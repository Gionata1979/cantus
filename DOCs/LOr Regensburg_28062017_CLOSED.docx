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67E" w:rsidRPr="00386CF3" w:rsidRDefault="0016767E" w:rsidP="004275F3">
      <w:pPr>
        <w:pStyle w:val="Titolo1"/>
        <w:rPr>
          <w:lang w:val="pt-PT"/>
        </w:rPr>
      </w:pPr>
      <w:r w:rsidRPr="00386CF3">
        <w:rPr>
          <w:lang w:val="pt-PT"/>
        </w:rPr>
        <w:t>PRIMO DE ADVENTU DOMINI</w:t>
      </w:r>
    </w:p>
    <w:p w:rsidR="0016767E" w:rsidRPr="00386CF3" w:rsidRDefault="0016767E" w:rsidP="004275F3">
      <w:pPr>
        <w:rPr>
          <w:lang w:val="fr-FR"/>
        </w:rPr>
      </w:pPr>
      <w:r w:rsidRPr="00386CF3">
        <w:rPr>
          <w:rStyle w:val="Time1"/>
          <w:lang w:val="pt-PT"/>
        </w:rPr>
        <w:t>Ad vesperas</w:t>
      </w:r>
      <w:r w:rsidRPr="00386CF3">
        <w:rPr>
          <w:lang w:val="pt-PT"/>
        </w:rPr>
        <w:t xml:space="preserve"> super psalmos AN </w:t>
      </w:r>
      <w:r w:rsidRPr="00386CF3">
        <w:rPr>
          <w:rStyle w:val="Incipit"/>
          <w:lang w:val="pt-PT"/>
        </w:rPr>
        <w:t>Bethlehem non es</w:t>
      </w:r>
      <w:r w:rsidRPr="00386CF3">
        <w:rPr>
          <w:lang w:val="pt-PT"/>
        </w:rPr>
        <w:t xml:space="preserve">. </w:t>
      </w:r>
      <w:r w:rsidRPr="00386CF3">
        <w:rPr>
          <w:lang w:val="fr-FR"/>
        </w:rPr>
        <w:t xml:space="preserve">PS </w:t>
      </w:r>
      <w:r w:rsidR="00F32B76" w:rsidRPr="00386CF3">
        <w:rPr>
          <w:rStyle w:val="Incipit"/>
          <w:lang w:val="fr-FR"/>
        </w:rPr>
        <w:t>Benedictus dominus</w:t>
      </w:r>
      <w:r w:rsidR="00F32B76" w:rsidRPr="00386CF3">
        <w:rPr>
          <w:lang w:val="fr-FR"/>
        </w:rPr>
        <w:t xml:space="preserve"> cum reliquis. CP </w:t>
      </w:r>
      <w:r w:rsidR="00F32B76" w:rsidRPr="00386CF3">
        <w:rPr>
          <w:rStyle w:val="Incipit"/>
          <w:lang w:val="fr-FR"/>
        </w:rPr>
        <w:t>Deus pacis sanctificet</w:t>
      </w:r>
      <w:r w:rsidR="00F32B76" w:rsidRPr="00386CF3">
        <w:rPr>
          <w:lang w:val="fr-FR"/>
        </w:rPr>
        <w:t xml:space="preserve">. RP </w:t>
      </w:r>
      <w:r w:rsidR="00F32B76" w:rsidRPr="00386CF3">
        <w:rPr>
          <w:rStyle w:val="Incipit"/>
          <w:lang w:val="fr-FR"/>
        </w:rPr>
        <w:t>Ecce dies venient dicit dominus</w:t>
      </w:r>
      <w:r w:rsidR="00F32B76" w:rsidRPr="00386CF3">
        <w:rPr>
          <w:lang w:val="fr-FR"/>
        </w:rPr>
        <w:t xml:space="preserve">. HY </w:t>
      </w:r>
      <w:r w:rsidR="00F32B76" w:rsidRPr="00386CF3">
        <w:rPr>
          <w:rStyle w:val="Incipit"/>
          <w:lang w:val="fr-FR"/>
        </w:rPr>
        <w:t>Ven</w:t>
      </w:r>
      <w:r w:rsidR="00CC41EB" w:rsidRPr="00386CF3">
        <w:rPr>
          <w:rStyle w:val="Incipit"/>
          <w:lang w:val="fr-FR"/>
        </w:rPr>
        <w:t>i</w:t>
      </w:r>
      <w:r w:rsidR="00F32B76" w:rsidRPr="00386CF3">
        <w:rPr>
          <w:rStyle w:val="Incipit"/>
          <w:lang w:val="fr-FR"/>
        </w:rPr>
        <w:t xml:space="preserve"> redemptor</w:t>
      </w:r>
      <w:r w:rsidR="00F32B76" w:rsidRPr="00386CF3">
        <w:rPr>
          <w:lang w:val="fr-FR"/>
        </w:rPr>
        <w:t xml:space="preserve">. Sciendum est quod versus ille [HV] </w:t>
      </w:r>
      <w:r w:rsidR="00F32B76" w:rsidRPr="00386CF3">
        <w:rPr>
          <w:rStyle w:val="Incipit"/>
          <w:lang w:val="fr-FR"/>
        </w:rPr>
        <w:t>Praesepe iam fulget</w:t>
      </w:r>
      <w:r w:rsidR="00F32B76" w:rsidRPr="00386CF3">
        <w:rPr>
          <w:lang w:val="fr-FR"/>
        </w:rPr>
        <w:t xml:space="preserve"> omittendus est usque in vigiliam nativitatis domini. VS </w:t>
      </w:r>
      <w:r w:rsidR="00F32B76" w:rsidRPr="00386CF3">
        <w:rPr>
          <w:rStyle w:val="Incipit"/>
          <w:lang w:val="fr-FR"/>
        </w:rPr>
        <w:t>Rorate caeli desuper</w:t>
      </w:r>
      <w:r w:rsidR="00F32B76" w:rsidRPr="00386CF3">
        <w:rPr>
          <w:lang w:val="fr-FR"/>
        </w:rPr>
        <w:t xml:space="preserve">. AM </w:t>
      </w:r>
      <w:r w:rsidR="00F32B76" w:rsidRPr="00386CF3">
        <w:rPr>
          <w:rStyle w:val="Incipit"/>
          <w:lang w:val="fr-FR"/>
        </w:rPr>
        <w:t>Ecce nomen</w:t>
      </w:r>
      <w:r w:rsidR="00F32B76" w:rsidRPr="00386CF3">
        <w:rPr>
          <w:lang w:val="fr-FR"/>
        </w:rPr>
        <w:t xml:space="preserve"> cum novem [KY] </w:t>
      </w:r>
      <w:r w:rsidR="00F32B76" w:rsidRPr="00386CF3">
        <w:rPr>
          <w:rStyle w:val="Incipit"/>
          <w:lang w:val="fr-FR"/>
        </w:rPr>
        <w:t>Kyrie eleyson</w:t>
      </w:r>
      <w:r w:rsidR="00F32B76" w:rsidRPr="00386CF3">
        <w:rPr>
          <w:lang w:val="fr-FR"/>
        </w:rPr>
        <w:t xml:space="preserve">. [PN] </w:t>
      </w:r>
      <w:r w:rsidR="00F32B76" w:rsidRPr="00386CF3">
        <w:rPr>
          <w:rStyle w:val="Incipit"/>
          <w:lang w:val="fr-FR"/>
        </w:rPr>
        <w:t>Pater noster</w:t>
      </w:r>
      <w:r w:rsidR="00F32B76" w:rsidRPr="00386CF3">
        <w:rPr>
          <w:lang w:val="fr-FR"/>
        </w:rPr>
        <w:t xml:space="preserve">. Et nota quod per totum annum quando ad horas dicitur [PN] </w:t>
      </w:r>
      <w:r w:rsidR="00F32B76" w:rsidRPr="00386CF3">
        <w:rPr>
          <w:rStyle w:val="Incipit"/>
          <w:lang w:val="fr-FR"/>
        </w:rPr>
        <w:t>Pater noster</w:t>
      </w:r>
      <w:r w:rsidR="00F32B76" w:rsidRPr="00386CF3">
        <w:rPr>
          <w:lang w:val="fr-FR"/>
        </w:rPr>
        <w:t xml:space="preserve"> praecedunt novem [KY] </w:t>
      </w:r>
      <w:r w:rsidR="00F32B76" w:rsidRPr="00386CF3">
        <w:rPr>
          <w:rStyle w:val="Incipit"/>
          <w:lang w:val="fr-FR"/>
        </w:rPr>
        <w:t>Kyrie eleyson</w:t>
      </w:r>
      <w:r w:rsidR="00F32B76" w:rsidRPr="00386CF3">
        <w:rPr>
          <w:lang w:val="fr-FR"/>
        </w:rPr>
        <w:t xml:space="preserve">. OR </w:t>
      </w:r>
      <w:r w:rsidR="00F32B76" w:rsidRPr="00386CF3">
        <w:rPr>
          <w:rStyle w:val="Incipit"/>
          <w:lang w:val="fr-FR"/>
        </w:rPr>
        <w:t>Excita quaesumus domine</w:t>
      </w:r>
      <w:r w:rsidR="00F32B76" w:rsidRPr="00386CF3">
        <w:rPr>
          <w:lang w:val="fr-FR"/>
        </w:rPr>
        <w:t>.</w:t>
      </w:r>
    </w:p>
    <w:p w:rsidR="00F32B76" w:rsidRPr="00386CF3" w:rsidRDefault="00F32B76" w:rsidP="004275F3">
      <w:pPr>
        <w:rPr>
          <w:lang w:val="fr-FR"/>
        </w:rPr>
      </w:pPr>
      <w:r w:rsidRPr="00386CF3">
        <w:rPr>
          <w:rStyle w:val="Time1"/>
          <w:lang w:val="fr-FR"/>
        </w:rPr>
        <w:t>Ad processionem</w:t>
      </w:r>
      <w:r w:rsidRPr="00386CF3">
        <w:rPr>
          <w:lang w:val="fr-FR"/>
        </w:rPr>
        <w:t xml:space="preserve"> RPP </w:t>
      </w:r>
      <w:r w:rsidRPr="00386CF3">
        <w:rPr>
          <w:rStyle w:val="Incipit"/>
          <w:lang w:val="fr-FR"/>
        </w:rPr>
        <w:t>Missus est Gabriel</w:t>
      </w:r>
      <w:r w:rsidRPr="00386CF3">
        <w:rPr>
          <w:lang w:val="fr-FR"/>
        </w:rPr>
        <w:t xml:space="preserve">. </w:t>
      </w:r>
      <w:r w:rsidRPr="00386CF3">
        <w:rPr>
          <w:lang w:val="pt-PT"/>
        </w:rPr>
        <w:t xml:space="preserve">(15rb) VS </w:t>
      </w:r>
      <w:r w:rsidRPr="00386CF3">
        <w:rPr>
          <w:rStyle w:val="Incipit"/>
          <w:lang w:val="pt-PT"/>
        </w:rPr>
        <w:t>Ave Maria</w:t>
      </w:r>
      <w:r w:rsidR="00CB4421" w:rsidRPr="00386CF3">
        <w:rPr>
          <w:lang w:val="pt-PT"/>
        </w:rPr>
        <w:t xml:space="preserve"> breve.</w:t>
      </w:r>
      <w:r w:rsidRPr="00386CF3">
        <w:rPr>
          <w:lang w:val="pt-PT"/>
        </w:rPr>
        <w:t xml:space="preserve"> </w:t>
      </w:r>
      <w:r w:rsidRPr="00386CF3">
        <w:rPr>
          <w:lang w:val="fr-FR"/>
        </w:rPr>
        <w:t xml:space="preserve">ORC </w:t>
      </w:r>
      <w:r w:rsidRPr="00386CF3">
        <w:rPr>
          <w:rStyle w:val="Incipit"/>
          <w:lang w:val="fr-FR"/>
        </w:rPr>
        <w:t>Deus qui de beata</w:t>
      </w:r>
      <w:r w:rsidR="00CB4421" w:rsidRPr="00386CF3">
        <w:rPr>
          <w:rStyle w:val="Incipit"/>
          <w:lang w:val="fr-FR"/>
        </w:rPr>
        <w:t>e</w:t>
      </w:r>
      <w:r w:rsidRPr="00386CF3">
        <w:rPr>
          <w:lang w:val="fr-FR"/>
        </w:rPr>
        <w:t xml:space="preserve">. Deinde reddant RPP </w:t>
      </w:r>
      <w:r w:rsidRPr="00386CF3">
        <w:rPr>
          <w:rStyle w:val="Incipit"/>
          <w:lang w:val="fr-FR"/>
        </w:rPr>
        <w:t>Ecce dominus veniet</w:t>
      </w:r>
      <w:r w:rsidRPr="00386CF3">
        <w:rPr>
          <w:lang w:val="fr-FR"/>
        </w:rPr>
        <w:t xml:space="preserve">. VS </w:t>
      </w:r>
      <w:r w:rsidRPr="00386CF3">
        <w:rPr>
          <w:rStyle w:val="Incipit"/>
          <w:lang w:val="fr-FR"/>
        </w:rPr>
        <w:t>Ex Sion species</w:t>
      </w:r>
      <w:r w:rsidRPr="00386CF3">
        <w:rPr>
          <w:lang w:val="fr-FR"/>
        </w:rPr>
        <w:t xml:space="preserve">. ORC </w:t>
      </w:r>
      <w:r w:rsidRPr="00386CF3">
        <w:rPr>
          <w:rStyle w:val="Incipit"/>
          <w:lang w:val="fr-FR"/>
        </w:rPr>
        <w:t>Conscientias nostras</w:t>
      </w:r>
      <w:r w:rsidRPr="00386CF3">
        <w:rPr>
          <w:lang w:val="fr-FR"/>
        </w:rPr>
        <w:t>.</w:t>
      </w:r>
    </w:p>
    <w:p w:rsidR="00F32B76" w:rsidRPr="00386CF3" w:rsidRDefault="00F32B76" w:rsidP="004275F3">
      <w:pPr>
        <w:rPr>
          <w:lang w:val="it-IT"/>
        </w:rPr>
      </w:pPr>
      <w:r w:rsidRPr="00386CF3">
        <w:rPr>
          <w:rStyle w:val="Time1"/>
          <w:lang w:val="fr-FR"/>
        </w:rPr>
        <w:t>Ad completorium</w:t>
      </w:r>
      <w:r w:rsidRPr="00386CF3">
        <w:rPr>
          <w:lang w:val="fr-FR"/>
        </w:rPr>
        <w:t xml:space="preserve"> HY </w:t>
      </w:r>
      <w:r w:rsidRPr="00386CF3">
        <w:rPr>
          <w:rStyle w:val="Incipit"/>
          <w:lang w:val="fr-FR"/>
        </w:rPr>
        <w:t>Conditor alme</w:t>
      </w:r>
      <w:r w:rsidRPr="00386CF3">
        <w:rPr>
          <w:lang w:val="fr-FR"/>
        </w:rPr>
        <w:t>. Et nota quod in adventu domini et omni completorio primae vesperae pleni officii cantatur HY</w:t>
      </w:r>
      <w:r w:rsidR="004C39A1" w:rsidRPr="00386CF3">
        <w:rPr>
          <w:lang w:val="fr-FR"/>
        </w:rPr>
        <w:t xml:space="preserve"> </w:t>
      </w:r>
      <w:r w:rsidR="004C39A1" w:rsidRPr="00386CF3">
        <w:rPr>
          <w:rStyle w:val="Incipit"/>
          <w:lang w:val="fr-FR"/>
        </w:rPr>
        <w:t>Conditor alme</w:t>
      </w:r>
      <w:r w:rsidR="004C39A1" w:rsidRPr="00386CF3">
        <w:rPr>
          <w:lang w:val="fr-FR"/>
        </w:rPr>
        <w:t xml:space="preserve">. </w:t>
      </w:r>
      <w:r w:rsidR="00CB4421" w:rsidRPr="00386CF3">
        <w:rPr>
          <w:lang w:val="fr-FR"/>
        </w:rPr>
        <w:t>Reliquis</w:t>
      </w:r>
      <w:r w:rsidR="001D5700" w:rsidRPr="00386CF3">
        <w:rPr>
          <w:lang w:val="fr-FR"/>
        </w:rPr>
        <w:t xml:space="preserve"> noctibus [HY] </w:t>
      </w:r>
      <w:r w:rsidR="001D5700" w:rsidRPr="00386CF3">
        <w:rPr>
          <w:rStyle w:val="Incipit"/>
          <w:lang w:val="fr-FR"/>
        </w:rPr>
        <w:t>|Verbum verbum::Verbum| supernum</w:t>
      </w:r>
      <w:r w:rsidR="001D5700" w:rsidRPr="00386CF3">
        <w:rPr>
          <w:lang w:val="fr-FR"/>
        </w:rPr>
        <w:t xml:space="preserve">. CP </w:t>
      </w:r>
      <w:r w:rsidR="001D5700" w:rsidRPr="00386CF3">
        <w:rPr>
          <w:rStyle w:val="Incipit"/>
          <w:lang w:val="fr-FR"/>
        </w:rPr>
        <w:t>Patientes estote</w:t>
      </w:r>
      <w:r w:rsidR="001D5700" w:rsidRPr="00386CF3">
        <w:rPr>
          <w:lang w:val="fr-FR"/>
        </w:rPr>
        <w:t xml:space="preserve">. </w:t>
      </w:r>
      <w:r w:rsidR="001D5700" w:rsidRPr="00386CF3">
        <w:rPr>
          <w:lang w:val="it-IT"/>
        </w:rPr>
        <w:t xml:space="preserve">VS </w:t>
      </w:r>
      <w:r w:rsidR="001D5700" w:rsidRPr="00386CF3">
        <w:rPr>
          <w:rStyle w:val="Incipit"/>
          <w:lang w:val="it-IT"/>
        </w:rPr>
        <w:t>Ex Sion species</w:t>
      </w:r>
      <w:r w:rsidR="001D5700" w:rsidRPr="00386CF3">
        <w:rPr>
          <w:lang w:val="it-IT"/>
        </w:rPr>
        <w:t xml:space="preserve">. AD </w:t>
      </w:r>
      <w:r w:rsidR="001D5700" w:rsidRPr="00386CF3">
        <w:rPr>
          <w:rStyle w:val="Incipit"/>
          <w:lang w:val="it-IT"/>
        </w:rPr>
        <w:t>Qui venturus</w:t>
      </w:r>
      <w:r w:rsidR="001D5700" w:rsidRPr="00386CF3">
        <w:rPr>
          <w:lang w:val="it-IT"/>
        </w:rPr>
        <w:t xml:space="preserve">. Per totum annum quando plenum officium est in prima et in completorio preces non dicantur. OR </w:t>
      </w:r>
      <w:r w:rsidR="001D5700" w:rsidRPr="00386CF3">
        <w:rPr>
          <w:rStyle w:val="Incipit"/>
          <w:lang w:val="it-IT"/>
        </w:rPr>
        <w:t>Prope esto domine</w:t>
      </w:r>
      <w:r w:rsidR="001D5700" w:rsidRPr="00386CF3">
        <w:rPr>
          <w:lang w:val="it-IT"/>
        </w:rPr>
        <w:t>.</w:t>
      </w:r>
    </w:p>
    <w:p w:rsidR="001D5700" w:rsidRPr="00386CF3" w:rsidRDefault="00FB3D71" w:rsidP="004275F3">
      <w:pPr>
        <w:rPr>
          <w:lang w:val="it-IT"/>
        </w:rPr>
      </w:pPr>
      <w:r w:rsidRPr="00386CF3">
        <w:rPr>
          <w:rStyle w:val="Time1"/>
          <w:lang w:val="it-IT"/>
        </w:rPr>
        <w:t>Ad matutina</w:t>
      </w:r>
      <w:r w:rsidR="001D5700" w:rsidRPr="00386CF3">
        <w:rPr>
          <w:rStyle w:val="Time1"/>
          <w:lang w:val="it-IT"/>
        </w:rPr>
        <w:t>m</w:t>
      </w:r>
      <w:r w:rsidR="001D5700" w:rsidRPr="00386CF3">
        <w:rPr>
          <w:lang w:val="it-IT"/>
        </w:rPr>
        <w:t xml:space="preserve"> INV </w:t>
      </w:r>
      <w:r w:rsidR="001D5700" w:rsidRPr="00386CF3">
        <w:rPr>
          <w:rStyle w:val="Incipit"/>
          <w:lang w:val="it-IT"/>
        </w:rPr>
        <w:t>Ecce venit rex</w:t>
      </w:r>
      <w:r w:rsidR="001D5700" w:rsidRPr="00386CF3">
        <w:rPr>
          <w:lang w:val="it-IT"/>
        </w:rPr>
        <w:t>.</w:t>
      </w:r>
    </w:p>
    <w:p w:rsidR="001D5700" w:rsidRPr="00386CF3" w:rsidRDefault="001D5700" w:rsidP="004275F3">
      <w:pPr>
        <w:rPr>
          <w:lang w:val="it-IT"/>
        </w:rPr>
      </w:pPr>
      <w:r w:rsidRPr="00386CF3">
        <w:rPr>
          <w:rStyle w:val="Time2"/>
          <w:lang w:val="it-IT"/>
        </w:rPr>
        <w:t>In primo nocturno</w:t>
      </w:r>
      <w:r w:rsidRPr="00386CF3">
        <w:rPr>
          <w:lang w:val="it-IT"/>
        </w:rPr>
        <w:t xml:space="preserve"> AN </w:t>
      </w:r>
      <w:r w:rsidRPr="00386CF3">
        <w:rPr>
          <w:rStyle w:val="Incipit"/>
          <w:lang w:val="it-IT"/>
        </w:rPr>
        <w:t>Scientes quia</w:t>
      </w:r>
      <w:r w:rsidR="00CB4421" w:rsidRPr="00386CF3">
        <w:rPr>
          <w:lang w:val="it-IT"/>
        </w:rPr>
        <w:t xml:space="preserve"> super psalmos</w:t>
      </w:r>
      <w:r w:rsidRPr="00386CF3">
        <w:rPr>
          <w:lang w:val="it-IT"/>
        </w:rPr>
        <w:t xml:space="preserve"> </w:t>
      </w:r>
      <w:r w:rsidR="00CB4421" w:rsidRPr="00386CF3">
        <w:rPr>
          <w:lang w:val="it-IT"/>
        </w:rPr>
        <w:t>[</w:t>
      </w:r>
      <w:r w:rsidRPr="00386CF3">
        <w:rPr>
          <w:lang w:val="it-IT"/>
        </w:rPr>
        <w:t>PS</w:t>
      </w:r>
      <w:r w:rsidR="00CB4421" w:rsidRPr="00386CF3">
        <w:rPr>
          <w:lang w:val="it-IT"/>
        </w:rPr>
        <w:t>]</w:t>
      </w:r>
      <w:r w:rsidRPr="00386CF3">
        <w:rPr>
          <w:lang w:val="it-IT"/>
        </w:rPr>
        <w:t xml:space="preserve"> </w:t>
      </w:r>
      <w:r w:rsidRPr="00386CF3">
        <w:rPr>
          <w:rStyle w:val="Incipit"/>
          <w:lang w:val="it-IT"/>
        </w:rPr>
        <w:t>Beatus vir</w:t>
      </w:r>
      <w:r w:rsidRPr="00386CF3">
        <w:rPr>
          <w:lang w:val="it-IT"/>
        </w:rPr>
        <w:t xml:space="preserve">. Nota (15va) quod per totum annum quando nocturnus in dominica die cantatur semper in primo </w:t>
      </w:r>
      <w:r w:rsidR="00690BD2" w:rsidRPr="00386CF3">
        <w:rPr>
          <w:lang w:val="it-IT"/>
        </w:rPr>
        <w:t xml:space="preserve">nocturno clauduntur quattuor psalmi cum uno [PV] </w:t>
      </w:r>
      <w:r w:rsidR="00690BD2" w:rsidRPr="00386CF3">
        <w:rPr>
          <w:rStyle w:val="Incipit"/>
          <w:lang w:val="it-IT"/>
        </w:rPr>
        <w:t>Gloria patri</w:t>
      </w:r>
      <w:r w:rsidR="00690BD2" w:rsidRPr="00386CF3">
        <w:rPr>
          <w:lang w:val="it-IT"/>
        </w:rPr>
        <w:t xml:space="preserve">. Ad primam vero longam et privatis diebus ad nocturnum clauduntur duo psalmi cum uno [PV] </w:t>
      </w:r>
      <w:r w:rsidR="00690BD2" w:rsidRPr="00386CF3">
        <w:rPr>
          <w:rStyle w:val="Incipit"/>
          <w:lang w:val="it-IT"/>
        </w:rPr>
        <w:t>Gloria patri</w:t>
      </w:r>
      <w:r w:rsidR="00690BD2" w:rsidRPr="00386CF3">
        <w:rPr>
          <w:lang w:val="it-IT"/>
        </w:rPr>
        <w:t xml:space="preserve">. Deinde VS </w:t>
      </w:r>
      <w:r w:rsidR="00690BD2" w:rsidRPr="00386CF3">
        <w:rPr>
          <w:rStyle w:val="Incipit"/>
          <w:lang w:val="it-IT"/>
        </w:rPr>
        <w:t>Egredietur dominus</w:t>
      </w:r>
      <w:r w:rsidR="00690BD2" w:rsidRPr="00386CF3">
        <w:rPr>
          <w:lang w:val="it-IT"/>
        </w:rPr>
        <w:t xml:space="preserve">. Legitur Isaias usque ad dominicam [IN] </w:t>
      </w:r>
      <w:r w:rsidR="00690BD2" w:rsidRPr="00386CF3">
        <w:rPr>
          <w:rStyle w:val="Incipit"/>
          <w:lang w:val="it-IT"/>
        </w:rPr>
        <w:t>Gaudete</w:t>
      </w:r>
      <w:r w:rsidR="00690BD2" w:rsidRPr="00386CF3">
        <w:rPr>
          <w:lang w:val="it-IT"/>
        </w:rPr>
        <w:t xml:space="preserve"> inclusive</w:t>
      </w:r>
      <w:r w:rsidR="001B0786" w:rsidRPr="00386CF3">
        <w:rPr>
          <w:lang w:val="it-IT"/>
        </w:rPr>
        <w:t xml:space="preserve"> per totas ebdomadas, n</w:t>
      </w:r>
      <w:r w:rsidR="00CB4421" w:rsidRPr="00386CF3">
        <w:rPr>
          <w:lang w:val="it-IT"/>
        </w:rPr>
        <w:t>isi</w:t>
      </w:r>
      <w:r w:rsidR="00CB5AB8" w:rsidRPr="00386CF3">
        <w:rPr>
          <w:lang w:val="it-IT"/>
        </w:rPr>
        <w:t xml:space="preserve"> in festivitatibus sanctorum</w:t>
      </w:r>
      <w:r w:rsidR="00E838A1" w:rsidRPr="00386CF3">
        <w:rPr>
          <w:lang w:val="it-IT"/>
        </w:rPr>
        <w:t>.</w:t>
      </w:r>
      <w:r w:rsidR="00CB5AB8" w:rsidRPr="00386CF3">
        <w:rPr>
          <w:lang w:val="it-IT"/>
        </w:rPr>
        <w:t xml:space="preserve"> </w:t>
      </w:r>
      <w:r w:rsidR="00E838A1" w:rsidRPr="00386CF3">
        <w:rPr>
          <w:lang w:val="it-IT"/>
        </w:rPr>
        <w:t>P</w:t>
      </w:r>
      <w:r w:rsidR="00CB5AB8" w:rsidRPr="00386CF3">
        <w:rPr>
          <w:lang w:val="it-IT"/>
        </w:rPr>
        <w:t xml:space="preserve">ostea </w:t>
      </w:r>
      <w:r w:rsidR="00CB4421" w:rsidRPr="00386CF3">
        <w:rPr>
          <w:lang w:val="it-IT"/>
        </w:rPr>
        <w:t xml:space="preserve">vero </w:t>
      </w:r>
      <w:r w:rsidR="00E838A1" w:rsidRPr="00386CF3">
        <w:rPr>
          <w:lang w:val="it-IT"/>
        </w:rPr>
        <w:t>leguntur sermones et omeliae infrascriptae quae praecedunt festum natalis domini. Et nota quod in tribus dominicis in adventu domini Isaias legitur tantum ad tres lectiones in primo nocturno.</w:t>
      </w:r>
    </w:p>
    <w:p w:rsidR="00E838A1" w:rsidRPr="00386CF3" w:rsidRDefault="00E838A1" w:rsidP="004275F3">
      <w:pPr>
        <w:rPr>
          <w:lang w:val="pt-PT"/>
        </w:rPr>
      </w:pPr>
      <w:r w:rsidRPr="00386CF3">
        <w:rPr>
          <w:rStyle w:val="Time2"/>
          <w:lang w:val="pt-PT"/>
        </w:rPr>
        <w:t>In secundo nocturno</w:t>
      </w:r>
      <w:r w:rsidRPr="00386CF3">
        <w:rPr>
          <w:lang w:val="pt-PT"/>
        </w:rPr>
        <w:t xml:space="preserve"> AN </w:t>
      </w:r>
      <w:r w:rsidRPr="00386CF3">
        <w:rPr>
          <w:rStyle w:val="Incipit"/>
          <w:lang w:val="pt-PT"/>
        </w:rPr>
        <w:t>Hora est</w:t>
      </w:r>
      <w:r w:rsidR="00CB4421" w:rsidRPr="00386CF3">
        <w:rPr>
          <w:lang w:val="pt-PT"/>
        </w:rPr>
        <w:t xml:space="preserve"> super psalmos</w:t>
      </w:r>
      <w:r w:rsidRPr="00386CF3">
        <w:rPr>
          <w:lang w:val="pt-PT"/>
        </w:rPr>
        <w:t xml:space="preserve"> </w:t>
      </w:r>
      <w:r w:rsidR="00CB4421" w:rsidRPr="00386CF3">
        <w:rPr>
          <w:lang w:val="pt-PT"/>
        </w:rPr>
        <w:t>[</w:t>
      </w:r>
      <w:r w:rsidRPr="00386CF3">
        <w:rPr>
          <w:lang w:val="pt-PT"/>
        </w:rPr>
        <w:t>PS</w:t>
      </w:r>
      <w:r w:rsidR="00CB4421" w:rsidRPr="00386CF3">
        <w:rPr>
          <w:lang w:val="pt-PT"/>
        </w:rPr>
        <w:t>]</w:t>
      </w:r>
      <w:r w:rsidRPr="00386CF3">
        <w:rPr>
          <w:lang w:val="pt-PT"/>
        </w:rPr>
        <w:t xml:space="preserve"> </w:t>
      </w:r>
      <w:r w:rsidRPr="00386CF3">
        <w:rPr>
          <w:rStyle w:val="Incipit"/>
          <w:lang w:val="pt-PT"/>
        </w:rPr>
        <w:t>Conserva me</w:t>
      </w:r>
      <w:r w:rsidRPr="00386CF3">
        <w:rPr>
          <w:lang w:val="pt-PT"/>
        </w:rPr>
        <w:t xml:space="preserve"> cu</w:t>
      </w:r>
      <w:r w:rsidR="003D7AEC" w:rsidRPr="00386CF3">
        <w:rPr>
          <w:lang w:val="pt-PT"/>
        </w:rPr>
        <w:t xml:space="preserve">m reliquis. VS </w:t>
      </w:r>
      <w:r w:rsidR="003D7AEC" w:rsidRPr="00386CF3">
        <w:rPr>
          <w:rStyle w:val="Incipit"/>
          <w:lang w:val="pt-PT"/>
        </w:rPr>
        <w:t>Egredietur virga</w:t>
      </w:r>
      <w:r w:rsidR="003D7AEC" w:rsidRPr="00386CF3">
        <w:rPr>
          <w:lang w:val="pt-PT"/>
        </w:rPr>
        <w:t>. Legit</w:t>
      </w:r>
      <w:r w:rsidRPr="00386CF3">
        <w:rPr>
          <w:lang w:val="pt-PT"/>
        </w:rPr>
        <w:t xml:space="preserve">ur sermo de adventu (15vb) domini [LS] </w:t>
      </w:r>
      <w:r w:rsidR="001B0786" w:rsidRPr="00386CF3">
        <w:rPr>
          <w:rStyle w:val="Incipit"/>
          <w:lang w:val="pt-PT"/>
        </w:rPr>
        <w:t>Igitur quoniam tempus spiritalibus epulis</w:t>
      </w:r>
      <w:r w:rsidR="001B0786" w:rsidRPr="00386CF3">
        <w:rPr>
          <w:lang w:val="pt-PT"/>
        </w:rPr>
        <w:t xml:space="preserve"> cum tribus responsoriis sequentibus. RP </w:t>
      </w:r>
      <w:r w:rsidR="001B0786" w:rsidRPr="00386CF3">
        <w:rPr>
          <w:rStyle w:val="Incipit"/>
          <w:lang w:val="pt-PT"/>
        </w:rPr>
        <w:t>Ave Maria</w:t>
      </w:r>
      <w:r w:rsidR="001B0786" w:rsidRPr="00386CF3">
        <w:rPr>
          <w:lang w:val="pt-PT"/>
        </w:rPr>
        <w:t xml:space="preserve">. Secundum RP </w:t>
      </w:r>
      <w:r w:rsidR="001B0786" w:rsidRPr="00386CF3">
        <w:rPr>
          <w:rStyle w:val="Incipit"/>
          <w:lang w:val="pt-PT"/>
        </w:rPr>
        <w:t>|Salvatorum::Salvatorem|</w:t>
      </w:r>
      <w:r w:rsidR="001B0786" w:rsidRPr="00386CF3">
        <w:rPr>
          <w:lang w:val="pt-PT"/>
        </w:rPr>
        <w:t xml:space="preserve">. RP </w:t>
      </w:r>
      <w:r w:rsidR="001B0786" w:rsidRPr="00386CF3">
        <w:rPr>
          <w:rStyle w:val="Incipit"/>
          <w:lang w:val="pt-PT"/>
        </w:rPr>
        <w:t>Audite verbum domini</w:t>
      </w:r>
      <w:r w:rsidR="001B0786" w:rsidRPr="00386CF3">
        <w:rPr>
          <w:lang w:val="pt-PT"/>
        </w:rPr>
        <w:t>.</w:t>
      </w:r>
    </w:p>
    <w:p w:rsidR="001B0786" w:rsidRPr="00386CF3" w:rsidRDefault="001B0786" w:rsidP="004275F3">
      <w:pPr>
        <w:rPr>
          <w:lang w:val="it-IT"/>
        </w:rPr>
      </w:pPr>
      <w:r w:rsidRPr="00386CF3">
        <w:rPr>
          <w:rStyle w:val="Time2"/>
          <w:lang w:val="pt-PT"/>
        </w:rPr>
        <w:t>In tertio nocturno</w:t>
      </w:r>
      <w:r w:rsidRPr="00386CF3">
        <w:rPr>
          <w:lang w:val="pt-PT"/>
        </w:rPr>
        <w:t xml:space="preserve"> AN </w:t>
      </w:r>
      <w:r w:rsidRPr="00386CF3">
        <w:rPr>
          <w:rStyle w:val="Incipit"/>
          <w:lang w:val="pt-PT"/>
        </w:rPr>
        <w:t>Nox pracessit</w:t>
      </w:r>
      <w:r w:rsidR="00CB4421" w:rsidRPr="00386CF3">
        <w:rPr>
          <w:lang w:val="pt-PT"/>
        </w:rPr>
        <w:t xml:space="preserve"> super psalmos</w:t>
      </w:r>
      <w:r w:rsidRPr="00386CF3">
        <w:rPr>
          <w:lang w:val="pt-PT"/>
        </w:rPr>
        <w:t xml:space="preserve"> </w:t>
      </w:r>
      <w:r w:rsidR="00CB4421" w:rsidRPr="00386CF3">
        <w:rPr>
          <w:lang w:val="pt-PT"/>
        </w:rPr>
        <w:t>[</w:t>
      </w:r>
      <w:r w:rsidRPr="00386CF3">
        <w:rPr>
          <w:lang w:val="pt-PT"/>
        </w:rPr>
        <w:t>PS</w:t>
      </w:r>
      <w:r w:rsidR="00CB4421" w:rsidRPr="00386CF3">
        <w:rPr>
          <w:lang w:val="pt-PT"/>
        </w:rPr>
        <w:t>]</w:t>
      </w:r>
      <w:r w:rsidRPr="00386CF3">
        <w:rPr>
          <w:lang w:val="pt-PT"/>
        </w:rPr>
        <w:t xml:space="preserve"> </w:t>
      </w:r>
      <w:r w:rsidRPr="00386CF3">
        <w:rPr>
          <w:rStyle w:val="Incipit"/>
          <w:lang w:val="pt-PT"/>
        </w:rPr>
        <w:t>Caeli enarrant</w:t>
      </w:r>
      <w:r w:rsidRPr="00386CF3">
        <w:rPr>
          <w:lang w:val="pt-PT"/>
        </w:rPr>
        <w:t xml:space="preserve">. VS </w:t>
      </w:r>
      <w:r w:rsidRPr="00386CF3">
        <w:rPr>
          <w:rStyle w:val="Incipit"/>
          <w:lang w:val="pt-PT"/>
        </w:rPr>
        <w:t>Ex Sion species</w:t>
      </w:r>
      <w:r w:rsidRPr="00386CF3">
        <w:rPr>
          <w:lang w:val="pt-PT"/>
        </w:rPr>
        <w:t xml:space="preserve">. </w:t>
      </w:r>
      <w:r w:rsidR="00CB4421" w:rsidRPr="00386CF3">
        <w:rPr>
          <w:lang w:val="pt-PT"/>
        </w:rPr>
        <w:t xml:space="preserve">Sequitur </w:t>
      </w:r>
      <w:r w:rsidRPr="00386CF3">
        <w:rPr>
          <w:lang w:val="pt-PT"/>
        </w:rPr>
        <w:t xml:space="preserve">EV </w:t>
      </w:r>
      <w:r w:rsidRPr="00386CF3">
        <w:rPr>
          <w:rStyle w:val="Incipit"/>
          <w:lang w:val="pt-PT"/>
        </w:rPr>
        <w:t>Cum appropinquasset</w:t>
      </w:r>
      <w:r w:rsidRPr="00386CF3">
        <w:rPr>
          <w:lang w:val="pt-PT"/>
        </w:rPr>
        <w:t xml:space="preserve"> cum tribus responsoriis. RP </w:t>
      </w:r>
      <w:r w:rsidRPr="00386CF3">
        <w:rPr>
          <w:rStyle w:val="Incipit"/>
          <w:lang w:val="pt-PT"/>
        </w:rPr>
        <w:t>Ecce virgo</w:t>
      </w:r>
      <w:r w:rsidRPr="00386CF3">
        <w:rPr>
          <w:lang w:val="pt-PT"/>
        </w:rPr>
        <w:t xml:space="preserve">. RP </w:t>
      </w:r>
      <w:r w:rsidRPr="00386CF3">
        <w:rPr>
          <w:rStyle w:val="Incipit"/>
          <w:lang w:val="pt-PT"/>
        </w:rPr>
        <w:t>Obsecro domine</w:t>
      </w:r>
      <w:r w:rsidRPr="00386CF3">
        <w:rPr>
          <w:lang w:val="pt-PT"/>
        </w:rPr>
        <w:t xml:space="preserve">. </w:t>
      </w:r>
      <w:r w:rsidRPr="00386CF3">
        <w:rPr>
          <w:lang w:val="it-IT"/>
        </w:rPr>
        <w:t xml:space="preserve">RP </w:t>
      </w:r>
      <w:r w:rsidRPr="00386CF3">
        <w:rPr>
          <w:rStyle w:val="Incipit"/>
          <w:lang w:val="it-IT"/>
        </w:rPr>
        <w:t>Laetentur caeli</w:t>
      </w:r>
      <w:r w:rsidR="00CB4421" w:rsidRPr="00386CF3">
        <w:rPr>
          <w:lang w:val="it-IT"/>
        </w:rPr>
        <w:t>. Nullo modo reiterabis responsorium, nisi</w:t>
      </w:r>
      <w:r w:rsidRPr="00386CF3">
        <w:rPr>
          <w:lang w:val="it-IT"/>
        </w:rPr>
        <w:t xml:space="preserve"> sua repetit</w:t>
      </w:r>
      <w:r w:rsidR="00592485" w:rsidRPr="00386CF3">
        <w:rPr>
          <w:lang w:val="it-IT"/>
        </w:rPr>
        <w:t>ione. Ab adventu domini non dice</w:t>
      </w:r>
      <w:r w:rsidRPr="00386CF3">
        <w:rPr>
          <w:lang w:val="it-IT"/>
        </w:rPr>
        <w:t xml:space="preserve">tur [TD] </w:t>
      </w:r>
      <w:r w:rsidRPr="00386CF3">
        <w:rPr>
          <w:rStyle w:val="Incipit"/>
          <w:lang w:val="it-IT"/>
        </w:rPr>
        <w:t>Te deum laudamus</w:t>
      </w:r>
      <w:r w:rsidRPr="00386CF3">
        <w:rPr>
          <w:lang w:val="it-IT"/>
        </w:rPr>
        <w:t xml:space="preserve"> ut eo iucundius quasi novum ca</w:t>
      </w:r>
      <w:r w:rsidR="00592485" w:rsidRPr="00386CF3">
        <w:rPr>
          <w:lang w:val="it-IT"/>
        </w:rPr>
        <w:t>rmen in Christi nativitate clame</w:t>
      </w:r>
      <w:r w:rsidRPr="00386CF3">
        <w:rPr>
          <w:lang w:val="it-IT"/>
        </w:rPr>
        <w:t xml:space="preserve">tur, nec in missa [GL] </w:t>
      </w:r>
      <w:r w:rsidRPr="00386CF3">
        <w:rPr>
          <w:rStyle w:val="Incipit"/>
          <w:lang w:val="it-IT"/>
        </w:rPr>
        <w:t>Gloria in excelsis</w:t>
      </w:r>
      <w:r w:rsidRPr="00386CF3">
        <w:rPr>
          <w:lang w:val="it-IT"/>
        </w:rPr>
        <w:t xml:space="preserve">, neque [IM] </w:t>
      </w:r>
      <w:r w:rsidRPr="00386CF3">
        <w:rPr>
          <w:rStyle w:val="Incipit"/>
          <w:lang w:val="it-IT"/>
        </w:rPr>
        <w:t>Ite missa est</w:t>
      </w:r>
      <w:r w:rsidRPr="00386CF3">
        <w:rPr>
          <w:lang w:val="it-IT"/>
        </w:rPr>
        <w:t xml:space="preserve"> usque ad nativitatem domini, nisi in festo alicuius sancti. Se</w:t>
      </w:r>
      <w:r w:rsidR="0051016E" w:rsidRPr="00386CF3">
        <w:rPr>
          <w:lang w:val="it-IT"/>
        </w:rPr>
        <w:t>d</w:t>
      </w:r>
      <w:r w:rsidRPr="00386CF3">
        <w:rPr>
          <w:lang w:val="it-IT"/>
        </w:rPr>
        <w:t xml:space="preserve"> hic </w:t>
      </w:r>
      <w:r w:rsidRPr="00386CF3">
        <w:rPr>
          <w:rStyle w:val="Funktion"/>
          <w:lang w:val="it-IT"/>
        </w:rPr>
        <w:t>sacerdos</w:t>
      </w:r>
      <w:r w:rsidRPr="00386CF3">
        <w:rPr>
          <w:lang w:val="it-IT"/>
        </w:rPr>
        <w:t xml:space="preserve"> (16ra) iniunget VS </w:t>
      </w:r>
      <w:r w:rsidRPr="00386CF3">
        <w:rPr>
          <w:rStyle w:val="Incipit"/>
          <w:lang w:val="it-IT"/>
        </w:rPr>
        <w:t>Ostende nobis domine</w:t>
      </w:r>
      <w:r w:rsidRPr="00386CF3">
        <w:rPr>
          <w:lang w:val="it-IT"/>
        </w:rPr>
        <w:t>.</w:t>
      </w:r>
      <w:r w:rsidR="0051016E" w:rsidRPr="00386CF3">
        <w:rPr>
          <w:lang w:val="it-IT"/>
        </w:rPr>
        <w:t xml:space="preserve"> Hunc versiculum dicit </w:t>
      </w:r>
      <w:r w:rsidR="0051016E" w:rsidRPr="00386CF3">
        <w:rPr>
          <w:rStyle w:val="Funktion"/>
          <w:lang w:val="it-IT"/>
        </w:rPr>
        <w:t>sace</w:t>
      </w:r>
      <w:r w:rsidR="00111286" w:rsidRPr="00386CF3">
        <w:rPr>
          <w:rStyle w:val="Funktion"/>
          <w:lang w:val="it-IT"/>
        </w:rPr>
        <w:t>r</w:t>
      </w:r>
      <w:r w:rsidR="0051016E" w:rsidRPr="00386CF3">
        <w:rPr>
          <w:rStyle w:val="Funktion"/>
          <w:lang w:val="it-IT"/>
        </w:rPr>
        <w:t>dos</w:t>
      </w:r>
      <w:r w:rsidR="0051016E" w:rsidRPr="00386CF3">
        <w:rPr>
          <w:lang w:val="it-IT"/>
        </w:rPr>
        <w:t xml:space="preserve"> si placet usque ad vigiliam domini.</w:t>
      </w:r>
    </w:p>
    <w:p w:rsidR="0051016E" w:rsidRPr="00386CF3" w:rsidRDefault="0051016E" w:rsidP="004275F3">
      <w:pPr>
        <w:rPr>
          <w:lang w:val="it-IT"/>
        </w:rPr>
      </w:pPr>
      <w:r w:rsidRPr="00386CF3">
        <w:rPr>
          <w:lang w:val="it-IT"/>
        </w:rPr>
        <w:t xml:space="preserve">Deinde </w:t>
      </w:r>
      <w:r w:rsidRPr="00386CF3">
        <w:rPr>
          <w:rStyle w:val="Time1"/>
          <w:lang w:val="it-IT"/>
        </w:rPr>
        <w:t>ad laudes</w:t>
      </w:r>
      <w:r w:rsidRPr="00386CF3">
        <w:rPr>
          <w:lang w:val="it-IT"/>
        </w:rPr>
        <w:t xml:space="preserve"> AN </w:t>
      </w:r>
      <w:r w:rsidRPr="00386CF3">
        <w:rPr>
          <w:rStyle w:val="Incipit"/>
          <w:lang w:val="it-IT"/>
        </w:rPr>
        <w:t>In illa die</w:t>
      </w:r>
      <w:r w:rsidRPr="00386CF3">
        <w:rPr>
          <w:lang w:val="it-IT"/>
        </w:rPr>
        <w:t xml:space="preserve">. </w:t>
      </w:r>
      <w:r w:rsidRPr="00386CF3">
        <w:rPr>
          <w:lang w:val="fr-FR"/>
        </w:rPr>
        <w:t xml:space="preserve">PS </w:t>
      </w:r>
      <w:r w:rsidRPr="00386CF3">
        <w:rPr>
          <w:rStyle w:val="Incipit"/>
          <w:lang w:val="fr-FR"/>
        </w:rPr>
        <w:t>Dominus regnavit</w:t>
      </w:r>
      <w:r w:rsidRPr="00386CF3">
        <w:rPr>
          <w:lang w:val="fr-FR"/>
        </w:rPr>
        <w:t xml:space="preserve"> cum ceteris. </w:t>
      </w:r>
      <w:r w:rsidRPr="00386CF3">
        <w:rPr>
          <w:lang w:val="en-US"/>
        </w:rPr>
        <w:t xml:space="preserve">AN </w:t>
      </w:r>
      <w:r w:rsidRPr="00386CF3">
        <w:rPr>
          <w:rStyle w:val="Incipit"/>
          <w:lang w:val="en-US"/>
        </w:rPr>
        <w:t>Iucundare</w:t>
      </w:r>
      <w:r w:rsidRPr="00386CF3">
        <w:rPr>
          <w:lang w:val="en-US"/>
        </w:rPr>
        <w:t xml:space="preserve">. AN </w:t>
      </w:r>
      <w:r w:rsidRPr="00386CF3">
        <w:rPr>
          <w:rStyle w:val="Incipit"/>
          <w:lang w:val="en-US"/>
        </w:rPr>
        <w:t>Ecce dominus</w:t>
      </w:r>
      <w:r w:rsidRPr="00386CF3">
        <w:rPr>
          <w:lang w:val="en-US"/>
        </w:rPr>
        <w:t xml:space="preserve">. AN </w:t>
      </w:r>
      <w:r w:rsidRPr="00386CF3">
        <w:rPr>
          <w:rStyle w:val="Incipit"/>
          <w:lang w:val="en-US"/>
        </w:rPr>
        <w:t>Omnes sitientes</w:t>
      </w:r>
      <w:r w:rsidRPr="00386CF3">
        <w:rPr>
          <w:lang w:val="en-US"/>
        </w:rPr>
        <w:t xml:space="preserve">. AN </w:t>
      </w:r>
      <w:r w:rsidRPr="00386CF3">
        <w:rPr>
          <w:rStyle w:val="Incipit"/>
          <w:lang w:val="en-US"/>
        </w:rPr>
        <w:t>Ecce veniet</w:t>
      </w:r>
      <w:r w:rsidRPr="00386CF3">
        <w:rPr>
          <w:lang w:val="en-US"/>
        </w:rPr>
        <w:t xml:space="preserve">. Sequitur HY </w:t>
      </w:r>
      <w:r w:rsidRPr="00386CF3">
        <w:rPr>
          <w:rStyle w:val="Incipit"/>
          <w:lang w:val="en-US"/>
        </w:rPr>
        <w:t>Vox clara</w:t>
      </w:r>
      <w:r w:rsidRPr="00386CF3">
        <w:rPr>
          <w:lang w:val="en-US"/>
        </w:rPr>
        <w:t xml:space="preserve">. </w:t>
      </w:r>
      <w:r w:rsidR="00DA6D5B" w:rsidRPr="00386CF3">
        <w:rPr>
          <w:lang w:val="en-US"/>
        </w:rPr>
        <w:t>Cottidie canitur ad laudes usque</w:t>
      </w:r>
      <w:r w:rsidRPr="00386CF3">
        <w:rPr>
          <w:lang w:val="en-US"/>
        </w:rPr>
        <w:t xml:space="preserve"> ad vigiliam domini </w:t>
      </w:r>
      <w:r w:rsidR="00592485" w:rsidRPr="00386CF3">
        <w:rPr>
          <w:lang w:val="en-US"/>
        </w:rPr>
        <w:t>|incluse::</w:t>
      </w:r>
      <w:r w:rsidRPr="00386CF3">
        <w:rPr>
          <w:lang w:val="en-US"/>
        </w:rPr>
        <w:t>inclusive</w:t>
      </w:r>
      <w:r w:rsidR="00592485" w:rsidRPr="00386CF3">
        <w:rPr>
          <w:lang w:val="en-US"/>
        </w:rPr>
        <w:t>|</w:t>
      </w:r>
      <w:r w:rsidRPr="00386CF3">
        <w:rPr>
          <w:lang w:val="en-US"/>
        </w:rPr>
        <w:t xml:space="preserve">, nisi in festis sanctorum quae per plenum officium celebrari </w:t>
      </w:r>
      <w:r w:rsidRPr="00386CF3">
        <w:rPr>
          <w:lang w:val="en-US"/>
        </w:rPr>
        <w:lastRenderedPageBreak/>
        <w:t xml:space="preserve">consueverunt. CP </w:t>
      </w:r>
      <w:r w:rsidRPr="00386CF3">
        <w:rPr>
          <w:rStyle w:val="Incipit"/>
          <w:lang w:val="en-US"/>
        </w:rPr>
        <w:t>Ecce vir</w:t>
      </w:r>
      <w:r w:rsidR="00592485" w:rsidRPr="00386CF3">
        <w:rPr>
          <w:rStyle w:val="Incipit"/>
          <w:lang w:val="en-US"/>
        </w:rPr>
        <w:t>g</w:t>
      </w:r>
      <w:r w:rsidRPr="00386CF3">
        <w:rPr>
          <w:rStyle w:val="Incipit"/>
          <w:lang w:val="en-US"/>
        </w:rPr>
        <w:t>o concipiet</w:t>
      </w:r>
      <w:r w:rsidRPr="00386CF3">
        <w:rPr>
          <w:lang w:val="en-US"/>
        </w:rPr>
        <w:t xml:space="preserve">. VS </w:t>
      </w:r>
      <w:r w:rsidRPr="00386CF3">
        <w:rPr>
          <w:rStyle w:val="Incipit"/>
          <w:lang w:val="en-US"/>
        </w:rPr>
        <w:t>Vox clamantis</w:t>
      </w:r>
      <w:r w:rsidRPr="00386CF3">
        <w:rPr>
          <w:lang w:val="en-US"/>
        </w:rPr>
        <w:t xml:space="preserve">. AB </w:t>
      </w:r>
      <w:r w:rsidRPr="00386CF3">
        <w:rPr>
          <w:rStyle w:val="Incipit"/>
          <w:lang w:val="en-US"/>
        </w:rPr>
        <w:t>Spiritus sanctus</w:t>
      </w:r>
      <w:r w:rsidRPr="00386CF3">
        <w:rPr>
          <w:lang w:val="en-US"/>
        </w:rPr>
        <w:t xml:space="preserve">. [KY] </w:t>
      </w:r>
      <w:r w:rsidRPr="00386CF3">
        <w:rPr>
          <w:rStyle w:val="Incipit"/>
          <w:lang w:val="en-US"/>
        </w:rPr>
        <w:t>Kyrie eleyson</w:t>
      </w:r>
      <w:r w:rsidRPr="00386CF3">
        <w:rPr>
          <w:lang w:val="en-US"/>
        </w:rPr>
        <w:t xml:space="preserve"> cum [PN] </w:t>
      </w:r>
      <w:r w:rsidRPr="00386CF3">
        <w:rPr>
          <w:rStyle w:val="Incipit"/>
          <w:lang w:val="en-US"/>
        </w:rPr>
        <w:t>Pater noster</w:t>
      </w:r>
      <w:r w:rsidRPr="00386CF3">
        <w:rPr>
          <w:lang w:val="en-US"/>
        </w:rPr>
        <w:t xml:space="preserve">. OR </w:t>
      </w:r>
      <w:r w:rsidRPr="00386CF3">
        <w:rPr>
          <w:rStyle w:val="Incipit"/>
          <w:lang w:val="en-US"/>
        </w:rPr>
        <w:t>Deus</w:t>
      </w:r>
      <w:r w:rsidR="006C2A7B" w:rsidRPr="00386CF3">
        <w:rPr>
          <w:rStyle w:val="Incipit"/>
          <w:lang w:val="en-US"/>
        </w:rPr>
        <w:t xml:space="preserve"> qui de beatae</w:t>
      </w:r>
      <w:r w:rsidR="006C2A7B" w:rsidRPr="00386CF3">
        <w:rPr>
          <w:lang w:val="en-US"/>
        </w:rPr>
        <w:t xml:space="preserve">. Infra adventum domini notandum est in vesperis et in matutinis si antiphona de sancta Maria canitur, tunc (16rb) capitulum et oratio etiam de ipsa dicatur. </w:t>
      </w:r>
      <w:r w:rsidR="006C2A7B" w:rsidRPr="00386CF3">
        <w:rPr>
          <w:lang w:val="it-IT"/>
        </w:rPr>
        <w:t>Si autem feriarum non habet antiphonam, tunc dicatur sub una conclusione.</w:t>
      </w:r>
    </w:p>
    <w:p w:rsidR="006C2A7B" w:rsidRPr="00386CF3" w:rsidRDefault="006C2A7B" w:rsidP="004275F3">
      <w:pPr>
        <w:rPr>
          <w:lang w:val="it-IT"/>
        </w:rPr>
      </w:pPr>
      <w:r w:rsidRPr="00386CF3">
        <w:rPr>
          <w:rStyle w:val="Time1"/>
          <w:lang w:val="pt-PT"/>
        </w:rPr>
        <w:t>Ad primam</w:t>
      </w:r>
      <w:r w:rsidRPr="00386CF3">
        <w:rPr>
          <w:lang w:val="pt-PT"/>
        </w:rPr>
        <w:t xml:space="preserve"> super psalmos AN </w:t>
      </w:r>
      <w:r w:rsidRPr="00386CF3">
        <w:rPr>
          <w:rStyle w:val="Incipit"/>
          <w:lang w:val="pt-PT"/>
        </w:rPr>
        <w:t>A finibus terrae</w:t>
      </w:r>
      <w:r w:rsidRPr="00386CF3">
        <w:rPr>
          <w:lang w:val="pt-PT"/>
        </w:rPr>
        <w:t xml:space="preserve">. PS </w:t>
      </w:r>
      <w:r w:rsidRPr="00386CF3">
        <w:rPr>
          <w:rStyle w:val="Incipit"/>
          <w:lang w:val="pt-PT"/>
        </w:rPr>
        <w:t>Deus deus meus</w:t>
      </w:r>
      <w:r w:rsidR="00151B75" w:rsidRPr="00386CF3">
        <w:rPr>
          <w:lang w:val="pt-PT"/>
        </w:rPr>
        <w:t xml:space="preserve"> cum reliquis. </w:t>
      </w:r>
      <w:r w:rsidR="00151B75" w:rsidRPr="00386CF3">
        <w:rPr>
          <w:lang w:val="it-IT"/>
        </w:rPr>
        <w:t>Nisi cum vigilia nativitatis domini, tunc cantatur prima brevis. CP</w:t>
      </w:r>
      <w:r w:rsidR="001030DC" w:rsidRPr="00386CF3">
        <w:rPr>
          <w:lang w:val="it-IT"/>
        </w:rPr>
        <w:t xml:space="preserve"> </w:t>
      </w:r>
      <w:r w:rsidR="001030DC" w:rsidRPr="00386CF3">
        <w:rPr>
          <w:rStyle w:val="Incipit"/>
          <w:lang w:val="it-IT"/>
        </w:rPr>
        <w:t>Domine miserere nostri</w:t>
      </w:r>
      <w:r w:rsidR="001030DC" w:rsidRPr="00386CF3">
        <w:rPr>
          <w:lang w:val="it-IT"/>
        </w:rPr>
        <w:t xml:space="preserve">. Preces non dicuntur, sed tantum cottidiana OR </w:t>
      </w:r>
      <w:r w:rsidR="001030DC" w:rsidRPr="00386CF3">
        <w:rPr>
          <w:rStyle w:val="Incipit"/>
          <w:lang w:val="it-IT"/>
        </w:rPr>
        <w:t>Domine sancte pater omnipotens</w:t>
      </w:r>
      <w:r w:rsidR="001030DC" w:rsidRPr="00386CF3">
        <w:rPr>
          <w:lang w:val="it-IT"/>
        </w:rPr>
        <w:t>.</w:t>
      </w:r>
    </w:p>
    <w:p w:rsidR="001030DC" w:rsidRPr="0021481A" w:rsidRDefault="001030DC" w:rsidP="004275F3">
      <w:pPr>
        <w:rPr>
          <w:lang w:val="it-IT"/>
        </w:rPr>
      </w:pPr>
      <w:r w:rsidRPr="00386CF3">
        <w:rPr>
          <w:rStyle w:val="Time1"/>
          <w:lang w:val="it-IT"/>
        </w:rPr>
        <w:t>Ad tertiam</w:t>
      </w:r>
      <w:r w:rsidRPr="00386CF3">
        <w:rPr>
          <w:lang w:val="it-IT"/>
        </w:rPr>
        <w:t xml:space="preserve"> AN </w:t>
      </w:r>
      <w:r w:rsidRPr="00386CF3">
        <w:rPr>
          <w:rStyle w:val="Incipit"/>
          <w:lang w:val="it-IT"/>
        </w:rPr>
        <w:t>V</w:t>
      </w:r>
      <w:r w:rsidR="00CF2369" w:rsidRPr="00386CF3">
        <w:rPr>
          <w:rStyle w:val="Incipit"/>
          <w:lang w:val="it-IT"/>
        </w:rPr>
        <w:t>eni et libera</w:t>
      </w:r>
      <w:r w:rsidR="00CF2369" w:rsidRPr="00386CF3">
        <w:rPr>
          <w:lang w:val="it-IT"/>
        </w:rPr>
        <w:t xml:space="preserve">. CP </w:t>
      </w:r>
      <w:r w:rsidR="00CF2369" w:rsidRPr="00386CF3">
        <w:rPr>
          <w:rStyle w:val="Incipit"/>
          <w:lang w:val="it-IT"/>
        </w:rPr>
        <w:t>Scientes quia hora est</w:t>
      </w:r>
      <w:r w:rsidR="00CF2369" w:rsidRPr="00386CF3">
        <w:rPr>
          <w:lang w:val="it-IT"/>
        </w:rPr>
        <w:t xml:space="preserve">. RB </w:t>
      </w:r>
      <w:r w:rsidR="00CF2369" w:rsidRPr="00386CF3">
        <w:rPr>
          <w:rStyle w:val="Incipit"/>
          <w:lang w:val="it-IT"/>
        </w:rPr>
        <w:t>Veni ad liberandum nos</w:t>
      </w:r>
      <w:r w:rsidR="008161F9" w:rsidRPr="00386CF3">
        <w:rPr>
          <w:lang w:val="it-IT"/>
        </w:rPr>
        <w:t>.</w:t>
      </w:r>
      <w:r w:rsidR="00CF2369" w:rsidRPr="00386CF3">
        <w:rPr>
          <w:lang w:val="it-IT"/>
        </w:rPr>
        <w:t xml:space="preserve"> </w:t>
      </w:r>
      <w:r w:rsidR="008161F9" w:rsidRPr="00386CF3">
        <w:rPr>
          <w:lang w:val="it-IT"/>
        </w:rPr>
        <w:t xml:space="preserve">Minor </w:t>
      </w:r>
      <w:r w:rsidR="00CF2369" w:rsidRPr="00386CF3">
        <w:rPr>
          <w:lang w:val="it-IT"/>
        </w:rPr>
        <w:t xml:space="preserve">VS </w:t>
      </w:r>
      <w:r w:rsidR="00CF2369" w:rsidRPr="00386CF3">
        <w:rPr>
          <w:rStyle w:val="Incipit"/>
          <w:lang w:val="it-IT"/>
        </w:rPr>
        <w:t>Timebunt gentes</w:t>
      </w:r>
      <w:r w:rsidR="00CF2369" w:rsidRPr="00386CF3">
        <w:rPr>
          <w:lang w:val="it-IT"/>
        </w:rPr>
        <w:t xml:space="preserve"> cum [KY] </w:t>
      </w:r>
      <w:r w:rsidR="00CF2369" w:rsidRPr="00386CF3">
        <w:rPr>
          <w:rStyle w:val="Incipit"/>
          <w:lang w:val="it-IT"/>
        </w:rPr>
        <w:t>Kyrie eleyson</w:t>
      </w:r>
      <w:r w:rsidR="00CF2369" w:rsidRPr="00386CF3">
        <w:rPr>
          <w:lang w:val="it-IT"/>
        </w:rPr>
        <w:t xml:space="preserve"> et [PN] </w:t>
      </w:r>
      <w:r w:rsidR="0036584D" w:rsidRPr="00386CF3">
        <w:rPr>
          <w:rStyle w:val="Incipit"/>
          <w:lang w:val="it-IT"/>
        </w:rPr>
        <w:t>Pater noste</w:t>
      </w:r>
      <w:r w:rsidR="00CF2369" w:rsidRPr="00386CF3">
        <w:rPr>
          <w:rStyle w:val="Incipit"/>
          <w:lang w:val="it-IT"/>
        </w:rPr>
        <w:t>r</w:t>
      </w:r>
      <w:r w:rsidR="00CF2369" w:rsidRPr="00386CF3">
        <w:rPr>
          <w:lang w:val="it-IT"/>
        </w:rPr>
        <w:t xml:space="preserve">. </w:t>
      </w:r>
      <w:r w:rsidR="00CF2369" w:rsidRPr="0021481A">
        <w:rPr>
          <w:lang w:val="it-IT"/>
        </w:rPr>
        <w:t xml:space="preserve">OR </w:t>
      </w:r>
      <w:r w:rsidR="00CF2369" w:rsidRPr="0021481A">
        <w:rPr>
          <w:rStyle w:val="Incipit"/>
          <w:lang w:val="it-IT"/>
        </w:rPr>
        <w:t>Excita quaesumus domine</w:t>
      </w:r>
      <w:r w:rsidR="00CF2369" w:rsidRPr="0021481A">
        <w:rPr>
          <w:lang w:val="it-IT"/>
        </w:rPr>
        <w:t>.</w:t>
      </w:r>
    </w:p>
    <w:p w:rsidR="00CF2369" w:rsidRPr="00386CF3" w:rsidRDefault="00CF2369" w:rsidP="004275F3">
      <w:pPr>
        <w:rPr>
          <w:lang w:val="it-IT"/>
        </w:rPr>
      </w:pPr>
      <w:r w:rsidRPr="0021481A">
        <w:rPr>
          <w:rStyle w:val="Time1"/>
          <w:lang w:val="it-IT"/>
        </w:rPr>
        <w:t>Ad missam</w:t>
      </w:r>
      <w:r w:rsidRPr="0021481A">
        <w:rPr>
          <w:lang w:val="it-IT"/>
        </w:rPr>
        <w:t xml:space="preserve"> IN </w:t>
      </w:r>
      <w:r w:rsidRPr="0021481A">
        <w:rPr>
          <w:rStyle w:val="Incipit"/>
          <w:lang w:val="it-IT"/>
        </w:rPr>
        <w:t>Ad |cebrandum</w:t>
      </w:r>
      <w:r w:rsidR="00B51221" w:rsidRPr="0021481A">
        <w:rPr>
          <w:rStyle w:val="Incipit"/>
          <w:lang w:val="it-IT"/>
        </w:rPr>
        <w:t>::te levavi</w:t>
      </w:r>
      <w:r w:rsidRPr="0021481A">
        <w:rPr>
          <w:rStyle w:val="Incipit"/>
          <w:lang w:val="it-IT"/>
        </w:rPr>
        <w:t>|</w:t>
      </w:r>
      <w:r w:rsidR="00B51221" w:rsidRPr="0021481A">
        <w:rPr>
          <w:lang w:val="it-IT"/>
        </w:rPr>
        <w:t xml:space="preserve">. [KY] </w:t>
      </w:r>
      <w:r w:rsidR="00B51221" w:rsidRPr="0021481A">
        <w:rPr>
          <w:rStyle w:val="Incipit"/>
          <w:lang w:val="it-IT"/>
        </w:rPr>
        <w:t>Kyrie eleyson</w:t>
      </w:r>
      <w:r w:rsidR="00B51221" w:rsidRPr="0021481A">
        <w:rPr>
          <w:lang w:val="it-IT"/>
        </w:rPr>
        <w:t xml:space="preserve">. </w:t>
      </w:r>
      <w:r w:rsidR="00B51221" w:rsidRPr="00386CF3">
        <w:rPr>
          <w:lang w:val="it-IT"/>
        </w:rPr>
        <w:t xml:space="preserve">[GL] </w:t>
      </w:r>
      <w:r w:rsidR="00B51221" w:rsidRPr="00386CF3">
        <w:rPr>
          <w:rStyle w:val="Incipit"/>
          <w:lang w:val="it-IT"/>
        </w:rPr>
        <w:t>Gloria in excelsis</w:t>
      </w:r>
      <w:r w:rsidR="00B51221" w:rsidRPr="00386CF3">
        <w:rPr>
          <w:lang w:val="it-IT"/>
        </w:rPr>
        <w:t xml:space="preserve"> non cantatur. </w:t>
      </w:r>
      <w:r w:rsidR="00B51221" w:rsidRPr="00386CF3">
        <w:rPr>
          <w:lang w:val="pt-PT"/>
        </w:rPr>
        <w:t xml:space="preserve">ORCL </w:t>
      </w:r>
      <w:r w:rsidR="00B51221" w:rsidRPr="00386CF3">
        <w:rPr>
          <w:rStyle w:val="Incipit"/>
          <w:lang w:val="pt-PT"/>
        </w:rPr>
        <w:t>Ex</w:t>
      </w:r>
      <w:r w:rsidR="0036584D" w:rsidRPr="00386CF3">
        <w:rPr>
          <w:rStyle w:val="Incipit"/>
          <w:lang w:val="pt-PT"/>
        </w:rPr>
        <w:t>c</w:t>
      </w:r>
      <w:r w:rsidR="00B51221" w:rsidRPr="00386CF3">
        <w:rPr>
          <w:rStyle w:val="Incipit"/>
          <w:lang w:val="pt-PT"/>
        </w:rPr>
        <w:t>ita domine</w:t>
      </w:r>
      <w:r w:rsidR="00B51221" w:rsidRPr="00386CF3">
        <w:rPr>
          <w:lang w:val="pt-PT"/>
        </w:rPr>
        <w:t xml:space="preserve">. Secunda de sancta Maria [CLC] </w:t>
      </w:r>
      <w:r w:rsidR="00B51221" w:rsidRPr="00386CF3">
        <w:rPr>
          <w:rStyle w:val="Incipit"/>
          <w:lang w:val="pt-PT"/>
        </w:rPr>
        <w:t>Deus qui de beatae Mariae</w:t>
      </w:r>
      <w:r w:rsidR="00B51221" w:rsidRPr="00386CF3">
        <w:rPr>
          <w:lang w:val="pt-PT"/>
        </w:rPr>
        <w:t xml:space="preserve">. (16va) Tertia de omnibus sanctis ORCCLC </w:t>
      </w:r>
      <w:r w:rsidR="00B51221" w:rsidRPr="00386CF3">
        <w:rPr>
          <w:rStyle w:val="Incipit"/>
          <w:lang w:val="pt-PT"/>
        </w:rPr>
        <w:t>Conscientias nostras</w:t>
      </w:r>
      <w:r w:rsidR="00B51221" w:rsidRPr="00386CF3">
        <w:rPr>
          <w:lang w:val="pt-PT"/>
        </w:rPr>
        <w:t xml:space="preserve">. EP </w:t>
      </w:r>
      <w:r w:rsidR="00B51221" w:rsidRPr="00386CF3">
        <w:rPr>
          <w:rStyle w:val="Incipit"/>
          <w:lang w:val="pt-PT"/>
        </w:rPr>
        <w:t>Scientes quia hora</w:t>
      </w:r>
      <w:r w:rsidR="00B51221" w:rsidRPr="00386CF3">
        <w:rPr>
          <w:lang w:val="pt-PT"/>
        </w:rPr>
        <w:t>. Et notandum quod per totum annum in omni pleno officio s$E::i$ve sit novem lectionum, sive trium epistula et evangelium leguntur in |</w:t>
      </w:r>
      <w:r w:rsidR="00592485" w:rsidRPr="00386CF3">
        <w:rPr>
          <w:lang w:val="pt-PT"/>
        </w:rPr>
        <w:t>ciburio::ciborio</w:t>
      </w:r>
      <w:r w:rsidR="00B51221" w:rsidRPr="00386CF3">
        <w:rPr>
          <w:lang w:val="pt-PT"/>
        </w:rPr>
        <w:t xml:space="preserve">|, nisi in quattuor dominicis in adventu domini, et in novem dominicis ab hac usque ad pascha, tunc legitur in </w:t>
      </w:r>
      <w:r w:rsidR="00B51221" w:rsidRPr="00386CF3">
        <w:rPr>
          <w:rStyle w:val="Ort"/>
          <w:lang w:val="pt-PT"/>
        </w:rPr>
        <w:t>medio chori</w:t>
      </w:r>
      <w:r w:rsidR="00B51221" w:rsidRPr="00386CF3">
        <w:rPr>
          <w:lang w:val="pt-PT"/>
        </w:rPr>
        <w:t xml:space="preserve"> iuxta altare ut in diebus privatis. </w:t>
      </w:r>
      <w:r w:rsidR="00B51221" w:rsidRPr="00386CF3">
        <w:rPr>
          <w:lang w:val="it-IT"/>
        </w:rPr>
        <w:t xml:space="preserve">GR </w:t>
      </w:r>
      <w:r w:rsidR="00B51221" w:rsidRPr="00386CF3">
        <w:rPr>
          <w:rStyle w:val="Incipit"/>
          <w:lang w:val="it-IT"/>
        </w:rPr>
        <w:t>Universi qui te</w:t>
      </w:r>
      <w:r w:rsidR="00B51221" w:rsidRPr="00386CF3">
        <w:rPr>
          <w:lang w:val="it-IT"/>
        </w:rPr>
        <w:t xml:space="preserve">. ALV </w:t>
      </w:r>
      <w:r w:rsidR="00B51221" w:rsidRPr="00386CF3">
        <w:rPr>
          <w:rStyle w:val="Incipit"/>
          <w:lang w:val="it-IT"/>
        </w:rPr>
        <w:t>Ostende nobis domine</w:t>
      </w:r>
      <w:r w:rsidR="00B51221" w:rsidRPr="00386CF3">
        <w:rPr>
          <w:lang w:val="it-IT"/>
        </w:rPr>
        <w:t xml:space="preserve">. EV </w:t>
      </w:r>
      <w:r w:rsidR="00B51221" w:rsidRPr="00386CF3">
        <w:rPr>
          <w:rStyle w:val="Incipit"/>
          <w:lang w:val="it-IT"/>
        </w:rPr>
        <w:t>Cum appropinquasset</w:t>
      </w:r>
      <w:r w:rsidR="00B51221" w:rsidRPr="00386CF3">
        <w:rPr>
          <w:lang w:val="it-IT"/>
        </w:rPr>
        <w:t xml:space="preserve">. [CR] </w:t>
      </w:r>
      <w:r w:rsidR="00B51221" w:rsidRPr="00386CF3">
        <w:rPr>
          <w:rStyle w:val="Incipit"/>
          <w:lang w:val="it-IT"/>
        </w:rPr>
        <w:t>Credo in unum</w:t>
      </w:r>
      <w:r w:rsidR="00B51221" w:rsidRPr="00386CF3">
        <w:rPr>
          <w:lang w:val="it-IT"/>
        </w:rPr>
        <w:t xml:space="preserve">. OF </w:t>
      </w:r>
      <w:r w:rsidR="00B51221" w:rsidRPr="00386CF3">
        <w:rPr>
          <w:rStyle w:val="Incipit"/>
          <w:lang w:val="it-IT"/>
        </w:rPr>
        <w:t>Ad te domine levavi</w:t>
      </w:r>
      <w:r w:rsidR="00B51221" w:rsidRPr="00386CF3">
        <w:rPr>
          <w:lang w:val="it-IT"/>
        </w:rPr>
        <w:t xml:space="preserve">. Praefatio cottidiana. CO </w:t>
      </w:r>
      <w:r w:rsidR="00B51221" w:rsidRPr="00386CF3">
        <w:rPr>
          <w:rStyle w:val="Incipit"/>
          <w:lang w:val="it-IT"/>
        </w:rPr>
        <w:t>Dominus dabit benignitatem</w:t>
      </w:r>
      <w:r w:rsidR="00B51221" w:rsidRPr="00386CF3">
        <w:rPr>
          <w:lang w:val="it-IT"/>
        </w:rPr>
        <w:t xml:space="preserve">. Clauditur cum [BD] </w:t>
      </w:r>
      <w:r w:rsidR="00B51221" w:rsidRPr="00386CF3">
        <w:rPr>
          <w:rStyle w:val="Incipit"/>
          <w:lang w:val="it-IT"/>
        </w:rPr>
        <w:t>Benedicamus</w:t>
      </w:r>
      <w:r w:rsidR="00B51221" w:rsidRPr="00386CF3">
        <w:rPr>
          <w:lang w:val="it-IT"/>
        </w:rPr>
        <w:t xml:space="preserve">. Et nota quod per totum annum officium dominicale canitur per totam ebdomadam, (16vb) excepto quod feria quarta et feria sexta epistula et evangelium de feria legitur, nisi festum evenerit, vel missa votiva </w:t>
      </w:r>
      <w:r w:rsidR="00983188" w:rsidRPr="00386CF3">
        <w:rPr>
          <w:lang w:val="it-IT"/>
        </w:rPr>
        <w:t>ut feria quinta de sancto Petro, et feria sexta de sancta cruce, quod tamen non fit ab adventu domini usque post octavam pentecostes, praeter octavam epiphaniae usque ad septuagesimam. Si feria quinta vacabit debet cantari missa de sancto Petro.</w:t>
      </w:r>
    </w:p>
    <w:p w:rsidR="00983188" w:rsidRPr="00386CF3" w:rsidRDefault="00983188" w:rsidP="004275F3">
      <w:pPr>
        <w:rPr>
          <w:lang w:val="en-US"/>
        </w:rPr>
      </w:pPr>
      <w:r w:rsidRPr="00386CF3">
        <w:rPr>
          <w:rStyle w:val="Time1"/>
          <w:lang w:val="it-IT"/>
        </w:rPr>
        <w:t>Ad sextam</w:t>
      </w:r>
      <w:r w:rsidRPr="00386CF3">
        <w:rPr>
          <w:lang w:val="it-IT"/>
        </w:rPr>
        <w:t xml:space="preserve"> AN </w:t>
      </w:r>
      <w:r w:rsidRPr="00386CF3">
        <w:rPr>
          <w:rStyle w:val="Incipit"/>
          <w:lang w:val="it-IT"/>
        </w:rPr>
        <w:t>Tuam domine</w:t>
      </w:r>
      <w:r w:rsidRPr="00386CF3">
        <w:rPr>
          <w:lang w:val="it-IT"/>
        </w:rPr>
        <w:t xml:space="preserve">. CP </w:t>
      </w:r>
      <w:r w:rsidRPr="00386CF3">
        <w:rPr>
          <w:rStyle w:val="Incipit"/>
          <w:lang w:val="it-IT"/>
        </w:rPr>
        <w:t>Abiciamus ergo</w:t>
      </w:r>
      <w:r w:rsidRPr="00386CF3">
        <w:rPr>
          <w:lang w:val="it-IT"/>
        </w:rPr>
        <w:t xml:space="preserve">. RB </w:t>
      </w:r>
      <w:r w:rsidRPr="00386CF3">
        <w:rPr>
          <w:rStyle w:val="Incipit"/>
          <w:lang w:val="it-IT"/>
        </w:rPr>
        <w:t>Ostende nobis domine</w:t>
      </w:r>
      <w:r w:rsidRPr="00386CF3">
        <w:rPr>
          <w:lang w:val="it-IT"/>
        </w:rPr>
        <w:t xml:space="preserve">. VS </w:t>
      </w:r>
      <w:r w:rsidRPr="00386CF3">
        <w:rPr>
          <w:rStyle w:val="Incipit"/>
          <w:lang w:val="it-IT"/>
        </w:rPr>
        <w:t>Memento nostri domine</w:t>
      </w:r>
      <w:r w:rsidRPr="00386CF3">
        <w:rPr>
          <w:lang w:val="it-IT"/>
        </w:rPr>
        <w:t xml:space="preserve"> cum [KY] </w:t>
      </w:r>
      <w:r w:rsidRPr="00386CF3">
        <w:rPr>
          <w:rStyle w:val="Incipit"/>
          <w:lang w:val="it-IT"/>
        </w:rPr>
        <w:t>Kyrie eleyson</w:t>
      </w:r>
      <w:r w:rsidRPr="00386CF3">
        <w:rPr>
          <w:lang w:val="it-IT"/>
        </w:rPr>
        <w:t xml:space="preserve"> et [PN] </w:t>
      </w:r>
      <w:r w:rsidRPr="00386CF3">
        <w:rPr>
          <w:rStyle w:val="Incipit"/>
          <w:lang w:val="it-IT"/>
        </w:rPr>
        <w:t>Pater noster</w:t>
      </w:r>
      <w:r w:rsidRPr="00386CF3">
        <w:rPr>
          <w:lang w:val="it-IT"/>
        </w:rPr>
        <w:t xml:space="preserve">. </w:t>
      </w:r>
      <w:r w:rsidRPr="00386CF3">
        <w:rPr>
          <w:lang w:val="en-US"/>
        </w:rPr>
        <w:t xml:space="preserve">OR </w:t>
      </w:r>
      <w:r w:rsidRPr="00386CF3">
        <w:rPr>
          <w:rStyle w:val="Incipit"/>
          <w:lang w:val="en-US"/>
        </w:rPr>
        <w:t>Excita quaesumus domine</w:t>
      </w:r>
      <w:r w:rsidRPr="00386CF3">
        <w:rPr>
          <w:lang w:val="en-US"/>
        </w:rPr>
        <w:t>.</w:t>
      </w:r>
    </w:p>
    <w:p w:rsidR="00983188" w:rsidRPr="00386CF3" w:rsidRDefault="00983188" w:rsidP="004275F3">
      <w:pPr>
        <w:rPr>
          <w:lang w:val="pt-PT"/>
        </w:rPr>
      </w:pPr>
      <w:r w:rsidRPr="00386CF3">
        <w:rPr>
          <w:rStyle w:val="Time1"/>
          <w:lang w:val="en-US"/>
        </w:rPr>
        <w:t>A</w:t>
      </w:r>
      <w:r w:rsidR="00D5244A" w:rsidRPr="00386CF3">
        <w:rPr>
          <w:rStyle w:val="Time1"/>
          <w:lang w:val="en-US"/>
        </w:rPr>
        <w:t>d nonam</w:t>
      </w:r>
      <w:r w:rsidR="00D5244A" w:rsidRPr="00386CF3">
        <w:rPr>
          <w:lang w:val="en-US"/>
        </w:rPr>
        <w:t xml:space="preserve"> AN </w:t>
      </w:r>
      <w:r w:rsidR="00D5244A" w:rsidRPr="00386CF3">
        <w:rPr>
          <w:rStyle w:val="Incipit"/>
          <w:lang w:val="en-US"/>
        </w:rPr>
        <w:t>In tuo adventu</w:t>
      </w:r>
      <w:r w:rsidR="00D5244A" w:rsidRPr="00386CF3">
        <w:rPr>
          <w:lang w:val="en-US"/>
        </w:rPr>
        <w:t xml:space="preserve">. </w:t>
      </w:r>
      <w:r w:rsidR="00D5244A" w:rsidRPr="00386CF3">
        <w:rPr>
          <w:lang w:val="pt-PT"/>
        </w:rPr>
        <w:t xml:space="preserve">Capitulum de dominica. Et oratio etiam de dominica. RB </w:t>
      </w:r>
      <w:r w:rsidR="00D5244A" w:rsidRPr="00386CF3">
        <w:rPr>
          <w:rStyle w:val="Incipit"/>
          <w:lang w:val="pt-PT"/>
        </w:rPr>
        <w:t>(17ra) Super te Hierusalem</w:t>
      </w:r>
      <w:r w:rsidR="00255E78" w:rsidRPr="00386CF3">
        <w:rPr>
          <w:lang w:val="pt-PT"/>
        </w:rPr>
        <w:t xml:space="preserve">. VS </w:t>
      </w:r>
      <w:r w:rsidR="00255E78" w:rsidRPr="00386CF3">
        <w:rPr>
          <w:rStyle w:val="Incipit"/>
          <w:lang w:val="pt-PT"/>
        </w:rPr>
        <w:t>Domine deus virtutum</w:t>
      </w:r>
      <w:r w:rsidR="00255E78" w:rsidRPr="00386CF3">
        <w:rPr>
          <w:lang w:val="pt-PT"/>
        </w:rPr>
        <w:t>.</w:t>
      </w:r>
    </w:p>
    <w:p w:rsidR="00255E78" w:rsidRPr="00386CF3" w:rsidRDefault="00255E78" w:rsidP="004275F3">
      <w:pPr>
        <w:rPr>
          <w:lang w:val="fr-FR"/>
        </w:rPr>
      </w:pPr>
      <w:r w:rsidRPr="00386CF3">
        <w:rPr>
          <w:rStyle w:val="Time1"/>
          <w:lang w:val="pt-PT"/>
        </w:rPr>
        <w:t>In secunda vespera</w:t>
      </w:r>
      <w:r w:rsidRPr="00386CF3">
        <w:rPr>
          <w:lang w:val="pt-PT"/>
        </w:rPr>
        <w:t xml:space="preserve"> super feriale</w:t>
      </w:r>
      <w:r w:rsidR="00611C0B" w:rsidRPr="00386CF3">
        <w:rPr>
          <w:lang w:val="pt-PT"/>
        </w:rPr>
        <w:t xml:space="preserve">s psalmos AN </w:t>
      </w:r>
      <w:r w:rsidR="00611C0B" w:rsidRPr="00386CF3">
        <w:rPr>
          <w:rStyle w:val="Incipit"/>
          <w:lang w:val="pt-PT"/>
        </w:rPr>
        <w:t>Veni et libera nos</w:t>
      </w:r>
      <w:r w:rsidR="00611C0B" w:rsidRPr="00386CF3">
        <w:rPr>
          <w:lang w:val="pt-PT"/>
        </w:rPr>
        <w:t xml:space="preserve">. PS </w:t>
      </w:r>
      <w:r w:rsidR="00611C0B" w:rsidRPr="00386CF3">
        <w:rPr>
          <w:rStyle w:val="Incipit"/>
          <w:lang w:val="pt-PT"/>
        </w:rPr>
        <w:t>Dixit dominus</w:t>
      </w:r>
      <w:r w:rsidR="00611C0B" w:rsidRPr="00386CF3">
        <w:rPr>
          <w:lang w:val="pt-PT"/>
        </w:rPr>
        <w:t xml:space="preserve">. CP </w:t>
      </w:r>
      <w:r w:rsidR="00611C0B" w:rsidRPr="00386CF3">
        <w:rPr>
          <w:rStyle w:val="Incipit"/>
          <w:lang w:val="pt-PT"/>
        </w:rPr>
        <w:t>Ecce virgo concipiet</w:t>
      </w:r>
      <w:r w:rsidR="00611C0B" w:rsidRPr="00386CF3">
        <w:rPr>
          <w:lang w:val="pt-PT"/>
        </w:rPr>
        <w:t>.</w:t>
      </w:r>
      <w:r w:rsidR="0070575F" w:rsidRPr="00386CF3">
        <w:rPr>
          <w:lang w:val="pt-PT"/>
        </w:rPr>
        <w:t xml:space="preserve"> HY </w:t>
      </w:r>
      <w:r w:rsidR="0070575F" w:rsidRPr="00386CF3">
        <w:rPr>
          <w:rStyle w:val="Incipit"/>
          <w:lang w:val="pt-PT"/>
        </w:rPr>
        <w:t>Conditor alme</w:t>
      </w:r>
      <w:r w:rsidR="0070575F" w:rsidRPr="00386CF3">
        <w:rPr>
          <w:lang w:val="pt-PT"/>
        </w:rPr>
        <w:t xml:space="preserve">. VS </w:t>
      </w:r>
      <w:r w:rsidR="0070575F" w:rsidRPr="00386CF3">
        <w:rPr>
          <w:rStyle w:val="Incipit"/>
          <w:lang w:val="pt-PT"/>
        </w:rPr>
        <w:t>Rorate caeli</w:t>
      </w:r>
      <w:r w:rsidR="0070575F" w:rsidRPr="00386CF3">
        <w:rPr>
          <w:lang w:val="pt-PT"/>
        </w:rPr>
        <w:t xml:space="preserve">. </w:t>
      </w:r>
      <w:r w:rsidR="0070575F" w:rsidRPr="00386CF3">
        <w:rPr>
          <w:lang w:val="fr-FR"/>
        </w:rPr>
        <w:t xml:space="preserve">AM </w:t>
      </w:r>
      <w:r w:rsidR="0070575F" w:rsidRPr="00386CF3">
        <w:rPr>
          <w:rStyle w:val="Incipit"/>
          <w:lang w:val="fr-FR"/>
        </w:rPr>
        <w:t>Ne timeas</w:t>
      </w:r>
      <w:r w:rsidR="0070575F" w:rsidRPr="00386CF3">
        <w:rPr>
          <w:lang w:val="fr-FR"/>
        </w:rPr>
        <w:t xml:space="preserve"> cum [KY] </w:t>
      </w:r>
      <w:r w:rsidR="0070575F" w:rsidRPr="00386CF3">
        <w:rPr>
          <w:rStyle w:val="Incipit"/>
          <w:lang w:val="fr-FR"/>
        </w:rPr>
        <w:t>Kyrie elyson</w:t>
      </w:r>
      <w:r w:rsidR="0070575F" w:rsidRPr="00386CF3">
        <w:rPr>
          <w:lang w:val="fr-FR"/>
        </w:rPr>
        <w:t xml:space="preserve"> et [PN] </w:t>
      </w:r>
      <w:r w:rsidR="004C67BF" w:rsidRPr="00386CF3">
        <w:rPr>
          <w:rStyle w:val="Incipit"/>
          <w:lang w:val="fr-FR"/>
        </w:rPr>
        <w:t>Pater noste</w:t>
      </w:r>
      <w:r w:rsidR="0070575F" w:rsidRPr="00386CF3">
        <w:rPr>
          <w:rStyle w:val="Incipit"/>
          <w:lang w:val="fr-FR"/>
        </w:rPr>
        <w:t>r</w:t>
      </w:r>
      <w:r w:rsidR="0070575F" w:rsidRPr="00386CF3">
        <w:rPr>
          <w:lang w:val="fr-FR"/>
        </w:rPr>
        <w:t xml:space="preserve">. OR </w:t>
      </w:r>
      <w:r w:rsidR="0070575F" w:rsidRPr="00386CF3">
        <w:rPr>
          <w:rStyle w:val="Incipit"/>
          <w:lang w:val="fr-FR"/>
        </w:rPr>
        <w:t>Deus qui de beatae Mariae</w:t>
      </w:r>
      <w:r w:rsidR="0070575F" w:rsidRPr="00386CF3">
        <w:rPr>
          <w:lang w:val="fr-FR"/>
        </w:rPr>
        <w:t>. Ubicumque ferialis antiphona est de sancta Maria in vesperis vel in matutinis, ibi dicitur capitulum et oratio de sancta Maria ut in hac nocte fit.</w:t>
      </w:r>
    </w:p>
    <w:p w:rsidR="0070575F" w:rsidRPr="00386CF3" w:rsidRDefault="0070575F" w:rsidP="004275F3">
      <w:pPr>
        <w:rPr>
          <w:lang w:val="pt-PT"/>
        </w:rPr>
      </w:pPr>
      <w:r w:rsidRPr="00386CF3">
        <w:rPr>
          <w:rStyle w:val="Time1"/>
          <w:lang w:val="pt-PT"/>
        </w:rPr>
        <w:t>Ad completorium</w:t>
      </w:r>
      <w:r w:rsidRPr="00386CF3">
        <w:rPr>
          <w:lang w:val="pt-PT"/>
        </w:rPr>
        <w:t xml:space="preserve"> HY </w:t>
      </w:r>
      <w:r w:rsidRPr="00386CF3">
        <w:rPr>
          <w:rStyle w:val="Incipit"/>
          <w:lang w:val="pt-PT"/>
        </w:rPr>
        <w:t>Verbum supernum</w:t>
      </w:r>
      <w:r w:rsidRPr="00386CF3">
        <w:rPr>
          <w:lang w:val="pt-PT"/>
        </w:rPr>
        <w:t xml:space="preserve">. CP </w:t>
      </w:r>
      <w:r w:rsidRPr="00386CF3">
        <w:rPr>
          <w:rStyle w:val="Incipit"/>
          <w:lang w:val="pt-PT"/>
        </w:rPr>
        <w:t>Patientes estote</w:t>
      </w:r>
      <w:r w:rsidRPr="00386CF3">
        <w:rPr>
          <w:lang w:val="pt-PT"/>
        </w:rPr>
        <w:t xml:space="preserve">. VS </w:t>
      </w:r>
      <w:r w:rsidRPr="00386CF3">
        <w:rPr>
          <w:rStyle w:val="Incipit"/>
          <w:lang w:val="pt-PT"/>
        </w:rPr>
        <w:t>Ex Sion species</w:t>
      </w:r>
      <w:r w:rsidRPr="00386CF3">
        <w:rPr>
          <w:lang w:val="pt-PT"/>
        </w:rPr>
        <w:t xml:space="preserve">. AD </w:t>
      </w:r>
      <w:r w:rsidRPr="00386CF3">
        <w:rPr>
          <w:rStyle w:val="Incipit"/>
          <w:lang w:val="pt-PT"/>
        </w:rPr>
        <w:t>Qui venturus</w:t>
      </w:r>
      <w:r w:rsidRPr="00386CF3">
        <w:rPr>
          <w:lang w:val="pt-PT"/>
        </w:rPr>
        <w:t xml:space="preserve">. OR </w:t>
      </w:r>
      <w:r w:rsidRPr="00386CF3">
        <w:rPr>
          <w:rStyle w:val="Incipit"/>
          <w:lang w:val="pt-PT"/>
        </w:rPr>
        <w:t>Prope est</w:t>
      </w:r>
      <w:r w:rsidR="00E6243E" w:rsidRPr="00386CF3">
        <w:rPr>
          <w:rStyle w:val="Incipit"/>
          <w:lang w:val="pt-PT"/>
        </w:rPr>
        <w:t>o</w:t>
      </w:r>
      <w:r w:rsidRPr="00386CF3">
        <w:rPr>
          <w:rStyle w:val="Incipit"/>
          <w:lang w:val="pt-PT"/>
        </w:rPr>
        <w:t xml:space="preserve"> domine</w:t>
      </w:r>
      <w:r w:rsidRPr="00386CF3">
        <w:rPr>
          <w:lang w:val="pt-PT"/>
        </w:rPr>
        <w:t>. Et sic per totam ebdomadam (17rb) ad omnes cursus ordinabis. Et sic usque in vigiliam domini.</w:t>
      </w:r>
    </w:p>
    <w:p w:rsidR="0070575F" w:rsidRPr="00386CF3" w:rsidRDefault="0070575F" w:rsidP="004275F3">
      <w:pPr>
        <w:pStyle w:val="Titolo1"/>
        <w:rPr>
          <w:lang w:val="pt-PT"/>
        </w:rPr>
      </w:pPr>
      <w:r w:rsidRPr="00386CF3">
        <w:rPr>
          <w:lang w:val="pt-PT"/>
        </w:rPr>
        <w:lastRenderedPageBreak/>
        <w:t>FERIA SECUNDA</w:t>
      </w:r>
    </w:p>
    <w:p w:rsidR="0070575F" w:rsidRPr="00386CF3" w:rsidRDefault="0070575F" w:rsidP="004275F3">
      <w:pPr>
        <w:rPr>
          <w:lang w:val="pt-PT"/>
        </w:rPr>
      </w:pPr>
      <w:r w:rsidRPr="00386CF3">
        <w:rPr>
          <w:rStyle w:val="Time1"/>
          <w:lang w:val="pt-PT"/>
        </w:rPr>
        <w:t>Ad matutinam</w:t>
      </w:r>
      <w:r w:rsidRPr="00386CF3">
        <w:rPr>
          <w:lang w:val="pt-PT"/>
        </w:rPr>
        <w:t xml:space="preserve"> INV </w:t>
      </w:r>
      <w:r w:rsidRPr="00386CF3">
        <w:rPr>
          <w:rStyle w:val="Incipit"/>
          <w:lang w:val="pt-PT"/>
        </w:rPr>
        <w:t>Regem venturum</w:t>
      </w:r>
      <w:r w:rsidRPr="00386CF3">
        <w:rPr>
          <w:lang w:val="pt-PT"/>
        </w:rPr>
        <w:t xml:space="preserve">. Nocturnales AN </w:t>
      </w:r>
      <w:r w:rsidRPr="00386CF3">
        <w:rPr>
          <w:rStyle w:val="Incipit"/>
          <w:lang w:val="pt-PT"/>
        </w:rPr>
        <w:t>Dominus defensor</w:t>
      </w:r>
      <w:r w:rsidRPr="00386CF3">
        <w:rPr>
          <w:lang w:val="pt-PT"/>
        </w:rPr>
        <w:t xml:space="preserve">. PS </w:t>
      </w:r>
      <w:r w:rsidRPr="00386CF3">
        <w:rPr>
          <w:rStyle w:val="Incipit"/>
          <w:lang w:val="pt-PT"/>
        </w:rPr>
        <w:t>Dominus illuminatio mea</w:t>
      </w:r>
      <w:r w:rsidRPr="00386CF3">
        <w:rPr>
          <w:lang w:val="pt-PT"/>
        </w:rPr>
        <w:t xml:space="preserve">. VS </w:t>
      </w:r>
      <w:r w:rsidRPr="00386CF3">
        <w:rPr>
          <w:rStyle w:val="Incipit"/>
          <w:lang w:val="pt-PT"/>
        </w:rPr>
        <w:t>Egredietur dominus</w:t>
      </w:r>
      <w:r w:rsidRPr="00386CF3">
        <w:rPr>
          <w:lang w:val="pt-PT"/>
        </w:rPr>
        <w:t>. Legitur Isaias cum tribus lectionibus</w:t>
      </w:r>
      <w:r w:rsidR="004721AB" w:rsidRPr="00386CF3">
        <w:rPr>
          <w:lang w:val="pt-PT"/>
        </w:rPr>
        <w:t xml:space="preserve">. RP </w:t>
      </w:r>
      <w:r w:rsidR="004721AB" w:rsidRPr="00386CF3">
        <w:rPr>
          <w:rStyle w:val="Incipit"/>
          <w:lang w:val="pt-PT"/>
        </w:rPr>
        <w:t>Aspiciens a longe</w:t>
      </w:r>
      <w:r w:rsidR="004721AB" w:rsidRPr="00386CF3">
        <w:rPr>
          <w:lang w:val="pt-PT"/>
        </w:rPr>
        <w:t xml:space="preserve">. RV </w:t>
      </w:r>
      <w:r w:rsidR="004721AB" w:rsidRPr="00386CF3">
        <w:rPr>
          <w:rStyle w:val="Incipit"/>
          <w:lang w:val="pt-PT"/>
        </w:rPr>
        <w:t>Qui regis</w:t>
      </w:r>
      <w:r w:rsidR="004721AB" w:rsidRPr="00386CF3">
        <w:rPr>
          <w:lang w:val="pt-PT"/>
        </w:rPr>
        <w:t xml:space="preserve">. RP </w:t>
      </w:r>
      <w:r w:rsidR="004721AB" w:rsidRPr="00386CF3">
        <w:rPr>
          <w:rStyle w:val="Incipit"/>
          <w:lang w:val="pt-PT"/>
        </w:rPr>
        <w:t>Aspiciebam in visu</w:t>
      </w:r>
      <w:r w:rsidR="004721AB" w:rsidRPr="00386CF3">
        <w:rPr>
          <w:lang w:val="pt-PT"/>
        </w:rPr>
        <w:t xml:space="preserve">. RP </w:t>
      </w:r>
      <w:r w:rsidR="004721AB" w:rsidRPr="00386CF3">
        <w:rPr>
          <w:rStyle w:val="Incipit"/>
          <w:lang w:val="pt-PT"/>
        </w:rPr>
        <w:t>Missus est Gabriel</w:t>
      </w:r>
      <w:r w:rsidR="004721AB" w:rsidRPr="00386CF3">
        <w:rPr>
          <w:lang w:val="pt-PT"/>
        </w:rPr>
        <w:t>.</w:t>
      </w:r>
    </w:p>
    <w:p w:rsidR="004721AB" w:rsidRPr="00386CF3" w:rsidRDefault="004721AB" w:rsidP="004275F3">
      <w:pPr>
        <w:rPr>
          <w:lang w:val="it-IT"/>
        </w:rPr>
      </w:pPr>
      <w:r w:rsidRPr="00386CF3">
        <w:rPr>
          <w:lang w:val="it-IT"/>
        </w:rPr>
        <w:t>Infra adventu</w:t>
      </w:r>
      <w:r w:rsidR="00E6243E" w:rsidRPr="00386CF3">
        <w:rPr>
          <w:lang w:val="it-IT"/>
        </w:rPr>
        <w:t>m domini in laudibus semper dice</w:t>
      </w:r>
      <w:r w:rsidRPr="00386CF3">
        <w:rPr>
          <w:lang w:val="it-IT"/>
        </w:rPr>
        <w:t xml:space="preserve">tur VS </w:t>
      </w:r>
      <w:r w:rsidRPr="00386CF3">
        <w:rPr>
          <w:rStyle w:val="Incipit"/>
          <w:lang w:val="it-IT"/>
        </w:rPr>
        <w:t>Ostende nobis domine</w:t>
      </w:r>
      <w:r w:rsidRPr="00386CF3">
        <w:rPr>
          <w:lang w:val="it-IT"/>
        </w:rPr>
        <w:t>.</w:t>
      </w:r>
    </w:p>
    <w:p w:rsidR="004721AB" w:rsidRPr="00386CF3" w:rsidRDefault="004721AB" w:rsidP="004275F3">
      <w:pPr>
        <w:rPr>
          <w:lang w:val="fr-FR"/>
        </w:rPr>
      </w:pPr>
      <w:r w:rsidRPr="00386CF3">
        <w:rPr>
          <w:rStyle w:val="Time1"/>
          <w:lang w:val="en-US"/>
        </w:rPr>
        <w:t>Ad laudes</w:t>
      </w:r>
      <w:r w:rsidRPr="00386CF3">
        <w:rPr>
          <w:lang w:val="en-US"/>
        </w:rPr>
        <w:t xml:space="preserve"> AN </w:t>
      </w:r>
      <w:r w:rsidRPr="00386CF3">
        <w:rPr>
          <w:rStyle w:val="Incipit"/>
          <w:lang w:val="en-US"/>
        </w:rPr>
        <w:t>Miserere mei</w:t>
      </w:r>
      <w:r w:rsidRPr="00386CF3">
        <w:rPr>
          <w:lang w:val="en-US"/>
        </w:rPr>
        <w:t xml:space="preserve">. HY </w:t>
      </w:r>
      <w:r w:rsidRPr="00386CF3">
        <w:rPr>
          <w:rStyle w:val="Incipit"/>
          <w:lang w:val="en-US"/>
        </w:rPr>
        <w:t>Vox clara</w:t>
      </w:r>
      <w:r w:rsidRPr="00386CF3">
        <w:rPr>
          <w:lang w:val="en-US"/>
        </w:rPr>
        <w:t xml:space="preserve">. CP </w:t>
      </w:r>
      <w:r w:rsidRPr="00386CF3">
        <w:rPr>
          <w:rStyle w:val="Incipit"/>
          <w:lang w:val="en-US"/>
        </w:rPr>
        <w:t>Ecce virgo concipiet</w:t>
      </w:r>
      <w:r w:rsidRPr="00386CF3">
        <w:rPr>
          <w:lang w:val="en-US"/>
        </w:rPr>
        <w:t xml:space="preserve">. VS </w:t>
      </w:r>
      <w:r w:rsidRPr="00386CF3">
        <w:rPr>
          <w:rStyle w:val="Incipit"/>
          <w:lang w:val="en-US"/>
        </w:rPr>
        <w:t>Vox clamantis in deserto</w:t>
      </w:r>
      <w:r w:rsidRPr="00386CF3">
        <w:rPr>
          <w:lang w:val="en-US"/>
        </w:rPr>
        <w:t xml:space="preserve">. Et ferialis AB </w:t>
      </w:r>
      <w:r w:rsidRPr="00386CF3">
        <w:rPr>
          <w:rStyle w:val="Incipit"/>
          <w:lang w:val="en-US"/>
        </w:rPr>
        <w:t>Angelus domini nuntiavit</w:t>
      </w:r>
      <w:r w:rsidRPr="00386CF3">
        <w:rPr>
          <w:lang w:val="en-US"/>
        </w:rPr>
        <w:t xml:space="preserve">. [KY] </w:t>
      </w:r>
      <w:r w:rsidRPr="00386CF3">
        <w:rPr>
          <w:rStyle w:val="Incipit"/>
          <w:lang w:val="en-US"/>
        </w:rPr>
        <w:t>Kyrie eleyson</w:t>
      </w:r>
      <w:r w:rsidRPr="00386CF3">
        <w:rPr>
          <w:lang w:val="en-US"/>
        </w:rPr>
        <w:t xml:space="preserve">. [PN] </w:t>
      </w:r>
      <w:r w:rsidRPr="00386CF3">
        <w:rPr>
          <w:rStyle w:val="Incipit"/>
          <w:lang w:val="en-US"/>
        </w:rPr>
        <w:t>Pater noster</w:t>
      </w:r>
      <w:r w:rsidRPr="00386CF3">
        <w:rPr>
          <w:lang w:val="en-US"/>
        </w:rPr>
        <w:t xml:space="preserve">. </w:t>
      </w:r>
      <w:r w:rsidRPr="00386CF3">
        <w:rPr>
          <w:lang w:val="fr-FR"/>
        </w:rPr>
        <w:t xml:space="preserve">OR </w:t>
      </w:r>
      <w:r w:rsidR="00972B6F" w:rsidRPr="00386CF3">
        <w:rPr>
          <w:rStyle w:val="Incipit"/>
          <w:lang w:val="fr-FR"/>
        </w:rPr>
        <w:t xml:space="preserve">Deus (17va) qui de </w:t>
      </w:r>
      <w:r w:rsidRPr="00386CF3">
        <w:rPr>
          <w:rStyle w:val="Incipit"/>
          <w:lang w:val="fr-FR"/>
        </w:rPr>
        <w:t>b</w:t>
      </w:r>
      <w:r w:rsidR="00972B6F" w:rsidRPr="00386CF3">
        <w:rPr>
          <w:rStyle w:val="Incipit"/>
          <w:lang w:val="fr-FR"/>
        </w:rPr>
        <w:t>e</w:t>
      </w:r>
      <w:r w:rsidRPr="00386CF3">
        <w:rPr>
          <w:rStyle w:val="Incipit"/>
          <w:lang w:val="fr-FR"/>
        </w:rPr>
        <w:t>atae Mariae</w:t>
      </w:r>
      <w:r w:rsidRPr="00386CF3">
        <w:rPr>
          <w:lang w:val="fr-FR"/>
        </w:rPr>
        <w:t xml:space="preserve">. Sequitur AC </w:t>
      </w:r>
      <w:r w:rsidRPr="00386CF3">
        <w:rPr>
          <w:rStyle w:val="Incipit"/>
          <w:lang w:val="fr-FR"/>
        </w:rPr>
        <w:t>Ecce dominus veniet</w:t>
      </w:r>
      <w:r w:rsidRPr="00386CF3">
        <w:rPr>
          <w:lang w:val="fr-FR"/>
        </w:rPr>
        <w:t xml:space="preserve">. Deinde dicit </w:t>
      </w:r>
      <w:r w:rsidRPr="00386CF3">
        <w:rPr>
          <w:rStyle w:val="Funktion"/>
          <w:lang w:val="fr-FR"/>
        </w:rPr>
        <w:t>sacerdos</w:t>
      </w:r>
      <w:r w:rsidRPr="00386CF3">
        <w:rPr>
          <w:lang w:val="fr-FR"/>
        </w:rPr>
        <w:t xml:space="preserve"> VS </w:t>
      </w:r>
      <w:r w:rsidRPr="00386CF3">
        <w:rPr>
          <w:rStyle w:val="Incipit"/>
          <w:lang w:val="fr-FR"/>
        </w:rPr>
        <w:t>Ex Sion species</w:t>
      </w:r>
      <w:r w:rsidRPr="00386CF3">
        <w:rPr>
          <w:lang w:val="fr-FR"/>
        </w:rPr>
        <w:t xml:space="preserve">. ORC </w:t>
      </w:r>
      <w:r w:rsidRPr="00386CF3">
        <w:rPr>
          <w:rStyle w:val="Incipit"/>
          <w:lang w:val="fr-FR"/>
        </w:rPr>
        <w:t>Conscientias nostras</w:t>
      </w:r>
      <w:r w:rsidRPr="00386CF3">
        <w:rPr>
          <w:lang w:val="fr-FR"/>
        </w:rPr>
        <w:t xml:space="preserve">. Et nota quod per totum ad omnes horas dicitur unus psalmus de septem paenitentialibus. Et in matutinis additur [PS] </w:t>
      </w:r>
      <w:r w:rsidRPr="00386CF3">
        <w:rPr>
          <w:rStyle w:val="Incipit"/>
          <w:lang w:val="fr-FR"/>
        </w:rPr>
        <w:t>Miserere mei deus</w:t>
      </w:r>
      <w:r w:rsidRPr="00386CF3">
        <w:rPr>
          <w:lang w:val="fr-FR"/>
        </w:rPr>
        <w:t xml:space="preserve">. Et clauditur cum [VS] </w:t>
      </w:r>
      <w:r w:rsidRPr="00386CF3">
        <w:rPr>
          <w:rStyle w:val="Incipit"/>
          <w:lang w:val="fr-FR"/>
        </w:rPr>
        <w:t>Requiem aeternam</w:t>
      </w:r>
      <w:r w:rsidRPr="00386CF3">
        <w:rPr>
          <w:lang w:val="fr-FR"/>
        </w:rPr>
        <w:t>, nisi plenum officium evenerit.</w:t>
      </w:r>
    </w:p>
    <w:p w:rsidR="004721AB" w:rsidRPr="00386CF3" w:rsidRDefault="004721AB" w:rsidP="004275F3">
      <w:pPr>
        <w:rPr>
          <w:lang w:val="fr-FR"/>
        </w:rPr>
      </w:pPr>
      <w:r w:rsidRPr="00386CF3">
        <w:rPr>
          <w:rStyle w:val="Time1"/>
          <w:lang w:val="fr-FR"/>
        </w:rPr>
        <w:t>Ad horas</w:t>
      </w:r>
      <w:r w:rsidRPr="00386CF3">
        <w:rPr>
          <w:lang w:val="fr-FR"/>
        </w:rPr>
        <w:t xml:space="preserve"> antiphonae et responsoria ut supra. Capitulum et orationes de dominica.</w:t>
      </w:r>
    </w:p>
    <w:p w:rsidR="004721AB" w:rsidRPr="00386CF3" w:rsidRDefault="004721AB" w:rsidP="004275F3">
      <w:pPr>
        <w:rPr>
          <w:lang w:val="fr-FR"/>
        </w:rPr>
      </w:pPr>
      <w:r w:rsidRPr="00386CF3">
        <w:rPr>
          <w:rStyle w:val="Time1"/>
          <w:lang w:val="fr-FR"/>
        </w:rPr>
        <w:t>Officium</w:t>
      </w:r>
      <w:r w:rsidRPr="00386CF3">
        <w:rPr>
          <w:lang w:val="fr-FR"/>
        </w:rPr>
        <w:t xml:space="preserve"> cantatur dominicale per totam ebdomadam.</w:t>
      </w:r>
    </w:p>
    <w:p w:rsidR="004721AB" w:rsidRPr="00386CF3" w:rsidRDefault="00C63F0B" w:rsidP="004275F3">
      <w:pPr>
        <w:rPr>
          <w:lang w:val="fr-FR"/>
        </w:rPr>
      </w:pPr>
      <w:r w:rsidRPr="00386CF3">
        <w:rPr>
          <w:lang w:val="fr-FR"/>
        </w:rPr>
        <w:t>De omnibus horis sic ordinentur feriales antiphonae u</w:t>
      </w:r>
      <w:r w:rsidR="008A7122" w:rsidRPr="00386CF3">
        <w:rPr>
          <w:lang w:val="fr-FR"/>
        </w:rPr>
        <w:t xml:space="preserve">t </w:t>
      </w:r>
      <w:r w:rsidR="00E6243E" w:rsidRPr="00386CF3">
        <w:rPr>
          <w:lang w:val="fr-FR"/>
        </w:rPr>
        <w:t xml:space="preserve">[in] </w:t>
      </w:r>
      <w:r w:rsidR="008A7122" w:rsidRPr="00386CF3">
        <w:rPr>
          <w:lang w:val="fr-FR"/>
        </w:rPr>
        <w:t>vesperis et in matutinis sunt</w:t>
      </w:r>
    </w:p>
    <w:p w:rsidR="00C63F0B" w:rsidRPr="00386CF3" w:rsidRDefault="00C63F0B" w:rsidP="004275F3">
      <w:pPr>
        <w:rPr>
          <w:lang w:val="pt-PT"/>
        </w:rPr>
      </w:pPr>
      <w:r w:rsidRPr="00386CF3">
        <w:rPr>
          <w:rStyle w:val="Time1"/>
          <w:lang w:val="fr-FR"/>
        </w:rPr>
        <w:t>Feria secunda</w:t>
      </w:r>
      <w:r w:rsidRPr="00386CF3">
        <w:rPr>
          <w:lang w:val="fr-FR"/>
        </w:rPr>
        <w:t xml:space="preserve"> AB </w:t>
      </w:r>
      <w:r w:rsidRPr="00386CF3">
        <w:rPr>
          <w:rStyle w:val="Incipit"/>
          <w:lang w:val="fr-FR"/>
        </w:rPr>
        <w:t>Angelus domini</w:t>
      </w:r>
      <w:r w:rsidRPr="00386CF3">
        <w:rPr>
          <w:lang w:val="fr-FR"/>
        </w:rPr>
        <w:t xml:space="preserve">. </w:t>
      </w:r>
      <w:r w:rsidRPr="00386CF3">
        <w:rPr>
          <w:lang w:val="pt-PT"/>
        </w:rPr>
        <w:t xml:space="preserve">AM </w:t>
      </w:r>
      <w:r w:rsidRPr="00386CF3">
        <w:rPr>
          <w:rStyle w:val="Incipit"/>
          <w:lang w:val="pt-PT"/>
        </w:rPr>
        <w:t>Ierusalem respice</w:t>
      </w:r>
      <w:r w:rsidRPr="00386CF3">
        <w:rPr>
          <w:lang w:val="pt-PT"/>
        </w:rPr>
        <w:t>.</w:t>
      </w:r>
    </w:p>
    <w:p w:rsidR="00C63F0B" w:rsidRPr="00386CF3" w:rsidRDefault="00C63F0B" w:rsidP="004275F3">
      <w:pPr>
        <w:rPr>
          <w:lang w:val="pt-PT"/>
        </w:rPr>
      </w:pPr>
      <w:r w:rsidRPr="00386CF3">
        <w:rPr>
          <w:rStyle w:val="Time1"/>
          <w:lang w:val="pt-PT"/>
        </w:rPr>
        <w:t>Feria tertia</w:t>
      </w:r>
      <w:r w:rsidRPr="00386CF3">
        <w:rPr>
          <w:lang w:val="pt-PT"/>
        </w:rPr>
        <w:t xml:space="preserve"> AB </w:t>
      </w:r>
      <w:r w:rsidRPr="00386CF3">
        <w:rPr>
          <w:rStyle w:val="Incipit"/>
          <w:lang w:val="pt-PT"/>
        </w:rPr>
        <w:t>Antequam convenirent</w:t>
      </w:r>
      <w:r w:rsidRPr="00386CF3">
        <w:rPr>
          <w:lang w:val="pt-PT"/>
        </w:rPr>
        <w:t xml:space="preserve">. AM </w:t>
      </w:r>
      <w:r w:rsidRPr="00386CF3">
        <w:rPr>
          <w:rStyle w:val="Incipit"/>
          <w:lang w:val="pt-PT"/>
        </w:rPr>
        <w:t>Quaerite dominum</w:t>
      </w:r>
      <w:r w:rsidRPr="00386CF3">
        <w:rPr>
          <w:lang w:val="pt-PT"/>
        </w:rPr>
        <w:t>.</w:t>
      </w:r>
    </w:p>
    <w:p w:rsidR="00C63F0B" w:rsidRPr="00386CF3" w:rsidRDefault="00C63F0B" w:rsidP="004275F3">
      <w:pPr>
        <w:rPr>
          <w:lang w:val="pt-PT"/>
        </w:rPr>
      </w:pPr>
      <w:r w:rsidRPr="00386CF3">
        <w:rPr>
          <w:lang w:val="pt-PT"/>
        </w:rPr>
        <w:t xml:space="preserve">(17vb) </w:t>
      </w:r>
      <w:r w:rsidRPr="00386CF3">
        <w:rPr>
          <w:rStyle w:val="Time1"/>
          <w:lang w:val="pt-PT"/>
        </w:rPr>
        <w:t>Feria quarta</w:t>
      </w:r>
      <w:r w:rsidRPr="00386CF3">
        <w:rPr>
          <w:lang w:val="pt-PT"/>
        </w:rPr>
        <w:t xml:space="preserve"> AB </w:t>
      </w:r>
      <w:r w:rsidRPr="00386CF3">
        <w:rPr>
          <w:rStyle w:val="Incipit"/>
          <w:lang w:val="pt-PT"/>
        </w:rPr>
        <w:t>De Sion exibit</w:t>
      </w:r>
      <w:r w:rsidRPr="00386CF3">
        <w:rPr>
          <w:lang w:val="pt-PT"/>
        </w:rPr>
        <w:t xml:space="preserve">. AM </w:t>
      </w:r>
      <w:r w:rsidR="00054B58" w:rsidRPr="00386CF3">
        <w:rPr>
          <w:rStyle w:val="Incipit"/>
          <w:lang w:val="pt-PT"/>
        </w:rPr>
        <w:t>|</w:t>
      </w:r>
      <w:r w:rsidRPr="00386CF3">
        <w:rPr>
          <w:rStyle w:val="Incipit"/>
          <w:lang w:val="pt-PT"/>
        </w:rPr>
        <w:t>Venit</w:t>
      </w:r>
      <w:r w:rsidR="00054B58" w:rsidRPr="00386CF3">
        <w:rPr>
          <w:rStyle w:val="Incipit"/>
          <w:lang w:val="pt-PT"/>
        </w:rPr>
        <w:t>::Veniet|</w:t>
      </w:r>
      <w:r w:rsidRPr="00386CF3">
        <w:rPr>
          <w:rStyle w:val="Incipit"/>
          <w:lang w:val="pt-PT"/>
        </w:rPr>
        <w:t xml:space="preserve"> fortior</w:t>
      </w:r>
      <w:r w:rsidRPr="00386CF3">
        <w:rPr>
          <w:lang w:val="pt-PT"/>
        </w:rPr>
        <w:t>.</w:t>
      </w:r>
    </w:p>
    <w:p w:rsidR="00C63F0B" w:rsidRPr="00386CF3" w:rsidRDefault="00C63F0B" w:rsidP="004275F3">
      <w:pPr>
        <w:rPr>
          <w:lang w:val="pt-PT"/>
        </w:rPr>
      </w:pPr>
      <w:r w:rsidRPr="00386CF3">
        <w:rPr>
          <w:rStyle w:val="Time1"/>
          <w:lang w:val="pt-PT"/>
        </w:rPr>
        <w:t>Feria quinta</w:t>
      </w:r>
      <w:r w:rsidRPr="00386CF3">
        <w:rPr>
          <w:lang w:val="pt-PT"/>
        </w:rPr>
        <w:t xml:space="preserve"> AB </w:t>
      </w:r>
      <w:r w:rsidRPr="00386CF3">
        <w:rPr>
          <w:rStyle w:val="Incipit"/>
          <w:lang w:val="pt-PT"/>
        </w:rPr>
        <w:t>Benedicta tu</w:t>
      </w:r>
      <w:r w:rsidRPr="00386CF3">
        <w:rPr>
          <w:lang w:val="pt-PT"/>
        </w:rPr>
        <w:t xml:space="preserve">. AM </w:t>
      </w:r>
      <w:r w:rsidRPr="00386CF3">
        <w:rPr>
          <w:rStyle w:val="Incipit"/>
          <w:lang w:val="pt-PT"/>
        </w:rPr>
        <w:t>Expectabo dominum</w:t>
      </w:r>
      <w:r w:rsidRPr="00386CF3">
        <w:rPr>
          <w:lang w:val="pt-PT"/>
        </w:rPr>
        <w:t>.</w:t>
      </w:r>
    </w:p>
    <w:p w:rsidR="00C63F0B" w:rsidRPr="00386CF3" w:rsidRDefault="00C63F0B" w:rsidP="004275F3">
      <w:pPr>
        <w:rPr>
          <w:lang w:val="it-IT"/>
        </w:rPr>
      </w:pPr>
      <w:r w:rsidRPr="00386CF3">
        <w:rPr>
          <w:rStyle w:val="Time1"/>
          <w:lang w:val="it-IT"/>
        </w:rPr>
        <w:t>Feria sexta</w:t>
      </w:r>
      <w:r w:rsidRPr="00386CF3">
        <w:rPr>
          <w:lang w:val="it-IT"/>
        </w:rPr>
        <w:t xml:space="preserve"> </w:t>
      </w:r>
      <w:r w:rsidR="00B053C1" w:rsidRPr="00386CF3">
        <w:rPr>
          <w:lang w:val="it-IT"/>
        </w:rPr>
        <w:t xml:space="preserve">AB </w:t>
      </w:r>
      <w:r w:rsidR="00B053C1" w:rsidRPr="00386CF3">
        <w:rPr>
          <w:rStyle w:val="Incipit"/>
          <w:lang w:val="it-IT"/>
        </w:rPr>
        <w:t>Ecce veniet</w:t>
      </w:r>
      <w:r w:rsidR="00B053C1" w:rsidRPr="00386CF3">
        <w:rPr>
          <w:lang w:val="it-IT"/>
        </w:rPr>
        <w:t xml:space="preserve">. AM </w:t>
      </w:r>
      <w:r w:rsidR="00B053C1" w:rsidRPr="00386CF3">
        <w:rPr>
          <w:rStyle w:val="Incipit"/>
          <w:lang w:val="it-IT"/>
        </w:rPr>
        <w:t>Ex Aegypto vocavi</w:t>
      </w:r>
      <w:r w:rsidR="00B053C1" w:rsidRPr="00386CF3">
        <w:rPr>
          <w:lang w:val="it-IT"/>
        </w:rPr>
        <w:t>.</w:t>
      </w:r>
    </w:p>
    <w:p w:rsidR="00054B58" w:rsidRPr="00386CF3" w:rsidRDefault="00054B58" w:rsidP="004275F3">
      <w:pPr>
        <w:rPr>
          <w:lang w:val="it-IT"/>
        </w:rPr>
      </w:pPr>
      <w:r w:rsidRPr="00386CF3">
        <w:rPr>
          <w:rStyle w:val="Time1"/>
          <w:lang w:val="it-IT"/>
        </w:rPr>
        <w:t>Sabbato</w:t>
      </w:r>
      <w:r w:rsidRPr="00386CF3">
        <w:rPr>
          <w:lang w:val="it-IT"/>
        </w:rPr>
        <w:t xml:space="preserve"> AB </w:t>
      </w:r>
      <w:r w:rsidRPr="00386CF3">
        <w:rPr>
          <w:rStyle w:val="Incipit"/>
          <w:lang w:val="it-IT"/>
        </w:rPr>
        <w:t>Sion noli timere</w:t>
      </w:r>
      <w:r w:rsidRPr="00386CF3">
        <w:rPr>
          <w:lang w:val="it-IT"/>
        </w:rPr>
        <w:t>.</w:t>
      </w:r>
    </w:p>
    <w:p w:rsidR="00B053C1" w:rsidRPr="00386CF3" w:rsidRDefault="00B053C1" w:rsidP="004275F3">
      <w:pPr>
        <w:pStyle w:val="Titolo1"/>
        <w:rPr>
          <w:lang w:val="it-IT"/>
        </w:rPr>
      </w:pPr>
      <w:r w:rsidRPr="00386CF3">
        <w:rPr>
          <w:lang w:val="it-IT"/>
        </w:rPr>
        <w:t>IN SECUNDA DOMINICA</w:t>
      </w:r>
    </w:p>
    <w:p w:rsidR="00B053C1" w:rsidRPr="00386CF3" w:rsidRDefault="00B053C1" w:rsidP="004275F3">
      <w:pPr>
        <w:rPr>
          <w:lang w:val="it-IT"/>
        </w:rPr>
      </w:pPr>
      <w:r w:rsidRPr="00386CF3">
        <w:rPr>
          <w:rStyle w:val="Time1"/>
          <w:lang w:val="it-IT"/>
        </w:rPr>
        <w:t>Ad vesperas</w:t>
      </w:r>
      <w:r w:rsidRPr="00386CF3">
        <w:rPr>
          <w:lang w:val="it-IT"/>
        </w:rPr>
        <w:t xml:space="preserve"> super psalmos AN </w:t>
      </w:r>
      <w:r w:rsidRPr="00386CF3">
        <w:rPr>
          <w:rStyle w:val="Incipit"/>
          <w:lang w:val="it-IT"/>
        </w:rPr>
        <w:t>Bethlehem non es</w:t>
      </w:r>
      <w:r w:rsidRPr="00386CF3">
        <w:rPr>
          <w:lang w:val="it-IT"/>
        </w:rPr>
        <w:t xml:space="preserve">. PS </w:t>
      </w:r>
      <w:r w:rsidRPr="00386CF3">
        <w:rPr>
          <w:rStyle w:val="Incipit"/>
          <w:lang w:val="it-IT"/>
        </w:rPr>
        <w:t>Benedictus dominus</w:t>
      </w:r>
      <w:r w:rsidRPr="00386CF3">
        <w:rPr>
          <w:lang w:val="it-IT"/>
        </w:rPr>
        <w:t xml:space="preserve">. CP </w:t>
      </w:r>
      <w:r w:rsidRPr="00386CF3">
        <w:rPr>
          <w:rStyle w:val="Incipit"/>
          <w:lang w:val="it-IT"/>
        </w:rPr>
        <w:t>Scientes quia hora</w:t>
      </w:r>
      <w:r w:rsidRPr="00386CF3">
        <w:rPr>
          <w:lang w:val="it-IT"/>
        </w:rPr>
        <w:t xml:space="preserve">. RP </w:t>
      </w:r>
      <w:r w:rsidRPr="00386CF3">
        <w:rPr>
          <w:rStyle w:val="Incipit"/>
          <w:lang w:val="it-IT"/>
        </w:rPr>
        <w:t>Rex noster</w:t>
      </w:r>
      <w:r w:rsidRPr="00386CF3">
        <w:rPr>
          <w:lang w:val="it-IT"/>
        </w:rPr>
        <w:t xml:space="preserve">. HY </w:t>
      </w:r>
      <w:r w:rsidRPr="00386CF3">
        <w:rPr>
          <w:rStyle w:val="Incipit"/>
          <w:lang w:val="it-IT"/>
        </w:rPr>
        <w:t>Veni redemptor</w:t>
      </w:r>
      <w:r w:rsidRPr="00386CF3">
        <w:rPr>
          <w:lang w:val="it-IT"/>
        </w:rPr>
        <w:t xml:space="preserve">. HV </w:t>
      </w:r>
      <w:r w:rsidRPr="00386CF3">
        <w:rPr>
          <w:rStyle w:val="Incipit"/>
          <w:lang w:val="it-IT"/>
        </w:rPr>
        <w:t>Praesepe iam fulget</w:t>
      </w:r>
      <w:r w:rsidRPr="00386CF3">
        <w:rPr>
          <w:lang w:val="it-IT"/>
        </w:rPr>
        <w:t xml:space="preserve"> omittendus est usque ad vigiliam domini. VS </w:t>
      </w:r>
      <w:r w:rsidRPr="00386CF3">
        <w:rPr>
          <w:rStyle w:val="Incipit"/>
          <w:lang w:val="it-IT"/>
        </w:rPr>
        <w:t>Rorate caeli</w:t>
      </w:r>
      <w:r w:rsidRPr="00386CF3">
        <w:rPr>
          <w:lang w:val="it-IT"/>
        </w:rPr>
        <w:t xml:space="preserve">. AM </w:t>
      </w:r>
      <w:r w:rsidRPr="00386CF3">
        <w:rPr>
          <w:rStyle w:val="Incipit"/>
          <w:lang w:val="it-IT"/>
        </w:rPr>
        <w:t>Leva Hierusalem</w:t>
      </w:r>
      <w:r w:rsidRPr="00386CF3">
        <w:rPr>
          <w:lang w:val="it-IT"/>
        </w:rPr>
        <w:t xml:space="preserve">. [KY] </w:t>
      </w:r>
      <w:r w:rsidRPr="00386CF3">
        <w:rPr>
          <w:rStyle w:val="Incipit"/>
          <w:lang w:val="it-IT"/>
        </w:rPr>
        <w:t>Kyrie eleyson</w:t>
      </w:r>
      <w:r w:rsidRPr="00386CF3">
        <w:rPr>
          <w:lang w:val="it-IT"/>
        </w:rPr>
        <w:t xml:space="preserve"> cum [PN] </w:t>
      </w:r>
      <w:r w:rsidRPr="00386CF3">
        <w:rPr>
          <w:rStyle w:val="Incipit"/>
          <w:lang w:val="it-IT"/>
        </w:rPr>
        <w:t>Pater noster</w:t>
      </w:r>
      <w:r w:rsidRPr="00386CF3">
        <w:rPr>
          <w:lang w:val="it-IT"/>
        </w:rPr>
        <w:t xml:space="preserve">. OR </w:t>
      </w:r>
      <w:r w:rsidRPr="00386CF3">
        <w:rPr>
          <w:rStyle w:val="Incipit"/>
          <w:lang w:val="it-IT"/>
        </w:rPr>
        <w:t>Excita domine</w:t>
      </w:r>
      <w:r w:rsidRPr="00386CF3">
        <w:rPr>
          <w:lang w:val="it-IT"/>
        </w:rPr>
        <w:t>.</w:t>
      </w:r>
    </w:p>
    <w:p w:rsidR="00B053C1" w:rsidRPr="00386CF3" w:rsidRDefault="00B053C1" w:rsidP="004275F3">
      <w:pPr>
        <w:rPr>
          <w:lang w:val="it-IT"/>
        </w:rPr>
      </w:pPr>
      <w:r w:rsidRPr="00386CF3">
        <w:rPr>
          <w:rStyle w:val="Time1"/>
          <w:lang w:val="it-IT"/>
        </w:rPr>
        <w:t>Completorium</w:t>
      </w:r>
      <w:r w:rsidRPr="00386CF3">
        <w:rPr>
          <w:lang w:val="it-IT"/>
        </w:rPr>
        <w:t xml:space="preserve"> per omnia ut supra.</w:t>
      </w:r>
    </w:p>
    <w:p w:rsidR="00B053C1" w:rsidRPr="00386CF3" w:rsidRDefault="00B053C1" w:rsidP="004275F3">
      <w:pPr>
        <w:rPr>
          <w:lang w:val="it-IT"/>
        </w:rPr>
      </w:pPr>
      <w:r w:rsidRPr="00386CF3">
        <w:rPr>
          <w:rStyle w:val="Time1"/>
          <w:lang w:val="it-IT"/>
        </w:rPr>
        <w:t>Ad matutinam</w:t>
      </w:r>
      <w:r w:rsidRPr="00386CF3">
        <w:rPr>
          <w:lang w:val="it-IT"/>
        </w:rPr>
        <w:t xml:space="preserve"> INV </w:t>
      </w:r>
      <w:r w:rsidRPr="00386CF3">
        <w:rPr>
          <w:rStyle w:val="Incipit"/>
          <w:lang w:val="it-IT"/>
        </w:rPr>
        <w:t>Rex noster</w:t>
      </w:r>
      <w:r w:rsidRPr="00386CF3">
        <w:rPr>
          <w:lang w:val="it-IT"/>
        </w:rPr>
        <w:t xml:space="preserve">. (18ra) PS </w:t>
      </w:r>
      <w:r w:rsidRPr="00386CF3">
        <w:rPr>
          <w:rStyle w:val="Incipit"/>
          <w:lang w:val="it-IT"/>
        </w:rPr>
        <w:t>Venite exultemus</w:t>
      </w:r>
      <w:r w:rsidRPr="00386CF3">
        <w:rPr>
          <w:lang w:val="it-IT"/>
        </w:rPr>
        <w:t>. Antiphonae, versicul</w:t>
      </w:r>
      <w:r w:rsidR="00972B6F" w:rsidRPr="00386CF3">
        <w:rPr>
          <w:lang w:val="it-IT"/>
        </w:rPr>
        <w:t>i</w:t>
      </w:r>
      <w:r w:rsidRPr="00386CF3">
        <w:rPr>
          <w:lang w:val="it-IT"/>
        </w:rPr>
        <w:t xml:space="preserve"> ut in priori dominica.</w:t>
      </w:r>
    </w:p>
    <w:p w:rsidR="00B053C1" w:rsidRPr="00386CF3" w:rsidRDefault="00B053C1" w:rsidP="004275F3">
      <w:pPr>
        <w:rPr>
          <w:lang w:val="pt-PT"/>
        </w:rPr>
      </w:pPr>
      <w:r w:rsidRPr="00386CF3">
        <w:rPr>
          <w:rStyle w:val="Time2"/>
          <w:lang w:val="it-IT"/>
        </w:rPr>
        <w:t>In primo nocturno</w:t>
      </w:r>
      <w:r w:rsidRPr="00386CF3">
        <w:rPr>
          <w:lang w:val="it-IT"/>
        </w:rPr>
        <w:t xml:space="preserve"> vero legitur Isaias cum historia RP </w:t>
      </w:r>
      <w:r w:rsidRPr="00386CF3">
        <w:rPr>
          <w:rStyle w:val="Incipit"/>
          <w:lang w:val="it-IT"/>
        </w:rPr>
        <w:t>Hierusalem cito</w:t>
      </w:r>
      <w:r w:rsidRPr="00386CF3">
        <w:rPr>
          <w:lang w:val="it-IT"/>
        </w:rPr>
        <w:t xml:space="preserve">. RP </w:t>
      </w:r>
      <w:r w:rsidRPr="00386CF3">
        <w:rPr>
          <w:rStyle w:val="Incipit"/>
          <w:lang w:val="it-IT"/>
        </w:rPr>
        <w:t>Ecce dominus</w:t>
      </w:r>
      <w:r w:rsidRPr="00386CF3">
        <w:rPr>
          <w:lang w:val="it-IT"/>
        </w:rPr>
        <w:t xml:space="preserve">. </w:t>
      </w:r>
      <w:r w:rsidRPr="00386CF3">
        <w:rPr>
          <w:lang w:val="pt-PT"/>
        </w:rPr>
        <w:t xml:space="preserve">RP </w:t>
      </w:r>
      <w:r w:rsidRPr="00386CF3">
        <w:rPr>
          <w:rStyle w:val="Incipit"/>
          <w:lang w:val="pt-PT"/>
        </w:rPr>
        <w:t>Hierusalem leva</w:t>
      </w:r>
      <w:r w:rsidRPr="00386CF3">
        <w:rPr>
          <w:lang w:val="pt-PT"/>
        </w:rPr>
        <w:t>.</w:t>
      </w:r>
    </w:p>
    <w:p w:rsidR="00B053C1" w:rsidRDefault="00B053C1" w:rsidP="004275F3">
      <w:r w:rsidRPr="00386CF3">
        <w:rPr>
          <w:rStyle w:val="Time2"/>
          <w:lang w:val="pt-PT"/>
        </w:rPr>
        <w:t>In secundo nocturno</w:t>
      </w:r>
      <w:r w:rsidRPr="00386CF3">
        <w:rPr>
          <w:lang w:val="pt-PT"/>
        </w:rPr>
        <w:t xml:space="preserve"> sermo de |advento::adventu| domini </w:t>
      </w:r>
      <w:r w:rsidR="00A762BF" w:rsidRPr="00386CF3">
        <w:rPr>
          <w:lang w:val="pt-PT"/>
        </w:rPr>
        <w:t xml:space="preserve">[LS] </w:t>
      </w:r>
      <w:r w:rsidR="00A762BF" w:rsidRPr="00386CF3">
        <w:rPr>
          <w:rStyle w:val="Incipit"/>
          <w:lang w:val="pt-PT"/>
        </w:rPr>
        <w:t>S</w:t>
      </w:r>
      <w:r w:rsidR="00054B58" w:rsidRPr="00386CF3">
        <w:rPr>
          <w:rStyle w:val="Incipit"/>
          <w:lang w:val="pt-PT"/>
        </w:rPr>
        <w:t>uperiore</w:t>
      </w:r>
      <w:r w:rsidRPr="00386CF3">
        <w:rPr>
          <w:rStyle w:val="Incipit"/>
          <w:lang w:val="pt-PT"/>
        </w:rPr>
        <w:t xml:space="preserve"> dominica</w:t>
      </w:r>
      <w:r w:rsidR="00A762BF" w:rsidRPr="00386CF3">
        <w:rPr>
          <w:rStyle w:val="Incipit"/>
          <w:lang w:val="pt-PT"/>
        </w:rPr>
        <w:t xml:space="preserve"> capitul</w:t>
      </w:r>
      <w:r w:rsidR="00054B58" w:rsidRPr="00386CF3">
        <w:rPr>
          <w:rStyle w:val="Incipit"/>
          <w:lang w:val="pt-PT"/>
        </w:rPr>
        <w:t xml:space="preserve">um </w:t>
      </w:r>
      <w:r w:rsidR="00F944F5" w:rsidRPr="00386CF3">
        <w:rPr>
          <w:rStyle w:val="Incipit"/>
          <w:lang w:val="pt-PT"/>
        </w:rPr>
        <w:t>evangelicum</w:t>
      </w:r>
      <w:r w:rsidR="00F944F5" w:rsidRPr="00386CF3">
        <w:rPr>
          <w:lang w:val="pt-PT"/>
        </w:rPr>
        <w:t>.</w:t>
      </w:r>
      <w:r w:rsidR="00A762BF" w:rsidRPr="00386CF3">
        <w:rPr>
          <w:lang w:val="pt-PT"/>
        </w:rPr>
        <w:t xml:space="preserve"> </w:t>
      </w:r>
      <w:r w:rsidR="00054B58" w:rsidRPr="00054B58">
        <w:t>|</w:t>
      </w:r>
      <w:r w:rsidR="00054B58">
        <w:t>I::</w:t>
      </w:r>
      <w:r w:rsidR="00054B58" w:rsidRPr="00054B58">
        <w:t xml:space="preserve"> Ausgebessert von </w:t>
      </w:r>
      <w:r w:rsidR="00054B58">
        <w:t>s</w:t>
      </w:r>
      <w:r w:rsidR="00054B58" w:rsidRPr="00054B58">
        <w:t>icut in superiori dominica capitulum evangelicum wegen Schreibfehlers des Kopisten|</w:t>
      </w:r>
      <w:r w:rsidR="00F944F5">
        <w:t xml:space="preserve">. </w:t>
      </w:r>
      <w:r w:rsidR="00A762BF">
        <w:t xml:space="preserve">RP </w:t>
      </w:r>
      <w:r w:rsidR="00A762BF" w:rsidRPr="007552A6">
        <w:rPr>
          <w:rStyle w:val="Incipit"/>
        </w:rPr>
        <w:t>Civitas Hierusalem</w:t>
      </w:r>
      <w:r w:rsidR="00A762BF">
        <w:t xml:space="preserve">. RP </w:t>
      </w:r>
      <w:r w:rsidR="00A762BF" w:rsidRPr="007552A6">
        <w:rPr>
          <w:rStyle w:val="Incipit"/>
        </w:rPr>
        <w:t>Ecce veniet dominus</w:t>
      </w:r>
      <w:r w:rsidR="00A762BF">
        <w:t xml:space="preserve">. RP </w:t>
      </w:r>
      <w:r w:rsidR="00A762BF" w:rsidRPr="007552A6">
        <w:rPr>
          <w:rStyle w:val="Incipit"/>
        </w:rPr>
        <w:t>Sicut mater consolatur</w:t>
      </w:r>
      <w:r w:rsidR="00A762BF">
        <w:t>.</w:t>
      </w:r>
    </w:p>
    <w:p w:rsidR="00A762BF" w:rsidRDefault="00A762BF" w:rsidP="004275F3">
      <w:r w:rsidRPr="007552A6">
        <w:rPr>
          <w:rStyle w:val="Time2"/>
        </w:rPr>
        <w:lastRenderedPageBreak/>
        <w:t>In tertio nocturno</w:t>
      </w:r>
      <w:r>
        <w:t xml:space="preserve"> legitur EV </w:t>
      </w:r>
      <w:r w:rsidRPr="007552A6">
        <w:rPr>
          <w:rStyle w:val="Incipit"/>
        </w:rPr>
        <w:t>Erunt |singna::signa|</w:t>
      </w:r>
      <w:r>
        <w:t xml:space="preserve">. RP </w:t>
      </w:r>
      <w:r w:rsidRPr="007552A6">
        <w:rPr>
          <w:rStyle w:val="Incipit"/>
        </w:rPr>
        <w:t>Hierusalem plantabis</w:t>
      </w:r>
      <w:r>
        <w:t xml:space="preserve">. RP </w:t>
      </w:r>
      <w:r w:rsidRPr="007552A6">
        <w:rPr>
          <w:rStyle w:val="Incipit"/>
        </w:rPr>
        <w:t>Egredietur dominus</w:t>
      </w:r>
      <w:r>
        <w:t xml:space="preserve">. RP </w:t>
      </w:r>
      <w:r w:rsidRPr="007552A6">
        <w:rPr>
          <w:rStyle w:val="Incipit"/>
        </w:rPr>
        <w:t>Rex noster</w:t>
      </w:r>
      <w:r w:rsidR="007552A6">
        <w:t xml:space="preserve">. Post repetitionem </w:t>
      </w:r>
      <w:r w:rsidR="007552A6" w:rsidRPr="007552A6">
        <w:rPr>
          <w:rStyle w:val="Funktion"/>
        </w:rPr>
        <w:t>sac</w:t>
      </w:r>
      <w:r w:rsidRPr="007552A6">
        <w:rPr>
          <w:rStyle w:val="Funktion"/>
        </w:rPr>
        <w:t>e</w:t>
      </w:r>
      <w:r w:rsidR="007552A6" w:rsidRPr="007552A6">
        <w:rPr>
          <w:rStyle w:val="Funktion"/>
        </w:rPr>
        <w:t>r</w:t>
      </w:r>
      <w:r w:rsidRPr="007552A6">
        <w:rPr>
          <w:rStyle w:val="Funktion"/>
        </w:rPr>
        <w:t>dos</w:t>
      </w:r>
      <w:r>
        <w:t xml:space="preserve"> subiungit VS </w:t>
      </w:r>
      <w:r w:rsidRPr="007552A6">
        <w:rPr>
          <w:rStyle w:val="Incipit"/>
        </w:rPr>
        <w:t>Ostende nobis domine misericordiam tuam</w:t>
      </w:r>
      <w:r>
        <w:t>.</w:t>
      </w:r>
    </w:p>
    <w:p w:rsidR="00A762BF" w:rsidRPr="00386CF3" w:rsidRDefault="00A762BF" w:rsidP="004275F3">
      <w:pPr>
        <w:rPr>
          <w:lang w:val="fr-FR"/>
        </w:rPr>
      </w:pPr>
      <w:r w:rsidRPr="00386CF3">
        <w:rPr>
          <w:rStyle w:val="Time1"/>
          <w:lang w:val="en-US"/>
        </w:rPr>
        <w:t>Ad laudes</w:t>
      </w:r>
      <w:r w:rsidR="00DF024C" w:rsidRPr="00386CF3">
        <w:rPr>
          <w:lang w:val="en-US"/>
        </w:rPr>
        <w:t xml:space="preserve"> AN </w:t>
      </w:r>
      <w:r w:rsidR="00DF024C" w:rsidRPr="00386CF3">
        <w:rPr>
          <w:rStyle w:val="Incipit"/>
          <w:lang w:val="en-US"/>
        </w:rPr>
        <w:t>Ecce in nubibus</w:t>
      </w:r>
      <w:r w:rsidR="00DF024C" w:rsidRPr="00386CF3">
        <w:rPr>
          <w:lang w:val="en-US"/>
        </w:rPr>
        <w:t xml:space="preserve">. AN </w:t>
      </w:r>
      <w:r w:rsidR="00DF024C" w:rsidRPr="00386CF3">
        <w:rPr>
          <w:rStyle w:val="Incipit"/>
          <w:lang w:val="en-US"/>
        </w:rPr>
        <w:t>Urbs fortitudinis</w:t>
      </w:r>
      <w:r w:rsidR="00DF024C" w:rsidRPr="00386CF3">
        <w:rPr>
          <w:lang w:val="en-US"/>
        </w:rPr>
        <w:t xml:space="preserve">. AN </w:t>
      </w:r>
      <w:r w:rsidR="00DF024C" w:rsidRPr="00386CF3">
        <w:rPr>
          <w:rStyle w:val="Incipit"/>
          <w:lang w:val="en-US"/>
        </w:rPr>
        <w:t>Ecce apparebit</w:t>
      </w:r>
      <w:r w:rsidR="00DF024C" w:rsidRPr="00386CF3">
        <w:rPr>
          <w:lang w:val="en-US"/>
        </w:rPr>
        <w:t xml:space="preserve">. </w:t>
      </w:r>
      <w:r w:rsidR="00DF024C" w:rsidRPr="00386CF3">
        <w:rPr>
          <w:lang w:val="fr-FR"/>
        </w:rPr>
        <w:t xml:space="preserve">AN </w:t>
      </w:r>
      <w:r w:rsidR="00DF024C" w:rsidRPr="00386CF3">
        <w:rPr>
          <w:rStyle w:val="Incipit"/>
          <w:lang w:val="fr-FR"/>
        </w:rPr>
        <w:t>Montes et colles</w:t>
      </w:r>
      <w:r w:rsidR="00DF024C" w:rsidRPr="00386CF3">
        <w:rPr>
          <w:lang w:val="fr-FR"/>
        </w:rPr>
        <w:t xml:space="preserve">. AN </w:t>
      </w:r>
      <w:r w:rsidR="00DF024C" w:rsidRPr="00386CF3">
        <w:rPr>
          <w:rStyle w:val="Incipit"/>
          <w:lang w:val="fr-FR"/>
        </w:rPr>
        <w:t>Ecce dominus veniet</w:t>
      </w:r>
      <w:r w:rsidR="00DF024C" w:rsidRPr="00386CF3">
        <w:rPr>
          <w:lang w:val="fr-FR"/>
        </w:rPr>
        <w:t xml:space="preserve">. (18rb) HY </w:t>
      </w:r>
      <w:r w:rsidR="00DF024C" w:rsidRPr="00386CF3">
        <w:rPr>
          <w:rStyle w:val="Incipit"/>
          <w:lang w:val="fr-FR"/>
        </w:rPr>
        <w:t>Vox clara</w:t>
      </w:r>
      <w:r w:rsidR="007552A6" w:rsidRPr="00386CF3">
        <w:rPr>
          <w:lang w:val="fr-FR"/>
        </w:rPr>
        <w:t>. [EVI] Fratres. CP</w:t>
      </w:r>
      <w:r w:rsidR="00DF024C" w:rsidRPr="00386CF3">
        <w:rPr>
          <w:lang w:val="fr-FR"/>
        </w:rPr>
        <w:t xml:space="preserve"> </w:t>
      </w:r>
      <w:r w:rsidR="00DF024C" w:rsidRPr="00386CF3">
        <w:rPr>
          <w:rStyle w:val="Incipit"/>
          <w:lang w:val="fr-FR"/>
        </w:rPr>
        <w:t>Quaecumque</w:t>
      </w:r>
      <w:r w:rsidR="00DF024C" w:rsidRPr="00386CF3">
        <w:rPr>
          <w:lang w:val="fr-FR"/>
        </w:rPr>
        <w:t xml:space="preserve">. VS </w:t>
      </w:r>
      <w:r w:rsidR="00DF024C" w:rsidRPr="00386CF3">
        <w:rPr>
          <w:rStyle w:val="Incipit"/>
          <w:lang w:val="fr-FR"/>
        </w:rPr>
        <w:t>Vox clamantis in deserto</w:t>
      </w:r>
      <w:r w:rsidR="00DF024C" w:rsidRPr="00386CF3">
        <w:rPr>
          <w:lang w:val="fr-FR"/>
        </w:rPr>
        <w:t xml:space="preserve">. AB </w:t>
      </w:r>
      <w:r w:rsidR="00DF024C" w:rsidRPr="00386CF3">
        <w:rPr>
          <w:rStyle w:val="Incipit"/>
          <w:lang w:val="fr-FR"/>
        </w:rPr>
        <w:t>Super solium</w:t>
      </w:r>
      <w:r w:rsidR="00DF024C" w:rsidRPr="00386CF3">
        <w:rPr>
          <w:lang w:val="fr-FR"/>
        </w:rPr>
        <w:t xml:space="preserve">. [KY] </w:t>
      </w:r>
      <w:r w:rsidR="00DF024C" w:rsidRPr="00386CF3">
        <w:rPr>
          <w:rStyle w:val="Incipit"/>
          <w:lang w:val="fr-FR"/>
        </w:rPr>
        <w:t>Kyrie</w:t>
      </w:r>
      <w:r w:rsidR="00DF024C" w:rsidRPr="00386CF3">
        <w:rPr>
          <w:lang w:val="fr-FR"/>
        </w:rPr>
        <w:t xml:space="preserve"> cum [PN] </w:t>
      </w:r>
      <w:r w:rsidR="00DF024C" w:rsidRPr="00386CF3">
        <w:rPr>
          <w:rStyle w:val="Incipit"/>
          <w:lang w:val="fr-FR"/>
        </w:rPr>
        <w:t>Pater noster</w:t>
      </w:r>
      <w:r w:rsidR="00DF024C" w:rsidRPr="00386CF3">
        <w:rPr>
          <w:lang w:val="fr-FR"/>
        </w:rPr>
        <w:t xml:space="preserve">. OR </w:t>
      </w:r>
      <w:r w:rsidR="00DF024C" w:rsidRPr="00386CF3">
        <w:rPr>
          <w:rStyle w:val="Incipit"/>
          <w:lang w:val="fr-FR"/>
        </w:rPr>
        <w:t>Excita domine corda</w:t>
      </w:r>
      <w:r w:rsidR="00DF024C" w:rsidRPr="00386CF3">
        <w:rPr>
          <w:lang w:val="fr-FR"/>
        </w:rPr>
        <w:t xml:space="preserve">. Deinde cantetur antiphona et oratio de sancta Maria. AC </w:t>
      </w:r>
      <w:r w:rsidR="00DF024C" w:rsidRPr="00386CF3">
        <w:rPr>
          <w:rStyle w:val="Incipit"/>
          <w:lang w:val="fr-FR"/>
        </w:rPr>
        <w:t>Spiritus sanctus</w:t>
      </w:r>
      <w:r w:rsidR="00DF024C" w:rsidRPr="00386CF3">
        <w:rPr>
          <w:lang w:val="fr-FR"/>
        </w:rPr>
        <w:t>.</w:t>
      </w:r>
    </w:p>
    <w:p w:rsidR="00DF024C" w:rsidRPr="00386CF3" w:rsidRDefault="00DF024C" w:rsidP="004275F3">
      <w:pPr>
        <w:rPr>
          <w:lang w:val="pt-PT"/>
        </w:rPr>
      </w:pPr>
      <w:r w:rsidRPr="00386CF3">
        <w:rPr>
          <w:rStyle w:val="Time1"/>
          <w:lang w:val="fr-FR"/>
        </w:rPr>
        <w:t>Ad horas</w:t>
      </w:r>
      <w:r w:rsidRPr="00386CF3">
        <w:rPr>
          <w:lang w:val="fr-FR"/>
        </w:rPr>
        <w:t xml:space="preserve"> antiphonae ut in superior dominica. </w:t>
      </w:r>
      <w:r w:rsidRPr="00386CF3">
        <w:rPr>
          <w:lang w:val="pt-PT"/>
        </w:rPr>
        <w:t>Similiter et responsoria.</w:t>
      </w:r>
    </w:p>
    <w:p w:rsidR="00DF024C" w:rsidRPr="00386CF3" w:rsidRDefault="00DF024C" w:rsidP="004275F3">
      <w:pPr>
        <w:rPr>
          <w:lang w:val="pt-PT"/>
        </w:rPr>
      </w:pPr>
      <w:r w:rsidRPr="00386CF3">
        <w:rPr>
          <w:rStyle w:val="Time1"/>
          <w:lang w:val="pt-PT"/>
        </w:rPr>
        <w:t>Ad missam</w:t>
      </w:r>
      <w:r w:rsidRPr="00386CF3">
        <w:rPr>
          <w:lang w:val="pt-PT"/>
        </w:rPr>
        <w:t xml:space="preserve"> IN </w:t>
      </w:r>
      <w:r w:rsidRPr="00386CF3">
        <w:rPr>
          <w:rStyle w:val="Incipit"/>
          <w:lang w:val="pt-PT"/>
        </w:rPr>
        <w:t>Populus Sion</w:t>
      </w:r>
      <w:r w:rsidRPr="00386CF3">
        <w:rPr>
          <w:lang w:val="pt-PT"/>
        </w:rPr>
        <w:t xml:space="preserve">. [KY] </w:t>
      </w:r>
      <w:r w:rsidRPr="00386CF3">
        <w:rPr>
          <w:rStyle w:val="Incipit"/>
          <w:lang w:val="pt-PT"/>
        </w:rPr>
        <w:t>Kyrie</w:t>
      </w:r>
      <w:r w:rsidRPr="00386CF3">
        <w:rPr>
          <w:lang w:val="pt-PT"/>
        </w:rPr>
        <w:t xml:space="preserve">. ORCL </w:t>
      </w:r>
      <w:r w:rsidRPr="00386CF3">
        <w:rPr>
          <w:rStyle w:val="Incipit"/>
          <w:lang w:val="pt-PT"/>
        </w:rPr>
        <w:t>Excita domine corda</w:t>
      </w:r>
      <w:r w:rsidRPr="00386CF3">
        <w:rPr>
          <w:lang w:val="pt-PT"/>
        </w:rPr>
        <w:t xml:space="preserve">. Secunda oratio de sancta Maria. Tertia de omnibus sanctis. [EVI] </w:t>
      </w:r>
      <w:r w:rsidRPr="00386CF3">
        <w:rPr>
          <w:rStyle w:val="Incipit"/>
          <w:lang w:val="pt-PT"/>
        </w:rPr>
        <w:t>Fratres</w:t>
      </w:r>
      <w:r w:rsidRPr="00386CF3">
        <w:rPr>
          <w:lang w:val="pt-PT"/>
        </w:rPr>
        <w:t xml:space="preserve">. EP </w:t>
      </w:r>
      <w:r w:rsidRPr="00386CF3">
        <w:rPr>
          <w:rStyle w:val="Incipit"/>
          <w:lang w:val="pt-PT"/>
        </w:rPr>
        <w:t>Quaecumque scripta</w:t>
      </w:r>
      <w:r w:rsidRPr="00386CF3">
        <w:rPr>
          <w:lang w:val="pt-PT"/>
        </w:rPr>
        <w:t xml:space="preserve">. GR </w:t>
      </w:r>
      <w:r w:rsidRPr="00386CF3">
        <w:rPr>
          <w:rStyle w:val="Incipit"/>
          <w:lang w:val="pt-PT"/>
        </w:rPr>
        <w:t>Ex Sion species</w:t>
      </w:r>
      <w:r w:rsidRPr="00386CF3">
        <w:rPr>
          <w:lang w:val="pt-PT"/>
        </w:rPr>
        <w:t xml:space="preserve">. ALV </w:t>
      </w:r>
      <w:r w:rsidRPr="00386CF3">
        <w:rPr>
          <w:rStyle w:val="Incipit"/>
          <w:lang w:val="pt-PT"/>
        </w:rPr>
        <w:t>Laetatus sum</w:t>
      </w:r>
      <w:r w:rsidRPr="00386CF3">
        <w:rPr>
          <w:lang w:val="pt-PT"/>
        </w:rPr>
        <w:t xml:space="preserve"> cum versu [ALV] </w:t>
      </w:r>
      <w:r w:rsidRPr="00386CF3">
        <w:rPr>
          <w:rStyle w:val="Incipit"/>
          <w:lang w:val="pt-PT"/>
        </w:rPr>
        <w:t>Stantes erant</w:t>
      </w:r>
      <w:r w:rsidRPr="00386CF3">
        <w:rPr>
          <w:lang w:val="pt-PT"/>
        </w:rPr>
        <w:t xml:space="preserve">. EV </w:t>
      </w:r>
      <w:r w:rsidRPr="00386CF3">
        <w:rPr>
          <w:rStyle w:val="Incipit"/>
          <w:lang w:val="pt-PT"/>
        </w:rPr>
        <w:t>Erunt |singna::signa|</w:t>
      </w:r>
      <w:r w:rsidRPr="00386CF3">
        <w:rPr>
          <w:lang w:val="pt-PT"/>
        </w:rPr>
        <w:t xml:space="preserve">. [CR] </w:t>
      </w:r>
      <w:r w:rsidRPr="00386CF3">
        <w:rPr>
          <w:rStyle w:val="Incipit"/>
          <w:lang w:val="pt-PT"/>
        </w:rPr>
        <w:t>Credo in unum</w:t>
      </w:r>
      <w:r w:rsidRPr="00386CF3">
        <w:rPr>
          <w:lang w:val="pt-PT"/>
        </w:rPr>
        <w:t xml:space="preserve">. </w:t>
      </w:r>
      <w:r w:rsidR="00F944F5" w:rsidRPr="00386CF3">
        <w:rPr>
          <w:lang w:val="pt-PT"/>
        </w:rPr>
        <w:t xml:space="preserve">OF </w:t>
      </w:r>
      <w:r w:rsidR="00F944F5" w:rsidRPr="00386CF3">
        <w:rPr>
          <w:rStyle w:val="Incipit"/>
          <w:lang w:val="pt-PT"/>
        </w:rPr>
        <w:t>Deus tu convertens</w:t>
      </w:r>
      <w:r w:rsidR="00F944F5" w:rsidRPr="00386CF3">
        <w:rPr>
          <w:lang w:val="pt-PT"/>
        </w:rPr>
        <w:t xml:space="preserve">. </w:t>
      </w:r>
      <w:r w:rsidRPr="00386CF3">
        <w:rPr>
          <w:lang w:val="pt-PT"/>
        </w:rPr>
        <w:t xml:space="preserve">Praefatio cottidiana. CO </w:t>
      </w:r>
      <w:r w:rsidRPr="00386CF3">
        <w:rPr>
          <w:rStyle w:val="Incipit"/>
          <w:lang w:val="pt-PT"/>
        </w:rPr>
        <w:t>Hierusalem surge</w:t>
      </w:r>
      <w:r w:rsidRPr="00386CF3">
        <w:rPr>
          <w:lang w:val="pt-PT"/>
        </w:rPr>
        <w:t xml:space="preserve">. Clauditur cum [BD] </w:t>
      </w:r>
      <w:r w:rsidRPr="00386CF3">
        <w:rPr>
          <w:rStyle w:val="Incipit"/>
          <w:lang w:val="pt-PT"/>
        </w:rPr>
        <w:t>Benedicamus domino</w:t>
      </w:r>
      <w:r w:rsidRPr="00386CF3">
        <w:rPr>
          <w:lang w:val="pt-PT"/>
        </w:rPr>
        <w:t>.</w:t>
      </w:r>
    </w:p>
    <w:p w:rsidR="00DF024C" w:rsidRPr="00386CF3" w:rsidRDefault="00DF024C" w:rsidP="004275F3">
      <w:pPr>
        <w:rPr>
          <w:lang w:val="pt-PT"/>
        </w:rPr>
      </w:pPr>
      <w:r w:rsidRPr="00386CF3">
        <w:rPr>
          <w:rStyle w:val="Time1"/>
          <w:lang w:val="pt-PT"/>
        </w:rPr>
        <w:t>Sexta et nona</w:t>
      </w:r>
      <w:r w:rsidRPr="00386CF3">
        <w:rPr>
          <w:lang w:val="pt-PT"/>
        </w:rPr>
        <w:t xml:space="preserve"> (18va) ut supra.</w:t>
      </w:r>
    </w:p>
    <w:p w:rsidR="00DF024C" w:rsidRPr="00386CF3" w:rsidRDefault="00DF024C" w:rsidP="004275F3">
      <w:pPr>
        <w:rPr>
          <w:lang w:val="pt-PT"/>
        </w:rPr>
      </w:pPr>
      <w:r w:rsidRPr="00386CF3">
        <w:rPr>
          <w:rStyle w:val="Time1"/>
          <w:lang w:val="pt-PT"/>
        </w:rPr>
        <w:t>In secunda vespera</w:t>
      </w:r>
      <w:r w:rsidRPr="00386CF3">
        <w:rPr>
          <w:lang w:val="pt-PT"/>
        </w:rPr>
        <w:t xml:space="preserve"> super psalmos AN </w:t>
      </w:r>
      <w:r w:rsidRPr="00386CF3">
        <w:rPr>
          <w:rStyle w:val="Incipit"/>
          <w:lang w:val="pt-PT"/>
        </w:rPr>
        <w:t>Veni et libera nos</w:t>
      </w:r>
      <w:r w:rsidRPr="00386CF3">
        <w:rPr>
          <w:lang w:val="pt-PT"/>
        </w:rPr>
        <w:t xml:space="preserve">. </w:t>
      </w:r>
      <w:r w:rsidR="00AE7273" w:rsidRPr="00386CF3">
        <w:rPr>
          <w:lang w:val="pt-PT"/>
        </w:rPr>
        <w:t>P</w:t>
      </w:r>
      <w:r w:rsidRPr="00386CF3">
        <w:rPr>
          <w:lang w:val="pt-PT"/>
        </w:rPr>
        <w:t xml:space="preserve">S </w:t>
      </w:r>
      <w:r w:rsidRPr="00386CF3">
        <w:rPr>
          <w:rStyle w:val="Incipit"/>
          <w:lang w:val="pt-PT"/>
        </w:rPr>
        <w:t>Dixit dominus</w:t>
      </w:r>
      <w:r w:rsidRPr="00386CF3">
        <w:rPr>
          <w:lang w:val="pt-PT"/>
        </w:rPr>
        <w:t xml:space="preserve">. CP </w:t>
      </w:r>
      <w:r w:rsidRPr="00386CF3">
        <w:rPr>
          <w:rStyle w:val="Incipit"/>
          <w:lang w:val="pt-PT"/>
        </w:rPr>
        <w:t>Ecce virgo concipiet</w:t>
      </w:r>
      <w:r w:rsidRPr="00386CF3">
        <w:rPr>
          <w:lang w:val="pt-PT"/>
        </w:rPr>
        <w:t xml:space="preserve">. </w:t>
      </w:r>
      <w:r w:rsidR="007824B4" w:rsidRPr="00386CF3">
        <w:rPr>
          <w:lang w:val="pt-PT"/>
        </w:rPr>
        <w:t xml:space="preserve">HY </w:t>
      </w:r>
      <w:r w:rsidR="007824B4" w:rsidRPr="00386CF3">
        <w:rPr>
          <w:rStyle w:val="Incipit"/>
          <w:lang w:val="pt-PT"/>
        </w:rPr>
        <w:t>Conditor alme</w:t>
      </w:r>
      <w:r w:rsidR="007824B4" w:rsidRPr="00386CF3">
        <w:rPr>
          <w:lang w:val="pt-PT"/>
        </w:rPr>
        <w:t xml:space="preserve">. VS </w:t>
      </w:r>
      <w:r w:rsidR="007824B4" w:rsidRPr="00386CF3">
        <w:rPr>
          <w:rStyle w:val="Incipit"/>
          <w:lang w:val="pt-PT"/>
        </w:rPr>
        <w:t>Rorate caeli</w:t>
      </w:r>
      <w:r w:rsidR="007824B4" w:rsidRPr="00386CF3">
        <w:rPr>
          <w:lang w:val="pt-PT"/>
        </w:rPr>
        <w:t xml:space="preserve">. AM </w:t>
      </w:r>
      <w:r w:rsidR="007824B4" w:rsidRPr="00386CF3">
        <w:rPr>
          <w:rStyle w:val="Incipit"/>
          <w:lang w:val="pt-PT"/>
        </w:rPr>
        <w:t>Beata es Maria</w:t>
      </w:r>
      <w:r w:rsidR="007824B4" w:rsidRPr="00386CF3">
        <w:rPr>
          <w:lang w:val="pt-PT"/>
        </w:rPr>
        <w:t xml:space="preserve">. [KY] </w:t>
      </w:r>
      <w:r w:rsidR="007824B4" w:rsidRPr="00386CF3">
        <w:rPr>
          <w:rStyle w:val="Incipit"/>
          <w:lang w:val="pt-PT"/>
        </w:rPr>
        <w:t>Kyrie</w:t>
      </w:r>
      <w:r w:rsidR="007824B4" w:rsidRPr="00386CF3">
        <w:rPr>
          <w:lang w:val="pt-PT"/>
        </w:rPr>
        <w:t xml:space="preserve"> cum [PN] </w:t>
      </w:r>
      <w:r w:rsidR="007824B4" w:rsidRPr="00386CF3">
        <w:rPr>
          <w:rStyle w:val="Incipit"/>
          <w:lang w:val="pt-PT"/>
        </w:rPr>
        <w:t>Pater noster</w:t>
      </w:r>
      <w:r w:rsidR="007824B4" w:rsidRPr="00386CF3">
        <w:rPr>
          <w:lang w:val="pt-PT"/>
        </w:rPr>
        <w:t xml:space="preserve">. OR </w:t>
      </w:r>
      <w:r w:rsidR="007824B4" w:rsidRPr="00386CF3">
        <w:rPr>
          <w:rStyle w:val="Incipit"/>
          <w:lang w:val="pt-PT"/>
        </w:rPr>
        <w:t>Deus qui de beatae Mariae</w:t>
      </w:r>
      <w:r w:rsidR="007824B4" w:rsidRPr="00386CF3">
        <w:rPr>
          <w:lang w:val="pt-PT"/>
        </w:rPr>
        <w:t xml:space="preserve">. Et tunc |cantentur antiphonae::cantetur antiphona| [AC] </w:t>
      </w:r>
      <w:r w:rsidR="007824B4" w:rsidRPr="00386CF3">
        <w:rPr>
          <w:rStyle w:val="Incipit"/>
          <w:lang w:val="pt-PT"/>
        </w:rPr>
        <w:t>Ecce dominus veniet</w:t>
      </w:r>
      <w:r w:rsidR="007824B4" w:rsidRPr="00386CF3">
        <w:rPr>
          <w:lang w:val="pt-PT"/>
        </w:rPr>
        <w:t xml:space="preserve">. ORC </w:t>
      </w:r>
      <w:r w:rsidR="007824B4" w:rsidRPr="00386CF3">
        <w:rPr>
          <w:rStyle w:val="Incipit"/>
          <w:lang w:val="pt-PT"/>
        </w:rPr>
        <w:t>Conscientias nostras</w:t>
      </w:r>
      <w:r w:rsidR="007824B4" w:rsidRPr="00386CF3">
        <w:rPr>
          <w:lang w:val="pt-PT"/>
        </w:rPr>
        <w:t>.</w:t>
      </w:r>
    </w:p>
    <w:p w:rsidR="007824B4" w:rsidRPr="00386CF3" w:rsidRDefault="007824B4" w:rsidP="004275F3">
      <w:pPr>
        <w:pStyle w:val="Titolo1"/>
        <w:rPr>
          <w:lang w:val="pt-PT"/>
        </w:rPr>
      </w:pPr>
      <w:r w:rsidRPr="00386CF3">
        <w:rPr>
          <w:lang w:val="pt-PT"/>
        </w:rPr>
        <w:t>FERIA SECUNDA</w:t>
      </w:r>
    </w:p>
    <w:p w:rsidR="007824B4" w:rsidRPr="00386CF3" w:rsidRDefault="007824B4" w:rsidP="004275F3">
      <w:pPr>
        <w:rPr>
          <w:lang w:val="pt-PT"/>
        </w:rPr>
      </w:pPr>
      <w:r w:rsidRPr="00386CF3">
        <w:rPr>
          <w:rStyle w:val="Time1"/>
          <w:lang w:val="pt-PT"/>
        </w:rPr>
        <w:t>Ad matutinam</w:t>
      </w:r>
      <w:r w:rsidRPr="00386CF3">
        <w:rPr>
          <w:lang w:val="pt-PT"/>
        </w:rPr>
        <w:t xml:space="preserve"> INV</w:t>
      </w:r>
      <w:r w:rsidR="00FB3D71" w:rsidRPr="00386CF3">
        <w:rPr>
          <w:lang w:val="pt-PT"/>
        </w:rPr>
        <w:t xml:space="preserve"> </w:t>
      </w:r>
      <w:r w:rsidR="00FB3D71" w:rsidRPr="00386CF3">
        <w:rPr>
          <w:rStyle w:val="Incipit"/>
          <w:lang w:val="pt-PT"/>
        </w:rPr>
        <w:t>Regem venturum venite</w:t>
      </w:r>
      <w:r w:rsidR="00FB3D71" w:rsidRPr="00386CF3">
        <w:rPr>
          <w:lang w:val="pt-PT"/>
        </w:rPr>
        <w:t xml:space="preserve">. VS </w:t>
      </w:r>
      <w:r w:rsidR="00FB3D71" w:rsidRPr="00386CF3">
        <w:rPr>
          <w:rStyle w:val="Incipit"/>
          <w:lang w:val="pt-PT"/>
        </w:rPr>
        <w:t>Egredietur dominus</w:t>
      </w:r>
      <w:r w:rsidR="00FB3D71" w:rsidRPr="00386CF3">
        <w:rPr>
          <w:lang w:val="pt-PT"/>
        </w:rPr>
        <w:t>. Legitur Isaias cum tribus responsoriis de historia dominicali.</w:t>
      </w:r>
    </w:p>
    <w:p w:rsidR="00FB3D71" w:rsidRPr="00386CF3" w:rsidRDefault="00FB3D71" w:rsidP="004275F3">
      <w:pPr>
        <w:rPr>
          <w:lang w:val="pt-PT"/>
        </w:rPr>
      </w:pPr>
      <w:r w:rsidRPr="00386CF3">
        <w:rPr>
          <w:rStyle w:val="Time1"/>
          <w:lang w:val="pt-PT"/>
        </w:rPr>
        <w:t>Ad laudes</w:t>
      </w:r>
      <w:r w:rsidRPr="00386CF3">
        <w:rPr>
          <w:lang w:val="pt-PT"/>
        </w:rPr>
        <w:t xml:space="preserve"> AN </w:t>
      </w:r>
      <w:r w:rsidRPr="00386CF3">
        <w:rPr>
          <w:rStyle w:val="Incipit"/>
          <w:lang w:val="pt-PT"/>
        </w:rPr>
        <w:t>Miserere mei</w:t>
      </w:r>
      <w:r w:rsidRPr="00386CF3">
        <w:rPr>
          <w:lang w:val="pt-PT"/>
        </w:rPr>
        <w:t xml:space="preserve"> cum ceteris. Sequitur HY </w:t>
      </w:r>
      <w:r w:rsidRPr="00386CF3">
        <w:rPr>
          <w:rStyle w:val="Incipit"/>
          <w:lang w:val="pt-PT"/>
        </w:rPr>
        <w:t>Vox clara</w:t>
      </w:r>
      <w:r w:rsidRPr="00386CF3">
        <w:rPr>
          <w:lang w:val="pt-PT"/>
        </w:rPr>
        <w:t xml:space="preserve">. Capitulum de dominica. VS </w:t>
      </w:r>
      <w:r w:rsidRPr="00386CF3">
        <w:rPr>
          <w:rStyle w:val="Incipit"/>
          <w:lang w:val="pt-PT"/>
        </w:rPr>
        <w:t>Vox clamantis in deserto</w:t>
      </w:r>
      <w:r w:rsidRPr="00386CF3">
        <w:rPr>
          <w:lang w:val="pt-PT"/>
        </w:rPr>
        <w:t xml:space="preserve">. AB </w:t>
      </w:r>
      <w:r w:rsidRPr="00386CF3">
        <w:rPr>
          <w:rStyle w:val="Incipit"/>
          <w:lang w:val="pt-PT"/>
        </w:rPr>
        <w:t>De caelo venit</w:t>
      </w:r>
      <w:r w:rsidRPr="00386CF3">
        <w:rPr>
          <w:lang w:val="pt-PT"/>
        </w:rPr>
        <w:t xml:space="preserve">. [KY] </w:t>
      </w:r>
      <w:r w:rsidRPr="00386CF3">
        <w:rPr>
          <w:rStyle w:val="Incipit"/>
          <w:lang w:val="pt-PT"/>
        </w:rPr>
        <w:t>Kyrie</w:t>
      </w:r>
      <w:r w:rsidRPr="00386CF3">
        <w:rPr>
          <w:lang w:val="pt-PT"/>
        </w:rPr>
        <w:t xml:space="preserve"> cum [PN] </w:t>
      </w:r>
      <w:r w:rsidRPr="00386CF3">
        <w:rPr>
          <w:rStyle w:val="Incipit"/>
          <w:lang w:val="pt-PT"/>
        </w:rPr>
        <w:t>Pater noster</w:t>
      </w:r>
      <w:r w:rsidRPr="00386CF3">
        <w:rPr>
          <w:lang w:val="pt-PT"/>
        </w:rPr>
        <w:t xml:space="preserve">. OR </w:t>
      </w:r>
      <w:r w:rsidRPr="00386CF3">
        <w:rPr>
          <w:rStyle w:val="Incipit"/>
          <w:lang w:val="pt-PT"/>
        </w:rPr>
        <w:t>Excita (18vb) domine</w:t>
      </w:r>
      <w:r w:rsidRPr="00386CF3">
        <w:rPr>
          <w:lang w:val="pt-PT"/>
        </w:rPr>
        <w:t>. Sequitur antiphona et oratio de sancta Maria. Deinde de sanctis.</w:t>
      </w:r>
    </w:p>
    <w:p w:rsidR="00FB3D71" w:rsidRPr="00386CF3" w:rsidRDefault="00FB3D71" w:rsidP="004275F3">
      <w:pPr>
        <w:rPr>
          <w:lang w:val="pt-PT"/>
        </w:rPr>
      </w:pPr>
      <w:r w:rsidRPr="00386CF3">
        <w:rPr>
          <w:rStyle w:val="Time1"/>
          <w:lang w:val="pt-PT"/>
        </w:rPr>
        <w:t>Ad horas</w:t>
      </w:r>
      <w:r w:rsidRPr="00386CF3">
        <w:rPr>
          <w:lang w:val="pt-PT"/>
        </w:rPr>
        <w:t xml:space="preserve"> antiphonae et responsoria ut supra. Capitulum et oratio de dominica.</w:t>
      </w:r>
    </w:p>
    <w:p w:rsidR="00FB3D71" w:rsidRPr="00386CF3" w:rsidRDefault="00FB3D71" w:rsidP="004275F3">
      <w:pPr>
        <w:rPr>
          <w:lang w:val="pt-PT"/>
        </w:rPr>
      </w:pPr>
      <w:r w:rsidRPr="00386CF3">
        <w:rPr>
          <w:rStyle w:val="Time1"/>
          <w:lang w:val="pt-PT"/>
        </w:rPr>
        <w:t>Officium</w:t>
      </w:r>
      <w:r w:rsidRPr="00386CF3">
        <w:rPr>
          <w:lang w:val="pt-PT"/>
        </w:rPr>
        <w:t xml:space="preserve"> canitur dominicale. Feria quarta et sexta legitur epistula et evangelium ferialiter.</w:t>
      </w:r>
    </w:p>
    <w:p w:rsidR="00FB3D71" w:rsidRPr="00386CF3" w:rsidRDefault="00FB3D71" w:rsidP="004275F3">
      <w:pPr>
        <w:rPr>
          <w:lang w:val="pt-PT"/>
        </w:rPr>
      </w:pPr>
      <w:r w:rsidRPr="00386CF3">
        <w:rPr>
          <w:lang w:val="pt-PT"/>
        </w:rPr>
        <w:t>Et sic infra de omnibus horis ordinentur |R|</w:t>
      </w:r>
      <w:r w:rsidR="008A7122" w:rsidRPr="00386CF3">
        <w:rPr>
          <w:lang w:val="pt-PT"/>
        </w:rPr>
        <w:t xml:space="preserve"> ferialiter.</w:t>
      </w:r>
    </w:p>
    <w:p w:rsidR="00FB3D71" w:rsidRPr="00386CF3" w:rsidRDefault="00FB3D71" w:rsidP="004275F3">
      <w:pPr>
        <w:rPr>
          <w:lang w:val="pt-PT"/>
        </w:rPr>
      </w:pPr>
      <w:r w:rsidRPr="00386CF3">
        <w:rPr>
          <w:rStyle w:val="Time1"/>
          <w:lang w:val="pt-PT"/>
        </w:rPr>
        <w:t>Feria secunda</w:t>
      </w:r>
      <w:r w:rsidRPr="00386CF3">
        <w:rPr>
          <w:lang w:val="pt-PT"/>
        </w:rPr>
        <w:t xml:space="preserve"> AB </w:t>
      </w:r>
      <w:r w:rsidRPr="00386CF3">
        <w:rPr>
          <w:rStyle w:val="Incipit"/>
          <w:lang w:val="pt-PT"/>
        </w:rPr>
        <w:t>De caelo venit</w:t>
      </w:r>
      <w:r w:rsidRPr="00386CF3">
        <w:rPr>
          <w:lang w:val="pt-PT"/>
        </w:rPr>
        <w:t xml:space="preserve">. AM </w:t>
      </w:r>
      <w:r w:rsidRPr="00386CF3">
        <w:rPr>
          <w:rStyle w:val="Incipit"/>
          <w:lang w:val="pt-PT"/>
        </w:rPr>
        <w:t>Ecce veniet</w:t>
      </w:r>
      <w:r w:rsidRPr="00386CF3">
        <w:rPr>
          <w:lang w:val="pt-PT"/>
        </w:rPr>
        <w:t>.</w:t>
      </w:r>
    </w:p>
    <w:p w:rsidR="00FB3D71" w:rsidRPr="00386CF3" w:rsidRDefault="00FB3D71" w:rsidP="004275F3">
      <w:pPr>
        <w:rPr>
          <w:lang w:val="pt-PT"/>
        </w:rPr>
      </w:pPr>
      <w:r w:rsidRPr="00386CF3">
        <w:rPr>
          <w:rStyle w:val="Time1"/>
          <w:lang w:val="pt-PT"/>
        </w:rPr>
        <w:t>Feria tertia</w:t>
      </w:r>
      <w:r w:rsidRPr="00386CF3">
        <w:rPr>
          <w:lang w:val="pt-PT"/>
        </w:rPr>
        <w:t xml:space="preserve"> AB </w:t>
      </w:r>
      <w:r w:rsidRPr="00386CF3">
        <w:rPr>
          <w:rStyle w:val="Incipit"/>
          <w:lang w:val="pt-PT"/>
        </w:rPr>
        <w:t>Super te Hierusalem</w:t>
      </w:r>
      <w:r w:rsidRPr="00386CF3">
        <w:rPr>
          <w:lang w:val="pt-PT"/>
        </w:rPr>
        <w:t xml:space="preserve">. AM </w:t>
      </w:r>
      <w:r w:rsidRPr="00386CF3">
        <w:rPr>
          <w:rStyle w:val="Incipit"/>
          <w:lang w:val="pt-PT"/>
        </w:rPr>
        <w:t>Vox clamantis</w:t>
      </w:r>
      <w:r w:rsidRPr="00386CF3">
        <w:rPr>
          <w:lang w:val="pt-PT"/>
        </w:rPr>
        <w:t>.</w:t>
      </w:r>
    </w:p>
    <w:p w:rsidR="00FB3D71" w:rsidRPr="00386CF3" w:rsidRDefault="00FB3D71" w:rsidP="004275F3">
      <w:pPr>
        <w:rPr>
          <w:lang w:val="pt-PT"/>
        </w:rPr>
      </w:pPr>
      <w:r w:rsidRPr="00386CF3">
        <w:rPr>
          <w:rStyle w:val="Time1"/>
          <w:lang w:val="pt-PT"/>
        </w:rPr>
        <w:t>Feria quarta</w:t>
      </w:r>
      <w:r w:rsidRPr="00386CF3">
        <w:rPr>
          <w:lang w:val="pt-PT"/>
        </w:rPr>
        <w:t xml:space="preserve"> AB </w:t>
      </w:r>
      <w:r w:rsidRPr="00386CF3">
        <w:rPr>
          <w:rStyle w:val="Incipit"/>
          <w:lang w:val="pt-PT"/>
        </w:rPr>
        <w:t>Sion renovabis</w:t>
      </w:r>
      <w:r w:rsidRPr="00386CF3">
        <w:rPr>
          <w:lang w:val="pt-PT"/>
        </w:rPr>
        <w:t xml:space="preserve">. AM </w:t>
      </w:r>
      <w:r w:rsidRPr="00386CF3">
        <w:rPr>
          <w:rStyle w:val="Incipit"/>
          <w:lang w:val="pt-PT"/>
        </w:rPr>
        <w:t>Ecce mitto</w:t>
      </w:r>
      <w:r w:rsidRPr="00386CF3">
        <w:rPr>
          <w:lang w:val="pt-PT"/>
        </w:rPr>
        <w:t>.</w:t>
      </w:r>
    </w:p>
    <w:p w:rsidR="00FB3D71" w:rsidRPr="00386CF3" w:rsidRDefault="00FB3D71" w:rsidP="004275F3">
      <w:pPr>
        <w:rPr>
          <w:lang w:val="fr-FR"/>
        </w:rPr>
      </w:pPr>
      <w:r w:rsidRPr="00386CF3">
        <w:rPr>
          <w:rStyle w:val="Time1"/>
          <w:lang w:val="fr-FR"/>
        </w:rPr>
        <w:t>Feria quinta</w:t>
      </w:r>
      <w:r w:rsidRPr="00386CF3">
        <w:rPr>
          <w:lang w:val="fr-FR"/>
        </w:rPr>
        <w:t xml:space="preserve"> AB </w:t>
      </w:r>
      <w:r w:rsidRPr="00386CF3">
        <w:rPr>
          <w:rStyle w:val="Incipit"/>
          <w:lang w:val="fr-FR"/>
        </w:rPr>
        <w:t>Tu es qui venturus</w:t>
      </w:r>
      <w:r w:rsidRPr="00386CF3">
        <w:rPr>
          <w:lang w:val="fr-FR"/>
        </w:rPr>
        <w:t xml:space="preserve">. AM </w:t>
      </w:r>
      <w:r w:rsidRPr="00386CF3">
        <w:rPr>
          <w:rStyle w:val="Incipit"/>
          <w:lang w:val="fr-FR"/>
        </w:rPr>
        <w:t>Qui post venit</w:t>
      </w:r>
      <w:r w:rsidRPr="00386CF3">
        <w:rPr>
          <w:lang w:val="fr-FR"/>
        </w:rPr>
        <w:t>.</w:t>
      </w:r>
    </w:p>
    <w:p w:rsidR="00FB3D71" w:rsidRPr="00386CF3" w:rsidRDefault="00FB3D71" w:rsidP="004275F3">
      <w:pPr>
        <w:rPr>
          <w:lang w:val="fr-FR"/>
        </w:rPr>
      </w:pPr>
      <w:r w:rsidRPr="00386CF3">
        <w:rPr>
          <w:rStyle w:val="Time1"/>
          <w:lang w:val="fr-FR"/>
        </w:rPr>
        <w:t>Feria sexta</w:t>
      </w:r>
      <w:r w:rsidRPr="00386CF3">
        <w:rPr>
          <w:lang w:val="fr-FR"/>
        </w:rPr>
        <w:t xml:space="preserve"> AB </w:t>
      </w:r>
      <w:r w:rsidR="00F944F5" w:rsidRPr="00386CF3">
        <w:rPr>
          <w:rStyle w:val="Incipit"/>
          <w:lang w:val="fr-FR"/>
        </w:rPr>
        <w:t>Dicite pusillanimes</w:t>
      </w:r>
      <w:r w:rsidRPr="00386CF3">
        <w:rPr>
          <w:lang w:val="fr-FR"/>
        </w:rPr>
        <w:t xml:space="preserve">. AM </w:t>
      </w:r>
      <w:r w:rsidRPr="00386CF3">
        <w:rPr>
          <w:rStyle w:val="Incipit"/>
          <w:lang w:val="fr-FR"/>
        </w:rPr>
        <w:t>Cantate</w:t>
      </w:r>
      <w:r w:rsidRPr="00386CF3">
        <w:rPr>
          <w:lang w:val="fr-FR"/>
        </w:rPr>
        <w:t>.</w:t>
      </w:r>
    </w:p>
    <w:p w:rsidR="00FB3D71" w:rsidRPr="00386CF3" w:rsidRDefault="00FB3D71" w:rsidP="004275F3">
      <w:pPr>
        <w:rPr>
          <w:lang w:val="fr-FR"/>
        </w:rPr>
      </w:pPr>
      <w:r w:rsidRPr="00386CF3">
        <w:rPr>
          <w:rStyle w:val="Time1"/>
          <w:lang w:val="fr-FR"/>
        </w:rPr>
        <w:t>Sabbato</w:t>
      </w:r>
      <w:r w:rsidRPr="00386CF3">
        <w:rPr>
          <w:lang w:val="fr-FR"/>
        </w:rPr>
        <w:t xml:space="preserve"> </w:t>
      </w:r>
      <w:r w:rsidR="002564B0">
        <w:rPr>
          <w:lang w:val="fr-FR"/>
        </w:rPr>
        <w:t xml:space="preserve">(19ra) </w:t>
      </w:r>
      <w:r w:rsidRPr="00386CF3">
        <w:rPr>
          <w:lang w:val="fr-FR"/>
        </w:rPr>
        <w:t xml:space="preserve">AB </w:t>
      </w:r>
      <w:r w:rsidRPr="00386CF3">
        <w:rPr>
          <w:rStyle w:val="Incipit"/>
          <w:lang w:val="fr-FR"/>
        </w:rPr>
        <w:t>Eru</w:t>
      </w:r>
      <w:r w:rsidR="003B3544" w:rsidRPr="00386CF3">
        <w:rPr>
          <w:rStyle w:val="Incipit"/>
          <w:lang w:val="fr-FR"/>
        </w:rPr>
        <w:t>mpe</w:t>
      </w:r>
      <w:r w:rsidRPr="00386CF3">
        <w:rPr>
          <w:rStyle w:val="Incipit"/>
          <w:lang w:val="fr-FR"/>
        </w:rPr>
        <w:t>nt montes</w:t>
      </w:r>
      <w:r w:rsidR="003B3544" w:rsidRPr="00386CF3">
        <w:rPr>
          <w:lang w:val="fr-FR"/>
        </w:rPr>
        <w:t xml:space="preserve">. AM </w:t>
      </w:r>
      <w:r w:rsidR="003B3544" w:rsidRPr="00386CF3">
        <w:rPr>
          <w:rStyle w:val="Incipit"/>
          <w:lang w:val="fr-FR"/>
        </w:rPr>
        <w:t>Levavit dominus</w:t>
      </w:r>
      <w:r w:rsidR="003B3544" w:rsidRPr="00386CF3">
        <w:rPr>
          <w:lang w:val="fr-FR"/>
        </w:rPr>
        <w:t>.</w:t>
      </w:r>
    </w:p>
    <w:p w:rsidR="003B3544" w:rsidRPr="00386CF3" w:rsidRDefault="003B3544" w:rsidP="004275F3">
      <w:pPr>
        <w:pStyle w:val="Titolo1"/>
        <w:rPr>
          <w:lang w:val="fr-FR"/>
        </w:rPr>
      </w:pPr>
      <w:r w:rsidRPr="00386CF3">
        <w:rPr>
          <w:lang w:val="fr-FR"/>
        </w:rPr>
        <w:lastRenderedPageBreak/>
        <w:t>IN FESTO SANCTI NICOLAI</w:t>
      </w:r>
    </w:p>
    <w:p w:rsidR="003B3544" w:rsidRPr="00386CF3" w:rsidRDefault="003B3544" w:rsidP="004275F3">
      <w:pPr>
        <w:rPr>
          <w:lang w:val="fr-FR"/>
        </w:rPr>
      </w:pPr>
      <w:r w:rsidRPr="00386CF3">
        <w:rPr>
          <w:rStyle w:val="Time1"/>
          <w:lang w:val="en-US"/>
        </w:rPr>
        <w:t>[Ad vesperas]</w:t>
      </w:r>
      <w:r w:rsidRPr="00386CF3">
        <w:rPr>
          <w:lang w:val="en-US"/>
        </w:rPr>
        <w:t xml:space="preserve"> super psalmos AN </w:t>
      </w:r>
      <w:r w:rsidRPr="00386CF3">
        <w:rPr>
          <w:rStyle w:val="Incipit"/>
          <w:lang w:val="en-US"/>
        </w:rPr>
        <w:t>Sancte Nicolae</w:t>
      </w:r>
      <w:r w:rsidRPr="00386CF3">
        <w:rPr>
          <w:lang w:val="en-US"/>
        </w:rPr>
        <w:t xml:space="preserve">. </w:t>
      </w:r>
      <w:r w:rsidRPr="00386CF3">
        <w:rPr>
          <w:lang w:val="fr-FR"/>
        </w:rPr>
        <w:t xml:space="preserve">PS </w:t>
      </w:r>
      <w:r w:rsidRPr="00386CF3">
        <w:rPr>
          <w:rStyle w:val="Incipit"/>
          <w:lang w:val="fr-FR"/>
        </w:rPr>
        <w:t>Laudare pueri</w:t>
      </w:r>
      <w:r w:rsidRPr="00386CF3">
        <w:rPr>
          <w:lang w:val="fr-FR"/>
        </w:rPr>
        <w:t xml:space="preserve"> cum reliquis. CP </w:t>
      </w:r>
      <w:r w:rsidRPr="00386CF3">
        <w:rPr>
          <w:rStyle w:val="Incipit"/>
          <w:lang w:val="fr-FR"/>
        </w:rPr>
        <w:t>Beatus vir qui inventus</w:t>
      </w:r>
      <w:r w:rsidRPr="00386CF3">
        <w:rPr>
          <w:lang w:val="fr-FR"/>
        </w:rPr>
        <w:t xml:space="preserve">. RP </w:t>
      </w:r>
      <w:r w:rsidRPr="00386CF3">
        <w:rPr>
          <w:rStyle w:val="Incipit"/>
          <w:lang w:val="fr-FR"/>
        </w:rPr>
        <w:t>Beatus Nicolaus</w:t>
      </w:r>
      <w:r w:rsidRPr="00386CF3">
        <w:rPr>
          <w:lang w:val="fr-FR"/>
        </w:rPr>
        <w:t xml:space="preserve">. HY </w:t>
      </w:r>
      <w:r w:rsidRPr="00386CF3">
        <w:rPr>
          <w:rStyle w:val="Incipit"/>
          <w:lang w:val="fr-FR"/>
        </w:rPr>
        <w:t>Plaudat laetitia</w:t>
      </w:r>
      <w:r w:rsidRPr="00386CF3">
        <w:rPr>
          <w:lang w:val="fr-FR"/>
        </w:rPr>
        <w:t xml:space="preserve">. VS </w:t>
      </w:r>
      <w:r w:rsidRPr="00386CF3">
        <w:rPr>
          <w:rStyle w:val="Incipit"/>
          <w:lang w:val="fr-FR"/>
        </w:rPr>
        <w:t>Gloria et honore</w:t>
      </w:r>
      <w:r w:rsidRPr="00386CF3">
        <w:rPr>
          <w:lang w:val="fr-FR"/>
        </w:rPr>
        <w:t xml:space="preserve">. AM </w:t>
      </w:r>
      <w:r w:rsidRPr="00386CF3">
        <w:rPr>
          <w:rStyle w:val="Incipit"/>
          <w:lang w:val="fr-FR"/>
        </w:rPr>
        <w:t>O pastor aeterne</w:t>
      </w:r>
      <w:r w:rsidRPr="00386CF3">
        <w:rPr>
          <w:lang w:val="fr-FR"/>
        </w:rPr>
        <w:t xml:space="preserve">. OR </w:t>
      </w:r>
      <w:r w:rsidRPr="00386CF3">
        <w:rPr>
          <w:rStyle w:val="Incipit"/>
          <w:lang w:val="fr-FR"/>
        </w:rPr>
        <w:t>Deus qui beatum Nicolau</w:t>
      </w:r>
      <w:r w:rsidR="00C31F10" w:rsidRPr="00386CF3">
        <w:rPr>
          <w:rStyle w:val="Incipit"/>
          <w:lang w:val="fr-FR"/>
        </w:rPr>
        <w:t>m</w:t>
      </w:r>
      <w:r w:rsidRPr="00386CF3">
        <w:rPr>
          <w:lang w:val="fr-FR"/>
        </w:rPr>
        <w:t xml:space="preserve">. Sequuntur </w:t>
      </w:r>
      <w:r w:rsidR="003646C1" w:rsidRPr="00386CF3">
        <w:rPr>
          <w:lang w:val="fr-FR"/>
        </w:rPr>
        <w:t>|</w:t>
      </w:r>
      <w:r w:rsidRPr="00386CF3">
        <w:rPr>
          <w:lang w:val="fr-FR"/>
        </w:rPr>
        <w:t>ferialia</w:t>
      </w:r>
      <w:r w:rsidR="003646C1" w:rsidRPr="00386CF3">
        <w:rPr>
          <w:lang w:val="fr-FR"/>
        </w:rPr>
        <w:t>::ferialis|</w:t>
      </w:r>
      <w:r w:rsidRPr="00386CF3">
        <w:rPr>
          <w:lang w:val="fr-FR"/>
        </w:rPr>
        <w:t xml:space="preserve"> antiphona et oratio de dominica.</w:t>
      </w:r>
    </w:p>
    <w:p w:rsidR="003B3544" w:rsidRPr="00386CF3" w:rsidRDefault="003B3544" w:rsidP="004275F3">
      <w:pPr>
        <w:rPr>
          <w:lang w:val="fr-FR"/>
        </w:rPr>
      </w:pPr>
      <w:r w:rsidRPr="00386CF3">
        <w:rPr>
          <w:rStyle w:val="Time1"/>
          <w:lang w:val="fr-FR"/>
        </w:rPr>
        <w:t>Completorium</w:t>
      </w:r>
      <w:r w:rsidRPr="00386CF3">
        <w:rPr>
          <w:lang w:val="fr-FR"/>
        </w:rPr>
        <w:t xml:space="preserve"> solito more.</w:t>
      </w:r>
    </w:p>
    <w:p w:rsidR="000137FA" w:rsidRPr="00386CF3" w:rsidRDefault="003B3544" w:rsidP="004275F3">
      <w:pPr>
        <w:rPr>
          <w:lang w:val="fr-FR"/>
        </w:rPr>
      </w:pPr>
      <w:r w:rsidRPr="00386CF3">
        <w:rPr>
          <w:rStyle w:val="Time1"/>
          <w:lang w:val="fr-FR"/>
        </w:rPr>
        <w:t>Ad matutinam</w:t>
      </w:r>
      <w:r w:rsidRPr="00386CF3">
        <w:rPr>
          <w:lang w:val="fr-FR"/>
        </w:rPr>
        <w:t xml:space="preserve"> INV </w:t>
      </w:r>
      <w:r w:rsidRPr="00386CF3">
        <w:rPr>
          <w:rStyle w:val="Incipit"/>
          <w:lang w:val="fr-FR"/>
        </w:rPr>
        <w:t>Confessorum regem</w:t>
      </w:r>
      <w:r w:rsidRPr="00386CF3">
        <w:rPr>
          <w:lang w:val="fr-FR"/>
        </w:rPr>
        <w:t>.</w:t>
      </w:r>
      <w:r w:rsidR="00C7462F" w:rsidRPr="00386CF3">
        <w:rPr>
          <w:lang w:val="fr-FR"/>
        </w:rPr>
        <w:t xml:space="preserve"> </w:t>
      </w:r>
    </w:p>
    <w:p w:rsidR="003B3544" w:rsidRPr="00386CF3" w:rsidRDefault="0074241C" w:rsidP="004275F3">
      <w:pPr>
        <w:rPr>
          <w:lang w:val="pt-PT"/>
        </w:rPr>
      </w:pPr>
      <w:r w:rsidRPr="00386CF3">
        <w:rPr>
          <w:rStyle w:val="Time2"/>
          <w:lang w:val="fr-FR"/>
        </w:rPr>
        <w:t>In</w:t>
      </w:r>
      <w:r w:rsidR="003B3544" w:rsidRPr="00386CF3">
        <w:rPr>
          <w:rStyle w:val="Time2"/>
          <w:lang w:val="fr-FR"/>
        </w:rPr>
        <w:t xml:space="preserve"> primo nocturno</w:t>
      </w:r>
      <w:r w:rsidR="003B3544" w:rsidRPr="00386CF3">
        <w:rPr>
          <w:lang w:val="fr-FR"/>
        </w:rPr>
        <w:t xml:space="preserve"> AN </w:t>
      </w:r>
      <w:r w:rsidR="003B3544" w:rsidRPr="00386CF3">
        <w:rPr>
          <w:rStyle w:val="Incipit"/>
          <w:lang w:val="fr-FR"/>
        </w:rPr>
        <w:t>Nobilissimis siquidem</w:t>
      </w:r>
      <w:r w:rsidR="003B3544" w:rsidRPr="00386CF3">
        <w:rPr>
          <w:lang w:val="fr-FR"/>
        </w:rPr>
        <w:t xml:space="preserve"> cum reliquis. VS </w:t>
      </w:r>
      <w:r w:rsidR="003B3544" w:rsidRPr="00386CF3">
        <w:rPr>
          <w:rStyle w:val="Incipit"/>
          <w:lang w:val="fr-FR"/>
        </w:rPr>
        <w:t>Gloria et honore</w:t>
      </w:r>
      <w:r w:rsidR="003B3544" w:rsidRPr="00386CF3">
        <w:rPr>
          <w:lang w:val="fr-FR"/>
        </w:rPr>
        <w:t xml:space="preserve">. Legitur </w:t>
      </w:r>
      <w:r w:rsidR="003646C1" w:rsidRPr="00386CF3">
        <w:rPr>
          <w:lang w:val="fr-FR"/>
        </w:rPr>
        <w:t>|cum vita ipsius cum historia::vita ipsius| ad sex lectione</w:t>
      </w:r>
      <w:r w:rsidR="000B2CDF" w:rsidRPr="00386CF3">
        <w:rPr>
          <w:lang w:val="fr-FR"/>
        </w:rPr>
        <w:t xml:space="preserve">s cum historia [RP] </w:t>
      </w:r>
      <w:r w:rsidR="000B2CDF" w:rsidRPr="00386CF3">
        <w:rPr>
          <w:rStyle w:val="Incipit"/>
          <w:lang w:val="fr-FR"/>
        </w:rPr>
        <w:t>Confessor d</w:t>
      </w:r>
      <w:r w:rsidR="003646C1" w:rsidRPr="00386CF3">
        <w:rPr>
          <w:rStyle w:val="Incipit"/>
          <w:lang w:val="fr-FR"/>
        </w:rPr>
        <w:t>e</w:t>
      </w:r>
      <w:r w:rsidR="000B2CDF" w:rsidRPr="00386CF3">
        <w:rPr>
          <w:rStyle w:val="Incipit"/>
          <w:lang w:val="fr-FR"/>
        </w:rPr>
        <w:t>i</w:t>
      </w:r>
      <w:r w:rsidR="003646C1" w:rsidRPr="00386CF3">
        <w:rPr>
          <w:lang w:val="fr-FR"/>
        </w:rPr>
        <w:t xml:space="preserve">. </w:t>
      </w:r>
      <w:r w:rsidR="003646C1" w:rsidRPr="00386CF3">
        <w:rPr>
          <w:lang w:val="pt-PT"/>
        </w:rPr>
        <w:t xml:space="preserve">EV </w:t>
      </w:r>
      <w:r w:rsidR="003646C1" w:rsidRPr="00386CF3">
        <w:rPr>
          <w:rStyle w:val="Incipit"/>
          <w:lang w:val="pt-PT"/>
        </w:rPr>
        <w:t>(19rb) Homo quidam per</w:t>
      </w:r>
      <w:r w:rsidR="000B2CDF" w:rsidRPr="00386CF3">
        <w:rPr>
          <w:rStyle w:val="Incipit"/>
          <w:lang w:val="pt-PT"/>
        </w:rPr>
        <w:t>e</w:t>
      </w:r>
      <w:r w:rsidR="003646C1" w:rsidRPr="00386CF3">
        <w:rPr>
          <w:rStyle w:val="Incipit"/>
          <w:lang w:val="pt-PT"/>
        </w:rPr>
        <w:t>gre</w:t>
      </w:r>
      <w:r w:rsidR="003646C1" w:rsidRPr="00386CF3">
        <w:rPr>
          <w:lang w:val="pt-PT"/>
        </w:rPr>
        <w:t xml:space="preserve">. [TD] </w:t>
      </w:r>
      <w:r w:rsidR="003646C1" w:rsidRPr="00386CF3">
        <w:rPr>
          <w:rStyle w:val="Incipit"/>
          <w:lang w:val="pt-PT"/>
        </w:rPr>
        <w:t>Te deum laudamus</w:t>
      </w:r>
      <w:r w:rsidR="003646C1" w:rsidRPr="00386CF3">
        <w:rPr>
          <w:lang w:val="pt-PT"/>
        </w:rPr>
        <w:t xml:space="preserve">. VS </w:t>
      </w:r>
      <w:r w:rsidR="003646C1" w:rsidRPr="00386CF3">
        <w:rPr>
          <w:rStyle w:val="Incipit"/>
          <w:lang w:val="pt-PT"/>
        </w:rPr>
        <w:t>Posuisti domine</w:t>
      </w:r>
      <w:r w:rsidR="003646C1" w:rsidRPr="00386CF3">
        <w:rPr>
          <w:lang w:val="pt-PT"/>
        </w:rPr>
        <w:t>.</w:t>
      </w:r>
    </w:p>
    <w:p w:rsidR="003646C1" w:rsidRPr="00386CF3" w:rsidRDefault="003646C1" w:rsidP="004275F3">
      <w:pPr>
        <w:rPr>
          <w:lang w:val="pt-PT"/>
        </w:rPr>
      </w:pPr>
      <w:r w:rsidRPr="00386CF3">
        <w:rPr>
          <w:rStyle w:val="Time1"/>
          <w:lang w:val="pt-PT"/>
        </w:rPr>
        <w:t>Ad laudes</w:t>
      </w:r>
      <w:r w:rsidRPr="00386CF3">
        <w:rPr>
          <w:lang w:val="pt-PT"/>
        </w:rPr>
        <w:t xml:space="preserve"> AN </w:t>
      </w:r>
      <w:r w:rsidRPr="00386CF3">
        <w:rPr>
          <w:rStyle w:val="Incipit"/>
          <w:lang w:val="pt-PT"/>
        </w:rPr>
        <w:t>Beatus Nicolaus</w:t>
      </w:r>
      <w:r w:rsidRPr="00386CF3">
        <w:rPr>
          <w:lang w:val="pt-PT"/>
        </w:rPr>
        <w:t xml:space="preserve"> cum reliquis. CP </w:t>
      </w:r>
      <w:r w:rsidRPr="00386CF3">
        <w:rPr>
          <w:rStyle w:val="Incipit"/>
          <w:lang w:val="pt-PT"/>
        </w:rPr>
        <w:t>Longitudo dierum in dextera</w:t>
      </w:r>
      <w:r w:rsidRPr="00386CF3">
        <w:rPr>
          <w:lang w:val="pt-PT"/>
        </w:rPr>
        <w:t xml:space="preserve">. VS </w:t>
      </w:r>
      <w:r w:rsidRPr="00386CF3">
        <w:rPr>
          <w:rStyle w:val="Incipit"/>
          <w:lang w:val="pt-PT"/>
        </w:rPr>
        <w:t>Magna est gloria</w:t>
      </w:r>
      <w:r w:rsidRPr="00386CF3">
        <w:rPr>
          <w:lang w:val="pt-PT"/>
        </w:rPr>
        <w:t xml:space="preserve">. AB </w:t>
      </w:r>
      <w:r w:rsidRPr="00386CF3">
        <w:rPr>
          <w:rStyle w:val="Incipit"/>
          <w:lang w:val="pt-PT"/>
        </w:rPr>
        <w:t>O per omnia</w:t>
      </w:r>
      <w:r w:rsidRPr="00386CF3">
        <w:rPr>
          <w:lang w:val="pt-PT"/>
        </w:rPr>
        <w:t>. Oratio ut supra. Deinde cantabitur ferialiter antiphona</w:t>
      </w:r>
      <w:r w:rsidR="00106E00" w:rsidRPr="00386CF3">
        <w:rPr>
          <w:lang w:val="pt-PT"/>
        </w:rPr>
        <w:t>,</w:t>
      </w:r>
      <w:r w:rsidRPr="00386CF3">
        <w:rPr>
          <w:lang w:val="pt-PT"/>
        </w:rPr>
        <w:t xml:space="preserve"> et oratio de dominica. Sequitur antiphona et oratio de sancta Maria.</w:t>
      </w:r>
    </w:p>
    <w:p w:rsidR="003646C1" w:rsidRPr="00386CF3" w:rsidRDefault="003646C1" w:rsidP="004275F3">
      <w:pPr>
        <w:rPr>
          <w:lang w:val="pt-PT"/>
        </w:rPr>
      </w:pPr>
      <w:r w:rsidRPr="00386CF3">
        <w:rPr>
          <w:rStyle w:val="Time1"/>
          <w:lang w:val="pt-PT"/>
        </w:rPr>
        <w:t>Ad cursus</w:t>
      </w:r>
      <w:r w:rsidRPr="00386CF3">
        <w:rPr>
          <w:lang w:val="pt-PT"/>
        </w:rPr>
        <w:t xml:space="preserve"> ad laudes</w:t>
      </w:r>
      <w:r w:rsidR="00734A9B" w:rsidRPr="00386CF3">
        <w:rPr>
          <w:lang w:val="pt-PT"/>
        </w:rPr>
        <w:t xml:space="preserve"> [per totum]</w:t>
      </w:r>
      <w:r w:rsidR="00106E00" w:rsidRPr="00386CF3">
        <w:rPr>
          <w:lang w:val="pt-PT"/>
        </w:rPr>
        <w:t>.</w:t>
      </w:r>
      <w:r w:rsidRPr="00386CF3">
        <w:rPr>
          <w:lang w:val="pt-PT"/>
        </w:rPr>
        <w:t xml:space="preserve"> </w:t>
      </w:r>
      <w:r w:rsidR="00106E00" w:rsidRPr="00386CF3">
        <w:rPr>
          <w:lang w:val="pt-PT"/>
        </w:rPr>
        <w:t>E</w:t>
      </w:r>
      <w:r w:rsidRPr="00386CF3">
        <w:rPr>
          <w:lang w:val="pt-PT"/>
        </w:rPr>
        <w:t>t responsoria ut de uno confessore.</w:t>
      </w:r>
    </w:p>
    <w:p w:rsidR="003646C1" w:rsidRPr="00386CF3" w:rsidRDefault="003646C1" w:rsidP="004275F3">
      <w:pPr>
        <w:rPr>
          <w:lang w:val="pt-PT"/>
        </w:rPr>
      </w:pPr>
      <w:r w:rsidRPr="00386CF3">
        <w:rPr>
          <w:rStyle w:val="Time1"/>
          <w:lang w:val="pt-PT"/>
        </w:rPr>
        <w:t>Ad missam</w:t>
      </w:r>
      <w:r w:rsidRPr="00386CF3">
        <w:rPr>
          <w:lang w:val="pt-PT"/>
        </w:rPr>
        <w:t xml:space="preserve"> IN </w:t>
      </w:r>
      <w:r w:rsidRPr="00386CF3">
        <w:rPr>
          <w:rStyle w:val="Incipit"/>
          <w:lang w:val="pt-PT"/>
        </w:rPr>
        <w:t>Statuit ei</w:t>
      </w:r>
      <w:r w:rsidRPr="00386CF3">
        <w:rPr>
          <w:lang w:val="pt-PT"/>
        </w:rPr>
        <w:t xml:space="preserve">. </w:t>
      </w:r>
      <w:r w:rsidRPr="00386CF3">
        <w:rPr>
          <w:lang w:val="en-US"/>
        </w:rPr>
        <w:t xml:space="preserve">[KY] </w:t>
      </w:r>
      <w:r w:rsidRPr="00386CF3">
        <w:rPr>
          <w:rStyle w:val="Incipit"/>
          <w:lang w:val="en-US"/>
        </w:rPr>
        <w:t>Kyrie</w:t>
      </w:r>
      <w:r w:rsidRPr="00386CF3">
        <w:rPr>
          <w:lang w:val="en-US"/>
        </w:rPr>
        <w:t xml:space="preserve"> cum [GL] </w:t>
      </w:r>
      <w:r w:rsidRPr="00386CF3">
        <w:rPr>
          <w:rStyle w:val="Incipit"/>
          <w:lang w:val="en-US"/>
        </w:rPr>
        <w:t>Gloria in excelsis</w:t>
      </w:r>
      <w:r w:rsidRPr="00386CF3">
        <w:rPr>
          <w:lang w:val="en-US"/>
        </w:rPr>
        <w:t xml:space="preserve">. </w:t>
      </w:r>
      <w:r w:rsidR="00106E00" w:rsidRPr="00386CF3">
        <w:rPr>
          <w:lang w:val="pt-PT"/>
        </w:rPr>
        <w:t>|</w:t>
      </w:r>
      <w:r w:rsidRPr="00386CF3">
        <w:rPr>
          <w:lang w:val="pt-PT"/>
        </w:rPr>
        <w:t>Orationem propriam</w:t>
      </w:r>
      <w:r w:rsidR="00106E00" w:rsidRPr="00386CF3">
        <w:rPr>
          <w:lang w:val="pt-PT"/>
        </w:rPr>
        <w:t>::Oratio propria|</w:t>
      </w:r>
      <w:r w:rsidRPr="00386CF3">
        <w:rPr>
          <w:lang w:val="pt-PT"/>
        </w:rPr>
        <w:t xml:space="preserve">. Sequitur oratio de dominica et de sancta Maria. EP </w:t>
      </w:r>
      <w:r w:rsidRPr="00386CF3">
        <w:rPr>
          <w:rStyle w:val="Incipit"/>
          <w:lang w:val="pt-PT"/>
        </w:rPr>
        <w:t>Ecce sacerdos</w:t>
      </w:r>
      <w:r w:rsidRPr="00386CF3">
        <w:rPr>
          <w:lang w:val="pt-PT"/>
        </w:rPr>
        <w:t xml:space="preserve">. ALV </w:t>
      </w:r>
      <w:r w:rsidRPr="00386CF3">
        <w:rPr>
          <w:rStyle w:val="Incipit"/>
          <w:lang w:val="pt-PT"/>
        </w:rPr>
        <w:t>Iuravit dominus</w:t>
      </w:r>
      <w:r w:rsidRPr="00386CF3">
        <w:rPr>
          <w:lang w:val="pt-PT"/>
        </w:rPr>
        <w:t xml:space="preserve">. SE </w:t>
      </w:r>
      <w:r w:rsidRPr="00386CF3">
        <w:rPr>
          <w:rStyle w:val="Incipit"/>
          <w:lang w:val="pt-PT"/>
        </w:rPr>
        <w:t>Laude Christo</w:t>
      </w:r>
      <w:r w:rsidRPr="00386CF3">
        <w:rPr>
          <w:lang w:val="pt-PT"/>
        </w:rPr>
        <w:t xml:space="preserve">. EV </w:t>
      </w:r>
      <w:r w:rsidRPr="00386CF3">
        <w:rPr>
          <w:rStyle w:val="Incipit"/>
          <w:lang w:val="pt-PT"/>
        </w:rPr>
        <w:t>Homo quidam peregre</w:t>
      </w:r>
      <w:r w:rsidRPr="00386CF3">
        <w:rPr>
          <w:lang w:val="pt-PT"/>
        </w:rPr>
        <w:t xml:space="preserve">. (19va) OF </w:t>
      </w:r>
      <w:r w:rsidRPr="00386CF3">
        <w:rPr>
          <w:rStyle w:val="Incipit"/>
          <w:lang w:val="pt-PT"/>
        </w:rPr>
        <w:t>Veritas mea</w:t>
      </w:r>
      <w:r w:rsidRPr="00386CF3">
        <w:rPr>
          <w:lang w:val="pt-PT"/>
        </w:rPr>
        <w:t xml:space="preserve">. CO </w:t>
      </w:r>
      <w:r w:rsidRPr="00386CF3">
        <w:rPr>
          <w:rStyle w:val="Incipit"/>
          <w:lang w:val="pt-PT"/>
        </w:rPr>
        <w:t>Domine quinque talenta</w:t>
      </w:r>
      <w:r w:rsidRPr="00386CF3">
        <w:rPr>
          <w:lang w:val="pt-PT"/>
        </w:rPr>
        <w:t>. Clauditur cum [IM]</w:t>
      </w:r>
      <w:r w:rsidR="003C5FD7" w:rsidRPr="00386CF3">
        <w:rPr>
          <w:lang w:val="pt-PT"/>
        </w:rPr>
        <w:t xml:space="preserve"> Ite missa est.</w:t>
      </w:r>
    </w:p>
    <w:p w:rsidR="003C5FD7" w:rsidRPr="00386CF3" w:rsidRDefault="003C5FD7" w:rsidP="004275F3">
      <w:pPr>
        <w:pStyle w:val="Titolo1"/>
        <w:rPr>
          <w:lang w:val="pt-PT"/>
        </w:rPr>
      </w:pPr>
      <w:r w:rsidRPr="00386CF3">
        <w:rPr>
          <w:lang w:val="pt-PT"/>
        </w:rPr>
        <w:t>[IN FESTO TRANSLATIONIS SANCTI AMBROSII]</w:t>
      </w:r>
    </w:p>
    <w:p w:rsidR="003C5FD7" w:rsidRPr="00386CF3" w:rsidRDefault="003C5FD7" w:rsidP="004275F3">
      <w:pPr>
        <w:rPr>
          <w:lang w:val="pt-PT"/>
        </w:rPr>
      </w:pPr>
      <w:r w:rsidRPr="00386CF3">
        <w:rPr>
          <w:rStyle w:val="Time1"/>
          <w:lang w:val="pt-PT"/>
        </w:rPr>
        <w:t>In secunda vespera</w:t>
      </w:r>
      <w:r w:rsidRPr="00386CF3">
        <w:rPr>
          <w:lang w:val="pt-PT"/>
        </w:rPr>
        <w:t xml:space="preserve"> sancti Nicolai erit translatio sancti Ambrosii, quae celebratur cum pleno officio tali modo AN </w:t>
      </w:r>
      <w:r w:rsidRPr="00386CF3">
        <w:rPr>
          <w:rStyle w:val="Incipit"/>
          <w:lang w:val="pt-PT"/>
        </w:rPr>
        <w:t>Beatus Nicolaus</w:t>
      </w:r>
      <w:r w:rsidRPr="00386CF3">
        <w:rPr>
          <w:lang w:val="pt-PT"/>
        </w:rPr>
        <w:t xml:space="preserve"> super feriales psalmos. Capitulum de sancto Ambrosio [CP] </w:t>
      </w:r>
      <w:r w:rsidRPr="00386CF3">
        <w:rPr>
          <w:rStyle w:val="Incipit"/>
          <w:lang w:val="pt-PT"/>
        </w:rPr>
        <w:t>Habemus altare</w:t>
      </w:r>
      <w:r w:rsidRPr="00386CF3">
        <w:rPr>
          <w:lang w:val="pt-PT"/>
        </w:rPr>
        <w:t xml:space="preserve">. RP </w:t>
      </w:r>
      <w:r w:rsidRPr="00386CF3">
        <w:rPr>
          <w:rStyle w:val="Incipit"/>
          <w:lang w:val="pt-PT"/>
        </w:rPr>
        <w:t>Sint lumbi</w:t>
      </w:r>
      <w:r w:rsidRPr="00386CF3">
        <w:rPr>
          <w:lang w:val="pt-PT"/>
        </w:rPr>
        <w:t xml:space="preserve">. HY </w:t>
      </w:r>
      <w:r w:rsidRPr="00386CF3">
        <w:rPr>
          <w:rStyle w:val="Incipit"/>
          <w:lang w:val="pt-PT"/>
        </w:rPr>
        <w:t>Iste confessor</w:t>
      </w:r>
      <w:r w:rsidRPr="00386CF3">
        <w:rPr>
          <w:lang w:val="pt-PT"/>
        </w:rPr>
        <w:t xml:space="preserve">. VS </w:t>
      </w:r>
      <w:r w:rsidRPr="00386CF3">
        <w:rPr>
          <w:rStyle w:val="Incipit"/>
          <w:lang w:val="pt-PT"/>
        </w:rPr>
        <w:t>Gloria et honore</w:t>
      </w:r>
      <w:r w:rsidRPr="00386CF3">
        <w:rPr>
          <w:lang w:val="pt-PT"/>
        </w:rPr>
        <w:t xml:space="preserve">. AM </w:t>
      </w:r>
      <w:r w:rsidRPr="00386CF3">
        <w:rPr>
          <w:rStyle w:val="Incipit"/>
          <w:lang w:val="pt-PT"/>
        </w:rPr>
        <w:t>Sacerdos et pontifex</w:t>
      </w:r>
      <w:r w:rsidRPr="00386CF3">
        <w:rPr>
          <w:lang w:val="pt-PT"/>
        </w:rPr>
        <w:t xml:space="preserve">. Sequitur OR </w:t>
      </w:r>
      <w:r w:rsidRPr="00386CF3">
        <w:rPr>
          <w:rStyle w:val="Incipit"/>
          <w:lang w:val="pt-PT"/>
        </w:rPr>
        <w:t>Sancti Ambrosii nos domine</w:t>
      </w:r>
      <w:r w:rsidRPr="00386CF3">
        <w:rPr>
          <w:lang w:val="pt-PT"/>
        </w:rPr>
        <w:t xml:space="preserve">. Deinde antiphona de sancto Nicolao [AC] </w:t>
      </w:r>
      <w:r w:rsidRPr="00386CF3">
        <w:rPr>
          <w:rStyle w:val="Incipit"/>
          <w:lang w:val="pt-PT"/>
        </w:rPr>
        <w:t>O Christi pietas</w:t>
      </w:r>
      <w:r w:rsidRPr="00386CF3">
        <w:rPr>
          <w:lang w:val="pt-PT"/>
        </w:rPr>
        <w:t xml:space="preserve">. ORC </w:t>
      </w:r>
      <w:r w:rsidRPr="00386CF3">
        <w:rPr>
          <w:rStyle w:val="Incipit"/>
          <w:lang w:val="pt-PT"/>
        </w:rPr>
        <w:t>Deus qui beatum</w:t>
      </w:r>
      <w:r w:rsidRPr="00386CF3">
        <w:rPr>
          <w:lang w:val="pt-PT"/>
        </w:rPr>
        <w:t>. Deinde antiphona ferialis et oratio de dominica.</w:t>
      </w:r>
    </w:p>
    <w:p w:rsidR="003C5FD7" w:rsidRPr="00386CF3" w:rsidRDefault="003C5FD7" w:rsidP="004275F3">
      <w:pPr>
        <w:rPr>
          <w:lang w:val="pt-PT"/>
        </w:rPr>
      </w:pPr>
      <w:r w:rsidRPr="00386CF3">
        <w:rPr>
          <w:rStyle w:val="Time1"/>
          <w:lang w:val="pt-PT"/>
        </w:rPr>
        <w:t>Completorium</w:t>
      </w:r>
      <w:r w:rsidRPr="00386CF3">
        <w:rPr>
          <w:lang w:val="pt-PT"/>
        </w:rPr>
        <w:t xml:space="preserve"> solito more.</w:t>
      </w:r>
    </w:p>
    <w:p w:rsidR="003C5FD7" w:rsidRPr="00386CF3" w:rsidRDefault="003C5FD7" w:rsidP="004275F3">
      <w:pPr>
        <w:rPr>
          <w:lang w:val="pt-PT"/>
        </w:rPr>
      </w:pPr>
      <w:r w:rsidRPr="00386CF3">
        <w:rPr>
          <w:rStyle w:val="Time1"/>
          <w:lang w:val="pt-PT"/>
        </w:rPr>
        <w:t>Ad matutinam</w:t>
      </w:r>
      <w:r w:rsidRPr="00386CF3">
        <w:rPr>
          <w:lang w:val="pt-PT"/>
        </w:rPr>
        <w:t xml:space="preserve"> INV </w:t>
      </w:r>
      <w:r w:rsidRPr="00386CF3">
        <w:rPr>
          <w:rStyle w:val="Incipit"/>
          <w:lang w:val="pt-PT"/>
        </w:rPr>
        <w:t>Regem confessorum</w:t>
      </w:r>
      <w:r w:rsidR="0026368B" w:rsidRPr="00386CF3">
        <w:rPr>
          <w:lang w:val="pt-PT"/>
        </w:rPr>
        <w:t xml:space="preserve">. Legitur eius vita ad sex (19vb) lectiones, et EV </w:t>
      </w:r>
      <w:r w:rsidR="0026368B" w:rsidRPr="00386CF3">
        <w:rPr>
          <w:rStyle w:val="Incipit"/>
          <w:lang w:val="pt-PT"/>
        </w:rPr>
        <w:t>Sint lumbi</w:t>
      </w:r>
      <w:r w:rsidR="0026368B" w:rsidRPr="00386CF3">
        <w:rPr>
          <w:lang w:val="pt-PT"/>
        </w:rPr>
        <w:t xml:space="preserve"> cum historia [RP] </w:t>
      </w:r>
      <w:r w:rsidR="0026368B" w:rsidRPr="00386CF3">
        <w:rPr>
          <w:rStyle w:val="Incipit"/>
          <w:lang w:val="pt-PT"/>
        </w:rPr>
        <w:t>Euge serve</w:t>
      </w:r>
      <w:r w:rsidR="0026368B" w:rsidRPr="00386CF3">
        <w:rPr>
          <w:lang w:val="pt-PT"/>
        </w:rPr>
        <w:t xml:space="preserve"> per totum.</w:t>
      </w:r>
    </w:p>
    <w:p w:rsidR="0026368B" w:rsidRPr="00386CF3" w:rsidRDefault="0026368B" w:rsidP="004275F3">
      <w:pPr>
        <w:rPr>
          <w:lang w:val="pt-PT"/>
        </w:rPr>
      </w:pPr>
      <w:r w:rsidRPr="00386CF3">
        <w:rPr>
          <w:rStyle w:val="Time1"/>
          <w:lang w:val="pt-PT"/>
        </w:rPr>
        <w:t>Ad laudes</w:t>
      </w:r>
      <w:r w:rsidRPr="00386CF3">
        <w:rPr>
          <w:lang w:val="pt-PT"/>
        </w:rPr>
        <w:t xml:space="preserve"> </w:t>
      </w:r>
      <w:r w:rsidR="00FA1161" w:rsidRPr="00386CF3">
        <w:rPr>
          <w:lang w:val="pt-PT"/>
        </w:rPr>
        <w:t xml:space="preserve">CP </w:t>
      </w:r>
      <w:r w:rsidR="00FA1161" w:rsidRPr="00386CF3">
        <w:rPr>
          <w:rStyle w:val="Incipit"/>
          <w:lang w:val="pt-PT"/>
        </w:rPr>
        <w:t>Animalium quorum sanguis i</w:t>
      </w:r>
      <w:r w:rsidRPr="00386CF3">
        <w:rPr>
          <w:rStyle w:val="Incipit"/>
          <w:lang w:val="pt-PT"/>
        </w:rPr>
        <w:t>nfertur</w:t>
      </w:r>
      <w:r w:rsidR="00FA1161" w:rsidRPr="00386CF3">
        <w:rPr>
          <w:lang w:val="pt-PT"/>
        </w:rPr>
        <w:t>.</w:t>
      </w:r>
      <w:r w:rsidRPr="00386CF3">
        <w:rPr>
          <w:lang w:val="pt-PT"/>
        </w:rPr>
        <w:t xml:space="preserve"> OR </w:t>
      </w:r>
      <w:r w:rsidRPr="00386CF3">
        <w:rPr>
          <w:rStyle w:val="Incipit"/>
          <w:lang w:val="pt-PT"/>
        </w:rPr>
        <w:t>Omnipotens sempiterne deus qui in protectione</w:t>
      </w:r>
      <w:r w:rsidRPr="00386CF3">
        <w:rPr>
          <w:lang w:val="pt-PT"/>
        </w:rPr>
        <w:t>. Deinde ferialis antiphona et oratio de dominica. Sequitur antiphona et oratio de sancta Maria. Deinde antiphona et oratio de omnibus sanctis.</w:t>
      </w:r>
    </w:p>
    <w:p w:rsidR="0026368B" w:rsidRPr="00386CF3" w:rsidRDefault="0026368B" w:rsidP="004275F3">
      <w:pPr>
        <w:rPr>
          <w:lang w:val="pt-PT"/>
        </w:rPr>
      </w:pPr>
      <w:r w:rsidRPr="00386CF3">
        <w:rPr>
          <w:rStyle w:val="Time1"/>
          <w:lang w:val="pt-PT"/>
        </w:rPr>
        <w:t>Ad horas</w:t>
      </w:r>
      <w:r w:rsidRPr="00386CF3">
        <w:rPr>
          <w:lang w:val="pt-PT"/>
        </w:rPr>
        <w:t xml:space="preserve"> cantentur laudes [AN] </w:t>
      </w:r>
      <w:r w:rsidRPr="00386CF3">
        <w:rPr>
          <w:rStyle w:val="Incipit"/>
          <w:lang w:val="pt-PT"/>
        </w:rPr>
        <w:t>Ecce sacerdos</w:t>
      </w:r>
      <w:r w:rsidRPr="00386CF3">
        <w:rPr>
          <w:lang w:val="pt-PT"/>
        </w:rPr>
        <w:t xml:space="preserve"> cum reliquis. Responsoria et versiculi de uno confessore. Capitulum et orationes de sancto Ambrosio.</w:t>
      </w:r>
    </w:p>
    <w:p w:rsidR="0026368B" w:rsidRPr="00386CF3" w:rsidRDefault="0026368B" w:rsidP="004275F3">
      <w:pPr>
        <w:rPr>
          <w:lang w:val="pt-PT"/>
        </w:rPr>
      </w:pPr>
      <w:r w:rsidRPr="00386CF3">
        <w:rPr>
          <w:rStyle w:val="Time1"/>
          <w:lang w:val="it-IT"/>
        </w:rPr>
        <w:t>Ad missam</w:t>
      </w:r>
      <w:r w:rsidRPr="00386CF3">
        <w:rPr>
          <w:lang w:val="it-IT"/>
        </w:rPr>
        <w:t xml:space="preserve"> IN </w:t>
      </w:r>
      <w:r w:rsidRPr="00386CF3">
        <w:rPr>
          <w:rStyle w:val="Incipit"/>
          <w:lang w:val="it-IT"/>
        </w:rPr>
        <w:t>In medio ecclesiae aperuit os eius</w:t>
      </w:r>
      <w:r w:rsidRPr="00386CF3">
        <w:rPr>
          <w:lang w:val="it-IT"/>
        </w:rPr>
        <w:t>.</w:t>
      </w:r>
      <w:r w:rsidR="006D2C8E" w:rsidRPr="00386CF3">
        <w:rPr>
          <w:lang w:val="it-IT"/>
        </w:rPr>
        <w:t xml:space="preserve"> </w:t>
      </w:r>
      <w:r w:rsidR="006D2C8E" w:rsidRPr="00386CF3">
        <w:rPr>
          <w:lang w:val="en-US"/>
        </w:rPr>
        <w:t xml:space="preserve">[KY] </w:t>
      </w:r>
      <w:r w:rsidR="006D2C8E" w:rsidRPr="00386CF3">
        <w:rPr>
          <w:rStyle w:val="Incipit"/>
          <w:lang w:val="en-US"/>
        </w:rPr>
        <w:t>Kyrie</w:t>
      </w:r>
      <w:r w:rsidR="006D2C8E" w:rsidRPr="00386CF3">
        <w:rPr>
          <w:lang w:val="en-US"/>
        </w:rPr>
        <w:t xml:space="preserve"> cum [GL] </w:t>
      </w:r>
      <w:r w:rsidR="006D2C8E" w:rsidRPr="00386CF3">
        <w:rPr>
          <w:rStyle w:val="Incipit"/>
          <w:lang w:val="en-US"/>
        </w:rPr>
        <w:t>Gloria in excelsis</w:t>
      </w:r>
      <w:r w:rsidR="006D2C8E" w:rsidRPr="00386CF3">
        <w:rPr>
          <w:lang w:val="en-US"/>
        </w:rPr>
        <w:t xml:space="preserve">. </w:t>
      </w:r>
      <w:r w:rsidR="006D2C8E" w:rsidRPr="00386CF3">
        <w:rPr>
          <w:lang w:val="pt-PT"/>
        </w:rPr>
        <w:t xml:space="preserve">ORCL </w:t>
      </w:r>
      <w:r w:rsidR="006D2C8E" w:rsidRPr="00386CF3">
        <w:rPr>
          <w:rStyle w:val="Incipit"/>
          <w:lang w:val="pt-PT"/>
        </w:rPr>
        <w:t>Sancti Ambrosii nos domine</w:t>
      </w:r>
      <w:r w:rsidR="006D2C8E" w:rsidRPr="00386CF3">
        <w:rPr>
          <w:lang w:val="pt-PT"/>
        </w:rPr>
        <w:t>. Secunda oratio de dominica. Tertia pr</w:t>
      </w:r>
      <w:r w:rsidR="00FA1161" w:rsidRPr="00386CF3">
        <w:rPr>
          <w:lang w:val="pt-PT"/>
        </w:rPr>
        <w:t>o eo qui hoc festum instituit. Q</w:t>
      </w:r>
      <w:r w:rsidR="006D2C8E" w:rsidRPr="00386CF3">
        <w:rPr>
          <w:lang w:val="pt-PT"/>
        </w:rPr>
        <w:t xml:space="preserve">uarta (20ra) de beata virgine. EP </w:t>
      </w:r>
      <w:r w:rsidR="006D2C8E" w:rsidRPr="00386CF3">
        <w:rPr>
          <w:rStyle w:val="Incipit"/>
          <w:lang w:val="pt-PT"/>
        </w:rPr>
        <w:t>Habemus altare</w:t>
      </w:r>
      <w:r w:rsidR="006D2C8E" w:rsidRPr="00386CF3">
        <w:rPr>
          <w:lang w:val="pt-PT"/>
        </w:rPr>
        <w:t xml:space="preserve">. GR </w:t>
      </w:r>
      <w:r w:rsidR="006D2C8E" w:rsidRPr="00386CF3">
        <w:rPr>
          <w:rStyle w:val="Incipit"/>
          <w:lang w:val="pt-PT"/>
        </w:rPr>
        <w:t>Iuravit dominus</w:t>
      </w:r>
      <w:r w:rsidR="006D2C8E" w:rsidRPr="00386CF3">
        <w:rPr>
          <w:lang w:val="pt-PT"/>
        </w:rPr>
        <w:t xml:space="preserve">. ALV </w:t>
      </w:r>
      <w:r w:rsidR="006D2C8E" w:rsidRPr="00386CF3">
        <w:rPr>
          <w:rStyle w:val="Incipit"/>
          <w:lang w:val="pt-PT"/>
        </w:rPr>
        <w:t>Ornavit</w:t>
      </w:r>
      <w:r w:rsidR="006D2C8E" w:rsidRPr="00386CF3">
        <w:rPr>
          <w:lang w:val="pt-PT"/>
        </w:rPr>
        <w:t xml:space="preserve">. SE </w:t>
      </w:r>
      <w:r w:rsidR="006D2C8E" w:rsidRPr="00386CF3">
        <w:rPr>
          <w:rStyle w:val="Incipit"/>
          <w:lang w:val="pt-PT"/>
        </w:rPr>
        <w:t xml:space="preserve">Rex </w:t>
      </w:r>
      <w:r w:rsidR="006D2C8E" w:rsidRPr="00386CF3">
        <w:rPr>
          <w:rStyle w:val="Incipit"/>
          <w:lang w:val="pt-PT"/>
        </w:rPr>
        <w:lastRenderedPageBreak/>
        <w:t>regum</w:t>
      </w:r>
      <w:r w:rsidR="006D2C8E" w:rsidRPr="00386CF3">
        <w:rPr>
          <w:lang w:val="pt-PT"/>
        </w:rPr>
        <w:t xml:space="preserve">. EV </w:t>
      </w:r>
      <w:r w:rsidR="006D2C8E" w:rsidRPr="00386CF3">
        <w:rPr>
          <w:rStyle w:val="Incipit"/>
          <w:lang w:val="pt-PT"/>
        </w:rPr>
        <w:t>Sint lumbi</w:t>
      </w:r>
      <w:r w:rsidR="006D2C8E" w:rsidRPr="00386CF3">
        <w:rPr>
          <w:lang w:val="pt-PT"/>
        </w:rPr>
        <w:t xml:space="preserve">. OF </w:t>
      </w:r>
      <w:r w:rsidR="006D2C8E" w:rsidRPr="00386CF3">
        <w:rPr>
          <w:rStyle w:val="Incipit"/>
          <w:lang w:val="pt-PT"/>
        </w:rPr>
        <w:t>Veritas</w:t>
      </w:r>
      <w:r w:rsidR="006D2C8E" w:rsidRPr="00386CF3">
        <w:rPr>
          <w:lang w:val="pt-PT"/>
        </w:rPr>
        <w:t xml:space="preserve">. Praefatio cottidiana. CO </w:t>
      </w:r>
      <w:r w:rsidR="006D2C8E" w:rsidRPr="00386CF3">
        <w:rPr>
          <w:rStyle w:val="Incipit"/>
          <w:lang w:val="pt-PT"/>
        </w:rPr>
        <w:t>Beatus servus</w:t>
      </w:r>
      <w:r w:rsidR="006D2C8E" w:rsidRPr="00386CF3">
        <w:rPr>
          <w:lang w:val="pt-PT"/>
        </w:rPr>
        <w:t xml:space="preserve">. Clauditur cum [IM] </w:t>
      </w:r>
      <w:r w:rsidR="006D2C8E" w:rsidRPr="00386CF3">
        <w:rPr>
          <w:rStyle w:val="Incipit"/>
          <w:lang w:val="pt-PT"/>
        </w:rPr>
        <w:t>Ite missa est</w:t>
      </w:r>
      <w:r w:rsidR="006D2C8E" w:rsidRPr="00386CF3">
        <w:rPr>
          <w:lang w:val="pt-PT"/>
        </w:rPr>
        <w:t>.</w:t>
      </w:r>
    </w:p>
    <w:p w:rsidR="006D2C8E" w:rsidRPr="00386CF3" w:rsidRDefault="006D2C8E" w:rsidP="004275F3">
      <w:pPr>
        <w:pStyle w:val="Titolo1"/>
        <w:rPr>
          <w:lang w:val="pt-PT"/>
        </w:rPr>
      </w:pPr>
      <w:r w:rsidRPr="00386CF3">
        <w:rPr>
          <w:lang w:val="pt-PT"/>
        </w:rPr>
        <w:t>IN CONCEPTIONE BEATAE MARIAE VIRGINIS</w:t>
      </w:r>
    </w:p>
    <w:p w:rsidR="006D2C8E" w:rsidRPr="00386CF3" w:rsidRDefault="006D2C8E" w:rsidP="004275F3">
      <w:pPr>
        <w:rPr>
          <w:lang w:val="pt-PT"/>
        </w:rPr>
      </w:pPr>
      <w:r w:rsidRPr="00386CF3">
        <w:rPr>
          <w:lang w:val="pt-PT"/>
        </w:rPr>
        <w:t>erit summum festum.</w:t>
      </w:r>
    </w:p>
    <w:p w:rsidR="006D2C8E" w:rsidRPr="00386CF3" w:rsidRDefault="00352D29" w:rsidP="004275F3">
      <w:pPr>
        <w:rPr>
          <w:lang w:val="pt-PT"/>
        </w:rPr>
      </w:pPr>
      <w:r w:rsidRPr="00386CF3">
        <w:rPr>
          <w:rStyle w:val="Time1"/>
          <w:lang w:val="pt-PT"/>
        </w:rPr>
        <w:t>A</w:t>
      </w:r>
      <w:r w:rsidR="006D2C8E" w:rsidRPr="00386CF3">
        <w:rPr>
          <w:rStyle w:val="Time1"/>
          <w:lang w:val="pt-PT"/>
        </w:rPr>
        <w:t>d vesperas</w:t>
      </w:r>
      <w:r w:rsidR="0074241C" w:rsidRPr="00386CF3">
        <w:rPr>
          <w:lang w:val="pt-PT"/>
        </w:rPr>
        <w:t xml:space="preserve"> </w:t>
      </w:r>
      <w:r w:rsidR="006D2C8E" w:rsidRPr="00386CF3">
        <w:rPr>
          <w:lang w:val="pt-PT"/>
        </w:rPr>
        <w:t xml:space="preserve">AN </w:t>
      </w:r>
      <w:r w:rsidR="006D2C8E" w:rsidRPr="00386CF3">
        <w:rPr>
          <w:rStyle w:val="Incipit"/>
          <w:lang w:val="pt-PT"/>
        </w:rPr>
        <w:t>Ecce tu pulchra</w:t>
      </w:r>
      <w:r w:rsidR="006D2C8E" w:rsidRPr="00386CF3">
        <w:rPr>
          <w:lang w:val="pt-PT"/>
        </w:rPr>
        <w:t xml:space="preserve"> es cum reliquis. PS </w:t>
      </w:r>
      <w:r w:rsidR="006D2C8E" w:rsidRPr="00386CF3">
        <w:rPr>
          <w:rStyle w:val="Incipit"/>
          <w:lang w:val="pt-PT"/>
        </w:rPr>
        <w:t>Dixit dominus</w:t>
      </w:r>
      <w:r w:rsidR="006D2C8E" w:rsidRPr="00386CF3">
        <w:rPr>
          <w:lang w:val="pt-PT"/>
        </w:rPr>
        <w:t xml:space="preserve"> cum ceteris. CP </w:t>
      </w:r>
      <w:r w:rsidR="006D2C8E" w:rsidRPr="00386CF3">
        <w:rPr>
          <w:rStyle w:val="Incipit"/>
          <w:lang w:val="pt-PT"/>
        </w:rPr>
        <w:t>Dominus possedit</w:t>
      </w:r>
      <w:r w:rsidR="006D2C8E" w:rsidRPr="00386CF3">
        <w:rPr>
          <w:lang w:val="pt-PT"/>
        </w:rPr>
        <w:t xml:space="preserve">. RP </w:t>
      </w:r>
      <w:r w:rsidR="006D2C8E" w:rsidRPr="00386CF3">
        <w:rPr>
          <w:rStyle w:val="Incipit"/>
          <w:lang w:val="pt-PT"/>
        </w:rPr>
        <w:t>Regali ex progenie</w:t>
      </w:r>
      <w:r w:rsidR="006D2C8E" w:rsidRPr="00386CF3">
        <w:rPr>
          <w:lang w:val="pt-PT"/>
        </w:rPr>
        <w:t xml:space="preserve">. HY </w:t>
      </w:r>
      <w:r w:rsidR="006D2C8E" w:rsidRPr="00386CF3">
        <w:rPr>
          <w:rStyle w:val="Incipit"/>
          <w:lang w:val="pt-PT"/>
        </w:rPr>
        <w:t>Gaude visceribus</w:t>
      </w:r>
      <w:r w:rsidR="006D2C8E" w:rsidRPr="00386CF3">
        <w:rPr>
          <w:lang w:val="pt-PT"/>
        </w:rPr>
        <w:t xml:space="preserve">. VS </w:t>
      </w:r>
      <w:r w:rsidR="006D2C8E" w:rsidRPr="00386CF3">
        <w:rPr>
          <w:rStyle w:val="Incipit"/>
          <w:lang w:val="pt-PT"/>
        </w:rPr>
        <w:t>Audi filia et vide</w:t>
      </w:r>
      <w:r w:rsidR="006D2C8E" w:rsidRPr="00386CF3">
        <w:rPr>
          <w:lang w:val="pt-PT"/>
        </w:rPr>
        <w:t xml:space="preserve">. AM </w:t>
      </w:r>
      <w:r w:rsidR="006D2C8E" w:rsidRPr="00386CF3">
        <w:rPr>
          <w:rStyle w:val="Incipit"/>
          <w:lang w:val="pt-PT"/>
        </w:rPr>
        <w:t>Adest namque</w:t>
      </w:r>
      <w:r w:rsidRPr="00386CF3">
        <w:rPr>
          <w:lang w:val="pt-PT"/>
        </w:rPr>
        <w:t xml:space="preserve">. OR </w:t>
      </w:r>
      <w:r w:rsidRPr="00386CF3">
        <w:rPr>
          <w:rStyle w:val="Incipit"/>
          <w:lang w:val="pt-PT"/>
        </w:rPr>
        <w:t>Deu</w:t>
      </w:r>
      <w:r w:rsidR="006D2C8E" w:rsidRPr="00386CF3">
        <w:rPr>
          <w:rStyle w:val="Incipit"/>
          <w:lang w:val="pt-PT"/>
        </w:rPr>
        <w:t>s qui ineffabiliter</w:t>
      </w:r>
      <w:r w:rsidR="006D2C8E" w:rsidRPr="00386CF3">
        <w:rPr>
          <w:lang w:val="pt-PT"/>
        </w:rPr>
        <w:t xml:space="preserve">. Deinde antiphona et oratio de sancto Ambrosio. [AC] </w:t>
      </w:r>
      <w:r w:rsidR="006D2C8E" w:rsidRPr="00386CF3">
        <w:rPr>
          <w:rStyle w:val="Incipit"/>
          <w:lang w:val="pt-PT"/>
        </w:rPr>
        <w:t>Amavit eum dominus</w:t>
      </w:r>
      <w:r w:rsidR="006D2C8E" w:rsidRPr="00386CF3">
        <w:rPr>
          <w:lang w:val="pt-PT"/>
        </w:rPr>
        <w:t xml:space="preserve">. [ORC] </w:t>
      </w:r>
      <w:r w:rsidR="006D2C8E" w:rsidRPr="00386CF3">
        <w:rPr>
          <w:rStyle w:val="Incipit"/>
          <w:lang w:val="pt-PT"/>
        </w:rPr>
        <w:t>Sancti Ambrosii</w:t>
      </w:r>
      <w:r w:rsidR="00400E2E" w:rsidRPr="00386CF3">
        <w:rPr>
          <w:rStyle w:val="Incipit"/>
          <w:lang w:val="pt-PT"/>
        </w:rPr>
        <w:t xml:space="preserve"> (20rb) nos domine</w:t>
      </w:r>
      <w:r w:rsidR="00400E2E" w:rsidRPr="00386CF3">
        <w:rPr>
          <w:lang w:val="pt-PT"/>
        </w:rPr>
        <w:t>. Pos</w:t>
      </w:r>
      <w:r w:rsidRPr="00386CF3">
        <w:rPr>
          <w:lang w:val="pt-PT"/>
        </w:rPr>
        <w:t>tea feriali</w:t>
      </w:r>
      <w:r w:rsidR="00400E2E" w:rsidRPr="00386CF3">
        <w:rPr>
          <w:lang w:val="pt-PT"/>
        </w:rPr>
        <w:t>s antiphona et oratio de dominica.</w:t>
      </w:r>
    </w:p>
    <w:p w:rsidR="00400E2E" w:rsidRPr="00386CF3" w:rsidRDefault="00400E2E" w:rsidP="004275F3">
      <w:pPr>
        <w:rPr>
          <w:lang w:val="en-US"/>
        </w:rPr>
      </w:pPr>
      <w:r w:rsidRPr="00386CF3">
        <w:rPr>
          <w:rStyle w:val="Time1"/>
          <w:lang w:val="en-US"/>
        </w:rPr>
        <w:t>Completorium</w:t>
      </w:r>
      <w:r w:rsidRPr="00386CF3">
        <w:rPr>
          <w:lang w:val="en-US"/>
        </w:rPr>
        <w:t xml:space="preserve"> solito more.</w:t>
      </w:r>
    </w:p>
    <w:p w:rsidR="00400E2E" w:rsidRPr="00386CF3" w:rsidRDefault="00400E2E" w:rsidP="004275F3">
      <w:pPr>
        <w:rPr>
          <w:lang w:val="en-US"/>
        </w:rPr>
      </w:pPr>
      <w:r w:rsidRPr="00386CF3">
        <w:rPr>
          <w:rStyle w:val="Time1"/>
          <w:lang w:val="en-US"/>
        </w:rPr>
        <w:t>Ad matutinam</w:t>
      </w:r>
      <w:r w:rsidRPr="00386CF3">
        <w:rPr>
          <w:lang w:val="en-US"/>
        </w:rPr>
        <w:t xml:space="preserve"> INV </w:t>
      </w:r>
      <w:r w:rsidRPr="00386CF3">
        <w:rPr>
          <w:rStyle w:val="Incipit"/>
          <w:lang w:val="en-US"/>
        </w:rPr>
        <w:t>In honore beatae Mariae</w:t>
      </w:r>
      <w:r w:rsidRPr="00386CF3">
        <w:rPr>
          <w:lang w:val="en-US"/>
        </w:rPr>
        <w:t xml:space="preserve"> cum antiphonis et psalmis.</w:t>
      </w:r>
    </w:p>
    <w:p w:rsidR="00400E2E" w:rsidRDefault="00400E2E" w:rsidP="004275F3">
      <w:r w:rsidRPr="00386CF3">
        <w:rPr>
          <w:rStyle w:val="Time2"/>
          <w:lang w:val="en-US"/>
        </w:rPr>
        <w:t>In primo nocturno</w:t>
      </w:r>
      <w:r w:rsidRPr="00386CF3">
        <w:rPr>
          <w:lang w:val="en-US"/>
        </w:rPr>
        <w:t xml:space="preserve"> leguntur cantica canticorum, vel sermo de conceptione beatae virginis </w:t>
      </w:r>
      <w:r w:rsidR="00352D29" w:rsidRPr="00386CF3">
        <w:rPr>
          <w:lang w:val="en-US"/>
        </w:rPr>
        <w:t xml:space="preserve">[LS] </w:t>
      </w:r>
      <w:r w:rsidR="00352D29" w:rsidRPr="00386CF3">
        <w:rPr>
          <w:rStyle w:val="Incipit"/>
          <w:lang w:val="en-US"/>
        </w:rPr>
        <w:t>T</w:t>
      </w:r>
      <w:r w:rsidRPr="00386CF3">
        <w:rPr>
          <w:rStyle w:val="Incipit"/>
          <w:lang w:val="en-US"/>
        </w:rPr>
        <w:t>empore illo</w:t>
      </w:r>
      <w:r w:rsidRPr="00386CF3">
        <w:rPr>
          <w:lang w:val="en-US"/>
        </w:rPr>
        <w:t xml:space="preserve"> cum historia [RP] </w:t>
      </w:r>
      <w:r w:rsidRPr="00386CF3">
        <w:rPr>
          <w:rStyle w:val="Incipit"/>
          <w:lang w:val="en-US"/>
        </w:rPr>
        <w:t>Hod</w:t>
      </w:r>
      <w:r w:rsidR="00734A9B" w:rsidRPr="00386CF3">
        <w:rPr>
          <w:rStyle w:val="Incipit"/>
          <w:lang w:val="en-US"/>
        </w:rPr>
        <w:t>i</w:t>
      </w:r>
      <w:r w:rsidRPr="00386CF3">
        <w:rPr>
          <w:rStyle w:val="Incipit"/>
          <w:lang w:val="en-US"/>
        </w:rPr>
        <w:t>e nata est.</w:t>
      </w:r>
      <w:r w:rsidRPr="00386CF3">
        <w:rPr>
          <w:lang w:val="en-US"/>
        </w:rPr>
        <w:t xml:space="preserve"> </w:t>
      </w:r>
      <w:r>
        <w:t xml:space="preserve">Et nota quod ubi in tota historia in nativitate beatae virginis fit mentio conceptionis. EV </w:t>
      </w:r>
      <w:r w:rsidRPr="00352D29">
        <w:rPr>
          <w:rStyle w:val="Incipit"/>
        </w:rPr>
        <w:t>Liber generationis</w:t>
      </w:r>
      <w:r>
        <w:t xml:space="preserve">. [TD] </w:t>
      </w:r>
      <w:r w:rsidRPr="00352D29">
        <w:rPr>
          <w:rStyle w:val="Incipit"/>
        </w:rPr>
        <w:t>Te deum laudamus</w:t>
      </w:r>
      <w:r>
        <w:t xml:space="preserve"> canitur. Subiungitur VS </w:t>
      </w:r>
      <w:r w:rsidRPr="007175BF">
        <w:rPr>
          <w:rStyle w:val="Incipit"/>
        </w:rPr>
        <w:t xml:space="preserve">Laude </w:t>
      </w:r>
      <w:r w:rsidR="007175BF" w:rsidRPr="007175BF">
        <w:rPr>
          <w:rStyle w:val="Incipit"/>
        </w:rPr>
        <w:t>|dingna::digna| angelorum</w:t>
      </w:r>
      <w:r w:rsidR="007175BF">
        <w:t>.</w:t>
      </w:r>
    </w:p>
    <w:p w:rsidR="007175BF" w:rsidRDefault="007175BF" w:rsidP="004275F3">
      <w:r w:rsidRPr="00352D29">
        <w:rPr>
          <w:rStyle w:val="Time1"/>
        </w:rPr>
        <w:t>Ad laudes</w:t>
      </w:r>
      <w:r>
        <w:t xml:space="preserve"> AN </w:t>
      </w:r>
      <w:r w:rsidRPr="00352D29">
        <w:rPr>
          <w:rStyle w:val="Incipit"/>
        </w:rPr>
        <w:t>Nativitas glorios</w:t>
      </w:r>
      <w:r w:rsidR="007C56AB" w:rsidRPr="00352D29">
        <w:rPr>
          <w:rStyle w:val="Incipit"/>
        </w:rPr>
        <w:t>a</w:t>
      </w:r>
      <w:r w:rsidRPr="00352D29">
        <w:rPr>
          <w:rStyle w:val="Incipit"/>
        </w:rPr>
        <w:t>e</w:t>
      </w:r>
      <w:r>
        <w:t xml:space="preserve"> per totum. PS </w:t>
      </w:r>
      <w:r w:rsidRPr="00352D29">
        <w:rPr>
          <w:rStyle w:val="Incipit"/>
        </w:rPr>
        <w:t>Dominus regnavit</w:t>
      </w:r>
      <w:r>
        <w:t xml:space="preserve"> cum ceteris. CP </w:t>
      </w:r>
      <w:r w:rsidRPr="00352D29">
        <w:rPr>
          <w:rStyle w:val="Incipit"/>
        </w:rPr>
        <w:t>Nec dum |forti::erant|</w:t>
      </w:r>
      <w:r>
        <w:t xml:space="preserve">. VS </w:t>
      </w:r>
      <w:r w:rsidRPr="00352D29">
        <w:rPr>
          <w:rStyle w:val="Incipit"/>
        </w:rPr>
        <w:t>Elegit eam deus</w:t>
      </w:r>
      <w:r>
        <w:t xml:space="preserve">. AB </w:t>
      </w:r>
      <w:r w:rsidRPr="00352D29">
        <w:rPr>
          <w:rStyle w:val="Incipit"/>
        </w:rPr>
        <w:t>Nativitas (20va) hodierna</w:t>
      </w:r>
      <w:r>
        <w:t xml:space="preserve">. OR </w:t>
      </w:r>
      <w:r w:rsidRPr="00352D29">
        <w:rPr>
          <w:rStyle w:val="Incipit"/>
        </w:rPr>
        <w:t>Deus qui ineffabiliter</w:t>
      </w:r>
      <w:r>
        <w:t>. Deinde antiphona ferialis et oratio de dominica.</w:t>
      </w:r>
    </w:p>
    <w:p w:rsidR="007175BF" w:rsidRPr="00386CF3" w:rsidRDefault="007175BF" w:rsidP="004275F3">
      <w:pPr>
        <w:rPr>
          <w:lang w:val="en-US"/>
        </w:rPr>
      </w:pPr>
      <w:r w:rsidRPr="00352D29">
        <w:rPr>
          <w:rStyle w:val="Time1"/>
        </w:rPr>
        <w:t>Ad horas</w:t>
      </w:r>
      <w:r>
        <w:t xml:space="preserve"> ad laudes per totum. Responsoria et versiculi de sancta Maria. </w:t>
      </w:r>
      <w:r w:rsidRPr="00386CF3">
        <w:rPr>
          <w:lang w:val="en-US"/>
        </w:rPr>
        <w:t>Capitula et orationes ut supra.</w:t>
      </w:r>
    </w:p>
    <w:p w:rsidR="007175BF" w:rsidRPr="00386CF3" w:rsidRDefault="007175BF" w:rsidP="004275F3">
      <w:pPr>
        <w:rPr>
          <w:lang w:val="en-US"/>
        </w:rPr>
      </w:pPr>
      <w:r w:rsidRPr="00386CF3">
        <w:rPr>
          <w:rStyle w:val="Time1"/>
          <w:lang w:val="en-US"/>
        </w:rPr>
        <w:t>Ad missam</w:t>
      </w:r>
      <w:r w:rsidRPr="00386CF3">
        <w:rPr>
          <w:lang w:val="en-US"/>
        </w:rPr>
        <w:t xml:space="preserve"> IN </w:t>
      </w:r>
      <w:r w:rsidRPr="00386CF3">
        <w:rPr>
          <w:rStyle w:val="Incipit"/>
          <w:lang w:val="en-US"/>
        </w:rPr>
        <w:t>Gaudeamus</w:t>
      </w:r>
      <w:r w:rsidRPr="00386CF3">
        <w:rPr>
          <w:lang w:val="en-US"/>
        </w:rPr>
        <w:t xml:space="preserve">. [KY] </w:t>
      </w:r>
      <w:r w:rsidRPr="00386CF3">
        <w:rPr>
          <w:rStyle w:val="Incipit"/>
          <w:lang w:val="en-US"/>
        </w:rPr>
        <w:t>Kyrie eleyson</w:t>
      </w:r>
      <w:r w:rsidRPr="00386CF3">
        <w:rPr>
          <w:lang w:val="en-US"/>
        </w:rPr>
        <w:t xml:space="preserve"> cum [GL] </w:t>
      </w:r>
      <w:r w:rsidRPr="00386CF3">
        <w:rPr>
          <w:rStyle w:val="Incipit"/>
          <w:lang w:val="en-US"/>
        </w:rPr>
        <w:t>Gloria in excelsis</w:t>
      </w:r>
      <w:r w:rsidRPr="00386CF3">
        <w:rPr>
          <w:lang w:val="en-US"/>
        </w:rPr>
        <w:t xml:space="preserve">. ORCL </w:t>
      </w:r>
      <w:r w:rsidRPr="00386CF3">
        <w:rPr>
          <w:rStyle w:val="Incipit"/>
          <w:lang w:val="en-US"/>
        </w:rPr>
        <w:t>Deus qui ineffabiliter</w:t>
      </w:r>
      <w:r w:rsidRPr="00386CF3">
        <w:rPr>
          <w:lang w:val="en-US"/>
        </w:rPr>
        <w:t xml:space="preserve">. Secunda ad placitum. Tertia de sancta Anna. GR </w:t>
      </w:r>
      <w:r w:rsidRPr="00386CF3">
        <w:rPr>
          <w:rStyle w:val="Incipit"/>
          <w:lang w:val="en-US"/>
        </w:rPr>
        <w:t>Audi filia</w:t>
      </w:r>
      <w:r w:rsidRPr="00386CF3">
        <w:rPr>
          <w:lang w:val="en-US"/>
        </w:rPr>
        <w:t xml:space="preserve">. ALV </w:t>
      </w:r>
      <w:r w:rsidRPr="00386CF3">
        <w:rPr>
          <w:rStyle w:val="Incipit"/>
          <w:lang w:val="en-US"/>
        </w:rPr>
        <w:t>Virga Iesse</w:t>
      </w:r>
      <w:r w:rsidRPr="00386CF3">
        <w:rPr>
          <w:lang w:val="en-US"/>
        </w:rPr>
        <w:t xml:space="preserve">. SE </w:t>
      </w:r>
      <w:r w:rsidRPr="00386CF3">
        <w:rPr>
          <w:rStyle w:val="Incipit"/>
          <w:lang w:val="en-US"/>
        </w:rPr>
        <w:t>Stirpe Maria</w:t>
      </w:r>
      <w:r w:rsidRPr="00386CF3">
        <w:rPr>
          <w:lang w:val="en-US"/>
        </w:rPr>
        <w:t xml:space="preserve">. EV </w:t>
      </w:r>
      <w:r w:rsidRPr="00386CF3">
        <w:rPr>
          <w:rStyle w:val="Incipit"/>
          <w:lang w:val="en-US"/>
        </w:rPr>
        <w:t>Liber generationis Iesu</w:t>
      </w:r>
      <w:r w:rsidRPr="00386CF3">
        <w:rPr>
          <w:lang w:val="en-US"/>
        </w:rPr>
        <w:t xml:space="preserve">. [CR] </w:t>
      </w:r>
      <w:r w:rsidRPr="00386CF3">
        <w:rPr>
          <w:rStyle w:val="Incipit"/>
          <w:lang w:val="en-US"/>
        </w:rPr>
        <w:t>Credo in unum deum</w:t>
      </w:r>
      <w:r w:rsidRPr="00386CF3">
        <w:rPr>
          <w:lang w:val="en-US"/>
        </w:rPr>
        <w:t xml:space="preserve">. OF </w:t>
      </w:r>
      <w:r w:rsidRPr="00386CF3">
        <w:rPr>
          <w:rStyle w:val="Incipit"/>
          <w:lang w:val="en-US"/>
        </w:rPr>
        <w:t>Filiae regum</w:t>
      </w:r>
      <w:r w:rsidRPr="00386CF3">
        <w:rPr>
          <w:lang w:val="en-US"/>
        </w:rPr>
        <w:t xml:space="preserve">. CO </w:t>
      </w:r>
      <w:r w:rsidRPr="00386CF3">
        <w:rPr>
          <w:rStyle w:val="Incipit"/>
          <w:lang w:val="en-US"/>
        </w:rPr>
        <w:t>Diffusa est gratia</w:t>
      </w:r>
      <w:r w:rsidRPr="00386CF3">
        <w:rPr>
          <w:lang w:val="en-US"/>
        </w:rPr>
        <w:t xml:space="preserve">. PC </w:t>
      </w:r>
      <w:r w:rsidRPr="00386CF3">
        <w:rPr>
          <w:rStyle w:val="Incipit"/>
          <w:lang w:val="en-US"/>
        </w:rPr>
        <w:t>Caelestis alimoniae</w:t>
      </w:r>
      <w:r w:rsidRPr="00386CF3">
        <w:rPr>
          <w:lang w:val="en-US"/>
        </w:rPr>
        <w:t xml:space="preserve">. </w:t>
      </w:r>
      <w:r w:rsidR="007C56AB" w:rsidRPr="00386CF3">
        <w:rPr>
          <w:lang w:val="en-US"/>
        </w:rPr>
        <w:t xml:space="preserve">Clauditur cum [IM] </w:t>
      </w:r>
      <w:r w:rsidR="007C56AB" w:rsidRPr="00386CF3">
        <w:rPr>
          <w:rStyle w:val="Incipit"/>
          <w:lang w:val="en-US"/>
        </w:rPr>
        <w:t>Ite missa est</w:t>
      </w:r>
      <w:r w:rsidR="007C56AB" w:rsidRPr="00386CF3">
        <w:rPr>
          <w:lang w:val="en-US"/>
        </w:rPr>
        <w:t xml:space="preserve">. [TP] </w:t>
      </w:r>
      <w:r w:rsidR="007C56AB" w:rsidRPr="00386CF3">
        <w:rPr>
          <w:rStyle w:val="Incipit"/>
          <w:lang w:val="en-US"/>
        </w:rPr>
        <w:t>Brachio protecti</w:t>
      </w:r>
      <w:r w:rsidR="007C56AB" w:rsidRPr="00386CF3">
        <w:rPr>
          <w:lang w:val="en-US"/>
        </w:rPr>
        <w:t>.</w:t>
      </w:r>
    </w:p>
    <w:p w:rsidR="007C56AB" w:rsidRPr="00386CF3" w:rsidRDefault="007C56AB" w:rsidP="004275F3">
      <w:pPr>
        <w:rPr>
          <w:lang w:val="pt-PT"/>
        </w:rPr>
      </w:pPr>
      <w:r w:rsidRPr="00386CF3">
        <w:rPr>
          <w:rStyle w:val="Time1"/>
          <w:lang w:val="en-US"/>
        </w:rPr>
        <w:t>In secundas vesperas</w:t>
      </w:r>
      <w:r w:rsidRPr="00386CF3">
        <w:rPr>
          <w:lang w:val="en-US"/>
        </w:rPr>
        <w:t xml:space="preserve"> AN </w:t>
      </w:r>
      <w:r w:rsidRPr="00386CF3">
        <w:rPr>
          <w:rStyle w:val="Incipit"/>
          <w:lang w:val="en-US"/>
        </w:rPr>
        <w:t>Nativitas gloriosae</w:t>
      </w:r>
      <w:r w:rsidRPr="00386CF3">
        <w:rPr>
          <w:lang w:val="en-US"/>
        </w:rPr>
        <w:t xml:space="preserve"> tantum una super feriales (20vb) psalmos. </w:t>
      </w:r>
      <w:r w:rsidRPr="0021481A">
        <w:rPr>
          <w:lang w:val="en-US"/>
        </w:rPr>
        <w:t>Capitulum, hymnus et oratio</w:t>
      </w:r>
      <w:r w:rsidR="004364EA" w:rsidRPr="0021481A">
        <w:rPr>
          <w:lang w:val="en-US"/>
        </w:rPr>
        <w:t xml:space="preserve"> ut in priori n</w:t>
      </w:r>
      <w:r w:rsidRPr="0021481A">
        <w:rPr>
          <w:lang w:val="en-US"/>
        </w:rPr>
        <w:t xml:space="preserve">octe. </w:t>
      </w:r>
      <w:r w:rsidRPr="0021481A">
        <w:rPr>
          <w:lang w:val="pt-PT"/>
        </w:rPr>
        <w:t xml:space="preserve">AM </w:t>
      </w:r>
      <w:r w:rsidRPr="0021481A">
        <w:rPr>
          <w:rStyle w:val="Incipit"/>
          <w:lang w:val="pt-PT"/>
        </w:rPr>
        <w:t>Nativitas tua</w:t>
      </w:r>
      <w:r w:rsidR="0074241C" w:rsidRPr="0021481A">
        <w:rPr>
          <w:lang w:val="pt-PT"/>
        </w:rPr>
        <w:t xml:space="preserve">. </w:t>
      </w:r>
      <w:r w:rsidRPr="00386CF3">
        <w:rPr>
          <w:lang w:val="pt-PT"/>
        </w:rPr>
        <w:t>Deinde ferialis antiphona et oratio de dominica. Sequitur antiphona de omnibus sanctis.</w:t>
      </w:r>
    </w:p>
    <w:p w:rsidR="007C56AB" w:rsidRPr="0021481A" w:rsidRDefault="007C56AB" w:rsidP="004275F3">
      <w:pPr>
        <w:rPr>
          <w:lang w:val="pt-PT"/>
        </w:rPr>
      </w:pPr>
      <w:r w:rsidRPr="0021481A">
        <w:rPr>
          <w:rStyle w:val="Time1"/>
          <w:lang w:val="pt-PT"/>
        </w:rPr>
        <w:t>Completorium</w:t>
      </w:r>
      <w:r w:rsidRPr="0021481A">
        <w:rPr>
          <w:lang w:val="pt-PT"/>
        </w:rPr>
        <w:t xml:space="preserve"> solito more.</w:t>
      </w:r>
    </w:p>
    <w:p w:rsidR="007C56AB" w:rsidRPr="0021481A" w:rsidRDefault="007C56AB" w:rsidP="004275F3">
      <w:pPr>
        <w:pStyle w:val="Titolo1"/>
        <w:rPr>
          <w:lang w:val="pt-PT"/>
        </w:rPr>
      </w:pPr>
      <w:r w:rsidRPr="0021481A">
        <w:rPr>
          <w:lang w:val="pt-PT"/>
        </w:rPr>
        <w:t>IN FESTO SANCTAE LUCIAE</w:t>
      </w:r>
    </w:p>
    <w:p w:rsidR="007C56AB" w:rsidRPr="00386CF3" w:rsidRDefault="007C56AB" w:rsidP="004275F3">
      <w:pPr>
        <w:rPr>
          <w:lang w:val="pt-PT"/>
        </w:rPr>
      </w:pPr>
      <w:r w:rsidRPr="0021481A">
        <w:rPr>
          <w:rStyle w:val="Time1"/>
          <w:lang w:val="pt-PT"/>
        </w:rPr>
        <w:t>Ad vesperas</w:t>
      </w:r>
      <w:r w:rsidRPr="0021481A">
        <w:rPr>
          <w:lang w:val="pt-PT"/>
        </w:rPr>
        <w:t xml:space="preserve"> AN </w:t>
      </w:r>
      <w:r w:rsidRPr="0021481A">
        <w:rPr>
          <w:rStyle w:val="Incipit"/>
          <w:lang w:val="pt-PT"/>
        </w:rPr>
        <w:t>Veni et libera</w:t>
      </w:r>
      <w:r w:rsidRPr="0021481A">
        <w:rPr>
          <w:lang w:val="pt-PT"/>
        </w:rPr>
        <w:t xml:space="preserve"> super feriales psalmos. CP </w:t>
      </w:r>
      <w:r w:rsidRPr="0021481A">
        <w:rPr>
          <w:rStyle w:val="Incipit"/>
          <w:lang w:val="pt-PT"/>
        </w:rPr>
        <w:t>Sapientia vincit</w:t>
      </w:r>
      <w:r w:rsidRPr="0021481A">
        <w:rPr>
          <w:lang w:val="pt-PT"/>
        </w:rPr>
        <w:t xml:space="preserve">. RP </w:t>
      </w:r>
      <w:r w:rsidRPr="0021481A">
        <w:rPr>
          <w:rStyle w:val="Incipit"/>
          <w:lang w:val="pt-PT"/>
        </w:rPr>
        <w:t>Grata facta es</w:t>
      </w:r>
      <w:r w:rsidRPr="0021481A">
        <w:rPr>
          <w:lang w:val="pt-PT"/>
        </w:rPr>
        <w:t xml:space="preserve">. </w:t>
      </w:r>
      <w:r w:rsidR="004C06EF" w:rsidRPr="0021481A">
        <w:rPr>
          <w:lang w:val="pt-PT"/>
        </w:rPr>
        <w:t xml:space="preserve">RV </w:t>
      </w:r>
      <w:r w:rsidR="004C06EF" w:rsidRPr="0021481A">
        <w:rPr>
          <w:rStyle w:val="Incipit"/>
          <w:lang w:val="pt-PT"/>
        </w:rPr>
        <w:t>Adiuvabit eam</w:t>
      </w:r>
      <w:r w:rsidR="004C06EF" w:rsidRPr="0021481A">
        <w:rPr>
          <w:lang w:val="pt-PT"/>
        </w:rPr>
        <w:t xml:space="preserve"> cum </w:t>
      </w:r>
      <w:r w:rsidRPr="0021481A">
        <w:rPr>
          <w:lang w:val="pt-PT"/>
        </w:rPr>
        <w:t xml:space="preserve">HY </w:t>
      </w:r>
      <w:r w:rsidRPr="0021481A">
        <w:rPr>
          <w:rStyle w:val="Incipit"/>
          <w:lang w:val="pt-PT"/>
        </w:rPr>
        <w:t>Virginis proles</w:t>
      </w:r>
      <w:r w:rsidRPr="0021481A">
        <w:rPr>
          <w:lang w:val="pt-PT"/>
        </w:rPr>
        <w:t xml:space="preserve">. </w:t>
      </w:r>
      <w:r w:rsidRPr="00386CF3">
        <w:rPr>
          <w:lang w:val="pt-PT"/>
        </w:rPr>
        <w:t xml:space="preserve">VS </w:t>
      </w:r>
      <w:r w:rsidRPr="00386CF3">
        <w:rPr>
          <w:rStyle w:val="Incipit"/>
          <w:lang w:val="pt-PT"/>
        </w:rPr>
        <w:t>Specie tua</w:t>
      </w:r>
      <w:r w:rsidRPr="00386CF3">
        <w:rPr>
          <w:lang w:val="pt-PT"/>
        </w:rPr>
        <w:t xml:space="preserve">. </w:t>
      </w:r>
      <w:r w:rsidR="00FE40B2" w:rsidRPr="00386CF3">
        <w:rPr>
          <w:lang w:val="pt-PT"/>
        </w:rPr>
        <w:t xml:space="preserve">AM </w:t>
      </w:r>
      <w:r w:rsidR="00FE40B2" w:rsidRPr="00386CF3">
        <w:rPr>
          <w:rStyle w:val="Incipit"/>
          <w:lang w:val="pt-PT"/>
        </w:rPr>
        <w:t>In tua patientia</w:t>
      </w:r>
      <w:r w:rsidR="00FE40B2" w:rsidRPr="00386CF3">
        <w:rPr>
          <w:lang w:val="pt-PT"/>
        </w:rPr>
        <w:t xml:space="preserve">. OR </w:t>
      </w:r>
      <w:r w:rsidR="00FE40B2" w:rsidRPr="00386CF3">
        <w:rPr>
          <w:rStyle w:val="Incipit"/>
          <w:lang w:val="pt-PT"/>
        </w:rPr>
        <w:t xml:space="preserve">Exaudi </w:t>
      </w:r>
      <w:r w:rsidRPr="00386CF3">
        <w:rPr>
          <w:rStyle w:val="Incipit"/>
          <w:lang w:val="pt-PT"/>
        </w:rPr>
        <w:t>nos deus</w:t>
      </w:r>
      <w:r w:rsidRPr="00386CF3">
        <w:rPr>
          <w:lang w:val="pt-PT"/>
        </w:rPr>
        <w:t>. Deinde antiphona ferialis et oratio de dominica.</w:t>
      </w:r>
    </w:p>
    <w:p w:rsidR="007C56AB" w:rsidRPr="00386CF3" w:rsidRDefault="007C56AB" w:rsidP="004275F3">
      <w:pPr>
        <w:rPr>
          <w:lang w:val="pt-PT"/>
        </w:rPr>
      </w:pPr>
      <w:r w:rsidRPr="00386CF3">
        <w:rPr>
          <w:rStyle w:val="Time1"/>
          <w:lang w:val="pt-PT"/>
        </w:rPr>
        <w:t>Completorium</w:t>
      </w:r>
      <w:r w:rsidRPr="00386CF3">
        <w:rPr>
          <w:lang w:val="pt-PT"/>
        </w:rPr>
        <w:t xml:space="preserve"> solito more fiat.</w:t>
      </w:r>
    </w:p>
    <w:p w:rsidR="007C56AB" w:rsidRPr="00386CF3" w:rsidRDefault="007C56AB" w:rsidP="004275F3">
      <w:pPr>
        <w:rPr>
          <w:lang w:val="pt-PT"/>
        </w:rPr>
      </w:pPr>
      <w:r w:rsidRPr="00386CF3">
        <w:rPr>
          <w:rStyle w:val="Time1"/>
          <w:lang w:val="pt-PT"/>
        </w:rPr>
        <w:t>Ad matutinam</w:t>
      </w:r>
      <w:r w:rsidRPr="00386CF3">
        <w:rPr>
          <w:lang w:val="pt-PT"/>
        </w:rPr>
        <w:t xml:space="preserve"> INV </w:t>
      </w:r>
      <w:r w:rsidRPr="00386CF3">
        <w:rPr>
          <w:rStyle w:val="Incipit"/>
          <w:lang w:val="pt-PT"/>
        </w:rPr>
        <w:t>Regem virginum</w:t>
      </w:r>
      <w:r w:rsidRPr="00386CF3">
        <w:rPr>
          <w:lang w:val="pt-PT"/>
        </w:rPr>
        <w:t>. Antiphonae, psalmi, versiculi de virginibus. Leguntur sex lectiones (21</w:t>
      </w:r>
      <w:r w:rsidR="00FE40B2" w:rsidRPr="00386CF3">
        <w:rPr>
          <w:lang w:val="pt-PT"/>
        </w:rPr>
        <w:t>r</w:t>
      </w:r>
      <w:r w:rsidRPr="00386CF3">
        <w:rPr>
          <w:lang w:val="pt-PT"/>
        </w:rPr>
        <w:t xml:space="preserve">a) de passione eius [LHI] </w:t>
      </w:r>
      <w:r w:rsidRPr="00386CF3">
        <w:rPr>
          <w:rStyle w:val="Incipit"/>
          <w:lang w:val="pt-PT"/>
        </w:rPr>
        <w:t>Cum</w:t>
      </w:r>
      <w:r w:rsidR="00FE40B2" w:rsidRPr="00386CF3">
        <w:rPr>
          <w:rStyle w:val="Incipit"/>
          <w:lang w:val="pt-PT"/>
        </w:rPr>
        <w:t xml:space="preserve"> per universam Siciliae</w:t>
      </w:r>
      <w:r w:rsidR="00FE40B2" w:rsidRPr="00386CF3">
        <w:rPr>
          <w:lang w:val="pt-PT"/>
        </w:rPr>
        <w:t xml:space="preserve"> cum tribus responsoriis de historia </w:t>
      </w:r>
      <w:r w:rsidR="00FE40B2" w:rsidRPr="00386CF3">
        <w:rPr>
          <w:lang w:val="pt-PT"/>
        </w:rPr>
        <w:lastRenderedPageBreak/>
        <w:t xml:space="preserve">[RP] </w:t>
      </w:r>
      <w:r w:rsidR="00FE40B2" w:rsidRPr="00386CF3">
        <w:rPr>
          <w:rStyle w:val="Incipit"/>
          <w:lang w:val="pt-PT"/>
        </w:rPr>
        <w:t>Veni sponsa Christi</w:t>
      </w:r>
      <w:r w:rsidR="00FE40B2" w:rsidRPr="00386CF3">
        <w:rPr>
          <w:lang w:val="pt-PT"/>
        </w:rPr>
        <w:t xml:space="preserve">. EV </w:t>
      </w:r>
      <w:r w:rsidR="00FE40B2" w:rsidRPr="00386CF3">
        <w:rPr>
          <w:rStyle w:val="Incipit"/>
          <w:lang w:val="pt-PT"/>
        </w:rPr>
        <w:t>Simile est regnum caelorum</w:t>
      </w:r>
      <w:r w:rsidR="00FE40B2" w:rsidRPr="00386CF3">
        <w:rPr>
          <w:lang w:val="pt-PT"/>
        </w:rPr>
        <w:t xml:space="preserve"> cum RP </w:t>
      </w:r>
      <w:r w:rsidR="00FE40B2" w:rsidRPr="00386CF3">
        <w:rPr>
          <w:rStyle w:val="Incipit"/>
          <w:lang w:val="pt-PT"/>
        </w:rPr>
        <w:t>Lucia virgo</w:t>
      </w:r>
      <w:r w:rsidR="00FE40B2" w:rsidRPr="00386CF3">
        <w:rPr>
          <w:lang w:val="pt-PT"/>
        </w:rPr>
        <w:t xml:space="preserve">. RP </w:t>
      </w:r>
      <w:r w:rsidR="00FE40B2" w:rsidRPr="00386CF3">
        <w:rPr>
          <w:rStyle w:val="Incipit"/>
          <w:lang w:val="pt-PT"/>
        </w:rPr>
        <w:t>Rogavi dominum</w:t>
      </w:r>
      <w:r w:rsidR="00FE40B2" w:rsidRPr="00386CF3">
        <w:rPr>
          <w:lang w:val="pt-PT"/>
        </w:rPr>
        <w:t xml:space="preserve">. RP </w:t>
      </w:r>
      <w:r w:rsidR="00FE40B2" w:rsidRPr="00386CF3">
        <w:rPr>
          <w:rStyle w:val="Incipit"/>
          <w:lang w:val="pt-PT"/>
        </w:rPr>
        <w:t>Grata facta es</w:t>
      </w:r>
      <w:r w:rsidR="00FE40B2" w:rsidRPr="00386CF3">
        <w:rPr>
          <w:lang w:val="pt-PT"/>
        </w:rPr>
        <w:t xml:space="preserve">. [TD] </w:t>
      </w:r>
      <w:r w:rsidR="00FE40B2" w:rsidRPr="00386CF3">
        <w:rPr>
          <w:rStyle w:val="Incipit"/>
          <w:lang w:val="pt-PT"/>
        </w:rPr>
        <w:t>Te deum laudamus</w:t>
      </w:r>
      <w:r w:rsidR="00FE40B2" w:rsidRPr="00386CF3">
        <w:rPr>
          <w:lang w:val="pt-PT"/>
        </w:rPr>
        <w:t xml:space="preserve">. Sequitur VS </w:t>
      </w:r>
      <w:r w:rsidR="00FE40B2" w:rsidRPr="00386CF3">
        <w:rPr>
          <w:rStyle w:val="Incipit"/>
          <w:lang w:val="pt-PT"/>
        </w:rPr>
        <w:t>Diffusa est gratia</w:t>
      </w:r>
      <w:r w:rsidR="00FE40B2" w:rsidRPr="00386CF3">
        <w:rPr>
          <w:lang w:val="pt-PT"/>
        </w:rPr>
        <w:t>.</w:t>
      </w:r>
    </w:p>
    <w:p w:rsidR="00FE40B2" w:rsidRPr="00386CF3" w:rsidRDefault="00FE40B2" w:rsidP="004275F3">
      <w:pPr>
        <w:rPr>
          <w:lang w:val="pt-PT"/>
        </w:rPr>
      </w:pPr>
      <w:r w:rsidRPr="00386CF3">
        <w:rPr>
          <w:rStyle w:val="Time1"/>
          <w:lang w:val="es-ES"/>
        </w:rPr>
        <w:t>Ad laudes</w:t>
      </w:r>
      <w:r w:rsidRPr="00386CF3">
        <w:rPr>
          <w:lang w:val="es-ES"/>
        </w:rPr>
        <w:t xml:space="preserve"> AN </w:t>
      </w:r>
      <w:r w:rsidRPr="00386CF3">
        <w:rPr>
          <w:rStyle w:val="Incipit"/>
          <w:lang w:val="es-ES"/>
        </w:rPr>
        <w:t>Orante sancta Lucia</w:t>
      </w:r>
      <w:r w:rsidRPr="00386CF3">
        <w:rPr>
          <w:lang w:val="es-ES"/>
        </w:rPr>
        <w:t xml:space="preserve">. </w:t>
      </w:r>
      <w:r w:rsidRPr="00386CF3">
        <w:rPr>
          <w:lang w:val="fr-FR"/>
        </w:rPr>
        <w:t xml:space="preserve">PS </w:t>
      </w:r>
      <w:r w:rsidRPr="00386CF3">
        <w:rPr>
          <w:rStyle w:val="Incipit"/>
          <w:lang w:val="fr-FR"/>
        </w:rPr>
        <w:t>Dominus regnavit</w:t>
      </w:r>
      <w:r w:rsidRPr="00386CF3">
        <w:rPr>
          <w:lang w:val="fr-FR"/>
        </w:rPr>
        <w:t xml:space="preserve"> cum ceteris. </w:t>
      </w:r>
      <w:r w:rsidRPr="00386CF3">
        <w:rPr>
          <w:lang w:val="pt-PT"/>
        </w:rPr>
        <w:t xml:space="preserve">CP </w:t>
      </w:r>
      <w:r w:rsidRPr="00386CF3">
        <w:rPr>
          <w:rStyle w:val="Incipit"/>
          <w:lang w:val="pt-PT"/>
        </w:rPr>
        <w:t>Sapientia vincit</w:t>
      </w:r>
      <w:r w:rsidRPr="00386CF3">
        <w:rPr>
          <w:lang w:val="pt-PT"/>
        </w:rPr>
        <w:t xml:space="preserve">. VS </w:t>
      </w:r>
      <w:r w:rsidRPr="00386CF3">
        <w:rPr>
          <w:rStyle w:val="Incipit"/>
          <w:lang w:val="pt-PT"/>
        </w:rPr>
        <w:t>Elegit eam deus</w:t>
      </w:r>
      <w:r w:rsidRPr="00386CF3">
        <w:rPr>
          <w:lang w:val="pt-PT"/>
        </w:rPr>
        <w:t xml:space="preserve">. AB </w:t>
      </w:r>
      <w:r w:rsidRPr="00386CF3">
        <w:rPr>
          <w:rStyle w:val="Incipit"/>
          <w:lang w:val="pt-PT"/>
        </w:rPr>
        <w:t>Columna es.</w:t>
      </w:r>
      <w:r w:rsidRPr="00386CF3">
        <w:rPr>
          <w:lang w:val="pt-PT"/>
        </w:rPr>
        <w:t xml:space="preserve"> OR </w:t>
      </w:r>
      <w:r w:rsidR="00481BBD" w:rsidRPr="00386CF3">
        <w:rPr>
          <w:rStyle w:val="Incipit"/>
          <w:lang w:val="pt-PT"/>
        </w:rPr>
        <w:t>Exaudi Ä+</w:t>
      </w:r>
      <w:r w:rsidRPr="00386CF3">
        <w:rPr>
          <w:rStyle w:val="Incipit"/>
          <w:lang w:val="pt-PT"/>
        </w:rPr>
        <w:t>nos</w:t>
      </w:r>
      <w:r w:rsidR="00481BBD" w:rsidRPr="00386CF3">
        <w:rPr>
          <w:rStyle w:val="Incipit"/>
          <w:lang w:val="pt-PT"/>
        </w:rPr>
        <w:t>+Ä</w:t>
      </w:r>
      <w:r w:rsidRPr="00386CF3">
        <w:rPr>
          <w:rStyle w:val="Incipit"/>
          <w:lang w:val="pt-PT"/>
        </w:rPr>
        <w:t xml:space="preserve"> deus salutaris</w:t>
      </w:r>
      <w:r w:rsidRPr="00386CF3">
        <w:rPr>
          <w:lang w:val="pt-PT"/>
        </w:rPr>
        <w:t>. Sequitur antiphona ferialis. Et oratio de sancta Maria. Et oratio de sanctis.</w:t>
      </w:r>
    </w:p>
    <w:p w:rsidR="00FE40B2" w:rsidRPr="00386CF3" w:rsidRDefault="00FE40B2" w:rsidP="004275F3">
      <w:pPr>
        <w:rPr>
          <w:lang w:val="pt-PT"/>
        </w:rPr>
      </w:pPr>
      <w:r w:rsidRPr="00386CF3">
        <w:rPr>
          <w:rStyle w:val="Time1"/>
          <w:lang w:val="pt-PT"/>
        </w:rPr>
        <w:t>Ad horas</w:t>
      </w:r>
      <w:r w:rsidR="004C06EF" w:rsidRPr="00386CF3">
        <w:rPr>
          <w:lang w:val="pt-PT"/>
        </w:rPr>
        <w:t xml:space="preserve"> </w:t>
      </w:r>
      <w:r w:rsidRPr="00386CF3">
        <w:rPr>
          <w:lang w:val="pt-PT"/>
        </w:rPr>
        <w:t>cantantur laudes. Responsoria et versiculi de virginibus. Capitulum et oratio ut (21rb) supra.</w:t>
      </w:r>
    </w:p>
    <w:p w:rsidR="00FE40B2" w:rsidRPr="00386CF3" w:rsidRDefault="00FE40B2" w:rsidP="004275F3">
      <w:pPr>
        <w:rPr>
          <w:lang w:val="pt-PT"/>
        </w:rPr>
      </w:pPr>
      <w:r w:rsidRPr="00386CF3">
        <w:rPr>
          <w:rStyle w:val="Time1"/>
          <w:lang w:val="it-IT"/>
        </w:rPr>
        <w:t>Ad missam</w:t>
      </w:r>
      <w:r w:rsidRPr="00386CF3">
        <w:rPr>
          <w:lang w:val="it-IT"/>
        </w:rPr>
        <w:t xml:space="preserve"> IN </w:t>
      </w:r>
      <w:r w:rsidRPr="00386CF3">
        <w:rPr>
          <w:rStyle w:val="Incipit"/>
          <w:lang w:val="it-IT"/>
        </w:rPr>
        <w:t>Dilexisti iustitiam</w:t>
      </w:r>
      <w:r w:rsidRPr="00386CF3">
        <w:rPr>
          <w:lang w:val="it-IT"/>
        </w:rPr>
        <w:t xml:space="preserve">. </w:t>
      </w:r>
      <w:r w:rsidRPr="00386CF3">
        <w:rPr>
          <w:lang w:val="en-US"/>
        </w:rPr>
        <w:t xml:space="preserve">[KY] </w:t>
      </w:r>
      <w:r w:rsidRPr="00386CF3">
        <w:rPr>
          <w:rStyle w:val="Incipit"/>
          <w:lang w:val="en-US"/>
        </w:rPr>
        <w:t>Kyrie</w:t>
      </w:r>
      <w:r w:rsidRPr="00386CF3">
        <w:rPr>
          <w:lang w:val="en-US"/>
        </w:rPr>
        <w:t xml:space="preserve"> cum [GL] </w:t>
      </w:r>
      <w:r w:rsidRPr="00386CF3">
        <w:rPr>
          <w:rStyle w:val="Incipit"/>
          <w:lang w:val="en-US"/>
        </w:rPr>
        <w:t>Gloria in excelsis</w:t>
      </w:r>
      <w:r w:rsidRPr="00386CF3">
        <w:rPr>
          <w:lang w:val="en-US"/>
        </w:rPr>
        <w:t xml:space="preserve">. </w:t>
      </w:r>
      <w:r w:rsidRPr="00386CF3">
        <w:rPr>
          <w:lang w:val="pt-PT"/>
        </w:rPr>
        <w:t xml:space="preserve">ORCL </w:t>
      </w:r>
      <w:r w:rsidRPr="00386CF3">
        <w:rPr>
          <w:rStyle w:val="Incipit"/>
          <w:lang w:val="pt-PT"/>
        </w:rPr>
        <w:t>Exaudi nos deus</w:t>
      </w:r>
      <w:r w:rsidRPr="00386CF3">
        <w:rPr>
          <w:lang w:val="pt-PT"/>
        </w:rPr>
        <w:t xml:space="preserve">. Secunda oratio de dominica. Tertia de beata virgine. EP </w:t>
      </w:r>
      <w:r w:rsidRPr="00386CF3">
        <w:rPr>
          <w:rStyle w:val="Incipit"/>
          <w:lang w:val="pt-PT"/>
        </w:rPr>
        <w:t>Sapientia vincit malitiam</w:t>
      </w:r>
      <w:r w:rsidRPr="00386CF3">
        <w:rPr>
          <w:lang w:val="pt-PT"/>
        </w:rPr>
        <w:t xml:space="preserve">. </w:t>
      </w:r>
      <w:r w:rsidR="004C06EF" w:rsidRPr="00386CF3">
        <w:rPr>
          <w:lang w:val="pt-PT"/>
        </w:rPr>
        <w:t xml:space="preserve">GR </w:t>
      </w:r>
      <w:r w:rsidR="004C06EF" w:rsidRPr="00386CF3">
        <w:rPr>
          <w:rStyle w:val="Incipit"/>
          <w:lang w:val="pt-PT"/>
        </w:rPr>
        <w:t>Dilexisti iustitiam</w:t>
      </w:r>
      <w:r w:rsidR="004C06EF" w:rsidRPr="00386CF3">
        <w:rPr>
          <w:lang w:val="pt-PT"/>
        </w:rPr>
        <w:t xml:space="preserve">. </w:t>
      </w:r>
      <w:r w:rsidRPr="00386CF3">
        <w:rPr>
          <w:lang w:val="pt-PT"/>
        </w:rPr>
        <w:t xml:space="preserve">ALV </w:t>
      </w:r>
      <w:r w:rsidRPr="00386CF3">
        <w:rPr>
          <w:rStyle w:val="Incipit"/>
          <w:lang w:val="pt-PT"/>
        </w:rPr>
        <w:t>Specie tua</w:t>
      </w:r>
      <w:r w:rsidRPr="00386CF3">
        <w:rPr>
          <w:lang w:val="pt-PT"/>
        </w:rPr>
        <w:t xml:space="preserve">. SE </w:t>
      </w:r>
      <w:r w:rsidRPr="00386CF3">
        <w:rPr>
          <w:rStyle w:val="Incipit"/>
          <w:lang w:val="pt-PT"/>
        </w:rPr>
        <w:t>Exultent filiae Sion</w:t>
      </w:r>
      <w:r w:rsidRPr="00386CF3">
        <w:rPr>
          <w:lang w:val="pt-PT"/>
        </w:rPr>
        <w:t xml:space="preserve">. EV </w:t>
      </w:r>
      <w:r w:rsidRPr="00386CF3">
        <w:rPr>
          <w:rStyle w:val="Incipit"/>
          <w:lang w:val="pt-PT"/>
        </w:rPr>
        <w:t>Simile est regnum</w:t>
      </w:r>
      <w:r w:rsidRPr="00386CF3">
        <w:rPr>
          <w:lang w:val="pt-PT"/>
        </w:rPr>
        <w:t xml:space="preserve">. OF </w:t>
      </w:r>
      <w:r w:rsidRPr="00386CF3">
        <w:rPr>
          <w:rStyle w:val="Incipit"/>
          <w:lang w:val="pt-PT"/>
        </w:rPr>
        <w:t>Offerentur</w:t>
      </w:r>
      <w:r w:rsidRPr="00386CF3">
        <w:rPr>
          <w:lang w:val="pt-PT"/>
        </w:rPr>
        <w:t xml:space="preserve"> minus. Praefatio cottidiana. CO </w:t>
      </w:r>
      <w:r w:rsidRPr="00386CF3">
        <w:rPr>
          <w:rStyle w:val="Incipit"/>
          <w:lang w:val="pt-PT"/>
        </w:rPr>
        <w:t>Diffusa est</w:t>
      </w:r>
      <w:r w:rsidRPr="00386CF3">
        <w:rPr>
          <w:lang w:val="pt-PT"/>
        </w:rPr>
        <w:t>.</w:t>
      </w:r>
    </w:p>
    <w:p w:rsidR="00FE40B2" w:rsidRPr="00386CF3" w:rsidRDefault="00FE40B2" w:rsidP="004275F3">
      <w:pPr>
        <w:rPr>
          <w:lang w:val="pt-PT"/>
        </w:rPr>
      </w:pPr>
      <w:r w:rsidRPr="00386CF3">
        <w:rPr>
          <w:rStyle w:val="Time1"/>
          <w:lang w:val="pt-PT"/>
        </w:rPr>
        <w:t>In secundis vesperis</w:t>
      </w:r>
      <w:r w:rsidRPr="00386CF3">
        <w:rPr>
          <w:lang w:val="pt-PT"/>
        </w:rPr>
        <w:t xml:space="preserve"> Luciae ferialis cantetur antiphona super feriales psalmos. Capitulum de dominica. RP </w:t>
      </w:r>
      <w:r w:rsidRPr="00386CF3">
        <w:rPr>
          <w:rStyle w:val="Incipit"/>
          <w:lang w:val="pt-PT"/>
        </w:rPr>
        <w:t>Festina ne tardaveris</w:t>
      </w:r>
      <w:r w:rsidRPr="00386CF3">
        <w:rPr>
          <w:lang w:val="pt-PT"/>
        </w:rPr>
        <w:t xml:space="preserve">. HY </w:t>
      </w:r>
      <w:r w:rsidRPr="00386CF3">
        <w:rPr>
          <w:rStyle w:val="Incipit"/>
          <w:lang w:val="pt-PT"/>
        </w:rPr>
        <w:t>Conditor alme</w:t>
      </w:r>
      <w:r w:rsidRPr="00386CF3">
        <w:rPr>
          <w:lang w:val="pt-PT"/>
        </w:rPr>
        <w:t xml:space="preserve">. VS </w:t>
      </w:r>
      <w:r w:rsidRPr="00386CF3">
        <w:rPr>
          <w:rStyle w:val="Incipit"/>
          <w:lang w:val="pt-PT"/>
        </w:rPr>
        <w:t>Rorate caeli</w:t>
      </w:r>
      <w:r w:rsidRPr="00386CF3">
        <w:rPr>
          <w:lang w:val="pt-PT"/>
        </w:rPr>
        <w:t xml:space="preserve">. AM </w:t>
      </w:r>
      <w:r w:rsidRPr="00386CF3">
        <w:rPr>
          <w:rStyle w:val="Incipit"/>
          <w:lang w:val="pt-PT"/>
        </w:rPr>
        <w:t>O sapientia</w:t>
      </w:r>
      <w:r w:rsidRPr="00386CF3">
        <w:rPr>
          <w:lang w:val="pt-PT"/>
        </w:rPr>
        <w:t>. Se</w:t>
      </w:r>
      <w:r w:rsidR="001D2070" w:rsidRPr="00386CF3">
        <w:rPr>
          <w:lang w:val="pt-PT"/>
        </w:rPr>
        <w:t xml:space="preserve">quitur </w:t>
      </w:r>
      <w:r w:rsidRPr="00386CF3">
        <w:rPr>
          <w:lang w:val="pt-PT"/>
        </w:rPr>
        <w:t>(21va)</w:t>
      </w:r>
      <w:r w:rsidR="0074241C" w:rsidRPr="00386CF3">
        <w:rPr>
          <w:lang w:val="pt-PT"/>
        </w:rPr>
        <w:t xml:space="preserve"> </w:t>
      </w:r>
      <w:r w:rsidR="001D2070" w:rsidRPr="00386CF3">
        <w:rPr>
          <w:lang w:val="pt-PT"/>
        </w:rPr>
        <w:t xml:space="preserve">[KY] </w:t>
      </w:r>
      <w:r w:rsidR="001D2070" w:rsidRPr="00386CF3">
        <w:rPr>
          <w:rStyle w:val="Incipit"/>
          <w:lang w:val="pt-PT"/>
        </w:rPr>
        <w:t>Kyrie</w:t>
      </w:r>
      <w:r w:rsidR="001D2070" w:rsidRPr="00386CF3">
        <w:rPr>
          <w:lang w:val="pt-PT"/>
        </w:rPr>
        <w:t xml:space="preserve"> cum [PN] </w:t>
      </w:r>
      <w:r w:rsidR="001D2070" w:rsidRPr="00386CF3">
        <w:rPr>
          <w:rStyle w:val="Incipit"/>
          <w:lang w:val="pt-PT"/>
        </w:rPr>
        <w:t>Pater noster</w:t>
      </w:r>
      <w:r w:rsidR="001D2070" w:rsidRPr="00386CF3">
        <w:rPr>
          <w:lang w:val="pt-PT"/>
        </w:rPr>
        <w:t xml:space="preserve">. Oratio de dominica. Deinde antiphona et oratio de sancta Lucia [AC] </w:t>
      </w:r>
      <w:r w:rsidR="001D2070" w:rsidRPr="00386CF3">
        <w:rPr>
          <w:rStyle w:val="Incipit"/>
          <w:lang w:val="pt-PT"/>
        </w:rPr>
        <w:t>Soror mea</w:t>
      </w:r>
      <w:r w:rsidR="00274E1C" w:rsidRPr="00386CF3">
        <w:rPr>
          <w:lang w:val="pt-PT"/>
        </w:rPr>
        <w:t>. ORC</w:t>
      </w:r>
      <w:r w:rsidR="001D2070" w:rsidRPr="00386CF3">
        <w:rPr>
          <w:lang w:val="pt-PT"/>
        </w:rPr>
        <w:t xml:space="preserve"> </w:t>
      </w:r>
      <w:r w:rsidR="001D2070" w:rsidRPr="00386CF3">
        <w:rPr>
          <w:rStyle w:val="Incipit"/>
          <w:lang w:val="pt-PT"/>
        </w:rPr>
        <w:t>Exaudi nos</w:t>
      </w:r>
      <w:r w:rsidR="00CB2881" w:rsidRPr="00386CF3">
        <w:rPr>
          <w:rStyle w:val="Incipit"/>
          <w:lang w:val="pt-PT"/>
        </w:rPr>
        <w:t xml:space="preserve"> deus</w:t>
      </w:r>
      <w:r w:rsidR="00CB2881" w:rsidRPr="00386CF3">
        <w:rPr>
          <w:lang w:val="pt-PT"/>
        </w:rPr>
        <w:t>.</w:t>
      </w:r>
    </w:p>
    <w:p w:rsidR="00CB2881" w:rsidRPr="00386CF3" w:rsidRDefault="00CB2881" w:rsidP="004275F3">
      <w:pPr>
        <w:pStyle w:val="Titolo1"/>
        <w:rPr>
          <w:lang w:val="it-IT"/>
        </w:rPr>
      </w:pPr>
      <w:r w:rsidRPr="00386CF3">
        <w:rPr>
          <w:lang w:val="it-IT"/>
        </w:rPr>
        <w:t>[KOMMENTAR]</w:t>
      </w:r>
    </w:p>
    <w:p w:rsidR="00247333" w:rsidRPr="00386CF3" w:rsidRDefault="00CB2881" w:rsidP="004275F3">
      <w:pPr>
        <w:rPr>
          <w:lang w:val="pt-PT"/>
        </w:rPr>
      </w:pPr>
      <w:r w:rsidRPr="00386CF3">
        <w:rPr>
          <w:lang w:val="it-IT"/>
        </w:rPr>
        <w:t xml:space="preserve">Si autem in sabbatum evenerit erit RP </w:t>
      </w:r>
      <w:r w:rsidRPr="00386CF3">
        <w:rPr>
          <w:rStyle w:val="Incipit"/>
          <w:lang w:val="it-IT"/>
        </w:rPr>
        <w:t>Ecce radix Iesse</w:t>
      </w:r>
      <w:r w:rsidRPr="00386CF3">
        <w:rPr>
          <w:lang w:val="it-IT"/>
        </w:rPr>
        <w:t xml:space="preserve">. HY </w:t>
      </w:r>
      <w:r w:rsidRPr="00386CF3">
        <w:rPr>
          <w:rStyle w:val="Incipit"/>
          <w:lang w:val="it-IT"/>
        </w:rPr>
        <w:t>Veni redemptor</w:t>
      </w:r>
      <w:r w:rsidRPr="00386CF3">
        <w:rPr>
          <w:lang w:val="it-IT"/>
        </w:rPr>
        <w:t xml:space="preserve">. Alia omnia supra dicta ordinabis. Si autem in dominica fuerit omittitur antiphona et oratio de sancta Lucia. Hinc usque ad vigiliam domini cantentur istae antiphonae: AM </w:t>
      </w:r>
      <w:r w:rsidRPr="00386CF3">
        <w:rPr>
          <w:rStyle w:val="Incipit"/>
          <w:lang w:val="it-IT"/>
        </w:rPr>
        <w:t>O sapientia quae ex</w:t>
      </w:r>
      <w:r w:rsidRPr="00386CF3">
        <w:rPr>
          <w:lang w:val="it-IT"/>
        </w:rPr>
        <w:t xml:space="preserve">. [AM] </w:t>
      </w:r>
      <w:r w:rsidRPr="00386CF3">
        <w:rPr>
          <w:rStyle w:val="Incipit"/>
          <w:lang w:val="it-IT"/>
        </w:rPr>
        <w:t>O adonai</w:t>
      </w:r>
      <w:r w:rsidRPr="00386CF3">
        <w:rPr>
          <w:lang w:val="it-IT"/>
        </w:rPr>
        <w:t xml:space="preserve">. </w:t>
      </w:r>
      <w:r w:rsidRPr="0021481A">
        <w:rPr>
          <w:lang w:val="pt-PT"/>
        </w:rPr>
        <w:t xml:space="preserve">[AM] </w:t>
      </w:r>
      <w:r w:rsidRPr="0021481A">
        <w:rPr>
          <w:rStyle w:val="Incipit"/>
          <w:lang w:val="pt-PT"/>
        </w:rPr>
        <w:t>O radix Iesse</w:t>
      </w:r>
      <w:r w:rsidRPr="0021481A">
        <w:rPr>
          <w:lang w:val="pt-PT"/>
        </w:rPr>
        <w:t xml:space="preserve">. </w:t>
      </w:r>
      <w:r w:rsidRPr="00386CF3">
        <w:rPr>
          <w:lang w:val="pt-PT"/>
        </w:rPr>
        <w:t xml:space="preserve">[AM] </w:t>
      </w:r>
      <w:r w:rsidRPr="00386CF3">
        <w:rPr>
          <w:rStyle w:val="Incipit"/>
          <w:lang w:val="pt-PT"/>
        </w:rPr>
        <w:t>O clavis David</w:t>
      </w:r>
      <w:r w:rsidRPr="00386CF3">
        <w:rPr>
          <w:lang w:val="pt-PT"/>
        </w:rPr>
        <w:t xml:space="preserve">. [AM] </w:t>
      </w:r>
      <w:r w:rsidRPr="00386CF3">
        <w:rPr>
          <w:rStyle w:val="Incipit"/>
          <w:lang w:val="pt-PT"/>
        </w:rPr>
        <w:t>O oriens splendor</w:t>
      </w:r>
      <w:r w:rsidRPr="00386CF3">
        <w:rPr>
          <w:lang w:val="pt-PT"/>
        </w:rPr>
        <w:t xml:space="preserve">. [AM] </w:t>
      </w:r>
      <w:r w:rsidRPr="00386CF3">
        <w:rPr>
          <w:rStyle w:val="Incipit"/>
          <w:lang w:val="pt-PT"/>
        </w:rPr>
        <w:t>O rex gentium</w:t>
      </w:r>
      <w:r w:rsidRPr="00386CF3">
        <w:rPr>
          <w:lang w:val="pt-PT"/>
        </w:rPr>
        <w:t xml:space="preserve">. [AM] </w:t>
      </w:r>
      <w:r w:rsidRPr="00386CF3">
        <w:rPr>
          <w:rStyle w:val="Incipit"/>
          <w:lang w:val="pt-PT"/>
        </w:rPr>
        <w:t>O Emmanuel</w:t>
      </w:r>
      <w:r w:rsidRPr="00386CF3">
        <w:rPr>
          <w:lang w:val="pt-PT"/>
        </w:rPr>
        <w:t xml:space="preserve">. [AM] </w:t>
      </w:r>
      <w:r w:rsidRPr="00386CF3">
        <w:rPr>
          <w:rStyle w:val="Incipit"/>
          <w:lang w:val="pt-PT"/>
        </w:rPr>
        <w:t>O virgo virginum</w:t>
      </w:r>
      <w:r w:rsidRPr="00386CF3">
        <w:rPr>
          <w:lang w:val="pt-PT"/>
        </w:rPr>
        <w:t xml:space="preserve">. [AM] </w:t>
      </w:r>
      <w:r w:rsidRPr="00386CF3">
        <w:rPr>
          <w:rStyle w:val="Incipit"/>
          <w:lang w:val="pt-PT"/>
        </w:rPr>
        <w:t>O Gabriel</w:t>
      </w:r>
      <w:r w:rsidRPr="00386CF3">
        <w:rPr>
          <w:lang w:val="pt-PT"/>
        </w:rPr>
        <w:t xml:space="preserve">. [AM] </w:t>
      </w:r>
      <w:r w:rsidRPr="00386CF3">
        <w:rPr>
          <w:rStyle w:val="Incipit"/>
          <w:lang w:val="pt-PT"/>
        </w:rPr>
        <w:t>O rex pacifice</w:t>
      </w:r>
      <w:r w:rsidRPr="00386CF3">
        <w:rPr>
          <w:lang w:val="pt-PT"/>
        </w:rPr>
        <w:t xml:space="preserve">. [AM] </w:t>
      </w:r>
      <w:r w:rsidRPr="00386CF3">
        <w:rPr>
          <w:rStyle w:val="Incipit"/>
          <w:lang w:val="pt-PT"/>
        </w:rPr>
        <w:t>O Hierusalem</w:t>
      </w:r>
      <w:r w:rsidRPr="00386CF3">
        <w:rPr>
          <w:lang w:val="pt-PT"/>
        </w:rPr>
        <w:t>. [AM]</w:t>
      </w:r>
      <w:r w:rsidR="00247333" w:rsidRPr="00386CF3">
        <w:rPr>
          <w:lang w:val="pt-PT"/>
        </w:rPr>
        <w:t xml:space="preserve"> </w:t>
      </w:r>
      <w:r w:rsidR="00247333" w:rsidRPr="00386CF3">
        <w:rPr>
          <w:rStyle w:val="Incipit"/>
          <w:lang w:val="pt-PT"/>
        </w:rPr>
        <w:t>O mundi domina</w:t>
      </w:r>
      <w:r w:rsidR="00247333" w:rsidRPr="00386CF3">
        <w:rPr>
          <w:lang w:val="pt-PT"/>
        </w:rPr>
        <w:t xml:space="preserve"> omit(21vb)titur usque in diem nativitatis.</w:t>
      </w:r>
    </w:p>
    <w:p w:rsidR="00CB2881" w:rsidRPr="00386CF3" w:rsidRDefault="00980ABC" w:rsidP="004275F3">
      <w:pPr>
        <w:pStyle w:val="Titolo1"/>
        <w:rPr>
          <w:lang w:val="pt-PT"/>
        </w:rPr>
      </w:pPr>
      <w:r w:rsidRPr="00386CF3">
        <w:rPr>
          <w:lang w:val="pt-PT"/>
        </w:rPr>
        <w:t>DOMIN</w:t>
      </w:r>
      <w:r w:rsidR="00C53143" w:rsidRPr="00386CF3">
        <w:rPr>
          <w:lang w:val="pt-PT"/>
        </w:rPr>
        <w:t>I</w:t>
      </w:r>
      <w:r w:rsidRPr="00386CF3">
        <w:rPr>
          <w:lang w:val="pt-PT"/>
        </w:rPr>
        <w:t>CA TERTIA</w:t>
      </w:r>
    </w:p>
    <w:p w:rsidR="00980ABC" w:rsidRPr="00386CF3" w:rsidRDefault="00980ABC" w:rsidP="004275F3">
      <w:pPr>
        <w:rPr>
          <w:lang w:val="en-US"/>
        </w:rPr>
      </w:pPr>
      <w:r w:rsidRPr="00386CF3">
        <w:rPr>
          <w:rStyle w:val="Time1"/>
          <w:lang w:val="pt-PT"/>
        </w:rPr>
        <w:t>[Ad vesperas]</w:t>
      </w:r>
      <w:r w:rsidRPr="00386CF3">
        <w:rPr>
          <w:lang w:val="pt-PT"/>
        </w:rPr>
        <w:t xml:space="preserve"> super psalmos AN </w:t>
      </w:r>
      <w:r w:rsidRPr="00386CF3">
        <w:rPr>
          <w:rStyle w:val="Incipit"/>
          <w:lang w:val="pt-PT"/>
        </w:rPr>
        <w:t xml:space="preserve">Levavit dominus </w:t>
      </w:r>
      <w:r w:rsidR="00274E1C" w:rsidRPr="00386CF3">
        <w:rPr>
          <w:rStyle w:val="Incipit"/>
          <w:lang w:val="pt-PT"/>
        </w:rPr>
        <w:t>|singnum::</w:t>
      </w:r>
      <w:r w:rsidRPr="00386CF3">
        <w:rPr>
          <w:rStyle w:val="Incipit"/>
          <w:lang w:val="pt-PT"/>
        </w:rPr>
        <w:t>signum</w:t>
      </w:r>
      <w:r w:rsidR="00274E1C" w:rsidRPr="00386CF3">
        <w:rPr>
          <w:rStyle w:val="Incipit"/>
          <w:lang w:val="pt-PT"/>
        </w:rPr>
        <w:t>|</w:t>
      </w:r>
      <w:r w:rsidRPr="00386CF3">
        <w:rPr>
          <w:lang w:val="pt-PT"/>
        </w:rPr>
        <w:t xml:space="preserve">. </w:t>
      </w:r>
      <w:r w:rsidRPr="00386CF3">
        <w:rPr>
          <w:lang w:val="en-US"/>
        </w:rPr>
        <w:t xml:space="preserve">PS </w:t>
      </w:r>
      <w:r w:rsidRPr="00386CF3">
        <w:rPr>
          <w:rStyle w:val="Incipit"/>
          <w:lang w:val="en-US"/>
        </w:rPr>
        <w:t>Benedictus</w:t>
      </w:r>
      <w:r w:rsidRPr="00386CF3">
        <w:rPr>
          <w:lang w:val="en-US"/>
        </w:rPr>
        <w:t xml:space="preserve">. CP </w:t>
      </w:r>
      <w:r w:rsidRPr="00386CF3">
        <w:rPr>
          <w:rStyle w:val="Incipit"/>
          <w:lang w:val="en-US"/>
        </w:rPr>
        <w:t>Quaecumque scripta sunt</w:t>
      </w:r>
      <w:r w:rsidRPr="00386CF3">
        <w:rPr>
          <w:lang w:val="en-US"/>
        </w:rPr>
        <w:t xml:space="preserve">. RP </w:t>
      </w:r>
      <w:r w:rsidRPr="00386CF3">
        <w:rPr>
          <w:rStyle w:val="Incipit"/>
          <w:lang w:val="en-US"/>
        </w:rPr>
        <w:t>Ecce radix</w:t>
      </w:r>
      <w:r w:rsidRPr="00386CF3">
        <w:rPr>
          <w:lang w:val="en-US"/>
        </w:rPr>
        <w:t xml:space="preserve">. HY </w:t>
      </w:r>
      <w:r w:rsidRPr="00386CF3">
        <w:rPr>
          <w:rStyle w:val="Incipit"/>
          <w:lang w:val="en-US"/>
        </w:rPr>
        <w:t>Veni redemptor</w:t>
      </w:r>
      <w:r w:rsidRPr="00386CF3">
        <w:rPr>
          <w:lang w:val="en-US"/>
        </w:rPr>
        <w:t xml:space="preserve">. HY </w:t>
      </w:r>
      <w:r w:rsidRPr="00386CF3">
        <w:rPr>
          <w:rStyle w:val="Incipit"/>
          <w:lang w:val="en-US"/>
        </w:rPr>
        <w:t>Praesepe iam fulget</w:t>
      </w:r>
      <w:r w:rsidRPr="00386CF3">
        <w:rPr>
          <w:lang w:val="en-US"/>
        </w:rPr>
        <w:t xml:space="preserve"> omittitur ut supra. VS </w:t>
      </w:r>
      <w:r w:rsidRPr="00386CF3">
        <w:rPr>
          <w:rStyle w:val="Incipit"/>
          <w:lang w:val="en-US"/>
        </w:rPr>
        <w:t>Rorate caeli</w:t>
      </w:r>
      <w:r w:rsidRPr="00386CF3">
        <w:rPr>
          <w:lang w:val="en-US"/>
        </w:rPr>
        <w:t xml:space="preserve"> AM </w:t>
      </w:r>
      <w:r w:rsidRPr="00386CF3">
        <w:rPr>
          <w:rStyle w:val="Incipit"/>
          <w:lang w:val="en-US"/>
        </w:rPr>
        <w:t>O</w:t>
      </w:r>
      <w:r w:rsidRPr="00386CF3">
        <w:rPr>
          <w:lang w:val="en-US"/>
        </w:rPr>
        <w:t xml:space="preserve">. [KY] </w:t>
      </w:r>
      <w:r w:rsidRPr="00386CF3">
        <w:rPr>
          <w:rStyle w:val="Incipit"/>
          <w:lang w:val="en-US"/>
        </w:rPr>
        <w:t>Kyrie</w:t>
      </w:r>
      <w:r w:rsidRPr="00386CF3">
        <w:rPr>
          <w:lang w:val="en-US"/>
        </w:rPr>
        <w:t xml:space="preserve"> cum [PN] </w:t>
      </w:r>
      <w:r w:rsidRPr="00386CF3">
        <w:rPr>
          <w:rStyle w:val="Incipit"/>
          <w:lang w:val="en-US"/>
        </w:rPr>
        <w:t>Pater noster</w:t>
      </w:r>
      <w:r w:rsidRPr="00386CF3">
        <w:rPr>
          <w:lang w:val="en-US"/>
        </w:rPr>
        <w:t xml:space="preserve">. OR </w:t>
      </w:r>
      <w:r w:rsidRPr="00386CF3">
        <w:rPr>
          <w:rStyle w:val="Incipit"/>
          <w:lang w:val="en-US"/>
        </w:rPr>
        <w:t>Excita domine corda</w:t>
      </w:r>
      <w:r w:rsidRPr="00386CF3">
        <w:rPr>
          <w:lang w:val="en-US"/>
        </w:rPr>
        <w:t>.</w:t>
      </w:r>
    </w:p>
    <w:p w:rsidR="00980ABC" w:rsidRPr="00386CF3" w:rsidRDefault="00980ABC" w:rsidP="004275F3">
      <w:pPr>
        <w:rPr>
          <w:lang w:val="en-US"/>
        </w:rPr>
      </w:pPr>
      <w:r w:rsidRPr="00386CF3">
        <w:rPr>
          <w:rStyle w:val="Time1"/>
          <w:lang w:val="en-US"/>
        </w:rPr>
        <w:t>Completorium</w:t>
      </w:r>
      <w:r w:rsidRPr="00386CF3">
        <w:rPr>
          <w:lang w:val="en-US"/>
        </w:rPr>
        <w:t xml:space="preserve"> ut supra.</w:t>
      </w:r>
    </w:p>
    <w:p w:rsidR="00980ABC" w:rsidRPr="00386CF3" w:rsidRDefault="00980ABC" w:rsidP="004275F3">
      <w:pPr>
        <w:rPr>
          <w:lang w:val="en-US"/>
        </w:rPr>
      </w:pPr>
      <w:r w:rsidRPr="00386CF3">
        <w:rPr>
          <w:rStyle w:val="Time1"/>
          <w:lang w:val="en-US"/>
        </w:rPr>
        <w:t>Ad matutinam</w:t>
      </w:r>
      <w:r w:rsidRPr="00386CF3">
        <w:rPr>
          <w:lang w:val="en-US"/>
        </w:rPr>
        <w:t xml:space="preserve"> INV </w:t>
      </w:r>
      <w:r w:rsidR="00274E1C" w:rsidRPr="00386CF3">
        <w:rPr>
          <w:rStyle w:val="Incipit"/>
          <w:lang w:val="en-US"/>
        </w:rPr>
        <w:t>|Deum::</w:t>
      </w:r>
      <w:r w:rsidRPr="00386CF3">
        <w:rPr>
          <w:rStyle w:val="Incipit"/>
          <w:lang w:val="en-US"/>
        </w:rPr>
        <w:t>Dominum</w:t>
      </w:r>
      <w:r w:rsidR="00274E1C" w:rsidRPr="00386CF3">
        <w:rPr>
          <w:rStyle w:val="Incipit"/>
          <w:lang w:val="en-US"/>
        </w:rPr>
        <w:t>|</w:t>
      </w:r>
      <w:r w:rsidRPr="00386CF3">
        <w:rPr>
          <w:rStyle w:val="Incipit"/>
          <w:lang w:val="en-US"/>
        </w:rPr>
        <w:t xml:space="preserve"> qui venturus</w:t>
      </w:r>
      <w:r w:rsidRPr="00386CF3">
        <w:rPr>
          <w:lang w:val="en-US"/>
        </w:rPr>
        <w:t xml:space="preserve">. [PS] </w:t>
      </w:r>
      <w:r w:rsidRPr="00386CF3">
        <w:rPr>
          <w:rStyle w:val="Incipit"/>
          <w:lang w:val="en-US"/>
        </w:rPr>
        <w:t>Venite exultemus</w:t>
      </w:r>
      <w:r w:rsidRPr="00386CF3">
        <w:rPr>
          <w:lang w:val="en-US"/>
        </w:rPr>
        <w:t>. Antiphonae et versiculi ut supra.</w:t>
      </w:r>
    </w:p>
    <w:p w:rsidR="00980ABC" w:rsidRPr="00386CF3" w:rsidRDefault="00980ABC" w:rsidP="004275F3">
      <w:pPr>
        <w:rPr>
          <w:lang w:val="it-IT"/>
        </w:rPr>
      </w:pPr>
      <w:r w:rsidRPr="00386CF3">
        <w:rPr>
          <w:rStyle w:val="Time2"/>
          <w:lang w:val="it-IT"/>
        </w:rPr>
        <w:t>In primo nocturno</w:t>
      </w:r>
      <w:r w:rsidRPr="00386CF3">
        <w:rPr>
          <w:lang w:val="it-IT"/>
        </w:rPr>
        <w:t xml:space="preserve"> legitur Isaias cum historia RP </w:t>
      </w:r>
      <w:r w:rsidRPr="00386CF3">
        <w:rPr>
          <w:rStyle w:val="Incipit"/>
          <w:lang w:val="it-IT"/>
        </w:rPr>
        <w:t>Ecce apparebit</w:t>
      </w:r>
      <w:r w:rsidRPr="00386CF3">
        <w:rPr>
          <w:lang w:val="it-IT"/>
        </w:rPr>
        <w:t xml:space="preserve">. RP </w:t>
      </w:r>
      <w:r w:rsidRPr="00386CF3">
        <w:rPr>
          <w:rStyle w:val="Incipit"/>
          <w:lang w:val="it-IT"/>
        </w:rPr>
        <w:t>Bethlehem civitas</w:t>
      </w:r>
      <w:r w:rsidRPr="00386CF3">
        <w:rPr>
          <w:lang w:val="it-IT"/>
        </w:rPr>
        <w:t xml:space="preserve">. RP </w:t>
      </w:r>
      <w:r w:rsidRPr="00386CF3">
        <w:rPr>
          <w:rStyle w:val="Incipit"/>
          <w:lang w:val="it-IT"/>
        </w:rPr>
        <w:t>Qui venturus est</w:t>
      </w:r>
      <w:r w:rsidRPr="00386CF3">
        <w:rPr>
          <w:lang w:val="it-IT"/>
        </w:rPr>
        <w:t>.</w:t>
      </w:r>
    </w:p>
    <w:p w:rsidR="00980ABC" w:rsidRPr="00386CF3" w:rsidRDefault="00980ABC" w:rsidP="004275F3">
      <w:pPr>
        <w:rPr>
          <w:lang w:val="it-IT"/>
        </w:rPr>
      </w:pPr>
      <w:r w:rsidRPr="00386CF3">
        <w:rPr>
          <w:rStyle w:val="Time2"/>
          <w:lang w:val="it-IT"/>
        </w:rPr>
        <w:t>In secundo nocturno</w:t>
      </w:r>
      <w:r w:rsidRPr="00386CF3">
        <w:rPr>
          <w:lang w:val="it-IT"/>
        </w:rPr>
        <w:t xml:space="preserve"> legitur (22ra) sermo</w:t>
      </w:r>
      <w:r w:rsidR="004524FD" w:rsidRPr="00386CF3">
        <w:rPr>
          <w:lang w:val="it-IT"/>
        </w:rPr>
        <w:t xml:space="preserve"> [LS] </w:t>
      </w:r>
      <w:r w:rsidR="00274E1C" w:rsidRPr="00386CF3">
        <w:rPr>
          <w:rStyle w:val="Incipit"/>
          <w:lang w:val="it-IT"/>
        </w:rPr>
        <w:t>|Quae::</w:t>
      </w:r>
      <w:r w:rsidR="004524FD" w:rsidRPr="00386CF3">
        <w:rPr>
          <w:rStyle w:val="Incipit"/>
          <w:lang w:val="it-IT"/>
        </w:rPr>
        <w:t>Qui</w:t>
      </w:r>
      <w:r w:rsidR="00274E1C" w:rsidRPr="00386CF3">
        <w:rPr>
          <w:rStyle w:val="Incipit"/>
          <w:lang w:val="it-IT"/>
        </w:rPr>
        <w:t>|</w:t>
      </w:r>
      <w:r w:rsidR="004524FD" w:rsidRPr="00386CF3">
        <w:rPr>
          <w:rStyle w:val="Incipit"/>
          <w:lang w:val="it-IT"/>
        </w:rPr>
        <w:t xml:space="preserve"> sunt in illa nocte duo in lecto uno et duo molentes</w:t>
      </w:r>
      <w:r w:rsidR="004524FD" w:rsidRPr="00386CF3">
        <w:rPr>
          <w:lang w:val="it-IT"/>
        </w:rPr>
        <w:t xml:space="preserve">. RP </w:t>
      </w:r>
      <w:r w:rsidR="004524FD" w:rsidRPr="00386CF3">
        <w:rPr>
          <w:rStyle w:val="Incipit"/>
          <w:lang w:val="it-IT"/>
        </w:rPr>
        <w:t>Suscipe verbum</w:t>
      </w:r>
      <w:r w:rsidR="004524FD" w:rsidRPr="00386CF3">
        <w:rPr>
          <w:lang w:val="it-IT"/>
        </w:rPr>
        <w:t xml:space="preserve">. RP </w:t>
      </w:r>
      <w:r w:rsidR="004524FD" w:rsidRPr="00386CF3">
        <w:rPr>
          <w:rStyle w:val="Incipit"/>
          <w:lang w:val="it-IT"/>
        </w:rPr>
        <w:t>Aegypte noli flere</w:t>
      </w:r>
      <w:r w:rsidR="004524FD" w:rsidRPr="00386CF3">
        <w:rPr>
          <w:lang w:val="it-IT"/>
        </w:rPr>
        <w:t xml:space="preserve">. RP </w:t>
      </w:r>
      <w:r w:rsidR="004524FD" w:rsidRPr="00386CF3">
        <w:rPr>
          <w:rStyle w:val="Incipit"/>
          <w:lang w:val="it-IT"/>
        </w:rPr>
        <w:t>Prope est ut veniat</w:t>
      </w:r>
      <w:r w:rsidR="004524FD" w:rsidRPr="00386CF3">
        <w:rPr>
          <w:lang w:val="it-IT"/>
        </w:rPr>
        <w:t>.</w:t>
      </w:r>
    </w:p>
    <w:p w:rsidR="004524FD" w:rsidRPr="00386CF3" w:rsidRDefault="004524FD" w:rsidP="004275F3">
      <w:pPr>
        <w:rPr>
          <w:lang w:val="fr-FR"/>
        </w:rPr>
      </w:pPr>
      <w:r w:rsidRPr="00386CF3">
        <w:rPr>
          <w:rStyle w:val="Time2"/>
          <w:lang w:val="it-IT"/>
        </w:rPr>
        <w:lastRenderedPageBreak/>
        <w:t>In tertio nocturno</w:t>
      </w:r>
      <w:r w:rsidRPr="00386CF3">
        <w:rPr>
          <w:lang w:val="it-IT"/>
        </w:rPr>
        <w:t xml:space="preserve"> EV </w:t>
      </w:r>
      <w:r w:rsidRPr="00386CF3">
        <w:rPr>
          <w:rStyle w:val="Incipit"/>
          <w:lang w:val="it-IT"/>
        </w:rPr>
        <w:t>Cum audisset Iohannes</w:t>
      </w:r>
      <w:r w:rsidR="00AF1C29" w:rsidRPr="00386CF3">
        <w:rPr>
          <w:lang w:val="it-IT"/>
        </w:rPr>
        <w:t xml:space="preserve">. </w:t>
      </w:r>
      <w:r w:rsidR="00AF1C29" w:rsidRPr="00386CF3">
        <w:rPr>
          <w:lang w:val="fr-FR"/>
        </w:rPr>
        <w:t xml:space="preserve">RP </w:t>
      </w:r>
      <w:r w:rsidR="00AF1C29" w:rsidRPr="00386CF3">
        <w:rPr>
          <w:rStyle w:val="Incipit"/>
          <w:lang w:val="fr-FR"/>
        </w:rPr>
        <w:t>Descendet dominus</w:t>
      </w:r>
      <w:r w:rsidR="00AF1C29" w:rsidRPr="00386CF3">
        <w:rPr>
          <w:lang w:val="fr-FR"/>
        </w:rPr>
        <w:t xml:space="preserve">. RP </w:t>
      </w:r>
      <w:r w:rsidR="00AF1C29" w:rsidRPr="00386CF3">
        <w:rPr>
          <w:rStyle w:val="Incipit"/>
          <w:lang w:val="fr-FR"/>
        </w:rPr>
        <w:t>Veni domine</w:t>
      </w:r>
      <w:r w:rsidR="00AF1C29" w:rsidRPr="00386CF3">
        <w:rPr>
          <w:lang w:val="fr-FR"/>
        </w:rPr>
        <w:t xml:space="preserve">. RP </w:t>
      </w:r>
      <w:r w:rsidR="00AF1C29" w:rsidRPr="00386CF3">
        <w:rPr>
          <w:rStyle w:val="Incipit"/>
          <w:lang w:val="fr-FR"/>
        </w:rPr>
        <w:t>Ecce radix</w:t>
      </w:r>
      <w:r w:rsidR="00AF1C29" w:rsidRPr="00386CF3">
        <w:rPr>
          <w:lang w:val="fr-FR"/>
        </w:rPr>
        <w:t>.</w:t>
      </w:r>
    </w:p>
    <w:p w:rsidR="00AF1C29" w:rsidRPr="00386CF3" w:rsidRDefault="00AF1C29" w:rsidP="004275F3">
      <w:pPr>
        <w:rPr>
          <w:lang w:val="pt-PT"/>
        </w:rPr>
      </w:pPr>
      <w:r w:rsidRPr="00386CF3">
        <w:rPr>
          <w:rStyle w:val="Time1"/>
          <w:lang w:val="fr-FR"/>
        </w:rPr>
        <w:t>Ad laudes</w:t>
      </w:r>
      <w:r w:rsidRPr="00386CF3">
        <w:rPr>
          <w:lang w:val="fr-FR"/>
        </w:rPr>
        <w:t xml:space="preserve"> AN </w:t>
      </w:r>
      <w:r w:rsidRPr="00386CF3">
        <w:rPr>
          <w:rStyle w:val="Incipit"/>
          <w:lang w:val="fr-FR"/>
        </w:rPr>
        <w:t>Venit dominus</w:t>
      </w:r>
      <w:r w:rsidRPr="00386CF3">
        <w:rPr>
          <w:lang w:val="fr-FR"/>
        </w:rPr>
        <w:t xml:space="preserve">. PS </w:t>
      </w:r>
      <w:r w:rsidRPr="00386CF3">
        <w:rPr>
          <w:rStyle w:val="Incipit"/>
          <w:lang w:val="fr-FR"/>
        </w:rPr>
        <w:t>Dominus regnavit</w:t>
      </w:r>
      <w:r w:rsidRPr="00386CF3">
        <w:rPr>
          <w:lang w:val="fr-FR"/>
        </w:rPr>
        <w:t xml:space="preserve">. </w:t>
      </w:r>
      <w:r>
        <w:t xml:space="preserve">AN </w:t>
      </w:r>
      <w:r w:rsidRPr="0037400B">
        <w:rPr>
          <w:rStyle w:val="Incipit"/>
        </w:rPr>
        <w:t>Hierusalem</w:t>
      </w:r>
      <w:r>
        <w:t xml:space="preserve">. AN </w:t>
      </w:r>
      <w:r w:rsidRPr="0037400B">
        <w:rPr>
          <w:rStyle w:val="Incipit"/>
        </w:rPr>
        <w:t>Dabo in Sion</w:t>
      </w:r>
      <w:r>
        <w:t xml:space="preserve">. </w:t>
      </w:r>
      <w:r w:rsidRPr="00386CF3">
        <w:rPr>
          <w:lang w:val="fr-FR"/>
        </w:rPr>
        <w:t xml:space="preserve">AN </w:t>
      </w:r>
      <w:r w:rsidRPr="00386CF3">
        <w:rPr>
          <w:rStyle w:val="Incipit"/>
          <w:lang w:val="fr-FR"/>
        </w:rPr>
        <w:t>Montes et colles</w:t>
      </w:r>
      <w:r w:rsidRPr="00386CF3">
        <w:rPr>
          <w:lang w:val="fr-FR"/>
        </w:rPr>
        <w:t xml:space="preserve">. AN </w:t>
      </w:r>
      <w:r w:rsidRPr="00386CF3">
        <w:rPr>
          <w:rStyle w:val="Incipit"/>
          <w:lang w:val="fr-FR"/>
        </w:rPr>
        <w:t>Iuste et pie</w:t>
      </w:r>
      <w:r w:rsidRPr="00386CF3">
        <w:rPr>
          <w:lang w:val="fr-FR"/>
        </w:rPr>
        <w:t xml:space="preserve">. HY </w:t>
      </w:r>
      <w:r w:rsidRPr="00386CF3">
        <w:rPr>
          <w:rStyle w:val="Incipit"/>
          <w:lang w:val="fr-FR"/>
        </w:rPr>
        <w:t>Vox clara</w:t>
      </w:r>
      <w:r w:rsidRPr="00386CF3">
        <w:rPr>
          <w:lang w:val="fr-FR"/>
        </w:rPr>
        <w:t xml:space="preserve">. CP </w:t>
      </w:r>
      <w:r w:rsidR="00813E7B" w:rsidRPr="00386CF3">
        <w:rPr>
          <w:rStyle w:val="Incipit"/>
          <w:lang w:val="fr-FR"/>
        </w:rPr>
        <w:t>Sic nos existime</w:t>
      </w:r>
      <w:r w:rsidRPr="00386CF3">
        <w:rPr>
          <w:rStyle w:val="Incipit"/>
          <w:lang w:val="fr-FR"/>
        </w:rPr>
        <w:t>t</w:t>
      </w:r>
      <w:r w:rsidRPr="00386CF3">
        <w:rPr>
          <w:lang w:val="fr-FR"/>
        </w:rPr>
        <w:t xml:space="preserve">. VS </w:t>
      </w:r>
      <w:r w:rsidRPr="00386CF3">
        <w:rPr>
          <w:rStyle w:val="Incipit"/>
          <w:lang w:val="fr-FR"/>
        </w:rPr>
        <w:t>Vox clamantis</w:t>
      </w:r>
      <w:r w:rsidRPr="00386CF3">
        <w:rPr>
          <w:lang w:val="fr-FR"/>
        </w:rPr>
        <w:t xml:space="preserve">. AB </w:t>
      </w:r>
      <w:r w:rsidRPr="00386CF3">
        <w:rPr>
          <w:rStyle w:val="Incipit"/>
          <w:lang w:val="fr-FR"/>
        </w:rPr>
        <w:t>Iohannes autem cum audisset</w:t>
      </w:r>
      <w:r w:rsidRPr="00386CF3">
        <w:rPr>
          <w:lang w:val="fr-FR"/>
        </w:rPr>
        <w:t xml:space="preserve">. [KY] </w:t>
      </w:r>
      <w:r w:rsidRPr="00386CF3">
        <w:rPr>
          <w:rStyle w:val="Incipit"/>
          <w:lang w:val="fr-FR"/>
        </w:rPr>
        <w:t>Kyrie</w:t>
      </w:r>
      <w:r w:rsidRPr="00386CF3">
        <w:rPr>
          <w:lang w:val="fr-FR"/>
        </w:rPr>
        <w:t xml:space="preserve"> cum [PN] </w:t>
      </w:r>
      <w:r w:rsidRPr="00386CF3">
        <w:rPr>
          <w:rStyle w:val="Incipit"/>
          <w:lang w:val="fr-FR"/>
        </w:rPr>
        <w:t>Pater noster</w:t>
      </w:r>
      <w:r w:rsidRPr="00386CF3">
        <w:rPr>
          <w:lang w:val="fr-FR"/>
        </w:rPr>
        <w:t xml:space="preserve">. </w:t>
      </w:r>
      <w:r w:rsidRPr="00386CF3">
        <w:rPr>
          <w:lang w:val="pt-PT"/>
        </w:rPr>
        <w:t xml:space="preserve">OR </w:t>
      </w:r>
      <w:r w:rsidRPr="00386CF3">
        <w:rPr>
          <w:rStyle w:val="Incipit"/>
          <w:lang w:val="pt-PT"/>
        </w:rPr>
        <w:t>Aurem tuam</w:t>
      </w:r>
      <w:r w:rsidRPr="00386CF3">
        <w:rPr>
          <w:lang w:val="pt-PT"/>
        </w:rPr>
        <w:t>. Deinde antiphona et oratio de sancta Maria.</w:t>
      </w:r>
    </w:p>
    <w:p w:rsidR="00AF1C29" w:rsidRPr="00386CF3" w:rsidRDefault="00AF1C29" w:rsidP="004275F3">
      <w:pPr>
        <w:rPr>
          <w:lang w:val="it-IT"/>
        </w:rPr>
      </w:pPr>
      <w:r w:rsidRPr="00386CF3">
        <w:rPr>
          <w:rStyle w:val="Time1"/>
          <w:lang w:val="it-IT"/>
        </w:rPr>
        <w:t>Ad horas</w:t>
      </w:r>
      <w:r w:rsidR="00813E7B" w:rsidRPr="00386CF3">
        <w:rPr>
          <w:lang w:val="it-IT"/>
        </w:rPr>
        <w:t xml:space="preserve"> antiphonae, ve</w:t>
      </w:r>
      <w:r w:rsidRPr="00386CF3">
        <w:rPr>
          <w:lang w:val="it-IT"/>
        </w:rPr>
        <w:t>r</w:t>
      </w:r>
      <w:r w:rsidR="00813E7B" w:rsidRPr="00386CF3">
        <w:rPr>
          <w:lang w:val="it-IT"/>
        </w:rPr>
        <w:t>s</w:t>
      </w:r>
      <w:r w:rsidRPr="00386CF3">
        <w:rPr>
          <w:lang w:val="it-IT"/>
        </w:rPr>
        <w:t>iculi et responsoria u</w:t>
      </w:r>
      <w:r w:rsidR="007D27DD" w:rsidRPr="00386CF3">
        <w:rPr>
          <w:lang w:val="it-IT"/>
        </w:rPr>
        <w:t>t superi</w:t>
      </w:r>
      <w:r w:rsidR="003F0F7A" w:rsidRPr="00386CF3">
        <w:rPr>
          <w:lang w:val="it-IT"/>
        </w:rPr>
        <w:t>u</w:t>
      </w:r>
      <w:r w:rsidR="007D27DD" w:rsidRPr="00386CF3">
        <w:rPr>
          <w:lang w:val="it-IT"/>
        </w:rPr>
        <w:t>s.</w:t>
      </w:r>
    </w:p>
    <w:p w:rsidR="007D27DD" w:rsidRPr="00386CF3" w:rsidRDefault="007D27DD" w:rsidP="004275F3">
      <w:pPr>
        <w:rPr>
          <w:lang w:val="it-IT"/>
        </w:rPr>
      </w:pPr>
      <w:r w:rsidRPr="00386CF3">
        <w:rPr>
          <w:lang w:val="it-IT"/>
        </w:rPr>
        <w:t xml:space="preserve">(22rb) </w:t>
      </w:r>
      <w:r w:rsidRPr="00386CF3">
        <w:rPr>
          <w:rStyle w:val="Time1"/>
          <w:lang w:val="it-IT"/>
        </w:rPr>
        <w:t>Ad missam</w:t>
      </w:r>
      <w:r w:rsidRPr="00386CF3">
        <w:rPr>
          <w:lang w:val="it-IT"/>
        </w:rPr>
        <w:t xml:space="preserve"> IN </w:t>
      </w:r>
      <w:r w:rsidRPr="00386CF3">
        <w:rPr>
          <w:rStyle w:val="Incipit"/>
          <w:lang w:val="it-IT"/>
        </w:rPr>
        <w:t>Gaudete in domino</w:t>
      </w:r>
      <w:r w:rsidRPr="00386CF3">
        <w:rPr>
          <w:lang w:val="it-IT"/>
        </w:rPr>
        <w:t xml:space="preserve">. </w:t>
      </w:r>
      <w:r w:rsidRPr="00386CF3">
        <w:rPr>
          <w:lang w:val="fr-FR"/>
        </w:rPr>
        <w:t xml:space="preserve">[KY] </w:t>
      </w:r>
      <w:r w:rsidRPr="00386CF3">
        <w:rPr>
          <w:rStyle w:val="Incipit"/>
          <w:lang w:val="fr-FR"/>
        </w:rPr>
        <w:t>Kyrie</w:t>
      </w:r>
      <w:r w:rsidRPr="00386CF3">
        <w:rPr>
          <w:lang w:val="fr-FR"/>
        </w:rPr>
        <w:t xml:space="preserve">. ORCL </w:t>
      </w:r>
      <w:r w:rsidRPr="00386CF3">
        <w:rPr>
          <w:rStyle w:val="Incipit"/>
          <w:lang w:val="fr-FR"/>
        </w:rPr>
        <w:t>Aurem tuam</w:t>
      </w:r>
      <w:r w:rsidRPr="00386CF3">
        <w:rPr>
          <w:lang w:val="fr-FR"/>
        </w:rPr>
        <w:t xml:space="preserve">. </w:t>
      </w:r>
      <w:r w:rsidRPr="00386CF3">
        <w:rPr>
          <w:lang w:val="pt-PT"/>
        </w:rPr>
        <w:t xml:space="preserve">Secunda oratio de sancta Maria. Tertia ORCCLC </w:t>
      </w:r>
      <w:r w:rsidRPr="00386CF3">
        <w:rPr>
          <w:rStyle w:val="Incipit"/>
          <w:lang w:val="pt-PT"/>
        </w:rPr>
        <w:t>Conscientias</w:t>
      </w:r>
      <w:r w:rsidRPr="00386CF3">
        <w:rPr>
          <w:lang w:val="pt-PT"/>
        </w:rPr>
        <w:t xml:space="preserve">. EP </w:t>
      </w:r>
      <w:r w:rsidRPr="00386CF3">
        <w:rPr>
          <w:rStyle w:val="Incipit"/>
          <w:lang w:val="pt-PT"/>
        </w:rPr>
        <w:t>Sic nos existimet</w:t>
      </w:r>
      <w:r w:rsidRPr="00386CF3">
        <w:rPr>
          <w:lang w:val="pt-PT"/>
        </w:rPr>
        <w:t xml:space="preserve">. </w:t>
      </w:r>
      <w:r w:rsidRPr="00386CF3">
        <w:rPr>
          <w:lang w:val="it-IT"/>
        </w:rPr>
        <w:t xml:space="preserve">GR </w:t>
      </w:r>
      <w:r w:rsidRPr="00386CF3">
        <w:rPr>
          <w:rStyle w:val="Incipit"/>
          <w:lang w:val="it-IT"/>
        </w:rPr>
        <w:t>Qui sedes</w:t>
      </w:r>
      <w:r w:rsidRPr="00386CF3">
        <w:rPr>
          <w:lang w:val="it-IT"/>
        </w:rPr>
        <w:t xml:space="preserve">. ALV </w:t>
      </w:r>
      <w:r w:rsidRPr="00386CF3">
        <w:rPr>
          <w:rStyle w:val="Incipit"/>
          <w:lang w:val="it-IT"/>
        </w:rPr>
        <w:t>Excita domine</w:t>
      </w:r>
      <w:r w:rsidRPr="00386CF3">
        <w:rPr>
          <w:lang w:val="it-IT"/>
        </w:rPr>
        <w:t xml:space="preserve">. EV </w:t>
      </w:r>
      <w:r w:rsidRPr="00386CF3">
        <w:rPr>
          <w:rStyle w:val="Incipit"/>
          <w:lang w:val="it-IT"/>
        </w:rPr>
        <w:t>Cum audisset Iohannes</w:t>
      </w:r>
      <w:r w:rsidRPr="00386CF3">
        <w:rPr>
          <w:lang w:val="it-IT"/>
        </w:rPr>
        <w:t xml:space="preserve">. [CR] </w:t>
      </w:r>
      <w:r w:rsidRPr="00386CF3">
        <w:rPr>
          <w:rStyle w:val="Incipit"/>
          <w:lang w:val="it-IT"/>
        </w:rPr>
        <w:t>Credo in unum</w:t>
      </w:r>
      <w:r w:rsidRPr="00386CF3">
        <w:rPr>
          <w:lang w:val="it-IT"/>
        </w:rPr>
        <w:t xml:space="preserve">. OF </w:t>
      </w:r>
      <w:r w:rsidRPr="00386CF3">
        <w:rPr>
          <w:rStyle w:val="Incipit"/>
          <w:lang w:val="it-IT"/>
        </w:rPr>
        <w:t>Benedixisti domine</w:t>
      </w:r>
      <w:r w:rsidRPr="00386CF3">
        <w:rPr>
          <w:lang w:val="it-IT"/>
        </w:rPr>
        <w:t xml:space="preserve">. Praefatio cottidiana. CO </w:t>
      </w:r>
      <w:r w:rsidRPr="00386CF3">
        <w:rPr>
          <w:rStyle w:val="Incipit"/>
          <w:lang w:val="it-IT"/>
        </w:rPr>
        <w:t>Dicite pusillanimis confortamini</w:t>
      </w:r>
      <w:r w:rsidRPr="00386CF3">
        <w:rPr>
          <w:lang w:val="it-IT"/>
        </w:rPr>
        <w:t xml:space="preserve">. Clauditur cum [BD] </w:t>
      </w:r>
      <w:r w:rsidRPr="00386CF3">
        <w:rPr>
          <w:rStyle w:val="Incipit"/>
          <w:lang w:val="it-IT"/>
        </w:rPr>
        <w:t>Benedicamus domino</w:t>
      </w:r>
      <w:r w:rsidRPr="00386CF3">
        <w:rPr>
          <w:lang w:val="it-IT"/>
        </w:rPr>
        <w:t>.</w:t>
      </w:r>
    </w:p>
    <w:p w:rsidR="007D27DD" w:rsidRPr="00386CF3" w:rsidRDefault="007D27DD" w:rsidP="004275F3">
      <w:pPr>
        <w:rPr>
          <w:lang w:val="es-ES"/>
        </w:rPr>
      </w:pPr>
      <w:r w:rsidRPr="00386CF3">
        <w:rPr>
          <w:rStyle w:val="Time1"/>
          <w:lang w:val="es-ES"/>
        </w:rPr>
        <w:t>In secunda vespera</w:t>
      </w:r>
      <w:r w:rsidRPr="00386CF3">
        <w:rPr>
          <w:lang w:val="es-ES"/>
        </w:rPr>
        <w:t xml:space="preserve"> super feriales psalmos AN </w:t>
      </w:r>
      <w:r w:rsidRPr="00386CF3">
        <w:rPr>
          <w:rStyle w:val="Incipit"/>
          <w:lang w:val="es-ES"/>
        </w:rPr>
        <w:t>Tu es qui venturus es</w:t>
      </w:r>
      <w:r w:rsidRPr="00386CF3">
        <w:rPr>
          <w:lang w:val="es-ES"/>
        </w:rPr>
        <w:t xml:space="preserve">. CP </w:t>
      </w:r>
      <w:r w:rsidRPr="00386CF3">
        <w:rPr>
          <w:rStyle w:val="Incipit"/>
          <w:lang w:val="es-ES"/>
        </w:rPr>
        <w:t>Sic nos exisitimet</w:t>
      </w:r>
      <w:r w:rsidRPr="00386CF3">
        <w:rPr>
          <w:lang w:val="es-ES"/>
        </w:rPr>
        <w:t xml:space="preserve">. RP </w:t>
      </w:r>
      <w:r w:rsidRPr="00386CF3">
        <w:rPr>
          <w:rStyle w:val="Incipit"/>
          <w:lang w:val="es-ES"/>
        </w:rPr>
        <w:t>Festina ne</w:t>
      </w:r>
      <w:r w:rsidRPr="00386CF3">
        <w:rPr>
          <w:lang w:val="es-ES"/>
        </w:rPr>
        <w:t xml:space="preserve">. HY </w:t>
      </w:r>
      <w:r w:rsidRPr="00386CF3">
        <w:rPr>
          <w:rStyle w:val="Incipit"/>
          <w:lang w:val="es-ES"/>
        </w:rPr>
        <w:t>Conditor alme</w:t>
      </w:r>
      <w:r w:rsidRPr="00386CF3">
        <w:rPr>
          <w:lang w:val="es-ES"/>
        </w:rPr>
        <w:t xml:space="preserve">. VS </w:t>
      </w:r>
      <w:r w:rsidRPr="00386CF3">
        <w:rPr>
          <w:rStyle w:val="Incipit"/>
          <w:lang w:val="es-ES"/>
        </w:rPr>
        <w:t>Rorate caeli</w:t>
      </w:r>
      <w:r w:rsidRPr="00386CF3">
        <w:rPr>
          <w:lang w:val="es-ES"/>
        </w:rPr>
        <w:t xml:space="preserve">. AM </w:t>
      </w:r>
      <w:r w:rsidRPr="00386CF3">
        <w:rPr>
          <w:rStyle w:val="Incipit"/>
          <w:lang w:val="es-ES"/>
        </w:rPr>
        <w:t>O</w:t>
      </w:r>
      <w:r w:rsidRPr="00386CF3">
        <w:rPr>
          <w:lang w:val="es-ES"/>
        </w:rPr>
        <w:t xml:space="preserve">. [KY] </w:t>
      </w:r>
      <w:r w:rsidRPr="00386CF3">
        <w:rPr>
          <w:rStyle w:val="Incipit"/>
          <w:lang w:val="es-ES"/>
        </w:rPr>
        <w:t>Kyrie</w:t>
      </w:r>
      <w:r w:rsidRPr="00386CF3">
        <w:rPr>
          <w:lang w:val="es-ES"/>
        </w:rPr>
        <w:t xml:space="preserve"> cum [PN] </w:t>
      </w:r>
      <w:r w:rsidRPr="00386CF3">
        <w:rPr>
          <w:rStyle w:val="Incipit"/>
          <w:lang w:val="es-ES"/>
        </w:rPr>
        <w:t>Pater noster</w:t>
      </w:r>
      <w:r w:rsidRPr="00386CF3">
        <w:rPr>
          <w:lang w:val="es-ES"/>
        </w:rPr>
        <w:t xml:space="preserve">. OR </w:t>
      </w:r>
      <w:r w:rsidRPr="00386CF3">
        <w:rPr>
          <w:rStyle w:val="Incipit"/>
          <w:lang w:val="es-ES"/>
        </w:rPr>
        <w:t>Aurem tuam</w:t>
      </w:r>
      <w:r w:rsidRPr="00386CF3">
        <w:rPr>
          <w:lang w:val="es-ES"/>
        </w:rPr>
        <w:t xml:space="preserve">. </w:t>
      </w:r>
    </w:p>
    <w:p w:rsidR="003F0F7A" w:rsidRPr="00386CF3" w:rsidRDefault="003F0F7A" w:rsidP="003F0F7A">
      <w:pPr>
        <w:pStyle w:val="Titolo1"/>
        <w:rPr>
          <w:lang w:val="es-ES"/>
        </w:rPr>
      </w:pPr>
      <w:r w:rsidRPr="00386CF3">
        <w:rPr>
          <w:lang w:val="es-ES"/>
        </w:rPr>
        <w:t>KOMMENTAR</w:t>
      </w:r>
    </w:p>
    <w:p w:rsidR="007D27DD" w:rsidRPr="00386CF3" w:rsidRDefault="007D27DD" w:rsidP="004275F3">
      <w:pPr>
        <w:rPr>
          <w:lang w:val="es-ES"/>
        </w:rPr>
      </w:pPr>
      <w:r w:rsidRPr="00386CF3">
        <w:rPr>
          <w:lang w:val="es-ES"/>
        </w:rPr>
        <w:t xml:space="preserve">Notandum si vigilia nativitatis domini (22va) in dominica evenerit INV </w:t>
      </w:r>
      <w:r w:rsidRPr="00386CF3">
        <w:rPr>
          <w:rStyle w:val="Incipit"/>
          <w:lang w:val="es-ES"/>
        </w:rPr>
        <w:t>Vigilate animo</w:t>
      </w:r>
      <w:r w:rsidRPr="00386CF3">
        <w:rPr>
          <w:lang w:val="es-ES"/>
        </w:rPr>
        <w:t xml:space="preserve"> cum tribus ultimis responsoriis de historia [RP]</w:t>
      </w:r>
      <w:r w:rsidR="00C073FB" w:rsidRPr="00386CF3">
        <w:rPr>
          <w:lang w:val="es-ES"/>
        </w:rPr>
        <w:t xml:space="preserve"> </w:t>
      </w:r>
      <w:r w:rsidR="00C073FB" w:rsidRPr="00386CF3">
        <w:rPr>
          <w:rStyle w:val="Incipit"/>
          <w:lang w:val="es-ES"/>
        </w:rPr>
        <w:t>Canite tuba</w:t>
      </w:r>
      <w:r w:rsidR="00C073FB" w:rsidRPr="00386CF3">
        <w:rPr>
          <w:lang w:val="es-ES"/>
        </w:rPr>
        <w:t xml:space="preserve"> canitur. Et EV </w:t>
      </w:r>
      <w:r w:rsidR="00C073FB" w:rsidRPr="00386CF3">
        <w:rPr>
          <w:rStyle w:val="Incipit"/>
          <w:lang w:val="es-ES"/>
        </w:rPr>
        <w:t>Miserunt Iudaei</w:t>
      </w:r>
      <w:r w:rsidR="00C073FB" w:rsidRPr="00386CF3">
        <w:rPr>
          <w:lang w:val="es-ES"/>
        </w:rPr>
        <w:t xml:space="preserve"> legatur in aliqua feria vacante cum laude de eadem historia [RP] </w:t>
      </w:r>
      <w:r w:rsidR="00C073FB" w:rsidRPr="00386CF3">
        <w:rPr>
          <w:rStyle w:val="Incipit"/>
          <w:lang w:val="es-ES"/>
        </w:rPr>
        <w:t>Canite tuba</w:t>
      </w:r>
      <w:r w:rsidR="00C073FB" w:rsidRPr="00386CF3">
        <w:rPr>
          <w:lang w:val="es-ES"/>
        </w:rPr>
        <w:t>. Et laudes cum sermone eiusdem feriae anticipentur.</w:t>
      </w:r>
    </w:p>
    <w:p w:rsidR="00C073FB" w:rsidRPr="00386CF3" w:rsidRDefault="00C073FB" w:rsidP="004275F3">
      <w:pPr>
        <w:rPr>
          <w:lang w:val="pt-PT"/>
        </w:rPr>
      </w:pPr>
      <w:r w:rsidRPr="00386CF3">
        <w:rPr>
          <w:lang w:val="pt-PT"/>
        </w:rPr>
        <w:t xml:space="preserve">Feriales </w:t>
      </w:r>
      <w:r w:rsidR="008A7122" w:rsidRPr="00386CF3">
        <w:rPr>
          <w:lang w:val="pt-PT"/>
        </w:rPr>
        <w:t>antiphonae per totam septimanam</w:t>
      </w:r>
    </w:p>
    <w:p w:rsidR="00C073FB" w:rsidRPr="00386CF3" w:rsidRDefault="00C073FB" w:rsidP="004275F3">
      <w:pPr>
        <w:rPr>
          <w:lang w:val="pt-PT"/>
        </w:rPr>
      </w:pPr>
      <w:r w:rsidRPr="00386CF3">
        <w:rPr>
          <w:rStyle w:val="Time1"/>
          <w:lang w:val="pt-PT"/>
        </w:rPr>
        <w:t>Feria secunda</w:t>
      </w:r>
      <w:r w:rsidRPr="00386CF3">
        <w:rPr>
          <w:lang w:val="pt-PT"/>
        </w:rPr>
        <w:t xml:space="preserve"> AB </w:t>
      </w:r>
      <w:r w:rsidRPr="00386CF3">
        <w:rPr>
          <w:rStyle w:val="Incipit"/>
          <w:lang w:val="pt-PT"/>
        </w:rPr>
        <w:t>Dicit dominus</w:t>
      </w:r>
      <w:r w:rsidRPr="00386CF3">
        <w:rPr>
          <w:lang w:val="pt-PT"/>
        </w:rPr>
        <w:t xml:space="preserve">. AM </w:t>
      </w:r>
      <w:r w:rsidRPr="00386CF3">
        <w:rPr>
          <w:rStyle w:val="Incipit"/>
          <w:lang w:val="pt-PT"/>
        </w:rPr>
        <w:t>Beatam me dicent</w:t>
      </w:r>
      <w:r w:rsidRPr="00386CF3">
        <w:rPr>
          <w:lang w:val="pt-PT"/>
        </w:rPr>
        <w:t>.</w:t>
      </w:r>
    </w:p>
    <w:p w:rsidR="00C073FB" w:rsidRPr="00386CF3" w:rsidRDefault="00C073FB" w:rsidP="004275F3">
      <w:pPr>
        <w:rPr>
          <w:lang w:val="pt-PT"/>
        </w:rPr>
      </w:pPr>
      <w:r w:rsidRPr="00386CF3">
        <w:rPr>
          <w:rStyle w:val="Time1"/>
          <w:lang w:val="pt-PT"/>
        </w:rPr>
        <w:t>Feria tertia</w:t>
      </w:r>
      <w:r w:rsidRPr="00386CF3">
        <w:rPr>
          <w:lang w:val="pt-PT"/>
        </w:rPr>
        <w:t xml:space="preserve"> AB </w:t>
      </w:r>
      <w:r w:rsidRPr="00386CF3">
        <w:rPr>
          <w:rStyle w:val="Incipit"/>
          <w:lang w:val="pt-PT"/>
        </w:rPr>
        <w:t>Consurge consurge</w:t>
      </w:r>
      <w:r w:rsidRPr="00386CF3">
        <w:rPr>
          <w:lang w:val="pt-PT"/>
        </w:rPr>
        <w:t xml:space="preserve">. AM </w:t>
      </w:r>
      <w:r w:rsidRPr="00386CF3">
        <w:rPr>
          <w:rStyle w:val="Incipit"/>
          <w:lang w:val="pt-PT"/>
        </w:rPr>
        <w:t>Elevare</w:t>
      </w:r>
      <w:r w:rsidRPr="00386CF3">
        <w:rPr>
          <w:lang w:val="pt-PT"/>
        </w:rPr>
        <w:t>.</w:t>
      </w:r>
    </w:p>
    <w:p w:rsidR="00C073FB" w:rsidRPr="00386CF3" w:rsidRDefault="00C073FB" w:rsidP="004275F3">
      <w:pPr>
        <w:rPr>
          <w:lang w:val="pt-PT"/>
        </w:rPr>
      </w:pPr>
      <w:r w:rsidRPr="00386CF3">
        <w:rPr>
          <w:rStyle w:val="Time1"/>
          <w:lang w:val="pt-PT"/>
        </w:rPr>
        <w:t>Feria quarta</w:t>
      </w:r>
      <w:r w:rsidRPr="00386CF3">
        <w:rPr>
          <w:lang w:val="pt-PT"/>
        </w:rPr>
        <w:t xml:space="preserve"> AB </w:t>
      </w:r>
      <w:r w:rsidRPr="00386CF3">
        <w:rPr>
          <w:rStyle w:val="Incipit"/>
          <w:lang w:val="pt-PT"/>
        </w:rPr>
        <w:t>Ponam in Sion</w:t>
      </w:r>
      <w:r w:rsidRPr="00386CF3">
        <w:rPr>
          <w:lang w:val="pt-PT"/>
        </w:rPr>
        <w:t xml:space="preserve">. AM </w:t>
      </w:r>
      <w:r w:rsidRPr="00386CF3">
        <w:rPr>
          <w:rStyle w:val="Incipit"/>
          <w:lang w:val="pt-PT"/>
        </w:rPr>
        <w:t>Ponent domino</w:t>
      </w:r>
      <w:r w:rsidRPr="00386CF3">
        <w:rPr>
          <w:lang w:val="pt-PT"/>
        </w:rPr>
        <w:t>.</w:t>
      </w:r>
    </w:p>
    <w:p w:rsidR="00C073FB" w:rsidRPr="00386CF3" w:rsidRDefault="00C073FB" w:rsidP="004275F3">
      <w:pPr>
        <w:rPr>
          <w:lang w:val="pt-PT"/>
        </w:rPr>
      </w:pPr>
      <w:r w:rsidRPr="00386CF3">
        <w:rPr>
          <w:rStyle w:val="Time1"/>
          <w:lang w:val="pt-PT"/>
        </w:rPr>
        <w:t>Feria quinta</w:t>
      </w:r>
      <w:r w:rsidRPr="00386CF3">
        <w:rPr>
          <w:lang w:val="pt-PT"/>
        </w:rPr>
        <w:t xml:space="preserve"> AB </w:t>
      </w:r>
      <w:r w:rsidRPr="00386CF3">
        <w:rPr>
          <w:rStyle w:val="Incipit"/>
          <w:lang w:val="pt-PT"/>
        </w:rPr>
        <w:t>Consolamini</w:t>
      </w:r>
      <w:r w:rsidRPr="00386CF3">
        <w:rPr>
          <w:lang w:val="pt-PT"/>
        </w:rPr>
        <w:t xml:space="preserve">. AM </w:t>
      </w:r>
      <w:r w:rsidRPr="00386CF3">
        <w:rPr>
          <w:rStyle w:val="Incipit"/>
          <w:lang w:val="pt-PT"/>
        </w:rPr>
        <w:t>Laetamini cum Hierusalem</w:t>
      </w:r>
      <w:r w:rsidRPr="00386CF3">
        <w:rPr>
          <w:lang w:val="pt-PT"/>
        </w:rPr>
        <w:t>.</w:t>
      </w:r>
    </w:p>
    <w:p w:rsidR="00C073FB" w:rsidRPr="00386CF3" w:rsidRDefault="00C073FB" w:rsidP="004275F3">
      <w:pPr>
        <w:rPr>
          <w:lang w:val="it-IT"/>
        </w:rPr>
      </w:pPr>
      <w:r w:rsidRPr="00386CF3">
        <w:rPr>
          <w:rStyle w:val="Time1"/>
          <w:lang w:val="pt-PT"/>
        </w:rPr>
        <w:t>Feria sexta</w:t>
      </w:r>
      <w:r w:rsidRPr="00386CF3">
        <w:rPr>
          <w:lang w:val="pt-PT"/>
        </w:rPr>
        <w:t xml:space="preserve"> AB </w:t>
      </w:r>
      <w:r w:rsidRPr="00386CF3">
        <w:rPr>
          <w:rStyle w:val="Incipit"/>
          <w:lang w:val="pt-PT"/>
        </w:rPr>
        <w:t>Dies domini</w:t>
      </w:r>
      <w:r w:rsidR="00F808C5" w:rsidRPr="00386CF3">
        <w:rPr>
          <w:lang w:val="pt-PT"/>
        </w:rPr>
        <w:t xml:space="preserve">. </w:t>
      </w:r>
      <w:r w:rsidR="00F808C5" w:rsidRPr="00386CF3">
        <w:rPr>
          <w:lang w:val="it-IT"/>
        </w:rPr>
        <w:t xml:space="preserve">AM </w:t>
      </w:r>
      <w:r w:rsidR="00F808C5" w:rsidRPr="00386CF3">
        <w:rPr>
          <w:rStyle w:val="Incipit"/>
          <w:lang w:val="it-IT"/>
        </w:rPr>
        <w:t>Hoc est testimonium</w:t>
      </w:r>
      <w:r w:rsidR="00F808C5" w:rsidRPr="00386CF3">
        <w:rPr>
          <w:lang w:val="it-IT"/>
        </w:rPr>
        <w:t>.</w:t>
      </w:r>
    </w:p>
    <w:p w:rsidR="00F808C5" w:rsidRPr="00386CF3" w:rsidRDefault="00F808C5" w:rsidP="004275F3">
      <w:pPr>
        <w:rPr>
          <w:lang w:val="pt-PT"/>
        </w:rPr>
      </w:pPr>
      <w:r w:rsidRPr="00386CF3">
        <w:rPr>
          <w:rStyle w:val="Time1"/>
          <w:lang w:val="it-IT"/>
        </w:rPr>
        <w:t>Sabbato</w:t>
      </w:r>
      <w:r w:rsidRPr="00386CF3">
        <w:rPr>
          <w:lang w:val="it-IT"/>
        </w:rPr>
        <w:t xml:space="preserve"> AB </w:t>
      </w:r>
      <w:r w:rsidRPr="00386CF3">
        <w:rPr>
          <w:rStyle w:val="Incipit"/>
          <w:lang w:val="it-IT"/>
        </w:rPr>
        <w:t>Quo(22vb)modo fiet</w:t>
      </w:r>
      <w:r w:rsidRPr="00386CF3">
        <w:rPr>
          <w:lang w:val="it-IT"/>
        </w:rPr>
        <w:t xml:space="preserve">. </w:t>
      </w:r>
      <w:r w:rsidRPr="00386CF3">
        <w:rPr>
          <w:lang w:val="pt-PT"/>
        </w:rPr>
        <w:t xml:space="preserve">AM </w:t>
      </w:r>
      <w:r w:rsidRPr="00386CF3">
        <w:rPr>
          <w:rStyle w:val="Incipit"/>
          <w:lang w:val="pt-PT"/>
        </w:rPr>
        <w:t>Omnis vallis</w:t>
      </w:r>
      <w:r w:rsidRPr="00386CF3">
        <w:rPr>
          <w:lang w:val="pt-PT"/>
        </w:rPr>
        <w:t>.</w:t>
      </w:r>
    </w:p>
    <w:p w:rsidR="00F808C5" w:rsidRPr="00386CF3" w:rsidRDefault="00F808C5" w:rsidP="004275F3">
      <w:pPr>
        <w:pStyle w:val="Titolo1"/>
        <w:rPr>
          <w:lang w:val="pt-PT"/>
        </w:rPr>
      </w:pPr>
      <w:r w:rsidRPr="00386CF3">
        <w:rPr>
          <w:lang w:val="pt-PT"/>
        </w:rPr>
        <w:t>FERIA SECUNDA</w:t>
      </w:r>
    </w:p>
    <w:p w:rsidR="00F808C5" w:rsidRPr="00386CF3" w:rsidRDefault="00F808C5" w:rsidP="004275F3">
      <w:pPr>
        <w:rPr>
          <w:shd w:val="clear" w:color="auto" w:fill="CCFFCC"/>
          <w:lang w:val="pt-PT"/>
        </w:rPr>
      </w:pPr>
      <w:r w:rsidRPr="00386CF3">
        <w:rPr>
          <w:rStyle w:val="Time1"/>
          <w:lang w:val="pt-PT"/>
        </w:rPr>
        <w:t>Ad matutinum</w:t>
      </w:r>
      <w:r w:rsidRPr="00386CF3">
        <w:rPr>
          <w:lang w:val="pt-PT"/>
        </w:rPr>
        <w:t xml:space="preserve"> INV </w:t>
      </w:r>
      <w:r w:rsidRPr="00386CF3">
        <w:rPr>
          <w:rStyle w:val="Incipit"/>
          <w:lang w:val="pt-PT"/>
        </w:rPr>
        <w:t>Regem venturum</w:t>
      </w:r>
      <w:r w:rsidRPr="00386CF3">
        <w:rPr>
          <w:lang w:val="pt-PT"/>
        </w:rPr>
        <w:t xml:space="preserve">. [PS] </w:t>
      </w:r>
      <w:r w:rsidRPr="00386CF3">
        <w:rPr>
          <w:rStyle w:val="Incipit"/>
          <w:lang w:val="pt-PT"/>
        </w:rPr>
        <w:t>Venite</w:t>
      </w:r>
      <w:r w:rsidRPr="00386CF3">
        <w:rPr>
          <w:lang w:val="pt-PT"/>
        </w:rPr>
        <w:t xml:space="preserve"> cum nocturno. VS </w:t>
      </w:r>
      <w:r w:rsidRPr="00386CF3">
        <w:rPr>
          <w:rStyle w:val="Incipit"/>
          <w:lang w:val="pt-PT"/>
        </w:rPr>
        <w:t>Egredietur</w:t>
      </w:r>
      <w:r w:rsidRPr="00386CF3">
        <w:rPr>
          <w:lang w:val="pt-PT"/>
        </w:rPr>
        <w:t xml:space="preserve">. Legitur LS </w:t>
      </w:r>
      <w:r w:rsidRPr="00386CF3">
        <w:rPr>
          <w:rStyle w:val="Incipit"/>
          <w:lang w:val="pt-PT"/>
        </w:rPr>
        <w:t>Leg</w:t>
      </w:r>
      <w:r w:rsidR="00481BBD" w:rsidRPr="00386CF3">
        <w:rPr>
          <w:rStyle w:val="Incipit"/>
          <w:lang w:val="pt-PT"/>
        </w:rPr>
        <w:t>imus sanctum Moysen praeceptum Ä+</w:t>
      </w:r>
      <w:r w:rsidRPr="00386CF3">
        <w:rPr>
          <w:rStyle w:val="Incipit"/>
          <w:lang w:val="pt-PT"/>
        </w:rPr>
        <w:t>dei</w:t>
      </w:r>
      <w:r w:rsidR="00481BBD" w:rsidRPr="00386CF3">
        <w:rPr>
          <w:rStyle w:val="Incipit"/>
          <w:lang w:val="pt-PT"/>
        </w:rPr>
        <w:t>+Ä</w:t>
      </w:r>
      <w:r w:rsidRPr="00386CF3">
        <w:rPr>
          <w:rStyle w:val="Incipit"/>
          <w:lang w:val="pt-PT"/>
        </w:rPr>
        <w:t xml:space="preserve"> populo dantem</w:t>
      </w:r>
      <w:r w:rsidRPr="00386CF3">
        <w:rPr>
          <w:lang w:val="pt-PT"/>
        </w:rPr>
        <w:t xml:space="preserve"> cum tribus responsoriis de dominica RP </w:t>
      </w:r>
      <w:r w:rsidRPr="00386CF3">
        <w:rPr>
          <w:rStyle w:val="Incipit"/>
          <w:lang w:val="pt-PT"/>
        </w:rPr>
        <w:t>Ecce apparebit</w:t>
      </w:r>
      <w:r w:rsidRPr="00386CF3">
        <w:rPr>
          <w:lang w:val="pt-PT"/>
        </w:rPr>
        <w:t>.</w:t>
      </w:r>
    </w:p>
    <w:p w:rsidR="00B659DD" w:rsidRDefault="00F808C5" w:rsidP="004275F3">
      <w:r w:rsidRPr="00386CF3">
        <w:rPr>
          <w:rStyle w:val="Time1"/>
          <w:lang w:val="en-US"/>
        </w:rPr>
        <w:t>Ad laudes</w:t>
      </w:r>
      <w:r w:rsidRPr="00386CF3">
        <w:rPr>
          <w:lang w:val="en-US"/>
        </w:rPr>
        <w:t xml:space="preserve"> AN </w:t>
      </w:r>
      <w:r w:rsidRPr="00386CF3">
        <w:rPr>
          <w:rStyle w:val="Incipit"/>
          <w:lang w:val="en-US"/>
        </w:rPr>
        <w:t>Ecce veniet</w:t>
      </w:r>
      <w:r w:rsidRPr="00386CF3">
        <w:rPr>
          <w:lang w:val="en-US"/>
        </w:rPr>
        <w:t xml:space="preserve"> cum suis ferialibus psalmis. </w:t>
      </w:r>
      <w:r>
        <w:t xml:space="preserve">PS </w:t>
      </w:r>
      <w:r w:rsidRPr="00401E3C">
        <w:rPr>
          <w:rStyle w:val="Incipit"/>
        </w:rPr>
        <w:t>Miserere mei</w:t>
      </w:r>
      <w:r>
        <w:t xml:space="preserve">. AN </w:t>
      </w:r>
      <w:r w:rsidRPr="00401E3C">
        <w:rPr>
          <w:rStyle w:val="Incipit"/>
        </w:rPr>
        <w:t>Dum venerit</w:t>
      </w:r>
      <w:r w:rsidR="00B659DD">
        <w:t xml:space="preserve">. </w:t>
      </w:r>
      <w:r w:rsidR="003F0F7A">
        <w:t xml:space="preserve">AN </w:t>
      </w:r>
      <w:r w:rsidR="003F0F7A" w:rsidRPr="003F0F7A">
        <w:rPr>
          <w:rStyle w:val="Incipit"/>
        </w:rPr>
        <w:t>Ecce iam</w:t>
      </w:r>
      <w:r w:rsidR="003F0F7A">
        <w:t xml:space="preserve">. </w:t>
      </w:r>
      <w:r w:rsidR="00B659DD">
        <w:t xml:space="preserve">AN </w:t>
      </w:r>
      <w:r w:rsidRPr="00401E3C">
        <w:rPr>
          <w:rStyle w:val="Incipit"/>
        </w:rPr>
        <w:t>Haurietis</w:t>
      </w:r>
      <w:r w:rsidR="00B659DD" w:rsidRPr="00401E3C">
        <w:rPr>
          <w:rStyle w:val="Incipit"/>
        </w:rPr>
        <w:t xml:space="preserve"> aquas</w:t>
      </w:r>
      <w:r w:rsidR="00B659DD">
        <w:t xml:space="preserve">. AN </w:t>
      </w:r>
      <w:r w:rsidR="00B659DD" w:rsidRPr="00401E3C">
        <w:rPr>
          <w:rStyle w:val="Incipit"/>
        </w:rPr>
        <w:t>Egredietur</w:t>
      </w:r>
      <w:r w:rsidR="00B659DD">
        <w:t xml:space="preserve">. HY </w:t>
      </w:r>
      <w:r w:rsidR="00B659DD" w:rsidRPr="00401E3C">
        <w:rPr>
          <w:rStyle w:val="Incipit"/>
        </w:rPr>
        <w:t>Vox clara</w:t>
      </w:r>
      <w:r w:rsidR="00B659DD">
        <w:t xml:space="preserve">. CP </w:t>
      </w:r>
      <w:r w:rsidR="00B659DD" w:rsidRPr="00401E3C">
        <w:rPr>
          <w:rStyle w:val="Incipit"/>
        </w:rPr>
        <w:t>Ecce virgo concipiet</w:t>
      </w:r>
      <w:r w:rsidR="00B659DD">
        <w:t xml:space="preserve">. VS </w:t>
      </w:r>
      <w:r w:rsidR="00B659DD" w:rsidRPr="00401E3C">
        <w:rPr>
          <w:rStyle w:val="Incipit"/>
        </w:rPr>
        <w:t>Vox clamantis</w:t>
      </w:r>
      <w:r w:rsidR="00B659DD">
        <w:t xml:space="preserve">. AB </w:t>
      </w:r>
      <w:r w:rsidR="00B659DD" w:rsidRPr="00401E3C">
        <w:rPr>
          <w:rStyle w:val="Incipit"/>
        </w:rPr>
        <w:t>Egredietur virga</w:t>
      </w:r>
      <w:r w:rsidR="00B659DD">
        <w:t xml:space="preserve">. OR </w:t>
      </w:r>
      <w:r w:rsidR="00B659DD" w:rsidRPr="00401E3C">
        <w:rPr>
          <w:rStyle w:val="Incipit"/>
        </w:rPr>
        <w:t>Deus qui de beatae</w:t>
      </w:r>
      <w:r w:rsidR="00B659DD">
        <w:t xml:space="preserve">. Deinde ferialis antiphona cantetur et ORC </w:t>
      </w:r>
      <w:r w:rsidR="00B659DD" w:rsidRPr="00401E3C">
        <w:rPr>
          <w:rStyle w:val="Incipit"/>
        </w:rPr>
        <w:t>Aurem tuam</w:t>
      </w:r>
      <w:r w:rsidR="00B659DD">
        <w:t xml:space="preserve">. Deinde antiphona et oratio de omnibus sanctis. </w:t>
      </w:r>
    </w:p>
    <w:p w:rsidR="00F808C5" w:rsidRPr="00386CF3" w:rsidRDefault="00B659DD" w:rsidP="004275F3">
      <w:pPr>
        <w:rPr>
          <w:lang w:val="pt-PT"/>
        </w:rPr>
      </w:pPr>
      <w:r w:rsidRPr="00401E3C">
        <w:rPr>
          <w:rStyle w:val="Time1"/>
        </w:rPr>
        <w:lastRenderedPageBreak/>
        <w:t>Ad (23ra) vesperas</w:t>
      </w:r>
      <w:r>
        <w:t xml:space="preserve"> super feriales psalmos antiphona feriale. Capitulum de dominica. RP </w:t>
      </w:r>
      <w:r w:rsidRPr="00401E3C">
        <w:rPr>
          <w:rStyle w:val="Incipit"/>
        </w:rPr>
        <w:t>Festina ne</w:t>
      </w:r>
      <w:r>
        <w:t xml:space="preserve">. HY </w:t>
      </w:r>
      <w:r w:rsidRPr="00401E3C">
        <w:rPr>
          <w:rStyle w:val="Incipit"/>
        </w:rPr>
        <w:t>Conditor alme</w:t>
      </w:r>
      <w:r>
        <w:t xml:space="preserve">. VS </w:t>
      </w:r>
      <w:r w:rsidRPr="00401E3C">
        <w:rPr>
          <w:rStyle w:val="Incipit"/>
        </w:rPr>
        <w:t>Rorate caeli</w:t>
      </w:r>
      <w:r>
        <w:t xml:space="preserve">. </w:t>
      </w:r>
      <w:r w:rsidRPr="00386CF3">
        <w:rPr>
          <w:lang w:val="pt-PT"/>
        </w:rPr>
        <w:t xml:space="preserve">AM </w:t>
      </w:r>
      <w:r w:rsidRPr="00386CF3">
        <w:rPr>
          <w:rStyle w:val="Incipit"/>
          <w:lang w:val="pt-PT"/>
        </w:rPr>
        <w:t>O</w:t>
      </w:r>
      <w:r w:rsidRPr="00386CF3">
        <w:rPr>
          <w:lang w:val="pt-PT"/>
        </w:rPr>
        <w:t xml:space="preserve"> cum [PN] </w:t>
      </w:r>
      <w:r w:rsidRPr="00386CF3">
        <w:rPr>
          <w:rStyle w:val="Incipit"/>
          <w:lang w:val="pt-PT"/>
        </w:rPr>
        <w:t>Pater noster</w:t>
      </w:r>
      <w:r w:rsidRPr="00386CF3">
        <w:rPr>
          <w:lang w:val="pt-PT"/>
        </w:rPr>
        <w:t xml:space="preserve">. </w:t>
      </w:r>
      <w:r w:rsidR="003F0F7A" w:rsidRPr="00386CF3">
        <w:rPr>
          <w:lang w:val="pt-PT"/>
        </w:rPr>
        <w:t>Oratio de dominica. Deinde cante</w:t>
      </w:r>
      <w:r w:rsidRPr="00386CF3">
        <w:rPr>
          <w:lang w:val="pt-PT"/>
        </w:rPr>
        <w:t xml:space="preserve">tur ferialis antiphona de sancta Maria et ORC </w:t>
      </w:r>
      <w:r w:rsidRPr="00386CF3">
        <w:rPr>
          <w:rStyle w:val="Incipit"/>
          <w:lang w:val="pt-PT"/>
        </w:rPr>
        <w:t>Deus qui de beatae</w:t>
      </w:r>
      <w:r w:rsidRPr="00386CF3">
        <w:rPr>
          <w:lang w:val="pt-PT"/>
        </w:rPr>
        <w:t>. Et oratio de omnibus sanctis.</w:t>
      </w:r>
    </w:p>
    <w:p w:rsidR="00B659DD" w:rsidRPr="00386CF3" w:rsidRDefault="00B659DD" w:rsidP="004275F3">
      <w:pPr>
        <w:pStyle w:val="Titolo1"/>
        <w:rPr>
          <w:lang w:val="pt-PT"/>
        </w:rPr>
      </w:pPr>
      <w:r w:rsidRPr="00386CF3">
        <w:rPr>
          <w:lang w:val="pt-PT"/>
        </w:rPr>
        <w:t>FERIA TERTIA</w:t>
      </w:r>
    </w:p>
    <w:p w:rsidR="00B659DD" w:rsidRPr="00386CF3" w:rsidRDefault="008402FE" w:rsidP="004275F3">
      <w:pPr>
        <w:rPr>
          <w:lang w:val="pt-PT"/>
        </w:rPr>
      </w:pPr>
      <w:r w:rsidRPr="00386CF3">
        <w:rPr>
          <w:rStyle w:val="Time1"/>
          <w:lang w:val="pt-PT"/>
        </w:rPr>
        <w:t>Ad matutina</w:t>
      </w:r>
      <w:r w:rsidR="00B659DD" w:rsidRPr="00386CF3">
        <w:rPr>
          <w:rStyle w:val="Time1"/>
          <w:lang w:val="pt-PT"/>
        </w:rPr>
        <w:t>m</w:t>
      </w:r>
      <w:r w:rsidR="00B659DD" w:rsidRPr="00386CF3">
        <w:rPr>
          <w:lang w:val="pt-PT"/>
        </w:rPr>
        <w:t xml:space="preserve"> INV </w:t>
      </w:r>
      <w:r w:rsidR="00B659DD" w:rsidRPr="00386CF3">
        <w:rPr>
          <w:rStyle w:val="Incipit"/>
          <w:lang w:val="pt-PT"/>
        </w:rPr>
        <w:t>Regem venturum</w:t>
      </w:r>
      <w:r w:rsidR="00B659DD" w:rsidRPr="00386CF3">
        <w:rPr>
          <w:lang w:val="pt-PT"/>
        </w:rPr>
        <w:t xml:space="preserve">. [PS] </w:t>
      </w:r>
      <w:r w:rsidR="00B659DD" w:rsidRPr="00386CF3">
        <w:rPr>
          <w:rStyle w:val="Incipit"/>
          <w:lang w:val="pt-PT"/>
        </w:rPr>
        <w:t>Venite</w:t>
      </w:r>
      <w:r w:rsidR="00B659DD" w:rsidRPr="00386CF3">
        <w:rPr>
          <w:lang w:val="pt-PT"/>
        </w:rPr>
        <w:t xml:space="preserve"> cum nocturno. VS </w:t>
      </w:r>
      <w:r w:rsidR="00B659DD" w:rsidRPr="00386CF3">
        <w:rPr>
          <w:rStyle w:val="Incipit"/>
          <w:lang w:val="pt-PT"/>
        </w:rPr>
        <w:t>Egredietur virga</w:t>
      </w:r>
      <w:r w:rsidR="00B659DD" w:rsidRPr="00386CF3">
        <w:rPr>
          <w:lang w:val="pt-PT"/>
        </w:rPr>
        <w:t xml:space="preserve">. Legitur LS </w:t>
      </w:r>
      <w:r w:rsidR="00B659DD" w:rsidRPr="00386CF3">
        <w:rPr>
          <w:rStyle w:val="Incipit"/>
          <w:lang w:val="pt-PT"/>
        </w:rPr>
        <w:t>Oportet fratres carissimi</w:t>
      </w:r>
      <w:r w:rsidR="00B659DD" w:rsidRPr="00386CF3">
        <w:rPr>
          <w:lang w:val="pt-PT"/>
        </w:rPr>
        <w:t>. Et tria responsoria de dominica.</w:t>
      </w:r>
    </w:p>
    <w:p w:rsidR="00B659DD" w:rsidRDefault="00B659DD" w:rsidP="004275F3">
      <w:r w:rsidRPr="00386CF3">
        <w:rPr>
          <w:rStyle w:val="Time1"/>
          <w:lang w:val="pt-PT"/>
        </w:rPr>
        <w:t>Ad laudes</w:t>
      </w:r>
      <w:r w:rsidRPr="00386CF3">
        <w:rPr>
          <w:lang w:val="pt-PT"/>
        </w:rPr>
        <w:t xml:space="preserve"> AN </w:t>
      </w:r>
      <w:r w:rsidRPr="00386CF3">
        <w:rPr>
          <w:rStyle w:val="Incipit"/>
          <w:lang w:val="pt-PT"/>
        </w:rPr>
        <w:t>Rorate caeli</w:t>
      </w:r>
      <w:r w:rsidRPr="00386CF3">
        <w:rPr>
          <w:lang w:val="pt-PT"/>
        </w:rPr>
        <w:t xml:space="preserve">. AN </w:t>
      </w:r>
      <w:r w:rsidR="00795EAE" w:rsidRPr="00386CF3">
        <w:rPr>
          <w:rStyle w:val="Incipit"/>
          <w:lang w:val="pt-PT"/>
        </w:rPr>
        <w:t>|Timete::Emitte|</w:t>
      </w:r>
      <w:r w:rsidRPr="00386CF3">
        <w:rPr>
          <w:rStyle w:val="Incipit"/>
          <w:lang w:val="pt-PT"/>
        </w:rPr>
        <w:t xml:space="preserve"> agnum</w:t>
      </w:r>
      <w:r w:rsidRPr="00386CF3">
        <w:rPr>
          <w:lang w:val="pt-PT"/>
        </w:rPr>
        <w:t xml:space="preserve">. </w:t>
      </w:r>
      <w:r>
        <w:t xml:space="preserve">AN </w:t>
      </w:r>
      <w:r w:rsidRPr="003D5215">
        <w:rPr>
          <w:rStyle w:val="Incipit"/>
        </w:rPr>
        <w:t>Ut cognoscamus</w:t>
      </w:r>
      <w:r>
        <w:t xml:space="preserve">. AN </w:t>
      </w:r>
      <w:r w:rsidRPr="003D5215">
        <w:rPr>
          <w:rStyle w:val="Incipit"/>
        </w:rPr>
        <w:t>Da mercedem</w:t>
      </w:r>
      <w:r>
        <w:t xml:space="preserve">. AN </w:t>
      </w:r>
      <w:r w:rsidRPr="003D5215">
        <w:rPr>
          <w:rStyle w:val="Incipit"/>
        </w:rPr>
        <w:t>Lex</w:t>
      </w:r>
      <w:r w:rsidR="003D2F7A" w:rsidRPr="003D5215">
        <w:rPr>
          <w:rStyle w:val="Incipit"/>
        </w:rPr>
        <w:t xml:space="preserve"> </w:t>
      </w:r>
      <w:r w:rsidR="008402FE">
        <w:rPr>
          <w:rStyle w:val="Incipit"/>
        </w:rPr>
        <w:t xml:space="preserve">per </w:t>
      </w:r>
      <w:r w:rsidR="003D2F7A" w:rsidRPr="003D5215">
        <w:rPr>
          <w:rStyle w:val="Incipit"/>
        </w:rPr>
        <w:t>Moysen</w:t>
      </w:r>
      <w:r w:rsidR="003D2F7A">
        <w:t xml:space="preserve">. HY </w:t>
      </w:r>
      <w:r w:rsidR="003D2F7A" w:rsidRPr="003D5215">
        <w:rPr>
          <w:rStyle w:val="Incipit"/>
        </w:rPr>
        <w:t>Vox clara</w:t>
      </w:r>
      <w:r w:rsidR="003D2F7A">
        <w:t xml:space="preserve">. CP </w:t>
      </w:r>
      <w:r w:rsidR="003D2F7A" w:rsidRPr="003D5215">
        <w:rPr>
          <w:rStyle w:val="Incipit"/>
        </w:rPr>
        <w:t>Ecce virgo</w:t>
      </w:r>
      <w:r w:rsidR="003D2F7A">
        <w:t xml:space="preserve">. VS </w:t>
      </w:r>
      <w:r w:rsidR="003D2F7A" w:rsidRPr="00795EAE">
        <w:rPr>
          <w:rStyle w:val="Incipit"/>
        </w:rPr>
        <w:t>Vox (23rb) clamantis</w:t>
      </w:r>
      <w:r w:rsidR="003D2F7A">
        <w:t xml:space="preserve">. AB </w:t>
      </w:r>
      <w:r w:rsidR="003D2F7A" w:rsidRPr="00795EAE">
        <w:rPr>
          <w:rStyle w:val="Incipit"/>
        </w:rPr>
        <w:t>Ecce ancilla</w:t>
      </w:r>
      <w:r w:rsidR="003D2F7A">
        <w:t>.</w:t>
      </w:r>
    </w:p>
    <w:p w:rsidR="003D2F7A" w:rsidRPr="00386CF3" w:rsidRDefault="003D2F7A" w:rsidP="004275F3">
      <w:pPr>
        <w:rPr>
          <w:lang w:val="da-DK"/>
        </w:rPr>
      </w:pPr>
      <w:r w:rsidRPr="003D5215">
        <w:rPr>
          <w:rStyle w:val="Time1"/>
        </w:rPr>
        <w:t>Ad vesperas</w:t>
      </w:r>
      <w:r>
        <w:t xml:space="preserve"> AN </w:t>
      </w:r>
      <w:r w:rsidRPr="003D5215">
        <w:rPr>
          <w:rStyle w:val="Incipit"/>
        </w:rPr>
        <w:t>Tu Bethlehem terra</w:t>
      </w:r>
      <w:r>
        <w:t xml:space="preserve">. </w:t>
      </w:r>
      <w:r w:rsidRPr="00386CF3">
        <w:rPr>
          <w:lang w:val="da-DK"/>
        </w:rPr>
        <w:t xml:space="preserve">[KY] </w:t>
      </w:r>
      <w:r w:rsidRPr="00386CF3">
        <w:rPr>
          <w:rStyle w:val="Incipit"/>
          <w:lang w:val="da-DK"/>
        </w:rPr>
        <w:t>Kyrie</w:t>
      </w:r>
      <w:r w:rsidRPr="00386CF3">
        <w:rPr>
          <w:lang w:val="da-DK"/>
        </w:rPr>
        <w:t xml:space="preserve"> cum [PN] </w:t>
      </w:r>
      <w:r w:rsidRPr="00386CF3">
        <w:rPr>
          <w:rStyle w:val="Incipit"/>
          <w:lang w:val="da-DK"/>
        </w:rPr>
        <w:t>Pater noster</w:t>
      </w:r>
      <w:r w:rsidRPr="00386CF3">
        <w:rPr>
          <w:lang w:val="da-DK"/>
        </w:rPr>
        <w:t xml:space="preserve">. OR </w:t>
      </w:r>
      <w:r w:rsidRPr="00386CF3">
        <w:rPr>
          <w:rStyle w:val="Incipit"/>
          <w:lang w:val="da-DK"/>
        </w:rPr>
        <w:t>Deus qui de beatae</w:t>
      </w:r>
      <w:r w:rsidRPr="00386CF3">
        <w:rPr>
          <w:lang w:val="da-DK"/>
        </w:rPr>
        <w:t>. Sequitur ferialis antiphona et oratio de dominica. Postea de omnibus sanctis.</w:t>
      </w:r>
    </w:p>
    <w:p w:rsidR="003D2F7A" w:rsidRPr="00386CF3" w:rsidRDefault="003D2F7A" w:rsidP="004275F3">
      <w:pPr>
        <w:pStyle w:val="Titolo1"/>
        <w:rPr>
          <w:lang w:val="da-DK"/>
        </w:rPr>
      </w:pPr>
      <w:r w:rsidRPr="00386CF3">
        <w:rPr>
          <w:lang w:val="da-DK"/>
        </w:rPr>
        <w:t>[KOMMENTAR]</w:t>
      </w:r>
    </w:p>
    <w:p w:rsidR="003D2F7A" w:rsidRPr="00386CF3" w:rsidRDefault="003D2F7A" w:rsidP="004275F3">
      <w:pPr>
        <w:rPr>
          <w:lang w:val="pt-PT"/>
        </w:rPr>
      </w:pPr>
      <w:r w:rsidRPr="00386CF3">
        <w:rPr>
          <w:lang w:val="da-DK"/>
        </w:rPr>
        <w:t xml:space="preserve">In hac ebdomada omnibus annis agitur ieiunium decembre. Nam hoc semper sit proxima die ante vigiliam nativitatis domini. Si festum Thomae inciderit eiusdem noctibus feriales laudes illius noctis cum responsoriis. </w:t>
      </w:r>
      <w:r w:rsidRPr="00386CF3">
        <w:rPr>
          <w:lang w:val="pt-PT"/>
        </w:rPr>
        <w:t>Si feria habeat responsoria anticipantur in priorem ebdomadam</w:t>
      </w:r>
      <w:r w:rsidR="00795EAE" w:rsidRPr="00386CF3">
        <w:rPr>
          <w:lang w:val="pt-PT"/>
        </w:rPr>
        <w:t xml:space="preserve">, et nocte eiusdem nominis ad vesperas </w:t>
      </w:r>
      <w:r w:rsidR="002C23BB" w:rsidRPr="00386CF3">
        <w:rPr>
          <w:lang w:val="pt-PT"/>
        </w:rPr>
        <w:t xml:space="preserve">super feriales psalmos antiphona de dominica. </w:t>
      </w:r>
      <w:r w:rsidR="002C23BB" w:rsidRPr="00386CF3">
        <w:rPr>
          <w:lang w:val="it-IT"/>
        </w:rPr>
        <w:t xml:space="preserve">RP </w:t>
      </w:r>
      <w:r w:rsidR="002C23BB" w:rsidRPr="00386CF3">
        <w:rPr>
          <w:rStyle w:val="Incipit"/>
          <w:lang w:val="it-IT"/>
        </w:rPr>
        <w:t>Festina ne tardaveris</w:t>
      </w:r>
      <w:r w:rsidR="002C23BB" w:rsidRPr="00386CF3">
        <w:rPr>
          <w:lang w:val="it-IT"/>
        </w:rPr>
        <w:t xml:space="preserve">. HY </w:t>
      </w:r>
      <w:r w:rsidR="002C23BB" w:rsidRPr="00386CF3">
        <w:rPr>
          <w:rStyle w:val="Incipit"/>
          <w:lang w:val="it-IT"/>
        </w:rPr>
        <w:t>Conditor alme</w:t>
      </w:r>
      <w:r w:rsidR="002C23BB" w:rsidRPr="00386CF3">
        <w:rPr>
          <w:lang w:val="it-IT"/>
        </w:rPr>
        <w:t xml:space="preserve">. VS </w:t>
      </w:r>
      <w:r w:rsidR="002C23BB" w:rsidRPr="00386CF3">
        <w:rPr>
          <w:rStyle w:val="Incipit"/>
          <w:lang w:val="it-IT"/>
        </w:rPr>
        <w:t>Rorate caeli</w:t>
      </w:r>
      <w:r w:rsidR="002C23BB" w:rsidRPr="00386CF3">
        <w:rPr>
          <w:lang w:val="it-IT"/>
        </w:rPr>
        <w:t xml:space="preserve">. </w:t>
      </w:r>
      <w:r w:rsidR="002C23BB" w:rsidRPr="00386CF3">
        <w:rPr>
          <w:lang w:val="pt-PT"/>
        </w:rPr>
        <w:t xml:space="preserve">AM </w:t>
      </w:r>
      <w:r w:rsidR="002C23BB" w:rsidRPr="00386CF3">
        <w:rPr>
          <w:rStyle w:val="Incipit"/>
          <w:lang w:val="pt-PT"/>
        </w:rPr>
        <w:t>O</w:t>
      </w:r>
      <w:r w:rsidR="002C23BB" w:rsidRPr="00386CF3">
        <w:rPr>
          <w:lang w:val="pt-PT"/>
        </w:rPr>
        <w:t xml:space="preserve">. (23va) [KY] </w:t>
      </w:r>
      <w:r w:rsidR="002C23BB" w:rsidRPr="00386CF3">
        <w:rPr>
          <w:rStyle w:val="Incipit"/>
          <w:lang w:val="pt-PT"/>
        </w:rPr>
        <w:t>Kyrie</w:t>
      </w:r>
      <w:r w:rsidR="002C23BB" w:rsidRPr="00386CF3">
        <w:rPr>
          <w:lang w:val="pt-PT"/>
        </w:rPr>
        <w:t xml:space="preserve"> cum [PN] </w:t>
      </w:r>
      <w:r w:rsidR="002C23BB" w:rsidRPr="00386CF3">
        <w:rPr>
          <w:rStyle w:val="Incipit"/>
          <w:lang w:val="pt-PT"/>
        </w:rPr>
        <w:t>Pater noster</w:t>
      </w:r>
      <w:r w:rsidR="002C23BB" w:rsidRPr="00386CF3">
        <w:rPr>
          <w:lang w:val="pt-PT"/>
        </w:rPr>
        <w:t xml:space="preserve">. OR </w:t>
      </w:r>
      <w:r w:rsidR="002C23BB" w:rsidRPr="00386CF3">
        <w:rPr>
          <w:rStyle w:val="Incipit"/>
          <w:lang w:val="pt-PT"/>
        </w:rPr>
        <w:t>Aurem tuam</w:t>
      </w:r>
      <w:r w:rsidR="002C23BB" w:rsidRPr="00386CF3">
        <w:rPr>
          <w:lang w:val="pt-PT"/>
        </w:rPr>
        <w:t>.</w:t>
      </w:r>
    </w:p>
    <w:p w:rsidR="002C23BB" w:rsidRPr="00386CF3" w:rsidRDefault="002C23BB" w:rsidP="004275F3">
      <w:pPr>
        <w:pStyle w:val="Titolo1"/>
        <w:rPr>
          <w:lang w:val="pt-PT"/>
        </w:rPr>
      </w:pPr>
      <w:r w:rsidRPr="00386CF3">
        <w:rPr>
          <w:lang w:val="pt-PT"/>
        </w:rPr>
        <w:t>FERIA QUARTA</w:t>
      </w:r>
    </w:p>
    <w:p w:rsidR="002C23BB" w:rsidRPr="00386CF3" w:rsidRDefault="002C23BB" w:rsidP="004275F3">
      <w:pPr>
        <w:rPr>
          <w:lang w:val="it-I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[PS] </w:t>
      </w:r>
      <w:r w:rsidRPr="00386CF3">
        <w:rPr>
          <w:rStyle w:val="Incipit"/>
          <w:lang w:val="pt-PT"/>
        </w:rPr>
        <w:t>Venite</w:t>
      </w:r>
      <w:r w:rsidRPr="00386CF3">
        <w:rPr>
          <w:lang w:val="pt-PT"/>
        </w:rPr>
        <w:t>.</w:t>
      </w:r>
      <w:r w:rsidR="0023524C" w:rsidRPr="00386CF3">
        <w:rPr>
          <w:lang w:val="pt-PT"/>
        </w:rPr>
        <w:t xml:space="preserve"> VS </w:t>
      </w:r>
      <w:r w:rsidR="0023524C" w:rsidRPr="00386CF3">
        <w:rPr>
          <w:rStyle w:val="Incipit"/>
          <w:lang w:val="pt-PT"/>
        </w:rPr>
        <w:t>Ex Sion species decoris</w:t>
      </w:r>
      <w:r w:rsidR="0023524C" w:rsidRPr="00386CF3">
        <w:rPr>
          <w:lang w:val="pt-PT"/>
        </w:rPr>
        <w:t xml:space="preserve">. Legitur EV </w:t>
      </w:r>
      <w:r w:rsidR="0023524C" w:rsidRPr="00386CF3">
        <w:rPr>
          <w:rStyle w:val="Incipit"/>
          <w:lang w:val="pt-PT"/>
        </w:rPr>
        <w:t>Missus est Gabriel</w:t>
      </w:r>
      <w:r w:rsidR="0023524C" w:rsidRPr="00386CF3">
        <w:rPr>
          <w:lang w:val="pt-PT"/>
        </w:rPr>
        <w:t xml:space="preserve"> cum historia [RP] </w:t>
      </w:r>
      <w:r w:rsidR="0023524C" w:rsidRPr="00386CF3">
        <w:rPr>
          <w:rStyle w:val="Incipit"/>
          <w:lang w:val="pt-PT"/>
        </w:rPr>
        <w:t>Clama in fortitudine</w:t>
      </w:r>
      <w:r w:rsidR="0023524C" w:rsidRPr="00386CF3">
        <w:rPr>
          <w:lang w:val="pt-PT"/>
        </w:rPr>
        <w:t xml:space="preserve">. </w:t>
      </w:r>
      <w:r w:rsidR="0023524C" w:rsidRPr="00386CF3">
        <w:rPr>
          <w:lang w:val="it-IT"/>
        </w:rPr>
        <w:t>Se</w:t>
      </w:r>
      <w:r w:rsidR="0074241C" w:rsidRPr="00386CF3">
        <w:rPr>
          <w:lang w:val="it-IT"/>
        </w:rPr>
        <w:t>d si festum beati Thomae</w:t>
      </w:r>
      <w:r w:rsidR="000539D6" w:rsidRPr="00386CF3">
        <w:rPr>
          <w:lang w:val="it-IT"/>
        </w:rPr>
        <w:t xml:space="preserve"> in qu</w:t>
      </w:r>
      <w:r w:rsidR="0023524C" w:rsidRPr="00386CF3">
        <w:rPr>
          <w:lang w:val="it-IT"/>
        </w:rPr>
        <w:t xml:space="preserve">arta feria fuerit evangelium feriale [EV] </w:t>
      </w:r>
      <w:r w:rsidR="0023524C" w:rsidRPr="00386CF3">
        <w:rPr>
          <w:rStyle w:val="Incipit"/>
          <w:lang w:val="it-IT"/>
        </w:rPr>
        <w:t>Missus est</w:t>
      </w:r>
      <w:r w:rsidR="008402FE" w:rsidRPr="00386CF3">
        <w:rPr>
          <w:lang w:val="it-IT"/>
        </w:rPr>
        <w:t xml:space="preserve"> lega</w:t>
      </w:r>
      <w:r w:rsidR="0023524C" w:rsidRPr="00386CF3">
        <w:rPr>
          <w:lang w:val="it-IT"/>
        </w:rPr>
        <w:t xml:space="preserve">tur feria tertia praecedenti. Et sermo oportet ut anticipetur in ebdomada praecedenti. RP </w:t>
      </w:r>
      <w:r w:rsidR="0023524C" w:rsidRPr="00386CF3">
        <w:rPr>
          <w:rStyle w:val="Incipit"/>
          <w:lang w:val="it-IT"/>
        </w:rPr>
        <w:t>Clama in fortitudine</w:t>
      </w:r>
      <w:r w:rsidR="0023524C" w:rsidRPr="00386CF3">
        <w:rPr>
          <w:lang w:val="it-IT"/>
        </w:rPr>
        <w:t xml:space="preserve">. RP </w:t>
      </w:r>
      <w:r w:rsidR="0023524C" w:rsidRPr="00386CF3">
        <w:rPr>
          <w:rStyle w:val="Incipit"/>
          <w:lang w:val="it-IT"/>
        </w:rPr>
        <w:t>Orietur stella</w:t>
      </w:r>
      <w:r w:rsidR="0023524C" w:rsidRPr="00386CF3">
        <w:rPr>
          <w:lang w:val="it-IT"/>
        </w:rPr>
        <w:t xml:space="preserve">. RP </w:t>
      </w:r>
      <w:r w:rsidR="0023524C" w:rsidRPr="00386CF3">
        <w:rPr>
          <w:rStyle w:val="Incipit"/>
          <w:lang w:val="it-IT"/>
        </w:rPr>
        <w:t>Modo veniet</w:t>
      </w:r>
      <w:r w:rsidR="0023524C" w:rsidRPr="00386CF3">
        <w:rPr>
          <w:lang w:val="it-IT"/>
        </w:rPr>
        <w:t>.</w:t>
      </w:r>
    </w:p>
    <w:p w:rsidR="0023524C" w:rsidRPr="00386CF3" w:rsidRDefault="0023524C" w:rsidP="004275F3">
      <w:pPr>
        <w:rPr>
          <w:lang w:val="pt-PT"/>
        </w:rPr>
      </w:pPr>
      <w:r w:rsidRPr="00386CF3">
        <w:rPr>
          <w:rStyle w:val="Time1"/>
          <w:lang w:val="it-IT"/>
        </w:rPr>
        <w:t>Ad laudes</w:t>
      </w:r>
      <w:r w:rsidRPr="00386CF3">
        <w:rPr>
          <w:lang w:val="it-IT"/>
        </w:rPr>
        <w:t xml:space="preserve"> AN </w:t>
      </w:r>
      <w:r w:rsidRPr="00386CF3">
        <w:rPr>
          <w:rStyle w:val="Incipit"/>
          <w:lang w:val="it-IT"/>
        </w:rPr>
        <w:t>Propter Sion</w:t>
      </w:r>
      <w:r w:rsidRPr="00386CF3">
        <w:rPr>
          <w:lang w:val="it-IT"/>
        </w:rPr>
        <w:t xml:space="preserve">. AN </w:t>
      </w:r>
      <w:r w:rsidRPr="00386CF3">
        <w:rPr>
          <w:rStyle w:val="Incipit"/>
          <w:lang w:val="it-IT"/>
        </w:rPr>
        <w:t>Prophetae praedicaverunt</w:t>
      </w:r>
      <w:r w:rsidRPr="00386CF3">
        <w:rPr>
          <w:lang w:val="it-IT"/>
        </w:rPr>
        <w:t xml:space="preserve">. AN </w:t>
      </w:r>
      <w:r w:rsidRPr="00386CF3">
        <w:rPr>
          <w:rStyle w:val="Incipit"/>
          <w:lang w:val="it-IT"/>
        </w:rPr>
        <w:t>Spiritus domini</w:t>
      </w:r>
      <w:r w:rsidRPr="00386CF3">
        <w:rPr>
          <w:lang w:val="it-IT"/>
        </w:rPr>
        <w:t xml:space="preserve">. AN </w:t>
      </w:r>
      <w:r w:rsidRPr="00386CF3">
        <w:rPr>
          <w:rStyle w:val="Incipit"/>
          <w:lang w:val="it-IT"/>
        </w:rPr>
        <w:t>Ecce veniet</w:t>
      </w:r>
      <w:r w:rsidRPr="00386CF3">
        <w:rPr>
          <w:lang w:val="it-IT"/>
        </w:rPr>
        <w:t xml:space="preserve">. AN </w:t>
      </w:r>
      <w:r w:rsidRPr="00386CF3">
        <w:rPr>
          <w:rStyle w:val="Incipit"/>
          <w:lang w:val="it-IT"/>
        </w:rPr>
        <w:t>Annuntiate populis</w:t>
      </w:r>
      <w:r w:rsidRPr="00386CF3">
        <w:rPr>
          <w:lang w:val="it-IT"/>
        </w:rPr>
        <w:t xml:space="preserve">. HY </w:t>
      </w:r>
      <w:r w:rsidRPr="00386CF3">
        <w:rPr>
          <w:rStyle w:val="Incipit"/>
          <w:lang w:val="it-IT"/>
        </w:rPr>
        <w:t>Vox clara</w:t>
      </w:r>
      <w:r w:rsidRPr="00386CF3">
        <w:rPr>
          <w:lang w:val="it-IT"/>
        </w:rPr>
        <w:t xml:space="preserve">. CP </w:t>
      </w:r>
      <w:r w:rsidRPr="00386CF3">
        <w:rPr>
          <w:rStyle w:val="Incipit"/>
          <w:lang w:val="it-IT"/>
        </w:rPr>
        <w:t>Ecce virgo concipiet</w:t>
      </w:r>
      <w:r w:rsidRPr="00386CF3">
        <w:rPr>
          <w:lang w:val="it-IT"/>
        </w:rPr>
        <w:t xml:space="preserve">. VS </w:t>
      </w:r>
      <w:r w:rsidRPr="00386CF3">
        <w:rPr>
          <w:rStyle w:val="Incipit"/>
          <w:lang w:val="it-IT"/>
        </w:rPr>
        <w:t>Vox clamantis in deserto</w:t>
      </w:r>
      <w:r w:rsidRPr="00386CF3">
        <w:rPr>
          <w:lang w:val="it-IT"/>
        </w:rPr>
        <w:t xml:space="preserve">. (23vb) AB </w:t>
      </w:r>
      <w:r w:rsidRPr="00386CF3">
        <w:rPr>
          <w:rStyle w:val="Incipit"/>
          <w:lang w:val="it-IT"/>
        </w:rPr>
        <w:t>Missus est Gabriel</w:t>
      </w:r>
      <w:r w:rsidRPr="00386CF3">
        <w:rPr>
          <w:lang w:val="it-IT"/>
        </w:rPr>
        <w:t xml:space="preserve">. [KY] </w:t>
      </w:r>
      <w:r w:rsidRPr="00386CF3">
        <w:rPr>
          <w:rStyle w:val="Incipit"/>
          <w:lang w:val="it-IT"/>
        </w:rPr>
        <w:t>Kyrie</w:t>
      </w:r>
      <w:r w:rsidRPr="00386CF3">
        <w:rPr>
          <w:lang w:val="it-IT"/>
        </w:rPr>
        <w:t xml:space="preserve"> cum [PN] </w:t>
      </w:r>
      <w:r w:rsidRPr="00386CF3">
        <w:rPr>
          <w:rStyle w:val="Incipit"/>
          <w:lang w:val="it-IT"/>
        </w:rPr>
        <w:t>Pater noster.</w:t>
      </w:r>
      <w:r w:rsidRPr="00386CF3">
        <w:rPr>
          <w:lang w:val="it-IT"/>
        </w:rPr>
        <w:t xml:space="preserve"> OR </w:t>
      </w:r>
      <w:r w:rsidRPr="00386CF3">
        <w:rPr>
          <w:rStyle w:val="Incipit"/>
          <w:lang w:val="it-IT"/>
        </w:rPr>
        <w:t>Deus qui de beatae Mariae</w:t>
      </w:r>
      <w:r w:rsidRPr="00386CF3">
        <w:rPr>
          <w:lang w:val="it-IT"/>
        </w:rPr>
        <w:t xml:space="preserve">. </w:t>
      </w:r>
      <w:r w:rsidRPr="00386CF3">
        <w:rPr>
          <w:lang w:val="pt-PT"/>
        </w:rPr>
        <w:t>Sequitur ferialis antiphona et oratio de dominica. Postea oratio de omnibus sanctis. Et nota quod in omnibus vigiliis per totum annum, quae per ieiunium celebrantur in quattuor tempo</w:t>
      </w:r>
      <w:r w:rsidR="008402FE" w:rsidRPr="00386CF3">
        <w:rPr>
          <w:lang w:val="pt-PT"/>
        </w:rPr>
        <w:t>ribus, cantantur singulariter hae</w:t>
      </w:r>
      <w:r w:rsidRPr="00386CF3">
        <w:rPr>
          <w:lang w:val="pt-PT"/>
        </w:rPr>
        <w:t>c cum missa post sextam. Sed si festum circa aliquod evenerit missa de festo fiet post tertiam, missa de ieiunio post sextam.</w:t>
      </w:r>
      <w:r w:rsidR="00E25A35" w:rsidRPr="00386CF3">
        <w:rPr>
          <w:lang w:val="pt-PT"/>
        </w:rPr>
        <w:t xml:space="preserve"> Et post missam nonam.</w:t>
      </w:r>
    </w:p>
    <w:p w:rsidR="00E25A35" w:rsidRPr="0021481A" w:rsidRDefault="00E25A35" w:rsidP="004275F3">
      <w:pPr>
        <w:rPr>
          <w:lang w:val="it-IT"/>
        </w:rPr>
      </w:pPr>
      <w:r w:rsidRPr="00386CF3">
        <w:rPr>
          <w:rStyle w:val="Time1"/>
          <w:lang w:val="it-IT"/>
        </w:rPr>
        <w:t>[Ad missam]</w:t>
      </w:r>
      <w:r w:rsidRPr="00386CF3">
        <w:rPr>
          <w:lang w:val="it-IT"/>
        </w:rPr>
        <w:t xml:space="preserve"> IN </w:t>
      </w:r>
      <w:r w:rsidRPr="00386CF3">
        <w:rPr>
          <w:rStyle w:val="Incipit"/>
          <w:lang w:val="it-IT"/>
        </w:rPr>
        <w:t>Rorate caeli desuper</w:t>
      </w:r>
      <w:r w:rsidRPr="00386CF3">
        <w:rPr>
          <w:lang w:val="it-IT"/>
        </w:rPr>
        <w:t xml:space="preserve">. [KY] </w:t>
      </w:r>
      <w:r w:rsidRPr="00386CF3">
        <w:rPr>
          <w:rStyle w:val="Incipit"/>
          <w:lang w:val="it-IT"/>
        </w:rPr>
        <w:t>Kyrie</w:t>
      </w:r>
      <w:r w:rsidRPr="00386CF3">
        <w:rPr>
          <w:lang w:val="it-IT"/>
        </w:rPr>
        <w:t xml:space="preserve"> cum semplici melodia</w:t>
      </w:r>
      <w:r w:rsidR="007B7096" w:rsidRPr="00386CF3">
        <w:rPr>
          <w:lang w:val="it-IT"/>
        </w:rPr>
        <w:t>.</w:t>
      </w:r>
      <w:r w:rsidRPr="00386CF3">
        <w:rPr>
          <w:lang w:val="it-IT"/>
        </w:rPr>
        <w:t xml:space="preserve"> Deinde </w:t>
      </w:r>
      <w:r w:rsidRPr="00386CF3">
        <w:rPr>
          <w:rStyle w:val="Funktion"/>
          <w:lang w:val="it-IT"/>
        </w:rPr>
        <w:t>sacerdos</w:t>
      </w:r>
      <w:r w:rsidRPr="00386CF3">
        <w:rPr>
          <w:lang w:val="it-IT"/>
        </w:rPr>
        <w:t xml:space="preserve"> non salutet </w:t>
      </w:r>
      <w:r w:rsidRPr="00386CF3">
        <w:rPr>
          <w:rStyle w:val="Funktion"/>
          <w:lang w:val="it-IT"/>
        </w:rPr>
        <w:t>populum</w:t>
      </w:r>
      <w:r w:rsidRPr="00386CF3">
        <w:rPr>
          <w:lang w:val="it-IT"/>
        </w:rPr>
        <w:t xml:space="preserve">, sed dicat [ORI] </w:t>
      </w:r>
      <w:r w:rsidRPr="00386CF3">
        <w:rPr>
          <w:rStyle w:val="Incipit"/>
          <w:lang w:val="it-IT"/>
        </w:rPr>
        <w:t>Oremus</w:t>
      </w:r>
      <w:r w:rsidRPr="00386CF3">
        <w:rPr>
          <w:lang w:val="it-IT"/>
        </w:rPr>
        <w:t xml:space="preserve">. Deinde </w:t>
      </w:r>
      <w:r w:rsidRPr="00386CF3">
        <w:rPr>
          <w:rStyle w:val="Funktion"/>
          <w:lang w:val="it-IT"/>
        </w:rPr>
        <w:t>diaconus</w:t>
      </w:r>
      <w:r w:rsidRPr="00386CF3">
        <w:rPr>
          <w:lang w:val="it-IT"/>
        </w:rPr>
        <w:t xml:space="preserve"> dicat [ORI] </w:t>
      </w:r>
      <w:r w:rsidRPr="00386CF3">
        <w:rPr>
          <w:rStyle w:val="Incipit"/>
          <w:lang w:val="it-IT"/>
        </w:rPr>
        <w:t>Flectamus genua</w:t>
      </w:r>
      <w:r w:rsidRPr="00386CF3">
        <w:rPr>
          <w:lang w:val="it-IT"/>
        </w:rPr>
        <w:t xml:space="preserve">. Deinde [ORI] </w:t>
      </w:r>
      <w:r w:rsidRPr="00386CF3">
        <w:rPr>
          <w:rStyle w:val="Incipit"/>
          <w:lang w:val="it-IT"/>
        </w:rPr>
        <w:t>Levate</w:t>
      </w:r>
      <w:r w:rsidRPr="00386CF3">
        <w:rPr>
          <w:lang w:val="it-IT"/>
        </w:rPr>
        <w:t xml:space="preserve">. </w:t>
      </w:r>
      <w:r w:rsidRPr="00386CF3">
        <w:rPr>
          <w:rStyle w:val="Funktion"/>
          <w:lang w:val="it-IT"/>
        </w:rPr>
        <w:t>Sacerdos</w:t>
      </w:r>
      <w:r w:rsidRPr="00386CF3">
        <w:rPr>
          <w:lang w:val="it-IT"/>
        </w:rPr>
        <w:t xml:space="preserve"> ORCL </w:t>
      </w:r>
      <w:r w:rsidRPr="00386CF3">
        <w:rPr>
          <w:rStyle w:val="Incipit"/>
          <w:lang w:val="it-IT"/>
        </w:rPr>
        <w:t>Praesta (24ra) quaesumus omnipotens deus</w:t>
      </w:r>
      <w:r w:rsidRPr="00386CF3">
        <w:rPr>
          <w:lang w:val="it-IT"/>
        </w:rPr>
        <w:t xml:space="preserve">. EPP </w:t>
      </w:r>
      <w:r w:rsidRPr="00386CF3">
        <w:rPr>
          <w:rStyle w:val="Incipit"/>
          <w:lang w:val="it-IT"/>
        </w:rPr>
        <w:t>Erit in novissimis</w:t>
      </w:r>
      <w:r w:rsidRPr="00386CF3">
        <w:rPr>
          <w:lang w:val="it-IT"/>
        </w:rPr>
        <w:t xml:space="preserve">. GR </w:t>
      </w:r>
      <w:r w:rsidRPr="00386CF3">
        <w:rPr>
          <w:rStyle w:val="Incipit"/>
          <w:lang w:val="it-IT"/>
        </w:rPr>
        <w:lastRenderedPageBreak/>
        <w:t>Tollite portas</w:t>
      </w:r>
      <w:r w:rsidRPr="00386CF3">
        <w:rPr>
          <w:lang w:val="it-IT"/>
        </w:rPr>
        <w:t xml:space="preserve">. </w:t>
      </w:r>
      <w:r w:rsidRPr="0021481A">
        <w:rPr>
          <w:lang w:val="pt-PT"/>
        </w:rPr>
        <w:t xml:space="preserve">Deinde </w:t>
      </w:r>
      <w:r w:rsidRPr="0021481A">
        <w:rPr>
          <w:rStyle w:val="Funktion"/>
          <w:lang w:val="pt-PT"/>
        </w:rPr>
        <w:t>sacerdos</w:t>
      </w:r>
      <w:r w:rsidRPr="0021481A">
        <w:rPr>
          <w:lang w:val="pt-PT"/>
        </w:rPr>
        <w:t xml:space="preserve"> salutet </w:t>
      </w:r>
      <w:r w:rsidRPr="0021481A">
        <w:rPr>
          <w:rStyle w:val="Funktion"/>
          <w:lang w:val="pt-PT"/>
        </w:rPr>
        <w:t>populum</w:t>
      </w:r>
      <w:r w:rsidRPr="0021481A">
        <w:rPr>
          <w:lang w:val="pt-PT"/>
        </w:rPr>
        <w:t xml:space="preserve"> et dicat OR </w:t>
      </w:r>
      <w:r w:rsidRPr="0021481A">
        <w:rPr>
          <w:rStyle w:val="Incipit"/>
          <w:lang w:val="pt-PT"/>
        </w:rPr>
        <w:t>Festina quaesumus domine</w:t>
      </w:r>
      <w:r w:rsidRPr="0021481A">
        <w:rPr>
          <w:lang w:val="pt-PT"/>
        </w:rPr>
        <w:t xml:space="preserve">. </w:t>
      </w:r>
      <w:r w:rsidRPr="00386CF3">
        <w:rPr>
          <w:lang w:val="pt-PT"/>
        </w:rPr>
        <w:t xml:space="preserve">Secunda de dominica. </w:t>
      </w:r>
      <w:r w:rsidRPr="0021481A">
        <w:rPr>
          <w:lang w:val="fr-FR"/>
        </w:rPr>
        <w:t xml:space="preserve">Tertia de sancta Maria. EP </w:t>
      </w:r>
      <w:r w:rsidRPr="0021481A">
        <w:rPr>
          <w:rStyle w:val="Incipit"/>
          <w:lang w:val="fr-FR"/>
        </w:rPr>
        <w:t>Locutus est dominus</w:t>
      </w:r>
      <w:r w:rsidRPr="0021481A">
        <w:rPr>
          <w:lang w:val="fr-FR"/>
        </w:rPr>
        <w:t xml:space="preserve">. </w:t>
      </w:r>
      <w:r w:rsidRPr="00386CF3">
        <w:rPr>
          <w:lang w:val="fr-FR"/>
        </w:rPr>
        <w:t xml:space="preserve">GR </w:t>
      </w:r>
      <w:r w:rsidRPr="00386CF3">
        <w:rPr>
          <w:rStyle w:val="Incipit"/>
          <w:lang w:val="fr-FR"/>
        </w:rPr>
        <w:t>Prope est domine</w:t>
      </w:r>
      <w:r w:rsidRPr="00386CF3">
        <w:rPr>
          <w:lang w:val="fr-FR"/>
        </w:rPr>
        <w:t xml:space="preserve">. </w:t>
      </w:r>
      <w:r w:rsidRPr="0021481A">
        <w:rPr>
          <w:lang w:val="it-IT"/>
        </w:rPr>
        <w:t xml:space="preserve">EV </w:t>
      </w:r>
      <w:r w:rsidRPr="0021481A">
        <w:rPr>
          <w:rStyle w:val="Incipit"/>
          <w:lang w:val="it-IT"/>
        </w:rPr>
        <w:t>Missus est Gabriel.</w:t>
      </w:r>
      <w:r w:rsidRPr="0021481A">
        <w:rPr>
          <w:lang w:val="it-IT"/>
        </w:rPr>
        <w:t xml:space="preserve"> OF </w:t>
      </w:r>
      <w:r w:rsidRPr="0021481A">
        <w:rPr>
          <w:rStyle w:val="Incipit"/>
          <w:lang w:val="it-IT"/>
        </w:rPr>
        <w:t>Confortamini</w:t>
      </w:r>
      <w:r w:rsidRPr="0021481A">
        <w:rPr>
          <w:lang w:val="it-IT"/>
        </w:rPr>
        <w:t xml:space="preserve">. Praefatio cottidiana. CO </w:t>
      </w:r>
      <w:r w:rsidRPr="0021481A">
        <w:rPr>
          <w:rStyle w:val="Incipit"/>
          <w:lang w:val="it-IT"/>
        </w:rPr>
        <w:t>Ecce virgo concipiet</w:t>
      </w:r>
      <w:r w:rsidRPr="0021481A">
        <w:rPr>
          <w:lang w:val="it-IT"/>
        </w:rPr>
        <w:t xml:space="preserve">. Clauditur cum [BD] </w:t>
      </w:r>
      <w:r w:rsidRPr="0021481A">
        <w:rPr>
          <w:rStyle w:val="Incipit"/>
          <w:lang w:val="it-IT"/>
        </w:rPr>
        <w:t>Benedicamus</w:t>
      </w:r>
      <w:r w:rsidRPr="0021481A">
        <w:rPr>
          <w:lang w:val="it-IT"/>
        </w:rPr>
        <w:t>.</w:t>
      </w:r>
    </w:p>
    <w:p w:rsidR="00E25A35" w:rsidRPr="0021481A" w:rsidRDefault="00E25A35" w:rsidP="004275F3">
      <w:pPr>
        <w:rPr>
          <w:lang w:val="it-IT"/>
        </w:rPr>
      </w:pPr>
      <w:r w:rsidRPr="0021481A">
        <w:rPr>
          <w:rStyle w:val="Time1"/>
          <w:lang w:val="it-IT"/>
        </w:rPr>
        <w:t>Ad horas</w:t>
      </w:r>
      <w:r w:rsidRPr="0021481A">
        <w:rPr>
          <w:lang w:val="it-IT"/>
        </w:rPr>
        <w:t xml:space="preserve"> antiphonae, responsoria et versiculi ut superius. Capitulum et oratio de dominica.</w:t>
      </w:r>
    </w:p>
    <w:p w:rsidR="00E25A35" w:rsidRPr="00386CF3" w:rsidRDefault="00E25A35" w:rsidP="004275F3">
      <w:pPr>
        <w:rPr>
          <w:lang w:val="it-IT"/>
        </w:rPr>
      </w:pPr>
      <w:r w:rsidRPr="0021481A">
        <w:rPr>
          <w:rStyle w:val="Time1"/>
          <w:lang w:val="it-IT"/>
        </w:rPr>
        <w:t>Ad vesperas</w:t>
      </w:r>
      <w:r w:rsidRPr="0021481A">
        <w:rPr>
          <w:lang w:val="it-IT"/>
        </w:rPr>
        <w:t xml:space="preserve"> super feriales psalmos antiphona, capitulum de dominica.</w:t>
      </w:r>
      <w:r w:rsidR="00351CF7" w:rsidRPr="0021481A">
        <w:rPr>
          <w:lang w:val="it-IT"/>
        </w:rPr>
        <w:t xml:space="preserve"> </w:t>
      </w:r>
      <w:r w:rsidR="00351CF7" w:rsidRPr="00386CF3">
        <w:rPr>
          <w:lang w:val="it-IT"/>
        </w:rPr>
        <w:t xml:space="preserve">RP </w:t>
      </w:r>
      <w:r w:rsidR="00351CF7" w:rsidRPr="00386CF3">
        <w:rPr>
          <w:rStyle w:val="Incipit"/>
          <w:lang w:val="it-IT"/>
        </w:rPr>
        <w:t>Festina ne tardaveris</w:t>
      </w:r>
      <w:r w:rsidR="00351CF7" w:rsidRPr="00386CF3">
        <w:rPr>
          <w:lang w:val="it-IT"/>
        </w:rPr>
        <w:t xml:space="preserve">. HY </w:t>
      </w:r>
      <w:r w:rsidR="00351CF7" w:rsidRPr="00386CF3">
        <w:rPr>
          <w:rStyle w:val="Incipit"/>
          <w:lang w:val="it-IT"/>
        </w:rPr>
        <w:t>Conditor alme</w:t>
      </w:r>
      <w:r w:rsidR="00351CF7" w:rsidRPr="00386CF3">
        <w:rPr>
          <w:lang w:val="it-IT"/>
        </w:rPr>
        <w:t xml:space="preserve">. VS </w:t>
      </w:r>
      <w:r w:rsidR="00351CF7" w:rsidRPr="00386CF3">
        <w:rPr>
          <w:rStyle w:val="Incipit"/>
          <w:lang w:val="it-IT"/>
        </w:rPr>
        <w:t>Rorate caeli</w:t>
      </w:r>
      <w:r w:rsidR="00351CF7" w:rsidRPr="00386CF3">
        <w:rPr>
          <w:lang w:val="it-IT"/>
        </w:rPr>
        <w:t xml:space="preserve">. AM </w:t>
      </w:r>
      <w:r w:rsidR="00351CF7" w:rsidRPr="00386CF3">
        <w:rPr>
          <w:rStyle w:val="Incipit"/>
          <w:lang w:val="it-IT"/>
        </w:rPr>
        <w:t>O</w:t>
      </w:r>
      <w:r w:rsidR="00351CF7" w:rsidRPr="00386CF3">
        <w:rPr>
          <w:lang w:val="it-IT"/>
        </w:rPr>
        <w:t xml:space="preserve">. [KY] </w:t>
      </w:r>
      <w:r w:rsidR="00351CF7" w:rsidRPr="00386CF3">
        <w:rPr>
          <w:rStyle w:val="Incipit"/>
          <w:lang w:val="it-IT"/>
        </w:rPr>
        <w:t>Kyrie</w:t>
      </w:r>
      <w:r w:rsidR="00351CF7" w:rsidRPr="00386CF3">
        <w:rPr>
          <w:lang w:val="it-IT"/>
        </w:rPr>
        <w:t xml:space="preserve"> cum [PN] </w:t>
      </w:r>
      <w:r w:rsidR="00351CF7" w:rsidRPr="00386CF3">
        <w:rPr>
          <w:rStyle w:val="Incipit"/>
          <w:lang w:val="it-IT"/>
        </w:rPr>
        <w:t>Pater noster</w:t>
      </w:r>
      <w:r w:rsidR="00351CF7" w:rsidRPr="00386CF3">
        <w:rPr>
          <w:lang w:val="it-IT"/>
        </w:rPr>
        <w:t xml:space="preserve">. OR </w:t>
      </w:r>
      <w:r w:rsidR="00351CF7" w:rsidRPr="00386CF3">
        <w:rPr>
          <w:rStyle w:val="Incipit"/>
          <w:lang w:val="it-IT"/>
        </w:rPr>
        <w:t>Aurem tuam</w:t>
      </w:r>
      <w:r w:rsidR="00351CF7" w:rsidRPr="00386CF3">
        <w:rPr>
          <w:lang w:val="it-IT"/>
        </w:rPr>
        <w:t>.</w:t>
      </w:r>
      <w:r w:rsidR="000D19B5" w:rsidRPr="00386CF3">
        <w:rPr>
          <w:lang w:val="it-IT"/>
        </w:rPr>
        <w:t xml:space="preserve"> (24rb)</w:t>
      </w:r>
    </w:p>
    <w:p w:rsidR="00351CF7" w:rsidRPr="00386CF3" w:rsidRDefault="00351CF7" w:rsidP="004275F3">
      <w:pPr>
        <w:pStyle w:val="Titolo1"/>
        <w:rPr>
          <w:lang w:val="pt-PT"/>
        </w:rPr>
      </w:pPr>
      <w:r w:rsidRPr="00386CF3">
        <w:rPr>
          <w:lang w:val="pt-PT"/>
        </w:rPr>
        <w:t>FERIA QUINTA</w:t>
      </w:r>
    </w:p>
    <w:p w:rsidR="00351CF7" w:rsidRPr="00386CF3" w:rsidRDefault="00351CF7" w:rsidP="004275F3">
      <w:pPr>
        <w:rPr>
          <w:lang w:val="pt-PT"/>
        </w:rPr>
      </w:pPr>
      <w:r w:rsidRPr="00386CF3">
        <w:rPr>
          <w:rStyle w:val="Time1"/>
          <w:lang w:val="pt-PT"/>
        </w:rPr>
        <w:t>Ad matutinam</w:t>
      </w:r>
      <w:r w:rsidRPr="00386CF3">
        <w:rPr>
          <w:lang w:val="pt-PT"/>
        </w:rPr>
        <w:t xml:space="preserve"> INV </w:t>
      </w:r>
      <w:r w:rsidRPr="00386CF3">
        <w:rPr>
          <w:rStyle w:val="Incipit"/>
          <w:lang w:val="pt-PT"/>
        </w:rPr>
        <w:t>Regem venturum</w:t>
      </w:r>
      <w:r w:rsidRPr="00386CF3">
        <w:rPr>
          <w:lang w:val="pt-PT"/>
        </w:rPr>
        <w:t xml:space="preserve">. [PS] </w:t>
      </w:r>
      <w:r w:rsidRPr="00386CF3">
        <w:rPr>
          <w:rStyle w:val="Incipit"/>
          <w:lang w:val="pt-PT"/>
        </w:rPr>
        <w:t>Venite</w:t>
      </w:r>
      <w:r w:rsidRPr="00386CF3">
        <w:rPr>
          <w:lang w:val="pt-PT"/>
        </w:rPr>
        <w:t xml:space="preserve"> cum nocturno. VS </w:t>
      </w:r>
      <w:r w:rsidRPr="00386CF3">
        <w:rPr>
          <w:rStyle w:val="Incipit"/>
          <w:lang w:val="pt-PT"/>
        </w:rPr>
        <w:t>Egredietur dominus</w:t>
      </w:r>
      <w:r w:rsidRPr="00386CF3">
        <w:rPr>
          <w:lang w:val="pt-PT"/>
        </w:rPr>
        <w:t xml:space="preserve">. Legitur LS </w:t>
      </w:r>
      <w:r w:rsidRPr="00386CF3">
        <w:rPr>
          <w:rStyle w:val="Incipit"/>
          <w:lang w:val="pt-PT"/>
        </w:rPr>
        <w:t>Laetitia quanta sit quantusque cursus</w:t>
      </w:r>
      <w:r w:rsidRPr="00386CF3">
        <w:rPr>
          <w:lang w:val="pt-PT"/>
        </w:rPr>
        <w:t xml:space="preserve"> </w:t>
      </w:r>
      <w:r w:rsidR="00220DED" w:rsidRPr="00386CF3">
        <w:rPr>
          <w:lang w:val="pt-PT"/>
        </w:rPr>
        <w:t>cum responsoriis</w:t>
      </w:r>
      <w:r w:rsidRPr="00386CF3">
        <w:rPr>
          <w:lang w:val="pt-PT"/>
        </w:rPr>
        <w:t xml:space="preserve"> RP </w:t>
      </w:r>
      <w:r w:rsidRPr="00386CF3">
        <w:rPr>
          <w:rStyle w:val="Incipit"/>
          <w:lang w:val="pt-PT"/>
        </w:rPr>
        <w:t>Egredietur dominus</w:t>
      </w:r>
      <w:r w:rsidRPr="00386CF3">
        <w:rPr>
          <w:lang w:val="pt-PT"/>
        </w:rPr>
        <w:t xml:space="preserve">. RP </w:t>
      </w:r>
      <w:r w:rsidRPr="00386CF3">
        <w:rPr>
          <w:rStyle w:val="Incipit"/>
          <w:lang w:val="pt-PT"/>
        </w:rPr>
        <w:t>Praecursor pro nobis</w:t>
      </w:r>
      <w:r w:rsidRPr="00386CF3">
        <w:rPr>
          <w:lang w:val="pt-PT"/>
        </w:rPr>
        <w:t xml:space="preserve">. RP </w:t>
      </w:r>
      <w:r w:rsidRPr="00386CF3">
        <w:rPr>
          <w:rStyle w:val="Incipit"/>
          <w:lang w:val="pt-PT"/>
        </w:rPr>
        <w:t>Videbunt gentes</w:t>
      </w:r>
      <w:r w:rsidRPr="00386CF3">
        <w:rPr>
          <w:lang w:val="pt-PT"/>
        </w:rPr>
        <w:t>.</w:t>
      </w:r>
    </w:p>
    <w:p w:rsidR="00351CF7" w:rsidRPr="00386CF3" w:rsidRDefault="00351CF7" w:rsidP="004275F3">
      <w:pPr>
        <w:rPr>
          <w:lang w:val="pt-PT"/>
        </w:rPr>
      </w:pPr>
      <w:r w:rsidRPr="00386CF3">
        <w:rPr>
          <w:rStyle w:val="Time1"/>
          <w:lang w:val="pt-PT"/>
        </w:rPr>
        <w:t>Ad laudes</w:t>
      </w:r>
      <w:r w:rsidRPr="00386CF3">
        <w:rPr>
          <w:lang w:val="pt-PT"/>
        </w:rPr>
        <w:t xml:space="preserve"> AN </w:t>
      </w:r>
      <w:r w:rsidRPr="00386CF3">
        <w:rPr>
          <w:rStyle w:val="Incipit"/>
          <w:lang w:val="pt-PT"/>
        </w:rPr>
        <w:t>De Sion veniet</w:t>
      </w:r>
      <w:r w:rsidRPr="00386CF3">
        <w:rPr>
          <w:lang w:val="pt-PT"/>
        </w:rPr>
        <w:t xml:space="preserve">. AN </w:t>
      </w:r>
      <w:r w:rsidRPr="00386CF3">
        <w:rPr>
          <w:rStyle w:val="Incipit"/>
          <w:lang w:val="pt-PT"/>
        </w:rPr>
        <w:t>Convertere domine</w:t>
      </w:r>
      <w:r w:rsidRPr="00386CF3">
        <w:rPr>
          <w:lang w:val="pt-PT"/>
        </w:rPr>
        <w:t xml:space="preserve">. [AN] </w:t>
      </w:r>
      <w:r w:rsidRPr="00386CF3">
        <w:rPr>
          <w:rStyle w:val="Incipit"/>
          <w:lang w:val="pt-PT"/>
        </w:rPr>
        <w:t>De Sion</w:t>
      </w:r>
      <w:r w:rsidRPr="00386CF3">
        <w:rPr>
          <w:lang w:val="pt-PT"/>
        </w:rPr>
        <w:t xml:space="preserve">. AN </w:t>
      </w:r>
      <w:r w:rsidRPr="00386CF3">
        <w:rPr>
          <w:rStyle w:val="Incipit"/>
          <w:lang w:val="pt-PT"/>
        </w:rPr>
        <w:t>Ecce dominus noster</w:t>
      </w:r>
      <w:r w:rsidRPr="00386CF3">
        <w:rPr>
          <w:lang w:val="pt-PT"/>
        </w:rPr>
        <w:t xml:space="preserve">. AN </w:t>
      </w:r>
      <w:r w:rsidRPr="00386CF3">
        <w:rPr>
          <w:rStyle w:val="Incipit"/>
          <w:lang w:val="pt-PT"/>
        </w:rPr>
        <w:t>Dominus legifer noster</w:t>
      </w:r>
      <w:r w:rsidRPr="00386CF3">
        <w:rPr>
          <w:lang w:val="pt-PT"/>
        </w:rPr>
        <w:t xml:space="preserve">. HY </w:t>
      </w:r>
      <w:r w:rsidRPr="00386CF3">
        <w:rPr>
          <w:rStyle w:val="Incipit"/>
          <w:lang w:val="pt-PT"/>
        </w:rPr>
        <w:t>Vox clara</w:t>
      </w:r>
      <w:r w:rsidRPr="00386CF3">
        <w:rPr>
          <w:lang w:val="pt-PT"/>
        </w:rPr>
        <w:t xml:space="preserve">. Capitulum de dominica. VS </w:t>
      </w:r>
      <w:r w:rsidRPr="00386CF3">
        <w:rPr>
          <w:rStyle w:val="Incipit"/>
          <w:lang w:val="pt-PT"/>
        </w:rPr>
        <w:t>Vox clamantis</w:t>
      </w:r>
      <w:r w:rsidRPr="00386CF3">
        <w:rPr>
          <w:lang w:val="pt-PT"/>
        </w:rPr>
        <w:t xml:space="preserve">. AB </w:t>
      </w:r>
      <w:r w:rsidRPr="00386CF3">
        <w:rPr>
          <w:rStyle w:val="Incipit"/>
          <w:lang w:val="pt-PT"/>
        </w:rPr>
        <w:t>Vigilate animo</w:t>
      </w:r>
      <w:r w:rsidRPr="00386CF3">
        <w:rPr>
          <w:lang w:val="pt-PT"/>
        </w:rPr>
        <w:t xml:space="preserve">. [KY] </w:t>
      </w:r>
      <w:r w:rsidRPr="00386CF3">
        <w:rPr>
          <w:rStyle w:val="Incipit"/>
          <w:lang w:val="pt-PT"/>
        </w:rPr>
        <w:t>Kyrie</w:t>
      </w:r>
      <w:r w:rsidRPr="00386CF3">
        <w:rPr>
          <w:lang w:val="pt-PT"/>
        </w:rPr>
        <w:t xml:space="preserve"> cum [PN] </w:t>
      </w:r>
      <w:r w:rsidRPr="00386CF3">
        <w:rPr>
          <w:rStyle w:val="Incipit"/>
          <w:lang w:val="pt-PT"/>
        </w:rPr>
        <w:t>Pater noster</w:t>
      </w:r>
      <w:r w:rsidRPr="00386CF3">
        <w:rPr>
          <w:lang w:val="pt-PT"/>
        </w:rPr>
        <w:t xml:space="preserve">. Oratio de dominica. </w:t>
      </w:r>
      <w:r w:rsidR="00AB155B" w:rsidRPr="00386CF3">
        <w:rPr>
          <w:lang w:val="pt-PT"/>
        </w:rPr>
        <w:t>Versiculus. Dei</w:t>
      </w:r>
      <w:r w:rsidR="007705D7" w:rsidRPr="00386CF3">
        <w:rPr>
          <w:lang w:val="pt-PT"/>
        </w:rPr>
        <w:t>nde ferialis antiphona cantatur.</w:t>
      </w:r>
      <w:r w:rsidR="00AB155B" w:rsidRPr="00386CF3">
        <w:rPr>
          <w:lang w:val="pt-PT"/>
        </w:rPr>
        <w:t xml:space="preserve"> Et orationem require in feria quarta. Deinde antiphona et oratio de sancta Maria. Et antiphona (24va) et oratio de omnibus sanctis.</w:t>
      </w:r>
    </w:p>
    <w:p w:rsidR="00AB155B" w:rsidRPr="00386CF3" w:rsidRDefault="00AB155B" w:rsidP="004275F3">
      <w:pPr>
        <w:rPr>
          <w:lang w:val="pt-PT"/>
        </w:rPr>
      </w:pPr>
      <w:r w:rsidRPr="00386CF3">
        <w:rPr>
          <w:rStyle w:val="Time1"/>
          <w:lang w:val="pt-PT"/>
        </w:rPr>
        <w:t>Ad cursus diurnos</w:t>
      </w:r>
      <w:r w:rsidRPr="00386CF3">
        <w:rPr>
          <w:lang w:val="pt-PT"/>
        </w:rPr>
        <w:t xml:space="preserve"> hymnus, an</w:t>
      </w:r>
      <w:r w:rsidR="00B7205F" w:rsidRPr="00386CF3">
        <w:rPr>
          <w:lang w:val="pt-PT"/>
        </w:rPr>
        <w:t>tiphonae et responsoria et versic</w:t>
      </w:r>
      <w:r w:rsidRPr="00386CF3">
        <w:rPr>
          <w:lang w:val="pt-PT"/>
        </w:rPr>
        <w:t>uli ut supra. Capitulum et oratio de dominica.</w:t>
      </w:r>
    </w:p>
    <w:p w:rsidR="00AB155B" w:rsidRPr="00386CF3" w:rsidRDefault="00AB155B" w:rsidP="004275F3">
      <w:pPr>
        <w:rPr>
          <w:lang w:val="pt-PT"/>
        </w:rPr>
      </w:pPr>
      <w:r w:rsidRPr="00386CF3">
        <w:rPr>
          <w:rStyle w:val="Time1"/>
          <w:lang w:val="pt-PT"/>
        </w:rPr>
        <w:t>Officium</w:t>
      </w:r>
      <w:r w:rsidR="00B7205F" w:rsidRPr="00386CF3">
        <w:rPr>
          <w:lang w:val="pt-PT"/>
        </w:rPr>
        <w:t xml:space="preserve"> de dominica cante</w:t>
      </w:r>
      <w:r w:rsidRPr="00386CF3">
        <w:rPr>
          <w:lang w:val="pt-PT"/>
        </w:rPr>
        <w:t>tur.</w:t>
      </w:r>
    </w:p>
    <w:p w:rsidR="00AB155B" w:rsidRPr="00386CF3" w:rsidRDefault="00AB155B" w:rsidP="004275F3">
      <w:pPr>
        <w:rPr>
          <w:lang w:val="pt-PT"/>
        </w:rPr>
      </w:pPr>
      <w:r w:rsidRPr="00386CF3">
        <w:rPr>
          <w:rStyle w:val="Time1"/>
          <w:lang w:val="pt-PT"/>
        </w:rPr>
        <w:t>Ad vesperas</w:t>
      </w:r>
      <w:r w:rsidRPr="00386CF3">
        <w:rPr>
          <w:lang w:val="pt-PT"/>
        </w:rPr>
        <w:t xml:space="preserve"> super feriales psalmos antiphona, capitulum de dominica. </w:t>
      </w:r>
      <w:r w:rsidRPr="00386CF3">
        <w:rPr>
          <w:lang w:val="it-IT"/>
        </w:rPr>
        <w:t xml:space="preserve">RP </w:t>
      </w:r>
      <w:r w:rsidRPr="00386CF3">
        <w:rPr>
          <w:rStyle w:val="Incipit"/>
          <w:lang w:val="it-IT"/>
        </w:rPr>
        <w:t>Festina ne tardaveris</w:t>
      </w:r>
      <w:r w:rsidRPr="00386CF3">
        <w:rPr>
          <w:lang w:val="it-IT"/>
        </w:rPr>
        <w:t xml:space="preserve">. HY </w:t>
      </w:r>
      <w:r w:rsidRPr="00386CF3">
        <w:rPr>
          <w:rStyle w:val="Incipit"/>
          <w:lang w:val="it-IT"/>
        </w:rPr>
        <w:t>Conditor alme</w:t>
      </w:r>
      <w:r w:rsidRPr="00386CF3">
        <w:rPr>
          <w:lang w:val="it-IT"/>
        </w:rPr>
        <w:t xml:space="preserve">. VS </w:t>
      </w:r>
      <w:r w:rsidRPr="00386CF3">
        <w:rPr>
          <w:rStyle w:val="Incipit"/>
          <w:lang w:val="it-IT"/>
        </w:rPr>
        <w:t>Rorate caeli desuper</w:t>
      </w:r>
      <w:r w:rsidRPr="00386CF3">
        <w:rPr>
          <w:lang w:val="it-IT"/>
        </w:rPr>
        <w:t xml:space="preserve">. </w:t>
      </w:r>
      <w:r w:rsidRPr="00386CF3">
        <w:rPr>
          <w:lang w:val="pt-PT"/>
        </w:rPr>
        <w:t xml:space="preserve">AM </w:t>
      </w:r>
      <w:r w:rsidRPr="00386CF3">
        <w:rPr>
          <w:rStyle w:val="Incipit"/>
          <w:lang w:val="pt-PT"/>
        </w:rPr>
        <w:t>O</w:t>
      </w:r>
      <w:r w:rsidRPr="00386CF3">
        <w:rPr>
          <w:lang w:val="pt-PT"/>
        </w:rPr>
        <w:t xml:space="preserve">. [KY] </w:t>
      </w:r>
      <w:r w:rsidRPr="00386CF3">
        <w:rPr>
          <w:rStyle w:val="Incipit"/>
          <w:lang w:val="pt-PT"/>
        </w:rPr>
        <w:t>Kyrie</w:t>
      </w:r>
      <w:r w:rsidRPr="00386CF3">
        <w:rPr>
          <w:lang w:val="pt-PT"/>
        </w:rPr>
        <w:t xml:space="preserve"> cum [PN] </w:t>
      </w:r>
      <w:r w:rsidRPr="00386CF3">
        <w:rPr>
          <w:rStyle w:val="Incipit"/>
          <w:lang w:val="pt-PT"/>
        </w:rPr>
        <w:t>Pater noster</w:t>
      </w:r>
      <w:r w:rsidRPr="00386CF3">
        <w:rPr>
          <w:lang w:val="pt-PT"/>
        </w:rPr>
        <w:t>. Oratio de dominica. Antiphona et oratio de sancta Maria et de omnibus sanctis.</w:t>
      </w:r>
    </w:p>
    <w:p w:rsidR="00AB155B" w:rsidRPr="00386CF3" w:rsidRDefault="00AB155B" w:rsidP="004275F3">
      <w:pPr>
        <w:pStyle w:val="Titolo1"/>
        <w:rPr>
          <w:lang w:val="pt-PT"/>
        </w:rPr>
      </w:pPr>
      <w:r w:rsidRPr="00386CF3">
        <w:rPr>
          <w:lang w:val="pt-PT"/>
        </w:rPr>
        <w:t>FERIA SEXTA</w:t>
      </w:r>
    </w:p>
    <w:p w:rsidR="00AB155B" w:rsidRPr="00386CF3" w:rsidRDefault="00AB155B"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[PS] </w:t>
      </w:r>
      <w:r w:rsidRPr="00386CF3">
        <w:rPr>
          <w:rStyle w:val="Incipit"/>
          <w:lang w:val="pt-PT"/>
        </w:rPr>
        <w:t>Venite</w:t>
      </w:r>
      <w:r w:rsidRPr="00386CF3">
        <w:rPr>
          <w:lang w:val="pt-PT"/>
        </w:rPr>
        <w:t xml:space="preserve"> cum secundo nocturno. VS </w:t>
      </w:r>
      <w:r w:rsidRPr="00386CF3">
        <w:rPr>
          <w:rStyle w:val="Incipit"/>
          <w:lang w:val="pt-PT"/>
        </w:rPr>
        <w:t>Egredietur virga</w:t>
      </w:r>
      <w:r w:rsidRPr="00386CF3">
        <w:rPr>
          <w:lang w:val="pt-PT"/>
        </w:rPr>
        <w:t xml:space="preserve">. Legitur EV </w:t>
      </w:r>
      <w:r w:rsidRPr="00386CF3">
        <w:rPr>
          <w:rStyle w:val="Incipit"/>
          <w:lang w:val="pt-PT"/>
        </w:rPr>
        <w:t>Exurgens Maria</w:t>
      </w:r>
      <w:r w:rsidRPr="00386CF3">
        <w:rPr>
          <w:lang w:val="pt-PT"/>
        </w:rPr>
        <w:t xml:space="preserve"> cum tribus responsoriis praecedentibus. Sed si festum beati Thomae in sexta (24vb) feria fuerit legitur EV </w:t>
      </w:r>
      <w:r w:rsidRPr="00386CF3">
        <w:rPr>
          <w:rStyle w:val="Incipit"/>
          <w:lang w:val="pt-PT"/>
        </w:rPr>
        <w:t>Exurgens Maria</w:t>
      </w:r>
      <w:r w:rsidRPr="00386CF3">
        <w:rPr>
          <w:lang w:val="pt-PT"/>
        </w:rPr>
        <w:t xml:space="preserve"> feria quinta. Et sermo ferialis anticipabitur. RP </w:t>
      </w:r>
      <w:r w:rsidRPr="00386CF3">
        <w:rPr>
          <w:rStyle w:val="Incipit"/>
          <w:lang w:val="pt-PT"/>
        </w:rPr>
        <w:t>Emitte |angelum::agnum|</w:t>
      </w:r>
      <w:r w:rsidR="00360390" w:rsidRPr="00386CF3">
        <w:rPr>
          <w:lang w:val="pt-PT"/>
        </w:rPr>
        <w:t xml:space="preserve">. RP </w:t>
      </w:r>
      <w:r w:rsidR="00360390" w:rsidRPr="00386CF3">
        <w:rPr>
          <w:rStyle w:val="Incipit"/>
          <w:lang w:val="pt-PT"/>
        </w:rPr>
        <w:t>Rorate caeli</w:t>
      </w:r>
      <w:r w:rsidR="00360390" w:rsidRPr="00386CF3">
        <w:rPr>
          <w:lang w:val="pt-PT"/>
        </w:rPr>
        <w:t xml:space="preserve">. RP </w:t>
      </w:r>
      <w:r w:rsidR="00360390" w:rsidRPr="00386CF3">
        <w:rPr>
          <w:rStyle w:val="Incipit"/>
          <w:lang w:val="pt-PT"/>
        </w:rPr>
        <w:t>Germinaverunt</w:t>
      </w:r>
      <w:r w:rsidR="00360390" w:rsidRPr="00386CF3">
        <w:rPr>
          <w:lang w:val="pt-PT"/>
        </w:rPr>
        <w:t>.</w:t>
      </w:r>
    </w:p>
    <w:p w:rsidR="00360390" w:rsidRPr="00386CF3" w:rsidRDefault="00360390" w:rsidP="004275F3">
      <w:pPr>
        <w:rPr>
          <w:lang w:val="fr-FR"/>
        </w:rPr>
      </w:pPr>
      <w:r w:rsidRPr="00386CF3">
        <w:rPr>
          <w:rStyle w:val="Time1"/>
          <w:lang w:val="pt-PT"/>
        </w:rPr>
        <w:t>Ad laudes</w:t>
      </w:r>
      <w:r w:rsidRPr="00386CF3">
        <w:rPr>
          <w:lang w:val="pt-PT"/>
        </w:rPr>
        <w:t xml:space="preserve"> AN </w:t>
      </w:r>
      <w:r w:rsidRPr="00386CF3">
        <w:rPr>
          <w:rStyle w:val="Incipit"/>
          <w:lang w:val="pt-PT"/>
        </w:rPr>
        <w:t>Constantes</w:t>
      </w:r>
      <w:r w:rsidRPr="00386CF3">
        <w:rPr>
          <w:lang w:val="pt-PT"/>
        </w:rPr>
        <w:t xml:space="preserve">. </w:t>
      </w:r>
      <w:r w:rsidRPr="00386CF3">
        <w:rPr>
          <w:lang w:val="it-IT"/>
        </w:rPr>
        <w:t xml:space="preserve">AN </w:t>
      </w:r>
      <w:r w:rsidRPr="00386CF3">
        <w:rPr>
          <w:rStyle w:val="Incipit"/>
          <w:lang w:val="it-IT"/>
        </w:rPr>
        <w:t>Ad te domine levavi</w:t>
      </w:r>
      <w:r w:rsidRPr="00386CF3">
        <w:rPr>
          <w:lang w:val="it-IT"/>
        </w:rPr>
        <w:t xml:space="preserve">. AN </w:t>
      </w:r>
      <w:r w:rsidRPr="00386CF3">
        <w:rPr>
          <w:rStyle w:val="Incipit"/>
          <w:lang w:val="it-IT"/>
        </w:rPr>
        <w:t>Veni domine</w:t>
      </w:r>
      <w:r w:rsidRPr="00386CF3">
        <w:rPr>
          <w:lang w:val="it-IT"/>
        </w:rPr>
        <w:t xml:space="preserve">. </w:t>
      </w:r>
      <w:r w:rsidRPr="00386CF3">
        <w:rPr>
          <w:lang w:val="pt-PT"/>
        </w:rPr>
        <w:t xml:space="preserve">AN </w:t>
      </w:r>
      <w:r w:rsidRPr="00386CF3">
        <w:rPr>
          <w:rStyle w:val="Incipit"/>
          <w:lang w:val="pt-PT"/>
        </w:rPr>
        <w:t>Deus a Libano</w:t>
      </w:r>
      <w:r w:rsidRPr="00386CF3">
        <w:rPr>
          <w:lang w:val="pt-PT"/>
        </w:rPr>
        <w:t xml:space="preserve">. AN </w:t>
      </w:r>
      <w:r w:rsidRPr="00386CF3">
        <w:rPr>
          <w:rStyle w:val="Incipit"/>
          <w:lang w:val="pt-PT"/>
        </w:rPr>
        <w:t>Ego autem</w:t>
      </w:r>
      <w:r w:rsidRPr="00386CF3">
        <w:rPr>
          <w:lang w:val="pt-PT"/>
        </w:rPr>
        <w:t xml:space="preserve">. HY </w:t>
      </w:r>
      <w:r w:rsidRPr="00386CF3">
        <w:rPr>
          <w:rStyle w:val="Incipit"/>
          <w:lang w:val="pt-PT"/>
        </w:rPr>
        <w:t>Vox clara</w:t>
      </w:r>
      <w:r w:rsidRPr="00386CF3">
        <w:rPr>
          <w:lang w:val="pt-PT"/>
        </w:rPr>
        <w:t xml:space="preserve">. Capitulum de sancta Maria. VS </w:t>
      </w:r>
      <w:r w:rsidRPr="00386CF3">
        <w:rPr>
          <w:rStyle w:val="Incipit"/>
          <w:lang w:val="pt-PT"/>
        </w:rPr>
        <w:t>Vox clamantis</w:t>
      </w:r>
      <w:r w:rsidRPr="00386CF3">
        <w:rPr>
          <w:lang w:val="pt-PT"/>
        </w:rPr>
        <w:t xml:space="preserve">. AB </w:t>
      </w:r>
      <w:r w:rsidRPr="00386CF3">
        <w:rPr>
          <w:rStyle w:val="Incipit"/>
          <w:lang w:val="pt-PT"/>
        </w:rPr>
        <w:t>Ex quo facta est</w:t>
      </w:r>
      <w:r w:rsidRPr="00386CF3">
        <w:rPr>
          <w:lang w:val="pt-PT"/>
        </w:rPr>
        <w:t xml:space="preserve">. </w:t>
      </w:r>
      <w:r w:rsidRPr="00386CF3">
        <w:rPr>
          <w:lang w:val="fr-FR"/>
        </w:rPr>
        <w:t xml:space="preserve">[KY] </w:t>
      </w:r>
      <w:r w:rsidRPr="00386CF3">
        <w:rPr>
          <w:rStyle w:val="Incipit"/>
          <w:lang w:val="fr-FR"/>
        </w:rPr>
        <w:t>Kyrie</w:t>
      </w:r>
      <w:r w:rsidRPr="00386CF3">
        <w:rPr>
          <w:lang w:val="fr-FR"/>
        </w:rPr>
        <w:t xml:space="preserve"> cum [PN] </w:t>
      </w:r>
      <w:r w:rsidRPr="00386CF3">
        <w:rPr>
          <w:rStyle w:val="Incipit"/>
          <w:lang w:val="fr-FR"/>
        </w:rPr>
        <w:t>Pater noster</w:t>
      </w:r>
      <w:r w:rsidRPr="00386CF3">
        <w:rPr>
          <w:lang w:val="fr-FR"/>
        </w:rPr>
        <w:t xml:space="preserve">. OR </w:t>
      </w:r>
      <w:r w:rsidRPr="00386CF3">
        <w:rPr>
          <w:rStyle w:val="Incipit"/>
          <w:lang w:val="fr-FR"/>
        </w:rPr>
        <w:t>Deus qui de beatae</w:t>
      </w:r>
      <w:r w:rsidRPr="00386CF3">
        <w:rPr>
          <w:lang w:val="fr-FR"/>
        </w:rPr>
        <w:t>. Sequitur ferialis antiphona et oratio de dominica et de ominibus sanctis.</w:t>
      </w:r>
    </w:p>
    <w:p w:rsidR="00360390" w:rsidRPr="00386CF3" w:rsidRDefault="00360390" w:rsidP="004275F3">
      <w:pPr>
        <w:rPr>
          <w:lang w:val="fr-FR"/>
        </w:rPr>
      </w:pPr>
      <w:r w:rsidRPr="00386CF3">
        <w:rPr>
          <w:rStyle w:val="Time1"/>
          <w:lang w:val="fr-FR"/>
        </w:rPr>
        <w:t>Ad cursus diurnos</w:t>
      </w:r>
      <w:r w:rsidRPr="00386CF3">
        <w:rPr>
          <w:lang w:val="fr-FR"/>
        </w:rPr>
        <w:t xml:space="preserve"> antiphonae et responsoria et versiculi ut supra. Capitulum et oratio de dominica.</w:t>
      </w:r>
    </w:p>
    <w:p w:rsidR="00360390" w:rsidRPr="00386CF3" w:rsidRDefault="00360390" w:rsidP="004275F3">
      <w:pPr>
        <w:rPr>
          <w:lang w:val="pt-PT"/>
        </w:rPr>
      </w:pPr>
      <w:r w:rsidRPr="00386CF3">
        <w:rPr>
          <w:lang w:val="fr-FR"/>
        </w:rPr>
        <w:lastRenderedPageBreak/>
        <w:t>Post sex</w:t>
      </w:r>
      <w:r w:rsidR="00B7205F" w:rsidRPr="00386CF3">
        <w:rPr>
          <w:lang w:val="fr-FR"/>
        </w:rPr>
        <w:t>tam cante</w:t>
      </w:r>
      <w:r w:rsidR="007705D7" w:rsidRPr="00386CF3">
        <w:rPr>
          <w:lang w:val="fr-FR"/>
        </w:rPr>
        <w:t xml:space="preserve">tur </w:t>
      </w:r>
      <w:r w:rsidR="007705D7" w:rsidRPr="00386CF3">
        <w:rPr>
          <w:rStyle w:val="Time1"/>
          <w:lang w:val="fr-FR"/>
        </w:rPr>
        <w:t>missa</w:t>
      </w:r>
      <w:r w:rsidR="007705D7" w:rsidRPr="00386CF3">
        <w:rPr>
          <w:lang w:val="fr-FR"/>
        </w:rPr>
        <w:t xml:space="preserve"> </w:t>
      </w:r>
      <w:r w:rsidRPr="00386CF3">
        <w:rPr>
          <w:lang w:val="fr-FR"/>
        </w:rPr>
        <w:t xml:space="preserve">IN </w:t>
      </w:r>
      <w:r w:rsidRPr="00386CF3">
        <w:rPr>
          <w:rStyle w:val="Incipit"/>
          <w:lang w:val="fr-FR"/>
        </w:rPr>
        <w:t>Prope esto domine</w:t>
      </w:r>
      <w:r w:rsidRPr="00386CF3">
        <w:rPr>
          <w:lang w:val="fr-FR"/>
        </w:rPr>
        <w:t xml:space="preserve">. (25ra) [KY] </w:t>
      </w:r>
      <w:r w:rsidRPr="00386CF3">
        <w:rPr>
          <w:rStyle w:val="Incipit"/>
          <w:lang w:val="fr-FR"/>
        </w:rPr>
        <w:t>Kyrie</w:t>
      </w:r>
      <w:r w:rsidRPr="00386CF3">
        <w:rPr>
          <w:lang w:val="fr-FR"/>
        </w:rPr>
        <w:t xml:space="preserve"> ut supra. Hodie non dicitur [ORI] </w:t>
      </w:r>
      <w:r w:rsidRPr="00386CF3">
        <w:rPr>
          <w:rStyle w:val="Incipit"/>
          <w:lang w:val="fr-FR"/>
        </w:rPr>
        <w:t>Flectamus genua</w:t>
      </w:r>
      <w:r w:rsidRPr="00386CF3">
        <w:rPr>
          <w:lang w:val="fr-FR"/>
        </w:rPr>
        <w:t xml:space="preserve">. </w:t>
      </w:r>
      <w:r w:rsidRPr="00386CF3">
        <w:rPr>
          <w:rStyle w:val="Funktion"/>
          <w:lang w:val="pt-PT"/>
        </w:rPr>
        <w:t>Sacerdos</w:t>
      </w:r>
      <w:r w:rsidRPr="00386CF3">
        <w:rPr>
          <w:lang w:val="pt-PT"/>
        </w:rPr>
        <w:t xml:space="preserve"> salutat </w:t>
      </w:r>
      <w:r w:rsidRPr="00386CF3">
        <w:rPr>
          <w:rStyle w:val="Funktion"/>
          <w:lang w:val="pt-PT"/>
        </w:rPr>
        <w:t>populum</w:t>
      </w:r>
      <w:r w:rsidRPr="00386CF3">
        <w:rPr>
          <w:lang w:val="pt-PT"/>
        </w:rPr>
        <w:t xml:space="preserve">. Deinde ORCL </w:t>
      </w:r>
      <w:r w:rsidRPr="00386CF3">
        <w:rPr>
          <w:rStyle w:val="Incipit"/>
          <w:lang w:val="pt-PT"/>
        </w:rPr>
        <w:t>Excita quaesumus domine</w:t>
      </w:r>
      <w:r w:rsidRPr="00386CF3">
        <w:rPr>
          <w:lang w:val="pt-PT"/>
        </w:rPr>
        <w:t xml:space="preserve">. Secunda oratio de sancta Maria. Tertia de dominica. EP </w:t>
      </w:r>
      <w:r w:rsidRPr="00386CF3">
        <w:rPr>
          <w:rStyle w:val="Incipit"/>
          <w:lang w:val="pt-PT"/>
        </w:rPr>
        <w:t xml:space="preserve">Egredietur </w:t>
      </w:r>
      <w:r w:rsidR="008E391D" w:rsidRPr="00386CF3">
        <w:rPr>
          <w:rStyle w:val="Incipit"/>
          <w:lang w:val="pt-PT"/>
        </w:rPr>
        <w:t>virga</w:t>
      </w:r>
      <w:r w:rsidR="008E391D" w:rsidRPr="00386CF3">
        <w:rPr>
          <w:lang w:val="pt-PT"/>
        </w:rPr>
        <w:t xml:space="preserve">. GR </w:t>
      </w:r>
      <w:r w:rsidR="008E391D" w:rsidRPr="00386CF3">
        <w:rPr>
          <w:rStyle w:val="Incipit"/>
          <w:lang w:val="pt-PT"/>
        </w:rPr>
        <w:t>Ostende nobis</w:t>
      </w:r>
      <w:r w:rsidR="008E391D" w:rsidRPr="00386CF3">
        <w:rPr>
          <w:lang w:val="pt-PT"/>
        </w:rPr>
        <w:t xml:space="preserve">. EV </w:t>
      </w:r>
      <w:r w:rsidR="008E391D" w:rsidRPr="00386CF3">
        <w:rPr>
          <w:rStyle w:val="Incipit"/>
          <w:lang w:val="pt-PT"/>
        </w:rPr>
        <w:t>Exurgens Maria</w:t>
      </w:r>
      <w:r w:rsidR="008E391D" w:rsidRPr="00386CF3">
        <w:rPr>
          <w:lang w:val="pt-PT"/>
        </w:rPr>
        <w:t xml:space="preserve">. OF </w:t>
      </w:r>
      <w:r w:rsidR="008E391D" w:rsidRPr="00386CF3">
        <w:rPr>
          <w:rStyle w:val="Incipit"/>
          <w:lang w:val="pt-PT"/>
        </w:rPr>
        <w:t>Deus tu convertens</w:t>
      </w:r>
      <w:r w:rsidR="008E391D" w:rsidRPr="00386CF3">
        <w:rPr>
          <w:lang w:val="pt-PT"/>
        </w:rPr>
        <w:t xml:space="preserve">. Praefatio cottidiana. CO </w:t>
      </w:r>
      <w:r w:rsidR="008E391D" w:rsidRPr="00386CF3">
        <w:rPr>
          <w:rStyle w:val="Incipit"/>
          <w:lang w:val="pt-PT"/>
        </w:rPr>
        <w:t>Ecce dominus veniet. Clauditur cum</w:t>
      </w:r>
      <w:r w:rsidR="008E391D" w:rsidRPr="00386CF3">
        <w:rPr>
          <w:lang w:val="pt-PT"/>
        </w:rPr>
        <w:t xml:space="preserve"> [BD] </w:t>
      </w:r>
      <w:r w:rsidR="008E391D" w:rsidRPr="00386CF3">
        <w:rPr>
          <w:rStyle w:val="Incipit"/>
          <w:lang w:val="pt-PT"/>
        </w:rPr>
        <w:t>Benedicamus domino</w:t>
      </w:r>
      <w:r w:rsidR="008E391D" w:rsidRPr="00386CF3">
        <w:rPr>
          <w:lang w:val="pt-PT"/>
        </w:rPr>
        <w:t>.</w:t>
      </w:r>
    </w:p>
    <w:p w:rsidR="008E391D" w:rsidRPr="00386CF3" w:rsidRDefault="008E391D" w:rsidP="004275F3">
      <w:pPr>
        <w:rPr>
          <w:lang w:val="pt-PT"/>
        </w:rPr>
      </w:pPr>
      <w:r w:rsidRPr="00386CF3">
        <w:rPr>
          <w:rStyle w:val="Time1"/>
          <w:lang w:val="pt-PT"/>
        </w:rPr>
        <w:t>Ad vesperas</w:t>
      </w:r>
      <w:r w:rsidRPr="00386CF3">
        <w:rPr>
          <w:lang w:val="pt-PT"/>
        </w:rPr>
        <w:t xml:space="preserve"> super feriales psalmos antiphona. Capitulum de sancta Maria. RP </w:t>
      </w:r>
      <w:r w:rsidRPr="00386CF3">
        <w:rPr>
          <w:rStyle w:val="Incipit"/>
          <w:lang w:val="pt-PT"/>
        </w:rPr>
        <w:t>Festina ne tardaveris</w:t>
      </w:r>
      <w:r w:rsidRPr="00386CF3">
        <w:rPr>
          <w:lang w:val="pt-PT"/>
        </w:rPr>
        <w:t xml:space="preserve">. Sed si vigilia nativitatis domini in dominicam evenerit cantabitur responsorium ad vesperas de dominica sequente scilicet [RP] </w:t>
      </w:r>
      <w:r w:rsidRPr="00386CF3">
        <w:rPr>
          <w:rStyle w:val="Incipit"/>
          <w:lang w:val="pt-PT"/>
        </w:rPr>
        <w:t>Nascetur nobis</w:t>
      </w:r>
      <w:r w:rsidRPr="00386CF3">
        <w:rPr>
          <w:lang w:val="pt-PT"/>
        </w:rPr>
        <w:t xml:space="preserve"> cum RV </w:t>
      </w:r>
      <w:r w:rsidRPr="00386CF3">
        <w:rPr>
          <w:rStyle w:val="Incipit"/>
          <w:lang w:val="pt-PT"/>
        </w:rPr>
        <w:t>Ecce dominator</w:t>
      </w:r>
      <w:r w:rsidRPr="00386CF3">
        <w:rPr>
          <w:lang w:val="pt-PT"/>
        </w:rPr>
        <w:t xml:space="preserve">. (25rb) </w:t>
      </w:r>
      <w:r w:rsidR="00D75435">
        <w:rPr>
          <w:lang w:val="pt-PT"/>
        </w:rPr>
        <w:t xml:space="preserve">HY </w:t>
      </w:r>
      <w:r w:rsidRPr="00386CF3">
        <w:rPr>
          <w:rStyle w:val="Incipit"/>
          <w:lang w:val="pt-PT"/>
        </w:rPr>
        <w:t>Conditor alme</w:t>
      </w:r>
      <w:r w:rsidRPr="00386CF3">
        <w:rPr>
          <w:lang w:val="pt-PT"/>
        </w:rPr>
        <w:t xml:space="preserve">. VS </w:t>
      </w:r>
      <w:r w:rsidRPr="00386CF3">
        <w:rPr>
          <w:rStyle w:val="Incipit"/>
          <w:lang w:val="pt-PT"/>
        </w:rPr>
        <w:t>Rorate caeli</w:t>
      </w:r>
      <w:r w:rsidRPr="00386CF3">
        <w:rPr>
          <w:lang w:val="pt-PT"/>
        </w:rPr>
        <w:t xml:space="preserve">. AM </w:t>
      </w:r>
      <w:r w:rsidRPr="00386CF3">
        <w:rPr>
          <w:rStyle w:val="Incipit"/>
          <w:lang w:val="pt-PT"/>
        </w:rPr>
        <w:t>O</w:t>
      </w:r>
      <w:r w:rsidRPr="00386CF3">
        <w:rPr>
          <w:lang w:val="pt-PT"/>
        </w:rPr>
        <w:t xml:space="preserve">. [KY] </w:t>
      </w:r>
      <w:r w:rsidRPr="00386CF3">
        <w:rPr>
          <w:rStyle w:val="Incipit"/>
          <w:lang w:val="pt-PT"/>
        </w:rPr>
        <w:t>Kyrie</w:t>
      </w:r>
      <w:r w:rsidRPr="00386CF3">
        <w:rPr>
          <w:lang w:val="pt-PT"/>
        </w:rPr>
        <w:t xml:space="preserve"> cum [PN] </w:t>
      </w:r>
      <w:r w:rsidRPr="00386CF3">
        <w:rPr>
          <w:rStyle w:val="Incipit"/>
          <w:lang w:val="pt-PT"/>
        </w:rPr>
        <w:t>Pater noster</w:t>
      </w:r>
      <w:r w:rsidRPr="00386CF3">
        <w:rPr>
          <w:lang w:val="pt-PT"/>
        </w:rPr>
        <w:t>. Oratio de sancta Maria. Deinde antiphona et oratio de omnibus sanctis.</w:t>
      </w:r>
    </w:p>
    <w:p w:rsidR="008E391D" w:rsidRPr="00386CF3" w:rsidRDefault="004C3C8A" w:rsidP="004275F3">
      <w:pPr>
        <w:pStyle w:val="Titolo1"/>
        <w:rPr>
          <w:lang w:val="it-IT"/>
        </w:rPr>
      </w:pPr>
      <w:r w:rsidRPr="00386CF3">
        <w:rPr>
          <w:lang w:val="it-IT"/>
        </w:rPr>
        <w:t>SABBATO</w:t>
      </w:r>
    </w:p>
    <w:p w:rsidR="004C3C8A" w:rsidRPr="00386CF3" w:rsidRDefault="004C3C8A" w:rsidP="004275F3">
      <w:pPr>
        <w:rPr>
          <w:lang w:val="it-IT"/>
        </w:rPr>
      </w:pPr>
      <w:r w:rsidRPr="00386CF3">
        <w:rPr>
          <w:rStyle w:val="Time1"/>
          <w:lang w:val="it-IT"/>
        </w:rPr>
        <w:t>Ad matutinam</w:t>
      </w:r>
      <w:r w:rsidRPr="00386CF3">
        <w:rPr>
          <w:lang w:val="it-IT"/>
        </w:rPr>
        <w:t xml:space="preserve"> INV </w:t>
      </w:r>
      <w:r w:rsidRPr="00386CF3">
        <w:rPr>
          <w:rStyle w:val="Incipit"/>
          <w:lang w:val="it-IT"/>
        </w:rPr>
        <w:t>Surgite vigilemus</w:t>
      </w:r>
      <w:r w:rsidRPr="00386CF3">
        <w:rPr>
          <w:lang w:val="it-IT"/>
        </w:rPr>
        <w:t xml:space="preserve">. [PS] </w:t>
      </w:r>
      <w:r w:rsidRPr="00386CF3">
        <w:rPr>
          <w:rStyle w:val="Incipit"/>
          <w:lang w:val="it-IT"/>
        </w:rPr>
        <w:t>Venite</w:t>
      </w:r>
      <w:r w:rsidRPr="00386CF3">
        <w:rPr>
          <w:lang w:val="it-IT"/>
        </w:rPr>
        <w:t xml:space="preserve"> cum nocturno. VS </w:t>
      </w:r>
      <w:r w:rsidRPr="00386CF3">
        <w:rPr>
          <w:rStyle w:val="Incipit"/>
          <w:lang w:val="it-IT"/>
        </w:rPr>
        <w:t>Ex Sion species</w:t>
      </w:r>
      <w:r w:rsidR="00324FA5" w:rsidRPr="00386CF3">
        <w:rPr>
          <w:lang w:val="it-IT"/>
        </w:rPr>
        <w:t>. Sed si fest</w:t>
      </w:r>
      <w:r w:rsidRPr="00386CF3">
        <w:rPr>
          <w:lang w:val="it-IT"/>
        </w:rPr>
        <w:t xml:space="preserve">um beati Thomae fuerit in sabbato legitur EV </w:t>
      </w:r>
      <w:r w:rsidRPr="00386CF3">
        <w:rPr>
          <w:rStyle w:val="Incipit"/>
          <w:lang w:val="it-IT"/>
        </w:rPr>
        <w:t>Anno quinto</w:t>
      </w:r>
      <w:r w:rsidR="006B38F4" w:rsidRPr="00386CF3">
        <w:rPr>
          <w:rStyle w:val="Incipit"/>
          <w:lang w:val="it-IT"/>
        </w:rPr>
        <w:t xml:space="preserve"> </w:t>
      </w:r>
      <w:r w:rsidRPr="00386CF3">
        <w:rPr>
          <w:rStyle w:val="Incipit"/>
          <w:lang w:val="it-IT"/>
        </w:rPr>
        <w:t>decimo</w:t>
      </w:r>
      <w:r w:rsidRPr="00386CF3">
        <w:rPr>
          <w:lang w:val="it-IT"/>
        </w:rPr>
        <w:t xml:space="preserve"> feria quinta praecedenti. Sermo anticipabitur ferialis. RP </w:t>
      </w:r>
      <w:r w:rsidRPr="00386CF3">
        <w:rPr>
          <w:rStyle w:val="Incipit"/>
          <w:lang w:val="it-IT"/>
        </w:rPr>
        <w:t>Egredietur virga</w:t>
      </w:r>
      <w:r w:rsidRPr="00386CF3">
        <w:rPr>
          <w:lang w:val="it-IT"/>
        </w:rPr>
        <w:t xml:space="preserve">. RP </w:t>
      </w:r>
      <w:r w:rsidRPr="00386CF3">
        <w:rPr>
          <w:rStyle w:val="Incipit"/>
          <w:lang w:val="it-IT"/>
        </w:rPr>
        <w:t>Radix Iesse</w:t>
      </w:r>
      <w:r w:rsidRPr="00386CF3">
        <w:rPr>
          <w:lang w:val="it-IT"/>
        </w:rPr>
        <w:t xml:space="preserve">. RP </w:t>
      </w:r>
      <w:r w:rsidRPr="00386CF3">
        <w:rPr>
          <w:rStyle w:val="Incipit"/>
          <w:lang w:val="it-IT"/>
        </w:rPr>
        <w:t>Annuntiatum est</w:t>
      </w:r>
      <w:r w:rsidRPr="00386CF3">
        <w:rPr>
          <w:lang w:val="it-IT"/>
        </w:rPr>
        <w:t>.</w:t>
      </w:r>
    </w:p>
    <w:p w:rsidR="004C3C8A" w:rsidRPr="00386CF3" w:rsidRDefault="004C3C8A" w:rsidP="004275F3">
      <w:pPr>
        <w:rPr>
          <w:lang w:val="en-US"/>
        </w:rPr>
      </w:pPr>
      <w:r w:rsidRPr="00386CF3">
        <w:rPr>
          <w:rStyle w:val="Time1"/>
          <w:lang w:val="it-IT"/>
        </w:rPr>
        <w:t>Ad laudes</w:t>
      </w:r>
      <w:r w:rsidRPr="00386CF3">
        <w:rPr>
          <w:lang w:val="it-IT"/>
        </w:rPr>
        <w:t xml:space="preserve"> AN </w:t>
      </w:r>
      <w:r w:rsidRPr="00386CF3">
        <w:rPr>
          <w:rStyle w:val="Incipit"/>
          <w:lang w:val="it-IT"/>
        </w:rPr>
        <w:t>Dabit illi</w:t>
      </w:r>
      <w:r w:rsidRPr="00386CF3">
        <w:rPr>
          <w:lang w:val="it-IT"/>
        </w:rPr>
        <w:t xml:space="preserve">. AN </w:t>
      </w:r>
      <w:r w:rsidRPr="00386CF3">
        <w:rPr>
          <w:rStyle w:val="Incipit"/>
          <w:lang w:val="it-IT"/>
        </w:rPr>
        <w:t>Tu Bethlehem</w:t>
      </w:r>
      <w:r w:rsidRPr="00386CF3">
        <w:rPr>
          <w:lang w:val="it-IT"/>
        </w:rPr>
        <w:t xml:space="preserve">. </w:t>
      </w:r>
      <w:r w:rsidRPr="00386CF3">
        <w:rPr>
          <w:lang w:val="en-US"/>
        </w:rPr>
        <w:t xml:space="preserve">AN </w:t>
      </w:r>
      <w:r w:rsidRPr="00386CF3">
        <w:rPr>
          <w:rStyle w:val="Incipit"/>
          <w:lang w:val="en-US"/>
        </w:rPr>
        <w:t>Maria autem</w:t>
      </w:r>
      <w:r w:rsidRPr="00386CF3">
        <w:rPr>
          <w:lang w:val="en-US"/>
        </w:rPr>
        <w:t xml:space="preserve">. AN </w:t>
      </w:r>
      <w:r w:rsidRPr="00386CF3">
        <w:rPr>
          <w:rStyle w:val="Incipit"/>
          <w:lang w:val="en-US"/>
        </w:rPr>
        <w:t>Expectatur sicut</w:t>
      </w:r>
      <w:r w:rsidRPr="00386CF3">
        <w:rPr>
          <w:lang w:val="en-US"/>
        </w:rPr>
        <w:t xml:space="preserve">. AN </w:t>
      </w:r>
      <w:r w:rsidRPr="00386CF3">
        <w:rPr>
          <w:rStyle w:val="Incipit"/>
          <w:lang w:val="en-US"/>
        </w:rPr>
        <w:t>Ecce ancilla domini</w:t>
      </w:r>
      <w:r w:rsidRPr="00386CF3">
        <w:rPr>
          <w:lang w:val="en-US"/>
        </w:rPr>
        <w:t xml:space="preserve">. HY </w:t>
      </w:r>
      <w:r w:rsidRPr="00386CF3">
        <w:rPr>
          <w:rStyle w:val="Incipit"/>
          <w:lang w:val="en-US"/>
        </w:rPr>
        <w:t>Vox clara</w:t>
      </w:r>
      <w:r w:rsidRPr="00386CF3">
        <w:rPr>
          <w:lang w:val="en-US"/>
        </w:rPr>
        <w:t>. Capitulum de sancta Maria (25va) et de dominica sub una conclusione, quia feria antiphonam non habet. Deinde de omnibus sanctis.</w:t>
      </w:r>
    </w:p>
    <w:p w:rsidR="004C3C8A" w:rsidRPr="00386CF3" w:rsidRDefault="004C3C8A" w:rsidP="004275F3">
      <w:pPr>
        <w:rPr>
          <w:lang w:val="en-US"/>
        </w:rPr>
      </w:pPr>
      <w:r w:rsidRPr="00386CF3">
        <w:rPr>
          <w:rStyle w:val="Time1"/>
          <w:lang w:val="en-US"/>
        </w:rPr>
        <w:t>A</w:t>
      </w:r>
      <w:r w:rsidR="00324FA5" w:rsidRPr="00386CF3">
        <w:rPr>
          <w:rStyle w:val="Time1"/>
          <w:lang w:val="en-US"/>
        </w:rPr>
        <w:t>d</w:t>
      </w:r>
      <w:r w:rsidRPr="00386CF3">
        <w:rPr>
          <w:rStyle w:val="Time1"/>
          <w:lang w:val="en-US"/>
        </w:rPr>
        <w:t xml:space="preserve"> horas</w:t>
      </w:r>
      <w:r w:rsidRPr="00386CF3">
        <w:rPr>
          <w:lang w:val="en-US"/>
        </w:rPr>
        <w:t xml:space="preserve"> antiphonae et responsoria ut supra. Capitulum et oratio de dominica.</w:t>
      </w:r>
    </w:p>
    <w:p w:rsidR="004C3C8A" w:rsidRPr="00386CF3" w:rsidRDefault="004C3C8A" w:rsidP="004275F3">
      <w:pPr>
        <w:rPr>
          <w:lang w:val="pt-PT"/>
        </w:rPr>
      </w:pPr>
      <w:r w:rsidRPr="00386CF3">
        <w:rPr>
          <w:rStyle w:val="Time1"/>
          <w:lang w:val="en-US"/>
        </w:rPr>
        <w:t>Ad</w:t>
      </w:r>
      <w:r w:rsidR="00547B71" w:rsidRPr="00386CF3">
        <w:rPr>
          <w:rStyle w:val="Time1"/>
          <w:lang w:val="en-US"/>
        </w:rPr>
        <w:t xml:space="preserve"> missam</w:t>
      </w:r>
      <w:r w:rsidR="00547B71" w:rsidRPr="00386CF3">
        <w:rPr>
          <w:lang w:val="en-US"/>
        </w:rPr>
        <w:t xml:space="preserve"> IN </w:t>
      </w:r>
      <w:r w:rsidR="00547B71" w:rsidRPr="00386CF3">
        <w:rPr>
          <w:rStyle w:val="Incipit"/>
          <w:lang w:val="en-US"/>
        </w:rPr>
        <w:t>Veni et ostende</w:t>
      </w:r>
      <w:r w:rsidR="00547B71" w:rsidRPr="00386CF3">
        <w:rPr>
          <w:lang w:val="en-US"/>
        </w:rPr>
        <w:t xml:space="preserve">. [KY] </w:t>
      </w:r>
      <w:r w:rsidR="00547B71" w:rsidRPr="00386CF3">
        <w:rPr>
          <w:rStyle w:val="Incipit"/>
          <w:lang w:val="en-US"/>
        </w:rPr>
        <w:t>Kyrie</w:t>
      </w:r>
      <w:r w:rsidR="00547B71" w:rsidRPr="00386CF3">
        <w:rPr>
          <w:lang w:val="en-US"/>
        </w:rPr>
        <w:t xml:space="preserve"> cum semplici melodia. </w:t>
      </w:r>
      <w:r w:rsidR="00547B71" w:rsidRPr="00386CF3">
        <w:rPr>
          <w:rStyle w:val="Funktion"/>
          <w:lang w:val="it-IT"/>
        </w:rPr>
        <w:t>Sacerdos</w:t>
      </w:r>
      <w:r w:rsidR="00547B71" w:rsidRPr="00386CF3">
        <w:rPr>
          <w:lang w:val="it-IT"/>
        </w:rPr>
        <w:t xml:space="preserve"> non salutat </w:t>
      </w:r>
      <w:r w:rsidR="00547B71" w:rsidRPr="00386CF3">
        <w:rPr>
          <w:rStyle w:val="Funktion"/>
          <w:lang w:val="it-IT"/>
        </w:rPr>
        <w:t>populum</w:t>
      </w:r>
      <w:r w:rsidR="00547B71" w:rsidRPr="00386CF3">
        <w:rPr>
          <w:lang w:val="it-IT"/>
        </w:rPr>
        <w:t xml:space="preserve">, sed dicat sic [ORI] </w:t>
      </w:r>
      <w:r w:rsidR="00547B71" w:rsidRPr="00386CF3">
        <w:rPr>
          <w:rStyle w:val="Incipit"/>
          <w:lang w:val="it-IT"/>
        </w:rPr>
        <w:t xml:space="preserve">Oremus. </w:t>
      </w:r>
      <w:r w:rsidR="00547B71" w:rsidRPr="00386CF3">
        <w:rPr>
          <w:rStyle w:val="Incipit"/>
          <w:lang w:val="pt-PT"/>
        </w:rPr>
        <w:t>Flectamus genua. Levate</w:t>
      </w:r>
      <w:r w:rsidR="00547B71" w:rsidRPr="00386CF3">
        <w:rPr>
          <w:lang w:val="pt-PT"/>
        </w:rPr>
        <w:t xml:space="preserve">. ORCL </w:t>
      </w:r>
      <w:r w:rsidR="00547B71" w:rsidRPr="00386CF3">
        <w:rPr>
          <w:rStyle w:val="Incipit"/>
          <w:lang w:val="pt-PT"/>
        </w:rPr>
        <w:t>Omnipotens sempiterne deus</w:t>
      </w:r>
      <w:r w:rsidR="00547B71" w:rsidRPr="00386CF3">
        <w:rPr>
          <w:lang w:val="pt-PT"/>
        </w:rPr>
        <w:t xml:space="preserve">. EPP </w:t>
      </w:r>
      <w:r w:rsidR="00547B71" w:rsidRPr="00386CF3">
        <w:rPr>
          <w:rStyle w:val="Incipit"/>
          <w:lang w:val="pt-PT"/>
        </w:rPr>
        <w:t>Ad dominum</w:t>
      </w:r>
      <w:r w:rsidR="00547B71" w:rsidRPr="00386CF3">
        <w:rPr>
          <w:lang w:val="pt-PT"/>
        </w:rPr>
        <w:t xml:space="preserve">. GR </w:t>
      </w:r>
      <w:r w:rsidR="00324FA5" w:rsidRPr="00386CF3">
        <w:rPr>
          <w:rStyle w:val="Incipit"/>
          <w:lang w:val="pt-PT"/>
        </w:rPr>
        <w:t>A summo caelo</w:t>
      </w:r>
      <w:r w:rsidR="00324FA5" w:rsidRPr="00386CF3">
        <w:rPr>
          <w:lang w:val="pt-PT"/>
        </w:rPr>
        <w:t xml:space="preserve">. Item </w:t>
      </w:r>
      <w:r w:rsidR="00324FA5" w:rsidRPr="00386CF3">
        <w:rPr>
          <w:rStyle w:val="Funktion"/>
          <w:lang w:val="pt-PT"/>
        </w:rPr>
        <w:t>s</w:t>
      </w:r>
      <w:r w:rsidR="00547B71" w:rsidRPr="00386CF3">
        <w:rPr>
          <w:rStyle w:val="Funktion"/>
          <w:lang w:val="pt-PT"/>
        </w:rPr>
        <w:t>acerdos</w:t>
      </w:r>
      <w:r w:rsidR="00547B71" w:rsidRPr="00386CF3">
        <w:rPr>
          <w:lang w:val="pt-PT"/>
        </w:rPr>
        <w:t xml:space="preserve"> dicat [ORI] </w:t>
      </w:r>
      <w:r w:rsidR="00547B71" w:rsidRPr="00386CF3">
        <w:rPr>
          <w:rStyle w:val="Incipit"/>
          <w:lang w:val="pt-PT"/>
        </w:rPr>
        <w:t>Oremus. Flectamus genua. Levate</w:t>
      </w:r>
      <w:r w:rsidR="00547B71" w:rsidRPr="00386CF3">
        <w:rPr>
          <w:lang w:val="pt-PT"/>
        </w:rPr>
        <w:t xml:space="preserve">. ORCL </w:t>
      </w:r>
      <w:r w:rsidR="00547B71" w:rsidRPr="00386CF3">
        <w:rPr>
          <w:rStyle w:val="Incipit"/>
          <w:lang w:val="pt-PT"/>
        </w:rPr>
        <w:t>Da quaesumus omnipotens deus</w:t>
      </w:r>
      <w:r w:rsidR="00547B71" w:rsidRPr="00386CF3">
        <w:rPr>
          <w:lang w:val="pt-PT"/>
        </w:rPr>
        <w:t xml:space="preserve">. EPP </w:t>
      </w:r>
      <w:r w:rsidR="00547B71" w:rsidRPr="00386CF3">
        <w:rPr>
          <w:rStyle w:val="Incipit"/>
          <w:lang w:val="pt-PT"/>
        </w:rPr>
        <w:t>Laetabitur |deserto::deserta|</w:t>
      </w:r>
      <w:r w:rsidR="00547B71" w:rsidRPr="00386CF3">
        <w:rPr>
          <w:lang w:val="pt-PT"/>
        </w:rPr>
        <w:t xml:space="preserve">. GR </w:t>
      </w:r>
      <w:r w:rsidR="00547B71" w:rsidRPr="00386CF3">
        <w:rPr>
          <w:rStyle w:val="Incipit"/>
          <w:lang w:val="pt-PT"/>
        </w:rPr>
        <w:t>In sole posuit</w:t>
      </w:r>
      <w:r w:rsidR="00547B71" w:rsidRPr="00386CF3">
        <w:rPr>
          <w:lang w:val="pt-PT"/>
        </w:rPr>
        <w:t xml:space="preserve">. Item </w:t>
      </w:r>
      <w:r w:rsidR="00547B71" w:rsidRPr="00386CF3">
        <w:rPr>
          <w:rStyle w:val="Funktion"/>
          <w:lang w:val="pt-PT"/>
        </w:rPr>
        <w:t>sacerdos</w:t>
      </w:r>
      <w:r w:rsidR="00547B71" w:rsidRPr="00386CF3">
        <w:rPr>
          <w:lang w:val="pt-PT"/>
        </w:rPr>
        <w:t xml:space="preserve"> dicta [ORI] </w:t>
      </w:r>
      <w:r w:rsidR="00547B71" w:rsidRPr="00386CF3">
        <w:rPr>
          <w:rStyle w:val="Incipit"/>
          <w:lang w:val="pt-PT"/>
        </w:rPr>
        <w:t>Oremus. Flectamus genua. Levate</w:t>
      </w:r>
      <w:r w:rsidR="00547B71" w:rsidRPr="00386CF3">
        <w:rPr>
          <w:lang w:val="pt-PT"/>
        </w:rPr>
        <w:t xml:space="preserve">. ORCL </w:t>
      </w:r>
      <w:r w:rsidR="00547B71" w:rsidRPr="00386CF3">
        <w:rPr>
          <w:rStyle w:val="Incipit"/>
          <w:lang w:val="pt-PT"/>
        </w:rPr>
        <w:t>Tuere quaesumus domine familiam</w:t>
      </w:r>
      <w:r w:rsidR="00547B71" w:rsidRPr="00386CF3">
        <w:rPr>
          <w:lang w:val="pt-PT"/>
        </w:rPr>
        <w:t xml:space="preserve">. Tertia EPP </w:t>
      </w:r>
      <w:r w:rsidR="00547B71" w:rsidRPr="00386CF3">
        <w:rPr>
          <w:rStyle w:val="Incipit"/>
          <w:lang w:val="pt-PT"/>
        </w:rPr>
        <w:t>(25vb) Super montem excelsum</w:t>
      </w:r>
      <w:r w:rsidR="00547B71" w:rsidRPr="00386CF3">
        <w:rPr>
          <w:lang w:val="pt-PT"/>
        </w:rPr>
        <w:t>.</w:t>
      </w:r>
      <w:r w:rsidR="00EF3F65" w:rsidRPr="00386CF3">
        <w:rPr>
          <w:lang w:val="pt-PT"/>
        </w:rPr>
        <w:t xml:space="preserve"> GR </w:t>
      </w:r>
      <w:r w:rsidR="00EF3F65" w:rsidRPr="00386CF3">
        <w:rPr>
          <w:rStyle w:val="Incipit"/>
          <w:lang w:val="pt-PT"/>
        </w:rPr>
        <w:t>Domine deus virtutum</w:t>
      </w:r>
      <w:r w:rsidR="00EF3F65" w:rsidRPr="00386CF3">
        <w:rPr>
          <w:lang w:val="pt-PT"/>
        </w:rPr>
        <w:t xml:space="preserve">. Item </w:t>
      </w:r>
      <w:r w:rsidR="00EF3F65" w:rsidRPr="00386CF3">
        <w:rPr>
          <w:rStyle w:val="Funktion"/>
          <w:lang w:val="pt-PT"/>
        </w:rPr>
        <w:t>sacerdos</w:t>
      </w:r>
      <w:r w:rsidR="00EF3F65" w:rsidRPr="00386CF3">
        <w:rPr>
          <w:lang w:val="pt-PT"/>
        </w:rPr>
        <w:t xml:space="preserve"> [ORI] </w:t>
      </w:r>
      <w:r w:rsidR="00807CA6" w:rsidRPr="00386CF3">
        <w:rPr>
          <w:rStyle w:val="Incipit"/>
          <w:lang w:val="pt-PT"/>
        </w:rPr>
        <w:t>Oremus. Flectamus g</w:t>
      </w:r>
      <w:r w:rsidR="00EF3F65" w:rsidRPr="00386CF3">
        <w:rPr>
          <w:rStyle w:val="Incipit"/>
          <w:lang w:val="pt-PT"/>
        </w:rPr>
        <w:t>enua. Levate</w:t>
      </w:r>
      <w:r w:rsidR="00EF3F65" w:rsidRPr="00386CF3">
        <w:rPr>
          <w:lang w:val="pt-PT"/>
        </w:rPr>
        <w:t xml:space="preserve">. ORCL </w:t>
      </w:r>
      <w:r w:rsidR="00EF3F65" w:rsidRPr="00386CF3">
        <w:rPr>
          <w:rStyle w:val="Incipit"/>
          <w:lang w:val="pt-PT"/>
        </w:rPr>
        <w:t>Ut nos domine tribuis</w:t>
      </w:r>
      <w:r w:rsidR="00EF3F65" w:rsidRPr="00386CF3">
        <w:rPr>
          <w:lang w:val="pt-PT"/>
        </w:rPr>
        <w:t xml:space="preserve">. Quarta EPP </w:t>
      </w:r>
      <w:r w:rsidR="00EF3F65" w:rsidRPr="00386CF3">
        <w:rPr>
          <w:rStyle w:val="Incipit"/>
          <w:lang w:val="pt-PT"/>
        </w:rPr>
        <w:t>Christo meo Cyro</w:t>
      </w:r>
      <w:r w:rsidR="00EF3F65" w:rsidRPr="00386CF3">
        <w:rPr>
          <w:lang w:val="pt-PT"/>
        </w:rPr>
        <w:t xml:space="preserve">. GR </w:t>
      </w:r>
      <w:r w:rsidR="00EF3F65" w:rsidRPr="00386CF3">
        <w:rPr>
          <w:rStyle w:val="Incipit"/>
          <w:lang w:val="pt-PT"/>
        </w:rPr>
        <w:t>Excita domine potentiam</w:t>
      </w:r>
      <w:r w:rsidR="00EF3F65" w:rsidRPr="00386CF3">
        <w:rPr>
          <w:lang w:val="pt-PT"/>
        </w:rPr>
        <w:t xml:space="preserve">. Item </w:t>
      </w:r>
      <w:r w:rsidR="00EF3F65" w:rsidRPr="00386CF3">
        <w:rPr>
          <w:rStyle w:val="Funktion"/>
          <w:lang w:val="pt-PT"/>
        </w:rPr>
        <w:t>sacerdos</w:t>
      </w:r>
      <w:r w:rsidR="00EF3F65" w:rsidRPr="00386CF3">
        <w:rPr>
          <w:lang w:val="pt-PT"/>
        </w:rPr>
        <w:t xml:space="preserve"> dicat [ORI] </w:t>
      </w:r>
      <w:r w:rsidR="00EF3F65" w:rsidRPr="00386CF3">
        <w:rPr>
          <w:rStyle w:val="Incipit"/>
          <w:lang w:val="pt-PT"/>
        </w:rPr>
        <w:t>Oremus. Flectamus genua. Levate</w:t>
      </w:r>
      <w:r w:rsidR="00EF3F65" w:rsidRPr="00386CF3">
        <w:rPr>
          <w:lang w:val="pt-PT"/>
        </w:rPr>
        <w:t xml:space="preserve">. ORCL </w:t>
      </w:r>
      <w:r w:rsidR="00EF3F65" w:rsidRPr="00386CF3">
        <w:rPr>
          <w:rStyle w:val="Incipit"/>
          <w:lang w:val="pt-PT"/>
        </w:rPr>
        <w:t>Tribue quaesumus domine</w:t>
      </w:r>
      <w:r w:rsidR="00EF3F65" w:rsidRPr="00386CF3">
        <w:rPr>
          <w:lang w:val="pt-PT"/>
        </w:rPr>
        <w:t xml:space="preserve">. Quinta EPP </w:t>
      </w:r>
      <w:r w:rsidR="00EF3F65" w:rsidRPr="00386CF3">
        <w:rPr>
          <w:rStyle w:val="Incipit"/>
          <w:lang w:val="pt-PT"/>
        </w:rPr>
        <w:t>Angelus domini descendit cum Azaria</w:t>
      </w:r>
      <w:r w:rsidR="00EF3F65" w:rsidRPr="00386CF3">
        <w:rPr>
          <w:lang w:val="pt-PT"/>
        </w:rPr>
        <w:t xml:space="preserve">. Deinde tres </w:t>
      </w:r>
      <w:r w:rsidR="00EF3F65" w:rsidRPr="00386CF3">
        <w:rPr>
          <w:rStyle w:val="Funktion"/>
          <w:lang w:val="pt-PT"/>
        </w:rPr>
        <w:t>pueri</w:t>
      </w:r>
      <w:r w:rsidR="00EF3F65" w:rsidRPr="00386CF3">
        <w:rPr>
          <w:lang w:val="pt-PT"/>
        </w:rPr>
        <w:t xml:space="preserve"> cantent HY </w:t>
      </w:r>
      <w:r w:rsidR="00EF3F65" w:rsidRPr="00386CF3">
        <w:rPr>
          <w:rStyle w:val="Incipit"/>
          <w:lang w:val="pt-PT"/>
        </w:rPr>
        <w:t>Benedictus es domine deus patris</w:t>
      </w:r>
      <w:r w:rsidR="00EF3F65" w:rsidRPr="00386CF3">
        <w:rPr>
          <w:lang w:val="pt-PT"/>
        </w:rPr>
        <w:t xml:space="preserve">. Finito hymno </w:t>
      </w:r>
      <w:r w:rsidR="00EF3F65" w:rsidRPr="00386CF3">
        <w:rPr>
          <w:rStyle w:val="Funktion"/>
          <w:lang w:val="pt-PT"/>
        </w:rPr>
        <w:t>sacerdos</w:t>
      </w:r>
      <w:r w:rsidR="00EF3F65" w:rsidRPr="00386CF3">
        <w:rPr>
          <w:lang w:val="pt-PT"/>
        </w:rPr>
        <w:t xml:space="preserve"> salutat </w:t>
      </w:r>
      <w:r w:rsidR="00EF3F65" w:rsidRPr="00386CF3">
        <w:rPr>
          <w:rStyle w:val="Funktion"/>
          <w:lang w:val="pt-PT"/>
        </w:rPr>
        <w:t>populum</w:t>
      </w:r>
      <w:r w:rsidR="00EF3F65" w:rsidRPr="00386CF3">
        <w:rPr>
          <w:lang w:val="pt-PT"/>
        </w:rPr>
        <w:t xml:space="preserve"> [ORI] </w:t>
      </w:r>
      <w:r w:rsidR="00EF3F65" w:rsidRPr="00386CF3">
        <w:rPr>
          <w:rStyle w:val="Incipit"/>
          <w:lang w:val="pt-PT"/>
        </w:rPr>
        <w:t>Dominus vobiscum</w:t>
      </w:r>
      <w:r w:rsidR="00EF3F65" w:rsidRPr="00386CF3">
        <w:rPr>
          <w:lang w:val="pt-PT"/>
        </w:rPr>
        <w:t xml:space="preserve">. ORCL </w:t>
      </w:r>
      <w:r w:rsidR="00EF3F65" w:rsidRPr="00386CF3">
        <w:rPr>
          <w:rStyle w:val="Incipit"/>
          <w:lang w:val="pt-PT"/>
        </w:rPr>
        <w:t>Deus qui tribus pueris</w:t>
      </w:r>
      <w:r w:rsidR="00EF3F65" w:rsidRPr="00386CF3">
        <w:rPr>
          <w:lang w:val="pt-PT"/>
        </w:rPr>
        <w:t xml:space="preserve">. Secunda oratio de sancta Maria. Tertia de dominica. EP </w:t>
      </w:r>
      <w:r w:rsidR="00EF3F65" w:rsidRPr="00386CF3">
        <w:rPr>
          <w:rStyle w:val="Incipit"/>
          <w:lang w:val="pt-PT"/>
        </w:rPr>
        <w:t>(26ra) Rogamus vos per adventum</w:t>
      </w:r>
      <w:r w:rsidR="006B38F4" w:rsidRPr="00386CF3">
        <w:rPr>
          <w:lang w:val="pt-PT"/>
        </w:rPr>
        <w:t xml:space="preserve">. Sequitur TR </w:t>
      </w:r>
      <w:r w:rsidR="006B38F4" w:rsidRPr="00386CF3">
        <w:rPr>
          <w:rStyle w:val="Incipit"/>
          <w:lang w:val="pt-PT"/>
        </w:rPr>
        <w:t>Qui regis</w:t>
      </w:r>
      <w:r w:rsidR="006B38F4" w:rsidRPr="00386CF3">
        <w:rPr>
          <w:lang w:val="pt-PT"/>
        </w:rPr>
        <w:t xml:space="preserve">. EV </w:t>
      </w:r>
      <w:r w:rsidR="006B38F4" w:rsidRPr="00386CF3">
        <w:rPr>
          <w:rStyle w:val="Incipit"/>
          <w:lang w:val="pt-PT"/>
        </w:rPr>
        <w:t>Anno quinto decimo</w:t>
      </w:r>
      <w:r w:rsidR="006B38F4" w:rsidRPr="00386CF3">
        <w:rPr>
          <w:lang w:val="pt-PT"/>
        </w:rPr>
        <w:t xml:space="preserve">. OF </w:t>
      </w:r>
      <w:r w:rsidR="006B38F4" w:rsidRPr="00386CF3">
        <w:rPr>
          <w:rStyle w:val="Incipit"/>
          <w:lang w:val="pt-PT"/>
        </w:rPr>
        <w:t>Exulta satis</w:t>
      </w:r>
      <w:r w:rsidR="006B38F4" w:rsidRPr="00386CF3">
        <w:rPr>
          <w:lang w:val="pt-PT"/>
        </w:rPr>
        <w:t xml:space="preserve">. Praefatio cottidiana. CO </w:t>
      </w:r>
      <w:r w:rsidR="006B38F4" w:rsidRPr="00386CF3">
        <w:rPr>
          <w:rStyle w:val="Incipit"/>
          <w:lang w:val="pt-PT"/>
        </w:rPr>
        <w:t>Exultavit ut gigas</w:t>
      </w:r>
      <w:r w:rsidR="006B38F4" w:rsidRPr="00386CF3">
        <w:rPr>
          <w:lang w:val="pt-PT"/>
        </w:rPr>
        <w:t xml:space="preserve">. Clauditur cum [BD] </w:t>
      </w:r>
      <w:r w:rsidR="006B38F4" w:rsidRPr="00386CF3">
        <w:rPr>
          <w:rStyle w:val="Incipit"/>
          <w:lang w:val="pt-PT"/>
        </w:rPr>
        <w:t>Benedicamus domino</w:t>
      </w:r>
      <w:r w:rsidR="006B38F4" w:rsidRPr="00386CF3">
        <w:rPr>
          <w:lang w:val="pt-PT"/>
        </w:rPr>
        <w:t>.</w:t>
      </w:r>
    </w:p>
    <w:p w:rsidR="006B38F4" w:rsidRPr="00386CF3" w:rsidRDefault="006B38F4" w:rsidP="004275F3">
      <w:pPr>
        <w:pStyle w:val="Titolo1"/>
        <w:rPr>
          <w:lang w:val="pt-PT"/>
        </w:rPr>
      </w:pPr>
      <w:r w:rsidRPr="00386CF3">
        <w:rPr>
          <w:lang w:val="pt-PT"/>
        </w:rPr>
        <w:lastRenderedPageBreak/>
        <w:t>DOMINICA PROXIMA ANTE NATIVITATEM DOMINI</w:t>
      </w:r>
    </w:p>
    <w:p w:rsidR="008E234C" w:rsidRPr="00386CF3" w:rsidRDefault="006B38F4" w:rsidP="004275F3">
      <w:pPr>
        <w:rPr>
          <w:lang w:val="pt-PT"/>
        </w:rPr>
      </w:pPr>
      <w:r w:rsidRPr="00386CF3">
        <w:rPr>
          <w:rStyle w:val="Time1"/>
          <w:lang w:val="pt-PT"/>
        </w:rPr>
        <w:t>Ad vesperas</w:t>
      </w:r>
      <w:r w:rsidRPr="00386CF3">
        <w:rPr>
          <w:lang w:val="pt-PT"/>
        </w:rPr>
        <w:t xml:space="preserve"> super feri</w:t>
      </w:r>
      <w:r w:rsidR="008E234C" w:rsidRPr="00386CF3">
        <w:rPr>
          <w:lang w:val="pt-PT"/>
        </w:rPr>
        <w:t xml:space="preserve">ales psalmos AN </w:t>
      </w:r>
      <w:r w:rsidR="008E234C" w:rsidRPr="00386CF3">
        <w:rPr>
          <w:rStyle w:val="Incipit"/>
          <w:lang w:val="pt-PT"/>
        </w:rPr>
        <w:t>Omnis vallis</w:t>
      </w:r>
      <w:r w:rsidR="008E234C" w:rsidRPr="00386CF3">
        <w:rPr>
          <w:lang w:val="pt-PT"/>
        </w:rPr>
        <w:t xml:space="preserve">. [EVI] </w:t>
      </w:r>
      <w:r w:rsidR="008E234C" w:rsidRPr="00386CF3">
        <w:rPr>
          <w:rStyle w:val="Incipit"/>
          <w:lang w:val="pt-PT"/>
        </w:rPr>
        <w:t>Fratres</w:t>
      </w:r>
      <w:r w:rsidR="008E234C" w:rsidRPr="00386CF3">
        <w:rPr>
          <w:lang w:val="pt-PT"/>
        </w:rPr>
        <w:t xml:space="preserve">. EP </w:t>
      </w:r>
      <w:r w:rsidR="008E234C" w:rsidRPr="00386CF3">
        <w:rPr>
          <w:rStyle w:val="Incipit"/>
          <w:lang w:val="pt-PT"/>
        </w:rPr>
        <w:t>Sic nos existimet</w:t>
      </w:r>
      <w:r w:rsidR="008E234C" w:rsidRPr="00386CF3">
        <w:rPr>
          <w:lang w:val="pt-PT"/>
        </w:rPr>
        <w:t xml:space="preserve">. RP </w:t>
      </w:r>
      <w:r w:rsidR="008E234C" w:rsidRPr="00386CF3">
        <w:rPr>
          <w:rStyle w:val="Incipit"/>
          <w:lang w:val="pt-PT"/>
        </w:rPr>
        <w:t>Nascetur nobis</w:t>
      </w:r>
      <w:r w:rsidR="008E234C" w:rsidRPr="00386CF3">
        <w:rPr>
          <w:lang w:val="pt-PT"/>
        </w:rPr>
        <w:t xml:space="preserve">. HY </w:t>
      </w:r>
      <w:r w:rsidR="008E234C" w:rsidRPr="00386CF3">
        <w:rPr>
          <w:rStyle w:val="Incipit"/>
          <w:lang w:val="pt-PT"/>
        </w:rPr>
        <w:t>Veni redemptor gentium</w:t>
      </w:r>
      <w:r w:rsidR="008E234C" w:rsidRPr="00386CF3">
        <w:rPr>
          <w:lang w:val="pt-PT"/>
        </w:rPr>
        <w:t xml:space="preserve">. VS </w:t>
      </w:r>
      <w:r w:rsidR="008E234C" w:rsidRPr="00386CF3">
        <w:rPr>
          <w:rStyle w:val="Incipit"/>
          <w:lang w:val="pt-PT"/>
        </w:rPr>
        <w:t>Rorate caeli</w:t>
      </w:r>
      <w:r w:rsidR="008E234C" w:rsidRPr="00386CF3">
        <w:rPr>
          <w:lang w:val="pt-PT"/>
        </w:rPr>
        <w:t xml:space="preserve">. AM </w:t>
      </w:r>
      <w:r w:rsidR="008E234C" w:rsidRPr="00386CF3">
        <w:rPr>
          <w:rStyle w:val="Incipit"/>
          <w:lang w:val="pt-PT"/>
        </w:rPr>
        <w:t>O</w:t>
      </w:r>
      <w:r w:rsidR="008E234C" w:rsidRPr="00386CF3">
        <w:rPr>
          <w:lang w:val="pt-PT"/>
        </w:rPr>
        <w:t xml:space="preserve">. [KY] </w:t>
      </w:r>
      <w:r w:rsidR="008E234C" w:rsidRPr="00386CF3">
        <w:rPr>
          <w:rStyle w:val="Incipit"/>
          <w:lang w:val="pt-PT"/>
        </w:rPr>
        <w:t>Kyrie</w:t>
      </w:r>
      <w:r w:rsidR="008E234C" w:rsidRPr="00386CF3">
        <w:rPr>
          <w:lang w:val="pt-PT"/>
        </w:rPr>
        <w:t xml:space="preserve"> cum [PN] </w:t>
      </w:r>
      <w:r w:rsidR="008E234C" w:rsidRPr="00386CF3">
        <w:rPr>
          <w:rStyle w:val="Incipit"/>
          <w:lang w:val="pt-PT"/>
        </w:rPr>
        <w:t>Pater noster</w:t>
      </w:r>
      <w:r w:rsidR="008E234C" w:rsidRPr="00386CF3">
        <w:rPr>
          <w:lang w:val="pt-PT"/>
        </w:rPr>
        <w:t xml:space="preserve">. OR </w:t>
      </w:r>
      <w:r w:rsidR="008E234C" w:rsidRPr="00386CF3">
        <w:rPr>
          <w:rStyle w:val="Incipit"/>
          <w:lang w:val="pt-PT"/>
        </w:rPr>
        <w:t>Aurem tuam</w:t>
      </w:r>
      <w:r w:rsidR="008E234C" w:rsidRPr="00386CF3">
        <w:rPr>
          <w:lang w:val="pt-PT"/>
        </w:rPr>
        <w:t xml:space="preserve">. Si infra noctem erit [AM] </w:t>
      </w:r>
      <w:r w:rsidR="008E234C" w:rsidRPr="00386CF3">
        <w:rPr>
          <w:rStyle w:val="Incipit"/>
          <w:lang w:val="pt-PT"/>
        </w:rPr>
        <w:t>O</w:t>
      </w:r>
      <w:r w:rsidR="008E234C" w:rsidRPr="00386CF3">
        <w:rPr>
          <w:lang w:val="pt-PT"/>
        </w:rPr>
        <w:t xml:space="preserve"> de sancta Maria alio modo ordinatur AN </w:t>
      </w:r>
      <w:r w:rsidR="008E234C" w:rsidRPr="00386CF3">
        <w:rPr>
          <w:rStyle w:val="Incipit"/>
          <w:lang w:val="pt-PT"/>
        </w:rPr>
        <w:t>Bethlehem</w:t>
      </w:r>
      <w:r w:rsidR="008E234C" w:rsidRPr="00386CF3">
        <w:rPr>
          <w:lang w:val="pt-PT"/>
        </w:rPr>
        <w:t xml:space="preserve"> super psalmos feriales. AM </w:t>
      </w:r>
      <w:r w:rsidR="008E234C" w:rsidRPr="00386CF3">
        <w:rPr>
          <w:rStyle w:val="Incipit"/>
          <w:lang w:val="pt-PT"/>
        </w:rPr>
        <w:t>O</w:t>
      </w:r>
      <w:r w:rsidR="008E234C" w:rsidRPr="00386CF3">
        <w:rPr>
          <w:lang w:val="pt-PT"/>
        </w:rPr>
        <w:t xml:space="preserve">. </w:t>
      </w:r>
    </w:p>
    <w:p w:rsidR="006B38F4" w:rsidRPr="00386CF3" w:rsidRDefault="008E234C" w:rsidP="004275F3">
      <w:pPr>
        <w:rPr>
          <w:lang w:val="pt-PT"/>
        </w:rPr>
      </w:pPr>
      <w:r w:rsidRPr="00386CF3">
        <w:rPr>
          <w:lang w:val="pt-PT"/>
        </w:rPr>
        <w:t xml:space="preserve">(26rb) </w:t>
      </w:r>
      <w:r w:rsidRPr="00386CF3">
        <w:rPr>
          <w:rStyle w:val="Time1"/>
          <w:lang w:val="pt-PT"/>
        </w:rPr>
        <w:t>Completorium</w:t>
      </w:r>
      <w:r w:rsidR="00F92960" w:rsidRPr="00386CF3">
        <w:rPr>
          <w:lang w:val="pt-PT"/>
        </w:rPr>
        <w:t xml:space="preserve"> cante</w:t>
      </w:r>
      <w:r w:rsidRPr="00386CF3">
        <w:rPr>
          <w:lang w:val="pt-PT"/>
        </w:rPr>
        <w:t>tur solito more.</w:t>
      </w:r>
    </w:p>
    <w:p w:rsidR="00807CA6" w:rsidRPr="00386CF3" w:rsidRDefault="008E234C" w:rsidP="004275F3">
      <w:pPr>
        <w:rPr>
          <w:lang w:val="pt-PT"/>
        </w:rPr>
      </w:pPr>
      <w:r w:rsidRPr="00386CF3">
        <w:rPr>
          <w:rStyle w:val="Time1"/>
          <w:lang w:val="pt-PT"/>
        </w:rPr>
        <w:t>Ad matutinam</w:t>
      </w:r>
      <w:r w:rsidR="00BC0151" w:rsidRPr="00386CF3">
        <w:rPr>
          <w:lang w:val="pt-PT"/>
        </w:rPr>
        <w:t xml:space="preserve"> INV </w:t>
      </w:r>
      <w:r w:rsidR="00BC0151" w:rsidRPr="00386CF3">
        <w:rPr>
          <w:rStyle w:val="Incipit"/>
          <w:lang w:val="pt-PT"/>
        </w:rPr>
        <w:t>Vigilate animo</w:t>
      </w:r>
      <w:r w:rsidR="00BC0151" w:rsidRPr="00386CF3">
        <w:rPr>
          <w:lang w:val="pt-PT"/>
        </w:rPr>
        <w:t xml:space="preserve">. [PS] </w:t>
      </w:r>
      <w:r w:rsidR="00BC0151" w:rsidRPr="00386CF3">
        <w:rPr>
          <w:rStyle w:val="Incipit"/>
          <w:lang w:val="pt-PT"/>
        </w:rPr>
        <w:t>Venite</w:t>
      </w:r>
      <w:r w:rsidR="002527BA" w:rsidRPr="00386CF3">
        <w:rPr>
          <w:lang w:val="pt-PT"/>
        </w:rPr>
        <w:t>. Antiphonae et versiculi ut supra.</w:t>
      </w:r>
    </w:p>
    <w:p w:rsidR="008E234C" w:rsidRPr="00386CF3" w:rsidRDefault="00807CA6" w:rsidP="004275F3">
      <w:pPr>
        <w:rPr>
          <w:lang w:val="it-IT"/>
        </w:rPr>
      </w:pPr>
      <w:r w:rsidRPr="00386CF3">
        <w:rPr>
          <w:rStyle w:val="Time2"/>
          <w:lang w:val="pt-PT"/>
        </w:rPr>
        <w:t>[In primo nocturno]</w:t>
      </w:r>
      <w:r w:rsidRPr="00386CF3">
        <w:rPr>
          <w:lang w:val="pt-PT"/>
        </w:rPr>
        <w:t xml:space="preserve"> </w:t>
      </w:r>
      <w:r w:rsidR="002527BA" w:rsidRPr="00386CF3">
        <w:rPr>
          <w:lang w:val="pt-PT"/>
        </w:rPr>
        <w:t xml:space="preserve">legitur </w:t>
      </w:r>
      <w:r w:rsidR="00BC0151" w:rsidRPr="00386CF3">
        <w:rPr>
          <w:lang w:val="pt-PT"/>
        </w:rPr>
        <w:t xml:space="preserve">LS </w:t>
      </w:r>
      <w:r w:rsidR="00BC0151" w:rsidRPr="00386CF3">
        <w:rPr>
          <w:rStyle w:val="Incipit"/>
          <w:lang w:val="pt-PT"/>
        </w:rPr>
        <w:t xml:space="preserve">Vos inquam </w:t>
      </w:r>
      <w:r w:rsidR="002527BA" w:rsidRPr="00386CF3">
        <w:rPr>
          <w:rStyle w:val="Incipit"/>
          <w:lang w:val="pt-PT"/>
        </w:rPr>
        <w:t>|et venio::</w:t>
      </w:r>
      <w:r w:rsidR="00BC0151" w:rsidRPr="00386CF3">
        <w:rPr>
          <w:rStyle w:val="Incipit"/>
          <w:lang w:val="pt-PT"/>
        </w:rPr>
        <w:t>convenio</w:t>
      </w:r>
      <w:r w:rsidR="002527BA" w:rsidRPr="00386CF3">
        <w:rPr>
          <w:rStyle w:val="Incipit"/>
          <w:lang w:val="pt-PT"/>
        </w:rPr>
        <w:t>|</w:t>
      </w:r>
      <w:r w:rsidR="00BC0151" w:rsidRPr="00386CF3">
        <w:rPr>
          <w:lang w:val="pt-PT"/>
        </w:rPr>
        <w:t xml:space="preserve"> cum historia. RP </w:t>
      </w:r>
      <w:r w:rsidR="00BC0151" w:rsidRPr="00386CF3">
        <w:rPr>
          <w:rStyle w:val="Incipit"/>
          <w:lang w:val="pt-PT"/>
        </w:rPr>
        <w:t>Canite tuba</w:t>
      </w:r>
      <w:r w:rsidR="00BC0151" w:rsidRPr="00386CF3">
        <w:rPr>
          <w:lang w:val="pt-PT"/>
        </w:rPr>
        <w:t xml:space="preserve">. RP </w:t>
      </w:r>
      <w:r w:rsidR="00BC0151" w:rsidRPr="00386CF3">
        <w:rPr>
          <w:rStyle w:val="Incipit"/>
          <w:lang w:val="pt-PT"/>
        </w:rPr>
        <w:t>Vicesima quarta die</w:t>
      </w:r>
      <w:r w:rsidR="00BC0151" w:rsidRPr="00386CF3">
        <w:rPr>
          <w:lang w:val="pt-PT"/>
        </w:rPr>
        <w:t xml:space="preserve">. </w:t>
      </w:r>
      <w:r w:rsidR="00BC0151" w:rsidRPr="00386CF3">
        <w:rPr>
          <w:lang w:val="it-IT"/>
        </w:rPr>
        <w:t xml:space="preserve">RP </w:t>
      </w:r>
      <w:r w:rsidR="00BC0151" w:rsidRPr="00386CF3">
        <w:rPr>
          <w:rStyle w:val="Incipit"/>
          <w:lang w:val="it-IT"/>
        </w:rPr>
        <w:t>Non auferetur</w:t>
      </w:r>
      <w:r w:rsidR="00BC0151" w:rsidRPr="00386CF3">
        <w:rPr>
          <w:lang w:val="it-IT"/>
        </w:rPr>
        <w:t>.</w:t>
      </w:r>
    </w:p>
    <w:p w:rsidR="00BC0151" w:rsidRPr="00386CF3" w:rsidRDefault="00BC0151" w:rsidP="004275F3">
      <w:pPr>
        <w:rPr>
          <w:lang w:val="pt-PT"/>
        </w:rPr>
      </w:pPr>
      <w:r w:rsidRPr="00386CF3">
        <w:rPr>
          <w:rStyle w:val="Time2"/>
          <w:lang w:val="it-IT"/>
        </w:rPr>
        <w:t>In secundo nocturno</w:t>
      </w:r>
      <w:r w:rsidRPr="00386CF3">
        <w:rPr>
          <w:lang w:val="it-IT"/>
        </w:rPr>
        <w:t xml:space="preserve"> legitur sermo ut supra. </w:t>
      </w:r>
      <w:r w:rsidRPr="00386CF3">
        <w:rPr>
          <w:lang w:val="pt-PT"/>
        </w:rPr>
        <w:t xml:space="preserve">RP </w:t>
      </w:r>
      <w:r w:rsidRPr="00386CF3">
        <w:rPr>
          <w:rStyle w:val="Incipit"/>
          <w:lang w:val="pt-PT"/>
        </w:rPr>
        <w:t>Me oportet minui</w:t>
      </w:r>
      <w:r w:rsidRPr="00386CF3">
        <w:rPr>
          <w:lang w:val="pt-PT"/>
        </w:rPr>
        <w:t xml:space="preserve">. RP </w:t>
      </w:r>
      <w:r w:rsidRPr="00386CF3">
        <w:rPr>
          <w:rStyle w:val="Incipit"/>
          <w:lang w:val="pt-PT"/>
        </w:rPr>
        <w:t>Ecce iam veniet</w:t>
      </w:r>
      <w:r w:rsidR="008A5237" w:rsidRPr="00386CF3">
        <w:rPr>
          <w:lang w:val="pt-PT"/>
        </w:rPr>
        <w:t xml:space="preserve">. RP </w:t>
      </w:r>
      <w:r w:rsidR="008A5237" w:rsidRPr="00386CF3">
        <w:rPr>
          <w:rStyle w:val="Incipit"/>
          <w:lang w:val="pt-PT"/>
        </w:rPr>
        <w:t>Nasce</w:t>
      </w:r>
      <w:r w:rsidRPr="00386CF3">
        <w:rPr>
          <w:rStyle w:val="Incipit"/>
          <w:lang w:val="pt-PT"/>
        </w:rPr>
        <w:t>tur nobis</w:t>
      </w:r>
      <w:r w:rsidRPr="00386CF3">
        <w:rPr>
          <w:lang w:val="pt-PT"/>
        </w:rPr>
        <w:t xml:space="preserve"> vel [RP] </w:t>
      </w:r>
      <w:r w:rsidRPr="00386CF3">
        <w:rPr>
          <w:rStyle w:val="Incipit"/>
          <w:lang w:val="pt-PT"/>
        </w:rPr>
        <w:t>Virgo Israel</w:t>
      </w:r>
      <w:r w:rsidRPr="00386CF3">
        <w:rPr>
          <w:lang w:val="pt-PT"/>
        </w:rPr>
        <w:t>.</w:t>
      </w:r>
    </w:p>
    <w:p w:rsidR="00BC0151" w:rsidRPr="00386CF3" w:rsidRDefault="00BC0151" w:rsidP="004275F3">
      <w:pPr>
        <w:rPr>
          <w:lang w:val="fr-FR"/>
        </w:rPr>
      </w:pPr>
      <w:r w:rsidRPr="00386CF3">
        <w:rPr>
          <w:rStyle w:val="Time2"/>
          <w:lang w:val="pt-PT"/>
        </w:rPr>
        <w:t>In tertio nocturno</w:t>
      </w:r>
      <w:r w:rsidRPr="00386CF3">
        <w:rPr>
          <w:lang w:val="pt-PT"/>
        </w:rPr>
        <w:t xml:space="preserve"> legitur EV </w:t>
      </w:r>
      <w:r w:rsidRPr="00386CF3">
        <w:rPr>
          <w:rStyle w:val="Incipit"/>
          <w:lang w:val="pt-PT"/>
        </w:rPr>
        <w:t>Miserunt Iudaei</w:t>
      </w:r>
      <w:r w:rsidRPr="00386CF3">
        <w:rPr>
          <w:lang w:val="pt-PT"/>
        </w:rPr>
        <w:t xml:space="preserve">. </w:t>
      </w:r>
      <w:r w:rsidRPr="00386CF3">
        <w:rPr>
          <w:lang w:val="it-IT"/>
        </w:rPr>
        <w:t xml:space="preserve">RP </w:t>
      </w:r>
      <w:r w:rsidRPr="00386CF3">
        <w:rPr>
          <w:rStyle w:val="Incipit"/>
          <w:lang w:val="it-IT"/>
        </w:rPr>
        <w:t>Iuravi dicit</w:t>
      </w:r>
      <w:r w:rsidRPr="00386CF3">
        <w:rPr>
          <w:lang w:val="it-IT"/>
        </w:rPr>
        <w:t xml:space="preserve">. RP </w:t>
      </w:r>
      <w:r w:rsidRPr="00386CF3">
        <w:rPr>
          <w:rStyle w:val="Incipit"/>
          <w:lang w:val="it-IT"/>
        </w:rPr>
        <w:t>Non discedimus</w:t>
      </w:r>
      <w:r w:rsidRPr="00386CF3">
        <w:rPr>
          <w:lang w:val="it-IT"/>
        </w:rPr>
        <w:t xml:space="preserve">. </w:t>
      </w:r>
      <w:r w:rsidRPr="00386CF3">
        <w:rPr>
          <w:lang w:val="fr-FR"/>
        </w:rPr>
        <w:t xml:space="preserve">RP </w:t>
      </w:r>
      <w:r w:rsidRPr="00386CF3">
        <w:rPr>
          <w:rStyle w:val="Incipit"/>
          <w:lang w:val="fr-FR"/>
        </w:rPr>
        <w:t>Intuemini</w:t>
      </w:r>
      <w:r w:rsidRPr="00386CF3">
        <w:rPr>
          <w:lang w:val="fr-FR"/>
        </w:rPr>
        <w:t>.</w:t>
      </w:r>
    </w:p>
    <w:p w:rsidR="00BC0151" w:rsidRDefault="00BC0151" w:rsidP="004275F3">
      <w:r w:rsidRPr="00386CF3">
        <w:rPr>
          <w:rStyle w:val="Time1"/>
          <w:lang w:val="fr-FR"/>
        </w:rPr>
        <w:t>Ad laudes</w:t>
      </w:r>
      <w:r w:rsidRPr="00386CF3">
        <w:rPr>
          <w:lang w:val="fr-FR"/>
        </w:rPr>
        <w:t xml:space="preserve"> AN </w:t>
      </w:r>
      <w:r w:rsidRPr="00386CF3">
        <w:rPr>
          <w:rStyle w:val="Incipit"/>
          <w:lang w:val="fr-FR"/>
        </w:rPr>
        <w:t>Canite tuba</w:t>
      </w:r>
      <w:r w:rsidRPr="00386CF3">
        <w:rPr>
          <w:lang w:val="fr-FR"/>
        </w:rPr>
        <w:t xml:space="preserve"> cum PS </w:t>
      </w:r>
      <w:r w:rsidRPr="00386CF3">
        <w:rPr>
          <w:rStyle w:val="Incipit"/>
          <w:lang w:val="fr-FR"/>
        </w:rPr>
        <w:t>Dominus regnavit</w:t>
      </w:r>
      <w:r w:rsidRPr="00386CF3">
        <w:rPr>
          <w:lang w:val="fr-FR"/>
        </w:rPr>
        <w:t xml:space="preserve">. </w:t>
      </w:r>
      <w:r>
        <w:t xml:space="preserve">AN </w:t>
      </w:r>
      <w:r w:rsidRPr="00182B16">
        <w:rPr>
          <w:rStyle w:val="Incipit"/>
        </w:rPr>
        <w:t>Ecce veniet</w:t>
      </w:r>
      <w:r>
        <w:t xml:space="preserve">. AN </w:t>
      </w:r>
      <w:r w:rsidRPr="00182B16">
        <w:rPr>
          <w:rStyle w:val="Incipit"/>
        </w:rPr>
        <w:t>Erunt prava</w:t>
      </w:r>
      <w:r>
        <w:t xml:space="preserve">. AN </w:t>
      </w:r>
      <w:r w:rsidRPr="00182B16">
        <w:rPr>
          <w:rStyle w:val="Incipit"/>
        </w:rPr>
        <w:t xml:space="preserve">Dominus veniet. </w:t>
      </w:r>
      <w:r w:rsidR="002564B0">
        <w:t>(26va</w:t>
      </w:r>
      <w:r>
        <w:t xml:space="preserve">) AN </w:t>
      </w:r>
      <w:r w:rsidRPr="00182B16">
        <w:rPr>
          <w:rStyle w:val="Incipit"/>
        </w:rPr>
        <w:t>Omnipotens sermo</w:t>
      </w:r>
      <w:r>
        <w:t xml:space="preserve">. HY </w:t>
      </w:r>
      <w:r w:rsidRPr="00182B16">
        <w:rPr>
          <w:rStyle w:val="Incipit"/>
        </w:rPr>
        <w:t>Vox clara</w:t>
      </w:r>
      <w:r>
        <w:t xml:space="preserve">. CP </w:t>
      </w:r>
      <w:r w:rsidRPr="00182B16">
        <w:rPr>
          <w:rStyle w:val="Incipit"/>
        </w:rPr>
        <w:t>Ecce virgo concipiet</w:t>
      </w:r>
      <w:r>
        <w:t xml:space="preserve">. VS </w:t>
      </w:r>
      <w:r w:rsidRPr="00182B16">
        <w:rPr>
          <w:rStyle w:val="Incipit"/>
        </w:rPr>
        <w:t>Vox clamantis in deserto</w:t>
      </w:r>
      <w:r>
        <w:t xml:space="preserve">. AB </w:t>
      </w:r>
      <w:r w:rsidRPr="00182B16">
        <w:rPr>
          <w:rStyle w:val="Incipit"/>
        </w:rPr>
        <w:t>Ave Maria</w:t>
      </w:r>
      <w:r>
        <w:t xml:space="preserve">. [KY] </w:t>
      </w:r>
      <w:r w:rsidRPr="00182B16">
        <w:rPr>
          <w:rStyle w:val="Incipit"/>
        </w:rPr>
        <w:t>Kyrie</w:t>
      </w:r>
      <w:r>
        <w:t xml:space="preserve"> cum [PN] </w:t>
      </w:r>
      <w:r w:rsidRPr="002527BA">
        <w:rPr>
          <w:rStyle w:val="Incipit"/>
        </w:rPr>
        <w:t>Pater noster</w:t>
      </w:r>
      <w:r>
        <w:t xml:space="preserve">. OR </w:t>
      </w:r>
      <w:r w:rsidRPr="00182B16">
        <w:rPr>
          <w:rStyle w:val="Incipit"/>
        </w:rPr>
        <w:t>Deus qui de beatae</w:t>
      </w:r>
      <w:r>
        <w:t>.</w:t>
      </w:r>
    </w:p>
    <w:p w:rsidR="00BC0151" w:rsidRPr="00386CF3" w:rsidRDefault="00BC0151" w:rsidP="004275F3">
      <w:pPr>
        <w:rPr>
          <w:lang w:val="it-IT"/>
        </w:rPr>
      </w:pPr>
      <w:r w:rsidRPr="00807CA6">
        <w:rPr>
          <w:rStyle w:val="Time1"/>
        </w:rPr>
        <w:t>Ad horas</w:t>
      </w:r>
      <w:r>
        <w:t xml:space="preserve"> antiphonae et responsoria ut supra. </w:t>
      </w:r>
      <w:r w:rsidRPr="00386CF3">
        <w:rPr>
          <w:lang w:val="it-IT"/>
        </w:rPr>
        <w:t>Capitulum et oratio de dominica.</w:t>
      </w:r>
    </w:p>
    <w:p w:rsidR="00BC0151" w:rsidRPr="00386CF3" w:rsidRDefault="00BC0151" w:rsidP="004275F3">
      <w:pPr>
        <w:rPr>
          <w:lang w:val="it-IT"/>
        </w:rPr>
      </w:pPr>
      <w:r w:rsidRPr="00386CF3">
        <w:rPr>
          <w:rStyle w:val="Time1"/>
          <w:lang w:val="it-IT"/>
        </w:rPr>
        <w:t>Ad missam</w:t>
      </w:r>
      <w:r w:rsidRPr="00386CF3">
        <w:rPr>
          <w:lang w:val="it-IT"/>
        </w:rPr>
        <w:t xml:space="preserve"> IN </w:t>
      </w:r>
      <w:r w:rsidRPr="00386CF3">
        <w:rPr>
          <w:rStyle w:val="Incipit"/>
          <w:lang w:val="it-IT"/>
        </w:rPr>
        <w:t>Memento nostri domine</w:t>
      </w:r>
      <w:r w:rsidRPr="00386CF3">
        <w:rPr>
          <w:lang w:val="it-IT"/>
        </w:rPr>
        <w:t xml:space="preserve">. </w:t>
      </w:r>
      <w:r w:rsidR="002527BA" w:rsidRPr="00386CF3">
        <w:rPr>
          <w:lang w:val="pt-PT"/>
        </w:rPr>
        <w:t xml:space="preserve">[KY] </w:t>
      </w:r>
      <w:r w:rsidR="002527BA" w:rsidRPr="00386CF3">
        <w:rPr>
          <w:rStyle w:val="Incipit"/>
          <w:lang w:val="pt-PT"/>
        </w:rPr>
        <w:t>Kyrie</w:t>
      </w:r>
      <w:r w:rsidR="002527BA" w:rsidRPr="00386CF3">
        <w:rPr>
          <w:lang w:val="pt-PT"/>
        </w:rPr>
        <w:t xml:space="preserve"> ut supra. </w:t>
      </w:r>
      <w:r w:rsidRPr="00386CF3">
        <w:rPr>
          <w:lang w:val="pt-PT"/>
        </w:rPr>
        <w:t xml:space="preserve">ORCL </w:t>
      </w:r>
      <w:r w:rsidRPr="00386CF3">
        <w:rPr>
          <w:rStyle w:val="Incipit"/>
          <w:lang w:val="pt-PT"/>
        </w:rPr>
        <w:t>Excita domine potentiam</w:t>
      </w:r>
      <w:r w:rsidRPr="00386CF3">
        <w:rPr>
          <w:lang w:val="pt-PT"/>
        </w:rPr>
        <w:t xml:space="preserve">. Secunda oratio de sancta Maria. </w:t>
      </w:r>
      <w:r w:rsidRPr="00386CF3">
        <w:rPr>
          <w:lang w:val="fr-FR"/>
        </w:rPr>
        <w:t xml:space="preserve">Tertia de omnibus sanctis [CLC] </w:t>
      </w:r>
      <w:r w:rsidRPr="00386CF3">
        <w:rPr>
          <w:rStyle w:val="Incipit"/>
          <w:lang w:val="fr-FR"/>
        </w:rPr>
        <w:t>Conscientias</w:t>
      </w:r>
      <w:r w:rsidRPr="00386CF3">
        <w:rPr>
          <w:lang w:val="fr-FR"/>
        </w:rPr>
        <w:t xml:space="preserve">. EP </w:t>
      </w:r>
      <w:r w:rsidRPr="00386CF3">
        <w:rPr>
          <w:rStyle w:val="Incipit"/>
          <w:lang w:val="fr-FR"/>
        </w:rPr>
        <w:t>Gaudete in domino</w:t>
      </w:r>
      <w:r w:rsidRPr="00386CF3">
        <w:rPr>
          <w:lang w:val="fr-FR"/>
        </w:rPr>
        <w:t xml:space="preserve">. GR </w:t>
      </w:r>
      <w:r w:rsidRPr="00386CF3">
        <w:rPr>
          <w:rStyle w:val="Incipit"/>
          <w:lang w:val="fr-FR"/>
        </w:rPr>
        <w:t>Prope est dominus</w:t>
      </w:r>
      <w:r w:rsidRPr="00386CF3">
        <w:rPr>
          <w:lang w:val="fr-FR"/>
        </w:rPr>
        <w:t xml:space="preserve">. </w:t>
      </w:r>
      <w:r w:rsidRPr="00386CF3">
        <w:rPr>
          <w:lang w:val="it-IT"/>
        </w:rPr>
        <w:t xml:space="preserve">ALV </w:t>
      </w:r>
      <w:r w:rsidRPr="00386CF3">
        <w:rPr>
          <w:rStyle w:val="Incipit"/>
          <w:lang w:val="it-IT"/>
        </w:rPr>
        <w:t>Veni domine</w:t>
      </w:r>
      <w:r w:rsidR="00182B16" w:rsidRPr="00386CF3">
        <w:rPr>
          <w:lang w:val="it-IT"/>
        </w:rPr>
        <w:t xml:space="preserve">. EV </w:t>
      </w:r>
      <w:r w:rsidR="00182B16" w:rsidRPr="00386CF3">
        <w:rPr>
          <w:rStyle w:val="Incipit"/>
          <w:lang w:val="it-IT"/>
        </w:rPr>
        <w:t>M</w:t>
      </w:r>
      <w:r w:rsidRPr="00386CF3">
        <w:rPr>
          <w:rStyle w:val="Incipit"/>
          <w:lang w:val="it-IT"/>
        </w:rPr>
        <w:t>iserunt Iudaei</w:t>
      </w:r>
      <w:r w:rsidRPr="00386CF3">
        <w:rPr>
          <w:lang w:val="it-IT"/>
        </w:rPr>
        <w:t>. [</w:t>
      </w:r>
      <w:r w:rsidR="00615592" w:rsidRPr="00386CF3">
        <w:rPr>
          <w:lang w:val="it-IT"/>
        </w:rPr>
        <w:t>CR</w:t>
      </w:r>
      <w:r w:rsidRPr="00386CF3">
        <w:rPr>
          <w:lang w:val="it-IT"/>
        </w:rPr>
        <w:t>]</w:t>
      </w:r>
      <w:r w:rsidR="00615592" w:rsidRPr="00386CF3">
        <w:rPr>
          <w:lang w:val="it-IT"/>
        </w:rPr>
        <w:t xml:space="preserve"> </w:t>
      </w:r>
      <w:r w:rsidR="00615592" w:rsidRPr="00386CF3">
        <w:rPr>
          <w:rStyle w:val="Incipit"/>
          <w:lang w:val="it-IT"/>
        </w:rPr>
        <w:t>Credo in unum deum</w:t>
      </w:r>
      <w:r w:rsidR="00615592" w:rsidRPr="00386CF3">
        <w:rPr>
          <w:lang w:val="it-IT"/>
        </w:rPr>
        <w:t xml:space="preserve">. OF </w:t>
      </w:r>
      <w:r w:rsidR="00615592" w:rsidRPr="00386CF3">
        <w:rPr>
          <w:rStyle w:val="Incipit"/>
          <w:lang w:val="it-IT"/>
        </w:rPr>
        <w:t>Ave Maria</w:t>
      </w:r>
      <w:r w:rsidR="00615592" w:rsidRPr="00386CF3">
        <w:rPr>
          <w:lang w:val="it-IT"/>
        </w:rPr>
        <w:t xml:space="preserve">. Praefatio cottidiana. CO </w:t>
      </w:r>
      <w:r w:rsidR="00615592" w:rsidRPr="00386CF3">
        <w:rPr>
          <w:rStyle w:val="Incipit"/>
          <w:lang w:val="it-IT"/>
        </w:rPr>
        <w:t>Ecce virgo</w:t>
      </w:r>
      <w:r w:rsidR="00615592" w:rsidRPr="00386CF3">
        <w:rPr>
          <w:lang w:val="it-IT"/>
        </w:rPr>
        <w:t xml:space="preserve">. Clauditur cum [BD] </w:t>
      </w:r>
      <w:r w:rsidR="00615592" w:rsidRPr="00386CF3">
        <w:rPr>
          <w:rStyle w:val="Incipit"/>
          <w:lang w:val="it-IT"/>
        </w:rPr>
        <w:t>Benedicamus domino</w:t>
      </w:r>
      <w:r w:rsidR="00615592" w:rsidRPr="00386CF3">
        <w:rPr>
          <w:lang w:val="it-IT"/>
        </w:rPr>
        <w:t>.</w:t>
      </w:r>
    </w:p>
    <w:p w:rsidR="00615592" w:rsidRPr="00386CF3" w:rsidRDefault="00615592" w:rsidP="004275F3">
      <w:pPr>
        <w:rPr>
          <w:lang w:val="it-IT"/>
        </w:rPr>
      </w:pPr>
      <w:r w:rsidRPr="00386CF3">
        <w:rPr>
          <w:rStyle w:val="Time1"/>
          <w:lang w:val="it-IT"/>
        </w:rPr>
        <w:t>In secunda vespera</w:t>
      </w:r>
      <w:r w:rsidRPr="00386CF3">
        <w:rPr>
          <w:lang w:val="it-IT"/>
        </w:rPr>
        <w:t xml:space="preserve"> super feriales psalmos AN </w:t>
      </w:r>
      <w:r w:rsidRPr="00386CF3">
        <w:rPr>
          <w:rStyle w:val="Incipit"/>
          <w:lang w:val="it-IT"/>
        </w:rPr>
        <w:t>(26vb) Ecce deus noster</w:t>
      </w:r>
      <w:r w:rsidRPr="00386CF3">
        <w:rPr>
          <w:lang w:val="it-IT"/>
        </w:rPr>
        <w:t xml:space="preserve">. Capitulum de dominica. RP </w:t>
      </w:r>
      <w:r w:rsidRPr="00386CF3">
        <w:rPr>
          <w:rStyle w:val="Incipit"/>
          <w:lang w:val="it-IT"/>
        </w:rPr>
        <w:t>Festina ne tardaveris</w:t>
      </w:r>
      <w:r w:rsidRPr="00386CF3">
        <w:rPr>
          <w:lang w:val="it-IT"/>
        </w:rPr>
        <w:t xml:space="preserve">. HY </w:t>
      </w:r>
      <w:r w:rsidRPr="00386CF3">
        <w:rPr>
          <w:rStyle w:val="Incipit"/>
          <w:lang w:val="it-IT"/>
        </w:rPr>
        <w:t>Conditor alme</w:t>
      </w:r>
      <w:r w:rsidRPr="00386CF3">
        <w:rPr>
          <w:lang w:val="it-IT"/>
        </w:rPr>
        <w:t xml:space="preserve">. VS </w:t>
      </w:r>
      <w:r w:rsidRPr="00386CF3">
        <w:rPr>
          <w:rStyle w:val="Incipit"/>
          <w:lang w:val="it-IT"/>
        </w:rPr>
        <w:t>Rorate caeli</w:t>
      </w:r>
      <w:r w:rsidRPr="00386CF3">
        <w:rPr>
          <w:lang w:val="it-IT"/>
        </w:rPr>
        <w:t xml:space="preserve">. AM </w:t>
      </w:r>
      <w:r w:rsidRPr="00386CF3">
        <w:rPr>
          <w:rStyle w:val="Incipit"/>
          <w:lang w:val="it-IT"/>
        </w:rPr>
        <w:t>O</w:t>
      </w:r>
      <w:r w:rsidRPr="00386CF3">
        <w:rPr>
          <w:lang w:val="it-IT"/>
        </w:rPr>
        <w:t xml:space="preserve">. [KY] </w:t>
      </w:r>
      <w:r w:rsidRPr="00386CF3">
        <w:rPr>
          <w:rStyle w:val="Incipit"/>
          <w:lang w:val="it-IT"/>
        </w:rPr>
        <w:t>Kyrie</w:t>
      </w:r>
      <w:r w:rsidRPr="00386CF3">
        <w:rPr>
          <w:lang w:val="it-IT"/>
        </w:rPr>
        <w:t xml:space="preserve"> cum [PN] </w:t>
      </w:r>
      <w:r w:rsidRPr="00386CF3">
        <w:rPr>
          <w:rStyle w:val="Incipit"/>
          <w:lang w:val="it-IT"/>
        </w:rPr>
        <w:t>Pater noster</w:t>
      </w:r>
      <w:r w:rsidRPr="00386CF3">
        <w:rPr>
          <w:lang w:val="it-IT"/>
        </w:rPr>
        <w:t>.</w:t>
      </w:r>
    </w:p>
    <w:p w:rsidR="00615592" w:rsidRPr="00386CF3" w:rsidRDefault="00615592" w:rsidP="004275F3">
      <w:pPr>
        <w:pStyle w:val="Titolo1"/>
        <w:rPr>
          <w:lang w:val="it-IT"/>
        </w:rPr>
      </w:pPr>
      <w:r w:rsidRPr="00386CF3">
        <w:rPr>
          <w:lang w:val="it-IT"/>
        </w:rPr>
        <w:t>[KOMMENTAR]</w:t>
      </w:r>
    </w:p>
    <w:p w:rsidR="00615592" w:rsidRPr="00386CF3" w:rsidRDefault="00615592" w:rsidP="004275F3">
      <w:pPr>
        <w:rPr>
          <w:lang w:val="it-IT"/>
        </w:rPr>
      </w:pPr>
      <w:r w:rsidRPr="00386CF3">
        <w:rPr>
          <w:lang w:val="it-IT"/>
        </w:rPr>
        <w:t xml:space="preserve">Si festum Thomae occurrit in dominica ante |nativitas::nativitatem| domini, de dominica cantetur et de festo differatur in sequentem diem. Et tunc omnia sollemniter fiant. Semper quinta die ante nativitatem domini debat cantari AC </w:t>
      </w:r>
      <w:r w:rsidRPr="00386CF3">
        <w:rPr>
          <w:rStyle w:val="Incipit"/>
          <w:lang w:val="it-IT"/>
        </w:rPr>
        <w:t>Nolite timere</w:t>
      </w:r>
      <w:r w:rsidRPr="00386CF3">
        <w:rPr>
          <w:lang w:val="it-IT"/>
        </w:rPr>
        <w:t xml:space="preserve">. Quando illo die evenerit festivitas beati Thomae matutinales laudes in priorem septimanam </w:t>
      </w:r>
      <w:r w:rsidR="002527BA" w:rsidRPr="00386CF3">
        <w:rPr>
          <w:lang w:val="it-IT"/>
        </w:rPr>
        <w:t>|deadem::</w:t>
      </w:r>
      <w:r w:rsidRPr="00386CF3">
        <w:rPr>
          <w:lang w:val="it-IT"/>
        </w:rPr>
        <w:t>de eadem</w:t>
      </w:r>
      <w:r w:rsidR="002527BA" w:rsidRPr="00386CF3">
        <w:rPr>
          <w:lang w:val="it-IT"/>
        </w:rPr>
        <w:t>|</w:t>
      </w:r>
      <w:r w:rsidRPr="00386CF3">
        <w:rPr>
          <w:lang w:val="it-IT"/>
        </w:rPr>
        <w:t xml:space="preserve"> feria debet cantari. </w:t>
      </w:r>
    </w:p>
    <w:p w:rsidR="00293E3F" w:rsidRPr="00386CF3" w:rsidRDefault="00293E3F" w:rsidP="004275F3">
      <w:pPr>
        <w:pStyle w:val="Titolo1"/>
        <w:rPr>
          <w:lang w:val="it-IT"/>
        </w:rPr>
      </w:pPr>
      <w:r w:rsidRPr="00386CF3">
        <w:rPr>
          <w:lang w:val="it-IT"/>
        </w:rPr>
        <w:t>IN VIGILIA SANCTI THOMAE</w:t>
      </w:r>
    </w:p>
    <w:p w:rsidR="00293E3F" w:rsidRPr="00386CF3" w:rsidRDefault="00293E3F" w:rsidP="004275F3">
      <w:pPr>
        <w:rPr>
          <w:lang w:val="pt-PT"/>
        </w:rPr>
      </w:pPr>
      <w:r w:rsidRPr="00386CF3">
        <w:rPr>
          <w:rStyle w:val="Time1"/>
          <w:lang w:val="it-IT"/>
        </w:rPr>
        <w:t>[Ad matutinam]</w:t>
      </w:r>
      <w:r w:rsidRPr="00386CF3">
        <w:rPr>
          <w:lang w:val="it-IT"/>
        </w:rPr>
        <w:t xml:space="preserve"> INV </w:t>
      </w:r>
      <w:r w:rsidRPr="00386CF3">
        <w:rPr>
          <w:rStyle w:val="Incipit"/>
          <w:lang w:val="it-IT"/>
        </w:rPr>
        <w:t>Regem (27ra) venturum</w:t>
      </w:r>
      <w:r w:rsidRPr="00386CF3">
        <w:rPr>
          <w:lang w:val="it-IT"/>
        </w:rPr>
        <w:t xml:space="preserve">. </w:t>
      </w:r>
      <w:r w:rsidRPr="00386CF3">
        <w:rPr>
          <w:lang w:val="pt-PT"/>
        </w:rPr>
        <w:t xml:space="preserve">[PS] </w:t>
      </w:r>
      <w:r w:rsidRPr="00386CF3">
        <w:rPr>
          <w:rStyle w:val="Incipit"/>
          <w:lang w:val="pt-PT"/>
        </w:rPr>
        <w:t>Venite</w:t>
      </w:r>
      <w:r w:rsidRPr="00386CF3">
        <w:rPr>
          <w:lang w:val="pt-PT"/>
        </w:rPr>
        <w:t xml:space="preserve"> cum nocturno. Legitur sermo de adventu domini cum responsoriis dominicalibus. Cetera de adventu domini. De vigilia nihil post sextam cantetur.</w:t>
      </w:r>
    </w:p>
    <w:p w:rsidR="00293E3F" w:rsidRPr="00386CF3" w:rsidRDefault="00293E3F" w:rsidP="004275F3">
      <w:pPr>
        <w:rPr>
          <w:lang w:val="it-IT"/>
        </w:rPr>
      </w:pPr>
      <w:r w:rsidRPr="00386CF3">
        <w:rPr>
          <w:rStyle w:val="Time1"/>
          <w:lang w:val="it-IT"/>
        </w:rPr>
        <w:lastRenderedPageBreak/>
        <w:t>Missa</w:t>
      </w:r>
      <w:r w:rsidRPr="00386CF3">
        <w:rPr>
          <w:lang w:val="it-IT"/>
        </w:rPr>
        <w:t xml:space="preserve"> de vigilia IN </w:t>
      </w:r>
      <w:r w:rsidRPr="00386CF3">
        <w:rPr>
          <w:rStyle w:val="Incipit"/>
          <w:lang w:val="it-IT"/>
        </w:rPr>
        <w:t>Ego autem</w:t>
      </w:r>
      <w:r w:rsidRPr="00386CF3">
        <w:rPr>
          <w:lang w:val="it-IT"/>
        </w:rPr>
        <w:t xml:space="preserve"> et cetera.</w:t>
      </w:r>
    </w:p>
    <w:p w:rsidR="00293E3F" w:rsidRPr="00386CF3" w:rsidRDefault="00293E3F" w:rsidP="004275F3">
      <w:pPr>
        <w:rPr>
          <w:lang w:val="it-IT"/>
        </w:rPr>
      </w:pPr>
      <w:r w:rsidRPr="00386CF3">
        <w:rPr>
          <w:lang w:val="it-IT"/>
        </w:rPr>
        <w:t>Et si vigilia evenerit in ieiunium quattuor temporum, de ieiunio cantetur. Oratio tantum de vigilia dicatur. Sed prior missa de vigilia celebretur.</w:t>
      </w:r>
    </w:p>
    <w:p w:rsidR="00293E3F" w:rsidRPr="00386CF3" w:rsidRDefault="00293E3F" w:rsidP="004275F3">
      <w:pPr>
        <w:rPr>
          <w:lang w:val="it-IT"/>
        </w:rPr>
      </w:pPr>
      <w:r w:rsidRPr="00386CF3">
        <w:rPr>
          <w:rStyle w:val="Time1"/>
          <w:lang w:val="it-IT"/>
        </w:rPr>
        <w:t>Ad vesperas</w:t>
      </w:r>
      <w:r w:rsidRPr="00386CF3">
        <w:rPr>
          <w:lang w:val="it-IT"/>
        </w:rPr>
        <w:t xml:space="preserve"> antiphona super psalmos [AN] </w:t>
      </w:r>
      <w:r w:rsidRPr="00386CF3">
        <w:rPr>
          <w:rStyle w:val="Incipit"/>
          <w:lang w:val="it-IT"/>
        </w:rPr>
        <w:t>Estote fortes in bello</w:t>
      </w:r>
      <w:r w:rsidRPr="00386CF3">
        <w:rPr>
          <w:lang w:val="it-IT"/>
        </w:rPr>
        <w:t xml:space="preserve">. PS </w:t>
      </w:r>
      <w:r w:rsidRPr="00386CF3">
        <w:rPr>
          <w:rStyle w:val="Incipit"/>
          <w:lang w:val="it-IT"/>
        </w:rPr>
        <w:t>Laudate pueri dominum</w:t>
      </w:r>
      <w:r w:rsidRPr="00386CF3">
        <w:rPr>
          <w:lang w:val="it-IT"/>
        </w:rPr>
        <w:t xml:space="preserve"> cum reliquis. Feria omittitur</w:t>
      </w:r>
      <w:r w:rsidR="00350AA7" w:rsidRPr="00386CF3">
        <w:rPr>
          <w:lang w:val="it-IT"/>
        </w:rPr>
        <w:t xml:space="preserve">. CP </w:t>
      </w:r>
      <w:r w:rsidR="00350AA7" w:rsidRPr="00386CF3">
        <w:rPr>
          <w:rStyle w:val="Incipit"/>
          <w:lang w:val="it-IT"/>
        </w:rPr>
        <w:t>Beatus vir qui inventus</w:t>
      </w:r>
      <w:r w:rsidR="00350AA7" w:rsidRPr="00386CF3">
        <w:rPr>
          <w:lang w:val="it-IT"/>
        </w:rPr>
        <w:t xml:space="preserve">. RP </w:t>
      </w:r>
      <w:r w:rsidR="00350AA7" w:rsidRPr="00386CF3">
        <w:rPr>
          <w:rStyle w:val="Incipit"/>
          <w:lang w:val="it-IT"/>
        </w:rPr>
        <w:t>Fuerunt sine querela</w:t>
      </w:r>
      <w:r w:rsidR="00350AA7" w:rsidRPr="00386CF3">
        <w:rPr>
          <w:lang w:val="it-IT"/>
        </w:rPr>
        <w:t xml:space="preserve">. HY </w:t>
      </w:r>
      <w:r w:rsidR="00350AA7" w:rsidRPr="00386CF3">
        <w:rPr>
          <w:rStyle w:val="Incipit"/>
          <w:lang w:val="it-IT"/>
        </w:rPr>
        <w:t>Exultet caelum</w:t>
      </w:r>
      <w:r w:rsidR="00350AA7" w:rsidRPr="00386CF3">
        <w:rPr>
          <w:lang w:val="it-IT"/>
        </w:rPr>
        <w:t xml:space="preserve">. VS </w:t>
      </w:r>
      <w:r w:rsidR="00350AA7" w:rsidRPr="00386CF3">
        <w:rPr>
          <w:rStyle w:val="Incipit"/>
          <w:lang w:val="it-IT"/>
        </w:rPr>
        <w:t>In omnem terram exivit sonus eorum</w:t>
      </w:r>
      <w:r w:rsidR="00350AA7" w:rsidRPr="00386CF3">
        <w:rPr>
          <w:lang w:val="it-IT"/>
        </w:rPr>
        <w:t xml:space="preserve">. AM </w:t>
      </w:r>
      <w:r w:rsidR="00350AA7" w:rsidRPr="00386CF3">
        <w:rPr>
          <w:rStyle w:val="Incipit"/>
          <w:lang w:val="it-IT"/>
        </w:rPr>
        <w:t>(27rb) O Thoma didime</w:t>
      </w:r>
      <w:r w:rsidR="00350AA7" w:rsidRPr="00386CF3">
        <w:rPr>
          <w:lang w:val="it-IT"/>
        </w:rPr>
        <w:t xml:space="preserve">. Hac nocte non dicitur [KY] </w:t>
      </w:r>
      <w:r w:rsidR="00350AA7" w:rsidRPr="00386CF3">
        <w:rPr>
          <w:rStyle w:val="Incipit"/>
          <w:lang w:val="it-IT"/>
        </w:rPr>
        <w:t>Kyrie</w:t>
      </w:r>
      <w:r w:rsidR="00350AA7" w:rsidRPr="00386CF3">
        <w:rPr>
          <w:lang w:val="it-IT"/>
        </w:rPr>
        <w:t xml:space="preserve">. Sequitur OR </w:t>
      </w:r>
      <w:r w:rsidR="00350AA7" w:rsidRPr="00386CF3">
        <w:rPr>
          <w:rStyle w:val="Incipit"/>
          <w:lang w:val="it-IT"/>
        </w:rPr>
        <w:t>Concede nobis quaesumus</w:t>
      </w:r>
      <w:r w:rsidR="00350AA7" w:rsidRPr="00386CF3">
        <w:rPr>
          <w:lang w:val="it-IT"/>
        </w:rPr>
        <w:t xml:space="preserve">. Deinde sequitur ferialis antiphona cum oratione de dominica, Si hac nocte AM </w:t>
      </w:r>
      <w:r w:rsidR="00350AA7" w:rsidRPr="00386CF3">
        <w:rPr>
          <w:rStyle w:val="Incipit"/>
          <w:lang w:val="it-IT"/>
        </w:rPr>
        <w:t>O</w:t>
      </w:r>
      <w:r w:rsidR="00350AA7" w:rsidRPr="00386CF3">
        <w:rPr>
          <w:lang w:val="it-IT"/>
        </w:rPr>
        <w:t xml:space="preserve"> erit de sancta Maria, tunc ordinetur processio cum ipsa antiphona. Sin autem cantetur, quae tunc erit antiphona, et oratio dicatur de dominica.</w:t>
      </w:r>
    </w:p>
    <w:p w:rsidR="00350AA7" w:rsidRPr="00386CF3" w:rsidRDefault="00350AA7" w:rsidP="004275F3">
      <w:pPr>
        <w:rPr>
          <w:lang w:val="it-IT"/>
        </w:rPr>
      </w:pPr>
      <w:r w:rsidRPr="00386CF3">
        <w:rPr>
          <w:rStyle w:val="Time1"/>
          <w:lang w:val="it-IT"/>
        </w:rPr>
        <w:t>Ad matutinum</w:t>
      </w:r>
      <w:r w:rsidRPr="00386CF3">
        <w:rPr>
          <w:lang w:val="it-IT"/>
        </w:rPr>
        <w:t xml:space="preserve"> INV </w:t>
      </w:r>
      <w:r w:rsidRPr="00386CF3">
        <w:rPr>
          <w:rStyle w:val="Incipit"/>
          <w:lang w:val="it-IT"/>
        </w:rPr>
        <w:t>Regem apostolorum</w:t>
      </w:r>
      <w:r w:rsidRPr="00386CF3">
        <w:rPr>
          <w:lang w:val="it-IT"/>
        </w:rPr>
        <w:t>.</w:t>
      </w:r>
    </w:p>
    <w:p w:rsidR="00350AA7" w:rsidRPr="00386CF3" w:rsidRDefault="00350AA7" w:rsidP="004275F3">
      <w:pPr>
        <w:rPr>
          <w:lang w:val="it-IT"/>
        </w:rPr>
      </w:pPr>
      <w:r w:rsidRPr="00386CF3">
        <w:rPr>
          <w:rStyle w:val="Time2"/>
          <w:lang w:val="it-IT"/>
        </w:rPr>
        <w:t>In primo nocturno et in sequentibus</w:t>
      </w:r>
      <w:r w:rsidRPr="00386CF3">
        <w:rPr>
          <w:lang w:val="it-IT"/>
        </w:rPr>
        <w:t xml:space="preserve"> antiphonae, versiculi e</w:t>
      </w:r>
      <w:r w:rsidR="002A354E" w:rsidRPr="00386CF3">
        <w:rPr>
          <w:lang w:val="it-IT"/>
        </w:rPr>
        <w:t>t responsoria de apostolis cante</w:t>
      </w:r>
      <w:r w:rsidRPr="00386CF3">
        <w:rPr>
          <w:lang w:val="it-IT"/>
        </w:rPr>
        <w:t xml:space="preserve">ntur. Passio sancti Thomae legitur cum historia [RP] </w:t>
      </w:r>
      <w:r w:rsidRPr="00386CF3">
        <w:rPr>
          <w:rStyle w:val="Incipit"/>
          <w:lang w:val="it-IT"/>
        </w:rPr>
        <w:t>Ecce ego mitto</w:t>
      </w:r>
      <w:r w:rsidRPr="00386CF3">
        <w:rPr>
          <w:lang w:val="it-IT"/>
        </w:rPr>
        <w:t>.</w:t>
      </w:r>
    </w:p>
    <w:p w:rsidR="00350AA7" w:rsidRPr="00386CF3" w:rsidRDefault="00350AA7" w:rsidP="004275F3">
      <w:pPr>
        <w:rPr>
          <w:lang w:val="fr-FR"/>
        </w:rPr>
      </w:pPr>
      <w:r w:rsidRPr="00386CF3">
        <w:rPr>
          <w:rStyle w:val="Time2"/>
          <w:lang w:val="it-IT"/>
        </w:rPr>
        <w:t>In tertio nocturno</w:t>
      </w:r>
      <w:r w:rsidRPr="00386CF3">
        <w:rPr>
          <w:lang w:val="it-IT"/>
        </w:rPr>
        <w:t xml:space="preserve"> legitur [EV] </w:t>
      </w:r>
      <w:r w:rsidR="00481BBD" w:rsidRPr="00386CF3">
        <w:rPr>
          <w:rStyle w:val="Incipit"/>
          <w:lang w:val="it-IT"/>
        </w:rPr>
        <w:t>Thomas Ä+</w:t>
      </w:r>
      <w:r w:rsidRPr="00386CF3">
        <w:rPr>
          <w:rStyle w:val="Incipit"/>
          <w:lang w:val="it-IT"/>
        </w:rPr>
        <w:t>unus</w:t>
      </w:r>
      <w:r w:rsidR="00481BBD" w:rsidRPr="00386CF3">
        <w:rPr>
          <w:rStyle w:val="Incipit"/>
          <w:lang w:val="it-IT"/>
        </w:rPr>
        <w:t>+Ä</w:t>
      </w:r>
      <w:r w:rsidRPr="00386CF3">
        <w:rPr>
          <w:rStyle w:val="Incipit"/>
          <w:lang w:val="it-IT"/>
        </w:rPr>
        <w:t xml:space="preserve"> ex duo</w:t>
      </w:r>
      <w:r w:rsidRPr="00386CF3">
        <w:rPr>
          <w:lang w:val="it-IT"/>
        </w:rPr>
        <w:t xml:space="preserve">. </w:t>
      </w:r>
      <w:r w:rsidRPr="00386CF3">
        <w:rPr>
          <w:lang w:val="fr-FR"/>
        </w:rPr>
        <w:t xml:space="preserve">(27va) [TD] </w:t>
      </w:r>
      <w:r w:rsidRPr="00386CF3">
        <w:rPr>
          <w:rStyle w:val="Incipit"/>
          <w:lang w:val="fr-FR"/>
        </w:rPr>
        <w:t>Te deum laudamus</w:t>
      </w:r>
      <w:r w:rsidRPr="00386CF3">
        <w:rPr>
          <w:lang w:val="fr-FR"/>
        </w:rPr>
        <w:t>.</w:t>
      </w:r>
    </w:p>
    <w:p w:rsidR="00350AA7" w:rsidRPr="00386CF3" w:rsidRDefault="00115AC7" w:rsidP="004275F3">
      <w:pPr>
        <w:rPr>
          <w:lang w:val="it-IT"/>
        </w:rPr>
      </w:pPr>
      <w:r w:rsidRPr="00386CF3">
        <w:rPr>
          <w:rStyle w:val="Time1"/>
          <w:lang w:val="fr-FR"/>
        </w:rPr>
        <w:t>Ad laudes</w:t>
      </w:r>
      <w:r w:rsidRPr="00386CF3">
        <w:rPr>
          <w:lang w:val="fr-FR"/>
        </w:rPr>
        <w:t xml:space="preserve"> AN </w:t>
      </w:r>
      <w:r w:rsidRPr="00386CF3">
        <w:rPr>
          <w:rStyle w:val="Incipit"/>
          <w:lang w:val="fr-FR"/>
        </w:rPr>
        <w:t>Hoc est praeceptum</w:t>
      </w:r>
      <w:r w:rsidRPr="00386CF3">
        <w:rPr>
          <w:lang w:val="fr-FR"/>
        </w:rPr>
        <w:t xml:space="preserve"> cum ceteris. </w:t>
      </w:r>
      <w:r w:rsidRPr="00386CF3">
        <w:rPr>
          <w:lang w:val="it-IT"/>
        </w:rPr>
        <w:t xml:space="preserve">CP </w:t>
      </w:r>
      <w:r w:rsidRPr="00386CF3">
        <w:rPr>
          <w:rStyle w:val="Incipit"/>
          <w:lang w:val="it-IT"/>
        </w:rPr>
        <w:t>Qui potuit transgredi</w:t>
      </w:r>
      <w:r w:rsidRPr="00386CF3">
        <w:rPr>
          <w:lang w:val="it-IT"/>
        </w:rPr>
        <w:t xml:space="preserve">. VS </w:t>
      </w:r>
      <w:r w:rsidRPr="00386CF3">
        <w:rPr>
          <w:rStyle w:val="Incipit"/>
          <w:lang w:val="it-IT"/>
        </w:rPr>
        <w:t>Annuntiaverunt opera d</w:t>
      </w:r>
      <w:r w:rsidR="005F0267" w:rsidRPr="00386CF3">
        <w:rPr>
          <w:rStyle w:val="Incipit"/>
          <w:lang w:val="it-IT"/>
        </w:rPr>
        <w:t>ei</w:t>
      </w:r>
      <w:r w:rsidRPr="00386CF3">
        <w:rPr>
          <w:lang w:val="it-IT"/>
        </w:rPr>
        <w:t xml:space="preserve">. AB </w:t>
      </w:r>
      <w:r w:rsidRPr="00386CF3">
        <w:rPr>
          <w:rStyle w:val="Incipit"/>
          <w:lang w:val="it-IT"/>
        </w:rPr>
        <w:t>Tradent vos</w:t>
      </w:r>
      <w:r w:rsidRPr="00386CF3">
        <w:rPr>
          <w:lang w:val="it-IT"/>
        </w:rPr>
        <w:t xml:space="preserve">. Sequitur OR </w:t>
      </w:r>
      <w:r w:rsidRPr="00386CF3">
        <w:rPr>
          <w:rStyle w:val="Incipit"/>
          <w:lang w:val="it-IT"/>
        </w:rPr>
        <w:t>Da quaesumus domine</w:t>
      </w:r>
      <w:r w:rsidRPr="00386CF3">
        <w:rPr>
          <w:lang w:val="it-IT"/>
        </w:rPr>
        <w:t xml:space="preserve">. Sequitur AC </w:t>
      </w:r>
      <w:r w:rsidRPr="00386CF3">
        <w:rPr>
          <w:rStyle w:val="Incipit"/>
          <w:lang w:val="it-IT"/>
        </w:rPr>
        <w:t>Nolite timere</w:t>
      </w:r>
      <w:r w:rsidRPr="00386CF3">
        <w:rPr>
          <w:lang w:val="it-IT"/>
        </w:rPr>
        <w:t xml:space="preserve">. ORC </w:t>
      </w:r>
      <w:r w:rsidRPr="00386CF3">
        <w:rPr>
          <w:rStyle w:val="Incipit"/>
          <w:lang w:val="it-IT"/>
        </w:rPr>
        <w:t>Praesta quaesumus omnipotens deus ut redemptionis</w:t>
      </w:r>
      <w:r w:rsidRPr="00386CF3">
        <w:rPr>
          <w:lang w:val="it-IT"/>
        </w:rPr>
        <w:t>. Deinde ferialis antiphona et oratio de dominica.</w:t>
      </w:r>
    </w:p>
    <w:p w:rsidR="00115AC7" w:rsidRPr="00386CF3" w:rsidRDefault="00115AC7" w:rsidP="004275F3">
      <w:pPr>
        <w:rPr>
          <w:lang w:val="it-IT"/>
        </w:rPr>
      </w:pPr>
      <w:r w:rsidRPr="00386CF3">
        <w:rPr>
          <w:rStyle w:val="Time1"/>
          <w:lang w:val="it-IT"/>
        </w:rPr>
        <w:t>Ad horas</w:t>
      </w:r>
      <w:r w:rsidRPr="00386CF3">
        <w:rPr>
          <w:lang w:val="it-IT"/>
        </w:rPr>
        <w:t xml:space="preserve"> laudes, et responsoria et versiculi de apostolis.</w:t>
      </w:r>
    </w:p>
    <w:p w:rsidR="00115AC7" w:rsidRPr="00386CF3" w:rsidRDefault="00115AC7" w:rsidP="004275F3">
      <w:pPr>
        <w:rPr>
          <w:lang w:val="pt-PT"/>
        </w:rPr>
      </w:pPr>
      <w:r w:rsidRPr="00386CF3">
        <w:rPr>
          <w:rStyle w:val="Time1"/>
          <w:lang w:val="it-IT"/>
        </w:rPr>
        <w:t>Ad missam</w:t>
      </w:r>
      <w:r w:rsidRPr="00386CF3">
        <w:rPr>
          <w:lang w:val="it-IT"/>
        </w:rPr>
        <w:t xml:space="preserve"> IN </w:t>
      </w:r>
      <w:r w:rsidRPr="00386CF3">
        <w:rPr>
          <w:rStyle w:val="Incipit"/>
          <w:lang w:val="it-IT"/>
        </w:rPr>
        <w:t>Mihi autem</w:t>
      </w:r>
      <w:r w:rsidRPr="00386CF3">
        <w:rPr>
          <w:lang w:val="it-IT"/>
        </w:rPr>
        <w:t xml:space="preserve">. </w:t>
      </w:r>
      <w:r w:rsidRPr="00386CF3">
        <w:rPr>
          <w:lang w:val="en-US"/>
        </w:rPr>
        <w:t xml:space="preserve">[KY] </w:t>
      </w:r>
      <w:r w:rsidRPr="00386CF3">
        <w:rPr>
          <w:rStyle w:val="Incipit"/>
          <w:lang w:val="en-US"/>
        </w:rPr>
        <w:t>Kyrie</w:t>
      </w:r>
      <w:r w:rsidRPr="00386CF3">
        <w:rPr>
          <w:lang w:val="en-US"/>
        </w:rPr>
        <w:t xml:space="preserve"> cum [GL] </w:t>
      </w:r>
      <w:r w:rsidRPr="00386CF3">
        <w:rPr>
          <w:rStyle w:val="Incipit"/>
          <w:lang w:val="en-US"/>
        </w:rPr>
        <w:t>Gloria in excelsis</w:t>
      </w:r>
      <w:r w:rsidRPr="00386CF3">
        <w:rPr>
          <w:lang w:val="en-US"/>
        </w:rPr>
        <w:t xml:space="preserve">. </w:t>
      </w:r>
      <w:r w:rsidRPr="00386CF3">
        <w:rPr>
          <w:lang w:val="pt-PT"/>
        </w:rPr>
        <w:t xml:space="preserve">ORCL </w:t>
      </w:r>
      <w:r w:rsidRPr="00386CF3">
        <w:rPr>
          <w:rStyle w:val="Incipit"/>
          <w:lang w:val="pt-PT"/>
        </w:rPr>
        <w:t>Da quaesumus domine</w:t>
      </w:r>
      <w:r w:rsidRPr="00386CF3">
        <w:rPr>
          <w:lang w:val="pt-PT"/>
        </w:rPr>
        <w:t xml:space="preserve">. Secunda oratio de dominica. Tertia de sancta Maria. EP </w:t>
      </w:r>
      <w:r w:rsidRPr="00386CF3">
        <w:rPr>
          <w:rStyle w:val="Incipit"/>
          <w:lang w:val="pt-PT"/>
        </w:rPr>
        <w:t>Per manus apostolorum</w:t>
      </w:r>
      <w:r w:rsidRPr="00386CF3">
        <w:rPr>
          <w:lang w:val="pt-PT"/>
        </w:rPr>
        <w:t xml:space="preserve">. (27vb) GR </w:t>
      </w:r>
      <w:r w:rsidRPr="00386CF3">
        <w:rPr>
          <w:rStyle w:val="Incipit"/>
          <w:lang w:val="pt-PT"/>
        </w:rPr>
        <w:t>Nimis honorati</w:t>
      </w:r>
      <w:r w:rsidRPr="00386CF3">
        <w:rPr>
          <w:lang w:val="pt-PT"/>
        </w:rPr>
        <w:t xml:space="preserve">. ALV </w:t>
      </w:r>
      <w:r w:rsidRPr="00386CF3">
        <w:rPr>
          <w:rStyle w:val="Incipit"/>
          <w:lang w:val="pt-PT"/>
        </w:rPr>
        <w:t>Per manus autem</w:t>
      </w:r>
      <w:r w:rsidRPr="00386CF3">
        <w:rPr>
          <w:lang w:val="pt-PT"/>
        </w:rPr>
        <w:t xml:space="preserve">. SE </w:t>
      </w:r>
      <w:r w:rsidRPr="00386CF3">
        <w:rPr>
          <w:rStyle w:val="Incipit"/>
          <w:lang w:val="pt-PT"/>
        </w:rPr>
        <w:t>Clare sanctorum senatus</w:t>
      </w:r>
      <w:r w:rsidRPr="00386CF3">
        <w:rPr>
          <w:lang w:val="pt-PT"/>
        </w:rPr>
        <w:t xml:space="preserve">. EV </w:t>
      </w:r>
      <w:r w:rsidRPr="00386CF3">
        <w:rPr>
          <w:rStyle w:val="Incipit"/>
          <w:lang w:val="pt-PT"/>
        </w:rPr>
        <w:t>Thomas unus ex duodecim</w:t>
      </w:r>
      <w:r w:rsidRPr="00386CF3">
        <w:rPr>
          <w:lang w:val="pt-PT"/>
        </w:rPr>
        <w:t>.</w:t>
      </w:r>
      <w:r w:rsidR="008A44E0" w:rsidRPr="00386CF3">
        <w:rPr>
          <w:lang w:val="pt-PT"/>
        </w:rPr>
        <w:t xml:space="preserve"> [CR] </w:t>
      </w:r>
      <w:r w:rsidR="008A44E0" w:rsidRPr="00386CF3">
        <w:rPr>
          <w:rStyle w:val="Incipit"/>
          <w:lang w:val="pt-PT"/>
        </w:rPr>
        <w:t>Credo in unum</w:t>
      </w:r>
      <w:r w:rsidR="008A44E0" w:rsidRPr="00386CF3">
        <w:rPr>
          <w:lang w:val="pt-PT"/>
        </w:rPr>
        <w:t>.</w:t>
      </w:r>
      <w:r w:rsidR="00E9797B" w:rsidRPr="00386CF3">
        <w:rPr>
          <w:lang w:val="pt-PT"/>
        </w:rPr>
        <w:t xml:space="preserve"> </w:t>
      </w:r>
      <w:r w:rsidR="00E9797B" w:rsidRPr="00386CF3">
        <w:rPr>
          <w:lang w:val="fr-FR"/>
        </w:rPr>
        <w:t xml:space="preserve">OF </w:t>
      </w:r>
      <w:r w:rsidR="00E9797B" w:rsidRPr="00386CF3">
        <w:rPr>
          <w:rStyle w:val="Incipit"/>
          <w:lang w:val="fr-FR"/>
        </w:rPr>
        <w:t>Mihi autem</w:t>
      </w:r>
      <w:r w:rsidR="00E9797B" w:rsidRPr="00386CF3">
        <w:rPr>
          <w:lang w:val="fr-FR"/>
        </w:rPr>
        <w:t xml:space="preserve">. PF </w:t>
      </w:r>
      <w:r w:rsidR="00E9797B" w:rsidRPr="00386CF3">
        <w:rPr>
          <w:rStyle w:val="Incipit"/>
          <w:lang w:val="fr-FR"/>
        </w:rPr>
        <w:t>Te domine suppliciter</w:t>
      </w:r>
      <w:r w:rsidR="00E9797B" w:rsidRPr="00386CF3">
        <w:rPr>
          <w:lang w:val="fr-FR"/>
        </w:rPr>
        <w:t xml:space="preserve">. Sollemne cantetur [SA] </w:t>
      </w:r>
      <w:r w:rsidR="00E9797B" w:rsidRPr="00386CF3">
        <w:rPr>
          <w:rStyle w:val="Incipit"/>
          <w:lang w:val="fr-FR"/>
        </w:rPr>
        <w:t>Sanct</w:t>
      </w:r>
      <w:r w:rsidR="005F0267" w:rsidRPr="00386CF3">
        <w:rPr>
          <w:rStyle w:val="Incipit"/>
          <w:lang w:val="fr-FR"/>
        </w:rPr>
        <w:t>us</w:t>
      </w:r>
      <w:r w:rsidR="005F0267" w:rsidRPr="00386CF3">
        <w:rPr>
          <w:lang w:val="fr-FR"/>
        </w:rPr>
        <w:t xml:space="preserve"> et [AG] </w:t>
      </w:r>
      <w:r w:rsidR="005F0267" w:rsidRPr="00386CF3">
        <w:rPr>
          <w:rStyle w:val="Incipit"/>
          <w:lang w:val="fr-FR"/>
        </w:rPr>
        <w:t>Agnus dei</w:t>
      </w:r>
      <w:r w:rsidR="00E9797B" w:rsidRPr="00386CF3">
        <w:rPr>
          <w:lang w:val="fr-FR"/>
        </w:rPr>
        <w:t xml:space="preserve">. </w:t>
      </w:r>
      <w:r w:rsidR="00E9797B" w:rsidRPr="00386CF3">
        <w:rPr>
          <w:lang w:val="pt-PT"/>
        </w:rPr>
        <w:t xml:space="preserve">CO </w:t>
      </w:r>
      <w:r w:rsidR="00E9797B" w:rsidRPr="00386CF3">
        <w:rPr>
          <w:rStyle w:val="Incipit"/>
          <w:lang w:val="pt-PT"/>
        </w:rPr>
        <w:t>Mitte manum</w:t>
      </w:r>
      <w:r w:rsidR="002A354E" w:rsidRPr="00386CF3">
        <w:rPr>
          <w:rStyle w:val="Incipit"/>
          <w:lang w:val="pt-PT"/>
        </w:rPr>
        <w:t xml:space="preserve"> tuam</w:t>
      </w:r>
      <w:r w:rsidR="00E9797B" w:rsidRPr="00386CF3">
        <w:rPr>
          <w:lang w:val="pt-PT"/>
        </w:rPr>
        <w:t xml:space="preserve">. [IM] </w:t>
      </w:r>
      <w:r w:rsidR="00E9797B" w:rsidRPr="00386CF3">
        <w:rPr>
          <w:rStyle w:val="Incipit"/>
          <w:lang w:val="pt-PT"/>
        </w:rPr>
        <w:t>Ite</w:t>
      </w:r>
      <w:r w:rsidR="00056BF2" w:rsidRPr="00386CF3">
        <w:rPr>
          <w:rStyle w:val="Incipit"/>
          <w:lang w:val="pt-PT"/>
        </w:rPr>
        <w:t xml:space="preserve"> missa est</w:t>
      </w:r>
      <w:r w:rsidR="00E9797B" w:rsidRPr="00386CF3">
        <w:rPr>
          <w:rStyle w:val="Incipit"/>
          <w:lang w:val="pt-PT"/>
        </w:rPr>
        <w:t xml:space="preserve">. </w:t>
      </w:r>
      <w:r w:rsidR="00056BF2" w:rsidRPr="00386CF3">
        <w:rPr>
          <w:rStyle w:val="Incipit"/>
          <w:lang w:val="pt-PT"/>
        </w:rPr>
        <w:t>Deo gratias</w:t>
      </w:r>
      <w:r w:rsidR="00056BF2" w:rsidRPr="00386CF3">
        <w:rPr>
          <w:lang w:val="pt-PT"/>
        </w:rPr>
        <w:t xml:space="preserve">. </w:t>
      </w:r>
      <w:r w:rsidR="00E9797B" w:rsidRPr="00386CF3">
        <w:rPr>
          <w:lang w:val="pt-PT"/>
        </w:rPr>
        <w:t xml:space="preserve">[TP] </w:t>
      </w:r>
      <w:r w:rsidR="00E9797B" w:rsidRPr="00386CF3">
        <w:rPr>
          <w:rStyle w:val="Incipit"/>
          <w:lang w:val="pt-PT"/>
        </w:rPr>
        <w:t xml:space="preserve">Pax vobis vitae. </w:t>
      </w:r>
      <w:r w:rsidR="00206221" w:rsidRPr="00386CF3">
        <w:rPr>
          <w:rStyle w:val="Incipit"/>
          <w:lang w:val="pt-PT"/>
        </w:rPr>
        <w:t>Qui es a</w:t>
      </w:r>
      <w:r w:rsidR="00056BF2" w:rsidRPr="00386CF3">
        <w:rPr>
          <w:rStyle w:val="Incipit"/>
          <w:lang w:val="pt-PT"/>
        </w:rPr>
        <w:t>lp</w:t>
      </w:r>
      <w:r w:rsidR="00206221" w:rsidRPr="00386CF3">
        <w:rPr>
          <w:rStyle w:val="Incipit"/>
          <w:lang w:val="pt-PT"/>
        </w:rPr>
        <w:t xml:space="preserve">ha et </w:t>
      </w:r>
      <w:r w:rsidR="00056BF2" w:rsidRPr="00386CF3">
        <w:rPr>
          <w:rStyle w:val="Incipit"/>
          <w:lang w:val="pt-PT"/>
        </w:rPr>
        <w:t>O</w:t>
      </w:r>
      <w:r w:rsidR="00056BF2" w:rsidRPr="00386CF3">
        <w:rPr>
          <w:lang w:val="pt-PT"/>
        </w:rPr>
        <w:t>.</w:t>
      </w:r>
    </w:p>
    <w:p w:rsidR="0080094C" w:rsidRPr="00386CF3" w:rsidRDefault="00206221" w:rsidP="004275F3">
      <w:pPr>
        <w:rPr>
          <w:lang w:val="pt-PT"/>
        </w:rPr>
      </w:pPr>
      <w:r w:rsidRPr="00386CF3">
        <w:rPr>
          <w:rStyle w:val="Time1"/>
          <w:lang w:val="pt-PT"/>
        </w:rPr>
        <w:t>In sec</w:t>
      </w:r>
      <w:r w:rsidR="0080094C" w:rsidRPr="00386CF3">
        <w:rPr>
          <w:rStyle w:val="Time1"/>
          <w:lang w:val="pt-PT"/>
        </w:rPr>
        <w:t>unda vespera</w:t>
      </w:r>
      <w:r w:rsidR="0080094C" w:rsidRPr="00386CF3">
        <w:rPr>
          <w:lang w:val="pt-PT"/>
        </w:rPr>
        <w:t xml:space="preserve"> AN </w:t>
      </w:r>
      <w:r w:rsidR="0080094C" w:rsidRPr="00386CF3">
        <w:rPr>
          <w:rStyle w:val="Incipit"/>
          <w:lang w:val="pt-PT"/>
        </w:rPr>
        <w:t>Iuravit dominus</w:t>
      </w:r>
      <w:r w:rsidR="0080094C" w:rsidRPr="00386CF3">
        <w:rPr>
          <w:lang w:val="pt-PT"/>
        </w:rPr>
        <w:t xml:space="preserve">. Nisi fuerit in sabbato, tunc non cantabitur feria sed omnia fiant de sabbato. </w:t>
      </w:r>
      <w:r w:rsidR="0080094C" w:rsidRPr="00386CF3">
        <w:rPr>
          <w:lang w:val="it-IT"/>
        </w:rPr>
        <w:t xml:space="preserve">In suffragiis vero imponetur AC </w:t>
      </w:r>
      <w:r w:rsidR="0080094C" w:rsidRPr="00386CF3">
        <w:rPr>
          <w:rStyle w:val="Incipit"/>
          <w:lang w:val="it-IT"/>
        </w:rPr>
        <w:t>Beati eritis cum vos oderint</w:t>
      </w:r>
      <w:r w:rsidR="0080094C" w:rsidRPr="00386CF3">
        <w:rPr>
          <w:lang w:val="it-IT"/>
        </w:rPr>
        <w:t xml:space="preserve">. </w:t>
      </w:r>
      <w:r w:rsidR="0080094C" w:rsidRPr="00386CF3">
        <w:rPr>
          <w:lang w:val="pt-PT"/>
        </w:rPr>
        <w:t xml:space="preserve">ORC </w:t>
      </w:r>
      <w:r w:rsidR="0080094C" w:rsidRPr="00386CF3">
        <w:rPr>
          <w:rStyle w:val="Incipit"/>
          <w:lang w:val="pt-PT"/>
        </w:rPr>
        <w:t>Da $E::nobis$ quaesumus domine</w:t>
      </w:r>
      <w:r w:rsidR="0080094C" w:rsidRPr="00386CF3">
        <w:rPr>
          <w:lang w:val="pt-PT"/>
        </w:rPr>
        <w:t xml:space="preserve">. PS </w:t>
      </w:r>
      <w:r w:rsidR="0080094C" w:rsidRPr="00386CF3">
        <w:rPr>
          <w:rStyle w:val="Incipit"/>
          <w:lang w:val="pt-PT"/>
        </w:rPr>
        <w:t>Dixit dominus</w:t>
      </w:r>
      <w:r w:rsidR="0080094C" w:rsidRPr="00386CF3">
        <w:rPr>
          <w:lang w:val="pt-PT"/>
        </w:rPr>
        <w:t xml:space="preserve"> (28ra) cum reliquis. Capitulum et |hymnum::hymnus| ut supra. VS </w:t>
      </w:r>
      <w:r w:rsidR="0080094C" w:rsidRPr="00386CF3">
        <w:rPr>
          <w:rStyle w:val="Incipit"/>
          <w:lang w:val="pt-PT"/>
        </w:rPr>
        <w:t>In omnem terram exivit sonus eorum</w:t>
      </w:r>
      <w:r w:rsidR="0080094C" w:rsidRPr="00386CF3">
        <w:rPr>
          <w:lang w:val="pt-PT"/>
        </w:rPr>
        <w:t xml:space="preserve">. AM </w:t>
      </w:r>
      <w:r w:rsidR="0080094C" w:rsidRPr="00386CF3">
        <w:rPr>
          <w:rStyle w:val="Incipit"/>
          <w:lang w:val="pt-PT"/>
        </w:rPr>
        <w:t>Beati eritis</w:t>
      </w:r>
      <w:r w:rsidR="0080094C" w:rsidRPr="00386CF3">
        <w:rPr>
          <w:lang w:val="pt-PT"/>
        </w:rPr>
        <w:t xml:space="preserve">. Sequitur OR </w:t>
      </w:r>
      <w:r w:rsidR="0080094C" w:rsidRPr="00386CF3">
        <w:rPr>
          <w:rStyle w:val="Incipit"/>
          <w:lang w:val="pt-PT"/>
        </w:rPr>
        <w:t>Da nobis quaesumus domine</w:t>
      </w:r>
      <w:r w:rsidR="0080094C" w:rsidRPr="00386CF3">
        <w:rPr>
          <w:lang w:val="pt-PT"/>
        </w:rPr>
        <w:t xml:space="preserve">. Deinde ferialis antiphona et oratio de dominica. Antiphona et oratio de sancta Maria. </w:t>
      </w:r>
    </w:p>
    <w:p w:rsidR="0080094C" w:rsidRPr="00386CF3" w:rsidRDefault="0080094C" w:rsidP="004275F3">
      <w:pPr>
        <w:pStyle w:val="Titolo1"/>
        <w:rPr>
          <w:lang w:val="pt-PT"/>
        </w:rPr>
      </w:pPr>
      <w:r w:rsidRPr="00386CF3">
        <w:rPr>
          <w:lang w:val="pt-PT"/>
        </w:rPr>
        <w:t>[</w:t>
      </w:r>
      <w:r w:rsidR="00D13238" w:rsidRPr="00386CF3">
        <w:rPr>
          <w:lang w:val="pt-PT"/>
        </w:rPr>
        <w:t>KOMMENTAR</w:t>
      </w:r>
      <w:r w:rsidRPr="00386CF3">
        <w:rPr>
          <w:lang w:val="pt-PT"/>
        </w:rPr>
        <w:t>]</w:t>
      </w:r>
    </w:p>
    <w:p w:rsidR="00D13238" w:rsidRPr="00386CF3" w:rsidRDefault="00D13238" w:rsidP="004275F3">
      <w:pPr>
        <w:rPr>
          <w:lang w:val="pt-PT"/>
        </w:rPr>
      </w:pPr>
      <w:r w:rsidRPr="00386CF3">
        <w:rPr>
          <w:lang w:val="pt-PT"/>
        </w:rPr>
        <w:t>Si supererunt plures feriae p</w:t>
      </w:r>
      <w:r w:rsidR="0080094C" w:rsidRPr="00386CF3">
        <w:rPr>
          <w:lang w:val="pt-PT"/>
        </w:rPr>
        <w:t xml:space="preserve">erficias LS </w:t>
      </w:r>
      <w:r w:rsidR="0080094C" w:rsidRPr="00386CF3">
        <w:rPr>
          <w:rStyle w:val="Incipit"/>
          <w:lang w:val="pt-PT"/>
        </w:rPr>
        <w:t>Vos inquam convenio</w:t>
      </w:r>
      <w:r w:rsidR="00060E5B" w:rsidRPr="00386CF3">
        <w:rPr>
          <w:lang w:val="pt-PT"/>
        </w:rPr>
        <w:t>. Et si necesse fuerit homi</w:t>
      </w:r>
      <w:r w:rsidR="0080094C" w:rsidRPr="00386CF3">
        <w:rPr>
          <w:lang w:val="pt-PT"/>
        </w:rPr>
        <w:t xml:space="preserve">lia [EV] </w:t>
      </w:r>
      <w:r w:rsidR="0080094C" w:rsidRPr="00386CF3">
        <w:rPr>
          <w:rStyle w:val="Incipit"/>
          <w:lang w:val="pt-PT"/>
        </w:rPr>
        <w:t>Anno quinto decimo</w:t>
      </w:r>
      <w:r w:rsidR="0080094C" w:rsidRPr="00386CF3">
        <w:rPr>
          <w:lang w:val="pt-PT"/>
        </w:rPr>
        <w:t xml:space="preserve"> cum historia [RP] </w:t>
      </w:r>
      <w:r w:rsidR="0080094C" w:rsidRPr="00386CF3">
        <w:rPr>
          <w:rStyle w:val="Incipit"/>
          <w:lang w:val="pt-PT"/>
        </w:rPr>
        <w:t>Canite</w:t>
      </w:r>
      <w:r w:rsidR="0080094C" w:rsidRPr="00386CF3">
        <w:rPr>
          <w:lang w:val="pt-PT"/>
        </w:rPr>
        <w:t>, et cum ferialibus laudibus</w:t>
      </w:r>
      <w:r w:rsidRPr="00386CF3">
        <w:rPr>
          <w:lang w:val="pt-PT"/>
        </w:rPr>
        <w:t>. Et istae</w:t>
      </w:r>
      <w:r w:rsidR="008A7122" w:rsidRPr="00386CF3">
        <w:rPr>
          <w:lang w:val="pt-PT"/>
        </w:rPr>
        <w:t xml:space="preserve"> antiphonae coaptentur scilicet</w:t>
      </w:r>
    </w:p>
    <w:p w:rsidR="00D13238" w:rsidRPr="00386CF3" w:rsidRDefault="00D13238" w:rsidP="004275F3">
      <w:pPr>
        <w:rPr>
          <w:lang w:val="pt-PT"/>
        </w:rPr>
      </w:pPr>
      <w:r w:rsidRPr="00386CF3">
        <w:rPr>
          <w:rStyle w:val="Time1"/>
          <w:lang w:val="pt-PT"/>
        </w:rPr>
        <w:t>Feria secunda</w:t>
      </w:r>
      <w:r w:rsidRPr="00386CF3">
        <w:rPr>
          <w:lang w:val="pt-PT"/>
        </w:rPr>
        <w:t xml:space="preserve"> AB </w:t>
      </w:r>
      <w:r w:rsidRPr="00386CF3">
        <w:rPr>
          <w:rStyle w:val="Incipit"/>
          <w:lang w:val="pt-PT"/>
        </w:rPr>
        <w:t>Dicite filiae</w:t>
      </w:r>
      <w:r w:rsidRPr="00386CF3">
        <w:rPr>
          <w:lang w:val="pt-PT"/>
        </w:rPr>
        <w:t xml:space="preserve">. AM </w:t>
      </w:r>
      <w:r w:rsidRPr="00386CF3">
        <w:rPr>
          <w:rStyle w:val="Incipit"/>
          <w:lang w:val="pt-PT"/>
        </w:rPr>
        <w:t>Ecce in nubibus caeli</w:t>
      </w:r>
      <w:r w:rsidRPr="00386CF3">
        <w:rPr>
          <w:lang w:val="pt-PT"/>
        </w:rPr>
        <w:t>.</w:t>
      </w:r>
    </w:p>
    <w:p w:rsidR="00D13238" w:rsidRPr="00386CF3" w:rsidRDefault="00D13238" w:rsidP="004275F3">
      <w:pPr>
        <w:rPr>
          <w:lang w:val="it-IT"/>
        </w:rPr>
      </w:pPr>
      <w:r w:rsidRPr="00386CF3">
        <w:rPr>
          <w:rStyle w:val="Time1"/>
          <w:lang w:val="it-IT"/>
        </w:rPr>
        <w:t>Feria tertia</w:t>
      </w:r>
      <w:r w:rsidRPr="00386CF3">
        <w:rPr>
          <w:lang w:val="it-IT"/>
        </w:rPr>
        <w:t xml:space="preserve"> AB </w:t>
      </w:r>
      <w:r w:rsidRPr="00386CF3">
        <w:rPr>
          <w:rStyle w:val="Incipit"/>
          <w:lang w:val="it-IT"/>
        </w:rPr>
        <w:t>Ante me non est</w:t>
      </w:r>
      <w:r w:rsidRPr="00386CF3">
        <w:rPr>
          <w:lang w:val="it-IT"/>
        </w:rPr>
        <w:t xml:space="preserve">. AM </w:t>
      </w:r>
      <w:r w:rsidRPr="00386CF3">
        <w:rPr>
          <w:rStyle w:val="Incipit"/>
          <w:lang w:val="it-IT"/>
        </w:rPr>
        <w:t>Dabit ei dominus</w:t>
      </w:r>
      <w:r w:rsidRPr="00386CF3">
        <w:rPr>
          <w:lang w:val="it-IT"/>
        </w:rPr>
        <w:t>.</w:t>
      </w:r>
    </w:p>
    <w:p w:rsidR="00206221" w:rsidRPr="00386CF3" w:rsidRDefault="00D13238" w:rsidP="004275F3">
      <w:pPr>
        <w:rPr>
          <w:lang w:val="pt-PT"/>
        </w:rPr>
      </w:pPr>
      <w:r w:rsidRPr="00386CF3">
        <w:rPr>
          <w:rStyle w:val="Time1"/>
          <w:lang w:val="it-IT"/>
        </w:rPr>
        <w:t>Feria quarta</w:t>
      </w:r>
      <w:r w:rsidRPr="00386CF3">
        <w:rPr>
          <w:lang w:val="it-IT"/>
        </w:rPr>
        <w:t xml:space="preserve"> AB </w:t>
      </w:r>
      <w:r w:rsidRPr="00386CF3">
        <w:rPr>
          <w:rStyle w:val="Incipit"/>
          <w:lang w:val="it-IT"/>
        </w:rPr>
        <w:t>Ecce ancilla</w:t>
      </w:r>
      <w:r w:rsidRPr="00386CF3">
        <w:rPr>
          <w:lang w:val="it-IT"/>
        </w:rPr>
        <w:t xml:space="preserve">. </w:t>
      </w:r>
      <w:r w:rsidRPr="00386CF3">
        <w:rPr>
          <w:lang w:val="pt-PT"/>
        </w:rPr>
        <w:t xml:space="preserve">AM </w:t>
      </w:r>
      <w:r w:rsidRPr="00386CF3">
        <w:rPr>
          <w:rStyle w:val="Incipit"/>
          <w:lang w:val="pt-PT"/>
        </w:rPr>
        <w:t>(28rb) Maria autem</w:t>
      </w:r>
      <w:r w:rsidRPr="00386CF3">
        <w:rPr>
          <w:lang w:val="pt-PT"/>
        </w:rPr>
        <w:t>.</w:t>
      </w:r>
    </w:p>
    <w:p w:rsidR="00D13238" w:rsidRPr="00386CF3" w:rsidRDefault="00D13238" w:rsidP="004275F3">
      <w:pPr>
        <w:rPr>
          <w:lang w:val="pt-PT"/>
        </w:rPr>
      </w:pPr>
      <w:r w:rsidRPr="00386CF3">
        <w:rPr>
          <w:rStyle w:val="Time1"/>
          <w:lang w:val="pt-PT"/>
        </w:rPr>
        <w:lastRenderedPageBreak/>
        <w:t>Feria quinta</w:t>
      </w:r>
      <w:r w:rsidRPr="00386CF3">
        <w:rPr>
          <w:lang w:val="pt-PT"/>
        </w:rPr>
        <w:t xml:space="preserve"> AN </w:t>
      </w:r>
      <w:r w:rsidRPr="00386CF3">
        <w:rPr>
          <w:rStyle w:val="Incipit"/>
          <w:lang w:val="pt-PT"/>
        </w:rPr>
        <w:t>Intuemini</w:t>
      </w:r>
      <w:r w:rsidRPr="00386CF3">
        <w:rPr>
          <w:lang w:val="pt-PT"/>
        </w:rPr>
        <w:t xml:space="preserve">. AM </w:t>
      </w:r>
      <w:r w:rsidRPr="00386CF3">
        <w:rPr>
          <w:rStyle w:val="Incipit"/>
          <w:lang w:val="pt-PT"/>
        </w:rPr>
        <w:t>Rex pacificus</w:t>
      </w:r>
      <w:r w:rsidRPr="00386CF3">
        <w:rPr>
          <w:lang w:val="pt-PT"/>
        </w:rPr>
        <w:t>.</w:t>
      </w:r>
    </w:p>
    <w:p w:rsidR="00D13238" w:rsidRPr="00386CF3" w:rsidRDefault="00D13238" w:rsidP="004275F3">
      <w:pPr>
        <w:rPr>
          <w:lang w:val="it-IT"/>
        </w:rPr>
      </w:pPr>
      <w:r w:rsidRPr="00386CF3">
        <w:rPr>
          <w:rStyle w:val="Time1"/>
          <w:lang w:val="pt-PT"/>
        </w:rPr>
        <w:t>Feria sexta</w:t>
      </w:r>
      <w:r w:rsidRPr="00386CF3">
        <w:rPr>
          <w:lang w:val="pt-PT"/>
        </w:rPr>
        <w:t xml:space="preserve"> AB </w:t>
      </w:r>
      <w:r w:rsidRPr="00386CF3">
        <w:rPr>
          <w:rStyle w:val="Incipit"/>
          <w:lang w:val="pt-PT"/>
        </w:rPr>
        <w:t>Magnificatus</w:t>
      </w:r>
      <w:r w:rsidRPr="00386CF3">
        <w:rPr>
          <w:lang w:val="pt-PT"/>
        </w:rPr>
        <w:t xml:space="preserve">. </w:t>
      </w:r>
      <w:r w:rsidRPr="00386CF3">
        <w:rPr>
          <w:lang w:val="it-IT"/>
        </w:rPr>
        <w:t xml:space="preserve">AM </w:t>
      </w:r>
      <w:r w:rsidRPr="00386CF3">
        <w:rPr>
          <w:rStyle w:val="Incipit"/>
          <w:lang w:val="it-IT"/>
        </w:rPr>
        <w:t>Completi sunt</w:t>
      </w:r>
      <w:r w:rsidRPr="00386CF3">
        <w:rPr>
          <w:lang w:val="it-IT"/>
        </w:rPr>
        <w:t>.</w:t>
      </w:r>
    </w:p>
    <w:p w:rsidR="00C374FE" w:rsidRPr="00386CF3" w:rsidRDefault="00C374FE" w:rsidP="004275F3">
      <w:pPr>
        <w:pStyle w:val="Titolo1"/>
        <w:rPr>
          <w:lang w:val="it-IT"/>
        </w:rPr>
      </w:pPr>
      <w:r w:rsidRPr="00386CF3">
        <w:rPr>
          <w:lang w:val="it-IT"/>
        </w:rPr>
        <w:t>[</w:t>
      </w:r>
      <w:r w:rsidR="008775E4" w:rsidRPr="00386CF3">
        <w:rPr>
          <w:lang w:val="it-IT"/>
        </w:rPr>
        <w:t>REGULAE SPECIALES</w:t>
      </w:r>
      <w:r w:rsidRPr="00386CF3">
        <w:rPr>
          <w:lang w:val="it-IT"/>
        </w:rPr>
        <w:t xml:space="preserve"> PRO HISTORIA CLAMA IN FORTITUDINE]</w:t>
      </w:r>
    </w:p>
    <w:p w:rsidR="00C374FE" w:rsidRPr="00386CF3" w:rsidRDefault="00D13238" w:rsidP="004275F3">
      <w:pPr>
        <w:rPr>
          <w:lang w:val="it-IT"/>
        </w:rPr>
      </w:pPr>
      <w:r w:rsidRPr="00386CF3">
        <w:rPr>
          <w:lang w:val="it-IT"/>
        </w:rPr>
        <w:t xml:space="preserve">Notandum est quod in quacumque die vigilia nativitatis evenerit in eadem die praecedente, id est in octava proxima, laudes cum historia [RP] </w:t>
      </w:r>
      <w:r w:rsidRPr="00386CF3">
        <w:rPr>
          <w:rStyle w:val="Incipit"/>
          <w:lang w:val="it-IT"/>
        </w:rPr>
        <w:t>Clama</w:t>
      </w:r>
      <w:r w:rsidRPr="00386CF3">
        <w:rPr>
          <w:lang w:val="it-IT"/>
        </w:rPr>
        <w:t xml:space="preserve"> incipiuntur. Nisi quando dies in secunda feria occurrit, tunc enim in secunda feria incipitur</w:t>
      </w:r>
      <w:r w:rsidR="00C374FE" w:rsidRPr="00386CF3">
        <w:rPr>
          <w:lang w:val="it-IT"/>
        </w:rPr>
        <w:t xml:space="preserve">. </w:t>
      </w:r>
    </w:p>
    <w:p w:rsidR="00C374FE" w:rsidRPr="00386CF3" w:rsidRDefault="00C374FE" w:rsidP="004275F3">
      <w:pPr>
        <w:pStyle w:val="Titolo1"/>
        <w:rPr>
          <w:lang w:val="it-IT"/>
        </w:rPr>
      </w:pPr>
      <w:r w:rsidRPr="00386CF3">
        <w:rPr>
          <w:lang w:val="it-IT"/>
        </w:rPr>
        <w:t>[REGULA PRIMA]</w:t>
      </w:r>
    </w:p>
    <w:p w:rsidR="00D13238" w:rsidRPr="00386CF3" w:rsidRDefault="00C374FE" w:rsidP="004275F3">
      <w:pPr>
        <w:rPr>
          <w:lang w:val="it-IT"/>
        </w:rPr>
      </w:pPr>
      <w:r w:rsidRPr="00386CF3">
        <w:rPr>
          <w:lang w:val="it-IT"/>
        </w:rPr>
        <w:t xml:space="preserve">Regula talis [est]. Si vigilia domini die dominico evenerit in antecedenti proxima dominica LS </w:t>
      </w:r>
      <w:r w:rsidR="00FF7363" w:rsidRPr="00386CF3">
        <w:rPr>
          <w:rStyle w:val="Incipit"/>
          <w:lang w:val="it-IT"/>
        </w:rPr>
        <w:t>Sancta</w:t>
      </w:r>
      <w:r w:rsidRPr="00386CF3">
        <w:rPr>
          <w:rStyle w:val="Incipit"/>
          <w:lang w:val="it-IT"/>
        </w:rPr>
        <w:t>m</w:t>
      </w:r>
      <w:r w:rsidRPr="00386CF3">
        <w:rPr>
          <w:lang w:val="it-IT"/>
        </w:rPr>
        <w:t xml:space="preserve"> legitur cum historia [RP] </w:t>
      </w:r>
      <w:r w:rsidRPr="00386CF3">
        <w:rPr>
          <w:rStyle w:val="Incipit"/>
          <w:lang w:val="it-IT"/>
        </w:rPr>
        <w:t>Ecce apparebit</w:t>
      </w:r>
      <w:r w:rsidRPr="00386CF3">
        <w:rPr>
          <w:lang w:val="it-IT"/>
        </w:rPr>
        <w:t>. Tunc adventu</w:t>
      </w:r>
      <w:r w:rsidR="00060E5B" w:rsidRPr="00386CF3">
        <w:rPr>
          <w:lang w:val="it-IT"/>
        </w:rPr>
        <w:t>s sunt tres ebdomadae. Introitu</w:t>
      </w:r>
      <w:r w:rsidRPr="00386CF3">
        <w:rPr>
          <w:lang w:val="it-IT"/>
        </w:rPr>
        <w:t xml:space="preserve"> </w:t>
      </w:r>
      <w:r w:rsidR="007B4E0F" w:rsidRPr="00386CF3">
        <w:rPr>
          <w:lang w:val="it-IT"/>
        </w:rPr>
        <w:t xml:space="preserve">(28va) </w:t>
      </w:r>
      <w:r w:rsidRPr="00386CF3">
        <w:rPr>
          <w:rStyle w:val="Ort"/>
          <w:lang w:val="it-IT"/>
        </w:rPr>
        <w:t>chori</w:t>
      </w:r>
      <w:r w:rsidRPr="00386CF3">
        <w:rPr>
          <w:lang w:val="it-IT"/>
        </w:rPr>
        <w:t xml:space="preserve"> RPP </w:t>
      </w:r>
      <w:r w:rsidRPr="00386CF3">
        <w:rPr>
          <w:rStyle w:val="Incipit"/>
          <w:lang w:val="it-IT"/>
        </w:rPr>
        <w:t>Iudea et Hierusalem</w:t>
      </w:r>
      <w:r w:rsidR="006A1965" w:rsidRPr="00386CF3">
        <w:rPr>
          <w:lang w:val="it-IT"/>
        </w:rPr>
        <w:t>.</w:t>
      </w:r>
    </w:p>
    <w:p w:rsidR="00237BDE" w:rsidRPr="00386CF3" w:rsidRDefault="00237BDE" w:rsidP="004275F3">
      <w:pPr>
        <w:pStyle w:val="Titolo1"/>
        <w:rPr>
          <w:lang w:val="it-IT"/>
        </w:rPr>
      </w:pPr>
      <w:r w:rsidRPr="00386CF3">
        <w:rPr>
          <w:lang w:val="it-IT"/>
        </w:rPr>
        <w:t>FERIA SECUNDA</w:t>
      </w:r>
    </w:p>
    <w:p w:rsidR="00237BDE" w:rsidRPr="00386CF3" w:rsidRDefault="006A1965" w:rsidP="004275F3">
      <w:pPr>
        <w:rPr>
          <w:lang w:val="it-IT"/>
        </w:rPr>
      </w:pPr>
      <w:r w:rsidRPr="00386CF3">
        <w:rPr>
          <w:rStyle w:val="Time1"/>
          <w:lang w:val="it-IT"/>
        </w:rPr>
        <w:t>[</w:t>
      </w:r>
      <w:r w:rsidR="00237BDE" w:rsidRPr="00386CF3">
        <w:rPr>
          <w:rStyle w:val="Time1"/>
          <w:lang w:val="it-IT"/>
        </w:rPr>
        <w:t>A</w:t>
      </w:r>
      <w:r w:rsidR="007B4E0F" w:rsidRPr="00386CF3">
        <w:rPr>
          <w:rStyle w:val="Time1"/>
          <w:lang w:val="it-IT"/>
        </w:rPr>
        <w:t>d matutina</w:t>
      </w:r>
      <w:r w:rsidRPr="00386CF3">
        <w:rPr>
          <w:rStyle w:val="Time1"/>
          <w:lang w:val="it-IT"/>
        </w:rPr>
        <w:t>m]</w:t>
      </w:r>
      <w:r w:rsidRPr="00386CF3">
        <w:rPr>
          <w:lang w:val="it-IT"/>
        </w:rPr>
        <w:t xml:space="preserve"> INV </w:t>
      </w:r>
      <w:r w:rsidRPr="00386CF3">
        <w:rPr>
          <w:rStyle w:val="Incipit"/>
          <w:lang w:val="it-IT"/>
        </w:rPr>
        <w:t>Surgite vigilemus</w:t>
      </w:r>
      <w:r w:rsidRPr="00386CF3">
        <w:rPr>
          <w:lang w:val="it-IT"/>
        </w:rPr>
        <w:t xml:space="preserve">. [PS] </w:t>
      </w:r>
      <w:r w:rsidRPr="00386CF3">
        <w:rPr>
          <w:rStyle w:val="Incipit"/>
          <w:lang w:val="it-IT"/>
        </w:rPr>
        <w:t>Venite</w:t>
      </w:r>
      <w:r w:rsidRPr="00386CF3">
        <w:rPr>
          <w:lang w:val="it-IT"/>
        </w:rPr>
        <w:t xml:space="preserve">. LS </w:t>
      </w:r>
      <w:r w:rsidRPr="00386CF3">
        <w:rPr>
          <w:rStyle w:val="Incipit"/>
          <w:lang w:val="it-IT"/>
        </w:rPr>
        <w:t>Legimus sanctum Moysen</w:t>
      </w:r>
      <w:r w:rsidRPr="00386CF3">
        <w:rPr>
          <w:lang w:val="it-IT"/>
        </w:rPr>
        <w:t xml:space="preserve">, et historia [RP] </w:t>
      </w:r>
      <w:r w:rsidRPr="00386CF3">
        <w:rPr>
          <w:rStyle w:val="Incipit"/>
          <w:lang w:val="it-IT"/>
        </w:rPr>
        <w:t>Clama</w:t>
      </w:r>
      <w:r w:rsidRPr="00386CF3">
        <w:rPr>
          <w:lang w:val="it-IT"/>
        </w:rPr>
        <w:t xml:space="preserve"> incipit. </w:t>
      </w:r>
    </w:p>
    <w:p w:rsidR="006A1965" w:rsidRPr="00386CF3" w:rsidRDefault="006A1965" w:rsidP="004275F3">
      <w:pPr>
        <w:rPr>
          <w:lang w:val="it-IT"/>
        </w:rPr>
      </w:pPr>
      <w:r w:rsidRPr="00386CF3">
        <w:rPr>
          <w:rStyle w:val="Time1"/>
          <w:lang w:val="it-IT"/>
        </w:rPr>
        <w:t>Ad laudes</w:t>
      </w:r>
      <w:r w:rsidRPr="00386CF3">
        <w:rPr>
          <w:lang w:val="it-IT"/>
        </w:rPr>
        <w:t xml:space="preserve"> AN </w:t>
      </w:r>
      <w:r w:rsidRPr="00386CF3">
        <w:rPr>
          <w:rStyle w:val="Incipit"/>
          <w:lang w:val="it-IT"/>
        </w:rPr>
        <w:t>Ecce ve</w:t>
      </w:r>
      <w:r w:rsidR="00237BDE" w:rsidRPr="00386CF3">
        <w:rPr>
          <w:rStyle w:val="Incipit"/>
          <w:lang w:val="it-IT"/>
        </w:rPr>
        <w:t>niet</w:t>
      </w:r>
      <w:r w:rsidR="00237BDE" w:rsidRPr="00386CF3">
        <w:rPr>
          <w:lang w:val="it-IT"/>
        </w:rPr>
        <w:t xml:space="preserve"> usque </w:t>
      </w:r>
      <w:r w:rsidR="004025DF" w:rsidRPr="00386CF3">
        <w:rPr>
          <w:lang w:val="it-IT"/>
        </w:rPr>
        <w:t>in evangelio. AN</w:t>
      </w:r>
      <w:r w:rsidR="00237BDE" w:rsidRPr="00386CF3">
        <w:rPr>
          <w:lang w:val="it-IT"/>
        </w:rPr>
        <w:t xml:space="preserve"> </w:t>
      </w:r>
      <w:r w:rsidR="00237BDE" w:rsidRPr="00386CF3">
        <w:rPr>
          <w:rStyle w:val="Incipit"/>
          <w:lang w:val="it-IT"/>
        </w:rPr>
        <w:t>Egredietur virga</w:t>
      </w:r>
      <w:r w:rsidR="00237BDE" w:rsidRPr="00386CF3">
        <w:rPr>
          <w:lang w:val="it-IT"/>
        </w:rPr>
        <w:t xml:space="preserve"> </w:t>
      </w:r>
      <w:r w:rsidR="004025DF" w:rsidRPr="00386CF3">
        <w:rPr>
          <w:lang w:val="it-IT"/>
        </w:rPr>
        <w:t>l</w:t>
      </w:r>
      <w:r w:rsidR="00237BDE" w:rsidRPr="00386CF3">
        <w:rPr>
          <w:lang w:val="it-IT"/>
        </w:rPr>
        <w:t xml:space="preserve">oco cuius [AN] </w:t>
      </w:r>
      <w:r w:rsidR="00237BDE" w:rsidRPr="00386CF3">
        <w:rPr>
          <w:rStyle w:val="Incipit"/>
          <w:lang w:val="it-IT"/>
        </w:rPr>
        <w:t>Ecce apparebit</w:t>
      </w:r>
      <w:r w:rsidR="004025DF" w:rsidRPr="00386CF3">
        <w:rPr>
          <w:lang w:val="it-IT"/>
        </w:rPr>
        <w:t>. T</w:t>
      </w:r>
      <w:r w:rsidR="00237BDE" w:rsidRPr="00386CF3">
        <w:rPr>
          <w:lang w:val="it-IT"/>
        </w:rPr>
        <w:t xml:space="preserve">ertia historiae AN </w:t>
      </w:r>
      <w:r w:rsidR="00237BDE" w:rsidRPr="00386CF3">
        <w:rPr>
          <w:rStyle w:val="Incipit"/>
          <w:lang w:val="it-IT"/>
        </w:rPr>
        <w:t>Dicit dominus</w:t>
      </w:r>
      <w:r w:rsidR="00237BDE" w:rsidRPr="00386CF3">
        <w:rPr>
          <w:lang w:val="it-IT"/>
        </w:rPr>
        <w:t xml:space="preserve"> canitur, et omissa scilicet AN </w:t>
      </w:r>
      <w:r w:rsidR="00237BDE" w:rsidRPr="00386CF3">
        <w:rPr>
          <w:rStyle w:val="Incipit"/>
          <w:lang w:val="it-IT"/>
        </w:rPr>
        <w:t xml:space="preserve">Egredietur virga </w:t>
      </w:r>
      <w:r w:rsidR="00EA52EA" w:rsidRPr="00386CF3">
        <w:rPr>
          <w:lang w:val="it-IT"/>
        </w:rPr>
        <w:t>de sancta Maria in suffragium</w:t>
      </w:r>
      <w:r w:rsidR="00237BDE" w:rsidRPr="00386CF3">
        <w:rPr>
          <w:lang w:val="it-IT"/>
        </w:rPr>
        <w:t xml:space="preserve"> dicitur.</w:t>
      </w:r>
    </w:p>
    <w:p w:rsidR="007B4E0F" w:rsidRPr="00386CF3" w:rsidRDefault="007B4E0F" w:rsidP="004275F3">
      <w:pPr>
        <w:rPr>
          <w:lang w:val="pt-PT"/>
        </w:rPr>
      </w:pPr>
      <w:r w:rsidRPr="00386CF3">
        <w:rPr>
          <w:rStyle w:val="Time1"/>
          <w:lang w:val="it-IT"/>
        </w:rPr>
        <w:t>Ad vesperas</w:t>
      </w:r>
      <w:r w:rsidRPr="00386CF3">
        <w:rPr>
          <w:lang w:val="it-IT"/>
        </w:rPr>
        <w:t xml:space="preserve"> super psalmos AN </w:t>
      </w:r>
      <w:r w:rsidRPr="00386CF3">
        <w:rPr>
          <w:rStyle w:val="Incipit"/>
          <w:lang w:val="it-IT"/>
        </w:rPr>
        <w:t>Veni domine visitare</w:t>
      </w:r>
      <w:r w:rsidRPr="00386CF3">
        <w:rPr>
          <w:lang w:val="it-IT"/>
        </w:rPr>
        <w:t xml:space="preserve">. </w:t>
      </w:r>
      <w:r w:rsidRPr="00386CF3">
        <w:rPr>
          <w:lang w:val="pt-PT"/>
        </w:rPr>
        <w:t xml:space="preserve">HY </w:t>
      </w:r>
      <w:r w:rsidRPr="00386CF3">
        <w:rPr>
          <w:rStyle w:val="Incipit"/>
          <w:lang w:val="pt-PT"/>
        </w:rPr>
        <w:t>Veni redemptor</w:t>
      </w:r>
      <w:r w:rsidRPr="00386CF3">
        <w:rPr>
          <w:lang w:val="pt-PT"/>
        </w:rPr>
        <w:t xml:space="preserve">. AM </w:t>
      </w:r>
      <w:r w:rsidRPr="00386CF3">
        <w:rPr>
          <w:rStyle w:val="Incipit"/>
          <w:lang w:val="pt-PT"/>
        </w:rPr>
        <w:t>O rex gloriae</w:t>
      </w:r>
      <w:r w:rsidR="00EA52EA" w:rsidRPr="00386CF3">
        <w:rPr>
          <w:lang w:val="pt-PT"/>
        </w:rPr>
        <w:t>. In suffragium</w:t>
      </w:r>
      <w:r w:rsidRPr="00386CF3">
        <w:rPr>
          <w:lang w:val="pt-PT"/>
        </w:rPr>
        <w:t xml:space="preserve"> de sancta Maria AC </w:t>
      </w:r>
      <w:r w:rsidRPr="00386CF3">
        <w:rPr>
          <w:rStyle w:val="Incipit"/>
          <w:lang w:val="pt-PT"/>
        </w:rPr>
        <w:t>Beatam me dicent</w:t>
      </w:r>
      <w:r w:rsidRPr="00386CF3">
        <w:rPr>
          <w:lang w:val="pt-PT"/>
        </w:rPr>
        <w:t>.</w:t>
      </w:r>
    </w:p>
    <w:p w:rsidR="007B4E0F" w:rsidRPr="00386CF3" w:rsidRDefault="007B4E0F" w:rsidP="004275F3">
      <w:pPr>
        <w:pStyle w:val="Titolo1"/>
        <w:rPr>
          <w:lang w:val="pt-PT"/>
        </w:rPr>
      </w:pPr>
      <w:r w:rsidRPr="00386CF3">
        <w:rPr>
          <w:lang w:val="pt-PT"/>
        </w:rPr>
        <w:t>FERIA TERTIA</w:t>
      </w:r>
    </w:p>
    <w:p w:rsidR="007B4E0F" w:rsidRPr="00386CF3" w:rsidRDefault="007B4E0F" w:rsidP="004275F3">
      <w:pPr>
        <w:rPr>
          <w:lang w:val="it-IT"/>
        </w:rPr>
      </w:pPr>
      <w:r w:rsidRPr="00386CF3">
        <w:rPr>
          <w:rStyle w:val="Time1"/>
          <w:lang w:val="it-IT"/>
        </w:rPr>
        <w:t>[Ad matutinam]</w:t>
      </w:r>
      <w:r w:rsidRPr="00386CF3">
        <w:rPr>
          <w:lang w:val="it-IT"/>
        </w:rPr>
        <w:t xml:space="preserve"> INV </w:t>
      </w:r>
      <w:r w:rsidRPr="00386CF3">
        <w:rPr>
          <w:rStyle w:val="Incipit"/>
          <w:lang w:val="it-IT"/>
        </w:rPr>
        <w:t>(28vb) Vigilate animo</w:t>
      </w:r>
      <w:r w:rsidRPr="00386CF3">
        <w:rPr>
          <w:lang w:val="it-IT"/>
        </w:rPr>
        <w:t xml:space="preserve">. EV </w:t>
      </w:r>
      <w:r w:rsidRPr="00386CF3">
        <w:rPr>
          <w:rStyle w:val="Incipit"/>
          <w:lang w:val="it-IT"/>
        </w:rPr>
        <w:t>Miserunt Iudei</w:t>
      </w:r>
      <w:r w:rsidRPr="00386CF3">
        <w:rPr>
          <w:lang w:val="it-IT"/>
        </w:rPr>
        <w:t xml:space="preserve"> |leguntur::legitur|</w:t>
      </w:r>
      <w:r w:rsidR="00657741" w:rsidRPr="00386CF3">
        <w:rPr>
          <w:lang w:val="it-IT"/>
        </w:rPr>
        <w:t>,</w:t>
      </w:r>
      <w:r w:rsidRPr="00386CF3">
        <w:rPr>
          <w:lang w:val="it-IT"/>
        </w:rPr>
        <w:t xml:space="preserve"> et ultima tria responsoria scilicet RP </w:t>
      </w:r>
      <w:r w:rsidRPr="00386CF3">
        <w:rPr>
          <w:rStyle w:val="Incipit"/>
          <w:lang w:val="it-IT"/>
        </w:rPr>
        <w:t>Iuravit dicit dominus</w:t>
      </w:r>
      <w:r w:rsidRPr="00386CF3">
        <w:rPr>
          <w:lang w:val="it-IT"/>
        </w:rPr>
        <w:t xml:space="preserve">. RP </w:t>
      </w:r>
      <w:r w:rsidRPr="00386CF3">
        <w:rPr>
          <w:rStyle w:val="Incipit"/>
          <w:lang w:val="it-IT"/>
        </w:rPr>
        <w:t>Non discedimus</w:t>
      </w:r>
      <w:r w:rsidRPr="00386CF3">
        <w:rPr>
          <w:lang w:val="it-IT"/>
        </w:rPr>
        <w:t xml:space="preserve">. RP </w:t>
      </w:r>
      <w:r w:rsidRPr="00386CF3">
        <w:rPr>
          <w:rStyle w:val="Incipit"/>
          <w:lang w:val="it-IT"/>
        </w:rPr>
        <w:t>Intuemini</w:t>
      </w:r>
      <w:r w:rsidRPr="00386CF3">
        <w:rPr>
          <w:lang w:val="it-IT"/>
        </w:rPr>
        <w:t xml:space="preserve"> cante</w:t>
      </w:r>
      <w:r w:rsidR="003371C5" w:rsidRPr="00386CF3">
        <w:rPr>
          <w:lang w:val="it-IT"/>
        </w:rPr>
        <w:t>n</w:t>
      </w:r>
      <w:r w:rsidRPr="00386CF3">
        <w:rPr>
          <w:lang w:val="it-IT"/>
        </w:rPr>
        <w:t>tur.</w:t>
      </w:r>
    </w:p>
    <w:p w:rsidR="00657741" w:rsidRPr="00386CF3" w:rsidRDefault="00657741" w:rsidP="004275F3">
      <w:pPr>
        <w:rPr>
          <w:lang w:val="it-IT"/>
        </w:rPr>
      </w:pPr>
      <w:r w:rsidRPr="00386CF3">
        <w:rPr>
          <w:rStyle w:val="Time1"/>
          <w:lang w:val="it-IT"/>
        </w:rPr>
        <w:t>Ad laudes</w:t>
      </w:r>
      <w:r w:rsidRPr="00386CF3">
        <w:rPr>
          <w:lang w:val="it-IT"/>
        </w:rPr>
        <w:t xml:space="preserve"> AN </w:t>
      </w:r>
      <w:r w:rsidRPr="00386CF3">
        <w:rPr>
          <w:rStyle w:val="Incipit"/>
          <w:lang w:val="it-IT"/>
        </w:rPr>
        <w:t>Rorate caeli</w:t>
      </w:r>
      <w:r w:rsidRPr="00386CF3">
        <w:rPr>
          <w:lang w:val="it-IT"/>
        </w:rPr>
        <w:t xml:space="preserve"> usque </w:t>
      </w:r>
      <w:r w:rsidR="004025DF" w:rsidRPr="00386CF3">
        <w:rPr>
          <w:lang w:val="it-IT"/>
        </w:rPr>
        <w:t>in evangelio. AN</w:t>
      </w:r>
      <w:r w:rsidRPr="00386CF3">
        <w:rPr>
          <w:lang w:val="it-IT"/>
        </w:rPr>
        <w:t xml:space="preserve"> </w:t>
      </w:r>
      <w:r w:rsidR="004025DF" w:rsidRPr="00386CF3">
        <w:rPr>
          <w:rStyle w:val="Incipit"/>
          <w:lang w:val="it-IT"/>
        </w:rPr>
        <w:t>Ecce ancilla</w:t>
      </w:r>
      <w:r w:rsidRPr="00386CF3">
        <w:rPr>
          <w:lang w:val="it-IT"/>
        </w:rPr>
        <w:t xml:space="preserve"> loco cuius AN </w:t>
      </w:r>
      <w:r w:rsidRPr="00386CF3">
        <w:rPr>
          <w:rStyle w:val="Incipit"/>
          <w:lang w:val="it-IT"/>
        </w:rPr>
        <w:t>Consurge</w:t>
      </w:r>
      <w:r w:rsidRPr="00386CF3">
        <w:rPr>
          <w:lang w:val="it-IT"/>
        </w:rPr>
        <w:t xml:space="preserve"> canitur. Dimissa scilicet AN </w:t>
      </w:r>
      <w:r w:rsidRPr="00386CF3">
        <w:rPr>
          <w:rStyle w:val="Incipit"/>
          <w:lang w:val="it-IT"/>
        </w:rPr>
        <w:t>Ecce ancilla</w:t>
      </w:r>
      <w:r w:rsidR="00EA52EA" w:rsidRPr="00386CF3">
        <w:rPr>
          <w:lang w:val="it-IT"/>
        </w:rPr>
        <w:t xml:space="preserve"> de sancta Maria in suffragium</w:t>
      </w:r>
      <w:r w:rsidRPr="00386CF3">
        <w:rPr>
          <w:lang w:val="it-IT"/>
        </w:rPr>
        <w:t xml:space="preserve"> dicitur.</w:t>
      </w:r>
    </w:p>
    <w:p w:rsidR="00657741" w:rsidRPr="00386CF3" w:rsidRDefault="004025DF" w:rsidP="004275F3">
      <w:pPr>
        <w:rPr>
          <w:lang w:val="fr-FR"/>
        </w:rPr>
      </w:pPr>
      <w:r w:rsidRPr="00386CF3">
        <w:rPr>
          <w:rStyle w:val="Time1"/>
          <w:lang w:val="en-US"/>
        </w:rPr>
        <w:t>Ad cursus</w:t>
      </w:r>
      <w:r w:rsidRPr="00386CF3">
        <w:rPr>
          <w:lang w:val="en-US"/>
        </w:rPr>
        <w:t xml:space="preserve"> </w:t>
      </w:r>
      <w:r w:rsidR="00AE7D4D" w:rsidRPr="00386CF3">
        <w:rPr>
          <w:lang w:val="en-US"/>
        </w:rPr>
        <w:t xml:space="preserve">dicitur AN </w:t>
      </w:r>
      <w:r w:rsidR="00AE7D4D" w:rsidRPr="00386CF3">
        <w:rPr>
          <w:rStyle w:val="Incipit"/>
          <w:lang w:val="en-US"/>
        </w:rPr>
        <w:t>Canite tuba</w:t>
      </w:r>
      <w:r w:rsidR="00AE7D4D" w:rsidRPr="00386CF3">
        <w:rPr>
          <w:lang w:val="en-US"/>
        </w:rPr>
        <w:t xml:space="preserve">. </w:t>
      </w:r>
      <w:r w:rsidR="00AE7D4D" w:rsidRPr="00386CF3">
        <w:rPr>
          <w:lang w:val="fr-FR"/>
        </w:rPr>
        <w:t xml:space="preserve">AN </w:t>
      </w:r>
      <w:r w:rsidR="00AE7D4D" w:rsidRPr="00386CF3">
        <w:rPr>
          <w:rStyle w:val="Incipit"/>
          <w:lang w:val="fr-FR"/>
        </w:rPr>
        <w:t>Ecce veniet de loco</w:t>
      </w:r>
      <w:r w:rsidR="00AE7D4D" w:rsidRPr="00386CF3">
        <w:rPr>
          <w:lang w:val="fr-FR"/>
        </w:rPr>
        <w:t xml:space="preserve">. AN </w:t>
      </w:r>
      <w:r w:rsidR="00AE7D4D" w:rsidRPr="00386CF3">
        <w:rPr>
          <w:rStyle w:val="Incipit"/>
          <w:lang w:val="fr-FR"/>
        </w:rPr>
        <w:t>Erunt prava</w:t>
      </w:r>
      <w:r w:rsidR="00AE7D4D" w:rsidRPr="00386CF3">
        <w:rPr>
          <w:lang w:val="fr-FR"/>
        </w:rPr>
        <w:t xml:space="preserve">. AN </w:t>
      </w:r>
      <w:r w:rsidR="00AE7D4D" w:rsidRPr="00386CF3">
        <w:rPr>
          <w:rStyle w:val="Incipit"/>
          <w:lang w:val="fr-FR"/>
        </w:rPr>
        <w:t>Dominus veniet occurrite</w:t>
      </w:r>
      <w:r w:rsidR="00AE7D4D" w:rsidRPr="00386CF3">
        <w:rPr>
          <w:lang w:val="fr-FR"/>
        </w:rPr>
        <w:t xml:space="preserve">. Haec in vigilia scilicet in dominicam differtur et super PS </w:t>
      </w:r>
      <w:r w:rsidR="00AE7D4D" w:rsidRPr="00386CF3">
        <w:rPr>
          <w:rStyle w:val="Incipit"/>
          <w:lang w:val="fr-FR"/>
        </w:rPr>
        <w:t>Benedictus dominus</w:t>
      </w:r>
      <w:r w:rsidR="00AE7D4D" w:rsidRPr="00386CF3">
        <w:rPr>
          <w:lang w:val="fr-FR"/>
        </w:rPr>
        <w:t xml:space="preserve"> canitur.</w:t>
      </w:r>
    </w:p>
    <w:p w:rsidR="00AE7D4D" w:rsidRPr="00386CF3" w:rsidRDefault="00AE7D4D" w:rsidP="004275F3">
      <w:pPr>
        <w:rPr>
          <w:lang w:val="fr-FR"/>
        </w:rPr>
      </w:pPr>
      <w:r w:rsidRPr="00386CF3">
        <w:rPr>
          <w:rStyle w:val="Time1"/>
          <w:lang w:val="fr-FR"/>
        </w:rPr>
        <w:t>Ad nonam</w:t>
      </w:r>
      <w:r w:rsidRPr="00386CF3">
        <w:rPr>
          <w:lang w:val="fr-FR"/>
        </w:rPr>
        <w:t xml:space="preserve"> AN </w:t>
      </w:r>
      <w:r w:rsidRPr="00386CF3">
        <w:rPr>
          <w:rStyle w:val="Incipit"/>
          <w:lang w:val="fr-FR"/>
        </w:rPr>
        <w:t>Omnipotens sermo</w:t>
      </w:r>
      <w:r w:rsidRPr="00386CF3">
        <w:rPr>
          <w:lang w:val="fr-FR"/>
        </w:rPr>
        <w:t>.</w:t>
      </w:r>
    </w:p>
    <w:p w:rsidR="00AE7D4D" w:rsidRPr="00386CF3" w:rsidRDefault="00AE7D4D" w:rsidP="004275F3">
      <w:pPr>
        <w:rPr>
          <w:lang w:val="fr-FR"/>
        </w:rPr>
      </w:pPr>
      <w:r w:rsidRPr="00386CF3">
        <w:rPr>
          <w:rStyle w:val="Time1"/>
          <w:lang w:val="fr-FR"/>
        </w:rPr>
        <w:t>Ad vesperas</w:t>
      </w:r>
      <w:r w:rsidRPr="00386CF3">
        <w:rPr>
          <w:lang w:val="fr-FR"/>
        </w:rPr>
        <w:t xml:space="preserve"> super psalmos AN </w:t>
      </w:r>
      <w:r w:rsidRPr="00386CF3">
        <w:rPr>
          <w:rStyle w:val="Incipit"/>
          <w:lang w:val="fr-FR"/>
        </w:rPr>
        <w:t>Elevare (29ra) elevare</w:t>
      </w:r>
      <w:r w:rsidRPr="00386CF3">
        <w:rPr>
          <w:lang w:val="fr-FR"/>
        </w:rPr>
        <w:t xml:space="preserve">. AM </w:t>
      </w:r>
      <w:r w:rsidRPr="00386CF3">
        <w:rPr>
          <w:rStyle w:val="Incipit"/>
          <w:lang w:val="fr-FR"/>
        </w:rPr>
        <w:t>O Emmanuel</w:t>
      </w:r>
      <w:r w:rsidRPr="00386CF3">
        <w:rPr>
          <w:lang w:val="fr-FR"/>
        </w:rPr>
        <w:t>.</w:t>
      </w:r>
    </w:p>
    <w:p w:rsidR="00AE7D4D" w:rsidRPr="00386CF3" w:rsidRDefault="00AE7D4D" w:rsidP="004275F3">
      <w:pPr>
        <w:pStyle w:val="Titolo1"/>
        <w:rPr>
          <w:lang w:val="fr-FR"/>
        </w:rPr>
      </w:pPr>
      <w:r w:rsidRPr="00386CF3">
        <w:rPr>
          <w:lang w:val="fr-FR"/>
        </w:rPr>
        <w:lastRenderedPageBreak/>
        <w:t>FERIA QUARTA</w:t>
      </w:r>
    </w:p>
    <w:p w:rsidR="00AE7D4D" w:rsidRPr="00386CF3" w:rsidRDefault="00AE7D4D" w:rsidP="004275F3">
      <w:pPr>
        <w:rPr>
          <w:lang w:val="pt-PT"/>
        </w:rPr>
      </w:pPr>
      <w:r w:rsidRPr="00386CF3">
        <w:rPr>
          <w:rStyle w:val="Time1"/>
          <w:lang w:val="fr-FR"/>
        </w:rPr>
        <w:t>[Ad matutinam]</w:t>
      </w:r>
      <w:r w:rsidRPr="00386CF3">
        <w:rPr>
          <w:lang w:val="fr-FR"/>
        </w:rPr>
        <w:t xml:space="preserve"> INV </w:t>
      </w:r>
      <w:r w:rsidRPr="00386CF3">
        <w:rPr>
          <w:rStyle w:val="Incipit"/>
          <w:lang w:val="fr-FR"/>
        </w:rPr>
        <w:t>Surgite vigilemus</w:t>
      </w:r>
      <w:r w:rsidRPr="00386CF3">
        <w:rPr>
          <w:lang w:val="fr-FR"/>
        </w:rPr>
        <w:t xml:space="preserve">. EV </w:t>
      </w:r>
      <w:r w:rsidRPr="00386CF3">
        <w:rPr>
          <w:rStyle w:val="Incipit"/>
          <w:lang w:val="fr-FR"/>
        </w:rPr>
        <w:t>Missus est</w:t>
      </w:r>
      <w:r w:rsidRPr="00386CF3">
        <w:rPr>
          <w:lang w:val="fr-FR"/>
        </w:rPr>
        <w:t xml:space="preserve"> |leguntur::legitur|</w:t>
      </w:r>
      <w:r w:rsidR="00BA08A1" w:rsidRPr="00386CF3">
        <w:rPr>
          <w:lang w:val="fr-FR"/>
        </w:rPr>
        <w:t xml:space="preserve">. </w:t>
      </w:r>
      <w:r w:rsidR="00BA08A1" w:rsidRPr="00386CF3">
        <w:rPr>
          <w:lang w:val="pt-PT"/>
        </w:rPr>
        <w:t>Responsoria quartum, quintum</w:t>
      </w:r>
      <w:r w:rsidRPr="00386CF3">
        <w:rPr>
          <w:lang w:val="pt-PT"/>
        </w:rPr>
        <w:t xml:space="preserve">, sextum de historia [RP] </w:t>
      </w:r>
      <w:r w:rsidRPr="00386CF3">
        <w:rPr>
          <w:rStyle w:val="Incipit"/>
          <w:lang w:val="pt-PT"/>
        </w:rPr>
        <w:t>Clama</w:t>
      </w:r>
      <w:r w:rsidRPr="00386CF3">
        <w:rPr>
          <w:lang w:val="pt-PT"/>
        </w:rPr>
        <w:t>.</w:t>
      </w:r>
    </w:p>
    <w:p w:rsidR="00AE7D4D" w:rsidRPr="00386CF3" w:rsidRDefault="00AE7D4D" w:rsidP="004275F3">
      <w:pPr>
        <w:rPr>
          <w:lang w:val="pt-PT"/>
        </w:rPr>
      </w:pPr>
      <w:r w:rsidRPr="00386CF3">
        <w:rPr>
          <w:rStyle w:val="Time1"/>
          <w:lang w:val="pt-PT"/>
        </w:rPr>
        <w:t>Ad laudes</w:t>
      </w:r>
      <w:r w:rsidRPr="00386CF3">
        <w:rPr>
          <w:lang w:val="pt-PT"/>
        </w:rPr>
        <w:t xml:space="preserve"> AN </w:t>
      </w:r>
      <w:r w:rsidRPr="00386CF3">
        <w:rPr>
          <w:rStyle w:val="Incipit"/>
          <w:lang w:val="pt-PT"/>
        </w:rPr>
        <w:t>Propter Sion</w:t>
      </w:r>
      <w:r w:rsidRPr="00386CF3">
        <w:rPr>
          <w:lang w:val="pt-PT"/>
        </w:rPr>
        <w:t xml:space="preserve"> per totum.</w:t>
      </w:r>
      <w:r w:rsidR="002D4665" w:rsidRPr="00386CF3">
        <w:rPr>
          <w:lang w:val="pt-PT"/>
        </w:rPr>
        <w:t xml:space="preserve"> AB </w:t>
      </w:r>
      <w:r w:rsidR="002D4665" w:rsidRPr="00386CF3">
        <w:rPr>
          <w:rStyle w:val="Incipit"/>
          <w:lang w:val="pt-PT"/>
        </w:rPr>
        <w:t>Missus est Gabriel</w:t>
      </w:r>
      <w:r w:rsidR="002D4665" w:rsidRPr="00386CF3">
        <w:rPr>
          <w:lang w:val="pt-PT"/>
        </w:rPr>
        <w:t>.</w:t>
      </w:r>
    </w:p>
    <w:p w:rsidR="002D4665" w:rsidRPr="00386CF3" w:rsidRDefault="002D4665" w:rsidP="004275F3">
      <w:pPr>
        <w:rPr>
          <w:lang w:val="pt-PT"/>
        </w:rPr>
      </w:pPr>
      <w:r w:rsidRPr="00386CF3">
        <w:rPr>
          <w:rStyle w:val="Time1"/>
          <w:lang w:val="pt-PT"/>
        </w:rPr>
        <w:t>Ad vesperas et ad matutinam</w:t>
      </w:r>
      <w:r w:rsidRPr="00386CF3">
        <w:rPr>
          <w:lang w:val="pt-PT"/>
        </w:rPr>
        <w:t xml:space="preserve"> de </w:t>
      </w:r>
      <w:r w:rsidR="00BA08A1" w:rsidRPr="00386CF3">
        <w:rPr>
          <w:lang w:val="pt-PT"/>
        </w:rPr>
        <w:t>|apostolis::</w:t>
      </w:r>
      <w:r w:rsidRPr="00386CF3">
        <w:rPr>
          <w:lang w:val="pt-PT"/>
        </w:rPr>
        <w:t>apostolo</w:t>
      </w:r>
      <w:r w:rsidR="00BA08A1" w:rsidRPr="00386CF3">
        <w:rPr>
          <w:lang w:val="pt-PT"/>
        </w:rPr>
        <w:t>|</w:t>
      </w:r>
      <w:r w:rsidRPr="00386CF3">
        <w:rPr>
          <w:lang w:val="pt-PT"/>
        </w:rPr>
        <w:t xml:space="preserve"> per omnia. Ad vesperas in suffragi</w:t>
      </w:r>
      <w:r w:rsidR="00EA52EA" w:rsidRPr="00386CF3">
        <w:rPr>
          <w:lang w:val="pt-PT"/>
        </w:rPr>
        <w:t>um</w:t>
      </w:r>
      <w:r w:rsidRPr="00386CF3">
        <w:rPr>
          <w:lang w:val="pt-PT"/>
        </w:rPr>
        <w:t xml:space="preserve"> AC </w:t>
      </w:r>
      <w:r w:rsidRPr="00386CF3">
        <w:rPr>
          <w:rStyle w:val="Incipit"/>
          <w:lang w:val="pt-PT"/>
        </w:rPr>
        <w:t>O virgo virginum</w:t>
      </w:r>
      <w:r w:rsidRPr="00386CF3">
        <w:rPr>
          <w:lang w:val="pt-PT"/>
        </w:rPr>
        <w:t xml:space="preserve"> de sancta Maria. Passio ipisus legitur. In su</w:t>
      </w:r>
      <w:r w:rsidR="003371C5" w:rsidRPr="00386CF3">
        <w:rPr>
          <w:lang w:val="pt-PT"/>
        </w:rPr>
        <w:t>f</w:t>
      </w:r>
      <w:r w:rsidR="00EA52EA" w:rsidRPr="00386CF3">
        <w:rPr>
          <w:lang w:val="pt-PT"/>
        </w:rPr>
        <w:t>fragium</w:t>
      </w:r>
      <w:r w:rsidRPr="00386CF3">
        <w:rPr>
          <w:lang w:val="pt-PT"/>
        </w:rPr>
        <w:t xml:space="preserve"> post [BD] </w:t>
      </w:r>
      <w:r w:rsidRPr="00386CF3">
        <w:rPr>
          <w:rStyle w:val="Incipit"/>
          <w:lang w:val="pt-PT"/>
        </w:rPr>
        <w:t>Benedicamus</w:t>
      </w:r>
      <w:r w:rsidRPr="00386CF3">
        <w:rPr>
          <w:lang w:val="pt-PT"/>
        </w:rPr>
        <w:t xml:space="preserve"> AC </w:t>
      </w:r>
      <w:r w:rsidRPr="00386CF3">
        <w:rPr>
          <w:rStyle w:val="Incipit"/>
          <w:lang w:val="pt-PT"/>
        </w:rPr>
        <w:t>Nolite timere</w:t>
      </w:r>
      <w:r w:rsidRPr="00386CF3">
        <w:rPr>
          <w:lang w:val="pt-PT"/>
        </w:rPr>
        <w:t>. Haec in festo sancti Thomae sempe</w:t>
      </w:r>
      <w:r w:rsidR="00EA52EA" w:rsidRPr="00386CF3">
        <w:rPr>
          <w:lang w:val="pt-PT"/>
        </w:rPr>
        <w:t>r ad laudes canitur in suffragium</w:t>
      </w:r>
      <w:r w:rsidRPr="00386CF3">
        <w:rPr>
          <w:lang w:val="pt-PT"/>
        </w:rPr>
        <w:t>.</w:t>
      </w:r>
    </w:p>
    <w:p w:rsidR="002D4665" w:rsidRPr="00386CF3" w:rsidRDefault="002D4665" w:rsidP="004275F3">
      <w:pPr>
        <w:rPr>
          <w:lang w:val="it-IT"/>
        </w:rPr>
      </w:pPr>
      <w:r w:rsidRPr="00386CF3">
        <w:rPr>
          <w:rStyle w:val="Time1"/>
          <w:lang w:val="it-IT"/>
        </w:rPr>
        <w:t>In missa</w:t>
      </w:r>
      <w:r w:rsidRPr="00386CF3">
        <w:rPr>
          <w:lang w:val="it-IT"/>
        </w:rPr>
        <w:t xml:space="preserve"> IN </w:t>
      </w:r>
      <w:r w:rsidRPr="00386CF3">
        <w:rPr>
          <w:rStyle w:val="Incipit"/>
          <w:lang w:val="it-IT"/>
        </w:rPr>
        <w:t>Iudicant</w:t>
      </w:r>
      <w:r w:rsidRPr="00386CF3">
        <w:rPr>
          <w:lang w:val="it-IT"/>
        </w:rPr>
        <w:t xml:space="preserve">. EP </w:t>
      </w:r>
      <w:r w:rsidRPr="00386CF3">
        <w:rPr>
          <w:rStyle w:val="Incipit"/>
          <w:lang w:val="it-IT"/>
        </w:rPr>
        <w:t>Beatus vir</w:t>
      </w:r>
      <w:r w:rsidRPr="00386CF3">
        <w:rPr>
          <w:lang w:val="it-IT"/>
        </w:rPr>
        <w:t xml:space="preserve">. (29rb) GR </w:t>
      </w:r>
      <w:r w:rsidRPr="00386CF3">
        <w:rPr>
          <w:rStyle w:val="Incipit"/>
          <w:lang w:val="it-IT"/>
        </w:rPr>
        <w:t>Nimis honorati</w:t>
      </w:r>
      <w:r w:rsidRPr="00386CF3">
        <w:rPr>
          <w:lang w:val="it-IT"/>
        </w:rPr>
        <w:t xml:space="preserve">. </w:t>
      </w:r>
      <w:r w:rsidRPr="0021481A">
        <w:rPr>
          <w:lang w:val="fr-FR"/>
        </w:rPr>
        <w:t xml:space="preserve">ALV </w:t>
      </w:r>
      <w:r w:rsidRPr="0021481A">
        <w:rPr>
          <w:rStyle w:val="Incipit"/>
          <w:lang w:val="fr-FR"/>
        </w:rPr>
        <w:t>Non vos me</w:t>
      </w:r>
      <w:r w:rsidRPr="0021481A">
        <w:rPr>
          <w:lang w:val="fr-FR"/>
        </w:rPr>
        <w:t xml:space="preserve">. SE </w:t>
      </w:r>
      <w:r w:rsidRPr="0021481A">
        <w:rPr>
          <w:rStyle w:val="Incipit"/>
          <w:lang w:val="fr-FR"/>
        </w:rPr>
        <w:t>Clare sanctorum</w:t>
      </w:r>
      <w:r w:rsidRPr="0021481A">
        <w:rPr>
          <w:lang w:val="fr-FR"/>
        </w:rPr>
        <w:t xml:space="preserve">. </w:t>
      </w:r>
      <w:r w:rsidRPr="00386CF3">
        <w:rPr>
          <w:lang w:val="it-IT"/>
        </w:rPr>
        <w:t xml:space="preserve">EV </w:t>
      </w:r>
      <w:r w:rsidRPr="00386CF3">
        <w:rPr>
          <w:rStyle w:val="Incipit"/>
          <w:lang w:val="it-IT"/>
        </w:rPr>
        <w:t>Cum esset sero</w:t>
      </w:r>
      <w:r w:rsidR="00BA08A1" w:rsidRPr="00386CF3">
        <w:rPr>
          <w:lang w:val="it-IT"/>
        </w:rPr>
        <w:t>, quaere in medio [EV</w:t>
      </w:r>
      <w:r w:rsidRPr="00386CF3">
        <w:rPr>
          <w:lang w:val="it-IT"/>
        </w:rPr>
        <w:t xml:space="preserve">] </w:t>
      </w:r>
      <w:r w:rsidRPr="00386CF3">
        <w:rPr>
          <w:rStyle w:val="Incipit"/>
          <w:lang w:val="it-IT"/>
        </w:rPr>
        <w:t>Thomas</w:t>
      </w:r>
      <w:r w:rsidRPr="00386CF3">
        <w:rPr>
          <w:lang w:val="it-IT"/>
        </w:rPr>
        <w:t xml:space="preserve"> et dimitte ibi [_EV] </w:t>
      </w:r>
      <w:r w:rsidR="00BA08A1" w:rsidRPr="00386CF3">
        <w:rPr>
          <w:rStyle w:val="Incipit"/>
          <w:lang w:val="it-IT"/>
        </w:rPr>
        <w:t>Beati qui non viderunt</w:t>
      </w:r>
      <w:r w:rsidR="00BA08A1" w:rsidRPr="00386CF3">
        <w:rPr>
          <w:lang w:val="it-IT"/>
        </w:rPr>
        <w:t xml:space="preserve">. OF </w:t>
      </w:r>
      <w:r w:rsidR="00BA08A1" w:rsidRPr="00386CF3">
        <w:rPr>
          <w:rStyle w:val="Incipit"/>
          <w:lang w:val="it-IT"/>
        </w:rPr>
        <w:t>In omnem terram</w:t>
      </w:r>
      <w:r w:rsidR="00BA08A1" w:rsidRPr="00386CF3">
        <w:rPr>
          <w:lang w:val="it-IT"/>
        </w:rPr>
        <w:t xml:space="preserve">. CO </w:t>
      </w:r>
      <w:r w:rsidRPr="00386CF3">
        <w:rPr>
          <w:rStyle w:val="Incipit"/>
          <w:lang w:val="it-IT"/>
        </w:rPr>
        <w:t>Dico autem vobis</w:t>
      </w:r>
      <w:r w:rsidRPr="00386CF3">
        <w:rPr>
          <w:lang w:val="it-IT"/>
        </w:rPr>
        <w:t>.</w:t>
      </w:r>
    </w:p>
    <w:p w:rsidR="002D4665" w:rsidRPr="00386CF3" w:rsidRDefault="002D4665" w:rsidP="004275F3">
      <w:pPr>
        <w:rPr>
          <w:lang w:val="it-IT"/>
        </w:rPr>
      </w:pPr>
      <w:r w:rsidRPr="00386CF3">
        <w:rPr>
          <w:rStyle w:val="Time1"/>
          <w:lang w:val="it-IT"/>
        </w:rPr>
        <w:t>In secunda vespera</w:t>
      </w:r>
      <w:r w:rsidRPr="00386CF3">
        <w:rPr>
          <w:lang w:val="it-IT"/>
        </w:rPr>
        <w:t xml:space="preserve"> AN </w:t>
      </w:r>
      <w:r w:rsidRPr="00386CF3">
        <w:rPr>
          <w:rStyle w:val="Incipit"/>
          <w:lang w:val="it-IT"/>
        </w:rPr>
        <w:t>Iuravit dominus</w:t>
      </w:r>
      <w:r w:rsidRPr="00386CF3">
        <w:rPr>
          <w:lang w:val="it-IT"/>
        </w:rPr>
        <w:t xml:space="preserve"> cum ceteris. </w:t>
      </w:r>
      <w:r w:rsidR="009F322C" w:rsidRPr="00386CF3">
        <w:rPr>
          <w:lang w:val="it-IT"/>
        </w:rPr>
        <w:t xml:space="preserve">AM </w:t>
      </w:r>
      <w:r w:rsidR="009F322C" w:rsidRPr="00386CF3">
        <w:rPr>
          <w:rStyle w:val="Incipit"/>
          <w:lang w:val="it-IT"/>
        </w:rPr>
        <w:t>Dum steteritis</w:t>
      </w:r>
      <w:r w:rsidR="009F322C" w:rsidRPr="00386CF3">
        <w:rPr>
          <w:lang w:val="it-IT"/>
        </w:rPr>
        <w:t xml:space="preserve">. </w:t>
      </w:r>
      <w:r w:rsidR="00EA52EA" w:rsidRPr="00386CF3">
        <w:rPr>
          <w:lang w:val="it-IT"/>
        </w:rPr>
        <w:t>In suffragium</w:t>
      </w:r>
      <w:r w:rsidR="009F322C" w:rsidRPr="00386CF3">
        <w:rPr>
          <w:lang w:val="it-IT"/>
        </w:rPr>
        <w:t xml:space="preserve"> de sancta Maria [AC] </w:t>
      </w:r>
      <w:r w:rsidR="009F322C" w:rsidRPr="00386CF3">
        <w:rPr>
          <w:rStyle w:val="Incipit"/>
          <w:lang w:val="it-IT"/>
        </w:rPr>
        <w:t>O Gabriel.</w:t>
      </w:r>
    </w:p>
    <w:p w:rsidR="009F322C" w:rsidRPr="00386CF3" w:rsidRDefault="009F322C" w:rsidP="004275F3">
      <w:pPr>
        <w:pStyle w:val="Titolo1"/>
        <w:rPr>
          <w:lang w:val="pt-PT"/>
        </w:rPr>
      </w:pPr>
      <w:r w:rsidRPr="00386CF3">
        <w:rPr>
          <w:lang w:val="pt-PT"/>
        </w:rPr>
        <w:t>FERIA SEXTA</w:t>
      </w:r>
    </w:p>
    <w:p w:rsidR="009F322C" w:rsidRPr="00386CF3" w:rsidRDefault="009F322C"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[PS] </w:t>
      </w:r>
      <w:r w:rsidRPr="00386CF3">
        <w:rPr>
          <w:rStyle w:val="Incipit"/>
          <w:lang w:val="pt-PT"/>
        </w:rPr>
        <w:t>Venite</w:t>
      </w:r>
      <w:r w:rsidRPr="00386CF3">
        <w:rPr>
          <w:lang w:val="pt-PT"/>
        </w:rPr>
        <w:t xml:space="preserve">. EV </w:t>
      </w:r>
      <w:r w:rsidRPr="00386CF3">
        <w:rPr>
          <w:rStyle w:val="Incipit"/>
          <w:lang w:val="pt-PT"/>
        </w:rPr>
        <w:t>Exurgens Maria</w:t>
      </w:r>
      <w:r w:rsidRPr="00386CF3">
        <w:rPr>
          <w:lang w:val="pt-PT"/>
        </w:rPr>
        <w:t xml:space="preserve"> legitur. Responsorium septimum, octavum et nonum de historia [RP] </w:t>
      </w:r>
      <w:r w:rsidRPr="00386CF3">
        <w:rPr>
          <w:rStyle w:val="Incipit"/>
          <w:lang w:val="pt-PT"/>
        </w:rPr>
        <w:t>Clama</w:t>
      </w:r>
      <w:r w:rsidRPr="00386CF3">
        <w:rPr>
          <w:lang w:val="pt-PT"/>
        </w:rPr>
        <w:t>.</w:t>
      </w:r>
    </w:p>
    <w:p w:rsidR="009F322C" w:rsidRPr="00386CF3" w:rsidRDefault="009F322C" w:rsidP="004275F3">
      <w:pPr>
        <w:rPr>
          <w:lang w:val="pt-PT"/>
        </w:rPr>
      </w:pPr>
      <w:r w:rsidRPr="00386CF3">
        <w:rPr>
          <w:rStyle w:val="Time1"/>
          <w:lang w:val="pt-PT"/>
        </w:rPr>
        <w:t>Ad laudes</w:t>
      </w:r>
      <w:r w:rsidRPr="00386CF3">
        <w:rPr>
          <w:lang w:val="pt-PT"/>
        </w:rPr>
        <w:t xml:space="preserve"> AN </w:t>
      </w:r>
      <w:r w:rsidRPr="00386CF3">
        <w:rPr>
          <w:rStyle w:val="Incipit"/>
          <w:lang w:val="pt-PT"/>
        </w:rPr>
        <w:t>Constantes</w:t>
      </w:r>
      <w:r w:rsidRPr="00386CF3">
        <w:rPr>
          <w:lang w:val="pt-PT"/>
        </w:rPr>
        <w:t xml:space="preserve"> per totum. (29va) AB </w:t>
      </w:r>
      <w:r w:rsidRPr="00386CF3">
        <w:rPr>
          <w:rStyle w:val="Incipit"/>
          <w:lang w:val="pt-PT"/>
        </w:rPr>
        <w:t>Ex quo facta</w:t>
      </w:r>
      <w:r w:rsidRPr="00386CF3">
        <w:rPr>
          <w:lang w:val="pt-PT"/>
        </w:rPr>
        <w:t>.</w:t>
      </w:r>
    </w:p>
    <w:p w:rsidR="009F322C" w:rsidRPr="00386CF3" w:rsidRDefault="009F322C" w:rsidP="004275F3">
      <w:pPr>
        <w:rPr>
          <w:lang w:val="it-IT"/>
        </w:rPr>
      </w:pPr>
      <w:r w:rsidRPr="00386CF3">
        <w:rPr>
          <w:rStyle w:val="Time1"/>
          <w:lang w:val="en-US"/>
        </w:rPr>
        <w:t>Ad vesperas</w:t>
      </w:r>
      <w:r w:rsidRPr="00386CF3">
        <w:rPr>
          <w:lang w:val="en-US"/>
        </w:rPr>
        <w:t xml:space="preserve"> </w:t>
      </w:r>
      <w:r w:rsidR="00071E4D" w:rsidRPr="00386CF3">
        <w:rPr>
          <w:lang w:val="en-US"/>
        </w:rPr>
        <w:t xml:space="preserve">super psalmos AN </w:t>
      </w:r>
      <w:r w:rsidR="00071E4D" w:rsidRPr="00386CF3">
        <w:rPr>
          <w:rStyle w:val="Incipit"/>
          <w:lang w:val="en-US"/>
        </w:rPr>
        <w:t>Hoc est testimonium</w:t>
      </w:r>
      <w:r w:rsidR="00071E4D" w:rsidRPr="00386CF3">
        <w:rPr>
          <w:lang w:val="en-US"/>
        </w:rPr>
        <w:t xml:space="preserve">. </w:t>
      </w:r>
      <w:r w:rsidR="00071E4D" w:rsidRPr="00386CF3">
        <w:rPr>
          <w:lang w:val="it-IT"/>
        </w:rPr>
        <w:t>Haec saepius mutari solet in quarta antiphona illius laudis, quae in sesta laudis evenerit.</w:t>
      </w:r>
    </w:p>
    <w:p w:rsidR="00071E4D" w:rsidRPr="00386CF3" w:rsidRDefault="00071E4D" w:rsidP="004275F3">
      <w:pPr>
        <w:pStyle w:val="Titolo1"/>
        <w:rPr>
          <w:lang w:val="it-IT"/>
        </w:rPr>
      </w:pPr>
      <w:r w:rsidRPr="00386CF3">
        <w:rPr>
          <w:lang w:val="it-IT"/>
        </w:rPr>
        <w:t>SABBATO</w:t>
      </w:r>
    </w:p>
    <w:p w:rsidR="00CD2A04" w:rsidRPr="00386CF3" w:rsidRDefault="00071E4D" w:rsidP="004275F3">
      <w:pPr>
        <w:rPr>
          <w:lang w:val="it-IT"/>
        </w:rPr>
      </w:pPr>
      <w:r w:rsidRPr="00386CF3">
        <w:rPr>
          <w:rStyle w:val="Time1"/>
          <w:lang w:val="it-IT"/>
        </w:rPr>
        <w:t>[Ad matutinam]</w:t>
      </w:r>
      <w:r w:rsidRPr="00386CF3">
        <w:rPr>
          <w:lang w:val="it-IT"/>
        </w:rPr>
        <w:t xml:space="preserve"> INV </w:t>
      </w:r>
      <w:r w:rsidRPr="00386CF3">
        <w:rPr>
          <w:rStyle w:val="Incipit"/>
          <w:lang w:val="it-IT"/>
        </w:rPr>
        <w:t>Surgite in gloria</w:t>
      </w:r>
      <w:r w:rsidRPr="00386CF3">
        <w:rPr>
          <w:lang w:val="it-IT"/>
        </w:rPr>
        <w:t xml:space="preserve">. EV </w:t>
      </w:r>
      <w:r w:rsidRPr="00386CF3">
        <w:rPr>
          <w:rStyle w:val="Incipit"/>
          <w:lang w:val="it-IT"/>
        </w:rPr>
        <w:t>Anno quinto decimo</w:t>
      </w:r>
      <w:r w:rsidRPr="00386CF3">
        <w:rPr>
          <w:lang w:val="it-IT"/>
        </w:rPr>
        <w:t xml:space="preserve"> |leguntur::legitur|. Ultima tria |responsoria responsoria::responsoria| de historia [RP] </w:t>
      </w:r>
      <w:r w:rsidRPr="00386CF3">
        <w:rPr>
          <w:rStyle w:val="Incipit"/>
          <w:lang w:val="it-IT"/>
        </w:rPr>
        <w:t>Clama</w:t>
      </w:r>
      <w:r w:rsidRPr="00386CF3">
        <w:rPr>
          <w:lang w:val="it-IT"/>
        </w:rPr>
        <w:t xml:space="preserve">. </w:t>
      </w:r>
    </w:p>
    <w:p w:rsidR="00CD2A04" w:rsidRPr="00386CF3" w:rsidRDefault="00CD2A04" w:rsidP="004275F3">
      <w:pPr>
        <w:rPr>
          <w:lang w:val="it-IT"/>
        </w:rPr>
      </w:pPr>
      <w:r w:rsidRPr="00386CF3">
        <w:rPr>
          <w:rStyle w:val="Time1"/>
          <w:lang w:val="it-IT"/>
        </w:rPr>
        <w:t>[Ad laudes]</w:t>
      </w:r>
      <w:r w:rsidRPr="00386CF3">
        <w:rPr>
          <w:lang w:val="it-IT"/>
        </w:rPr>
        <w:t xml:space="preserve"> f</w:t>
      </w:r>
      <w:r w:rsidR="00071E4D" w:rsidRPr="00386CF3">
        <w:rPr>
          <w:lang w:val="it-IT"/>
        </w:rPr>
        <w:t>eria quinta in festo sancti Thomae</w:t>
      </w:r>
      <w:r w:rsidRPr="00386CF3">
        <w:rPr>
          <w:lang w:val="it-IT"/>
        </w:rPr>
        <w:t xml:space="preserve"> omissa ad laudes AN </w:t>
      </w:r>
      <w:r w:rsidRPr="00386CF3">
        <w:rPr>
          <w:rStyle w:val="Incipit"/>
          <w:lang w:val="it-IT"/>
        </w:rPr>
        <w:t>De Sion</w:t>
      </w:r>
      <w:r w:rsidR="0060359E" w:rsidRPr="00386CF3">
        <w:rPr>
          <w:lang w:val="it-IT"/>
        </w:rPr>
        <w:t xml:space="preserve"> cum ceteris. Et pro quar</w:t>
      </w:r>
      <w:r w:rsidRPr="00386CF3">
        <w:rPr>
          <w:lang w:val="it-IT"/>
        </w:rPr>
        <w:t xml:space="preserve">ta AN </w:t>
      </w:r>
      <w:r w:rsidRPr="00386CF3">
        <w:rPr>
          <w:rStyle w:val="Incipit"/>
          <w:lang w:val="it-IT"/>
        </w:rPr>
        <w:t>Ecce deus</w:t>
      </w:r>
      <w:r w:rsidRPr="00386CF3">
        <w:rPr>
          <w:lang w:val="it-IT"/>
        </w:rPr>
        <w:t xml:space="preserve">, AN </w:t>
      </w:r>
      <w:r w:rsidRPr="00386CF3">
        <w:rPr>
          <w:rStyle w:val="Incipit"/>
          <w:lang w:val="it-IT"/>
        </w:rPr>
        <w:t>Expectetur</w:t>
      </w:r>
      <w:r w:rsidRPr="00386CF3">
        <w:rPr>
          <w:lang w:val="it-IT"/>
        </w:rPr>
        <w:t xml:space="preserve">. AB </w:t>
      </w:r>
      <w:r w:rsidRPr="00386CF3">
        <w:rPr>
          <w:rStyle w:val="Incipit"/>
          <w:lang w:val="it-IT"/>
        </w:rPr>
        <w:t>Omnis vallis</w:t>
      </w:r>
      <w:r w:rsidRPr="00386CF3">
        <w:rPr>
          <w:lang w:val="it-IT"/>
        </w:rPr>
        <w:t>.</w:t>
      </w:r>
    </w:p>
    <w:p w:rsidR="00CD2A04" w:rsidRPr="00386CF3" w:rsidRDefault="00CD2A04" w:rsidP="004275F3">
      <w:pPr>
        <w:rPr>
          <w:lang w:val="it-IT"/>
        </w:rPr>
      </w:pPr>
      <w:r w:rsidRPr="00386CF3">
        <w:rPr>
          <w:rStyle w:val="Time1"/>
          <w:lang w:val="it-IT"/>
        </w:rPr>
        <w:t>Ad vesperas</w:t>
      </w:r>
      <w:r w:rsidRPr="00386CF3">
        <w:rPr>
          <w:lang w:val="it-IT"/>
        </w:rPr>
        <w:t xml:space="preserve"> super psalmos AN </w:t>
      </w:r>
      <w:r w:rsidR="0060359E" w:rsidRPr="00386CF3">
        <w:rPr>
          <w:rStyle w:val="Incipit"/>
          <w:lang w:val="it-IT"/>
        </w:rPr>
        <w:t>|Levata::</w:t>
      </w:r>
      <w:r w:rsidRPr="00386CF3">
        <w:rPr>
          <w:rStyle w:val="Incipit"/>
          <w:lang w:val="it-IT"/>
        </w:rPr>
        <w:t>Levate</w:t>
      </w:r>
      <w:r w:rsidR="0060359E" w:rsidRPr="00386CF3">
        <w:rPr>
          <w:rStyle w:val="Incipit"/>
          <w:lang w:val="it-IT"/>
        </w:rPr>
        <w:t>|</w:t>
      </w:r>
      <w:r w:rsidRPr="00386CF3">
        <w:rPr>
          <w:rStyle w:val="Incipit"/>
          <w:lang w:val="it-IT"/>
        </w:rPr>
        <w:t xml:space="preserve"> capita</w:t>
      </w:r>
      <w:r w:rsidRPr="00386CF3">
        <w:rPr>
          <w:lang w:val="it-IT"/>
        </w:rPr>
        <w:t xml:space="preserve">. CP </w:t>
      </w:r>
      <w:r w:rsidRPr="00386CF3">
        <w:rPr>
          <w:rStyle w:val="Incipit"/>
          <w:lang w:val="it-IT"/>
        </w:rPr>
        <w:t>Leva oculos</w:t>
      </w:r>
      <w:r w:rsidRPr="00386CF3">
        <w:rPr>
          <w:lang w:val="it-IT"/>
        </w:rPr>
        <w:t xml:space="preserve">. RP </w:t>
      </w:r>
      <w:r w:rsidRPr="00386CF3">
        <w:rPr>
          <w:rStyle w:val="Incipit"/>
          <w:lang w:val="it-IT"/>
        </w:rPr>
        <w:t>De illa (29vb) occulta</w:t>
      </w:r>
      <w:r w:rsidRPr="00386CF3">
        <w:rPr>
          <w:lang w:val="it-IT"/>
        </w:rPr>
        <w:t xml:space="preserve">. HY </w:t>
      </w:r>
      <w:r w:rsidRPr="00386CF3">
        <w:rPr>
          <w:rStyle w:val="Incipit"/>
          <w:lang w:val="it-IT"/>
        </w:rPr>
        <w:t>Veni redemptor gentium</w:t>
      </w:r>
      <w:r w:rsidRPr="00386CF3">
        <w:rPr>
          <w:lang w:val="it-IT"/>
        </w:rPr>
        <w:t xml:space="preserve">. VS </w:t>
      </w:r>
      <w:r w:rsidRPr="00386CF3">
        <w:rPr>
          <w:rStyle w:val="Incipit"/>
          <w:lang w:val="it-IT"/>
        </w:rPr>
        <w:t>Rorate caeli</w:t>
      </w:r>
      <w:r w:rsidRPr="00386CF3">
        <w:rPr>
          <w:lang w:val="it-IT"/>
        </w:rPr>
        <w:t xml:space="preserve">. AM </w:t>
      </w:r>
      <w:r w:rsidRPr="00386CF3">
        <w:rPr>
          <w:rStyle w:val="Incipit"/>
          <w:lang w:val="it-IT"/>
        </w:rPr>
        <w:t>O Hierusalem</w:t>
      </w:r>
      <w:r w:rsidRPr="00386CF3">
        <w:rPr>
          <w:lang w:val="it-IT"/>
        </w:rPr>
        <w:t>.</w:t>
      </w:r>
    </w:p>
    <w:p w:rsidR="00071E4D" w:rsidRPr="00386CF3" w:rsidRDefault="00CD2A04" w:rsidP="004275F3">
      <w:pPr>
        <w:pStyle w:val="Titolo1"/>
        <w:rPr>
          <w:lang w:val="it-IT"/>
        </w:rPr>
      </w:pPr>
      <w:r w:rsidRPr="00386CF3">
        <w:rPr>
          <w:lang w:val="it-IT"/>
        </w:rPr>
        <w:t>[IN VIGILIA NATIVITATIS DOMINI]</w:t>
      </w:r>
    </w:p>
    <w:p w:rsidR="00CD2A04" w:rsidRPr="00386CF3" w:rsidRDefault="00CD2A04" w:rsidP="004275F3">
      <w:pPr>
        <w:rPr>
          <w:lang w:val="pt-PT"/>
        </w:rPr>
      </w:pPr>
      <w:r w:rsidRPr="00386CF3">
        <w:rPr>
          <w:rStyle w:val="Time1"/>
          <w:lang w:val="it-IT"/>
        </w:rPr>
        <w:t>[Ad matutinam]</w:t>
      </w:r>
      <w:r w:rsidRPr="00386CF3">
        <w:rPr>
          <w:lang w:val="it-IT"/>
        </w:rPr>
        <w:t xml:space="preserve"> INV </w:t>
      </w:r>
      <w:r w:rsidRPr="00386CF3">
        <w:rPr>
          <w:rStyle w:val="Incipit"/>
          <w:lang w:val="it-IT"/>
        </w:rPr>
        <w:t>Hodie scietis</w:t>
      </w:r>
      <w:r w:rsidRPr="00386CF3">
        <w:rPr>
          <w:lang w:val="it-IT"/>
        </w:rPr>
        <w:t xml:space="preserve">. Antiphonae nocturnales ut supra. VS </w:t>
      </w:r>
      <w:r w:rsidRPr="00386CF3">
        <w:rPr>
          <w:rStyle w:val="Incipit"/>
          <w:lang w:val="it-IT"/>
        </w:rPr>
        <w:t>Egredietur virga</w:t>
      </w:r>
      <w:r w:rsidRPr="00386CF3">
        <w:rPr>
          <w:lang w:val="it-IT"/>
        </w:rPr>
        <w:t xml:space="preserve">. </w:t>
      </w:r>
      <w:r w:rsidRPr="00386CF3">
        <w:rPr>
          <w:lang w:val="pt-PT"/>
        </w:rPr>
        <w:t xml:space="preserve">VS </w:t>
      </w:r>
      <w:r w:rsidRPr="00386CF3">
        <w:rPr>
          <w:rStyle w:val="Incipit"/>
          <w:lang w:val="pt-PT"/>
        </w:rPr>
        <w:t>Egredietur dominus</w:t>
      </w:r>
      <w:r w:rsidRPr="00386CF3">
        <w:rPr>
          <w:lang w:val="pt-PT"/>
        </w:rPr>
        <w:t xml:space="preserve">. VS </w:t>
      </w:r>
      <w:r w:rsidRPr="00386CF3">
        <w:rPr>
          <w:rStyle w:val="Incipit"/>
          <w:lang w:val="pt-PT"/>
        </w:rPr>
        <w:t>Constantes</w:t>
      </w:r>
      <w:r w:rsidR="000B1AA2" w:rsidRPr="00386CF3">
        <w:rPr>
          <w:rStyle w:val="Incipit"/>
          <w:lang w:val="pt-PT"/>
        </w:rPr>
        <w:t xml:space="preserve"> estote</w:t>
      </w:r>
      <w:r w:rsidR="000B1AA2" w:rsidRPr="00386CF3">
        <w:rPr>
          <w:lang w:val="pt-PT"/>
        </w:rPr>
        <w:t xml:space="preserve">. LS </w:t>
      </w:r>
      <w:r w:rsidR="000B1AA2" w:rsidRPr="00386CF3">
        <w:rPr>
          <w:rStyle w:val="Incipit"/>
          <w:lang w:val="pt-PT"/>
        </w:rPr>
        <w:t>Laetitia quanta sit</w:t>
      </w:r>
      <w:r w:rsidR="000B1AA2" w:rsidRPr="00386CF3">
        <w:rPr>
          <w:lang w:val="pt-PT"/>
        </w:rPr>
        <w:t xml:space="preserve"> |leguntur::legitur|. Prima tria responsoria de historia [RP] </w:t>
      </w:r>
      <w:r w:rsidR="000B1AA2" w:rsidRPr="00386CF3">
        <w:rPr>
          <w:rStyle w:val="Incipit"/>
          <w:lang w:val="pt-PT"/>
        </w:rPr>
        <w:t>Canite tuba</w:t>
      </w:r>
      <w:r w:rsidR="000B1AA2" w:rsidRPr="00386CF3">
        <w:rPr>
          <w:lang w:val="pt-PT"/>
        </w:rPr>
        <w:t xml:space="preserve">. Et illa tria responsoria [RP] </w:t>
      </w:r>
      <w:r w:rsidR="000B1AA2" w:rsidRPr="00386CF3">
        <w:rPr>
          <w:rStyle w:val="Incipit"/>
          <w:lang w:val="pt-PT"/>
        </w:rPr>
        <w:t>Sanctificamini</w:t>
      </w:r>
      <w:r w:rsidR="000B1AA2" w:rsidRPr="00386CF3">
        <w:rPr>
          <w:lang w:val="pt-PT"/>
        </w:rPr>
        <w:t xml:space="preserve">. RP </w:t>
      </w:r>
      <w:r w:rsidR="000B1AA2" w:rsidRPr="00386CF3">
        <w:rPr>
          <w:rStyle w:val="Incipit"/>
          <w:lang w:val="pt-PT"/>
        </w:rPr>
        <w:t>Constantes</w:t>
      </w:r>
      <w:r w:rsidR="000B1AA2" w:rsidRPr="00386CF3">
        <w:rPr>
          <w:lang w:val="pt-PT"/>
        </w:rPr>
        <w:t xml:space="preserve">. RP </w:t>
      </w:r>
      <w:r w:rsidR="000B1AA2" w:rsidRPr="00386CF3">
        <w:rPr>
          <w:rStyle w:val="Incipit"/>
          <w:lang w:val="pt-PT"/>
        </w:rPr>
        <w:t>Sanctificamini</w:t>
      </w:r>
      <w:r w:rsidR="000B1AA2" w:rsidRPr="00386CF3">
        <w:rPr>
          <w:lang w:val="pt-PT"/>
        </w:rPr>
        <w:t>.</w:t>
      </w:r>
    </w:p>
    <w:p w:rsidR="00C7462F" w:rsidRPr="00386CF3" w:rsidRDefault="000B1AA2" w:rsidP="004275F3">
      <w:pPr>
        <w:rPr>
          <w:lang w:val="pt-PT"/>
        </w:rPr>
      </w:pPr>
      <w:r w:rsidRPr="00386CF3">
        <w:rPr>
          <w:lang w:val="pt-PT"/>
        </w:rPr>
        <w:lastRenderedPageBreak/>
        <w:t xml:space="preserve">Versiculus ante laudes [VS] </w:t>
      </w:r>
      <w:r w:rsidRPr="00386CF3">
        <w:rPr>
          <w:rStyle w:val="Incipit"/>
          <w:lang w:val="pt-PT"/>
        </w:rPr>
        <w:t>Crastina die delebitur</w:t>
      </w:r>
      <w:r w:rsidR="00C7462F" w:rsidRPr="00386CF3">
        <w:rPr>
          <w:lang w:val="pt-PT"/>
        </w:rPr>
        <w:t xml:space="preserve">. </w:t>
      </w:r>
    </w:p>
    <w:p w:rsidR="000B1AA2" w:rsidRPr="00386CF3" w:rsidRDefault="00C7462F" w:rsidP="004275F3">
      <w:pPr>
        <w:rPr>
          <w:lang w:val="en-US"/>
        </w:rPr>
      </w:pPr>
      <w:r w:rsidRPr="00386CF3">
        <w:rPr>
          <w:rStyle w:val="Time1"/>
          <w:lang w:val="pt-PT"/>
        </w:rPr>
        <w:t>A</w:t>
      </w:r>
      <w:r w:rsidR="000B1AA2" w:rsidRPr="00386CF3">
        <w:rPr>
          <w:rStyle w:val="Time1"/>
          <w:lang w:val="pt-PT"/>
        </w:rPr>
        <w:t>d laudes</w:t>
      </w:r>
      <w:r w:rsidRPr="00386CF3">
        <w:rPr>
          <w:lang w:val="pt-PT"/>
        </w:rPr>
        <w:t xml:space="preserve"> AN</w:t>
      </w:r>
      <w:r w:rsidR="000B1AA2" w:rsidRPr="00386CF3">
        <w:rPr>
          <w:lang w:val="pt-PT"/>
        </w:rPr>
        <w:t xml:space="preserve"> </w:t>
      </w:r>
      <w:r w:rsidR="000B1AA2" w:rsidRPr="00386CF3">
        <w:rPr>
          <w:rStyle w:val="Incipit"/>
          <w:lang w:val="pt-PT"/>
        </w:rPr>
        <w:t>Iudea et Hierusalem</w:t>
      </w:r>
      <w:r w:rsidR="000B1AA2" w:rsidRPr="00386CF3">
        <w:rPr>
          <w:lang w:val="pt-PT"/>
        </w:rPr>
        <w:t xml:space="preserve">. Pro quarta scilecet AN </w:t>
      </w:r>
      <w:r w:rsidR="000B1AA2" w:rsidRPr="00386CF3">
        <w:rPr>
          <w:rStyle w:val="Incipit"/>
          <w:lang w:val="pt-PT"/>
        </w:rPr>
        <w:t>Expectetur</w:t>
      </w:r>
      <w:r w:rsidR="000B1AA2" w:rsidRPr="00386CF3">
        <w:rPr>
          <w:lang w:val="pt-PT"/>
        </w:rPr>
        <w:t xml:space="preserve">, AN </w:t>
      </w:r>
      <w:r w:rsidR="000B1AA2" w:rsidRPr="00386CF3">
        <w:rPr>
          <w:rStyle w:val="Incipit"/>
          <w:lang w:val="pt-PT"/>
        </w:rPr>
        <w:t>Dominus veniet</w:t>
      </w:r>
      <w:r w:rsidR="000B1AA2" w:rsidRPr="00386CF3">
        <w:rPr>
          <w:lang w:val="pt-PT"/>
        </w:rPr>
        <w:t xml:space="preserve"> quae supra in [AN] </w:t>
      </w:r>
      <w:r w:rsidR="000B1AA2" w:rsidRPr="00386CF3">
        <w:rPr>
          <w:rStyle w:val="Incipit"/>
          <w:lang w:val="pt-PT"/>
        </w:rPr>
        <w:t xml:space="preserve">Canite </w:t>
      </w:r>
      <w:r w:rsidR="0060359E" w:rsidRPr="00386CF3">
        <w:rPr>
          <w:rStyle w:val="Incipit"/>
          <w:lang w:val="pt-PT"/>
        </w:rPr>
        <w:t>tuba</w:t>
      </w:r>
      <w:r w:rsidR="0060359E" w:rsidRPr="00386CF3">
        <w:rPr>
          <w:lang w:val="pt-PT"/>
        </w:rPr>
        <w:t xml:space="preserve"> </w:t>
      </w:r>
      <w:r w:rsidR="002564B0">
        <w:rPr>
          <w:lang w:val="pt-PT"/>
        </w:rPr>
        <w:t>est (30ra</w:t>
      </w:r>
      <w:r w:rsidR="000B1AA2" w:rsidRPr="00386CF3">
        <w:rPr>
          <w:lang w:val="pt-PT"/>
        </w:rPr>
        <w:t xml:space="preserve">) omissa. </w:t>
      </w:r>
      <w:r w:rsidR="000B1AA2" w:rsidRPr="00386CF3">
        <w:rPr>
          <w:lang w:val="en-US"/>
        </w:rPr>
        <w:t xml:space="preserve">VS </w:t>
      </w:r>
      <w:r w:rsidR="000B1AA2" w:rsidRPr="00386CF3">
        <w:rPr>
          <w:rStyle w:val="Incipit"/>
          <w:lang w:val="en-US"/>
        </w:rPr>
        <w:t>Hodie scietis</w:t>
      </w:r>
      <w:r w:rsidR="000B1AA2" w:rsidRPr="00386CF3">
        <w:rPr>
          <w:lang w:val="en-US"/>
        </w:rPr>
        <w:t xml:space="preserve">. AB </w:t>
      </w:r>
      <w:r w:rsidR="000B1AA2" w:rsidRPr="00386CF3">
        <w:rPr>
          <w:rStyle w:val="Incipit"/>
          <w:lang w:val="en-US"/>
        </w:rPr>
        <w:t>Ioseph filii</w:t>
      </w:r>
      <w:r w:rsidR="000B1AA2" w:rsidRPr="00386CF3">
        <w:rPr>
          <w:lang w:val="en-US"/>
        </w:rPr>
        <w:t>.</w:t>
      </w:r>
    </w:p>
    <w:p w:rsidR="000B1AA2" w:rsidRPr="00386CF3" w:rsidRDefault="000B1AA2" w:rsidP="004275F3">
      <w:pPr>
        <w:rPr>
          <w:lang w:val="fr-FR"/>
        </w:rPr>
      </w:pPr>
      <w:r w:rsidRPr="00386CF3">
        <w:rPr>
          <w:rStyle w:val="Time1"/>
          <w:lang w:val="en-US"/>
        </w:rPr>
        <w:t>Ad primam</w:t>
      </w:r>
      <w:r w:rsidRPr="00386CF3">
        <w:rPr>
          <w:lang w:val="en-US"/>
        </w:rPr>
        <w:t xml:space="preserve"> AN </w:t>
      </w:r>
      <w:r w:rsidRPr="00386CF3">
        <w:rPr>
          <w:rStyle w:val="Incipit"/>
          <w:lang w:val="en-US"/>
        </w:rPr>
        <w:t>Hodie scietis</w:t>
      </w:r>
      <w:r w:rsidR="008B561A" w:rsidRPr="00386CF3">
        <w:rPr>
          <w:lang w:val="en-US"/>
        </w:rPr>
        <w:t xml:space="preserve">. </w:t>
      </w:r>
      <w:r w:rsidR="008B561A" w:rsidRPr="00386CF3">
        <w:rPr>
          <w:lang w:val="fr-FR"/>
        </w:rPr>
        <w:t xml:space="preserve">CP </w:t>
      </w:r>
      <w:r w:rsidR="008B561A" w:rsidRPr="00386CF3">
        <w:rPr>
          <w:rStyle w:val="Incipit"/>
          <w:lang w:val="fr-FR"/>
        </w:rPr>
        <w:t>S</w:t>
      </w:r>
      <w:r w:rsidRPr="00386CF3">
        <w:rPr>
          <w:rStyle w:val="Incipit"/>
          <w:lang w:val="fr-FR"/>
        </w:rPr>
        <w:t>alus erit</w:t>
      </w:r>
      <w:r w:rsidRPr="00386CF3">
        <w:rPr>
          <w:lang w:val="fr-FR"/>
        </w:rPr>
        <w:t xml:space="preserve">. RB </w:t>
      </w:r>
      <w:r w:rsidRPr="00386CF3">
        <w:rPr>
          <w:rStyle w:val="Incipit"/>
          <w:lang w:val="fr-FR"/>
        </w:rPr>
        <w:t>Christe fili</w:t>
      </w:r>
      <w:r w:rsidRPr="00386CF3">
        <w:rPr>
          <w:lang w:val="fr-FR"/>
        </w:rPr>
        <w:t xml:space="preserve">. RV </w:t>
      </w:r>
      <w:r w:rsidRPr="00386CF3">
        <w:rPr>
          <w:rStyle w:val="Incipit"/>
          <w:lang w:val="fr-FR"/>
        </w:rPr>
        <w:t>Qui sedes</w:t>
      </w:r>
      <w:r w:rsidRPr="00386CF3">
        <w:rPr>
          <w:lang w:val="fr-FR"/>
        </w:rPr>
        <w:t xml:space="preserve">. VS </w:t>
      </w:r>
      <w:r w:rsidRPr="00386CF3">
        <w:rPr>
          <w:rStyle w:val="Incipit"/>
          <w:lang w:val="fr-FR"/>
        </w:rPr>
        <w:t>Ex Sion species</w:t>
      </w:r>
      <w:r w:rsidRPr="00386CF3">
        <w:rPr>
          <w:lang w:val="fr-FR"/>
        </w:rPr>
        <w:t xml:space="preserve">. OR </w:t>
      </w:r>
      <w:r w:rsidRPr="00386CF3">
        <w:rPr>
          <w:rStyle w:val="Incipit"/>
          <w:lang w:val="fr-FR"/>
        </w:rPr>
        <w:t>Praesta quaesumus misericors deus</w:t>
      </w:r>
      <w:r w:rsidRPr="00386CF3">
        <w:rPr>
          <w:lang w:val="fr-FR"/>
        </w:rPr>
        <w:t>.</w:t>
      </w:r>
    </w:p>
    <w:p w:rsidR="000B1AA2" w:rsidRPr="00386CF3" w:rsidRDefault="000B1AA2" w:rsidP="004275F3">
      <w:pPr>
        <w:rPr>
          <w:lang w:val="fr-FR"/>
        </w:rPr>
      </w:pPr>
      <w:r w:rsidRPr="00386CF3">
        <w:rPr>
          <w:rStyle w:val="Time1"/>
          <w:lang w:val="fr-FR"/>
        </w:rPr>
        <w:t>Ad tertiam</w:t>
      </w:r>
      <w:r w:rsidRPr="00386CF3">
        <w:rPr>
          <w:lang w:val="fr-FR"/>
        </w:rPr>
        <w:t xml:space="preserve"> AN </w:t>
      </w:r>
      <w:r w:rsidRPr="00386CF3">
        <w:rPr>
          <w:rStyle w:val="Incipit"/>
          <w:lang w:val="fr-FR"/>
        </w:rPr>
        <w:t>Scitote quia</w:t>
      </w:r>
      <w:r w:rsidRPr="00386CF3">
        <w:rPr>
          <w:lang w:val="fr-FR"/>
        </w:rPr>
        <w:t xml:space="preserve">. RB </w:t>
      </w:r>
      <w:r w:rsidRPr="00386CF3">
        <w:rPr>
          <w:rStyle w:val="Incipit"/>
          <w:lang w:val="fr-FR"/>
        </w:rPr>
        <w:t>Hodie scietis</w:t>
      </w:r>
      <w:r w:rsidRPr="00386CF3">
        <w:rPr>
          <w:lang w:val="fr-FR"/>
        </w:rPr>
        <w:t xml:space="preserve">. RV </w:t>
      </w:r>
      <w:r w:rsidRPr="00386CF3">
        <w:rPr>
          <w:rStyle w:val="Incipit"/>
          <w:lang w:val="fr-FR"/>
        </w:rPr>
        <w:t>Et mane videbitis</w:t>
      </w:r>
      <w:r w:rsidRPr="00386CF3">
        <w:rPr>
          <w:lang w:val="fr-FR"/>
        </w:rPr>
        <w:t xml:space="preserve">. VS </w:t>
      </w:r>
      <w:r w:rsidRPr="00386CF3">
        <w:rPr>
          <w:rStyle w:val="Incipit"/>
          <w:lang w:val="fr-FR"/>
        </w:rPr>
        <w:t>Crastina die</w:t>
      </w:r>
      <w:r w:rsidRPr="00386CF3">
        <w:rPr>
          <w:lang w:val="fr-FR"/>
        </w:rPr>
        <w:t>.</w:t>
      </w:r>
    </w:p>
    <w:p w:rsidR="000B1AA2" w:rsidRPr="00386CF3" w:rsidRDefault="000B1AA2" w:rsidP="004275F3">
      <w:pPr>
        <w:rPr>
          <w:lang w:val="fr-FR"/>
        </w:rPr>
      </w:pPr>
      <w:r w:rsidRPr="00386CF3">
        <w:rPr>
          <w:rStyle w:val="Time1"/>
          <w:lang w:val="it-IT"/>
        </w:rPr>
        <w:t>Ad missam</w:t>
      </w:r>
      <w:r w:rsidRPr="00386CF3">
        <w:rPr>
          <w:lang w:val="it-IT"/>
        </w:rPr>
        <w:t xml:space="preserve"> IN </w:t>
      </w:r>
      <w:r w:rsidRPr="00386CF3">
        <w:rPr>
          <w:rStyle w:val="Incipit"/>
          <w:lang w:val="it-IT"/>
        </w:rPr>
        <w:t>Hodie scietis quia</w:t>
      </w:r>
      <w:r w:rsidRPr="00386CF3">
        <w:rPr>
          <w:lang w:val="it-IT"/>
        </w:rPr>
        <w:t xml:space="preserve">. Una tantum dicitur oratio. </w:t>
      </w:r>
      <w:r w:rsidRPr="00386CF3">
        <w:rPr>
          <w:lang w:val="fr-FR"/>
        </w:rPr>
        <w:t xml:space="preserve">EPP </w:t>
      </w:r>
      <w:r w:rsidRPr="00386CF3">
        <w:rPr>
          <w:rStyle w:val="Incipit"/>
          <w:lang w:val="fr-FR"/>
        </w:rPr>
        <w:t>Propter Sion</w:t>
      </w:r>
      <w:r w:rsidRPr="00386CF3">
        <w:rPr>
          <w:lang w:val="fr-FR"/>
        </w:rPr>
        <w:t xml:space="preserve">. EP </w:t>
      </w:r>
      <w:r w:rsidRPr="00386CF3">
        <w:rPr>
          <w:rStyle w:val="Incipit"/>
          <w:lang w:val="fr-FR"/>
        </w:rPr>
        <w:t>Paulu</w:t>
      </w:r>
      <w:r w:rsidR="002A33B4" w:rsidRPr="00386CF3">
        <w:rPr>
          <w:rStyle w:val="Incipit"/>
          <w:lang w:val="fr-FR"/>
        </w:rPr>
        <w:t>s servus</w:t>
      </w:r>
      <w:r w:rsidR="002A33B4" w:rsidRPr="00386CF3">
        <w:rPr>
          <w:lang w:val="fr-FR"/>
        </w:rPr>
        <w:t xml:space="preserve">. GR </w:t>
      </w:r>
      <w:r w:rsidR="002A33B4" w:rsidRPr="00386CF3">
        <w:rPr>
          <w:rStyle w:val="Incipit"/>
          <w:lang w:val="fr-FR"/>
        </w:rPr>
        <w:t>Hodie scietis</w:t>
      </w:r>
      <w:r w:rsidR="002A33B4" w:rsidRPr="00386CF3">
        <w:rPr>
          <w:lang w:val="fr-FR"/>
        </w:rPr>
        <w:t xml:space="preserve">. ALV </w:t>
      </w:r>
      <w:r w:rsidR="002A33B4" w:rsidRPr="00386CF3">
        <w:rPr>
          <w:rStyle w:val="Incipit"/>
          <w:lang w:val="fr-FR"/>
        </w:rPr>
        <w:t>Veni domine</w:t>
      </w:r>
      <w:r w:rsidR="002A33B4" w:rsidRPr="00386CF3">
        <w:rPr>
          <w:lang w:val="fr-FR"/>
        </w:rPr>
        <w:t xml:space="preserve">. EV </w:t>
      </w:r>
      <w:r w:rsidR="002A33B4" w:rsidRPr="00386CF3">
        <w:rPr>
          <w:rStyle w:val="Incipit"/>
          <w:lang w:val="fr-FR"/>
        </w:rPr>
        <w:t>Cum esset desponsata</w:t>
      </w:r>
      <w:r w:rsidR="002A33B4" w:rsidRPr="00386CF3">
        <w:rPr>
          <w:lang w:val="fr-FR"/>
        </w:rPr>
        <w:t xml:space="preserve">. OF </w:t>
      </w:r>
      <w:r w:rsidR="002A33B4" w:rsidRPr="00386CF3">
        <w:rPr>
          <w:rStyle w:val="Incipit"/>
          <w:lang w:val="fr-FR"/>
        </w:rPr>
        <w:t>Tollite portas</w:t>
      </w:r>
      <w:r w:rsidR="002A33B4" w:rsidRPr="00386CF3">
        <w:rPr>
          <w:lang w:val="fr-FR"/>
        </w:rPr>
        <w:t xml:space="preserve">. CO </w:t>
      </w:r>
      <w:r w:rsidR="002A33B4" w:rsidRPr="00386CF3">
        <w:rPr>
          <w:rStyle w:val="Incipit"/>
          <w:lang w:val="fr-FR"/>
        </w:rPr>
        <w:t>Revelabitur gloria</w:t>
      </w:r>
      <w:r w:rsidR="002A33B4" w:rsidRPr="00386CF3">
        <w:rPr>
          <w:lang w:val="fr-FR"/>
        </w:rPr>
        <w:t xml:space="preserve">. (30rb) Missa cum [BD] </w:t>
      </w:r>
      <w:r w:rsidR="002A33B4" w:rsidRPr="00386CF3">
        <w:rPr>
          <w:rStyle w:val="Incipit"/>
          <w:lang w:val="fr-FR"/>
        </w:rPr>
        <w:t>Benedicamus domino</w:t>
      </w:r>
      <w:r w:rsidR="002A33B4" w:rsidRPr="00386CF3">
        <w:rPr>
          <w:lang w:val="fr-FR"/>
        </w:rPr>
        <w:t xml:space="preserve"> concluditur. </w:t>
      </w:r>
      <w:r w:rsidR="00220B93" w:rsidRPr="00386CF3">
        <w:rPr>
          <w:lang w:val="fr-FR"/>
        </w:rPr>
        <w:t>De</w:t>
      </w:r>
      <w:r w:rsidR="002A33B4" w:rsidRPr="00386CF3">
        <w:rPr>
          <w:lang w:val="fr-FR"/>
        </w:rPr>
        <w:t xml:space="preserve"> nulla vigilia in</w:t>
      </w:r>
      <w:r w:rsidR="0060359E" w:rsidRPr="00386CF3">
        <w:rPr>
          <w:lang w:val="fr-FR"/>
        </w:rPr>
        <w:t xml:space="preserve"> dominica evenerit, agitur nisi</w:t>
      </w:r>
      <w:r w:rsidR="002A33B4" w:rsidRPr="00386CF3">
        <w:rPr>
          <w:lang w:val="fr-FR"/>
        </w:rPr>
        <w:t xml:space="preserve"> de vigilia nativitatis.</w:t>
      </w:r>
    </w:p>
    <w:p w:rsidR="002A33B4" w:rsidRPr="00386CF3" w:rsidRDefault="002A33B4" w:rsidP="004275F3">
      <w:pPr>
        <w:rPr>
          <w:lang w:val="fr-FR"/>
        </w:rPr>
      </w:pPr>
      <w:r w:rsidRPr="00386CF3">
        <w:rPr>
          <w:rStyle w:val="Time1"/>
          <w:lang w:val="fr-FR"/>
        </w:rPr>
        <w:t>Ad sextam</w:t>
      </w:r>
      <w:r w:rsidRPr="00386CF3">
        <w:rPr>
          <w:lang w:val="fr-FR"/>
        </w:rPr>
        <w:t xml:space="preserve"> AN </w:t>
      </w:r>
      <w:r w:rsidRPr="00386CF3">
        <w:rPr>
          <w:rStyle w:val="Incipit"/>
          <w:lang w:val="fr-FR"/>
        </w:rPr>
        <w:t>Levate capita</w:t>
      </w:r>
      <w:r w:rsidRPr="00386CF3">
        <w:rPr>
          <w:lang w:val="fr-FR"/>
        </w:rPr>
        <w:t xml:space="preserve">. RB </w:t>
      </w:r>
      <w:r w:rsidRPr="00386CF3">
        <w:rPr>
          <w:rStyle w:val="Incipit"/>
          <w:lang w:val="fr-FR"/>
        </w:rPr>
        <w:t>Crastina die</w:t>
      </w:r>
      <w:r w:rsidRPr="00386CF3">
        <w:rPr>
          <w:lang w:val="fr-FR"/>
        </w:rPr>
        <w:t xml:space="preserve">. RV </w:t>
      </w:r>
      <w:r w:rsidRPr="00386CF3">
        <w:rPr>
          <w:rStyle w:val="Incipit"/>
          <w:lang w:val="fr-FR"/>
        </w:rPr>
        <w:t>|Ecce::Et| regnabit</w:t>
      </w:r>
      <w:r w:rsidRPr="00386CF3">
        <w:rPr>
          <w:lang w:val="fr-FR"/>
        </w:rPr>
        <w:t xml:space="preserve">. VS </w:t>
      </w:r>
      <w:r w:rsidRPr="00386CF3">
        <w:rPr>
          <w:rStyle w:val="Incipit"/>
          <w:lang w:val="fr-FR"/>
        </w:rPr>
        <w:t>Crastina erit nobis salus</w:t>
      </w:r>
      <w:r w:rsidRPr="00386CF3">
        <w:rPr>
          <w:lang w:val="fr-FR"/>
        </w:rPr>
        <w:t>.</w:t>
      </w:r>
    </w:p>
    <w:p w:rsidR="002A33B4" w:rsidRPr="00386CF3" w:rsidRDefault="002A33B4" w:rsidP="004275F3">
      <w:pPr>
        <w:rPr>
          <w:lang w:val="fr-FR"/>
        </w:rPr>
      </w:pPr>
      <w:r w:rsidRPr="00386CF3">
        <w:rPr>
          <w:rStyle w:val="Time1"/>
          <w:lang w:val="fr-FR"/>
        </w:rPr>
        <w:t>Ad nonam</w:t>
      </w:r>
      <w:r w:rsidRPr="00386CF3">
        <w:rPr>
          <w:lang w:val="fr-FR"/>
        </w:rPr>
        <w:t xml:space="preserve"> AN </w:t>
      </w:r>
      <w:r w:rsidRPr="00386CF3">
        <w:rPr>
          <w:rStyle w:val="Incipit"/>
          <w:lang w:val="fr-FR"/>
        </w:rPr>
        <w:t>Magnificatus est</w:t>
      </w:r>
      <w:r w:rsidRPr="00386CF3">
        <w:rPr>
          <w:lang w:val="fr-FR"/>
        </w:rPr>
        <w:t xml:space="preserve">. RB </w:t>
      </w:r>
      <w:r w:rsidRPr="00386CF3">
        <w:rPr>
          <w:rStyle w:val="Incipit"/>
          <w:lang w:val="fr-FR"/>
        </w:rPr>
        <w:t>Scitote quia prope</w:t>
      </w:r>
      <w:r w:rsidRPr="00386CF3">
        <w:rPr>
          <w:lang w:val="fr-FR"/>
        </w:rPr>
        <w:t xml:space="preserve">. RV </w:t>
      </w:r>
      <w:r w:rsidR="00FF7363" w:rsidRPr="00386CF3">
        <w:rPr>
          <w:rStyle w:val="Incipit"/>
          <w:lang w:val="fr-FR"/>
        </w:rPr>
        <w:t>Amen dico vobis</w:t>
      </w:r>
      <w:r w:rsidR="00FF7363" w:rsidRPr="00386CF3">
        <w:rPr>
          <w:lang w:val="fr-FR"/>
        </w:rPr>
        <w:t xml:space="preserve">. VS </w:t>
      </w:r>
      <w:r w:rsidR="00FF7363" w:rsidRPr="00386CF3">
        <w:rPr>
          <w:rStyle w:val="Incipit"/>
          <w:lang w:val="fr-FR"/>
        </w:rPr>
        <w:t>Constantes estote</w:t>
      </w:r>
      <w:r w:rsidR="00FF7363" w:rsidRPr="00386CF3">
        <w:rPr>
          <w:lang w:val="fr-FR"/>
        </w:rPr>
        <w:t>.</w:t>
      </w:r>
    </w:p>
    <w:p w:rsidR="00FF7363" w:rsidRPr="00386CF3" w:rsidRDefault="00FF7363" w:rsidP="004275F3">
      <w:pPr>
        <w:pStyle w:val="Titolo1"/>
        <w:rPr>
          <w:lang w:val="it-IT"/>
        </w:rPr>
      </w:pPr>
      <w:r w:rsidRPr="00386CF3">
        <w:rPr>
          <w:lang w:val="it-IT"/>
        </w:rPr>
        <w:t>[REGULA SECUNDA]</w:t>
      </w:r>
    </w:p>
    <w:p w:rsidR="00FF7363" w:rsidRPr="00386CF3" w:rsidRDefault="00FF7363" w:rsidP="004275F3">
      <w:pPr>
        <w:rPr>
          <w:lang w:val="es-ES"/>
        </w:rPr>
      </w:pPr>
      <w:r w:rsidRPr="00386CF3">
        <w:rPr>
          <w:lang w:val="it-IT"/>
        </w:rPr>
        <w:t xml:space="preserve">Si vigilia domini feria secunda evenerit, in praecedenti, non in proxima dominica, LS </w:t>
      </w:r>
      <w:r w:rsidRPr="00386CF3">
        <w:rPr>
          <w:rStyle w:val="Incipit"/>
          <w:lang w:val="it-IT"/>
        </w:rPr>
        <w:t>Sanctam</w:t>
      </w:r>
      <w:r w:rsidRPr="00386CF3">
        <w:rPr>
          <w:lang w:val="it-IT"/>
        </w:rPr>
        <w:t xml:space="preserve"> legitur cum historia [R</w:t>
      </w:r>
      <w:r w:rsidR="009D190D" w:rsidRPr="00386CF3">
        <w:rPr>
          <w:lang w:val="it-IT"/>
        </w:rPr>
        <w:t>P</w:t>
      </w:r>
      <w:r w:rsidRPr="00386CF3">
        <w:rPr>
          <w:lang w:val="it-IT"/>
        </w:rPr>
        <w:t>]</w:t>
      </w:r>
      <w:r w:rsidR="009D190D" w:rsidRPr="00386CF3">
        <w:rPr>
          <w:lang w:val="it-IT"/>
        </w:rPr>
        <w:t xml:space="preserve"> </w:t>
      </w:r>
      <w:r w:rsidR="009D190D" w:rsidRPr="00386CF3">
        <w:rPr>
          <w:rStyle w:val="Incipit"/>
          <w:lang w:val="it-IT"/>
        </w:rPr>
        <w:t>Ecce apparebit</w:t>
      </w:r>
      <w:r w:rsidR="009D190D" w:rsidRPr="00386CF3">
        <w:rPr>
          <w:lang w:val="it-IT"/>
        </w:rPr>
        <w:t xml:space="preserve"> ut supra. </w:t>
      </w:r>
      <w:r w:rsidR="009D190D" w:rsidRPr="00386CF3">
        <w:rPr>
          <w:lang w:val="es-ES"/>
        </w:rPr>
        <w:t>(30va) Tunc adeventus sunt tres ebdomadae et una dies.</w:t>
      </w:r>
    </w:p>
    <w:p w:rsidR="009D190D" w:rsidRPr="00386CF3" w:rsidRDefault="009D190D" w:rsidP="004275F3">
      <w:pPr>
        <w:pStyle w:val="Titolo1"/>
        <w:rPr>
          <w:lang w:val="es-ES"/>
        </w:rPr>
      </w:pPr>
      <w:r w:rsidRPr="00386CF3">
        <w:rPr>
          <w:lang w:val="es-ES"/>
        </w:rPr>
        <w:t>FERIA SECUNDA</w:t>
      </w:r>
    </w:p>
    <w:p w:rsidR="009D190D" w:rsidRPr="00386CF3" w:rsidRDefault="009D190D" w:rsidP="004275F3">
      <w:pPr>
        <w:rPr>
          <w:lang w:val="es-ES"/>
        </w:rPr>
      </w:pPr>
      <w:r w:rsidRPr="00386CF3">
        <w:rPr>
          <w:rStyle w:val="Time1"/>
          <w:lang w:val="es-ES"/>
        </w:rPr>
        <w:t>[Ad matutinam]</w:t>
      </w:r>
      <w:r w:rsidRPr="00386CF3">
        <w:rPr>
          <w:lang w:val="es-ES"/>
        </w:rPr>
        <w:t xml:space="preserve"> </w:t>
      </w:r>
      <w:r w:rsidR="002C7893" w:rsidRPr="00386CF3">
        <w:rPr>
          <w:lang w:val="es-ES"/>
        </w:rPr>
        <w:t xml:space="preserve">INV </w:t>
      </w:r>
      <w:r w:rsidRPr="00386CF3">
        <w:rPr>
          <w:rStyle w:val="Incipit"/>
          <w:lang w:val="es-ES"/>
        </w:rPr>
        <w:t>Surgite vigilemus</w:t>
      </w:r>
      <w:r w:rsidRPr="00386CF3">
        <w:rPr>
          <w:lang w:val="es-ES"/>
        </w:rPr>
        <w:t xml:space="preserve">. LS </w:t>
      </w:r>
      <w:r w:rsidRPr="00386CF3">
        <w:rPr>
          <w:rStyle w:val="Incipit"/>
          <w:lang w:val="es-ES"/>
        </w:rPr>
        <w:t>Legimus sanctum Moysen</w:t>
      </w:r>
      <w:r w:rsidRPr="00386CF3">
        <w:rPr>
          <w:lang w:val="es-ES"/>
        </w:rPr>
        <w:t xml:space="preserve"> |leguntur::legitur|. Prima tria responsoria de historia [RP] </w:t>
      </w:r>
      <w:r w:rsidRPr="00386CF3">
        <w:rPr>
          <w:rStyle w:val="Incipit"/>
          <w:lang w:val="es-ES"/>
        </w:rPr>
        <w:t>Clama</w:t>
      </w:r>
      <w:r w:rsidRPr="00386CF3">
        <w:rPr>
          <w:lang w:val="es-ES"/>
        </w:rPr>
        <w:t>.</w:t>
      </w:r>
    </w:p>
    <w:p w:rsidR="009D190D" w:rsidRPr="00386CF3" w:rsidRDefault="009D190D" w:rsidP="004275F3">
      <w:pPr>
        <w:rPr>
          <w:lang w:val="es-ES"/>
        </w:rPr>
      </w:pPr>
      <w:r w:rsidRPr="00386CF3">
        <w:rPr>
          <w:rStyle w:val="Time1"/>
          <w:lang w:val="es-ES"/>
        </w:rPr>
        <w:t>Ad laudes</w:t>
      </w:r>
      <w:r w:rsidRPr="00386CF3">
        <w:rPr>
          <w:lang w:val="es-ES"/>
        </w:rPr>
        <w:t xml:space="preserve"> AN </w:t>
      </w:r>
      <w:r w:rsidRPr="00386CF3">
        <w:rPr>
          <w:rStyle w:val="Incipit"/>
          <w:lang w:val="es-ES"/>
        </w:rPr>
        <w:t>Ecce venio</w:t>
      </w:r>
      <w:r w:rsidRPr="00386CF3">
        <w:rPr>
          <w:lang w:val="es-ES"/>
        </w:rPr>
        <w:t xml:space="preserve"> ut supra in prima regula.</w:t>
      </w:r>
    </w:p>
    <w:p w:rsidR="009D190D" w:rsidRPr="00386CF3" w:rsidRDefault="009D190D" w:rsidP="004275F3">
      <w:pPr>
        <w:rPr>
          <w:lang w:val="pt-PT"/>
        </w:rPr>
      </w:pPr>
      <w:r w:rsidRPr="00386CF3">
        <w:rPr>
          <w:rStyle w:val="Time1"/>
          <w:lang w:val="es-ES"/>
        </w:rPr>
        <w:t>Ad vesperas</w:t>
      </w:r>
      <w:r w:rsidRPr="00386CF3">
        <w:rPr>
          <w:lang w:val="es-ES"/>
        </w:rPr>
        <w:t xml:space="preserve"> super psalmos AN </w:t>
      </w:r>
      <w:r w:rsidRPr="00386CF3">
        <w:rPr>
          <w:rStyle w:val="Incipit"/>
          <w:lang w:val="es-ES"/>
        </w:rPr>
        <w:t>Veni domine</w:t>
      </w:r>
      <w:r w:rsidRPr="00386CF3">
        <w:rPr>
          <w:lang w:val="es-ES"/>
        </w:rPr>
        <w:t xml:space="preserve">. </w:t>
      </w:r>
      <w:r w:rsidRPr="00386CF3">
        <w:rPr>
          <w:lang w:val="pt-PT"/>
        </w:rPr>
        <w:t xml:space="preserve">AB </w:t>
      </w:r>
      <w:r w:rsidRPr="00386CF3">
        <w:rPr>
          <w:rStyle w:val="Incipit"/>
          <w:lang w:val="pt-PT"/>
        </w:rPr>
        <w:t>Oriens</w:t>
      </w:r>
      <w:r w:rsidRPr="00386CF3">
        <w:rPr>
          <w:lang w:val="pt-PT"/>
        </w:rPr>
        <w:t xml:space="preserve">. De sancta Maria ut supra </w:t>
      </w:r>
      <w:r w:rsidR="00EA52EA" w:rsidRPr="00386CF3">
        <w:rPr>
          <w:lang w:val="pt-PT"/>
        </w:rPr>
        <w:t>in suffragium</w:t>
      </w:r>
      <w:r w:rsidRPr="00386CF3">
        <w:rPr>
          <w:lang w:val="pt-PT"/>
        </w:rPr>
        <w:t>.</w:t>
      </w:r>
    </w:p>
    <w:p w:rsidR="009D190D" w:rsidRPr="00386CF3" w:rsidRDefault="009D190D" w:rsidP="004275F3">
      <w:pPr>
        <w:pStyle w:val="Titolo1"/>
        <w:rPr>
          <w:lang w:val="pt-PT"/>
        </w:rPr>
      </w:pPr>
      <w:r w:rsidRPr="00386CF3">
        <w:rPr>
          <w:lang w:val="pt-PT"/>
        </w:rPr>
        <w:t>FERIA TERTIA</w:t>
      </w:r>
    </w:p>
    <w:p w:rsidR="009D190D" w:rsidRPr="00386CF3" w:rsidRDefault="009D190D" w:rsidP="004275F3">
      <w:pPr>
        <w:rPr>
          <w:lang w:val="pt-PT"/>
        </w:rPr>
      </w:pPr>
      <w:r w:rsidRPr="00386CF3">
        <w:rPr>
          <w:rStyle w:val="Time1"/>
          <w:lang w:val="pt-PT"/>
        </w:rPr>
        <w:t>[Ad matutinam]</w:t>
      </w:r>
      <w:r w:rsidRPr="00386CF3">
        <w:rPr>
          <w:lang w:val="pt-PT"/>
        </w:rPr>
        <w:t xml:space="preserve"> invitatorium sicut in feria secunda. LS </w:t>
      </w:r>
      <w:r w:rsidR="00481BBD" w:rsidRPr="00386CF3">
        <w:rPr>
          <w:rStyle w:val="Incipit"/>
          <w:lang w:val="pt-PT"/>
        </w:rPr>
        <w:t>Vos Ä+</w:t>
      </w:r>
      <w:r w:rsidRPr="00386CF3">
        <w:rPr>
          <w:rStyle w:val="Incipit"/>
          <w:lang w:val="pt-PT"/>
        </w:rPr>
        <w:t>inquam</w:t>
      </w:r>
      <w:r w:rsidR="00481BBD" w:rsidRPr="00386CF3">
        <w:rPr>
          <w:rStyle w:val="Incipit"/>
          <w:lang w:val="pt-PT"/>
        </w:rPr>
        <w:t>+Ä</w:t>
      </w:r>
      <w:r w:rsidRPr="00386CF3">
        <w:rPr>
          <w:rStyle w:val="Incipit"/>
          <w:lang w:val="pt-PT"/>
        </w:rPr>
        <w:t xml:space="preserve"> convenio</w:t>
      </w:r>
      <w:r w:rsidRPr="00386CF3">
        <w:rPr>
          <w:lang w:val="pt-PT"/>
        </w:rPr>
        <w:t xml:space="preserve">. Responsoria quartum, quintum et sextum de historia [RP] </w:t>
      </w:r>
      <w:r w:rsidRPr="00386CF3">
        <w:rPr>
          <w:rStyle w:val="Incipit"/>
          <w:lang w:val="pt-PT"/>
        </w:rPr>
        <w:t>Clama</w:t>
      </w:r>
      <w:r w:rsidRPr="00386CF3">
        <w:rPr>
          <w:lang w:val="pt-PT"/>
        </w:rPr>
        <w:t>.</w:t>
      </w:r>
    </w:p>
    <w:p w:rsidR="009D190D" w:rsidRPr="00386CF3" w:rsidRDefault="009D190D" w:rsidP="004275F3">
      <w:pPr>
        <w:rPr>
          <w:lang w:val="en-US"/>
        </w:rPr>
      </w:pPr>
      <w:r w:rsidRPr="00386CF3">
        <w:rPr>
          <w:rStyle w:val="Time1"/>
          <w:lang w:val="en-US"/>
        </w:rPr>
        <w:t>Ad laudes</w:t>
      </w:r>
      <w:r w:rsidRPr="00386CF3">
        <w:rPr>
          <w:lang w:val="en-US"/>
        </w:rPr>
        <w:t xml:space="preserve"> AN </w:t>
      </w:r>
      <w:r w:rsidRPr="00386CF3">
        <w:rPr>
          <w:rStyle w:val="Incipit"/>
          <w:lang w:val="en-US"/>
        </w:rPr>
        <w:t xml:space="preserve">Rorate </w:t>
      </w:r>
      <w:r w:rsidRPr="00386CF3">
        <w:rPr>
          <w:lang w:val="en-US"/>
        </w:rPr>
        <w:t xml:space="preserve">ut supra in prima. </w:t>
      </w:r>
    </w:p>
    <w:p w:rsidR="009D190D" w:rsidRPr="00386CF3" w:rsidRDefault="009D190D" w:rsidP="004275F3">
      <w:pPr>
        <w:rPr>
          <w:lang w:val="en-US"/>
        </w:rPr>
      </w:pPr>
      <w:r w:rsidRPr="00386CF3">
        <w:rPr>
          <w:lang w:val="en-US"/>
        </w:rPr>
        <w:t xml:space="preserve">(30vb) </w:t>
      </w:r>
      <w:r w:rsidRPr="00386CF3">
        <w:rPr>
          <w:rStyle w:val="Time1"/>
          <w:lang w:val="en-US"/>
        </w:rPr>
        <w:t>Ad vesperas</w:t>
      </w:r>
      <w:r w:rsidRPr="00386CF3">
        <w:rPr>
          <w:lang w:val="en-US"/>
        </w:rPr>
        <w:t xml:space="preserve"> super feriales psalmos AN </w:t>
      </w:r>
      <w:r w:rsidRPr="00386CF3">
        <w:rPr>
          <w:rStyle w:val="Incipit"/>
          <w:lang w:val="en-US"/>
        </w:rPr>
        <w:t>Elevare elevare</w:t>
      </w:r>
      <w:r w:rsidRPr="00386CF3">
        <w:rPr>
          <w:lang w:val="en-US"/>
        </w:rPr>
        <w:t xml:space="preserve">. AB </w:t>
      </w:r>
      <w:r w:rsidRPr="00386CF3">
        <w:rPr>
          <w:rStyle w:val="Incipit"/>
          <w:lang w:val="en-US"/>
        </w:rPr>
        <w:t>O rex gentium</w:t>
      </w:r>
      <w:r w:rsidRPr="00386CF3">
        <w:rPr>
          <w:lang w:val="en-US"/>
        </w:rPr>
        <w:t>.</w:t>
      </w:r>
    </w:p>
    <w:p w:rsidR="002A777F" w:rsidRPr="00386CF3" w:rsidRDefault="002A777F" w:rsidP="004275F3">
      <w:pPr>
        <w:pStyle w:val="Titolo1"/>
        <w:rPr>
          <w:lang w:val="en-US"/>
        </w:rPr>
      </w:pPr>
      <w:r w:rsidRPr="00386CF3">
        <w:rPr>
          <w:lang w:val="en-US"/>
        </w:rPr>
        <w:t>FERIA QUARTA</w:t>
      </w:r>
    </w:p>
    <w:p w:rsidR="002A777F" w:rsidRPr="00386CF3" w:rsidRDefault="002C7893" w:rsidP="004275F3">
      <w:pPr>
        <w:rPr>
          <w:lang w:val="pt-PT"/>
        </w:rPr>
      </w:pPr>
      <w:r w:rsidRPr="00386CF3">
        <w:rPr>
          <w:rStyle w:val="Time1"/>
          <w:lang w:val="en-US"/>
        </w:rPr>
        <w:t>[Ad matutinam</w:t>
      </w:r>
      <w:r w:rsidR="002A777F" w:rsidRPr="00386CF3">
        <w:rPr>
          <w:rStyle w:val="Time1"/>
          <w:lang w:val="en-US"/>
        </w:rPr>
        <w:t>]</w:t>
      </w:r>
      <w:r w:rsidR="002A777F" w:rsidRPr="00386CF3">
        <w:rPr>
          <w:lang w:val="en-US"/>
        </w:rPr>
        <w:t xml:space="preserve"> INV </w:t>
      </w:r>
      <w:r w:rsidR="002A777F" w:rsidRPr="00386CF3">
        <w:rPr>
          <w:rStyle w:val="Incipit"/>
          <w:lang w:val="en-US"/>
        </w:rPr>
        <w:t>Surgite vigilemus</w:t>
      </w:r>
      <w:r w:rsidR="002A777F" w:rsidRPr="00386CF3">
        <w:rPr>
          <w:lang w:val="en-US"/>
        </w:rPr>
        <w:t xml:space="preserve">. </w:t>
      </w:r>
      <w:r w:rsidR="002A777F" w:rsidRPr="00386CF3">
        <w:rPr>
          <w:lang w:val="pt-PT"/>
        </w:rPr>
        <w:t xml:space="preserve">EV </w:t>
      </w:r>
      <w:r w:rsidR="002A777F" w:rsidRPr="00386CF3">
        <w:rPr>
          <w:rStyle w:val="Incipit"/>
          <w:lang w:val="pt-PT"/>
        </w:rPr>
        <w:t>Missus est Gabriel</w:t>
      </w:r>
      <w:r w:rsidR="002A777F" w:rsidRPr="00386CF3">
        <w:rPr>
          <w:lang w:val="pt-PT"/>
        </w:rPr>
        <w:t>.</w:t>
      </w:r>
    </w:p>
    <w:p w:rsidR="002A777F" w:rsidRPr="00386CF3" w:rsidRDefault="002A777F" w:rsidP="004275F3">
      <w:pPr>
        <w:rPr>
          <w:lang w:val="pt-PT"/>
        </w:rPr>
      </w:pPr>
      <w:r w:rsidRPr="00386CF3">
        <w:rPr>
          <w:rStyle w:val="Time1"/>
          <w:lang w:val="pt-PT"/>
        </w:rPr>
        <w:t>Ad v</w:t>
      </w:r>
      <w:r w:rsidR="00050DA5" w:rsidRPr="00386CF3">
        <w:rPr>
          <w:rStyle w:val="Time1"/>
          <w:lang w:val="pt-PT"/>
        </w:rPr>
        <w:t>e</w:t>
      </w:r>
      <w:r w:rsidRPr="00386CF3">
        <w:rPr>
          <w:rStyle w:val="Time1"/>
          <w:lang w:val="pt-PT"/>
        </w:rPr>
        <w:t>speras</w:t>
      </w:r>
      <w:r w:rsidRPr="00386CF3">
        <w:rPr>
          <w:lang w:val="pt-PT"/>
        </w:rPr>
        <w:t xml:space="preserve"> super feriales psalmos AN </w:t>
      </w:r>
      <w:r w:rsidRPr="00386CF3">
        <w:rPr>
          <w:rStyle w:val="Incipit"/>
          <w:lang w:val="pt-PT"/>
        </w:rPr>
        <w:t>Ponent domino</w:t>
      </w:r>
      <w:r w:rsidRPr="00386CF3">
        <w:rPr>
          <w:lang w:val="pt-PT"/>
        </w:rPr>
        <w:t xml:space="preserve">. AM </w:t>
      </w:r>
      <w:r w:rsidR="00353F96" w:rsidRPr="00386CF3">
        <w:rPr>
          <w:rStyle w:val="Incipit"/>
          <w:lang w:val="pt-PT"/>
        </w:rPr>
        <w:t>O Emmanuel</w:t>
      </w:r>
      <w:r w:rsidR="00353F96" w:rsidRPr="00386CF3">
        <w:rPr>
          <w:lang w:val="pt-PT"/>
        </w:rPr>
        <w:t xml:space="preserve">. </w:t>
      </w:r>
      <w:r w:rsidR="00EA52EA" w:rsidRPr="00386CF3">
        <w:rPr>
          <w:lang w:val="pt-PT"/>
        </w:rPr>
        <w:t>In suffragium</w:t>
      </w:r>
      <w:r w:rsidR="00353F96" w:rsidRPr="00386CF3">
        <w:rPr>
          <w:lang w:val="pt-PT"/>
        </w:rPr>
        <w:t xml:space="preserve"> de sancta Maria AC </w:t>
      </w:r>
      <w:r w:rsidR="00353F96" w:rsidRPr="00386CF3">
        <w:rPr>
          <w:rStyle w:val="Incipit"/>
          <w:lang w:val="pt-PT"/>
        </w:rPr>
        <w:t>Maria autem</w:t>
      </w:r>
      <w:r w:rsidR="00353F96" w:rsidRPr="00386CF3">
        <w:rPr>
          <w:lang w:val="pt-PT"/>
        </w:rPr>
        <w:t>.</w:t>
      </w:r>
    </w:p>
    <w:p w:rsidR="00353F96" w:rsidRPr="00386CF3" w:rsidRDefault="00353F96" w:rsidP="004275F3">
      <w:pPr>
        <w:pStyle w:val="Titolo1"/>
        <w:rPr>
          <w:lang w:val="pt-PT"/>
        </w:rPr>
      </w:pPr>
      <w:r w:rsidRPr="00386CF3">
        <w:rPr>
          <w:lang w:val="pt-PT"/>
        </w:rPr>
        <w:lastRenderedPageBreak/>
        <w:t>FERIA QUINTA</w:t>
      </w:r>
    </w:p>
    <w:p w:rsidR="00353F96" w:rsidRPr="00386CF3" w:rsidRDefault="00353F96" w:rsidP="004275F3">
      <w:pPr>
        <w:rPr>
          <w:lang w:val="it-IT"/>
        </w:rPr>
      </w:pPr>
      <w:r w:rsidRPr="00386CF3">
        <w:rPr>
          <w:rStyle w:val="Time1"/>
          <w:lang w:val="pt-PT"/>
        </w:rPr>
        <w:t>[Ad matutinam]</w:t>
      </w:r>
      <w:r w:rsidRPr="00386CF3">
        <w:rPr>
          <w:lang w:val="pt-PT"/>
        </w:rPr>
        <w:t xml:space="preserve"> </w:t>
      </w:r>
      <w:r w:rsidR="00E70B16" w:rsidRPr="00386CF3">
        <w:rPr>
          <w:lang w:val="pt-PT"/>
        </w:rPr>
        <w:t xml:space="preserve">INV </w:t>
      </w:r>
      <w:r w:rsidR="00E70B16" w:rsidRPr="00386CF3">
        <w:rPr>
          <w:rStyle w:val="Incipit"/>
          <w:lang w:val="pt-PT"/>
        </w:rPr>
        <w:t>Surgite vigilemus</w:t>
      </w:r>
      <w:r w:rsidR="00E70B16" w:rsidRPr="00386CF3">
        <w:rPr>
          <w:lang w:val="pt-PT"/>
        </w:rPr>
        <w:t xml:space="preserve"> m</w:t>
      </w:r>
      <w:r w:rsidRPr="00386CF3">
        <w:rPr>
          <w:lang w:val="pt-PT"/>
        </w:rPr>
        <w:t xml:space="preserve">inus. </w:t>
      </w:r>
      <w:r w:rsidRPr="00386CF3">
        <w:rPr>
          <w:lang w:val="fr-FR"/>
        </w:rPr>
        <w:t xml:space="preserve">Altera pars sermonis [LS] </w:t>
      </w:r>
      <w:r w:rsidRPr="00386CF3">
        <w:rPr>
          <w:rStyle w:val="Incipit"/>
          <w:lang w:val="fr-FR"/>
        </w:rPr>
        <w:t>Sufficiunt vobis</w:t>
      </w:r>
      <w:r w:rsidRPr="00386CF3">
        <w:rPr>
          <w:lang w:val="fr-FR"/>
        </w:rPr>
        <w:t xml:space="preserve">. </w:t>
      </w:r>
      <w:r w:rsidRPr="00386CF3">
        <w:rPr>
          <w:lang w:val="it-IT"/>
        </w:rPr>
        <w:t xml:space="preserve">Ultima tria responsoria de historia [RP] </w:t>
      </w:r>
      <w:r w:rsidRPr="00386CF3">
        <w:rPr>
          <w:rStyle w:val="Incipit"/>
          <w:lang w:val="it-IT"/>
        </w:rPr>
        <w:t>Clama</w:t>
      </w:r>
      <w:r w:rsidRPr="00386CF3">
        <w:rPr>
          <w:lang w:val="it-IT"/>
        </w:rPr>
        <w:t>.</w:t>
      </w:r>
    </w:p>
    <w:p w:rsidR="00353F96" w:rsidRPr="00386CF3" w:rsidRDefault="00353F96" w:rsidP="004275F3">
      <w:pPr>
        <w:rPr>
          <w:lang w:val="it-IT"/>
        </w:rPr>
      </w:pPr>
      <w:r w:rsidRPr="00386CF3">
        <w:rPr>
          <w:rStyle w:val="Time1"/>
          <w:lang w:val="it-IT"/>
        </w:rPr>
        <w:t>Ad laudes</w:t>
      </w:r>
      <w:r w:rsidRPr="00386CF3">
        <w:rPr>
          <w:lang w:val="it-IT"/>
        </w:rPr>
        <w:t xml:space="preserve"> AN </w:t>
      </w:r>
      <w:r w:rsidRPr="00386CF3">
        <w:rPr>
          <w:rStyle w:val="Incipit"/>
          <w:lang w:val="it-IT"/>
        </w:rPr>
        <w:t>De Sion</w:t>
      </w:r>
      <w:r w:rsidRPr="00386CF3">
        <w:rPr>
          <w:lang w:val="it-IT"/>
        </w:rPr>
        <w:t xml:space="preserve"> per totum. In evangelio pro ea quae est AN </w:t>
      </w:r>
      <w:r w:rsidRPr="00386CF3">
        <w:rPr>
          <w:rStyle w:val="Incipit"/>
          <w:lang w:val="it-IT"/>
        </w:rPr>
        <w:t>Vigilate animo</w:t>
      </w:r>
      <w:r w:rsidRPr="00386CF3">
        <w:rPr>
          <w:lang w:val="it-IT"/>
        </w:rPr>
        <w:t xml:space="preserve">, </w:t>
      </w:r>
      <w:r w:rsidR="00E70B16" w:rsidRPr="00386CF3">
        <w:rPr>
          <w:lang w:val="it-IT"/>
        </w:rPr>
        <w:t>(31ra)</w:t>
      </w:r>
      <w:r w:rsidR="000B3585" w:rsidRPr="00386CF3">
        <w:rPr>
          <w:lang w:val="it-IT"/>
        </w:rPr>
        <w:t xml:space="preserve"> </w:t>
      </w:r>
      <w:r w:rsidRPr="00386CF3">
        <w:rPr>
          <w:lang w:val="it-IT"/>
        </w:rPr>
        <w:t xml:space="preserve">AN </w:t>
      </w:r>
      <w:r w:rsidRPr="00386CF3">
        <w:rPr>
          <w:rStyle w:val="Incipit"/>
          <w:lang w:val="it-IT"/>
        </w:rPr>
        <w:t>Consolamini consolamini</w:t>
      </w:r>
      <w:r w:rsidRPr="00386CF3">
        <w:rPr>
          <w:lang w:val="it-IT"/>
        </w:rPr>
        <w:t>.</w:t>
      </w:r>
    </w:p>
    <w:p w:rsidR="00353F96" w:rsidRPr="00386CF3" w:rsidRDefault="00353F96" w:rsidP="004275F3">
      <w:pPr>
        <w:rPr>
          <w:lang w:val="it-IT"/>
        </w:rPr>
      </w:pPr>
      <w:r w:rsidRPr="00386CF3">
        <w:rPr>
          <w:rStyle w:val="Time1"/>
          <w:lang w:val="it-IT"/>
        </w:rPr>
        <w:t>Ad vesperas et ad matutinam</w:t>
      </w:r>
      <w:r w:rsidRPr="00386CF3">
        <w:rPr>
          <w:lang w:val="it-IT"/>
        </w:rPr>
        <w:t xml:space="preserve"> ut supra in prima regula de |apostolis::apostolo|</w:t>
      </w:r>
      <w:r w:rsidR="00E36845" w:rsidRPr="00386CF3">
        <w:rPr>
          <w:lang w:val="it-IT"/>
        </w:rPr>
        <w:t xml:space="preserve"> per omnia. In matutinis in suffragiis de sancta Maria AC </w:t>
      </w:r>
      <w:r w:rsidR="00E36845" w:rsidRPr="00386CF3">
        <w:rPr>
          <w:rStyle w:val="Incipit"/>
          <w:lang w:val="it-IT"/>
        </w:rPr>
        <w:t>Ex quo facta est</w:t>
      </w:r>
      <w:r w:rsidR="00E36845" w:rsidRPr="00386CF3">
        <w:rPr>
          <w:lang w:val="it-IT"/>
        </w:rPr>
        <w:t>.</w:t>
      </w:r>
    </w:p>
    <w:p w:rsidR="00E36845" w:rsidRPr="00386CF3" w:rsidRDefault="00E36845" w:rsidP="004275F3">
      <w:pPr>
        <w:pStyle w:val="Titolo1"/>
        <w:rPr>
          <w:lang w:val="it-IT"/>
        </w:rPr>
      </w:pPr>
      <w:r w:rsidRPr="00386CF3">
        <w:rPr>
          <w:lang w:val="it-IT"/>
        </w:rPr>
        <w:t>IN SABBATO</w:t>
      </w:r>
    </w:p>
    <w:p w:rsidR="00E36845" w:rsidRPr="00386CF3" w:rsidRDefault="00E36845" w:rsidP="004275F3">
      <w:pPr>
        <w:rPr>
          <w:lang w:val="it-IT"/>
        </w:rPr>
      </w:pPr>
      <w:r w:rsidRPr="00386CF3">
        <w:rPr>
          <w:rStyle w:val="Time1"/>
          <w:lang w:val="it-IT"/>
        </w:rPr>
        <w:t>[Ad matutinam]</w:t>
      </w:r>
      <w:r w:rsidRPr="00386CF3">
        <w:rPr>
          <w:lang w:val="it-IT"/>
        </w:rPr>
        <w:t xml:space="preserve"> INV </w:t>
      </w:r>
      <w:r w:rsidRPr="00386CF3">
        <w:rPr>
          <w:rStyle w:val="Incipit"/>
          <w:lang w:val="it-IT"/>
        </w:rPr>
        <w:t>Surgite vigilemus</w:t>
      </w:r>
      <w:r w:rsidRPr="00386CF3">
        <w:rPr>
          <w:lang w:val="it-IT"/>
        </w:rPr>
        <w:t xml:space="preserve">. EV </w:t>
      </w:r>
      <w:r w:rsidRPr="00386CF3">
        <w:rPr>
          <w:rStyle w:val="Incipit"/>
          <w:lang w:val="it-IT"/>
        </w:rPr>
        <w:t>Anno quinto decimo</w:t>
      </w:r>
      <w:r w:rsidRPr="00386CF3">
        <w:rPr>
          <w:lang w:val="it-IT"/>
        </w:rPr>
        <w:t xml:space="preserve">. RP </w:t>
      </w:r>
      <w:r w:rsidRPr="00386CF3">
        <w:rPr>
          <w:rStyle w:val="Incipit"/>
          <w:lang w:val="it-IT"/>
        </w:rPr>
        <w:t>Veni domine</w:t>
      </w:r>
      <w:r w:rsidRPr="00386CF3">
        <w:rPr>
          <w:lang w:val="it-IT"/>
        </w:rPr>
        <w:t xml:space="preserve">. RP </w:t>
      </w:r>
      <w:r w:rsidRPr="00386CF3">
        <w:rPr>
          <w:rStyle w:val="Incipit"/>
          <w:lang w:val="it-IT"/>
        </w:rPr>
        <w:t>Non discedimus</w:t>
      </w:r>
      <w:r w:rsidRPr="00386CF3">
        <w:rPr>
          <w:lang w:val="it-IT"/>
        </w:rPr>
        <w:t xml:space="preserve">. RP </w:t>
      </w:r>
      <w:r w:rsidRPr="00386CF3">
        <w:rPr>
          <w:rStyle w:val="Incipit"/>
          <w:lang w:val="it-IT"/>
        </w:rPr>
        <w:t>Vocabit</w:t>
      </w:r>
      <w:r w:rsidRPr="00386CF3">
        <w:rPr>
          <w:lang w:val="it-IT"/>
        </w:rPr>
        <w:t>.</w:t>
      </w:r>
    </w:p>
    <w:p w:rsidR="00E36845" w:rsidRPr="00386CF3" w:rsidRDefault="00E36845" w:rsidP="004275F3">
      <w:pPr>
        <w:rPr>
          <w:lang w:val="it-IT"/>
        </w:rPr>
      </w:pPr>
      <w:r w:rsidRPr="00386CF3">
        <w:rPr>
          <w:rStyle w:val="Time1"/>
          <w:lang w:val="it-IT"/>
        </w:rPr>
        <w:t>Ad laudes</w:t>
      </w:r>
      <w:r w:rsidRPr="00386CF3">
        <w:rPr>
          <w:lang w:val="it-IT"/>
        </w:rPr>
        <w:t xml:space="preserve"> AN </w:t>
      </w:r>
      <w:r w:rsidRPr="00386CF3">
        <w:rPr>
          <w:rStyle w:val="Incipit"/>
          <w:lang w:val="it-IT"/>
        </w:rPr>
        <w:t>Constantes</w:t>
      </w:r>
      <w:r w:rsidRPr="00386CF3">
        <w:rPr>
          <w:lang w:val="it-IT"/>
        </w:rPr>
        <w:t xml:space="preserve"> loco quartae antiphonae [AN] </w:t>
      </w:r>
      <w:r w:rsidRPr="00386CF3">
        <w:rPr>
          <w:rStyle w:val="Incipit"/>
          <w:lang w:val="it-IT"/>
        </w:rPr>
        <w:t>Expectetur</w:t>
      </w:r>
      <w:r w:rsidRPr="00386CF3">
        <w:rPr>
          <w:lang w:val="it-IT"/>
        </w:rPr>
        <w:t xml:space="preserve">. AB </w:t>
      </w:r>
      <w:r w:rsidRPr="00386CF3">
        <w:rPr>
          <w:rStyle w:val="Incipit"/>
          <w:lang w:val="it-IT"/>
        </w:rPr>
        <w:t>Omnis vallis</w:t>
      </w:r>
      <w:r w:rsidRPr="00386CF3">
        <w:rPr>
          <w:lang w:val="it-IT"/>
        </w:rPr>
        <w:t>.</w:t>
      </w:r>
    </w:p>
    <w:p w:rsidR="00E36845" w:rsidRPr="00386CF3" w:rsidRDefault="00E36845" w:rsidP="004275F3">
      <w:pPr>
        <w:rPr>
          <w:lang w:val="it-IT"/>
        </w:rPr>
      </w:pPr>
      <w:r w:rsidRPr="00386CF3">
        <w:rPr>
          <w:rStyle w:val="Time1"/>
          <w:lang w:val="it-IT"/>
        </w:rPr>
        <w:t>Ad vesperas</w:t>
      </w:r>
      <w:r w:rsidRPr="00386CF3">
        <w:rPr>
          <w:lang w:val="it-IT"/>
        </w:rPr>
        <w:t xml:space="preserve"> super psalmos AN </w:t>
      </w:r>
      <w:r w:rsidRPr="00386CF3">
        <w:rPr>
          <w:rStyle w:val="Incipit"/>
          <w:lang w:val="it-IT"/>
        </w:rPr>
        <w:t>Dabit illi dominus</w:t>
      </w:r>
      <w:r w:rsidRPr="00386CF3">
        <w:rPr>
          <w:lang w:val="it-IT"/>
        </w:rPr>
        <w:t xml:space="preserve">. RP </w:t>
      </w:r>
      <w:r w:rsidRPr="00386CF3">
        <w:rPr>
          <w:rStyle w:val="Incipit"/>
          <w:lang w:val="it-IT"/>
        </w:rPr>
        <w:t>Festina ne</w:t>
      </w:r>
      <w:r w:rsidRPr="00386CF3">
        <w:rPr>
          <w:lang w:val="it-IT"/>
        </w:rPr>
        <w:t xml:space="preserve">. HY </w:t>
      </w:r>
      <w:r w:rsidRPr="00386CF3">
        <w:rPr>
          <w:rStyle w:val="Incipit"/>
          <w:lang w:val="it-IT"/>
        </w:rPr>
        <w:t>Veni redemptor gentium</w:t>
      </w:r>
      <w:r w:rsidRPr="00386CF3">
        <w:rPr>
          <w:lang w:val="it-IT"/>
        </w:rPr>
        <w:t xml:space="preserve">. AM </w:t>
      </w:r>
      <w:r w:rsidRPr="00386CF3">
        <w:rPr>
          <w:rStyle w:val="Incipit"/>
          <w:lang w:val="it-IT"/>
        </w:rPr>
        <w:t>O rex pacificus</w:t>
      </w:r>
      <w:r w:rsidRPr="00386CF3">
        <w:rPr>
          <w:lang w:val="it-IT"/>
        </w:rPr>
        <w:t>.</w:t>
      </w:r>
    </w:p>
    <w:p w:rsidR="00526B2B" w:rsidRPr="00386CF3" w:rsidRDefault="00E36845" w:rsidP="004275F3">
      <w:pPr>
        <w:rPr>
          <w:lang w:val="it-IT"/>
        </w:rPr>
      </w:pPr>
      <w:r w:rsidRPr="00386CF3">
        <w:rPr>
          <w:rStyle w:val="Time1"/>
          <w:lang w:val="it-IT"/>
        </w:rPr>
        <w:t>Ad processionem</w:t>
      </w:r>
      <w:r w:rsidRPr="00386CF3">
        <w:rPr>
          <w:lang w:val="it-IT"/>
        </w:rPr>
        <w:t>, si fue</w:t>
      </w:r>
      <w:r w:rsidR="00526B2B" w:rsidRPr="00386CF3">
        <w:rPr>
          <w:lang w:val="it-IT"/>
        </w:rPr>
        <w:t xml:space="preserve">rit, RPP </w:t>
      </w:r>
      <w:r w:rsidR="00526B2B" w:rsidRPr="00386CF3">
        <w:rPr>
          <w:rStyle w:val="Incipit"/>
          <w:lang w:val="it-IT"/>
        </w:rPr>
        <w:t>(31rb) Annuntiatum est</w:t>
      </w:r>
      <w:r w:rsidR="00526B2B" w:rsidRPr="00386CF3">
        <w:rPr>
          <w:lang w:val="it-IT"/>
        </w:rPr>
        <w:t>.</w:t>
      </w:r>
    </w:p>
    <w:p w:rsidR="00E36845" w:rsidRPr="00386CF3" w:rsidRDefault="00E36845" w:rsidP="004275F3">
      <w:pPr>
        <w:rPr>
          <w:lang w:val="it-IT"/>
        </w:rPr>
      </w:pPr>
      <w:r w:rsidRPr="00386CF3">
        <w:rPr>
          <w:rStyle w:val="Time1"/>
          <w:lang w:val="it-IT"/>
        </w:rPr>
        <w:t>[Ad matutinam]</w:t>
      </w:r>
      <w:r w:rsidRPr="00386CF3">
        <w:rPr>
          <w:lang w:val="it-IT"/>
        </w:rPr>
        <w:t xml:space="preserve"> INV </w:t>
      </w:r>
      <w:r w:rsidRPr="00386CF3">
        <w:rPr>
          <w:rStyle w:val="Incipit"/>
          <w:lang w:val="it-IT"/>
        </w:rPr>
        <w:t>Vigilate</w:t>
      </w:r>
      <w:r w:rsidRPr="00386CF3">
        <w:rPr>
          <w:lang w:val="it-IT"/>
        </w:rPr>
        <w:t xml:space="preserve">. LS </w:t>
      </w:r>
      <w:r w:rsidRPr="00386CF3">
        <w:rPr>
          <w:rStyle w:val="Incipit"/>
          <w:lang w:val="it-IT"/>
        </w:rPr>
        <w:t>Laetitia</w:t>
      </w:r>
      <w:r w:rsidRPr="00386CF3">
        <w:rPr>
          <w:lang w:val="it-IT"/>
        </w:rPr>
        <w:t>. Historia [</w:t>
      </w:r>
      <w:r w:rsidR="0017565E" w:rsidRPr="00386CF3">
        <w:rPr>
          <w:lang w:val="it-IT"/>
        </w:rPr>
        <w:t>RP</w:t>
      </w:r>
      <w:r w:rsidRPr="00386CF3">
        <w:rPr>
          <w:lang w:val="it-IT"/>
        </w:rPr>
        <w:t>]</w:t>
      </w:r>
      <w:r w:rsidR="0017565E" w:rsidRPr="00386CF3">
        <w:rPr>
          <w:lang w:val="it-IT"/>
        </w:rPr>
        <w:t xml:space="preserve"> </w:t>
      </w:r>
      <w:r w:rsidR="0017565E" w:rsidRPr="00386CF3">
        <w:rPr>
          <w:rStyle w:val="Incipit"/>
          <w:lang w:val="it-IT"/>
        </w:rPr>
        <w:t>Canite tuba</w:t>
      </w:r>
      <w:r w:rsidR="0017565E" w:rsidRPr="00386CF3">
        <w:rPr>
          <w:lang w:val="it-IT"/>
        </w:rPr>
        <w:t xml:space="preserve"> per totum. </w:t>
      </w:r>
    </w:p>
    <w:p w:rsidR="0017565E" w:rsidRPr="00386CF3" w:rsidRDefault="0017565E" w:rsidP="004275F3">
      <w:pPr>
        <w:rPr>
          <w:lang w:val="pt-PT"/>
        </w:rPr>
      </w:pPr>
      <w:r w:rsidRPr="00386CF3">
        <w:rPr>
          <w:rStyle w:val="Time1"/>
          <w:lang w:val="it-IT"/>
        </w:rPr>
        <w:t>Ad processionem</w:t>
      </w:r>
      <w:r w:rsidRPr="00386CF3">
        <w:rPr>
          <w:lang w:val="it-IT"/>
        </w:rPr>
        <w:t xml:space="preserve"> RPP </w:t>
      </w:r>
      <w:r w:rsidRPr="00386CF3">
        <w:rPr>
          <w:rStyle w:val="Incipit"/>
          <w:lang w:val="it-IT"/>
        </w:rPr>
        <w:t>Virgo Israel</w:t>
      </w:r>
      <w:r w:rsidRPr="00386CF3">
        <w:rPr>
          <w:lang w:val="it-IT"/>
        </w:rPr>
        <w:t xml:space="preserve">. </w:t>
      </w:r>
      <w:r w:rsidRPr="00386CF3">
        <w:rPr>
          <w:lang w:val="pt-PT"/>
        </w:rPr>
        <w:t xml:space="preserve">In introitu AP </w:t>
      </w:r>
      <w:r w:rsidRPr="00386CF3">
        <w:rPr>
          <w:rStyle w:val="Incipit"/>
          <w:lang w:val="pt-PT"/>
        </w:rPr>
        <w:t>Bethlehem</w:t>
      </w:r>
      <w:r w:rsidRPr="00386CF3">
        <w:rPr>
          <w:lang w:val="pt-PT"/>
        </w:rPr>
        <w:t>.</w:t>
      </w:r>
    </w:p>
    <w:p w:rsidR="00526B2B" w:rsidRPr="00386CF3" w:rsidRDefault="0017565E" w:rsidP="004275F3">
      <w:pPr>
        <w:rPr>
          <w:lang w:val="it-IT"/>
        </w:rPr>
      </w:pPr>
      <w:r w:rsidRPr="00386CF3">
        <w:rPr>
          <w:rStyle w:val="Time1"/>
          <w:lang w:val="pt-PT"/>
        </w:rPr>
        <w:t>Ad vesperas</w:t>
      </w:r>
      <w:r w:rsidRPr="00386CF3">
        <w:rPr>
          <w:lang w:val="pt-PT"/>
        </w:rPr>
        <w:t xml:space="preserve"> super feriales psalmos AN </w:t>
      </w:r>
      <w:r w:rsidRPr="00386CF3">
        <w:rPr>
          <w:rStyle w:val="Incipit"/>
          <w:lang w:val="pt-PT"/>
        </w:rPr>
        <w:t>Levate capita</w:t>
      </w:r>
      <w:r w:rsidRPr="00386CF3">
        <w:rPr>
          <w:lang w:val="pt-PT"/>
        </w:rPr>
        <w:t xml:space="preserve">. CP </w:t>
      </w:r>
      <w:r w:rsidRPr="00386CF3">
        <w:rPr>
          <w:rStyle w:val="Incipit"/>
          <w:lang w:val="pt-PT"/>
        </w:rPr>
        <w:t>Leva oculos</w:t>
      </w:r>
      <w:r w:rsidRPr="00386CF3">
        <w:rPr>
          <w:lang w:val="pt-PT"/>
        </w:rPr>
        <w:t xml:space="preserve">. </w:t>
      </w:r>
      <w:r w:rsidRPr="00386CF3">
        <w:rPr>
          <w:lang w:val="it-IT"/>
        </w:rPr>
        <w:t xml:space="preserve">RP </w:t>
      </w:r>
      <w:r w:rsidRPr="00386CF3">
        <w:rPr>
          <w:rStyle w:val="Incipit"/>
          <w:lang w:val="it-IT"/>
        </w:rPr>
        <w:t>De illa occulta</w:t>
      </w:r>
      <w:r w:rsidRPr="00386CF3">
        <w:rPr>
          <w:lang w:val="it-IT"/>
        </w:rPr>
        <w:t xml:space="preserve">. HY </w:t>
      </w:r>
      <w:r w:rsidRPr="00386CF3">
        <w:rPr>
          <w:rStyle w:val="Incipit"/>
          <w:lang w:val="it-IT"/>
        </w:rPr>
        <w:t>Veni redemptor gentium</w:t>
      </w:r>
      <w:r w:rsidRPr="00386CF3">
        <w:rPr>
          <w:lang w:val="it-IT"/>
        </w:rPr>
        <w:t>. In evangelio antiphona et versiculus ut supra in prima regula.</w:t>
      </w:r>
    </w:p>
    <w:p w:rsidR="0017565E" w:rsidRPr="00386CF3" w:rsidRDefault="0017565E" w:rsidP="004275F3">
      <w:pPr>
        <w:rPr>
          <w:lang w:val="en-US"/>
        </w:rPr>
      </w:pPr>
      <w:r w:rsidRPr="00386CF3">
        <w:rPr>
          <w:rStyle w:val="Time1"/>
          <w:lang w:val="en-US"/>
        </w:rPr>
        <w:t>[Ad matutinam]</w:t>
      </w:r>
      <w:r w:rsidRPr="00386CF3">
        <w:rPr>
          <w:lang w:val="en-US"/>
        </w:rPr>
        <w:t xml:space="preserve"> </w:t>
      </w:r>
      <w:r w:rsidR="00DA5CD5" w:rsidRPr="00386CF3">
        <w:rPr>
          <w:lang w:val="en-US"/>
        </w:rPr>
        <w:t xml:space="preserve">INV </w:t>
      </w:r>
      <w:r w:rsidR="00DA5CD5" w:rsidRPr="00386CF3">
        <w:rPr>
          <w:rStyle w:val="Incipit"/>
          <w:lang w:val="en-US"/>
        </w:rPr>
        <w:t>Hodie scietis</w:t>
      </w:r>
      <w:r w:rsidR="00DA5CD5" w:rsidRPr="00386CF3">
        <w:rPr>
          <w:lang w:val="en-US"/>
        </w:rPr>
        <w:t xml:space="preserve">. </w:t>
      </w:r>
      <w:r w:rsidR="00DA5CD5" w:rsidRPr="00386CF3">
        <w:rPr>
          <w:lang w:val="pt-PT"/>
        </w:rPr>
        <w:t xml:space="preserve">VS </w:t>
      </w:r>
      <w:r w:rsidR="00DA5CD5" w:rsidRPr="00386CF3">
        <w:rPr>
          <w:rStyle w:val="Incipit"/>
          <w:lang w:val="pt-PT"/>
        </w:rPr>
        <w:t>Constantes</w:t>
      </w:r>
      <w:r w:rsidR="00DA5CD5" w:rsidRPr="00386CF3">
        <w:rPr>
          <w:lang w:val="pt-PT"/>
        </w:rPr>
        <w:t xml:space="preserve">. EV </w:t>
      </w:r>
      <w:r w:rsidR="00DA5CD5" w:rsidRPr="00386CF3">
        <w:rPr>
          <w:rStyle w:val="Incipit"/>
          <w:lang w:val="pt-PT"/>
        </w:rPr>
        <w:t>Cum esset desponsata</w:t>
      </w:r>
      <w:r w:rsidR="00DA5CD5" w:rsidRPr="00386CF3">
        <w:rPr>
          <w:lang w:val="pt-PT"/>
        </w:rPr>
        <w:t xml:space="preserve">. </w:t>
      </w:r>
      <w:r w:rsidR="00DA5CD5" w:rsidRPr="00386CF3">
        <w:rPr>
          <w:lang w:val="en-US"/>
        </w:rPr>
        <w:t xml:space="preserve">RP </w:t>
      </w:r>
      <w:r w:rsidR="00DA5CD5" w:rsidRPr="00386CF3">
        <w:rPr>
          <w:rStyle w:val="Incipit"/>
          <w:lang w:val="en-US"/>
        </w:rPr>
        <w:t>Sanctificamini</w:t>
      </w:r>
      <w:r w:rsidR="00DA5CD5" w:rsidRPr="00386CF3">
        <w:rPr>
          <w:lang w:val="en-US"/>
        </w:rPr>
        <w:t xml:space="preserve"> cum ceteris.</w:t>
      </w:r>
    </w:p>
    <w:p w:rsidR="00DA5CD5" w:rsidRPr="00386CF3" w:rsidRDefault="00DA5CD5" w:rsidP="004275F3">
      <w:pPr>
        <w:rPr>
          <w:lang w:val="it-IT"/>
        </w:rPr>
      </w:pPr>
      <w:r w:rsidRPr="00386CF3">
        <w:rPr>
          <w:rStyle w:val="Time1"/>
          <w:lang w:val="en-US"/>
        </w:rPr>
        <w:t>Ad laudes</w:t>
      </w:r>
      <w:r w:rsidRPr="00386CF3">
        <w:rPr>
          <w:lang w:val="en-US"/>
        </w:rPr>
        <w:t xml:space="preserve"> AN </w:t>
      </w:r>
      <w:r w:rsidRPr="00386CF3">
        <w:rPr>
          <w:rStyle w:val="Incipit"/>
          <w:lang w:val="en-US"/>
        </w:rPr>
        <w:t>Iudea et Hierusalem</w:t>
      </w:r>
      <w:r w:rsidRPr="00386CF3">
        <w:rPr>
          <w:lang w:val="en-US"/>
        </w:rPr>
        <w:t>. Pro quarta AN</w:t>
      </w:r>
      <w:r w:rsidR="00661192" w:rsidRPr="00386CF3">
        <w:rPr>
          <w:lang w:val="en-US"/>
        </w:rPr>
        <w:t xml:space="preserve"> </w:t>
      </w:r>
      <w:r w:rsidRPr="00386CF3">
        <w:rPr>
          <w:rStyle w:val="Incipit"/>
          <w:lang w:val="en-US"/>
        </w:rPr>
        <w:t>Haurietis</w:t>
      </w:r>
      <w:r w:rsidRPr="00386CF3">
        <w:rPr>
          <w:lang w:val="en-US"/>
        </w:rPr>
        <w:t xml:space="preserve">. </w:t>
      </w:r>
      <w:r w:rsidRPr="00386CF3">
        <w:rPr>
          <w:lang w:val="it-IT"/>
        </w:rPr>
        <w:t xml:space="preserve">AB </w:t>
      </w:r>
      <w:r w:rsidRPr="00386CF3">
        <w:rPr>
          <w:rStyle w:val="Incipit"/>
          <w:lang w:val="it-IT"/>
        </w:rPr>
        <w:t>(31va) Ioseph filii</w:t>
      </w:r>
      <w:r w:rsidRPr="00386CF3">
        <w:rPr>
          <w:lang w:val="it-IT"/>
        </w:rPr>
        <w:t>. Cetera ut supra.</w:t>
      </w:r>
    </w:p>
    <w:p w:rsidR="00DA5CD5" w:rsidRPr="00386CF3" w:rsidRDefault="00DA5CD5" w:rsidP="004275F3">
      <w:pPr>
        <w:pStyle w:val="Titolo1"/>
        <w:rPr>
          <w:lang w:val="it-IT"/>
        </w:rPr>
      </w:pPr>
      <w:r w:rsidRPr="00386CF3">
        <w:rPr>
          <w:lang w:val="it-IT"/>
        </w:rPr>
        <w:t>[REGULA TERTIA]</w:t>
      </w:r>
    </w:p>
    <w:p w:rsidR="00DA5CD5" w:rsidRPr="00386CF3" w:rsidRDefault="00DA5CD5" w:rsidP="004275F3">
      <w:pPr>
        <w:rPr>
          <w:lang w:val="da-DK"/>
        </w:rPr>
      </w:pPr>
      <w:r w:rsidRPr="00386CF3">
        <w:rPr>
          <w:lang w:val="it-IT"/>
        </w:rPr>
        <w:t xml:space="preserve">Si vigilia nativitatis domini feria tertia evenerit in dominica non proxima praecedente LS </w:t>
      </w:r>
      <w:r w:rsidRPr="00386CF3">
        <w:rPr>
          <w:rStyle w:val="Incipit"/>
          <w:lang w:val="it-IT"/>
        </w:rPr>
        <w:t>Sanctam</w:t>
      </w:r>
      <w:r w:rsidRPr="00386CF3">
        <w:rPr>
          <w:lang w:val="it-IT"/>
        </w:rPr>
        <w:t xml:space="preserve"> legitur cum historia [RP] </w:t>
      </w:r>
      <w:r w:rsidRPr="00386CF3">
        <w:rPr>
          <w:rStyle w:val="Incipit"/>
          <w:lang w:val="it-IT"/>
        </w:rPr>
        <w:t>Ecce apparebit</w:t>
      </w:r>
      <w:r w:rsidRPr="00386CF3">
        <w:rPr>
          <w:lang w:val="it-IT"/>
        </w:rPr>
        <w:t xml:space="preserve">. </w:t>
      </w:r>
      <w:r w:rsidRPr="00386CF3">
        <w:rPr>
          <w:lang w:val="da-DK"/>
        </w:rPr>
        <w:t>Tunc ad nativitatem domini sunt tres ebdomadae et duo dies.</w:t>
      </w:r>
    </w:p>
    <w:p w:rsidR="00DA5CD5" w:rsidRPr="00386CF3" w:rsidRDefault="00DA5CD5" w:rsidP="004275F3">
      <w:pPr>
        <w:pStyle w:val="Titolo1"/>
        <w:rPr>
          <w:lang w:val="da-DK"/>
        </w:rPr>
      </w:pPr>
      <w:r w:rsidRPr="00386CF3">
        <w:rPr>
          <w:lang w:val="da-DK"/>
        </w:rPr>
        <w:t>FERIA SECUNDA</w:t>
      </w:r>
    </w:p>
    <w:p w:rsidR="00DA5CD5" w:rsidRPr="00386CF3" w:rsidRDefault="00DA5CD5" w:rsidP="004275F3">
      <w:pPr>
        <w:rPr>
          <w:lang w:val="da-DK"/>
        </w:rPr>
      </w:pPr>
      <w:r w:rsidRPr="00386CF3">
        <w:rPr>
          <w:lang w:val="da-DK"/>
        </w:rPr>
        <w:t xml:space="preserve">secunda prophetia legitur cum [RP] </w:t>
      </w:r>
      <w:r w:rsidRPr="00386CF3">
        <w:rPr>
          <w:rStyle w:val="Incipit"/>
          <w:lang w:val="da-DK"/>
        </w:rPr>
        <w:t>Ecce apparebit</w:t>
      </w:r>
      <w:r w:rsidRPr="00386CF3">
        <w:rPr>
          <w:lang w:val="da-DK"/>
        </w:rPr>
        <w:t>.</w:t>
      </w:r>
    </w:p>
    <w:p w:rsidR="00DA5CD5" w:rsidRPr="00386CF3" w:rsidRDefault="00DA5CD5" w:rsidP="004275F3">
      <w:pPr>
        <w:pStyle w:val="Titolo1"/>
        <w:rPr>
          <w:lang w:val="da-DK"/>
        </w:rPr>
      </w:pPr>
      <w:r w:rsidRPr="00386CF3">
        <w:rPr>
          <w:lang w:val="da-DK"/>
        </w:rPr>
        <w:lastRenderedPageBreak/>
        <w:t>FERIA TERTIA</w:t>
      </w:r>
    </w:p>
    <w:p w:rsidR="00DA5CD5" w:rsidRPr="00386CF3" w:rsidRDefault="00DA5CD5" w:rsidP="004275F3">
      <w:pPr>
        <w:rPr>
          <w:lang w:val="it-IT"/>
        </w:rPr>
      </w:pPr>
      <w:r w:rsidRPr="00386CF3">
        <w:rPr>
          <w:rStyle w:val="Time1"/>
          <w:lang w:val="da-DK"/>
        </w:rPr>
        <w:t>[Ad matutinam]</w:t>
      </w:r>
      <w:r w:rsidRPr="00386CF3">
        <w:rPr>
          <w:lang w:val="da-DK"/>
        </w:rPr>
        <w:t xml:space="preserve"> INV </w:t>
      </w:r>
      <w:r w:rsidRPr="00386CF3">
        <w:rPr>
          <w:rStyle w:val="Incipit"/>
          <w:lang w:val="da-DK"/>
        </w:rPr>
        <w:t>Surgite vigilemus</w:t>
      </w:r>
      <w:r w:rsidRPr="00386CF3">
        <w:rPr>
          <w:lang w:val="da-DK"/>
        </w:rPr>
        <w:t xml:space="preserve">. LS </w:t>
      </w:r>
      <w:r w:rsidRPr="00386CF3">
        <w:rPr>
          <w:rStyle w:val="Incipit"/>
          <w:lang w:val="da-DK"/>
        </w:rPr>
        <w:t>Legimus sanctum Moysen</w:t>
      </w:r>
      <w:r w:rsidRPr="00386CF3">
        <w:rPr>
          <w:lang w:val="da-DK"/>
        </w:rPr>
        <w:t xml:space="preserve">. </w:t>
      </w:r>
      <w:r w:rsidRPr="00386CF3">
        <w:rPr>
          <w:lang w:val="it-IT"/>
        </w:rPr>
        <w:t xml:space="preserve">Prima tria responsoria de [RP] </w:t>
      </w:r>
      <w:r w:rsidRPr="00386CF3">
        <w:rPr>
          <w:rStyle w:val="Incipit"/>
          <w:lang w:val="it-IT"/>
        </w:rPr>
        <w:t>Clama</w:t>
      </w:r>
      <w:r w:rsidRPr="00386CF3">
        <w:rPr>
          <w:lang w:val="it-IT"/>
        </w:rPr>
        <w:t>.</w:t>
      </w:r>
    </w:p>
    <w:p w:rsidR="00DA5CD5" w:rsidRPr="00386CF3" w:rsidRDefault="00DA5CD5" w:rsidP="004275F3">
      <w:pPr>
        <w:rPr>
          <w:lang w:val="it-IT"/>
        </w:rPr>
      </w:pPr>
      <w:r w:rsidRPr="00386CF3">
        <w:rPr>
          <w:rStyle w:val="Time1"/>
          <w:lang w:val="it-IT"/>
        </w:rPr>
        <w:t>Ad laudes</w:t>
      </w:r>
      <w:r w:rsidRPr="00386CF3">
        <w:rPr>
          <w:lang w:val="it-IT"/>
        </w:rPr>
        <w:t xml:space="preserve"> AN </w:t>
      </w:r>
      <w:r w:rsidRPr="00386CF3">
        <w:rPr>
          <w:rStyle w:val="Incipit"/>
          <w:lang w:val="it-IT"/>
        </w:rPr>
        <w:t>Rorate</w:t>
      </w:r>
      <w:r w:rsidRPr="00386CF3">
        <w:rPr>
          <w:lang w:val="it-IT"/>
        </w:rPr>
        <w:t xml:space="preserve"> per omnia ut supra in prima regula.</w:t>
      </w:r>
    </w:p>
    <w:p w:rsidR="00DA5CD5" w:rsidRPr="00386CF3" w:rsidRDefault="00DA5CD5" w:rsidP="004275F3">
      <w:pPr>
        <w:rPr>
          <w:lang w:val="pt-PT"/>
        </w:rPr>
      </w:pPr>
      <w:r w:rsidRPr="00386CF3">
        <w:rPr>
          <w:rStyle w:val="Time1"/>
          <w:lang w:val="en-US"/>
        </w:rPr>
        <w:t>Ad vesperas</w:t>
      </w:r>
      <w:r w:rsidRPr="00386CF3">
        <w:rPr>
          <w:lang w:val="en-US"/>
        </w:rPr>
        <w:t xml:space="preserve"> </w:t>
      </w:r>
      <w:r w:rsidR="005F2BE3" w:rsidRPr="00386CF3">
        <w:rPr>
          <w:lang w:val="en-US"/>
        </w:rPr>
        <w:t xml:space="preserve">super psalmos AN </w:t>
      </w:r>
      <w:r w:rsidR="005F2BE3" w:rsidRPr="00386CF3">
        <w:rPr>
          <w:rStyle w:val="Incipit"/>
          <w:lang w:val="en-US"/>
        </w:rPr>
        <w:t>Elevare</w:t>
      </w:r>
      <w:r w:rsidR="005F2BE3" w:rsidRPr="00386CF3">
        <w:rPr>
          <w:lang w:val="en-US"/>
        </w:rPr>
        <w:t xml:space="preserve">. </w:t>
      </w:r>
      <w:r w:rsidR="005F2BE3" w:rsidRPr="00386CF3">
        <w:rPr>
          <w:lang w:val="pt-PT"/>
        </w:rPr>
        <w:t xml:space="preserve">(31vb) AM </w:t>
      </w:r>
      <w:r w:rsidR="005F2BE3" w:rsidRPr="00386CF3">
        <w:rPr>
          <w:rStyle w:val="Incipit"/>
          <w:lang w:val="pt-PT"/>
        </w:rPr>
        <w:t>O oriens</w:t>
      </w:r>
      <w:r w:rsidR="005F2BE3" w:rsidRPr="00386CF3">
        <w:rPr>
          <w:lang w:val="pt-PT"/>
        </w:rPr>
        <w:t>.</w:t>
      </w:r>
    </w:p>
    <w:p w:rsidR="005F2BE3" w:rsidRPr="00386CF3" w:rsidRDefault="005F2BE3" w:rsidP="004275F3">
      <w:pPr>
        <w:pStyle w:val="Titolo1"/>
        <w:rPr>
          <w:lang w:val="pt-PT"/>
        </w:rPr>
      </w:pPr>
      <w:r w:rsidRPr="00386CF3">
        <w:rPr>
          <w:lang w:val="pt-PT"/>
        </w:rPr>
        <w:t>FERIA QUARTA</w:t>
      </w:r>
    </w:p>
    <w:p w:rsidR="005F2BE3" w:rsidRPr="00386CF3" w:rsidRDefault="005F2BE3"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EV </w:t>
      </w:r>
      <w:r w:rsidRPr="00386CF3">
        <w:rPr>
          <w:rStyle w:val="Incipit"/>
          <w:lang w:val="pt-PT"/>
        </w:rPr>
        <w:t>Missus est</w:t>
      </w:r>
      <w:r w:rsidRPr="00386CF3">
        <w:rPr>
          <w:lang w:val="pt-PT"/>
        </w:rPr>
        <w:t>. Responsorium quartum, quintu</w:t>
      </w:r>
      <w:r w:rsidR="0046181E" w:rsidRPr="00386CF3">
        <w:rPr>
          <w:lang w:val="pt-PT"/>
        </w:rPr>
        <w:t>m</w:t>
      </w:r>
      <w:r w:rsidRPr="00386CF3">
        <w:rPr>
          <w:lang w:val="pt-PT"/>
        </w:rPr>
        <w:t xml:space="preserve"> et sextum de [RP] </w:t>
      </w:r>
      <w:r w:rsidRPr="00386CF3">
        <w:rPr>
          <w:rStyle w:val="Incipit"/>
          <w:lang w:val="pt-PT"/>
        </w:rPr>
        <w:t>Clama</w:t>
      </w:r>
      <w:r w:rsidRPr="00386CF3">
        <w:rPr>
          <w:lang w:val="pt-PT"/>
        </w:rPr>
        <w:t>.</w:t>
      </w:r>
    </w:p>
    <w:p w:rsidR="005F2BE3" w:rsidRPr="00386CF3" w:rsidRDefault="005F2BE3" w:rsidP="004275F3">
      <w:pPr>
        <w:rPr>
          <w:lang w:val="en-US"/>
        </w:rPr>
      </w:pPr>
      <w:r w:rsidRPr="00386CF3">
        <w:rPr>
          <w:rStyle w:val="Time1"/>
          <w:lang w:val="pt-PT"/>
        </w:rPr>
        <w:t>Ad laudes</w:t>
      </w:r>
      <w:r w:rsidRPr="00386CF3">
        <w:rPr>
          <w:lang w:val="pt-PT"/>
        </w:rPr>
        <w:t xml:space="preserve"> AN </w:t>
      </w:r>
      <w:r w:rsidRPr="00386CF3">
        <w:rPr>
          <w:rStyle w:val="Incipit"/>
          <w:lang w:val="pt-PT"/>
        </w:rPr>
        <w:t>Propter Sion</w:t>
      </w:r>
      <w:r w:rsidRPr="00386CF3">
        <w:rPr>
          <w:lang w:val="pt-PT"/>
        </w:rPr>
        <w:t xml:space="preserve"> per omnia. </w:t>
      </w:r>
      <w:r w:rsidRPr="00386CF3">
        <w:rPr>
          <w:lang w:val="en-US"/>
        </w:rPr>
        <w:t xml:space="preserve">AB </w:t>
      </w:r>
      <w:r w:rsidRPr="00386CF3">
        <w:rPr>
          <w:rStyle w:val="Incipit"/>
          <w:lang w:val="en-US"/>
        </w:rPr>
        <w:t>Missus est</w:t>
      </w:r>
      <w:r w:rsidRPr="00386CF3">
        <w:rPr>
          <w:lang w:val="en-US"/>
        </w:rPr>
        <w:t>.</w:t>
      </w:r>
    </w:p>
    <w:p w:rsidR="005F2BE3" w:rsidRPr="00386CF3" w:rsidRDefault="005F2BE3" w:rsidP="004275F3">
      <w:pPr>
        <w:rPr>
          <w:lang w:val="pt-PT"/>
        </w:rPr>
      </w:pPr>
      <w:r w:rsidRPr="00386CF3">
        <w:rPr>
          <w:rStyle w:val="Time1"/>
          <w:lang w:val="en-US"/>
        </w:rPr>
        <w:t>Ad vesperas</w:t>
      </w:r>
      <w:r w:rsidRPr="00386CF3">
        <w:rPr>
          <w:lang w:val="en-US"/>
        </w:rPr>
        <w:t xml:space="preserve"> super feriales psalmos AN </w:t>
      </w:r>
      <w:r w:rsidRPr="00386CF3">
        <w:rPr>
          <w:rStyle w:val="Incipit"/>
          <w:lang w:val="en-US"/>
        </w:rPr>
        <w:t>Ponent domino</w:t>
      </w:r>
      <w:r w:rsidRPr="00386CF3">
        <w:rPr>
          <w:lang w:val="en-US"/>
        </w:rPr>
        <w:t xml:space="preserve">. AM </w:t>
      </w:r>
      <w:r w:rsidRPr="00386CF3">
        <w:rPr>
          <w:rStyle w:val="Incipit"/>
          <w:lang w:val="en-US"/>
        </w:rPr>
        <w:t>O rex gentium</w:t>
      </w:r>
      <w:r w:rsidRPr="00386CF3">
        <w:rPr>
          <w:lang w:val="en-US"/>
        </w:rPr>
        <w:t xml:space="preserve">. </w:t>
      </w:r>
      <w:r w:rsidRPr="00386CF3">
        <w:rPr>
          <w:lang w:val="pt-PT"/>
        </w:rPr>
        <w:t xml:space="preserve">De sancta Maria </w:t>
      </w:r>
      <w:r w:rsidR="00EA52EA" w:rsidRPr="00386CF3">
        <w:rPr>
          <w:lang w:val="pt-PT"/>
        </w:rPr>
        <w:t>in suffragium</w:t>
      </w:r>
      <w:r w:rsidRPr="00386CF3">
        <w:rPr>
          <w:lang w:val="pt-PT"/>
        </w:rPr>
        <w:t xml:space="preserve"> AC </w:t>
      </w:r>
      <w:r w:rsidRPr="00386CF3">
        <w:rPr>
          <w:rStyle w:val="Incipit"/>
          <w:lang w:val="pt-PT"/>
        </w:rPr>
        <w:t>Maria autem</w:t>
      </w:r>
      <w:r w:rsidRPr="00386CF3">
        <w:rPr>
          <w:lang w:val="pt-PT"/>
        </w:rPr>
        <w:t>.</w:t>
      </w:r>
    </w:p>
    <w:p w:rsidR="005F2BE3" w:rsidRPr="00386CF3" w:rsidRDefault="005F2BE3" w:rsidP="004275F3">
      <w:pPr>
        <w:pStyle w:val="Titolo1"/>
        <w:rPr>
          <w:lang w:val="pt-PT"/>
        </w:rPr>
      </w:pPr>
      <w:r w:rsidRPr="00386CF3">
        <w:rPr>
          <w:lang w:val="pt-PT"/>
        </w:rPr>
        <w:t>FERIA QUINTA</w:t>
      </w:r>
    </w:p>
    <w:p w:rsidR="005F2BE3" w:rsidRPr="00386CF3" w:rsidRDefault="005F2BE3"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minus. LS </w:t>
      </w:r>
      <w:r w:rsidR="00481BBD" w:rsidRPr="00386CF3">
        <w:rPr>
          <w:rStyle w:val="Incipit"/>
          <w:lang w:val="pt-PT"/>
        </w:rPr>
        <w:t>Vos Ä+</w:t>
      </w:r>
      <w:r w:rsidRPr="00386CF3">
        <w:rPr>
          <w:rStyle w:val="Incipit"/>
          <w:lang w:val="pt-PT"/>
        </w:rPr>
        <w:t>inquam</w:t>
      </w:r>
      <w:r w:rsidR="00481BBD" w:rsidRPr="00386CF3">
        <w:rPr>
          <w:rStyle w:val="Incipit"/>
          <w:lang w:val="pt-PT"/>
        </w:rPr>
        <w:t>+Ä</w:t>
      </w:r>
      <w:r w:rsidRPr="00386CF3">
        <w:rPr>
          <w:rStyle w:val="Incipit"/>
          <w:lang w:val="pt-PT"/>
        </w:rPr>
        <w:t xml:space="preserve"> convenio</w:t>
      </w:r>
      <w:r w:rsidRPr="00386CF3">
        <w:rPr>
          <w:lang w:val="pt-PT"/>
        </w:rPr>
        <w:t xml:space="preserve">. Responsorium septimum, octavum, nonum de [historia] [RP] </w:t>
      </w:r>
      <w:r w:rsidRPr="00386CF3">
        <w:rPr>
          <w:rStyle w:val="Incipit"/>
          <w:lang w:val="pt-PT"/>
        </w:rPr>
        <w:t>Clama</w:t>
      </w:r>
      <w:r w:rsidRPr="00386CF3">
        <w:rPr>
          <w:lang w:val="pt-PT"/>
        </w:rPr>
        <w:t>.</w:t>
      </w:r>
    </w:p>
    <w:p w:rsidR="005F2BE3" w:rsidRPr="00386CF3" w:rsidRDefault="005F2BE3" w:rsidP="004275F3">
      <w:pPr>
        <w:rPr>
          <w:lang w:val="it-IT"/>
        </w:rPr>
      </w:pPr>
      <w:r w:rsidRPr="00386CF3">
        <w:rPr>
          <w:rStyle w:val="Time1"/>
          <w:lang w:val="en-US"/>
        </w:rPr>
        <w:t>Ad laudes</w:t>
      </w:r>
      <w:r w:rsidRPr="00386CF3">
        <w:rPr>
          <w:lang w:val="en-US"/>
        </w:rPr>
        <w:t xml:space="preserve"> AN </w:t>
      </w:r>
      <w:r w:rsidRPr="00386CF3">
        <w:rPr>
          <w:rStyle w:val="Incipit"/>
          <w:lang w:val="en-US"/>
        </w:rPr>
        <w:t>De Sion</w:t>
      </w:r>
      <w:r w:rsidRPr="00386CF3">
        <w:rPr>
          <w:lang w:val="en-US"/>
        </w:rPr>
        <w:t xml:space="preserve"> per totum. </w:t>
      </w:r>
      <w:r w:rsidRPr="00386CF3">
        <w:rPr>
          <w:lang w:val="it-IT"/>
        </w:rPr>
        <w:t xml:space="preserve">In evangelio antiphona pro ea quae est [AB] </w:t>
      </w:r>
      <w:r w:rsidRPr="00386CF3">
        <w:rPr>
          <w:rStyle w:val="Incipit"/>
          <w:lang w:val="it-IT"/>
        </w:rPr>
        <w:t xml:space="preserve">Vigilate </w:t>
      </w:r>
      <w:r w:rsidR="00382D2B" w:rsidRPr="00386CF3">
        <w:rPr>
          <w:rStyle w:val="Incipit"/>
          <w:lang w:val="it-IT"/>
        </w:rPr>
        <w:t xml:space="preserve">(32ra) </w:t>
      </w:r>
      <w:r w:rsidRPr="00386CF3">
        <w:rPr>
          <w:rStyle w:val="Incipit"/>
          <w:lang w:val="it-IT"/>
        </w:rPr>
        <w:t>animo</w:t>
      </w:r>
      <w:r w:rsidRPr="00386CF3">
        <w:rPr>
          <w:lang w:val="it-IT"/>
        </w:rPr>
        <w:t xml:space="preserve">, AB </w:t>
      </w:r>
      <w:r w:rsidRPr="00386CF3">
        <w:rPr>
          <w:rStyle w:val="Incipit"/>
          <w:lang w:val="it-IT"/>
        </w:rPr>
        <w:t>Consolamini</w:t>
      </w:r>
      <w:r w:rsidRPr="00386CF3">
        <w:rPr>
          <w:lang w:val="it-IT"/>
        </w:rPr>
        <w:t>.</w:t>
      </w:r>
    </w:p>
    <w:p w:rsidR="005F2BE3" w:rsidRPr="00386CF3" w:rsidRDefault="005F2BE3" w:rsidP="004275F3">
      <w:pPr>
        <w:rPr>
          <w:lang w:val="pt-PT"/>
        </w:rPr>
      </w:pPr>
      <w:r w:rsidRPr="00386CF3">
        <w:rPr>
          <w:rStyle w:val="Time1"/>
          <w:lang w:val="pt-PT"/>
        </w:rPr>
        <w:t>Ad vesperas</w:t>
      </w:r>
      <w:r w:rsidRPr="00386CF3">
        <w:rPr>
          <w:lang w:val="pt-PT"/>
        </w:rPr>
        <w:t xml:space="preserve"> super psalmos AN </w:t>
      </w:r>
      <w:r w:rsidRPr="00386CF3">
        <w:rPr>
          <w:rStyle w:val="Incipit"/>
          <w:lang w:val="pt-PT"/>
        </w:rPr>
        <w:t>Laetamini</w:t>
      </w:r>
      <w:r w:rsidRPr="00386CF3">
        <w:rPr>
          <w:lang w:val="pt-PT"/>
        </w:rPr>
        <w:t xml:space="preserve">. AM </w:t>
      </w:r>
      <w:r w:rsidRPr="00386CF3">
        <w:rPr>
          <w:rStyle w:val="Incipit"/>
          <w:lang w:val="pt-PT"/>
        </w:rPr>
        <w:t>O Emmanuel</w:t>
      </w:r>
      <w:r w:rsidRPr="00386CF3">
        <w:rPr>
          <w:lang w:val="pt-PT"/>
        </w:rPr>
        <w:t>.</w:t>
      </w:r>
    </w:p>
    <w:p w:rsidR="005F2BE3" w:rsidRPr="00386CF3" w:rsidRDefault="005F2BE3" w:rsidP="004275F3">
      <w:pPr>
        <w:pStyle w:val="Titolo1"/>
        <w:rPr>
          <w:lang w:val="pt-PT"/>
        </w:rPr>
      </w:pPr>
      <w:r w:rsidRPr="00386CF3">
        <w:rPr>
          <w:lang w:val="pt-PT"/>
        </w:rPr>
        <w:t>FERIA SEXTA</w:t>
      </w:r>
    </w:p>
    <w:p w:rsidR="00382D2B" w:rsidRPr="00386CF3" w:rsidRDefault="00382D2B"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Respo</w:t>
      </w:r>
      <w:r w:rsidR="004D5FAD" w:rsidRPr="00386CF3">
        <w:rPr>
          <w:lang w:val="pt-PT"/>
        </w:rPr>
        <w:t>nsorium decimum, undecimum, duo</w:t>
      </w:r>
      <w:r w:rsidRPr="00386CF3">
        <w:rPr>
          <w:lang w:val="pt-PT"/>
        </w:rPr>
        <w:t xml:space="preserve">decimum de </w:t>
      </w:r>
      <w:r w:rsidR="00092BC6" w:rsidRPr="00386CF3">
        <w:rPr>
          <w:lang w:val="pt-PT"/>
        </w:rPr>
        <w:t xml:space="preserve">[historia] </w:t>
      </w:r>
      <w:r w:rsidRPr="00386CF3">
        <w:rPr>
          <w:lang w:val="pt-PT"/>
        </w:rPr>
        <w:t xml:space="preserve">[RP] </w:t>
      </w:r>
      <w:r w:rsidRPr="00386CF3">
        <w:rPr>
          <w:rStyle w:val="Incipit"/>
          <w:lang w:val="pt-PT"/>
        </w:rPr>
        <w:t>Clama</w:t>
      </w:r>
      <w:r w:rsidRPr="00386CF3">
        <w:rPr>
          <w:lang w:val="pt-PT"/>
        </w:rPr>
        <w:t>.</w:t>
      </w:r>
    </w:p>
    <w:p w:rsidR="00382D2B" w:rsidRPr="00386CF3" w:rsidRDefault="00382D2B" w:rsidP="004275F3">
      <w:pPr>
        <w:rPr>
          <w:lang w:val="it-IT"/>
        </w:rPr>
      </w:pPr>
      <w:r w:rsidRPr="00386CF3">
        <w:rPr>
          <w:rStyle w:val="Time1"/>
          <w:lang w:val="en-US"/>
        </w:rPr>
        <w:t>Ad laudes</w:t>
      </w:r>
      <w:r w:rsidRPr="00386CF3">
        <w:rPr>
          <w:lang w:val="en-US"/>
        </w:rPr>
        <w:t xml:space="preserve"> AN </w:t>
      </w:r>
      <w:r w:rsidRPr="00386CF3">
        <w:rPr>
          <w:rStyle w:val="Incipit"/>
          <w:lang w:val="en-US"/>
        </w:rPr>
        <w:t>Constantes</w:t>
      </w:r>
      <w:r w:rsidRPr="00386CF3">
        <w:rPr>
          <w:lang w:val="en-US"/>
        </w:rPr>
        <w:t xml:space="preserve"> per omnia. </w:t>
      </w:r>
      <w:r w:rsidRPr="00386CF3">
        <w:rPr>
          <w:lang w:val="it-IT"/>
        </w:rPr>
        <w:t xml:space="preserve">AB </w:t>
      </w:r>
      <w:r w:rsidRPr="00386CF3">
        <w:rPr>
          <w:rStyle w:val="Incipit"/>
          <w:lang w:val="it-IT"/>
        </w:rPr>
        <w:t>Ex quo facta</w:t>
      </w:r>
      <w:r w:rsidRPr="00386CF3">
        <w:rPr>
          <w:lang w:val="it-IT"/>
        </w:rPr>
        <w:t>.</w:t>
      </w:r>
    </w:p>
    <w:p w:rsidR="00382D2B" w:rsidRPr="00386CF3" w:rsidRDefault="00382D2B" w:rsidP="004275F3">
      <w:pPr>
        <w:rPr>
          <w:lang w:val="it-IT"/>
        </w:rPr>
      </w:pPr>
      <w:r w:rsidRPr="00386CF3">
        <w:rPr>
          <w:rStyle w:val="Time1"/>
          <w:lang w:val="it-IT"/>
        </w:rPr>
        <w:t>Ad vesperas et ad matutinam</w:t>
      </w:r>
      <w:r w:rsidRPr="00386CF3">
        <w:rPr>
          <w:lang w:val="it-IT"/>
        </w:rPr>
        <w:t xml:space="preserve"> de apostolo. </w:t>
      </w:r>
      <w:r w:rsidR="00EA52EA" w:rsidRPr="00386CF3">
        <w:rPr>
          <w:lang w:val="it-IT"/>
        </w:rPr>
        <w:t>In suffragium</w:t>
      </w:r>
      <w:r w:rsidRPr="00386CF3">
        <w:rPr>
          <w:lang w:val="it-IT"/>
        </w:rPr>
        <w:t xml:space="preserve"> ut supra in prima regula. Passio eius legitur. Legitur EV </w:t>
      </w:r>
      <w:r w:rsidRPr="00386CF3">
        <w:rPr>
          <w:rStyle w:val="Incipit"/>
          <w:lang w:val="it-IT"/>
        </w:rPr>
        <w:t>Anno quinto decimo</w:t>
      </w:r>
      <w:r w:rsidRPr="00386CF3">
        <w:rPr>
          <w:lang w:val="it-IT"/>
        </w:rPr>
        <w:t xml:space="preserve">. Legitur quia aliter legere non possumus. </w:t>
      </w:r>
      <w:r w:rsidR="00EA52EA" w:rsidRPr="00386CF3">
        <w:rPr>
          <w:lang w:val="it-IT"/>
        </w:rPr>
        <w:t>In suffragium</w:t>
      </w:r>
      <w:r w:rsidRPr="00386CF3">
        <w:rPr>
          <w:lang w:val="it-IT"/>
        </w:rPr>
        <w:t xml:space="preserve"> AC </w:t>
      </w:r>
      <w:r w:rsidRPr="00386CF3">
        <w:rPr>
          <w:rStyle w:val="Incipit"/>
          <w:lang w:val="it-IT"/>
        </w:rPr>
        <w:t>Omnis vallis</w:t>
      </w:r>
      <w:r w:rsidRPr="00386CF3">
        <w:rPr>
          <w:lang w:val="it-IT"/>
        </w:rPr>
        <w:t xml:space="preserve">. AC </w:t>
      </w:r>
      <w:r w:rsidRPr="00386CF3">
        <w:rPr>
          <w:rStyle w:val="Incipit"/>
          <w:lang w:val="it-IT"/>
        </w:rPr>
        <w:t>Nolite timere</w:t>
      </w:r>
      <w:r w:rsidRPr="00386CF3">
        <w:rPr>
          <w:lang w:val="it-IT"/>
        </w:rPr>
        <w:t>.</w:t>
      </w:r>
    </w:p>
    <w:p w:rsidR="00092BC6" w:rsidRPr="00386CF3" w:rsidRDefault="00382D2B" w:rsidP="004275F3">
      <w:pPr>
        <w:rPr>
          <w:lang w:val="it-IT"/>
        </w:rPr>
      </w:pPr>
      <w:r w:rsidRPr="00386CF3">
        <w:rPr>
          <w:lang w:val="it-IT"/>
        </w:rPr>
        <w:t xml:space="preserve">(32rb) </w:t>
      </w:r>
      <w:r w:rsidRPr="00386CF3">
        <w:rPr>
          <w:rStyle w:val="Time1"/>
          <w:lang w:val="it-IT"/>
        </w:rPr>
        <w:t>Ad vesperas</w:t>
      </w:r>
      <w:r w:rsidRPr="00386CF3">
        <w:rPr>
          <w:lang w:val="it-IT"/>
        </w:rPr>
        <w:t xml:space="preserve"> super psalmos AN </w:t>
      </w:r>
      <w:r w:rsidRPr="00386CF3">
        <w:rPr>
          <w:rStyle w:val="Incipit"/>
          <w:lang w:val="it-IT"/>
        </w:rPr>
        <w:t>Dabit illi dominus</w:t>
      </w:r>
      <w:r w:rsidRPr="00386CF3">
        <w:rPr>
          <w:lang w:val="it-IT"/>
        </w:rPr>
        <w:t xml:space="preserve">. RP </w:t>
      </w:r>
      <w:r w:rsidRPr="00386CF3">
        <w:rPr>
          <w:rStyle w:val="Incipit"/>
          <w:lang w:val="it-IT"/>
        </w:rPr>
        <w:t>Festina ne</w:t>
      </w:r>
      <w:r w:rsidRPr="00386CF3">
        <w:rPr>
          <w:lang w:val="it-IT"/>
        </w:rPr>
        <w:t xml:space="preserve">. HY </w:t>
      </w:r>
      <w:r w:rsidRPr="00386CF3">
        <w:rPr>
          <w:rStyle w:val="Incipit"/>
          <w:lang w:val="it-IT"/>
        </w:rPr>
        <w:t>Redemptor gentium</w:t>
      </w:r>
      <w:r w:rsidRPr="00386CF3">
        <w:rPr>
          <w:lang w:val="it-IT"/>
        </w:rPr>
        <w:t xml:space="preserve">. AM </w:t>
      </w:r>
      <w:r w:rsidRPr="00386CF3">
        <w:rPr>
          <w:rStyle w:val="Incipit"/>
          <w:lang w:val="it-IT"/>
        </w:rPr>
        <w:t>O Gabriel</w:t>
      </w:r>
      <w:r w:rsidRPr="00386CF3">
        <w:rPr>
          <w:lang w:val="it-IT"/>
        </w:rPr>
        <w:t>.</w:t>
      </w:r>
      <w:r w:rsidR="006C21AE" w:rsidRPr="00386CF3">
        <w:rPr>
          <w:lang w:val="it-IT"/>
        </w:rPr>
        <w:t xml:space="preserve"> </w:t>
      </w:r>
    </w:p>
    <w:p w:rsidR="00526B2B" w:rsidRPr="00386CF3" w:rsidRDefault="006C21AE" w:rsidP="004275F3">
      <w:pPr>
        <w:rPr>
          <w:lang w:val="it-IT"/>
        </w:rPr>
      </w:pPr>
      <w:r w:rsidRPr="00386CF3">
        <w:rPr>
          <w:rStyle w:val="Time1"/>
          <w:lang w:val="it-IT"/>
        </w:rPr>
        <w:t>Ad processionem</w:t>
      </w:r>
      <w:r w:rsidRPr="00386CF3">
        <w:rPr>
          <w:lang w:val="it-IT"/>
        </w:rPr>
        <w:t xml:space="preserve"> RPP </w:t>
      </w:r>
      <w:r w:rsidRPr="00386CF3">
        <w:rPr>
          <w:rStyle w:val="Incipit"/>
          <w:lang w:val="it-IT"/>
        </w:rPr>
        <w:t>Annuntiatum est</w:t>
      </w:r>
      <w:r w:rsidRPr="00386CF3">
        <w:rPr>
          <w:lang w:val="it-IT"/>
        </w:rPr>
        <w:t xml:space="preserve">. </w:t>
      </w:r>
      <w:r w:rsidR="00EA52EA" w:rsidRPr="00386CF3">
        <w:rPr>
          <w:lang w:val="it-IT"/>
        </w:rPr>
        <w:t>In suffragium</w:t>
      </w:r>
      <w:r w:rsidRPr="00386CF3">
        <w:rPr>
          <w:lang w:val="it-IT"/>
        </w:rPr>
        <w:t xml:space="preserve"> AC </w:t>
      </w:r>
      <w:r w:rsidRPr="00386CF3">
        <w:rPr>
          <w:rStyle w:val="Incipit"/>
          <w:lang w:val="it-IT"/>
        </w:rPr>
        <w:t>Dum steteritis</w:t>
      </w:r>
      <w:r w:rsidRPr="00386CF3">
        <w:rPr>
          <w:lang w:val="it-IT"/>
        </w:rPr>
        <w:t>.</w:t>
      </w:r>
    </w:p>
    <w:p w:rsidR="006C21AE" w:rsidRPr="00386CF3" w:rsidRDefault="006C21AE" w:rsidP="004275F3">
      <w:pPr>
        <w:rPr>
          <w:lang w:val="it-IT"/>
        </w:rPr>
      </w:pPr>
      <w:r w:rsidRPr="00386CF3">
        <w:rPr>
          <w:rStyle w:val="Time1"/>
          <w:lang w:val="it-IT"/>
        </w:rPr>
        <w:t>[Ad matutinam]</w:t>
      </w:r>
      <w:r w:rsidRPr="00386CF3">
        <w:rPr>
          <w:lang w:val="it-IT"/>
        </w:rPr>
        <w:t xml:space="preserve"> INV </w:t>
      </w:r>
      <w:r w:rsidRPr="00386CF3">
        <w:rPr>
          <w:rStyle w:val="Incipit"/>
          <w:lang w:val="it-IT"/>
        </w:rPr>
        <w:t>Vigilemus animo</w:t>
      </w:r>
      <w:r w:rsidRPr="00386CF3">
        <w:rPr>
          <w:lang w:val="it-IT"/>
        </w:rPr>
        <w:t xml:space="preserve">. LS </w:t>
      </w:r>
      <w:r w:rsidRPr="00386CF3">
        <w:rPr>
          <w:rStyle w:val="Incipit"/>
          <w:lang w:val="it-IT"/>
        </w:rPr>
        <w:t>Laetitia</w:t>
      </w:r>
      <w:r w:rsidRPr="00386CF3">
        <w:rPr>
          <w:lang w:val="it-IT"/>
        </w:rPr>
        <w:t xml:space="preserve">. RP </w:t>
      </w:r>
      <w:r w:rsidRPr="00386CF3">
        <w:rPr>
          <w:rStyle w:val="Incipit"/>
          <w:lang w:val="it-IT"/>
        </w:rPr>
        <w:t>Canite tuba</w:t>
      </w:r>
      <w:r w:rsidRPr="00386CF3">
        <w:rPr>
          <w:lang w:val="it-IT"/>
        </w:rPr>
        <w:t xml:space="preserve"> per totum. </w:t>
      </w:r>
    </w:p>
    <w:p w:rsidR="006C21AE" w:rsidRPr="00386CF3" w:rsidRDefault="006C21AE" w:rsidP="004275F3">
      <w:pPr>
        <w:rPr>
          <w:lang w:val="pt-PT"/>
        </w:rPr>
      </w:pPr>
      <w:r w:rsidRPr="00386CF3">
        <w:rPr>
          <w:rStyle w:val="Time1"/>
          <w:lang w:val="pt-PT"/>
        </w:rPr>
        <w:t>Ad processionem</w:t>
      </w:r>
      <w:r w:rsidRPr="00386CF3">
        <w:rPr>
          <w:lang w:val="pt-PT"/>
        </w:rPr>
        <w:t xml:space="preserve"> ut supra in secunda regula.</w:t>
      </w:r>
    </w:p>
    <w:p w:rsidR="006C21AE" w:rsidRPr="00386CF3" w:rsidRDefault="006C21AE" w:rsidP="004275F3">
      <w:pPr>
        <w:rPr>
          <w:lang w:val="pt-PT"/>
        </w:rPr>
      </w:pPr>
      <w:r w:rsidRPr="00386CF3">
        <w:rPr>
          <w:rStyle w:val="Time1"/>
          <w:lang w:val="pt-PT"/>
        </w:rPr>
        <w:t>Ad vesperas</w:t>
      </w:r>
      <w:r w:rsidRPr="00386CF3">
        <w:rPr>
          <w:lang w:val="pt-PT"/>
        </w:rPr>
        <w:t xml:space="preserve"> super psalmos AN </w:t>
      </w:r>
      <w:r w:rsidRPr="00386CF3">
        <w:rPr>
          <w:rStyle w:val="Incipit"/>
          <w:lang w:val="pt-PT"/>
        </w:rPr>
        <w:t>Ecce deus noster</w:t>
      </w:r>
      <w:r w:rsidRPr="00386CF3">
        <w:rPr>
          <w:lang w:val="pt-PT"/>
        </w:rPr>
        <w:t xml:space="preserve">. AM </w:t>
      </w:r>
      <w:r w:rsidRPr="00386CF3">
        <w:rPr>
          <w:rStyle w:val="Incipit"/>
          <w:lang w:val="pt-PT"/>
        </w:rPr>
        <w:t>O virgo virginum</w:t>
      </w:r>
      <w:r w:rsidRPr="00386CF3">
        <w:rPr>
          <w:lang w:val="pt-PT"/>
        </w:rPr>
        <w:t>.</w:t>
      </w:r>
    </w:p>
    <w:p w:rsidR="006C21AE" w:rsidRPr="00386CF3" w:rsidRDefault="00684D07" w:rsidP="004275F3">
      <w:pPr>
        <w:pStyle w:val="Titolo1"/>
        <w:rPr>
          <w:lang w:val="pt-PT"/>
        </w:rPr>
      </w:pPr>
      <w:r w:rsidRPr="00386CF3">
        <w:rPr>
          <w:lang w:val="pt-PT"/>
        </w:rPr>
        <w:lastRenderedPageBreak/>
        <w:t>|FERI::</w:t>
      </w:r>
      <w:r w:rsidR="006C21AE" w:rsidRPr="00386CF3">
        <w:rPr>
          <w:lang w:val="pt-PT"/>
        </w:rPr>
        <w:t>FERIA</w:t>
      </w:r>
      <w:r w:rsidRPr="00386CF3">
        <w:rPr>
          <w:lang w:val="pt-PT"/>
        </w:rPr>
        <w:t>|</w:t>
      </w:r>
      <w:r w:rsidR="006C21AE" w:rsidRPr="00386CF3">
        <w:rPr>
          <w:lang w:val="pt-PT"/>
        </w:rPr>
        <w:t xml:space="preserve"> SECUNDA</w:t>
      </w:r>
    </w:p>
    <w:p w:rsidR="006C21AE" w:rsidRPr="00386CF3" w:rsidRDefault="006C21AE"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Altera (32va) pars sermonis [LS] </w:t>
      </w:r>
      <w:r w:rsidRPr="00386CF3">
        <w:rPr>
          <w:rStyle w:val="Incipit"/>
          <w:lang w:val="pt-PT"/>
        </w:rPr>
        <w:t>Suffici</w:t>
      </w:r>
      <w:r w:rsidR="00684D07" w:rsidRPr="00386CF3">
        <w:rPr>
          <w:rStyle w:val="Incipit"/>
          <w:lang w:val="pt-PT"/>
        </w:rPr>
        <w:t>a</w:t>
      </w:r>
      <w:r w:rsidRPr="00386CF3">
        <w:rPr>
          <w:rStyle w:val="Incipit"/>
          <w:lang w:val="pt-PT"/>
        </w:rPr>
        <w:t>t nobis</w:t>
      </w:r>
      <w:r w:rsidRPr="00386CF3">
        <w:rPr>
          <w:lang w:val="pt-PT"/>
        </w:rPr>
        <w:t xml:space="preserve">. RP </w:t>
      </w:r>
      <w:r w:rsidRPr="00386CF3">
        <w:rPr>
          <w:rStyle w:val="Incipit"/>
          <w:lang w:val="pt-PT"/>
        </w:rPr>
        <w:t>Veni domine</w:t>
      </w:r>
      <w:r w:rsidRPr="00386CF3">
        <w:rPr>
          <w:lang w:val="pt-PT"/>
        </w:rPr>
        <w:t xml:space="preserve">. RP </w:t>
      </w:r>
      <w:r w:rsidRPr="00386CF3">
        <w:rPr>
          <w:rStyle w:val="Incipit"/>
          <w:lang w:val="pt-PT"/>
        </w:rPr>
        <w:t>Docebis nos</w:t>
      </w:r>
      <w:r w:rsidRPr="00386CF3">
        <w:rPr>
          <w:lang w:val="pt-PT"/>
        </w:rPr>
        <w:t xml:space="preserve">. RP </w:t>
      </w:r>
      <w:r w:rsidR="00684D07" w:rsidRPr="00386CF3">
        <w:rPr>
          <w:rStyle w:val="Incipit"/>
          <w:lang w:val="pt-PT"/>
        </w:rPr>
        <w:t>Non disce</w:t>
      </w:r>
      <w:r w:rsidRPr="00386CF3">
        <w:rPr>
          <w:rStyle w:val="Incipit"/>
          <w:lang w:val="pt-PT"/>
        </w:rPr>
        <w:t>dimus</w:t>
      </w:r>
      <w:r w:rsidRPr="00386CF3">
        <w:rPr>
          <w:lang w:val="pt-PT"/>
        </w:rPr>
        <w:t>.</w:t>
      </w:r>
    </w:p>
    <w:p w:rsidR="00B97983" w:rsidRPr="00386CF3" w:rsidRDefault="006C21AE" w:rsidP="004275F3">
      <w:pPr>
        <w:rPr>
          <w:lang w:val="it-IT"/>
        </w:rPr>
      </w:pPr>
      <w:r w:rsidRPr="00386CF3">
        <w:rPr>
          <w:rStyle w:val="Time1"/>
          <w:lang w:val="pt-PT"/>
        </w:rPr>
        <w:t>Ad laudes</w:t>
      </w:r>
      <w:r w:rsidRPr="00386CF3">
        <w:rPr>
          <w:lang w:val="pt-PT"/>
        </w:rPr>
        <w:t xml:space="preserve"> AN </w:t>
      </w:r>
      <w:r w:rsidRPr="00386CF3">
        <w:rPr>
          <w:rStyle w:val="Incipit"/>
          <w:lang w:val="pt-PT"/>
        </w:rPr>
        <w:t>Ecce</w:t>
      </w:r>
      <w:r w:rsidR="00B97983" w:rsidRPr="00386CF3">
        <w:rPr>
          <w:rStyle w:val="Incipit"/>
          <w:lang w:val="pt-PT"/>
        </w:rPr>
        <w:t xml:space="preserve"> |ne::venit| desideratus</w:t>
      </w:r>
      <w:r w:rsidR="00B97983" w:rsidRPr="00386CF3">
        <w:rPr>
          <w:lang w:val="pt-PT"/>
        </w:rPr>
        <w:t xml:space="preserve">. AB </w:t>
      </w:r>
      <w:r w:rsidR="00B97983" w:rsidRPr="00386CF3">
        <w:rPr>
          <w:rStyle w:val="Incipit"/>
          <w:lang w:val="pt-PT"/>
        </w:rPr>
        <w:t>Egredietur virga</w:t>
      </w:r>
      <w:r w:rsidR="00B97983" w:rsidRPr="00386CF3">
        <w:rPr>
          <w:lang w:val="pt-PT"/>
        </w:rPr>
        <w:t xml:space="preserve">. </w:t>
      </w:r>
      <w:r w:rsidR="00B97983" w:rsidRPr="00386CF3">
        <w:rPr>
          <w:lang w:val="it-IT"/>
        </w:rPr>
        <w:t>Quia quandocumque laudes in quarta ebdomada evenerit, tamen non mutatur ut supra in evangelio.</w:t>
      </w:r>
    </w:p>
    <w:p w:rsidR="00B97983" w:rsidRPr="00386CF3" w:rsidRDefault="00B97983" w:rsidP="004275F3">
      <w:pPr>
        <w:rPr>
          <w:lang w:val="pt-PT"/>
        </w:rPr>
      </w:pPr>
      <w:r w:rsidRPr="00386CF3">
        <w:rPr>
          <w:rStyle w:val="Time1"/>
          <w:lang w:val="en-US"/>
        </w:rPr>
        <w:t>Ad vesperas</w:t>
      </w:r>
      <w:r w:rsidRPr="00386CF3">
        <w:rPr>
          <w:lang w:val="en-US"/>
        </w:rPr>
        <w:t xml:space="preserve"> super psalmos AN </w:t>
      </w:r>
      <w:r w:rsidRPr="00386CF3">
        <w:rPr>
          <w:rStyle w:val="Incipit"/>
          <w:lang w:val="en-US"/>
        </w:rPr>
        <w:t>Levate</w:t>
      </w:r>
      <w:r w:rsidRPr="00386CF3">
        <w:rPr>
          <w:lang w:val="en-US"/>
        </w:rPr>
        <w:t xml:space="preserve">. </w:t>
      </w:r>
      <w:r w:rsidRPr="00386CF3">
        <w:rPr>
          <w:lang w:val="pt-PT"/>
        </w:rPr>
        <w:t>Cetera ut supra de vigilia.</w:t>
      </w:r>
    </w:p>
    <w:p w:rsidR="00B97983" w:rsidRPr="00386CF3" w:rsidRDefault="00B97983" w:rsidP="004275F3">
      <w:pPr>
        <w:pStyle w:val="Titolo1"/>
        <w:rPr>
          <w:lang w:val="it-IT"/>
        </w:rPr>
      </w:pPr>
      <w:r w:rsidRPr="00386CF3">
        <w:rPr>
          <w:lang w:val="it-IT"/>
        </w:rPr>
        <w:t>[REGULA QUARTA]</w:t>
      </w:r>
    </w:p>
    <w:p w:rsidR="00B97983" w:rsidRPr="00386CF3" w:rsidRDefault="00B97983" w:rsidP="004275F3">
      <w:pPr>
        <w:rPr>
          <w:lang w:val="it-IT"/>
        </w:rPr>
      </w:pPr>
      <w:r w:rsidRPr="00386CF3">
        <w:rPr>
          <w:lang w:val="it-IT"/>
        </w:rPr>
        <w:t xml:space="preserve">Si vigilia domini feria quarta evenerit in dominica non proxima LS </w:t>
      </w:r>
      <w:r w:rsidRPr="00386CF3">
        <w:rPr>
          <w:rStyle w:val="Incipit"/>
          <w:lang w:val="it-IT"/>
        </w:rPr>
        <w:t>Sanctam</w:t>
      </w:r>
      <w:r w:rsidRPr="00386CF3">
        <w:rPr>
          <w:lang w:val="it-IT"/>
        </w:rPr>
        <w:t xml:space="preserve"> legitur cum historia [RP] </w:t>
      </w:r>
      <w:r w:rsidRPr="00386CF3">
        <w:rPr>
          <w:rStyle w:val="Incipit"/>
          <w:lang w:val="it-IT"/>
        </w:rPr>
        <w:t>Ecce apparebit</w:t>
      </w:r>
      <w:r w:rsidRPr="00386CF3">
        <w:rPr>
          <w:lang w:val="it-IT"/>
        </w:rPr>
        <w:t>. Tunc (32vb) ad nativitatem sunt tres ebdomadae.</w:t>
      </w:r>
    </w:p>
    <w:p w:rsidR="00B97983" w:rsidRPr="00386CF3" w:rsidRDefault="00B97983" w:rsidP="004275F3">
      <w:pPr>
        <w:pStyle w:val="Titolo1"/>
        <w:rPr>
          <w:lang w:val="it-IT"/>
        </w:rPr>
      </w:pPr>
      <w:r w:rsidRPr="00386CF3">
        <w:rPr>
          <w:lang w:val="it-IT"/>
        </w:rPr>
        <w:t>FERIA SECUNDA ET FERIA TERTIA</w:t>
      </w:r>
    </w:p>
    <w:p w:rsidR="00B97983" w:rsidRPr="00386CF3" w:rsidRDefault="00B97983" w:rsidP="004275F3">
      <w:pPr>
        <w:rPr>
          <w:lang w:val="it-IT"/>
        </w:rPr>
      </w:pPr>
      <w:r w:rsidRPr="00386CF3">
        <w:rPr>
          <w:lang w:val="it-IT"/>
        </w:rPr>
        <w:t xml:space="preserve">prophetia legitur cum historia [RP] </w:t>
      </w:r>
      <w:r w:rsidRPr="00386CF3">
        <w:rPr>
          <w:rStyle w:val="Incipit"/>
          <w:lang w:val="it-IT"/>
        </w:rPr>
        <w:t>Canite tuba</w:t>
      </w:r>
      <w:r w:rsidRPr="00386CF3">
        <w:rPr>
          <w:lang w:val="it-IT"/>
        </w:rPr>
        <w:t>.</w:t>
      </w:r>
    </w:p>
    <w:p w:rsidR="00B97983" w:rsidRPr="00386CF3" w:rsidRDefault="00DA7D6C" w:rsidP="004275F3">
      <w:pPr>
        <w:pStyle w:val="Titolo1"/>
        <w:rPr>
          <w:lang w:val="it-IT"/>
        </w:rPr>
      </w:pPr>
      <w:r w:rsidRPr="00386CF3">
        <w:rPr>
          <w:lang w:val="it-IT"/>
        </w:rPr>
        <w:t>FERIA QUARTA</w:t>
      </w:r>
    </w:p>
    <w:p w:rsidR="00DA7D6C" w:rsidRPr="00386CF3" w:rsidRDefault="00DA7D6C" w:rsidP="004275F3">
      <w:pPr>
        <w:rPr>
          <w:lang w:val="it-IT"/>
        </w:rPr>
      </w:pPr>
      <w:r w:rsidRPr="00386CF3">
        <w:rPr>
          <w:rStyle w:val="Time1"/>
          <w:lang w:val="it-IT"/>
        </w:rPr>
        <w:t>In matutina</w:t>
      </w:r>
      <w:r w:rsidRPr="00386CF3">
        <w:rPr>
          <w:lang w:val="it-IT"/>
        </w:rPr>
        <w:t xml:space="preserve"> INV </w:t>
      </w:r>
      <w:r w:rsidRPr="00386CF3">
        <w:rPr>
          <w:rStyle w:val="Incipit"/>
          <w:lang w:val="it-IT"/>
        </w:rPr>
        <w:t>Surgite vigilemus</w:t>
      </w:r>
      <w:r w:rsidRPr="00386CF3">
        <w:rPr>
          <w:lang w:val="it-IT"/>
        </w:rPr>
        <w:t xml:space="preserve">. EV </w:t>
      </w:r>
      <w:r w:rsidRPr="00386CF3">
        <w:rPr>
          <w:rStyle w:val="Incipit"/>
          <w:lang w:val="it-IT"/>
        </w:rPr>
        <w:t>Missus est</w:t>
      </w:r>
      <w:r w:rsidRPr="00386CF3">
        <w:rPr>
          <w:lang w:val="it-IT"/>
        </w:rPr>
        <w:t xml:space="preserve">. Prima tria responsoria de [historia] [RP] </w:t>
      </w:r>
      <w:r w:rsidRPr="00386CF3">
        <w:rPr>
          <w:rStyle w:val="Incipit"/>
          <w:lang w:val="it-IT"/>
        </w:rPr>
        <w:t>Canite</w:t>
      </w:r>
      <w:r w:rsidRPr="00386CF3">
        <w:rPr>
          <w:lang w:val="it-IT"/>
        </w:rPr>
        <w:t>.</w:t>
      </w:r>
    </w:p>
    <w:p w:rsidR="00DA7D6C" w:rsidRPr="00386CF3" w:rsidRDefault="00DA7D6C" w:rsidP="004275F3">
      <w:pPr>
        <w:rPr>
          <w:lang w:val="it-IT"/>
        </w:rPr>
      </w:pPr>
      <w:r w:rsidRPr="00386CF3">
        <w:rPr>
          <w:rStyle w:val="Time1"/>
          <w:lang w:val="it-IT"/>
        </w:rPr>
        <w:t>Ad laudes</w:t>
      </w:r>
      <w:r w:rsidRPr="00386CF3">
        <w:rPr>
          <w:lang w:val="it-IT"/>
        </w:rPr>
        <w:t xml:space="preserve"> AN </w:t>
      </w:r>
      <w:r w:rsidRPr="00386CF3">
        <w:rPr>
          <w:rStyle w:val="Incipit"/>
          <w:lang w:val="it-IT"/>
        </w:rPr>
        <w:t>Propter Sion</w:t>
      </w:r>
      <w:r w:rsidRPr="00386CF3">
        <w:rPr>
          <w:lang w:val="it-IT"/>
        </w:rPr>
        <w:t xml:space="preserve"> per omnia. AB </w:t>
      </w:r>
      <w:r w:rsidRPr="00386CF3">
        <w:rPr>
          <w:rStyle w:val="Incipit"/>
          <w:lang w:val="it-IT"/>
        </w:rPr>
        <w:t>Missus est</w:t>
      </w:r>
      <w:r w:rsidRPr="00386CF3">
        <w:rPr>
          <w:lang w:val="it-IT"/>
        </w:rPr>
        <w:t>.</w:t>
      </w:r>
    </w:p>
    <w:p w:rsidR="00DA7D6C" w:rsidRPr="00386CF3" w:rsidRDefault="00DA7D6C" w:rsidP="004275F3">
      <w:pPr>
        <w:rPr>
          <w:lang w:val="it-IT"/>
        </w:rPr>
      </w:pPr>
      <w:r w:rsidRPr="00386CF3">
        <w:rPr>
          <w:rStyle w:val="Time1"/>
          <w:lang w:val="it-IT"/>
        </w:rPr>
        <w:t>Ad vesperas</w:t>
      </w:r>
      <w:r w:rsidRPr="00386CF3">
        <w:rPr>
          <w:lang w:val="it-IT"/>
        </w:rPr>
        <w:t xml:space="preserve"> super psalmos AN </w:t>
      </w:r>
      <w:r w:rsidRPr="00386CF3">
        <w:rPr>
          <w:rStyle w:val="Incipit"/>
          <w:lang w:val="it-IT"/>
        </w:rPr>
        <w:t>Ponent domino</w:t>
      </w:r>
      <w:r w:rsidRPr="00386CF3">
        <w:rPr>
          <w:lang w:val="it-IT"/>
        </w:rPr>
        <w:t xml:space="preserve">. AM </w:t>
      </w:r>
      <w:r w:rsidRPr="00386CF3">
        <w:rPr>
          <w:rStyle w:val="Incipit"/>
          <w:lang w:val="it-IT"/>
        </w:rPr>
        <w:t>O oriens</w:t>
      </w:r>
      <w:r w:rsidRPr="00386CF3">
        <w:rPr>
          <w:lang w:val="it-IT"/>
        </w:rPr>
        <w:t xml:space="preserve">. In suffragia de sancta Maria AC </w:t>
      </w:r>
      <w:r w:rsidRPr="00386CF3">
        <w:rPr>
          <w:rStyle w:val="Incipit"/>
          <w:lang w:val="it-IT"/>
        </w:rPr>
        <w:t>Beata me dicent</w:t>
      </w:r>
      <w:r w:rsidRPr="00386CF3">
        <w:rPr>
          <w:lang w:val="it-IT"/>
        </w:rPr>
        <w:t>.</w:t>
      </w:r>
    </w:p>
    <w:p w:rsidR="00DA7D6C" w:rsidRPr="00386CF3" w:rsidRDefault="00DA7D6C" w:rsidP="004275F3">
      <w:pPr>
        <w:pStyle w:val="Titolo1"/>
        <w:rPr>
          <w:lang w:val="it-IT"/>
        </w:rPr>
      </w:pPr>
      <w:r w:rsidRPr="00386CF3">
        <w:rPr>
          <w:lang w:val="it-IT"/>
        </w:rPr>
        <w:t>FERIA QUINTA</w:t>
      </w:r>
    </w:p>
    <w:p w:rsidR="00DA7D6C" w:rsidRPr="00386CF3" w:rsidRDefault="00DA7D6C" w:rsidP="004275F3">
      <w:pPr>
        <w:rPr>
          <w:lang w:val="pt-PT"/>
        </w:rPr>
      </w:pPr>
      <w:r w:rsidRPr="00386CF3">
        <w:rPr>
          <w:rStyle w:val="Time1"/>
          <w:lang w:val="pt-PT"/>
        </w:rPr>
        <w:t>[Ad matutina</w:t>
      </w:r>
      <w:r w:rsidR="002602DE" w:rsidRPr="00386CF3">
        <w:rPr>
          <w:rStyle w:val="Time1"/>
          <w:lang w:val="pt-PT"/>
        </w:rPr>
        <w:t>m</w:t>
      </w:r>
      <w:r w:rsidRPr="00386CF3">
        <w:rPr>
          <w:rStyle w:val="Time1"/>
          <w:lang w:val="pt-PT"/>
        </w:rPr>
        <w:t>]</w:t>
      </w:r>
      <w:r w:rsidRPr="00386CF3">
        <w:rPr>
          <w:lang w:val="pt-PT"/>
        </w:rPr>
        <w:t xml:space="preserve"> INV </w:t>
      </w:r>
      <w:r w:rsidRPr="00386CF3">
        <w:rPr>
          <w:rStyle w:val="Incipit"/>
          <w:lang w:val="pt-PT"/>
        </w:rPr>
        <w:t>Surgite vigilemus</w:t>
      </w:r>
      <w:r w:rsidRPr="00386CF3">
        <w:rPr>
          <w:lang w:val="pt-PT"/>
        </w:rPr>
        <w:t xml:space="preserve"> minus. LS </w:t>
      </w:r>
      <w:r w:rsidRPr="00386CF3">
        <w:rPr>
          <w:rStyle w:val="Incipit"/>
          <w:lang w:val="pt-PT"/>
        </w:rPr>
        <w:t>Legimus sanctum Moysen</w:t>
      </w:r>
      <w:r w:rsidRPr="00386CF3">
        <w:rPr>
          <w:lang w:val="pt-PT"/>
        </w:rPr>
        <w:t xml:space="preserve">. (33ra) Responsorium quartum, quintum, sextum de [historia] [RP] </w:t>
      </w:r>
      <w:r w:rsidRPr="00386CF3">
        <w:rPr>
          <w:rStyle w:val="Incipit"/>
          <w:lang w:val="pt-PT"/>
        </w:rPr>
        <w:t>Clama</w:t>
      </w:r>
      <w:r w:rsidRPr="00386CF3">
        <w:rPr>
          <w:lang w:val="pt-PT"/>
        </w:rPr>
        <w:t>.</w:t>
      </w:r>
    </w:p>
    <w:p w:rsidR="00DA7D6C" w:rsidRPr="00386CF3" w:rsidRDefault="00DA7D6C" w:rsidP="004275F3">
      <w:pPr>
        <w:rPr>
          <w:lang w:val="it-IT"/>
        </w:rPr>
      </w:pPr>
      <w:r w:rsidRPr="00386CF3">
        <w:rPr>
          <w:rStyle w:val="Time1"/>
          <w:lang w:val="en-US"/>
        </w:rPr>
        <w:t>Ad la</w:t>
      </w:r>
      <w:r w:rsidR="00D8153C" w:rsidRPr="00386CF3">
        <w:rPr>
          <w:rStyle w:val="Time1"/>
          <w:lang w:val="en-US"/>
        </w:rPr>
        <w:t>udes</w:t>
      </w:r>
      <w:r w:rsidR="00D8153C" w:rsidRPr="00386CF3">
        <w:rPr>
          <w:lang w:val="en-US"/>
        </w:rPr>
        <w:t xml:space="preserve"> AN </w:t>
      </w:r>
      <w:r w:rsidR="00D8153C" w:rsidRPr="00386CF3">
        <w:rPr>
          <w:rStyle w:val="Incipit"/>
          <w:lang w:val="en-US"/>
        </w:rPr>
        <w:t>De Sion</w:t>
      </w:r>
      <w:r w:rsidR="00D8153C" w:rsidRPr="00386CF3">
        <w:rPr>
          <w:lang w:val="en-US"/>
        </w:rPr>
        <w:t xml:space="preserve"> per totum. </w:t>
      </w:r>
      <w:r w:rsidR="00D8153C" w:rsidRPr="00386CF3">
        <w:rPr>
          <w:lang w:val="it-IT"/>
        </w:rPr>
        <w:t xml:space="preserve">In evangelio antiphona pro ea quae est [AB] </w:t>
      </w:r>
      <w:r w:rsidR="00D8153C" w:rsidRPr="00386CF3">
        <w:rPr>
          <w:rStyle w:val="Incipit"/>
          <w:lang w:val="it-IT"/>
        </w:rPr>
        <w:t>Vigilate animo</w:t>
      </w:r>
      <w:r w:rsidR="00D8153C" w:rsidRPr="00386CF3">
        <w:rPr>
          <w:lang w:val="it-IT"/>
        </w:rPr>
        <w:t xml:space="preserve">, [AB] </w:t>
      </w:r>
      <w:r w:rsidR="00D8153C" w:rsidRPr="00386CF3">
        <w:rPr>
          <w:rStyle w:val="Incipit"/>
          <w:lang w:val="it-IT"/>
        </w:rPr>
        <w:t>Consolamini</w:t>
      </w:r>
      <w:r w:rsidR="00D8153C" w:rsidRPr="00386CF3">
        <w:rPr>
          <w:lang w:val="it-IT"/>
        </w:rPr>
        <w:t>.</w:t>
      </w:r>
    </w:p>
    <w:p w:rsidR="00D8153C" w:rsidRPr="00386CF3" w:rsidRDefault="00D8153C" w:rsidP="004275F3">
      <w:pPr>
        <w:rPr>
          <w:lang w:val="pt-PT"/>
        </w:rPr>
      </w:pPr>
      <w:r w:rsidRPr="00386CF3">
        <w:rPr>
          <w:rStyle w:val="Time1"/>
          <w:lang w:val="pt-PT"/>
        </w:rPr>
        <w:t>Ad vesperas</w:t>
      </w:r>
      <w:r w:rsidRPr="00386CF3">
        <w:rPr>
          <w:lang w:val="pt-PT"/>
        </w:rPr>
        <w:t xml:space="preserve"> super psalmos AN </w:t>
      </w:r>
      <w:r w:rsidRPr="00386CF3">
        <w:rPr>
          <w:rStyle w:val="Incipit"/>
          <w:lang w:val="pt-PT"/>
        </w:rPr>
        <w:t>Laetamini</w:t>
      </w:r>
      <w:r w:rsidRPr="00386CF3">
        <w:rPr>
          <w:lang w:val="pt-PT"/>
        </w:rPr>
        <w:t xml:space="preserve">. AM </w:t>
      </w:r>
      <w:r w:rsidRPr="00386CF3">
        <w:rPr>
          <w:rStyle w:val="Incipit"/>
          <w:lang w:val="pt-PT"/>
        </w:rPr>
        <w:t>O rex gloriae</w:t>
      </w:r>
      <w:r w:rsidRPr="00386CF3">
        <w:rPr>
          <w:lang w:val="pt-PT"/>
        </w:rPr>
        <w:t>.</w:t>
      </w:r>
    </w:p>
    <w:p w:rsidR="00D8153C" w:rsidRPr="00386CF3" w:rsidRDefault="00D8153C" w:rsidP="004275F3">
      <w:pPr>
        <w:pStyle w:val="Titolo1"/>
        <w:rPr>
          <w:lang w:val="pt-PT"/>
        </w:rPr>
      </w:pPr>
      <w:r w:rsidRPr="00386CF3">
        <w:rPr>
          <w:lang w:val="pt-PT"/>
        </w:rPr>
        <w:t>FERIA SEXTA</w:t>
      </w:r>
    </w:p>
    <w:p w:rsidR="00D8153C" w:rsidRPr="00386CF3" w:rsidRDefault="00D8153C"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EV </w:t>
      </w:r>
      <w:r w:rsidRPr="00386CF3">
        <w:rPr>
          <w:rStyle w:val="Incipit"/>
          <w:lang w:val="pt-PT"/>
        </w:rPr>
        <w:t>Exurgens Maria</w:t>
      </w:r>
      <w:r w:rsidRPr="00386CF3">
        <w:rPr>
          <w:lang w:val="pt-PT"/>
        </w:rPr>
        <w:t xml:space="preserve">. Responsorium septimum, octavum, nonum de [historia] [RP] </w:t>
      </w:r>
      <w:r w:rsidRPr="00386CF3">
        <w:rPr>
          <w:rStyle w:val="Incipit"/>
          <w:lang w:val="pt-PT"/>
        </w:rPr>
        <w:t>Clama</w:t>
      </w:r>
      <w:r w:rsidRPr="00386CF3">
        <w:rPr>
          <w:lang w:val="pt-PT"/>
        </w:rPr>
        <w:t>.</w:t>
      </w:r>
    </w:p>
    <w:p w:rsidR="00D8153C" w:rsidRPr="00386CF3" w:rsidRDefault="00D8153C" w:rsidP="004275F3">
      <w:pPr>
        <w:rPr>
          <w:lang w:val="pt-PT"/>
        </w:rPr>
      </w:pPr>
      <w:r w:rsidRPr="00386CF3">
        <w:rPr>
          <w:rStyle w:val="Time1"/>
          <w:lang w:val="en-US"/>
        </w:rPr>
        <w:t>Ad laudes</w:t>
      </w:r>
      <w:r w:rsidRPr="00386CF3">
        <w:rPr>
          <w:lang w:val="en-US"/>
        </w:rPr>
        <w:t xml:space="preserve"> AN </w:t>
      </w:r>
      <w:r w:rsidRPr="00386CF3">
        <w:rPr>
          <w:rStyle w:val="Incipit"/>
          <w:lang w:val="en-US"/>
        </w:rPr>
        <w:t>Constantes</w:t>
      </w:r>
      <w:r w:rsidRPr="00386CF3">
        <w:rPr>
          <w:lang w:val="en-US"/>
        </w:rPr>
        <w:t xml:space="preserve"> per omnia. </w:t>
      </w:r>
      <w:r w:rsidRPr="00386CF3">
        <w:rPr>
          <w:lang w:val="pt-PT"/>
        </w:rPr>
        <w:t xml:space="preserve">AB </w:t>
      </w:r>
      <w:r w:rsidRPr="00386CF3">
        <w:rPr>
          <w:rStyle w:val="Incipit"/>
          <w:lang w:val="pt-PT"/>
        </w:rPr>
        <w:t>Ex quo facta est</w:t>
      </w:r>
      <w:r w:rsidRPr="00386CF3">
        <w:rPr>
          <w:lang w:val="pt-PT"/>
        </w:rPr>
        <w:t>.</w:t>
      </w:r>
    </w:p>
    <w:p w:rsidR="00D8153C" w:rsidRPr="00386CF3" w:rsidRDefault="00D8153C" w:rsidP="004275F3">
      <w:pPr>
        <w:rPr>
          <w:lang w:val="pt-PT"/>
        </w:rPr>
      </w:pPr>
      <w:r w:rsidRPr="00386CF3">
        <w:rPr>
          <w:rStyle w:val="Time1"/>
          <w:lang w:val="pt-PT"/>
        </w:rPr>
        <w:lastRenderedPageBreak/>
        <w:t>Ad vesperas</w:t>
      </w:r>
      <w:r w:rsidRPr="00386CF3">
        <w:rPr>
          <w:lang w:val="pt-PT"/>
        </w:rPr>
        <w:t xml:space="preserve"> super psalmos AN </w:t>
      </w:r>
      <w:r w:rsidRPr="00386CF3">
        <w:rPr>
          <w:rStyle w:val="Incipit"/>
          <w:lang w:val="pt-PT"/>
        </w:rPr>
        <w:t>Hoc est |testamentum::testimonium|</w:t>
      </w:r>
      <w:r w:rsidRPr="00386CF3">
        <w:rPr>
          <w:lang w:val="pt-PT"/>
        </w:rPr>
        <w:t xml:space="preserve">. AM </w:t>
      </w:r>
      <w:r w:rsidRPr="00386CF3">
        <w:rPr>
          <w:rStyle w:val="Incipit"/>
          <w:lang w:val="pt-PT"/>
        </w:rPr>
        <w:t>O Emmanuel</w:t>
      </w:r>
      <w:r w:rsidRPr="00386CF3">
        <w:rPr>
          <w:lang w:val="pt-PT"/>
        </w:rPr>
        <w:t>.</w:t>
      </w:r>
    </w:p>
    <w:p w:rsidR="00D8153C" w:rsidRPr="00386CF3" w:rsidRDefault="00D8153C" w:rsidP="004275F3">
      <w:pPr>
        <w:pStyle w:val="Titolo1"/>
        <w:rPr>
          <w:lang w:val="pt-PT"/>
        </w:rPr>
      </w:pPr>
      <w:r w:rsidRPr="00386CF3">
        <w:rPr>
          <w:lang w:val="pt-PT"/>
        </w:rPr>
        <w:t>IN SAB</w:t>
      </w:r>
      <w:r w:rsidR="00912899" w:rsidRPr="00386CF3">
        <w:rPr>
          <w:lang w:val="pt-PT"/>
        </w:rPr>
        <w:t>B</w:t>
      </w:r>
      <w:r w:rsidRPr="00386CF3">
        <w:rPr>
          <w:lang w:val="pt-PT"/>
        </w:rPr>
        <w:t>ATO</w:t>
      </w:r>
    </w:p>
    <w:p w:rsidR="00D8153C" w:rsidRPr="00386CF3" w:rsidRDefault="00D8153C"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(33rb) vigilemus</w:t>
      </w:r>
      <w:r w:rsidRPr="00386CF3">
        <w:rPr>
          <w:lang w:val="pt-PT"/>
        </w:rPr>
        <w:t xml:space="preserve">. EV </w:t>
      </w:r>
      <w:r w:rsidRPr="00386CF3">
        <w:rPr>
          <w:rStyle w:val="Incipit"/>
          <w:lang w:val="pt-PT"/>
        </w:rPr>
        <w:t>Anno quinto decimo</w:t>
      </w:r>
      <w:r w:rsidRPr="00386CF3">
        <w:rPr>
          <w:lang w:val="pt-PT"/>
        </w:rPr>
        <w:t>. Respo</w:t>
      </w:r>
      <w:r w:rsidR="004D5FAD" w:rsidRPr="00386CF3">
        <w:rPr>
          <w:lang w:val="pt-PT"/>
        </w:rPr>
        <w:t>n</w:t>
      </w:r>
      <w:r w:rsidR="00EE39D8" w:rsidRPr="00386CF3">
        <w:rPr>
          <w:lang w:val="pt-PT"/>
        </w:rPr>
        <w:t>s</w:t>
      </w:r>
      <w:r w:rsidR="004D5FAD" w:rsidRPr="00386CF3">
        <w:rPr>
          <w:lang w:val="pt-PT"/>
        </w:rPr>
        <w:t>orium decimum, undecimum, duo</w:t>
      </w:r>
      <w:r w:rsidRPr="00386CF3">
        <w:rPr>
          <w:lang w:val="pt-PT"/>
        </w:rPr>
        <w:t xml:space="preserve">decimum de [historia] [RP] </w:t>
      </w:r>
      <w:r w:rsidRPr="00386CF3">
        <w:rPr>
          <w:rStyle w:val="Incipit"/>
          <w:lang w:val="pt-PT"/>
        </w:rPr>
        <w:t>Clama</w:t>
      </w:r>
      <w:r w:rsidRPr="00386CF3">
        <w:rPr>
          <w:lang w:val="pt-PT"/>
        </w:rPr>
        <w:t>.</w:t>
      </w:r>
    </w:p>
    <w:p w:rsidR="00D8153C" w:rsidRPr="00386CF3" w:rsidRDefault="00D8153C" w:rsidP="004275F3">
      <w:pPr>
        <w:rPr>
          <w:lang w:val="pt-PT"/>
        </w:rPr>
      </w:pPr>
      <w:r w:rsidRPr="00386CF3">
        <w:rPr>
          <w:rStyle w:val="Time1"/>
          <w:lang w:val="en-US"/>
        </w:rPr>
        <w:t>Ad laudes</w:t>
      </w:r>
      <w:r w:rsidRPr="00386CF3">
        <w:rPr>
          <w:lang w:val="en-US"/>
        </w:rPr>
        <w:t xml:space="preserve"> AN </w:t>
      </w:r>
      <w:r w:rsidRPr="00386CF3">
        <w:rPr>
          <w:rStyle w:val="Incipit"/>
          <w:lang w:val="en-US"/>
        </w:rPr>
        <w:t>Ecce veniet</w:t>
      </w:r>
      <w:r w:rsidR="009E3594" w:rsidRPr="00386CF3">
        <w:rPr>
          <w:lang w:val="en-US"/>
        </w:rPr>
        <w:t xml:space="preserve">. </w:t>
      </w:r>
      <w:r w:rsidR="009E3594" w:rsidRPr="00386CF3">
        <w:rPr>
          <w:lang w:val="pt-PT"/>
        </w:rPr>
        <w:t xml:space="preserve">Secunda feria pro quarta AN </w:t>
      </w:r>
      <w:r w:rsidR="009E3594" w:rsidRPr="00386CF3">
        <w:rPr>
          <w:rStyle w:val="Incipit"/>
          <w:lang w:val="pt-PT"/>
        </w:rPr>
        <w:t>Expectetur</w:t>
      </w:r>
      <w:r w:rsidR="009E3594" w:rsidRPr="00386CF3">
        <w:rPr>
          <w:lang w:val="pt-PT"/>
        </w:rPr>
        <w:t xml:space="preserve">. AB </w:t>
      </w:r>
      <w:r w:rsidR="009E3594" w:rsidRPr="00386CF3">
        <w:rPr>
          <w:rStyle w:val="Incipit"/>
          <w:lang w:val="pt-PT"/>
        </w:rPr>
        <w:t>Omnis vallis</w:t>
      </w:r>
      <w:r w:rsidR="009E3594" w:rsidRPr="00386CF3">
        <w:rPr>
          <w:lang w:val="pt-PT"/>
        </w:rPr>
        <w:t>. Quia quando festum sancti Thomae in dominicam evenerit in secunda feria transfertur, ita ut in dominica</w:t>
      </w:r>
      <w:r w:rsidR="00912899" w:rsidRPr="00386CF3">
        <w:rPr>
          <w:lang w:val="pt-PT"/>
        </w:rPr>
        <w:t xml:space="preserve"> AB </w:t>
      </w:r>
      <w:r w:rsidR="00912899" w:rsidRPr="00386CF3">
        <w:rPr>
          <w:rStyle w:val="Incipit"/>
          <w:lang w:val="pt-PT"/>
        </w:rPr>
        <w:t>Nolite timere</w:t>
      </w:r>
      <w:r w:rsidR="00912899" w:rsidRPr="00386CF3">
        <w:rPr>
          <w:lang w:val="pt-PT"/>
        </w:rPr>
        <w:t xml:space="preserve"> cantatur et dominica [OR] </w:t>
      </w:r>
      <w:r w:rsidR="00912899" w:rsidRPr="00386CF3">
        <w:rPr>
          <w:rStyle w:val="Incipit"/>
          <w:lang w:val="pt-PT"/>
        </w:rPr>
        <w:t>Excita</w:t>
      </w:r>
      <w:r w:rsidR="00912899" w:rsidRPr="00386CF3">
        <w:rPr>
          <w:lang w:val="pt-PT"/>
        </w:rPr>
        <w:t xml:space="preserve"> dicitur, et </w:t>
      </w:r>
      <w:r w:rsidR="00EA52EA" w:rsidRPr="00386CF3">
        <w:rPr>
          <w:lang w:val="pt-PT"/>
        </w:rPr>
        <w:t>in suffragium</w:t>
      </w:r>
      <w:r w:rsidR="00912899" w:rsidRPr="00386CF3">
        <w:rPr>
          <w:lang w:val="pt-PT"/>
        </w:rPr>
        <w:t xml:space="preserve"> de sancta Maria AC </w:t>
      </w:r>
      <w:r w:rsidR="00912899" w:rsidRPr="00386CF3">
        <w:rPr>
          <w:rStyle w:val="Incipit"/>
          <w:lang w:val="pt-PT"/>
        </w:rPr>
        <w:t>Ave Maria</w:t>
      </w:r>
      <w:r w:rsidR="00912899" w:rsidRPr="00386CF3">
        <w:rPr>
          <w:lang w:val="pt-PT"/>
        </w:rPr>
        <w:t>.</w:t>
      </w:r>
    </w:p>
    <w:p w:rsidR="00C7462F" w:rsidRPr="00386CF3" w:rsidRDefault="00912899" w:rsidP="004275F3">
      <w:pPr>
        <w:rPr>
          <w:lang w:val="it-IT"/>
        </w:rPr>
      </w:pPr>
      <w:r w:rsidRPr="00386CF3">
        <w:rPr>
          <w:rStyle w:val="Time1"/>
          <w:lang w:val="en-US"/>
        </w:rPr>
        <w:t>Ad vesperas</w:t>
      </w:r>
      <w:r w:rsidRPr="00386CF3">
        <w:rPr>
          <w:lang w:val="en-US"/>
        </w:rPr>
        <w:t xml:space="preserve"> super psalmos AN </w:t>
      </w:r>
      <w:r w:rsidRPr="00386CF3">
        <w:rPr>
          <w:rStyle w:val="Incipit"/>
          <w:lang w:val="en-US"/>
        </w:rPr>
        <w:t>Dabit illi</w:t>
      </w:r>
      <w:r w:rsidRPr="00386CF3">
        <w:rPr>
          <w:lang w:val="en-US"/>
        </w:rPr>
        <w:t xml:space="preserve">. </w:t>
      </w:r>
      <w:r w:rsidRPr="00386CF3">
        <w:rPr>
          <w:lang w:val="it-IT"/>
        </w:rPr>
        <w:t xml:space="preserve">RP </w:t>
      </w:r>
      <w:r w:rsidRPr="00386CF3">
        <w:rPr>
          <w:rStyle w:val="Incipit"/>
          <w:lang w:val="it-IT"/>
        </w:rPr>
        <w:t>Festina ne tardaveris</w:t>
      </w:r>
      <w:r w:rsidRPr="00386CF3">
        <w:rPr>
          <w:lang w:val="it-IT"/>
        </w:rPr>
        <w:t>. (33va) HY</w:t>
      </w:r>
      <w:r w:rsidR="00526B2B" w:rsidRPr="00386CF3">
        <w:rPr>
          <w:lang w:val="it-IT"/>
        </w:rPr>
        <w:t xml:space="preserve"> </w:t>
      </w:r>
      <w:r w:rsidR="00526B2B" w:rsidRPr="00386CF3">
        <w:rPr>
          <w:rStyle w:val="Incipit"/>
          <w:lang w:val="it-IT"/>
        </w:rPr>
        <w:t>Veni redemptor gentium</w:t>
      </w:r>
      <w:r w:rsidR="00526B2B" w:rsidRPr="00386CF3">
        <w:rPr>
          <w:lang w:val="it-IT"/>
        </w:rPr>
        <w:t xml:space="preserve">. AM </w:t>
      </w:r>
      <w:r w:rsidR="00526B2B" w:rsidRPr="00386CF3">
        <w:rPr>
          <w:rStyle w:val="Incipit"/>
          <w:lang w:val="it-IT"/>
        </w:rPr>
        <w:t>O virgo</w:t>
      </w:r>
      <w:r w:rsidR="00B95F5D" w:rsidRPr="00386CF3">
        <w:rPr>
          <w:lang w:val="it-IT"/>
        </w:rPr>
        <w:t>.</w:t>
      </w:r>
    </w:p>
    <w:p w:rsidR="00526B2B" w:rsidRPr="00386CF3" w:rsidRDefault="00526B2B" w:rsidP="004275F3">
      <w:pPr>
        <w:rPr>
          <w:lang w:val="it-IT"/>
        </w:rPr>
      </w:pPr>
      <w:r w:rsidRPr="00386CF3">
        <w:rPr>
          <w:rStyle w:val="Time1"/>
          <w:lang w:val="it-IT"/>
        </w:rPr>
        <w:t>Ad processionem</w:t>
      </w:r>
      <w:r w:rsidRPr="00386CF3">
        <w:rPr>
          <w:lang w:val="it-IT"/>
        </w:rPr>
        <w:t xml:space="preserve"> ut supra responsorium.</w:t>
      </w:r>
    </w:p>
    <w:p w:rsidR="000135C2" w:rsidRPr="00386CF3" w:rsidRDefault="000135C2" w:rsidP="004275F3">
      <w:pPr>
        <w:rPr>
          <w:lang w:val="it-IT"/>
        </w:rPr>
      </w:pPr>
      <w:r w:rsidRPr="00386CF3">
        <w:rPr>
          <w:rStyle w:val="Time1"/>
          <w:lang w:val="it-IT"/>
        </w:rPr>
        <w:t>[Ad matutinam]</w:t>
      </w:r>
      <w:r w:rsidRPr="00386CF3">
        <w:rPr>
          <w:lang w:val="it-IT"/>
        </w:rPr>
        <w:t xml:space="preserve"> INV </w:t>
      </w:r>
      <w:r w:rsidRPr="00386CF3">
        <w:rPr>
          <w:rStyle w:val="Incipit"/>
          <w:lang w:val="it-IT"/>
        </w:rPr>
        <w:t>Vigilate</w:t>
      </w:r>
      <w:r w:rsidRPr="00386CF3">
        <w:rPr>
          <w:lang w:val="it-IT"/>
        </w:rPr>
        <w:t xml:space="preserve">. LS </w:t>
      </w:r>
      <w:r w:rsidRPr="00386CF3">
        <w:rPr>
          <w:rStyle w:val="Incipit"/>
          <w:lang w:val="it-IT"/>
        </w:rPr>
        <w:t>Laetitia</w:t>
      </w:r>
      <w:r w:rsidRPr="00386CF3">
        <w:rPr>
          <w:lang w:val="it-IT"/>
        </w:rPr>
        <w:t xml:space="preserve">. RP </w:t>
      </w:r>
      <w:r w:rsidRPr="00386CF3">
        <w:rPr>
          <w:rStyle w:val="Incipit"/>
          <w:lang w:val="it-IT"/>
        </w:rPr>
        <w:t>Canite</w:t>
      </w:r>
      <w:r w:rsidRPr="00386CF3">
        <w:rPr>
          <w:lang w:val="it-IT"/>
        </w:rPr>
        <w:t>.</w:t>
      </w:r>
    </w:p>
    <w:p w:rsidR="000135C2" w:rsidRPr="00386CF3" w:rsidRDefault="000135C2" w:rsidP="004275F3">
      <w:pPr>
        <w:rPr>
          <w:lang w:val="pt-PT"/>
        </w:rPr>
      </w:pPr>
      <w:r w:rsidRPr="00386CF3">
        <w:rPr>
          <w:rStyle w:val="Time1"/>
          <w:lang w:val="it-IT"/>
        </w:rPr>
        <w:t>Ad vesperas et ad matutinam</w:t>
      </w:r>
      <w:r w:rsidRPr="00386CF3">
        <w:rPr>
          <w:lang w:val="it-IT"/>
        </w:rPr>
        <w:t xml:space="preserve"> de apostolo cum suffragio ut supra in prima regula. </w:t>
      </w:r>
      <w:r w:rsidRPr="00386CF3">
        <w:rPr>
          <w:lang w:val="pt-PT"/>
        </w:rPr>
        <w:t xml:space="preserve">De sancta Maria AC </w:t>
      </w:r>
      <w:r w:rsidRPr="00386CF3">
        <w:rPr>
          <w:rStyle w:val="Incipit"/>
          <w:lang w:val="pt-PT"/>
        </w:rPr>
        <w:t>Egredietur virga</w:t>
      </w:r>
      <w:r w:rsidRPr="00386CF3">
        <w:rPr>
          <w:lang w:val="pt-PT"/>
        </w:rPr>
        <w:t>.</w:t>
      </w:r>
    </w:p>
    <w:p w:rsidR="000135C2" w:rsidRPr="00386CF3" w:rsidRDefault="008775E4" w:rsidP="004275F3">
      <w:pPr>
        <w:pStyle w:val="Titolo1"/>
        <w:rPr>
          <w:lang w:val="pt-PT"/>
        </w:rPr>
      </w:pPr>
      <w:r w:rsidRPr="00386CF3">
        <w:rPr>
          <w:lang w:val="pt-PT"/>
        </w:rPr>
        <w:t>FERIA TERTIA</w:t>
      </w:r>
    </w:p>
    <w:p w:rsidR="008775E4" w:rsidRPr="00386CF3" w:rsidRDefault="008775E4" w:rsidP="004275F3">
      <w:pPr>
        <w:rPr>
          <w:lang w:val="en-US"/>
        </w:rPr>
      </w:pPr>
      <w:r w:rsidRPr="00386CF3">
        <w:rPr>
          <w:rStyle w:val="Time1"/>
          <w:lang w:val="pt-PT"/>
        </w:rPr>
        <w:t>[Ad matutinam]</w:t>
      </w:r>
      <w:r w:rsidRPr="00386CF3">
        <w:rPr>
          <w:lang w:val="pt-PT"/>
        </w:rPr>
        <w:t xml:space="preserve"> </w:t>
      </w:r>
      <w:r w:rsidR="00255215" w:rsidRPr="00386CF3">
        <w:rPr>
          <w:lang w:val="pt-PT"/>
        </w:rPr>
        <w:t xml:space="preserve">INV </w:t>
      </w:r>
      <w:r w:rsidRPr="00386CF3">
        <w:rPr>
          <w:rStyle w:val="Incipit"/>
          <w:lang w:val="pt-PT"/>
        </w:rPr>
        <w:t>Surgite vigilemus</w:t>
      </w:r>
      <w:r w:rsidRPr="00386CF3">
        <w:rPr>
          <w:lang w:val="pt-PT"/>
        </w:rPr>
        <w:t xml:space="preserve">. </w:t>
      </w:r>
      <w:r w:rsidRPr="00386CF3">
        <w:rPr>
          <w:lang w:val="it-IT"/>
        </w:rPr>
        <w:t xml:space="preserve">LS </w:t>
      </w:r>
      <w:r w:rsidR="00481BBD" w:rsidRPr="00386CF3">
        <w:rPr>
          <w:rStyle w:val="Incipit"/>
          <w:lang w:val="it-IT"/>
        </w:rPr>
        <w:t>Vos Ä+</w:t>
      </w:r>
      <w:r w:rsidRPr="00386CF3">
        <w:rPr>
          <w:rStyle w:val="Incipit"/>
          <w:lang w:val="it-IT"/>
        </w:rPr>
        <w:t>inquam</w:t>
      </w:r>
      <w:r w:rsidR="00481BBD" w:rsidRPr="00386CF3">
        <w:rPr>
          <w:rStyle w:val="Incipit"/>
          <w:lang w:val="it-IT"/>
        </w:rPr>
        <w:t>+Ä</w:t>
      </w:r>
      <w:r w:rsidRPr="00386CF3">
        <w:rPr>
          <w:rStyle w:val="Incipit"/>
          <w:lang w:val="it-IT"/>
        </w:rPr>
        <w:t xml:space="preserve"> convenio</w:t>
      </w:r>
      <w:r w:rsidRPr="00386CF3">
        <w:rPr>
          <w:lang w:val="it-IT"/>
        </w:rPr>
        <w:t xml:space="preserve">. RP </w:t>
      </w:r>
      <w:r w:rsidRPr="00386CF3">
        <w:rPr>
          <w:rStyle w:val="Incipit"/>
          <w:lang w:val="it-IT"/>
        </w:rPr>
        <w:t>Veni domine</w:t>
      </w:r>
      <w:r w:rsidRPr="00386CF3">
        <w:rPr>
          <w:lang w:val="it-IT"/>
        </w:rPr>
        <w:t xml:space="preserve">. RP </w:t>
      </w:r>
      <w:r w:rsidRPr="00386CF3">
        <w:rPr>
          <w:rStyle w:val="Incipit"/>
          <w:lang w:val="it-IT"/>
        </w:rPr>
        <w:t>Non discedimus</w:t>
      </w:r>
      <w:r w:rsidRPr="00386CF3">
        <w:rPr>
          <w:lang w:val="it-IT"/>
        </w:rPr>
        <w:t xml:space="preserve">. </w:t>
      </w:r>
      <w:r w:rsidRPr="00386CF3">
        <w:rPr>
          <w:lang w:val="en-US"/>
        </w:rPr>
        <w:t xml:space="preserve">RP </w:t>
      </w:r>
      <w:r w:rsidRPr="00386CF3">
        <w:rPr>
          <w:rStyle w:val="Incipit"/>
          <w:lang w:val="en-US"/>
        </w:rPr>
        <w:t>Docebit</w:t>
      </w:r>
      <w:r w:rsidRPr="00386CF3">
        <w:rPr>
          <w:lang w:val="en-US"/>
        </w:rPr>
        <w:t>.</w:t>
      </w:r>
    </w:p>
    <w:p w:rsidR="008775E4" w:rsidRPr="00386CF3" w:rsidRDefault="008775E4" w:rsidP="004275F3">
      <w:pPr>
        <w:rPr>
          <w:lang w:val="en-US"/>
        </w:rPr>
      </w:pPr>
      <w:r w:rsidRPr="00386CF3">
        <w:rPr>
          <w:rStyle w:val="Time1"/>
          <w:lang w:val="en-US"/>
        </w:rPr>
        <w:t>Ad laudes</w:t>
      </w:r>
      <w:r w:rsidRPr="00386CF3">
        <w:rPr>
          <w:lang w:val="en-US"/>
        </w:rPr>
        <w:t xml:space="preserve"> AN </w:t>
      </w:r>
      <w:r w:rsidRPr="00386CF3">
        <w:rPr>
          <w:rStyle w:val="Incipit"/>
          <w:lang w:val="en-US"/>
        </w:rPr>
        <w:t>Rorate caeli</w:t>
      </w:r>
      <w:r w:rsidRPr="00386CF3">
        <w:rPr>
          <w:lang w:val="en-US"/>
        </w:rPr>
        <w:t xml:space="preserve">. AB </w:t>
      </w:r>
      <w:r w:rsidRPr="00386CF3">
        <w:rPr>
          <w:rStyle w:val="Incipit"/>
          <w:lang w:val="en-US"/>
        </w:rPr>
        <w:t>Ecce ancilla</w:t>
      </w:r>
      <w:r w:rsidRPr="00386CF3">
        <w:rPr>
          <w:lang w:val="en-US"/>
        </w:rPr>
        <w:t>.</w:t>
      </w:r>
    </w:p>
    <w:p w:rsidR="008775E4" w:rsidRPr="00386CF3" w:rsidRDefault="008775E4" w:rsidP="004275F3">
      <w:pPr>
        <w:rPr>
          <w:lang w:val="it-IT"/>
        </w:rPr>
      </w:pPr>
      <w:r w:rsidRPr="00386CF3">
        <w:rPr>
          <w:rStyle w:val="Time1"/>
          <w:lang w:val="en-US"/>
        </w:rPr>
        <w:t>Ad vesperas</w:t>
      </w:r>
      <w:r w:rsidRPr="00386CF3">
        <w:rPr>
          <w:lang w:val="en-US"/>
        </w:rPr>
        <w:t xml:space="preserve"> super (33vb) psalmos AN </w:t>
      </w:r>
      <w:r w:rsidRPr="00386CF3">
        <w:rPr>
          <w:rStyle w:val="Incipit"/>
          <w:lang w:val="en-US"/>
        </w:rPr>
        <w:t>Levate</w:t>
      </w:r>
      <w:r w:rsidRPr="00386CF3">
        <w:rPr>
          <w:lang w:val="en-US"/>
        </w:rPr>
        <w:t xml:space="preserve">. </w:t>
      </w:r>
      <w:r w:rsidRPr="00386CF3">
        <w:rPr>
          <w:lang w:val="it-IT"/>
        </w:rPr>
        <w:t>Cetera ut supra in vigilia.</w:t>
      </w:r>
    </w:p>
    <w:p w:rsidR="008775E4" w:rsidRPr="00386CF3" w:rsidRDefault="008775E4" w:rsidP="004275F3">
      <w:pPr>
        <w:pStyle w:val="Titolo1"/>
        <w:rPr>
          <w:lang w:val="it-IT"/>
        </w:rPr>
      </w:pPr>
      <w:r w:rsidRPr="00386CF3">
        <w:rPr>
          <w:lang w:val="it-IT"/>
        </w:rPr>
        <w:t>[REGULA QUINTA]</w:t>
      </w:r>
    </w:p>
    <w:p w:rsidR="008775E4" w:rsidRPr="00386CF3" w:rsidRDefault="008775E4" w:rsidP="004275F3">
      <w:pPr>
        <w:rPr>
          <w:lang w:val="fr-FR"/>
        </w:rPr>
      </w:pPr>
      <w:r w:rsidRPr="00386CF3">
        <w:rPr>
          <w:lang w:val="it-IT"/>
        </w:rPr>
        <w:t xml:space="preserve">Si vigilia domini feria quinta evenerit in praecedenti feria quarta praecedentis ebdomadae ieiunium quattuor temporum celebratur. </w:t>
      </w:r>
      <w:r w:rsidRPr="00386CF3">
        <w:rPr>
          <w:lang w:val="fr-FR"/>
        </w:rPr>
        <w:t xml:space="preserve">Et tunc adventus domini sunt tres ebdomadae et dies quattuor. EV </w:t>
      </w:r>
      <w:r w:rsidRPr="00386CF3">
        <w:rPr>
          <w:rStyle w:val="Incipit"/>
          <w:lang w:val="fr-FR"/>
        </w:rPr>
        <w:t>Missus est</w:t>
      </w:r>
      <w:r w:rsidRPr="00386CF3">
        <w:rPr>
          <w:lang w:val="fr-FR"/>
        </w:rPr>
        <w:t xml:space="preserve"> |leguntur::legitur|. Responsoria de historia [RP] </w:t>
      </w:r>
      <w:r w:rsidRPr="00386CF3">
        <w:rPr>
          <w:rStyle w:val="Incipit"/>
          <w:lang w:val="fr-FR"/>
        </w:rPr>
        <w:t>Ecce apparebit</w:t>
      </w:r>
      <w:r w:rsidRPr="00386CF3">
        <w:rPr>
          <w:lang w:val="fr-FR"/>
        </w:rPr>
        <w:t xml:space="preserve">. LS </w:t>
      </w:r>
      <w:r w:rsidRPr="00386CF3">
        <w:rPr>
          <w:rStyle w:val="Incipit"/>
          <w:lang w:val="fr-FR"/>
        </w:rPr>
        <w:t>Legimus sanctum Mo</w:t>
      </w:r>
      <w:r w:rsidR="00255215" w:rsidRPr="00386CF3">
        <w:rPr>
          <w:rStyle w:val="Incipit"/>
          <w:lang w:val="fr-FR"/>
        </w:rPr>
        <w:t>y</w:t>
      </w:r>
      <w:r w:rsidRPr="00386CF3">
        <w:rPr>
          <w:rStyle w:val="Incipit"/>
          <w:lang w:val="fr-FR"/>
        </w:rPr>
        <w:t>sen</w:t>
      </w:r>
      <w:r w:rsidRPr="00386CF3">
        <w:rPr>
          <w:lang w:val="fr-FR"/>
        </w:rPr>
        <w:t xml:space="preserve"> legitur et historia [RP] </w:t>
      </w:r>
      <w:r w:rsidRPr="00386CF3">
        <w:rPr>
          <w:rStyle w:val="Incipit"/>
          <w:lang w:val="fr-FR"/>
        </w:rPr>
        <w:t>Clama</w:t>
      </w:r>
      <w:r w:rsidRPr="00386CF3">
        <w:rPr>
          <w:lang w:val="fr-FR"/>
        </w:rPr>
        <w:t xml:space="preserve"> incipitur. </w:t>
      </w:r>
    </w:p>
    <w:p w:rsidR="008775E4" w:rsidRPr="00386CF3" w:rsidRDefault="008775E4" w:rsidP="004275F3">
      <w:pPr>
        <w:rPr>
          <w:lang w:val="it-IT"/>
        </w:rPr>
      </w:pPr>
      <w:r w:rsidRPr="00386CF3">
        <w:rPr>
          <w:rStyle w:val="Time1"/>
          <w:lang w:val="it-IT"/>
        </w:rPr>
        <w:t>Ad laudes</w:t>
      </w:r>
      <w:r w:rsidRPr="00386CF3">
        <w:rPr>
          <w:lang w:val="it-IT"/>
        </w:rPr>
        <w:t xml:space="preserve"> AN </w:t>
      </w:r>
      <w:r w:rsidRPr="00386CF3">
        <w:rPr>
          <w:rStyle w:val="Incipit"/>
          <w:lang w:val="it-IT"/>
        </w:rPr>
        <w:t>De Sion</w:t>
      </w:r>
      <w:r w:rsidRPr="00386CF3">
        <w:rPr>
          <w:lang w:val="it-IT"/>
        </w:rPr>
        <w:t xml:space="preserve">. Pro ea quae est in evangelio antiphona [AB] </w:t>
      </w:r>
      <w:r w:rsidRPr="00386CF3">
        <w:rPr>
          <w:rStyle w:val="Incipit"/>
          <w:lang w:val="it-IT"/>
        </w:rPr>
        <w:t>Vigilia</w:t>
      </w:r>
      <w:r w:rsidRPr="00386CF3">
        <w:rPr>
          <w:lang w:val="it-IT"/>
        </w:rPr>
        <w:t xml:space="preserve">, AB </w:t>
      </w:r>
      <w:r w:rsidRPr="00386CF3">
        <w:rPr>
          <w:rStyle w:val="Incipit"/>
          <w:lang w:val="it-IT"/>
        </w:rPr>
        <w:t>(34ra) Consolamini</w:t>
      </w:r>
      <w:r w:rsidRPr="00386CF3">
        <w:rPr>
          <w:lang w:val="it-IT"/>
        </w:rPr>
        <w:t>.</w:t>
      </w:r>
    </w:p>
    <w:p w:rsidR="008775E4" w:rsidRPr="00386CF3" w:rsidRDefault="008775E4" w:rsidP="004275F3">
      <w:pPr>
        <w:rPr>
          <w:lang w:val="pt-PT"/>
        </w:rPr>
      </w:pPr>
      <w:r w:rsidRPr="00386CF3">
        <w:rPr>
          <w:rStyle w:val="Time1"/>
          <w:lang w:val="pt-PT"/>
        </w:rPr>
        <w:t>Ad vesperas</w:t>
      </w:r>
      <w:r w:rsidRPr="00386CF3">
        <w:rPr>
          <w:lang w:val="pt-PT"/>
        </w:rPr>
        <w:t xml:space="preserve"> </w:t>
      </w:r>
      <w:r w:rsidR="00255215" w:rsidRPr="00386CF3">
        <w:rPr>
          <w:lang w:val="pt-PT"/>
        </w:rPr>
        <w:t>su</w:t>
      </w:r>
      <w:r w:rsidRPr="00386CF3">
        <w:rPr>
          <w:lang w:val="pt-PT"/>
        </w:rPr>
        <w:t xml:space="preserve">per psalmos AN </w:t>
      </w:r>
      <w:r w:rsidRPr="00386CF3">
        <w:rPr>
          <w:rStyle w:val="Incipit"/>
          <w:lang w:val="pt-PT"/>
        </w:rPr>
        <w:t>Laetamini</w:t>
      </w:r>
      <w:r w:rsidRPr="00386CF3">
        <w:rPr>
          <w:lang w:val="pt-PT"/>
        </w:rPr>
        <w:t xml:space="preserve">. AM </w:t>
      </w:r>
      <w:r w:rsidRPr="00386CF3">
        <w:rPr>
          <w:rStyle w:val="Incipit"/>
          <w:lang w:val="pt-PT"/>
        </w:rPr>
        <w:t>O oriens</w:t>
      </w:r>
      <w:r w:rsidRPr="00386CF3">
        <w:rPr>
          <w:lang w:val="pt-PT"/>
        </w:rPr>
        <w:t>.</w:t>
      </w:r>
    </w:p>
    <w:p w:rsidR="008775E4" w:rsidRPr="00386CF3" w:rsidRDefault="008775E4" w:rsidP="004275F3">
      <w:pPr>
        <w:pStyle w:val="Titolo1"/>
        <w:rPr>
          <w:lang w:val="pt-PT"/>
        </w:rPr>
      </w:pPr>
      <w:r w:rsidRPr="00386CF3">
        <w:rPr>
          <w:lang w:val="pt-PT"/>
        </w:rPr>
        <w:t>FERIA SEXTA</w:t>
      </w:r>
    </w:p>
    <w:p w:rsidR="008775E4" w:rsidRPr="00386CF3" w:rsidRDefault="008775E4"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EV </w:t>
      </w:r>
      <w:r w:rsidRPr="00386CF3">
        <w:rPr>
          <w:rStyle w:val="Incipit"/>
          <w:lang w:val="pt-PT"/>
        </w:rPr>
        <w:t>Exurgens Maria</w:t>
      </w:r>
      <w:r w:rsidRPr="00386CF3">
        <w:rPr>
          <w:lang w:val="pt-PT"/>
        </w:rPr>
        <w:t xml:space="preserve">. Responsorium quartum, quintum et sextum de [historia] [RP] </w:t>
      </w:r>
      <w:r w:rsidRPr="00386CF3">
        <w:rPr>
          <w:rStyle w:val="Incipit"/>
          <w:lang w:val="pt-PT"/>
        </w:rPr>
        <w:t>Clama</w:t>
      </w:r>
      <w:r w:rsidRPr="00386CF3">
        <w:rPr>
          <w:lang w:val="pt-PT"/>
        </w:rPr>
        <w:t>.</w:t>
      </w:r>
    </w:p>
    <w:p w:rsidR="008775E4" w:rsidRPr="00386CF3" w:rsidRDefault="008775E4" w:rsidP="004275F3">
      <w:pPr>
        <w:rPr>
          <w:lang w:val="pt-PT"/>
        </w:rPr>
      </w:pPr>
      <w:r w:rsidRPr="00386CF3">
        <w:rPr>
          <w:rStyle w:val="Time1"/>
          <w:lang w:val="pt-PT"/>
        </w:rPr>
        <w:t>Ad laudes</w:t>
      </w:r>
      <w:r w:rsidRPr="00386CF3">
        <w:rPr>
          <w:lang w:val="pt-PT"/>
        </w:rPr>
        <w:t xml:space="preserve"> </w:t>
      </w:r>
      <w:r w:rsidR="00255215" w:rsidRPr="00386CF3">
        <w:rPr>
          <w:lang w:val="pt-PT"/>
        </w:rPr>
        <w:t xml:space="preserve">AN </w:t>
      </w:r>
      <w:r w:rsidR="00255215" w:rsidRPr="00386CF3">
        <w:rPr>
          <w:rStyle w:val="Incipit"/>
          <w:lang w:val="pt-PT"/>
        </w:rPr>
        <w:t>Conta</w:t>
      </w:r>
      <w:r w:rsidRPr="00386CF3">
        <w:rPr>
          <w:rStyle w:val="Incipit"/>
          <w:lang w:val="pt-PT"/>
        </w:rPr>
        <w:t>ntes estote</w:t>
      </w:r>
      <w:r w:rsidR="00AA682D" w:rsidRPr="00386CF3">
        <w:rPr>
          <w:lang w:val="pt-PT"/>
        </w:rPr>
        <w:t xml:space="preserve"> per omnia. AB </w:t>
      </w:r>
      <w:r w:rsidR="00AA682D" w:rsidRPr="00386CF3">
        <w:rPr>
          <w:rStyle w:val="Incipit"/>
          <w:lang w:val="pt-PT"/>
        </w:rPr>
        <w:t>Ex quo facta est</w:t>
      </w:r>
      <w:r w:rsidR="00AA682D" w:rsidRPr="00386CF3">
        <w:rPr>
          <w:lang w:val="pt-PT"/>
        </w:rPr>
        <w:t>.</w:t>
      </w:r>
    </w:p>
    <w:p w:rsidR="00AA682D" w:rsidRPr="00386CF3" w:rsidRDefault="00AA682D" w:rsidP="004275F3">
      <w:pPr>
        <w:rPr>
          <w:lang w:val="pt-PT"/>
        </w:rPr>
      </w:pPr>
      <w:r w:rsidRPr="00386CF3">
        <w:rPr>
          <w:rStyle w:val="Time1"/>
          <w:lang w:val="pt-PT"/>
        </w:rPr>
        <w:lastRenderedPageBreak/>
        <w:t>Ad vesperas</w:t>
      </w:r>
      <w:r w:rsidRPr="00386CF3">
        <w:rPr>
          <w:lang w:val="pt-PT"/>
        </w:rPr>
        <w:t xml:space="preserve"> super psalmos AN </w:t>
      </w:r>
      <w:r w:rsidRPr="00386CF3">
        <w:rPr>
          <w:rStyle w:val="Incipit"/>
          <w:lang w:val="pt-PT"/>
        </w:rPr>
        <w:t>Hoc est |testamentum::testimonium|</w:t>
      </w:r>
      <w:r w:rsidRPr="00386CF3">
        <w:rPr>
          <w:lang w:val="pt-PT"/>
        </w:rPr>
        <w:t xml:space="preserve">. AM </w:t>
      </w:r>
      <w:r w:rsidRPr="00386CF3">
        <w:rPr>
          <w:rStyle w:val="Incipit"/>
          <w:lang w:val="pt-PT"/>
        </w:rPr>
        <w:t>O rex gentium</w:t>
      </w:r>
      <w:r w:rsidRPr="00386CF3">
        <w:rPr>
          <w:lang w:val="pt-PT"/>
        </w:rPr>
        <w:t xml:space="preserve">. </w:t>
      </w:r>
    </w:p>
    <w:p w:rsidR="00AA682D" w:rsidRPr="00386CF3" w:rsidRDefault="00AA682D" w:rsidP="004275F3">
      <w:pPr>
        <w:rPr>
          <w:lang w:val="pt-PT"/>
        </w:rPr>
      </w:pPr>
      <w:r w:rsidRPr="00386CF3">
        <w:rPr>
          <w:lang w:val="pt-PT"/>
        </w:rPr>
        <w:t xml:space="preserve">EV </w:t>
      </w:r>
      <w:r w:rsidRPr="00386CF3">
        <w:rPr>
          <w:rStyle w:val="Incipit"/>
          <w:lang w:val="pt-PT"/>
        </w:rPr>
        <w:t>Anno quinto decimo</w:t>
      </w:r>
      <w:r w:rsidRPr="00386CF3">
        <w:rPr>
          <w:lang w:val="pt-PT"/>
        </w:rPr>
        <w:t xml:space="preserve">. Responsoria septimum, octavum, nonum de [historia] [RP] </w:t>
      </w:r>
      <w:r w:rsidRPr="00386CF3">
        <w:rPr>
          <w:rStyle w:val="Incipit"/>
          <w:lang w:val="pt-PT"/>
        </w:rPr>
        <w:t>Clama</w:t>
      </w:r>
      <w:r w:rsidRPr="00386CF3">
        <w:rPr>
          <w:lang w:val="pt-PT"/>
        </w:rPr>
        <w:t>.</w:t>
      </w:r>
    </w:p>
    <w:p w:rsidR="00AA682D" w:rsidRPr="00386CF3" w:rsidRDefault="00AA682D" w:rsidP="004275F3">
      <w:pPr>
        <w:rPr>
          <w:lang w:val="pt-PT"/>
        </w:rPr>
      </w:pPr>
      <w:r w:rsidRPr="00386CF3">
        <w:rPr>
          <w:rStyle w:val="Time1"/>
          <w:lang w:val="en-US"/>
        </w:rPr>
        <w:t>Ad laudes</w:t>
      </w:r>
      <w:r w:rsidRPr="00386CF3">
        <w:rPr>
          <w:lang w:val="en-US"/>
        </w:rPr>
        <w:t xml:space="preserve"> AN </w:t>
      </w:r>
      <w:r w:rsidRPr="00386CF3">
        <w:rPr>
          <w:rStyle w:val="Incipit"/>
          <w:lang w:val="en-US"/>
        </w:rPr>
        <w:t>Ecce veniet</w:t>
      </w:r>
      <w:r w:rsidRPr="00386CF3">
        <w:rPr>
          <w:lang w:val="en-US"/>
        </w:rPr>
        <w:t xml:space="preserve"> loco quartae antiphonae [AN] </w:t>
      </w:r>
      <w:r w:rsidRPr="00386CF3">
        <w:rPr>
          <w:rStyle w:val="Incipit"/>
          <w:lang w:val="en-US"/>
        </w:rPr>
        <w:t>Expectetur</w:t>
      </w:r>
      <w:r w:rsidRPr="00386CF3">
        <w:rPr>
          <w:lang w:val="en-US"/>
        </w:rPr>
        <w:t xml:space="preserve">. </w:t>
      </w:r>
      <w:r w:rsidRPr="00386CF3">
        <w:rPr>
          <w:lang w:val="pt-PT"/>
        </w:rPr>
        <w:t xml:space="preserve">AB </w:t>
      </w:r>
      <w:r w:rsidRPr="00386CF3">
        <w:rPr>
          <w:rStyle w:val="Incipit"/>
          <w:lang w:val="pt-PT"/>
        </w:rPr>
        <w:t>Omnis vallis</w:t>
      </w:r>
      <w:r w:rsidRPr="00386CF3">
        <w:rPr>
          <w:lang w:val="pt-PT"/>
        </w:rPr>
        <w:t>.</w:t>
      </w:r>
      <w:r w:rsidR="00367BEF" w:rsidRPr="00386CF3">
        <w:rPr>
          <w:lang w:val="pt-PT"/>
        </w:rPr>
        <w:t xml:space="preserve"> In </w:t>
      </w:r>
      <w:r w:rsidRPr="00386CF3">
        <w:rPr>
          <w:lang w:val="pt-PT"/>
        </w:rPr>
        <w:t>(34rb)</w:t>
      </w:r>
      <w:r w:rsidR="00367BEF" w:rsidRPr="00386CF3">
        <w:rPr>
          <w:lang w:val="pt-PT"/>
        </w:rPr>
        <w:t xml:space="preserve"> suffragio de sancta Maria AC </w:t>
      </w:r>
      <w:r w:rsidR="00367BEF" w:rsidRPr="00386CF3">
        <w:rPr>
          <w:rStyle w:val="Incipit"/>
          <w:lang w:val="pt-PT"/>
        </w:rPr>
        <w:t>Egredietur virga de</w:t>
      </w:r>
      <w:r w:rsidR="00367BEF" w:rsidRPr="00386CF3">
        <w:rPr>
          <w:lang w:val="pt-PT"/>
        </w:rPr>
        <w:t>.</w:t>
      </w:r>
    </w:p>
    <w:p w:rsidR="00367BEF" w:rsidRPr="00386CF3" w:rsidRDefault="00367BEF" w:rsidP="004275F3">
      <w:pPr>
        <w:rPr>
          <w:lang w:val="en-US"/>
        </w:rPr>
      </w:pPr>
      <w:r w:rsidRPr="00386CF3">
        <w:rPr>
          <w:rStyle w:val="Time1"/>
          <w:lang w:val="en-US"/>
        </w:rPr>
        <w:t>Ad vesperas</w:t>
      </w:r>
      <w:r w:rsidRPr="00386CF3">
        <w:rPr>
          <w:lang w:val="en-US"/>
        </w:rPr>
        <w:t xml:space="preserve"> super psalmos AN </w:t>
      </w:r>
      <w:r w:rsidRPr="00386CF3">
        <w:rPr>
          <w:rStyle w:val="Incipit"/>
          <w:lang w:val="en-US"/>
        </w:rPr>
        <w:t>Dabit illi dominus</w:t>
      </w:r>
      <w:r w:rsidRPr="00386CF3">
        <w:rPr>
          <w:lang w:val="en-US"/>
        </w:rPr>
        <w:t xml:space="preserve">. RP </w:t>
      </w:r>
      <w:r w:rsidRPr="00386CF3">
        <w:rPr>
          <w:rStyle w:val="Incipit"/>
          <w:lang w:val="en-US"/>
        </w:rPr>
        <w:t>Nascetur nobis</w:t>
      </w:r>
      <w:r w:rsidRPr="00386CF3">
        <w:rPr>
          <w:lang w:val="en-US"/>
        </w:rPr>
        <w:t xml:space="preserve">. HY </w:t>
      </w:r>
      <w:r w:rsidRPr="00386CF3">
        <w:rPr>
          <w:rStyle w:val="Incipit"/>
          <w:lang w:val="en-US"/>
        </w:rPr>
        <w:t>Veni redemptor gentium</w:t>
      </w:r>
      <w:r w:rsidRPr="00386CF3">
        <w:rPr>
          <w:lang w:val="en-US"/>
        </w:rPr>
        <w:t xml:space="preserve">. AM </w:t>
      </w:r>
      <w:r w:rsidRPr="00386CF3">
        <w:rPr>
          <w:rStyle w:val="Incipit"/>
          <w:lang w:val="en-US"/>
        </w:rPr>
        <w:t>O Emmanuel rex et legifer</w:t>
      </w:r>
      <w:r w:rsidRPr="00386CF3">
        <w:rPr>
          <w:lang w:val="en-US"/>
        </w:rPr>
        <w:t>.</w:t>
      </w:r>
    </w:p>
    <w:p w:rsidR="00367BEF" w:rsidRPr="00386CF3" w:rsidRDefault="00367BEF" w:rsidP="004275F3">
      <w:pPr>
        <w:rPr>
          <w:lang w:val="it-IT"/>
        </w:rPr>
      </w:pPr>
      <w:r w:rsidRPr="00386CF3">
        <w:rPr>
          <w:rStyle w:val="Time1"/>
          <w:lang w:val="it-IT"/>
        </w:rPr>
        <w:t>Ad matutinam</w:t>
      </w:r>
      <w:r w:rsidRPr="00386CF3">
        <w:rPr>
          <w:lang w:val="it-IT"/>
        </w:rPr>
        <w:t xml:space="preserve"> INV </w:t>
      </w:r>
      <w:r w:rsidRPr="00386CF3">
        <w:rPr>
          <w:rStyle w:val="Incipit"/>
          <w:lang w:val="it-IT"/>
        </w:rPr>
        <w:t>Vigilate animo</w:t>
      </w:r>
      <w:r w:rsidRPr="00386CF3">
        <w:rPr>
          <w:lang w:val="it-IT"/>
        </w:rPr>
        <w:t>.</w:t>
      </w:r>
      <w:r w:rsidR="004D5FAD" w:rsidRPr="00386CF3">
        <w:rPr>
          <w:lang w:val="it-IT"/>
        </w:rPr>
        <w:t xml:space="preserve"> LS </w:t>
      </w:r>
      <w:r w:rsidR="004D5FAD" w:rsidRPr="00386CF3">
        <w:rPr>
          <w:rStyle w:val="Incipit"/>
          <w:lang w:val="it-IT"/>
        </w:rPr>
        <w:t>Laetitia</w:t>
      </w:r>
      <w:r w:rsidR="004D5FAD" w:rsidRPr="00386CF3">
        <w:rPr>
          <w:lang w:val="it-IT"/>
        </w:rPr>
        <w:t xml:space="preserve">. RP </w:t>
      </w:r>
      <w:r w:rsidR="004D5FAD" w:rsidRPr="00386CF3">
        <w:rPr>
          <w:rStyle w:val="Incipit"/>
          <w:lang w:val="it-IT"/>
        </w:rPr>
        <w:t>Canite</w:t>
      </w:r>
      <w:r w:rsidR="00B95F5D" w:rsidRPr="00386CF3">
        <w:rPr>
          <w:rStyle w:val="Incipit"/>
          <w:lang w:val="it-IT"/>
        </w:rPr>
        <w:t xml:space="preserve"> tuba</w:t>
      </w:r>
      <w:r w:rsidR="004D5FAD" w:rsidRPr="00386CF3">
        <w:rPr>
          <w:lang w:val="it-IT"/>
        </w:rPr>
        <w:t xml:space="preserve"> per totum.</w:t>
      </w:r>
    </w:p>
    <w:p w:rsidR="004D5FAD" w:rsidRPr="00386CF3" w:rsidRDefault="004D5FAD" w:rsidP="004275F3">
      <w:pPr>
        <w:rPr>
          <w:lang w:val="it-IT"/>
        </w:rPr>
      </w:pPr>
      <w:r w:rsidRPr="00386CF3">
        <w:rPr>
          <w:rStyle w:val="Time1"/>
          <w:lang w:val="it-IT"/>
        </w:rPr>
        <w:t>Ad vesperas</w:t>
      </w:r>
      <w:r w:rsidRPr="00386CF3">
        <w:rPr>
          <w:lang w:val="it-IT"/>
        </w:rPr>
        <w:t xml:space="preserve"> de apostolo. </w:t>
      </w:r>
      <w:r w:rsidR="00EA52EA" w:rsidRPr="00386CF3">
        <w:rPr>
          <w:lang w:val="it-IT"/>
        </w:rPr>
        <w:t>In suffragium</w:t>
      </w:r>
      <w:r w:rsidRPr="00386CF3">
        <w:rPr>
          <w:lang w:val="it-IT"/>
        </w:rPr>
        <w:t xml:space="preserve"> ut supra.</w:t>
      </w:r>
    </w:p>
    <w:p w:rsidR="004D5FAD" w:rsidRPr="00386CF3" w:rsidRDefault="004D5FAD" w:rsidP="004275F3">
      <w:pPr>
        <w:pStyle w:val="Titolo1"/>
        <w:rPr>
          <w:lang w:val="it-IT"/>
        </w:rPr>
      </w:pPr>
      <w:r w:rsidRPr="00386CF3">
        <w:rPr>
          <w:lang w:val="it-IT"/>
        </w:rPr>
        <w:t>FERIA TERTIA</w:t>
      </w:r>
    </w:p>
    <w:p w:rsidR="004D5FAD" w:rsidRPr="00386CF3" w:rsidRDefault="004D5FAD" w:rsidP="004275F3">
      <w:pPr>
        <w:rPr>
          <w:lang w:val="pt-PT"/>
        </w:rPr>
      </w:pPr>
      <w:r w:rsidRPr="00386CF3">
        <w:rPr>
          <w:rStyle w:val="Time1"/>
          <w:lang w:val="it-IT"/>
        </w:rPr>
        <w:t>[Ad matutinam]</w:t>
      </w:r>
      <w:r w:rsidRPr="00386CF3">
        <w:rPr>
          <w:lang w:val="it-IT"/>
        </w:rPr>
        <w:t xml:space="preserve"> INV </w:t>
      </w:r>
      <w:r w:rsidRPr="00386CF3">
        <w:rPr>
          <w:rStyle w:val="Incipit"/>
          <w:lang w:val="it-IT"/>
        </w:rPr>
        <w:t>Surgite vigilemus</w:t>
      </w:r>
      <w:r w:rsidRPr="00386CF3">
        <w:rPr>
          <w:lang w:val="it-IT"/>
        </w:rPr>
        <w:t xml:space="preserve">. LS </w:t>
      </w:r>
      <w:r w:rsidR="00481BBD" w:rsidRPr="00386CF3">
        <w:rPr>
          <w:rStyle w:val="Incipit"/>
          <w:lang w:val="it-IT"/>
        </w:rPr>
        <w:t>Vos Ä+</w:t>
      </w:r>
      <w:r w:rsidRPr="00386CF3">
        <w:rPr>
          <w:rStyle w:val="Incipit"/>
          <w:lang w:val="it-IT"/>
        </w:rPr>
        <w:t>inquam</w:t>
      </w:r>
      <w:r w:rsidR="00481BBD" w:rsidRPr="00386CF3">
        <w:rPr>
          <w:rStyle w:val="Incipit"/>
          <w:lang w:val="it-IT"/>
        </w:rPr>
        <w:t>+Ä</w:t>
      </w:r>
      <w:r w:rsidRPr="00386CF3">
        <w:rPr>
          <w:rStyle w:val="Incipit"/>
          <w:lang w:val="it-IT"/>
        </w:rPr>
        <w:t xml:space="preserve"> convenio</w:t>
      </w:r>
      <w:r w:rsidRPr="00386CF3">
        <w:rPr>
          <w:lang w:val="it-IT"/>
        </w:rPr>
        <w:t xml:space="preserve">. </w:t>
      </w:r>
      <w:r w:rsidRPr="00386CF3">
        <w:rPr>
          <w:lang w:val="pt-PT"/>
        </w:rPr>
        <w:t xml:space="preserve">Responsorium decimum, undecimum, duodecimum (34va) de [historia] [RP] </w:t>
      </w:r>
      <w:r w:rsidRPr="00386CF3">
        <w:rPr>
          <w:rStyle w:val="Incipit"/>
          <w:lang w:val="pt-PT"/>
        </w:rPr>
        <w:t>Clama</w:t>
      </w:r>
      <w:r w:rsidRPr="00386CF3">
        <w:rPr>
          <w:lang w:val="pt-PT"/>
        </w:rPr>
        <w:t>.</w:t>
      </w:r>
    </w:p>
    <w:p w:rsidR="004D5FAD" w:rsidRPr="00386CF3" w:rsidRDefault="004D5FAD" w:rsidP="004275F3">
      <w:pPr>
        <w:rPr>
          <w:lang w:val="pt-PT"/>
        </w:rPr>
      </w:pPr>
      <w:r w:rsidRPr="00386CF3">
        <w:rPr>
          <w:rStyle w:val="Time1"/>
          <w:lang w:val="pt-PT"/>
        </w:rPr>
        <w:t>Ad laudes</w:t>
      </w:r>
      <w:r w:rsidRPr="00386CF3">
        <w:rPr>
          <w:lang w:val="pt-PT"/>
        </w:rPr>
        <w:t xml:space="preserve"> AN </w:t>
      </w:r>
      <w:r w:rsidRPr="00386CF3">
        <w:rPr>
          <w:rStyle w:val="Incipit"/>
          <w:lang w:val="pt-PT"/>
        </w:rPr>
        <w:t>Rorate caeli</w:t>
      </w:r>
      <w:r w:rsidRPr="00386CF3">
        <w:rPr>
          <w:lang w:val="pt-PT"/>
        </w:rPr>
        <w:t xml:space="preserve">. AB </w:t>
      </w:r>
      <w:r w:rsidRPr="00386CF3">
        <w:rPr>
          <w:rStyle w:val="Incipit"/>
          <w:lang w:val="pt-PT"/>
        </w:rPr>
        <w:t>Ecce ancilla</w:t>
      </w:r>
      <w:r w:rsidRPr="00386CF3">
        <w:rPr>
          <w:lang w:val="pt-PT"/>
        </w:rPr>
        <w:t>.</w:t>
      </w:r>
    </w:p>
    <w:p w:rsidR="004D5FAD" w:rsidRPr="00386CF3" w:rsidRDefault="004D5FAD" w:rsidP="004275F3">
      <w:pPr>
        <w:rPr>
          <w:lang w:val="pt-PT"/>
        </w:rPr>
      </w:pPr>
      <w:r w:rsidRPr="00386CF3">
        <w:rPr>
          <w:rStyle w:val="Time1"/>
          <w:lang w:val="pt-PT"/>
        </w:rPr>
        <w:t>Ad vesperas</w:t>
      </w:r>
      <w:r w:rsidRPr="00386CF3">
        <w:rPr>
          <w:lang w:val="pt-PT"/>
        </w:rPr>
        <w:t xml:space="preserve"> super psalmos AN </w:t>
      </w:r>
      <w:r w:rsidRPr="00386CF3">
        <w:rPr>
          <w:rStyle w:val="Incipit"/>
          <w:lang w:val="pt-PT"/>
        </w:rPr>
        <w:t>O rex pacificus</w:t>
      </w:r>
      <w:r w:rsidRPr="00386CF3">
        <w:rPr>
          <w:lang w:val="pt-PT"/>
        </w:rPr>
        <w:t>.</w:t>
      </w:r>
    </w:p>
    <w:p w:rsidR="004D5FAD" w:rsidRPr="00386CF3" w:rsidRDefault="004D5FAD" w:rsidP="004275F3">
      <w:pPr>
        <w:pStyle w:val="Titolo1"/>
        <w:rPr>
          <w:lang w:val="pt-PT"/>
        </w:rPr>
      </w:pPr>
      <w:r w:rsidRPr="00386CF3">
        <w:rPr>
          <w:lang w:val="pt-PT"/>
        </w:rPr>
        <w:t>FERIA |QUINTA::QUARTA|</w:t>
      </w:r>
    </w:p>
    <w:p w:rsidR="004D5FAD" w:rsidRPr="00386CF3" w:rsidRDefault="004D5FAD"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w:t>
      </w:r>
    </w:p>
    <w:p w:rsidR="004D5FAD" w:rsidRPr="00386CF3" w:rsidRDefault="004D5FAD" w:rsidP="004275F3">
      <w:pPr>
        <w:rPr>
          <w:lang w:val="pt-PT"/>
        </w:rPr>
      </w:pPr>
      <w:r w:rsidRPr="00386CF3">
        <w:rPr>
          <w:rStyle w:val="Time1"/>
          <w:lang w:val="en-US"/>
        </w:rPr>
        <w:t>Ad vesperas</w:t>
      </w:r>
      <w:r w:rsidRPr="00386CF3">
        <w:rPr>
          <w:lang w:val="en-US"/>
        </w:rPr>
        <w:t xml:space="preserve"> super psalmos AN </w:t>
      </w:r>
      <w:r w:rsidRPr="00386CF3">
        <w:rPr>
          <w:rStyle w:val="Incipit"/>
          <w:lang w:val="en-US"/>
        </w:rPr>
        <w:t>Tu Bethlehem</w:t>
      </w:r>
      <w:r w:rsidRPr="00386CF3">
        <w:rPr>
          <w:lang w:val="en-US"/>
        </w:rPr>
        <w:t xml:space="preserve">. </w:t>
      </w:r>
      <w:r w:rsidRPr="00386CF3">
        <w:rPr>
          <w:lang w:val="pt-PT"/>
        </w:rPr>
        <w:t xml:space="preserve">AM </w:t>
      </w:r>
      <w:r w:rsidRPr="00386CF3">
        <w:rPr>
          <w:rStyle w:val="Incipit"/>
          <w:lang w:val="pt-PT"/>
        </w:rPr>
        <w:t>O rex pacificus</w:t>
      </w:r>
      <w:r w:rsidRPr="00386CF3">
        <w:rPr>
          <w:lang w:val="pt-PT"/>
        </w:rPr>
        <w:t>.</w:t>
      </w:r>
    </w:p>
    <w:p w:rsidR="004D5FAD" w:rsidRPr="00386CF3" w:rsidRDefault="004D5FAD" w:rsidP="004275F3">
      <w:pPr>
        <w:pStyle w:val="Titolo1"/>
        <w:rPr>
          <w:lang w:val="pt-PT"/>
        </w:rPr>
      </w:pPr>
      <w:r w:rsidRPr="00386CF3">
        <w:rPr>
          <w:lang w:val="pt-PT"/>
        </w:rPr>
        <w:t>FERIA QUINTA</w:t>
      </w:r>
    </w:p>
    <w:p w:rsidR="004D5FAD" w:rsidRPr="00386CF3" w:rsidRDefault="004D5FAD"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Altera pars sermonis [LS] </w:t>
      </w:r>
      <w:r w:rsidRPr="00386CF3">
        <w:rPr>
          <w:rStyle w:val="Incipit"/>
          <w:lang w:val="pt-PT"/>
        </w:rPr>
        <w:t>Sufficiat nobis</w:t>
      </w:r>
      <w:r w:rsidRPr="00386CF3">
        <w:rPr>
          <w:lang w:val="pt-PT"/>
        </w:rPr>
        <w:t xml:space="preserve">. RP </w:t>
      </w:r>
      <w:r w:rsidRPr="00386CF3">
        <w:rPr>
          <w:rStyle w:val="Incipit"/>
          <w:lang w:val="pt-PT"/>
        </w:rPr>
        <w:t>Veni domine</w:t>
      </w:r>
      <w:r w:rsidRPr="00386CF3">
        <w:rPr>
          <w:lang w:val="pt-PT"/>
        </w:rPr>
        <w:t xml:space="preserve">. RP </w:t>
      </w:r>
      <w:r w:rsidRPr="00386CF3">
        <w:rPr>
          <w:rStyle w:val="Incipit"/>
          <w:lang w:val="pt-PT"/>
        </w:rPr>
        <w:t>Non discedimus</w:t>
      </w:r>
      <w:r w:rsidRPr="00386CF3">
        <w:rPr>
          <w:lang w:val="pt-PT"/>
        </w:rPr>
        <w:t xml:space="preserve">. RP </w:t>
      </w:r>
      <w:r w:rsidRPr="00386CF3">
        <w:rPr>
          <w:rStyle w:val="Incipit"/>
          <w:lang w:val="pt-PT"/>
        </w:rPr>
        <w:t>Docebit</w:t>
      </w:r>
      <w:r w:rsidRPr="00386CF3">
        <w:rPr>
          <w:lang w:val="pt-PT"/>
        </w:rPr>
        <w:t>.</w:t>
      </w:r>
    </w:p>
    <w:p w:rsidR="004D5FAD" w:rsidRPr="00386CF3" w:rsidRDefault="004D5FAD" w:rsidP="004275F3">
      <w:pPr>
        <w:rPr>
          <w:lang w:val="pt-PT"/>
        </w:rPr>
      </w:pPr>
      <w:r w:rsidRPr="00386CF3">
        <w:rPr>
          <w:rStyle w:val="Time1"/>
          <w:lang w:val="pt-PT"/>
        </w:rPr>
        <w:t>Ad laudes</w:t>
      </w:r>
      <w:r w:rsidRPr="00386CF3">
        <w:rPr>
          <w:lang w:val="pt-PT"/>
        </w:rPr>
        <w:t xml:space="preserve"> AN </w:t>
      </w:r>
      <w:r w:rsidRPr="00386CF3">
        <w:rPr>
          <w:rStyle w:val="Incipit"/>
          <w:lang w:val="pt-PT"/>
        </w:rPr>
        <w:t>Propter Sion</w:t>
      </w:r>
      <w:r w:rsidRPr="00386CF3">
        <w:rPr>
          <w:lang w:val="pt-PT"/>
        </w:rPr>
        <w:t xml:space="preserve">. AB </w:t>
      </w:r>
      <w:r w:rsidRPr="00386CF3">
        <w:rPr>
          <w:rStyle w:val="Incipit"/>
          <w:lang w:val="pt-PT"/>
        </w:rPr>
        <w:t>Paratus esto</w:t>
      </w:r>
      <w:r w:rsidRPr="00386CF3">
        <w:rPr>
          <w:lang w:val="pt-PT"/>
        </w:rPr>
        <w:t>.</w:t>
      </w:r>
    </w:p>
    <w:p w:rsidR="004D5FAD" w:rsidRPr="00386CF3" w:rsidRDefault="004D5FAD" w:rsidP="004275F3">
      <w:pPr>
        <w:rPr>
          <w:lang w:val="pt-PT"/>
        </w:rPr>
      </w:pPr>
      <w:r w:rsidRPr="00386CF3">
        <w:rPr>
          <w:rStyle w:val="Time1"/>
          <w:lang w:val="pt-PT"/>
        </w:rPr>
        <w:t>Ad vesperas</w:t>
      </w:r>
      <w:r w:rsidRPr="00386CF3">
        <w:rPr>
          <w:lang w:val="pt-PT"/>
        </w:rPr>
        <w:t xml:space="preserve"> super psalmos AN </w:t>
      </w:r>
      <w:r w:rsidRPr="00386CF3">
        <w:rPr>
          <w:rStyle w:val="Incipit"/>
          <w:lang w:val="pt-PT"/>
        </w:rPr>
        <w:t>(34vb) Levate capita vestra</w:t>
      </w:r>
      <w:r w:rsidRPr="00386CF3">
        <w:rPr>
          <w:lang w:val="pt-PT"/>
        </w:rPr>
        <w:t>. Cetera ut supra de vigilia.</w:t>
      </w:r>
    </w:p>
    <w:p w:rsidR="004D5FAD" w:rsidRPr="00386CF3" w:rsidRDefault="004D5FAD" w:rsidP="004275F3">
      <w:pPr>
        <w:pStyle w:val="Titolo1"/>
        <w:rPr>
          <w:lang w:val="pt-PT"/>
        </w:rPr>
      </w:pPr>
      <w:r w:rsidRPr="00386CF3">
        <w:rPr>
          <w:lang w:val="pt-PT"/>
        </w:rPr>
        <w:t>[REGULA SEXTA]</w:t>
      </w:r>
    </w:p>
    <w:p w:rsidR="004D5FAD" w:rsidRPr="00386CF3" w:rsidRDefault="004D5FAD" w:rsidP="004275F3">
      <w:pPr>
        <w:rPr>
          <w:lang w:val="pt-PT"/>
        </w:rPr>
      </w:pPr>
      <w:r w:rsidRPr="00386CF3">
        <w:rPr>
          <w:lang w:val="pt-PT"/>
        </w:rPr>
        <w:t>Si vigilia domi</w:t>
      </w:r>
      <w:r w:rsidR="009F0835" w:rsidRPr="00386CF3">
        <w:rPr>
          <w:lang w:val="pt-PT"/>
        </w:rPr>
        <w:t xml:space="preserve">ni feria sexta evenerit feria quarta praecedentis ebdomadae ieiunium quattuor temporum celebratur. Et tunc adventus domini sunt tres ebdomadae et dies quinque. EV </w:t>
      </w:r>
      <w:r w:rsidR="009F0835" w:rsidRPr="00386CF3">
        <w:rPr>
          <w:rStyle w:val="Incipit"/>
          <w:lang w:val="pt-PT"/>
        </w:rPr>
        <w:t>Missus est</w:t>
      </w:r>
      <w:r w:rsidR="009F0835" w:rsidRPr="00386CF3">
        <w:rPr>
          <w:lang w:val="pt-PT"/>
        </w:rPr>
        <w:t>.</w:t>
      </w:r>
    </w:p>
    <w:p w:rsidR="009F0835" w:rsidRPr="00386CF3" w:rsidRDefault="009F0835" w:rsidP="004275F3">
      <w:pPr>
        <w:pStyle w:val="Titolo1"/>
        <w:rPr>
          <w:lang w:val="pt-PT"/>
        </w:rPr>
      </w:pPr>
      <w:r w:rsidRPr="00386CF3">
        <w:rPr>
          <w:lang w:val="pt-PT"/>
        </w:rPr>
        <w:t>FERIA QUINTA</w:t>
      </w:r>
    </w:p>
    <w:p w:rsidR="009F0835" w:rsidRPr="00386CF3" w:rsidRDefault="009F0835" w:rsidP="004275F3">
      <w:pPr>
        <w:rPr>
          <w:lang w:val="pt-PT"/>
        </w:rPr>
      </w:pPr>
      <w:r w:rsidRPr="00386CF3">
        <w:rPr>
          <w:lang w:val="pt-PT"/>
        </w:rPr>
        <w:t xml:space="preserve">prophetia legitur. Responsoria de historia [RP] </w:t>
      </w:r>
      <w:r w:rsidRPr="00386CF3">
        <w:rPr>
          <w:rStyle w:val="Incipit"/>
          <w:lang w:val="pt-PT"/>
        </w:rPr>
        <w:t>Ecce apparebit</w:t>
      </w:r>
      <w:r w:rsidRPr="00386CF3">
        <w:rPr>
          <w:lang w:val="pt-PT"/>
        </w:rPr>
        <w:t>.</w:t>
      </w:r>
    </w:p>
    <w:p w:rsidR="009F0835" w:rsidRPr="00386CF3" w:rsidRDefault="009F0835" w:rsidP="004275F3">
      <w:pPr>
        <w:rPr>
          <w:lang w:val="pt-PT"/>
        </w:rPr>
      </w:pPr>
      <w:r w:rsidRPr="00386CF3">
        <w:rPr>
          <w:rStyle w:val="Time1"/>
          <w:lang w:val="pt-PT"/>
        </w:rPr>
        <w:t>Ad laudes</w:t>
      </w:r>
      <w:r w:rsidRPr="00386CF3">
        <w:rPr>
          <w:lang w:val="pt-PT"/>
        </w:rPr>
        <w:t xml:space="preserve"> antiphonae.</w:t>
      </w:r>
    </w:p>
    <w:p w:rsidR="009F0835" w:rsidRPr="00386CF3" w:rsidRDefault="009F0835" w:rsidP="004275F3">
      <w:pPr>
        <w:pStyle w:val="Titolo1"/>
        <w:rPr>
          <w:lang w:val="pt-PT"/>
        </w:rPr>
      </w:pPr>
      <w:r w:rsidRPr="00386CF3">
        <w:rPr>
          <w:lang w:val="pt-PT"/>
        </w:rPr>
        <w:lastRenderedPageBreak/>
        <w:t>FERIA SEXTA</w:t>
      </w:r>
    </w:p>
    <w:p w:rsidR="009F0835" w:rsidRPr="00386CF3" w:rsidRDefault="009F0835"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EV </w:t>
      </w:r>
      <w:r w:rsidRPr="00386CF3">
        <w:rPr>
          <w:rStyle w:val="Incipit"/>
          <w:lang w:val="pt-PT"/>
        </w:rPr>
        <w:t>Exurgens Maria</w:t>
      </w:r>
      <w:r w:rsidRPr="00386CF3">
        <w:rPr>
          <w:lang w:val="pt-PT"/>
        </w:rPr>
        <w:t xml:space="preserve">. Prima tria responsoria de historia [RP] </w:t>
      </w:r>
      <w:r w:rsidRPr="00386CF3">
        <w:rPr>
          <w:rStyle w:val="Incipit"/>
          <w:lang w:val="pt-PT"/>
        </w:rPr>
        <w:t>Clama</w:t>
      </w:r>
      <w:r w:rsidRPr="00386CF3">
        <w:rPr>
          <w:lang w:val="pt-PT"/>
        </w:rPr>
        <w:t>.</w:t>
      </w:r>
    </w:p>
    <w:p w:rsidR="009F0835" w:rsidRPr="00386CF3" w:rsidRDefault="009F0835" w:rsidP="004275F3">
      <w:pPr>
        <w:rPr>
          <w:lang w:val="pt-PT"/>
        </w:rPr>
      </w:pPr>
      <w:r w:rsidRPr="00386CF3">
        <w:rPr>
          <w:lang w:val="pt-PT"/>
        </w:rPr>
        <w:t xml:space="preserve">(35ra) </w:t>
      </w:r>
      <w:r w:rsidRPr="00386CF3">
        <w:rPr>
          <w:rStyle w:val="Time1"/>
          <w:lang w:val="pt-PT"/>
        </w:rPr>
        <w:t>Ad laudes</w:t>
      </w:r>
      <w:r w:rsidRPr="00386CF3">
        <w:rPr>
          <w:lang w:val="pt-PT"/>
        </w:rPr>
        <w:t xml:space="preserve"> AN </w:t>
      </w:r>
      <w:r w:rsidRPr="00386CF3">
        <w:rPr>
          <w:rStyle w:val="Incipit"/>
          <w:lang w:val="pt-PT"/>
        </w:rPr>
        <w:t>Constantes</w:t>
      </w:r>
      <w:r w:rsidRPr="00386CF3">
        <w:rPr>
          <w:lang w:val="pt-PT"/>
        </w:rPr>
        <w:t xml:space="preserve"> per omnia. AB </w:t>
      </w:r>
      <w:r w:rsidRPr="00386CF3">
        <w:rPr>
          <w:rStyle w:val="Incipit"/>
          <w:lang w:val="pt-PT"/>
        </w:rPr>
        <w:t>Ex quo facta</w:t>
      </w:r>
      <w:r w:rsidRPr="00386CF3">
        <w:rPr>
          <w:lang w:val="pt-PT"/>
        </w:rPr>
        <w:t>.</w:t>
      </w:r>
    </w:p>
    <w:p w:rsidR="009F0835" w:rsidRPr="00386CF3" w:rsidRDefault="009F0835" w:rsidP="004275F3">
      <w:pPr>
        <w:rPr>
          <w:lang w:val="pt-PT"/>
        </w:rPr>
      </w:pPr>
      <w:r w:rsidRPr="00386CF3">
        <w:rPr>
          <w:rStyle w:val="Time1"/>
          <w:lang w:val="pt-PT"/>
        </w:rPr>
        <w:t>Ad vesperas</w:t>
      </w:r>
      <w:r w:rsidRPr="00386CF3">
        <w:rPr>
          <w:lang w:val="pt-PT"/>
        </w:rPr>
        <w:t xml:space="preserve"> super psalmos AN </w:t>
      </w:r>
      <w:r w:rsidRPr="00386CF3">
        <w:rPr>
          <w:rStyle w:val="Incipit"/>
          <w:lang w:val="pt-PT"/>
        </w:rPr>
        <w:t>Hoc est |testamentum::testimonium|</w:t>
      </w:r>
      <w:r w:rsidRPr="00386CF3">
        <w:rPr>
          <w:lang w:val="pt-PT"/>
        </w:rPr>
        <w:t xml:space="preserve">. AB </w:t>
      </w:r>
      <w:r w:rsidRPr="00386CF3">
        <w:rPr>
          <w:rStyle w:val="Incipit"/>
          <w:lang w:val="pt-PT"/>
        </w:rPr>
        <w:t>O oriens</w:t>
      </w:r>
      <w:r w:rsidRPr="00386CF3">
        <w:rPr>
          <w:lang w:val="pt-PT"/>
        </w:rPr>
        <w:t>.</w:t>
      </w:r>
    </w:p>
    <w:p w:rsidR="009F0835" w:rsidRPr="00386CF3" w:rsidRDefault="009F0835" w:rsidP="004275F3">
      <w:pPr>
        <w:pStyle w:val="Titolo1"/>
        <w:rPr>
          <w:lang w:val="pt-PT"/>
        </w:rPr>
      </w:pPr>
      <w:r w:rsidRPr="00386CF3">
        <w:rPr>
          <w:lang w:val="pt-PT"/>
        </w:rPr>
        <w:t>SABBATO</w:t>
      </w:r>
    </w:p>
    <w:p w:rsidR="009F0835" w:rsidRPr="00386CF3" w:rsidRDefault="009F0835"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007E0773" w:rsidRPr="00386CF3">
        <w:rPr>
          <w:lang w:val="pt-PT"/>
        </w:rPr>
        <w:t xml:space="preserve">. EV </w:t>
      </w:r>
      <w:r w:rsidR="007E0773" w:rsidRPr="00386CF3">
        <w:rPr>
          <w:rStyle w:val="Incipit"/>
          <w:lang w:val="pt-PT"/>
        </w:rPr>
        <w:t>A</w:t>
      </w:r>
      <w:r w:rsidRPr="00386CF3">
        <w:rPr>
          <w:rStyle w:val="Incipit"/>
          <w:lang w:val="pt-PT"/>
        </w:rPr>
        <w:t>nno quinto decimo</w:t>
      </w:r>
      <w:r w:rsidRPr="00386CF3">
        <w:rPr>
          <w:lang w:val="pt-PT"/>
        </w:rPr>
        <w:t>. Respo</w:t>
      </w:r>
      <w:r w:rsidR="007E0773" w:rsidRPr="00386CF3">
        <w:rPr>
          <w:lang w:val="pt-PT"/>
        </w:rPr>
        <w:t>n</w:t>
      </w:r>
      <w:r w:rsidRPr="00386CF3">
        <w:rPr>
          <w:lang w:val="pt-PT"/>
        </w:rPr>
        <w:t xml:space="preserve">soria quartum, quintum , sextum de [historia] [RP] </w:t>
      </w:r>
      <w:r w:rsidRPr="00386CF3">
        <w:rPr>
          <w:rStyle w:val="Incipit"/>
          <w:lang w:val="pt-PT"/>
        </w:rPr>
        <w:t>Clama</w:t>
      </w:r>
      <w:r w:rsidRPr="00386CF3">
        <w:rPr>
          <w:lang w:val="pt-PT"/>
        </w:rPr>
        <w:t>.</w:t>
      </w:r>
    </w:p>
    <w:p w:rsidR="009F0835" w:rsidRPr="00386CF3" w:rsidRDefault="009F0835" w:rsidP="004275F3">
      <w:pPr>
        <w:rPr>
          <w:lang w:val="en-US"/>
        </w:rPr>
      </w:pPr>
      <w:r w:rsidRPr="00386CF3">
        <w:rPr>
          <w:rStyle w:val="Time1"/>
          <w:lang w:val="en-US"/>
        </w:rPr>
        <w:t>Ad laudes</w:t>
      </w:r>
      <w:r w:rsidRPr="00386CF3">
        <w:rPr>
          <w:lang w:val="en-US"/>
        </w:rPr>
        <w:t xml:space="preserve"> </w:t>
      </w:r>
      <w:r w:rsidR="00F34D35" w:rsidRPr="00386CF3">
        <w:rPr>
          <w:lang w:val="en-US"/>
        </w:rPr>
        <w:t xml:space="preserve">AN </w:t>
      </w:r>
      <w:r w:rsidR="00F34D35" w:rsidRPr="00386CF3">
        <w:rPr>
          <w:rStyle w:val="Incipit"/>
          <w:lang w:val="en-US"/>
        </w:rPr>
        <w:t>Rorate caeli</w:t>
      </w:r>
      <w:r w:rsidR="00F34D35" w:rsidRPr="00386CF3">
        <w:rPr>
          <w:lang w:val="en-US"/>
        </w:rPr>
        <w:t xml:space="preserve"> pro quarta </w:t>
      </w:r>
      <w:r w:rsidRPr="00386CF3">
        <w:rPr>
          <w:lang w:val="en-US"/>
        </w:rPr>
        <w:t xml:space="preserve">AN </w:t>
      </w:r>
      <w:r w:rsidRPr="00386CF3">
        <w:rPr>
          <w:rStyle w:val="Incipit"/>
          <w:lang w:val="en-US"/>
        </w:rPr>
        <w:t>Expectetur</w:t>
      </w:r>
      <w:r w:rsidR="00F34D35" w:rsidRPr="00386CF3">
        <w:rPr>
          <w:lang w:val="en-US"/>
        </w:rPr>
        <w:t xml:space="preserve">. AB </w:t>
      </w:r>
      <w:r w:rsidR="00F34D35" w:rsidRPr="00386CF3">
        <w:rPr>
          <w:rStyle w:val="Incipit"/>
          <w:lang w:val="en-US"/>
        </w:rPr>
        <w:t>Omnis vallis</w:t>
      </w:r>
      <w:r w:rsidR="00F34D35" w:rsidRPr="00386CF3">
        <w:rPr>
          <w:lang w:val="en-US"/>
        </w:rPr>
        <w:t xml:space="preserve">. </w:t>
      </w:r>
      <w:r w:rsidR="00EA52EA" w:rsidRPr="00386CF3">
        <w:rPr>
          <w:lang w:val="en-US"/>
        </w:rPr>
        <w:t>In suffragium</w:t>
      </w:r>
      <w:r w:rsidR="00F34D35" w:rsidRPr="00386CF3">
        <w:rPr>
          <w:lang w:val="en-US"/>
        </w:rPr>
        <w:t xml:space="preserve"> de sancta Maria AC </w:t>
      </w:r>
      <w:r w:rsidR="00F34D35" w:rsidRPr="00386CF3">
        <w:rPr>
          <w:rStyle w:val="Incipit"/>
          <w:lang w:val="en-US"/>
        </w:rPr>
        <w:t>Ecce ancilla</w:t>
      </w:r>
      <w:r w:rsidR="00F34D35" w:rsidRPr="00386CF3">
        <w:rPr>
          <w:lang w:val="en-US"/>
        </w:rPr>
        <w:t>.</w:t>
      </w:r>
    </w:p>
    <w:p w:rsidR="00F34D35" w:rsidRPr="00386CF3" w:rsidRDefault="00F34D35" w:rsidP="004275F3">
      <w:pPr>
        <w:rPr>
          <w:lang w:val="en-US"/>
        </w:rPr>
      </w:pPr>
      <w:r w:rsidRPr="00386CF3">
        <w:rPr>
          <w:rStyle w:val="Time1"/>
          <w:lang w:val="en-US"/>
        </w:rPr>
        <w:t>Ad vesperas</w:t>
      </w:r>
      <w:r w:rsidRPr="00386CF3">
        <w:rPr>
          <w:lang w:val="en-US"/>
        </w:rPr>
        <w:t xml:space="preserve"> super psalmos AN </w:t>
      </w:r>
      <w:r w:rsidRPr="00386CF3">
        <w:rPr>
          <w:rStyle w:val="Incipit"/>
          <w:lang w:val="en-US"/>
        </w:rPr>
        <w:t>Dabit illi</w:t>
      </w:r>
      <w:r w:rsidRPr="00386CF3">
        <w:rPr>
          <w:lang w:val="en-US"/>
        </w:rPr>
        <w:t xml:space="preserve">. RP </w:t>
      </w:r>
      <w:r w:rsidRPr="00386CF3">
        <w:rPr>
          <w:rStyle w:val="Incipit"/>
          <w:lang w:val="en-US"/>
        </w:rPr>
        <w:t>Crastina ne tardaveris</w:t>
      </w:r>
      <w:r w:rsidRPr="00386CF3">
        <w:rPr>
          <w:lang w:val="en-US"/>
        </w:rPr>
        <w:t xml:space="preserve">. HY </w:t>
      </w:r>
      <w:r w:rsidRPr="00386CF3">
        <w:rPr>
          <w:rStyle w:val="Incipit"/>
          <w:lang w:val="en-US"/>
        </w:rPr>
        <w:t>Veni redemptor gentium</w:t>
      </w:r>
      <w:r w:rsidRPr="00386CF3">
        <w:rPr>
          <w:lang w:val="en-US"/>
        </w:rPr>
        <w:t xml:space="preserve">. AM </w:t>
      </w:r>
      <w:r w:rsidRPr="00386CF3">
        <w:rPr>
          <w:rStyle w:val="Incipit"/>
          <w:lang w:val="en-US"/>
        </w:rPr>
        <w:t>Vigilate (35rb) animo</w:t>
      </w:r>
      <w:r w:rsidRPr="00386CF3">
        <w:rPr>
          <w:lang w:val="en-US"/>
        </w:rPr>
        <w:t>.</w:t>
      </w:r>
    </w:p>
    <w:p w:rsidR="00F34D35" w:rsidRPr="00386CF3" w:rsidRDefault="00F34D35" w:rsidP="004275F3">
      <w:pPr>
        <w:rPr>
          <w:lang w:val="en-US"/>
        </w:rPr>
      </w:pPr>
      <w:r w:rsidRPr="00386CF3">
        <w:rPr>
          <w:rStyle w:val="Time1"/>
          <w:lang w:val="en-US"/>
        </w:rPr>
        <w:t>[Ad matutinam]</w:t>
      </w:r>
      <w:r w:rsidRPr="00386CF3">
        <w:rPr>
          <w:lang w:val="en-US"/>
        </w:rPr>
        <w:t xml:space="preserve"> LS </w:t>
      </w:r>
      <w:r w:rsidRPr="00386CF3">
        <w:rPr>
          <w:rStyle w:val="Incipit"/>
          <w:lang w:val="en-US"/>
        </w:rPr>
        <w:t>Laetitia</w:t>
      </w:r>
      <w:r w:rsidRPr="00386CF3">
        <w:rPr>
          <w:lang w:val="en-US"/>
        </w:rPr>
        <w:t xml:space="preserve">. RP </w:t>
      </w:r>
      <w:r w:rsidRPr="00386CF3">
        <w:rPr>
          <w:rStyle w:val="Incipit"/>
          <w:lang w:val="en-US"/>
        </w:rPr>
        <w:t>Canite</w:t>
      </w:r>
      <w:r w:rsidRPr="00386CF3">
        <w:rPr>
          <w:lang w:val="en-US"/>
        </w:rPr>
        <w:t xml:space="preserve"> per totum.</w:t>
      </w:r>
    </w:p>
    <w:p w:rsidR="00F34D35" w:rsidRPr="00386CF3" w:rsidRDefault="00F34D35" w:rsidP="004275F3">
      <w:pPr>
        <w:rPr>
          <w:lang w:val="pt-PT"/>
        </w:rPr>
      </w:pPr>
      <w:r w:rsidRPr="00386CF3">
        <w:rPr>
          <w:rStyle w:val="Time1"/>
          <w:lang w:val="pt-PT"/>
        </w:rPr>
        <w:t>Ad vesperas</w:t>
      </w:r>
      <w:r w:rsidRPr="00386CF3">
        <w:rPr>
          <w:lang w:val="pt-PT"/>
        </w:rPr>
        <w:t xml:space="preserve"> super psalmos AN </w:t>
      </w:r>
      <w:r w:rsidRPr="00386CF3">
        <w:rPr>
          <w:rStyle w:val="Incipit"/>
          <w:lang w:val="pt-PT"/>
        </w:rPr>
        <w:t>Ecce deus noster</w:t>
      </w:r>
      <w:r w:rsidRPr="00386CF3">
        <w:rPr>
          <w:lang w:val="pt-PT"/>
        </w:rPr>
        <w:t xml:space="preserve">. AM </w:t>
      </w:r>
      <w:r w:rsidRPr="00386CF3">
        <w:rPr>
          <w:rStyle w:val="Incipit"/>
          <w:lang w:val="pt-PT"/>
        </w:rPr>
        <w:t>O Emmanuel</w:t>
      </w:r>
      <w:r w:rsidRPr="00386CF3">
        <w:rPr>
          <w:lang w:val="pt-PT"/>
        </w:rPr>
        <w:t>.</w:t>
      </w:r>
    </w:p>
    <w:p w:rsidR="00F34D35" w:rsidRPr="00386CF3" w:rsidRDefault="00F34D35" w:rsidP="004275F3">
      <w:pPr>
        <w:pStyle w:val="Titolo1"/>
        <w:rPr>
          <w:lang w:val="pt-PT"/>
        </w:rPr>
      </w:pPr>
      <w:r w:rsidRPr="00386CF3">
        <w:rPr>
          <w:lang w:val="pt-PT"/>
        </w:rPr>
        <w:t>FERIA SECUNDA</w:t>
      </w:r>
    </w:p>
    <w:p w:rsidR="00F34D35" w:rsidRPr="00386CF3" w:rsidRDefault="00F34D35"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LS </w:t>
      </w:r>
      <w:r w:rsidRPr="00386CF3">
        <w:rPr>
          <w:rStyle w:val="Incipit"/>
          <w:lang w:val="pt-PT"/>
        </w:rPr>
        <w:t>Legimus sanctum Moysen</w:t>
      </w:r>
      <w:r w:rsidRPr="00386CF3">
        <w:rPr>
          <w:lang w:val="pt-PT"/>
        </w:rPr>
        <w:t xml:space="preserve">. Responsoria septimum, octavum et nonum de [historia] [RP] </w:t>
      </w:r>
      <w:r w:rsidRPr="00386CF3">
        <w:rPr>
          <w:rStyle w:val="Incipit"/>
          <w:lang w:val="pt-PT"/>
        </w:rPr>
        <w:t>Clama</w:t>
      </w:r>
      <w:r w:rsidRPr="00386CF3">
        <w:rPr>
          <w:lang w:val="pt-PT"/>
        </w:rPr>
        <w:t>.</w:t>
      </w:r>
    </w:p>
    <w:p w:rsidR="00F34D35" w:rsidRPr="00386CF3" w:rsidRDefault="00F34D35" w:rsidP="004275F3">
      <w:pPr>
        <w:rPr>
          <w:lang w:val="pt-PT"/>
        </w:rPr>
      </w:pPr>
      <w:r w:rsidRPr="00386CF3">
        <w:rPr>
          <w:rStyle w:val="Time1"/>
          <w:lang w:val="pt-PT"/>
        </w:rPr>
        <w:t>Ad laudes</w:t>
      </w:r>
      <w:r w:rsidRPr="00386CF3">
        <w:rPr>
          <w:lang w:val="pt-PT"/>
        </w:rPr>
        <w:t xml:space="preserve"> AN </w:t>
      </w:r>
      <w:r w:rsidRPr="00386CF3">
        <w:rPr>
          <w:rStyle w:val="Incipit"/>
          <w:lang w:val="pt-PT"/>
        </w:rPr>
        <w:t>Ecce veniet</w:t>
      </w:r>
      <w:r w:rsidRPr="00386CF3">
        <w:rPr>
          <w:lang w:val="pt-PT"/>
        </w:rPr>
        <w:t xml:space="preserve">. AB </w:t>
      </w:r>
      <w:r w:rsidRPr="00386CF3">
        <w:rPr>
          <w:rStyle w:val="Incipit"/>
          <w:lang w:val="pt-PT"/>
        </w:rPr>
        <w:t>Egredietur</w:t>
      </w:r>
      <w:r w:rsidRPr="00386CF3">
        <w:rPr>
          <w:lang w:val="pt-PT"/>
        </w:rPr>
        <w:t>.</w:t>
      </w:r>
    </w:p>
    <w:p w:rsidR="00F34D35" w:rsidRPr="00386CF3" w:rsidRDefault="00F34D35" w:rsidP="004275F3">
      <w:pPr>
        <w:rPr>
          <w:lang w:val="it-IT"/>
        </w:rPr>
      </w:pPr>
      <w:r w:rsidRPr="00386CF3">
        <w:rPr>
          <w:rStyle w:val="Time1"/>
          <w:lang w:val="it-IT"/>
        </w:rPr>
        <w:t>Ad vesperas et ad matutinam</w:t>
      </w:r>
      <w:r w:rsidRPr="00386CF3">
        <w:rPr>
          <w:lang w:val="it-IT"/>
        </w:rPr>
        <w:t xml:space="preserve"> de apostolo, et </w:t>
      </w:r>
      <w:r w:rsidR="00EA52EA" w:rsidRPr="00386CF3">
        <w:rPr>
          <w:lang w:val="it-IT"/>
        </w:rPr>
        <w:t>in suffragium</w:t>
      </w:r>
      <w:r w:rsidRPr="00386CF3">
        <w:rPr>
          <w:lang w:val="it-IT"/>
        </w:rPr>
        <w:t xml:space="preserve"> ut supra in prima regula per omnia.</w:t>
      </w:r>
    </w:p>
    <w:p w:rsidR="00F34D35" w:rsidRPr="00386CF3" w:rsidRDefault="00F34D35" w:rsidP="004275F3">
      <w:pPr>
        <w:pStyle w:val="Titolo1"/>
        <w:rPr>
          <w:lang w:val="pt-PT"/>
        </w:rPr>
      </w:pPr>
      <w:r w:rsidRPr="00386CF3">
        <w:rPr>
          <w:lang w:val="pt-PT"/>
        </w:rPr>
        <w:t>FERIA QUARTA</w:t>
      </w:r>
    </w:p>
    <w:p w:rsidR="00F34D35" w:rsidRPr="00386CF3" w:rsidRDefault="00F34D35"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LS </w:t>
      </w:r>
      <w:r w:rsidRPr="00386CF3">
        <w:rPr>
          <w:rStyle w:val="Incipit"/>
          <w:lang w:val="pt-PT"/>
        </w:rPr>
        <w:t>(35va)</w:t>
      </w:r>
      <w:r w:rsidRPr="00386CF3">
        <w:rPr>
          <w:lang w:val="pt-PT"/>
        </w:rPr>
        <w:t xml:space="preserve"> </w:t>
      </w:r>
      <w:r w:rsidR="001C32C3" w:rsidRPr="00386CF3">
        <w:rPr>
          <w:rStyle w:val="Incipit"/>
          <w:lang w:val="pt-PT"/>
        </w:rPr>
        <w:t>Vos Ä+</w:t>
      </w:r>
      <w:r w:rsidRPr="00386CF3">
        <w:rPr>
          <w:rStyle w:val="Incipit"/>
          <w:lang w:val="pt-PT"/>
        </w:rPr>
        <w:t>inquam</w:t>
      </w:r>
      <w:r w:rsidR="001C32C3" w:rsidRPr="00386CF3">
        <w:rPr>
          <w:rStyle w:val="Incipit"/>
          <w:lang w:val="pt-PT"/>
        </w:rPr>
        <w:t>+Ä</w:t>
      </w:r>
      <w:r w:rsidRPr="00386CF3">
        <w:rPr>
          <w:rStyle w:val="Incipit"/>
          <w:lang w:val="pt-PT"/>
        </w:rPr>
        <w:t xml:space="preserve"> convenio</w:t>
      </w:r>
      <w:r w:rsidR="008802BE" w:rsidRPr="00386CF3">
        <w:rPr>
          <w:lang w:val="pt-PT"/>
        </w:rPr>
        <w:t>. Responsorium decimum, undecimu</w:t>
      </w:r>
      <w:r w:rsidRPr="00386CF3">
        <w:rPr>
          <w:lang w:val="pt-PT"/>
        </w:rPr>
        <w:t xml:space="preserve">m, duodecimum de [historia] [RP] </w:t>
      </w:r>
      <w:r w:rsidRPr="00386CF3">
        <w:rPr>
          <w:rStyle w:val="Incipit"/>
          <w:lang w:val="pt-PT"/>
        </w:rPr>
        <w:t>Clama</w:t>
      </w:r>
      <w:r w:rsidRPr="00386CF3">
        <w:rPr>
          <w:lang w:val="pt-PT"/>
        </w:rPr>
        <w:t>.</w:t>
      </w:r>
    </w:p>
    <w:p w:rsidR="00F34D35" w:rsidRPr="00386CF3" w:rsidRDefault="00F34D35" w:rsidP="004275F3">
      <w:pPr>
        <w:rPr>
          <w:lang w:val="en-US"/>
        </w:rPr>
      </w:pPr>
      <w:r w:rsidRPr="00386CF3">
        <w:rPr>
          <w:rStyle w:val="Time1"/>
          <w:lang w:val="en-US"/>
        </w:rPr>
        <w:t>Ad laudes</w:t>
      </w:r>
      <w:r w:rsidRPr="00386CF3">
        <w:rPr>
          <w:lang w:val="en-US"/>
        </w:rPr>
        <w:t xml:space="preserve"> AN </w:t>
      </w:r>
      <w:r w:rsidRPr="00386CF3">
        <w:rPr>
          <w:rStyle w:val="Incipit"/>
          <w:lang w:val="en-US"/>
        </w:rPr>
        <w:t>Propter Sion</w:t>
      </w:r>
      <w:r w:rsidRPr="00386CF3">
        <w:rPr>
          <w:lang w:val="en-US"/>
        </w:rPr>
        <w:t xml:space="preserve">. AB </w:t>
      </w:r>
      <w:r w:rsidRPr="00386CF3">
        <w:rPr>
          <w:rStyle w:val="Incipit"/>
          <w:lang w:val="en-US"/>
        </w:rPr>
        <w:t>Paratus esto</w:t>
      </w:r>
      <w:r w:rsidRPr="00386CF3">
        <w:rPr>
          <w:lang w:val="en-US"/>
        </w:rPr>
        <w:t>.</w:t>
      </w:r>
    </w:p>
    <w:p w:rsidR="00F34D35" w:rsidRPr="00386CF3" w:rsidRDefault="00F34D35" w:rsidP="004275F3">
      <w:pPr>
        <w:rPr>
          <w:lang w:val="en-US"/>
        </w:rPr>
      </w:pPr>
      <w:r w:rsidRPr="00386CF3">
        <w:rPr>
          <w:rStyle w:val="Time1"/>
          <w:lang w:val="en-US"/>
        </w:rPr>
        <w:t>Ad vesperas</w:t>
      </w:r>
      <w:r w:rsidRPr="00386CF3">
        <w:rPr>
          <w:lang w:val="en-US"/>
        </w:rPr>
        <w:t xml:space="preserve"> super psalmos AN </w:t>
      </w:r>
      <w:r w:rsidRPr="00386CF3">
        <w:rPr>
          <w:rStyle w:val="Incipit"/>
          <w:lang w:val="en-US"/>
        </w:rPr>
        <w:t>Ponam in Sion</w:t>
      </w:r>
      <w:r w:rsidRPr="00386CF3">
        <w:rPr>
          <w:lang w:val="en-US"/>
        </w:rPr>
        <w:t xml:space="preserve">. AM </w:t>
      </w:r>
      <w:r w:rsidRPr="00386CF3">
        <w:rPr>
          <w:rStyle w:val="Incipit"/>
          <w:lang w:val="en-US"/>
        </w:rPr>
        <w:t>O rex pacificus</w:t>
      </w:r>
      <w:r w:rsidRPr="00386CF3">
        <w:rPr>
          <w:lang w:val="en-US"/>
        </w:rPr>
        <w:t>.</w:t>
      </w:r>
    </w:p>
    <w:p w:rsidR="00F34D35" w:rsidRPr="00386CF3" w:rsidRDefault="00F34D35" w:rsidP="004275F3">
      <w:pPr>
        <w:pStyle w:val="Titolo1"/>
        <w:rPr>
          <w:lang w:val="pt-PT"/>
        </w:rPr>
      </w:pPr>
      <w:r w:rsidRPr="00386CF3">
        <w:rPr>
          <w:lang w:val="pt-PT"/>
        </w:rPr>
        <w:t>FERIA QUINTA</w:t>
      </w:r>
    </w:p>
    <w:p w:rsidR="00F34D35" w:rsidRPr="00386CF3" w:rsidRDefault="00F34D35" w:rsidP="004275F3">
      <w:pPr>
        <w:rPr>
          <w:lang w:val="fr-FR"/>
        </w:rPr>
      </w:pPr>
      <w:r w:rsidRPr="00386CF3">
        <w:rPr>
          <w:rStyle w:val="Time1"/>
          <w:lang w:val="pt-PT"/>
        </w:rPr>
        <w:t>[Ad matutinam]</w:t>
      </w:r>
      <w:r w:rsidR="006600AC" w:rsidRPr="00386CF3">
        <w:rPr>
          <w:lang w:val="pt-PT"/>
        </w:rPr>
        <w:t xml:space="preserve"> INV </w:t>
      </w:r>
      <w:r w:rsidR="006600AC" w:rsidRPr="00386CF3">
        <w:rPr>
          <w:rStyle w:val="Incipit"/>
          <w:lang w:val="pt-PT"/>
        </w:rPr>
        <w:t>Surgite vigilemus</w:t>
      </w:r>
      <w:r w:rsidR="006600AC" w:rsidRPr="00386CF3">
        <w:rPr>
          <w:lang w:val="pt-PT"/>
        </w:rPr>
        <w:t xml:space="preserve"> </w:t>
      </w:r>
      <w:r w:rsidR="003C592D" w:rsidRPr="00386CF3">
        <w:rPr>
          <w:lang w:val="pt-PT"/>
        </w:rPr>
        <w:t>%D::</w:t>
      </w:r>
      <w:r w:rsidR="006600AC" w:rsidRPr="00386CF3">
        <w:rPr>
          <w:lang w:val="pt-PT"/>
        </w:rPr>
        <w:t>octavus</w:t>
      </w:r>
      <w:r w:rsidR="003C592D" w:rsidRPr="00386CF3">
        <w:rPr>
          <w:lang w:val="pt-PT"/>
        </w:rPr>
        <w:t>%</w:t>
      </w:r>
      <w:r w:rsidR="006600AC" w:rsidRPr="00386CF3">
        <w:rPr>
          <w:lang w:val="pt-PT"/>
        </w:rPr>
        <w:t xml:space="preserve"> minus. </w:t>
      </w:r>
      <w:r w:rsidR="006600AC" w:rsidRPr="00386CF3">
        <w:rPr>
          <w:lang w:val="fr-FR"/>
        </w:rPr>
        <w:t xml:space="preserve">Altera pars sermonis [LS] </w:t>
      </w:r>
      <w:r w:rsidR="006600AC" w:rsidRPr="00386CF3">
        <w:rPr>
          <w:rStyle w:val="Incipit"/>
          <w:lang w:val="fr-FR"/>
        </w:rPr>
        <w:t>Sufficiat nobis</w:t>
      </w:r>
      <w:r w:rsidR="006600AC" w:rsidRPr="00386CF3">
        <w:rPr>
          <w:lang w:val="fr-FR"/>
        </w:rPr>
        <w:t xml:space="preserve">. RP </w:t>
      </w:r>
      <w:r w:rsidR="006600AC" w:rsidRPr="00386CF3">
        <w:rPr>
          <w:rStyle w:val="Incipit"/>
          <w:lang w:val="fr-FR"/>
        </w:rPr>
        <w:t>Veni domine</w:t>
      </w:r>
      <w:r w:rsidR="006600AC" w:rsidRPr="00386CF3">
        <w:rPr>
          <w:lang w:val="fr-FR"/>
        </w:rPr>
        <w:t xml:space="preserve">. RP </w:t>
      </w:r>
      <w:r w:rsidR="006600AC" w:rsidRPr="00386CF3">
        <w:rPr>
          <w:rStyle w:val="Incipit"/>
          <w:lang w:val="fr-FR"/>
        </w:rPr>
        <w:t>Non discedimus</w:t>
      </w:r>
      <w:r w:rsidR="006600AC" w:rsidRPr="00386CF3">
        <w:rPr>
          <w:lang w:val="fr-FR"/>
        </w:rPr>
        <w:t xml:space="preserve">. RP </w:t>
      </w:r>
      <w:r w:rsidR="006600AC" w:rsidRPr="00386CF3">
        <w:rPr>
          <w:rStyle w:val="Incipit"/>
          <w:lang w:val="fr-FR"/>
        </w:rPr>
        <w:t>Docebit</w:t>
      </w:r>
      <w:r w:rsidR="006600AC" w:rsidRPr="00386CF3">
        <w:rPr>
          <w:lang w:val="fr-FR"/>
        </w:rPr>
        <w:t>.</w:t>
      </w:r>
    </w:p>
    <w:p w:rsidR="006600AC" w:rsidRPr="00386CF3" w:rsidRDefault="006600AC" w:rsidP="004275F3">
      <w:pPr>
        <w:rPr>
          <w:lang w:val="fr-FR"/>
        </w:rPr>
      </w:pPr>
      <w:r w:rsidRPr="00386CF3">
        <w:rPr>
          <w:rStyle w:val="Time1"/>
          <w:lang w:val="fr-FR"/>
        </w:rPr>
        <w:t>Ad laudes</w:t>
      </w:r>
      <w:r w:rsidRPr="00386CF3">
        <w:rPr>
          <w:lang w:val="fr-FR"/>
        </w:rPr>
        <w:t xml:space="preserve"> AN </w:t>
      </w:r>
      <w:r w:rsidRPr="00386CF3">
        <w:rPr>
          <w:rStyle w:val="Incipit"/>
          <w:lang w:val="fr-FR"/>
        </w:rPr>
        <w:t>De Sion</w:t>
      </w:r>
      <w:r w:rsidRPr="00386CF3">
        <w:rPr>
          <w:lang w:val="fr-FR"/>
        </w:rPr>
        <w:t xml:space="preserve">. AB </w:t>
      </w:r>
      <w:r w:rsidRPr="00386CF3">
        <w:rPr>
          <w:rStyle w:val="Incipit"/>
          <w:lang w:val="fr-FR"/>
        </w:rPr>
        <w:t>Vigilate animo</w:t>
      </w:r>
      <w:r w:rsidRPr="00386CF3">
        <w:rPr>
          <w:lang w:val="fr-FR"/>
        </w:rPr>
        <w:t>.</w:t>
      </w:r>
    </w:p>
    <w:p w:rsidR="006600AC" w:rsidRPr="00386CF3" w:rsidRDefault="006600AC" w:rsidP="004275F3">
      <w:pPr>
        <w:rPr>
          <w:lang w:val="pt-PT"/>
        </w:rPr>
      </w:pPr>
      <w:r w:rsidRPr="00386CF3">
        <w:rPr>
          <w:rStyle w:val="Time1"/>
          <w:lang w:val="fr-FR"/>
        </w:rPr>
        <w:lastRenderedPageBreak/>
        <w:t>Ad vesperas</w:t>
      </w:r>
      <w:r w:rsidRPr="00386CF3">
        <w:rPr>
          <w:lang w:val="fr-FR"/>
        </w:rPr>
        <w:t xml:space="preserve"> super psalmos AN </w:t>
      </w:r>
      <w:r w:rsidRPr="00386CF3">
        <w:rPr>
          <w:rStyle w:val="Incipit"/>
          <w:lang w:val="fr-FR"/>
        </w:rPr>
        <w:t>Levate capita</w:t>
      </w:r>
      <w:r w:rsidRPr="00386CF3">
        <w:rPr>
          <w:lang w:val="fr-FR"/>
        </w:rPr>
        <w:t xml:space="preserve">. </w:t>
      </w:r>
      <w:r w:rsidRPr="00386CF3">
        <w:rPr>
          <w:lang w:val="pt-PT"/>
        </w:rPr>
        <w:t>Cetera ut supra de vigilia.</w:t>
      </w:r>
    </w:p>
    <w:p w:rsidR="006600AC" w:rsidRPr="00386CF3" w:rsidRDefault="006600AC" w:rsidP="004275F3">
      <w:pPr>
        <w:pStyle w:val="Titolo1"/>
        <w:rPr>
          <w:lang w:val="it-IT"/>
        </w:rPr>
      </w:pPr>
      <w:r w:rsidRPr="00386CF3">
        <w:rPr>
          <w:lang w:val="it-IT"/>
        </w:rPr>
        <w:t>[REGULA SEPTIMA]</w:t>
      </w:r>
    </w:p>
    <w:p w:rsidR="006600AC" w:rsidRPr="00386CF3" w:rsidRDefault="006600AC" w:rsidP="004275F3">
      <w:pPr>
        <w:rPr>
          <w:lang w:val="it-IT"/>
        </w:rPr>
      </w:pPr>
      <w:r w:rsidRPr="00386CF3">
        <w:rPr>
          <w:lang w:val="it-IT"/>
        </w:rPr>
        <w:t>(35vb) Si vigilia domini in sabbato evenerit in praecedenti sabbato ieiunium quattuor temporum celebratur. Et tunc adventus domini sunt tres ebdomadae et dies sex.</w:t>
      </w:r>
    </w:p>
    <w:p w:rsidR="006600AC" w:rsidRPr="00386CF3" w:rsidRDefault="006600AC" w:rsidP="004275F3">
      <w:pPr>
        <w:pStyle w:val="Titolo1"/>
        <w:rPr>
          <w:lang w:val="it-IT"/>
        </w:rPr>
      </w:pPr>
      <w:r w:rsidRPr="00386CF3">
        <w:rPr>
          <w:lang w:val="it-IT"/>
        </w:rPr>
        <w:t>[SABBATO]</w:t>
      </w:r>
    </w:p>
    <w:p w:rsidR="006600AC" w:rsidRPr="00386CF3" w:rsidRDefault="00C7462F" w:rsidP="004275F3">
      <w:pPr>
        <w:rPr>
          <w:lang w:val="it-IT"/>
        </w:rPr>
      </w:pPr>
      <w:r w:rsidRPr="00386CF3">
        <w:rPr>
          <w:rStyle w:val="Time1"/>
          <w:lang w:val="it-IT"/>
        </w:rPr>
        <w:t>[Ad matutinam]</w:t>
      </w:r>
      <w:r w:rsidRPr="00386CF3">
        <w:rPr>
          <w:lang w:val="it-IT"/>
        </w:rPr>
        <w:t xml:space="preserve"> </w:t>
      </w:r>
      <w:r w:rsidR="006600AC" w:rsidRPr="00386CF3">
        <w:rPr>
          <w:lang w:val="it-IT"/>
        </w:rPr>
        <w:t xml:space="preserve">In eodem </w:t>
      </w:r>
      <w:r w:rsidR="0074241C" w:rsidRPr="00386CF3">
        <w:rPr>
          <w:lang w:val="it-IT"/>
        </w:rPr>
        <w:t>praecedenti sabbato</w:t>
      </w:r>
      <w:r w:rsidR="006600AC" w:rsidRPr="00386CF3">
        <w:rPr>
          <w:lang w:val="it-IT"/>
        </w:rPr>
        <w:t xml:space="preserve"> INV </w:t>
      </w:r>
      <w:r w:rsidR="006600AC" w:rsidRPr="00386CF3">
        <w:rPr>
          <w:rStyle w:val="Incipit"/>
          <w:lang w:val="it-IT"/>
        </w:rPr>
        <w:t>Surgite vigilemus</w:t>
      </w:r>
      <w:r w:rsidR="00B63F19" w:rsidRPr="00386CF3">
        <w:rPr>
          <w:lang w:val="it-IT"/>
        </w:rPr>
        <w:t xml:space="preserve">. EV </w:t>
      </w:r>
      <w:r w:rsidR="00B63F19" w:rsidRPr="00386CF3">
        <w:rPr>
          <w:rStyle w:val="Incipit"/>
          <w:lang w:val="it-IT"/>
        </w:rPr>
        <w:t>A</w:t>
      </w:r>
      <w:r w:rsidR="006600AC" w:rsidRPr="00386CF3">
        <w:rPr>
          <w:rStyle w:val="Incipit"/>
          <w:lang w:val="it-IT"/>
        </w:rPr>
        <w:t>nno quinto decimo</w:t>
      </w:r>
      <w:r w:rsidR="0074241C" w:rsidRPr="00386CF3">
        <w:rPr>
          <w:lang w:val="it-IT"/>
        </w:rPr>
        <w:t xml:space="preserve">. Prima tria responsoria </w:t>
      </w:r>
      <w:r w:rsidR="006600AC" w:rsidRPr="00386CF3">
        <w:rPr>
          <w:lang w:val="it-IT"/>
        </w:rPr>
        <w:t xml:space="preserve">de [historia] [RP] </w:t>
      </w:r>
      <w:r w:rsidR="006600AC" w:rsidRPr="00386CF3">
        <w:rPr>
          <w:rStyle w:val="Incipit"/>
          <w:lang w:val="it-IT"/>
        </w:rPr>
        <w:t>Clama</w:t>
      </w:r>
      <w:r w:rsidR="006600AC" w:rsidRPr="00386CF3">
        <w:rPr>
          <w:lang w:val="it-IT"/>
        </w:rPr>
        <w:t>.</w:t>
      </w:r>
    </w:p>
    <w:p w:rsidR="006600AC" w:rsidRPr="00386CF3" w:rsidRDefault="006600AC" w:rsidP="004275F3">
      <w:pPr>
        <w:rPr>
          <w:lang w:val="pt-PT"/>
        </w:rPr>
      </w:pPr>
      <w:r w:rsidRPr="00386CF3">
        <w:rPr>
          <w:rStyle w:val="Time1"/>
          <w:lang w:val="it-IT"/>
        </w:rPr>
        <w:t>Ad laudes</w:t>
      </w:r>
      <w:r w:rsidRPr="00386CF3">
        <w:rPr>
          <w:lang w:val="it-IT"/>
        </w:rPr>
        <w:t xml:space="preserve"> AN </w:t>
      </w:r>
      <w:r w:rsidRPr="00386CF3">
        <w:rPr>
          <w:rStyle w:val="Incipit"/>
          <w:lang w:val="it-IT"/>
        </w:rPr>
        <w:t>Propter Sion</w:t>
      </w:r>
      <w:r w:rsidRPr="00386CF3">
        <w:rPr>
          <w:lang w:val="it-IT"/>
        </w:rPr>
        <w:t xml:space="preserve">. Pro quarta AN </w:t>
      </w:r>
      <w:r w:rsidRPr="00386CF3">
        <w:rPr>
          <w:rStyle w:val="Incipit"/>
          <w:lang w:val="it-IT"/>
        </w:rPr>
        <w:t>Expectetur</w:t>
      </w:r>
      <w:r w:rsidRPr="00386CF3">
        <w:rPr>
          <w:lang w:val="it-IT"/>
        </w:rPr>
        <w:t xml:space="preserve">. </w:t>
      </w:r>
      <w:r w:rsidRPr="00386CF3">
        <w:rPr>
          <w:lang w:val="pt-PT"/>
        </w:rPr>
        <w:t xml:space="preserve">AB </w:t>
      </w:r>
      <w:r w:rsidRPr="00386CF3">
        <w:rPr>
          <w:rStyle w:val="Incipit"/>
          <w:lang w:val="pt-PT"/>
        </w:rPr>
        <w:t>Omnis vallis</w:t>
      </w:r>
      <w:r w:rsidRPr="00386CF3">
        <w:rPr>
          <w:lang w:val="pt-PT"/>
        </w:rPr>
        <w:t xml:space="preserve">. </w:t>
      </w:r>
      <w:r w:rsidR="00EA52EA" w:rsidRPr="00386CF3">
        <w:rPr>
          <w:lang w:val="pt-PT"/>
        </w:rPr>
        <w:t>In suffragium</w:t>
      </w:r>
      <w:r w:rsidRPr="00386CF3">
        <w:rPr>
          <w:lang w:val="pt-PT"/>
        </w:rPr>
        <w:t xml:space="preserve"> de sancta Maria AC </w:t>
      </w:r>
      <w:r w:rsidRPr="00386CF3">
        <w:rPr>
          <w:rStyle w:val="Incipit"/>
          <w:lang w:val="pt-PT"/>
        </w:rPr>
        <w:t>Maria autem</w:t>
      </w:r>
      <w:r w:rsidRPr="00386CF3">
        <w:rPr>
          <w:lang w:val="pt-PT"/>
        </w:rPr>
        <w:t>.</w:t>
      </w:r>
    </w:p>
    <w:p w:rsidR="006600AC" w:rsidRPr="00386CF3" w:rsidRDefault="006600AC" w:rsidP="004275F3">
      <w:pPr>
        <w:rPr>
          <w:lang w:val="pt-PT"/>
        </w:rPr>
      </w:pPr>
      <w:r w:rsidRPr="00386CF3">
        <w:rPr>
          <w:rStyle w:val="Time1"/>
          <w:lang w:val="en-US"/>
        </w:rPr>
        <w:t>Ad vesperas</w:t>
      </w:r>
      <w:r w:rsidRPr="00386CF3">
        <w:rPr>
          <w:lang w:val="en-US"/>
        </w:rPr>
        <w:t xml:space="preserve"> super psalmos AN </w:t>
      </w:r>
      <w:r w:rsidRPr="00386CF3">
        <w:rPr>
          <w:rStyle w:val="Incipit"/>
          <w:lang w:val="en-US"/>
        </w:rPr>
        <w:t>Dabit illi</w:t>
      </w:r>
      <w:r w:rsidRPr="00386CF3">
        <w:rPr>
          <w:lang w:val="en-US"/>
        </w:rPr>
        <w:t xml:space="preserve">. </w:t>
      </w:r>
      <w:r w:rsidRPr="00386CF3">
        <w:rPr>
          <w:lang w:val="it-IT"/>
        </w:rPr>
        <w:t xml:space="preserve">RP </w:t>
      </w:r>
      <w:r w:rsidRPr="00386CF3">
        <w:rPr>
          <w:rStyle w:val="Incipit"/>
          <w:lang w:val="it-IT"/>
        </w:rPr>
        <w:t>Festina ne tardaveris</w:t>
      </w:r>
      <w:r w:rsidRPr="00386CF3">
        <w:rPr>
          <w:lang w:val="it-IT"/>
        </w:rPr>
        <w:t xml:space="preserve">. (36ra) HY </w:t>
      </w:r>
      <w:r w:rsidRPr="00386CF3">
        <w:rPr>
          <w:rStyle w:val="Incipit"/>
          <w:lang w:val="it-IT"/>
        </w:rPr>
        <w:t>Veni redemptor gentium</w:t>
      </w:r>
      <w:r w:rsidRPr="00386CF3">
        <w:rPr>
          <w:lang w:val="it-IT"/>
        </w:rPr>
        <w:t xml:space="preserve">. </w:t>
      </w:r>
      <w:r w:rsidRPr="00386CF3">
        <w:rPr>
          <w:lang w:val="pt-PT"/>
        </w:rPr>
        <w:t xml:space="preserve">AM </w:t>
      </w:r>
      <w:r w:rsidRPr="00386CF3">
        <w:rPr>
          <w:rStyle w:val="Incipit"/>
          <w:lang w:val="pt-PT"/>
        </w:rPr>
        <w:t>O oriens</w:t>
      </w:r>
      <w:r w:rsidRPr="00386CF3">
        <w:rPr>
          <w:lang w:val="pt-PT"/>
        </w:rPr>
        <w:t>.</w:t>
      </w:r>
    </w:p>
    <w:p w:rsidR="006600AC" w:rsidRPr="00386CF3" w:rsidRDefault="006600AC" w:rsidP="004275F3">
      <w:pPr>
        <w:rPr>
          <w:lang w:val="it-IT"/>
        </w:rPr>
      </w:pPr>
      <w:r w:rsidRPr="00386CF3">
        <w:rPr>
          <w:rStyle w:val="Time1"/>
          <w:lang w:val="pt-PT"/>
        </w:rPr>
        <w:t>[Ad matutinam]</w:t>
      </w:r>
      <w:r w:rsidRPr="00386CF3">
        <w:rPr>
          <w:lang w:val="pt-PT"/>
        </w:rPr>
        <w:t xml:space="preserve"> INV </w:t>
      </w:r>
      <w:r w:rsidRPr="00386CF3">
        <w:rPr>
          <w:rStyle w:val="Incipit"/>
          <w:lang w:val="pt-PT"/>
        </w:rPr>
        <w:t>Vigilate animo</w:t>
      </w:r>
      <w:r w:rsidRPr="00386CF3">
        <w:rPr>
          <w:lang w:val="pt-PT"/>
        </w:rPr>
        <w:t xml:space="preserve">. LS </w:t>
      </w:r>
      <w:r w:rsidRPr="00386CF3">
        <w:rPr>
          <w:rStyle w:val="Incipit"/>
          <w:lang w:val="pt-PT"/>
        </w:rPr>
        <w:t>Laetitia</w:t>
      </w:r>
      <w:r w:rsidRPr="00386CF3">
        <w:rPr>
          <w:lang w:val="pt-PT"/>
        </w:rPr>
        <w:t xml:space="preserve">. </w:t>
      </w:r>
      <w:r w:rsidRPr="00386CF3">
        <w:rPr>
          <w:lang w:val="it-IT"/>
        </w:rPr>
        <w:t xml:space="preserve">RP </w:t>
      </w:r>
      <w:r w:rsidR="005A6DAA" w:rsidRPr="00386CF3">
        <w:rPr>
          <w:rStyle w:val="Incipit"/>
          <w:lang w:val="it-IT"/>
        </w:rPr>
        <w:t>Canite</w:t>
      </w:r>
      <w:r w:rsidR="00220099" w:rsidRPr="00386CF3">
        <w:rPr>
          <w:rStyle w:val="Incipit"/>
          <w:lang w:val="it-IT"/>
        </w:rPr>
        <w:t xml:space="preserve"> tuba</w:t>
      </w:r>
      <w:r w:rsidR="005A6DAA" w:rsidRPr="00386CF3">
        <w:rPr>
          <w:lang w:val="it-IT"/>
        </w:rPr>
        <w:t xml:space="preserve"> per totum.</w:t>
      </w:r>
    </w:p>
    <w:p w:rsidR="005A6DAA" w:rsidRPr="00386CF3" w:rsidRDefault="005A6DAA" w:rsidP="004275F3">
      <w:pPr>
        <w:rPr>
          <w:lang w:val="pt-PT"/>
        </w:rPr>
      </w:pPr>
      <w:r w:rsidRPr="00386CF3">
        <w:rPr>
          <w:rStyle w:val="Time1"/>
          <w:lang w:val="pt-PT"/>
        </w:rPr>
        <w:t>Ad vesperas</w:t>
      </w:r>
      <w:r w:rsidRPr="00386CF3">
        <w:rPr>
          <w:lang w:val="pt-PT"/>
        </w:rPr>
        <w:t xml:space="preserve"> super psalmos AN </w:t>
      </w:r>
      <w:r w:rsidRPr="00386CF3">
        <w:rPr>
          <w:rStyle w:val="Incipit"/>
          <w:lang w:val="pt-PT"/>
        </w:rPr>
        <w:t>Ecce dominus</w:t>
      </w:r>
      <w:r w:rsidRPr="00386CF3">
        <w:rPr>
          <w:lang w:val="pt-PT"/>
        </w:rPr>
        <w:t xml:space="preserve">. AM </w:t>
      </w:r>
      <w:r w:rsidRPr="00386CF3">
        <w:rPr>
          <w:rStyle w:val="Incipit"/>
          <w:lang w:val="pt-PT"/>
        </w:rPr>
        <w:t>O rex gloriae</w:t>
      </w:r>
      <w:r w:rsidRPr="00386CF3">
        <w:rPr>
          <w:lang w:val="pt-PT"/>
        </w:rPr>
        <w:t>.</w:t>
      </w:r>
    </w:p>
    <w:p w:rsidR="005A6DAA" w:rsidRPr="00386CF3" w:rsidRDefault="005A6DAA" w:rsidP="004275F3">
      <w:pPr>
        <w:pStyle w:val="Titolo1"/>
        <w:rPr>
          <w:lang w:val="pt-PT"/>
        </w:rPr>
      </w:pPr>
      <w:r w:rsidRPr="00386CF3">
        <w:rPr>
          <w:lang w:val="pt-PT"/>
        </w:rPr>
        <w:t>FERIA SECUNDA</w:t>
      </w:r>
    </w:p>
    <w:p w:rsidR="005A6DAA" w:rsidRPr="00386CF3" w:rsidRDefault="005A6DAA" w:rsidP="004275F3">
      <w:pPr>
        <w:rPr>
          <w:lang w:val="pt-PT"/>
        </w:rPr>
      </w:pPr>
      <w:r w:rsidRPr="00386CF3">
        <w:rPr>
          <w:rStyle w:val="Time1"/>
          <w:lang w:val="pt-PT"/>
        </w:rPr>
        <w:t>[Ad matutinam]</w:t>
      </w:r>
      <w:r w:rsidRPr="00386CF3">
        <w:rPr>
          <w:lang w:val="pt-PT"/>
        </w:rPr>
        <w:t xml:space="preserve"> </w:t>
      </w:r>
      <w:r w:rsidR="00295ED1" w:rsidRPr="00386CF3">
        <w:rPr>
          <w:lang w:val="pt-PT"/>
        </w:rPr>
        <w:t xml:space="preserve">INV </w:t>
      </w:r>
      <w:r w:rsidRPr="00386CF3">
        <w:rPr>
          <w:rStyle w:val="Incipit"/>
          <w:lang w:val="pt-PT"/>
        </w:rPr>
        <w:t>Surgite vigilemus</w:t>
      </w:r>
      <w:r w:rsidRPr="00386CF3">
        <w:rPr>
          <w:lang w:val="pt-PT"/>
        </w:rPr>
        <w:t xml:space="preserve"> minus. LS </w:t>
      </w:r>
      <w:r w:rsidRPr="00386CF3">
        <w:rPr>
          <w:rStyle w:val="Incipit"/>
          <w:lang w:val="pt-PT"/>
        </w:rPr>
        <w:t>Legimus sanctum Moysen</w:t>
      </w:r>
      <w:r w:rsidRPr="00386CF3">
        <w:rPr>
          <w:lang w:val="pt-PT"/>
        </w:rPr>
        <w:t xml:space="preserve">. Responsoria quartum, quintum et sextum de [historia] [RP] </w:t>
      </w:r>
      <w:r w:rsidRPr="00386CF3">
        <w:rPr>
          <w:rStyle w:val="Incipit"/>
          <w:lang w:val="pt-PT"/>
        </w:rPr>
        <w:t>Clama</w:t>
      </w:r>
      <w:r w:rsidRPr="00386CF3">
        <w:rPr>
          <w:lang w:val="pt-PT"/>
        </w:rPr>
        <w:t>.</w:t>
      </w:r>
    </w:p>
    <w:p w:rsidR="005A6DAA" w:rsidRPr="00386CF3" w:rsidRDefault="005A6DAA" w:rsidP="004275F3">
      <w:pPr>
        <w:rPr>
          <w:lang w:val="en-US"/>
        </w:rPr>
      </w:pPr>
      <w:r w:rsidRPr="00386CF3">
        <w:rPr>
          <w:rStyle w:val="Time1"/>
          <w:lang w:val="en-US"/>
        </w:rPr>
        <w:t>Ad laudes</w:t>
      </w:r>
      <w:r w:rsidRPr="00386CF3">
        <w:rPr>
          <w:lang w:val="en-US"/>
        </w:rPr>
        <w:t xml:space="preserve"> AN </w:t>
      </w:r>
      <w:r w:rsidRPr="00386CF3">
        <w:rPr>
          <w:rStyle w:val="Incipit"/>
          <w:lang w:val="en-US"/>
        </w:rPr>
        <w:t>Ecce veniet</w:t>
      </w:r>
      <w:r w:rsidRPr="00386CF3">
        <w:rPr>
          <w:lang w:val="en-US"/>
        </w:rPr>
        <w:t xml:space="preserve">. AB </w:t>
      </w:r>
      <w:r w:rsidRPr="00386CF3">
        <w:rPr>
          <w:rStyle w:val="Incipit"/>
          <w:lang w:val="en-US"/>
        </w:rPr>
        <w:t>Egredietur virga</w:t>
      </w:r>
      <w:r w:rsidRPr="00386CF3">
        <w:rPr>
          <w:lang w:val="en-US"/>
        </w:rPr>
        <w:t>.</w:t>
      </w:r>
    </w:p>
    <w:p w:rsidR="005A6DAA" w:rsidRPr="00386CF3" w:rsidRDefault="005A6DAA" w:rsidP="004275F3">
      <w:pPr>
        <w:rPr>
          <w:lang w:val="en-US"/>
        </w:rPr>
      </w:pPr>
      <w:r w:rsidRPr="00386CF3">
        <w:rPr>
          <w:rStyle w:val="Time1"/>
          <w:lang w:val="en-US"/>
        </w:rPr>
        <w:t>Ad vesperas</w:t>
      </w:r>
      <w:r w:rsidRPr="00386CF3">
        <w:rPr>
          <w:lang w:val="en-US"/>
        </w:rPr>
        <w:t xml:space="preserve"> super psalmos AN </w:t>
      </w:r>
      <w:r w:rsidRPr="00386CF3">
        <w:rPr>
          <w:rStyle w:val="Incipit"/>
          <w:lang w:val="en-US"/>
        </w:rPr>
        <w:t>Ante me non</w:t>
      </w:r>
      <w:r w:rsidRPr="00386CF3">
        <w:rPr>
          <w:lang w:val="en-US"/>
        </w:rPr>
        <w:t xml:space="preserve">. AM </w:t>
      </w:r>
      <w:r w:rsidRPr="00386CF3">
        <w:rPr>
          <w:rStyle w:val="Incipit"/>
          <w:lang w:val="en-US"/>
        </w:rPr>
        <w:t>O Emmanuel</w:t>
      </w:r>
      <w:r w:rsidRPr="00386CF3">
        <w:rPr>
          <w:lang w:val="en-US"/>
        </w:rPr>
        <w:t>.</w:t>
      </w:r>
    </w:p>
    <w:p w:rsidR="005A6DAA" w:rsidRPr="00386CF3" w:rsidRDefault="005A6DAA" w:rsidP="004275F3">
      <w:pPr>
        <w:pStyle w:val="Titolo1"/>
        <w:rPr>
          <w:lang w:val="en-US"/>
        </w:rPr>
      </w:pPr>
      <w:r w:rsidRPr="00386CF3">
        <w:rPr>
          <w:lang w:val="en-US"/>
        </w:rPr>
        <w:t>FERIA TERTIA</w:t>
      </w:r>
    </w:p>
    <w:p w:rsidR="005A6DAA" w:rsidRPr="00386CF3" w:rsidRDefault="005A6DAA" w:rsidP="004275F3">
      <w:pPr>
        <w:rPr>
          <w:lang w:val="pt-PT"/>
        </w:rPr>
      </w:pPr>
      <w:r w:rsidRPr="00386CF3">
        <w:rPr>
          <w:rStyle w:val="Time1"/>
          <w:lang w:val="en-US"/>
        </w:rPr>
        <w:t>[Ad matutinam]</w:t>
      </w:r>
      <w:r w:rsidRPr="00386CF3">
        <w:rPr>
          <w:lang w:val="en-US"/>
        </w:rPr>
        <w:t xml:space="preserve"> INV </w:t>
      </w:r>
      <w:r w:rsidRPr="00386CF3">
        <w:rPr>
          <w:rStyle w:val="Incipit"/>
          <w:lang w:val="en-US"/>
        </w:rPr>
        <w:t>Surgite vigilemus</w:t>
      </w:r>
      <w:r w:rsidRPr="00386CF3">
        <w:rPr>
          <w:lang w:val="en-US"/>
        </w:rPr>
        <w:t xml:space="preserve">. </w:t>
      </w:r>
      <w:r w:rsidRPr="00386CF3">
        <w:rPr>
          <w:lang w:val="pt-PT"/>
        </w:rPr>
        <w:t xml:space="preserve">(36rb) LS </w:t>
      </w:r>
      <w:r w:rsidR="00481BBD" w:rsidRPr="00386CF3">
        <w:rPr>
          <w:rStyle w:val="Incipit"/>
          <w:lang w:val="pt-PT"/>
        </w:rPr>
        <w:t>Vos Ä+</w:t>
      </w:r>
      <w:r w:rsidRPr="00386CF3">
        <w:rPr>
          <w:rStyle w:val="Incipit"/>
          <w:lang w:val="pt-PT"/>
        </w:rPr>
        <w:t>inquam</w:t>
      </w:r>
      <w:r w:rsidR="00481BBD" w:rsidRPr="00386CF3">
        <w:rPr>
          <w:rStyle w:val="Incipit"/>
          <w:lang w:val="pt-PT"/>
        </w:rPr>
        <w:t>+Ä</w:t>
      </w:r>
      <w:r w:rsidRPr="00386CF3">
        <w:rPr>
          <w:rStyle w:val="Incipit"/>
          <w:lang w:val="pt-PT"/>
        </w:rPr>
        <w:t xml:space="preserve"> convenio</w:t>
      </w:r>
      <w:r w:rsidRPr="00386CF3">
        <w:rPr>
          <w:lang w:val="pt-PT"/>
        </w:rPr>
        <w:t xml:space="preserve">. Responsoria septimum, octavum, nonum de [historia] [RP] </w:t>
      </w:r>
      <w:r w:rsidRPr="00386CF3">
        <w:rPr>
          <w:rStyle w:val="Incipit"/>
          <w:lang w:val="pt-PT"/>
        </w:rPr>
        <w:t>Clama</w:t>
      </w:r>
      <w:r w:rsidRPr="00386CF3">
        <w:rPr>
          <w:lang w:val="pt-PT"/>
        </w:rPr>
        <w:t>.</w:t>
      </w:r>
    </w:p>
    <w:p w:rsidR="005A6DAA" w:rsidRPr="00386CF3" w:rsidRDefault="005A6DAA" w:rsidP="004275F3">
      <w:pPr>
        <w:rPr>
          <w:lang w:val="en-US"/>
        </w:rPr>
      </w:pPr>
      <w:r w:rsidRPr="00386CF3">
        <w:rPr>
          <w:rStyle w:val="Time1"/>
          <w:lang w:val="en-US"/>
        </w:rPr>
        <w:t>Ad laudes</w:t>
      </w:r>
      <w:r w:rsidRPr="00386CF3">
        <w:rPr>
          <w:lang w:val="en-US"/>
        </w:rPr>
        <w:t xml:space="preserve"> AN </w:t>
      </w:r>
      <w:r w:rsidRPr="00386CF3">
        <w:rPr>
          <w:rStyle w:val="Incipit"/>
          <w:lang w:val="en-US"/>
        </w:rPr>
        <w:t>Rorate caeli</w:t>
      </w:r>
      <w:r w:rsidRPr="00386CF3">
        <w:rPr>
          <w:lang w:val="en-US"/>
        </w:rPr>
        <w:t xml:space="preserve">. AB </w:t>
      </w:r>
      <w:r w:rsidRPr="00386CF3">
        <w:rPr>
          <w:rStyle w:val="Incipit"/>
          <w:lang w:val="en-US"/>
        </w:rPr>
        <w:t>Tu Bethlehem</w:t>
      </w:r>
      <w:r w:rsidRPr="00386CF3">
        <w:rPr>
          <w:lang w:val="en-US"/>
        </w:rPr>
        <w:t xml:space="preserve">. </w:t>
      </w:r>
      <w:r w:rsidR="00EA52EA" w:rsidRPr="00386CF3">
        <w:rPr>
          <w:lang w:val="en-US"/>
        </w:rPr>
        <w:t>In suffragium</w:t>
      </w:r>
      <w:r w:rsidRPr="00386CF3">
        <w:rPr>
          <w:lang w:val="en-US"/>
        </w:rPr>
        <w:t xml:space="preserve"> $E:</w:t>
      </w:r>
      <w:r w:rsidR="008A7122" w:rsidRPr="00386CF3">
        <w:rPr>
          <w:lang w:val="en-US"/>
        </w:rPr>
        <w:t>:</w:t>
      </w:r>
      <w:r w:rsidRPr="00386CF3">
        <w:rPr>
          <w:lang w:val="en-US"/>
        </w:rPr>
        <w:t>de$ sancta Maria AC</w:t>
      </w:r>
      <w:r w:rsidR="003C592D" w:rsidRPr="00386CF3">
        <w:rPr>
          <w:lang w:val="en-US"/>
        </w:rPr>
        <w:t xml:space="preserve"> </w:t>
      </w:r>
      <w:r w:rsidR="003C592D" w:rsidRPr="00386CF3">
        <w:rPr>
          <w:rStyle w:val="Incipit"/>
          <w:lang w:val="en-US"/>
        </w:rPr>
        <w:t>Ecce ancilla</w:t>
      </w:r>
      <w:r w:rsidR="003C592D" w:rsidRPr="00386CF3">
        <w:rPr>
          <w:lang w:val="en-US"/>
        </w:rPr>
        <w:t>.</w:t>
      </w:r>
    </w:p>
    <w:p w:rsidR="003C592D" w:rsidRPr="00386CF3" w:rsidRDefault="003C592D" w:rsidP="004275F3">
      <w:pPr>
        <w:rPr>
          <w:lang w:val="en-US"/>
        </w:rPr>
      </w:pPr>
      <w:r w:rsidRPr="00386CF3">
        <w:rPr>
          <w:rStyle w:val="Time1"/>
          <w:lang w:val="en-US"/>
        </w:rPr>
        <w:t>Ad vesperas et ad matutinam</w:t>
      </w:r>
      <w:r w:rsidRPr="00386CF3">
        <w:rPr>
          <w:lang w:val="en-US"/>
        </w:rPr>
        <w:t xml:space="preserve"> et in suffragiis ut supra in prima regula de apostolo.</w:t>
      </w:r>
    </w:p>
    <w:p w:rsidR="003C592D" w:rsidRPr="00386CF3" w:rsidRDefault="003C592D" w:rsidP="004275F3">
      <w:pPr>
        <w:pStyle w:val="Titolo1"/>
        <w:rPr>
          <w:lang w:val="pt-PT"/>
        </w:rPr>
      </w:pPr>
      <w:r w:rsidRPr="00386CF3">
        <w:rPr>
          <w:lang w:val="pt-PT"/>
        </w:rPr>
        <w:t>FERIA QUINTA</w:t>
      </w:r>
    </w:p>
    <w:p w:rsidR="003C592D" w:rsidRPr="00386CF3" w:rsidRDefault="003C592D" w:rsidP="004275F3">
      <w:pPr>
        <w:rPr>
          <w:lang w:val="pt-PT"/>
        </w:rPr>
      </w:pPr>
      <w:r w:rsidRPr="00386CF3">
        <w:rPr>
          <w:rStyle w:val="Time1"/>
          <w:lang w:val="pt-PT"/>
        </w:rPr>
        <w:t>[Ad matutinam]</w:t>
      </w:r>
      <w:r w:rsidRPr="00386CF3">
        <w:rPr>
          <w:lang w:val="pt-PT"/>
        </w:rPr>
        <w:t xml:space="preserve"> INV </w:t>
      </w:r>
      <w:r w:rsidRPr="00386CF3">
        <w:rPr>
          <w:rStyle w:val="Incipit"/>
          <w:lang w:val="pt-PT"/>
        </w:rPr>
        <w:t>Surgite vigilemus</w:t>
      </w:r>
      <w:r w:rsidRPr="00386CF3">
        <w:rPr>
          <w:lang w:val="pt-PT"/>
        </w:rPr>
        <w:t xml:space="preserve"> minus. Sermo. Responsoria decimum, undecimu</w:t>
      </w:r>
      <w:r w:rsidR="00220099" w:rsidRPr="00386CF3">
        <w:rPr>
          <w:lang w:val="pt-PT"/>
        </w:rPr>
        <w:t>m</w:t>
      </w:r>
      <w:r w:rsidRPr="00386CF3">
        <w:rPr>
          <w:lang w:val="pt-PT"/>
        </w:rPr>
        <w:t xml:space="preserve">, duodecimum de [historia] [RP] </w:t>
      </w:r>
      <w:r w:rsidRPr="00386CF3">
        <w:rPr>
          <w:rStyle w:val="Incipit"/>
          <w:lang w:val="pt-PT"/>
        </w:rPr>
        <w:t>Clama</w:t>
      </w:r>
      <w:r w:rsidRPr="00386CF3">
        <w:rPr>
          <w:lang w:val="pt-PT"/>
        </w:rPr>
        <w:t>.</w:t>
      </w:r>
    </w:p>
    <w:p w:rsidR="003C592D" w:rsidRPr="00386CF3" w:rsidRDefault="003C592D" w:rsidP="004275F3">
      <w:pPr>
        <w:rPr>
          <w:lang w:val="en-US"/>
        </w:rPr>
      </w:pPr>
      <w:r w:rsidRPr="00386CF3">
        <w:rPr>
          <w:rStyle w:val="Time1"/>
          <w:lang w:val="en-US"/>
        </w:rPr>
        <w:t>Ad laudes</w:t>
      </w:r>
      <w:r w:rsidRPr="00386CF3">
        <w:rPr>
          <w:lang w:val="en-US"/>
        </w:rPr>
        <w:t xml:space="preserve"> AN </w:t>
      </w:r>
      <w:r w:rsidRPr="00386CF3">
        <w:rPr>
          <w:rStyle w:val="Incipit"/>
          <w:lang w:val="en-US"/>
        </w:rPr>
        <w:t>De Sion</w:t>
      </w:r>
      <w:r w:rsidRPr="00386CF3">
        <w:rPr>
          <w:lang w:val="en-US"/>
        </w:rPr>
        <w:t xml:space="preserve">. AB </w:t>
      </w:r>
      <w:r w:rsidRPr="00386CF3">
        <w:rPr>
          <w:rStyle w:val="Incipit"/>
          <w:lang w:val="en-US"/>
        </w:rPr>
        <w:t>Vigilate</w:t>
      </w:r>
      <w:r w:rsidRPr="00386CF3">
        <w:rPr>
          <w:lang w:val="en-US"/>
        </w:rPr>
        <w:t>.</w:t>
      </w:r>
    </w:p>
    <w:p w:rsidR="003C592D" w:rsidRPr="00386CF3" w:rsidRDefault="003C592D" w:rsidP="004275F3">
      <w:pPr>
        <w:rPr>
          <w:lang w:val="en-US"/>
        </w:rPr>
      </w:pPr>
      <w:r w:rsidRPr="00386CF3">
        <w:rPr>
          <w:rStyle w:val="Time1"/>
          <w:lang w:val="en-US"/>
        </w:rPr>
        <w:lastRenderedPageBreak/>
        <w:t>Ad vesperas</w:t>
      </w:r>
      <w:r w:rsidRPr="00386CF3">
        <w:rPr>
          <w:lang w:val="en-US"/>
        </w:rPr>
        <w:t xml:space="preserve"> super psalmos AN </w:t>
      </w:r>
      <w:r w:rsidRPr="00386CF3">
        <w:rPr>
          <w:rStyle w:val="Incipit"/>
          <w:lang w:val="en-US"/>
        </w:rPr>
        <w:t>Intuemini</w:t>
      </w:r>
      <w:r w:rsidRPr="00386CF3">
        <w:rPr>
          <w:lang w:val="en-US"/>
        </w:rPr>
        <w:t xml:space="preserve">. AM </w:t>
      </w:r>
      <w:r w:rsidRPr="00386CF3">
        <w:rPr>
          <w:rStyle w:val="Incipit"/>
          <w:lang w:val="en-US"/>
        </w:rPr>
        <w:t>O rex pacificus</w:t>
      </w:r>
      <w:r w:rsidRPr="00386CF3">
        <w:rPr>
          <w:lang w:val="en-US"/>
        </w:rPr>
        <w:t>. %D::In suffragiis.%</w:t>
      </w:r>
    </w:p>
    <w:p w:rsidR="003C592D" w:rsidRPr="00386CF3" w:rsidRDefault="003C592D" w:rsidP="004275F3">
      <w:pPr>
        <w:pStyle w:val="Titolo1"/>
        <w:rPr>
          <w:lang w:val="en-US"/>
        </w:rPr>
      </w:pPr>
      <w:r w:rsidRPr="00386CF3">
        <w:rPr>
          <w:lang w:val="en-US"/>
        </w:rPr>
        <w:t>FERIA (36va) SEXTA</w:t>
      </w:r>
    </w:p>
    <w:p w:rsidR="003C592D" w:rsidRPr="00386CF3" w:rsidRDefault="003C592D" w:rsidP="004275F3">
      <w:pPr>
        <w:rPr>
          <w:lang w:val="fr-FR"/>
        </w:rPr>
      </w:pPr>
      <w:r w:rsidRPr="00386CF3">
        <w:rPr>
          <w:rStyle w:val="Time1"/>
          <w:lang w:val="en-US"/>
        </w:rPr>
        <w:t>[Ad matutinam]</w:t>
      </w:r>
      <w:r w:rsidRPr="00386CF3">
        <w:rPr>
          <w:lang w:val="en-US"/>
        </w:rPr>
        <w:t xml:space="preserve"> INV </w:t>
      </w:r>
      <w:r w:rsidRPr="00386CF3">
        <w:rPr>
          <w:rStyle w:val="Incipit"/>
          <w:lang w:val="en-US"/>
        </w:rPr>
        <w:t>Surgite vigilemus</w:t>
      </w:r>
      <w:r w:rsidRPr="00386CF3">
        <w:rPr>
          <w:lang w:val="en-US"/>
        </w:rPr>
        <w:t xml:space="preserve">. Legitur altera pars sermonis [LS] </w:t>
      </w:r>
      <w:r w:rsidRPr="00386CF3">
        <w:rPr>
          <w:rStyle w:val="Incipit"/>
          <w:lang w:val="en-US"/>
        </w:rPr>
        <w:t>Sufficiat nobis</w:t>
      </w:r>
      <w:r w:rsidRPr="00386CF3">
        <w:rPr>
          <w:lang w:val="en-US"/>
        </w:rPr>
        <w:t xml:space="preserve">. RP </w:t>
      </w:r>
      <w:r w:rsidRPr="00386CF3">
        <w:rPr>
          <w:rStyle w:val="Incipit"/>
          <w:lang w:val="en-US"/>
        </w:rPr>
        <w:t>Veni domine</w:t>
      </w:r>
      <w:r w:rsidRPr="00386CF3">
        <w:rPr>
          <w:lang w:val="en-US"/>
        </w:rPr>
        <w:t xml:space="preserve">. </w:t>
      </w:r>
      <w:r w:rsidRPr="00386CF3">
        <w:rPr>
          <w:lang w:val="fr-FR"/>
        </w:rPr>
        <w:t xml:space="preserve">RP </w:t>
      </w:r>
      <w:r w:rsidRPr="00386CF3">
        <w:rPr>
          <w:rStyle w:val="Incipit"/>
          <w:lang w:val="fr-FR"/>
        </w:rPr>
        <w:t>Non discedimus</w:t>
      </w:r>
      <w:r w:rsidRPr="00386CF3">
        <w:rPr>
          <w:lang w:val="fr-FR"/>
        </w:rPr>
        <w:t xml:space="preserve">. RP </w:t>
      </w:r>
      <w:r w:rsidRPr="00386CF3">
        <w:rPr>
          <w:rStyle w:val="Incipit"/>
          <w:lang w:val="fr-FR"/>
        </w:rPr>
        <w:t>Docebit</w:t>
      </w:r>
      <w:r w:rsidRPr="00386CF3">
        <w:rPr>
          <w:lang w:val="fr-FR"/>
        </w:rPr>
        <w:t>.</w:t>
      </w:r>
    </w:p>
    <w:p w:rsidR="003C592D" w:rsidRPr="00386CF3" w:rsidRDefault="003C592D" w:rsidP="004275F3">
      <w:pPr>
        <w:rPr>
          <w:lang w:val="it-IT"/>
        </w:rPr>
      </w:pPr>
      <w:r w:rsidRPr="00386CF3">
        <w:rPr>
          <w:rStyle w:val="Time1"/>
          <w:lang w:val="fr-FR"/>
        </w:rPr>
        <w:t>Ad laudes</w:t>
      </w:r>
      <w:r w:rsidRPr="00386CF3">
        <w:rPr>
          <w:lang w:val="fr-FR"/>
        </w:rPr>
        <w:t xml:space="preserve"> AN </w:t>
      </w:r>
      <w:r w:rsidRPr="00386CF3">
        <w:rPr>
          <w:rStyle w:val="Incipit"/>
          <w:lang w:val="fr-FR"/>
        </w:rPr>
        <w:t>Constantes estote</w:t>
      </w:r>
      <w:r w:rsidRPr="00386CF3">
        <w:rPr>
          <w:lang w:val="fr-FR"/>
        </w:rPr>
        <w:t xml:space="preserve">. </w:t>
      </w:r>
      <w:r w:rsidRPr="00386CF3">
        <w:rPr>
          <w:lang w:val="it-IT"/>
        </w:rPr>
        <w:t xml:space="preserve">AB </w:t>
      </w:r>
      <w:r w:rsidRPr="00386CF3">
        <w:rPr>
          <w:rStyle w:val="Incipit"/>
          <w:lang w:val="it-IT"/>
        </w:rPr>
        <w:t>Dies domini</w:t>
      </w:r>
      <w:r w:rsidRPr="00386CF3">
        <w:rPr>
          <w:lang w:val="it-IT"/>
        </w:rPr>
        <w:t>.</w:t>
      </w:r>
    </w:p>
    <w:p w:rsidR="003C592D" w:rsidRPr="00386CF3" w:rsidRDefault="003C592D" w:rsidP="004275F3">
      <w:pPr>
        <w:rPr>
          <w:lang w:val="it-IT"/>
        </w:rPr>
      </w:pPr>
      <w:r w:rsidRPr="00386CF3">
        <w:rPr>
          <w:rStyle w:val="Time1"/>
          <w:lang w:val="it-IT"/>
        </w:rPr>
        <w:t>Ad vesperas</w:t>
      </w:r>
      <w:r w:rsidRPr="00386CF3">
        <w:rPr>
          <w:lang w:val="it-IT"/>
        </w:rPr>
        <w:t xml:space="preserve"> super psalmos AN </w:t>
      </w:r>
      <w:r w:rsidRPr="00386CF3">
        <w:rPr>
          <w:rStyle w:val="Incipit"/>
          <w:lang w:val="it-IT"/>
        </w:rPr>
        <w:t>Levate capita</w:t>
      </w:r>
      <w:r w:rsidRPr="00386CF3">
        <w:rPr>
          <w:lang w:val="it-IT"/>
        </w:rPr>
        <w:t>. Cetera ut supra in vigilia.</w:t>
      </w:r>
    </w:p>
    <w:p w:rsidR="00DC22B7" w:rsidRPr="00386CF3" w:rsidRDefault="00DC22B7" w:rsidP="004275F3">
      <w:pPr>
        <w:pStyle w:val="Titolo1"/>
        <w:rPr>
          <w:lang w:val="it-IT"/>
        </w:rPr>
      </w:pPr>
      <w:r w:rsidRPr="00386CF3">
        <w:rPr>
          <w:lang w:val="it-IT"/>
        </w:rPr>
        <w:t>IN VIGILIA VIGILIAE NATIVITATIS DOMINI</w:t>
      </w:r>
    </w:p>
    <w:p w:rsidR="00DC22B7" w:rsidRPr="00386CF3" w:rsidRDefault="00DC22B7" w:rsidP="004275F3">
      <w:pPr>
        <w:rPr>
          <w:lang w:val="it-IT"/>
        </w:rPr>
      </w:pPr>
      <w:r w:rsidRPr="00386CF3">
        <w:rPr>
          <w:lang w:val="it-IT"/>
        </w:rPr>
        <w:t>omnia fiunt ut in pleno officio.</w:t>
      </w:r>
    </w:p>
    <w:p w:rsidR="00DC22B7" w:rsidRPr="00386CF3" w:rsidRDefault="00DC22B7" w:rsidP="004275F3">
      <w:pPr>
        <w:rPr>
          <w:lang w:val="en-US"/>
        </w:rPr>
      </w:pPr>
      <w:r w:rsidRPr="00386CF3">
        <w:rPr>
          <w:rStyle w:val="Time1"/>
          <w:lang w:val="it-IT"/>
        </w:rPr>
        <w:t>[Ad vesperas]</w:t>
      </w:r>
      <w:r w:rsidRPr="00386CF3">
        <w:rPr>
          <w:lang w:val="it-IT"/>
        </w:rPr>
        <w:t xml:space="preserve"> super feriales psalmos AN </w:t>
      </w:r>
      <w:r w:rsidRPr="00386CF3">
        <w:rPr>
          <w:rStyle w:val="Incipit"/>
          <w:lang w:val="it-IT"/>
        </w:rPr>
        <w:t>Levate capita</w:t>
      </w:r>
      <w:r w:rsidRPr="00386CF3">
        <w:rPr>
          <w:lang w:val="it-IT"/>
        </w:rPr>
        <w:t xml:space="preserve">. CP </w:t>
      </w:r>
      <w:r w:rsidRPr="00386CF3">
        <w:rPr>
          <w:rStyle w:val="Incipit"/>
          <w:lang w:val="it-IT"/>
        </w:rPr>
        <w:t>Propter Sion non</w:t>
      </w:r>
      <w:r w:rsidRPr="00386CF3">
        <w:rPr>
          <w:lang w:val="it-IT"/>
        </w:rPr>
        <w:t xml:space="preserve">. RP </w:t>
      </w:r>
      <w:r w:rsidRPr="00386CF3">
        <w:rPr>
          <w:rStyle w:val="Incipit"/>
          <w:lang w:val="it-IT"/>
        </w:rPr>
        <w:t>De illa occulta habitatione</w:t>
      </w:r>
      <w:r w:rsidRPr="00386CF3">
        <w:rPr>
          <w:lang w:val="it-IT"/>
        </w:rPr>
        <w:t xml:space="preserve">. HY </w:t>
      </w:r>
      <w:r w:rsidRPr="00386CF3">
        <w:rPr>
          <w:rStyle w:val="Incipit"/>
          <w:lang w:val="it-IT"/>
        </w:rPr>
        <w:t>Veni redemptor</w:t>
      </w:r>
      <w:r w:rsidRPr="00386CF3">
        <w:rPr>
          <w:lang w:val="it-IT"/>
        </w:rPr>
        <w:t xml:space="preserve"> (36vb) cum HV </w:t>
      </w:r>
      <w:r w:rsidRPr="00386CF3">
        <w:rPr>
          <w:rStyle w:val="Incipit"/>
          <w:lang w:val="it-IT"/>
        </w:rPr>
        <w:t>Praesepe iam fulget</w:t>
      </w:r>
      <w:r w:rsidRPr="00386CF3">
        <w:rPr>
          <w:lang w:val="it-IT"/>
        </w:rPr>
        <w:t xml:space="preserve">. VS </w:t>
      </w:r>
      <w:r w:rsidRPr="00386CF3">
        <w:rPr>
          <w:rStyle w:val="Incipit"/>
          <w:lang w:val="it-IT"/>
        </w:rPr>
        <w:t>Constantes estote</w:t>
      </w:r>
      <w:r w:rsidRPr="00386CF3">
        <w:rPr>
          <w:lang w:val="it-IT"/>
        </w:rPr>
        <w:t xml:space="preserve">. AM </w:t>
      </w:r>
      <w:r w:rsidR="008F73A3" w:rsidRPr="00386CF3">
        <w:rPr>
          <w:rStyle w:val="Incipit"/>
          <w:lang w:val="it-IT"/>
        </w:rPr>
        <w:t>O Hierusalem</w:t>
      </w:r>
      <w:r w:rsidRPr="00386CF3">
        <w:rPr>
          <w:lang w:val="it-IT"/>
        </w:rPr>
        <w:t xml:space="preserve">. Hac nocte non dicitur [KY] </w:t>
      </w:r>
      <w:r w:rsidRPr="00386CF3">
        <w:rPr>
          <w:rStyle w:val="Incipit"/>
          <w:lang w:val="it-IT"/>
        </w:rPr>
        <w:t>Kyrie</w:t>
      </w:r>
      <w:r w:rsidR="00FD0BAC" w:rsidRPr="00386CF3">
        <w:rPr>
          <w:lang w:val="it-IT"/>
        </w:rPr>
        <w:t xml:space="preserve">, nec finalis, sed statim sequitur OR </w:t>
      </w:r>
      <w:r w:rsidR="00FD0BAC" w:rsidRPr="00386CF3">
        <w:rPr>
          <w:rStyle w:val="Incipit"/>
          <w:lang w:val="it-IT"/>
        </w:rPr>
        <w:t>Deus qui nos redemptionis nostrae</w:t>
      </w:r>
      <w:r w:rsidR="00FD0BAC" w:rsidRPr="00386CF3">
        <w:rPr>
          <w:lang w:val="it-IT"/>
        </w:rPr>
        <w:t xml:space="preserve">. </w:t>
      </w:r>
      <w:r w:rsidR="00FD0BAC" w:rsidRPr="00386CF3">
        <w:rPr>
          <w:lang w:val="pt-PT"/>
        </w:rPr>
        <w:t xml:space="preserve">Deinde erit RPP </w:t>
      </w:r>
      <w:r w:rsidR="00FD0BAC" w:rsidRPr="00386CF3">
        <w:rPr>
          <w:rStyle w:val="Incipit"/>
          <w:lang w:val="pt-PT"/>
        </w:rPr>
        <w:t>Virgo Israel</w:t>
      </w:r>
      <w:r w:rsidR="00FD0BAC" w:rsidRPr="00386CF3">
        <w:rPr>
          <w:lang w:val="pt-PT"/>
        </w:rPr>
        <w:t xml:space="preserve">. ORC </w:t>
      </w:r>
      <w:r w:rsidR="00FD0BAC" w:rsidRPr="00386CF3">
        <w:rPr>
          <w:rStyle w:val="Incipit"/>
          <w:lang w:val="pt-PT"/>
        </w:rPr>
        <w:t>Deus qui de beatae</w:t>
      </w:r>
      <w:r w:rsidR="00FD0BAC" w:rsidRPr="00386CF3">
        <w:rPr>
          <w:lang w:val="pt-PT"/>
        </w:rPr>
        <w:t xml:space="preserve">. </w:t>
      </w:r>
      <w:r w:rsidR="00FD0BAC" w:rsidRPr="00386CF3">
        <w:rPr>
          <w:lang w:val="en-US"/>
        </w:rPr>
        <w:t xml:space="preserve">In reditu RPP </w:t>
      </w:r>
      <w:r w:rsidR="00FD0BAC" w:rsidRPr="00386CF3">
        <w:rPr>
          <w:rStyle w:val="Incipit"/>
          <w:lang w:val="en-US"/>
        </w:rPr>
        <w:t>Ecce dominus</w:t>
      </w:r>
      <w:r w:rsidR="00FD0BAC" w:rsidRPr="00386CF3">
        <w:rPr>
          <w:lang w:val="en-US"/>
        </w:rPr>
        <w:t xml:space="preserve">. ORC </w:t>
      </w:r>
      <w:r w:rsidR="00FD0BAC" w:rsidRPr="00386CF3">
        <w:rPr>
          <w:rStyle w:val="Incipit"/>
          <w:lang w:val="en-US"/>
        </w:rPr>
        <w:t>Conscientias</w:t>
      </w:r>
      <w:r w:rsidR="00FD0BAC" w:rsidRPr="00386CF3">
        <w:rPr>
          <w:lang w:val="en-US"/>
        </w:rPr>
        <w:t>.</w:t>
      </w:r>
    </w:p>
    <w:p w:rsidR="00FD0BAC" w:rsidRPr="00386CF3" w:rsidRDefault="00FD0BAC" w:rsidP="004275F3">
      <w:pPr>
        <w:rPr>
          <w:lang w:val="en-US"/>
        </w:rPr>
      </w:pPr>
      <w:r w:rsidRPr="00386CF3">
        <w:rPr>
          <w:rStyle w:val="Time1"/>
          <w:lang w:val="en-US"/>
        </w:rPr>
        <w:t>Completorium</w:t>
      </w:r>
      <w:r w:rsidRPr="00386CF3">
        <w:rPr>
          <w:lang w:val="en-US"/>
        </w:rPr>
        <w:t xml:space="preserve"> ut supra. HY </w:t>
      </w:r>
      <w:r w:rsidRPr="00386CF3">
        <w:rPr>
          <w:rStyle w:val="Incipit"/>
          <w:lang w:val="en-US"/>
        </w:rPr>
        <w:t>Conditor alme</w:t>
      </w:r>
      <w:r w:rsidRPr="00386CF3">
        <w:rPr>
          <w:lang w:val="en-US"/>
        </w:rPr>
        <w:t>. Preces non dicantur.</w:t>
      </w:r>
    </w:p>
    <w:p w:rsidR="00FD0BAC" w:rsidRPr="00386CF3" w:rsidRDefault="00FD0BAC" w:rsidP="004275F3">
      <w:pPr>
        <w:rPr>
          <w:lang w:val="pt-PT"/>
        </w:rPr>
      </w:pPr>
      <w:r w:rsidRPr="00386CF3">
        <w:rPr>
          <w:rStyle w:val="Time1"/>
          <w:lang w:val="en-US"/>
        </w:rPr>
        <w:t>Ad matutinam</w:t>
      </w:r>
      <w:r w:rsidRPr="00386CF3">
        <w:rPr>
          <w:lang w:val="en-US"/>
        </w:rPr>
        <w:t xml:space="preserve"> INV </w:t>
      </w:r>
      <w:r w:rsidRPr="00386CF3">
        <w:rPr>
          <w:rStyle w:val="Incipit"/>
          <w:lang w:val="en-US"/>
        </w:rPr>
        <w:t>Hodie scietis</w:t>
      </w:r>
      <w:r w:rsidRPr="00386CF3">
        <w:rPr>
          <w:lang w:val="en-US"/>
        </w:rPr>
        <w:t xml:space="preserve">. </w:t>
      </w:r>
      <w:r w:rsidRPr="00386CF3">
        <w:rPr>
          <w:lang w:val="pt-PT"/>
        </w:rPr>
        <w:t xml:space="preserve">[PS] </w:t>
      </w:r>
      <w:r w:rsidRPr="00386CF3">
        <w:rPr>
          <w:rStyle w:val="Incipit"/>
          <w:lang w:val="pt-PT"/>
        </w:rPr>
        <w:t>Venite exultemus</w:t>
      </w:r>
      <w:r w:rsidRPr="00386CF3">
        <w:rPr>
          <w:lang w:val="pt-PT"/>
        </w:rPr>
        <w:t xml:space="preserve"> cum nocturno.</w:t>
      </w:r>
    </w:p>
    <w:p w:rsidR="00DD4C76" w:rsidRPr="00386CF3" w:rsidRDefault="00FD0BAC" w:rsidP="004275F3">
      <w:pPr>
        <w:rPr>
          <w:lang w:val="fr-FR"/>
        </w:rPr>
      </w:pPr>
      <w:r w:rsidRPr="00386CF3">
        <w:rPr>
          <w:lang w:val="it-IT"/>
        </w:rPr>
        <w:t xml:space="preserve">Si vigilia nativitatis </w:t>
      </w:r>
      <w:r w:rsidR="002564B0">
        <w:rPr>
          <w:lang w:val="it-IT"/>
        </w:rPr>
        <w:t xml:space="preserve">(37ra) </w:t>
      </w:r>
      <w:r w:rsidR="008F73A3" w:rsidRPr="00386CF3">
        <w:rPr>
          <w:lang w:val="it-IT"/>
        </w:rPr>
        <w:t xml:space="preserve">domini </w:t>
      </w:r>
      <w:r w:rsidRPr="00386CF3">
        <w:rPr>
          <w:lang w:val="it-IT"/>
        </w:rPr>
        <w:t xml:space="preserve">in dominica evenerit in matutinis cantabitur INV </w:t>
      </w:r>
      <w:r w:rsidRPr="00386CF3">
        <w:rPr>
          <w:rStyle w:val="Incipit"/>
          <w:lang w:val="it-IT"/>
        </w:rPr>
        <w:t>Hodie scietis</w:t>
      </w:r>
      <w:r w:rsidRPr="00386CF3">
        <w:rPr>
          <w:lang w:val="it-IT"/>
        </w:rPr>
        <w:t xml:space="preserve"> cum nocturno. </w:t>
      </w:r>
      <w:r w:rsidRPr="00386CF3">
        <w:rPr>
          <w:lang w:val="fr-FR"/>
        </w:rPr>
        <w:t xml:space="preserve">Antiphonae et versiculi de adventu domini. Legitur LS </w:t>
      </w:r>
      <w:r w:rsidRPr="00386CF3">
        <w:rPr>
          <w:rStyle w:val="Incipit"/>
          <w:lang w:val="fr-FR"/>
        </w:rPr>
        <w:t>Vos inquam convenio</w:t>
      </w:r>
      <w:r w:rsidRPr="00386CF3">
        <w:rPr>
          <w:lang w:val="fr-FR"/>
        </w:rPr>
        <w:t xml:space="preserve"> ad sex lectiones. Sex responsoria de historia [RP] </w:t>
      </w:r>
      <w:r w:rsidRPr="00386CF3">
        <w:rPr>
          <w:rStyle w:val="Incipit"/>
          <w:lang w:val="fr-FR"/>
        </w:rPr>
        <w:t>Canite tuba</w:t>
      </w:r>
      <w:r w:rsidRPr="00386CF3">
        <w:rPr>
          <w:lang w:val="fr-FR"/>
        </w:rPr>
        <w:t xml:space="preserve">. In </w:t>
      </w:r>
      <w:r w:rsidR="008F73A3" w:rsidRPr="00386CF3">
        <w:rPr>
          <w:lang w:val="fr-FR"/>
        </w:rPr>
        <w:t>evangelio subsequitur ut incipi</w:t>
      </w:r>
      <w:r w:rsidRPr="00386CF3">
        <w:rPr>
          <w:lang w:val="fr-FR"/>
        </w:rPr>
        <w:t>tur</w:t>
      </w:r>
      <w:r w:rsidR="008F73A3" w:rsidRPr="00386CF3">
        <w:rPr>
          <w:lang w:val="fr-FR"/>
        </w:rPr>
        <w:t>.</w:t>
      </w:r>
      <w:r w:rsidRPr="00386CF3">
        <w:rPr>
          <w:lang w:val="fr-FR"/>
        </w:rPr>
        <w:t xml:space="preserve"> VS </w:t>
      </w:r>
      <w:r w:rsidRPr="00386CF3">
        <w:rPr>
          <w:rStyle w:val="Incipit"/>
          <w:lang w:val="fr-FR"/>
        </w:rPr>
        <w:t>Hodie scietis</w:t>
      </w:r>
      <w:r w:rsidRPr="00386CF3">
        <w:rPr>
          <w:lang w:val="fr-FR"/>
        </w:rPr>
        <w:t xml:space="preserve">. EV </w:t>
      </w:r>
      <w:r w:rsidRPr="00386CF3">
        <w:rPr>
          <w:rStyle w:val="Incipit"/>
          <w:lang w:val="fr-FR"/>
        </w:rPr>
        <w:t>Cum esset desponsata</w:t>
      </w:r>
      <w:r w:rsidRPr="00386CF3">
        <w:rPr>
          <w:lang w:val="fr-FR"/>
        </w:rPr>
        <w:t xml:space="preserve">. Legitur tota homilia </w:t>
      </w:r>
      <w:r w:rsidRPr="00386CF3">
        <w:rPr>
          <w:rStyle w:val="Person"/>
          <w:lang w:val="fr-FR"/>
        </w:rPr>
        <w:t>Origenis</w:t>
      </w:r>
      <w:r w:rsidRPr="00386CF3">
        <w:rPr>
          <w:lang w:val="fr-FR"/>
        </w:rPr>
        <w:t xml:space="preserve"> </w:t>
      </w:r>
      <w:r w:rsidR="00963EF2" w:rsidRPr="00386CF3">
        <w:rPr>
          <w:lang w:val="fr-FR"/>
        </w:rPr>
        <w:t xml:space="preserve">cum tribus responsoriis. RP </w:t>
      </w:r>
      <w:r w:rsidR="00963EF2" w:rsidRPr="00386CF3">
        <w:rPr>
          <w:rStyle w:val="Incipit"/>
          <w:lang w:val="fr-FR"/>
        </w:rPr>
        <w:t>Sanctificamini</w:t>
      </w:r>
      <w:r w:rsidR="00963EF2" w:rsidRPr="00386CF3">
        <w:rPr>
          <w:lang w:val="fr-FR"/>
        </w:rPr>
        <w:t xml:space="preserve">. </w:t>
      </w:r>
      <w:r w:rsidR="005A33FF" w:rsidRPr="00386CF3">
        <w:rPr>
          <w:lang w:val="fr-FR"/>
        </w:rPr>
        <w:t xml:space="preserve">RP </w:t>
      </w:r>
      <w:r w:rsidR="005A33FF" w:rsidRPr="00386CF3">
        <w:rPr>
          <w:rStyle w:val="Incipit"/>
          <w:lang w:val="fr-FR"/>
        </w:rPr>
        <w:t>Constantes</w:t>
      </w:r>
      <w:r w:rsidR="005A33FF" w:rsidRPr="00386CF3">
        <w:rPr>
          <w:lang w:val="fr-FR"/>
        </w:rPr>
        <w:t xml:space="preserve">. </w:t>
      </w:r>
      <w:r w:rsidR="00963EF2" w:rsidRPr="00386CF3">
        <w:rPr>
          <w:lang w:val="fr-FR"/>
        </w:rPr>
        <w:t>RP</w:t>
      </w:r>
      <w:r w:rsidR="005A33FF" w:rsidRPr="00386CF3">
        <w:rPr>
          <w:lang w:val="fr-FR"/>
        </w:rPr>
        <w:t xml:space="preserve"> </w:t>
      </w:r>
      <w:r w:rsidR="00DD4C76" w:rsidRPr="00386CF3">
        <w:rPr>
          <w:rStyle w:val="Incipit"/>
          <w:lang w:val="fr-FR"/>
        </w:rPr>
        <w:t>Sanctificamini filii Israel</w:t>
      </w:r>
      <w:r w:rsidR="00DD4C76" w:rsidRPr="00386CF3">
        <w:rPr>
          <w:lang w:val="fr-FR"/>
        </w:rPr>
        <w:t>.</w:t>
      </w:r>
    </w:p>
    <w:p w:rsidR="00DD4C76" w:rsidRPr="00386CF3" w:rsidRDefault="00DD4C76" w:rsidP="004275F3">
      <w:pPr>
        <w:rPr>
          <w:lang w:val="pt-PT"/>
        </w:rPr>
      </w:pPr>
      <w:r w:rsidRPr="00386CF3">
        <w:rPr>
          <w:rStyle w:val="Time1"/>
          <w:lang w:val="fr-FR"/>
        </w:rPr>
        <w:t>Ad laudes</w:t>
      </w:r>
      <w:r w:rsidRPr="00386CF3">
        <w:rPr>
          <w:lang w:val="fr-FR"/>
        </w:rPr>
        <w:t xml:space="preserve"> AN </w:t>
      </w:r>
      <w:r w:rsidRPr="00386CF3">
        <w:rPr>
          <w:rStyle w:val="Incipit"/>
          <w:lang w:val="fr-FR"/>
        </w:rPr>
        <w:t>Iudea et Hierusalem</w:t>
      </w:r>
      <w:r w:rsidRPr="00386CF3">
        <w:rPr>
          <w:lang w:val="fr-FR"/>
        </w:rPr>
        <w:t xml:space="preserve"> cum PS </w:t>
      </w:r>
      <w:r w:rsidRPr="00386CF3">
        <w:rPr>
          <w:rStyle w:val="Incipit"/>
          <w:lang w:val="fr-FR"/>
        </w:rPr>
        <w:t>Dominus regnavit</w:t>
      </w:r>
      <w:r w:rsidRPr="00386CF3">
        <w:rPr>
          <w:lang w:val="fr-FR"/>
        </w:rPr>
        <w:t xml:space="preserve">. AN </w:t>
      </w:r>
      <w:r w:rsidRPr="00386CF3">
        <w:rPr>
          <w:rStyle w:val="Incipit"/>
          <w:lang w:val="fr-FR"/>
        </w:rPr>
        <w:t>Hodie scietis</w:t>
      </w:r>
      <w:r w:rsidRPr="00386CF3">
        <w:rPr>
          <w:lang w:val="fr-FR"/>
        </w:rPr>
        <w:t xml:space="preserve">. AN </w:t>
      </w:r>
      <w:r w:rsidRPr="00386CF3">
        <w:rPr>
          <w:rStyle w:val="Incipit"/>
          <w:lang w:val="fr-FR"/>
        </w:rPr>
        <w:t>Crastina die</w:t>
      </w:r>
      <w:r w:rsidRPr="00386CF3">
        <w:rPr>
          <w:lang w:val="fr-FR"/>
        </w:rPr>
        <w:t xml:space="preserve">. (37rb) </w:t>
      </w:r>
      <w:r w:rsidR="005A33FF" w:rsidRPr="00386CF3">
        <w:rPr>
          <w:lang w:val="fr-FR"/>
        </w:rPr>
        <w:t xml:space="preserve">AN </w:t>
      </w:r>
      <w:r w:rsidRPr="00386CF3">
        <w:rPr>
          <w:rStyle w:val="Incipit"/>
          <w:lang w:val="fr-FR"/>
        </w:rPr>
        <w:t>Scitote quia prope est</w:t>
      </w:r>
      <w:r w:rsidRPr="00386CF3">
        <w:rPr>
          <w:lang w:val="fr-FR"/>
        </w:rPr>
        <w:t xml:space="preserve">. AN </w:t>
      </w:r>
      <w:r w:rsidRPr="00386CF3">
        <w:rPr>
          <w:rStyle w:val="Incipit"/>
          <w:lang w:val="fr-FR"/>
        </w:rPr>
        <w:t>Crastina erit</w:t>
      </w:r>
      <w:r w:rsidRPr="00386CF3">
        <w:rPr>
          <w:lang w:val="fr-FR"/>
        </w:rPr>
        <w:t xml:space="preserve">. HY </w:t>
      </w:r>
      <w:r w:rsidRPr="00386CF3">
        <w:rPr>
          <w:rStyle w:val="Incipit"/>
          <w:lang w:val="fr-FR"/>
        </w:rPr>
        <w:t>Vox clara</w:t>
      </w:r>
      <w:r w:rsidRPr="00386CF3">
        <w:rPr>
          <w:lang w:val="fr-FR"/>
        </w:rPr>
        <w:t xml:space="preserve">. CP </w:t>
      </w:r>
      <w:r w:rsidRPr="00386CF3">
        <w:rPr>
          <w:rStyle w:val="Incipit"/>
          <w:lang w:val="fr-FR"/>
        </w:rPr>
        <w:t>Ecce virgo</w:t>
      </w:r>
      <w:r w:rsidRPr="00386CF3">
        <w:rPr>
          <w:lang w:val="fr-FR"/>
        </w:rPr>
        <w:t xml:space="preserve">. VS </w:t>
      </w:r>
      <w:r w:rsidRPr="00386CF3">
        <w:rPr>
          <w:rStyle w:val="Incipit"/>
          <w:lang w:val="fr-FR"/>
        </w:rPr>
        <w:t>Constantes estote</w:t>
      </w:r>
      <w:r w:rsidRPr="00386CF3">
        <w:rPr>
          <w:lang w:val="fr-FR"/>
        </w:rPr>
        <w:t xml:space="preserve">. AB </w:t>
      </w:r>
      <w:r w:rsidRPr="00386CF3">
        <w:rPr>
          <w:rStyle w:val="Incipit"/>
          <w:lang w:val="fr-FR"/>
        </w:rPr>
        <w:t>Ioseph fili David</w:t>
      </w:r>
      <w:r w:rsidRPr="00386CF3">
        <w:rPr>
          <w:lang w:val="fr-FR"/>
        </w:rPr>
        <w:t xml:space="preserve">. Non dicatur [KY] </w:t>
      </w:r>
      <w:r w:rsidRPr="00386CF3">
        <w:rPr>
          <w:rStyle w:val="Incipit"/>
          <w:lang w:val="fr-FR"/>
        </w:rPr>
        <w:t>Kyrie eleyson</w:t>
      </w:r>
      <w:r w:rsidRPr="00386CF3">
        <w:rPr>
          <w:lang w:val="fr-FR"/>
        </w:rPr>
        <w:t xml:space="preserve">. </w:t>
      </w:r>
      <w:r w:rsidRPr="00386CF3">
        <w:rPr>
          <w:lang w:val="pt-PT"/>
        </w:rPr>
        <w:t xml:space="preserve">ORC </w:t>
      </w:r>
      <w:r w:rsidRPr="00386CF3">
        <w:rPr>
          <w:rStyle w:val="Incipit"/>
          <w:lang w:val="pt-PT"/>
        </w:rPr>
        <w:t>Deus qui de beatae</w:t>
      </w:r>
      <w:r w:rsidR="005A33FF" w:rsidRPr="00386CF3">
        <w:rPr>
          <w:lang w:val="pt-PT"/>
        </w:rPr>
        <w:t>.</w:t>
      </w:r>
      <w:r w:rsidRPr="00386CF3">
        <w:rPr>
          <w:lang w:val="pt-PT"/>
        </w:rPr>
        <w:t xml:space="preserve"> </w:t>
      </w:r>
      <w:r w:rsidR="005A33FF" w:rsidRPr="00386CF3">
        <w:rPr>
          <w:lang w:val="pt-PT"/>
        </w:rPr>
        <w:t>O</w:t>
      </w:r>
      <w:r w:rsidRPr="00386CF3">
        <w:rPr>
          <w:lang w:val="pt-PT"/>
        </w:rPr>
        <w:t xml:space="preserve">ratio de vigilia [OR] </w:t>
      </w:r>
      <w:r w:rsidRPr="00386CF3">
        <w:rPr>
          <w:rStyle w:val="Incipit"/>
          <w:lang w:val="pt-PT"/>
        </w:rPr>
        <w:t>Deus qui nos redemptionis nostrae</w:t>
      </w:r>
      <w:r w:rsidRPr="00386CF3">
        <w:rPr>
          <w:lang w:val="pt-PT"/>
        </w:rPr>
        <w:t xml:space="preserve"> s</w:t>
      </w:r>
      <w:r w:rsidR="008F73A3" w:rsidRPr="00386CF3">
        <w:rPr>
          <w:lang w:val="pt-PT"/>
        </w:rPr>
        <w:t>ub una conclusione. Deinde cante</w:t>
      </w:r>
      <w:r w:rsidRPr="00386CF3">
        <w:rPr>
          <w:lang w:val="pt-PT"/>
        </w:rPr>
        <w:t>tur ferialis antiphona et</w:t>
      </w:r>
      <w:r w:rsidR="00F84EA9" w:rsidRPr="00386CF3">
        <w:rPr>
          <w:lang w:val="pt-PT"/>
        </w:rPr>
        <w:t xml:space="preserve"> oratio de dominica. Postmodum de omnibus sanctis.</w:t>
      </w:r>
    </w:p>
    <w:p w:rsidR="00314037" w:rsidRPr="00386CF3" w:rsidRDefault="00F84EA9" w:rsidP="004275F3">
      <w:pPr>
        <w:rPr>
          <w:lang w:val="pt-PT"/>
        </w:rPr>
      </w:pPr>
      <w:r w:rsidRPr="00386CF3">
        <w:rPr>
          <w:rStyle w:val="Time1"/>
          <w:lang w:val="pt-PT"/>
        </w:rPr>
        <w:t>Ad primam</w:t>
      </w:r>
      <w:r w:rsidR="008F73A3" w:rsidRPr="00386CF3">
        <w:rPr>
          <w:lang w:val="pt-PT"/>
        </w:rPr>
        <w:t xml:space="preserve"> cante</w:t>
      </w:r>
      <w:r w:rsidRPr="00386CF3">
        <w:rPr>
          <w:lang w:val="pt-PT"/>
        </w:rPr>
        <w:t xml:space="preserve">tur AN </w:t>
      </w:r>
      <w:r w:rsidRPr="00386CF3">
        <w:rPr>
          <w:rStyle w:val="Incipit"/>
          <w:lang w:val="pt-PT"/>
        </w:rPr>
        <w:t>Iudea et Hierusalem</w:t>
      </w:r>
      <w:r w:rsidRPr="00386CF3">
        <w:rPr>
          <w:lang w:val="pt-PT"/>
        </w:rPr>
        <w:t>. Si vigilia domini evenerit in dominica (37va)</w:t>
      </w:r>
      <w:r w:rsidR="00314037" w:rsidRPr="00386CF3">
        <w:rPr>
          <w:lang w:val="pt-PT"/>
        </w:rPr>
        <w:t xml:space="preserve"> non cantabitur longa prima [PS] </w:t>
      </w:r>
      <w:r w:rsidR="00314037" w:rsidRPr="00386CF3">
        <w:rPr>
          <w:rStyle w:val="Incipit"/>
          <w:lang w:val="pt-PT"/>
        </w:rPr>
        <w:t xml:space="preserve">Deus deus </w:t>
      </w:r>
      <w:r w:rsidR="00481BBD" w:rsidRPr="00386CF3">
        <w:rPr>
          <w:rStyle w:val="Incipit"/>
          <w:lang w:val="pt-PT"/>
        </w:rPr>
        <w:t>Ä+</w:t>
      </w:r>
      <w:r w:rsidR="005A33FF" w:rsidRPr="00386CF3">
        <w:rPr>
          <w:rStyle w:val="Incipit"/>
          <w:lang w:val="pt-PT"/>
        </w:rPr>
        <w:t>meus</w:t>
      </w:r>
      <w:r w:rsidR="00481BBD" w:rsidRPr="00386CF3">
        <w:rPr>
          <w:rStyle w:val="Incipit"/>
          <w:lang w:val="pt-PT"/>
        </w:rPr>
        <w:t>+Ä</w:t>
      </w:r>
      <w:r w:rsidR="005A33FF" w:rsidRPr="00386CF3">
        <w:rPr>
          <w:rStyle w:val="Incipit"/>
          <w:lang w:val="pt-PT"/>
        </w:rPr>
        <w:t xml:space="preserve"> </w:t>
      </w:r>
      <w:r w:rsidR="00314037" w:rsidRPr="00386CF3">
        <w:rPr>
          <w:rStyle w:val="Incipit"/>
          <w:lang w:val="pt-PT"/>
        </w:rPr>
        <w:t>respice</w:t>
      </w:r>
      <w:r w:rsidR="00314037" w:rsidRPr="00386CF3">
        <w:rPr>
          <w:lang w:val="pt-PT"/>
        </w:rPr>
        <w:t xml:space="preserve">, sed prima cottidiana [PS] </w:t>
      </w:r>
      <w:r w:rsidR="00314037" w:rsidRPr="00386CF3">
        <w:rPr>
          <w:rStyle w:val="Incipit"/>
          <w:lang w:val="pt-PT"/>
        </w:rPr>
        <w:t>Deus in nom</w:t>
      </w:r>
      <w:r w:rsidR="005A33FF" w:rsidRPr="00386CF3">
        <w:rPr>
          <w:rStyle w:val="Incipit"/>
          <w:lang w:val="pt-PT"/>
        </w:rPr>
        <w:t>i</w:t>
      </w:r>
      <w:r w:rsidR="00314037" w:rsidRPr="00386CF3">
        <w:rPr>
          <w:rStyle w:val="Incipit"/>
          <w:lang w:val="pt-PT"/>
        </w:rPr>
        <w:t>ne tuo salvum</w:t>
      </w:r>
      <w:r w:rsidR="00314037" w:rsidRPr="00386CF3">
        <w:rPr>
          <w:lang w:val="pt-PT"/>
        </w:rPr>
        <w:t xml:space="preserve"> cum reliquis. Capitulum de adventu. Oratio cottidiana.</w:t>
      </w:r>
    </w:p>
    <w:p w:rsidR="00314037" w:rsidRPr="00386CF3" w:rsidRDefault="00314037" w:rsidP="004275F3">
      <w:pPr>
        <w:rPr>
          <w:lang w:val="pt-PT"/>
        </w:rPr>
      </w:pPr>
      <w:r w:rsidRPr="00386CF3">
        <w:rPr>
          <w:rStyle w:val="Time1"/>
          <w:lang w:val="pt-PT"/>
        </w:rPr>
        <w:t>Ad tertiam</w:t>
      </w:r>
      <w:r w:rsidRPr="00386CF3">
        <w:rPr>
          <w:lang w:val="pt-PT"/>
        </w:rPr>
        <w:t xml:space="preserve"> AN </w:t>
      </w:r>
      <w:r w:rsidRPr="00386CF3">
        <w:rPr>
          <w:rStyle w:val="Incipit"/>
          <w:lang w:val="pt-PT"/>
        </w:rPr>
        <w:t>Hodie scietis</w:t>
      </w:r>
      <w:r w:rsidRPr="00386CF3">
        <w:rPr>
          <w:lang w:val="pt-PT"/>
        </w:rPr>
        <w:t xml:space="preserve">. Capitulum de vigilia. RB </w:t>
      </w:r>
      <w:r w:rsidRPr="00386CF3">
        <w:rPr>
          <w:rStyle w:val="Incipit"/>
          <w:lang w:val="pt-PT"/>
        </w:rPr>
        <w:t>Crastina die</w:t>
      </w:r>
      <w:r w:rsidRPr="00386CF3">
        <w:rPr>
          <w:lang w:val="pt-PT"/>
        </w:rPr>
        <w:t xml:space="preserve"> </w:t>
      </w:r>
      <w:r w:rsidR="008F73A3" w:rsidRPr="00386CF3">
        <w:rPr>
          <w:lang w:val="pt-PT"/>
        </w:rPr>
        <w:t xml:space="preserve">. </w:t>
      </w:r>
      <w:r w:rsidRPr="00386CF3">
        <w:rPr>
          <w:lang w:val="pt-PT"/>
        </w:rPr>
        <w:t xml:space="preserve">VS </w:t>
      </w:r>
      <w:r w:rsidRPr="00386CF3">
        <w:rPr>
          <w:rStyle w:val="Incipit"/>
          <w:lang w:val="pt-PT"/>
        </w:rPr>
        <w:t>Crastina erit nobis salus</w:t>
      </w:r>
      <w:r w:rsidR="008F73A3" w:rsidRPr="00386CF3">
        <w:rPr>
          <w:lang w:val="pt-PT"/>
        </w:rPr>
        <w:t xml:space="preserve"> minor.</w:t>
      </w:r>
      <w:r w:rsidRPr="00386CF3">
        <w:rPr>
          <w:lang w:val="pt-PT"/>
        </w:rPr>
        <w:t xml:space="preserve"> Et oratio de vigilia.</w:t>
      </w:r>
    </w:p>
    <w:p w:rsidR="0027199B" w:rsidRPr="00386CF3" w:rsidRDefault="00314037" w:rsidP="004275F3">
      <w:pPr>
        <w:rPr>
          <w:lang w:val="pt-PT"/>
        </w:rPr>
      </w:pPr>
      <w:r w:rsidRPr="00386CF3">
        <w:rPr>
          <w:rStyle w:val="Time1"/>
          <w:lang w:val="pt-PT"/>
        </w:rPr>
        <w:t>Ad sextam</w:t>
      </w:r>
      <w:r w:rsidRPr="00386CF3">
        <w:rPr>
          <w:lang w:val="pt-PT"/>
        </w:rPr>
        <w:t xml:space="preserve"> AN </w:t>
      </w:r>
      <w:r w:rsidRPr="00386CF3">
        <w:rPr>
          <w:rStyle w:val="Incipit"/>
          <w:lang w:val="pt-PT"/>
        </w:rPr>
        <w:t>Crastina die erit</w:t>
      </w:r>
      <w:r w:rsidRPr="00386CF3">
        <w:rPr>
          <w:lang w:val="pt-PT"/>
        </w:rPr>
        <w:t xml:space="preserve">. Capitulum de vigilia. RB </w:t>
      </w:r>
      <w:r w:rsidRPr="00386CF3">
        <w:rPr>
          <w:rStyle w:val="Incipit"/>
          <w:lang w:val="pt-PT"/>
        </w:rPr>
        <w:t>Crastina erit nobis</w:t>
      </w:r>
      <w:r w:rsidRPr="00386CF3">
        <w:rPr>
          <w:lang w:val="pt-PT"/>
        </w:rPr>
        <w:t xml:space="preserve">. </w:t>
      </w:r>
      <w:r w:rsidR="0027199B" w:rsidRPr="00386CF3">
        <w:rPr>
          <w:lang w:val="pt-PT"/>
        </w:rPr>
        <w:t>RV</w:t>
      </w:r>
      <w:r w:rsidRPr="00386CF3">
        <w:rPr>
          <w:lang w:val="pt-PT"/>
        </w:rPr>
        <w:t xml:space="preserve"> </w:t>
      </w:r>
      <w:r w:rsidRPr="00386CF3">
        <w:rPr>
          <w:rStyle w:val="Incipit"/>
          <w:lang w:val="pt-PT"/>
        </w:rPr>
        <w:t>Dicit dominus</w:t>
      </w:r>
      <w:r w:rsidR="008161F9" w:rsidRPr="00386CF3">
        <w:rPr>
          <w:lang w:val="pt-PT"/>
        </w:rPr>
        <w:t>.</w:t>
      </w:r>
      <w:r w:rsidR="0027199B" w:rsidRPr="00386CF3">
        <w:rPr>
          <w:lang w:val="pt-PT"/>
        </w:rPr>
        <w:t xml:space="preserve"> VS </w:t>
      </w:r>
      <w:r w:rsidR="0027199B" w:rsidRPr="00386CF3">
        <w:rPr>
          <w:rStyle w:val="Incipit"/>
          <w:lang w:val="pt-PT"/>
        </w:rPr>
        <w:t>Hodie scietis</w:t>
      </w:r>
      <w:r w:rsidR="008F73A3" w:rsidRPr="00386CF3">
        <w:rPr>
          <w:lang w:val="pt-PT"/>
        </w:rPr>
        <w:t xml:space="preserve"> minor.</w:t>
      </w:r>
      <w:r w:rsidR="0027199B" w:rsidRPr="00386CF3">
        <w:rPr>
          <w:lang w:val="pt-PT"/>
        </w:rPr>
        <w:t xml:space="preserve"> (37vb) Oratio de vigilia.</w:t>
      </w:r>
    </w:p>
    <w:p w:rsidR="0027199B" w:rsidRPr="00386CF3" w:rsidRDefault="0027199B" w:rsidP="004275F3">
      <w:pPr>
        <w:rPr>
          <w:lang w:val="pt-PT"/>
        </w:rPr>
      </w:pPr>
      <w:r w:rsidRPr="00386CF3">
        <w:rPr>
          <w:lang w:val="pt-PT"/>
        </w:rPr>
        <w:lastRenderedPageBreak/>
        <w:t xml:space="preserve">Post sextam cantetur </w:t>
      </w:r>
      <w:r w:rsidRPr="00386CF3">
        <w:rPr>
          <w:rStyle w:val="Time1"/>
          <w:lang w:val="pt-PT"/>
        </w:rPr>
        <w:t>missa</w:t>
      </w:r>
      <w:r w:rsidR="008F73A3" w:rsidRPr="00386CF3">
        <w:rPr>
          <w:lang w:val="pt-PT"/>
        </w:rPr>
        <w:t xml:space="preserve"> </w:t>
      </w:r>
      <w:r w:rsidRPr="00386CF3">
        <w:rPr>
          <w:lang w:val="pt-PT"/>
        </w:rPr>
        <w:t xml:space="preserve">IN </w:t>
      </w:r>
      <w:r w:rsidRPr="00386CF3">
        <w:rPr>
          <w:rStyle w:val="Incipit"/>
          <w:lang w:val="pt-PT"/>
        </w:rPr>
        <w:t>Hodie scietis</w:t>
      </w:r>
      <w:r w:rsidRPr="00386CF3">
        <w:rPr>
          <w:lang w:val="pt-PT"/>
        </w:rPr>
        <w:t xml:space="preserve">. [KY] </w:t>
      </w:r>
      <w:r w:rsidRPr="00386CF3">
        <w:rPr>
          <w:rStyle w:val="Incipit"/>
          <w:lang w:val="pt-PT"/>
        </w:rPr>
        <w:t>Kyrie</w:t>
      </w:r>
      <w:r w:rsidRPr="00386CF3">
        <w:rPr>
          <w:lang w:val="pt-PT"/>
        </w:rPr>
        <w:t xml:space="preserve"> dominicale sine [GL] </w:t>
      </w:r>
      <w:r w:rsidRPr="00386CF3">
        <w:rPr>
          <w:rStyle w:val="Incipit"/>
          <w:lang w:val="pt-PT"/>
        </w:rPr>
        <w:t>Gloria in excelsis</w:t>
      </w:r>
      <w:r w:rsidRPr="00386CF3">
        <w:rPr>
          <w:lang w:val="pt-PT"/>
        </w:rPr>
        <w:t xml:space="preserve">. Una oratio dicatur tantum. EPP </w:t>
      </w:r>
      <w:r w:rsidRPr="00386CF3">
        <w:rPr>
          <w:rStyle w:val="Incipit"/>
          <w:lang w:val="pt-PT"/>
        </w:rPr>
        <w:t>Propter Sion non</w:t>
      </w:r>
      <w:r w:rsidRPr="00386CF3">
        <w:rPr>
          <w:lang w:val="pt-PT"/>
        </w:rPr>
        <w:t xml:space="preserve">. EP </w:t>
      </w:r>
      <w:r w:rsidRPr="00386CF3">
        <w:rPr>
          <w:rStyle w:val="Incipit"/>
          <w:lang w:val="pt-PT"/>
        </w:rPr>
        <w:t>Paulus servus</w:t>
      </w:r>
      <w:r w:rsidRPr="00386CF3">
        <w:rPr>
          <w:lang w:val="pt-PT"/>
        </w:rPr>
        <w:t xml:space="preserve">. GR </w:t>
      </w:r>
      <w:r w:rsidRPr="00386CF3">
        <w:rPr>
          <w:rStyle w:val="Incipit"/>
          <w:lang w:val="pt-PT"/>
        </w:rPr>
        <w:t>Hodie scietis</w:t>
      </w:r>
      <w:r w:rsidRPr="00386CF3">
        <w:rPr>
          <w:lang w:val="pt-PT"/>
        </w:rPr>
        <w:t xml:space="preserve">. Si vigilia nativitatis domini in dominica venerit cantetur ALV </w:t>
      </w:r>
      <w:r w:rsidRPr="00386CF3">
        <w:rPr>
          <w:rStyle w:val="Incipit"/>
          <w:lang w:val="pt-PT"/>
        </w:rPr>
        <w:t>Veni domine</w:t>
      </w:r>
      <w:r w:rsidR="005A33FF" w:rsidRPr="00386CF3">
        <w:rPr>
          <w:lang w:val="pt-PT"/>
        </w:rPr>
        <w:t xml:space="preserve">. EV </w:t>
      </w:r>
      <w:r w:rsidR="005A33FF" w:rsidRPr="00386CF3">
        <w:rPr>
          <w:rStyle w:val="Incipit"/>
          <w:lang w:val="pt-PT"/>
        </w:rPr>
        <w:t>C</w:t>
      </w:r>
      <w:r w:rsidRPr="00386CF3">
        <w:rPr>
          <w:rStyle w:val="Incipit"/>
          <w:lang w:val="pt-PT"/>
        </w:rPr>
        <w:t>um esset desponsata</w:t>
      </w:r>
      <w:r w:rsidRPr="00386CF3">
        <w:rPr>
          <w:lang w:val="pt-PT"/>
        </w:rPr>
        <w:t xml:space="preserve">. OF </w:t>
      </w:r>
      <w:r w:rsidRPr="00386CF3">
        <w:rPr>
          <w:rStyle w:val="Incipit"/>
          <w:lang w:val="pt-PT"/>
        </w:rPr>
        <w:t>Tollite portas</w:t>
      </w:r>
      <w:r w:rsidRPr="00386CF3">
        <w:rPr>
          <w:lang w:val="pt-PT"/>
        </w:rPr>
        <w:t xml:space="preserve">. Praefatio cottidiana. [SA] </w:t>
      </w:r>
      <w:r w:rsidRPr="00386CF3">
        <w:rPr>
          <w:rStyle w:val="Incipit"/>
          <w:lang w:val="pt-PT"/>
        </w:rPr>
        <w:t>Sanctus</w:t>
      </w:r>
      <w:r w:rsidRPr="00386CF3">
        <w:rPr>
          <w:lang w:val="pt-PT"/>
        </w:rPr>
        <w:t xml:space="preserve"> et [AG] </w:t>
      </w:r>
      <w:r w:rsidRPr="00386CF3">
        <w:rPr>
          <w:rStyle w:val="Incipit"/>
          <w:lang w:val="pt-PT"/>
        </w:rPr>
        <w:t>Agnus</w:t>
      </w:r>
      <w:r w:rsidRPr="00386CF3">
        <w:rPr>
          <w:lang w:val="pt-PT"/>
        </w:rPr>
        <w:t xml:space="preserve"> ut in dominica. CO </w:t>
      </w:r>
      <w:r w:rsidRPr="00386CF3">
        <w:rPr>
          <w:rStyle w:val="Incipit"/>
          <w:lang w:val="pt-PT"/>
        </w:rPr>
        <w:t>Revelabitur gloria</w:t>
      </w:r>
      <w:r w:rsidRPr="00386CF3">
        <w:rPr>
          <w:lang w:val="pt-PT"/>
        </w:rPr>
        <w:t xml:space="preserve">. Clauditur cum [BD] </w:t>
      </w:r>
      <w:r w:rsidRPr="00386CF3">
        <w:rPr>
          <w:rStyle w:val="Incipit"/>
          <w:lang w:val="pt-PT"/>
        </w:rPr>
        <w:t>Benedicamus domino</w:t>
      </w:r>
      <w:r w:rsidRPr="00386CF3">
        <w:rPr>
          <w:lang w:val="pt-PT"/>
        </w:rPr>
        <w:t>.</w:t>
      </w:r>
    </w:p>
    <w:p w:rsidR="0027199B" w:rsidRPr="0021481A" w:rsidRDefault="0027199B" w:rsidP="004275F3">
      <w:pPr>
        <w:rPr>
          <w:lang w:val="en-US"/>
        </w:rPr>
      </w:pPr>
      <w:r w:rsidRPr="00386CF3">
        <w:rPr>
          <w:rStyle w:val="Time1"/>
          <w:lang w:val="pt-PT"/>
        </w:rPr>
        <w:t>Ad nonam</w:t>
      </w:r>
      <w:r w:rsidRPr="00386CF3">
        <w:rPr>
          <w:lang w:val="pt-PT"/>
        </w:rPr>
        <w:t xml:space="preserve"> cantabis AN </w:t>
      </w:r>
      <w:r w:rsidRPr="00386CF3">
        <w:rPr>
          <w:rStyle w:val="Incipit"/>
          <w:lang w:val="pt-PT"/>
        </w:rPr>
        <w:t>Crastina erit</w:t>
      </w:r>
      <w:r w:rsidRPr="00386CF3">
        <w:rPr>
          <w:lang w:val="pt-PT"/>
        </w:rPr>
        <w:t xml:space="preserve">. (38ra) Capitulum de vigilia. RB </w:t>
      </w:r>
      <w:r w:rsidRPr="00386CF3">
        <w:rPr>
          <w:rStyle w:val="Incipit"/>
          <w:lang w:val="pt-PT"/>
        </w:rPr>
        <w:t>Hodie scietis</w:t>
      </w:r>
      <w:r w:rsidRPr="00386CF3">
        <w:rPr>
          <w:lang w:val="pt-PT"/>
        </w:rPr>
        <w:t xml:space="preserve">. RV </w:t>
      </w:r>
      <w:r w:rsidRPr="00386CF3">
        <w:rPr>
          <w:rStyle w:val="Incipit"/>
          <w:lang w:val="pt-PT"/>
        </w:rPr>
        <w:t>Et mane videbitis</w:t>
      </w:r>
      <w:r w:rsidR="008161F9" w:rsidRPr="00386CF3">
        <w:rPr>
          <w:lang w:val="pt-PT"/>
        </w:rPr>
        <w:t>.</w:t>
      </w:r>
      <w:r w:rsidRPr="00386CF3">
        <w:rPr>
          <w:lang w:val="pt-PT"/>
        </w:rPr>
        <w:t xml:space="preserve"> </w:t>
      </w:r>
      <w:r w:rsidRPr="0021481A">
        <w:rPr>
          <w:lang w:val="en-US"/>
        </w:rPr>
        <w:t xml:space="preserve">VS </w:t>
      </w:r>
      <w:r w:rsidR="008161F9" w:rsidRPr="0021481A">
        <w:rPr>
          <w:rStyle w:val="Incipit"/>
          <w:lang w:val="en-US"/>
        </w:rPr>
        <w:t>C</w:t>
      </w:r>
      <w:r w:rsidRPr="0021481A">
        <w:rPr>
          <w:rStyle w:val="Incipit"/>
          <w:lang w:val="en-US"/>
        </w:rPr>
        <w:t>onstantes estote</w:t>
      </w:r>
      <w:r w:rsidR="00901B58" w:rsidRPr="0021481A">
        <w:rPr>
          <w:lang w:val="en-US"/>
        </w:rPr>
        <w:t xml:space="preserve"> minor.</w:t>
      </w:r>
    </w:p>
    <w:p w:rsidR="00F84EA9" w:rsidRPr="0021481A" w:rsidRDefault="0027199B" w:rsidP="004275F3">
      <w:pPr>
        <w:pStyle w:val="Titolo1"/>
        <w:rPr>
          <w:lang w:val="en-US"/>
        </w:rPr>
      </w:pPr>
      <w:r w:rsidRPr="0021481A">
        <w:rPr>
          <w:lang w:val="en-US"/>
        </w:rPr>
        <w:t>IN SANCTA NOCTE</w:t>
      </w:r>
    </w:p>
    <w:p w:rsidR="0027199B" w:rsidRPr="0021481A" w:rsidRDefault="0027199B" w:rsidP="004275F3">
      <w:pPr>
        <w:rPr>
          <w:lang w:val="en-US"/>
        </w:rPr>
      </w:pPr>
      <w:r w:rsidRPr="0021481A">
        <w:rPr>
          <w:rStyle w:val="Time1"/>
          <w:lang w:val="en-US"/>
        </w:rPr>
        <w:t>Ad vesperas</w:t>
      </w:r>
      <w:r w:rsidRPr="0021481A">
        <w:rPr>
          <w:lang w:val="en-US"/>
        </w:rPr>
        <w:t xml:space="preserve"> AN </w:t>
      </w:r>
      <w:r w:rsidRPr="0021481A">
        <w:rPr>
          <w:rStyle w:val="Incipit"/>
          <w:lang w:val="en-US"/>
        </w:rPr>
        <w:t>Iudea et Hierusalem</w:t>
      </w:r>
      <w:r w:rsidRPr="0021481A">
        <w:rPr>
          <w:lang w:val="en-US"/>
        </w:rPr>
        <w:t xml:space="preserve">. PS </w:t>
      </w:r>
      <w:r w:rsidRPr="0021481A">
        <w:rPr>
          <w:rStyle w:val="Incipit"/>
          <w:lang w:val="en-US"/>
        </w:rPr>
        <w:t>Laudate pueri dominum</w:t>
      </w:r>
      <w:r w:rsidRPr="0021481A">
        <w:rPr>
          <w:lang w:val="en-US"/>
        </w:rPr>
        <w:t xml:space="preserve">. AN </w:t>
      </w:r>
      <w:r w:rsidRPr="0021481A">
        <w:rPr>
          <w:rStyle w:val="Incipit"/>
          <w:lang w:val="en-US"/>
        </w:rPr>
        <w:t>Orietur in diebus</w:t>
      </w:r>
      <w:r w:rsidRPr="0021481A">
        <w:rPr>
          <w:lang w:val="en-US"/>
        </w:rPr>
        <w:t xml:space="preserve">. PS </w:t>
      </w:r>
      <w:r w:rsidRPr="0021481A">
        <w:rPr>
          <w:rStyle w:val="Incipit"/>
          <w:lang w:val="en-US"/>
        </w:rPr>
        <w:t>Laudate dominum omnes gentes</w:t>
      </w:r>
      <w:r w:rsidRPr="0021481A">
        <w:rPr>
          <w:lang w:val="en-US"/>
        </w:rPr>
        <w:t xml:space="preserve">. AN </w:t>
      </w:r>
      <w:r w:rsidRPr="0021481A">
        <w:rPr>
          <w:rStyle w:val="Incipit"/>
          <w:lang w:val="en-US"/>
        </w:rPr>
        <w:t>Dum ortus</w:t>
      </w:r>
      <w:r w:rsidRPr="0021481A">
        <w:rPr>
          <w:lang w:val="en-US"/>
        </w:rPr>
        <w:t xml:space="preserve">. PS </w:t>
      </w:r>
      <w:r w:rsidRPr="0021481A">
        <w:rPr>
          <w:rStyle w:val="Incipit"/>
          <w:lang w:val="en-US"/>
        </w:rPr>
        <w:t>Lauda anima mea dominum</w:t>
      </w:r>
      <w:r w:rsidRPr="0021481A">
        <w:rPr>
          <w:lang w:val="en-US"/>
        </w:rPr>
        <w:t xml:space="preserve">. AN </w:t>
      </w:r>
      <w:r w:rsidRPr="0021481A">
        <w:rPr>
          <w:rStyle w:val="Incipit"/>
          <w:lang w:val="en-US"/>
        </w:rPr>
        <w:t>Gaude et laetare</w:t>
      </w:r>
      <w:r w:rsidRPr="0021481A">
        <w:rPr>
          <w:lang w:val="en-US"/>
        </w:rPr>
        <w:t xml:space="preserve">. PS </w:t>
      </w:r>
      <w:r w:rsidRPr="0021481A">
        <w:rPr>
          <w:rStyle w:val="Incipit"/>
          <w:lang w:val="en-US"/>
        </w:rPr>
        <w:t>Laudate dominum quoniam</w:t>
      </w:r>
      <w:r w:rsidRPr="0021481A">
        <w:rPr>
          <w:lang w:val="en-US"/>
        </w:rPr>
        <w:t xml:space="preserve">. AN </w:t>
      </w:r>
      <w:r w:rsidRPr="0021481A">
        <w:rPr>
          <w:rStyle w:val="Incipit"/>
          <w:lang w:val="en-US"/>
        </w:rPr>
        <w:t>Bethlehem non es minima</w:t>
      </w:r>
      <w:r w:rsidRPr="0021481A">
        <w:rPr>
          <w:lang w:val="en-US"/>
        </w:rPr>
        <w:t xml:space="preserve">. PS </w:t>
      </w:r>
      <w:r w:rsidRPr="0021481A">
        <w:rPr>
          <w:rStyle w:val="Incipit"/>
          <w:lang w:val="en-US"/>
        </w:rPr>
        <w:t>Lauda Hierusalem dominum</w:t>
      </w:r>
      <w:r w:rsidRPr="0021481A">
        <w:rPr>
          <w:lang w:val="en-US"/>
        </w:rPr>
        <w:t xml:space="preserve">. CP </w:t>
      </w:r>
      <w:r w:rsidRPr="0021481A">
        <w:rPr>
          <w:rStyle w:val="Incipit"/>
          <w:lang w:val="en-US"/>
        </w:rPr>
        <w:t>Paulus servus</w:t>
      </w:r>
      <w:r w:rsidRPr="0021481A">
        <w:rPr>
          <w:lang w:val="en-US"/>
        </w:rPr>
        <w:t xml:space="preserve">. RP </w:t>
      </w:r>
      <w:r w:rsidRPr="0021481A">
        <w:rPr>
          <w:rStyle w:val="Incipit"/>
          <w:lang w:val="en-US"/>
        </w:rPr>
        <w:t>Iudea et Hierusalem</w:t>
      </w:r>
      <w:r w:rsidRPr="0021481A">
        <w:rPr>
          <w:lang w:val="en-US"/>
        </w:rPr>
        <w:t xml:space="preserve">. HY </w:t>
      </w:r>
      <w:r w:rsidRPr="0021481A">
        <w:rPr>
          <w:rStyle w:val="Incipit"/>
          <w:lang w:val="en-US"/>
        </w:rPr>
        <w:t>A solis ortus cardine</w:t>
      </w:r>
      <w:r w:rsidRPr="0021481A">
        <w:rPr>
          <w:lang w:val="en-US"/>
        </w:rPr>
        <w:t xml:space="preserve">. VS </w:t>
      </w:r>
      <w:r w:rsidRPr="0021481A">
        <w:rPr>
          <w:rStyle w:val="Incipit"/>
          <w:lang w:val="en-US"/>
        </w:rPr>
        <w:t>Tamquam sponsus</w:t>
      </w:r>
      <w:r w:rsidRPr="0021481A">
        <w:rPr>
          <w:lang w:val="en-US"/>
        </w:rPr>
        <w:t xml:space="preserve">. (38rb) AM </w:t>
      </w:r>
      <w:r w:rsidRPr="0021481A">
        <w:rPr>
          <w:rStyle w:val="Incipit"/>
          <w:lang w:val="en-US"/>
        </w:rPr>
        <w:t>Cum esset desponsata mater</w:t>
      </w:r>
      <w:r w:rsidRPr="0021481A">
        <w:rPr>
          <w:lang w:val="en-US"/>
        </w:rPr>
        <w:t xml:space="preserve">. Non dicatur [KY] </w:t>
      </w:r>
      <w:r w:rsidRPr="0021481A">
        <w:rPr>
          <w:rStyle w:val="Incipit"/>
          <w:lang w:val="en-US"/>
        </w:rPr>
        <w:t>Kyrie</w:t>
      </w:r>
      <w:r w:rsidRPr="0021481A">
        <w:rPr>
          <w:lang w:val="en-US"/>
        </w:rPr>
        <w:t xml:space="preserve">, sed tantum OR </w:t>
      </w:r>
      <w:r w:rsidRPr="0021481A">
        <w:rPr>
          <w:rStyle w:val="Incipit"/>
          <w:lang w:val="en-US"/>
        </w:rPr>
        <w:t>Deus qui nos redemptionis</w:t>
      </w:r>
      <w:r w:rsidRPr="0021481A">
        <w:rPr>
          <w:lang w:val="en-US"/>
        </w:rPr>
        <w:t xml:space="preserve">. </w:t>
      </w:r>
      <w:r w:rsidR="00743482" w:rsidRPr="0021481A">
        <w:rPr>
          <w:lang w:val="en-US"/>
        </w:rPr>
        <w:t>D</w:t>
      </w:r>
      <w:r w:rsidRPr="0021481A">
        <w:rPr>
          <w:lang w:val="en-US"/>
        </w:rPr>
        <w:t xml:space="preserve">einde </w:t>
      </w:r>
      <w:r w:rsidR="00EA52EA" w:rsidRPr="0021481A">
        <w:rPr>
          <w:lang w:val="en-US"/>
        </w:rPr>
        <w:t>in suffragium</w:t>
      </w:r>
      <w:r w:rsidR="00743482" w:rsidRPr="0021481A">
        <w:rPr>
          <w:lang w:val="en-US"/>
        </w:rPr>
        <w:t xml:space="preserve"> RP </w:t>
      </w:r>
      <w:r w:rsidR="00743482" w:rsidRPr="0021481A">
        <w:rPr>
          <w:rStyle w:val="Incipit"/>
          <w:lang w:val="en-US"/>
        </w:rPr>
        <w:t>De illa occulta</w:t>
      </w:r>
      <w:r w:rsidR="00743482" w:rsidRPr="0021481A">
        <w:rPr>
          <w:lang w:val="en-US"/>
        </w:rPr>
        <w:t xml:space="preserve"> cum versiculo et ORC </w:t>
      </w:r>
      <w:r w:rsidR="00743482" w:rsidRPr="0021481A">
        <w:rPr>
          <w:rStyle w:val="Incipit"/>
          <w:lang w:val="en-US"/>
        </w:rPr>
        <w:t>Deus qui de beatae</w:t>
      </w:r>
      <w:r w:rsidR="00743482" w:rsidRPr="0021481A">
        <w:rPr>
          <w:lang w:val="en-US"/>
        </w:rPr>
        <w:t xml:space="preserve">. RP </w:t>
      </w:r>
      <w:r w:rsidR="00743482" w:rsidRPr="0021481A">
        <w:rPr>
          <w:rStyle w:val="Incipit"/>
          <w:lang w:val="en-US"/>
        </w:rPr>
        <w:t>Sanctificamini</w:t>
      </w:r>
      <w:r w:rsidR="00743482" w:rsidRPr="0021481A">
        <w:rPr>
          <w:lang w:val="en-US"/>
        </w:rPr>
        <w:t xml:space="preserve"> cum versiculo. ORC </w:t>
      </w:r>
      <w:r w:rsidR="00743482" w:rsidRPr="0021481A">
        <w:rPr>
          <w:rStyle w:val="Incipit"/>
          <w:lang w:val="en-US"/>
        </w:rPr>
        <w:t>Conscientias</w:t>
      </w:r>
      <w:r w:rsidR="00743482" w:rsidRPr="0021481A">
        <w:rPr>
          <w:lang w:val="en-US"/>
        </w:rPr>
        <w:t>.</w:t>
      </w:r>
    </w:p>
    <w:p w:rsidR="00901B58" w:rsidRPr="0021481A" w:rsidRDefault="00743482" w:rsidP="004275F3">
      <w:pPr>
        <w:rPr>
          <w:lang w:val="en-US"/>
        </w:rPr>
      </w:pPr>
      <w:r w:rsidRPr="0021481A">
        <w:rPr>
          <w:lang w:val="en-US"/>
        </w:rPr>
        <w:t xml:space="preserve">Hac nocte incipitur completorium sine intervallo post vesperas. </w:t>
      </w:r>
    </w:p>
    <w:p w:rsidR="00743482" w:rsidRPr="0021481A" w:rsidRDefault="00743482" w:rsidP="004275F3">
      <w:pPr>
        <w:rPr>
          <w:lang w:val="fr-FR"/>
        </w:rPr>
      </w:pPr>
      <w:r w:rsidRPr="0021481A">
        <w:rPr>
          <w:rStyle w:val="Time1"/>
          <w:lang w:val="en-US"/>
        </w:rPr>
        <w:t>Ad completorium</w:t>
      </w:r>
      <w:r w:rsidRPr="0021481A">
        <w:rPr>
          <w:lang w:val="en-US"/>
        </w:rPr>
        <w:t xml:space="preserve"> HY </w:t>
      </w:r>
      <w:r w:rsidRPr="0021481A">
        <w:rPr>
          <w:rStyle w:val="Incipit"/>
          <w:lang w:val="en-US"/>
        </w:rPr>
        <w:t>Corde natus</w:t>
      </w:r>
      <w:r w:rsidRPr="0021481A">
        <w:rPr>
          <w:lang w:val="en-US"/>
        </w:rPr>
        <w:t xml:space="preserve">. </w:t>
      </w:r>
      <w:r w:rsidRPr="0021481A">
        <w:rPr>
          <w:lang w:val="fr-FR"/>
        </w:rPr>
        <w:t xml:space="preserve">CP </w:t>
      </w:r>
      <w:r w:rsidRPr="0021481A">
        <w:rPr>
          <w:rStyle w:val="Incipit"/>
          <w:lang w:val="fr-FR"/>
        </w:rPr>
        <w:t>Propter Sion non</w:t>
      </w:r>
      <w:r w:rsidRPr="0021481A">
        <w:rPr>
          <w:lang w:val="fr-FR"/>
        </w:rPr>
        <w:t xml:space="preserve">. VS </w:t>
      </w:r>
      <w:r w:rsidRPr="0021481A">
        <w:rPr>
          <w:rStyle w:val="Incipit"/>
          <w:lang w:val="fr-FR"/>
        </w:rPr>
        <w:t>Benedictus qui venit</w:t>
      </w:r>
      <w:r w:rsidRPr="0021481A">
        <w:rPr>
          <w:lang w:val="fr-FR"/>
        </w:rPr>
        <w:t xml:space="preserve">. AD </w:t>
      </w:r>
      <w:r w:rsidRPr="0021481A">
        <w:rPr>
          <w:rStyle w:val="Incipit"/>
          <w:lang w:val="fr-FR"/>
        </w:rPr>
        <w:t>Paratus esto</w:t>
      </w:r>
      <w:r w:rsidRPr="0021481A">
        <w:rPr>
          <w:lang w:val="fr-FR"/>
        </w:rPr>
        <w:t xml:space="preserve">. OR </w:t>
      </w:r>
      <w:r w:rsidRPr="0021481A">
        <w:rPr>
          <w:rStyle w:val="Incipit"/>
          <w:lang w:val="fr-FR"/>
        </w:rPr>
        <w:t>Deus qui nos redemptionis</w:t>
      </w:r>
      <w:r w:rsidRPr="0021481A">
        <w:rPr>
          <w:lang w:val="fr-FR"/>
        </w:rPr>
        <w:t>.</w:t>
      </w:r>
    </w:p>
    <w:p w:rsidR="00743482" w:rsidRPr="0021481A" w:rsidRDefault="00926E00" w:rsidP="004275F3">
      <w:pPr>
        <w:rPr>
          <w:shd w:val="clear" w:color="auto" w:fill="CCFFCC"/>
          <w:lang w:val="fr-FR"/>
        </w:rPr>
      </w:pPr>
      <w:r w:rsidRPr="0021481A">
        <w:rPr>
          <w:rStyle w:val="Time1"/>
          <w:lang w:val="fr-FR"/>
        </w:rPr>
        <w:t>Ad matutinam</w:t>
      </w:r>
      <w:r w:rsidR="00743482" w:rsidRPr="0021481A">
        <w:rPr>
          <w:lang w:val="fr-FR"/>
        </w:rPr>
        <w:t xml:space="preserve"> (38va) INV </w:t>
      </w:r>
      <w:r w:rsidR="00743482" w:rsidRPr="0021481A">
        <w:rPr>
          <w:rStyle w:val="Incipit"/>
          <w:lang w:val="fr-FR"/>
        </w:rPr>
        <w:t>Christus natus es nobi</w:t>
      </w:r>
      <w:r w:rsidR="00901B58" w:rsidRPr="0021481A">
        <w:rPr>
          <w:rStyle w:val="Incipit"/>
          <w:lang w:val="fr-FR"/>
        </w:rPr>
        <w:t>s v</w:t>
      </w:r>
      <w:r w:rsidR="00743482" w:rsidRPr="0021481A">
        <w:rPr>
          <w:rStyle w:val="Incipit"/>
          <w:lang w:val="fr-FR"/>
        </w:rPr>
        <w:t xml:space="preserve">enite </w:t>
      </w:r>
      <w:r w:rsidR="00901B58" w:rsidRPr="0021481A">
        <w:rPr>
          <w:rStyle w:val="Incipit"/>
          <w:lang w:val="fr-FR"/>
        </w:rPr>
        <w:t>ador</w:t>
      </w:r>
      <w:r w:rsidR="00743482" w:rsidRPr="0021481A">
        <w:rPr>
          <w:rStyle w:val="Incipit"/>
          <w:lang w:val="fr-FR"/>
        </w:rPr>
        <w:t>emus</w:t>
      </w:r>
      <w:r w:rsidR="00743482" w:rsidRPr="0021481A">
        <w:rPr>
          <w:lang w:val="fr-FR"/>
        </w:rPr>
        <w:t>.</w:t>
      </w:r>
    </w:p>
    <w:p w:rsidR="00743482" w:rsidRPr="0021481A" w:rsidRDefault="00743482" w:rsidP="004275F3">
      <w:pPr>
        <w:rPr>
          <w:lang w:val="pt-PT"/>
        </w:rPr>
      </w:pPr>
      <w:r w:rsidRPr="0021481A">
        <w:rPr>
          <w:rStyle w:val="Time2"/>
          <w:lang w:val="fr-FR"/>
        </w:rPr>
        <w:t>In primo nocturno</w:t>
      </w:r>
      <w:r w:rsidRPr="0021481A">
        <w:rPr>
          <w:lang w:val="fr-FR"/>
        </w:rPr>
        <w:t xml:space="preserve"> AN </w:t>
      </w:r>
      <w:r w:rsidRPr="0021481A">
        <w:rPr>
          <w:rStyle w:val="Incipit"/>
          <w:lang w:val="fr-FR"/>
        </w:rPr>
        <w:t>Dominus dixit ad me</w:t>
      </w:r>
      <w:r w:rsidRPr="0021481A">
        <w:rPr>
          <w:lang w:val="fr-FR"/>
        </w:rPr>
        <w:t xml:space="preserve">. PS </w:t>
      </w:r>
      <w:r w:rsidRPr="0021481A">
        <w:rPr>
          <w:rStyle w:val="Incipit"/>
          <w:lang w:val="fr-FR"/>
        </w:rPr>
        <w:t>Quare fremuerunt gentes</w:t>
      </w:r>
      <w:r w:rsidRPr="0021481A">
        <w:rPr>
          <w:lang w:val="fr-FR"/>
        </w:rPr>
        <w:t xml:space="preserve">. AN </w:t>
      </w:r>
      <w:r w:rsidRPr="0021481A">
        <w:rPr>
          <w:rStyle w:val="Incipit"/>
          <w:lang w:val="fr-FR"/>
        </w:rPr>
        <w:t>Tamquam sponsus</w:t>
      </w:r>
      <w:r w:rsidRPr="0021481A">
        <w:rPr>
          <w:lang w:val="fr-FR"/>
        </w:rPr>
        <w:t xml:space="preserve">. PS </w:t>
      </w:r>
      <w:r w:rsidRPr="0021481A">
        <w:rPr>
          <w:rStyle w:val="Incipit"/>
          <w:lang w:val="fr-FR"/>
        </w:rPr>
        <w:t>Caeli enarrant gloriam</w:t>
      </w:r>
      <w:r w:rsidRPr="0021481A">
        <w:rPr>
          <w:lang w:val="fr-FR"/>
        </w:rPr>
        <w:t xml:space="preserve">. AN </w:t>
      </w:r>
      <w:r w:rsidRPr="0021481A">
        <w:rPr>
          <w:rStyle w:val="Incipit"/>
          <w:lang w:val="fr-FR"/>
        </w:rPr>
        <w:t>Diffusa est gratia</w:t>
      </w:r>
      <w:r w:rsidRPr="0021481A">
        <w:rPr>
          <w:lang w:val="fr-FR"/>
        </w:rPr>
        <w:t xml:space="preserve">. PS </w:t>
      </w:r>
      <w:r w:rsidRPr="0021481A">
        <w:rPr>
          <w:rStyle w:val="Incipit"/>
          <w:lang w:val="fr-FR"/>
        </w:rPr>
        <w:t>Eructavit cor meum</w:t>
      </w:r>
      <w:r w:rsidRPr="0021481A">
        <w:rPr>
          <w:lang w:val="fr-FR"/>
        </w:rPr>
        <w:t xml:space="preserve">. VS </w:t>
      </w:r>
      <w:r w:rsidRPr="0021481A">
        <w:rPr>
          <w:rStyle w:val="Incipit"/>
          <w:lang w:val="fr-FR"/>
        </w:rPr>
        <w:t>Tamquam sponsus</w:t>
      </w:r>
      <w:r w:rsidRPr="0021481A">
        <w:rPr>
          <w:lang w:val="fr-FR"/>
        </w:rPr>
        <w:t xml:space="preserve">. Legitur Isaias hac nocte. Prophetiae leguntur integraliter. Prima LE </w:t>
      </w:r>
      <w:r w:rsidRPr="0021481A">
        <w:rPr>
          <w:rStyle w:val="Incipit"/>
          <w:lang w:val="fr-FR"/>
        </w:rPr>
        <w:t>Prim</w:t>
      </w:r>
      <w:r w:rsidR="00462EE9" w:rsidRPr="0021481A">
        <w:rPr>
          <w:rStyle w:val="Incipit"/>
          <w:lang w:val="fr-FR"/>
        </w:rPr>
        <w:t>o</w:t>
      </w:r>
      <w:r w:rsidR="00481BBD" w:rsidRPr="0021481A">
        <w:rPr>
          <w:rStyle w:val="Incipit"/>
          <w:lang w:val="fr-FR"/>
        </w:rPr>
        <w:t xml:space="preserve"> tempore alleviata Ä+</w:t>
      </w:r>
      <w:r w:rsidR="00DD5B61" w:rsidRPr="0021481A">
        <w:rPr>
          <w:rStyle w:val="Incipit"/>
          <w:lang w:val="fr-FR"/>
        </w:rPr>
        <w:t>est</w:t>
      </w:r>
      <w:r w:rsidR="00481BBD" w:rsidRPr="0021481A">
        <w:rPr>
          <w:rStyle w:val="Incipit"/>
          <w:lang w:val="fr-FR"/>
        </w:rPr>
        <w:t>+Ä</w:t>
      </w:r>
      <w:r w:rsidR="00DD5B61" w:rsidRPr="0021481A">
        <w:rPr>
          <w:rStyle w:val="Incipit"/>
          <w:lang w:val="fr-FR"/>
        </w:rPr>
        <w:t xml:space="preserve"> terra</w:t>
      </w:r>
      <w:r w:rsidR="00DD5B61" w:rsidRPr="0021481A">
        <w:rPr>
          <w:lang w:val="fr-FR"/>
        </w:rPr>
        <w:t xml:space="preserve"> cum historia %D::nobis% [RP] </w:t>
      </w:r>
      <w:r w:rsidR="00DD5B61" w:rsidRPr="0021481A">
        <w:rPr>
          <w:rStyle w:val="Incipit"/>
          <w:lang w:val="fr-FR"/>
        </w:rPr>
        <w:t>Hodie nobis</w:t>
      </w:r>
      <w:r w:rsidR="00DD5B61" w:rsidRPr="0021481A">
        <w:rPr>
          <w:lang w:val="fr-FR"/>
        </w:rPr>
        <w:t xml:space="preserve">. </w:t>
      </w:r>
      <w:r w:rsidR="00DD5B61" w:rsidRPr="0021481A">
        <w:rPr>
          <w:lang w:val="it-IT"/>
        </w:rPr>
        <w:t xml:space="preserve">Secunda LE </w:t>
      </w:r>
      <w:r w:rsidR="00DD5B61" w:rsidRPr="0021481A">
        <w:rPr>
          <w:rStyle w:val="Incipit"/>
          <w:lang w:val="it-IT"/>
        </w:rPr>
        <w:t>Consolamini</w:t>
      </w:r>
      <w:r w:rsidR="00DD5B61" w:rsidRPr="0021481A">
        <w:rPr>
          <w:lang w:val="it-IT"/>
        </w:rPr>
        <w:t xml:space="preserve">. RP </w:t>
      </w:r>
      <w:r w:rsidR="00DD5B61" w:rsidRPr="0021481A">
        <w:rPr>
          <w:rStyle w:val="Incipit"/>
          <w:lang w:val="it-IT"/>
        </w:rPr>
        <w:t>Hodie nobis</w:t>
      </w:r>
      <w:r w:rsidR="00DD5B61" w:rsidRPr="0021481A">
        <w:rPr>
          <w:lang w:val="it-IT"/>
        </w:rPr>
        <w:t xml:space="preserve">. (38vb) Tertia LE </w:t>
      </w:r>
      <w:r w:rsidR="00DD5B61" w:rsidRPr="0021481A">
        <w:rPr>
          <w:rStyle w:val="Incipit"/>
          <w:lang w:val="it-IT"/>
        </w:rPr>
        <w:t>Consurge</w:t>
      </w:r>
      <w:r w:rsidR="00DD5B61" w:rsidRPr="0021481A">
        <w:rPr>
          <w:lang w:val="it-IT"/>
        </w:rPr>
        <w:t xml:space="preserve">. </w:t>
      </w:r>
      <w:r w:rsidR="00DD5B61" w:rsidRPr="0021481A">
        <w:rPr>
          <w:lang w:val="pt-PT"/>
        </w:rPr>
        <w:t xml:space="preserve">RP </w:t>
      </w:r>
      <w:r w:rsidR="00DD5B61" w:rsidRPr="0021481A">
        <w:rPr>
          <w:rStyle w:val="Incipit"/>
          <w:lang w:val="pt-PT"/>
        </w:rPr>
        <w:t>Descendit de caelo</w:t>
      </w:r>
      <w:r w:rsidR="00DD5B61" w:rsidRPr="0021481A">
        <w:rPr>
          <w:lang w:val="pt-PT"/>
        </w:rPr>
        <w:t xml:space="preserve">. RV </w:t>
      </w:r>
      <w:r w:rsidR="00DD5B61" w:rsidRPr="0021481A">
        <w:rPr>
          <w:rStyle w:val="Incipit"/>
          <w:lang w:val="pt-PT"/>
        </w:rPr>
        <w:t>Tamquam sponsus</w:t>
      </w:r>
      <w:r w:rsidR="00DD5B61" w:rsidRPr="0021481A">
        <w:rPr>
          <w:lang w:val="pt-PT"/>
        </w:rPr>
        <w:t>.</w:t>
      </w:r>
    </w:p>
    <w:p w:rsidR="00DD5B61" w:rsidRPr="0021481A" w:rsidRDefault="00DD5B61" w:rsidP="004275F3">
      <w:pPr>
        <w:rPr>
          <w:lang w:val="pt-PT"/>
        </w:rPr>
      </w:pPr>
      <w:r w:rsidRPr="0021481A">
        <w:rPr>
          <w:rStyle w:val="Time2"/>
          <w:lang w:val="pt-PT"/>
        </w:rPr>
        <w:t>In secundo nocturno</w:t>
      </w:r>
      <w:r w:rsidRPr="0021481A">
        <w:rPr>
          <w:lang w:val="pt-PT"/>
        </w:rPr>
        <w:t xml:space="preserve"> AN </w:t>
      </w:r>
      <w:r w:rsidRPr="0021481A">
        <w:rPr>
          <w:rStyle w:val="Incipit"/>
          <w:lang w:val="pt-PT"/>
        </w:rPr>
        <w:t>Suscepimus deus</w:t>
      </w:r>
      <w:r w:rsidRPr="0021481A">
        <w:rPr>
          <w:lang w:val="pt-PT"/>
        </w:rPr>
        <w:t xml:space="preserve">. </w:t>
      </w:r>
      <w:r>
        <w:t xml:space="preserve">PS </w:t>
      </w:r>
      <w:r w:rsidRPr="00462EE9">
        <w:rPr>
          <w:rStyle w:val="Incipit"/>
        </w:rPr>
        <w:t>Magnus dominus</w:t>
      </w:r>
      <w:r>
        <w:t xml:space="preserve">. AN </w:t>
      </w:r>
      <w:r w:rsidRPr="00462EE9">
        <w:rPr>
          <w:rStyle w:val="Incipit"/>
        </w:rPr>
        <w:t>Orietur in diebus</w:t>
      </w:r>
      <w:r>
        <w:t xml:space="preserve">. </w:t>
      </w:r>
      <w:r w:rsidRPr="0021481A">
        <w:rPr>
          <w:lang w:val="pt-PT"/>
        </w:rPr>
        <w:t xml:space="preserve">PS </w:t>
      </w:r>
      <w:r w:rsidRPr="0021481A">
        <w:rPr>
          <w:rStyle w:val="Incipit"/>
          <w:lang w:val="pt-PT"/>
        </w:rPr>
        <w:t>Deus iudicium</w:t>
      </w:r>
      <w:r w:rsidRPr="0021481A">
        <w:rPr>
          <w:lang w:val="pt-PT"/>
        </w:rPr>
        <w:t xml:space="preserve">. AN </w:t>
      </w:r>
      <w:r w:rsidRPr="0021481A">
        <w:rPr>
          <w:rStyle w:val="Incipit"/>
          <w:lang w:val="pt-PT"/>
        </w:rPr>
        <w:t>Veritas de terra</w:t>
      </w:r>
      <w:r w:rsidRPr="0021481A">
        <w:rPr>
          <w:lang w:val="pt-PT"/>
        </w:rPr>
        <w:t xml:space="preserve">. PS </w:t>
      </w:r>
      <w:r w:rsidRPr="0021481A">
        <w:rPr>
          <w:rStyle w:val="Incipit"/>
          <w:lang w:val="pt-PT"/>
        </w:rPr>
        <w:t>Benedixisti domine</w:t>
      </w:r>
      <w:r w:rsidRPr="0021481A">
        <w:rPr>
          <w:lang w:val="pt-PT"/>
        </w:rPr>
        <w:t xml:space="preserve">. VS </w:t>
      </w:r>
      <w:r w:rsidRPr="0021481A">
        <w:rPr>
          <w:rStyle w:val="Incipit"/>
          <w:lang w:val="pt-PT"/>
        </w:rPr>
        <w:t>Notum fecit</w:t>
      </w:r>
      <w:r w:rsidRPr="0021481A">
        <w:rPr>
          <w:lang w:val="pt-PT"/>
        </w:rPr>
        <w:t>. Leguntur sermones de nativitate domini [LS]</w:t>
      </w:r>
      <w:r w:rsidR="00F54EAA" w:rsidRPr="0021481A">
        <w:rPr>
          <w:lang w:val="pt-PT"/>
        </w:rPr>
        <w:t xml:space="preserve"> </w:t>
      </w:r>
      <w:r w:rsidR="00860209" w:rsidRPr="0021481A">
        <w:rPr>
          <w:rStyle w:val="Incipit"/>
          <w:lang w:val="pt-PT"/>
        </w:rPr>
        <w:t>|</w:t>
      </w:r>
      <w:r w:rsidR="00F54EAA" w:rsidRPr="0021481A">
        <w:rPr>
          <w:rStyle w:val="Incipit"/>
          <w:lang w:val="pt-PT"/>
        </w:rPr>
        <w:t>Natali</w:t>
      </w:r>
      <w:r w:rsidRPr="0021481A">
        <w:rPr>
          <w:rStyle w:val="Incipit"/>
          <w:lang w:val="pt-PT"/>
        </w:rPr>
        <w:t>s nos</w:t>
      </w:r>
      <w:r w:rsidR="00860209" w:rsidRPr="0021481A">
        <w:rPr>
          <w:rStyle w:val="Incipit"/>
          <w:lang w:val="pt-PT"/>
        </w:rPr>
        <w:t>::Natalis|</w:t>
      </w:r>
      <w:r w:rsidRPr="0021481A">
        <w:rPr>
          <w:rStyle w:val="Incipit"/>
          <w:lang w:val="pt-PT"/>
        </w:rPr>
        <w:t xml:space="preserve"> domini</w:t>
      </w:r>
      <w:r w:rsidRPr="0021481A">
        <w:rPr>
          <w:lang w:val="pt-PT"/>
        </w:rPr>
        <w:t xml:space="preserve"> </w:t>
      </w:r>
      <w:r w:rsidR="00860209" w:rsidRPr="0021481A">
        <w:rPr>
          <w:lang w:val="pt-PT"/>
        </w:rPr>
        <w:t xml:space="preserve">et [LS] </w:t>
      </w:r>
      <w:r w:rsidR="00860209" w:rsidRPr="0021481A">
        <w:rPr>
          <w:rStyle w:val="Incipit"/>
          <w:lang w:val="pt-PT"/>
        </w:rPr>
        <w:t>Salvator noster</w:t>
      </w:r>
      <w:r w:rsidR="00860209" w:rsidRPr="0021481A">
        <w:rPr>
          <w:lang w:val="pt-PT"/>
        </w:rPr>
        <w:t xml:space="preserve"> et [LS] </w:t>
      </w:r>
      <w:r w:rsidR="00860209" w:rsidRPr="0021481A">
        <w:rPr>
          <w:rStyle w:val="Incipit"/>
          <w:lang w:val="pt-PT"/>
        </w:rPr>
        <w:t>Cupientes aliquid</w:t>
      </w:r>
      <w:r w:rsidR="00860209" w:rsidRPr="0021481A">
        <w:rPr>
          <w:lang w:val="pt-PT"/>
        </w:rPr>
        <w:t>.</w:t>
      </w:r>
      <w:r w:rsidR="00FC4DE2" w:rsidRPr="0021481A">
        <w:rPr>
          <w:lang w:val="pt-PT"/>
        </w:rPr>
        <w:t xml:space="preserve"> RP </w:t>
      </w:r>
      <w:r w:rsidR="00FC4DE2" w:rsidRPr="0021481A">
        <w:rPr>
          <w:rStyle w:val="Incipit"/>
          <w:lang w:val="pt-PT"/>
        </w:rPr>
        <w:t>Quem vidistis</w:t>
      </w:r>
      <w:r w:rsidR="00901B58" w:rsidRPr="0021481A">
        <w:rPr>
          <w:rStyle w:val="Incipit"/>
          <w:lang w:val="pt-PT"/>
        </w:rPr>
        <w:t xml:space="preserve"> pastores</w:t>
      </w:r>
      <w:r w:rsidR="00FC4DE2" w:rsidRPr="0021481A">
        <w:rPr>
          <w:lang w:val="pt-PT"/>
        </w:rPr>
        <w:t xml:space="preserve">. RP </w:t>
      </w:r>
      <w:r w:rsidR="00FC4DE2" w:rsidRPr="0021481A">
        <w:rPr>
          <w:rStyle w:val="Incipit"/>
          <w:lang w:val="pt-PT"/>
        </w:rPr>
        <w:t>O magnum mysterium</w:t>
      </w:r>
      <w:r w:rsidR="00FC4DE2" w:rsidRPr="0021481A">
        <w:rPr>
          <w:lang w:val="pt-PT"/>
        </w:rPr>
        <w:t xml:space="preserve">. RP </w:t>
      </w:r>
      <w:r w:rsidR="00FC4DE2" w:rsidRPr="0021481A">
        <w:rPr>
          <w:rStyle w:val="Incipit"/>
          <w:lang w:val="pt-PT"/>
        </w:rPr>
        <w:t>Beata d</w:t>
      </w:r>
      <w:r w:rsidR="00462EE9" w:rsidRPr="0021481A">
        <w:rPr>
          <w:rStyle w:val="Incipit"/>
          <w:lang w:val="pt-PT"/>
        </w:rPr>
        <w:t>ei</w:t>
      </w:r>
      <w:r w:rsidR="00FC4DE2" w:rsidRPr="0021481A">
        <w:rPr>
          <w:rStyle w:val="Incipit"/>
          <w:lang w:val="pt-PT"/>
        </w:rPr>
        <w:t xml:space="preserve"> genitrix</w:t>
      </w:r>
      <w:r w:rsidR="00FC4DE2" w:rsidRPr="0021481A">
        <w:rPr>
          <w:lang w:val="pt-PT"/>
        </w:rPr>
        <w:t>.</w:t>
      </w:r>
    </w:p>
    <w:p w:rsidR="00FC4DE2" w:rsidRPr="0021481A" w:rsidRDefault="00FC4DE2" w:rsidP="004275F3">
      <w:pPr>
        <w:rPr>
          <w:lang w:val="it-IT"/>
        </w:rPr>
      </w:pPr>
      <w:r w:rsidRPr="0021481A">
        <w:rPr>
          <w:rStyle w:val="Time2"/>
          <w:lang w:val="it-IT"/>
        </w:rPr>
        <w:t>In tertio nocturno</w:t>
      </w:r>
      <w:r w:rsidRPr="0021481A">
        <w:rPr>
          <w:lang w:val="it-IT"/>
        </w:rPr>
        <w:t xml:space="preserve"> AN </w:t>
      </w:r>
      <w:r w:rsidRPr="0021481A">
        <w:rPr>
          <w:rStyle w:val="Incipit"/>
          <w:lang w:val="it-IT"/>
        </w:rPr>
        <w:t>Ipse invocavit</w:t>
      </w:r>
      <w:r w:rsidRPr="0021481A">
        <w:rPr>
          <w:lang w:val="it-IT"/>
        </w:rPr>
        <w:t xml:space="preserve">. PS </w:t>
      </w:r>
      <w:r w:rsidRPr="0021481A">
        <w:rPr>
          <w:rStyle w:val="Incipit"/>
          <w:lang w:val="it-IT"/>
        </w:rPr>
        <w:t>Misericordias domini</w:t>
      </w:r>
      <w:r w:rsidRPr="0021481A">
        <w:rPr>
          <w:lang w:val="it-IT"/>
        </w:rPr>
        <w:t xml:space="preserve">. AN </w:t>
      </w:r>
      <w:r w:rsidRPr="0021481A">
        <w:rPr>
          <w:rStyle w:val="Incipit"/>
          <w:lang w:val="it-IT"/>
        </w:rPr>
        <w:t>Laetentur (39ra) caeli</w:t>
      </w:r>
      <w:r w:rsidRPr="0021481A">
        <w:rPr>
          <w:lang w:val="it-IT"/>
        </w:rPr>
        <w:t xml:space="preserve">. PS </w:t>
      </w:r>
      <w:r w:rsidRPr="0021481A">
        <w:rPr>
          <w:rStyle w:val="Incipit"/>
          <w:lang w:val="it-IT"/>
        </w:rPr>
        <w:t>Cantate</w:t>
      </w:r>
      <w:r w:rsidRPr="0021481A">
        <w:rPr>
          <w:lang w:val="it-IT"/>
        </w:rPr>
        <w:t xml:space="preserve"> primum. AN </w:t>
      </w:r>
      <w:r w:rsidRPr="0021481A">
        <w:rPr>
          <w:rStyle w:val="Incipit"/>
          <w:lang w:val="it-IT"/>
        </w:rPr>
        <w:t>Notum fecit dominus</w:t>
      </w:r>
      <w:r w:rsidRPr="0021481A">
        <w:rPr>
          <w:lang w:val="it-IT"/>
        </w:rPr>
        <w:t xml:space="preserve">. PS </w:t>
      </w:r>
      <w:r w:rsidRPr="0021481A">
        <w:rPr>
          <w:rStyle w:val="Incipit"/>
          <w:lang w:val="it-IT"/>
        </w:rPr>
        <w:t>Cantate</w:t>
      </w:r>
      <w:r w:rsidRPr="0021481A">
        <w:rPr>
          <w:lang w:val="it-IT"/>
        </w:rPr>
        <w:t xml:space="preserve"> secundum. VS </w:t>
      </w:r>
      <w:r w:rsidRPr="0021481A">
        <w:rPr>
          <w:rStyle w:val="Incipit"/>
          <w:lang w:val="it-IT"/>
        </w:rPr>
        <w:t>Speciosus forma</w:t>
      </w:r>
      <w:r w:rsidRPr="0021481A">
        <w:rPr>
          <w:lang w:val="it-IT"/>
        </w:rPr>
        <w:t xml:space="preserve">. Legitur EV </w:t>
      </w:r>
      <w:r w:rsidRPr="0021481A">
        <w:rPr>
          <w:rStyle w:val="Incipit"/>
          <w:lang w:val="it-IT"/>
        </w:rPr>
        <w:t>Exiit edictum a Caesare</w:t>
      </w:r>
      <w:r w:rsidRPr="0021481A">
        <w:rPr>
          <w:lang w:val="it-IT"/>
        </w:rPr>
        <w:t xml:space="preserve">. RP </w:t>
      </w:r>
      <w:r w:rsidRPr="0021481A">
        <w:rPr>
          <w:rStyle w:val="Incipit"/>
          <w:lang w:val="it-IT"/>
        </w:rPr>
        <w:t>Sancta et immaculata</w:t>
      </w:r>
      <w:r w:rsidRPr="0021481A">
        <w:rPr>
          <w:lang w:val="it-IT"/>
        </w:rPr>
        <w:t xml:space="preserve">. Postmodum legitur EV </w:t>
      </w:r>
      <w:r w:rsidRPr="0021481A">
        <w:rPr>
          <w:rStyle w:val="Incipit"/>
          <w:lang w:val="it-IT"/>
        </w:rPr>
        <w:t>Pastores loquebantur</w:t>
      </w:r>
      <w:r w:rsidRPr="0021481A">
        <w:rPr>
          <w:lang w:val="it-IT"/>
        </w:rPr>
        <w:t xml:space="preserve">. RP </w:t>
      </w:r>
      <w:r w:rsidRPr="0021481A">
        <w:rPr>
          <w:rStyle w:val="Incipit"/>
          <w:lang w:val="it-IT"/>
        </w:rPr>
        <w:t>Beata viscera</w:t>
      </w:r>
      <w:r w:rsidRPr="0021481A">
        <w:rPr>
          <w:lang w:val="it-IT"/>
        </w:rPr>
        <w:t xml:space="preserve">. Deinde legitur EV </w:t>
      </w:r>
      <w:r w:rsidRPr="0021481A">
        <w:rPr>
          <w:rStyle w:val="Incipit"/>
          <w:lang w:val="it-IT"/>
        </w:rPr>
        <w:t>In principio erat verbum</w:t>
      </w:r>
      <w:r w:rsidRPr="0021481A">
        <w:rPr>
          <w:lang w:val="it-IT"/>
        </w:rPr>
        <w:t xml:space="preserve">. RP </w:t>
      </w:r>
      <w:r w:rsidRPr="0021481A">
        <w:rPr>
          <w:rStyle w:val="Incipit"/>
          <w:lang w:val="it-IT"/>
        </w:rPr>
        <w:t>Verbum |cara::caro| factum est</w:t>
      </w:r>
      <w:r w:rsidRPr="0021481A">
        <w:rPr>
          <w:lang w:val="it-IT"/>
        </w:rPr>
        <w:t xml:space="preserve">. </w:t>
      </w:r>
    </w:p>
    <w:p w:rsidR="004217CB" w:rsidRPr="0021481A" w:rsidRDefault="005D5C0A" w:rsidP="004275F3">
      <w:pPr>
        <w:rPr>
          <w:lang w:val="it-IT"/>
        </w:rPr>
      </w:pPr>
      <w:r w:rsidRPr="0021481A">
        <w:rPr>
          <w:rStyle w:val="Time1"/>
          <w:lang w:val="it-IT"/>
        </w:rPr>
        <w:t>[Ad primam missam]</w:t>
      </w:r>
      <w:r w:rsidRPr="0021481A">
        <w:rPr>
          <w:lang w:val="it-IT"/>
        </w:rPr>
        <w:t xml:space="preserve"> </w:t>
      </w:r>
      <w:r w:rsidR="00FC4DE2" w:rsidRPr="0021481A">
        <w:rPr>
          <w:lang w:val="it-IT"/>
        </w:rPr>
        <w:t xml:space="preserve">Et finito responsorio agitur prima missa. IN </w:t>
      </w:r>
      <w:r w:rsidR="00FC4DE2" w:rsidRPr="0021481A">
        <w:rPr>
          <w:rStyle w:val="Incipit"/>
          <w:lang w:val="it-IT"/>
        </w:rPr>
        <w:t>Dominus dixit ad me</w:t>
      </w:r>
      <w:r w:rsidR="00FC4DE2" w:rsidRPr="0021481A">
        <w:rPr>
          <w:lang w:val="it-IT"/>
        </w:rPr>
        <w:t xml:space="preserve">. [KY] </w:t>
      </w:r>
      <w:r w:rsidR="00FC4DE2" w:rsidRPr="0021481A">
        <w:rPr>
          <w:rStyle w:val="Incipit"/>
          <w:lang w:val="it-IT"/>
        </w:rPr>
        <w:t>Kyrie</w:t>
      </w:r>
      <w:r w:rsidR="00FC4DE2" w:rsidRPr="0021481A">
        <w:rPr>
          <w:lang w:val="it-IT"/>
        </w:rPr>
        <w:t xml:space="preserve"> cum [GL] </w:t>
      </w:r>
      <w:r w:rsidR="00FC4DE2" w:rsidRPr="0021481A">
        <w:rPr>
          <w:rStyle w:val="Incipit"/>
          <w:lang w:val="it-IT"/>
        </w:rPr>
        <w:t>Gloria in excelsis deo</w:t>
      </w:r>
      <w:r w:rsidR="00901B58" w:rsidRPr="0021481A">
        <w:rPr>
          <w:lang w:val="it-IT"/>
        </w:rPr>
        <w:t>. Cante</w:t>
      </w:r>
      <w:r w:rsidR="00FC4DE2" w:rsidRPr="0021481A">
        <w:rPr>
          <w:lang w:val="it-IT"/>
        </w:rPr>
        <w:t>tur propte</w:t>
      </w:r>
      <w:r w:rsidR="002C7179" w:rsidRPr="0021481A">
        <w:rPr>
          <w:lang w:val="it-IT"/>
        </w:rPr>
        <w:t>r cantum angelorum, quia hac noc</w:t>
      </w:r>
      <w:r w:rsidR="00FC4DE2" w:rsidRPr="0021481A">
        <w:rPr>
          <w:lang w:val="it-IT"/>
        </w:rPr>
        <w:t>te (39rb) primo a pastoribus est auditum. Una tantum dicatur OR</w:t>
      </w:r>
      <w:r w:rsidR="002C7179" w:rsidRPr="0021481A">
        <w:rPr>
          <w:lang w:val="it-IT"/>
        </w:rPr>
        <w:t>CL</w:t>
      </w:r>
      <w:r w:rsidR="00FC4DE2" w:rsidRPr="0021481A">
        <w:rPr>
          <w:lang w:val="it-IT"/>
        </w:rPr>
        <w:t xml:space="preserve"> </w:t>
      </w:r>
      <w:r w:rsidR="00FC4DE2" w:rsidRPr="0021481A">
        <w:rPr>
          <w:rStyle w:val="Incipit"/>
          <w:lang w:val="it-IT"/>
        </w:rPr>
        <w:t>Deus qui hanc sacratissimam noctem</w:t>
      </w:r>
      <w:r w:rsidR="00FC4DE2" w:rsidRPr="0021481A">
        <w:rPr>
          <w:lang w:val="it-IT"/>
        </w:rPr>
        <w:t xml:space="preserve">. Deinde EPP </w:t>
      </w:r>
      <w:r w:rsidR="00C020F7" w:rsidRPr="0021481A">
        <w:rPr>
          <w:rStyle w:val="Incipit"/>
          <w:lang w:val="it-IT"/>
        </w:rPr>
        <w:lastRenderedPageBreak/>
        <w:t>Populus |quia::gentium|</w:t>
      </w:r>
      <w:r w:rsidR="00C020F7" w:rsidRPr="0021481A">
        <w:rPr>
          <w:lang w:val="it-IT"/>
        </w:rPr>
        <w:t xml:space="preserve">. EP </w:t>
      </w:r>
      <w:r w:rsidR="00C020F7" w:rsidRPr="0021481A">
        <w:rPr>
          <w:rStyle w:val="Incipit"/>
          <w:lang w:val="it-IT"/>
        </w:rPr>
        <w:t>Apparuit gratia salvatoris</w:t>
      </w:r>
      <w:r w:rsidR="00C020F7" w:rsidRPr="0021481A">
        <w:rPr>
          <w:lang w:val="it-IT"/>
        </w:rPr>
        <w:t xml:space="preserve">. GR </w:t>
      </w:r>
      <w:r w:rsidR="00C020F7" w:rsidRPr="0021481A">
        <w:rPr>
          <w:rStyle w:val="Incipit"/>
          <w:lang w:val="it-IT"/>
        </w:rPr>
        <w:t>Tecum principium</w:t>
      </w:r>
      <w:r w:rsidR="00C020F7" w:rsidRPr="0021481A">
        <w:rPr>
          <w:lang w:val="it-IT"/>
        </w:rPr>
        <w:t xml:space="preserve">. ALV </w:t>
      </w:r>
      <w:r w:rsidR="00C020F7" w:rsidRPr="0021481A">
        <w:rPr>
          <w:rStyle w:val="Incipit"/>
          <w:lang w:val="it-IT"/>
        </w:rPr>
        <w:t>Dominus dixit ad me</w:t>
      </w:r>
      <w:r w:rsidR="00C020F7" w:rsidRPr="0021481A">
        <w:rPr>
          <w:lang w:val="it-IT"/>
        </w:rPr>
        <w:t xml:space="preserve">. SE </w:t>
      </w:r>
      <w:r w:rsidR="00C020F7" w:rsidRPr="0021481A">
        <w:rPr>
          <w:rStyle w:val="Incipit"/>
          <w:lang w:val="it-IT"/>
        </w:rPr>
        <w:t>Eia recolamus laudibus</w:t>
      </w:r>
      <w:r w:rsidR="00C020F7" w:rsidRPr="0021481A">
        <w:rPr>
          <w:lang w:val="it-IT"/>
        </w:rPr>
        <w:t xml:space="preserve">. EV </w:t>
      </w:r>
      <w:r w:rsidR="00C020F7" w:rsidRPr="0021481A">
        <w:rPr>
          <w:rStyle w:val="Incipit"/>
          <w:lang w:val="it-IT"/>
        </w:rPr>
        <w:t>Exiit edictum</w:t>
      </w:r>
      <w:r w:rsidR="00C020F7" w:rsidRPr="0021481A">
        <w:rPr>
          <w:lang w:val="it-IT"/>
        </w:rPr>
        <w:t xml:space="preserve">. [CR] </w:t>
      </w:r>
      <w:r w:rsidR="00C020F7" w:rsidRPr="0021481A">
        <w:rPr>
          <w:rStyle w:val="Incipit"/>
          <w:lang w:val="it-IT"/>
        </w:rPr>
        <w:t>Credo in unum deum</w:t>
      </w:r>
      <w:r w:rsidR="00C020F7" w:rsidRPr="0021481A">
        <w:rPr>
          <w:lang w:val="it-IT"/>
        </w:rPr>
        <w:t xml:space="preserve">. </w:t>
      </w:r>
      <w:r w:rsidR="00C020F7">
        <w:t xml:space="preserve">OF </w:t>
      </w:r>
      <w:r w:rsidR="00C020F7" w:rsidRPr="002C7179">
        <w:rPr>
          <w:rStyle w:val="Incipit"/>
        </w:rPr>
        <w:t>Lae</w:t>
      </w:r>
      <w:r w:rsidR="002C512F">
        <w:rPr>
          <w:rStyle w:val="Incipit"/>
        </w:rPr>
        <w:t>te</w:t>
      </w:r>
      <w:r w:rsidR="00C020F7" w:rsidRPr="002C7179">
        <w:rPr>
          <w:rStyle w:val="Incipit"/>
        </w:rPr>
        <w:t>ntur caeli</w:t>
      </w:r>
      <w:r w:rsidR="00C020F7">
        <w:t xml:space="preserve"> cum versibus. </w:t>
      </w:r>
      <w:r w:rsidR="00C020F7" w:rsidRPr="0021481A">
        <w:rPr>
          <w:lang w:val="it-IT"/>
        </w:rPr>
        <w:t xml:space="preserve">Praefatio de nativitate domini cottidie cantetur usque in epiphaniam domini [PF] </w:t>
      </w:r>
      <w:r w:rsidR="002C7179" w:rsidRPr="0021481A">
        <w:rPr>
          <w:rStyle w:val="Incipit"/>
          <w:lang w:val="it-IT"/>
        </w:rPr>
        <w:t>|</w:t>
      </w:r>
      <w:r w:rsidR="00C020F7" w:rsidRPr="0021481A">
        <w:rPr>
          <w:rStyle w:val="Incipit"/>
          <w:lang w:val="it-IT"/>
        </w:rPr>
        <w:t>Quam</w:t>
      </w:r>
      <w:r w:rsidR="002C7179" w:rsidRPr="0021481A">
        <w:rPr>
          <w:rStyle w:val="Incipit"/>
          <w:lang w:val="it-IT"/>
        </w:rPr>
        <w:t>::Quia|</w:t>
      </w:r>
      <w:r w:rsidR="00C020F7" w:rsidRPr="0021481A">
        <w:rPr>
          <w:rStyle w:val="Incipit"/>
          <w:lang w:val="it-IT"/>
        </w:rPr>
        <w:t xml:space="preserve"> per incarnati verbi</w:t>
      </w:r>
      <w:r w:rsidR="00C020F7" w:rsidRPr="0021481A">
        <w:rPr>
          <w:lang w:val="it-IT"/>
        </w:rPr>
        <w:t xml:space="preserve">. [VAR] </w:t>
      </w:r>
      <w:r w:rsidR="00C020F7" w:rsidRPr="0021481A">
        <w:rPr>
          <w:rStyle w:val="Incipit"/>
          <w:lang w:val="it-IT"/>
        </w:rPr>
        <w:t>Communicantes et (38va) noctem sacratissimam</w:t>
      </w:r>
      <w:r w:rsidR="00C020F7" w:rsidRPr="0021481A">
        <w:rPr>
          <w:lang w:val="it-IT"/>
        </w:rPr>
        <w:t xml:space="preserve">. In alia missa alio modo variabis, ibi dicens [VAR] </w:t>
      </w:r>
      <w:r w:rsidR="00C020F7" w:rsidRPr="0021481A">
        <w:rPr>
          <w:rStyle w:val="Incipit"/>
          <w:lang w:val="it-IT"/>
        </w:rPr>
        <w:t>Et diem sacratissimam celebrantes</w:t>
      </w:r>
      <w:r w:rsidR="00C020F7" w:rsidRPr="0021481A">
        <w:rPr>
          <w:lang w:val="it-IT"/>
        </w:rPr>
        <w:t xml:space="preserve">. [SA] </w:t>
      </w:r>
      <w:r w:rsidR="00C020F7" w:rsidRPr="0021481A">
        <w:rPr>
          <w:rStyle w:val="Incipit"/>
          <w:lang w:val="it-IT"/>
        </w:rPr>
        <w:t>Sanctus</w:t>
      </w:r>
      <w:r w:rsidR="00C020F7" w:rsidRPr="0021481A">
        <w:rPr>
          <w:lang w:val="it-IT"/>
        </w:rPr>
        <w:t xml:space="preserve"> et [AG] </w:t>
      </w:r>
      <w:r w:rsidR="00C020F7" w:rsidRPr="0021481A">
        <w:rPr>
          <w:rStyle w:val="Incipit"/>
          <w:lang w:val="it-IT"/>
        </w:rPr>
        <w:t>A</w:t>
      </w:r>
      <w:r w:rsidR="002C7179" w:rsidRPr="0021481A">
        <w:rPr>
          <w:rStyle w:val="Incipit"/>
          <w:lang w:val="it-IT"/>
        </w:rPr>
        <w:t>gnus dei</w:t>
      </w:r>
      <w:r w:rsidR="00C020F7" w:rsidRPr="0021481A">
        <w:rPr>
          <w:lang w:val="it-IT"/>
        </w:rPr>
        <w:t xml:space="preserve"> ut in dominica. CO </w:t>
      </w:r>
      <w:r w:rsidR="00C020F7" w:rsidRPr="0021481A">
        <w:rPr>
          <w:rStyle w:val="Incipit"/>
          <w:lang w:val="it-IT"/>
        </w:rPr>
        <w:t>In splendoribus sanctorum</w:t>
      </w:r>
      <w:r w:rsidR="00C020F7" w:rsidRPr="0021481A">
        <w:rPr>
          <w:lang w:val="it-IT"/>
        </w:rPr>
        <w:t xml:space="preserve">. Et finita communione veniat </w:t>
      </w:r>
      <w:r w:rsidR="00C020F7" w:rsidRPr="0021481A">
        <w:rPr>
          <w:rStyle w:val="Funktion"/>
          <w:lang w:val="it-IT"/>
        </w:rPr>
        <w:t>sacerdos</w:t>
      </w:r>
      <w:r w:rsidR="00C020F7" w:rsidRPr="0021481A">
        <w:rPr>
          <w:lang w:val="it-IT"/>
        </w:rPr>
        <w:t xml:space="preserve"> et cantat EV </w:t>
      </w:r>
      <w:r w:rsidR="00C020F7" w:rsidRPr="0021481A">
        <w:rPr>
          <w:rStyle w:val="Incipit"/>
          <w:lang w:val="it-IT"/>
        </w:rPr>
        <w:t>Liber generationis Iesu Christi</w:t>
      </w:r>
      <w:r w:rsidR="00C020F7" w:rsidRPr="0021481A">
        <w:rPr>
          <w:lang w:val="it-IT"/>
        </w:rPr>
        <w:t>.</w:t>
      </w:r>
      <w:r w:rsidR="0058258D" w:rsidRPr="0021481A">
        <w:rPr>
          <w:lang w:val="it-IT"/>
        </w:rPr>
        <w:t xml:space="preserve"> Lect</w:t>
      </w:r>
      <w:r w:rsidR="004217CB" w:rsidRPr="0021481A">
        <w:rPr>
          <w:lang w:val="it-IT"/>
        </w:rPr>
        <w:t xml:space="preserve">o evangelio alta voce </w:t>
      </w:r>
      <w:r w:rsidR="004217CB" w:rsidRPr="0021481A">
        <w:rPr>
          <w:rStyle w:val="Funktion"/>
          <w:lang w:val="it-IT"/>
        </w:rPr>
        <w:t>cantores</w:t>
      </w:r>
      <w:r w:rsidR="004217CB" w:rsidRPr="0021481A">
        <w:rPr>
          <w:lang w:val="it-IT"/>
        </w:rPr>
        <w:t xml:space="preserve"> imponant [AC] </w:t>
      </w:r>
      <w:r w:rsidR="004217CB" w:rsidRPr="0021481A">
        <w:rPr>
          <w:rStyle w:val="Incipit"/>
          <w:lang w:val="it-IT"/>
        </w:rPr>
        <w:t>O mundi domina</w:t>
      </w:r>
      <w:r w:rsidR="004217CB" w:rsidRPr="0021481A">
        <w:rPr>
          <w:lang w:val="it-IT"/>
        </w:rPr>
        <w:t xml:space="preserve">. [_AN] </w:t>
      </w:r>
      <w:r w:rsidR="004217CB" w:rsidRPr="0021481A">
        <w:rPr>
          <w:rStyle w:val="Incipit"/>
          <w:lang w:val="it-IT"/>
        </w:rPr>
        <w:t>Hic iacet in praesepio</w:t>
      </w:r>
      <w:r w:rsidR="004217CB" w:rsidRPr="0021481A">
        <w:rPr>
          <w:lang w:val="it-IT"/>
        </w:rPr>
        <w:t xml:space="preserve">. Et finita antiphona incipiant [TD] </w:t>
      </w:r>
      <w:r w:rsidR="004217CB" w:rsidRPr="0021481A">
        <w:rPr>
          <w:rStyle w:val="Incipit"/>
          <w:lang w:val="it-IT"/>
        </w:rPr>
        <w:t>Te deum laudamus</w:t>
      </w:r>
      <w:r w:rsidR="004217CB" w:rsidRPr="0021481A">
        <w:rPr>
          <w:lang w:val="it-IT"/>
        </w:rPr>
        <w:t xml:space="preserve"> quod suscipitur cum omnibus campanis clare sonantibus. </w:t>
      </w:r>
    </w:p>
    <w:p w:rsidR="00FC4DE2" w:rsidRPr="0021481A" w:rsidRDefault="00C7462F" w:rsidP="004275F3">
      <w:pPr>
        <w:rPr>
          <w:lang w:val="it-IT"/>
        </w:rPr>
      </w:pPr>
      <w:r w:rsidRPr="0021481A">
        <w:rPr>
          <w:rStyle w:val="Time1"/>
          <w:lang w:val="it-IT"/>
        </w:rPr>
        <w:t>[Ad laudes]</w:t>
      </w:r>
      <w:r w:rsidRPr="0021481A">
        <w:rPr>
          <w:lang w:val="it-IT"/>
        </w:rPr>
        <w:t xml:space="preserve"> </w:t>
      </w:r>
      <w:r w:rsidR="004217CB" w:rsidRPr="0021481A">
        <w:rPr>
          <w:lang w:val="it-IT"/>
        </w:rPr>
        <w:t>Post haec laudes</w:t>
      </w:r>
      <w:r w:rsidR="002C512F" w:rsidRPr="0021481A">
        <w:rPr>
          <w:lang w:val="it-IT"/>
        </w:rPr>
        <w:t xml:space="preserve"> aga</w:t>
      </w:r>
      <w:r w:rsidR="004217CB" w:rsidRPr="0021481A">
        <w:rPr>
          <w:lang w:val="it-IT"/>
        </w:rPr>
        <w:t xml:space="preserve">ntur. Et non dicitur [VAR] </w:t>
      </w:r>
      <w:r w:rsidR="004217CB" w:rsidRPr="0021481A">
        <w:rPr>
          <w:rStyle w:val="Incipit"/>
          <w:lang w:val="it-IT"/>
        </w:rPr>
        <w:t>Deus in adiutorium</w:t>
      </w:r>
      <w:r w:rsidR="004217CB" w:rsidRPr="0021481A">
        <w:rPr>
          <w:lang w:val="it-IT"/>
        </w:rPr>
        <w:t xml:space="preserve">, (38vb) sed </w:t>
      </w:r>
      <w:r w:rsidR="004217CB" w:rsidRPr="0021481A">
        <w:rPr>
          <w:rStyle w:val="Funktion"/>
          <w:lang w:val="it-IT"/>
        </w:rPr>
        <w:t>cantores</w:t>
      </w:r>
      <w:r w:rsidR="004217CB" w:rsidRPr="0021481A">
        <w:rPr>
          <w:lang w:val="it-IT"/>
        </w:rPr>
        <w:t xml:space="preserve"> sic incipiant [AN] </w:t>
      </w:r>
      <w:r w:rsidR="004217CB" w:rsidRPr="0021481A">
        <w:rPr>
          <w:rStyle w:val="Incipit"/>
          <w:lang w:val="it-IT"/>
        </w:rPr>
        <w:t>Quem vidistis</w:t>
      </w:r>
      <w:r w:rsidR="004217CB" w:rsidRPr="0021481A">
        <w:rPr>
          <w:lang w:val="it-IT"/>
        </w:rPr>
        <w:t xml:space="preserve">. PS </w:t>
      </w:r>
      <w:r w:rsidR="004217CB" w:rsidRPr="0021481A">
        <w:rPr>
          <w:rStyle w:val="Incipit"/>
          <w:lang w:val="it-IT"/>
        </w:rPr>
        <w:t>Dominus regnavit</w:t>
      </w:r>
      <w:r w:rsidR="004217CB" w:rsidRPr="0021481A">
        <w:rPr>
          <w:lang w:val="it-IT"/>
        </w:rPr>
        <w:t xml:space="preserve"> cum ceteris. AN </w:t>
      </w:r>
      <w:r w:rsidR="004217CB" w:rsidRPr="0021481A">
        <w:rPr>
          <w:rStyle w:val="Incipit"/>
          <w:lang w:val="it-IT"/>
        </w:rPr>
        <w:t>Genuit puerpera regem</w:t>
      </w:r>
      <w:r w:rsidR="004217CB" w:rsidRPr="0021481A">
        <w:rPr>
          <w:lang w:val="it-IT"/>
        </w:rPr>
        <w:t xml:space="preserve">. AN </w:t>
      </w:r>
      <w:r w:rsidR="004217CB" w:rsidRPr="0021481A">
        <w:rPr>
          <w:rStyle w:val="Incipit"/>
          <w:lang w:val="it-IT"/>
        </w:rPr>
        <w:t>Angelus ad pastores ait</w:t>
      </w:r>
      <w:r w:rsidR="004217CB" w:rsidRPr="0021481A">
        <w:rPr>
          <w:lang w:val="it-IT"/>
        </w:rPr>
        <w:t xml:space="preserve">. AN </w:t>
      </w:r>
      <w:r w:rsidR="004217CB" w:rsidRPr="0021481A">
        <w:rPr>
          <w:rStyle w:val="Incipit"/>
          <w:lang w:val="it-IT"/>
        </w:rPr>
        <w:t>Facta est cum angelo</w:t>
      </w:r>
      <w:r w:rsidR="004217CB" w:rsidRPr="0021481A">
        <w:rPr>
          <w:lang w:val="it-IT"/>
        </w:rPr>
        <w:t xml:space="preserve">. AN </w:t>
      </w:r>
      <w:r w:rsidR="004217CB" w:rsidRPr="0021481A">
        <w:rPr>
          <w:rStyle w:val="Incipit"/>
          <w:lang w:val="it-IT"/>
        </w:rPr>
        <w:t>Parvulus filius</w:t>
      </w:r>
      <w:r w:rsidR="004217CB" w:rsidRPr="0021481A">
        <w:rPr>
          <w:lang w:val="it-IT"/>
        </w:rPr>
        <w:t xml:space="preserve">. Finita antiphona </w:t>
      </w:r>
      <w:r w:rsidR="004217CB" w:rsidRPr="0021481A">
        <w:rPr>
          <w:rStyle w:val="Funktion"/>
          <w:lang w:val="it-IT"/>
        </w:rPr>
        <w:t>cantores</w:t>
      </w:r>
      <w:r w:rsidR="004217CB" w:rsidRPr="0021481A">
        <w:rPr>
          <w:lang w:val="it-IT"/>
        </w:rPr>
        <w:t xml:space="preserve"> imponant AB </w:t>
      </w:r>
      <w:r w:rsidR="004217CB" w:rsidRPr="0021481A">
        <w:rPr>
          <w:rStyle w:val="Incipit"/>
          <w:lang w:val="it-IT"/>
        </w:rPr>
        <w:t>Gloria in excelsis deo</w:t>
      </w:r>
      <w:r w:rsidR="004217CB" w:rsidRPr="0021481A">
        <w:rPr>
          <w:lang w:val="it-IT"/>
        </w:rPr>
        <w:t xml:space="preserve">. PSBE </w:t>
      </w:r>
      <w:r w:rsidR="004217CB" w:rsidRPr="0021481A">
        <w:rPr>
          <w:rStyle w:val="Incipit"/>
          <w:lang w:val="it-IT"/>
        </w:rPr>
        <w:t>Benedictus deus Israel</w:t>
      </w:r>
      <w:r w:rsidR="004217CB" w:rsidRPr="0021481A">
        <w:rPr>
          <w:lang w:val="it-IT"/>
        </w:rPr>
        <w:t>. Capit</w:t>
      </w:r>
      <w:r w:rsidR="0058258D" w:rsidRPr="0021481A">
        <w:rPr>
          <w:lang w:val="it-IT"/>
        </w:rPr>
        <w:t>ulum nec versiculus dicitur. Se</w:t>
      </w:r>
      <w:r w:rsidR="004217CB" w:rsidRPr="0021481A">
        <w:rPr>
          <w:lang w:val="it-IT"/>
        </w:rPr>
        <w:t>d</w:t>
      </w:r>
      <w:r w:rsidR="0058258D" w:rsidRPr="0021481A">
        <w:rPr>
          <w:lang w:val="it-IT"/>
        </w:rPr>
        <w:t xml:space="preserve"> s</w:t>
      </w:r>
      <w:r w:rsidR="004217CB" w:rsidRPr="0021481A">
        <w:rPr>
          <w:lang w:val="it-IT"/>
        </w:rPr>
        <w:t xml:space="preserve">tatim dicat </w:t>
      </w:r>
      <w:r w:rsidR="004217CB" w:rsidRPr="0021481A">
        <w:rPr>
          <w:rStyle w:val="Funktion"/>
          <w:lang w:val="it-IT"/>
        </w:rPr>
        <w:t>sacerdos</w:t>
      </w:r>
      <w:r w:rsidR="004217CB" w:rsidRPr="0021481A">
        <w:rPr>
          <w:lang w:val="it-IT"/>
        </w:rPr>
        <w:t xml:space="preserve"> comple</w:t>
      </w:r>
      <w:r w:rsidR="002C512F" w:rsidRPr="0021481A">
        <w:rPr>
          <w:lang w:val="it-IT"/>
        </w:rPr>
        <w:t>%D::nda%</w:t>
      </w:r>
      <w:r w:rsidR="004217CB" w:rsidRPr="0021481A">
        <w:rPr>
          <w:lang w:val="it-IT"/>
        </w:rPr>
        <w:t xml:space="preserve">torium. Missa et matutina tunc clauduntur cum [BD] </w:t>
      </w:r>
      <w:r w:rsidR="004217CB" w:rsidRPr="0021481A">
        <w:rPr>
          <w:rStyle w:val="Incipit"/>
          <w:lang w:val="it-IT"/>
        </w:rPr>
        <w:t>Benedicamus domino</w:t>
      </w:r>
      <w:r w:rsidR="004217CB" w:rsidRPr="0021481A">
        <w:rPr>
          <w:lang w:val="it-IT"/>
        </w:rPr>
        <w:t>. Quia tunc populus (40ra) mittendus est.</w:t>
      </w:r>
    </w:p>
    <w:p w:rsidR="00564C9E" w:rsidRPr="0021481A" w:rsidRDefault="00C7462F" w:rsidP="004275F3">
      <w:pPr>
        <w:rPr>
          <w:lang w:val="pt-PT"/>
        </w:rPr>
      </w:pPr>
      <w:r w:rsidRPr="0021481A">
        <w:rPr>
          <w:rStyle w:val="Time1"/>
          <w:lang w:val="it-IT"/>
        </w:rPr>
        <w:t>[Ad secundam missam]</w:t>
      </w:r>
      <w:r w:rsidRPr="0021481A">
        <w:rPr>
          <w:lang w:val="it-IT"/>
        </w:rPr>
        <w:t xml:space="preserve"> </w:t>
      </w:r>
      <w:r w:rsidR="004217CB" w:rsidRPr="0021481A">
        <w:rPr>
          <w:lang w:val="it-IT"/>
        </w:rPr>
        <w:t xml:space="preserve">Finita prima missa sequitur alia missa cum intervallo, id est in ortu diei. Et datur tunc |singnum::signum| cum campana magna. Et eadem secunda missa agitur ad </w:t>
      </w:r>
      <w:r w:rsidR="004217CB" w:rsidRPr="0021481A">
        <w:rPr>
          <w:rStyle w:val="Ort"/>
          <w:lang w:val="it-IT"/>
        </w:rPr>
        <w:t>sanctam Mariam</w:t>
      </w:r>
      <w:r w:rsidR="004217CB" w:rsidRPr="0021481A">
        <w:rPr>
          <w:lang w:val="it-IT"/>
        </w:rPr>
        <w:t xml:space="preserve">, quam celebrabit </w:t>
      </w:r>
      <w:r w:rsidR="004217CB" w:rsidRPr="0021481A">
        <w:rPr>
          <w:rStyle w:val="Funktion"/>
          <w:lang w:val="it-IT"/>
        </w:rPr>
        <w:t>senior frater</w:t>
      </w:r>
      <w:r w:rsidR="004217CB" w:rsidRPr="0021481A">
        <w:rPr>
          <w:lang w:val="it-IT"/>
        </w:rPr>
        <w:t xml:space="preserve"> post illum, qui celebravit primam in galli cantu.</w:t>
      </w:r>
      <w:r w:rsidR="00564C9E" w:rsidRPr="0021481A">
        <w:rPr>
          <w:lang w:val="it-IT"/>
        </w:rPr>
        <w:t xml:space="preserve"> IN </w:t>
      </w:r>
      <w:r w:rsidR="00564C9E" w:rsidRPr="0021481A">
        <w:rPr>
          <w:rStyle w:val="Incipit"/>
          <w:lang w:val="it-IT"/>
        </w:rPr>
        <w:t>Lux fulgebit hodie</w:t>
      </w:r>
      <w:r w:rsidR="00564C9E" w:rsidRPr="0021481A">
        <w:rPr>
          <w:lang w:val="it-IT"/>
        </w:rPr>
        <w:t xml:space="preserve">. [KY] </w:t>
      </w:r>
      <w:r w:rsidR="00564C9E" w:rsidRPr="0021481A">
        <w:rPr>
          <w:rStyle w:val="Incipit"/>
          <w:lang w:val="it-IT"/>
        </w:rPr>
        <w:t>Kyrie</w:t>
      </w:r>
      <w:r w:rsidR="002C512F" w:rsidRPr="0021481A">
        <w:rPr>
          <w:lang w:val="it-IT"/>
        </w:rPr>
        <w:t xml:space="preserve"> hanc melodiam tene</w:t>
      </w:r>
      <w:r w:rsidR="00564C9E" w:rsidRPr="0021481A">
        <w:rPr>
          <w:lang w:val="it-IT"/>
        </w:rPr>
        <w:t xml:space="preserve">bis. [GL] </w:t>
      </w:r>
      <w:r w:rsidR="00564C9E" w:rsidRPr="0021481A">
        <w:rPr>
          <w:rStyle w:val="Incipit"/>
          <w:lang w:val="it-IT"/>
        </w:rPr>
        <w:t>Gloria in excelsis deo</w:t>
      </w:r>
      <w:r w:rsidR="00564C9E" w:rsidRPr="0021481A">
        <w:rPr>
          <w:lang w:val="it-IT"/>
        </w:rPr>
        <w:t xml:space="preserve">. </w:t>
      </w:r>
      <w:r w:rsidR="00564C9E" w:rsidRPr="0021481A">
        <w:rPr>
          <w:lang w:val="pt-PT"/>
        </w:rPr>
        <w:t xml:space="preserve">ORCL </w:t>
      </w:r>
      <w:r w:rsidR="00564C9E" w:rsidRPr="0021481A">
        <w:rPr>
          <w:rStyle w:val="Incipit"/>
          <w:lang w:val="pt-PT"/>
        </w:rPr>
        <w:t>Da quaesumus omnipotens deus</w:t>
      </w:r>
      <w:r w:rsidR="00564C9E" w:rsidRPr="0021481A">
        <w:rPr>
          <w:lang w:val="pt-PT"/>
        </w:rPr>
        <w:t xml:space="preserve">. Secunda de sancta Anastasia sub una conclusione [CLC] </w:t>
      </w:r>
      <w:r w:rsidR="00564C9E" w:rsidRPr="0021481A">
        <w:rPr>
          <w:rStyle w:val="Incipit"/>
          <w:lang w:val="pt-PT"/>
        </w:rPr>
        <w:t>Da (40rb) quaesumus omnipotens deus ut qui</w:t>
      </w:r>
      <w:r w:rsidR="00564C9E" w:rsidRPr="0021481A">
        <w:rPr>
          <w:lang w:val="pt-PT"/>
        </w:rPr>
        <w:t xml:space="preserve">. </w:t>
      </w:r>
      <w:r w:rsidR="00564C9E" w:rsidRPr="0021481A">
        <w:rPr>
          <w:lang w:val="it-IT"/>
        </w:rPr>
        <w:t xml:space="preserve">Deinde legitur EPP </w:t>
      </w:r>
      <w:r w:rsidR="00564C9E" w:rsidRPr="0021481A">
        <w:rPr>
          <w:rStyle w:val="Incipit"/>
          <w:lang w:val="it-IT"/>
        </w:rPr>
        <w:t>Spiritus domini super me</w:t>
      </w:r>
      <w:r w:rsidR="00564C9E" w:rsidRPr="0021481A">
        <w:rPr>
          <w:lang w:val="it-IT"/>
        </w:rPr>
        <w:t xml:space="preserve">. Alius legat EP </w:t>
      </w:r>
      <w:r w:rsidR="00564C9E" w:rsidRPr="0021481A">
        <w:rPr>
          <w:rStyle w:val="Incipit"/>
          <w:lang w:val="it-IT"/>
        </w:rPr>
        <w:t>Benignitas</w:t>
      </w:r>
      <w:r w:rsidR="00564C9E" w:rsidRPr="0021481A">
        <w:rPr>
          <w:lang w:val="it-IT"/>
        </w:rPr>
        <w:t xml:space="preserve">. </w:t>
      </w:r>
      <w:r w:rsidR="00564C9E" w:rsidRPr="0021481A">
        <w:rPr>
          <w:lang w:val="fr-FR"/>
        </w:rPr>
        <w:t xml:space="preserve">GR </w:t>
      </w:r>
      <w:r w:rsidR="00564C9E" w:rsidRPr="0021481A">
        <w:rPr>
          <w:rStyle w:val="Incipit"/>
          <w:lang w:val="fr-FR"/>
        </w:rPr>
        <w:t>Benedictus qui venit</w:t>
      </w:r>
      <w:r w:rsidR="00564C9E" w:rsidRPr="0021481A">
        <w:rPr>
          <w:lang w:val="fr-FR"/>
        </w:rPr>
        <w:t xml:space="preserve">. ALV </w:t>
      </w:r>
      <w:r w:rsidR="00564C9E" w:rsidRPr="0021481A">
        <w:rPr>
          <w:rStyle w:val="Incipit"/>
          <w:lang w:val="fr-FR"/>
        </w:rPr>
        <w:t>Dominus regnavit</w:t>
      </w:r>
      <w:r w:rsidR="00564C9E" w:rsidRPr="0021481A">
        <w:rPr>
          <w:lang w:val="fr-FR"/>
        </w:rPr>
        <w:t xml:space="preserve">. SE </w:t>
      </w:r>
      <w:r w:rsidR="00564C9E" w:rsidRPr="0021481A">
        <w:rPr>
          <w:rStyle w:val="Incipit"/>
          <w:lang w:val="fr-FR"/>
        </w:rPr>
        <w:t>Grates nunc omnes</w:t>
      </w:r>
      <w:r w:rsidR="00564C9E" w:rsidRPr="0021481A">
        <w:rPr>
          <w:lang w:val="fr-FR"/>
        </w:rPr>
        <w:t xml:space="preserve">. EV </w:t>
      </w:r>
      <w:r w:rsidR="00564C9E" w:rsidRPr="0021481A">
        <w:rPr>
          <w:rStyle w:val="Incipit"/>
          <w:lang w:val="fr-FR"/>
        </w:rPr>
        <w:t>Pastores loquebantur</w:t>
      </w:r>
      <w:r w:rsidR="00564C9E" w:rsidRPr="0021481A">
        <w:rPr>
          <w:lang w:val="fr-FR"/>
        </w:rPr>
        <w:t xml:space="preserve">. [CR] </w:t>
      </w:r>
      <w:r w:rsidR="00564C9E" w:rsidRPr="0021481A">
        <w:rPr>
          <w:rStyle w:val="Incipit"/>
          <w:lang w:val="fr-FR"/>
        </w:rPr>
        <w:t>Credo</w:t>
      </w:r>
      <w:r w:rsidR="00564C9E" w:rsidRPr="0021481A">
        <w:rPr>
          <w:lang w:val="fr-FR"/>
        </w:rPr>
        <w:t xml:space="preserve">. OF </w:t>
      </w:r>
      <w:r w:rsidR="00564C9E" w:rsidRPr="0021481A">
        <w:rPr>
          <w:rStyle w:val="Incipit"/>
          <w:lang w:val="fr-FR"/>
        </w:rPr>
        <w:t>Deus enim firmavit</w:t>
      </w:r>
      <w:r w:rsidR="00564C9E" w:rsidRPr="0021481A">
        <w:rPr>
          <w:lang w:val="fr-FR"/>
        </w:rPr>
        <w:t xml:space="preserve"> </w:t>
      </w:r>
      <w:r w:rsidR="006931FB" w:rsidRPr="0021481A">
        <w:rPr>
          <w:lang w:val="fr-FR"/>
        </w:rPr>
        <w:t>|</w:t>
      </w:r>
      <w:r w:rsidR="00564C9E" w:rsidRPr="0021481A">
        <w:rPr>
          <w:lang w:val="fr-FR"/>
        </w:rPr>
        <w:t>curiali</w:t>
      </w:r>
      <w:r w:rsidR="006931FB" w:rsidRPr="0021481A">
        <w:rPr>
          <w:lang w:val="fr-FR"/>
        </w:rPr>
        <w:t>::cum versu offertoriali|</w:t>
      </w:r>
      <w:r w:rsidR="00564C9E" w:rsidRPr="0021481A">
        <w:rPr>
          <w:lang w:val="fr-FR"/>
        </w:rPr>
        <w:t xml:space="preserve"> |I::</w:t>
      </w:r>
      <w:r w:rsidR="006931FB" w:rsidRPr="0021481A">
        <w:rPr>
          <w:lang w:val="fr-FR"/>
        </w:rPr>
        <w:t>so lautet das</w:t>
      </w:r>
      <w:r w:rsidR="00564C9E" w:rsidRPr="0021481A">
        <w:rPr>
          <w:lang w:val="fr-FR"/>
        </w:rPr>
        <w:t xml:space="preserve"> Brevier </w:t>
      </w:r>
      <w:r w:rsidR="006931FB" w:rsidRPr="0021481A">
        <w:rPr>
          <w:lang w:val="fr-FR"/>
        </w:rPr>
        <w:t>gedr. ca. 1495 f. LXXIIa</w:t>
      </w:r>
      <w:r w:rsidR="006931FB">
        <w:t>β</w:t>
      </w:r>
      <w:r w:rsidR="00564C9E" w:rsidRPr="0021481A">
        <w:rPr>
          <w:lang w:val="fr-FR"/>
        </w:rPr>
        <w:t>|</w:t>
      </w:r>
      <w:r w:rsidR="006931FB" w:rsidRPr="0021481A">
        <w:rPr>
          <w:lang w:val="fr-FR"/>
        </w:rPr>
        <w:t xml:space="preserve"> [OV] </w:t>
      </w:r>
      <w:r w:rsidR="006931FB" w:rsidRPr="0021481A">
        <w:rPr>
          <w:rStyle w:val="Incipit"/>
          <w:lang w:val="fr-FR"/>
        </w:rPr>
        <w:t>Dominus regnavit</w:t>
      </w:r>
      <w:r w:rsidR="006931FB" w:rsidRPr="0021481A">
        <w:rPr>
          <w:lang w:val="fr-FR"/>
        </w:rPr>
        <w:t xml:space="preserve">. </w:t>
      </w:r>
      <w:r w:rsidR="006931FB" w:rsidRPr="0021481A">
        <w:rPr>
          <w:lang w:val="pt-PT"/>
        </w:rPr>
        <w:t xml:space="preserve">Praefatio ut supra. [VAR] </w:t>
      </w:r>
      <w:r w:rsidR="006931FB" w:rsidRPr="0021481A">
        <w:rPr>
          <w:rStyle w:val="Incipit"/>
          <w:lang w:val="pt-PT"/>
        </w:rPr>
        <w:t>Communicantes et diem</w:t>
      </w:r>
      <w:r w:rsidR="006931FB" w:rsidRPr="0021481A">
        <w:rPr>
          <w:lang w:val="pt-PT"/>
        </w:rPr>
        <w:t xml:space="preserve">. CO </w:t>
      </w:r>
      <w:r w:rsidR="006931FB" w:rsidRPr="0021481A">
        <w:rPr>
          <w:rStyle w:val="Incipit"/>
          <w:lang w:val="pt-PT"/>
        </w:rPr>
        <w:t>Exulta filia</w:t>
      </w:r>
      <w:r w:rsidR="006931FB" w:rsidRPr="0021481A">
        <w:rPr>
          <w:lang w:val="pt-PT"/>
        </w:rPr>
        <w:t xml:space="preserve">. [IM] </w:t>
      </w:r>
      <w:r w:rsidR="006931FB" w:rsidRPr="0021481A">
        <w:rPr>
          <w:rStyle w:val="Incipit"/>
          <w:lang w:val="pt-PT"/>
        </w:rPr>
        <w:t>Ite missa est</w:t>
      </w:r>
      <w:r w:rsidR="006931FB" w:rsidRPr="0021481A">
        <w:rPr>
          <w:lang w:val="pt-PT"/>
        </w:rPr>
        <w:t>.</w:t>
      </w:r>
      <w:r w:rsidR="001523FB" w:rsidRPr="0021481A">
        <w:rPr>
          <w:lang w:val="pt-PT"/>
        </w:rPr>
        <w:t xml:space="preserve"> Post</w:t>
      </w:r>
      <w:r w:rsidR="00B723A2" w:rsidRPr="0021481A">
        <w:rPr>
          <w:lang w:val="pt-PT"/>
        </w:rPr>
        <w:t xml:space="preserve"> heac cante</w:t>
      </w:r>
      <w:r w:rsidR="008161F9" w:rsidRPr="0021481A">
        <w:rPr>
          <w:lang w:val="pt-PT"/>
        </w:rPr>
        <w:t xml:space="preserve">tur antiphona sollemniter de beata virgine [AC] </w:t>
      </w:r>
      <w:r w:rsidR="008161F9" w:rsidRPr="0021481A">
        <w:rPr>
          <w:rStyle w:val="Incipit"/>
          <w:lang w:val="pt-PT"/>
        </w:rPr>
        <w:t>Haec dies quam</w:t>
      </w:r>
      <w:r w:rsidR="008161F9" w:rsidRPr="0021481A">
        <w:rPr>
          <w:lang w:val="pt-PT"/>
        </w:rPr>
        <w:t xml:space="preserve">. (40va) ORC </w:t>
      </w:r>
      <w:r w:rsidR="008161F9" w:rsidRPr="0021481A">
        <w:rPr>
          <w:rStyle w:val="Incipit"/>
          <w:lang w:val="pt-PT"/>
        </w:rPr>
        <w:t>Deus qui de beatae</w:t>
      </w:r>
      <w:r w:rsidR="008161F9" w:rsidRPr="0021481A">
        <w:rPr>
          <w:lang w:val="pt-PT"/>
        </w:rPr>
        <w:t>.</w:t>
      </w:r>
    </w:p>
    <w:p w:rsidR="008161F9" w:rsidRPr="0021481A" w:rsidRDefault="008161F9" w:rsidP="004275F3">
      <w:pPr>
        <w:rPr>
          <w:lang w:val="fr-FR"/>
        </w:rPr>
      </w:pPr>
      <w:r w:rsidRPr="0021481A">
        <w:rPr>
          <w:rStyle w:val="Time1"/>
          <w:lang w:val="pt-PT"/>
        </w:rPr>
        <w:t>Ad primam</w:t>
      </w:r>
      <w:r w:rsidRPr="0021481A">
        <w:rPr>
          <w:lang w:val="pt-PT"/>
        </w:rPr>
        <w:t xml:space="preserve"> cantentur duo versu [HV] </w:t>
      </w:r>
      <w:r w:rsidRPr="0021481A">
        <w:rPr>
          <w:rStyle w:val="Incipit"/>
          <w:lang w:val="pt-PT"/>
        </w:rPr>
        <w:t>Gaudet chorus</w:t>
      </w:r>
      <w:r w:rsidRPr="0021481A">
        <w:rPr>
          <w:lang w:val="pt-PT"/>
        </w:rPr>
        <w:t xml:space="preserve">. [HV] </w:t>
      </w:r>
      <w:r w:rsidRPr="0021481A">
        <w:rPr>
          <w:rStyle w:val="Incipit"/>
          <w:lang w:val="pt-PT"/>
        </w:rPr>
        <w:t>Summo parenti</w:t>
      </w:r>
      <w:r w:rsidRPr="0021481A">
        <w:rPr>
          <w:lang w:val="pt-PT"/>
        </w:rPr>
        <w:t xml:space="preserve">. AN </w:t>
      </w:r>
      <w:r w:rsidRPr="0021481A">
        <w:rPr>
          <w:rStyle w:val="Incipit"/>
          <w:lang w:val="pt-PT"/>
        </w:rPr>
        <w:t>Gaudeamus omnes fideles</w:t>
      </w:r>
      <w:r w:rsidRPr="0021481A">
        <w:rPr>
          <w:lang w:val="pt-PT"/>
        </w:rPr>
        <w:t xml:space="preserve">. </w:t>
      </w:r>
      <w:r w:rsidRPr="0021481A">
        <w:rPr>
          <w:lang w:val="fr-FR"/>
        </w:rPr>
        <w:t xml:space="preserve">CP </w:t>
      </w:r>
      <w:r w:rsidRPr="0021481A">
        <w:rPr>
          <w:rStyle w:val="Incipit"/>
          <w:lang w:val="fr-FR"/>
        </w:rPr>
        <w:t>Apparuit benignitas</w:t>
      </w:r>
      <w:r w:rsidRPr="0021481A">
        <w:rPr>
          <w:lang w:val="fr-FR"/>
        </w:rPr>
        <w:t xml:space="preserve">. RB </w:t>
      </w:r>
      <w:r w:rsidR="00576FF8" w:rsidRPr="0021481A">
        <w:rPr>
          <w:rStyle w:val="Incipit"/>
          <w:lang w:val="fr-FR"/>
        </w:rPr>
        <w:t>Christe fili d</w:t>
      </w:r>
      <w:r w:rsidRPr="0021481A">
        <w:rPr>
          <w:rStyle w:val="Incipit"/>
          <w:lang w:val="fr-FR"/>
        </w:rPr>
        <w:t>e</w:t>
      </w:r>
      <w:r w:rsidR="00576FF8" w:rsidRPr="0021481A">
        <w:rPr>
          <w:rStyle w:val="Incipit"/>
          <w:lang w:val="fr-FR"/>
        </w:rPr>
        <w:t>i</w:t>
      </w:r>
      <w:r w:rsidRPr="0021481A">
        <w:rPr>
          <w:lang w:val="fr-FR"/>
        </w:rPr>
        <w:t xml:space="preserve">. RV </w:t>
      </w:r>
      <w:r w:rsidRPr="0021481A">
        <w:rPr>
          <w:rStyle w:val="Incipit"/>
          <w:lang w:val="fr-FR"/>
        </w:rPr>
        <w:t>Qui natus est de virgine</w:t>
      </w:r>
      <w:r w:rsidR="00B723A2" w:rsidRPr="0021481A">
        <w:rPr>
          <w:lang w:val="fr-FR"/>
        </w:rPr>
        <w:t xml:space="preserve">. </w:t>
      </w:r>
      <w:r w:rsidR="00E73FE4" w:rsidRPr="0021481A">
        <w:rPr>
          <w:lang w:val="fr-FR"/>
        </w:rPr>
        <w:t>VS</w:t>
      </w:r>
      <w:r w:rsidRPr="0021481A">
        <w:rPr>
          <w:lang w:val="fr-FR"/>
        </w:rPr>
        <w:t xml:space="preserve"> </w:t>
      </w:r>
      <w:r w:rsidRPr="0021481A">
        <w:rPr>
          <w:rStyle w:val="Incipit"/>
          <w:lang w:val="fr-FR"/>
        </w:rPr>
        <w:t>Benedictus</w:t>
      </w:r>
      <w:r w:rsidR="00B723A2" w:rsidRPr="0021481A">
        <w:rPr>
          <w:lang w:val="fr-FR"/>
        </w:rPr>
        <w:t xml:space="preserve"> minor.</w:t>
      </w:r>
      <w:r w:rsidRPr="0021481A">
        <w:rPr>
          <w:lang w:val="fr-FR"/>
        </w:rPr>
        <w:t xml:space="preserve"> [KY] </w:t>
      </w:r>
      <w:r w:rsidRPr="0021481A">
        <w:rPr>
          <w:rStyle w:val="Incipit"/>
          <w:lang w:val="fr-FR"/>
        </w:rPr>
        <w:t>Kyrie</w:t>
      </w:r>
      <w:r w:rsidRPr="0021481A">
        <w:rPr>
          <w:lang w:val="fr-FR"/>
        </w:rPr>
        <w:t xml:space="preserve"> cum [PN] </w:t>
      </w:r>
      <w:r w:rsidRPr="0021481A">
        <w:rPr>
          <w:rStyle w:val="Incipit"/>
          <w:lang w:val="fr-FR"/>
        </w:rPr>
        <w:t>Pater noster</w:t>
      </w:r>
      <w:r w:rsidRPr="0021481A">
        <w:rPr>
          <w:lang w:val="fr-FR"/>
        </w:rPr>
        <w:t>.</w:t>
      </w:r>
      <w:r w:rsidR="00E73FE4" w:rsidRPr="0021481A">
        <w:rPr>
          <w:lang w:val="fr-FR"/>
        </w:rPr>
        <w:t xml:space="preserve"> [CD</w:t>
      </w:r>
      <w:r w:rsidR="0005127F" w:rsidRPr="0021481A">
        <w:rPr>
          <w:lang w:val="fr-FR"/>
        </w:rPr>
        <w:t xml:space="preserve">] </w:t>
      </w:r>
      <w:r w:rsidR="0005127F" w:rsidRPr="0021481A">
        <w:rPr>
          <w:rStyle w:val="Incipit"/>
          <w:lang w:val="fr-FR"/>
        </w:rPr>
        <w:t xml:space="preserve">Credo in </w:t>
      </w:r>
      <w:r w:rsidR="00E73FE4" w:rsidRPr="0021481A">
        <w:rPr>
          <w:rStyle w:val="Incipit"/>
          <w:lang w:val="fr-FR"/>
        </w:rPr>
        <w:t>|unum::</w:t>
      </w:r>
      <w:r w:rsidR="0005127F" w:rsidRPr="0021481A">
        <w:rPr>
          <w:rStyle w:val="Incipit"/>
          <w:lang w:val="fr-FR"/>
        </w:rPr>
        <w:t>deum</w:t>
      </w:r>
      <w:r w:rsidR="00E73FE4" w:rsidRPr="0021481A">
        <w:rPr>
          <w:rStyle w:val="Incipit"/>
          <w:lang w:val="fr-FR"/>
        </w:rPr>
        <w:t>|</w:t>
      </w:r>
      <w:r w:rsidR="0005127F" w:rsidRPr="0021481A">
        <w:rPr>
          <w:lang w:val="fr-FR"/>
        </w:rPr>
        <w:t xml:space="preserve">. Sequitur OR </w:t>
      </w:r>
      <w:r w:rsidR="0005127F" w:rsidRPr="0021481A">
        <w:rPr>
          <w:rStyle w:val="Incipit"/>
          <w:lang w:val="fr-FR"/>
        </w:rPr>
        <w:t>Concede quaesumus omnipotens deus</w:t>
      </w:r>
      <w:r w:rsidR="0005127F" w:rsidRPr="0021481A">
        <w:rPr>
          <w:lang w:val="fr-FR"/>
        </w:rPr>
        <w:t>. Preces non dicantur.</w:t>
      </w:r>
    </w:p>
    <w:p w:rsidR="0005127F" w:rsidRPr="0021481A" w:rsidRDefault="0005127F" w:rsidP="004275F3">
      <w:pPr>
        <w:rPr>
          <w:lang w:val="fr-FR"/>
        </w:rPr>
      </w:pPr>
      <w:r w:rsidRPr="0021481A">
        <w:rPr>
          <w:rStyle w:val="Time1"/>
          <w:lang w:val="fr-FR"/>
        </w:rPr>
        <w:t>Ad tertiam</w:t>
      </w:r>
      <w:r w:rsidRPr="0021481A">
        <w:rPr>
          <w:lang w:val="fr-FR"/>
        </w:rPr>
        <w:t xml:space="preserve"> HYHV </w:t>
      </w:r>
      <w:r w:rsidRPr="0021481A">
        <w:rPr>
          <w:rStyle w:val="Incipit"/>
          <w:lang w:val="fr-FR"/>
        </w:rPr>
        <w:t>Gaudet chorus</w:t>
      </w:r>
      <w:r w:rsidRPr="0021481A">
        <w:rPr>
          <w:lang w:val="fr-FR"/>
        </w:rPr>
        <w:t xml:space="preserve">. </w:t>
      </w:r>
      <w:r w:rsidRPr="0021481A">
        <w:rPr>
          <w:lang w:val="pt-PT"/>
        </w:rPr>
        <w:t xml:space="preserve">HV </w:t>
      </w:r>
      <w:r w:rsidRPr="0021481A">
        <w:rPr>
          <w:rStyle w:val="Incipit"/>
          <w:lang w:val="pt-PT"/>
        </w:rPr>
        <w:t>Summo parenti</w:t>
      </w:r>
      <w:r w:rsidRPr="0021481A">
        <w:rPr>
          <w:lang w:val="pt-PT"/>
        </w:rPr>
        <w:t xml:space="preserve">. AN </w:t>
      </w:r>
      <w:r w:rsidRPr="0021481A">
        <w:rPr>
          <w:rStyle w:val="Incipit"/>
          <w:lang w:val="pt-PT"/>
        </w:rPr>
        <w:t>Virgo hodie fidelis</w:t>
      </w:r>
      <w:r w:rsidRPr="0021481A">
        <w:rPr>
          <w:lang w:val="pt-PT"/>
        </w:rPr>
        <w:t xml:space="preserve">. CP </w:t>
      </w:r>
      <w:r w:rsidRPr="0021481A">
        <w:rPr>
          <w:rStyle w:val="Incipit"/>
          <w:lang w:val="pt-PT"/>
        </w:rPr>
        <w:t>Multifariam multisque</w:t>
      </w:r>
      <w:r w:rsidRPr="0021481A">
        <w:rPr>
          <w:lang w:val="pt-PT"/>
        </w:rPr>
        <w:t xml:space="preserve">. </w:t>
      </w:r>
      <w:r w:rsidRPr="0021481A">
        <w:rPr>
          <w:lang w:val="fr-FR"/>
        </w:rPr>
        <w:t xml:space="preserve">RB </w:t>
      </w:r>
      <w:r w:rsidRPr="0021481A">
        <w:rPr>
          <w:rStyle w:val="Incipit"/>
          <w:lang w:val="fr-FR"/>
        </w:rPr>
        <w:t>Benedictus qui</w:t>
      </w:r>
      <w:r w:rsidRPr="0021481A">
        <w:rPr>
          <w:lang w:val="fr-FR"/>
        </w:rPr>
        <w:t xml:space="preserve">. RV </w:t>
      </w:r>
      <w:r w:rsidRPr="0021481A">
        <w:rPr>
          <w:rStyle w:val="Incipit"/>
          <w:lang w:val="fr-FR"/>
        </w:rPr>
        <w:t>Deus (40vb) dominus</w:t>
      </w:r>
      <w:r w:rsidR="00B723A2" w:rsidRPr="0021481A">
        <w:rPr>
          <w:lang w:val="fr-FR"/>
        </w:rPr>
        <w:t>. VS</w:t>
      </w:r>
      <w:r w:rsidRPr="0021481A">
        <w:rPr>
          <w:lang w:val="fr-FR"/>
        </w:rPr>
        <w:t xml:space="preserve"> </w:t>
      </w:r>
      <w:r w:rsidRPr="0021481A">
        <w:rPr>
          <w:rStyle w:val="Incipit"/>
          <w:lang w:val="fr-FR"/>
        </w:rPr>
        <w:t>Natus est nobis</w:t>
      </w:r>
      <w:r w:rsidR="00B723A2" w:rsidRPr="0021481A">
        <w:rPr>
          <w:lang w:val="fr-FR"/>
        </w:rPr>
        <w:t xml:space="preserve"> minor.</w:t>
      </w:r>
      <w:r w:rsidRPr="0021481A">
        <w:rPr>
          <w:lang w:val="fr-FR"/>
        </w:rPr>
        <w:t xml:space="preserve"> Sequitur OR </w:t>
      </w:r>
      <w:r w:rsidRPr="0021481A">
        <w:rPr>
          <w:rStyle w:val="Incipit"/>
          <w:lang w:val="fr-FR"/>
        </w:rPr>
        <w:t>Concede quaesumus omnipotens deus</w:t>
      </w:r>
      <w:r w:rsidRPr="0021481A">
        <w:rPr>
          <w:lang w:val="fr-FR"/>
        </w:rPr>
        <w:t xml:space="preserve">. </w:t>
      </w:r>
    </w:p>
    <w:p w:rsidR="005D5C0A" w:rsidRPr="0021481A" w:rsidRDefault="00B723A2" w:rsidP="004275F3">
      <w:pPr>
        <w:rPr>
          <w:lang w:val="fr-FR"/>
        </w:rPr>
      </w:pPr>
      <w:r w:rsidRPr="0021481A">
        <w:rPr>
          <w:lang w:val="fr-FR"/>
        </w:rPr>
        <w:t>Post haec cante</w:t>
      </w:r>
      <w:r w:rsidR="0005127F" w:rsidRPr="0021481A">
        <w:rPr>
          <w:lang w:val="fr-FR"/>
        </w:rPr>
        <w:t xml:space="preserve">ntur tropi, quos incipit </w:t>
      </w:r>
      <w:r w:rsidR="0005127F" w:rsidRPr="0021481A">
        <w:rPr>
          <w:rStyle w:val="Funktion"/>
          <w:lang w:val="fr-FR"/>
        </w:rPr>
        <w:t>sacerdos</w:t>
      </w:r>
      <w:r w:rsidR="00B169EA" w:rsidRPr="0021481A">
        <w:rPr>
          <w:lang w:val="fr-FR"/>
        </w:rPr>
        <w:t xml:space="preserve"> [TP</w:t>
      </w:r>
      <w:r w:rsidR="0005127F" w:rsidRPr="0021481A">
        <w:rPr>
          <w:lang w:val="fr-FR"/>
        </w:rPr>
        <w:t xml:space="preserve">] </w:t>
      </w:r>
      <w:r w:rsidR="0005127F" w:rsidRPr="0021481A">
        <w:rPr>
          <w:rStyle w:val="Incipit"/>
          <w:lang w:val="fr-FR"/>
        </w:rPr>
        <w:t>Hodie cantandus est nobis</w:t>
      </w:r>
      <w:r w:rsidR="0005127F" w:rsidRPr="0021481A">
        <w:rPr>
          <w:lang w:val="fr-FR"/>
        </w:rPr>
        <w:t xml:space="preserve">. </w:t>
      </w:r>
      <w:r w:rsidR="0005127F" w:rsidRPr="0021481A">
        <w:rPr>
          <w:rStyle w:val="Funktion"/>
          <w:lang w:val="fr-FR"/>
        </w:rPr>
        <w:t>Chorus</w:t>
      </w:r>
      <w:r w:rsidR="0005127F" w:rsidRPr="0021481A">
        <w:rPr>
          <w:lang w:val="fr-FR"/>
        </w:rPr>
        <w:t xml:space="preserve"> respondet [TPV] </w:t>
      </w:r>
      <w:r w:rsidR="0005127F" w:rsidRPr="0021481A">
        <w:rPr>
          <w:rStyle w:val="Incipit"/>
          <w:lang w:val="fr-FR"/>
        </w:rPr>
        <w:t>Quis est puer</w:t>
      </w:r>
      <w:r w:rsidR="0005127F" w:rsidRPr="0021481A">
        <w:rPr>
          <w:lang w:val="fr-FR"/>
        </w:rPr>
        <w:t xml:space="preserve">. </w:t>
      </w:r>
      <w:r w:rsidR="00C52B71" w:rsidRPr="0021481A">
        <w:rPr>
          <w:rStyle w:val="Funktion"/>
          <w:lang w:val="fr-FR"/>
        </w:rPr>
        <w:t>Sacerdos</w:t>
      </w:r>
      <w:r w:rsidR="00C52B71" w:rsidRPr="0021481A">
        <w:rPr>
          <w:lang w:val="fr-FR"/>
        </w:rPr>
        <w:t xml:space="preserve"> respondet [TPV] </w:t>
      </w:r>
      <w:r w:rsidR="00C52B71" w:rsidRPr="0021481A">
        <w:rPr>
          <w:rStyle w:val="Incipit"/>
          <w:lang w:val="fr-FR"/>
        </w:rPr>
        <w:t>Hic est enim</w:t>
      </w:r>
      <w:r w:rsidR="00C52B71" w:rsidRPr="0021481A">
        <w:rPr>
          <w:lang w:val="fr-FR"/>
        </w:rPr>
        <w:t xml:space="preserve">. </w:t>
      </w:r>
    </w:p>
    <w:p w:rsidR="0005127F" w:rsidRDefault="005D5C0A" w:rsidP="004275F3">
      <w:r w:rsidRPr="0021481A">
        <w:rPr>
          <w:rStyle w:val="Time1"/>
          <w:lang w:val="fr-FR"/>
        </w:rPr>
        <w:t>[Ad tertiam missam]</w:t>
      </w:r>
      <w:r w:rsidRPr="0021481A">
        <w:rPr>
          <w:lang w:val="fr-FR"/>
        </w:rPr>
        <w:t xml:space="preserve"> </w:t>
      </w:r>
      <w:r w:rsidR="00C52B71" w:rsidRPr="0021481A">
        <w:rPr>
          <w:lang w:val="fr-FR"/>
        </w:rPr>
        <w:t xml:space="preserve">Quo finito </w:t>
      </w:r>
      <w:r w:rsidR="00C52B71" w:rsidRPr="0021481A">
        <w:rPr>
          <w:rStyle w:val="Funktion"/>
          <w:lang w:val="fr-FR"/>
        </w:rPr>
        <w:t>chorus</w:t>
      </w:r>
      <w:r w:rsidR="00C52B71" w:rsidRPr="0021481A">
        <w:rPr>
          <w:lang w:val="fr-FR"/>
        </w:rPr>
        <w:t xml:space="preserve"> incipiat IN </w:t>
      </w:r>
      <w:r w:rsidR="00C52B71" w:rsidRPr="0021481A">
        <w:rPr>
          <w:rStyle w:val="Incipit"/>
          <w:lang w:val="fr-FR"/>
        </w:rPr>
        <w:t>Puer natus est nobis</w:t>
      </w:r>
      <w:r w:rsidR="00C52B71" w:rsidRPr="0021481A">
        <w:rPr>
          <w:lang w:val="fr-FR"/>
        </w:rPr>
        <w:t xml:space="preserve">. Deinde sollemne [KY] </w:t>
      </w:r>
      <w:r w:rsidR="00C52B71" w:rsidRPr="0021481A">
        <w:rPr>
          <w:rStyle w:val="Incipit"/>
          <w:lang w:val="fr-FR"/>
        </w:rPr>
        <w:t>Kyrie</w:t>
      </w:r>
      <w:r w:rsidR="00C52B71" w:rsidRPr="0021481A">
        <w:rPr>
          <w:lang w:val="fr-FR"/>
        </w:rPr>
        <w:t xml:space="preserve"> cum [GL] </w:t>
      </w:r>
      <w:r w:rsidR="00C52B71" w:rsidRPr="0021481A">
        <w:rPr>
          <w:rStyle w:val="Incipit"/>
          <w:lang w:val="fr-FR"/>
        </w:rPr>
        <w:t>Gloria in excelsis</w:t>
      </w:r>
      <w:r w:rsidR="00C52B71" w:rsidRPr="0021481A">
        <w:rPr>
          <w:lang w:val="fr-FR"/>
        </w:rPr>
        <w:t xml:space="preserve">. Una tantum dicatur OR </w:t>
      </w:r>
      <w:r w:rsidR="00C52B71" w:rsidRPr="0021481A">
        <w:rPr>
          <w:rStyle w:val="Incipit"/>
          <w:lang w:val="fr-FR"/>
        </w:rPr>
        <w:t>Concede quaesumus omnipotens deus</w:t>
      </w:r>
      <w:r w:rsidR="00C52B71" w:rsidRPr="0021481A">
        <w:rPr>
          <w:lang w:val="fr-FR"/>
        </w:rPr>
        <w:t xml:space="preserve">. </w:t>
      </w:r>
      <w:r w:rsidR="00C52B71" w:rsidRPr="0021481A">
        <w:rPr>
          <w:rStyle w:val="Funktion"/>
          <w:lang w:val="fr-FR"/>
        </w:rPr>
        <w:lastRenderedPageBreak/>
        <w:t>Subdiaconus</w:t>
      </w:r>
      <w:r w:rsidR="00C52B71" w:rsidRPr="0021481A">
        <w:rPr>
          <w:lang w:val="fr-FR"/>
        </w:rPr>
        <w:t xml:space="preserve"> (41ra) legatur EPP </w:t>
      </w:r>
      <w:r w:rsidR="00C52B71" w:rsidRPr="0021481A">
        <w:rPr>
          <w:rStyle w:val="Incipit"/>
          <w:lang w:val="fr-FR"/>
        </w:rPr>
        <w:t>Propter hoc sciet</w:t>
      </w:r>
      <w:r w:rsidR="00C52B71" w:rsidRPr="0021481A">
        <w:rPr>
          <w:lang w:val="fr-FR"/>
        </w:rPr>
        <w:t xml:space="preserve">. Alius </w:t>
      </w:r>
      <w:r w:rsidR="00C52B71" w:rsidRPr="0021481A">
        <w:rPr>
          <w:rStyle w:val="Funktion"/>
          <w:lang w:val="fr-FR"/>
        </w:rPr>
        <w:t>diaconus</w:t>
      </w:r>
      <w:r w:rsidR="00C52B71" w:rsidRPr="0021481A">
        <w:rPr>
          <w:lang w:val="fr-FR"/>
        </w:rPr>
        <w:t xml:space="preserve"> legat EP </w:t>
      </w:r>
      <w:r w:rsidR="00C52B71" w:rsidRPr="0021481A">
        <w:rPr>
          <w:rStyle w:val="Incipit"/>
          <w:lang w:val="fr-FR"/>
        </w:rPr>
        <w:t>Multifariam multisque</w:t>
      </w:r>
      <w:r w:rsidR="00C52B71" w:rsidRPr="0021481A">
        <w:rPr>
          <w:lang w:val="fr-FR"/>
        </w:rPr>
        <w:t xml:space="preserve">. GR </w:t>
      </w:r>
      <w:r w:rsidR="00C52B71" w:rsidRPr="0021481A">
        <w:rPr>
          <w:rStyle w:val="Incipit"/>
          <w:lang w:val="fr-FR"/>
        </w:rPr>
        <w:t>Viderunt omnes</w:t>
      </w:r>
      <w:r w:rsidR="00C52B71" w:rsidRPr="0021481A">
        <w:rPr>
          <w:lang w:val="fr-FR"/>
        </w:rPr>
        <w:t xml:space="preserve">. ALV </w:t>
      </w:r>
      <w:r w:rsidR="00C52B71" w:rsidRPr="0021481A">
        <w:rPr>
          <w:rStyle w:val="Incipit"/>
          <w:lang w:val="fr-FR"/>
        </w:rPr>
        <w:t>Dies sanctificatus illuxit</w:t>
      </w:r>
      <w:r w:rsidR="00C52B71" w:rsidRPr="0021481A">
        <w:rPr>
          <w:lang w:val="fr-FR"/>
        </w:rPr>
        <w:t xml:space="preserve">. </w:t>
      </w:r>
      <w:r w:rsidR="00C52B71" w:rsidRPr="0021481A">
        <w:rPr>
          <w:lang w:val="it-IT"/>
        </w:rPr>
        <w:t xml:space="preserve">SE </w:t>
      </w:r>
      <w:r w:rsidR="00C52B71" w:rsidRPr="0021481A">
        <w:rPr>
          <w:rStyle w:val="Incipit"/>
          <w:lang w:val="it-IT"/>
        </w:rPr>
        <w:t>Natus ante saecula</w:t>
      </w:r>
      <w:r w:rsidR="007C690F" w:rsidRPr="0021481A">
        <w:rPr>
          <w:lang w:val="it-IT"/>
        </w:rPr>
        <w:t xml:space="preserve">. EV </w:t>
      </w:r>
      <w:r w:rsidR="007C690F" w:rsidRPr="0021481A">
        <w:rPr>
          <w:rStyle w:val="Incipit"/>
          <w:lang w:val="it-IT"/>
        </w:rPr>
        <w:t>In principio erat verbum</w:t>
      </w:r>
      <w:r w:rsidR="007C690F" w:rsidRPr="0021481A">
        <w:rPr>
          <w:lang w:val="it-IT"/>
        </w:rPr>
        <w:t xml:space="preserve">. [CR] </w:t>
      </w:r>
      <w:r w:rsidR="007C690F" w:rsidRPr="0021481A">
        <w:rPr>
          <w:rStyle w:val="Incipit"/>
          <w:lang w:val="it-IT"/>
        </w:rPr>
        <w:t>Credo in unum deum</w:t>
      </w:r>
      <w:r w:rsidR="007C690F" w:rsidRPr="0021481A">
        <w:rPr>
          <w:lang w:val="it-IT"/>
        </w:rPr>
        <w:t xml:space="preserve">. </w:t>
      </w:r>
      <w:r w:rsidR="007C690F">
        <w:t xml:space="preserve">OF </w:t>
      </w:r>
      <w:r w:rsidR="007C690F" w:rsidRPr="00CA075D">
        <w:rPr>
          <w:rStyle w:val="Incipit"/>
        </w:rPr>
        <w:t xml:space="preserve">Tui sunt caeli </w:t>
      </w:r>
      <w:r w:rsidR="007C690F">
        <w:t xml:space="preserve">cum OV </w:t>
      </w:r>
      <w:r w:rsidR="007C690F" w:rsidRPr="00CA075D">
        <w:rPr>
          <w:rStyle w:val="Incipit"/>
        </w:rPr>
        <w:t>Tu humiliasti</w:t>
      </w:r>
      <w:r w:rsidR="007C690F">
        <w:t xml:space="preserve">. Praefatio ut supra. CO </w:t>
      </w:r>
      <w:r w:rsidR="007C690F" w:rsidRPr="00CA075D">
        <w:rPr>
          <w:rStyle w:val="Incipit"/>
        </w:rPr>
        <w:t>Viderunt omnes</w:t>
      </w:r>
      <w:r w:rsidR="007C690F">
        <w:t xml:space="preserve">. [IM] </w:t>
      </w:r>
      <w:r w:rsidR="007C690F" w:rsidRPr="00CA075D">
        <w:rPr>
          <w:rStyle w:val="Incipit"/>
        </w:rPr>
        <w:t>Ite</w:t>
      </w:r>
      <w:r w:rsidR="00D27FBB">
        <w:t>. [TP</w:t>
      </w:r>
      <w:r w:rsidR="007C690F">
        <w:t xml:space="preserve">] </w:t>
      </w:r>
      <w:r w:rsidR="007C690F" w:rsidRPr="00CA075D">
        <w:rPr>
          <w:rStyle w:val="Incipit"/>
        </w:rPr>
        <w:t>Brachio protecti</w:t>
      </w:r>
      <w:r w:rsidR="007C690F">
        <w:t>.</w:t>
      </w:r>
    </w:p>
    <w:p w:rsidR="007C690F" w:rsidRPr="0021481A" w:rsidRDefault="007C690F" w:rsidP="004275F3">
      <w:pPr>
        <w:rPr>
          <w:lang w:val="fr-FR"/>
        </w:rPr>
      </w:pPr>
      <w:r>
        <w:t xml:space="preserve">Deinde cantetur </w:t>
      </w:r>
      <w:r w:rsidRPr="00926E00">
        <w:rPr>
          <w:rStyle w:val="Time1"/>
        </w:rPr>
        <w:t>sexta</w:t>
      </w:r>
      <w:r>
        <w:t xml:space="preserve"> HYHV </w:t>
      </w:r>
      <w:r w:rsidRPr="00CA075D">
        <w:rPr>
          <w:rStyle w:val="Incipit"/>
        </w:rPr>
        <w:t>Gaudet chorus</w:t>
      </w:r>
      <w:r>
        <w:t xml:space="preserve">. HV </w:t>
      </w:r>
      <w:r w:rsidRPr="00CA075D">
        <w:rPr>
          <w:rStyle w:val="Incipit"/>
        </w:rPr>
        <w:t>Summo parenti gloria</w:t>
      </w:r>
      <w:r>
        <w:t xml:space="preserve">. AN </w:t>
      </w:r>
      <w:r w:rsidRPr="00CA075D">
        <w:rPr>
          <w:rStyle w:val="Incipit"/>
        </w:rPr>
        <w:t>(41rb) Virgo verbo concepit</w:t>
      </w:r>
      <w:r w:rsidRPr="00B723A2">
        <w:t xml:space="preserve">. </w:t>
      </w:r>
      <w:r w:rsidR="00B723A2" w:rsidRPr="0021481A">
        <w:rPr>
          <w:lang w:val="fr-FR"/>
        </w:rPr>
        <w:t xml:space="preserve">Capitulum de die sancta. </w:t>
      </w:r>
      <w:r w:rsidRPr="0021481A">
        <w:rPr>
          <w:lang w:val="fr-FR"/>
        </w:rPr>
        <w:t xml:space="preserve">RB </w:t>
      </w:r>
      <w:r w:rsidRPr="0021481A">
        <w:rPr>
          <w:rStyle w:val="Incipit"/>
          <w:lang w:val="fr-FR"/>
        </w:rPr>
        <w:t>Natus est nobis</w:t>
      </w:r>
      <w:r w:rsidRPr="0021481A">
        <w:rPr>
          <w:lang w:val="fr-FR"/>
        </w:rPr>
        <w:t xml:space="preserve">. RV </w:t>
      </w:r>
      <w:r w:rsidRPr="0021481A">
        <w:rPr>
          <w:rStyle w:val="Incipit"/>
          <w:lang w:val="fr-FR"/>
        </w:rPr>
        <w:t>Qui est Christus</w:t>
      </w:r>
      <w:r w:rsidRPr="0021481A">
        <w:rPr>
          <w:lang w:val="fr-FR"/>
        </w:rPr>
        <w:t xml:space="preserve">. </w:t>
      </w:r>
      <w:r w:rsidR="00CA075D" w:rsidRPr="0021481A">
        <w:rPr>
          <w:lang w:val="fr-FR"/>
        </w:rPr>
        <w:t xml:space="preserve">Minor </w:t>
      </w:r>
      <w:r w:rsidRPr="0021481A">
        <w:rPr>
          <w:lang w:val="fr-FR"/>
        </w:rPr>
        <w:t xml:space="preserve">VS </w:t>
      </w:r>
      <w:r w:rsidRPr="0021481A">
        <w:rPr>
          <w:rStyle w:val="Incipit"/>
          <w:lang w:val="fr-FR"/>
        </w:rPr>
        <w:t>Verbum caro fact</w:t>
      </w:r>
      <w:r w:rsidR="00CA075D" w:rsidRPr="0021481A">
        <w:rPr>
          <w:rStyle w:val="Incipit"/>
          <w:lang w:val="fr-FR"/>
        </w:rPr>
        <w:t>u</w:t>
      </w:r>
      <w:r w:rsidRPr="0021481A">
        <w:rPr>
          <w:rStyle w:val="Incipit"/>
          <w:lang w:val="fr-FR"/>
        </w:rPr>
        <w:t>m est. Et habitavit in nobis</w:t>
      </w:r>
      <w:r w:rsidRPr="0021481A">
        <w:rPr>
          <w:lang w:val="fr-FR"/>
        </w:rPr>
        <w:t>.</w:t>
      </w:r>
    </w:p>
    <w:p w:rsidR="007C690F" w:rsidRPr="0021481A" w:rsidRDefault="007C690F" w:rsidP="004275F3">
      <w:pPr>
        <w:rPr>
          <w:lang w:val="fr-FR"/>
        </w:rPr>
      </w:pPr>
      <w:r w:rsidRPr="0021481A">
        <w:rPr>
          <w:rStyle w:val="Time1"/>
          <w:lang w:val="fr-FR"/>
        </w:rPr>
        <w:t>Ad nonam</w:t>
      </w:r>
      <w:r w:rsidRPr="0021481A">
        <w:rPr>
          <w:lang w:val="fr-FR"/>
        </w:rPr>
        <w:t xml:space="preserve"> HYHV </w:t>
      </w:r>
      <w:r w:rsidRPr="0021481A">
        <w:rPr>
          <w:rStyle w:val="Incipit"/>
          <w:lang w:val="fr-FR"/>
        </w:rPr>
        <w:t>Gaudet chorus</w:t>
      </w:r>
      <w:r w:rsidRPr="0021481A">
        <w:rPr>
          <w:lang w:val="fr-FR"/>
        </w:rPr>
        <w:t xml:space="preserve">. </w:t>
      </w:r>
      <w:r w:rsidRPr="0021481A">
        <w:rPr>
          <w:lang w:val="pt-PT"/>
        </w:rPr>
        <w:t xml:space="preserve">HV </w:t>
      </w:r>
      <w:r w:rsidRPr="0021481A">
        <w:rPr>
          <w:rStyle w:val="Incipit"/>
          <w:lang w:val="pt-PT"/>
        </w:rPr>
        <w:t>Summo parenti</w:t>
      </w:r>
      <w:r w:rsidRPr="0021481A">
        <w:rPr>
          <w:lang w:val="pt-PT"/>
        </w:rPr>
        <w:t xml:space="preserve">. AN </w:t>
      </w:r>
      <w:r w:rsidRPr="0021481A">
        <w:rPr>
          <w:rStyle w:val="Incipit"/>
          <w:lang w:val="pt-PT"/>
        </w:rPr>
        <w:t>Nesciens mater</w:t>
      </w:r>
      <w:r w:rsidRPr="0021481A">
        <w:rPr>
          <w:lang w:val="pt-PT"/>
        </w:rPr>
        <w:t xml:space="preserve">. Capitulum ut supra. RB </w:t>
      </w:r>
      <w:r w:rsidRPr="0021481A">
        <w:rPr>
          <w:rStyle w:val="Incipit"/>
          <w:lang w:val="pt-PT"/>
        </w:rPr>
        <w:t>Verbum caro factum est</w:t>
      </w:r>
      <w:r w:rsidRPr="0021481A">
        <w:rPr>
          <w:lang w:val="pt-PT"/>
        </w:rPr>
        <w:t xml:space="preserve">. </w:t>
      </w:r>
      <w:r w:rsidRPr="0021481A">
        <w:rPr>
          <w:lang w:val="fr-FR"/>
        </w:rPr>
        <w:t xml:space="preserve">RV </w:t>
      </w:r>
      <w:r w:rsidRPr="0021481A">
        <w:rPr>
          <w:rStyle w:val="Incipit"/>
          <w:lang w:val="fr-FR"/>
        </w:rPr>
        <w:t>Et habitavit in nobis</w:t>
      </w:r>
      <w:r w:rsidR="000C377C" w:rsidRPr="0021481A">
        <w:rPr>
          <w:lang w:val="fr-FR"/>
        </w:rPr>
        <w:t xml:space="preserve">. </w:t>
      </w:r>
      <w:r w:rsidR="002115C3" w:rsidRPr="0021481A">
        <w:rPr>
          <w:lang w:val="fr-FR"/>
        </w:rPr>
        <w:t>VS</w:t>
      </w:r>
      <w:r w:rsidRPr="0021481A">
        <w:rPr>
          <w:lang w:val="fr-FR"/>
        </w:rPr>
        <w:t xml:space="preserve"> </w:t>
      </w:r>
      <w:r w:rsidR="00351680" w:rsidRPr="0021481A">
        <w:rPr>
          <w:rStyle w:val="Incipit"/>
          <w:lang w:val="fr-FR"/>
        </w:rPr>
        <w:t>Notum fecit dominus</w:t>
      </w:r>
      <w:r w:rsidR="000C377C" w:rsidRPr="0021481A">
        <w:rPr>
          <w:lang w:val="fr-FR"/>
        </w:rPr>
        <w:t xml:space="preserve"> minor.</w:t>
      </w:r>
    </w:p>
    <w:p w:rsidR="00351680" w:rsidRPr="0021481A" w:rsidRDefault="00351680" w:rsidP="004275F3">
      <w:pPr>
        <w:rPr>
          <w:lang w:val="en-US"/>
        </w:rPr>
      </w:pPr>
      <w:r w:rsidRPr="0021481A">
        <w:rPr>
          <w:lang w:val="fr-FR"/>
        </w:rPr>
        <w:t xml:space="preserve">Istae antiphonae canendae sunt aliis diebus cum responsoriis subscriptis ad horas: Ad primam AN </w:t>
      </w:r>
      <w:r w:rsidRPr="0021481A">
        <w:rPr>
          <w:rStyle w:val="Incipit"/>
          <w:lang w:val="fr-FR"/>
        </w:rPr>
        <w:t>In principio et ante saecula</w:t>
      </w:r>
      <w:r w:rsidRPr="0021481A">
        <w:rPr>
          <w:lang w:val="fr-FR"/>
        </w:rPr>
        <w:t xml:space="preserve">. Ad tertiam AN </w:t>
      </w:r>
      <w:r w:rsidRPr="0021481A">
        <w:rPr>
          <w:rStyle w:val="Incipit"/>
          <w:lang w:val="fr-FR"/>
        </w:rPr>
        <w:t>Nato (41va) domino</w:t>
      </w:r>
      <w:r w:rsidRPr="0021481A">
        <w:rPr>
          <w:lang w:val="fr-FR"/>
        </w:rPr>
        <w:t xml:space="preserve">. </w:t>
      </w:r>
      <w:r w:rsidRPr="0021481A">
        <w:rPr>
          <w:lang w:val="en-US"/>
        </w:rPr>
        <w:t xml:space="preserve">Ad sextam AN </w:t>
      </w:r>
      <w:r w:rsidRPr="0021481A">
        <w:rPr>
          <w:rStyle w:val="Incipit"/>
          <w:lang w:val="en-US"/>
        </w:rPr>
        <w:t>Natus est nobis</w:t>
      </w:r>
      <w:r w:rsidRPr="0021481A">
        <w:rPr>
          <w:lang w:val="en-US"/>
        </w:rPr>
        <w:t xml:space="preserve">. Ad nonam AN </w:t>
      </w:r>
      <w:r w:rsidRPr="0021481A">
        <w:rPr>
          <w:rStyle w:val="Incipit"/>
          <w:lang w:val="en-US"/>
        </w:rPr>
        <w:t>Natus est nobis hodie salus</w:t>
      </w:r>
      <w:r w:rsidRPr="0021481A">
        <w:rPr>
          <w:lang w:val="en-US"/>
        </w:rPr>
        <w:t>.</w:t>
      </w:r>
    </w:p>
    <w:p w:rsidR="00351680" w:rsidRPr="00276593" w:rsidRDefault="00351680" w:rsidP="004275F3">
      <w:pPr>
        <w:rPr>
          <w:lang w:val="pt-PT"/>
        </w:rPr>
      </w:pPr>
      <w:r w:rsidRPr="0021481A">
        <w:rPr>
          <w:rStyle w:val="Time1"/>
          <w:lang w:val="en-US"/>
        </w:rPr>
        <w:t>In secunda vespera</w:t>
      </w:r>
      <w:r w:rsidRPr="0021481A">
        <w:rPr>
          <w:lang w:val="en-US"/>
        </w:rPr>
        <w:t xml:space="preserve"> AN </w:t>
      </w:r>
      <w:r w:rsidRPr="0021481A">
        <w:rPr>
          <w:rStyle w:val="Incipit"/>
          <w:lang w:val="en-US"/>
        </w:rPr>
        <w:t>Tecum principium</w:t>
      </w:r>
      <w:r w:rsidRPr="0021481A">
        <w:rPr>
          <w:lang w:val="en-US"/>
        </w:rPr>
        <w:t xml:space="preserve">. </w:t>
      </w:r>
      <w:r w:rsidRPr="0021481A">
        <w:rPr>
          <w:lang w:val="fr-FR"/>
        </w:rPr>
        <w:t xml:space="preserve">PS </w:t>
      </w:r>
      <w:r w:rsidRPr="0021481A">
        <w:rPr>
          <w:rStyle w:val="Incipit"/>
          <w:lang w:val="fr-FR"/>
        </w:rPr>
        <w:t>Dixit dominus domino meo</w:t>
      </w:r>
      <w:r w:rsidRPr="0021481A">
        <w:rPr>
          <w:lang w:val="fr-FR"/>
        </w:rPr>
        <w:t xml:space="preserve">. </w:t>
      </w:r>
      <w:r w:rsidRPr="0021481A">
        <w:rPr>
          <w:lang w:val="en-US"/>
        </w:rPr>
        <w:t xml:space="preserve">AN </w:t>
      </w:r>
      <w:r w:rsidRPr="0021481A">
        <w:rPr>
          <w:rStyle w:val="Incipit"/>
          <w:lang w:val="en-US"/>
        </w:rPr>
        <w:t>Redemptionem</w:t>
      </w:r>
      <w:r w:rsidRPr="0021481A">
        <w:rPr>
          <w:lang w:val="en-US"/>
        </w:rPr>
        <w:t xml:space="preserve">. PS </w:t>
      </w:r>
      <w:r w:rsidRPr="0021481A">
        <w:rPr>
          <w:rStyle w:val="Incipit"/>
          <w:lang w:val="en-US"/>
        </w:rPr>
        <w:t>Confitebor</w:t>
      </w:r>
      <w:r w:rsidRPr="0021481A">
        <w:rPr>
          <w:lang w:val="en-US"/>
        </w:rPr>
        <w:t xml:space="preserve">. AN </w:t>
      </w:r>
      <w:r w:rsidRPr="0021481A">
        <w:rPr>
          <w:rStyle w:val="Incipit"/>
          <w:lang w:val="en-US"/>
        </w:rPr>
        <w:t>Exortum est</w:t>
      </w:r>
      <w:r w:rsidRPr="0021481A">
        <w:rPr>
          <w:lang w:val="en-US"/>
        </w:rPr>
        <w:t xml:space="preserve">. PS </w:t>
      </w:r>
      <w:r w:rsidRPr="0021481A">
        <w:rPr>
          <w:rStyle w:val="Incipit"/>
          <w:lang w:val="en-US"/>
        </w:rPr>
        <w:t>Beatus vir</w:t>
      </w:r>
      <w:r w:rsidRPr="0021481A">
        <w:rPr>
          <w:lang w:val="en-US"/>
        </w:rPr>
        <w:t xml:space="preserve">. AN </w:t>
      </w:r>
      <w:r w:rsidR="001E7CF6" w:rsidRPr="0021481A">
        <w:rPr>
          <w:rStyle w:val="Incipit"/>
          <w:lang w:val="en-US"/>
        </w:rPr>
        <w:t>Apud domin</w:t>
      </w:r>
      <w:r w:rsidRPr="0021481A">
        <w:rPr>
          <w:rStyle w:val="Incipit"/>
          <w:lang w:val="en-US"/>
        </w:rPr>
        <w:t>um</w:t>
      </w:r>
      <w:r w:rsidRPr="0021481A">
        <w:rPr>
          <w:lang w:val="en-US"/>
        </w:rPr>
        <w:t xml:space="preserve">. PS </w:t>
      </w:r>
      <w:r w:rsidRPr="0021481A">
        <w:rPr>
          <w:rStyle w:val="Incipit"/>
          <w:lang w:val="en-US"/>
        </w:rPr>
        <w:t>De profundis clamavi</w:t>
      </w:r>
      <w:r w:rsidRPr="0021481A">
        <w:rPr>
          <w:lang w:val="en-US"/>
        </w:rPr>
        <w:t xml:space="preserve">. AN </w:t>
      </w:r>
      <w:r w:rsidRPr="0021481A">
        <w:rPr>
          <w:rStyle w:val="Incipit"/>
          <w:lang w:val="en-US"/>
        </w:rPr>
        <w:t>De fructu ventris</w:t>
      </w:r>
      <w:r w:rsidRPr="0021481A">
        <w:rPr>
          <w:lang w:val="en-US"/>
        </w:rPr>
        <w:t xml:space="preserve">. PS </w:t>
      </w:r>
      <w:r w:rsidRPr="0021481A">
        <w:rPr>
          <w:rStyle w:val="Incipit"/>
          <w:lang w:val="en-US"/>
        </w:rPr>
        <w:t>Memento domine David</w:t>
      </w:r>
      <w:r w:rsidRPr="0021481A">
        <w:rPr>
          <w:lang w:val="en-US"/>
        </w:rPr>
        <w:t xml:space="preserve">. CP </w:t>
      </w:r>
      <w:r w:rsidRPr="0021481A">
        <w:rPr>
          <w:rStyle w:val="Incipit"/>
          <w:lang w:val="en-US"/>
        </w:rPr>
        <w:t>Multifariam multisque modis</w:t>
      </w:r>
      <w:r w:rsidRPr="0021481A">
        <w:rPr>
          <w:lang w:val="en-US"/>
        </w:rPr>
        <w:t xml:space="preserve">. HY </w:t>
      </w:r>
      <w:r w:rsidRPr="0021481A">
        <w:rPr>
          <w:rStyle w:val="Incipit"/>
          <w:lang w:val="en-US"/>
        </w:rPr>
        <w:t>A solis ortus cardine</w:t>
      </w:r>
      <w:r w:rsidRPr="0021481A">
        <w:rPr>
          <w:lang w:val="en-US"/>
        </w:rPr>
        <w:t xml:space="preserve">. VS </w:t>
      </w:r>
      <w:r w:rsidRPr="0021481A">
        <w:rPr>
          <w:rStyle w:val="Incipit"/>
          <w:lang w:val="en-US"/>
        </w:rPr>
        <w:t>Tecum principium</w:t>
      </w:r>
      <w:r w:rsidRPr="0021481A">
        <w:rPr>
          <w:lang w:val="en-US"/>
        </w:rPr>
        <w:t xml:space="preserve">. AM </w:t>
      </w:r>
      <w:r w:rsidRPr="0021481A">
        <w:rPr>
          <w:rStyle w:val="Incipit"/>
          <w:lang w:val="en-US"/>
        </w:rPr>
        <w:t>Hodie Christus natus (41vb) est</w:t>
      </w:r>
      <w:r w:rsidRPr="0021481A">
        <w:rPr>
          <w:lang w:val="en-US"/>
        </w:rPr>
        <w:t xml:space="preserve">. OR </w:t>
      </w:r>
      <w:r w:rsidRPr="0021481A">
        <w:rPr>
          <w:rStyle w:val="Incipit"/>
          <w:lang w:val="en-US"/>
        </w:rPr>
        <w:t>Concede quaesumus omnipotens deus</w:t>
      </w:r>
      <w:r w:rsidRPr="0021481A">
        <w:rPr>
          <w:lang w:val="en-US"/>
        </w:rPr>
        <w:t xml:space="preserve">. </w:t>
      </w:r>
      <w:r w:rsidRPr="00276593">
        <w:rPr>
          <w:lang w:val="pt-PT"/>
        </w:rPr>
        <w:t>Deinde suffragium de sanct%D::a%$E::o$ %D::Maria% Stephano et de nativitate. Et de sancta Maria.</w:t>
      </w:r>
    </w:p>
    <w:p w:rsidR="003E4FF0" w:rsidRPr="0021481A" w:rsidRDefault="00351680" w:rsidP="004275F3">
      <w:pPr>
        <w:rPr>
          <w:lang w:val="pt-PT"/>
        </w:rPr>
      </w:pPr>
      <w:r w:rsidRPr="00276593">
        <w:rPr>
          <w:rStyle w:val="Time1"/>
          <w:lang w:val="pt-PT"/>
        </w:rPr>
        <w:t>Ad completorium</w:t>
      </w:r>
      <w:r w:rsidRPr="00276593">
        <w:rPr>
          <w:lang w:val="pt-PT"/>
        </w:rPr>
        <w:t xml:space="preserve"> HY </w:t>
      </w:r>
      <w:r w:rsidRPr="00276593">
        <w:rPr>
          <w:rStyle w:val="Incipit"/>
          <w:lang w:val="pt-PT"/>
        </w:rPr>
        <w:t>Corde natus</w:t>
      </w:r>
      <w:r w:rsidRPr="00276593">
        <w:rPr>
          <w:lang w:val="pt-PT"/>
        </w:rPr>
        <w:t xml:space="preserve">. CP </w:t>
      </w:r>
      <w:r w:rsidRPr="00276593">
        <w:rPr>
          <w:rStyle w:val="Incipit"/>
          <w:lang w:val="pt-PT"/>
        </w:rPr>
        <w:t>Popolus gentium</w:t>
      </w:r>
      <w:r w:rsidRPr="00276593">
        <w:rPr>
          <w:lang w:val="pt-PT"/>
        </w:rPr>
        <w:t xml:space="preserve">. VS </w:t>
      </w:r>
      <w:r w:rsidRPr="00276593">
        <w:rPr>
          <w:rStyle w:val="Incipit"/>
          <w:lang w:val="pt-PT"/>
        </w:rPr>
        <w:t>Benedictus qui venit</w:t>
      </w:r>
      <w:r w:rsidRPr="00276593">
        <w:rPr>
          <w:lang w:val="pt-PT"/>
        </w:rPr>
        <w:t xml:space="preserve">. AD </w:t>
      </w:r>
      <w:r w:rsidRPr="00276593">
        <w:rPr>
          <w:rStyle w:val="Incipit"/>
          <w:lang w:val="pt-PT"/>
        </w:rPr>
        <w:t>Glo$E::ri$ficamus te die genitrix</w:t>
      </w:r>
      <w:r w:rsidRPr="00276593">
        <w:rPr>
          <w:lang w:val="pt-PT"/>
        </w:rPr>
        <w:t>.</w:t>
      </w:r>
      <w:r w:rsidR="003E4FF0" w:rsidRPr="00276593">
        <w:rPr>
          <w:lang w:val="pt-PT"/>
        </w:rPr>
        <w:t xml:space="preserve"> Post quemlibet versum cantatur [TP] </w:t>
      </w:r>
      <w:r w:rsidR="003E4FF0" w:rsidRPr="00276593">
        <w:rPr>
          <w:rStyle w:val="Incipit"/>
          <w:lang w:val="pt-PT"/>
        </w:rPr>
        <w:t>Magnum nomen domini Emmenuel quod annuntiatum est per Gabriel</w:t>
      </w:r>
      <w:r w:rsidR="003E4FF0" w:rsidRPr="00276593">
        <w:rPr>
          <w:lang w:val="pt-PT"/>
        </w:rPr>
        <w:t xml:space="preserve">. </w:t>
      </w:r>
      <w:r w:rsidR="003E4FF0" w:rsidRPr="0021481A">
        <w:rPr>
          <w:lang w:val="it-IT"/>
        </w:rPr>
        <w:t xml:space="preserve">[KY] </w:t>
      </w:r>
      <w:r w:rsidR="003E4FF0" w:rsidRPr="0021481A">
        <w:rPr>
          <w:rStyle w:val="Incipit"/>
          <w:lang w:val="it-IT"/>
        </w:rPr>
        <w:t>Kyrie</w:t>
      </w:r>
      <w:r w:rsidR="003E4FF0" w:rsidRPr="0021481A">
        <w:rPr>
          <w:lang w:val="it-IT"/>
        </w:rPr>
        <w:t xml:space="preserve"> cum [PN] </w:t>
      </w:r>
      <w:r w:rsidR="003E4FF0" w:rsidRPr="0021481A">
        <w:rPr>
          <w:rStyle w:val="Incipit"/>
          <w:lang w:val="it-IT"/>
        </w:rPr>
        <w:t>Pater noster</w:t>
      </w:r>
      <w:r w:rsidR="003E4FF0" w:rsidRPr="0021481A">
        <w:rPr>
          <w:lang w:val="it-IT"/>
        </w:rPr>
        <w:t xml:space="preserve">. [CD] </w:t>
      </w:r>
      <w:r w:rsidR="003E4FF0" w:rsidRPr="0021481A">
        <w:rPr>
          <w:rStyle w:val="Incipit"/>
          <w:lang w:val="it-IT"/>
        </w:rPr>
        <w:t>Credo in deum</w:t>
      </w:r>
      <w:r w:rsidR="003E4FF0" w:rsidRPr="0021481A">
        <w:rPr>
          <w:lang w:val="it-IT"/>
        </w:rPr>
        <w:t xml:space="preserve">. </w:t>
      </w:r>
      <w:r w:rsidR="003E4FF0">
        <w:t xml:space="preserve">Preces non dicantur. </w:t>
      </w:r>
      <w:r w:rsidR="003E4FF0" w:rsidRPr="0021481A">
        <w:rPr>
          <w:lang w:val="pt-PT"/>
        </w:rPr>
        <w:t xml:space="preserve">Sequitur OR </w:t>
      </w:r>
      <w:r w:rsidR="003E4FF0" w:rsidRPr="0021481A">
        <w:rPr>
          <w:rStyle w:val="Incipit"/>
          <w:lang w:val="pt-PT"/>
        </w:rPr>
        <w:t>(42ra) Praesta quaesumus omnipotens deus ut natus hodie</w:t>
      </w:r>
      <w:r w:rsidR="003E4FF0" w:rsidRPr="0021481A">
        <w:rPr>
          <w:lang w:val="pt-PT"/>
        </w:rPr>
        <w:t>.</w:t>
      </w:r>
    </w:p>
    <w:p w:rsidR="003E4FF0" w:rsidRPr="0021481A" w:rsidRDefault="003E4FF0" w:rsidP="004275F3">
      <w:pPr>
        <w:pStyle w:val="Titolo1"/>
        <w:rPr>
          <w:lang w:val="pt-PT"/>
        </w:rPr>
      </w:pPr>
      <w:r w:rsidRPr="0021481A">
        <w:rPr>
          <w:lang w:val="pt-PT"/>
        </w:rPr>
        <w:t>IN NATIVITATE SANCTI STEPHANI</w:t>
      </w:r>
    </w:p>
    <w:p w:rsidR="003E4FF0" w:rsidRPr="0021481A" w:rsidRDefault="003E4FF0" w:rsidP="004275F3">
      <w:pPr>
        <w:rPr>
          <w:lang w:val="pt-PT"/>
        </w:rPr>
      </w:pPr>
      <w:r w:rsidRPr="0021481A">
        <w:rPr>
          <w:rStyle w:val="Time1"/>
          <w:lang w:val="pt-PT"/>
        </w:rPr>
        <w:t>Ad matutin</w:t>
      </w:r>
      <w:r w:rsidR="00F47603" w:rsidRPr="0021481A">
        <w:rPr>
          <w:rStyle w:val="Time1"/>
          <w:lang w:val="pt-PT"/>
        </w:rPr>
        <w:t>a</w:t>
      </w:r>
      <w:r w:rsidRPr="0021481A">
        <w:rPr>
          <w:rStyle w:val="Time1"/>
          <w:lang w:val="pt-PT"/>
        </w:rPr>
        <w:t>m</w:t>
      </w:r>
      <w:r w:rsidRPr="0021481A">
        <w:rPr>
          <w:lang w:val="pt-PT"/>
        </w:rPr>
        <w:t xml:space="preserve"> INV </w:t>
      </w:r>
      <w:r w:rsidRPr="0021481A">
        <w:rPr>
          <w:rStyle w:val="Incipit"/>
          <w:lang w:val="pt-PT"/>
        </w:rPr>
        <w:t>Regem protomartyris Stephani venite adoremus</w:t>
      </w:r>
      <w:r w:rsidRPr="0021481A">
        <w:rPr>
          <w:lang w:val="pt-PT"/>
        </w:rPr>
        <w:t>.</w:t>
      </w:r>
    </w:p>
    <w:p w:rsidR="003E4FF0" w:rsidRPr="0021481A" w:rsidRDefault="003E4FF0" w:rsidP="004275F3">
      <w:pPr>
        <w:rPr>
          <w:lang w:val="fr-FR"/>
        </w:rPr>
      </w:pPr>
      <w:r w:rsidRPr="00F47603">
        <w:rPr>
          <w:rStyle w:val="Time2"/>
        </w:rPr>
        <w:t>In primo nocturno</w:t>
      </w:r>
      <w:r>
        <w:t xml:space="preserve"> AN </w:t>
      </w:r>
      <w:r w:rsidRPr="009F6ABA">
        <w:rPr>
          <w:rStyle w:val="Incipit"/>
        </w:rPr>
        <w:t>Hesterna die</w:t>
      </w:r>
      <w:r>
        <w:t xml:space="preserve">. PS </w:t>
      </w:r>
      <w:r w:rsidRPr="009F6ABA">
        <w:rPr>
          <w:rStyle w:val="Incipit"/>
        </w:rPr>
        <w:t>Beatus vir</w:t>
      </w:r>
      <w:r>
        <w:t xml:space="preserve">. </w:t>
      </w:r>
      <w:r w:rsidRPr="0021481A">
        <w:rPr>
          <w:lang w:val="fr-FR"/>
        </w:rPr>
        <w:t xml:space="preserve">AN </w:t>
      </w:r>
      <w:r w:rsidRPr="0021481A">
        <w:rPr>
          <w:rStyle w:val="Incipit"/>
          <w:lang w:val="fr-FR"/>
        </w:rPr>
        <w:t>Qui enim</w:t>
      </w:r>
      <w:r w:rsidRPr="0021481A">
        <w:rPr>
          <w:lang w:val="fr-FR"/>
        </w:rPr>
        <w:t xml:space="preserve">. PS </w:t>
      </w:r>
      <w:r w:rsidRPr="0021481A">
        <w:rPr>
          <w:rStyle w:val="Incipit"/>
          <w:lang w:val="fr-FR"/>
        </w:rPr>
        <w:t>Quare fremuerunt gentes</w:t>
      </w:r>
      <w:r w:rsidRPr="0021481A">
        <w:rPr>
          <w:lang w:val="fr-FR"/>
        </w:rPr>
        <w:t xml:space="preserve">. AN </w:t>
      </w:r>
      <w:r w:rsidRPr="0021481A">
        <w:rPr>
          <w:rStyle w:val="Incipit"/>
          <w:lang w:val="fr-FR"/>
        </w:rPr>
        <w:t>Praesepis angustia</w:t>
      </w:r>
      <w:r w:rsidRPr="0021481A">
        <w:rPr>
          <w:lang w:val="fr-FR"/>
        </w:rPr>
        <w:t xml:space="preserve">. PS </w:t>
      </w:r>
      <w:r w:rsidRPr="0021481A">
        <w:rPr>
          <w:rStyle w:val="Incipit"/>
          <w:lang w:val="fr-FR"/>
        </w:rPr>
        <w:t>Domine quid multiplicati</w:t>
      </w:r>
      <w:r w:rsidRPr="0021481A">
        <w:rPr>
          <w:lang w:val="fr-FR"/>
        </w:rPr>
        <w:t>. VS</w:t>
      </w:r>
      <w:r w:rsidR="001707B1" w:rsidRPr="0021481A">
        <w:rPr>
          <w:lang w:val="fr-FR"/>
        </w:rPr>
        <w:t xml:space="preserve"> </w:t>
      </w:r>
      <w:r w:rsidR="001707B1" w:rsidRPr="0021481A">
        <w:rPr>
          <w:rStyle w:val="Incipit"/>
          <w:lang w:val="fr-FR"/>
        </w:rPr>
        <w:t>Gloria et honore</w:t>
      </w:r>
      <w:r w:rsidR="001707B1" w:rsidRPr="0021481A">
        <w:rPr>
          <w:lang w:val="fr-FR"/>
        </w:rPr>
        <w:t xml:space="preserve">. Legitur LS </w:t>
      </w:r>
      <w:r w:rsidR="001707B1" w:rsidRPr="0021481A">
        <w:rPr>
          <w:rStyle w:val="Incipit"/>
          <w:lang w:val="fr-FR"/>
        </w:rPr>
        <w:t>|M::Heri celebravimus.|</w:t>
      </w:r>
      <w:r w:rsidR="001707B1" w:rsidRPr="0021481A">
        <w:rPr>
          <w:lang w:val="fr-FR"/>
        </w:rPr>
        <w:t xml:space="preserve"> |M::Historia| [RP] </w:t>
      </w:r>
      <w:r w:rsidR="001707B1" w:rsidRPr="0021481A">
        <w:rPr>
          <w:rStyle w:val="Incipit"/>
          <w:lang w:val="fr-FR"/>
        </w:rPr>
        <w:t>Hesterna die dominus</w:t>
      </w:r>
      <w:r w:rsidR="001707B1" w:rsidRPr="0021481A">
        <w:rPr>
          <w:lang w:val="fr-FR"/>
        </w:rPr>
        <w:t>.</w:t>
      </w:r>
    </w:p>
    <w:p w:rsidR="001707B1" w:rsidRPr="0021481A" w:rsidRDefault="001707B1" w:rsidP="004275F3">
      <w:pPr>
        <w:rPr>
          <w:lang w:val="it-IT"/>
        </w:rPr>
      </w:pPr>
      <w:r w:rsidRPr="0021481A">
        <w:rPr>
          <w:rStyle w:val="Time2"/>
          <w:lang w:val="pt-PT"/>
        </w:rPr>
        <w:t>In secundo nocturno</w:t>
      </w:r>
      <w:r w:rsidRPr="0021481A">
        <w:rPr>
          <w:lang w:val="pt-PT"/>
        </w:rPr>
        <w:t xml:space="preserve"> AN </w:t>
      </w:r>
      <w:r w:rsidRPr="0021481A">
        <w:rPr>
          <w:rStyle w:val="Incipit"/>
          <w:lang w:val="pt-PT"/>
        </w:rPr>
        <w:t>Stephanus autem</w:t>
      </w:r>
      <w:r w:rsidRPr="0021481A">
        <w:rPr>
          <w:lang w:val="pt-PT"/>
        </w:rPr>
        <w:t xml:space="preserve">. PS </w:t>
      </w:r>
      <w:r w:rsidRPr="0021481A">
        <w:rPr>
          <w:rStyle w:val="Incipit"/>
          <w:lang w:val="pt-PT"/>
        </w:rPr>
        <w:t>Cum invocarem</w:t>
      </w:r>
      <w:r w:rsidRPr="0021481A">
        <w:rPr>
          <w:lang w:val="pt-PT"/>
        </w:rPr>
        <w:t xml:space="preserve">. </w:t>
      </w:r>
      <w:r w:rsidRPr="0021481A">
        <w:rPr>
          <w:lang w:val="fr-FR"/>
        </w:rPr>
        <w:t xml:space="preserve">AN </w:t>
      </w:r>
      <w:r w:rsidRPr="0021481A">
        <w:rPr>
          <w:rStyle w:val="Incipit"/>
          <w:lang w:val="fr-FR"/>
        </w:rPr>
        <w:t>Omnes videntes</w:t>
      </w:r>
      <w:r w:rsidRPr="0021481A">
        <w:rPr>
          <w:lang w:val="fr-FR"/>
        </w:rPr>
        <w:t xml:space="preserve">. (42rb) PS </w:t>
      </w:r>
      <w:r w:rsidRPr="0021481A">
        <w:rPr>
          <w:rStyle w:val="Incipit"/>
          <w:lang w:val="fr-FR"/>
        </w:rPr>
        <w:t>Verba mea</w:t>
      </w:r>
      <w:r w:rsidRPr="0021481A">
        <w:rPr>
          <w:lang w:val="fr-FR"/>
        </w:rPr>
        <w:t xml:space="preserve">. AN </w:t>
      </w:r>
      <w:r w:rsidRPr="0021481A">
        <w:rPr>
          <w:rStyle w:val="Incipit"/>
          <w:lang w:val="fr-FR"/>
        </w:rPr>
        <w:t>Eicientes eum</w:t>
      </w:r>
      <w:r w:rsidRPr="0021481A">
        <w:rPr>
          <w:lang w:val="fr-FR"/>
        </w:rPr>
        <w:t xml:space="preserve">. PS </w:t>
      </w:r>
      <w:r w:rsidR="001E7CF6" w:rsidRPr="0021481A">
        <w:rPr>
          <w:rStyle w:val="Incipit"/>
          <w:lang w:val="fr-FR"/>
        </w:rPr>
        <w:t>Domine dominus</w:t>
      </w:r>
      <w:r w:rsidRPr="0021481A">
        <w:rPr>
          <w:rStyle w:val="Incipit"/>
          <w:lang w:val="fr-FR"/>
        </w:rPr>
        <w:t xml:space="preserve"> noster</w:t>
      </w:r>
      <w:r w:rsidRPr="0021481A">
        <w:rPr>
          <w:lang w:val="fr-FR"/>
        </w:rPr>
        <w:t xml:space="preserve">. VS </w:t>
      </w:r>
      <w:r w:rsidRPr="0021481A">
        <w:rPr>
          <w:rStyle w:val="Incipit"/>
          <w:lang w:val="fr-FR"/>
        </w:rPr>
        <w:t>Posuisti domine</w:t>
      </w:r>
      <w:r w:rsidRPr="0021481A">
        <w:rPr>
          <w:lang w:val="fr-FR"/>
        </w:rPr>
        <w:t xml:space="preserve">. </w:t>
      </w:r>
      <w:r w:rsidRPr="0021481A">
        <w:rPr>
          <w:lang w:val="it-IT"/>
        </w:rPr>
        <w:t>Sermo ut supra.</w:t>
      </w:r>
    </w:p>
    <w:p w:rsidR="001707B1" w:rsidRPr="0021481A" w:rsidRDefault="001707B1" w:rsidP="004275F3">
      <w:pPr>
        <w:rPr>
          <w:lang w:val="it-IT"/>
        </w:rPr>
      </w:pPr>
      <w:r w:rsidRPr="0021481A">
        <w:rPr>
          <w:rStyle w:val="Time2"/>
          <w:lang w:val="it-IT"/>
        </w:rPr>
        <w:t>In tertio nocturno</w:t>
      </w:r>
      <w:r w:rsidRPr="0021481A">
        <w:rPr>
          <w:lang w:val="it-IT"/>
        </w:rPr>
        <w:t xml:space="preserve"> AN </w:t>
      </w:r>
      <w:r w:rsidRPr="0021481A">
        <w:rPr>
          <w:rStyle w:val="Incipit"/>
          <w:lang w:val="it-IT"/>
        </w:rPr>
        <w:t>Lapidaverunt</w:t>
      </w:r>
      <w:r w:rsidRPr="0021481A">
        <w:rPr>
          <w:lang w:val="it-IT"/>
        </w:rPr>
        <w:t xml:space="preserve">. PS </w:t>
      </w:r>
      <w:r w:rsidRPr="0021481A">
        <w:rPr>
          <w:rStyle w:val="Incipit"/>
          <w:lang w:val="it-IT"/>
        </w:rPr>
        <w:t>In domino confido</w:t>
      </w:r>
      <w:r w:rsidRPr="0021481A">
        <w:rPr>
          <w:lang w:val="it-IT"/>
        </w:rPr>
        <w:t xml:space="preserve">. </w:t>
      </w:r>
      <w:r w:rsidRPr="0021481A">
        <w:rPr>
          <w:lang w:val="fr-FR"/>
        </w:rPr>
        <w:t xml:space="preserve">AN </w:t>
      </w:r>
      <w:r w:rsidRPr="0021481A">
        <w:rPr>
          <w:rStyle w:val="Incipit"/>
          <w:lang w:val="fr-FR"/>
        </w:rPr>
        <w:t>Lapides torrentes</w:t>
      </w:r>
      <w:r w:rsidRPr="0021481A">
        <w:rPr>
          <w:lang w:val="fr-FR"/>
        </w:rPr>
        <w:t xml:space="preserve">. PS </w:t>
      </w:r>
      <w:r w:rsidRPr="0021481A">
        <w:rPr>
          <w:rStyle w:val="Incipit"/>
          <w:lang w:val="fr-FR"/>
        </w:rPr>
        <w:t>Domine quis habitabit</w:t>
      </w:r>
      <w:r w:rsidRPr="0021481A">
        <w:rPr>
          <w:lang w:val="fr-FR"/>
        </w:rPr>
        <w:t xml:space="preserve">. </w:t>
      </w:r>
      <w:r w:rsidRPr="0021481A">
        <w:rPr>
          <w:lang w:val="it-IT"/>
        </w:rPr>
        <w:t xml:space="preserve">AN </w:t>
      </w:r>
      <w:r w:rsidRPr="0021481A">
        <w:rPr>
          <w:rStyle w:val="Incipit"/>
          <w:lang w:val="it-IT"/>
        </w:rPr>
        <w:t>Ecce video</w:t>
      </w:r>
      <w:r w:rsidRPr="0021481A">
        <w:rPr>
          <w:lang w:val="it-IT"/>
        </w:rPr>
        <w:t xml:space="preserve">. PS </w:t>
      </w:r>
      <w:r w:rsidRPr="0021481A">
        <w:rPr>
          <w:rStyle w:val="Incipit"/>
          <w:lang w:val="it-IT"/>
        </w:rPr>
        <w:t>$E::Domine$ in virtute tua</w:t>
      </w:r>
      <w:r w:rsidRPr="0021481A">
        <w:rPr>
          <w:lang w:val="it-IT"/>
        </w:rPr>
        <w:t xml:space="preserve">. VS </w:t>
      </w:r>
      <w:r w:rsidRPr="0021481A">
        <w:rPr>
          <w:rStyle w:val="Incipit"/>
          <w:lang w:val="it-IT"/>
        </w:rPr>
        <w:t>Amavit eum dominus</w:t>
      </w:r>
      <w:r w:rsidRPr="0021481A">
        <w:rPr>
          <w:lang w:val="it-IT"/>
        </w:rPr>
        <w:t xml:space="preserve">. Legitur EV </w:t>
      </w:r>
      <w:r w:rsidRPr="0021481A">
        <w:rPr>
          <w:rStyle w:val="Incipit"/>
          <w:lang w:val="it-IT"/>
        </w:rPr>
        <w:t xml:space="preserve">Ecce </w:t>
      </w:r>
      <w:r w:rsidR="001E7CF6" w:rsidRPr="0021481A">
        <w:rPr>
          <w:rStyle w:val="Incipit"/>
          <w:lang w:val="it-IT"/>
        </w:rPr>
        <w:t xml:space="preserve">ego </w:t>
      </w:r>
      <w:r w:rsidRPr="0021481A">
        <w:rPr>
          <w:rStyle w:val="Incipit"/>
          <w:lang w:val="it-IT"/>
        </w:rPr>
        <w:t>mitto ad vos</w:t>
      </w:r>
      <w:r w:rsidRPr="0021481A">
        <w:rPr>
          <w:lang w:val="it-IT"/>
        </w:rPr>
        <w:t xml:space="preserve">. [TD] </w:t>
      </w:r>
      <w:r w:rsidRPr="0021481A">
        <w:rPr>
          <w:rStyle w:val="Incipit"/>
          <w:lang w:val="it-IT"/>
        </w:rPr>
        <w:t>Te deum laudamus</w:t>
      </w:r>
      <w:r w:rsidRPr="0021481A">
        <w:rPr>
          <w:lang w:val="it-IT"/>
        </w:rPr>
        <w:t>.</w:t>
      </w:r>
    </w:p>
    <w:p w:rsidR="001707B1" w:rsidRPr="00276593" w:rsidRDefault="001707B1" w:rsidP="004275F3">
      <w:pPr>
        <w:rPr>
          <w:lang w:val="pt-PT"/>
        </w:rPr>
      </w:pPr>
      <w:r w:rsidRPr="0021481A">
        <w:rPr>
          <w:rStyle w:val="Time1"/>
          <w:lang w:val="it-IT"/>
        </w:rPr>
        <w:t>Ad laudes</w:t>
      </w:r>
      <w:r w:rsidRPr="0021481A">
        <w:rPr>
          <w:lang w:val="it-IT"/>
        </w:rPr>
        <w:t xml:space="preserve"> AN </w:t>
      </w:r>
      <w:r w:rsidRPr="0021481A">
        <w:rPr>
          <w:rStyle w:val="Incipit"/>
          <w:lang w:val="it-IT"/>
        </w:rPr>
        <w:t>Cum autem esset</w:t>
      </w:r>
      <w:r w:rsidRPr="0021481A">
        <w:rPr>
          <w:lang w:val="it-IT"/>
        </w:rPr>
        <w:t xml:space="preserve"> cum reliquis. CP </w:t>
      </w:r>
      <w:r w:rsidRPr="0021481A">
        <w:rPr>
          <w:rStyle w:val="Incipit"/>
          <w:lang w:val="it-IT"/>
        </w:rPr>
        <w:t>Elegerunt apostoli</w:t>
      </w:r>
      <w:r w:rsidRPr="0021481A">
        <w:rPr>
          <w:lang w:val="it-IT"/>
        </w:rPr>
        <w:t xml:space="preserve">. VS </w:t>
      </w:r>
      <w:r w:rsidRPr="0021481A">
        <w:rPr>
          <w:rStyle w:val="Incipit"/>
          <w:lang w:val="it-IT"/>
        </w:rPr>
        <w:t>Magna est gloria eius</w:t>
      </w:r>
      <w:r w:rsidRPr="0021481A">
        <w:rPr>
          <w:lang w:val="it-IT"/>
        </w:rPr>
        <w:t xml:space="preserve">. </w:t>
      </w:r>
      <w:r w:rsidRPr="0021481A">
        <w:rPr>
          <w:lang w:val="pt-PT"/>
        </w:rPr>
        <w:t xml:space="preserve">AB </w:t>
      </w:r>
      <w:r w:rsidRPr="0021481A">
        <w:rPr>
          <w:rStyle w:val="Incipit"/>
          <w:lang w:val="pt-PT"/>
        </w:rPr>
        <w:t>Patefactae sunt</w:t>
      </w:r>
      <w:r w:rsidRPr="0021481A">
        <w:rPr>
          <w:lang w:val="pt-PT"/>
        </w:rPr>
        <w:t xml:space="preserve">. OR </w:t>
      </w:r>
      <w:r w:rsidRPr="0021481A">
        <w:rPr>
          <w:rStyle w:val="Incipit"/>
          <w:lang w:val="pt-PT"/>
        </w:rPr>
        <w:t>Da nobis quaesumus</w:t>
      </w:r>
      <w:r w:rsidRPr="0021481A">
        <w:rPr>
          <w:lang w:val="pt-PT"/>
        </w:rPr>
        <w:t xml:space="preserve">, vel alia (42va) OR </w:t>
      </w:r>
      <w:r w:rsidRPr="0021481A">
        <w:rPr>
          <w:rStyle w:val="Incipit"/>
          <w:lang w:val="pt-PT"/>
        </w:rPr>
        <w:t>Omnipotens sempiterne deus</w:t>
      </w:r>
      <w:r w:rsidRPr="0021481A">
        <w:rPr>
          <w:lang w:val="pt-PT"/>
        </w:rPr>
        <w:t xml:space="preserve">. </w:t>
      </w:r>
      <w:r w:rsidRPr="00276593">
        <w:rPr>
          <w:lang w:val="pt-PT"/>
        </w:rPr>
        <w:t xml:space="preserve">Deinde </w:t>
      </w:r>
      <w:r w:rsidRPr="00276593">
        <w:rPr>
          <w:lang w:val="pt-PT"/>
        </w:rPr>
        <w:lastRenderedPageBreak/>
        <w:t xml:space="preserve">cantetur AC </w:t>
      </w:r>
      <w:r w:rsidRPr="00276593">
        <w:rPr>
          <w:rStyle w:val="Incipit"/>
          <w:lang w:val="pt-PT"/>
        </w:rPr>
        <w:t>Nato domino</w:t>
      </w:r>
      <w:r w:rsidRPr="00276593">
        <w:rPr>
          <w:lang w:val="pt-PT"/>
        </w:rPr>
        <w:t xml:space="preserve">. Et oratio de nativitate domini. Deinde AC </w:t>
      </w:r>
      <w:r w:rsidRPr="00276593">
        <w:rPr>
          <w:rStyle w:val="Incipit"/>
          <w:lang w:val="pt-PT"/>
        </w:rPr>
        <w:t>Virgo concepit</w:t>
      </w:r>
      <w:r w:rsidRPr="00276593">
        <w:rPr>
          <w:lang w:val="pt-PT"/>
        </w:rPr>
        <w:t xml:space="preserve">. Et ORC </w:t>
      </w:r>
      <w:r w:rsidRPr="00276593">
        <w:rPr>
          <w:rStyle w:val="Incipit"/>
          <w:lang w:val="pt-PT"/>
        </w:rPr>
        <w:t>Deus qui per beatae</w:t>
      </w:r>
      <w:r w:rsidRPr="00276593">
        <w:rPr>
          <w:lang w:val="pt-PT"/>
        </w:rPr>
        <w:t>.</w:t>
      </w:r>
    </w:p>
    <w:p w:rsidR="001707B1" w:rsidRPr="0021481A" w:rsidRDefault="001707B1" w:rsidP="004275F3">
      <w:pPr>
        <w:rPr>
          <w:lang w:val="pt-PT"/>
        </w:rPr>
      </w:pPr>
      <w:r w:rsidRPr="00276593">
        <w:rPr>
          <w:rStyle w:val="Time1"/>
          <w:lang w:val="pt-PT"/>
        </w:rPr>
        <w:t>Ad primam</w:t>
      </w:r>
      <w:r w:rsidRPr="00276593">
        <w:rPr>
          <w:lang w:val="pt-PT"/>
        </w:rPr>
        <w:t xml:space="preserve"> HYHV </w:t>
      </w:r>
      <w:r w:rsidR="007E613F" w:rsidRPr="00276593">
        <w:rPr>
          <w:rStyle w:val="Incipit"/>
          <w:lang w:val="pt-PT"/>
        </w:rPr>
        <w:t>Gaudet chorus</w:t>
      </w:r>
      <w:r w:rsidR="007E613F" w:rsidRPr="00276593">
        <w:rPr>
          <w:lang w:val="pt-PT"/>
        </w:rPr>
        <w:t xml:space="preserve">. HV </w:t>
      </w:r>
      <w:r w:rsidR="007E613F" w:rsidRPr="00276593">
        <w:rPr>
          <w:rStyle w:val="Incipit"/>
          <w:lang w:val="pt-PT"/>
        </w:rPr>
        <w:t>Summo parenti</w:t>
      </w:r>
      <w:r w:rsidR="007E613F" w:rsidRPr="00276593">
        <w:rPr>
          <w:lang w:val="pt-PT"/>
        </w:rPr>
        <w:t xml:space="preserve">. </w:t>
      </w:r>
      <w:r w:rsidR="007E613F" w:rsidRPr="0021481A">
        <w:rPr>
          <w:lang w:val="pt-PT"/>
        </w:rPr>
        <w:t xml:space="preserve">AN </w:t>
      </w:r>
      <w:r w:rsidR="007E613F" w:rsidRPr="0021481A">
        <w:rPr>
          <w:rStyle w:val="Incipit"/>
          <w:lang w:val="pt-PT"/>
        </w:rPr>
        <w:t>Cum autem</w:t>
      </w:r>
      <w:r w:rsidR="007E613F" w:rsidRPr="0021481A">
        <w:rPr>
          <w:lang w:val="pt-PT"/>
        </w:rPr>
        <w:t>. Capitu</w:t>
      </w:r>
      <w:r w:rsidR="00541EA3" w:rsidRPr="0021481A">
        <w:rPr>
          <w:lang w:val="pt-PT"/>
        </w:rPr>
        <w:t>l</w:t>
      </w:r>
      <w:r w:rsidR="007E613F" w:rsidRPr="0021481A">
        <w:rPr>
          <w:lang w:val="pt-PT"/>
        </w:rPr>
        <w:t>um et oratio ut supra.</w:t>
      </w:r>
    </w:p>
    <w:p w:rsidR="007E613F" w:rsidRPr="0021481A" w:rsidRDefault="007E613F" w:rsidP="004275F3">
      <w:pPr>
        <w:rPr>
          <w:lang w:val="da-DK"/>
        </w:rPr>
      </w:pPr>
      <w:r w:rsidRPr="0021481A">
        <w:rPr>
          <w:rStyle w:val="Time1"/>
          <w:lang w:val="da-DK"/>
        </w:rPr>
        <w:t>Ad tertiam</w:t>
      </w:r>
      <w:r w:rsidRPr="0021481A">
        <w:rPr>
          <w:lang w:val="da-DK"/>
        </w:rPr>
        <w:t xml:space="preserve"> HYHV </w:t>
      </w:r>
      <w:r w:rsidRPr="0021481A">
        <w:rPr>
          <w:rStyle w:val="Incipit"/>
          <w:lang w:val="da-DK"/>
        </w:rPr>
        <w:t>Gaudet chorus</w:t>
      </w:r>
      <w:r w:rsidRPr="0021481A">
        <w:rPr>
          <w:lang w:val="da-DK"/>
        </w:rPr>
        <w:t xml:space="preserve">. HV </w:t>
      </w:r>
      <w:r w:rsidRPr="0021481A">
        <w:rPr>
          <w:rStyle w:val="Incipit"/>
          <w:lang w:val="da-DK"/>
        </w:rPr>
        <w:t>Summo parenti</w:t>
      </w:r>
      <w:r w:rsidRPr="0021481A">
        <w:rPr>
          <w:lang w:val="da-DK"/>
        </w:rPr>
        <w:t xml:space="preserve">. AN </w:t>
      </w:r>
      <w:r w:rsidRPr="0021481A">
        <w:rPr>
          <w:rStyle w:val="Incipit"/>
          <w:lang w:val="da-DK"/>
        </w:rPr>
        <w:t>Lapidabant Iudei</w:t>
      </w:r>
      <w:r w:rsidRPr="0021481A">
        <w:rPr>
          <w:lang w:val="da-DK"/>
        </w:rPr>
        <w:t xml:space="preserve">. CP </w:t>
      </w:r>
      <w:r w:rsidRPr="0021481A">
        <w:rPr>
          <w:rStyle w:val="Incipit"/>
          <w:lang w:val="da-DK"/>
        </w:rPr>
        <w:t>Stephanus autem</w:t>
      </w:r>
      <w:r w:rsidRPr="0021481A">
        <w:rPr>
          <w:lang w:val="da-DK"/>
        </w:rPr>
        <w:t xml:space="preserve">. RB </w:t>
      </w:r>
      <w:r w:rsidRPr="0021481A">
        <w:rPr>
          <w:rStyle w:val="Incipit"/>
          <w:lang w:val="da-DK"/>
        </w:rPr>
        <w:t>Gloria et honore</w:t>
      </w:r>
      <w:r w:rsidRPr="0021481A">
        <w:rPr>
          <w:lang w:val="da-DK"/>
        </w:rPr>
        <w:t xml:space="preserve">. RV </w:t>
      </w:r>
      <w:r w:rsidRPr="0021481A">
        <w:rPr>
          <w:rStyle w:val="Incipit"/>
          <w:lang w:val="da-DK"/>
        </w:rPr>
        <w:t>Et constituisti eum</w:t>
      </w:r>
      <w:r w:rsidRPr="0021481A">
        <w:rPr>
          <w:lang w:val="da-DK"/>
        </w:rPr>
        <w:t xml:space="preserve">. </w:t>
      </w:r>
      <w:r w:rsidR="00541EA3" w:rsidRPr="0021481A">
        <w:rPr>
          <w:lang w:val="da-DK"/>
        </w:rPr>
        <w:t>VS</w:t>
      </w:r>
      <w:r w:rsidRPr="0021481A">
        <w:rPr>
          <w:lang w:val="da-DK"/>
        </w:rPr>
        <w:t xml:space="preserve"> </w:t>
      </w:r>
      <w:r w:rsidRPr="0021481A">
        <w:rPr>
          <w:rStyle w:val="Incipit"/>
          <w:lang w:val="da-DK"/>
        </w:rPr>
        <w:t>Posuisti domine</w:t>
      </w:r>
      <w:r w:rsidR="00BB7DFB" w:rsidRPr="0021481A">
        <w:rPr>
          <w:lang w:val="da-DK"/>
        </w:rPr>
        <w:t xml:space="preserve"> minor.</w:t>
      </w:r>
      <w:r w:rsidRPr="0021481A">
        <w:rPr>
          <w:lang w:val="da-DK"/>
        </w:rPr>
        <w:t xml:space="preserve"> OR </w:t>
      </w:r>
      <w:r w:rsidRPr="0021481A">
        <w:rPr>
          <w:rStyle w:val="Incipit"/>
          <w:lang w:val="da-DK"/>
        </w:rPr>
        <w:t>Omnipotens sempiterne deus</w:t>
      </w:r>
      <w:r w:rsidRPr="0021481A">
        <w:rPr>
          <w:lang w:val="da-DK"/>
        </w:rPr>
        <w:t xml:space="preserve">. </w:t>
      </w:r>
    </w:p>
    <w:p w:rsidR="007E613F" w:rsidRPr="0021481A" w:rsidRDefault="00C67AFE" w:rsidP="004275F3">
      <w:pPr>
        <w:rPr>
          <w:lang w:val="pt-PT"/>
        </w:rPr>
      </w:pPr>
      <w:r w:rsidRPr="0021481A">
        <w:rPr>
          <w:rStyle w:val="Time1"/>
          <w:lang w:val="da-DK"/>
        </w:rPr>
        <w:t>[Ad missam]</w:t>
      </w:r>
      <w:r w:rsidRPr="0021481A">
        <w:rPr>
          <w:lang w:val="da-DK"/>
        </w:rPr>
        <w:t xml:space="preserve"> </w:t>
      </w:r>
      <w:r w:rsidR="007E613F" w:rsidRPr="0021481A">
        <w:rPr>
          <w:lang w:val="da-DK"/>
        </w:rPr>
        <w:t>Statim cantetur (42vb) missa</w:t>
      </w:r>
      <w:r w:rsidR="00326C1D" w:rsidRPr="0021481A">
        <w:rPr>
          <w:lang w:val="da-DK"/>
        </w:rPr>
        <w:t xml:space="preserve">. </w:t>
      </w:r>
      <w:r w:rsidR="007E613F" w:rsidRPr="0021481A">
        <w:rPr>
          <w:rStyle w:val="Funktion"/>
          <w:lang w:val="fr-FR"/>
        </w:rPr>
        <w:t>Cantores</w:t>
      </w:r>
      <w:r w:rsidR="007E613F" w:rsidRPr="0021481A">
        <w:rPr>
          <w:lang w:val="fr-FR"/>
        </w:rPr>
        <w:t xml:space="preserve"> imponant introitum. Et versus tropi cantentur. </w:t>
      </w:r>
      <w:r w:rsidR="007E613F" w:rsidRPr="0021481A">
        <w:rPr>
          <w:lang w:val="it-IT"/>
        </w:rPr>
        <w:t xml:space="preserve">Hodie non erunt alii </w:t>
      </w:r>
      <w:r w:rsidR="007E613F" w:rsidRPr="0021481A">
        <w:rPr>
          <w:rStyle w:val="Funktion"/>
          <w:lang w:val="it-IT"/>
        </w:rPr>
        <w:t>ministri</w:t>
      </w:r>
      <w:r w:rsidR="007E613F" w:rsidRPr="0021481A">
        <w:rPr>
          <w:lang w:val="it-IT"/>
        </w:rPr>
        <w:t xml:space="preserve"> ad missam maiorem, nisi </w:t>
      </w:r>
      <w:r w:rsidR="007E613F" w:rsidRPr="0021481A">
        <w:rPr>
          <w:rStyle w:val="Funktion"/>
          <w:lang w:val="it-IT"/>
        </w:rPr>
        <w:t>diaconi</w:t>
      </w:r>
      <w:r w:rsidR="007E613F" w:rsidRPr="0021481A">
        <w:rPr>
          <w:lang w:val="it-IT"/>
        </w:rPr>
        <w:t>.</w:t>
      </w:r>
      <w:r w:rsidR="00541EA3" w:rsidRPr="0021481A">
        <w:rPr>
          <w:lang w:val="it-IT"/>
        </w:rPr>
        <w:t xml:space="preserve"> </w:t>
      </w:r>
      <w:r w:rsidR="00AD0B09" w:rsidRPr="0021481A">
        <w:rPr>
          <w:lang w:val="it-IT"/>
        </w:rPr>
        <w:t xml:space="preserve">[IN] </w:t>
      </w:r>
      <w:r w:rsidR="00AD0B09" w:rsidRPr="0021481A">
        <w:rPr>
          <w:rStyle w:val="Incipit"/>
          <w:lang w:val="it-IT"/>
        </w:rPr>
        <w:t>Etenim sederunt principes</w:t>
      </w:r>
      <w:r w:rsidR="00AD0B09" w:rsidRPr="0021481A">
        <w:rPr>
          <w:lang w:val="it-IT"/>
        </w:rPr>
        <w:t xml:space="preserve">. </w:t>
      </w:r>
      <w:r w:rsidR="00541EA3" w:rsidRPr="0021481A">
        <w:rPr>
          <w:lang w:val="it-IT"/>
        </w:rPr>
        <w:t xml:space="preserve">Sollemne </w:t>
      </w:r>
      <w:r w:rsidR="00AD0B09" w:rsidRPr="0021481A">
        <w:rPr>
          <w:lang w:val="it-IT"/>
        </w:rPr>
        <w:t xml:space="preserve">[KY] </w:t>
      </w:r>
      <w:r w:rsidR="00AD0B09" w:rsidRPr="0021481A">
        <w:rPr>
          <w:rStyle w:val="Incipit"/>
          <w:lang w:val="it-IT"/>
        </w:rPr>
        <w:t>Kyrie</w:t>
      </w:r>
      <w:r w:rsidR="00AD0B09" w:rsidRPr="0021481A">
        <w:rPr>
          <w:lang w:val="it-IT"/>
        </w:rPr>
        <w:t xml:space="preserve"> cum [GL] </w:t>
      </w:r>
      <w:r w:rsidR="00AD0B09" w:rsidRPr="0021481A">
        <w:rPr>
          <w:rStyle w:val="Incipit"/>
          <w:lang w:val="it-IT"/>
        </w:rPr>
        <w:t>Gloria in excelsis deo</w:t>
      </w:r>
      <w:r w:rsidR="00AD0B09" w:rsidRPr="0021481A">
        <w:rPr>
          <w:lang w:val="it-IT"/>
        </w:rPr>
        <w:t xml:space="preserve">. ORCL </w:t>
      </w:r>
      <w:r w:rsidR="00AD0B09" w:rsidRPr="0021481A">
        <w:rPr>
          <w:rStyle w:val="Incipit"/>
          <w:lang w:val="it-IT"/>
        </w:rPr>
        <w:t>Da nobis quaesumus</w:t>
      </w:r>
      <w:r w:rsidR="00BB7DFB" w:rsidRPr="0021481A">
        <w:rPr>
          <w:lang w:val="it-IT"/>
        </w:rPr>
        <w:t xml:space="preserve">. </w:t>
      </w:r>
      <w:r w:rsidR="00BB7DFB" w:rsidRPr="0021481A">
        <w:rPr>
          <w:lang w:val="pt-PT"/>
        </w:rPr>
        <w:t>Secunda o</w:t>
      </w:r>
      <w:r w:rsidR="00AD0B09" w:rsidRPr="0021481A">
        <w:rPr>
          <w:lang w:val="pt-PT"/>
        </w:rPr>
        <w:t xml:space="preserve">ratio de nativitate domini. Tertia de sancta Maria. EP </w:t>
      </w:r>
      <w:r w:rsidR="00AD0B09" w:rsidRPr="0021481A">
        <w:rPr>
          <w:rStyle w:val="Incipit"/>
          <w:lang w:val="pt-PT"/>
        </w:rPr>
        <w:t>Stephanus autem plenus</w:t>
      </w:r>
      <w:r w:rsidR="00AD0B09" w:rsidRPr="0021481A">
        <w:rPr>
          <w:lang w:val="pt-PT"/>
        </w:rPr>
        <w:t xml:space="preserve">. GR </w:t>
      </w:r>
      <w:r w:rsidR="00AD0B09" w:rsidRPr="0021481A">
        <w:rPr>
          <w:rStyle w:val="Incipit"/>
          <w:lang w:val="pt-PT"/>
        </w:rPr>
        <w:t>Sederunt principes</w:t>
      </w:r>
      <w:r w:rsidR="00AD0B09" w:rsidRPr="0021481A">
        <w:rPr>
          <w:lang w:val="pt-PT"/>
        </w:rPr>
        <w:t xml:space="preserve">. ALV </w:t>
      </w:r>
      <w:r w:rsidR="00AD0B09" w:rsidRPr="0021481A">
        <w:rPr>
          <w:rStyle w:val="Incipit"/>
          <w:lang w:val="pt-PT"/>
        </w:rPr>
        <w:t>Video caelos</w:t>
      </w:r>
      <w:r w:rsidR="00AD0B09" w:rsidRPr="0021481A">
        <w:rPr>
          <w:lang w:val="pt-PT"/>
        </w:rPr>
        <w:t xml:space="preserve">, vel istud [ALV] </w:t>
      </w:r>
      <w:r w:rsidR="00AD0B09" w:rsidRPr="0021481A">
        <w:rPr>
          <w:rStyle w:val="Incipit"/>
          <w:lang w:val="pt-PT"/>
        </w:rPr>
        <w:t>Ecce inquit Stephanus</w:t>
      </w:r>
      <w:r w:rsidR="00AD0B09" w:rsidRPr="0021481A">
        <w:rPr>
          <w:lang w:val="pt-PT"/>
        </w:rPr>
        <w:t xml:space="preserve">. </w:t>
      </w:r>
      <w:r w:rsidR="00AD0B09" w:rsidRPr="0021481A">
        <w:rPr>
          <w:lang w:val="it-IT"/>
        </w:rPr>
        <w:t xml:space="preserve">SE </w:t>
      </w:r>
      <w:r w:rsidR="00AD0B09" w:rsidRPr="0021481A">
        <w:rPr>
          <w:rStyle w:val="Incipit"/>
          <w:lang w:val="it-IT"/>
        </w:rPr>
        <w:t>Hanc concordi famulatu</w:t>
      </w:r>
      <w:r w:rsidR="00AD0B09" w:rsidRPr="0021481A">
        <w:rPr>
          <w:lang w:val="it-IT"/>
        </w:rPr>
        <w:t xml:space="preserve">. EV </w:t>
      </w:r>
      <w:r w:rsidR="00AD0B09" w:rsidRPr="0021481A">
        <w:rPr>
          <w:rStyle w:val="Incipit"/>
          <w:lang w:val="it-IT"/>
        </w:rPr>
        <w:t>Ecce ego (43ra) mitto ad vos</w:t>
      </w:r>
      <w:r w:rsidR="00AD0B09" w:rsidRPr="0021481A">
        <w:rPr>
          <w:lang w:val="it-IT"/>
        </w:rPr>
        <w:t xml:space="preserve">. </w:t>
      </w:r>
      <w:r w:rsidR="00AD0B09">
        <w:t xml:space="preserve">[CR] </w:t>
      </w:r>
      <w:r w:rsidR="00AD0B09" w:rsidRPr="00541EA3">
        <w:rPr>
          <w:rStyle w:val="Incipit"/>
        </w:rPr>
        <w:t>Credo in unum</w:t>
      </w:r>
      <w:r w:rsidR="00541EA3">
        <w:t xml:space="preserve">. OF </w:t>
      </w:r>
      <w:r w:rsidR="00541EA3" w:rsidRPr="00541EA3">
        <w:rPr>
          <w:rStyle w:val="Incipit"/>
        </w:rPr>
        <w:t>E</w:t>
      </w:r>
      <w:r w:rsidR="00AD0B09" w:rsidRPr="00541EA3">
        <w:rPr>
          <w:rStyle w:val="Incipit"/>
        </w:rPr>
        <w:t>legerunt apostoli</w:t>
      </w:r>
      <w:r w:rsidR="00AD0B09">
        <w:t xml:space="preserve">. Praefatio de nativitate. [SA] </w:t>
      </w:r>
      <w:r w:rsidR="00AD0B09" w:rsidRPr="00541EA3">
        <w:rPr>
          <w:rStyle w:val="Incipit"/>
        </w:rPr>
        <w:t>Sanctus</w:t>
      </w:r>
      <w:r w:rsidR="00541EA3">
        <w:t xml:space="preserve"> et [AG] </w:t>
      </w:r>
      <w:r w:rsidR="00541EA3" w:rsidRPr="00541EA3">
        <w:rPr>
          <w:rStyle w:val="Incipit"/>
        </w:rPr>
        <w:t>Agnus d</w:t>
      </w:r>
      <w:r w:rsidR="00AD0B09" w:rsidRPr="00541EA3">
        <w:rPr>
          <w:rStyle w:val="Incipit"/>
        </w:rPr>
        <w:t>e</w:t>
      </w:r>
      <w:r w:rsidR="00541EA3" w:rsidRPr="00541EA3">
        <w:rPr>
          <w:rStyle w:val="Incipit"/>
        </w:rPr>
        <w:t>i</w:t>
      </w:r>
      <w:r w:rsidR="00AD0B09">
        <w:t xml:space="preserve"> fiant sollemniter. </w:t>
      </w:r>
      <w:r w:rsidR="00AD0B09" w:rsidRPr="0021481A">
        <w:rPr>
          <w:lang w:val="pt-PT"/>
        </w:rPr>
        <w:t xml:space="preserve">CO </w:t>
      </w:r>
      <w:r w:rsidR="00AD0B09" w:rsidRPr="0021481A">
        <w:rPr>
          <w:rStyle w:val="Incipit"/>
          <w:lang w:val="pt-PT"/>
        </w:rPr>
        <w:t>Video caelos apertos</w:t>
      </w:r>
      <w:r w:rsidR="00AD0B09" w:rsidRPr="0021481A">
        <w:rPr>
          <w:lang w:val="pt-PT"/>
        </w:rPr>
        <w:t xml:space="preserve">. [IM] </w:t>
      </w:r>
      <w:r w:rsidR="00AD0B09" w:rsidRPr="0021481A">
        <w:rPr>
          <w:rStyle w:val="Incipit"/>
          <w:lang w:val="pt-PT"/>
        </w:rPr>
        <w:t>Ite missa est</w:t>
      </w:r>
      <w:r w:rsidR="00AD0B09" w:rsidRPr="0021481A">
        <w:rPr>
          <w:lang w:val="pt-PT"/>
        </w:rPr>
        <w:t>.</w:t>
      </w:r>
    </w:p>
    <w:p w:rsidR="00AD0B09" w:rsidRPr="0021481A" w:rsidRDefault="00AD0B09" w:rsidP="004275F3">
      <w:pPr>
        <w:rPr>
          <w:lang w:val="pt-PT"/>
        </w:rPr>
      </w:pPr>
      <w:r w:rsidRPr="0021481A">
        <w:rPr>
          <w:rStyle w:val="Time1"/>
          <w:lang w:val="pt-PT"/>
        </w:rPr>
        <w:t>Ad sextam</w:t>
      </w:r>
      <w:r w:rsidRPr="0021481A">
        <w:rPr>
          <w:lang w:val="pt-PT"/>
        </w:rPr>
        <w:t xml:space="preserve"> AN </w:t>
      </w:r>
      <w:r w:rsidRPr="0021481A">
        <w:rPr>
          <w:rStyle w:val="Incipit"/>
          <w:lang w:val="pt-PT"/>
        </w:rPr>
        <w:t>Adhaesit anima mea</w:t>
      </w:r>
      <w:r w:rsidRPr="0021481A">
        <w:rPr>
          <w:lang w:val="pt-PT"/>
        </w:rPr>
        <w:t>. Capitulum ut supra. RB</w:t>
      </w:r>
      <w:r w:rsidR="00AD16E5" w:rsidRPr="0021481A">
        <w:rPr>
          <w:lang w:val="pt-PT"/>
        </w:rPr>
        <w:t xml:space="preserve"> </w:t>
      </w:r>
      <w:r w:rsidR="00AD16E5" w:rsidRPr="0021481A">
        <w:rPr>
          <w:rStyle w:val="Incipit"/>
          <w:lang w:val="pt-PT"/>
        </w:rPr>
        <w:t>Posuisti domine</w:t>
      </w:r>
      <w:r w:rsidR="00AD16E5" w:rsidRPr="0021481A">
        <w:rPr>
          <w:lang w:val="pt-PT"/>
        </w:rPr>
        <w:t xml:space="preserve">. RV </w:t>
      </w:r>
      <w:r w:rsidR="00AD16E5" w:rsidRPr="0021481A">
        <w:rPr>
          <w:rStyle w:val="Incipit"/>
          <w:lang w:val="pt-PT"/>
        </w:rPr>
        <w:t>Coronam de lapide</w:t>
      </w:r>
      <w:r w:rsidR="00AD16E5" w:rsidRPr="0021481A">
        <w:rPr>
          <w:lang w:val="pt-PT"/>
        </w:rPr>
        <w:t xml:space="preserve">. VS </w:t>
      </w:r>
      <w:r w:rsidR="00AD16E5" w:rsidRPr="0021481A">
        <w:rPr>
          <w:rStyle w:val="Incipit"/>
          <w:lang w:val="pt-PT"/>
        </w:rPr>
        <w:t>Amavit eum dominus</w:t>
      </w:r>
      <w:r w:rsidR="00BB7DFB" w:rsidRPr="0021481A">
        <w:rPr>
          <w:lang w:val="pt-PT"/>
        </w:rPr>
        <w:t xml:space="preserve"> minor.</w:t>
      </w:r>
      <w:r w:rsidR="00AD16E5" w:rsidRPr="0021481A">
        <w:rPr>
          <w:lang w:val="pt-PT"/>
        </w:rPr>
        <w:t xml:space="preserve"> Oratio ut supra [OR] </w:t>
      </w:r>
      <w:r w:rsidR="00AD16E5" w:rsidRPr="0021481A">
        <w:rPr>
          <w:rStyle w:val="Incipit"/>
          <w:lang w:val="pt-PT"/>
        </w:rPr>
        <w:t>Da quaesumus domine</w:t>
      </w:r>
      <w:r w:rsidR="00AD16E5" w:rsidRPr="0021481A">
        <w:rPr>
          <w:lang w:val="pt-PT"/>
        </w:rPr>
        <w:t>.</w:t>
      </w:r>
    </w:p>
    <w:p w:rsidR="00AD16E5" w:rsidRPr="0021481A" w:rsidRDefault="00AD16E5" w:rsidP="004275F3">
      <w:pPr>
        <w:rPr>
          <w:lang w:val="pt-PT"/>
        </w:rPr>
      </w:pPr>
      <w:r w:rsidRPr="0021481A">
        <w:rPr>
          <w:rStyle w:val="Time1"/>
          <w:lang w:val="pt-PT"/>
        </w:rPr>
        <w:t>Ad nonam</w:t>
      </w:r>
      <w:r w:rsidRPr="0021481A">
        <w:rPr>
          <w:lang w:val="pt-PT"/>
        </w:rPr>
        <w:t xml:space="preserve"> AN </w:t>
      </w:r>
      <w:r w:rsidRPr="0021481A">
        <w:rPr>
          <w:rStyle w:val="Incipit"/>
          <w:lang w:val="pt-PT"/>
        </w:rPr>
        <w:t>Positis autem g</w:t>
      </w:r>
      <w:r w:rsidR="0067596A" w:rsidRPr="0021481A">
        <w:rPr>
          <w:rStyle w:val="Incipit"/>
          <w:lang w:val="pt-PT"/>
        </w:rPr>
        <w:t>e</w:t>
      </w:r>
      <w:r w:rsidRPr="0021481A">
        <w:rPr>
          <w:rStyle w:val="Incipit"/>
          <w:lang w:val="pt-PT"/>
        </w:rPr>
        <w:t>nibus</w:t>
      </w:r>
      <w:r w:rsidRPr="0021481A">
        <w:rPr>
          <w:lang w:val="pt-PT"/>
        </w:rPr>
        <w:t xml:space="preserve">. Capitulum ut supra. RB </w:t>
      </w:r>
      <w:r w:rsidRPr="0021481A">
        <w:rPr>
          <w:rStyle w:val="Incipit"/>
          <w:lang w:val="pt-PT"/>
        </w:rPr>
        <w:t>Amavit eum dominus</w:t>
      </w:r>
      <w:r w:rsidR="00BB7DFB" w:rsidRPr="0021481A">
        <w:rPr>
          <w:lang w:val="pt-PT"/>
        </w:rPr>
        <w:t xml:space="preserve">. </w:t>
      </w:r>
      <w:r w:rsidR="0067596A" w:rsidRPr="0021481A">
        <w:rPr>
          <w:lang w:val="pt-PT"/>
        </w:rPr>
        <w:t>VS</w:t>
      </w:r>
      <w:r w:rsidRPr="0021481A">
        <w:rPr>
          <w:lang w:val="pt-PT"/>
        </w:rPr>
        <w:t xml:space="preserve"> </w:t>
      </w:r>
      <w:r w:rsidRPr="0021481A">
        <w:rPr>
          <w:rStyle w:val="Incipit"/>
          <w:lang w:val="pt-PT"/>
        </w:rPr>
        <w:t>Magna est gloria</w:t>
      </w:r>
      <w:r w:rsidR="00BB7DFB" w:rsidRPr="0021481A">
        <w:rPr>
          <w:lang w:val="pt-PT"/>
        </w:rPr>
        <w:t xml:space="preserve"> minor.</w:t>
      </w:r>
      <w:r w:rsidRPr="0021481A">
        <w:rPr>
          <w:lang w:val="pt-PT"/>
        </w:rPr>
        <w:t xml:space="preserve"> (43rb) Oratio ut supra.</w:t>
      </w:r>
    </w:p>
    <w:p w:rsidR="00AD16E5" w:rsidRPr="0021481A" w:rsidRDefault="00AD16E5" w:rsidP="004275F3">
      <w:pPr>
        <w:rPr>
          <w:lang w:val="it-IT"/>
        </w:rPr>
      </w:pPr>
      <w:r w:rsidRPr="0021481A">
        <w:rPr>
          <w:rStyle w:val="Time1"/>
          <w:lang w:val="pt-PT"/>
        </w:rPr>
        <w:t>In secunda vespera</w:t>
      </w:r>
      <w:r w:rsidRPr="0021481A">
        <w:rPr>
          <w:lang w:val="pt-PT"/>
        </w:rPr>
        <w:t xml:space="preserve"> super psalmos AN </w:t>
      </w:r>
      <w:r w:rsidRPr="0021481A">
        <w:rPr>
          <w:rStyle w:val="Incipit"/>
          <w:lang w:val="pt-PT"/>
        </w:rPr>
        <w:t>Iucundus homo</w:t>
      </w:r>
      <w:r w:rsidRPr="0021481A">
        <w:rPr>
          <w:lang w:val="pt-PT"/>
        </w:rPr>
        <w:t xml:space="preserve">. PS </w:t>
      </w:r>
      <w:r w:rsidRPr="0021481A">
        <w:rPr>
          <w:rStyle w:val="Incipit"/>
          <w:lang w:val="pt-PT"/>
        </w:rPr>
        <w:t>Beatus vir</w:t>
      </w:r>
      <w:r w:rsidRPr="0021481A">
        <w:rPr>
          <w:lang w:val="pt-PT"/>
        </w:rPr>
        <w:t xml:space="preserve">. AN </w:t>
      </w:r>
      <w:r w:rsidRPr="0021481A">
        <w:rPr>
          <w:rStyle w:val="Incipit"/>
          <w:lang w:val="pt-PT"/>
        </w:rPr>
        <w:t>Quid retribuam</w:t>
      </w:r>
      <w:r w:rsidRPr="0021481A">
        <w:rPr>
          <w:lang w:val="pt-PT"/>
        </w:rPr>
        <w:t xml:space="preserve">. PS </w:t>
      </w:r>
      <w:r w:rsidRPr="0021481A">
        <w:rPr>
          <w:rStyle w:val="Incipit"/>
          <w:lang w:val="pt-PT"/>
        </w:rPr>
        <w:t>Credidi propter.</w:t>
      </w:r>
      <w:r w:rsidRPr="0021481A">
        <w:rPr>
          <w:lang w:val="pt-PT"/>
        </w:rPr>
        <w:t xml:space="preserve"> AN </w:t>
      </w:r>
      <w:r w:rsidRPr="0021481A">
        <w:rPr>
          <w:rStyle w:val="Incipit"/>
          <w:lang w:val="pt-PT"/>
        </w:rPr>
        <w:t>Domine libera</w:t>
      </w:r>
      <w:r w:rsidRPr="0021481A">
        <w:rPr>
          <w:lang w:val="pt-PT"/>
        </w:rPr>
        <w:t xml:space="preserve">. PS </w:t>
      </w:r>
      <w:r w:rsidRPr="0021481A">
        <w:rPr>
          <w:rStyle w:val="Incipit"/>
          <w:lang w:val="pt-PT"/>
        </w:rPr>
        <w:t>Ad dominum cum tribularer</w:t>
      </w:r>
      <w:r w:rsidRPr="0021481A">
        <w:rPr>
          <w:lang w:val="pt-PT"/>
        </w:rPr>
        <w:t xml:space="preserve">. AN </w:t>
      </w:r>
      <w:r w:rsidRPr="0021481A">
        <w:rPr>
          <w:rStyle w:val="Incipit"/>
          <w:lang w:val="pt-PT"/>
        </w:rPr>
        <w:t>Miserere mihi</w:t>
      </w:r>
      <w:r w:rsidRPr="0021481A">
        <w:rPr>
          <w:lang w:val="pt-PT"/>
        </w:rPr>
        <w:t xml:space="preserve">. PS </w:t>
      </w:r>
      <w:r w:rsidRPr="0021481A">
        <w:rPr>
          <w:rStyle w:val="Incipit"/>
          <w:lang w:val="pt-PT"/>
        </w:rPr>
        <w:t>Ad te levavi</w:t>
      </w:r>
      <w:r w:rsidRPr="0021481A">
        <w:rPr>
          <w:lang w:val="pt-PT"/>
        </w:rPr>
        <w:t xml:space="preserve">. AN </w:t>
      </w:r>
      <w:r w:rsidRPr="0021481A">
        <w:rPr>
          <w:rStyle w:val="Incipit"/>
          <w:lang w:val="pt-PT"/>
        </w:rPr>
        <w:t>Sustinuit anima mea</w:t>
      </w:r>
      <w:r w:rsidRPr="0021481A">
        <w:rPr>
          <w:lang w:val="pt-PT"/>
        </w:rPr>
        <w:t xml:space="preserve">. PS </w:t>
      </w:r>
      <w:r w:rsidRPr="0021481A">
        <w:rPr>
          <w:rStyle w:val="Incipit"/>
          <w:lang w:val="pt-PT"/>
        </w:rPr>
        <w:t>De profundis clamavi</w:t>
      </w:r>
      <w:r w:rsidRPr="0021481A">
        <w:rPr>
          <w:lang w:val="pt-PT"/>
        </w:rPr>
        <w:t xml:space="preserve">. CP </w:t>
      </w:r>
      <w:r w:rsidRPr="0021481A">
        <w:rPr>
          <w:rStyle w:val="Incipit"/>
          <w:lang w:val="pt-PT"/>
        </w:rPr>
        <w:t>Stephanus autem</w:t>
      </w:r>
      <w:r w:rsidRPr="0021481A">
        <w:rPr>
          <w:lang w:val="pt-PT"/>
        </w:rPr>
        <w:t xml:space="preserve">. HY </w:t>
      </w:r>
      <w:r w:rsidRPr="0021481A">
        <w:rPr>
          <w:rStyle w:val="Incipit"/>
          <w:lang w:val="pt-PT"/>
        </w:rPr>
        <w:t>A solis ortus</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Sepelierunt Stephanum</w:t>
      </w:r>
      <w:r w:rsidRPr="0021481A">
        <w:rPr>
          <w:lang w:val="pt-PT"/>
        </w:rPr>
        <w:t xml:space="preserve">. </w:t>
      </w:r>
      <w:r w:rsidRPr="0021481A">
        <w:rPr>
          <w:lang w:val="it-IT"/>
        </w:rPr>
        <w:t xml:space="preserve">OR </w:t>
      </w:r>
      <w:r w:rsidRPr="0021481A">
        <w:rPr>
          <w:rStyle w:val="Incipit"/>
          <w:lang w:val="it-IT"/>
        </w:rPr>
        <w:t>%D::Deus% Da nobis</w:t>
      </w:r>
      <w:r w:rsidRPr="0021481A">
        <w:rPr>
          <w:lang w:val="it-IT"/>
        </w:rPr>
        <w:t xml:space="preserve">. </w:t>
      </w:r>
      <w:r w:rsidR="00EA52EA" w:rsidRPr="0021481A">
        <w:rPr>
          <w:lang w:val="it-IT"/>
        </w:rPr>
        <w:t>In suffragium</w:t>
      </w:r>
      <w:r w:rsidR="009C3E16" w:rsidRPr="0021481A">
        <w:rPr>
          <w:lang w:val="it-IT"/>
        </w:rPr>
        <w:t xml:space="preserve"> ut in priori nocte. De sancto Iohannes ut in priori (43va) nocte fiat.</w:t>
      </w:r>
    </w:p>
    <w:p w:rsidR="009C3E16" w:rsidRPr="0021481A" w:rsidRDefault="009C3E16" w:rsidP="004275F3">
      <w:pPr>
        <w:pStyle w:val="Titolo1"/>
        <w:rPr>
          <w:lang w:val="pt-PT"/>
        </w:rPr>
      </w:pPr>
      <w:r w:rsidRPr="0021481A">
        <w:rPr>
          <w:lang w:val="pt-PT"/>
        </w:rPr>
        <w:t>DE SANCTO IOHANNE APOSTOLO ET EVANGELISTA</w:t>
      </w:r>
    </w:p>
    <w:p w:rsidR="009C3E16" w:rsidRPr="0021481A" w:rsidRDefault="0067596A" w:rsidP="004275F3">
      <w:pPr>
        <w:rPr>
          <w:lang w:val="it-IT"/>
        </w:rPr>
      </w:pPr>
      <w:r w:rsidRPr="0021481A">
        <w:rPr>
          <w:rStyle w:val="Time1"/>
          <w:lang w:val="pt-PT"/>
        </w:rPr>
        <w:t>Ad matutinam</w:t>
      </w:r>
      <w:r w:rsidR="009C3E16" w:rsidRPr="0021481A">
        <w:rPr>
          <w:lang w:val="pt-PT"/>
        </w:rPr>
        <w:t xml:space="preserve"> </w:t>
      </w:r>
      <w:r w:rsidRPr="0021481A">
        <w:rPr>
          <w:lang w:val="pt-PT"/>
        </w:rPr>
        <w:t>INV</w:t>
      </w:r>
      <w:r w:rsidR="009C3E16" w:rsidRPr="0021481A">
        <w:rPr>
          <w:lang w:val="pt-PT"/>
        </w:rPr>
        <w:t xml:space="preserve"> </w:t>
      </w:r>
      <w:r w:rsidR="009C3E16" w:rsidRPr="0021481A">
        <w:rPr>
          <w:rStyle w:val="Incipit"/>
          <w:lang w:val="pt-PT"/>
        </w:rPr>
        <w:t>Adoremus regem</w:t>
      </w:r>
      <w:r w:rsidR="009C3E16" w:rsidRPr="0021481A">
        <w:rPr>
          <w:lang w:val="pt-PT"/>
        </w:rPr>
        <w:t xml:space="preserve">. </w:t>
      </w:r>
      <w:r w:rsidR="009C3E16" w:rsidRPr="0021481A">
        <w:rPr>
          <w:lang w:val="it-IT"/>
        </w:rPr>
        <w:t xml:space="preserve">[PS] </w:t>
      </w:r>
      <w:r w:rsidR="00BB7DFB" w:rsidRPr="0021481A">
        <w:rPr>
          <w:rStyle w:val="Incipit"/>
          <w:lang w:val="it-IT"/>
        </w:rPr>
        <w:t>Venite exult</w:t>
      </w:r>
      <w:r w:rsidR="009C3E16" w:rsidRPr="0021481A">
        <w:rPr>
          <w:rStyle w:val="Incipit"/>
          <w:lang w:val="it-IT"/>
        </w:rPr>
        <w:t>emus</w:t>
      </w:r>
      <w:r w:rsidR="009C3E16" w:rsidRPr="0021481A">
        <w:rPr>
          <w:lang w:val="it-IT"/>
        </w:rPr>
        <w:t>.</w:t>
      </w:r>
    </w:p>
    <w:p w:rsidR="009C3E16" w:rsidRPr="0021481A" w:rsidRDefault="009C3E16" w:rsidP="004275F3">
      <w:pPr>
        <w:rPr>
          <w:lang w:val="pt-PT"/>
        </w:rPr>
      </w:pPr>
      <w:r w:rsidRPr="0021481A">
        <w:rPr>
          <w:rStyle w:val="Time2"/>
          <w:lang w:val="it-IT"/>
        </w:rPr>
        <w:t>In primo nocturno</w:t>
      </w:r>
      <w:r w:rsidRPr="0021481A">
        <w:rPr>
          <w:lang w:val="it-IT"/>
        </w:rPr>
        <w:t xml:space="preserve"> AN </w:t>
      </w:r>
      <w:r w:rsidRPr="0021481A">
        <w:rPr>
          <w:rStyle w:val="Incipit"/>
          <w:lang w:val="it-IT"/>
        </w:rPr>
        <w:t>Iohannes apostolus</w:t>
      </w:r>
      <w:r w:rsidRPr="0021481A">
        <w:rPr>
          <w:lang w:val="it-IT"/>
        </w:rPr>
        <w:t xml:space="preserve">. </w:t>
      </w:r>
      <w:r w:rsidRPr="0021481A">
        <w:rPr>
          <w:lang w:val="pt-PT"/>
        </w:rPr>
        <w:t xml:space="preserve">PS </w:t>
      </w:r>
      <w:r w:rsidRPr="0021481A">
        <w:rPr>
          <w:rStyle w:val="Incipit"/>
          <w:lang w:val="pt-PT"/>
        </w:rPr>
        <w:t>Caeli enarrant gloriam</w:t>
      </w:r>
      <w:r w:rsidRPr="0021481A">
        <w:rPr>
          <w:lang w:val="pt-PT"/>
        </w:rPr>
        <w:t xml:space="preserve">. AN </w:t>
      </w:r>
      <w:r w:rsidRPr="0021481A">
        <w:rPr>
          <w:rStyle w:val="Incipit"/>
          <w:lang w:val="pt-PT"/>
        </w:rPr>
        <w:t>Supra pectus</w:t>
      </w:r>
      <w:r w:rsidRPr="0021481A">
        <w:rPr>
          <w:lang w:val="pt-PT"/>
        </w:rPr>
        <w:t xml:space="preserve">. PS </w:t>
      </w:r>
      <w:r w:rsidRPr="0021481A">
        <w:rPr>
          <w:rStyle w:val="Incipit"/>
          <w:lang w:val="pt-PT"/>
        </w:rPr>
        <w:t>Benedicam</w:t>
      </w:r>
      <w:r w:rsidRPr="0021481A">
        <w:rPr>
          <w:lang w:val="pt-PT"/>
        </w:rPr>
        <w:t xml:space="preserve">. AN </w:t>
      </w:r>
      <w:r w:rsidRPr="0021481A">
        <w:rPr>
          <w:rStyle w:val="Incipit"/>
          <w:lang w:val="pt-PT"/>
        </w:rPr>
        <w:t>Quasi</w:t>
      </w:r>
      <w:r w:rsidR="005A64AC" w:rsidRPr="0021481A">
        <w:rPr>
          <w:rStyle w:val="Incipit"/>
          <w:lang w:val="pt-PT"/>
        </w:rPr>
        <w:t xml:space="preserve"> unus</w:t>
      </w:r>
      <w:r w:rsidRPr="0021481A">
        <w:rPr>
          <w:lang w:val="pt-PT"/>
        </w:rPr>
        <w:t xml:space="preserve">. PS </w:t>
      </w:r>
      <w:r w:rsidRPr="0021481A">
        <w:rPr>
          <w:rStyle w:val="Incipit"/>
          <w:lang w:val="pt-PT"/>
        </w:rPr>
        <w:t>|Eructavctavit::Eructavit|</w:t>
      </w:r>
      <w:r w:rsidRPr="0021481A">
        <w:rPr>
          <w:lang w:val="pt-PT"/>
        </w:rPr>
        <w:t xml:space="preserve">. VS </w:t>
      </w:r>
      <w:r w:rsidRPr="0021481A">
        <w:rPr>
          <w:rStyle w:val="Incipit"/>
          <w:lang w:val="pt-PT"/>
        </w:rPr>
        <w:t>In omnem terram</w:t>
      </w:r>
      <w:r w:rsidRPr="0021481A">
        <w:rPr>
          <w:lang w:val="pt-PT"/>
        </w:rPr>
        <w:t xml:space="preserve">. Sequitur LS </w:t>
      </w:r>
      <w:r w:rsidRPr="0021481A">
        <w:rPr>
          <w:rStyle w:val="Incipit"/>
          <w:lang w:val="pt-PT"/>
        </w:rPr>
        <w:t>Audi fabulam non fabulam</w:t>
      </w:r>
      <w:r w:rsidRPr="0021481A">
        <w:rPr>
          <w:lang w:val="pt-PT"/>
        </w:rPr>
        <w:t xml:space="preserve"> cum historia [RP] </w:t>
      </w:r>
      <w:r w:rsidRPr="0021481A">
        <w:rPr>
          <w:rStyle w:val="Incipit"/>
          <w:lang w:val="pt-PT"/>
        </w:rPr>
        <w:t>Valde honorandu est</w:t>
      </w:r>
      <w:r w:rsidRPr="0021481A">
        <w:rPr>
          <w:lang w:val="pt-PT"/>
        </w:rPr>
        <w:t>.</w:t>
      </w:r>
    </w:p>
    <w:p w:rsidR="009C3E16" w:rsidRPr="0021481A" w:rsidRDefault="009C3E16" w:rsidP="004275F3">
      <w:pPr>
        <w:rPr>
          <w:lang w:val="en-US"/>
        </w:rPr>
      </w:pPr>
      <w:r w:rsidRPr="0021481A">
        <w:rPr>
          <w:rStyle w:val="Time2"/>
          <w:lang w:val="en-US"/>
        </w:rPr>
        <w:t>In secundo nocturno</w:t>
      </w:r>
      <w:r w:rsidRPr="0021481A">
        <w:rPr>
          <w:lang w:val="en-US"/>
        </w:rPr>
        <w:t xml:space="preserve"> AN </w:t>
      </w:r>
      <w:r w:rsidRPr="0021481A">
        <w:rPr>
          <w:rStyle w:val="Incipit"/>
          <w:lang w:val="en-US"/>
        </w:rPr>
        <w:t>In ferventis olei</w:t>
      </w:r>
      <w:r w:rsidRPr="0021481A">
        <w:rPr>
          <w:lang w:val="en-US"/>
        </w:rPr>
        <w:t xml:space="preserve">. PS </w:t>
      </w:r>
      <w:r w:rsidRPr="0021481A">
        <w:rPr>
          <w:rStyle w:val="Incipit"/>
          <w:lang w:val="en-US"/>
        </w:rPr>
        <w:t>Omnes gentes</w:t>
      </w:r>
      <w:r w:rsidRPr="0021481A">
        <w:rPr>
          <w:lang w:val="en-US"/>
        </w:rPr>
        <w:t xml:space="preserve">. AN </w:t>
      </w:r>
      <w:r w:rsidRPr="0021481A">
        <w:rPr>
          <w:rStyle w:val="Incipit"/>
          <w:lang w:val="en-US"/>
        </w:rPr>
        <w:t>Propter insuperabilem</w:t>
      </w:r>
      <w:r w:rsidRPr="0021481A">
        <w:rPr>
          <w:lang w:val="en-US"/>
        </w:rPr>
        <w:t>.</w:t>
      </w:r>
      <w:r w:rsidR="00007557" w:rsidRPr="0021481A">
        <w:rPr>
          <w:lang w:val="en-US"/>
        </w:rPr>
        <w:t xml:space="preserve"> (43vb) PS </w:t>
      </w:r>
      <w:r w:rsidR="0067596A" w:rsidRPr="0021481A">
        <w:rPr>
          <w:rStyle w:val="Incipit"/>
          <w:lang w:val="en-US"/>
        </w:rPr>
        <w:t>Exaudi deus deprec</w:t>
      </w:r>
      <w:r w:rsidR="00007557" w:rsidRPr="0021481A">
        <w:rPr>
          <w:rStyle w:val="Incipit"/>
          <w:lang w:val="en-US"/>
        </w:rPr>
        <w:t>a</w:t>
      </w:r>
      <w:r w:rsidR="0067596A" w:rsidRPr="0021481A">
        <w:rPr>
          <w:rStyle w:val="Incipit"/>
          <w:lang w:val="en-US"/>
        </w:rPr>
        <w:t>t</w:t>
      </w:r>
      <w:r w:rsidR="00007557" w:rsidRPr="0021481A">
        <w:rPr>
          <w:rStyle w:val="Incipit"/>
          <w:lang w:val="en-US"/>
        </w:rPr>
        <w:t>ionem</w:t>
      </w:r>
      <w:r w:rsidR="00007557" w:rsidRPr="0021481A">
        <w:rPr>
          <w:lang w:val="en-US"/>
        </w:rPr>
        <w:t xml:space="preserve">. AN </w:t>
      </w:r>
      <w:r w:rsidR="00007557" w:rsidRPr="0021481A">
        <w:rPr>
          <w:rStyle w:val="Incipit"/>
          <w:lang w:val="en-US"/>
        </w:rPr>
        <w:t>Occurrit beato Iohanni</w:t>
      </w:r>
      <w:r w:rsidR="00007557" w:rsidRPr="0021481A">
        <w:rPr>
          <w:lang w:val="en-US"/>
        </w:rPr>
        <w:t xml:space="preserve">. PS </w:t>
      </w:r>
      <w:r w:rsidR="00007557" w:rsidRPr="0021481A">
        <w:rPr>
          <w:rStyle w:val="Incipit"/>
          <w:lang w:val="en-US"/>
        </w:rPr>
        <w:t>Exaudi deus orationem</w:t>
      </w:r>
      <w:r w:rsidR="00007557" w:rsidRPr="0021481A">
        <w:rPr>
          <w:lang w:val="en-US"/>
        </w:rPr>
        <w:t xml:space="preserve">. VS </w:t>
      </w:r>
      <w:r w:rsidR="00007557" w:rsidRPr="0021481A">
        <w:rPr>
          <w:rStyle w:val="Incipit"/>
          <w:lang w:val="en-US"/>
        </w:rPr>
        <w:t>Constitues eos</w:t>
      </w:r>
      <w:r w:rsidR="00007557" w:rsidRPr="0021481A">
        <w:rPr>
          <w:lang w:val="en-US"/>
        </w:rPr>
        <w:t>.</w:t>
      </w:r>
    </w:p>
    <w:p w:rsidR="00007557" w:rsidRPr="0021481A" w:rsidRDefault="00007557" w:rsidP="004275F3">
      <w:pPr>
        <w:rPr>
          <w:lang w:val="fr-FR"/>
        </w:rPr>
      </w:pPr>
      <w:r w:rsidRPr="0021481A">
        <w:rPr>
          <w:rStyle w:val="Time2"/>
          <w:lang w:val="en-US"/>
        </w:rPr>
        <w:t>In tertio nocturno</w:t>
      </w:r>
      <w:r w:rsidRPr="0021481A">
        <w:rPr>
          <w:lang w:val="en-US"/>
        </w:rPr>
        <w:t xml:space="preserve"> AN </w:t>
      </w:r>
      <w:r w:rsidRPr="0021481A">
        <w:rPr>
          <w:rStyle w:val="Incipit"/>
          <w:lang w:val="en-US"/>
        </w:rPr>
        <w:t>Apparuit caro</w:t>
      </w:r>
      <w:r w:rsidRPr="0021481A">
        <w:rPr>
          <w:lang w:val="en-US"/>
        </w:rPr>
        <w:t xml:space="preserve">. PS </w:t>
      </w:r>
      <w:r w:rsidRPr="0021481A">
        <w:rPr>
          <w:rStyle w:val="Incipit"/>
          <w:lang w:val="en-US"/>
        </w:rPr>
        <w:t>Confitebimur tibi deus</w:t>
      </w:r>
      <w:r w:rsidRPr="0021481A">
        <w:rPr>
          <w:lang w:val="en-US"/>
        </w:rPr>
        <w:t xml:space="preserve">. </w:t>
      </w:r>
      <w:r w:rsidRPr="0021481A">
        <w:rPr>
          <w:lang w:val="fr-FR"/>
        </w:rPr>
        <w:t xml:space="preserve">AN </w:t>
      </w:r>
      <w:r w:rsidRPr="0021481A">
        <w:rPr>
          <w:rStyle w:val="Incipit"/>
          <w:lang w:val="fr-FR"/>
        </w:rPr>
        <w:t>Expandens</w:t>
      </w:r>
      <w:r w:rsidR="00F465F6" w:rsidRPr="0021481A">
        <w:rPr>
          <w:lang w:val="fr-FR"/>
        </w:rPr>
        <w:t xml:space="preserve">. PS </w:t>
      </w:r>
      <w:r w:rsidR="00F465F6" w:rsidRPr="0021481A">
        <w:rPr>
          <w:rStyle w:val="Incipit"/>
          <w:lang w:val="fr-FR"/>
        </w:rPr>
        <w:t>Dominus regnavit</w:t>
      </w:r>
      <w:r w:rsidR="00F465F6" w:rsidRPr="0021481A">
        <w:rPr>
          <w:lang w:val="fr-FR"/>
        </w:rPr>
        <w:t xml:space="preserve">. AN </w:t>
      </w:r>
      <w:r w:rsidR="00F465F6" w:rsidRPr="0021481A">
        <w:rPr>
          <w:rStyle w:val="Incipit"/>
          <w:lang w:val="fr-FR"/>
        </w:rPr>
        <w:t>Domine suscipe me</w:t>
      </w:r>
      <w:r w:rsidR="00F465F6" w:rsidRPr="0021481A">
        <w:rPr>
          <w:lang w:val="fr-FR"/>
        </w:rPr>
        <w:t xml:space="preserve">. PS </w:t>
      </w:r>
      <w:r w:rsidR="00F465F6" w:rsidRPr="0021481A">
        <w:rPr>
          <w:rStyle w:val="Incipit"/>
          <w:lang w:val="fr-FR"/>
        </w:rPr>
        <w:t>Dominus regnavit irascantur</w:t>
      </w:r>
      <w:r w:rsidR="00F465F6" w:rsidRPr="0021481A">
        <w:rPr>
          <w:lang w:val="fr-FR"/>
        </w:rPr>
        <w:t xml:space="preserve">. VS </w:t>
      </w:r>
      <w:r w:rsidR="00F465F6" w:rsidRPr="0021481A">
        <w:rPr>
          <w:rStyle w:val="Incipit"/>
          <w:lang w:val="fr-FR"/>
        </w:rPr>
        <w:t xml:space="preserve">Nimis </w:t>
      </w:r>
      <w:r w:rsidR="005A64AC" w:rsidRPr="0021481A">
        <w:rPr>
          <w:rStyle w:val="Incipit"/>
          <w:lang w:val="fr-FR"/>
        </w:rPr>
        <w:t>|honorificati::</w:t>
      </w:r>
      <w:r w:rsidR="00F465F6" w:rsidRPr="0021481A">
        <w:rPr>
          <w:rStyle w:val="Incipit"/>
          <w:lang w:val="fr-FR"/>
        </w:rPr>
        <w:t>honorati</w:t>
      </w:r>
      <w:r w:rsidR="005A64AC" w:rsidRPr="0021481A">
        <w:rPr>
          <w:rStyle w:val="Incipit"/>
          <w:lang w:val="fr-FR"/>
        </w:rPr>
        <w:t>|</w:t>
      </w:r>
      <w:r w:rsidR="00F465F6" w:rsidRPr="0021481A">
        <w:rPr>
          <w:lang w:val="fr-FR"/>
        </w:rPr>
        <w:t xml:space="preserve">. Legitur EV </w:t>
      </w:r>
      <w:r w:rsidR="00F465F6" w:rsidRPr="0021481A">
        <w:rPr>
          <w:rStyle w:val="Incipit"/>
          <w:lang w:val="fr-FR"/>
        </w:rPr>
        <w:t>Dixit Iesus Petro</w:t>
      </w:r>
      <w:r w:rsidR="00F465F6" w:rsidRPr="0021481A">
        <w:rPr>
          <w:lang w:val="fr-FR"/>
        </w:rPr>
        <w:t xml:space="preserve">. [TD] </w:t>
      </w:r>
      <w:r w:rsidR="00F465F6" w:rsidRPr="0021481A">
        <w:rPr>
          <w:rStyle w:val="Incipit"/>
          <w:lang w:val="fr-FR"/>
        </w:rPr>
        <w:t>Te deum laudamus</w:t>
      </w:r>
      <w:r w:rsidR="00F465F6" w:rsidRPr="0021481A">
        <w:rPr>
          <w:lang w:val="fr-FR"/>
        </w:rPr>
        <w:t>.</w:t>
      </w:r>
    </w:p>
    <w:p w:rsidR="00F465F6" w:rsidRPr="00276593" w:rsidRDefault="00F465F6" w:rsidP="004275F3">
      <w:pPr>
        <w:rPr>
          <w:lang w:val="it-IT"/>
        </w:rPr>
      </w:pPr>
      <w:r w:rsidRPr="0021481A">
        <w:rPr>
          <w:rStyle w:val="Time1"/>
          <w:lang w:val="fr-FR"/>
        </w:rPr>
        <w:lastRenderedPageBreak/>
        <w:t>Ad laudes</w:t>
      </w:r>
      <w:r w:rsidRPr="0021481A">
        <w:rPr>
          <w:lang w:val="fr-FR"/>
        </w:rPr>
        <w:t xml:space="preserve"> AN </w:t>
      </w:r>
      <w:r w:rsidRPr="0021481A">
        <w:rPr>
          <w:rStyle w:val="Incipit"/>
          <w:lang w:val="fr-FR"/>
        </w:rPr>
        <w:t>Ecce puer meus</w:t>
      </w:r>
      <w:r w:rsidRPr="0021481A">
        <w:rPr>
          <w:lang w:val="fr-FR"/>
        </w:rPr>
        <w:t xml:space="preserve">. PS </w:t>
      </w:r>
      <w:r w:rsidRPr="0021481A">
        <w:rPr>
          <w:rStyle w:val="Incipit"/>
          <w:lang w:val="fr-FR"/>
        </w:rPr>
        <w:t>Dominus regnavit decorem</w:t>
      </w:r>
      <w:r w:rsidRPr="0021481A">
        <w:rPr>
          <w:lang w:val="fr-FR"/>
        </w:rPr>
        <w:t xml:space="preserve"> cum reliquis. </w:t>
      </w:r>
      <w:r w:rsidRPr="0021481A">
        <w:rPr>
          <w:lang w:val="it-IT"/>
        </w:rPr>
        <w:t xml:space="preserve">CP </w:t>
      </w:r>
      <w:r w:rsidRPr="0021481A">
        <w:rPr>
          <w:rStyle w:val="Incipit"/>
          <w:lang w:val="it-IT"/>
        </w:rPr>
        <w:t>Qui timet deum</w:t>
      </w:r>
      <w:r w:rsidRPr="0021481A">
        <w:rPr>
          <w:lang w:val="it-IT"/>
        </w:rPr>
        <w:t xml:space="preserve">. VS </w:t>
      </w:r>
      <w:r w:rsidR="005A64AC" w:rsidRPr="0021481A">
        <w:rPr>
          <w:rStyle w:val="Incipit"/>
          <w:lang w:val="it-IT"/>
        </w:rPr>
        <w:t>Annuntiaverunt (44ra) opera d</w:t>
      </w:r>
      <w:r w:rsidRPr="0021481A">
        <w:rPr>
          <w:rStyle w:val="Incipit"/>
          <w:lang w:val="it-IT"/>
        </w:rPr>
        <w:t>e</w:t>
      </w:r>
      <w:r w:rsidR="005A64AC" w:rsidRPr="0021481A">
        <w:rPr>
          <w:rStyle w:val="Incipit"/>
          <w:lang w:val="it-IT"/>
        </w:rPr>
        <w:t>i</w:t>
      </w:r>
      <w:r w:rsidRPr="0021481A">
        <w:rPr>
          <w:lang w:val="it-IT"/>
        </w:rPr>
        <w:t xml:space="preserve">. AB </w:t>
      </w:r>
      <w:r w:rsidR="00B33B28" w:rsidRPr="0021481A">
        <w:rPr>
          <w:rStyle w:val="Incipit"/>
          <w:lang w:val="it-IT"/>
        </w:rPr>
        <w:t>In medio eccle</w:t>
      </w:r>
      <w:r w:rsidRPr="0021481A">
        <w:rPr>
          <w:rStyle w:val="Incipit"/>
          <w:lang w:val="it-IT"/>
        </w:rPr>
        <w:t>s</w:t>
      </w:r>
      <w:r w:rsidR="00B33B28" w:rsidRPr="0021481A">
        <w:rPr>
          <w:rStyle w:val="Incipit"/>
          <w:lang w:val="it-IT"/>
        </w:rPr>
        <w:t>i</w:t>
      </w:r>
      <w:r w:rsidRPr="0021481A">
        <w:rPr>
          <w:rStyle w:val="Incipit"/>
          <w:lang w:val="it-IT"/>
        </w:rPr>
        <w:t>ae</w:t>
      </w:r>
      <w:r w:rsidRPr="0021481A">
        <w:rPr>
          <w:lang w:val="it-IT"/>
        </w:rPr>
        <w:t xml:space="preserve">. </w:t>
      </w:r>
      <w:r w:rsidRPr="00276593">
        <w:rPr>
          <w:lang w:val="it-IT"/>
        </w:rPr>
        <w:t xml:space="preserve">OR </w:t>
      </w:r>
      <w:r w:rsidRPr="00276593">
        <w:rPr>
          <w:rStyle w:val="Incipit"/>
          <w:lang w:val="it-IT"/>
        </w:rPr>
        <w:t>Ecclesiam tuam</w:t>
      </w:r>
      <w:r w:rsidRPr="00276593">
        <w:rPr>
          <w:lang w:val="it-IT"/>
        </w:rPr>
        <w:t xml:space="preserve">. Deinde AC </w:t>
      </w:r>
      <w:r w:rsidRPr="00276593">
        <w:rPr>
          <w:rStyle w:val="Incipit"/>
          <w:lang w:val="it-IT"/>
        </w:rPr>
        <w:t>Nato domino</w:t>
      </w:r>
      <w:r w:rsidRPr="00276593">
        <w:rPr>
          <w:lang w:val="it-IT"/>
        </w:rPr>
        <w:t xml:space="preserve">. Oratio ut in die sancto. Postmodum AC </w:t>
      </w:r>
      <w:r w:rsidRPr="00276593">
        <w:rPr>
          <w:rStyle w:val="Incipit"/>
          <w:lang w:val="it-IT"/>
        </w:rPr>
        <w:t>Virgo verbo concepit</w:t>
      </w:r>
      <w:r w:rsidRPr="00276593">
        <w:rPr>
          <w:lang w:val="it-IT"/>
        </w:rPr>
        <w:t xml:space="preserve">. ORC </w:t>
      </w:r>
      <w:r w:rsidRPr="00276593">
        <w:rPr>
          <w:rStyle w:val="Incipit"/>
          <w:lang w:val="it-IT"/>
        </w:rPr>
        <w:t>Deus qui per beatae</w:t>
      </w:r>
      <w:r w:rsidRPr="00276593">
        <w:rPr>
          <w:lang w:val="it-IT"/>
        </w:rPr>
        <w:t>.</w:t>
      </w:r>
    </w:p>
    <w:p w:rsidR="00F465F6" w:rsidRPr="0021481A" w:rsidRDefault="00F465F6" w:rsidP="004275F3">
      <w:pPr>
        <w:rPr>
          <w:lang w:val="pt-PT"/>
        </w:rPr>
      </w:pPr>
      <w:r w:rsidRPr="00276593">
        <w:rPr>
          <w:rStyle w:val="Time1"/>
          <w:lang w:val="it-IT"/>
        </w:rPr>
        <w:t>Ad primam</w:t>
      </w:r>
      <w:r w:rsidRPr="00276593">
        <w:rPr>
          <w:lang w:val="it-IT"/>
        </w:rPr>
        <w:t xml:space="preserve"> HYHV </w:t>
      </w:r>
      <w:r w:rsidRPr="00276593">
        <w:rPr>
          <w:rStyle w:val="Incipit"/>
          <w:lang w:val="it-IT"/>
        </w:rPr>
        <w:t>Gaudet chorus</w:t>
      </w:r>
      <w:r w:rsidRPr="00276593">
        <w:rPr>
          <w:lang w:val="it-IT"/>
        </w:rPr>
        <w:t xml:space="preserve">. HV </w:t>
      </w:r>
      <w:r w:rsidRPr="00276593">
        <w:rPr>
          <w:rStyle w:val="Incipit"/>
          <w:lang w:val="it-IT"/>
        </w:rPr>
        <w:t>Su</w:t>
      </w:r>
      <w:r w:rsidR="00B33B28" w:rsidRPr="00276593">
        <w:rPr>
          <w:rStyle w:val="Incipit"/>
          <w:lang w:val="it-IT"/>
        </w:rPr>
        <w:t>m</w:t>
      </w:r>
      <w:r w:rsidRPr="00276593">
        <w:rPr>
          <w:rStyle w:val="Incipit"/>
          <w:lang w:val="it-IT"/>
        </w:rPr>
        <w:t>mo parenti</w:t>
      </w:r>
      <w:r w:rsidRPr="00276593">
        <w:rPr>
          <w:lang w:val="it-IT"/>
        </w:rPr>
        <w:t xml:space="preserve">. </w:t>
      </w:r>
      <w:r w:rsidRPr="0021481A">
        <w:rPr>
          <w:lang w:val="pt-PT"/>
        </w:rPr>
        <w:t xml:space="preserve">AN </w:t>
      </w:r>
      <w:r w:rsidRPr="0021481A">
        <w:rPr>
          <w:rStyle w:val="Incipit"/>
          <w:lang w:val="pt-PT"/>
        </w:rPr>
        <w:t>Ecce puer meus</w:t>
      </w:r>
      <w:r w:rsidRPr="0021481A">
        <w:rPr>
          <w:lang w:val="pt-PT"/>
        </w:rPr>
        <w:t xml:space="preserve">. Capitulum et oratio ut supra. RB </w:t>
      </w:r>
      <w:r w:rsidRPr="0021481A">
        <w:rPr>
          <w:rStyle w:val="Incipit"/>
          <w:lang w:val="pt-PT"/>
        </w:rPr>
        <w:t>In omnem terram</w:t>
      </w:r>
      <w:r w:rsidRPr="0021481A">
        <w:rPr>
          <w:lang w:val="pt-PT"/>
        </w:rPr>
        <w:t>. VS</w:t>
      </w:r>
      <w:r w:rsidR="00B33B28" w:rsidRPr="0021481A">
        <w:rPr>
          <w:lang w:val="pt-PT"/>
        </w:rPr>
        <w:t xml:space="preserve"> </w:t>
      </w:r>
      <w:r w:rsidR="00B33B28" w:rsidRPr="0021481A">
        <w:rPr>
          <w:rStyle w:val="Incipit"/>
          <w:lang w:val="pt-PT"/>
        </w:rPr>
        <w:t>Consti</w:t>
      </w:r>
      <w:r w:rsidRPr="0021481A">
        <w:rPr>
          <w:rStyle w:val="Incipit"/>
          <w:lang w:val="pt-PT"/>
        </w:rPr>
        <w:t>tues eos</w:t>
      </w:r>
      <w:r w:rsidR="005A64AC" w:rsidRPr="0021481A">
        <w:rPr>
          <w:lang w:val="pt-PT"/>
        </w:rPr>
        <w:t xml:space="preserve"> minor.</w:t>
      </w:r>
    </w:p>
    <w:p w:rsidR="00F465F6" w:rsidRPr="0021481A" w:rsidRDefault="00F465F6" w:rsidP="004275F3">
      <w:pPr>
        <w:rPr>
          <w:lang w:val="pt-PT"/>
        </w:rPr>
      </w:pPr>
      <w:r w:rsidRPr="0021481A">
        <w:rPr>
          <w:rStyle w:val="Time1"/>
          <w:lang w:val="pt-PT"/>
        </w:rPr>
        <w:t>Ad tertiam</w:t>
      </w:r>
      <w:r w:rsidRPr="0021481A">
        <w:rPr>
          <w:lang w:val="pt-PT"/>
        </w:rPr>
        <w:t xml:space="preserve"> HYHV </w:t>
      </w:r>
      <w:r w:rsidRPr="0021481A">
        <w:rPr>
          <w:rStyle w:val="Incipit"/>
          <w:lang w:val="pt-PT"/>
        </w:rPr>
        <w:t>Gaudet chorus</w:t>
      </w:r>
      <w:r w:rsidRPr="0021481A">
        <w:rPr>
          <w:lang w:val="pt-PT"/>
        </w:rPr>
        <w:t xml:space="preserve">. HV </w:t>
      </w:r>
      <w:r w:rsidRPr="0021481A">
        <w:rPr>
          <w:rStyle w:val="Incipit"/>
          <w:lang w:val="pt-PT"/>
        </w:rPr>
        <w:t>Summo parenti gloria</w:t>
      </w:r>
      <w:r w:rsidRPr="0021481A">
        <w:rPr>
          <w:lang w:val="pt-PT"/>
        </w:rPr>
        <w:t xml:space="preserve">. AN </w:t>
      </w:r>
      <w:r w:rsidRPr="0021481A">
        <w:rPr>
          <w:rStyle w:val="Incipit"/>
          <w:lang w:val="pt-PT"/>
        </w:rPr>
        <w:t>Hic est discipulus</w:t>
      </w:r>
      <w:r w:rsidRPr="0021481A">
        <w:rPr>
          <w:lang w:val="pt-PT"/>
        </w:rPr>
        <w:t xml:space="preserve">. CP </w:t>
      </w:r>
      <w:r w:rsidR="00414BBB">
        <w:rPr>
          <w:rStyle w:val="Incipit"/>
          <w:lang w:val="pt-PT"/>
        </w:rPr>
        <w:t>Qui timet (44r</w:t>
      </w:r>
      <w:r w:rsidRPr="0021481A">
        <w:rPr>
          <w:rStyle w:val="Incipit"/>
          <w:lang w:val="pt-PT"/>
        </w:rPr>
        <w:t>b) deum</w:t>
      </w:r>
      <w:r w:rsidRPr="0021481A">
        <w:rPr>
          <w:lang w:val="pt-PT"/>
        </w:rPr>
        <w:t xml:space="preserve">. RB </w:t>
      </w:r>
      <w:r w:rsidRPr="0021481A">
        <w:rPr>
          <w:rStyle w:val="Incipit"/>
          <w:lang w:val="pt-PT"/>
        </w:rPr>
        <w:t>Constitues eos</w:t>
      </w:r>
      <w:r w:rsidRPr="0021481A">
        <w:rPr>
          <w:lang w:val="pt-PT"/>
        </w:rPr>
        <w:t>. VS</w:t>
      </w:r>
      <w:r w:rsidR="004F29AF" w:rsidRPr="0021481A">
        <w:rPr>
          <w:lang w:val="pt-PT"/>
        </w:rPr>
        <w:t xml:space="preserve"> </w:t>
      </w:r>
      <w:r w:rsidR="004F29AF" w:rsidRPr="0021481A">
        <w:rPr>
          <w:rStyle w:val="Incipit"/>
          <w:lang w:val="pt-PT"/>
        </w:rPr>
        <w:t>In omnem terram exivit</w:t>
      </w:r>
      <w:r w:rsidR="005A64AC" w:rsidRPr="0021481A">
        <w:rPr>
          <w:lang w:val="pt-PT"/>
        </w:rPr>
        <w:t xml:space="preserve"> minor.</w:t>
      </w:r>
      <w:r w:rsidR="004F29AF" w:rsidRPr="0021481A">
        <w:rPr>
          <w:lang w:val="pt-PT"/>
        </w:rPr>
        <w:t xml:space="preserve"> Oratio ut supra.</w:t>
      </w:r>
    </w:p>
    <w:p w:rsidR="004F29AF" w:rsidRPr="0021481A" w:rsidRDefault="00C67AFE" w:rsidP="004275F3">
      <w:pPr>
        <w:rPr>
          <w:lang w:val="pt-PT"/>
        </w:rPr>
      </w:pPr>
      <w:r w:rsidRPr="0021481A">
        <w:rPr>
          <w:rStyle w:val="Time1"/>
          <w:lang w:val="pt-PT"/>
        </w:rPr>
        <w:t>[Ad missam]</w:t>
      </w:r>
      <w:r w:rsidRPr="0021481A">
        <w:rPr>
          <w:lang w:val="pt-PT"/>
        </w:rPr>
        <w:t xml:space="preserve"> </w:t>
      </w:r>
      <w:r w:rsidR="004F29AF" w:rsidRPr="0021481A">
        <w:rPr>
          <w:lang w:val="pt-PT"/>
        </w:rPr>
        <w:t>Deinde cantetur missa</w:t>
      </w:r>
      <w:r w:rsidR="000C5404" w:rsidRPr="0021481A">
        <w:rPr>
          <w:lang w:val="pt-PT"/>
        </w:rPr>
        <w:t xml:space="preserve">. </w:t>
      </w:r>
      <w:r w:rsidR="004F29AF" w:rsidRPr="0021481A">
        <w:rPr>
          <w:lang w:val="pt-PT"/>
        </w:rPr>
        <w:t xml:space="preserve">Hodie non erit aliquis </w:t>
      </w:r>
      <w:r w:rsidR="004F29AF" w:rsidRPr="0021481A">
        <w:rPr>
          <w:rStyle w:val="Funktion"/>
          <w:lang w:val="pt-PT"/>
        </w:rPr>
        <w:t>minister</w:t>
      </w:r>
      <w:r w:rsidR="004F29AF" w:rsidRPr="0021481A">
        <w:rPr>
          <w:lang w:val="pt-PT"/>
        </w:rPr>
        <w:t xml:space="preserve"> ad missam maiorem, nisi </w:t>
      </w:r>
      <w:r w:rsidR="004F29AF" w:rsidRPr="0021481A">
        <w:rPr>
          <w:rStyle w:val="Funktion"/>
          <w:lang w:val="pt-PT"/>
        </w:rPr>
        <w:t>sacerdos</w:t>
      </w:r>
      <w:r w:rsidR="004F29AF" w:rsidRPr="0021481A">
        <w:rPr>
          <w:lang w:val="pt-PT"/>
        </w:rPr>
        <w:t xml:space="preserve">. </w:t>
      </w:r>
      <w:r w:rsidR="004F29AF" w:rsidRPr="0021481A">
        <w:rPr>
          <w:rStyle w:val="Funktion"/>
          <w:lang w:val="pt-PT"/>
        </w:rPr>
        <w:t>Cantores</w:t>
      </w:r>
      <w:r w:rsidR="004F29AF" w:rsidRPr="0021481A">
        <w:rPr>
          <w:lang w:val="pt-PT"/>
        </w:rPr>
        <w:t xml:space="preserve"> cantent IN </w:t>
      </w:r>
      <w:r w:rsidR="004F29AF" w:rsidRPr="0021481A">
        <w:rPr>
          <w:rStyle w:val="Incipit"/>
          <w:lang w:val="pt-PT"/>
        </w:rPr>
        <w:t>In medio ecclesiae</w:t>
      </w:r>
      <w:r w:rsidR="005A64AC" w:rsidRPr="0021481A">
        <w:rPr>
          <w:lang w:val="pt-PT"/>
        </w:rPr>
        <w:t>. Tropi cum introitu. Cante</w:t>
      </w:r>
      <w:r w:rsidR="004F29AF" w:rsidRPr="0021481A">
        <w:rPr>
          <w:lang w:val="pt-PT"/>
        </w:rPr>
        <w:t xml:space="preserve">tur sollemne [KY] </w:t>
      </w:r>
      <w:r w:rsidR="004F29AF" w:rsidRPr="0021481A">
        <w:rPr>
          <w:rStyle w:val="Incipit"/>
          <w:lang w:val="pt-PT"/>
        </w:rPr>
        <w:t>Kyrie</w:t>
      </w:r>
      <w:r w:rsidR="004F29AF" w:rsidRPr="0021481A">
        <w:rPr>
          <w:lang w:val="pt-PT"/>
        </w:rPr>
        <w:t xml:space="preserve">. </w:t>
      </w:r>
      <w:r w:rsidR="005A64AC" w:rsidRPr="0021481A">
        <w:rPr>
          <w:lang w:val="pt-PT"/>
        </w:rPr>
        <w:t xml:space="preserve">|I:: Ausgebessert von Kyrie Kyrie wegen Schreibfehlers des Kopisten | </w:t>
      </w:r>
      <w:r w:rsidR="004F29AF" w:rsidRPr="0021481A">
        <w:rPr>
          <w:lang w:val="pt-PT"/>
        </w:rPr>
        <w:t xml:space="preserve">[GL] </w:t>
      </w:r>
      <w:r w:rsidR="004F29AF" w:rsidRPr="0021481A">
        <w:rPr>
          <w:rStyle w:val="Incipit"/>
          <w:lang w:val="pt-PT"/>
        </w:rPr>
        <w:t>Gloria in excelsis</w:t>
      </w:r>
      <w:r w:rsidR="004F29AF" w:rsidRPr="0021481A">
        <w:rPr>
          <w:lang w:val="pt-PT"/>
        </w:rPr>
        <w:t xml:space="preserve">. ORCL </w:t>
      </w:r>
      <w:r w:rsidR="004F29AF" w:rsidRPr="0021481A">
        <w:rPr>
          <w:rStyle w:val="Incipit"/>
          <w:lang w:val="pt-PT"/>
        </w:rPr>
        <w:t>Ecclesiam tuam</w:t>
      </w:r>
      <w:r w:rsidR="004F29AF" w:rsidRPr="0021481A">
        <w:rPr>
          <w:lang w:val="pt-PT"/>
        </w:rPr>
        <w:t>. Secunda oratio de nativitate</w:t>
      </w:r>
      <w:r w:rsidR="00A80DA0" w:rsidRPr="0021481A">
        <w:rPr>
          <w:lang w:val="pt-PT"/>
        </w:rPr>
        <w:t xml:space="preserve"> domini</w:t>
      </w:r>
      <w:r w:rsidR="004F29AF" w:rsidRPr="0021481A">
        <w:rPr>
          <w:lang w:val="pt-PT"/>
        </w:rPr>
        <w:t xml:space="preserve">. Tertia de sancta Maria. EP </w:t>
      </w:r>
      <w:r w:rsidR="004F29AF" w:rsidRPr="0021481A">
        <w:rPr>
          <w:rStyle w:val="Incipit"/>
          <w:lang w:val="pt-PT"/>
        </w:rPr>
        <w:t>Qui timet deum</w:t>
      </w:r>
      <w:r w:rsidR="004F29AF" w:rsidRPr="0021481A">
        <w:rPr>
          <w:lang w:val="pt-PT"/>
        </w:rPr>
        <w:t xml:space="preserve">. GR </w:t>
      </w:r>
      <w:r w:rsidR="004F29AF" w:rsidRPr="0021481A">
        <w:rPr>
          <w:rStyle w:val="Incipit"/>
          <w:lang w:val="pt-PT"/>
        </w:rPr>
        <w:t>Exiit sermo</w:t>
      </w:r>
      <w:r w:rsidR="004F29AF" w:rsidRPr="0021481A">
        <w:rPr>
          <w:lang w:val="pt-PT"/>
        </w:rPr>
        <w:t xml:space="preserve">. ALV </w:t>
      </w:r>
      <w:r w:rsidR="004F29AF" w:rsidRPr="0021481A">
        <w:rPr>
          <w:rStyle w:val="Incipit"/>
          <w:lang w:val="pt-PT"/>
        </w:rPr>
        <w:t>Iste est qui ante deum</w:t>
      </w:r>
      <w:r w:rsidR="00B33B28" w:rsidRPr="0021481A">
        <w:rPr>
          <w:lang w:val="pt-PT"/>
        </w:rPr>
        <w:t>, vel</w:t>
      </w:r>
      <w:r w:rsidR="004F29AF" w:rsidRPr="0021481A">
        <w:rPr>
          <w:lang w:val="pt-PT"/>
        </w:rPr>
        <w:t xml:space="preserve"> aliud [ALV] </w:t>
      </w:r>
      <w:r w:rsidR="004F29AF" w:rsidRPr="0021481A">
        <w:rPr>
          <w:rStyle w:val="Incipit"/>
          <w:lang w:val="pt-PT"/>
        </w:rPr>
        <w:t>Hic est discipulus</w:t>
      </w:r>
      <w:r w:rsidR="004F29AF" w:rsidRPr="0021481A">
        <w:rPr>
          <w:lang w:val="pt-PT"/>
        </w:rPr>
        <w:t xml:space="preserve">. </w:t>
      </w:r>
      <w:r w:rsidR="004F29AF" w:rsidRPr="0021481A">
        <w:rPr>
          <w:lang w:val="it-IT"/>
        </w:rPr>
        <w:t xml:space="preserve">(44va) SE </w:t>
      </w:r>
      <w:r w:rsidR="00627CF4">
        <w:rPr>
          <w:rStyle w:val="Incipit"/>
          <w:lang w:val="it-IT"/>
        </w:rPr>
        <w:t>Io</w:t>
      </w:r>
      <w:r w:rsidR="00595580" w:rsidRPr="0021481A">
        <w:rPr>
          <w:rStyle w:val="Incipit"/>
          <w:lang w:val="it-IT"/>
        </w:rPr>
        <w:t>annes I</w:t>
      </w:r>
      <w:r w:rsidR="004F29AF" w:rsidRPr="0021481A">
        <w:rPr>
          <w:rStyle w:val="Incipit"/>
          <w:lang w:val="it-IT"/>
        </w:rPr>
        <w:t>esu Chris</w:t>
      </w:r>
      <w:r w:rsidR="00595580" w:rsidRPr="0021481A">
        <w:rPr>
          <w:rStyle w:val="Incipit"/>
          <w:lang w:val="it-IT"/>
        </w:rPr>
        <w:t>to</w:t>
      </w:r>
      <w:r w:rsidR="00595580" w:rsidRPr="0021481A">
        <w:rPr>
          <w:lang w:val="it-IT"/>
        </w:rPr>
        <w:t xml:space="preserve">. EV </w:t>
      </w:r>
      <w:r w:rsidR="00595580" w:rsidRPr="0021481A">
        <w:rPr>
          <w:rStyle w:val="Incipit"/>
          <w:lang w:val="it-IT"/>
        </w:rPr>
        <w:t>Dixit I</w:t>
      </w:r>
      <w:r w:rsidR="004F29AF" w:rsidRPr="0021481A">
        <w:rPr>
          <w:rStyle w:val="Incipit"/>
          <w:lang w:val="it-IT"/>
        </w:rPr>
        <w:t>esus Petro</w:t>
      </w:r>
      <w:r w:rsidR="004F29AF" w:rsidRPr="0021481A">
        <w:rPr>
          <w:lang w:val="it-IT"/>
        </w:rPr>
        <w:t xml:space="preserve">. [CR] Credo in unum. OF </w:t>
      </w:r>
      <w:r w:rsidR="004F29AF" w:rsidRPr="0021481A">
        <w:rPr>
          <w:rStyle w:val="Incipit"/>
          <w:lang w:val="it-IT"/>
        </w:rPr>
        <w:t>Iustus ut palma</w:t>
      </w:r>
      <w:r w:rsidR="004F29AF" w:rsidRPr="0021481A">
        <w:rPr>
          <w:lang w:val="it-IT"/>
        </w:rPr>
        <w:t xml:space="preserve">. Praefatio de apostolis dicatur [PF] </w:t>
      </w:r>
      <w:r w:rsidR="004F29AF" w:rsidRPr="0021481A">
        <w:rPr>
          <w:rStyle w:val="Incipit"/>
          <w:lang w:val="it-IT"/>
        </w:rPr>
        <w:t>Te domine suppliciter exorare</w:t>
      </w:r>
      <w:r w:rsidR="004F29AF" w:rsidRPr="0021481A">
        <w:rPr>
          <w:lang w:val="it-IT"/>
        </w:rPr>
        <w:t xml:space="preserve">. [SA] </w:t>
      </w:r>
      <w:r w:rsidR="004F29AF" w:rsidRPr="0021481A">
        <w:rPr>
          <w:rStyle w:val="Incipit"/>
          <w:lang w:val="it-IT"/>
        </w:rPr>
        <w:t>Sanctus</w:t>
      </w:r>
      <w:r w:rsidR="004F29AF" w:rsidRPr="0021481A">
        <w:rPr>
          <w:lang w:val="it-IT"/>
        </w:rPr>
        <w:t xml:space="preserve"> et [AG] </w:t>
      </w:r>
      <w:r w:rsidR="004F29AF" w:rsidRPr="0021481A">
        <w:rPr>
          <w:rStyle w:val="Incipit"/>
          <w:lang w:val="it-IT"/>
        </w:rPr>
        <w:t>Agnus dei</w:t>
      </w:r>
      <w:r w:rsidR="004F29AF" w:rsidRPr="0021481A">
        <w:rPr>
          <w:lang w:val="it-IT"/>
        </w:rPr>
        <w:t xml:space="preserve"> sollemniter</w:t>
      </w:r>
      <w:r w:rsidR="00EE6BDE" w:rsidRPr="0021481A">
        <w:rPr>
          <w:lang w:val="it-IT"/>
        </w:rPr>
        <w:t xml:space="preserve"> fiant. </w:t>
      </w:r>
      <w:r w:rsidR="00EE6BDE" w:rsidRPr="0021481A">
        <w:rPr>
          <w:lang w:val="pt-PT"/>
        </w:rPr>
        <w:t xml:space="preserve">CO </w:t>
      </w:r>
      <w:r w:rsidR="00EE6BDE" w:rsidRPr="0021481A">
        <w:rPr>
          <w:rStyle w:val="Incipit"/>
          <w:lang w:val="pt-PT"/>
        </w:rPr>
        <w:t>Exiit sermo inter fratres</w:t>
      </w:r>
      <w:r w:rsidR="00EE6BDE" w:rsidRPr="0021481A">
        <w:rPr>
          <w:lang w:val="pt-PT"/>
        </w:rPr>
        <w:t xml:space="preserve">. [IM] </w:t>
      </w:r>
      <w:r w:rsidR="00EE6BDE" w:rsidRPr="0021481A">
        <w:rPr>
          <w:rStyle w:val="Incipit"/>
          <w:lang w:val="pt-PT"/>
        </w:rPr>
        <w:t>Ite missa est</w:t>
      </w:r>
      <w:r w:rsidR="00EE6BDE" w:rsidRPr="0021481A">
        <w:rPr>
          <w:lang w:val="pt-PT"/>
        </w:rPr>
        <w:t>.</w:t>
      </w:r>
    </w:p>
    <w:p w:rsidR="00EE6BDE" w:rsidRPr="0021481A" w:rsidRDefault="00C67AFE" w:rsidP="004275F3">
      <w:pPr>
        <w:rPr>
          <w:lang w:val="fr-FR"/>
        </w:rPr>
      </w:pPr>
      <w:r w:rsidRPr="0021481A">
        <w:rPr>
          <w:rStyle w:val="Time1"/>
          <w:lang w:val="pt-PT"/>
        </w:rPr>
        <w:t>[Ad sextam]</w:t>
      </w:r>
      <w:r w:rsidRPr="0021481A">
        <w:rPr>
          <w:lang w:val="pt-PT"/>
        </w:rPr>
        <w:t xml:space="preserve"> </w:t>
      </w:r>
      <w:r w:rsidR="00EE6BDE" w:rsidRPr="0021481A">
        <w:rPr>
          <w:lang w:val="pt-PT"/>
        </w:rPr>
        <w:t xml:space="preserve">Deinde cantetur sexta ut supra. </w:t>
      </w:r>
      <w:r w:rsidR="00EE6BDE" w:rsidRPr="0021481A">
        <w:rPr>
          <w:lang w:val="fr-FR"/>
        </w:rPr>
        <w:t xml:space="preserve">AN </w:t>
      </w:r>
      <w:r w:rsidR="00EE6BDE" w:rsidRPr="0021481A">
        <w:rPr>
          <w:rStyle w:val="Incipit"/>
          <w:lang w:val="fr-FR"/>
        </w:rPr>
        <w:t>Misit dominus</w:t>
      </w:r>
      <w:r w:rsidR="00EE6BDE" w:rsidRPr="0021481A">
        <w:rPr>
          <w:lang w:val="fr-FR"/>
        </w:rPr>
        <w:t xml:space="preserve">. CP </w:t>
      </w:r>
      <w:r w:rsidR="00EE6BDE" w:rsidRPr="0021481A">
        <w:rPr>
          <w:rStyle w:val="Incipit"/>
          <w:lang w:val="fr-FR"/>
        </w:rPr>
        <w:t>Iucunditate et exultatione</w:t>
      </w:r>
      <w:r w:rsidR="00EE6BDE" w:rsidRPr="0021481A">
        <w:rPr>
          <w:lang w:val="fr-FR"/>
        </w:rPr>
        <w:t xml:space="preserve">. RB </w:t>
      </w:r>
      <w:r w:rsidR="00EE6BDE" w:rsidRPr="0021481A">
        <w:rPr>
          <w:rStyle w:val="Incipit"/>
          <w:lang w:val="fr-FR"/>
        </w:rPr>
        <w:t>Constitues eos</w:t>
      </w:r>
      <w:r w:rsidR="00EE6BDE" w:rsidRPr="0021481A">
        <w:rPr>
          <w:lang w:val="fr-FR"/>
        </w:rPr>
        <w:t>.</w:t>
      </w:r>
      <w:r w:rsidR="00624B73" w:rsidRPr="0021481A">
        <w:rPr>
          <w:lang w:val="fr-FR"/>
        </w:rPr>
        <w:t xml:space="preserve"> VS </w:t>
      </w:r>
      <w:r w:rsidR="00624B73" w:rsidRPr="0021481A">
        <w:rPr>
          <w:rStyle w:val="Incipit"/>
          <w:lang w:val="fr-FR"/>
        </w:rPr>
        <w:t>Nimis honorati sunt</w:t>
      </w:r>
      <w:r w:rsidR="00A80DA0" w:rsidRPr="0021481A">
        <w:rPr>
          <w:lang w:val="fr-FR"/>
        </w:rPr>
        <w:t xml:space="preserve"> minor.</w:t>
      </w:r>
      <w:r w:rsidR="00624B73" w:rsidRPr="0021481A">
        <w:rPr>
          <w:lang w:val="fr-FR"/>
        </w:rPr>
        <w:t xml:space="preserve"> OR </w:t>
      </w:r>
      <w:r w:rsidR="00624B73" w:rsidRPr="0021481A">
        <w:rPr>
          <w:rStyle w:val="Incipit"/>
          <w:lang w:val="fr-FR"/>
        </w:rPr>
        <w:t>Ecclesiam tuam</w:t>
      </w:r>
      <w:r w:rsidR="00624B73" w:rsidRPr="0021481A">
        <w:rPr>
          <w:lang w:val="fr-FR"/>
        </w:rPr>
        <w:t>.</w:t>
      </w:r>
    </w:p>
    <w:p w:rsidR="00624B73" w:rsidRPr="00276593" w:rsidRDefault="00624B73" w:rsidP="004275F3">
      <w:pPr>
        <w:rPr>
          <w:lang w:val="fr-FR"/>
        </w:rPr>
      </w:pPr>
      <w:r w:rsidRPr="0021481A">
        <w:rPr>
          <w:rStyle w:val="Time1"/>
          <w:lang w:val="fr-FR"/>
        </w:rPr>
        <w:t>Ad nonam</w:t>
      </w:r>
      <w:r w:rsidRPr="0021481A">
        <w:rPr>
          <w:lang w:val="fr-FR"/>
        </w:rPr>
        <w:t xml:space="preserve"> AN </w:t>
      </w:r>
      <w:r w:rsidRPr="0021481A">
        <w:rPr>
          <w:rStyle w:val="Incipit"/>
          <w:lang w:val="fr-FR"/>
        </w:rPr>
        <w:t>Iohannes autem</w:t>
      </w:r>
      <w:r w:rsidRPr="0021481A">
        <w:rPr>
          <w:lang w:val="fr-FR"/>
        </w:rPr>
        <w:t xml:space="preserve">. Capitulum ut supra. </w:t>
      </w:r>
      <w:r w:rsidRPr="00276593">
        <w:rPr>
          <w:lang w:val="fr-FR"/>
        </w:rPr>
        <w:t xml:space="preserve">RB </w:t>
      </w:r>
      <w:r w:rsidRPr="00276593">
        <w:rPr>
          <w:rStyle w:val="Incipit"/>
          <w:lang w:val="fr-FR"/>
        </w:rPr>
        <w:t>Nimis honorati (44vb) sunt</w:t>
      </w:r>
      <w:r w:rsidR="00A80DA0" w:rsidRPr="00276593">
        <w:rPr>
          <w:lang w:val="fr-FR"/>
        </w:rPr>
        <w:t xml:space="preserve">. </w:t>
      </w:r>
      <w:r w:rsidRPr="00276593">
        <w:rPr>
          <w:lang w:val="fr-FR"/>
        </w:rPr>
        <w:t xml:space="preserve">VS </w:t>
      </w:r>
      <w:r w:rsidRPr="00276593">
        <w:rPr>
          <w:rStyle w:val="Incipit"/>
          <w:lang w:val="fr-FR"/>
        </w:rPr>
        <w:t>Annuntiaverunt op</w:t>
      </w:r>
      <w:r w:rsidR="00453702" w:rsidRPr="00276593">
        <w:rPr>
          <w:rStyle w:val="Incipit"/>
          <w:lang w:val="fr-FR"/>
        </w:rPr>
        <w:t>era d</w:t>
      </w:r>
      <w:r w:rsidRPr="00276593">
        <w:rPr>
          <w:rStyle w:val="Incipit"/>
          <w:lang w:val="fr-FR"/>
        </w:rPr>
        <w:t>e</w:t>
      </w:r>
      <w:r w:rsidR="00453702" w:rsidRPr="00276593">
        <w:rPr>
          <w:rStyle w:val="Incipit"/>
          <w:lang w:val="fr-FR"/>
        </w:rPr>
        <w:t>i</w:t>
      </w:r>
      <w:r w:rsidR="00A80DA0" w:rsidRPr="00276593">
        <w:rPr>
          <w:lang w:val="fr-FR"/>
        </w:rPr>
        <w:t xml:space="preserve"> minor.</w:t>
      </w:r>
      <w:r w:rsidRPr="00276593">
        <w:rPr>
          <w:lang w:val="fr-FR"/>
        </w:rPr>
        <w:t xml:space="preserve"> Oratio ut supra.</w:t>
      </w:r>
    </w:p>
    <w:p w:rsidR="00624B73" w:rsidRPr="00276593" w:rsidRDefault="00624B73" w:rsidP="004275F3">
      <w:pPr>
        <w:rPr>
          <w:lang w:val="pt-PT"/>
        </w:rPr>
      </w:pPr>
      <w:r w:rsidRPr="00276593">
        <w:rPr>
          <w:rStyle w:val="Time1"/>
          <w:lang w:val="fr-FR"/>
        </w:rPr>
        <w:t>In secunda vespera</w:t>
      </w:r>
      <w:r w:rsidRPr="00276593">
        <w:rPr>
          <w:lang w:val="fr-FR"/>
        </w:rPr>
        <w:t xml:space="preserve"> antiphona super psalmos [AN] </w:t>
      </w:r>
      <w:r w:rsidRPr="00276593">
        <w:rPr>
          <w:rStyle w:val="Incipit"/>
          <w:lang w:val="fr-FR"/>
        </w:rPr>
        <w:t>Iuravit dominus</w:t>
      </w:r>
      <w:r w:rsidRPr="00276593">
        <w:rPr>
          <w:lang w:val="fr-FR"/>
        </w:rPr>
        <w:t xml:space="preserve">. PS </w:t>
      </w:r>
      <w:r w:rsidRPr="00276593">
        <w:rPr>
          <w:rStyle w:val="Incipit"/>
          <w:lang w:val="fr-FR"/>
        </w:rPr>
        <w:t>Dixit dominus</w:t>
      </w:r>
      <w:r w:rsidRPr="00276593">
        <w:rPr>
          <w:lang w:val="fr-FR"/>
        </w:rPr>
        <w:t xml:space="preserve">. AN </w:t>
      </w:r>
      <w:r w:rsidRPr="00276593">
        <w:rPr>
          <w:rStyle w:val="Incipit"/>
          <w:lang w:val="fr-FR"/>
        </w:rPr>
        <w:t>Collocet eum</w:t>
      </w:r>
      <w:r w:rsidRPr="00276593">
        <w:rPr>
          <w:lang w:val="fr-FR"/>
        </w:rPr>
        <w:t xml:space="preserve">. </w:t>
      </w:r>
      <w:r w:rsidRPr="0021481A">
        <w:rPr>
          <w:lang w:val="it-IT"/>
        </w:rPr>
        <w:t xml:space="preserve">PS </w:t>
      </w:r>
      <w:r w:rsidRPr="0021481A">
        <w:rPr>
          <w:rStyle w:val="Incipit"/>
          <w:lang w:val="it-IT"/>
        </w:rPr>
        <w:t>Laudate pueri dominum</w:t>
      </w:r>
      <w:r w:rsidRPr="0021481A">
        <w:rPr>
          <w:lang w:val="it-IT"/>
        </w:rPr>
        <w:t xml:space="preserve">. AN </w:t>
      </w:r>
      <w:r w:rsidRPr="0021481A">
        <w:rPr>
          <w:rStyle w:val="Incipit"/>
          <w:lang w:val="it-IT"/>
        </w:rPr>
        <w:t>Dirupisti domine</w:t>
      </w:r>
      <w:r w:rsidRPr="0021481A">
        <w:rPr>
          <w:lang w:val="it-IT"/>
        </w:rPr>
        <w:t xml:space="preserve">. PS </w:t>
      </w:r>
      <w:r w:rsidRPr="0021481A">
        <w:rPr>
          <w:rStyle w:val="Incipit"/>
          <w:lang w:val="it-IT"/>
        </w:rPr>
        <w:t>Credidi propter quod locutus sum</w:t>
      </w:r>
      <w:r w:rsidRPr="0021481A">
        <w:rPr>
          <w:lang w:val="it-IT"/>
        </w:rPr>
        <w:t xml:space="preserve">. AN </w:t>
      </w:r>
      <w:r w:rsidRPr="0021481A">
        <w:rPr>
          <w:rStyle w:val="Incipit"/>
          <w:lang w:val="it-IT"/>
        </w:rPr>
        <w:t>Euntes ibant</w:t>
      </w:r>
      <w:r w:rsidR="00453702" w:rsidRPr="0021481A">
        <w:rPr>
          <w:lang w:val="it-IT"/>
        </w:rPr>
        <w:t>. PS</w:t>
      </w:r>
      <w:r w:rsidRPr="0021481A">
        <w:rPr>
          <w:lang w:val="it-IT"/>
        </w:rPr>
        <w:t xml:space="preserve"> </w:t>
      </w:r>
      <w:r w:rsidRPr="0021481A">
        <w:rPr>
          <w:rStyle w:val="Incipit"/>
          <w:lang w:val="it-IT"/>
        </w:rPr>
        <w:t>In convertendo dominus captivitatem</w:t>
      </w:r>
      <w:r w:rsidRPr="0021481A">
        <w:rPr>
          <w:lang w:val="it-IT"/>
        </w:rPr>
        <w:t xml:space="preserve">. AN </w:t>
      </w:r>
      <w:r w:rsidRPr="0021481A">
        <w:rPr>
          <w:rStyle w:val="Incipit"/>
          <w:lang w:val="it-IT"/>
        </w:rPr>
        <w:t>Confortatus est</w:t>
      </w:r>
      <w:r w:rsidRPr="0021481A">
        <w:rPr>
          <w:lang w:val="it-IT"/>
        </w:rPr>
        <w:t xml:space="preserve">. PS </w:t>
      </w:r>
      <w:r w:rsidRPr="0021481A">
        <w:rPr>
          <w:rStyle w:val="Incipit"/>
          <w:lang w:val="it-IT"/>
        </w:rPr>
        <w:t>Domine probasti</w:t>
      </w:r>
      <w:r w:rsidRPr="0021481A">
        <w:rPr>
          <w:lang w:val="it-IT"/>
        </w:rPr>
        <w:t xml:space="preserve">. CP </w:t>
      </w:r>
      <w:r w:rsidRPr="0021481A">
        <w:rPr>
          <w:rStyle w:val="Incipit"/>
          <w:lang w:val="it-IT"/>
        </w:rPr>
        <w:t>Qui timet deum</w:t>
      </w:r>
      <w:r w:rsidRPr="0021481A">
        <w:rPr>
          <w:lang w:val="it-IT"/>
        </w:rPr>
        <w:t xml:space="preserve">. HY </w:t>
      </w:r>
      <w:r w:rsidRPr="0021481A">
        <w:rPr>
          <w:rStyle w:val="Incipit"/>
          <w:lang w:val="it-IT"/>
        </w:rPr>
        <w:t>A solis ortus cardine</w:t>
      </w:r>
      <w:r w:rsidRPr="0021481A">
        <w:rPr>
          <w:lang w:val="it-IT"/>
        </w:rPr>
        <w:t xml:space="preserve">. </w:t>
      </w:r>
      <w:r w:rsidRPr="00276593">
        <w:rPr>
          <w:lang w:val="pt-PT"/>
        </w:rPr>
        <w:t xml:space="preserve">VS </w:t>
      </w:r>
      <w:r w:rsidRPr="00276593">
        <w:rPr>
          <w:rStyle w:val="Incipit"/>
          <w:lang w:val="pt-PT"/>
        </w:rPr>
        <w:t>In omnem terram</w:t>
      </w:r>
      <w:r w:rsidRPr="00276593">
        <w:rPr>
          <w:lang w:val="pt-PT"/>
        </w:rPr>
        <w:t xml:space="preserve">. AM </w:t>
      </w:r>
      <w:r w:rsidRPr="00276593">
        <w:rPr>
          <w:rStyle w:val="Incipit"/>
          <w:lang w:val="pt-PT"/>
        </w:rPr>
        <w:t>Iste est Iohannes</w:t>
      </w:r>
      <w:r w:rsidRPr="00276593">
        <w:rPr>
          <w:lang w:val="pt-PT"/>
        </w:rPr>
        <w:t xml:space="preserve">. (45ra) OR </w:t>
      </w:r>
      <w:r w:rsidRPr="00276593">
        <w:rPr>
          <w:rStyle w:val="Incipit"/>
          <w:lang w:val="pt-PT"/>
        </w:rPr>
        <w:t>Ecclesiam tuam</w:t>
      </w:r>
      <w:r w:rsidR="00A80DA0" w:rsidRPr="00276593">
        <w:rPr>
          <w:lang w:val="pt-PT"/>
        </w:rPr>
        <w:t>. Deinde suffragia</w:t>
      </w:r>
      <w:r w:rsidRPr="00276593">
        <w:rPr>
          <w:lang w:val="pt-PT"/>
        </w:rPr>
        <w:t xml:space="preserve"> de innocentibus et de nativitate domini.</w:t>
      </w:r>
    </w:p>
    <w:p w:rsidR="00624B73" w:rsidRPr="00276593" w:rsidRDefault="00624B73" w:rsidP="004275F3">
      <w:pPr>
        <w:rPr>
          <w:lang w:val="pt-PT"/>
        </w:rPr>
      </w:pPr>
      <w:r w:rsidRPr="00276593">
        <w:rPr>
          <w:rStyle w:val="Time1"/>
          <w:lang w:val="pt-PT"/>
        </w:rPr>
        <w:t>Completorium</w:t>
      </w:r>
      <w:r w:rsidRPr="00276593">
        <w:rPr>
          <w:lang w:val="pt-PT"/>
        </w:rPr>
        <w:t xml:space="preserve"> per omnia fiat ut supra.</w:t>
      </w:r>
    </w:p>
    <w:p w:rsidR="00624B73" w:rsidRPr="00276593" w:rsidRDefault="00624B73" w:rsidP="004275F3">
      <w:pPr>
        <w:pStyle w:val="Titolo1"/>
        <w:rPr>
          <w:lang w:val="pt-PT"/>
        </w:rPr>
      </w:pPr>
      <w:r w:rsidRPr="00276593">
        <w:rPr>
          <w:lang w:val="pt-PT"/>
        </w:rPr>
        <w:t>DE SANCTIS INNOCENTIBUS</w:t>
      </w:r>
    </w:p>
    <w:p w:rsidR="00624B73" w:rsidRPr="0021481A" w:rsidRDefault="00624B73" w:rsidP="004275F3">
      <w:pPr>
        <w:rPr>
          <w:lang w:val="it-IT"/>
        </w:rPr>
      </w:pPr>
      <w:r w:rsidRPr="0021481A">
        <w:rPr>
          <w:rStyle w:val="Time1"/>
          <w:lang w:val="pt-PT"/>
        </w:rPr>
        <w:t>Ad matutinam</w:t>
      </w:r>
      <w:r w:rsidRPr="0021481A">
        <w:rPr>
          <w:lang w:val="pt-PT"/>
        </w:rPr>
        <w:t xml:space="preserve"> INV </w:t>
      </w:r>
      <w:r w:rsidRPr="0021481A">
        <w:rPr>
          <w:rStyle w:val="Incipit"/>
          <w:lang w:val="pt-PT"/>
        </w:rPr>
        <w:t>R</w:t>
      </w:r>
      <w:r w:rsidR="00471A20" w:rsidRPr="0021481A">
        <w:rPr>
          <w:rStyle w:val="Incipit"/>
          <w:lang w:val="pt-PT"/>
        </w:rPr>
        <w:t>egem regum</w:t>
      </w:r>
      <w:r w:rsidR="00471A20" w:rsidRPr="0021481A">
        <w:rPr>
          <w:lang w:val="pt-PT"/>
        </w:rPr>
        <w:t xml:space="preserve">. [PS] </w:t>
      </w:r>
      <w:r w:rsidR="00471A20" w:rsidRPr="0021481A">
        <w:rPr>
          <w:rStyle w:val="Incipit"/>
          <w:lang w:val="pt-PT"/>
        </w:rPr>
        <w:t>Venit</w:t>
      </w:r>
      <w:r w:rsidR="00412777" w:rsidRPr="0021481A">
        <w:rPr>
          <w:rStyle w:val="Incipit"/>
          <w:lang w:val="pt-PT"/>
        </w:rPr>
        <w:t>e exultemus</w:t>
      </w:r>
      <w:r w:rsidR="00412777" w:rsidRPr="0021481A">
        <w:rPr>
          <w:lang w:val="pt-PT"/>
        </w:rPr>
        <w:t xml:space="preserve"> absque [PV] </w:t>
      </w:r>
      <w:r w:rsidR="00412777" w:rsidRPr="0021481A">
        <w:rPr>
          <w:rStyle w:val="Incipit"/>
          <w:lang w:val="pt-PT"/>
        </w:rPr>
        <w:t>Gloria patri</w:t>
      </w:r>
      <w:r w:rsidR="00412777" w:rsidRPr="0021481A">
        <w:rPr>
          <w:lang w:val="pt-PT"/>
        </w:rPr>
        <w:t>.</w:t>
      </w:r>
      <w:r w:rsidR="00471A20" w:rsidRPr="0021481A">
        <w:rPr>
          <w:lang w:val="pt-PT"/>
        </w:rPr>
        <w:t xml:space="preserve"> Similiter et res</w:t>
      </w:r>
      <w:r w:rsidR="002E1C5F" w:rsidRPr="0021481A">
        <w:rPr>
          <w:lang w:val="pt-PT"/>
        </w:rPr>
        <w:t>ponsoria officii. Enim composito</w:t>
      </w:r>
      <w:r w:rsidR="00471A20" w:rsidRPr="0021481A">
        <w:rPr>
          <w:lang w:val="pt-PT"/>
        </w:rPr>
        <w:t xml:space="preserve">r vult </w:t>
      </w:r>
      <w:r w:rsidR="00E67126" w:rsidRPr="0021481A">
        <w:rPr>
          <w:lang w:val="pt-PT"/>
        </w:rPr>
        <w:t>nos</w:t>
      </w:r>
      <w:r w:rsidR="002E1C5F" w:rsidRPr="0021481A">
        <w:rPr>
          <w:lang w:val="pt-PT"/>
        </w:rPr>
        <w:t xml:space="preserve"> </w:t>
      </w:r>
      <w:r w:rsidR="00164AD4" w:rsidRPr="0021481A">
        <w:rPr>
          <w:lang w:val="pt-PT"/>
        </w:rPr>
        <w:t>iungere animis</w:t>
      </w:r>
      <w:r w:rsidR="002E1C5F" w:rsidRPr="0021481A">
        <w:rPr>
          <w:lang w:val="pt-PT"/>
        </w:rPr>
        <w:t xml:space="preserve"> devotarum feminarum, quae in morte Innocentum doluerunt, et quia |Innocentis::Innocentes| passi sunt ante resurrectionem domini. </w:t>
      </w:r>
      <w:r w:rsidR="002E1C5F" w:rsidRPr="0021481A">
        <w:rPr>
          <w:lang w:val="it-IT"/>
        </w:rPr>
        <w:t xml:space="preserve">Ideo semper quodlibet responsorium iteratur pro [RV] </w:t>
      </w:r>
      <w:r w:rsidR="002E1C5F" w:rsidRPr="0021481A">
        <w:rPr>
          <w:rStyle w:val="Incipit"/>
          <w:lang w:val="it-IT"/>
        </w:rPr>
        <w:t>Gloria patri</w:t>
      </w:r>
      <w:r w:rsidR="002E1C5F" w:rsidRPr="0021481A">
        <w:rPr>
          <w:lang w:val="it-IT"/>
        </w:rPr>
        <w:t xml:space="preserve">. </w:t>
      </w:r>
      <w:r w:rsidR="00164AD4" w:rsidRPr="0021481A">
        <w:rPr>
          <w:lang w:val="it-IT"/>
        </w:rPr>
        <w:t xml:space="preserve">(45rb) </w:t>
      </w:r>
      <w:r w:rsidR="002E1C5F" w:rsidRPr="0021481A">
        <w:rPr>
          <w:lang w:val="it-IT"/>
        </w:rPr>
        <w:t>Si vero dominica est omnia sollemniter fiant.</w:t>
      </w:r>
    </w:p>
    <w:p w:rsidR="002E1C5F" w:rsidRPr="0021481A" w:rsidRDefault="002E1C5F" w:rsidP="004275F3">
      <w:pPr>
        <w:rPr>
          <w:lang w:val="it-IT"/>
        </w:rPr>
      </w:pPr>
      <w:r w:rsidRPr="0021481A">
        <w:rPr>
          <w:rStyle w:val="Time2"/>
          <w:lang w:val="it-IT"/>
        </w:rPr>
        <w:t>In primo nocturno</w:t>
      </w:r>
      <w:r w:rsidRPr="0021481A">
        <w:rPr>
          <w:lang w:val="it-IT"/>
        </w:rPr>
        <w:t xml:space="preserve"> AN </w:t>
      </w:r>
      <w:r w:rsidRPr="0021481A">
        <w:rPr>
          <w:rStyle w:val="Incipit"/>
          <w:lang w:val="it-IT"/>
        </w:rPr>
        <w:t>Secus decursus</w:t>
      </w:r>
      <w:r w:rsidRPr="0021481A">
        <w:rPr>
          <w:lang w:val="it-IT"/>
        </w:rPr>
        <w:t xml:space="preserve">. PS </w:t>
      </w:r>
      <w:r w:rsidRPr="0021481A">
        <w:rPr>
          <w:rStyle w:val="Incipit"/>
          <w:lang w:val="it-IT"/>
        </w:rPr>
        <w:t>Beatus vir</w:t>
      </w:r>
      <w:r w:rsidRPr="0021481A">
        <w:rPr>
          <w:lang w:val="it-IT"/>
        </w:rPr>
        <w:t xml:space="preserve">. AN </w:t>
      </w:r>
      <w:r w:rsidRPr="0021481A">
        <w:rPr>
          <w:rStyle w:val="Incipit"/>
          <w:lang w:val="it-IT"/>
        </w:rPr>
        <w:t>Praedicantes praeceptum</w:t>
      </w:r>
      <w:r w:rsidRPr="0021481A">
        <w:rPr>
          <w:lang w:val="it-IT"/>
        </w:rPr>
        <w:t>.</w:t>
      </w:r>
      <w:r w:rsidR="009A344F" w:rsidRPr="0021481A">
        <w:rPr>
          <w:lang w:val="it-IT"/>
        </w:rPr>
        <w:t xml:space="preserve"> </w:t>
      </w:r>
      <w:r w:rsidR="009A344F" w:rsidRPr="00276593">
        <w:rPr>
          <w:lang w:val="pt-PT"/>
        </w:rPr>
        <w:t xml:space="preserve">PS </w:t>
      </w:r>
      <w:r w:rsidR="009A344F" w:rsidRPr="00276593">
        <w:rPr>
          <w:rStyle w:val="Incipit"/>
          <w:lang w:val="pt-PT"/>
        </w:rPr>
        <w:t>Quare fremuerunt gentes</w:t>
      </w:r>
      <w:r w:rsidR="009A344F" w:rsidRPr="00276593">
        <w:rPr>
          <w:lang w:val="pt-PT"/>
        </w:rPr>
        <w:t xml:space="preserve">. AN </w:t>
      </w:r>
      <w:r w:rsidR="009A344F" w:rsidRPr="00276593">
        <w:rPr>
          <w:rStyle w:val="Incipit"/>
          <w:lang w:val="pt-PT"/>
        </w:rPr>
        <w:t>Filii hominum</w:t>
      </w:r>
      <w:r w:rsidR="009A344F" w:rsidRPr="00276593">
        <w:rPr>
          <w:lang w:val="pt-PT"/>
        </w:rPr>
        <w:t xml:space="preserve">. ANPS </w:t>
      </w:r>
      <w:r w:rsidR="009A344F" w:rsidRPr="00276593">
        <w:rPr>
          <w:rStyle w:val="Incipit"/>
          <w:lang w:val="pt-PT"/>
        </w:rPr>
        <w:t>Cum invocarem</w:t>
      </w:r>
      <w:r w:rsidR="009A344F" w:rsidRPr="00276593">
        <w:rPr>
          <w:lang w:val="pt-PT"/>
        </w:rPr>
        <w:t xml:space="preserve">. </w:t>
      </w:r>
      <w:r w:rsidR="009A344F" w:rsidRPr="0021481A">
        <w:rPr>
          <w:lang w:val="it-IT"/>
        </w:rPr>
        <w:t xml:space="preserve">VS </w:t>
      </w:r>
      <w:r w:rsidR="009A344F" w:rsidRPr="0021481A">
        <w:rPr>
          <w:rStyle w:val="Incipit"/>
          <w:lang w:val="it-IT"/>
        </w:rPr>
        <w:t>Laetamini in domino</w:t>
      </w:r>
      <w:r w:rsidR="009A344F" w:rsidRPr="0021481A">
        <w:rPr>
          <w:lang w:val="it-IT"/>
        </w:rPr>
        <w:t xml:space="preserve">. Legitur LS </w:t>
      </w:r>
      <w:r w:rsidR="009A344F" w:rsidRPr="0021481A">
        <w:rPr>
          <w:rStyle w:val="Incipit"/>
          <w:lang w:val="it-IT"/>
        </w:rPr>
        <w:t>Zelus quo tendat</w:t>
      </w:r>
      <w:r w:rsidR="009A344F" w:rsidRPr="0021481A">
        <w:rPr>
          <w:lang w:val="it-IT"/>
        </w:rPr>
        <w:t xml:space="preserve"> </w:t>
      </w:r>
      <w:r w:rsidR="00453702" w:rsidRPr="0021481A">
        <w:rPr>
          <w:lang w:val="it-IT"/>
        </w:rPr>
        <w:t xml:space="preserve">cum historia [RP] </w:t>
      </w:r>
      <w:r w:rsidR="00453702" w:rsidRPr="0021481A">
        <w:rPr>
          <w:rStyle w:val="Incipit"/>
          <w:lang w:val="it-IT"/>
        </w:rPr>
        <w:t>Sub altare d</w:t>
      </w:r>
      <w:r w:rsidR="009A344F" w:rsidRPr="0021481A">
        <w:rPr>
          <w:rStyle w:val="Incipit"/>
          <w:lang w:val="it-IT"/>
        </w:rPr>
        <w:t>e</w:t>
      </w:r>
      <w:r w:rsidR="00453702" w:rsidRPr="0021481A">
        <w:rPr>
          <w:rStyle w:val="Incipit"/>
          <w:lang w:val="it-IT"/>
        </w:rPr>
        <w:t>i</w:t>
      </w:r>
      <w:r w:rsidR="009A344F" w:rsidRPr="0021481A">
        <w:rPr>
          <w:lang w:val="it-IT"/>
        </w:rPr>
        <w:t>.</w:t>
      </w:r>
    </w:p>
    <w:p w:rsidR="009A344F" w:rsidRPr="0021481A" w:rsidRDefault="009A344F" w:rsidP="004275F3">
      <w:pPr>
        <w:rPr>
          <w:lang w:val="fr-FR"/>
        </w:rPr>
      </w:pPr>
      <w:r w:rsidRPr="0021481A">
        <w:rPr>
          <w:rStyle w:val="Time2"/>
          <w:lang w:val="it-IT"/>
        </w:rPr>
        <w:lastRenderedPageBreak/>
        <w:t>In secundo nocturno</w:t>
      </w:r>
      <w:r w:rsidRPr="0021481A">
        <w:rPr>
          <w:lang w:val="it-IT"/>
        </w:rPr>
        <w:t xml:space="preserve"> AN </w:t>
      </w:r>
      <w:r w:rsidR="0026693B" w:rsidRPr="0021481A">
        <w:rPr>
          <w:rStyle w:val="Incipit"/>
          <w:lang w:val="it-IT"/>
        </w:rPr>
        <w:t>Ä+</w:t>
      </w:r>
      <w:r w:rsidRPr="0021481A">
        <w:rPr>
          <w:rStyle w:val="Incipit"/>
          <w:lang w:val="it-IT"/>
        </w:rPr>
        <w:t>Scuto</w:t>
      </w:r>
      <w:r w:rsidR="0026693B" w:rsidRPr="0021481A">
        <w:rPr>
          <w:rStyle w:val="Incipit"/>
          <w:lang w:val="it-IT"/>
        </w:rPr>
        <w:t>+Ä</w:t>
      </w:r>
      <w:r w:rsidRPr="0021481A">
        <w:rPr>
          <w:rStyle w:val="Incipit"/>
          <w:lang w:val="it-IT"/>
        </w:rPr>
        <w:t xml:space="preserve"> bonae voluntatis</w:t>
      </w:r>
      <w:r w:rsidRPr="0021481A">
        <w:rPr>
          <w:lang w:val="it-IT"/>
        </w:rPr>
        <w:t xml:space="preserve">. PS </w:t>
      </w:r>
      <w:r w:rsidRPr="0021481A">
        <w:rPr>
          <w:rStyle w:val="Incipit"/>
          <w:lang w:val="it-IT"/>
        </w:rPr>
        <w:t>Verba mea auribus</w:t>
      </w:r>
      <w:r w:rsidRPr="0021481A">
        <w:rPr>
          <w:lang w:val="it-IT"/>
        </w:rPr>
        <w:t xml:space="preserve">. AN </w:t>
      </w:r>
      <w:r w:rsidRPr="0021481A">
        <w:rPr>
          <w:rStyle w:val="Incipit"/>
          <w:lang w:val="it-IT"/>
        </w:rPr>
        <w:t>In universa</w:t>
      </w:r>
      <w:r w:rsidRPr="0021481A">
        <w:rPr>
          <w:lang w:val="it-IT"/>
        </w:rPr>
        <w:t xml:space="preserve">. PS </w:t>
      </w:r>
      <w:r w:rsidRPr="0021481A">
        <w:rPr>
          <w:rStyle w:val="Incipit"/>
          <w:lang w:val="it-IT"/>
        </w:rPr>
        <w:t>Domine dominus noster</w:t>
      </w:r>
      <w:r w:rsidRPr="0021481A">
        <w:rPr>
          <w:lang w:val="it-IT"/>
        </w:rPr>
        <w:t xml:space="preserve">. </w:t>
      </w:r>
      <w:r w:rsidRPr="0021481A">
        <w:rPr>
          <w:lang w:val="fr-FR"/>
        </w:rPr>
        <w:t xml:space="preserve">AN </w:t>
      </w:r>
      <w:r w:rsidRPr="0021481A">
        <w:rPr>
          <w:rStyle w:val="Incipit"/>
          <w:lang w:val="fr-FR"/>
        </w:rPr>
        <w:t>Habitabunt in tabernaculis</w:t>
      </w:r>
      <w:r w:rsidRPr="0021481A">
        <w:rPr>
          <w:lang w:val="fr-FR"/>
        </w:rPr>
        <w:t xml:space="preserve">. PS </w:t>
      </w:r>
      <w:r w:rsidRPr="0021481A">
        <w:rPr>
          <w:rStyle w:val="Incipit"/>
          <w:lang w:val="fr-FR"/>
        </w:rPr>
        <w:t>Domine quis habitabit</w:t>
      </w:r>
      <w:r w:rsidRPr="0021481A">
        <w:rPr>
          <w:lang w:val="fr-FR"/>
        </w:rPr>
        <w:t xml:space="preserve">. VS </w:t>
      </w:r>
      <w:r w:rsidRPr="0021481A">
        <w:rPr>
          <w:rStyle w:val="Incipit"/>
          <w:lang w:val="fr-FR"/>
        </w:rPr>
        <w:t>Exultent (45va)</w:t>
      </w:r>
      <w:r w:rsidR="00703097" w:rsidRPr="0021481A">
        <w:rPr>
          <w:rStyle w:val="Incipit"/>
          <w:lang w:val="fr-FR"/>
        </w:rPr>
        <w:t xml:space="preserve"> iusti</w:t>
      </w:r>
      <w:r w:rsidR="00703097" w:rsidRPr="0021481A">
        <w:rPr>
          <w:lang w:val="fr-FR"/>
        </w:rPr>
        <w:t>.</w:t>
      </w:r>
    </w:p>
    <w:p w:rsidR="00984C63" w:rsidRPr="0021481A" w:rsidRDefault="00703097" w:rsidP="004275F3">
      <w:pPr>
        <w:rPr>
          <w:lang w:val="it-IT"/>
        </w:rPr>
      </w:pPr>
      <w:r w:rsidRPr="0021481A">
        <w:rPr>
          <w:rStyle w:val="Time2"/>
          <w:lang w:val="it-IT"/>
        </w:rPr>
        <w:t>In ter</w:t>
      </w:r>
      <w:r w:rsidR="00984C63" w:rsidRPr="0021481A">
        <w:rPr>
          <w:rStyle w:val="Time2"/>
          <w:lang w:val="it-IT"/>
        </w:rPr>
        <w:t>t</w:t>
      </w:r>
      <w:r w:rsidRPr="0021481A">
        <w:rPr>
          <w:rStyle w:val="Time2"/>
          <w:lang w:val="it-IT"/>
        </w:rPr>
        <w:t>io nocturno</w:t>
      </w:r>
      <w:r w:rsidR="00984C63" w:rsidRPr="0021481A">
        <w:rPr>
          <w:lang w:val="it-IT"/>
        </w:rPr>
        <w:t xml:space="preserve"> AN </w:t>
      </w:r>
      <w:r w:rsidR="00984C63" w:rsidRPr="0021481A">
        <w:rPr>
          <w:rStyle w:val="Incipit"/>
          <w:lang w:val="it-IT"/>
        </w:rPr>
        <w:t>Sancti qui sunt</w:t>
      </w:r>
      <w:r w:rsidR="00984C63" w:rsidRPr="0021481A">
        <w:rPr>
          <w:lang w:val="it-IT"/>
        </w:rPr>
        <w:t xml:space="preserve">. </w:t>
      </w:r>
      <w:r w:rsidR="00984C63">
        <w:t xml:space="preserve">PS </w:t>
      </w:r>
      <w:r w:rsidR="00984C63" w:rsidRPr="00165B68">
        <w:rPr>
          <w:rStyle w:val="Incipit"/>
        </w:rPr>
        <w:t>Conserva me domine</w:t>
      </w:r>
      <w:r w:rsidR="00984C63">
        <w:t xml:space="preserve">. </w:t>
      </w:r>
      <w:r w:rsidR="00984C63" w:rsidRPr="0021481A">
        <w:rPr>
          <w:lang w:val="fr-FR"/>
        </w:rPr>
        <w:t xml:space="preserve">AN </w:t>
      </w:r>
      <w:r w:rsidR="00984C63" w:rsidRPr="0021481A">
        <w:rPr>
          <w:rStyle w:val="Incipit"/>
          <w:lang w:val="fr-FR"/>
        </w:rPr>
        <w:t>Haec est generatio</w:t>
      </w:r>
      <w:r w:rsidR="00984C63" w:rsidRPr="0021481A">
        <w:rPr>
          <w:lang w:val="fr-FR"/>
        </w:rPr>
        <w:t xml:space="preserve">. PS </w:t>
      </w:r>
      <w:r w:rsidR="00984C63" w:rsidRPr="0021481A">
        <w:rPr>
          <w:rStyle w:val="Incipit"/>
          <w:lang w:val="fr-FR"/>
        </w:rPr>
        <w:t>Domini est terra</w:t>
      </w:r>
      <w:r w:rsidR="00984C63" w:rsidRPr="0021481A">
        <w:rPr>
          <w:lang w:val="fr-FR"/>
        </w:rPr>
        <w:t xml:space="preserve">. </w:t>
      </w:r>
      <w:r w:rsidR="00984C63" w:rsidRPr="0021481A">
        <w:rPr>
          <w:lang w:val="it-IT"/>
        </w:rPr>
        <w:t xml:space="preserve">AN </w:t>
      </w:r>
      <w:r w:rsidR="00984C63" w:rsidRPr="0021481A">
        <w:rPr>
          <w:rStyle w:val="Incipit"/>
          <w:lang w:val="it-IT"/>
        </w:rPr>
        <w:t>Laetamini in domino</w:t>
      </w:r>
      <w:r w:rsidR="00984C63" w:rsidRPr="0021481A">
        <w:rPr>
          <w:lang w:val="it-IT"/>
        </w:rPr>
        <w:t xml:space="preserve">. PS </w:t>
      </w:r>
      <w:r w:rsidR="00984C63" w:rsidRPr="0021481A">
        <w:rPr>
          <w:rStyle w:val="Incipit"/>
          <w:lang w:val="it-IT"/>
        </w:rPr>
        <w:t>Beati quorum</w:t>
      </w:r>
      <w:r w:rsidR="00984C63" w:rsidRPr="0021481A">
        <w:rPr>
          <w:lang w:val="it-IT"/>
        </w:rPr>
        <w:t xml:space="preserve">. ANVS </w:t>
      </w:r>
      <w:r w:rsidR="00984C63" w:rsidRPr="0021481A">
        <w:rPr>
          <w:rStyle w:val="Incipit"/>
          <w:lang w:val="it-IT"/>
        </w:rPr>
        <w:t>Iusti autem</w:t>
      </w:r>
      <w:r w:rsidR="00984C63" w:rsidRPr="0021481A">
        <w:rPr>
          <w:lang w:val="it-IT"/>
        </w:rPr>
        <w:t xml:space="preserve">. EV </w:t>
      </w:r>
      <w:r w:rsidR="00984C63" w:rsidRPr="0021481A">
        <w:rPr>
          <w:rStyle w:val="Incipit"/>
          <w:lang w:val="it-IT"/>
        </w:rPr>
        <w:t>Angelus domini</w:t>
      </w:r>
      <w:r w:rsidR="00984C63" w:rsidRPr="0021481A">
        <w:rPr>
          <w:lang w:val="it-IT"/>
        </w:rPr>
        <w:t xml:space="preserve">. [TD] </w:t>
      </w:r>
      <w:r w:rsidR="00984C63" w:rsidRPr="0021481A">
        <w:rPr>
          <w:rStyle w:val="Incipit"/>
          <w:lang w:val="it-IT"/>
        </w:rPr>
        <w:t>Te deum laudamus</w:t>
      </w:r>
      <w:r w:rsidR="00984C63" w:rsidRPr="0021481A">
        <w:rPr>
          <w:lang w:val="it-IT"/>
        </w:rPr>
        <w:t xml:space="preserve">. Et [VV] </w:t>
      </w:r>
      <w:r w:rsidR="00984C63" w:rsidRPr="0021481A">
        <w:rPr>
          <w:rStyle w:val="Incipit"/>
          <w:lang w:val="it-IT"/>
        </w:rPr>
        <w:t>Gloria</w:t>
      </w:r>
      <w:r w:rsidR="00984C63" w:rsidRPr="0021481A">
        <w:rPr>
          <w:lang w:val="it-IT"/>
        </w:rPr>
        <w:t xml:space="preserve"> vitamus propter tristitiam huius diei.</w:t>
      </w:r>
    </w:p>
    <w:p w:rsidR="00703097" w:rsidRPr="0021481A" w:rsidRDefault="00984C63" w:rsidP="004275F3">
      <w:pPr>
        <w:rPr>
          <w:lang w:val="pt-PT"/>
        </w:rPr>
      </w:pPr>
      <w:r w:rsidRPr="0021481A">
        <w:rPr>
          <w:rStyle w:val="Time1"/>
          <w:lang w:val="fr-FR"/>
        </w:rPr>
        <w:t>Ad laudes</w:t>
      </w:r>
      <w:r w:rsidRPr="0021481A">
        <w:rPr>
          <w:lang w:val="fr-FR"/>
        </w:rPr>
        <w:t xml:space="preserve"> AN </w:t>
      </w:r>
      <w:r w:rsidRPr="0021481A">
        <w:rPr>
          <w:rStyle w:val="Incipit"/>
          <w:lang w:val="fr-FR"/>
        </w:rPr>
        <w:t>Herodes iratus</w:t>
      </w:r>
      <w:r w:rsidRPr="0021481A">
        <w:rPr>
          <w:lang w:val="fr-FR"/>
        </w:rPr>
        <w:t xml:space="preserve"> cum ceteris. PS </w:t>
      </w:r>
      <w:r w:rsidRPr="0021481A">
        <w:rPr>
          <w:rStyle w:val="Incipit"/>
          <w:lang w:val="fr-FR"/>
        </w:rPr>
        <w:t>Dominus regnavit</w:t>
      </w:r>
      <w:r w:rsidRPr="0021481A">
        <w:rPr>
          <w:lang w:val="fr-FR"/>
        </w:rPr>
        <w:t xml:space="preserve"> cum reliquis. CP </w:t>
      </w:r>
      <w:r w:rsidR="003C4017" w:rsidRPr="0021481A">
        <w:rPr>
          <w:rStyle w:val="Incipit"/>
          <w:lang w:val="fr-FR"/>
        </w:rPr>
        <w:t>Vidi |super::sup</w:t>
      </w:r>
      <w:r w:rsidRPr="0021481A">
        <w:rPr>
          <w:rStyle w:val="Incipit"/>
          <w:lang w:val="fr-FR"/>
        </w:rPr>
        <w:t>r</w:t>
      </w:r>
      <w:r w:rsidR="003C4017" w:rsidRPr="0021481A">
        <w:rPr>
          <w:rStyle w:val="Incipit"/>
          <w:lang w:val="fr-FR"/>
        </w:rPr>
        <w:t>a|</w:t>
      </w:r>
      <w:r w:rsidRPr="0021481A">
        <w:rPr>
          <w:rStyle w:val="Incipit"/>
          <w:lang w:val="fr-FR"/>
        </w:rPr>
        <w:t xml:space="preserve"> montem</w:t>
      </w:r>
      <w:r w:rsidRPr="0021481A">
        <w:rPr>
          <w:lang w:val="fr-FR"/>
        </w:rPr>
        <w:t xml:space="preserve">. VS </w:t>
      </w:r>
      <w:r w:rsidRPr="0021481A">
        <w:rPr>
          <w:rStyle w:val="Incipit"/>
          <w:lang w:val="fr-FR"/>
        </w:rPr>
        <w:t>Mirabilis deus</w:t>
      </w:r>
      <w:r w:rsidRPr="0021481A">
        <w:rPr>
          <w:lang w:val="fr-FR"/>
        </w:rPr>
        <w:t xml:space="preserve">. AB </w:t>
      </w:r>
      <w:r w:rsidRPr="0021481A">
        <w:rPr>
          <w:rStyle w:val="Incipit"/>
          <w:lang w:val="fr-FR"/>
        </w:rPr>
        <w:t>Hi sunt qui cum</w:t>
      </w:r>
      <w:r w:rsidRPr="0021481A">
        <w:rPr>
          <w:lang w:val="fr-FR"/>
        </w:rPr>
        <w:t xml:space="preserve">. </w:t>
      </w:r>
      <w:r w:rsidRPr="0021481A">
        <w:rPr>
          <w:lang w:val="pt-PT"/>
        </w:rPr>
        <w:t xml:space="preserve">OR </w:t>
      </w:r>
      <w:r w:rsidRPr="0021481A">
        <w:rPr>
          <w:rStyle w:val="Incipit"/>
          <w:lang w:val="pt-PT"/>
        </w:rPr>
        <w:t>Deus cuius hodierna die</w:t>
      </w:r>
      <w:r w:rsidRPr="0021481A">
        <w:rPr>
          <w:lang w:val="pt-PT"/>
        </w:rPr>
        <w:t xml:space="preserve">. (45vb) Deinde AC </w:t>
      </w:r>
      <w:r w:rsidRPr="0021481A">
        <w:rPr>
          <w:rStyle w:val="Incipit"/>
          <w:lang w:val="pt-PT"/>
        </w:rPr>
        <w:t>Nato domino</w:t>
      </w:r>
      <w:r w:rsidRPr="0021481A">
        <w:rPr>
          <w:lang w:val="pt-PT"/>
        </w:rPr>
        <w:t xml:space="preserve">. Et oratio de nativitate domini. Postmodum AC </w:t>
      </w:r>
      <w:r w:rsidRPr="0021481A">
        <w:rPr>
          <w:rStyle w:val="Incipit"/>
          <w:lang w:val="pt-PT"/>
        </w:rPr>
        <w:t>Virgo verbo concepit</w:t>
      </w:r>
      <w:r w:rsidRPr="0021481A">
        <w:rPr>
          <w:lang w:val="pt-PT"/>
        </w:rPr>
        <w:t xml:space="preserve">. ORC </w:t>
      </w:r>
      <w:r w:rsidRPr="0021481A">
        <w:rPr>
          <w:rStyle w:val="Incipit"/>
          <w:lang w:val="pt-PT"/>
        </w:rPr>
        <w:t>Deus qui per beatae</w:t>
      </w:r>
      <w:r w:rsidRPr="0021481A">
        <w:rPr>
          <w:lang w:val="pt-PT"/>
        </w:rPr>
        <w:t>.</w:t>
      </w:r>
    </w:p>
    <w:p w:rsidR="00984C63" w:rsidRPr="0021481A" w:rsidRDefault="00984C63" w:rsidP="004275F3">
      <w:pPr>
        <w:rPr>
          <w:lang w:val="it-IT"/>
        </w:rPr>
      </w:pPr>
      <w:r w:rsidRPr="0021481A">
        <w:rPr>
          <w:rStyle w:val="Time1"/>
          <w:lang w:val="pt-PT"/>
        </w:rPr>
        <w:t>Ad primam</w:t>
      </w:r>
      <w:r w:rsidRPr="0021481A">
        <w:rPr>
          <w:lang w:val="pt-PT"/>
        </w:rPr>
        <w:t xml:space="preserve"> HYHV </w:t>
      </w:r>
      <w:r w:rsidRPr="0021481A">
        <w:rPr>
          <w:rStyle w:val="Incipit"/>
          <w:lang w:val="pt-PT"/>
        </w:rPr>
        <w:t>Gaudet chorus</w:t>
      </w:r>
      <w:r w:rsidRPr="0021481A">
        <w:rPr>
          <w:lang w:val="pt-PT"/>
        </w:rPr>
        <w:t xml:space="preserve">. </w:t>
      </w:r>
      <w:r w:rsidRPr="0021481A">
        <w:rPr>
          <w:lang w:val="en-US"/>
        </w:rPr>
        <w:t xml:space="preserve">HV </w:t>
      </w:r>
      <w:r w:rsidRPr="0021481A">
        <w:rPr>
          <w:rStyle w:val="Incipit"/>
          <w:lang w:val="en-US"/>
        </w:rPr>
        <w:t>Summo parenti gloria</w:t>
      </w:r>
      <w:r w:rsidRPr="0021481A">
        <w:rPr>
          <w:lang w:val="en-US"/>
        </w:rPr>
        <w:t xml:space="preserve">. AN </w:t>
      </w:r>
      <w:r w:rsidRPr="0021481A">
        <w:rPr>
          <w:rStyle w:val="Incipit"/>
          <w:lang w:val="en-US"/>
        </w:rPr>
        <w:t>Herodes iratus</w:t>
      </w:r>
      <w:r w:rsidRPr="0021481A">
        <w:rPr>
          <w:lang w:val="en-US"/>
        </w:rPr>
        <w:t xml:space="preserve">. </w:t>
      </w:r>
      <w:r>
        <w:t xml:space="preserve">Capitulum de nativitate. RB </w:t>
      </w:r>
      <w:r w:rsidR="003C4017">
        <w:rPr>
          <w:rStyle w:val="Incipit"/>
        </w:rPr>
        <w:t>Christe fili d</w:t>
      </w:r>
      <w:r w:rsidRPr="003C4017">
        <w:rPr>
          <w:rStyle w:val="Incipit"/>
        </w:rPr>
        <w:t>e</w:t>
      </w:r>
      <w:r w:rsidR="003C4017">
        <w:rPr>
          <w:rStyle w:val="Incipit"/>
        </w:rPr>
        <w:t>i</w:t>
      </w:r>
      <w:r w:rsidRPr="003C4017">
        <w:rPr>
          <w:rStyle w:val="Incipit"/>
        </w:rPr>
        <w:t xml:space="preserve"> vivi</w:t>
      </w:r>
      <w:r w:rsidR="00164AD4">
        <w:t xml:space="preserve">. </w:t>
      </w:r>
      <w:r w:rsidR="003C4017">
        <w:t>VS</w:t>
      </w:r>
      <w:r>
        <w:t xml:space="preserve"> </w:t>
      </w:r>
      <w:r w:rsidRPr="003C4017">
        <w:rPr>
          <w:rStyle w:val="Incipit"/>
        </w:rPr>
        <w:t>Benedictus qui venit</w:t>
      </w:r>
      <w:r w:rsidR="00164AD4">
        <w:t xml:space="preserve"> minor.</w:t>
      </w:r>
      <w:r>
        <w:t xml:space="preserve"> </w:t>
      </w:r>
      <w:r w:rsidRPr="0021481A">
        <w:rPr>
          <w:lang w:val="it-IT"/>
        </w:rPr>
        <w:t xml:space="preserve">Et non dicitur [RV] </w:t>
      </w:r>
      <w:r w:rsidRPr="0021481A">
        <w:rPr>
          <w:rStyle w:val="Incipit"/>
          <w:lang w:val="it-IT"/>
        </w:rPr>
        <w:t>Gloria patri</w:t>
      </w:r>
      <w:r w:rsidRPr="0021481A">
        <w:rPr>
          <w:lang w:val="it-IT"/>
        </w:rPr>
        <w:t xml:space="preserve"> nec in aliquo responsorio ad horas, sed iterabis responsorium loco [RV] </w:t>
      </w:r>
      <w:r w:rsidRPr="0021481A">
        <w:rPr>
          <w:rStyle w:val="Incipit"/>
          <w:lang w:val="it-IT"/>
        </w:rPr>
        <w:t>Gloria patri</w:t>
      </w:r>
      <w:r w:rsidRPr="0021481A">
        <w:rPr>
          <w:lang w:val="it-IT"/>
        </w:rPr>
        <w:t>.</w:t>
      </w:r>
    </w:p>
    <w:p w:rsidR="00984C63" w:rsidRPr="0021481A" w:rsidRDefault="00984C63" w:rsidP="004275F3">
      <w:pPr>
        <w:rPr>
          <w:lang w:val="it-IT"/>
        </w:rPr>
      </w:pPr>
      <w:r w:rsidRPr="0021481A">
        <w:rPr>
          <w:rStyle w:val="Time1"/>
          <w:lang w:val="da-DK"/>
        </w:rPr>
        <w:t>Ad tertiam</w:t>
      </w:r>
      <w:r w:rsidRPr="0021481A">
        <w:rPr>
          <w:lang w:val="da-DK"/>
        </w:rPr>
        <w:t xml:space="preserve"> HYHV </w:t>
      </w:r>
      <w:r w:rsidRPr="0021481A">
        <w:rPr>
          <w:rStyle w:val="Incipit"/>
          <w:lang w:val="da-DK"/>
        </w:rPr>
        <w:t>Gaudet chorus</w:t>
      </w:r>
      <w:r w:rsidRPr="0021481A">
        <w:rPr>
          <w:lang w:val="da-DK"/>
        </w:rPr>
        <w:t xml:space="preserve">. </w:t>
      </w:r>
      <w:r w:rsidRPr="0021481A">
        <w:rPr>
          <w:lang w:val="pt-PT"/>
        </w:rPr>
        <w:t xml:space="preserve">HV </w:t>
      </w:r>
      <w:r w:rsidRPr="0021481A">
        <w:rPr>
          <w:rStyle w:val="Incipit"/>
          <w:lang w:val="pt-PT"/>
        </w:rPr>
        <w:t>Summo parenti</w:t>
      </w:r>
      <w:r w:rsidRPr="0021481A">
        <w:rPr>
          <w:lang w:val="pt-PT"/>
        </w:rPr>
        <w:t xml:space="preserve">. (46ra) AN </w:t>
      </w:r>
      <w:r w:rsidRPr="0021481A">
        <w:rPr>
          <w:rStyle w:val="Incipit"/>
          <w:lang w:val="pt-PT"/>
        </w:rPr>
        <w:t>A bimatu et infra</w:t>
      </w:r>
      <w:r w:rsidRPr="0021481A">
        <w:rPr>
          <w:lang w:val="pt-PT"/>
        </w:rPr>
        <w:t xml:space="preserve">. CP </w:t>
      </w:r>
      <w:r w:rsidRPr="0021481A">
        <w:rPr>
          <w:rStyle w:val="Incipit"/>
          <w:lang w:val="pt-PT"/>
        </w:rPr>
        <w:t>Hi empti sunt</w:t>
      </w:r>
      <w:r w:rsidRPr="0021481A">
        <w:rPr>
          <w:lang w:val="pt-PT"/>
        </w:rPr>
        <w:t xml:space="preserve">. </w:t>
      </w:r>
      <w:r w:rsidRPr="0021481A">
        <w:rPr>
          <w:lang w:val="it-IT"/>
        </w:rPr>
        <w:t xml:space="preserve">RB </w:t>
      </w:r>
      <w:r w:rsidRPr="0021481A">
        <w:rPr>
          <w:rStyle w:val="Incipit"/>
          <w:lang w:val="it-IT"/>
        </w:rPr>
        <w:t>Laetamini in domino</w:t>
      </w:r>
      <w:r w:rsidRPr="0021481A">
        <w:rPr>
          <w:lang w:val="it-IT"/>
        </w:rPr>
        <w:t xml:space="preserve">. RV </w:t>
      </w:r>
      <w:r w:rsidRPr="0021481A">
        <w:rPr>
          <w:rStyle w:val="Incipit"/>
          <w:lang w:val="it-IT"/>
        </w:rPr>
        <w:t>Et gloriamini omnes</w:t>
      </w:r>
      <w:r w:rsidRPr="0021481A">
        <w:rPr>
          <w:lang w:val="it-IT"/>
        </w:rPr>
        <w:t xml:space="preserve">. </w:t>
      </w:r>
      <w:r w:rsidR="005D65FB" w:rsidRPr="0021481A">
        <w:rPr>
          <w:lang w:val="it-IT"/>
        </w:rPr>
        <w:t>VS</w:t>
      </w:r>
      <w:r w:rsidR="001B2AC4" w:rsidRPr="0021481A">
        <w:rPr>
          <w:lang w:val="it-IT"/>
        </w:rPr>
        <w:t xml:space="preserve"> </w:t>
      </w:r>
      <w:r w:rsidR="001B2AC4" w:rsidRPr="0021481A">
        <w:rPr>
          <w:rStyle w:val="Incipit"/>
          <w:lang w:val="it-IT"/>
        </w:rPr>
        <w:t>Exultent iusti</w:t>
      </w:r>
      <w:r w:rsidR="00164AD4" w:rsidRPr="0021481A">
        <w:rPr>
          <w:lang w:val="it-IT"/>
        </w:rPr>
        <w:t xml:space="preserve"> minor.</w:t>
      </w:r>
      <w:r w:rsidR="001B2AC4" w:rsidRPr="0021481A">
        <w:rPr>
          <w:lang w:val="it-IT"/>
        </w:rPr>
        <w:t xml:space="preserve"> OR </w:t>
      </w:r>
      <w:r w:rsidR="001B2AC4" w:rsidRPr="0021481A">
        <w:rPr>
          <w:rStyle w:val="Incipit"/>
          <w:lang w:val="it-IT"/>
        </w:rPr>
        <w:t>Deus cuius hodierna</w:t>
      </w:r>
      <w:r w:rsidR="001B2AC4" w:rsidRPr="0021481A">
        <w:rPr>
          <w:lang w:val="it-IT"/>
        </w:rPr>
        <w:t>.</w:t>
      </w:r>
    </w:p>
    <w:p w:rsidR="001B2AC4" w:rsidRPr="0021481A" w:rsidRDefault="001B2AC4" w:rsidP="004275F3">
      <w:pPr>
        <w:rPr>
          <w:lang w:val="it-IT"/>
        </w:rPr>
      </w:pPr>
      <w:r w:rsidRPr="0021481A">
        <w:rPr>
          <w:rStyle w:val="Time1"/>
          <w:lang w:val="it-IT"/>
        </w:rPr>
        <w:t>Ad missam</w:t>
      </w:r>
      <w:r w:rsidRPr="0021481A">
        <w:rPr>
          <w:lang w:val="it-IT"/>
        </w:rPr>
        <w:t xml:space="preserve"> IN </w:t>
      </w:r>
      <w:r w:rsidRPr="0021481A">
        <w:rPr>
          <w:rStyle w:val="Incipit"/>
          <w:lang w:val="it-IT"/>
        </w:rPr>
        <w:t>Ex ore infantium</w:t>
      </w:r>
      <w:r w:rsidRPr="0021481A">
        <w:rPr>
          <w:lang w:val="it-IT"/>
        </w:rPr>
        <w:t xml:space="preserve">. [PV] </w:t>
      </w:r>
      <w:r w:rsidRPr="0021481A">
        <w:rPr>
          <w:rStyle w:val="Incipit"/>
          <w:lang w:val="it-IT"/>
        </w:rPr>
        <w:t>Gloria patri</w:t>
      </w:r>
      <w:r w:rsidRPr="0021481A">
        <w:rPr>
          <w:lang w:val="it-IT"/>
        </w:rPr>
        <w:t xml:space="preserve"> non cantetur. </w:t>
      </w:r>
      <w:r w:rsidRPr="0021481A">
        <w:rPr>
          <w:lang w:val="en-US"/>
        </w:rPr>
        <w:t xml:space="preserve">[KY] </w:t>
      </w:r>
      <w:r w:rsidRPr="0021481A">
        <w:rPr>
          <w:rStyle w:val="Incipit"/>
          <w:lang w:val="en-US"/>
        </w:rPr>
        <w:t>Kyrie</w:t>
      </w:r>
      <w:r w:rsidRPr="0021481A">
        <w:rPr>
          <w:lang w:val="en-US"/>
        </w:rPr>
        <w:t xml:space="preserve">. [GL] </w:t>
      </w:r>
      <w:r w:rsidRPr="0021481A">
        <w:rPr>
          <w:rStyle w:val="Incipit"/>
          <w:lang w:val="en-US"/>
        </w:rPr>
        <w:t>Gloria in excelsis</w:t>
      </w:r>
      <w:r w:rsidRPr="0021481A">
        <w:rPr>
          <w:lang w:val="en-US"/>
        </w:rPr>
        <w:t xml:space="preserve"> omittitur. </w:t>
      </w:r>
      <w:r w:rsidRPr="0021481A">
        <w:rPr>
          <w:lang w:val="pt-PT"/>
        </w:rPr>
        <w:t xml:space="preserve">ORCL </w:t>
      </w:r>
      <w:r w:rsidRPr="0021481A">
        <w:rPr>
          <w:rStyle w:val="Incipit"/>
          <w:lang w:val="pt-PT"/>
        </w:rPr>
        <w:t>Deus cuius hodierna</w:t>
      </w:r>
      <w:r w:rsidRPr="0021481A">
        <w:rPr>
          <w:lang w:val="pt-PT"/>
        </w:rPr>
        <w:t xml:space="preserve">. Secunda de nativitate domini. Tertia de sancta Maria. </w:t>
      </w:r>
      <w:r w:rsidRPr="0021481A">
        <w:rPr>
          <w:lang w:val="it-IT"/>
        </w:rPr>
        <w:t xml:space="preserve">EP </w:t>
      </w:r>
      <w:r w:rsidRPr="0021481A">
        <w:rPr>
          <w:rStyle w:val="Incipit"/>
          <w:lang w:val="it-IT"/>
        </w:rPr>
        <w:t>Vidi supra montem</w:t>
      </w:r>
      <w:r w:rsidRPr="0021481A">
        <w:rPr>
          <w:lang w:val="it-IT"/>
        </w:rPr>
        <w:t xml:space="preserve">. GR </w:t>
      </w:r>
      <w:r w:rsidRPr="0021481A">
        <w:rPr>
          <w:rStyle w:val="Incipit"/>
          <w:lang w:val="it-IT"/>
        </w:rPr>
        <w:t>Anima nostra</w:t>
      </w:r>
      <w:r w:rsidRPr="0021481A">
        <w:rPr>
          <w:lang w:val="it-IT"/>
        </w:rPr>
        <w:t xml:space="preserve">. Pro [AL] </w:t>
      </w:r>
      <w:r w:rsidRPr="0021481A">
        <w:rPr>
          <w:rStyle w:val="Incipit"/>
          <w:lang w:val="it-IT"/>
        </w:rPr>
        <w:t>Alleluia</w:t>
      </w:r>
      <w:r w:rsidRPr="0021481A">
        <w:rPr>
          <w:lang w:val="it-IT"/>
        </w:rPr>
        <w:t xml:space="preserve"> cantatur [AL] </w:t>
      </w:r>
      <w:r w:rsidRPr="0021481A">
        <w:rPr>
          <w:rStyle w:val="Incipit"/>
          <w:lang w:val="it-IT"/>
        </w:rPr>
        <w:t>Laus tibi Christe</w:t>
      </w:r>
      <w:r w:rsidRPr="0021481A">
        <w:rPr>
          <w:lang w:val="it-IT"/>
        </w:rPr>
        <w:t xml:space="preserve">. [ALV] </w:t>
      </w:r>
      <w:r w:rsidRPr="0021481A">
        <w:rPr>
          <w:rStyle w:val="Incipit"/>
          <w:lang w:val="it-IT"/>
        </w:rPr>
        <w:t>Te martyrum</w:t>
      </w:r>
      <w:r w:rsidRPr="0021481A">
        <w:rPr>
          <w:lang w:val="it-IT"/>
        </w:rPr>
        <w:t xml:space="preserve">. SE </w:t>
      </w:r>
      <w:r w:rsidRPr="0021481A">
        <w:rPr>
          <w:rStyle w:val="Incipit"/>
          <w:lang w:val="it-IT"/>
        </w:rPr>
        <w:t>Laus tibi Christe patris</w:t>
      </w:r>
      <w:r w:rsidRPr="0021481A">
        <w:rPr>
          <w:lang w:val="it-IT"/>
        </w:rPr>
        <w:t xml:space="preserve">. (46rb) EV </w:t>
      </w:r>
      <w:r w:rsidRPr="0021481A">
        <w:rPr>
          <w:rStyle w:val="Incipit"/>
          <w:lang w:val="it-IT"/>
        </w:rPr>
        <w:t>Angelus domini</w:t>
      </w:r>
      <w:r w:rsidRPr="0021481A">
        <w:rPr>
          <w:lang w:val="it-IT"/>
        </w:rPr>
        <w:t xml:space="preserve">. [CR] </w:t>
      </w:r>
      <w:r w:rsidRPr="0021481A">
        <w:rPr>
          <w:rStyle w:val="Incipit"/>
          <w:lang w:val="it-IT"/>
        </w:rPr>
        <w:t>Credo in unum</w:t>
      </w:r>
      <w:r w:rsidRPr="0021481A">
        <w:rPr>
          <w:lang w:val="it-IT"/>
        </w:rPr>
        <w:t xml:space="preserve">. [OF] </w:t>
      </w:r>
      <w:r w:rsidRPr="0021481A">
        <w:rPr>
          <w:rStyle w:val="Incipit"/>
          <w:lang w:val="it-IT"/>
        </w:rPr>
        <w:t>Anima nostra</w:t>
      </w:r>
      <w:r w:rsidRPr="0021481A">
        <w:rPr>
          <w:lang w:val="it-IT"/>
        </w:rPr>
        <w:t xml:space="preserve">. Praefatio de nativitate domini. [SA] </w:t>
      </w:r>
      <w:r w:rsidRPr="0021481A">
        <w:rPr>
          <w:rStyle w:val="Incipit"/>
          <w:lang w:val="it-IT"/>
        </w:rPr>
        <w:t>Sanctus</w:t>
      </w:r>
      <w:r w:rsidR="005D65FB" w:rsidRPr="0021481A">
        <w:rPr>
          <w:lang w:val="it-IT"/>
        </w:rPr>
        <w:t xml:space="preserve"> et [AG] </w:t>
      </w:r>
      <w:r w:rsidR="005D65FB" w:rsidRPr="0021481A">
        <w:rPr>
          <w:rStyle w:val="Incipit"/>
          <w:lang w:val="it-IT"/>
        </w:rPr>
        <w:t>Agnus dei</w:t>
      </w:r>
      <w:r w:rsidRPr="0021481A">
        <w:rPr>
          <w:lang w:val="it-IT"/>
        </w:rPr>
        <w:t xml:space="preserve"> cantantur dominicaliter. CO </w:t>
      </w:r>
      <w:r w:rsidRPr="0021481A">
        <w:rPr>
          <w:rStyle w:val="Incipit"/>
          <w:lang w:val="it-IT"/>
        </w:rPr>
        <w:t>Vox in Rama audita est</w:t>
      </w:r>
      <w:r w:rsidRPr="0021481A">
        <w:rPr>
          <w:lang w:val="it-IT"/>
        </w:rPr>
        <w:t xml:space="preserve">. Missa clauditur cum [BD] </w:t>
      </w:r>
      <w:r w:rsidRPr="0021481A">
        <w:rPr>
          <w:rStyle w:val="Incipit"/>
          <w:lang w:val="it-IT"/>
        </w:rPr>
        <w:t>Benedicamus domino</w:t>
      </w:r>
      <w:r w:rsidRPr="0021481A">
        <w:rPr>
          <w:lang w:val="it-IT"/>
        </w:rPr>
        <w:t>. Si festum puerorum in dominicam evenerit omnia sollemniter fiant.</w:t>
      </w:r>
    </w:p>
    <w:p w:rsidR="001B2AC4" w:rsidRPr="0021481A" w:rsidRDefault="001B2AC4" w:rsidP="004275F3">
      <w:pPr>
        <w:rPr>
          <w:lang w:val="fr-FR"/>
        </w:rPr>
      </w:pPr>
      <w:r w:rsidRPr="0021481A">
        <w:rPr>
          <w:rStyle w:val="Time1"/>
          <w:lang w:val="da-DK"/>
        </w:rPr>
        <w:t>Ad sextam</w:t>
      </w:r>
      <w:r w:rsidRPr="0021481A">
        <w:rPr>
          <w:lang w:val="da-DK"/>
        </w:rPr>
        <w:t xml:space="preserve"> </w:t>
      </w:r>
      <w:r w:rsidR="00FD3F6A" w:rsidRPr="0021481A">
        <w:rPr>
          <w:lang w:val="da-DK"/>
        </w:rPr>
        <w:t xml:space="preserve">HYHV </w:t>
      </w:r>
      <w:r w:rsidR="00FD3F6A" w:rsidRPr="0021481A">
        <w:rPr>
          <w:rStyle w:val="Incipit"/>
          <w:lang w:val="da-DK"/>
        </w:rPr>
        <w:t>Gaudet chorus</w:t>
      </w:r>
      <w:r w:rsidR="00FD3F6A" w:rsidRPr="0021481A">
        <w:rPr>
          <w:lang w:val="da-DK"/>
        </w:rPr>
        <w:t xml:space="preserve">. </w:t>
      </w:r>
      <w:r w:rsidR="00FD3F6A" w:rsidRPr="0021481A">
        <w:rPr>
          <w:lang w:val="it-IT"/>
        </w:rPr>
        <w:t xml:space="preserve">HV </w:t>
      </w:r>
      <w:r w:rsidR="00FD3F6A" w:rsidRPr="0021481A">
        <w:rPr>
          <w:rStyle w:val="Incipit"/>
          <w:lang w:val="it-IT"/>
        </w:rPr>
        <w:t>Summo p</w:t>
      </w:r>
      <w:r w:rsidRPr="0021481A">
        <w:rPr>
          <w:rStyle w:val="Incipit"/>
          <w:lang w:val="it-IT"/>
        </w:rPr>
        <w:t>arenti</w:t>
      </w:r>
      <w:r w:rsidRPr="0021481A">
        <w:rPr>
          <w:lang w:val="it-IT"/>
        </w:rPr>
        <w:t xml:space="preserve">. AN </w:t>
      </w:r>
      <w:r w:rsidRPr="0021481A">
        <w:rPr>
          <w:rStyle w:val="Incipit"/>
          <w:lang w:val="it-IT"/>
        </w:rPr>
        <w:t>Vox in Rama</w:t>
      </w:r>
      <w:r w:rsidRPr="0021481A">
        <w:rPr>
          <w:lang w:val="it-IT"/>
        </w:rPr>
        <w:t xml:space="preserve">. </w:t>
      </w:r>
      <w:r w:rsidRPr="0021481A">
        <w:rPr>
          <w:lang w:val="fr-FR"/>
        </w:rPr>
        <w:t xml:space="preserve">CP </w:t>
      </w:r>
      <w:r w:rsidRPr="0021481A">
        <w:rPr>
          <w:rStyle w:val="Incipit"/>
          <w:lang w:val="fr-FR"/>
        </w:rPr>
        <w:t>Hi sunt qui</w:t>
      </w:r>
      <w:r w:rsidRPr="0021481A">
        <w:rPr>
          <w:lang w:val="fr-FR"/>
        </w:rPr>
        <w:t xml:space="preserve">. RB </w:t>
      </w:r>
      <w:r w:rsidRPr="0021481A">
        <w:rPr>
          <w:rStyle w:val="Incipit"/>
          <w:lang w:val="fr-FR"/>
        </w:rPr>
        <w:t>Exultent iusti</w:t>
      </w:r>
      <w:r w:rsidR="00164AD4" w:rsidRPr="0021481A">
        <w:rPr>
          <w:lang w:val="fr-FR"/>
        </w:rPr>
        <w:t xml:space="preserve">. </w:t>
      </w:r>
      <w:r w:rsidR="00FD3F6A" w:rsidRPr="0021481A">
        <w:rPr>
          <w:lang w:val="fr-FR"/>
        </w:rPr>
        <w:t>VS</w:t>
      </w:r>
      <w:r w:rsidRPr="0021481A">
        <w:rPr>
          <w:lang w:val="fr-FR"/>
        </w:rPr>
        <w:t xml:space="preserve"> </w:t>
      </w:r>
      <w:r w:rsidRPr="0021481A">
        <w:rPr>
          <w:rStyle w:val="Incipit"/>
          <w:lang w:val="fr-FR"/>
        </w:rPr>
        <w:t>Iusti autem</w:t>
      </w:r>
      <w:r w:rsidR="00164AD4" w:rsidRPr="0021481A">
        <w:rPr>
          <w:lang w:val="fr-FR"/>
        </w:rPr>
        <w:t xml:space="preserve"> minor.</w:t>
      </w:r>
      <w:r w:rsidRPr="0021481A">
        <w:rPr>
          <w:lang w:val="fr-FR"/>
        </w:rPr>
        <w:t xml:space="preserve"> OR </w:t>
      </w:r>
      <w:r w:rsidRPr="0021481A">
        <w:rPr>
          <w:rStyle w:val="Incipit"/>
          <w:lang w:val="fr-FR"/>
        </w:rPr>
        <w:t>Deus cuius hodierna</w:t>
      </w:r>
      <w:r w:rsidRPr="0021481A">
        <w:rPr>
          <w:lang w:val="fr-FR"/>
        </w:rPr>
        <w:t>.</w:t>
      </w:r>
    </w:p>
    <w:p w:rsidR="001B2AC4" w:rsidRPr="0021481A" w:rsidRDefault="001B2AC4" w:rsidP="004275F3">
      <w:pPr>
        <w:rPr>
          <w:lang w:val="pt-PT"/>
        </w:rPr>
      </w:pPr>
      <w:r w:rsidRPr="0021481A">
        <w:rPr>
          <w:rStyle w:val="Time1"/>
          <w:lang w:val="fr-FR"/>
        </w:rPr>
        <w:t>Ad nonam</w:t>
      </w:r>
      <w:r w:rsidRPr="0021481A">
        <w:rPr>
          <w:lang w:val="fr-FR"/>
        </w:rPr>
        <w:t xml:space="preserve"> hymnus ut supra. AN </w:t>
      </w:r>
      <w:r w:rsidRPr="0021481A">
        <w:rPr>
          <w:rStyle w:val="Incipit"/>
          <w:lang w:val="fr-FR"/>
        </w:rPr>
        <w:t>Can(46va)tabant sancti</w:t>
      </w:r>
      <w:r w:rsidRPr="0021481A">
        <w:rPr>
          <w:lang w:val="fr-FR"/>
        </w:rPr>
        <w:t xml:space="preserve">. Capitulum ut supra. RB </w:t>
      </w:r>
      <w:r w:rsidRPr="0021481A">
        <w:rPr>
          <w:rStyle w:val="Incipit"/>
          <w:lang w:val="fr-FR"/>
        </w:rPr>
        <w:t>Iusti autem</w:t>
      </w:r>
      <w:r w:rsidRPr="0021481A">
        <w:rPr>
          <w:lang w:val="fr-FR"/>
        </w:rPr>
        <w:t xml:space="preserve">. RV </w:t>
      </w:r>
      <w:r w:rsidR="00FD3F6A" w:rsidRPr="0021481A">
        <w:rPr>
          <w:rStyle w:val="Incipit"/>
          <w:lang w:val="fr-FR"/>
        </w:rPr>
        <w:t>Et apu</w:t>
      </w:r>
      <w:r w:rsidRPr="0021481A">
        <w:rPr>
          <w:rStyle w:val="Incipit"/>
          <w:lang w:val="fr-FR"/>
        </w:rPr>
        <w:t>d dominum</w:t>
      </w:r>
      <w:r w:rsidRPr="0021481A">
        <w:rPr>
          <w:lang w:val="fr-FR"/>
        </w:rPr>
        <w:t xml:space="preserve">. </w:t>
      </w:r>
      <w:r w:rsidR="00FD3F6A" w:rsidRPr="0021481A">
        <w:rPr>
          <w:lang w:val="fr-FR"/>
        </w:rPr>
        <w:t xml:space="preserve">VS </w:t>
      </w:r>
      <w:r w:rsidRPr="0021481A">
        <w:rPr>
          <w:rStyle w:val="Incipit"/>
          <w:lang w:val="fr-FR"/>
        </w:rPr>
        <w:t>Iusti confitebuntur</w:t>
      </w:r>
      <w:r w:rsidR="00164AD4" w:rsidRPr="0021481A">
        <w:rPr>
          <w:lang w:val="fr-FR"/>
        </w:rPr>
        <w:t xml:space="preserve"> minor.</w:t>
      </w:r>
      <w:r w:rsidRPr="0021481A">
        <w:rPr>
          <w:lang w:val="fr-FR"/>
        </w:rPr>
        <w:t xml:space="preserve"> </w:t>
      </w:r>
      <w:r w:rsidRPr="0021481A">
        <w:rPr>
          <w:lang w:val="pt-PT"/>
        </w:rPr>
        <w:t xml:space="preserve">OR </w:t>
      </w:r>
      <w:r w:rsidRPr="0021481A">
        <w:rPr>
          <w:rStyle w:val="Incipit"/>
          <w:lang w:val="pt-PT"/>
        </w:rPr>
        <w:t>Deus cuius hodierna</w:t>
      </w:r>
      <w:r w:rsidRPr="0021481A">
        <w:rPr>
          <w:lang w:val="pt-PT"/>
        </w:rPr>
        <w:t>.</w:t>
      </w:r>
    </w:p>
    <w:p w:rsidR="000B1E00" w:rsidRPr="0021481A" w:rsidRDefault="001B2AC4" w:rsidP="004275F3">
      <w:pPr>
        <w:rPr>
          <w:lang w:val="pt-PT"/>
        </w:rPr>
      </w:pPr>
      <w:r w:rsidRPr="0021481A">
        <w:rPr>
          <w:rStyle w:val="Time1"/>
          <w:lang w:val="pt-PT"/>
        </w:rPr>
        <w:t>In secunda vespera</w:t>
      </w:r>
      <w:r w:rsidRPr="0021481A">
        <w:rPr>
          <w:lang w:val="pt-PT"/>
        </w:rPr>
        <w:t xml:space="preserve"> AN </w:t>
      </w:r>
      <w:r w:rsidRPr="0021481A">
        <w:rPr>
          <w:rStyle w:val="Incipit"/>
          <w:lang w:val="pt-PT"/>
        </w:rPr>
        <w:t>Tecum principium</w:t>
      </w:r>
      <w:r w:rsidRPr="0021481A">
        <w:rPr>
          <w:lang w:val="pt-PT"/>
        </w:rPr>
        <w:t xml:space="preserve"> cum reliquis ut supra. </w:t>
      </w:r>
      <w:r w:rsidRPr="0021481A">
        <w:rPr>
          <w:lang w:val="fr-FR"/>
        </w:rPr>
        <w:t xml:space="preserve">PS </w:t>
      </w:r>
      <w:r w:rsidRPr="0021481A">
        <w:rPr>
          <w:rStyle w:val="Incipit"/>
          <w:lang w:val="fr-FR"/>
        </w:rPr>
        <w:t>Dixit dominus</w:t>
      </w:r>
      <w:r w:rsidRPr="0021481A">
        <w:rPr>
          <w:lang w:val="fr-FR"/>
        </w:rPr>
        <w:t xml:space="preserve"> ut supra habetur de nativitate domini. </w:t>
      </w:r>
      <w:r w:rsidRPr="0021481A">
        <w:rPr>
          <w:lang w:val="it-IT"/>
        </w:rPr>
        <w:t xml:space="preserve">CP </w:t>
      </w:r>
      <w:r w:rsidRPr="0021481A">
        <w:rPr>
          <w:rStyle w:val="Incipit"/>
          <w:lang w:val="it-IT"/>
        </w:rPr>
        <w:t>Vidi supra montem</w:t>
      </w:r>
      <w:r w:rsidRPr="0021481A">
        <w:rPr>
          <w:lang w:val="it-IT"/>
        </w:rPr>
        <w:t xml:space="preserve">. HY </w:t>
      </w:r>
      <w:r w:rsidRPr="0021481A">
        <w:rPr>
          <w:rStyle w:val="Incipit"/>
          <w:lang w:val="it-IT"/>
        </w:rPr>
        <w:t>A solis ortu</w:t>
      </w:r>
      <w:r w:rsidR="009165A2" w:rsidRPr="0021481A">
        <w:rPr>
          <w:rStyle w:val="Incipit"/>
          <w:lang w:val="it-IT"/>
        </w:rPr>
        <w:t>s</w:t>
      </w:r>
      <w:r w:rsidRPr="0021481A">
        <w:rPr>
          <w:rStyle w:val="Incipit"/>
          <w:lang w:val="it-IT"/>
        </w:rPr>
        <w:t xml:space="preserve"> cardine</w:t>
      </w:r>
      <w:r w:rsidRPr="0021481A">
        <w:rPr>
          <w:lang w:val="it-IT"/>
        </w:rPr>
        <w:t xml:space="preserve">. VS </w:t>
      </w:r>
      <w:r w:rsidRPr="0021481A">
        <w:rPr>
          <w:rStyle w:val="Incipit"/>
          <w:lang w:val="it-IT"/>
        </w:rPr>
        <w:t>Laetamini in domino</w:t>
      </w:r>
      <w:r w:rsidRPr="0021481A">
        <w:rPr>
          <w:lang w:val="it-IT"/>
        </w:rPr>
        <w:t>. AM</w:t>
      </w:r>
      <w:r w:rsidR="00FD3F6A" w:rsidRPr="0021481A">
        <w:rPr>
          <w:lang w:val="it-IT"/>
        </w:rPr>
        <w:t xml:space="preserve"> </w:t>
      </w:r>
      <w:r w:rsidRPr="0021481A">
        <w:rPr>
          <w:rStyle w:val="Incipit"/>
          <w:lang w:val="it-IT"/>
        </w:rPr>
        <w:t>Hi sunt qui venerunt</w:t>
      </w:r>
      <w:r w:rsidRPr="0021481A">
        <w:rPr>
          <w:lang w:val="it-IT"/>
        </w:rPr>
        <w:t xml:space="preserve">. </w:t>
      </w:r>
      <w:r w:rsidRPr="0021481A">
        <w:rPr>
          <w:lang w:val="fr-FR"/>
        </w:rPr>
        <w:t xml:space="preserve">OR </w:t>
      </w:r>
      <w:r w:rsidRPr="0021481A">
        <w:rPr>
          <w:rStyle w:val="Incipit"/>
          <w:lang w:val="fr-FR"/>
        </w:rPr>
        <w:t>Deus cuius hodierna</w:t>
      </w:r>
      <w:r w:rsidRPr="0021481A">
        <w:rPr>
          <w:lang w:val="fr-FR"/>
        </w:rPr>
        <w:t>. Deinde suffragia dicuntur ut in aliis noctibus.</w:t>
      </w:r>
      <w:r w:rsidR="000B1E00" w:rsidRPr="0021481A">
        <w:rPr>
          <w:lang w:val="fr-FR"/>
        </w:rPr>
        <w:t xml:space="preserve"> </w:t>
      </w:r>
      <w:r w:rsidR="000B1E00" w:rsidRPr="0021481A">
        <w:rPr>
          <w:lang w:val="pt-PT"/>
        </w:rPr>
        <w:t xml:space="preserve">Sequitur de sancto Thoma AC </w:t>
      </w:r>
      <w:r w:rsidR="000B1E00" w:rsidRPr="0021481A">
        <w:rPr>
          <w:rStyle w:val="Incipit"/>
          <w:lang w:val="pt-PT"/>
        </w:rPr>
        <w:t>Pastor caesus</w:t>
      </w:r>
      <w:r w:rsidR="000B1E00" w:rsidRPr="0021481A">
        <w:rPr>
          <w:lang w:val="pt-PT"/>
        </w:rPr>
        <w:t xml:space="preserve">. (46vb) ORC </w:t>
      </w:r>
      <w:r w:rsidR="000B1E00" w:rsidRPr="0021481A">
        <w:rPr>
          <w:rStyle w:val="Incipit"/>
          <w:lang w:val="pt-PT"/>
        </w:rPr>
        <w:t>Deus pro cuius ecclesia</w:t>
      </w:r>
      <w:r w:rsidR="000B1E00" w:rsidRPr="0021481A">
        <w:rPr>
          <w:lang w:val="pt-PT"/>
        </w:rPr>
        <w:t>. Deinde suffragia ut supra.</w:t>
      </w:r>
    </w:p>
    <w:p w:rsidR="000B1E00" w:rsidRPr="0021481A" w:rsidRDefault="000B1E00" w:rsidP="004275F3">
      <w:pPr>
        <w:pStyle w:val="Titolo1"/>
        <w:rPr>
          <w:lang w:val="pt-PT"/>
        </w:rPr>
      </w:pPr>
      <w:r w:rsidRPr="0021481A">
        <w:rPr>
          <w:lang w:val="pt-PT"/>
        </w:rPr>
        <w:t>SEQUENS FERIA POST INNOCENTUM</w:t>
      </w:r>
    </w:p>
    <w:p w:rsidR="000B1E00" w:rsidRPr="0021481A" w:rsidRDefault="000B1E00" w:rsidP="004275F3">
      <w:pPr>
        <w:rPr>
          <w:lang w:val="pt-PT"/>
        </w:rPr>
      </w:pPr>
      <w:r w:rsidRPr="0021481A">
        <w:rPr>
          <w:rStyle w:val="Time1"/>
          <w:lang w:val="pt-PT"/>
        </w:rPr>
        <w:t>Ad matutinam</w:t>
      </w:r>
      <w:r w:rsidRPr="0021481A">
        <w:rPr>
          <w:lang w:val="pt-PT"/>
        </w:rPr>
        <w:t xml:space="preserve"> INV </w:t>
      </w:r>
      <w:r w:rsidRPr="0021481A">
        <w:rPr>
          <w:rStyle w:val="Incipit"/>
          <w:lang w:val="pt-PT"/>
        </w:rPr>
        <w:t>Christus natus</w:t>
      </w:r>
      <w:r w:rsidRPr="0021481A">
        <w:rPr>
          <w:lang w:val="pt-PT"/>
        </w:rPr>
        <w:t xml:space="preserve">. [PS] </w:t>
      </w:r>
      <w:r w:rsidRPr="0021481A">
        <w:rPr>
          <w:rStyle w:val="Incipit"/>
          <w:lang w:val="pt-PT"/>
        </w:rPr>
        <w:t>Venite exultemus</w:t>
      </w:r>
      <w:r w:rsidRPr="0021481A">
        <w:rPr>
          <w:lang w:val="pt-PT"/>
        </w:rPr>
        <w:t xml:space="preserve">. </w:t>
      </w:r>
      <w:r w:rsidRPr="0021481A">
        <w:rPr>
          <w:rStyle w:val="Time2"/>
          <w:lang w:val="pt-PT"/>
        </w:rPr>
        <w:t>Primum nocturnum</w:t>
      </w:r>
      <w:r w:rsidRPr="0021481A">
        <w:rPr>
          <w:lang w:val="pt-PT"/>
        </w:rPr>
        <w:t xml:space="preserve"> cum tribus antiphonis de sancta nocte cantabis. Legitur sermo de nativitate domini, vel homilia patrum cum historia [RP] </w:t>
      </w:r>
      <w:r w:rsidR="0009607C" w:rsidRPr="0021481A">
        <w:rPr>
          <w:rStyle w:val="Incipit"/>
          <w:lang w:val="pt-PT"/>
        </w:rPr>
        <w:t>Ecce agnus d</w:t>
      </w:r>
      <w:r w:rsidRPr="0021481A">
        <w:rPr>
          <w:rStyle w:val="Incipit"/>
          <w:lang w:val="pt-PT"/>
        </w:rPr>
        <w:t>e</w:t>
      </w:r>
      <w:r w:rsidR="0009607C" w:rsidRPr="0021481A">
        <w:rPr>
          <w:rStyle w:val="Incipit"/>
          <w:lang w:val="pt-PT"/>
        </w:rPr>
        <w:t>i</w:t>
      </w:r>
      <w:r w:rsidRPr="0021481A">
        <w:rPr>
          <w:lang w:val="pt-PT"/>
        </w:rPr>
        <w:t xml:space="preserve">. Et dicitur [TD] </w:t>
      </w:r>
      <w:r w:rsidRPr="0021481A">
        <w:rPr>
          <w:rStyle w:val="Incipit"/>
          <w:lang w:val="pt-PT"/>
        </w:rPr>
        <w:t>Te deum laudamus</w:t>
      </w:r>
      <w:r w:rsidRPr="0021481A">
        <w:rPr>
          <w:lang w:val="pt-PT"/>
        </w:rPr>
        <w:t>.</w:t>
      </w:r>
    </w:p>
    <w:p w:rsidR="000B1E00" w:rsidRPr="0021481A" w:rsidRDefault="000B1E00" w:rsidP="004275F3">
      <w:pPr>
        <w:rPr>
          <w:lang w:val="fr-FR"/>
        </w:rPr>
      </w:pPr>
      <w:r w:rsidRPr="0021481A">
        <w:rPr>
          <w:rStyle w:val="Time1"/>
          <w:lang w:val="fr-FR"/>
        </w:rPr>
        <w:lastRenderedPageBreak/>
        <w:t>Ad laudes</w:t>
      </w:r>
      <w:r w:rsidRPr="0021481A">
        <w:rPr>
          <w:lang w:val="fr-FR"/>
        </w:rPr>
        <w:t xml:space="preserve"> antiphona sola [AN] </w:t>
      </w:r>
      <w:r w:rsidRPr="0021481A">
        <w:rPr>
          <w:rStyle w:val="Incipit"/>
          <w:lang w:val="fr-FR"/>
        </w:rPr>
        <w:t>Quem vidistis</w:t>
      </w:r>
      <w:r w:rsidRPr="0021481A">
        <w:rPr>
          <w:lang w:val="fr-FR"/>
        </w:rPr>
        <w:t>. Capitulum, versiculus et oratio omnia de nativitate domini fiant. Sequitur (47ra) antiphona et oratio de sancta M</w:t>
      </w:r>
      <w:r w:rsidR="003F226A" w:rsidRPr="0021481A">
        <w:rPr>
          <w:lang w:val="fr-FR"/>
        </w:rPr>
        <w:t>aria. Et si plures erunt feriae s</w:t>
      </w:r>
      <w:r w:rsidRPr="0021481A">
        <w:rPr>
          <w:lang w:val="fr-FR"/>
        </w:rPr>
        <w:t xml:space="preserve">ecundum nocturnum cum suis antiphonis variabis. Et si vis pro AN </w:t>
      </w:r>
      <w:r w:rsidRPr="0021481A">
        <w:rPr>
          <w:rStyle w:val="Incipit"/>
          <w:lang w:val="fr-FR"/>
        </w:rPr>
        <w:t>Ipse invocavit me</w:t>
      </w:r>
      <w:r w:rsidRPr="0021481A">
        <w:rPr>
          <w:lang w:val="fr-FR"/>
        </w:rPr>
        <w:t xml:space="preserve">, alia cantabitur AN </w:t>
      </w:r>
      <w:r w:rsidRPr="0021481A">
        <w:rPr>
          <w:rStyle w:val="Incipit"/>
          <w:lang w:val="fr-FR"/>
        </w:rPr>
        <w:t>Homo natus est</w:t>
      </w:r>
      <w:r w:rsidR="00DB262C" w:rsidRPr="0021481A">
        <w:rPr>
          <w:lang w:val="fr-FR"/>
        </w:rPr>
        <w:t>.</w:t>
      </w:r>
    </w:p>
    <w:p w:rsidR="00DB262C" w:rsidRPr="0021481A" w:rsidRDefault="00DB262C" w:rsidP="004275F3">
      <w:pPr>
        <w:pStyle w:val="Titolo1"/>
        <w:rPr>
          <w:lang w:val="it-IT"/>
        </w:rPr>
      </w:pPr>
      <w:r w:rsidRPr="0021481A">
        <w:rPr>
          <w:lang w:val="it-IT"/>
        </w:rPr>
        <w:t>[KOMMENTAR]</w:t>
      </w:r>
    </w:p>
    <w:p w:rsidR="00DB262C" w:rsidRPr="0021481A" w:rsidRDefault="00DB262C" w:rsidP="004275F3">
      <w:pPr>
        <w:rPr>
          <w:lang w:val="it-IT"/>
        </w:rPr>
      </w:pPr>
      <w:r w:rsidRPr="0021481A">
        <w:rPr>
          <w:lang w:val="it-IT"/>
        </w:rPr>
        <w:t xml:space="preserve">Si dominica infra nativitatem domini evenerit, quae celebrari possit, hanc historiam cantabis [RP] </w:t>
      </w:r>
      <w:r w:rsidRPr="0021481A">
        <w:rPr>
          <w:rStyle w:val="Incipit"/>
          <w:lang w:val="it-IT"/>
        </w:rPr>
        <w:t>Ecce agnus dei</w:t>
      </w:r>
      <w:r w:rsidR="003F226A" w:rsidRPr="0021481A">
        <w:rPr>
          <w:lang w:val="it-IT"/>
        </w:rPr>
        <w:t>. Si autem non, lege</w:t>
      </w:r>
      <w:r w:rsidRPr="0021481A">
        <w:rPr>
          <w:lang w:val="it-IT"/>
        </w:rPr>
        <w:t xml:space="preserve">s in feria aliqua vacante infra octavam EV </w:t>
      </w:r>
      <w:r w:rsidRPr="0021481A">
        <w:rPr>
          <w:rStyle w:val="Incipit"/>
          <w:lang w:val="it-IT"/>
        </w:rPr>
        <w:t>Erat Ioseph</w:t>
      </w:r>
      <w:r w:rsidRPr="0021481A">
        <w:rPr>
          <w:lang w:val="it-IT"/>
        </w:rPr>
        <w:t xml:space="preserve"> cum homilia et historia. Capitulum et oratio et antiphona de dominica cantabis scilicet [AC] </w:t>
      </w:r>
      <w:r w:rsidRPr="0021481A">
        <w:rPr>
          <w:rStyle w:val="Incipit"/>
          <w:lang w:val="it-IT"/>
        </w:rPr>
        <w:t>Ecce agnus dei</w:t>
      </w:r>
      <w:r w:rsidRPr="0021481A">
        <w:rPr>
          <w:lang w:val="it-IT"/>
        </w:rPr>
        <w:t>.</w:t>
      </w:r>
    </w:p>
    <w:p w:rsidR="00DB262C" w:rsidRPr="0021481A" w:rsidRDefault="003F226A" w:rsidP="004275F3">
      <w:pPr>
        <w:rPr>
          <w:lang w:val="it-IT"/>
        </w:rPr>
      </w:pPr>
      <w:r w:rsidRPr="0021481A">
        <w:rPr>
          <w:lang w:val="it-IT"/>
        </w:rPr>
        <w:t>Et a</w:t>
      </w:r>
      <w:r w:rsidR="00DB262C" w:rsidRPr="0021481A">
        <w:rPr>
          <w:lang w:val="it-IT"/>
        </w:rPr>
        <w:t xml:space="preserve">d missam officium (47rb) IN </w:t>
      </w:r>
      <w:r w:rsidR="00DB262C" w:rsidRPr="0021481A">
        <w:rPr>
          <w:rStyle w:val="Incipit"/>
          <w:lang w:val="it-IT"/>
        </w:rPr>
        <w:t>Dum medium silentium</w:t>
      </w:r>
      <w:r w:rsidRPr="0021481A">
        <w:rPr>
          <w:lang w:val="it-IT"/>
        </w:rPr>
        <w:t xml:space="preserve"> per totum </w:t>
      </w:r>
      <w:r w:rsidR="00DB262C" w:rsidRPr="0021481A">
        <w:rPr>
          <w:lang w:val="it-IT"/>
        </w:rPr>
        <w:t xml:space="preserve">ut in pleno officio </w:t>
      </w:r>
      <w:r w:rsidRPr="0021481A">
        <w:rPr>
          <w:lang w:val="it-IT"/>
        </w:rPr>
        <w:t>|</w:t>
      </w:r>
      <w:r w:rsidR="00DB262C" w:rsidRPr="0021481A">
        <w:rPr>
          <w:lang w:val="it-IT"/>
        </w:rPr>
        <w:t>fiant</w:t>
      </w:r>
      <w:r w:rsidRPr="0021481A">
        <w:rPr>
          <w:lang w:val="it-IT"/>
        </w:rPr>
        <w:t>::fiat|</w:t>
      </w:r>
      <w:r w:rsidR="00DB262C" w:rsidRPr="0021481A">
        <w:rPr>
          <w:lang w:val="it-IT"/>
        </w:rPr>
        <w:t>.</w:t>
      </w:r>
    </w:p>
    <w:p w:rsidR="00DB262C" w:rsidRPr="0021481A" w:rsidRDefault="00DB262C" w:rsidP="004275F3">
      <w:pPr>
        <w:pStyle w:val="Titolo1"/>
        <w:rPr>
          <w:lang w:val="pt-PT"/>
        </w:rPr>
      </w:pPr>
      <w:r w:rsidRPr="0021481A">
        <w:rPr>
          <w:lang w:val="pt-PT"/>
        </w:rPr>
        <w:t>DOMINICA INFRA OCTAVAM DOMINI</w:t>
      </w:r>
    </w:p>
    <w:p w:rsidR="00DB262C" w:rsidRPr="0021481A" w:rsidRDefault="001615CF" w:rsidP="004275F3">
      <w:pPr>
        <w:rPr>
          <w:lang w:val="pt-PT"/>
        </w:rPr>
      </w:pPr>
      <w:r w:rsidRPr="0021481A">
        <w:rPr>
          <w:rStyle w:val="Time1"/>
          <w:lang w:val="pt-PT"/>
        </w:rPr>
        <w:t>Ad vesperas</w:t>
      </w:r>
      <w:r w:rsidRPr="0021481A">
        <w:rPr>
          <w:lang w:val="pt-PT"/>
        </w:rPr>
        <w:t xml:space="preserve"> AN </w:t>
      </w:r>
      <w:r w:rsidRPr="0021481A">
        <w:rPr>
          <w:rStyle w:val="Incipit"/>
          <w:lang w:val="pt-PT"/>
        </w:rPr>
        <w:t>Tecum principium</w:t>
      </w:r>
      <w:r w:rsidRPr="0021481A">
        <w:rPr>
          <w:lang w:val="pt-PT"/>
        </w:rPr>
        <w:t xml:space="preserve"> cum ceteris. Capitulum de nativitate domini. HY </w:t>
      </w:r>
      <w:r w:rsidRPr="0021481A">
        <w:rPr>
          <w:rStyle w:val="Incipit"/>
          <w:lang w:val="pt-PT"/>
        </w:rPr>
        <w:t>A solis ortu</w:t>
      </w:r>
      <w:r w:rsidR="009165A2" w:rsidRPr="0021481A">
        <w:rPr>
          <w:rStyle w:val="Incipit"/>
          <w:lang w:val="pt-PT"/>
        </w:rPr>
        <w:t>s</w:t>
      </w:r>
      <w:r w:rsidRPr="0021481A">
        <w:rPr>
          <w:rStyle w:val="Incipit"/>
          <w:lang w:val="pt-PT"/>
        </w:rPr>
        <w:t xml:space="preserve"> cardine</w:t>
      </w:r>
      <w:r w:rsidRPr="0021481A">
        <w:rPr>
          <w:lang w:val="pt-PT"/>
        </w:rPr>
        <w:t xml:space="preserve">. VS </w:t>
      </w:r>
      <w:r w:rsidRPr="0021481A">
        <w:rPr>
          <w:rStyle w:val="Incipit"/>
          <w:lang w:val="pt-PT"/>
        </w:rPr>
        <w:t>Tecum principium</w:t>
      </w:r>
      <w:r w:rsidRPr="0021481A">
        <w:rPr>
          <w:lang w:val="pt-PT"/>
        </w:rPr>
        <w:t>. Super Magnificat antiphona de nativitate domini. Sequitur oratio de nativita</w:t>
      </w:r>
      <w:r w:rsidR="0037091A" w:rsidRPr="0021481A">
        <w:rPr>
          <w:lang w:val="pt-PT"/>
        </w:rPr>
        <w:t>te domini. Deinde suffragium RP</w:t>
      </w:r>
      <w:r w:rsidRPr="0021481A">
        <w:rPr>
          <w:lang w:val="pt-PT"/>
        </w:rPr>
        <w:t xml:space="preserve"> </w:t>
      </w:r>
      <w:r w:rsidRPr="0021481A">
        <w:rPr>
          <w:rStyle w:val="Incipit"/>
          <w:lang w:val="pt-PT"/>
        </w:rPr>
        <w:t>Sancta et immaculata</w:t>
      </w:r>
      <w:r w:rsidRPr="0021481A">
        <w:rPr>
          <w:lang w:val="pt-PT"/>
        </w:rPr>
        <w:t xml:space="preserve">. Oratio de sancta Maria. AC </w:t>
      </w:r>
      <w:r w:rsidRPr="0021481A">
        <w:rPr>
          <w:rStyle w:val="Incipit"/>
          <w:lang w:val="pt-PT"/>
        </w:rPr>
        <w:t>O regem</w:t>
      </w:r>
      <w:r w:rsidRPr="0021481A">
        <w:rPr>
          <w:lang w:val="pt-PT"/>
        </w:rPr>
        <w:t>. Oratio de nativitate domini.</w:t>
      </w:r>
    </w:p>
    <w:p w:rsidR="001615CF" w:rsidRPr="0021481A" w:rsidRDefault="001615CF" w:rsidP="004275F3">
      <w:pPr>
        <w:rPr>
          <w:lang w:val="pt-PT"/>
        </w:rPr>
      </w:pPr>
      <w:r w:rsidRPr="0021481A">
        <w:rPr>
          <w:rStyle w:val="Time1"/>
          <w:lang w:val="pt-PT"/>
        </w:rPr>
        <w:t>Completorium</w:t>
      </w:r>
      <w:r w:rsidRPr="0021481A">
        <w:rPr>
          <w:lang w:val="pt-PT"/>
        </w:rPr>
        <w:t xml:space="preserve"> solito more.</w:t>
      </w:r>
    </w:p>
    <w:p w:rsidR="001615CF" w:rsidRPr="0021481A" w:rsidRDefault="001615CF" w:rsidP="004275F3">
      <w:pPr>
        <w:rPr>
          <w:lang w:val="pt-PT"/>
        </w:rPr>
      </w:pPr>
      <w:r w:rsidRPr="0021481A">
        <w:rPr>
          <w:rStyle w:val="Time1"/>
          <w:lang w:val="pt-PT"/>
        </w:rPr>
        <w:t>Ad matutinam</w:t>
      </w:r>
      <w:r w:rsidRPr="0021481A">
        <w:rPr>
          <w:lang w:val="pt-PT"/>
        </w:rPr>
        <w:t xml:space="preserve"> INV </w:t>
      </w:r>
      <w:r w:rsidRPr="0021481A">
        <w:rPr>
          <w:rStyle w:val="Incipit"/>
          <w:lang w:val="pt-PT"/>
        </w:rPr>
        <w:t>Christus natus est nobis</w:t>
      </w:r>
      <w:r w:rsidRPr="0021481A">
        <w:rPr>
          <w:lang w:val="pt-PT"/>
        </w:rPr>
        <w:t xml:space="preserve">. </w:t>
      </w:r>
    </w:p>
    <w:p w:rsidR="001615CF" w:rsidRPr="0021481A" w:rsidRDefault="001615CF" w:rsidP="004275F3">
      <w:pPr>
        <w:rPr>
          <w:lang w:val="pt-PT"/>
        </w:rPr>
      </w:pPr>
      <w:r w:rsidRPr="0021481A">
        <w:rPr>
          <w:lang w:val="pt-PT"/>
        </w:rPr>
        <w:t xml:space="preserve">(47va) </w:t>
      </w:r>
      <w:r w:rsidRPr="0021481A">
        <w:rPr>
          <w:rStyle w:val="Time2"/>
          <w:lang w:val="pt-PT"/>
        </w:rPr>
        <w:t>In primo nocturno</w:t>
      </w:r>
      <w:r w:rsidRPr="0021481A">
        <w:rPr>
          <w:lang w:val="pt-PT"/>
        </w:rPr>
        <w:t xml:space="preserve"> antiphonae cum psalmis require in sancta nocte. VS </w:t>
      </w:r>
      <w:r w:rsidRPr="0021481A">
        <w:rPr>
          <w:rStyle w:val="Incipit"/>
          <w:lang w:val="pt-PT"/>
        </w:rPr>
        <w:t>Tamquam sponsus dominus</w:t>
      </w:r>
      <w:r w:rsidRPr="0021481A">
        <w:rPr>
          <w:lang w:val="pt-PT"/>
        </w:rPr>
        <w:t xml:space="preserve">. Legitur sermo de nativitate domini cum historia [RP] </w:t>
      </w:r>
      <w:r w:rsidR="003733B5" w:rsidRPr="0021481A">
        <w:rPr>
          <w:rStyle w:val="Incipit"/>
          <w:lang w:val="pt-PT"/>
        </w:rPr>
        <w:t>Ecce agnus d</w:t>
      </w:r>
      <w:r w:rsidRPr="0021481A">
        <w:rPr>
          <w:rStyle w:val="Incipit"/>
          <w:lang w:val="pt-PT"/>
        </w:rPr>
        <w:t>e</w:t>
      </w:r>
      <w:r w:rsidR="003733B5" w:rsidRPr="0021481A">
        <w:rPr>
          <w:rStyle w:val="Incipit"/>
          <w:lang w:val="pt-PT"/>
        </w:rPr>
        <w:t>i</w:t>
      </w:r>
      <w:r w:rsidRPr="0021481A">
        <w:rPr>
          <w:lang w:val="pt-PT"/>
        </w:rPr>
        <w:t>.</w:t>
      </w:r>
    </w:p>
    <w:p w:rsidR="001615CF" w:rsidRPr="0021481A" w:rsidRDefault="001615CF" w:rsidP="004275F3">
      <w:pPr>
        <w:rPr>
          <w:lang w:val="pt-PT"/>
        </w:rPr>
      </w:pPr>
      <w:r w:rsidRPr="0021481A">
        <w:rPr>
          <w:rStyle w:val="Time2"/>
          <w:lang w:val="pt-PT"/>
        </w:rPr>
        <w:t>In secundo nocturno</w:t>
      </w:r>
      <w:r w:rsidRPr="0021481A">
        <w:rPr>
          <w:lang w:val="pt-PT"/>
        </w:rPr>
        <w:t xml:space="preserve"> require in sancta nocte. VS </w:t>
      </w:r>
      <w:r w:rsidRPr="0021481A">
        <w:rPr>
          <w:rStyle w:val="Incipit"/>
          <w:lang w:val="pt-PT"/>
        </w:rPr>
        <w:t>Notum fecit dominus</w:t>
      </w:r>
      <w:r w:rsidRPr="0021481A">
        <w:rPr>
          <w:lang w:val="pt-PT"/>
        </w:rPr>
        <w:t>.</w:t>
      </w:r>
    </w:p>
    <w:p w:rsidR="001615CF" w:rsidRPr="0021481A" w:rsidRDefault="001615CF" w:rsidP="004275F3">
      <w:pPr>
        <w:rPr>
          <w:lang w:val="pt-PT"/>
        </w:rPr>
      </w:pPr>
      <w:r w:rsidRPr="0021481A">
        <w:rPr>
          <w:rStyle w:val="Time2"/>
          <w:lang w:val="pt-PT"/>
        </w:rPr>
        <w:t>In tertio nocturno</w:t>
      </w:r>
      <w:r w:rsidRPr="0021481A">
        <w:rPr>
          <w:lang w:val="pt-PT"/>
        </w:rPr>
        <w:t xml:space="preserve"> require antiphonas ut in sancta nocte. Nisi illa solam AN </w:t>
      </w:r>
      <w:r w:rsidRPr="0021481A">
        <w:rPr>
          <w:rStyle w:val="Incipit"/>
          <w:lang w:val="pt-PT"/>
        </w:rPr>
        <w:t>Ipse invocavit me</w:t>
      </w:r>
      <w:r w:rsidRPr="0021481A">
        <w:rPr>
          <w:lang w:val="pt-PT"/>
        </w:rPr>
        <w:t xml:space="preserve">, et PS </w:t>
      </w:r>
      <w:r w:rsidRPr="0021481A">
        <w:rPr>
          <w:rStyle w:val="Incipit"/>
          <w:lang w:val="pt-PT"/>
        </w:rPr>
        <w:t>Misericordias</w:t>
      </w:r>
      <w:r w:rsidRPr="0021481A">
        <w:rPr>
          <w:lang w:val="pt-PT"/>
        </w:rPr>
        <w:t xml:space="preserve">, sed haec cantabitur AN </w:t>
      </w:r>
      <w:r w:rsidRPr="0021481A">
        <w:rPr>
          <w:rStyle w:val="Incipit"/>
          <w:lang w:val="pt-PT"/>
        </w:rPr>
        <w:t>Homo natus</w:t>
      </w:r>
      <w:r w:rsidRPr="0021481A">
        <w:rPr>
          <w:lang w:val="pt-PT"/>
        </w:rPr>
        <w:t xml:space="preserve"> cum PS </w:t>
      </w:r>
      <w:r w:rsidRPr="0021481A">
        <w:rPr>
          <w:rStyle w:val="Incipit"/>
          <w:lang w:val="pt-PT"/>
        </w:rPr>
        <w:t>Fundamenta</w:t>
      </w:r>
      <w:r w:rsidRPr="0021481A">
        <w:rPr>
          <w:lang w:val="pt-PT"/>
        </w:rPr>
        <w:t xml:space="preserve">. VS </w:t>
      </w:r>
      <w:r w:rsidRPr="0021481A">
        <w:rPr>
          <w:rStyle w:val="Incipit"/>
          <w:lang w:val="pt-PT"/>
        </w:rPr>
        <w:t>Speciosus forma</w:t>
      </w:r>
      <w:r w:rsidR="004379B7" w:rsidRPr="0021481A">
        <w:rPr>
          <w:lang w:val="pt-PT"/>
        </w:rPr>
        <w:t>. Legitur EV</w:t>
      </w:r>
      <w:r w:rsidRPr="0021481A">
        <w:rPr>
          <w:lang w:val="pt-PT"/>
        </w:rPr>
        <w:t xml:space="preserve"> </w:t>
      </w:r>
      <w:r w:rsidRPr="0021481A">
        <w:rPr>
          <w:rStyle w:val="Incipit"/>
          <w:lang w:val="pt-PT"/>
        </w:rPr>
        <w:t>Erat Ioseph</w:t>
      </w:r>
      <w:r w:rsidRPr="0021481A">
        <w:rPr>
          <w:lang w:val="pt-PT"/>
        </w:rPr>
        <w:t xml:space="preserve">. RP </w:t>
      </w:r>
      <w:r w:rsidRPr="0021481A">
        <w:rPr>
          <w:rStyle w:val="Incipit"/>
          <w:lang w:val="pt-PT"/>
        </w:rPr>
        <w:t>Nesciens mater</w:t>
      </w:r>
      <w:r w:rsidRPr="0021481A">
        <w:rPr>
          <w:lang w:val="pt-PT"/>
        </w:rPr>
        <w:t xml:space="preserve">. RP </w:t>
      </w:r>
      <w:r w:rsidRPr="0021481A">
        <w:rPr>
          <w:rStyle w:val="Incipit"/>
          <w:lang w:val="pt-PT"/>
        </w:rPr>
        <w:t>O regem caeli</w:t>
      </w:r>
      <w:r w:rsidRPr="0021481A">
        <w:rPr>
          <w:lang w:val="pt-PT"/>
        </w:rPr>
        <w:t xml:space="preserve">. RP </w:t>
      </w:r>
      <w:r w:rsidRPr="0021481A">
        <w:rPr>
          <w:rStyle w:val="Incipit"/>
          <w:lang w:val="pt-PT"/>
        </w:rPr>
        <w:t>Benedictus (47vb) qui venturus</w:t>
      </w:r>
      <w:r w:rsidRPr="0021481A">
        <w:rPr>
          <w:lang w:val="pt-PT"/>
        </w:rPr>
        <w:t xml:space="preserve">. [TD] </w:t>
      </w:r>
      <w:r w:rsidRPr="0021481A">
        <w:rPr>
          <w:rStyle w:val="Incipit"/>
          <w:lang w:val="pt-PT"/>
        </w:rPr>
        <w:t>Te deum laudamus</w:t>
      </w:r>
      <w:r w:rsidRPr="0021481A">
        <w:rPr>
          <w:lang w:val="pt-PT"/>
        </w:rPr>
        <w:t>.</w:t>
      </w:r>
    </w:p>
    <w:p w:rsidR="001615CF" w:rsidRPr="0021481A" w:rsidRDefault="001615CF" w:rsidP="004275F3">
      <w:pPr>
        <w:rPr>
          <w:lang w:val="pt-PT"/>
        </w:rPr>
      </w:pPr>
      <w:r w:rsidRPr="0021481A">
        <w:rPr>
          <w:rStyle w:val="Time1"/>
          <w:lang w:val="pt-PT"/>
        </w:rPr>
        <w:t>Ad laudes</w:t>
      </w:r>
      <w:r w:rsidRPr="0021481A">
        <w:rPr>
          <w:lang w:val="pt-PT"/>
        </w:rPr>
        <w:t xml:space="preserve"> </w:t>
      </w:r>
      <w:r w:rsidR="004379B7" w:rsidRPr="0021481A">
        <w:rPr>
          <w:lang w:val="pt-PT"/>
        </w:rPr>
        <w:t>|antiphonam solam::</w:t>
      </w:r>
      <w:r w:rsidRPr="0021481A">
        <w:rPr>
          <w:lang w:val="pt-PT"/>
        </w:rPr>
        <w:t>antiphona sola</w:t>
      </w:r>
      <w:r w:rsidR="004379B7" w:rsidRPr="0021481A">
        <w:rPr>
          <w:lang w:val="pt-PT"/>
        </w:rPr>
        <w:t>|</w:t>
      </w:r>
      <w:r w:rsidRPr="0021481A">
        <w:rPr>
          <w:lang w:val="pt-PT"/>
        </w:rPr>
        <w:t xml:space="preserve"> [AN] </w:t>
      </w:r>
      <w:r w:rsidRPr="0021481A">
        <w:rPr>
          <w:rStyle w:val="Incipit"/>
          <w:lang w:val="pt-PT"/>
        </w:rPr>
        <w:t>Quem vidistis</w:t>
      </w:r>
      <w:r w:rsidRPr="0021481A">
        <w:rPr>
          <w:lang w:val="pt-PT"/>
        </w:rPr>
        <w:t xml:space="preserve">. CP </w:t>
      </w:r>
      <w:r w:rsidRPr="0021481A">
        <w:rPr>
          <w:rStyle w:val="Incipit"/>
          <w:lang w:val="pt-PT"/>
        </w:rPr>
        <w:t>Quanto tempore</w:t>
      </w:r>
      <w:r w:rsidRPr="0021481A">
        <w:rPr>
          <w:lang w:val="pt-PT"/>
        </w:rPr>
        <w:t xml:space="preserve">. VS </w:t>
      </w:r>
      <w:r w:rsidRPr="0021481A">
        <w:rPr>
          <w:rStyle w:val="Incipit"/>
          <w:lang w:val="pt-PT"/>
        </w:rPr>
        <w:t>Benedictus qui venturus</w:t>
      </w:r>
      <w:r w:rsidRPr="0021481A">
        <w:rPr>
          <w:lang w:val="pt-PT"/>
        </w:rPr>
        <w:t>.</w:t>
      </w:r>
      <w:r w:rsidR="00E034B4" w:rsidRPr="0021481A">
        <w:rPr>
          <w:lang w:val="pt-PT"/>
        </w:rPr>
        <w:t xml:space="preserve"> AB </w:t>
      </w:r>
      <w:r w:rsidR="00E034B4" w:rsidRPr="0021481A">
        <w:rPr>
          <w:rStyle w:val="Incipit"/>
          <w:lang w:val="pt-PT"/>
        </w:rPr>
        <w:t>Dum medium</w:t>
      </w:r>
      <w:r w:rsidR="00E034B4" w:rsidRPr="0021481A">
        <w:rPr>
          <w:lang w:val="pt-PT"/>
        </w:rPr>
        <w:t xml:space="preserve">. OR </w:t>
      </w:r>
      <w:r w:rsidR="00E034B4" w:rsidRPr="0021481A">
        <w:rPr>
          <w:rStyle w:val="Incipit"/>
          <w:lang w:val="pt-PT"/>
        </w:rPr>
        <w:t>Omnipotens sempiterne deus dirige</w:t>
      </w:r>
      <w:r w:rsidR="00E034B4" w:rsidRPr="0021481A">
        <w:rPr>
          <w:lang w:val="pt-PT"/>
        </w:rPr>
        <w:t>. Deinde antiphona et oratio de nativitate domini. Postmodum antiphon</w:t>
      </w:r>
      <w:r w:rsidR="000A506E" w:rsidRPr="0021481A">
        <w:rPr>
          <w:lang w:val="pt-PT"/>
        </w:rPr>
        <w:t>a</w:t>
      </w:r>
      <w:r w:rsidR="00E034B4" w:rsidRPr="0021481A">
        <w:rPr>
          <w:lang w:val="pt-PT"/>
        </w:rPr>
        <w:t xml:space="preserve"> et oratio de sancta Maria [ORC] </w:t>
      </w:r>
      <w:r w:rsidR="00E034B4" w:rsidRPr="0021481A">
        <w:rPr>
          <w:rStyle w:val="Incipit"/>
          <w:lang w:val="pt-PT"/>
        </w:rPr>
        <w:t>Deus qui per beatae</w:t>
      </w:r>
      <w:r w:rsidR="00E034B4" w:rsidRPr="0021481A">
        <w:rPr>
          <w:lang w:val="pt-PT"/>
        </w:rPr>
        <w:t>.</w:t>
      </w:r>
    </w:p>
    <w:p w:rsidR="00E034B4" w:rsidRPr="0021481A" w:rsidRDefault="00E034B4" w:rsidP="004275F3">
      <w:pPr>
        <w:rPr>
          <w:lang w:val="pt-PT"/>
        </w:rPr>
      </w:pPr>
      <w:r w:rsidRPr="0021481A">
        <w:rPr>
          <w:lang w:val="pt-PT"/>
        </w:rPr>
        <w:t>Ad cursus</w:t>
      </w:r>
      <w:r w:rsidR="002153E6" w:rsidRPr="0021481A">
        <w:rPr>
          <w:lang w:val="pt-PT"/>
        </w:rPr>
        <w:t xml:space="preserve"> </w:t>
      </w:r>
      <w:r w:rsidRPr="0021481A">
        <w:rPr>
          <w:lang w:val="pt-PT"/>
        </w:rPr>
        <w:t>|diurnos antiphona::diurnos|</w:t>
      </w:r>
      <w:r w:rsidR="003F226A" w:rsidRPr="0021481A">
        <w:rPr>
          <w:lang w:val="pt-PT"/>
        </w:rPr>
        <w:t>.</w:t>
      </w:r>
      <w:r w:rsidRPr="0021481A">
        <w:rPr>
          <w:lang w:val="pt-PT"/>
        </w:rPr>
        <w:t xml:space="preserve"> </w:t>
      </w:r>
      <w:r w:rsidR="000A506E" w:rsidRPr="0021481A">
        <w:rPr>
          <w:rStyle w:val="Time1"/>
          <w:lang w:val="pt-PT"/>
        </w:rPr>
        <w:t>A</w:t>
      </w:r>
      <w:r w:rsidRPr="0021481A">
        <w:rPr>
          <w:rStyle w:val="Time1"/>
          <w:lang w:val="pt-PT"/>
        </w:rPr>
        <w:t>d primam</w:t>
      </w:r>
      <w:r w:rsidRPr="0021481A">
        <w:rPr>
          <w:lang w:val="pt-PT"/>
        </w:rPr>
        <w:t xml:space="preserve"> hymnus ut supra. AN </w:t>
      </w:r>
      <w:r w:rsidRPr="0021481A">
        <w:rPr>
          <w:rStyle w:val="Incipit"/>
          <w:lang w:val="pt-PT"/>
        </w:rPr>
        <w:t>In principio et ante</w:t>
      </w:r>
      <w:r w:rsidRPr="0021481A">
        <w:rPr>
          <w:lang w:val="pt-PT"/>
        </w:rPr>
        <w:t>. Capitulum et oratio ut supra.</w:t>
      </w:r>
    </w:p>
    <w:p w:rsidR="00E034B4" w:rsidRPr="0021481A" w:rsidRDefault="00E034B4" w:rsidP="004275F3">
      <w:pPr>
        <w:rPr>
          <w:lang w:val="pt-PT"/>
        </w:rPr>
      </w:pPr>
      <w:r w:rsidRPr="0021481A">
        <w:rPr>
          <w:rStyle w:val="Time1"/>
          <w:lang w:val="pt-PT"/>
        </w:rPr>
        <w:t>Ad tertiam</w:t>
      </w:r>
      <w:r w:rsidRPr="0021481A">
        <w:rPr>
          <w:lang w:val="pt-PT"/>
        </w:rPr>
        <w:t xml:space="preserve"> hymnus ut supra. AN </w:t>
      </w:r>
      <w:r w:rsidRPr="0021481A">
        <w:rPr>
          <w:rStyle w:val="Incipit"/>
          <w:lang w:val="pt-PT"/>
        </w:rPr>
        <w:t>Nato domino</w:t>
      </w:r>
      <w:r w:rsidRPr="0021481A">
        <w:rPr>
          <w:lang w:val="pt-PT"/>
        </w:rPr>
        <w:t>. Capitulum et oratio et responsorium omnia de nativitate (48ra) domini.</w:t>
      </w:r>
    </w:p>
    <w:p w:rsidR="00E034B4" w:rsidRPr="0021481A" w:rsidRDefault="00C67AFE" w:rsidP="004275F3">
      <w:pPr>
        <w:rPr>
          <w:lang w:val="pt-PT"/>
        </w:rPr>
      </w:pPr>
      <w:r w:rsidRPr="0021481A">
        <w:rPr>
          <w:rStyle w:val="Time1"/>
          <w:lang w:val="pt-PT"/>
        </w:rPr>
        <w:t>[Ad missam]</w:t>
      </w:r>
      <w:r w:rsidRPr="0021481A">
        <w:rPr>
          <w:lang w:val="pt-PT"/>
        </w:rPr>
        <w:t xml:space="preserve"> </w:t>
      </w:r>
      <w:r w:rsidR="00E034B4" w:rsidRPr="0021481A">
        <w:rPr>
          <w:lang w:val="pt-PT"/>
        </w:rPr>
        <w:t>Postea cantetur missa</w:t>
      </w:r>
      <w:r w:rsidR="004379B7" w:rsidRPr="0021481A">
        <w:rPr>
          <w:lang w:val="pt-PT"/>
        </w:rPr>
        <w:t xml:space="preserve"> </w:t>
      </w:r>
      <w:r w:rsidR="00E034B4" w:rsidRPr="0021481A">
        <w:rPr>
          <w:rStyle w:val="Funktion"/>
          <w:lang w:val="pt-PT"/>
        </w:rPr>
        <w:t>Cantores</w:t>
      </w:r>
      <w:r w:rsidR="00E034B4" w:rsidRPr="0021481A">
        <w:rPr>
          <w:lang w:val="pt-PT"/>
        </w:rPr>
        <w:t xml:space="preserve"> imponant IN </w:t>
      </w:r>
      <w:r w:rsidR="00E034B4" w:rsidRPr="0021481A">
        <w:rPr>
          <w:rStyle w:val="Incipit"/>
          <w:lang w:val="pt-PT"/>
        </w:rPr>
        <w:t>Dum medium silentium</w:t>
      </w:r>
      <w:r w:rsidR="00E034B4" w:rsidRPr="0021481A">
        <w:rPr>
          <w:lang w:val="pt-PT"/>
        </w:rPr>
        <w:t xml:space="preserve">. [KY] </w:t>
      </w:r>
      <w:r w:rsidR="00E034B4" w:rsidRPr="0021481A">
        <w:rPr>
          <w:rStyle w:val="Incipit"/>
          <w:lang w:val="pt-PT"/>
        </w:rPr>
        <w:t>Kyrie</w:t>
      </w:r>
      <w:r w:rsidR="00E034B4" w:rsidRPr="0021481A">
        <w:rPr>
          <w:lang w:val="pt-PT"/>
        </w:rPr>
        <w:t xml:space="preserve"> dominicale cum [GL]</w:t>
      </w:r>
      <w:r w:rsidR="00FC5AAE" w:rsidRPr="0021481A">
        <w:rPr>
          <w:lang w:val="pt-PT"/>
        </w:rPr>
        <w:t xml:space="preserve"> </w:t>
      </w:r>
      <w:r w:rsidR="00FC5AAE" w:rsidRPr="0021481A">
        <w:rPr>
          <w:rStyle w:val="Incipit"/>
          <w:lang w:val="pt-PT"/>
        </w:rPr>
        <w:t>Gloria in excelsis</w:t>
      </w:r>
      <w:r w:rsidR="00FC5AAE" w:rsidRPr="0021481A">
        <w:rPr>
          <w:lang w:val="pt-PT"/>
        </w:rPr>
        <w:t xml:space="preserve">. ORCL </w:t>
      </w:r>
      <w:r w:rsidR="00FC5AAE" w:rsidRPr="0021481A">
        <w:rPr>
          <w:rStyle w:val="Incipit"/>
          <w:lang w:val="pt-PT"/>
        </w:rPr>
        <w:t>Omnipotens sempiterne deus dirige</w:t>
      </w:r>
      <w:r w:rsidR="00FC5AAE" w:rsidRPr="0021481A">
        <w:rPr>
          <w:lang w:val="pt-PT"/>
        </w:rPr>
        <w:t xml:space="preserve">. Secunda de </w:t>
      </w:r>
      <w:r w:rsidR="00FC5AAE" w:rsidRPr="0021481A">
        <w:rPr>
          <w:lang w:val="pt-PT"/>
        </w:rPr>
        <w:lastRenderedPageBreak/>
        <w:t xml:space="preserve">nativitate domini. Tertia de sancta Maria. EP </w:t>
      </w:r>
      <w:r w:rsidR="00FC5AAE" w:rsidRPr="0021481A">
        <w:rPr>
          <w:rStyle w:val="Incipit"/>
          <w:lang w:val="pt-PT"/>
        </w:rPr>
        <w:t>Quanto tempore heres</w:t>
      </w:r>
      <w:r w:rsidR="00FC5AAE" w:rsidRPr="0021481A">
        <w:rPr>
          <w:lang w:val="pt-PT"/>
        </w:rPr>
        <w:t xml:space="preserve">. GR </w:t>
      </w:r>
      <w:r w:rsidR="00FC5AAE" w:rsidRPr="0021481A">
        <w:rPr>
          <w:rStyle w:val="Incipit"/>
          <w:lang w:val="pt-PT"/>
        </w:rPr>
        <w:t>Speciosus</w:t>
      </w:r>
      <w:r w:rsidR="00FC5AAE" w:rsidRPr="0021481A">
        <w:rPr>
          <w:lang w:val="pt-PT"/>
        </w:rPr>
        <w:t xml:space="preserve">. ALV </w:t>
      </w:r>
      <w:r w:rsidR="00FC5AAE" w:rsidRPr="0021481A">
        <w:rPr>
          <w:rStyle w:val="Incipit"/>
          <w:lang w:val="pt-PT"/>
        </w:rPr>
        <w:t>Dominus regnavit</w:t>
      </w:r>
      <w:r w:rsidR="00FC5AAE" w:rsidRPr="0021481A">
        <w:rPr>
          <w:lang w:val="pt-PT"/>
        </w:rPr>
        <w:t xml:space="preserve">. EV </w:t>
      </w:r>
      <w:r w:rsidR="00FC5AAE" w:rsidRPr="0021481A">
        <w:rPr>
          <w:rStyle w:val="Incipit"/>
          <w:lang w:val="pt-PT"/>
        </w:rPr>
        <w:t>Erat Ioseph</w:t>
      </w:r>
      <w:r w:rsidR="00FC5AAE" w:rsidRPr="0021481A">
        <w:rPr>
          <w:lang w:val="pt-PT"/>
        </w:rPr>
        <w:t xml:space="preserve">. [CR] </w:t>
      </w:r>
      <w:r w:rsidR="00FC5AAE" w:rsidRPr="0021481A">
        <w:rPr>
          <w:rStyle w:val="Incipit"/>
          <w:lang w:val="pt-PT"/>
        </w:rPr>
        <w:t>Credo in unum</w:t>
      </w:r>
      <w:r w:rsidR="00FC5AAE" w:rsidRPr="0021481A">
        <w:rPr>
          <w:lang w:val="pt-PT"/>
        </w:rPr>
        <w:t xml:space="preserve">. OF </w:t>
      </w:r>
      <w:r w:rsidR="00FC5AAE" w:rsidRPr="0021481A">
        <w:rPr>
          <w:rStyle w:val="Incipit"/>
          <w:lang w:val="pt-PT"/>
        </w:rPr>
        <w:t>Deus enim firmavit</w:t>
      </w:r>
      <w:r w:rsidR="00FC5AAE" w:rsidRPr="0021481A">
        <w:rPr>
          <w:lang w:val="pt-PT"/>
        </w:rPr>
        <w:t xml:space="preserve">. Praefatio de nativitate domini. CO </w:t>
      </w:r>
      <w:r w:rsidR="00FC5AAE" w:rsidRPr="0021481A">
        <w:rPr>
          <w:rStyle w:val="Incipit"/>
          <w:lang w:val="pt-PT"/>
        </w:rPr>
        <w:t>Tollite puerum</w:t>
      </w:r>
      <w:r w:rsidR="00FC5AAE" w:rsidRPr="0021481A">
        <w:rPr>
          <w:lang w:val="pt-PT"/>
        </w:rPr>
        <w:t xml:space="preserve">. [IM] </w:t>
      </w:r>
      <w:r w:rsidR="00FC5AAE" w:rsidRPr="0021481A">
        <w:rPr>
          <w:rStyle w:val="Incipit"/>
          <w:lang w:val="pt-PT"/>
        </w:rPr>
        <w:t>Ite missa est</w:t>
      </w:r>
      <w:r w:rsidR="00FC5AAE" w:rsidRPr="0021481A">
        <w:rPr>
          <w:lang w:val="pt-PT"/>
        </w:rPr>
        <w:t>.</w:t>
      </w:r>
    </w:p>
    <w:p w:rsidR="00FC5AAE" w:rsidRPr="0021481A" w:rsidRDefault="00FC5AAE" w:rsidP="004275F3">
      <w:pPr>
        <w:rPr>
          <w:lang w:val="en-US"/>
        </w:rPr>
      </w:pPr>
      <w:r w:rsidRPr="0021481A">
        <w:rPr>
          <w:lang w:val="pt-PT"/>
        </w:rPr>
        <w:t>Si |infra in::infra|</w:t>
      </w:r>
      <w:r w:rsidR="000D2920" w:rsidRPr="0021481A">
        <w:rPr>
          <w:lang w:val="pt-PT"/>
        </w:rPr>
        <w:t xml:space="preserve"> octavam nativitatis domini dominica non venerit, (48rb)</w:t>
      </w:r>
      <w:r w:rsidR="00D65CA4" w:rsidRPr="0021481A">
        <w:rPr>
          <w:lang w:val="pt-PT"/>
        </w:rPr>
        <w:t xml:space="preserve"> tamen in matutinis non omittitur EV </w:t>
      </w:r>
      <w:r w:rsidR="00D65CA4" w:rsidRPr="0021481A">
        <w:rPr>
          <w:rStyle w:val="Incipit"/>
          <w:lang w:val="pt-PT"/>
        </w:rPr>
        <w:t>Erat Ioseph</w:t>
      </w:r>
      <w:r w:rsidR="00D65CA4" w:rsidRPr="0021481A">
        <w:rPr>
          <w:lang w:val="pt-PT"/>
        </w:rPr>
        <w:t xml:space="preserve"> </w:t>
      </w:r>
      <w:r w:rsidR="000A506E" w:rsidRPr="0021481A">
        <w:rPr>
          <w:lang w:val="pt-PT"/>
        </w:rPr>
        <w:t xml:space="preserve">cum historia [RP] </w:t>
      </w:r>
      <w:r w:rsidR="000A506E" w:rsidRPr="0021481A">
        <w:rPr>
          <w:rStyle w:val="Incipit"/>
          <w:lang w:val="pt-PT"/>
        </w:rPr>
        <w:t>Ecce agnus dei</w:t>
      </w:r>
      <w:r w:rsidR="00D65CA4" w:rsidRPr="0021481A">
        <w:rPr>
          <w:lang w:val="pt-PT"/>
        </w:rPr>
        <w:t xml:space="preserve"> et cum homilia. </w:t>
      </w:r>
      <w:r w:rsidR="00D65CA4" w:rsidRPr="0021481A">
        <w:rPr>
          <w:lang w:val="it-IT"/>
        </w:rPr>
        <w:t xml:space="preserve">Et in sequenti feria cantetur officium dominicale cum [GL] </w:t>
      </w:r>
      <w:r w:rsidR="00D65CA4" w:rsidRPr="0021481A">
        <w:rPr>
          <w:rStyle w:val="Incipit"/>
          <w:lang w:val="it-IT"/>
        </w:rPr>
        <w:t>Gloria in excelsis</w:t>
      </w:r>
      <w:r w:rsidR="00D65CA4" w:rsidRPr="0021481A">
        <w:rPr>
          <w:lang w:val="it-IT"/>
        </w:rPr>
        <w:t xml:space="preserve">. </w:t>
      </w:r>
      <w:r w:rsidR="00D65CA4" w:rsidRPr="0021481A">
        <w:rPr>
          <w:lang w:val="en-US"/>
        </w:rPr>
        <w:t xml:space="preserve">[CR] </w:t>
      </w:r>
      <w:r w:rsidR="00D65CA4" w:rsidRPr="0021481A">
        <w:rPr>
          <w:rStyle w:val="Incipit"/>
          <w:lang w:val="en-US"/>
        </w:rPr>
        <w:t>Credo in unum</w:t>
      </w:r>
      <w:r w:rsidR="00D65CA4" w:rsidRPr="0021481A">
        <w:rPr>
          <w:lang w:val="en-US"/>
        </w:rPr>
        <w:t>. Sequentia omittitur.</w:t>
      </w:r>
    </w:p>
    <w:p w:rsidR="00D65CA4" w:rsidRPr="0021481A" w:rsidRDefault="00D65CA4" w:rsidP="004275F3">
      <w:pPr>
        <w:rPr>
          <w:lang w:val="en-US"/>
        </w:rPr>
      </w:pPr>
      <w:r w:rsidRPr="0021481A">
        <w:rPr>
          <w:rStyle w:val="Time1"/>
          <w:lang w:val="en-US"/>
        </w:rPr>
        <w:t>Ad sextam</w:t>
      </w:r>
      <w:r w:rsidRPr="0021481A">
        <w:rPr>
          <w:lang w:val="en-US"/>
        </w:rPr>
        <w:t xml:space="preserve"> hymnus ut supra. AN </w:t>
      </w:r>
      <w:r w:rsidRPr="0021481A">
        <w:rPr>
          <w:rStyle w:val="Incipit"/>
          <w:lang w:val="en-US"/>
        </w:rPr>
        <w:t>Natus est nobis</w:t>
      </w:r>
      <w:r w:rsidRPr="0021481A">
        <w:rPr>
          <w:lang w:val="en-US"/>
        </w:rPr>
        <w:t>. Capitulum, responsorium et oratio de nativitate domini.</w:t>
      </w:r>
    </w:p>
    <w:p w:rsidR="00D65CA4" w:rsidRPr="0021481A" w:rsidRDefault="00D65CA4" w:rsidP="004275F3">
      <w:pPr>
        <w:rPr>
          <w:lang w:val="pt-PT"/>
        </w:rPr>
      </w:pPr>
      <w:r w:rsidRPr="0021481A">
        <w:rPr>
          <w:rStyle w:val="Time1"/>
          <w:lang w:val="en-US"/>
        </w:rPr>
        <w:t>Ad nonam</w:t>
      </w:r>
      <w:r w:rsidRPr="0021481A">
        <w:rPr>
          <w:lang w:val="en-US"/>
        </w:rPr>
        <w:t xml:space="preserve"> hymnus ut supra. AN </w:t>
      </w:r>
      <w:r w:rsidR="00481BBD" w:rsidRPr="0021481A">
        <w:rPr>
          <w:rStyle w:val="Incipit"/>
          <w:lang w:val="en-US"/>
        </w:rPr>
        <w:t>Natus est nobis Ä+</w:t>
      </w:r>
      <w:r w:rsidRPr="0021481A">
        <w:rPr>
          <w:rStyle w:val="Incipit"/>
          <w:lang w:val="en-US"/>
        </w:rPr>
        <w:t>hodie</w:t>
      </w:r>
      <w:r w:rsidR="00481BBD" w:rsidRPr="0021481A">
        <w:rPr>
          <w:rStyle w:val="Incipit"/>
          <w:lang w:val="en-US"/>
        </w:rPr>
        <w:t>+Ä</w:t>
      </w:r>
      <w:r w:rsidRPr="0021481A">
        <w:rPr>
          <w:rStyle w:val="Incipit"/>
          <w:lang w:val="en-US"/>
        </w:rPr>
        <w:t xml:space="preserve"> |salus::salvator</w:t>
      </w:r>
      <w:r w:rsidR="00BB77FD" w:rsidRPr="0021481A">
        <w:rPr>
          <w:rStyle w:val="Incipit"/>
          <w:lang w:val="en-US"/>
        </w:rPr>
        <w:t>|</w:t>
      </w:r>
      <w:r w:rsidRPr="0021481A">
        <w:rPr>
          <w:lang w:val="en-US"/>
        </w:rPr>
        <w:t xml:space="preserve">. </w:t>
      </w:r>
      <w:r w:rsidRPr="0021481A">
        <w:rPr>
          <w:lang w:val="pt-PT"/>
        </w:rPr>
        <w:t>Capitulum et oratio ut supra.</w:t>
      </w:r>
    </w:p>
    <w:p w:rsidR="00D65CA4" w:rsidRPr="0021481A" w:rsidRDefault="00D65CA4" w:rsidP="004275F3">
      <w:pPr>
        <w:rPr>
          <w:lang w:val="fr-FR"/>
        </w:rPr>
      </w:pPr>
      <w:r w:rsidRPr="0021481A">
        <w:rPr>
          <w:rStyle w:val="Time1"/>
          <w:lang w:val="pt-PT"/>
        </w:rPr>
        <w:t>In secunda vespera</w:t>
      </w:r>
      <w:r w:rsidRPr="0021481A">
        <w:rPr>
          <w:lang w:val="pt-PT"/>
        </w:rPr>
        <w:t xml:space="preserve"> AN </w:t>
      </w:r>
      <w:r w:rsidRPr="0021481A">
        <w:rPr>
          <w:rStyle w:val="Incipit"/>
          <w:lang w:val="pt-PT"/>
        </w:rPr>
        <w:t>Tecum principium</w:t>
      </w:r>
      <w:r w:rsidRPr="0021481A">
        <w:rPr>
          <w:lang w:val="pt-PT"/>
        </w:rPr>
        <w:t xml:space="preserve">. PS </w:t>
      </w:r>
      <w:r w:rsidRPr="0021481A">
        <w:rPr>
          <w:rStyle w:val="Incipit"/>
          <w:lang w:val="pt-PT"/>
        </w:rPr>
        <w:t>Dixit dominus</w:t>
      </w:r>
      <w:r w:rsidRPr="0021481A">
        <w:rPr>
          <w:lang w:val="pt-PT"/>
        </w:rPr>
        <w:t xml:space="preserve"> cum ceteris. </w:t>
      </w:r>
      <w:r w:rsidRPr="0021481A">
        <w:rPr>
          <w:lang w:val="fr-FR"/>
        </w:rPr>
        <w:t xml:space="preserve">CP </w:t>
      </w:r>
      <w:r w:rsidRPr="0021481A">
        <w:rPr>
          <w:rStyle w:val="Incipit"/>
          <w:lang w:val="fr-FR"/>
        </w:rPr>
        <w:t>At ubi venit</w:t>
      </w:r>
      <w:r w:rsidRPr="0021481A">
        <w:rPr>
          <w:lang w:val="fr-FR"/>
        </w:rPr>
        <w:t xml:space="preserve">. HY </w:t>
      </w:r>
      <w:r w:rsidRPr="0021481A">
        <w:rPr>
          <w:rStyle w:val="Incipit"/>
          <w:lang w:val="fr-FR"/>
        </w:rPr>
        <w:t>(48va) A solis ortu</w:t>
      </w:r>
      <w:r w:rsidR="009165A2" w:rsidRPr="0021481A">
        <w:rPr>
          <w:rStyle w:val="Incipit"/>
          <w:lang w:val="fr-FR"/>
        </w:rPr>
        <w:t>s</w:t>
      </w:r>
      <w:r w:rsidRPr="0021481A">
        <w:rPr>
          <w:rStyle w:val="Incipit"/>
          <w:lang w:val="fr-FR"/>
        </w:rPr>
        <w:t xml:space="preserve"> cardine</w:t>
      </w:r>
      <w:r w:rsidRPr="0021481A">
        <w:rPr>
          <w:lang w:val="fr-FR"/>
        </w:rPr>
        <w:t xml:space="preserve">. VS </w:t>
      </w:r>
      <w:r w:rsidRPr="0021481A">
        <w:rPr>
          <w:rStyle w:val="Incipit"/>
          <w:lang w:val="fr-FR"/>
        </w:rPr>
        <w:t>Tecum principium</w:t>
      </w:r>
      <w:r w:rsidRPr="0021481A">
        <w:rPr>
          <w:lang w:val="fr-FR"/>
        </w:rPr>
        <w:t xml:space="preserve">. AM </w:t>
      </w:r>
      <w:r w:rsidRPr="0021481A">
        <w:rPr>
          <w:rStyle w:val="Incipit"/>
          <w:lang w:val="fr-FR"/>
        </w:rPr>
        <w:t>Hodie intacta</w:t>
      </w:r>
      <w:r w:rsidRPr="0021481A">
        <w:rPr>
          <w:lang w:val="fr-FR"/>
        </w:rPr>
        <w:t xml:space="preserve">. OR </w:t>
      </w:r>
      <w:r w:rsidRPr="0021481A">
        <w:rPr>
          <w:rStyle w:val="Incipit"/>
          <w:lang w:val="fr-FR"/>
        </w:rPr>
        <w:t>Omnipotens sempiterne deus dirige</w:t>
      </w:r>
      <w:r w:rsidRPr="0021481A">
        <w:rPr>
          <w:lang w:val="fr-FR"/>
        </w:rPr>
        <w:t>.</w:t>
      </w:r>
    </w:p>
    <w:p w:rsidR="00BB77FD" w:rsidRPr="0021481A" w:rsidRDefault="00BB77FD" w:rsidP="004275F3">
      <w:pPr>
        <w:rPr>
          <w:lang w:val="fr-FR"/>
        </w:rPr>
      </w:pPr>
      <w:r w:rsidRPr="0021481A">
        <w:rPr>
          <w:lang w:val="fr-FR"/>
        </w:rPr>
        <w:t>Has antiphonas subscriptas</w:t>
      </w:r>
      <w:r w:rsidR="003A4959" w:rsidRPr="0021481A">
        <w:rPr>
          <w:lang w:val="fr-FR"/>
        </w:rPr>
        <w:t>, cum opus habeas,</w:t>
      </w:r>
      <w:r w:rsidRPr="0021481A">
        <w:rPr>
          <w:lang w:val="fr-FR"/>
        </w:rPr>
        <w:t xml:space="preserve"> canta in vesperis super Magnificat et in matutinis super Benedictus: AE </w:t>
      </w:r>
      <w:r w:rsidR="000A506E" w:rsidRPr="0021481A">
        <w:rPr>
          <w:rStyle w:val="Incipit"/>
          <w:lang w:val="fr-FR"/>
        </w:rPr>
        <w:t>Virgo d</w:t>
      </w:r>
      <w:r w:rsidRPr="0021481A">
        <w:rPr>
          <w:rStyle w:val="Incipit"/>
          <w:lang w:val="fr-FR"/>
        </w:rPr>
        <w:t>e</w:t>
      </w:r>
      <w:r w:rsidR="000A506E" w:rsidRPr="0021481A">
        <w:rPr>
          <w:rStyle w:val="Incipit"/>
          <w:lang w:val="fr-FR"/>
        </w:rPr>
        <w:t>i</w:t>
      </w:r>
      <w:r w:rsidRPr="0021481A">
        <w:rPr>
          <w:rStyle w:val="Incipit"/>
          <w:lang w:val="fr-FR"/>
        </w:rPr>
        <w:t xml:space="preserve"> genitrix</w:t>
      </w:r>
      <w:r w:rsidRPr="0021481A">
        <w:rPr>
          <w:lang w:val="fr-FR"/>
        </w:rPr>
        <w:t xml:space="preserve">. AE </w:t>
      </w:r>
      <w:r w:rsidRPr="0021481A">
        <w:rPr>
          <w:rStyle w:val="Incipit"/>
          <w:lang w:val="fr-FR"/>
        </w:rPr>
        <w:t>Beatus venter</w:t>
      </w:r>
      <w:r w:rsidRPr="0021481A">
        <w:rPr>
          <w:lang w:val="fr-FR"/>
        </w:rPr>
        <w:t xml:space="preserve">. AE </w:t>
      </w:r>
      <w:r w:rsidRPr="0021481A">
        <w:rPr>
          <w:rStyle w:val="Incipit"/>
          <w:lang w:val="fr-FR"/>
        </w:rPr>
        <w:t>Sancta et immaculata</w:t>
      </w:r>
      <w:r w:rsidRPr="0021481A">
        <w:rPr>
          <w:lang w:val="fr-FR"/>
        </w:rPr>
        <w:t xml:space="preserve">. AE </w:t>
      </w:r>
      <w:r w:rsidRPr="0021481A">
        <w:rPr>
          <w:rStyle w:val="Incipit"/>
          <w:lang w:val="fr-FR"/>
        </w:rPr>
        <w:t>Continet in gremio</w:t>
      </w:r>
      <w:r w:rsidRPr="0021481A">
        <w:rPr>
          <w:lang w:val="fr-FR"/>
        </w:rPr>
        <w:t xml:space="preserve">. AE </w:t>
      </w:r>
      <w:r w:rsidRPr="0021481A">
        <w:rPr>
          <w:rStyle w:val="Incipit"/>
          <w:lang w:val="fr-FR"/>
        </w:rPr>
        <w:t>Pastores loquebantur</w:t>
      </w:r>
      <w:r w:rsidRPr="0021481A">
        <w:rPr>
          <w:lang w:val="fr-FR"/>
        </w:rPr>
        <w:t>.</w:t>
      </w:r>
    </w:p>
    <w:p w:rsidR="00BB77FD" w:rsidRPr="0021481A" w:rsidRDefault="00BB77FD" w:rsidP="004275F3">
      <w:pPr>
        <w:pStyle w:val="Titolo1"/>
        <w:rPr>
          <w:lang w:val="fr-FR"/>
        </w:rPr>
      </w:pPr>
      <w:r w:rsidRPr="0021481A">
        <w:rPr>
          <w:lang w:val="fr-FR"/>
        </w:rPr>
        <w:t>DE FESTO SANCTI SILVESTRI</w:t>
      </w:r>
    </w:p>
    <w:p w:rsidR="00BB77FD" w:rsidRPr="0021481A" w:rsidRDefault="00BB77FD" w:rsidP="004275F3">
      <w:pPr>
        <w:rPr>
          <w:lang w:val="pt-PT"/>
        </w:rPr>
      </w:pPr>
      <w:r w:rsidRPr="0021481A">
        <w:rPr>
          <w:rStyle w:val="Time1"/>
          <w:lang w:val="fr-FR"/>
        </w:rPr>
        <w:t>Ad vesperas</w:t>
      </w:r>
      <w:r w:rsidRPr="0021481A">
        <w:rPr>
          <w:lang w:val="fr-FR"/>
        </w:rPr>
        <w:t xml:space="preserve"> AN </w:t>
      </w:r>
      <w:r w:rsidRPr="0021481A">
        <w:rPr>
          <w:rStyle w:val="Incipit"/>
          <w:lang w:val="fr-FR"/>
        </w:rPr>
        <w:t>Tecum principium</w:t>
      </w:r>
      <w:r w:rsidRPr="0021481A">
        <w:rPr>
          <w:lang w:val="fr-FR"/>
        </w:rPr>
        <w:t xml:space="preserve">. PS </w:t>
      </w:r>
      <w:r w:rsidRPr="0021481A">
        <w:rPr>
          <w:rStyle w:val="Incipit"/>
          <w:lang w:val="fr-FR"/>
        </w:rPr>
        <w:t>Dixit dominus</w:t>
      </w:r>
      <w:r w:rsidRPr="0021481A">
        <w:rPr>
          <w:lang w:val="fr-FR"/>
        </w:rPr>
        <w:t xml:space="preserve"> cum ceteris. </w:t>
      </w:r>
      <w:r w:rsidRPr="0021481A">
        <w:rPr>
          <w:lang w:val="pt-PT"/>
        </w:rPr>
        <w:t xml:space="preserve">CP </w:t>
      </w:r>
      <w:r w:rsidRPr="0021481A">
        <w:rPr>
          <w:rStyle w:val="Incipit"/>
          <w:lang w:val="pt-PT"/>
        </w:rPr>
        <w:t>Ecce sacerdos</w:t>
      </w:r>
      <w:r w:rsidRPr="0021481A">
        <w:rPr>
          <w:lang w:val="pt-PT"/>
        </w:rPr>
        <w:t xml:space="preserve">. HY </w:t>
      </w:r>
      <w:r w:rsidRPr="0021481A">
        <w:rPr>
          <w:rStyle w:val="Incipit"/>
          <w:lang w:val="pt-PT"/>
        </w:rPr>
        <w:t>A solis ortu</w:t>
      </w:r>
      <w:r w:rsidRPr="0021481A">
        <w:rPr>
          <w:lang w:val="pt-PT"/>
        </w:rPr>
        <w:t xml:space="preserve">. VS </w:t>
      </w:r>
      <w:r w:rsidRPr="0021481A">
        <w:rPr>
          <w:rStyle w:val="Incipit"/>
          <w:lang w:val="pt-PT"/>
        </w:rPr>
        <w:t>Gloria et honor</w:t>
      </w:r>
      <w:r w:rsidR="003A4959" w:rsidRPr="0021481A">
        <w:rPr>
          <w:rStyle w:val="Incipit"/>
          <w:lang w:val="pt-PT"/>
        </w:rPr>
        <w:t>e</w:t>
      </w:r>
      <w:r w:rsidRPr="0021481A">
        <w:rPr>
          <w:lang w:val="pt-PT"/>
        </w:rPr>
        <w:t xml:space="preserve">. AM </w:t>
      </w:r>
      <w:r w:rsidRPr="0021481A">
        <w:rPr>
          <w:rStyle w:val="Incipit"/>
          <w:lang w:val="pt-PT"/>
        </w:rPr>
        <w:t>Sacerdos (48vb) et pontifex</w:t>
      </w:r>
      <w:r w:rsidRPr="0021481A">
        <w:rPr>
          <w:lang w:val="pt-PT"/>
        </w:rPr>
        <w:t xml:space="preserve">. OR </w:t>
      </w:r>
      <w:r w:rsidRPr="0021481A">
        <w:rPr>
          <w:rStyle w:val="Incipit"/>
          <w:lang w:val="pt-PT"/>
        </w:rPr>
        <w:t>Da quaesumus omnipotens deus</w:t>
      </w:r>
      <w:r w:rsidRPr="0021481A">
        <w:rPr>
          <w:lang w:val="pt-PT"/>
        </w:rPr>
        <w:t xml:space="preserve"> </w:t>
      </w:r>
      <w:r w:rsidR="00B149DF" w:rsidRPr="0021481A">
        <w:rPr>
          <w:lang w:val="pt-PT"/>
        </w:rPr>
        <w:t xml:space="preserve">ut </w:t>
      </w:r>
      <w:r w:rsidRPr="0021481A">
        <w:rPr>
          <w:lang w:val="pt-PT"/>
        </w:rPr>
        <w:t>in priori nocte.</w:t>
      </w:r>
    </w:p>
    <w:p w:rsidR="00BB77FD" w:rsidRPr="0021481A" w:rsidRDefault="00BB77FD" w:rsidP="004275F3">
      <w:pPr>
        <w:rPr>
          <w:lang w:val="pt-PT"/>
        </w:rPr>
      </w:pPr>
      <w:r w:rsidRPr="0021481A">
        <w:rPr>
          <w:rStyle w:val="Time1"/>
          <w:lang w:val="pt-PT"/>
        </w:rPr>
        <w:t>Completorium</w:t>
      </w:r>
      <w:r w:rsidRPr="0021481A">
        <w:rPr>
          <w:lang w:val="pt-PT"/>
        </w:rPr>
        <w:t xml:space="preserve"> ut supra.</w:t>
      </w:r>
    </w:p>
    <w:p w:rsidR="00BB77FD" w:rsidRPr="0021481A" w:rsidRDefault="00BB77FD"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[PS] </w:t>
      </w:r>
      <w:r w:rsidRPr="0021481A">
        <w:rPr>
          <w:rStyle w:val="Incipit"/>
          <w:lang w:val="pt-PT"/>
        </w:rPr>
        <w:t>Venite exultemus</w:t>
      </w:r>
      <w:r w:rsidRPr="0021481A">
        <w:rPr>
          <w:lang w:val="pt-PT"/>
        </w:rPr>
        <w:t xml:space="preserve">. Deinde tres antiphonae de uno confessore. VS </w:t>
      </w:r>
      <w:r w:rsidRPr="0021481A">
        <w:rPr>
          <w:rStyle w:val="Incipit"/>
          <w:lang w:val="pt-PT"/>
        </w:rPr>
        <w:t>Posuisti domine</w:t>
      </w:r>
      <w:r w:rsidRPr="0021481A">
        <w:rPr>
          <w:lang w:val="pt-PT"/>
        </w:rPr>
        <w:t xml:space="preserve">. Legitur eius legenda [LHI] </w:t>
      </w:r>
      <w:r w:rsidR="00454819" w:rsidRPr="0021481A">
        <w:rPr>
          <w:rStyle w:val="Incipit"/>
          <w:lang w:val="pt-PT"/>
        </w:rPr>
        <w:t>Silvester igitur urbis</w:t>
      </w:r>
      <w:r w:rsidR="00454819" w:rsidRPr="0021481A">
        <w:rPr>
          <w:lang w:val="pt-PT"/>
        </w:rPr>
        <w:t xml:space="preserve"> cum tribus responsoris de historia [RP] </w:t>
      </w:r>
      <w:r w:rsidR="00454819" w:rsidRPr="0021481A">
        <w:rPr>
          <w:rStyle w:val="Incipit"/>
          <w:lang w:val="pt-PT"/>
        </w:rPr>
        <w:t>Euge serve bone</w:t>
      </w:r>
      <w:r w:rsidR="00454819" w:rsidRPr="0021481A">
        <w:rPr>
          <w:lang w:val="pt-PT"/>
        </w:rPr>
        <w:t xml:space="preserve">. RP </w:t>
      </w:r>
      <w:r w:rsidR="00454819" w:rsidRPr="0021481A">
        <w:rPr>
          <w:rStyle w:val="Incipit"/>
          <w:lang w:val="pt-PT"/>
        </w:rPr>
        <w:t>Ecce sacerdos</w:t>
      </w:r>
      <w:r w:rsidR="00454819" w:rsidRPr="0021481A">
        <w:rPr>
          <w:lang w:val="pt-PT"/>
        </w:rPr>
        <w:t xml:space="preserve">. RP </w:t>
      </w:r>
      <w:r w:rsidR="00454819" w:rsidRPr="0021481A">
        <w:rPr>
          <w:rStyle w:val="Incipit"/>
          <w:lang w:val="pt-PT"/>
        </w:rPr>
        <w:t>Iuravit dominus</w:t>
      </w:r>
      <w:r w:rsidR="00454819" w:rsidRPr="0021481A">
        <w:rPr>
          <w:lang w:val="pt-PT"/>
        </w:rPr>
        <w:t xml:space="preserve">. </w:t>
      </w:r>
      <w:r w:rsidR="00B149DF" w:rsidRPr="0021481A">
        <w:rPr>
          <w:lang w:val="pt-PT"/>
        </w:rPr>
        <w:t>|M::</w:t>
      </w:r>
      <w:r w:rsidR="00454819" w:rsidRPr="0021481A">
        <w:rPr>
          <w:lang w:val="pt-PT"/>
        </w:rPr>
        <w:t>Et dicitur</w:t>
      </w:r>
      <w:r w:rsidR="00B149DF" w:rsidRPr="0021481A">
        <w:rPr>
          <w:lang w:val="pt-PT"/>
        </w:rPr>
        <w:t>|</w:t>
      </w:r>
      <w:r w:rsidR="00454819" w:rsidRPr="0021481A">
        <w:rPr>
          <w:lang w:val="pt-PT"/>
        </w:rPr>
        <w:t xml:space="preserve"> %D::responsorium% [TD] </w:t>
      </w:r>
      <w:r w:rsidR="00454819" w:rsidRPr="0021481A">
        <w:rPr>
          <w:rStyle w:val="Incipit"/>
          <w:lang w:val="pt-PT"/>
        </w:rPr>
        <w:t>Te deum laudamus</w:t>
      </w:r>
      <w:r w:rsidR="00454819" w:rsidRPr="0021481A">
        <w:rPr>
          <w:lang w:val="pt-PT"/>
        </w:rPr>
        <w:t>.</w:t>
      </w:r>
    </w:p>
    <w:p w:rsidR="00454819" w:rsidRPr="0021481A" w:rsidRDefault="00454819" w:rsidP="004275F3">
      <w:pPr>
        <w:rPr>
          <w:lang w:val="pt-PT"/>
        </w:rPr>
      </w:pPr>
      <w:r w:rsidRPr="0021481A">
        <w:rPr>
          <w:rStyle w:val="Time1"/>
          <w:lang w:val="en-US"/>
        </w:rPr>
        <w:t>Ad laudes</w:t>
      </w:r>
      <w:r w:rsidRPr="0021481A">
        <w:rPr>
          <w:lang w:val="en-US"/>
        </w:rPr>
        <w:t xml:space="preserve"> AN </w:t>
      </w:r>
      <w:r w:rsidRPr="0021481A">
        <w:rPr>
          <w:rStyle w:val="Incipit"/>
          <w:lang w:val="en-US"/>
        </w:rPr>
        <w:t>Ecce sacerdos magnus</w:t>
      </w:r>
      <w:r w:rsidRPr="0021481A">
        <w:rPr>
          <w:lang w:val="en-US"/>
        </w:rPr>
        <w:t xml:space="preserve">. </w:t>
      </w:r>
      <w:r w:rsidRPr="0021481A">
        <w:rPr>
          <w:lang w:val="pt-PT"/>
        </w:rPr>
        <w:t xml:space="preserve">Capitulum de uno confessore. VS </w:t>
      </w:r>
      <w:r w:rsidRPr="0021481A">
        <w:rPr>
          <w:rStyle w:val="Incipit"/>
          <w:lang w:val="pt-PT"/>
        </w:rPr>
        <w:t>Magna est gloria</w:t>
      </w:r>
      <w:r w:rsidRPr="0021481A">
        <w:rPr>
          <w:lang w:val="pt-PT"/>
        </w:rPr>
        <w:t xml:space="preserve">. AB </w:t>
      </w:r>
      <w:r w:rsidRPr="0021481A">
        <w:rPr>
          <w:rStyle w:val="Incipit"/>
          <w:lang w:val="pt-PT"/>
        </w:rPr>
        <w:t>Euge serve (49ra) bone</w:t>
      </w:r>
      <w:r w:rsidRPr="0021481A">
        <w:rPr>
          <w:lang w:val="pt-PT"/>
        </w:rPr>
        <w:t xml:space="preserve">. OR </w:t>
      </w:r>
      <w:r w:rsidRPr="0021481A">
        <w:rPr>
          <w:rStyle w:val="Incipit"/>
          <w:lang w:val="pt-PT"/>
        </w:rPr>
        <w:t>Da quaesumus omnipotens deus</w:t>
      </w:r>
      <w:r w:rsidRPr="0021481A">
        <w:rPr>
          <w:lang w:val="pt-PT"/>
        </w:rPr>
        <w:t>. Sequitur antiphona de subscriptis et oratio de sancta Maria.</w:t>
      </w:r>
    </w:p>
    <w:p w:rsidR="00454819" w:rsidRPr="0021481A" w:rsidRDefault="00454819" w:rsidP="004275F3">
      <w:pPr>
        <w:rPr>
          <w:lang w:val="fr-FR"/>
        </w:rPr>
      </w:pPr>
      <w:r w:rsidRPr="0021481A">
        <w:rPr>
          <w:rStyle w:val="Time1"/>
          <w:lang w:val="fr-FR"/>
        </w:rPr>
        <w:t>Ad cursos diurnos</w:t>
      </w:r>
      <w:r w:rsidRPr="0021481A">
        <w:rPr>
          <w:lang w:val="fr-FR"/>
        </w:rPr>
        <w:t xml:space="preserve"> antiphonae de laudibus.</w:t>
      </w:r>
    </w:p>
    <w:p w:rsidR="00454819" w:rsidRPr="0021481A" w:rsidRDefault="00454819" w:rsidP="004275F3">
      <w:pPr>
        <w:rPr>
          <w:lang w:val="it-IT"/>
        </w:rPr>
      </w:pPr>
      <w:r w:rsidRPr="0021481A">
        <w:rPr>
          <w:rStyle w:val="Time1"/>
          <w:lang w:val="fr-FR"/>
        </w:rPr>
        <w:t>Ad primam</w:t>
      </w:r>
      <w:r w:rsidRPr="0021481A">
        <w:rPr>
          <w:lang w:val="fr-FR"/>
        </w:rPr>
        <w:t xml:space="preserve"> AN </w:t>
      </w:r>
      <w:r w:rsidRPr="0021481A">
        <w:rPr>
          <w:rStyle w:val="Incipit"/>
          <w:lang w:val="fr-FR"/>
        </w:rPr>
        <w:t>Non est inventus</w:t>
      </w:r>
      <w:r w:rsidRPr="0021481A">
        <w:rPr>
          <w:lang w:val="fr-FR"/>
        </w:rPr>
        <w:t xml:space="preserve">. CP </w:t>
      </w:r>
      <w:r w:rsidRPr="0021481A">
        <w:rPr>
          <w:rStyle w:val="Incipit"/>
          <w:lang w:val="fr-FR"/>
        </w:rPr>
        <w:t>Statuit illi</w:t>
      </w:r>
      <w:r w:rsidRPr="0021481A">
        <w:rPr>
          <w:lang w:val="fr-FR"/>
        </w:rPr>
        <w:t xml:space="preserve">. RB </w:t>
      </w:r>
      <w:r w:rsidRPr="0021481A">
        <w:rPr>
          <w:rStyle w:val="Incipit"/>
          <w:lang w:val="fr-FR"/>
        </w:rPr>
        <w:t>Gloria et honore</w:t>
      </w:r>
      <w:r w:rsidR="00B149DF" w:rsidRPr="0021481A">
        <w:rPr>
          <w:lang w:val="fr-FR"/>
        </w:rPr>
        <w:t xml:space="preserve">. </w:t>
      </w:r>
      <w:r w:rsidR="00C66B30" w:rsidRPr="0021481A">
        <w:rPr>
          <w:lang w:val="it-IT"/>
        </w:rPr>
        <w:t>VS</w:t>
      </w:r>
      <w:r w:rsidRPr="0021481A">
        <w:rPr>
          <w:lang w:val="it-IT"/>
        </w:rPr>
        <w:t xml:space="preserve"> </w:t>
      </w:r>
      <w:r w:rsidRPr="0021481A">
        <w:rPr>
          <w:rStyle w:val="Incipit"/>
          <w:lang w:val="it-IT"/>
        </w:rPr>
        <w:t>Posuisti domine</w:t>
      </w:r>
      <w:r w:rsidR="00B149DF" w:rsidRPr="0021481A">
        <w:rPr>
          <w:lang w:val="it-IT"/>
        </w:rPr>
        <w:t xml:space="preserve"> minor.</w:t>
      </w:r>
      <w:r w:rsidRPr="0021481A">
        <w:rPr>
          <w:lang w:val="it-IT"/>
        </w:rPr>
        <w:t xml:space="preserve"> Et oratio de ipso.</w:t>
      </w:r>
    </w:p>
    <w:p w:rsidR="00454819" w:rsidRPr="0021481A" w:rsidRDefault="00454819" w:rsidP="004275F3">
      <w:pPr>
        <w:rPr>
          <w:lang w:val="pt-PT"/>
        </w:rPr>
      </w:pPr>
      <w:r w:rsidRPr="0021481A">
        <w:rPr>
          <w:lang w:val="it-IT"/>
        </w:rPr>
        <w:t xml:space="preserve">Deinde cantetur </w:t>
      </w:r>
      <w:r w:rsidRPr="0021481A">
        <w:rPr>
          <w:rStyle w:val="Time1"/>
          <w:lang w:val="it-IT"/>
        </w:rPr>
        <w:t>missa</w:t>
      </w:r>
      <w:r w:rsidRPr="0021481A">
        <w:rPr>
          <w:lang w:val="it-IT"/>
        </w:rPr>
        <w:t xml:space="preserve"> IN </w:t>
      </w:r>
      <w:r w:rsidRPr="0021481A">
        <w:rPr>
          <w:rStyle w:val="Incipit"/>
          <w:lang w:val="it-IT"/>
        </w:rPr>
        <w:t>Sacerdotes tui domine</w:t>
      </w:r>
      <w:r w:rsidRPr="0021481A">
        <w:rPr>
          <w:lang w:val="it-IT"/>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ORCL </w:t>
      </w:r>
      <w:r w:rsidRPr="0021481A">
        <w:rPr>
          <w:rStyle w:val="Incipit"/>
          <w:lang w:val="pt-PT"/>
        </w:rPr>
        <w:t>Da quaesumus omnipotens deus</w:t>
      </w:r>
      <w:r w:rsidRPr="0021481A">
        <w:rPr>
          <w:lang w:val="pt-PT"/>
        </w:rPr>
        <w:t xml:space="preserve">. Secunda de nativitate domini. Tertia de sancta Maria. EP </w:t>
      </w:r>
      <w:r w:rsidRPr="0021481A">
        <w:rPr>
          <w:rStyle w:val="Incipit"/>
          <w:lang w:val="pt-PT"/>
        </w:rPr>
        <w:t>Dedit dominus confessionem</w:t>
      </w:r>
      <w:r w:rsidRPr="0021481A">
        <w:rPr>
          <w:lang w:val="pt-PT"/>
        </w:rPr>
        <w:t>.</w:t>
      </w:r>
      <w:r w:rsidR="000F6FC9" w:rsidRPr="0021481A">
        <w:rPr>
          <w:lang w:val="pt-PT"/>
        </w:rPr>
        <w:t xml:space="preserve"> GR </w:t>
      </w:r>
      <w:r w:rsidR="000F6FC9" w:rsidRPr="0021481A">
        <w:rPr>
          <w:rStyle w:val="Incipit"/>
          <w:lang w:val="pt-PT"/>
        </w:rPr>
        <w:t>Ecce sacerdos</w:t>
      </w:r>
      <w:r w:rsidR="000F6FC9" w:rsidRPr="0021481A">
        <w:rPr>
          <w:lang w:val="pt-PT"/>
        </w:rPr>
        <w:t xml:space="preserve">. ALV </w:t>
      </w:r>
      <w:r w:rsidR="000F6FC9" w:rsidRPr="0021481A">
        <w:rPr>
          <w:rStyle w:val="Incipit"/>
          <w:lang w:val="pt-PT"/>
        </w:rPr>
        <w:t>Iuravit dominus</w:t>
      </w:r>
      <w:r w:rsidR="000F6FC9" w:rsidRPr="0021481A">
        <w:rPr>
          <w:lang w:val="pt-PT"/>
        </w:rPr>
        <w:t xml:space="preserve">. EV </w:t>
      </w:r>
      <w:r w:rsidR="000F6FC9" w:rsidRPr="0021481A">
        <w:rPr>
          <w:rStyle w:val="Incipit"/>
          <w:lang w:val="pt-PT"/>
        </w:rPr>
        <w:t>Homo quidam per</w:t>
      </w:r>
      <w:r w:rsidR="00C66B30" w:rsidRPr="0021481A">
        <w:rPr>
          <w:rStyle w:val="Incipit"/>
          <w:lang w:val="pt-PT"/>
        </w:rPr>
        <w:t>e</w:t>
      </w:r>
      <w:r w:rsidR="000F6FC9" w:rsidRPr="0021481A">
        <w:rPr>
          <w:rStyle w:val="Incipit"/>
          <w:lang w:val="pt-PT"/>
        </w:rPr>
        <w:t>gre</w:t>
      </w:r>
      <w:r w:rsidR="000F6FC9" w:rsidRPr="0021481A">
        <w:rPr>
          <w:lang w:val="pt-PT"/>
        </w:rPr>
        <w:t xml:space="preserve">. </w:t>
      </w:r>
      <w:r w:rsidR="000F6FC9" w:rsidRPr="0021481A">
        <w:rPr>
          <w:lang w:val="it-IT"/>
        </w:rPr>
        <w:t xml:space="preserve">[CR] </w:t>
      </w:r>
      <w:r w:rsidR="002564B0">
        <w:rPr>
          <w:rStyle w:val="Incipit"/>
          <w:lang w:val="it-IT"/>
        </w:rPr>
        <w:t>Credo in (49rb</w:t>
      </w:r>
      <w:r w:rsidR="000F6FC9" w:rsidRPr="0021481A">
        <w:rPr>
          <w:rStyle w:val="Incipit"/>
          <w:lang w:val="it-IT"/>
        </w:rPr>
        <w:t>) unum</w:t>
      </w:r>
      <w:r w:rsidR="000F6FC9" w:rsidRPr="0021481A">
        <w:rPr>
          <w:lang w:val="it-IT"/>
        </w:rPr>
        <w:t xml:space="preserve">. OF </w:t>
      </w:r>
      <w:r w:rsidR="000F6FC9" w:rsidRPr="0021481A">
        <w:rPr>
          <w:rStyle w:val="Incipit"/>
          <w:lang w:val="it-IT"/>
        </w:rPr>
        <w:t>Invenit David</w:t>
      </w:r>
      <w:r w:rsidR="000F6FC9" w:rsidRPr="0021481A">
        <w:rPr>
          <w:lang w:val="it-IT"/>
        </w:rPr>
        <w:t xml:space="preserve">. Praefatio de nativitate domini. </w:t>
      </w:r>
      <w:r w:rsidR="000F6FC9" w:rsidRPr="0021481A">
        <w:rPr>
          <w:lang w:val="pt-PT"/>
        </w:rPr>
        <w:t xml:space="preserve">CO </w:t>
      </w:r>
      <w:r w:rsidR="000F6FC9" w:rsidRPr="0021481A">
        <w:rPr>
          <w:rStyle w:val="Incipit"/>
          <w:lang w:val="pt-PT"/>
        </w:rPr>
        <w:t>Beatus servus</w:t>
      </w:r>
      <w:r w:rsidR="000F6FC9" w:rsidRPr="0021481A">
        <w:rPr>
          <w:lang w:val="pt-PT"/>
        </w:rPr>
        <w:t xml:space="preserve">. [IM] </w:t>
      </w:r>
      <w:r w:rsidR="000F6FC9" w:rsidRPr="0021481A">
        <w:rPr>
          <w:rStyle w:val="Incipit"/>
          <w:lang w:val="pt-PT"/>
        </w:rPr>
        <w:t>Ite missa est</w:t>
      </w:r>
      <w:r w:rsidR="000F6FC9" w:rsidRPr="0021481A">
        <w:rPr>
          <w:lang w:val="pt-PT"/>
        </w:rPr>
        <w:t>.</w:t>
      </w:r>
    </w:p>
    <w:p w:rsidR="000F6FC9" w:rsidRPr="0021481A" w:rsidRDefault="00C67AFE" w:rsidP="004275F3">
      <w:pPr>
        <w:rPr>
          <w:lang w:val="pt-PT"/>
        </w:rPr>
      </w:pPr>
      <w:r w:rsidRPr="0021481A">
        <w:rPr>
          <w:rStyle w:val="Time1"/>
          <w:lang w:val="pt-PT"/>
        </w:rPr>
        <w:lastRenderedPageBreak/>
        <w:t>[Ad sextam]</w:t>
      </w:r>
      <w:r w:rsidRPr="0021481A">
        <w:rPr>
          <w:lang w:val="pt-PT"/>
        </w:rPr>
        <w:t xml:space="preserve"> </w:t>
      </w:r>
      <w:r w:rsidR="000F6FC9" w:rsidRPr="0021481A">
        <w:rPr>
          <w:lang w:val="pt-PT"/>
        </w:rPr>
        <w:t xml:space="preserve">Deinde sexta cantetur. Hymnus ut supra. AN </w:t>
      </w:r>
      <w:r w:rsidR="000F6FC9" w:rsidRPr="0021481A">
        <w:rPr>
          <w:rStyle w:val="Incipit"/>
          <w:lang w:val="pt-PT"/>
        </w:rPr>
        <w:t>Ideo iureiurando</w:t>
      </w:r>
      <w:r w:rsidR="000F6FC9" w:rsidRPr="0021481A">
        <w:rPr>
          <w:lang w:val="pt-PT"/>
        </w:rPr>
        <w:t xml:space="preserve">. Capitulum ut supra. RB </w:t>
      </w:r>
      <w:r w:rsidR="000F6FC9" w:rsidRPr="0021481A">
        <w:rPr>
          <w:rStyle w:val="Incipit"/>
          <w:lang w:val="pt-PT"/>
        </w:rPr>
        <w:t>Posuisti domine</w:t>
      </w:r>
      <w:r w:rsidR="000F6FC9" w:rsidRPr="0021481A">
        <w:rPr>
          <w:lang w:val="pt-PT"/>
        </w:rPr>
        <w:t xml:space="preserve">. </w:t>
      </w:r>
      <w:r w:rsidR="00C66B30" w:rsidRPr="0021481A">
        <w:rPr>
          <w:lang w:val="pt-PT"/>
        </w:rPr>
        <w:t>VS</w:t>
      </w:r>
      <w:r w:rsidR="000F6FC9" w:rsidRPr="0021481A">
        <w:rPr>
          <w:lang w:val="pt-PT"/>
        </w:rPr>
        <w:t xml:space="preserve"> </w:t>
      </w:r>
      <w:r w:rsidR="000F6FC9" w:rsidRPr="0021481A">
        <w:rPr>
          <w:rStyle w:val="Incipit"/>
          <w:lang w:val="pt-PT"/>
        </w:rPr>
        <w:t>Amavit eum dominus</w:t>
      </w:r>
      <w:r w:rsidR="00B149DF" w:rsidRPr="0021481A">
        <w:rPr>
          <w:lang w:val="pt-PT"/>
        </w:rPr>
        <w:t xml:space="preserve"> minor.</w:t>
      </w:r>
      <w:r w:rsidR="000F6FC9" w:rsidRPr="0021481A">
        <w:rPr>
          <w:lang w:val="pt-PT"/>
        </w:rPr>
        <w:t xml:space="preserve"> Oratio ut supra.</w:t>
      </w:r>
    </w:p>
    <w:p w:rsidR="000F6FC9" w:rsidRPr="0021481A" w:rsidRDefault="000F6FC9" w:rsidP="004275F3">
      <w:pPr>
        <w:rPr>
          <w:lang w:val="pt-PT"/>
        </w:rPr>
      </w:pPr>
      <w:r w:rsidRPr="0021481A">
        <w:rPr>
          <w:rStyle w:val="Time1"/>
          <w:lang w:val="pt-PT"/>
        </w:rPr>
        <w:t>Ad nonam</w:t>
      </w:r>
      <w:r w:rsidRPr="0021481A">
        <w:rPr>
          <w:lang w:val="pt-PT"/>
        </w:rPr>
        <w:t xml:space="preserve"> omnia dicantur ut supra.</w:t>
      </w:r>
    </w:p>
    <w:p w:rsidR="000F6FC9" w:rsidRPr="0021481A" w:rsidRDefault="000F6FC9" w:rsidP="004275F3">
      <w:pPr>
        <w:rPr>
          <w:lang w:val="pt-PT"/>
        </w:rPr>
      </w:pPr>
      <w:r w:rsidRPr="0021481A">
        <w:rPr>
          <w:rStyle w:val="Time1"/>
          <w:lang w:val="pt-PT"/>
        </w:rPr>
        <w:t>Secunda</w:t>
      </w:r>
      <w:r w:rsidR="00C66B30" w:rsidRPr="0021481A">
        <w:rPr>
          <w:rStyle w:val="Time1"/>
          <w:lang w:val="pt-PT"/>
        </w:rPr>
        <w:t>m</w:t>
      </w:r>
      <w:r w:rsidRPr="0021481A">
        <w:rPr>
          <w:rStyle w:val="Time1"/>
          <w:lang w:val="pt-PT"/>
        </w:rPr>
        <w:t xml:space="preserve"> vespera</w:t>
      </w:r>
      <w:r w:rsidR="00C66B30" w:rsidRPr="0021481A">
        <w:rPr>
          <w:rStyle w:val="Time1"/>
          <w:lang w:val="pt-PT"/>
        </w:rPr>
        <w:t>m</w:t>
      </w:r>
      <w:r w:rsidRPr="0021481A">
        <w:rPr>
          <w:lang w:val="pt-PT"/>
        </w:rPr>
        <w:t xml:space="preserve"> non obtinebunt propter circumcisionem domini, quae in secunda vespera celebratur.</w:t>
      </w:r>
    </w:p>
    <w:p w:rsidR="000F6FC9" w:rsidRPr="0021481A" w:rsidRDefault="000F6FC9" w:rsidP="004275F3">
      <w:pPr>
        <w:pStyle w:val="Titolo1"/>
        <w:rPr>
          <w:lang w:val="pt-PT"/>
        </w:rPr>
      </w:pPr>
      <w:r w:rsidRPr="0021481A">
        <w:rPr>
          <w:lang w:val="pt-PT"/>
        </w:rPr>
        <w:t>IN OCTAVA NATIVITATIS DOMINI</w:t>
      </w:r>
    </w:p>
    <w:p w:rsidR="000F6FC9" w:rsidRPr="0021481A" w:rsidRDefault="000F6FC9" w:rsidP="004275F3">
      <w:pPr>
        <w:rPr>
          <w:lang w:val="pt-PT"/>
        </w:rPr>
      </w:pPr>
      <w:r w:rsidRPr="0021481A">
        <w:rPr>
          <w:rStyle w:val="Time1"/>
          <w:lang w:val="pt-PT"/>
        </w:rPr>
        <w:t>Ad vesperas</w:t>
      </w:r>
      <w:r w:rsidRPr="0021481A">
        <w:rPr>
          <w:lang w:val="pt-PT"/>
        </w:rPr>
        <w:t xml:space="preserve"> AN </w:t>
      </w:r>
      <w:r w:rsidRPr="0021481A">
        <w:rPr>
          <w:rStyle w:val="Incipit"/>
          <w:lang w:val="pt-PT"/>
        </w:rPr>
        <w:t>Tecum principium</w:t>
      </w:r>
      <w:r w:rsidRPr="0021481A">
        <w:rPr>
          <w:lang w:val="pt-PT"/>
        </w:rPr>
        <w:t xml:space="preserve">. </w:t>
      </w:r>
      <w:r w:rsidRPr="0021481A">
        <w:rPr>
          <w:lang w:val="fr-FR"/>
        </w:rPr>
        <w:t xml:space="preserve">PS </w:t>
      </w:r>
      <w:r w:rsidRPr="0021481A">
        <w:rPr>
          <w:rStyle w:val="Incipit"/>
          <w:lang w:val="fr-FR"/>
        </w:rPr>
        <w:t>Dixit dominus</w:t>
      </w:r>
      <w:r w:rsidRPr="0021481A">
        <w:rPr>
          <w:lang w:val="fr-FR"/>
        </w:rPr>
        <w:t xml:space="preserve">. Capitulum de nativitate domini. </w:t>
      </w:r>
      <w:r w:rsidRPr="0021481A">
        <w:rPr>
          <w:lang w:val="pt-PT"/>
        </w:rPr>
        <w:t xml:space="preserve">HY </w:t>
      </w:r>
      <w:r w:rsidRPr="0021481A">
        <w:rPr>
          <w:rStyle w:val="Incipit"/>
          <w:lang w:val="pt-PT"/>
        </w:rPr>
        <w:t>A solis ortu</w:t>
      </w:r>
      <w:r w:rsidRPr="0021481A">
        <w:rPr>
          <w:lang w:val="pt-PT"/>
        </w:rPr>
        <w:t xml:space="preserve">. VS </w:t>
      </w:r>
      <w:r w:rsidRPr="0021481A">
        <w:rPr>
          <w:rStyle w:val="Incipit"/>
          <w:lang w:val="pt-PT"/>
        </w:rPr>
        <w:t>Tecum principium</w:t>
      </w:r>
      <w:r w:rsidRPr="0021481A">
        <w:rPr>
          <w:lang w:val="pt-PT"/>
        </w:rPr>
        <w:t xml:space="preserve">. (49va) </w:t>
      </w:r>
      <w:r w:rsidR="007E5454" w:rsidRPr="0021481A">
        <w:rPr>
          <w:lang w:val="pt-PT"/>
        </w:rPr>
        <w:t xml:space="preserve">AM </w:t>
      </w:r>
      <w:r w:rsidRPr="0021481A">
        <w:rPr>
          <w:rStyle w:val="Incipit"/>
          <w:lang w:val="pt-PT"/>
        </w:rPr>
        <w:t>Magnum hereditatis mysterium</w:t>
      </w:r>
      <w:r w:rsidRPr="0021481A">
        <w:rPr>
          <w:lang w:val="pt-PT"/>
        </w:rPr>
        <w:t xml:space="preserve">. OR </w:t>
      </w:r>
      <w:r w:rsidRPr="0021481A">
        <w:rPr>
          <w:rStyle w:val="Incipit"/>
          <w:lang w:val="pt-PT"/>
        </w:rPr>
        <w:t>Concede quaesumus</w:t>
      </w:r>
      <w:r w:rsidRPr="0021481A">
        <w:rPr>
          <w:lang w:val="pt-PT"/>
        </w:rPr>
        <w:t>. Deinde suffragia.</w:t>
      </w:r>
    </w:p>
    <w:p w:rsidR="000F6FC9" w:rsidRPr="0021481A" w:rsidRDefault="000F6FC9" w:rsidP="004275F3">
      <w:pPr>
        <w:rPr>
          <w:lang w:val="pt-PT"/>
        </w:rPr>
      </w:pPr>
      <w:r w:rsidRPr="0021481A">
        <w:rPr>
          <w:rStyle w:val="Time1"/>
          <w:lang w:val="pt-PT"/>
        </w:rPr>
        <w:t>Completorium</w:t>
      </w:r>
      <w:r w:rsidRPr="0021481A">
        <w:rPr>
          <w:lang w:val="pt-PT"/>
        </w:rPr>
        <w:t xml:space="preserve"> ut supra.</w:t>
      </w:r>
    </w:p>
    <w:p w:rsidR="000F6FC9" w:rsidRPr="0021481A" w:rsidRDefault="000F6FC9" w:rsidP="004275F3">
      <w:pPr>
        <w:rPr>
          <w:lang w:val="pt-PT"/>
        </w:rPr>
      </w:pPr>
      <w:r w:rsidRPr="0021481A">
        <w:rPr>
          <w:rStyle w:val="Time1"/>
          <w:lang w:val="pt-PT"/>
        </w:rPr>
        <w:t>Ad matutinam</w:t>
      </w:r>
      <w:r w:rsidRPr="0021481A">
        <w:rPr>
          <w:lang w:val="pt-PT"/>
        </w:rPr>
        <w:t xml:space="preserve"> INV </w:t>
      </w:r>
      <w:r w:rsidRPr="0021481A">
        <w:rPr>
          <w:rStyle w:val="Incipit"/>
          <w:lang w:val="pt-PT"/>
        </w:rPr>
        <w:t>C</w:t>
      </w:r>
      <w:r w:rsidR="007B0568" w:rsidRPr="0021481A">
        <w:rPr>
          <w:rStyle w:val="Incipit"/>
          <w:lang w:val="pt-PT"/>
        </w:rPr>
        <w:t>hristus natus est nobis</w:t>
      </w:r>
      <w:r w:rsidR="007B0568" w:rsidRPr="0021481A">
        <w:rPr>
          <w:lang w:val="pt-PT"/>
        </w:rPr>
        <w:t xml:space="preserve">. [PS] </w:t>
      </w:r>
      <w:r w:rsidR="007B0568" w:rsidRPr="0021481A">
        <w:rPr>
          <w:rStyle w:val="Incipit"/>
          <w:lang w:val="pt-PT"/>
        </w:rPr>
        <w:t>Venite exultemus</w:t>
      </w:r>
      <w:r w:rsidR="007B0568" w:rsidRPr="0021481A">
        <w:rPr>
          <w:lang w:val="pt-PT"/>
        </w:rPr>
        <w:t>.</w:t>
      </w:r>
    </w:p>
    <w:p w:rsidR="007B0568" w:rsidRPr="0021481A" w:rsidRDefault="007B0568" w:rsidP="004275F3">
      <w:pPr>
        <w:rPr>
          <w:lang w:val="it-IT"/>
        </w:rPr>
      </w:pPr>
      <w:r w:rsidRPr="0021481A">
        <w:rPr>
          <w:rStyle w:val="Time2"/>
          <w:lang w:val="pt-PT"/>
        </w:rPr>
        <w:t>In primo nocturno</w:t>
      </w:r>
      <w:r w:rsidRPr="0021481A">
        <w:rPr>
          <w:lang w:val="pt-PT"/>
        </w:rPr>
        <w:t xml:space="preserve"> AN </w:t>
      </w:r>
      <w:r w:rsidRPr="0021481A">
        <w:rPr>
          <w:rStyle w:val="Incipit"/>
          <w:lang w:val="pt-PT"/>
        </w:rPr>
        <w:t>Dominus dixit</w:t>
      </w:r>
      <w:r w:rsidRPr="0021481A">
        <w:rPr>
          <w:lang w:val="pt-PT"/>
        </w:rPr>
        <w:t xml:space="preserve">. PS </w:t>
      </w:r>
      <w:r w:rsidRPr="0021481A">
        <w:rPr>
          <w:rStyle w:val="Incipit"/>
          <w:lang w:val="pt-PT"/>
        </w:rPr>
        <w:t>Quare fremuerunt gentes</w:t>
      </w:r>
      <w:r w:rsidRPr="0021481A">
        <w:rPr>
          <w:lang w:val="pt-PT"/>
        </w:rPr>
        <w:t xml:space="preserve">. AN </w:t>
      </w:r>
      <w:r w:rsidRPr="0021481A">
        <w:rPr>
          <w:rStyle w:val="Incipit"/>
          <w:lang w:val="pt-PT"/>
        </w:rPr>
        <w:t>In sole posuit</w:t>
      </w:r>
      <w:r w:rsidRPr="0021481A">
        <w:rPr>
          <w:lang w:val="pt-PT"/>
        </w:rPr>
        <w:t xml:space="preserve">. PS </w:t>
      </w:r>
      <w:r w:rsidRPr="0021481A">
        <w:rPr>
          <w:rStyle w:val="Incipit"/>
          <w:lang w:val="pt-PT"/>
        </w:rPr>
        <w:t>Caeli enarrant</w:t>
      </w:r>
      <w:r w:rsidRPr="0021481A">
        <w:rPr>
          <w:lang w:val="pt-PT"/>
        </w:rPr>
        <w:t xml:space="preserve">. AN </w:t>
      </w:r>
      <w:r w:rsidRPr="0021481A">
        <w:rPr>
          <w:rStyle w:val="Incipit"/>
          <w:lang w:val="pt-PT"/>
        </w:rPr>
        <w:t>Elevamini portae</w:t>
      </w:r>
      <w:r w:rsidRPr="0021481A">
        <w:rPr>
          <w:lang w:val="pt-PT"/>
        </w:rPr>
        <w:t xml:space="preserve">. PS </w:t>
      </w:r>
      <w:r w:rsidRPr="0021481A">
        <w:rPr>
          <w:rStyle w:val="Incipit"/>
          <w:lang w:val="pt-PT"/>
        </w:rPr>
        <w:t>Domini est terra</w:t>
      </w:r>
      <w:r w:rsidRPr="0021481A">
        <w:rPr>
          <w:lang w:val="pt-PT"/>
        </w:rPr>
        <w:t xml:space="preserve">. VS </w:t>
      </w:r>
      <w:r w:rsidRPr="0021481A">
        <w:rPr>
          <w:rStyle w:val="Incipit"/>
          <w:lang w:val="pt-PT"/>
        </w:rPr>
        <w:t>Tamquam sponsus</w:t>
      </w:r>
      <w:r w:rsidRPr="0021481A">
        <w:rPr>
          <w:lang w:val="pt-PT"/>
        </w:rPr>
        <w:t xml:space="preserve">. Legitur LS </w:t>
      </w:r>
      <w:r w:rsidRPr="0021481A">
        <w:rPr>
          <w:rStyle w:val="Incipit"/>
          <w:lang w:val="pt-PT"/>
        </w:rPr>
        <w:t>Quamquam non dubitem frat</w:t>
      </w:r>
      <w:r w:rsidR="00B149DF" w:rsidRPr="0021481A">
        <w:rPr>
          <w:rStyle w:val="Incipit"/>
          <w:lang w:val="pt-PT"/>
        </w:rPr>
        <w:t>r</w:t>
      </w:r>
      <w:r w:rsidRPr="0021481A">
        <w:rPr>
          <w:rStyle w:val="Incipit"/>
          <w:lang w:val="pt-PT"/>
        </w:rPr>
        <w:t>es carissimi</w:t>
      </w:r>
      <w:r w:rsidRPr="0021481A">
        <w:rPr>
          <w:lang w:val="pt-PT"/>
        </w:rPr>
        <w:t xml:space="preserve">. RP </w:t>
      </w:r>
      <w:r w:rsidRPr="0021481A">
        <w:rPr>
          <w:rStyle w:val="Incipit"/>
          <w:lang w:val="pt-PT"/>
        </w:rPr>
        <w:t>Hodie nobis</w:t>
      </w:r>
      <w:r w:rsidRPr="0021481A">
        <w:rPr>
          <w:lang w:val="pt-PT"/>
        </w:rPr>
        <w:t xml:space="preserve">. </w:t>
      </w:r>
      <w:r w:rsidRPr="0021481A">
        <w:rPr>
          <w:lang w:val="it-IT"/>
        </w:rPr>
        <w:t>Hac nocte vitatur [RV]</w:t>
      </w:r>
      <w:r w:rsidR="004B2DC9" w:rsidRPr="0021481A">
        <w:rPr>
          <w:lang w:val="it-IT"/>
        </w:rPr>
        <w:t xml:space="preserve"> </w:t>
      </w:r>
      <w:r w:rsidR="004B2DC9" w:rsidRPr="0021481A">
        <w:rPr>
          <w:rStyle w:val="Incipit"/>
          <w:lang w:val="it-IT"/>
        </w:rPr>
        <w:t>Gloria patri</w:t>
      </w:r>
      <w:r w:rsidR="004B2DC9" w:rsidRPr="0021481A">
        <w:rPr>
          <w:lang w:val="it-IT"/>
        </w:rPr>
        <w:t>, nisi in ter</w:t>
      </w:r>
      <w:r w:rsidR="007E5454" w:rsidRPr="0021481A">
        <w:rPr>
          <w:lang w:val="it-IT"/>
        </w:rPr>
        <w:t>t</w:t>
      </w:r>
      <w:r w:rsidR="004B2DC9" w:rsidRPr="0021481A">
        <w:rPr>
          <w:lang w:val="it-IT"/>
        </w:rPr>
        <w:t xml:space="preserve">io responsorio. RP </w:t>
      </w:r>
      <w:r w:rsidR="004B2DC9" w:rsidRPr="0021481A">
        <w:rPr>
          <w:rStyle w:val="Incipit"/>
          <w:lang w:val="it-IT"/>
        </w:rPr>
        <w:t>Hodie nobis de caelo</w:t>
      </w:r>
      <w:r w:rsidR="004B2DC9" w:rsidRPr="0021481A">
        <w:rPr>
          <w:lang w:val="it-IT"/>
        </w:rPr>
        <w:t xml:space="preserve">. RP </w:t>
      </w:r>
      <w:r w:rsidR="004B2DC9" w:rsidRPr="0021481A">
        <w:rPr>
          <w:rStyle w:val="Incipit"/>
          <w:lang w:val="it-IT"/>
        </w:rPr>
        <w:t>Descendit de caelis</w:t>
      </w:r>
      <w:r w:rsidR="004B2DC9" w:rsidRPr="0021481A">
        <w:rPr>
          <w:lang w:val="it-IT"/>
        </w:rPr>
        <w:t xml:space="preserve">. Iste sic (49vb) cantatur RV </w:t>
      </w:r>
      <w:r w:rsidR="004B2DC9" w:rsidRPr="0021481A">
        <w:rPr>
          <w:rStyle w:val="Incipit"/>
          <w:lang w:val="it-IT"/>
        </w:rPr>
        <w:t>Tamquam sponsus</w:t>
      </w:r>
      <w:r w:rsidR="004B2DC9" w:rsidRPr="0021481A">
        <w:rPr>
          <w:lang w:val="it-IT"/>
        </w:rPr>
        <w:t xml:space="preserve"> cum [RV] </w:t>
      </w:r>
      <w:r w:rsidR="004B2DC9" w:rsidRPr="0021481A">
        <w:rPr>
          <w:rStyle w:val="Incipit"/>
          <w:lang w:val="it-IT"/>
        </w:rPr>
        <w:t>Gloria patri</w:t>
      </w:r>
      <w:r w:rsidR="004B2DC9" w:rsidRPr="0021481A">
        <w:rPr>
          <w:lang w:val="it-IT"/>
        </w:rPr>
        <w:t>.</w:t>
      </w:r>
    </w:p>
    <w:p w:rsidR="004B2DC9" w:rsidRPr="0021481A" w:rsidRDefault="004B2DC9" w:rsidP="004275F3">
      <w:pPr>
        <w:rPr>
          <w:lang w:val="pt-PT"/>
        </w:rPr>
      </w:pPr>
      <w:r w:rsidRPr="0021481A">
        <w:rPr>
          <w:rStyle w:val="Time2"/>
          <w:lang w:val="pt-PT"/>
        </w:rPr>
        <w:t>In secundo nocturno</w:t>
      </w:r>
      <w:r w:rsidRPr="0021481A">
        <w:rPr>
          <w:lang w:val="pt-PT"/>
        </w:rPr>
        <w:t xml:space="preserve"> AN </w:t>
      </w:r>
      <w:r w:rsidRPr="0021481A">
        <w:rPr>
          <w:rStyle w:val="Incipit"/>
          <w:lang w:val="pt-PT"/>
        </w:rPr>
        <w:t>Speciosus forma</w:t>
      </w:r>
      <w:r w:rsidRPr="0021481A">
        <w:rPr>
          <w:lang w:val="pt-PT"/>
        </w:rPr>
        <w:t xml:space="preserve">. PS </w:t>
      </w:r>
      <w:r w:rsidRPr="0021481A">
        <w:rPr>
          <w:rStyle w:val="Incipit"/>
          <w:lang w:val="pt-PT"/>
        </w:rPr>
        <w:t>Eructavit cor meum</w:t>
      </w:r>
      <w:r w:rsidRPr="0021481A">
        <w:rPr>
          <w:lang w:val="pt-PT"/>
        </w:rPr>
        <w:t xml:space="preserve">. AN </w:t>
      </w:r>
      <w:r w:rsidRPr="0021481A">
        <w:rPr>
          <w:rStyle w:val="Incipit"/>
          <w:lang w:val="pt-PT"/>
        </w:rPr>
        <w:t>Veritas de terra orta est</w:t>
      </w:r>
      <w:r w:rsidRPr="0021481A">
        <w:rPr>
          <w:lang w:val="pt-PT"/>
        </w:rPr>
        <w:t xml:space="preserve">. PS </w:t>
      </w:r>
      <w:r w:rsidRPr="0021481A">
        <w:rPr>
          <w:rStyle w:val="Incipit"/>
          <w:lang w:val="pt-PT"/>
        </w:rPr>
        <w:t>Benedixisti domine terram</w:t>
      </w:r>
      <w:r w:rsidRPr="0021481A">
        <w:rPr>
          <w:lang w:val="pt-PT"/>
        </w:rPr>
        <w:t xml:space="preserve">. AN </w:t>
      </w:r>
      <w:r w:rsidRPr="0021481A">
        <w:rPr>
          <w:rStyle w:val="Incipit"/>
          <w:lang w:val="pt-PT"/>
        </w:rPr>
        <w:t>Homo natus</w:t>
      </w:r>
      <w:r w:rsidR="00B149DF" w:rsidRPr="0021481A">
        <w:rPr>
          <w:rStyle w:val="Incipit"/>
          <w:lang w:val="pt-PT"/>
        </w:rPr>
        <w:t xml:space="preserve"> est</w:t>
      </w:r>
      <w:r w:rsidRPr="0021481A">
        <w:rPr>
          <w:lang w:val="pt-PT"/>
        </w:rPr>
        <w:t xml:space="preserve">. PS </w:t>
      </w:r>
      <w:r w:rsidRPr="0021481A">
        <w:rPr>
          <w:rStyle w:val="Incipit"/>
          <w:lang w:val="pt-PT"/>
        </w:rPr>
        <w:t>Fundamenta</w:t>
      </w:r>
      <w:r w:rsidRPr="0021481A">
        <w:rPr>
          <w:lang w:val="pt-PT"/>
        </w:rPr>
        <w:t xml:space="preserve">. VS </w:t>
      </w:r>
      <w:r w:rsidRPr="0021481A">
        <w:rPr>
          <w:rStyle w:val="Incipit"/>
          <w:lang w:val="pt-PT"/>
        </w:rPr>
        <w:t>Notum fecit dominus</w:t>
      </w:r>
      <w:r w:rsidRPr="0021481A">
        <w:rPr>
          <w:lang w:val="pt-PT"/>
        </w:rPr>
        <w:t>. Item sermo legitur ut supra. Si ille non</w:t>
      </w:r>
      <w:r w:rsidR="00391BD3" w:rsidRPr="0021481A">
        <w:rPr>
          <w:lang w:val="pt-PT"/>
        </w:rPr>
        <w:t xml:space="preserve"> sufficit legitur alius LS </w:t>
      </w:r>
      <w:r w:rsidR="00391BD3" w:rsidRPr="0021481A">
        <w:rPr>
          <w:rStyle w:val="Incipit"/>
          <w:lang w:val="pt-PT"/>
        </w:rPr>
        <w:t>Quod</w:t>
      </w:r>
      <w:r w:rsidRPr="0021481A">
        <w:rPr>
          <w:rStyle w:val="Incipit"/>
          <w:lang w:val="pt-PT"/>
        </w:rPr>
        <w:t xml:space="preserve"> mortuus est Christus</w:t>
      </w:r>
      <w:r w:rsidRPr="0021481A">
        <w:rPr>
          <w:lang w:val="pt-PT"/>
        </w:rPr>
        <w:t xml:space="preserve">, vel alius [LS] </w:t>
      </w:r>
      <w:r w:rsidRPr="0021481A">
        <w:rPr>
          <w:rStyle w:val="Incipit"/>
          <w:lang w:val="pt-PT"/>
        </w:rPr>
        <w:t>Circumciditur itaque puer</w:t>
      </w:r>
      <w:r w:rsidRPr="0021481A">
        <w:rPr>
          <w:lang w:val="pt-PT"/>
        </w:rPr>
        <w:t xml:space="preserve"> cum responsorio [RP] </w:t>
      </w:r>
      <w:r w:rsidRPr="0021481A">
        <w:rPr>
          <w:rStyle w:val="Incipit"/>
          <w:lang w:val="pt-PT"/>
        </w:rPr>
        <w:t>Quem vidistis pastores</w:t>
      </w:r>
      <w:r w:rsidRPr="0021481A">
        <w:rPr>
          <w:lang w:val="pt-PT"/>
        </w:rPr>
        <w:t xml:space="preserve">. RP </w:t>
      </w:r>
      <w:r w:rsidRPr="0021481A">
        <w:rPr>
          <w:rStyle w:val="Incipit"/>
          <w:lang w:val="pt-PT"/>
        </w:rPr>
        <w:t>O magnum mysterium</w:t>
      </w:r>
      <w:r w:rsidRPr="0021481A">
        <w:rPr>
          <w:lang w:val="pt-PT"/>
        </w:rPr>
        <w:t xml:space="preserve">. RP </w:t>
      </w:r>
      <w:r w:rsidR="00391BD3" w:rsidRPr="0021481A">
        <w:rPr>
          <w:rStyle w:val="Incipit"/>
          <w:lang w:val="pt-PT"/>
        </w:rPr>
        <w:t>Beata d</w:t>
      </w:r>
      <w:r w:rsidRPr="0021481A">
        <w:rPr>
          <w:rStyle w:val="Incipit"/>
          <w:lang w:val="pt-PT"/>
        </w:rPr>
        <w:t>e</w:t>
      </w:r>
      <w:r w:rsidR="00391BD3" w:rsidRPr="0021481A">
        <w:rPr>
          <w:rStyle w:val="Incipit"/>
          <w:lang w:val="pt-PT"/>
        </w:rPr>
        <w:t>i</w:t>
      </w:r>
      <w:r w:rsidRPr="0021481A">
        <w:rPr>
          <w:rStyle w:val="Incipit"/>
          <w:lang w:val="pt-PT"/>
        </w:rPr>
        <w:t xml:space="preserve"> genitrix</w:t>
      </w:r>
      <w:r w:rsidRPr="0021481A">
        <w:rPr>
          <w:lang w:val="pt-PT"/>
        </w:rPr>
        <w:t>.</w:t>
      </w:r>
    </w:p>
    <w:p w:rsidR="004B2DC9" w:rsidRPr="0021481A" w:rsidRDefault="004B2DC9" w:rsidP="004275F3">
      <w:pPr>
        <w:rPr>
          <w:lang w:val="pt-PT"/>
        </w:rPr>
      </w:pPr>
      <w:r w:rsidRPr="0021481A">
        <w:rPr>
          <w:rStyle w:val="Time2"/>
          <w:lang w:val="pt-PT"/>
        </w:rPr>
        <w:t>In ter</w:t>
      </w:r>
      <w:r w:rsidR="00CB348C" w:rsidRPr="0021481A">
        <w:rPr>
          <w:rStyle w:val="Time2"/>
          <w:lang w:val="pt-PT"/>
        </w:rPr>
        <w:t>t</w:t>
      </w:r>
      <w:r w:rsidRPr="0021481A">
        <w:rPr>
          <w:rStyle w:val="Time2"/>
          <w:lang w:val="pt-PT"/>
        </w:rPr>
        <w:t>io nocturno</w:t>
      </w:r>
      <w:r w:rsidRPr="0021481A">
        <w:rPr>
          <w:lang w:val="pt-PT"/>
        </w:rPr>
        <w:t xml:space="preserve"> AN </w:t>
      </w:r>
      <w:r w:rsidRPr="0021481A">
        <w:rPr>
          <w:rStyle w:val="Incipit"/>
          <w:lang w:val="pt-PT"/>
        </w:rPr>
        <w:t>Exultabunt (50ra) omnia</w:t>
      </w:r>
      <w:r w:rsidR="00391BD3" w:rsidRPr="0021481A">
        <w:rPr>
          <w:lang w:val="pt-PT"/>
        </w:rPr>
        <w:t xml:space="preserve">. </w:t>
      </w:r>
      <w:r w:rsidR="00391BD3" w:rsidRPr="0021481A">
        <w:rPr>
          <w:lang w:val="fr-FR"/>
        </w:rPr>
        <w:t xml:space="preserve">PS </w:t>
      </w:r>
      <w:r w:rsidR="00391BD3" w:rsidRPr="0021481A">
        <w:rPr>
          <w:rStyle w:val="Incipit"/>
          <w:lang w:val="fr-FR"/>
        </w:rPr>
        <w:t>Can</w:t>
      </w:r>
      <w:r w:rsidRPr="0021481A">
        <w:rPr>
          <w:rStyle w:val="Incipit"/>
          <w:lang w:val="fr-FR"/>
        </w:rPr>
        <w:t>tate</w:t>
      </w:r>
      <w:r w:rsidRPr="0021481A">
        <w:rPr>
          <w:lang w:val="fr-FR"/>
        </w:rPr>
        <w:t xml:space="preserve"> primum. AN </w:t>
      </w:r>
      <w:r w:rsidRPr="0021481A">
        <w:rPr>
          <w:rStyle w:val="Incipit"/>
          <w:lang w:val="fr-FR"/>
        </w:rPr>
        <w:t>In principio et ante</w:t>
      </w:r>
      <w:r w:rsidRPr="0021481A">
        <w:rPr>
          <w:lang w:val="fr-FR"/>
        </w:rPr>
        <w:t xml:space="preserve">. PS </w:t>
      </w:r>
      <w:r w:rsidRPr="0021481A">
        <w:rPr>
          <w:rStyle w:val="Incipit"/>
          <w:lang w:val="fr-FR"/>
        </w:rPr>
        <w:t>Dominus regnavit exultet</w:t>
      </w:r>
      <w:r w:rsidRPr="0021481A">
        <w:rPr>
          <w:lang w:val="fr-FR"/>
        </w:rPr>
        <w:t xml:space="preserve">. AN </w:t>
      </w:r>
      <w:r w:rsidRPr="0021481A">
        <w:rPr>
          <w:rStyle w:val="Incipit"/>
          <w:lang w:val="fr-FR"/>
        </w:rPr>
        <w:t>Notum fecit dominus</w:t>
      </w:r>
      <w:r w:rsidRPr="0021481A">
        <w:rPr>
          <w:lang w:val="fr-FR"/>
        </w:rPr>
        <w:t xml:space="preserve">. PS </w:t>
      </w:r>
      <w:r w:rsidRPr="0021481A">
        <w:rPr>
          <w:rStyle w:val="Incipit"/>
          <w:lang w:val="fr-FR"/>
        </w:rPr>
        <w:t>Cantate</w:t>
      </w:r>
      <w:r w:rsidRPr="0021481A">
        <w:rPr>
          <w:lang w:val="fr-FR"/>
        </w:rPr>
        <w:t xml:space="preserve"> secundum. VS </w:t>
      </w:r>
      <w:r w:rsidRPr="0021481A">
        <w:rPr>
          <w:rStyle w:val="Incipit"/>
          <w:lang w:val="fr-FR"/>
        </w:rPr>
        <w:t>Speciosus forma</w:t>
      </w:r>
      <w:r w:rsidRPr="0021481A">
        <w:rPr>
          <w:lang w:val="fr-FR"/>
        </w:rPr>
        <w:t xml:space="preserve">. Legitur EV </w:t>
      </w:r>
      <w:r w:rsidRPr="0021481A">
        <w:rPr>
          <w:rStyle w:val="Incipit"/>
          <w:lang w:val="fr-FR"/>
        </w:rPr>
        <w:t>Postquam consumati sunt sunt</w:t>
      </w:r>
      <w:r w:rsidRPr="0021481A">
        <w:rPr>
          <w:lang w:val="fr-FR"/>
        </w:rPr>
        <w:t xml:space="preserve">. RP </w:t>
      </w:r>
      <w:r w:rsidRPr="0021481A">
        <w:rPr>
          <w:rStyle w:val="Incipit"/>
          <w:lang w:val="fr-FR"/>
        </w:rPr>
        <w:t>Sancta et immaculata</w:t>
      </w:r>
      <w:r w:rsidRPr="0021481A">
        <w:rPr>
          <w:lang w:val="fr-FR"/>
        </w:rPr>
        <w:t xml:space="preserve">. </w:t>
      </w:r>
      <w:r w:rsidRPr="0021481A">
        <w:rPr>
          <w:lang w:val="pt-PT"/>
        </w:rPr>
        <w:t xml:space="preserve">RP </w:t>
      </w:r>
      <w:r w:rsidRPr="0021481A">
        <w:rPr>
          <w:rStyle w:val="Incipit"/>
          <w:lang w:val="pt-PT"/>
        </w:rPr>
        <w:t>Beata viscera</w:t>
      </w:r>
      <w:r w:rsidRPr="0021481A">
        <w:rPr>
          <w:lang w:val="pt-PT"/>
        </w:rPr>
        <w:t xml:space="preserve">. RP </w:t>
      </w:r>
      <w:r w:rsidRPr="0021481A">
        <w:rPr>
          <w:rStyle w:val="Incipit"/>
          <w:lang w:val="pt-PT"/>
        </w:rPr>
        <w:t>Verbum caro</w:t>
      </w:r>
      <w:r w:rsidRPr="0021481A">
        <w:rPr>
          <w:lang w:val="pt-PT"/>
        </w:rPr>
        <w:t xml:space="preserve">. RV </w:t>
      </w:r>
      <w:r w:rsidRPr="0021481A">
        <w:rPr>
          <w:rStyle w:val="Incipit"/>
          <w:lang w:val="pt-PT"/>
        </w:rPr>
        <w:t>Puer natus est</w:t>
      </w:r>
      <w:r w:rsidRPr="0021481A">
        <w:rPr>
          <w:lang w:val="pt-PT"/>
        </w:rPr>
        <w:t xml:space="preserve">. RV </w:t>
      </w:r>
      <w:r w:rsidRPr="0021481A">
        <w:rPr>
          <w:rStyle w:val="Incipit"/>
          <w:lang w:val="pt-PT"/>
        </w:rPr>
        <w:t>Gloria patri</w:t>
      </w:r>
      <w:r w:rsidRPr="0021481A">
        <w:rPr>
          <w:lang w:val="pt-PT"/>
        </w:rPr>
        <w:t xml:space="preserve">. [TD] </w:t>
      </w:r>
      <w:r w:rsidRPr="0021481A">
        <w:rPr>
          <w:rStyle w:val="Incipit"/>
          <w:lang w:val="pt-PT"/>
        </w:rPr>
        <w:t>Te deum laudamus</w:t>
      </w:r>
      <w:r w:rsidRPr="0021481A">
        <w:rPr>
          <w:lang w:val="pt-PT"/>
        </w:rPr>
        <w:t>.</w:t>
      </w:r>
    </w:p>
    <w:p w:rsidR="00701746" w:rsidRPr="0021481A" w:rsidRDefault="004B2DC9" w:rsidP="004275F3">
      <w:pPr>
        <w:rPr>
          <w:lang w:val="pt-PT"/>
        </w:rPr>
      </w:pPr>
      <w:r w:rsidRPr="0021481A">
        <w:rPr>
          <w:rStyle w:val="Time1"/>
          <w:lang w:val="pt-PT"/>
        </w:rPr>
        <w:t>Ad laudes</w:t>
      </w:r>
      <w:r w:rsidRPr="0021481A">
        <w:rPr>
          <w:lang w:val="pt-PT"/>
        </w:rPr>
        <w:t xml:space="preserve"> AN </w:t>
      </w:r>
      <w:r w:rsidRPr="0021481A">
        <w:rPr>
          <w:rStyle w:val="Incipit"/>
          <w:lang w:val="pt-PT"/>
        </w:rPr>
        <w:t>O admirabile</w:t>
      </w:r>
      <w:r w:rsidRPr="0021481A">
        <w:rPr>
          <w:lang w:val="pt-PT"/>
        </w:rPr>
        <w:t xml:space="preserve">. </w:t>
      </w:r>
      <w:r w:rsidRPr="0021481A">
        <w:rPr>
          <w:lang w:val="fr-FR"/>
        </w:rPr>
        <w:t xml:space="preserve">PS </w:t>
      </w:r>
      <w:r w:rsidRPr="0021481A">
        <w:rPr>
          <w:rStyle w:val="Incipit"/>
          <w:lang w:val="fr-FR"/>
        </w:rPr>
        <w:t>Dominus regnavit</w:t>
      </w:r>
      <w:r w:rsidRPr="0021481A">
        <w:rPr>
          <w:lang w:val="fr-FR"/>
        </w:rPr>
        <w:t xml:space="preserve"> cum ceteris. </w:t>
      </w:r>
      <w:r w:rsidRPr="0021481A">
        <w:rPr>
          <w:lang w:val="pt-PT"/>
        </w:rPr>
        <w:t xml:space="preserve">AN </w:t>
      </w:r>
      <w:r w:rsidRPr="0021481A">
        <w:rPr>
          <w:rStyle w:val="Incipit"/>
          <w:lang w:val="pt-PT"/>
        </w:rPr>
        <w:t>Quando natus est</w:t>
      </w:r>
      <w:r w:rsidR="00341956" w:rsidRPr="0021481A">
        <w:rPr>
          <w:lang w:val="pt-PT"/>
        </w:rPr>
        <w:t xml:space="preserve">. AN </w:t>
      </w:r>
      <w:r w:rsidR="00341956" w:rsidRPr="0021481A">
        <w:rPr>
          <w:rStyle w:val="Incipit"/>
          <w:lang w:val="pt-PT"/>
        </w:rPr>
        <w:t>Rubum quem viderat</w:t>
      </w:r>
      <w:r w:rsidR="00341956" w:rsidRPr="0021481A">
        <w:rPr>
          <w:lang w:val="pt-PT"/>
        </w:rPr>
        <w:t xml:space="preserve">. AN </w:t>
      </w:r>
      <w:r w:rsidR="00341956" w:rsidRPr="0021481A">
        <w:rPr>
          <w:rStyle w:val="Incipit"/>
          <w:lang w:val="pt-PT"/>
        </w:rPr>
        <w:t>Germinabit radix (50rb) Iesse</w:t>
      </w:r>
      <w:r w:rsidR="00341956" w:rsidRPr="0021481A">
        <w:rPr>
          <w:lang w:val="pt-PT"/>
        </w:rPr>
        <w:t xml:space="preserve">. AN </w:t>
      </w:r>
      <w:r w:rsidR="00341956" w:rsidRPr="0021481A">
        <w:rPr>
          <w:rStyle w:val="Incipit"/>
          <w:lang w:val="pt-PT"/>
        </w:rPr>
        <w:t>Ecce Maria</w:t>
      </w:r>
      <w:r w:rsidR="00341956" w:rsidRPr="0021481A">
        <w:rPr>
          <w:lang w:val="pt-PT"/>
        </w:rPr>
        <w:t xml:space="preserve">. CP </w:t>
      </w:r>
      <w:r w:rsidR="00341956" w:rsidRPr="0021481A">
        <w:rPr>
          <w:rStyle w:val="Incipit"/>
          <w:lang w:val="pt-PT"/>
        </w:rPr>
        <w:t>Quod</w:t>
      </w:r>
      <w:r w:rsidR="00701746" w:rsidRPr="0021481A">
        <w:rPr>
          <w:rStyle w:val="Incipit"/>
          <w:lang w:val="pt-PT"/>
        </w:rPr>
        <w:t xml:space="preserve"> impossibile est</w:t>
      </w:r>
      <w:r w:rsidR="00701746" w:rsidRPr="0021481A">
        <w:rPr>
          <w:lang w:val="pt-PT"/>
        </w:rPr>
        <w:t xml:space="preserve">. VS </w:t>
      </w:r>
      <w:r w:rsidR="00701746" w:rsidRPr="0021481A">
        <w:rPr>
          <w:rStyle w:val="Incipit"/>
          <w:lang w:val="pt-PT"/>
        </w:rPr>
        <w:t>Benedictus qui venit</w:t>
      </w:r>
      <w:r w:rsidR="00701746" w:rsidRPr="0021481A">
        <w:rPr>
          <w:lang w:val="pt-PT"/>
        </w:rPr>
        <w:t xml:space="preserve">. AB </w:t>
      </w:r>
      <w:r w:rsidR="00701746" w:rsidRPr="0021481A">
        <w:rPr>
          <w:rStyle w:val="Incipit"/>
          <w:lang w:val="pt-PT"/>
        </w:rPr>
        <w:t>Mirabile mysterium</w:t>
      </w:r>
      <w:r w:rsidR="00701746" w:rsidRPr="0021481A">
        <w:rPr>
          <w:lang w:val="pt-PT"/>
        </w:rPr>
        <w:t xml:space="preserve">. OR </w:t>
      </w:r>
      <w:r w:rsidR="00701746" w:rsidRPr="0021481A">
        <w:rPr>
          <w:rStyle w:val="Incipit"/>
          <w:lang w:val="pt-PT"/>
        </w:rPr>
        <w:t>Concede quaesumus omnipotens deus</w:t>
      </w:r>
      <w:r w:rsidR="00701746" w:rsidRPr="0021481A">
        <w:rPr>
          <w:lang w:val="pt-PT"/>
        </w:rPr>
        <w:t xml:space="preserve">. Deinde AC </w:t>
      </w:r>
      <w:r w:rsidR="00701746" w:rsidRPr="0021481A">
        <w:rPr>
          <w:rStyle w:val="Incipit"/>
          <w:lang w:val="pt-PT"/>
        </w:rPr>
        <w:t>Ecce virgo concepit</w:t>
      </w:r>
      <w:r w:rsidR="00701746" w:rsidRPr="0021481A">
        <w:rPr>
          <w:lang w:val="pt-PT"/>
        </w:rPr>
        <w:t xml:space="preserve">. OR </w:t>
      </w:r>
      <w:r w:rsidR="00701746" w:rsidRPr="0021481A">
        <w:rPr>
          <w:rStyle w:val="Incipit"/>
          <w:lang w:val="pt-PT"/>
        </w:rPr>
        <w:t>Deus qui salutis</w:t>
      </w:r>
      <w:r w:rsidR="00701746" w:rsidRPr="0021481A">
        <w:rPr>
          <w:lang w:val="pt-PT"/>
        </w:rPr>
        <w:t>. Notandum quod per totum annum quandocumque in una die concurrunt duo officia can</w:t>
      </w:r>
      <w:r w:rsidR="00391BD3" w:rsidRPr="0021481A">
        <w:rPr>
          <w:lang w:val="pt-PT"/>
        </w:rPr>
        <w:t>tandum est in priori missa primu</w:t>
      </w:r>
      <w:r w:rsidR="00701746" w:rsidRPr="0021481A">
        <w:rPr>
          <w:lang w:val="pt-PT"/>
        </w:rPr>
        <w:t xml:space="preserve">m officium et totaliter sicut hodie [IN] </w:t>
      </w:r>
      <w:r w:rsidR="00701746" w:rsidRPr="0021481A">
        <w:rPr>
          <w:rStyle w:val="Incipit"/>
          <w:lang w:val="pt-PT"/>
        </w:rPr>
        <w:t>Vultum tuum deprecabuntur</w:t>
      </w:r>
      <w:r w:rsidR="00701746" w:rsidRPr="0021481A">
        <w:rPr>
          <w:lang w:val="pt-PT"/>
        </w:rPr>
        <w:t xml:space="preserve">. Secundum vero in publicam missam ut hodie [IN] </w:t>
      </w:r>
      <w:r w:rsidR="00701746" w:rsidRPr="0021481A">
        <w:rPr>
          <w:rStyle w:val="Incipit"/>
          <w:lang w:val="pt-PT"/>
        </w:rPr>
        <w:t>Puer natus est nobis</w:t>
      </w:r>
      <w:r w:rsidR="00701746" w:rsidRPr="0021481A">
        <w:rPr>
          <w:lang w:val="pt-PT"/>
        </w:rPr>
        <w:t xml:space="preserve">. </w:t>
      </w:r>
    </w:p>
    <w:p w:rsidR="00701746" w:rsidRPr="0021481A" w:rsidRDefault="00701746" w:rsidP="004275F3">
      <w:pPr>
        <w:rPr>
          <w:lang w:val="pt-PT"/>
        </w:rPr>
      </w:pPr>
      <w:r w:rsidRPr="0021481A">
        <w:rPr>
          <w:lang w:val="pt-PT"/>
        </w:rPr>
        <w:t xml:space="preserve">(50va) </w:t>
      </w:r>
      <w:r w:rsidRPr="0021481A">
        <w:rPr>
          <w:rStyle w:val="Time1"/>
          <w:lang w:val="pt-PT"/>
        </w:rPr>
        <w:t>Ad horas</w:t>
      </w:r>
      <w:r w:rsidRPr="0021481A">
        <w:rPr>
          <w:lang w:val="pt-PT"/>
        </w:rPr>
        <w:t xml:space="preserve"> antiphonae $E::et hymnus$ ut supra.</w:t>
      </w:r>
    </w:p>
    <w:p w:rsidR="00701746" w:rsidRPr="0021481A" w:rsidRDefault="00701746" w:rsidP="004275F3">
      <w:pPr>
        <w:rPr>
          <w:lang w:val="it-IT"/>
        </w:rPr>
      </w:pPr>
      <w:r w:rsidRPr="0021481A">
        <w:rPr>
          <w:rStyle w:val="Time1"/>
          <w:lang w:val="it-IT"/>
        </w:rPr>
        <w:t>Ad primam</w:t>
      </w:r>
      <w:r w:rsidRPr="0021481A">
        <w:rPr>
          <w:lang w:val="it-IT"/>
        </w:rPr>
        <w:t xml:space="preserve"> AN </w:t>
      </w:r>
      <w:r w:rsidRPr="0021481A">
        <w:rPr>
          <w:rStyle w:val="Incipit"/>
          <w:lang w:val="it-IT"/>
        </w:rPr>
        <w:t>In principio et ante</w:t>
      </w:r>
      <w:r w:rsidRPr="0021481A">
        <w:rPr>
          <w:lang w:val="it-IT"/>
        </w:rPr>
        <w:t>. Capitulum et oratio ut in die sancto.</w:t>
      </w:r>
    </w:p>
    <w:p w:rsidR="00701746" w:rsidRPr="0021481A" w:rsidRDefault="00701746" w:rsidP="004275F3">
      <w:pPr>
        <w:rPr>
          <w:lang w:val="pt-PT"/>
        </w:rPr>
      </w:pPr>
      <w:r w:rsidRPr="0021481A">
        <w:rPr>
          <w:rStyle w:val="Time1"/>
          <w:lang w:val="it-IT"/>
        </w:rPr>
        <w:t>Ad tertiam</w:t>
      </w:r>
      <w:r w:rsidRPr="0021481A">
        <w:rPr>
          <w:lang w:val="it-IT"/>
        </w:rPr>
        <w:t xml:space="preserve"> AN </w:t>
      </w:r>
      <w:r w:rsidRPr="0021481A">
        <w:rPr>
          <w:rStyle w:val="Incipit"/>
          <w:lang w:val="it-IT"/>
        </w:rPr>
        <w:t>Nato domino</w:t>
      </w:r>
      <w:r w:rsidRPr="0021481A">
        <w:rPr>
          <w:lang w:val="it-IT"/>
        </w:rPr>
        <w:t xml:space="preserve">. Capitulum de nativitate domini. </w:t>
      </w:r>
      <w:r w:rsidRPr="0021481A">
        <w:rPr>
          <w:lang w:val="fr-FR"/>
        </w:rPr>
        <w:t xml:space="preserve">RB </w:t>
      </w:r>
      <w:r w:rsidRPr="0021481A">
        <w:rPr>
          <w:rStyle w:val="Incipit"/>
          <w:lang w:val="fr-FR"/>
        </w:rPr>
        <w:t>Benedictus qui venit</w:t>
      </w:r>
      <w:r w:rsidRPr="0021481A">
        <w:rPr>
          <w:lang w:val="fr-FR"/>
        </w:rPr>
        <w:t xml:space="preserve">. RV </w:t>
      </w:r>
      <w:r w:rsidRPr="0021481A">
        <w:rPr>
          <w:rStyle w:val="Incipit"/>
          <w:lang w:val="fr-FR"/>
        </w:rPr>
        <w:t>Deus dominu</w:t>
      </w:r>
      <w:r w:rsidR="007E5454" w:rsidRPr="0021481A">
        <w:rPr>
          <w:rStyle w:val="Incipit"/>
          <w:lang w:val="fr-FR"/>
        </w:rPr>
        <w:t>s et illuxit</w:t>
      </w:r>
      <w:r w:rsidR="00B149DF" w:rsidRPr="0021481A">
        <w:rPr>
          <w:lang w:val="fr-FR"/>
        </w:rPr>
        <w:t xml:space="preserve">. </w:t>
      </w:r>
      <w:r w:rsidR="007E5454" w:rsidRPr="0021481A">
        <w:rPr>
          <w:lang w:val="pt-PT"/>
        </w:rPr>
        <w:t>VS</w:t>
      </w:r>
      <w:r w:rsidRPr="0021481A">
        <w:rPr>
          <w:lang w:val="pt-PT"/>
        </w:rPr>
        <w:t xml:space="preserve"> </w:t>
      </w:r>
      <w:r w:rsidRPr="0021481A">
        <w:rPr>
          <w:rStyle w:val="Incipit"/>
          <w:lang w:val="pt-PT"/>
        </w:rPr>
        <w:t>Natus est nobis</w:t>
      </w:r>
      <w:r w:rsidR="00B149DF" w:rsidRPr="0021481A">
        <w:rPr>
          <w:lang w:val="pt-PT"/>
        </w:rPr>
        <w:t xml:space="preserve"> minor.</w:t>
      </w:r>
      <w:r w:rsidRPr="0021481A">
        <w:rPr>
          <w:lang w:val="pt-PT"/>
        </w:rPr>
        <w:t xml:space="preserve"> OR </w:t>
      </w:r>
      <w:r w:rsidRPr="0021481A">
        <w:rPr>
          <w:rStyle w:val="Incipit"/>
          <w:lang w:val="pt-PT"/>
        </w:rPr>
        <w:t>Concede quaesumus omnipotens deus</w:t>
      </w:r>
      <w:r w:rsidRPr="0021481A">
        <w:rPr>
          <w:lang w:val="pt-PT"/>
        </w:rPr>
        <w:t xml:space="preserve">. </w:t>
      </w:r>
    </w:p>
    <w:p w:rsidR="004B2DC9" w:rsidRPr="0021481A" w:rsidRDefault="00701746" w:rsidP="004275F3">
      <w:pPr>
        <w:rPr>
          <w:lang w:val="pt-PT"/>
        </w:rPr>
      </w:pPr>
      <w:r w:rsidRPr="0021481A">
        <w:rPr>
          <w:lang w:val="it-IT"/>
        </w:rPr>
        <w:lastRenderedPageBreak/>
        <w:t xml:space="preserve">Deinde cantetur </w:t>
      </w:r>
      <w:r w:rsidRPr="0021481A">
        <w:rPr>
          <w:rStyle w:val="Time1"/>
          <w:lang w:val="it-IT"/>
        </w:rPr>
        <w:t>missa</w:t>
      </w:r>
      <w:r w:rsidRPr="0021481A">
        <w:rPr>
          <w:lang w:val="it-IT"/>
        </w:rPr>
        <w:t xml:space="preserve"> IN </w:t>
      </w:r>
      <w:r w:rsidRPr="0021481A">
        <w:rPr>
          <w:rStyle w:val="Incipit"/>
          <w:lang w:val="it-IT"/>
        </w:rPr>
        <w:t>Puer natus</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w:t>
      </w:r>
      <w:r w:rsidRPr="0021481A">
        <w:rPr>
          <w:lang w:val="it-IT"/>
        </w:rPr>
        <w:t xml:space="preserve">. Una tantum oratio dicitur [OR] </w:t>
      </w:r>
      <w:r w:rsidRPr="0021481A">
        <w:rPr>
          <w:rStyle w:val="Incipit"/>
          <w:lang w:val="it-IT"/>
        </w:rPr>
        <w:t>Concede quaesumus omnipotes deus</w:t>
      </w:r>
      <w:r w:rsidR="00CF20BE" w:rsidRPr="0021481A">
        <w:rPr>
          <w:lang w:val="it-IT"/>
        </w:rPr>
        <w:t>. EP</w:t>
      </w:r>
      <w:r w:rsidRPr="0021481A">
        <w:rPr>
          <w:lang w:val="it-IT"/>
        </w:rPr>
        <w:t xml:space="preserve"> </w:t>
      </w:r>
      <w:r w:rsidR="00CF20BE" w:rsidRPr="0021481A">
        <w:rPr>
          <w:rStyle w:val="Incipit"/>
          <w:lang w:val="it-IT"/>
        </w:rPr>
        <w:t>|Prius enim quam::Priusquam|</w:t>
      </w:r>
      <w:r w:rsidR="00CF20BE" w:rsidRPr="0021481A">
        <w:rPr>
          <w:lang w:val="it-IT"/>
        </w:rPr>
        <w:t xml:space="preserve">. GR </w:t>
      </w:r>
      <w:r w:rsidR="00CF20BE" w:rsidRPr="0021481A">
        <w:rPr>
          <w:rStyle w:val="Incipit"/>
          <w:lang w:val="it-IT"/>
        </w:rPr>
        <w:t>Viderunt omnes</w:t>
      </w:r>
      <w:r w:rsidR="00CF20BE" w:rsidRPr="0021481A">
        <w:rPr>
          <w:lang w:val="it-IT"/>
        </w:rPr>
        <w:t xml:space="preserve">. ALV </w:t>
      </w:r>
      <w:r w:rsidR="00CF20BE" w:rsidRPr="0021481A">
        <w:rPr>
          <w:rStyle w:val="Incipit"/>
          <w:lang w:val="it-IT"/>
        </w:rPr>
        <w:t>Dies (50vb) sanctificatus illuxit</w:t>
      </w:r>
      <w:r w:rsidR="00CF20BE" w:rsidRPr="0021481A">
        <w:rPr>
          <w:lang w:val="it-IT"/>
        </w:rPr>
        <w:t xml:space="preserve">. SE </w:t>
      </w:r>
      <w:r w:rsidR="00CF20BE" w:rsidRPr="0021481A">
        <w:rPr>
          <w:rStyle w:val="Incipit"/>
          <w:lang w:val="it-IT"/>
        </w:rPr>
        <w:t>Eia recolamus laudibus</w:t>
      </w:r>
      <w:r w:rsidR="00391BD3" w:rsidRPr="0021481A">
        <w:rPr>
          <w:lang w:val="it-IT"/>
        </w:rPr>
        <w:t xml:space="preserve">. EV </w:t>
      </w:r>
      <w:r w:rsidR="00391BD3" w:rsidRPr="0021481A">
        <w:rPr>
          <w:rStyle w:val="Incipit"/>
          <w:lang w:val="it-IT"/>
        </w:rPr>
        <w:t>Postqua</w:t>
      </w:r>
      <w:r w:rsidR="00CF20BE" w:rsidRPr="0021481A">
        <w:rPr>
          <w:rStyle w:val="Incipit"/>
          <w:lang w:val="it-IT"/>
        </w:rPr>
        <w:t>m consumati sunt</w:t>
      </w:r>
      <w:r w:rsidR="00CF20BE" w:rsidRPr="0021481A">
        <w:rPr>
          <w:lang w:val="it-IT"/>
        </w:rPr>
        <w:t xml:space="preserve">. [CR] </w:t>
      </w:r>
      <w:r w:rsidR="00CF20BE" w:rsidRPr="0021481A">
        <w:rPr>
          <w:rStyle w:val="Incipit"/>
          <w:lang w:val="it-IT"/>
        </w:rPr>
        <w:t>Credo in unum deum</w:t>
      </w:r>
      <w:r w:rsidR="00CF20BE" w:rsidRPr="0021481A">
        <w:rPr>
          <w:lang w:val="it-IT"/>
        </w:rPr>
        <w:t xml:space="preserve">. OF </w:t>
      </w:r>
      <w:r w:rsidR="00CF20BE" w:rsidRPr="0021481A">
        <w:rPr>
          <w:rStyle w:val="Incipit"/>
          <w:lang w:val="it-IT"/>
        </w:rPr>
        <w:t>Tui sunt caeli</w:t>
      </w:r>
      <w:r w:rsidR="00CF20BE" w:rsidRPr="0021481A">
        <w:rPr>
          <w:lang w:val="it-IT"/>
        </w:rPr>
        <w:t xml:space="preserve">. [VAR] </w:t>
      </w:r>
      <w:r w:rsidR="00CF20BE" w:rsidRPr="0021481A">
        <w:rPr>
          <w:rStyle w:val="Incipit"/>
          <w:lang w:val="it-IT"/>
        </w:rPr>
        <w:t>Communicantes</w:t>
      </w:r>
      <w:r w:rsidR="00CF20BE" w:rsidRPr="0021481A">
        <w:rPr>
          <w:lang w:val="it-IT"/>
        </w:rPr>
        <w:t xml:space="preserve"> hodie omittitur, sed tantum praefatio de nativitate dicatur. [SA] </w:t>
      </w:r>
      <w:r w:rsidR="00CF20BE" w:rsidRPr="0021481A">
        <w:rPr>
          <w:rStyle w:val="Incipit"/>
          <w:lang w:val="it-IT"/>
        </w:rPr>
        <w:t>Sanctus</w:t>
      </w:r>
      <w:r w:rsidR="00391BD3" w:rsidRPr="0021481A">
        <w:rPr>
          <w:lang w:val="it-IT"/>
        </w:rPr>
        <w:t xml:space="preserve"> et [AG] </w:t>
      </w:r>
      <w:r w:rsidR="00391BD3" w:rsidRPr="0021481A">
        <w:rPr>
          <w:rStyle w:val="Incipit"/>
          <w:lang w:val="it-IT"/>
        </w:rPr>
        <w:t>Agnus d</w:t>
      </w:r>
      <w:r w:rsidR="00CF20BE" w:rsidRPr="0021481A">
        <w:rPr>
          <w:rStyle w:val="Incipit"/>
          <w:lang w:val="it-IT"/>
        </w:rPr>
        <w:t>e</w:t>
      </w:r>
      <w:r w:rsidR="00391BD3" w:rsidRPr="0021481A">
        <w:rPr>
          <w:rStyle w:val="Incipit"/>
          <w:lang w:val="it-IT"/>
        </w:rPr>
        <w:t>i</w:t>
      </w:r>
      <w:r w:rsidR="00CF20BE" w:rsidRPr="0021481A">
        <w:rPr>
          <w:lang w:val="it-IT"/>
        </w:rPr>
        <w:t xml:space="preserve"> sollemniter cantentur. </w:t>
      </w:r>
      <w:r w:rsidR="00CF20BE">
        <w:t xml:space="preserve">CO </w:t>
      </w:r>
      <w:r w:rsidR="00CF20BE" w:rsidRPr="00391BD3">
        <w:rPr>
          <w:rStyle w:val="Incipit"/>
        </w:rPr>
        <w:t>Viderunt omnes</w:t>
      </w:r>
      <w:r w:rsidR="00CF20BE">
        <w:t xml:space="preserve">. [IM] </w:t>
      </w:r>
      <w:r w:rsidR="00CF20BE" w:rsidRPr="00391BD3">
        <w:rPr>
          <w:rStyle w:val="Incipit"/>
        </w:rPr>
        <w:t>Ite missa est</w:t>
      </w:r>
      <w:r w:rsidR="00CF20BE">
        <w:t xml:space="preserve">, scilicet [IM] </w:t>
      </w:r>
      <w:r w:rsidR="00CF20BE" w:rsidRPr="00391BD3">
        <w:rPr>
          <w:rStyle w:val="Incipit"/>
        </w:rPr>
        <w:t>Ite</w:t>
      </w:r>
      <w:r w:rsidR="00CF20BE">
        <w:t xml:space="preserve">. </w:t>
      </w:r>
      <w:r w:rsidR="00D27FBB">
        <w:rPr>
          <w:lang w:val="pt-PT"/>
        </w:rPr>
        <w:t>[TP</w:t>
      </w:r>
      <w:r w:rsidR="00CF20BE" w:rsidRPr="0021481A">
        <w:rPr>
          <w:lang w:val="pt-PT"/>
        </w:rPr>
        <w:t xml:space="preserve">] </w:t>
      </w:r>
      <w:r w:rsidR="00CF20BE" w:rsidRPr="0021481A">
        <w:rPr>
          <w:rStyle w:val="Incipit"/>
          <w:lang w:val="pt-PT"/>
        </w:rPr>
        <w:t xml:space="preserve">Deo dignas </w:t>
      </w:r>
      <w:r w:rsidR="00CF20BE" w:rsidRPr="00911240">
        <w:rPr>
          <w:rStyle w:val="Incipit"/>
        </w:rPr>
        <w:t xml:space="preserve">simul </w:t>
      </w:r>
      <w:r w:rsidR="00911240" w:rsidRPr="00911240">
        <w:rPr>
          <w:rStyle w:val="Incipit"/>
        </w:rPr>
        <w:t>|</w:t>
      </w:r>
      <w:r w:rsidR="00CF20BE" w:rsidRPr="00911240">
        <w:rPr>
          <w:rStyle w:val="Incipit"/>
        </w:rPr>
        <w:t>omnes</w:t>
      </w:r>
      <w:r w:rsidR="00911240" w:rsidRPr="00911240">
        <w:rPr>
          <w:rStyle w:val="Incipit"/>
        </w:rPr>
        <w:t>::omnia|</w:t>
      </w:r>
      <w:r w:rsidR="00CF20BE" w:rsidRPr="0021481A">
        <w:rPr>
          <w:lang w:val="pt-PT"/>
        </w:rPr>
        <w:t>.</w:t>
      </w:r>
    </w:p>
    <w:p w:rsidR="00CF20BE" w:rsidRPr="0021481A" w:rsidRDefault="006E1177" w:rsidP="004275F3">
      <w:pPr>
        <w:rPr>
          <w:lang w:val="pt-PT"/>
        </w:rPr>
      </w:pPr>
      <w:r w:rsidRPr="0021481A">
        <w:rPr>
          <w:rStyle w:val="Time1"/>
          <w:lang w:val="pt-PT"/>
        </w:rPr>
        <w:t>Sexta et nona</w:t>
      </w:r>
      <w:r w:rsidRPr="0021481A">
        <w:rPr>
          <w:lang w:val="pt-PT"/>
        </w:rPr>
        <w:t xml:space="preserve"> ut supra.</w:t>
      </w:r>
    </w:p>
    <w:p w:rsidR="006E1177" w:rsidRPr="0021481A" w:rsidRDefault="006E1177" w:rsidP="004275F3">
      <w:pPr>
        <w:rPr>
          <w:lang w:val="pt-PT"/>
        </w:rPr>
      </w:pPr>
      <w:r w:rsidRPr="0021481A">
        <w:rPr>
          <w:rStyle w:val="Time1"/>
          <w:lang w:val="pt-PT"/>
        </w:rPr>
        <w:t>In secunda vespera</w:t>
      </w:r>
      <w:r w:rsidRPr="0021481A">
        <w:rPr>
          <w:lang w:val="pt-PT"/>
        </w:rPr>
        <w:t xml:space="preserve"> AN </w:t>
      </w:r>
      <w:r w:rsidRPr="0021481A">
        <w:rPr>
          <w:rStyle w:val="Incipit"/>
          <w:lang w:val="pt-PT"/>
        </w:rPr>
        <w:t>Tecum principium</w:t>
      </w:r>
      <w:r w:rsidRPr="0021481A">
        <w:rPr>
          <w:lang w:val="pt-PT"/>
        </w:rPr>
        <w:t xml:space="preserve">. PS </w:t>
      </w:r>
      <w:r w:rsidRPr="0021481A">
        <w:rPr>
          <w:rStyle w:val="Incipit"/>
          <w:lang w:val="pt-PT"/>
        </w:rPr>
        <w:t>Dixit dominus</w:t>
      </w:r>
      <w:r w:rsidRPr="0021481A">
        <w:rPr>
          <w:lang w:val="pt-PT"/>
        </w:rPr>
        <w:t xml:space="preserve">. CP </w:t>
      </w:r>
      <w:r w:rsidRPr="0021481A">
        <w:rPr>
          <w:rStyle w:val="Incipit"/>
          <w:lang w:val="pt-PT"/>
        </w:rPr>
        <w:t>(51ra) Dico enim Christum</w:t>
      </w:r>
      <w:r w:rsidR="00E819F2" w:rsidRPr="0021481A">
        <w:rPr>
          <w:lang w:val="pt-PT"/>
        </w:rPr>
        <w:t xml:space="preserve">. HY </w:t>
      </w:r>
      <w:r w:rsidR="00E819F2" w:rsidRPr="0021481A">
        <w:rPr>
          <w:rStyle w:val="Incipit"/>
          <w:lang w:val="pt-PT"/>
        </w:rPr>
        <w:t>A solis ortus</w:t>
      </w:r>
      <w:r w:rsidR="00E819F2" w:rsidRPr="0021481A">
        <w:rPr>
          <w:lang w:val="pt-PT"/>
        </w:rPr>
        <w:t xml:space="preserve">. VS </w:t>
      </w:r>
      <w:r w:rsidR="00E819F2" w:rsidRPr="0021481A">
        <w:rPr>
          <w:rStyle w:val="Incipit"/>
          <w:lang w:val="pt-PT"/>
        </w:rPr>
        <w:t>Tecum principium</w:t>
      </w:r>
      <w:r w:rsidR="00E819F2" w:rsidRPr="0021481A">
        <w:rPr>
          <w:lang w:val="pt-PT"/>
        </w:rPr>
        <w:t xml:space="preserve">. AM </w:t>
      </w:r>
      <w:r w:rsidR="00E819F2" w:rsidRPr="0021481A">
        <w:rPr>
          <w:rStyle w:val="Incipit"/>
          <w:lang w:val="pt-PT"/>
        </w:rPr>
        <w:t>Qui de terra est</w:t>
      </w:r>
      <w:r w:rsidR="00E819F2" w:rsidRPr="0021481A">
        <w:rPr>
          <w:lang w:val="pt-PT"/>
        </w:rPr>
        <w:t xml:space="preserve">. OR </w:t>
      </w:r>
      <w:r w:rsidR="00E819F2" w:rsidRPr="0021481A">
        <w:rPr>
          <w:rStyle w:val="Incipit"/>
          <w:lang w:val="pt-PT"/>
        </w:rPr>
        <w:t>Concede quaesumus omnipotens deus</w:t>
      </w:r>
      <w:r w:rsidR="00E819F2" w:rsidRPr="0021481A">
        <w:rPr>
          <w:lang w:val="pt-PT"/>
        </w:rPr>
        <w:t>. Deinde suffragia ut in priori nocte.</w:t>
      </w:r>
    </w:p>
    <w:p w:rsidR="00E819F2" w:rsidRPr="0021481A" w:rsidRDefault="00E819F2" w:rsidP="004275F3">
      <w:pPr>
        <w:rPr>
          <w:lang w:val="pt-PT"/>
        </w:rPr>
      </w:pPr>
      <w:r w:rsidRPr="0021481A">
        <w:rPr>
          <w:rStyle w:val="Time1"/>
          <w:lang w:val="pt-PT"/>
        </w:rPr>
        <w:t>Completorium</w:t>
      </w:r>
      <w:r w:rsidRPr="0021481A">
        <w:rPr>
          <w:lang w:val="pt-PT"/>
        </w:rPr>
        <w:t xml:space="preserve"> ut supra fiat.</w:t>
      </w:r>
    </w:p>
    <w:p w:rsidR="00E819F2" w:rsidRPr="0021481A" w:rsidRDefault="00E819F2" w:rsidP="004275F3">
      <w:pPr>
        <w:pStyle w:val="Titolo1"/>
        <w:rPr>
          <w:lang w:val="pt-PT"/>
        </w:rPr>
      </w:pPr>
      <w:r w:rsidRPr="0021481A">
        <w:rPr>
          <w:lang w:val="pt-PT"/>
        </w:rPr>
        <w:t>IN OCTAVA SANCTI STEPHANI</w:t>
      </w:r>
    </w:p>
    <w:p w:rsidR="00E819F2" w:rsidRPr="0021481A" w:rsidRDefault="00E819F2"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[PS] </w:t>
      </w:r>
      <w:r w:rsidRPr="0021481A">
        <w:rPr>
          <w:rStyle w:val="Incipit"/>
          <w:lang w:val="pt-PT"/>
        </w:rPr>
        <w:t>Venite exultemus</w:t>
      </w:r>
      <w:r w:rsidRPr="0021481A">
        <w:rPr>
          <w:lang w:val="pt-PT"/>
        </w:rPr>
        <w:t>.</w:t>
      </w:r>
    </w:p>
    <w:p w:rsidR="00E819F2" w:rsidRPr="0021481A" w:rsidRDefault="00E819F2" w:rsidP="004275F3">
      <w:pPr>
        <w:rPr>
          <w:lang w:val="pt-PT"/>
        </w:rPr>
      </w:pPr>
      <w:r w:rsidRPr="00A7170C">
        <w:rPr>
          <w:rStyle w:val="Time2"/>
        </w:rPr>
        <w:t>In primo nocturno</w:t>
      </w:r>
      <w:r>
        <w:t xml:space="preserve"> AN </w:t>
      </w:r>
      <w:r w:rsidRPr="00E819F2">
        <w:rPr>
          <w:rStyle w:val="Incipit"/>
        </w:rPr>
        <w:t>Hesterna die</w:t>
      </w:r>
      <w:r>
        <w:t xml:space="preserve">. PS </w:t>
      </w:r>
      <w:r w:rsidRPr="007D1E34">
        <w:rPr>
          <w:rStyle w:val="Incipit"/>
        </w:rPr>
        <w:t>Beatus vir</w:t>
      </w:r>
      <w:r>
        <w:t xml:space="preserve">. </w:t>
      </w:r>
      <w:r w:rsidRPr="0021481A">
        <w:rPr>
          <w:lang w:val="fr-FR"/>
        </w:rPr>
        <w:t xml:space="preserve">AN </w:t>
      </w:r>
      <w:r w:rsidRPr="0021481A">
        <w:rPr>
          <w:rStyle w:val="Incipit"/>
          <w:lang w:val="fr-FR"/>
        </w:rPr>
        <w:t>Qui enim</w:t>
      </w:r>
      <w:r w:rsidRPr="0021481A">
        <w:rPr>
          <w:lang w:val="fr-FR"/>
        </w:rPr>
        <w:t xml:space="preserve">. PS </w:t>
      </w:r>
      <w:r w:rsidRPr="0021481A">
        <w:rPr>
          <w:rStyle w:val="Incipit"/>
          <w:lang w:val="fr-FR"/>
        </w:rPr>
        <w:t>Quare fremuerunt gentes</w:t>
      </w:r>
      <w:r w:rsidRPr="0021481A">
        <w:rPr>
          <w:lang w:val="fr-FR"/>
        </w:rPr>
        <w:t xml:space="preserve">. AN </w:t>
      </w:r>
      <w:r w:rsidRPr="0021481A">
        <w:rPr>
          <w:rStyle w:val="Incipit"/>
          <w:lang w:val="fr-FR"/>
        </w:rPr>
        <w:t>Praesepis angustia</w:t>
      </w:r>
      <w:r w:rsidRPr="0021481A">
        <w:rPr>
          <w:lang w:val="fr-FR"/>
        </w:rPr>
        <w:t xml:space="preserve">. PS </w:t>
      </w:r>
      <w:r w:rsidRPr="0021481A">
        <w:rPr>
          <w:rStyle w:val="Incipit"/>
          <w:lang w:val="fr-FR"/>
        </w:rPr>
        <w:t>Domine quid</w:t>
      </w:r>
      <w:r w:rsidRPr="0021481A">
        <w:rPr>
          <w:lang w:val="fr-FR"/>
        </w:rPr>
        <w:t xml:space="preserve">. </w:t>
      </w:r>
      <w:r w:rsidRPr="0021481A">
        <w:rPr>
          <w:lang w:val="pt-PT"/>
        </w:rPr>
        <w:t xml:space="preserve">VS </w:t>
      </w:r>
      <w:r w:rsidRPr="0021481A">
        <w:rPr>
          <w:rStyle w:val="Incipit"/>
          <w:lang w:val="pt-PT"/>
        </w:rPr>
        <w:t>Gloria (51rb) et honore</w:t>
      </w:r>
      <w:r w:rsidRPr="0021481A">
        <w:rPr>
          <w:lang w:val="pt-PT"/>
        </w:rPr>
        <w:t xml:space="preserve">. Legitur LS </w:t>
      </w:r>
      <w:r w:rsidRPr="0021481A">
        <w:rPr>
          <w:rStyle w:val="Incipit"/>
          <w:lang w:val="pt-PT"/>
        </w:rPr>
        <w:t>Actuum apostolorum</w:t>
      </w:r>
      <w:r w:rsidR="00123717" w:rsidRPr="0021481A">
        <w:rPr>
          <w:lang w:val="pt-PT"/>
        </w:rPr>
        <w:t xml:space="preserve"> cum RP</w:t>
      </w:r>
      <w:r w:rsidRPr="0021481A">
        <w:rPr>
          <w:lang w:val="pt-PT"/>
        </w:rPr>
        <w:t xml:space="preserve"> </w:t>
      </w:r>
      <w:r w:rsidRPr="0021481A">
        <w:rPr>
          <w:rStyle w:val="Incipit"/>
          <w:lang w:val="pt-PT"/>
        </w:rPr>
        <w:t>Hesterna die</w:t>
      </w:r>
      <w:r w:rsidRPr="0021481A">
        <w:rPr>
          <w:lang w:val="pt-PT"/>
        </w:rPr>
        <w:t xml:space="preserve">. RP </w:t>
      </w:r>
      <w:r w:rsidRPr="0021481A">
        <w:rPr>
          <w:rStyle w:val="Incipit"/>
          <w:lang w:val="pt-PT"/>
        </w:rPr>
        <w:t>Stephanus</w:t>
      </w:r>
      <w:r w:rsidRPr="0021481A">
        <w:rPr>
          <w:lang w:val="pt-PT"/>
        </w:rPr>
        <w:t xml:space="preserve">. RP </w:t>
      </w:r>
      <w:r w:rsidRPr="0021481A">
        <w:rPr>
          <w:rStyle w:val="Incipit"/>
          <w:lang w:val="pt-PT"/>
        </w:rPr>
        <w:t>Videbunt omnes</w:t>
      </w:r>
      <w:r w:rsidRPr="0021481A">
        <w:rPr>
          <w:lang w:val="pt-PT"/>
        </w:rPr>
        <w:t xml:space="preserve">. [TD] </w:t>
      </w:r>
      <w:r w:rsidRPr="0021481A">
        <w:rPr>
          <w:rStyle w:val="Incipit"/>
          <w:lang w:val="pt-PT"/>
        </w:rPr>
        <w:t>Te deum laudamus</w:t>
      </w:r>
      <w:r w:rsidRPr="0021481A">
        <w:rPr>
          <w:lang w:val="pt-PT"/>
        </w:rPr>
        <w:t xml:space="preserve"> non cantatur.</w:t>
      </w:r>
    </w:p>
    <w:p w:rsidR="008C4ADF" w:rsidRPr="0021481A" w:rsidRDefault="00E819F2" w:rsidP="004275F3">
      <w:pPr>
        <w:rPr>
          <w:lang w:val="pt-PT"/>
        </w:rPr>
      </w:pPr>
      <w:r w:rsidRPr="0021481A">
        <w:rPr>
          <w:rStyle w:val="Time1"/>
          <w:lang w:val="it-IT"/>
        </w:rPr>
        <w:t>Ad laudes</w:t>
      </w:r>
      <w:r w:rsidRPr="0021481A">
        <w:rPr>
          <w:lang w:val="it-IT"/>
        </w:rPr>
        <w:t xml:space="preserve"> AN</w:t>
      </w:r>
      <w:r w:rsidR="008C4ADF" w:rsidRPr="0021481A">
        <w:rPr>
          <w:lang w:val="it-IT"/>
        </w:rPr>
        <w:t xml:space="preserve"> </w:t>
      </w:r>
      <w:r w:rsidR="008C4ADF" w:rsidRPr="0021481A">
        <w:rPr>
          <w:rStyle w:val="Incipit"/>
          <w:lang w:val="it-IT"/>
        </w:rPr>
        <w:t>Cum autem</w:t>
      </w:r>
      <w:r w:rsidR="008C4ADF" w:rsidRPr="0021481A">
        <w:rPr>
          <w:lang w:val="it-IT"/>
        </w:rPr>
        <w:t xml:space="preserve"> illa sola cantatur. CP </w:t>
      </w:r>
      <w:r w:rsidR="008C4ADF" w:rsidRPr="0021481A">
        <w:rPr>
          <w:rStyle w:val="Incipit"/>
          <w:lang w:val="it-IT"/>
        </w:rPr>
        <w:t>Elegerunt apostoli</w:t>
      </w:r>
      <w:r w:rsidR="008C4ADF" w:rsidRPr="0021481A">
        <w:rPr>
          <w:lang w:val="it-IT"/>
        </w:rPr>
        <w:t xml:space="preserve">. VS </w:t>
      </w:r>
      <w:r w:rsidR="008C4ADF" w:rsidRPr="0021481A">
        <w:rPr>
          <w:rStyle w:val="Incipit"/>
          <w:lang w:val="it-IT"/>
        </w:rPr>
        <w:t>Magna est gloria</w:t>
      </w:r>
      <w:r w:rsidR="008C4ADF" w:rsidRPr="0021481A">
        <w:rPr>
          <w:lang w:val="it-IT"/>
        </w:rPr>
        <w:t xml:space="preserve">. AB </w:t>
      </w:r>
      <w:r w:rsidR="008C4ADF" w:rsidRPr="0021481A">
        <w:rPr>
          <w:rStyle w:val="Incipit"/>
          <w:lang w:val="it-IT"/>
        </w:rPr>
        <w:t>Patefactae sunt</w:t>
      </w:r>
      <w:r w:rsidR="008C4ADF" w:rsidRPr="0021481A">
        <w:rPr>
          <w:lang w:val="it-IT"/>
        </w:rPr>
        <w:t xml:space="preserve">. [KY] </w:t>
      </w:r>
      <w:r w:rsidR="008C4ADF" w:rsidRPr="0021481A">
        <w:rPr>
          <w:rStyle w:val="Incipit"/>
          <w:lang w:val="it-IT"/>
        </w:rPr>
        <w:t>Kyrie</w:t>
      </w:r>
      <w:r w:rsidR="008C4ADF" w:rsidRPr="0021481A">
        <w:rPr>
          <w:lang w:val="it-IT"/>
        </w:rPr>
        <w:t xml:space="preserve"> nec [PN] </w:t>
      </w:r>
      <w:r w:rsidR="008C4ADF" w:rsidRPr="0021481A">
        <w:rPr>
          <w:rStyle w:val="Incipit"/>
          <w:lang w:val="it-IT"/>
        </w:rPr>
        <w:t>Pater noster</w:t>
      </w:r>
      <w:r w:rsidR="008C4ADF" w:rsidRPr="0021481A">
        <w:rPr>
          <w:lang w:val="it-IT"/>
        </w:rPr>
        <w:t xml:space="preserve"> dicitur. </w:t>
      </w:r>
      <w:r w:rsidR="008C4ADF" w:rsidRPr="0021481A">
        <w:rPr>
          <w:lang w:val="pt-PT"/>
        </w:rPr>
        <w:t xml:space="preserve">OR </w:t>
      </w:r>
      <w:r w:rsidR="008C4ADF" w:rsidRPr="0021481A">
        <w:rPr>
          <w:rStyle w:val="Incipit"/>
          <w:lang w:val="pt-PT"/>
        </w:rPr>
        <w:t>Da nobis quaesumus domine</w:t>
      </w:r>
      <w:r w:rsidR="008C4ADF" w:rsidRPr="0021481A">
        <w:rPr>
          <w:lang w:val="pt-PT"/>
        </w:rPr>
        <w:t xml:space="preserve">. Deinde AC </w:t>
      </w:r>
      <w:r w:rsidR="008C4ADF" w:rsidRPr="0021481A">
        <w:rPr>
          <w:rStyle w:val="Incipit"/>
          <w:lang w:val="pt-PT"/>
        </w:rPr>
        <w:t>Nato domino</w:t>
      </w:r>
      <w:r w:rsidR="008C4ADF" w:rsidRPr="0021481A">
        <w:rPr>
          <w:lang w:val="pt-PT"/>
        </w:rPr>
        <w:t xml:space="preserve">. Et oratio de nativitate. Antiphona et oratio de sancta Maria. Hodie dicantur PS </w:t>
      </w:r>
      <w:r w:rsidR="008C4ADF" w:rsidRPr="0021481A">
        <w:rPr>
          <w:rStyle w:val="Incipit"/>
          <w:lang w:val="pt-PT"/>
        </w:rPr>
        <w:t>De profundis</w:t>
      </w:r>
      <w:r w:rsidR="008C4ADF" w:rsidRPr="0021481A">
        <w:rPr>
          <w:lang w:val="pt-PT"/>
        </w:rPr>
        <w:t xml:space="preserve">. PS </w:t>
      </w:r>
      <w:r w:rsidR="008C4ADF" w:rsidRPr="0021481A">
        <w:rPr>
          <w:rStyle w:val="Incipit"/>
          <w:lang w:val="pt-PT"/>
        </w:rPr>
        <w:t>Domine ne in furore</w:t>
      </w:r>
      <w:r w:rsidR="008C4ADF" w:rsidRPr="0021481A">
        <w:rPr>
          <w:lang w:val="pt-PT"/>
        </w:rPr>
        <w:t xml:space="preserve">. PS </w:t>
      </w:r>
      <w:r w:rsidR="008C4ADF" w:rsidRPr="0021481A">
        <w:rPr>
          <w:rStyle w:val="Incipit"/>
          <w:lang w:val="pt-PT"/>
        </w:rPr>
        <w:t>Miserere mei deus</w:t>
      </w:r>
      <w:r w:rsidR="008C4ADF" w:rsidRPr="0021481A">
        <w:rPr>
          <w:lang w:val="pt-PT"/>
        </w:rPr>
        <w:t xml:space="preserve">. </w:t>
      </w:r>
    </w:p>
    <w:p w:rsidR="00E819F2" w:rsidRPr="0021481A" w:rsidRDefault="008C4ADF" w:rsidP="004275F3">
      <w:pPr>
        <w:rPr>
          <w:lang w:val="fr-FR"/>
        </w:rPr>
      </w:pPr>
      <w:r w:rsidRPr="0021481A">
        <w:rPr>
          <w:lang w:val="pt-PT"/>
        </w:rPr>
        <w:t xml:space="preserve">(51va) </w:t>
      </w:r>
      <w:r w:rsidRPr="0021481A">
        <w:rPr>
          <w:rStyle w:val="Time1"/>
          <w:lang w:val="pt-PT"/>
        </w:rPr>
        <w:t>Ad primam</w:t>
      </w:r>
      <w:r w:rsidRPr="0021481A">
        <w:rPr>
          <w:lang w:val="pt-PT"/>
        </w:rPr>
        <w:t xml:space="preserve"> hymnus ut supra. </w:t>
      </w:r>
      <w:r w:rsidRPr="0021481A">
        <w:rPr>
          <w:lang w:val="fr-FR"/>
        </w:rPr>
        <w:t xml:space="preserve">AN </w:t>
      </w:r>
      <w:r w:rsidRPr="0021481A">
        <w:rPr>
          <w:rStyle w:val="Incipit"/>
          <w:lang w:val="fr-FR"/>
        </w:rPr>
        <w:t>Cum autem</w:t>
      </w:r>
      <w:r w:rsidRPr="0021481A">
        <w:rPr>
          <w:lang w:val="fr-FR"/>
        </w:rPr>
        <w:t>. Capitulum et oratio de nativitate domini.</w:t>
      </w:r>
    </w:p>
    <w:p w:rsidR="008C4ADF" w:rsidRPr="0021481A" w:rsidRDefault="008C4ADF" w:rsidP="004275F3">
      <w:pPr>
        <w:rPr>
          <w:lang w:val="it-IT"/>
        </w:rPr>
      </w:pPr>
      <w:r w:rsidRPr="0021481A">
        <w:rPr>
          <w:rStyle w:val="Time1"/>
          <w:lang w:val="fr-FR"/>
        </w:rPr>
        <w:t>Ad tertiam</w:t>
      </w:r>
      <w:r w:rsidRPr="0021481A">
        <w:rPr>
          <w:lang w:val="fr-FR"/>
        </w:rPr>
        <w:t xml:space="preserve"> hymnus ut supra. AN </w:t>
      </w:r>
      <w:r w:rsidRPr="0021481A">
        <w:rPr>
          <w:rStyle w:val="Incipit"/>
          <w:lang w:val="fr-FR"/>
        </w:rPr>
        <w:t>Lapidabant Iudaei</w:t>
      </w:r>
      <w:r w:rsidRPr="0021481A">
        <w:rPr>
          <w:lang w:val="fr-FR"/>
        </w:rPr>
        <w:t xml:space="preserve">. CP </w:t>
      </w:r>
      <w:r w:rsidRPr="0021481A">
        <w:rPr>
          <w:rStyle w:val="Incipit"/>
          <w:lang w:val="fr-FR"/>
        </w:rPr>
        <w:t>Stephanus autem</w:t>
      </w:r>
      <w:r w:rsidRPr="0021481A">
        <w:rPr>
          <w:lang w:val="fr-FR"/>
        </w:rPr>
        <w:t xml:space="preserve">. </w:t>
      </w:r>
      <w:r w:rsidRPr="0021481A">
        <w:rPr>
          <w:lang w:val="it-IT"/>
        </w:rPr>
        <w:t xml:space="preserve">RB </w:t>
      </w:r>
      <w:r w:rsidRPr="0021481A">
        <w:rPr>
          <w:rStyle w:val="Incipit"/>
          <w:lang w:val="it-IT"/>
        </w:rPr>
        <w:t>Gloria et honore</w:t>
      </w:r>
      <w:r w:rsidRPr="0021481A">
        <w:rPr>
          <w:lang w:val="it-IT"/>
        </w:rPr>
        <w:t xml:space="preserve">. RV </w:t>
      </w:r>
      <w:r w:rsidRPr="0021481A">
        <w:rPr>
          <w:rStyle w:val="Incipit"/>
          <w:lang w:val="it-IT"/>
        </w:rPr>
        <w:t>Constituisti</w:t>
      </w:r>
      <w:r w:rsidRPr="0021481A">
        <w:rPr>
          <w:lang w:val="it-IT"/>
        </w:rPr>
        <w:t xml:space="preserve">. </w:t>
      </w:r>
      <w:r w:rsidR="007D1E34" w:rsidRPr="0021481A">
        <w:rPr>
          <w:lang w:val="it-IT"/>
        </w:rPr>
        <w:t>VS</w:t>
      </w:r>
      <w:r w:rsidRPr="0021481A">
        <w:rPr>
          <w:lang w:val="it-IT"/>
        </w:rPr>
        <w:t xml:space="preserve"> </w:t>
      </w:r>
      <w:r w:rsidRPr="0021481A">
        <w:rPr>
          <w:rStyle w:val="Incipit"/>
          <w:lang w:val="it-IT"/>
        </w:rPr>
        <w:t>Posuisti domine</w:t>
      </w:r>
      <w:r w:rsidR="00123717" w:rsidRPr="0021481A">
        <w:rPr>
          <w:lang w:val="it-IT"/>
        </w:rPr>
        <w:t xml:space="preserve"> minor.</w:t>
      </w:r>
      <w:r w:rsidRPr="0021481A">
        <w:rPr>
          <w:lang w:val="it-IT"/>
        </w:rPr>
        <w:t xml:space="preserve"> OR </w:t>
      </w:r>
      <w:r w:rsidRPr="0021481A">
        <w:rPr>
          <w:rStyle w:val="Incipit"/>
          <w:lang w:val="it-IT"/>
        </w:rPr>
        <w:t>Da nobis quaesumus</w:t>
      </w:r>
      <w:r w:rsidR="007D1E34" w:rsidRPr="0021481A">
        <w:rPr>
          <w:lang w:val="it-IT"/>
        </w:rPr>
        <w:t>.</w:t>
      </w:r>
    </w:p>
    <w:p w:rsidR="008C4ADF" w:rsidRPr="0021481A" w:rsidRDefault="008C4ADF" w:rsidP="004275F3">
      <w:pPr>
        <w:rPr>
          <w:lang w:val="it-IT"/>
        </w:rPr>
      </w:pPr>
      <w:r w:rsidRPr="0021481A">
        <w:rPr>
          <w:lang w:val="it-IT"/>
        </w:rPr>
        <w:t xml:space="preserve">Deinde cantetur </w:t>
      </w:r>
      <w:r w:rsidRPr="0021481A">
        <w:rPr>
          <w:rStyle w:val="Time1"/>
          <w:lang w:val="it-IT"/>
        </w:rPr>
        <w:t>missa</w:t>
      </w:r>
      <w:r w:rsidRPr="0021481A">
        <w:rPr>
          <w:lang w:val="it-IT"/>
        </w:rPr>
        <w:t xml:space="preserve"> IN </w:t>
      </w:r>
      <w:r w:rsidRPr="0021481A">
        <w:rPr>
          <w:rStyle w:val="Incipit"/>
          <w:lang w:val="it-IT"/>
        </w:rPr>
        <w:t>Ecce sederunt principes</w:t>
      </w:r>
      <w:r w:rsidRPr="0021481A">
        <w:rPr>
          <w:lang w:val="it-IT"/>
        </w:rPr>
        <w:t xml:space="preserve">. [KY] </w:t>
      </w:r>
      <w:r w:rsidRPr="0021481A">
        <w:rPr>
          <w:rStyle w:val="Incipit"/>
          <w:lang w:val="it-IT"/>
        </w:rPr>
        <w:t>Kyrie</w:t>
      </w:r>
      <w:r w:rsidRPr="0021481A">
        <w:rPr>
          <w:lang w:val="it-IT"/>
        </w:rPr>
        <w:t xml:space="preserve"> feriale. [GL]</w:t>
      </w:r>
      <w:r w:rsidR="00DB516D" w:rsidRPr="0021481A">
        <w:rPr>
          <w:lang w:val="it-IT"/>
        </w:rPr>
        <w:t xml:space="preserve"> </w:t>
      </w:r>
      <w:r w:rsidR="00DB516D" w:rsidRPr="0021481A">
        <w:rPr>
          <w:rStyle w:val="Incipit"/>
          <w:lang w:val="it-IT"/>
        </w:rPr>
        <w:t>Gloria in excelsis</w:t>
      </w:r>
      <w:r w:rsidR="00DB516D" w:rsidRPr="0021481A">
        <w:rPr>
          <w:lang w:val="it-IT"/>
        </w:rPr>
        <w:t xml:space="preserve"> omittitur, e</w:t>
      </w:r>
      <w:r w:rsidRPr="0021481A">
        <w:rPr>
          <w:lang w:val="it-IT"/>
        </w:rPr>
        <w:t>t [</w:t>
      </w:r>
      <w:r w:rsidR="00DB516D" w:rsidRPr="0021481A">
        <w:rPr>
          <w:lang w:val="it-IT"/>
        </w:rPr>
        <w:t>CR</w:t>
      </w:r>
      <w:r w:rsidRPr="0021481A">
        <w:rPr>
          <w:lang w:val="it-IT"/>
        </w:rPr>
        <w:t>]</w:t>
      </w:r>
      <w:r w:rsidR="00DB516D" w:rsidRPr="0021481A">
        <w:rPr>
          <w:lang w:val="it-IT"/>
        </w:rPr>
        <w:t xml:space="preserve"> </w:t>
      </w:r>
      <w:r w:rsidR="00DB516D" w:rsidRPr="0021481A">
        <w:rPr>
          <w:rStyle w:val="Incipit"/>
          <w:lang w:val="it-IT"/>
        </w:rPr>
        <w:t>Credo</w:t>
      </w:r>
      <w:r w:rsidR="00DB516D" w:rsidRPr="0021481A">
        <w:rPr>
          <w:lang w:val="it-IT"/>
        </w:rPr>
        <w:t xml:space="preserve">. Oratio ut supra. Secunda de nativitate domini. Tertia de sancta Maria. EP </w:t>
      </w:r>
      <w:r w:rsidR="00DB516D" w:rsidRPr="0021481A">
        <w:rPr>
          <w:rStyle w:val="Incipit"/>
          <w:lang w:val="it-IT"/>
        </w:rPr>
        <w:t>Stephanus autem</w:t>
      </w:r>
      <w:r w:rsidR="00DB516D" w:rsidRPr="0021481A">
        <w:rPr>
          <w:lang w:val="it-IT"/>
        </w:rPr>
        <w:t xml:space="preserve">. GR </w:t>
      </w:r>
      <w:r w:rsidR="00DB516D" w:rsidRPr="0021481A">
        <w:rPr>
          <w:rStyle w:val="Incipit"/>
          <w:lang w:val="it-IT"/>
        </w:rPr>
        <w:t>Sederunt principes</w:t>
      </w:r>
      <w:r w:rsidR="00DB516D" w:rsidRPr="0021481A">
        <w:rPr>
          <w:lang w:val="it-IT"/>
        </w:rPr>
        <w:t xml:space="preserve">. ALV </w:t>
      </w:r>
      <w:r w:rsidR="00DB516D" w:rsidRPr="0021481A">
        <w:rPr>
          <w:rStyle w:val="Incipit"/>
          <w:lang w:val="it-IT"/>
        </w:rPr>
        <w:t>(51vb) Video caelos</w:t>
      </w:r>
      <w:r w:rsidR="00DB516D" w:rsidRPr="0021481A">
        <w:rPr>
          <w:lang w:val="it-IT"/>
        </w:rPr>
        <w:t xml:space="preserve">. Sequentia omittitur. EV </w:t>
      </w:r>
      <w:r w:rsidR="00DB516D" w:rsidRPr="0021481A">
        <w:rPr>
          <w:rStyle w:val="Incipit"/>
          <w:lang w:val="it-IT"/>
        </w:rPr>
        <w:t>Ecce ego mitto</w:t>
      </w:r>
      <w:r w:rsidR="00DB516D" w:rsidRPr="0021481A">
        <w:rPr>
          <w:lang w:val="it-IT"/>
        </w:rPr>
        <w:t xml:space="preserve">. EV </w:t>
      </w:r>
      <w:r w:rsidR="00DB516D" w:rsidRPr="0021481A">
        <w:rPr>
          <w:rStyle w:val="Incipit"/>
          <w:lang w:val="it-IT"/>
        </w:rPr>
        <w:t>Elegerunt apostoli</w:t>
      </w:r>
      <w:r w:rsidR="00DB516D" w:rsidRPr="0021481A">
        <w:rPr>
          <w:lang w:val="it-IT"/>
        </w:rPr>
        <w:t xml:space="preserve">. Praefatio de nativitate domini. [SA] </w:t>
      </w:r>
      <w:r w:rsidR="00DB516D" w:rsidRPr="0021481A">
        <w:rPr>
          <w:rStyle w:val="Incipit"/>
          <w:lang w:val="it-IT"/>
        </w:rPr>
        <w:t>Sanctus</w:t>
      </w:r>
      <w:r w:rsidR="00DB516D" w:rsidRPr="0021481A">
        <w:rPr>
          <w:lang w:val="it-IT"/>
        </w:rPr>
        <w:t xml:space="preserve"> et [AG] </w:t>
      </w:r>
      <w:r w:rsidR="007D1E34" w:rsidRPr="0021481A">
        <w:rPr>
          <w:rStyle w:val="Incipit"/>
          <w:lang w:val="it-IT"/>
        </w:rPr>
        <w:t>Agnus d</w:t>
      </w:r>
      <w:r w:rsidR="00DB516D" w:rsidRPr="0021481A">
        <w:rPr>
          <w:rStyle w:val="Incipit"/>
          <w:lang w:val="it-IT"/>
        </w:rPr>
        <w:t>e</w:t>
      </w:r>
      <w:r w:rsidR="007D1E34" w:rsidRPr="0021481A">
        <w:rPr>
          <w:rStyle w:val="Incipit"/>
          <w:lang w:val="it-IT"/>
        </w:rPr>
        <w:t>i</w:t>
      </w:r>
      <w:r w:rsidR="00DB516D" w:rsidRPr="0021481A">
        <w:rPr>
          <w:lang w:val="it-IT"/>
        </w:rPr>
        <w:t xml:space="preserve"> ferialiter cantentur. CO </w:t>
      </w:r>
      <w:r w:rsidR="00DB516D" w:rsidRPr="0021481A">
        <w:rPr>
          <w:rStyle w:val="Incipit"/>
          <w:lang w:val="it-IT"/>
        </w:rPr>
        <w:t>Video caelos</w:t>
      </w:r>
      <w:r w:rsidR="00DB516D" w:rsidRPr="0021481A">
        <w:rPr>
          <w:lang w:val="it-IT"/>
        </w:rPr>
        <w:t xml:space="preserve">. [IM] </w:t>
      </w:r>
      <w:r w:rsidR="00DB516D" w:rsidRPr="0021481A">
        <w:rPr>
          <w:rStyle w:val="Incipit"/>
          <w:lang w:val="it-IT"/>
        </w:rPr>
        <w:t>Ite missa est</w:t>
      </w:r>
      <w:r w:rsidR="00DB516D" w:rsidRPr="0021481A">
        <w:rPr>
          <w:lang w:val="it-IT"/>
        </w:rPr>
        <w:t>.</w:t>
      </w:r>
    </w:p>
    <w:p w:rsidR="00DB516D" w:rsidRPr="0021481A" w:rsidRDefault="00DB516D" w:rsidP="004275F3">
      <w:pPr>
        <w:rPr>
          <w:lang w:val="it-IT"/>
        </w:rPr>
      </w:pPr>
      <w:r w:rsidRPr="0021481A">
        <w:rPr>
          <w:rStyle w:val="Time1"/>
          <w:lang w:val="it-IT"/>
        </w:rPr>
        <w:t>Sexta et nona</w:t>
      </w:r>
      <w:r w:rsidRPr="0021481A">
        <w:rPr>
          <w:lang w:val="it-IT"/>
        </w:rPr>
        <w:t xml:space="preserve"> ut supra.</w:t>
      </w:r>
    </w:p>
    <w:p w:rsidR="00DB516D" w:rsidRPr="0021481A" w:rsidRDefault="00DB516D" w:rsidP="004275F3">
      <w:pPr>
        <w:pStyle w:val="Titolo1"/>
        <w:rPr>
          <w:lang w:val="it-IT"/>
        </w:rPr>
      </w:pPr>
      <w:r w:rsidRPr="0021481A">
        <w:rPr>
          <w:lang w:val="it-IT"/>
        </w:rPr>
        <w:t>IN OCTAVA SANCTI IOHANNIS EVANGELISTA</w:t>
      </w:r>
    </w:p>
    <w:p w:rsidR="00DB516D" w:rsidRPr="0021481A" w:rsidRDefault="00DB516D" w:rsidP="004275F3">
      <w:pPr>
        <w:rPr>
          <w:lang w:val="pt-PT"/>
        </w:rPr>
      </w:pPr>
      <w:r w:rsidRPr="0021481A">
        <w:rPr>
          <w:rStyle w:val="Time1"/>
          <w:lang w:val="it-IT"/>
        </w:rPr>
        <w:t>Ad vesperas</w:t>
      </w:r>
      <w:r w:rsidR="00123717" w:rsidRPr="0021481A">
        <w:rPr>
          <w:lang w:val="it-IT"/>
        </w:rPr>
        <w:t xml:space="preserve"> super psalmos AN</w:t>
      </w:r>
      <w:r w:rsidRPr="0021481A">
        <w:rPr>
          <w:lang w:val="it-IT"/>
        </w:rPr>
        <w:t xml:space="preserve"> </w:t>
      </w:r>
      <w:r w:rsidRPr="0021481A">
        <w:rPr>
          <w:rStyle w:val="Incipit"/>
          <w:lang w:val="it-IT"/>
        </w:rPr>
        <w:t>Tecum principium</w:t>
      </w:r>
      <w:r w:rsidRPr="0021481A">
        <w:rPr>
          <w:lang w:val="it-IT"/>
        </w:rPr>
        <w:t xml:space="preserve">. </w:t>
      </w:r>
      <w:r w:rsidRPr="0021481A">
        <w:rPr>
          <w:lang w:val="fr-FR"/>
        </w:rPr>
        <w:t xml:space="preserve">PS </w:t>
      </w:r>
      <w:r w:rsidRPr="0021481A">
        <w:rPr>
          <w:rStyle w:val="Incipit"/>
          <w:lang w:val="fr-FR"/>
        </w:rPr>
        <w:t>Dixit dominus</w:t>
      </w:r>
      <w:r w:rsidRPr="0021481A">
        <w:rPr>
          <w:lang w:val="fr-FR"/>
        </w:rPr>
        <w:t xml:space="preserve"> cum ceteris. CP </w:t>
      </w:r>
      <w:r w:rsidRPr="0021481A">
        <w:rPr>
          <w:rStyle w:val="Incipit"/>
          <w:lang w:val="fr-FR"/>
        </w:rPr>
        <w:t>Qui timet deum</w:t>
      </w:r>
      <w:r w:rsidRPr="0021481A">
        <w:rPr>
          <w:lang w:val="fr-FR"/>
        </w:rPr>
        <w:t xml:space="preserve">. HY </w:t>
      </w:r>
      <w:r w:rsidRPr="0021481A">
        <w:rPr>
          <w:rStyle w:val="Incipit"/>
          <w:lang w:val="fr-FR"/>
        </w:rPr>
        <w:t>A solis ortus</w:t>
      </w:r>
      <w:r w:rsidRPr="0021481A">
        <w:rPr>
          <w:lang w:val="fr-FR"/>
        </w:rPr>
        <w:t xml:space="preserve">.VS </w:t>
      </w:r>
      <w:r w:rsidRPr="0021481A">
        <w:rPr>
          <w:rStyle w:val="Incipit"/>
          <w:lang w:val="fr-FR"/>
        </w:rPr>
        <w:t>In omnem terram</w:t>
      </w:r>
      <w:r w:rsidRPr="0021481A">
        <w:rPr>
          <w:lang w:val="fr-FR"/>
        </w:rPr>
        <w:t xml:space="preserve">. AM </w:t>
      </w:r>
      <w:r w:rsidRPr="0021481A">
        <w:rPr>
          <w:rStyle w:val="Incipit"/>
          <w:lang w:val="fr-FR"/>
        </w:rPr>
        <w:t>Valde honorandus</w:t>
      </w:r>
      <w:r w:rsidRPr="0021481A">
        <w:rPr>
          <w:lang w:val="fr-FR"/>
        </w:rPr>
        <w:t xml:space="preserve">. [KY] </w:t>
      </w:r>
      <w:r w:rsidRPr="0021481A">
        <w:rPr>
          <w:rStyle w:val="Incipit"/>
          <w:lang w:val="fr-FR"/>
        </w:rPr>
        <w:t>Kyrie</w:t>
      </w:r>
      <w:r w:rsidRPr="0021481A">
        <w:rPr>
          <w:lang w:val="fr-FR"/>
        </w:rPr>
        <w:t xml:space="preserve"> nec (52ra) [PN] </w:t>
      </w:r>
      <w:r w:rsidRPr="0021481A">
        <w:rPr>
          <w:rStyle w:val="Incipit"/>
          <w:lang w:val="fr-FR"/>
        </w:rPr>
        <w:t xml:space="preserve">Pater </w:t>
      </w:r>
      <w:r w:rsidRPr="0021481A">
        <w:rPr>
          <w:rStyle w:val="Incipit"/>
          <w:lang w:val="fr-FR"/>
        </w:rPr>
        <w:lastRenderedPageBreak/>
        <w:t>noster</w:t>
      </w:r>
      <w:r w:rsidRPr="0021481A">
        <w:rPr>
          <w:lang w:val="fr-FR"/>
        </w:rPr>
        <w:t xml:space="preserve"> dicatur. OR </w:t>
      </w:r>
      <w:r w:rsidRPr="0021481A">
        <w:rPr>
          <w:rStyle w:val="Incipit"/>
          <w:lang w:val="fr-FR"/>
        </w:rPr>
        <w:t>Ecclesiam tuam</w:t>
      </w:r>
      <w:r w:rsidRPr="0021481A">
        <w:rPr>
          <w:lang w:val="fr-FR"/>
        </w:rPr>
        <w:t>. Deinde antiphona de subs</w:t>
      </w:r>
      <w:r w:rsidR="00123717" w:rsidRPr="0021481A">
        <w:rPr>
          <w:lang w:val="fr-FR"/>
        </w:rPr>
        <w:t>criptis et oratio de nativitate</w:t>
      </w:r>
      <w:r w:rsidRPr="0021481A">
        <w:rPr>
          <w:lang w:val="fr-FR"/>
        </w:rPr>
        <w:t xml:space="preserve"> domini. </w:t>
      </w:r>
      <w:r w:rsidRPr="0021481A">
        <w:rPr>
          <w:lang w:val="pt-PT"/>
        </w:rPr>
        <w:t>Antiphona et oratio de sancta Maria.</w:t>
      </w:r>
    </w:p>
    <w:p w:rsidR="00DB516D" w:rsidRPr="0021481A" w:rsidRDefault="00DB516D" w:rsidP="004275F3">
      <w:pPr>
        <w:rPr>
          <w:lang w:val="it-IT"/>
        </w:rPr>
      </w:pPr>
      <w:r w:rsidRPr="0021481A">
        <w:rPr>
          <w:rStyle w:val="Time1"/>
          <w:lang w:val="pt-PT"/>
        </w:rPr>
        <w:t>Ad matutinam</w:t>
      </w:r>
      <w:r w:rsidRPr="0021481A">
        <w:rPr>
          <w:lang w:val="pt-PT"/>
        </w:rPr>
        <w:t xml:space="preserve"> INV </w:t>
      </w:r>
      <w:r w:rsidRPr="0021481A">
        <w:rPr>
          <w:rStyle w:val="Incipit"/>
          <w:lang w:val="pt-PT"/>
        </w:rPr>
        <w:t>Regem apostolorum</w:t>
      </w:r>
      <w:r w:rsidRPr="0021481A">
        <w:rPr>
          <w:lang w:val="pt-PT"/>
        </w:rPr>
        <w:t xml:space="preserve">. </w:t>
      </w:r>
      <w:r w:rsidRPr="0021481A">
        <w:rPr>
          <w:lang w:val="it-IT"/>
        </w:rPr>
        <w:t>[</w:t>
      </w:r>
      <w:r w:rsidR="00EB629C" w:rsidRPr="0021481A">
        <w:rPr>
          <w:lang w:val="it-IT"/>
        </w:rPr>
        <w:t>PS</w:t>
      </w:r>
      <w:r w:rsidRPr="0021481A">
        <w:rPr>
          <w:lang w:val="it-IT"/>
        </w:rPr>
        <w:t>]</w:t>
      </w:r>
      <w:r w:rsidR="00EB629C" w:rsidRPr="0021481A">
        <w:rPr>
          <w:lang w:val="it-IT"/>
        </w:rPr>
        <w:t xml:space="preserve"> </w:t>
      </w:r>
      <w:r w:rsidR="00EB629C" w:rsidRPr="0021481A">
        <w:rPr>
          <w:rStyle w:val="Incipit"/>
          <w:lang w:val="it-IT"/>
        </w:rPr>
        <w:t>Venite exultemus</w:t>
      </w:r>
      <w:r w:rsidR="00EB629C" w:rsidRPr="0021481A">
        <w:rPr>
          <w:lang w:val="it-IT"/>
        </w:rPr>
        <w:t>.</w:t>
      </w:r>
    </w:p>
    <w:p w:rsidR="00EB629C" w:rsidRPr="0021481A" w:rsidRDefault="00EB629C" w:rsidP="004275F3">
      <w:pPr>
        <w:rPr>
          <w:lang w:val="it-IT"/>
        </w:rPr>
      </w:pPr>
      <w:r w:rsidRPr="0021481A">
        <w:rPr>
          <w:rStyle w:val="Time2"/>
          <w:lang w:val="it-IT"/>
        </w:rPr>
        <w:t>In primo nocturno</w:t>
      </w:r>
      <w:r w:rsidRPr="0021481A">
        <w:rPr>
          <w:lang w:val="it-IT"/>
        </w:rPr>
        <w:t xml:space="preserve"> AN </w:t>
      </w:r>
      <w:r w:rsidRPr="0021481A">
        <w:rPr>
          <w:rStyle w:val="Incipit"/>
          <w:lang w:val="it-IT"/>
        </w:rPr>
        <w:t>Qui vicerit</w:t>
      </w:r>
      <w:r w:rsidRPr="0021481A">
        <w:rPr>
          <w:lang w:val="it-IT"/>
        </w:rPr>
        <w:t xml:space="preserve">. </w:t>
      </w:r>
      <w:r w:rsidRPr="0021481A">
        <w:rPr>
          <w:lang w:val="fr-FR"/>
        </w:rPr>
        <w:t xml:space="preserve">PS </w:t>
      </w:r>
      <w:r w:rsidRPr="0021481A">
        <w:rPr>
          <w:rStyle w:val="Incipit"/>
          <w:lang w:val="fr-FR"/>
        </w:rPr>
        <w:t>Caeli enarrant</w:t>
      </w:r>
      <w:r w:rsidRPr="0021481A">
        <w:rPr>
          <w:lang w:val="fr-FR"/>
        </w:rPr>
        <w:t xml:space="preserve">. AN </w:t>
      </w:r>
      <w:r w:rsidRPr="0021481A">
        <w:rPr>
          <w:rStyle w:val="Incipit"/>
          <w:lang w:val="fr-FR"/>
        </w:rPr>
        <w:t>Hic est discipulus</w:t>
      </w:r>
      <w:r w:rsidRPr="0021481A">
        <w:rPr>
          <w:lang w:val="fr-FR"/>
        </w:rPr>
        <w:t xml:space="preserve">. PS </w:t>
      </w:r>
      <w:r w:rsidRPr="0021481A">
        <w:rPr>
          <w:rStyle w:val="Incipit"/>
          <w:lang w:val="fr-FR"/>
        </w:rPr>
        <w:t>Benedicam domino</w:t>
      </w:r>
      <w:r w:rsidRPr="0021481A">
        <w:rPr>
          <w:lang w:val="fr-FR"/>
        </w:rPr>
        <w:t xml:space="preserve">. AN </w:t>
      </w:r>
      <w:r w:rsidRPr="0021481A">
        <w:rPr>
          <w:rStyle w:val="Incipit"/>
          <w:lang w:val="fr-FR"/>
        </w:rPr>
        <w:t>Sic eum volo</w:t>
      </w:r>
      <w:r w:rsidRPr="0021481A">
        <w:rPr>
          <w:lang w:val="fr-FR"/>
        </w:rPr>
        <w:t xml:space="preserve">. PS </w:t>
      </w:r>
      <w:r w:rsidRPr="0021481A">
        <w:rPr>
          <w:rStyle w:val="Incipit"/>
          <w:lang w:val="fr-FR"/>
        </w:rPr>
        <w:t>Eructavit cor meum</w:t>
      </w:r>
      <w:r w:rsidRPr="0021481A">
        <w:rPr>
          <w:lang w:val="fr-FR"/>
        </w:rPr>
        <w:t xml:space="preserve">. VS </w:t>
      </w:r>
      <w:r w:rsidRPr="0021481A">
        <w:rPr>
          <w:rStyle w:val="Incipit"/>
          <w:lang w:val="fr-FR"/>
        </w:rPr>
        <w:t>In omnem terram</w:t>
      </w:r>
      <w:r w:rsidRPr="0021481A">
        <w:rPr>
          <w:lang w:val="fr-FR"/>
        </w:rPr>
        <w:t xml:space="preserve">. Legitur LS </w:t>
      </w:r>
      <w:r w:rsidRPr="0021481A">
        <w:rPr>
          <w:rStyle w:val="Incipit"/>
          <w:lang w:val="fr-FR"/>
        </w:rPr>
        <w:t>Iohannes apostolus et evangelista</w:t>
      </w:r>
      <w:r w:rsidR="00123717" w:rsidRPr="0021481A">
        <w:rPr>
          <w:lang w:val="fr-FR"/>
        </w:rPr>
        <w:t xml:space="preserve"> cum RP</w:t>
      </w:r>
      <w:r w:rsidRPr="0021481A">
        <w:rPr>
          <w:lang w:val="fr-FR"/>
        </w:rPr>
        <w:t xml:space="preserve"> </w:t>
      </w:r>
      <w:r w:rsidRPr="0021481A">
        <w:rPr>
          <w:rStyle w:val="Incipit"/>
          <w:lang w:val="fr-FR"/>
        </w:rPr>
        <w:t>Valde honorandus est</w:t>
      </w:r>
      <w:r w:rsidRPr="0021481A">
        <w:rPr>
          <w:lang w:val="fr-FR"/>
        </w:rPr>
        <w:t xml:space="preserve">. </w:t>
      </w:r>
      <w:r w:rsidRPr="0021481A">
        <w:rPr>
          <w:lang w:val="it-IT"/>
        </w:rPr>
        <w:t xml:space="preserve">RP </w:t>
      </w:r>
      <w:r w:rsidRPr="0021481A">
        <w:rPr>
          <w:rStyle w:val="Incipit"/>
          <w:lang w:val="it-IT"/>
        </w:rPr>
        <w:t>In il</w:t>
      </w:r>
      <w:r w:rsidR="007D1E34" w:rsidRPr="0021481A">
        <w:rPr>
          <w:rStyle w:val="Incipit"/>
          <w:lang w:val="it-IT"/>
        </w:rPr>
        <w:t>l</w:t>
      </w:r>
      <w:r w:rsidRPr="0021481A">
        <w:rPr>
          <w:rStyle w:val="Incipit"/>
          <w:lang w:val="it-IT"/>
        </w:rPr>
        <w:t>o die</w:t>
      </w:r>
      <w:r w:rsidRPr="0021481A">
        <w:rPr>
          <w:lang w:val="it-IT"/>
        </w:rPr>
        <w:t xml:space="preserve">. RP </w:t>
      </w:r>
      <w:r w:rsidRPr="0021481A">
        <w:rPr>
          <w:rStyle w:val="Incipit"/>
          <w:lang w:val="it-IT"/>
        </w:rPr>
        <w:t>Qui (52rb) vicerit</w:t>
      </w:r>
      <w:r w:rsidRPr="0021481A">
        <w:rPr>
          <w:lang w:val="it-IT"/>
        </w:rPr>
        <w:t xml:space="preserve">. [TD] </w:t>
      </w:r>
      <w:r w:rsidRPr="0021481A">
        <w:rPr>
          <w:rStyle w:val="Incipit"/>
          <w:lang w:val="it-IT"/>
        </w:rPr>
        <w:t>Te deum laudamus</w:t>
      </w:r>
      <w:r w:rsidRPr="0021481A">
        <w:rPr>
          <w:lang w:val="it-IT"/>
        </w:rPr>
        <w:t xml:space="preserve"> non cantetur.</w:t>
      </w:r>
    </w:p>
    <w:p w:rsidR="00EB629C" w:rsidRPr="0021481A" w:rsidRDefault="00EB629C" w:rsidP="004275F3">
      <w:pPr>
        <w:rPr>
          <w:lang w:val="pt-PT"/>
        </w:rPr>
      </w:pPr>
      <w:r w:rsidRPr="0021481A">
        <w:rPr>
          <w:rStyle w:val="Time1"/>
          <w:lang w:val="es-ES"/>
        </w:rPr>
        <w:t>Ad laudes</w:t>
      </w:r>
      <w:r w:rsidRPr="0021481A">
        <w:rPr>
          <w:lang w:val="es-ES"/>
        </w:rPr>
        <w:t xml:space="preserve"> tantum sola AN </w:t>
      </w:r>
      <w:r w:rsidRPr="0021481A">
        <w:rPr>
          <w:rStyle w:val="Incipit"/>
          <w:lang w:val="es-ES"/>
        </w:rPr>
        <w:t>Ecce puer meus</w:t>
      </w:r>
      <w:r w:rsidRPr="0021481A">
        <w:rPr>
          <w:lang w:val="es-ES"/>
        </w:rPr>
        <w:t xml:space="preserve">. </w:t>
      </w:r>
      <w:r w:rsidRPr="0021481A">
        <w:rPr>
          <w:lang w:val="it-IT"/>
        </w:rPr>
        <w:t xml:space="preserve">CP </w:t>
      </w:r>
      <w:r w:rsidRPr="0021481A">
        <w:rPr>
          <w:rStyle w:val="Incipit"/>
          <w:lang w:val="it-IT"/>
        </w:rPr>
        <w:t>Qui timet</w:t>
      </w:r>
      <w:r w:rsidRPr="0021481A">
        <w:rPr>
          <w:lang w:val="it-IT"/>
        </w:rPr>
        <w:t xml:space="preserve">. VS </w:t>
      </w:r>
      <w:r w:rsidRPr="0021481A">
        <w:rPr>
          <w:rStyle w:val="Incipit"/>
          <w:lang w:val="it-IT"/>
        </w:rPr>
        <w:t>Annuntiaveru</w:t>
      </w:r>
      <w:r w:rsidR="007D1E34" w:rsidRPr="0021481A">
        <w:rPr>
          <w:rStyle w:val="Incipit"/>
          <w:lang w:val="it-IT"/>
        </w:rPr>
        <w:t>nt opera dei</w:t>
      </w:r>
      <w:r w:rsidR="007D1E34" w:rsidRPr="0021481A">
        <w:rPr>
          <w:lang w:val="it-IT"/>
        </w:rPr>
        <w:t xml:space="preserve">. AB </w:t>
      </w:r>
      <w:r w:rsidR="007D1E34" w:rsidRPr="0021481A">
        <w:rPr>
          <w:rStyle w:val="Incipit"/>
          <w:lang w:val="it-IT"/>
        </w:rPr>
        <w:t>In medio eccle</w:t>
      </w:r>
      <w:r w:rsidRPr="0021481A">
        <w:rPr>
          <w:rStyle w:val="Incipit"/>
          <w:lang w:val="it-IT"/>
        </w:rPr>
        <w:t>s</w:t>
      </w:r>
      <w:r w:rsidR="007D1E34" w:rsidRPr="0021481A">
        <w:rPr>
          <w:rStyle w:val="Incipit"/>
          <w:lang w:val="it-IT"/>
        </w:rPr>
        <w:t>i</w:t>
      </w:r>
      <w:r w:rsidRPr="0021481A">
        <w:rPr>
          <w:rStyle w:val="Incipit"/>
          <w:lang w:val="it-IT"/>
        </w:rPr>
        <w:t>ae</w:t>
      </w:r>
      <w:r w:rsidRPr="0021481A">
        <w:rPr>
          <w:lang w:val="it-IT"/>
        </w:rPr>
        <w:t xml:space="preserve">. [KY] </w:t>
      </w:r>
      <w:r w:rsidRPr="0021481A">
        <w:rPr>
          <w:rStyle w:val="Incipit"/>
          <w:lang w:val="it-IT"/>
        </w:rPr>
        <w:t>Kyrie</w:t>
      </w:r>
      <w:r w:rsidRPr="0021481A">
        <w:rPr>
          <w:lang w:val="it-IT"/>
        </w:rPr>
        <w:t xml:space="preserve"> nec [PN] </w:t>
      </w:r>
      <w:r w:rsidRPr="0021481A">
        <w:rPr>
          <w:rStyle w:val="Incipit"/>
          <w:lang w:val="it-IT"/>
        </w:rPr>
        <w:t>Pater noster</w:t>
      </w:r>
      <w:r w:rsidRPr="0021481A">
        <w:rPr>
          <w:lang w:val="it-IT"/>
        </w:rPr>
        <w:t xml:space="preserve"> dicatur. </w:t>
      </w:r>
      <w:r w:rsidRPr="0021481A">
        <w:rPr>
          <w:lang w:val="pt-PT"/>
        </w:rPr>
        <w:t xml:space="preserve">OR </w:t>
      </w:r>
      <w:r w:rsidRPr="0021481A">
        <w:rPr>
          <w:rStyle w:val="Incipit"/>
          <w:lang w:val="pt-PT"/>
        </w:rPr>
        <w:t>Ecclesiam tuam</w:t>
      </w:r>
      <w:r w:rsidRPr="0021481A">
        <w:rPr>
          <w:lang w:val="pt-PT"/>
        </w:rPr>
        <w:t xml:space="preserve">. Antiphona de subscriptis. Oratio de nativitate. Antiphona et oratio de sancta Maria. PS </w:t>
      </w:r>
      <w:r w:rsidRPr="0021481A">
        <w:rPr>
          <w:rStyle w:val="Incipit"/>
          <w:lang w:val="pt-PT"/>
        </w:rPr>
        <w:t>Domine ne in furore</w:t>
      </w:r>
      <w:r w:rsidRPr="0021481A">
        <w:rPr>
          <w:lang w:val="pt-PT"/>
        </w:rPr>
        <w:t xml:space="preserve">. PS </w:t>
      </w:r>
      <w:r w:rsidRPr="0021481A">
        <w:rPr>
          <w:rStyle w:val="Incipit"/>
          <w:lang w:val="pt-PT"/>
        </w:rPr>
        <w:t>Miserere mei deus</w:t>
      </w:r>
      <w:r w:rsidRPr="0021481A">
        <w:rPr>
          <w:lang w:val="pt-PT"/>
        </w:rPr>
        <w:t>.</w:t>
      </w:r>
    </w:p>
    <w:p w:rsidR="00EB629C" w:rsidRPr="0021481A" w:rsidRDefault="00EB629C" w:rsidP="004275F3">
      <w:pPr>
        <w:rPr>
          <w:lang w:val="fr-FR"/>
        </w:rPr>
      </w:pPr>
      <w:r w:rsidRPr="0021481A">
        <w:rPr>
          <w:rStyle w:val="Time1"/>
          <w:lang w:val="pt-PT"/>
        </w:rPr>
        <w:t>Ad primam</w:t>
      </w:r>
      <w:r w:rsidRPr="0021481A">
        <w:rPr>
          <w:lang w:val="pt-PT"/>
        </w:rPr>
        <w:t xml:space="preserve"> hymnus ut supra. AN </w:t>
      </w:r>
      <w:r w:rsidRPr="0021481A">
        <w:rPr>
          <w:rStyle w:val="Incipit"/>
          <w:lang w:val="pt-PT"/>
        </w:rPr>
        <w:t>Puer meus</w:t>
      </w:r>
      <w:r w:rsidRPr="0021481A">
        <w:rPr>
          <w:lang w:val="pt-PT"/>
        </w:rPr>
        <w:t xml:space="preserve">. </w:t>
      </w:r>
      <w:r w:rsidRPr="0021481A">
        <w:rPr>
          <w:lang w:val="fr-FR"/>
        </w:rPr>
        <w:t xml:space="preserve">Capitulum et oratio ut supra. </w:t>
      </w:r>
    </w:p>
    <w:p w:rsidR="00EB629C" w:rsidRPr="0021481A" w:rsidRDefault="00EB629C" w:rsidP="004275F3">
      <w:pPr>
        <w:rPr>
          <w:lang w:val="fr-FR"/>
        </w:rPr>
      </w:pPr>
      <w:r w:rsidRPr="0021481A">
        <w:rPr>
          <w:rStyle w:val="Time1"/>
          <w:lang w:val="en-US"/>
        </w:rPr>
        <w:t>Ad tertiam</w:t>
      </w:r>
      <w:r w:rsidRPr="0021481A">
        <w:rPr>
          <w:lang w:val="en-US"/>
        </w:rPr>
        <w:t xml:space="preserve"> hymnus ut supra. </w:t>
      </w:r>
      <w:r w:rsidRPr="0021481A">
        <w:rPr>
          <w:lang w:val="fr-FR"/>
        </w:rPr>
        <w:t xml:space="preserve">AN </w:t>
      </w:r>
      <w:r w:rsidRPr="0021481A">
        <w:rPr>
          <w:rStyle w:val="Incipit"/>
          <w:lang w:val="fr-FR"/>
        </w:rPr>
        <w:t>Hic est discipulus meus</w:t>
      </w:r>
      <w:r w:rsidRPr="0021481A">
        <w:rPr>
          <w:lang w:val="fr-FR"/>
        </w:rPr>
        <w:t xml:space="preserve">. CP </w:t>
      </w:r>
      <w:r w:rsidRPr="0021481A">
        <w:rPr>
          <w:rStyle w:val="Incipit"/>
          <w:lang w:val="fr-FR"/>
        </w:rPr>
        <w:t>(52va)</w:t>
      </w:r>
      <w:r w:rsidR="00F21F00" w:rsidRPr="0021481A">
        <w:rPr>
          <w:rStyle w:val="Incipit"/>
          <w:lang w:val="fr-FR"/>
        </w:rPr>
        <w:t xml:space="preserve"> Iucunditatem et exultationem</w:t>
      </w:r>
      <w:r w:rsidR="00F21F00" w:rsidRPr="0021481A">
        <w:rPr>
          <w:lang w:val="fr-FR"/>
        </w:rPr>
        <w:t xml:space="preserve">. RB </w:t>
      </w:r>
      <w:r w:rsidR="00F21F00" w:rsidRPr="0021481A">
        <w:rPr>
          <w:rStyle w:val="Incipit"/>
          <w:lang w:val="fr-FR"/>
        </w:rPr>
        <w:t>In omnem terram</w:t>
      </w:r>
      <w:r w:rsidR="00F21F00" w:rsidRPr="0021481A">
        <w:rPr>
          <w:lang w:val="fr-FR"/>
        </w:rPr>
        <w:t xml:space="preserve">. RV </w:t>
      </w:r>
      <w:r w:rsidR="00F21F00" w:rsidRPr="0021481A">
        <w:rPr>
          <w:rStyle w:val="Incipit"/>
          <w:lang w:val="fr-FR"/>
        </w:rPr>
        <w:t>Et in fines orbis</w:t>
      </w:r>
      <w:r w:rsidR="00F21F00" w:rsidRPr="0021481A">
        <w:rPr>
          <w:lang w:val="fr-FR"/>
        </w:rPr>
        <w:t xml:space="preserve">. VS </w:t>
      </w:r>
      <w:r w:rsidR="00F21F00" w:rsidRPr="0021481A">
        <w:rPr>
          <w:rStyle w:val="Incipit"/>
          <w:lang w:val="fr-FR"/>
        </w:rPr>
        <w:t>Constitues eos</w:t>
      </w:r>
      <w:r w:rsidR="00123717" w:rsidRPr="0021481A">
        <w:rPr>
          <w:lang w:val="fr-FR"/>
        </w:rPr>
        <w:t xml:space="preserve"> minor</w:t>
      </w:r>
      <w:r w:rsidR="00F21F00" w:rsidRPr="0021481A">
        <w:rPr>
          <w:lang w:val="fr-FR"/>
        </w:rPr>
        <w:t xml:space="preserve">. OR </w:t>
      </w:r>
      <w:r w:rsidR="00F21F00" w:rsidRPr="0021481A">
        <w:rPr>
          <w:rStyle w:val="Incipit"/>
          <w:lang w:val="fr-FR"/>
        </w:rPr>
        <w:t>Ecclesiam tuam</w:t>
      </w:r>
      <w:r w:rsidR="00F21F00" w:rsidRPr="0021481A">
        <w:rPr>
          <w:lang w:val="fr-FR"/>
        </w:rPr>
        <w:t>.</w:t>
      </w:r>
    </w:p>
    <w:p w:rsidR="00F21F00" w:rsidRPr="0021481A" w:rsidRDefault="00F21F00" w:rsidP="004275F3">
      <w:pPr>
        <w:rPr>
          <w:lang w:val="it-IT"/>
        </w:rPr>
      </w:pPr>
      <w:r w:rsidRPr="0021481A">
        <w:rPr>
          <w:lang w:val="fr-FR"/>
        </w:rPr>
        <w:t xml:space="preserve">Deinde cantatur </w:t>
      </w:r>
      <w:r w:rsidRPr="0021481A">
        <w:rPr>
          <w:rStyle w:val="Time1"/>
          <w:lang w:val="fr-FR"/>
        </w:rPr>
        <w:t>missa</w:t>
      </w:r>
      <w:r w:rsidRPr="0021481A">
        <w:rPr>
          <w:lang w:val="fr-FR"/>
        </w:rPr>
        <w:t xml:space="preserve"> IN </w:t>
      </w:r>
      <w:r w:rsidRPr="0021481A">
        <w:rPr>
          <w:rStyle w:val="Incipit"/>
          <w:lang w:val="fr-FR"/>
        </w:rPr>
        <w:t>In medio ecclesiae</w:t>
      </w:r>
      <w:r w:rsidRPr="0021481A">
        <w:rPr>
          <w:lang w:val="fr-FR"/>
        </w:rPr>
        <w:t xml:space="preserve"> cantetur per totum ut in die suo. </w:t>
      </w:r>
      <w:r w:rsidRPr="0021481A">
        <w:rPr>
          <w:lang w:val="it-IT"/>
        </w:rPr>
        <w:t xml:space="preserve">[KY] </w:t>
      </w:r>
      <w:r w:rsidRPr="0021481A">
        <w:rPr>
          <w:rStyle w:val="Incipit"/>
          <w:lang w:val="it-IT"/>
        </w:rPr>
        <w:t>Kyrie</w:t>
      </w:r>
      <w:r w:rsidRPr="0021481A">
        <w:rPr>
          <w:lang w:val="it-IT"/>
        </w:rPr>
        <w:t xml:space="preserve"> feriale</w:t>
      </w:r>
      <w:r w:rsidR="00123717" w:rsidRPr="0021481A">
        <w:rPr>
          <w:lang w:val="it-IT"/>
        </w:rPr>
        <w:t xml:space="preserve"> cantetur</w:t>
      </w:r>
      <w:r w:rsidRPr="0021481A">
        <w:rPr>
          <w:lang w:val="it-IT"/>
        </w:rPr>
        <w:t xml:space="preserve">. [GL] </w:t>
      </w:r>
      <w:r w:rsidRPr="0021481A">
        <w:rPr>
          <w:rStyle w:val="Incipit"/>
          <w:lang w:val="it-IT"/>
        </w:rPr>
        <w:t>Gloria in excelsis</w:t>
      </w:r>
      <w:r w:rsidRPr="0021481A">
        <w:rPr>
          <w:lang w:val="it-IT"/>
        </w:rPr>
        <w:t xml:space="preserve"> omittitur. Et [CR] </w:t>
      </w:r>
      <w:r w:rsidRPr="0021481A">
        <w:rPr>
          <w:rStyle w:val="Incipit"/>
          <w:lang w:val="it-IT"/>
        </w:rPr>
        <w:t>Credo</w:t>
      </w:r>
      <w:r w:rsidRPr="0021481A">
        <w:rPr>
          <w:lang w:val="it-IT"/>
        </w:rPr>
        <w:t xml:space="preserve"> non canitur. Praefatio de nativitate dicatur. [SA] </w:t>
      </w:r>
      <w:r w:rsidRPr="0021481A">
        <w:rPr>
          <w:rStyle w:val="Incipit"/>
          <w:lang w:val="it-IT"/>
        </w:rPr>
        <w:t>Sanctus</w:t>
      </w:r>
      <w:r w:rsidR="00152C19" w:rsidRPr="0021481A">
        <w:rPr>
          <w:lang w:val="it-IT"/>
        </w:rPr>
        <w:t xml:space="preserve"> et [AG] </w:t>
      </w:r>
      <w:r w:rsidR="00152C19" w:rsidRPr="0021481A">
        <w:rPr>
          <w:rStyle w:val="Incipit"/>
          <w:lang w:val="it-IT"/>
        </w:rPr>
        <w:t>Agnus d</w:t>
      </w:r>
      <w:r w:rsidRPr="0021481A">
        <w:rPr>
          <w:rStyle w:val="Incipit"/>
          <w:lang w:val="it-IT"/>
        </w:rPr>
        <w:t>e</w:t>
      </w:r>
      <w:r w:rsidR="00152C19" w:rsidRPr="0021481A">
        <w:rPr>
          <w:rStyle w:val="Incipit"/>
          <w:lang w:val="it-IT"/>
        </w:rPr>
        <w:t>i</w:t>
      </w:r>
      <w:r w:rsidRPr="0021481A">
        <w:rPr>
          <w:lang w:val="it-IT"/>
        </w:rPr>
        <w:t xml:space="preserve"> ferialiter cantentur cum [IM] </w:t>
      </w:r>
      <w:r w:rsidRPr="0021481A">
        <w:rPr>
          <w:rStyle w:val="Incipit"/>
          <w:lang w:val="it-IT"/>
        </w:rPr>
        <w:t>Ite missa est</w:t>
      </w:r>
      <w:r w:rsidRPr="0021481A">
        <w:rPr>
          <w:lang w:val="it-IT"/>
        </w:rPr>
        <w:t>.</w:t>
      </w:r>
    </w:p>
    <w:p w:rsidR="00F21F00" w:rsidRPr="0021481A" w:rsidRDefault="00F21F00" w:rsidP="004275F3">
      <w:pPr>
        <w:rPr>
          <w:lang w:val="it-IT"/>
        </w:rPr>
      </w:pPr>
      <w:r w:rsidRPr="0021481A">
        <w:rPr>
          <w:rStyle w:val="Time1"/>
          <w:lang w:val="it-IT"/>
        </w:rPr>
        <w:t>Sexta</w:t>
      </w:r>
      <w:r w:rsidR="003D7D7B" w:rsidRPr="0021481A">
        <w:rPr>
          <w:rStyle w:val="Time1"/>
          <w:lang w:val="it-IT"/>
        </w:rPr>
        <w:t>m</w:t>
      </w:r>
      <w:r w:rsidRPr="0021481A">
        <w:rPr>
          <w:rStyle w:val="Time1"/>
          <w:lang w:val="it-IT"/>
        </w:rPr>
        <w:t xml:space="preserve"> et nona</w:t>
      </w:r>
      <w:r w:rsidR="003D7D7B" w:rsidRPr="0021481A">
        <w:rPr>
          <w:rStyle w:val="Time1"/>
          <w:lang w:val="it-IT"/>
        </w:rPr>
        <w:t>m</w:t>
      </w:r>
      <w:r w:rsidRPr="0021481A">
        <w:rPr>
          <w:lang w:val="it-IT"/>
        </w:rPr>
        <w:t xml:space="preserve"> ut superius ordinabis per totum.</w:t>
      </w:r>
    </w:p>
    <w:p w:rsidR="00F21F00" w:rsidRPr="0021481A" w:rsidRDefault="009644D8" w:rsidP="004275F3">
      <w:pPr>
        <w:pStyle w:val="Titolo1"/>
        <w:rPr>
          <w:lang w:val="en-US"/>
        </w:rPr>
      </w:pPr>
      <w:r w:rsidRPr="0021481A">
        <w:rPr>
          <w:lang w:val="en-US"/>
        </w:rPr>
        <w:t>IN OCTAVA INNOCENTUM</w:t>
      </w:r>
    </w:p>
    <w:p w:rsidR="009644D8" w:rsidRPr="0021481A" w:rsidRDefault="0074241C" w:rsidP="004275F3">
      <w:pPr>
        <w:rPr>
          <w:lang w:val="pt-PT"/>
        </w:rPr>
      </w:pPr>
      <w:r w:rsidRPr="0021481A">
        <w:rPr>
          <w:rStyle w:val="Time1"/>
          <w:lang w:val="en-US"/>
        </w:rPr>
        <w:t xml:space="preserve">Ad </w:t>
      </w:r>
      <w:r w:rsidR="009644D8" w:rsidRPr="0021481A">
        <w:rPr>
          <w:rStyle w:val="Time1"/>
          <w:lang w:val="en-US"/>
        </w:rPr>
        <w:t>vesperas</w:t>
      </w:r>
      <w:r w:rsidR="009644D8" w:rsidRPr="0021481A">
        <w:rPr>
          <w:lang w:val="en-US"/>
        </w:rPr>
        <w:t xml:space="preserve"> AN </w:t>
      </w:r>
      <w:r w:rsidR="009644D8" w:rsidRPr="0021481A">
        <w:rPr>
          <w:rStyle w:val="Incipit"/>
          <w:lang w:val="en-US"/>
        </w:rPr>
        <w:t>Tecum principium</w:t>
      </w:r>
      <w:r w:rsidR="009644D8" w:rsidRPr="0021481A">
        <w:rPr>
          <w:lang w:val="en-US"/>
        </w:rPr>
        <w:t xml:space="preserve">. </w:t>
      </w:r>
      <w:r w:rsidR="009644D8" w:rsidRPr="0021481A">
        <w:rPr>
          <w:lang w:val="pt-PT"/>
        </w:rPr>
        <w:t xml:space="preserve">(52vb) </w:t>
      </w:r>
      <w:r w:rsidR="00152C19" w:rsidRPr="0021481A">
        <w:rPr>
          <w:lang w:val="pt-PT"/>
        </w:rPr>
        <w:t xml:space="preserve">PS </w:t>
      </w:r>
      <w:r w:rsidR="009644D8" w:rsidRPr="0021481A">
        <w:rPr>
          <w:rStyle w:val="Incipit"/>
          <w:lang w:val="pt-PT"/>
        </w:rPr>
        <w:t>Dixit dominus</w:t>
      </w:r>
      <w:r w:rsidR="009644D8" w:rsidRPr="0021481A">
        <w:rPr>
          <w:lang w:val="pt-PT"/>
        </w:rPr>
        <w:t xml:space="preserve"> cum aliis. CP </w:t>
      </w:r>
      <w:r w:rsidR="009644D8" w:rsidRPr="0021481A">
        <w:rPr>
          <w:rStyle w:val="Incipit"/>
          <w:lang w:val="pt-PT"/>
        </w:rPr>
        <w:t>Vidi supra montem</w:t>
      </w:r>
      <w:r w:rsidR="009644D8" w:rsidRPr="0021481A">
        <w:rPr>
          <w:lang w:val="pt-PT"/>
        </w:rPr>
        <w:t xml:space="preserve">. HY </w:t>
      </w:r>
      <w:r w:rsidR="009644D8" w:rsidRPr="0021481A">
        <w:rPr>
          <w:rStyle w:val="Incipit"/>
          <w:lang w:val="pt-PT"/>
        </w:rPr>
        <w:t>A solis ortus</w:t>
      </w:r>
      <w:r w:rsidR="009644D8" w:rsidRPr="0021481A">
        <w:rPr>
          <w:lang w:val="pt-PT"/>
        </w:rPr>
        <w:t xml:space="preserve">. VS </w:t>
      </w:r>
      <w:r w:rsidR="009644D8" w:rsidRPr="0021481A">
        <w:rPr>
          <w:rStyle w:val="Incipit"/>
          <w:lang w:val="pt-PT"/>
        </w:rPr>
        <w:t>Laetamini in domino</w:t>
      </w:r>
      <w:r w:rsidR="009644D8" w:rsidRPr="0021481A">
        <w:rPr>
          <w:lang w:val="pt-PT"/>
        </w:rPr>
        <w:t xml:space="preserve">. </w:t>
      </w:r>
      <w:r w:rsidR="009644D8" w:rsidRPr="0021481A">
        <w:rPr>
          <w:rStyle w:val="Funktion"/>
          <w:lang w:val="pt-PT"/>
        </w:rPr>
        <w:t>Puerus</w:t>
      </w:r>
      <w:r w:rsidR="009644D8" w:rsidRPr="0021481A">
        <w:rPr>
          <w:lang w:val="pt-PT"/>
        </w:rPr>
        <w:t xml:space="preserve"> incipit antiphonam hac nocte super Magnificat [AM]</w:t>
      </w:r>
      <w:r w:rsidR="00EB4A29" w:rsidRPr="0021481A">
        <w:rPr>
          <w:lang w:val="pt-PT"/>
        </w:rPr>
        <w:t xml:space="preserve"> </w:t>
      </w:r>
      <w:r w:rsidR="00EB4A29" w:rsidRPr="0021481A">
        <w:rPr>
          <w:rStyle w:val="Incipit"/>
          <w:lang w:val="pt-PT"/>
        </w:rPr>
        <w:t>Istorum est enim regnum caelorum</w:t>
      </w:r>
      <w:r w:rsidR="00EB4A29" w:rsidRPr="0021481A">
        <w:rPr>
          <w:lang w:val="pt-PT"/>
        </w:rPr>
        <w:t xml:space="preserve">. [KY] </w:t>
      </w:r>
      <w:r w:rsidR="00EB4A29" w:rsidRPr="0021481A">
        <w:rPr>
          <w:rStyle w:val="Incipit"/>
          <w:lang w:val="pt-PT"/>
        </w:rPr>
        <w:t>Kyrie</w:t>
      </w:r>
      <w:r w:rsidR="00EB4A29" w:rsidRPr="0021481A">
        <w:rPr>
          <w:lang w:val="pt-PT"/>
        </w:rPr>
        <w:t xml:space="preserve"> nec [PN] </w:t>
      </w:r>
      <w:r w:rsidR="00EB4A29" w:rsidRPr="0021481A">
        <w:rPr>
          <w:rStyle w:val="Incipit"/>
          <w:lang w:val="pt-PT"/>
        </w:rPr>
        <w:t>Pater noster</w:t>
      </w:r>
      <w:r w:rsidR="00EB4A29" w:rsidRPr="0021481A">
        <w:rPr>
          <w:lang w:val="pt-PT"/>
        </w:rPr>
        <w:t xml:space="preserve">. Sequitur </w:t>
      </w:r>
      <w:r w:rsidR="00123717" w:rsidRPr="0021481A">
        <w:rPr>
          <w:lang w:val="pt-PT"/>
        </w:rPr>
        <w:t>OR</w:t>
      </w:r>
      <w:r w:rsidR="00123717" w:rsidRPr="0021481A">
        <w:rPr>
          <w:rStyle w:val="Incipit"/>
          <w:lang w:val="pt-PT"/>
        </w:rPr>
        <w:t xml:space="preserve"> Deus cuius hodierna</w:t>
      </w:r>
      <w:r w:rsidR="00123717" w:rsidRPr="0021481A">
        <w:rPr>
          <w:lang w:val="pt-PT"/>
        </w:rPr>
        <w:t xml:space="preserve">. Sequitur </w:t>
      </w:r>
      <w:r w:rsidR="00EB4A29" w:rsidRPr="0021481A">
        <w:rPr>
          <w:lang w:val="pt-PT"/>
        </w:rPr>
        <w:t xml:space="preserve">AC </w:t>
      </w:r>
      <w:r w:rsidR="00EB4A29" w:rsidRPr="0021481A">
        <w:rPr>
          <w:rStyle w:val="Incipit"/>
          <w:lang w:val="pt-PT"/>
        </w:rPr>
        <w:t>Nato domino</w:t>
      </w:r>
      <w:r w:rsidR="00EB4A29" w:rsidRPr="0021481A">
        <w:rPr>
          <w:lang w:val="pt-PT"/>
        </w:rPr>
        <w:t xml:space="preserve">. Oratio de nativitate </w:t>
      </w:r>
      <w:r w:rsidR="003D7D7B" w:rsidRPr="0021481A">
        <w:rPr>
          <w:lang w:val="pt-PT"/>
        </w:rPr>
        <w:t>|</w:t>
      </w:r>
      <w:r w:rsidR="00EB4A29" w:rsidRPr="0021481A">
        <w:rPr>
          <w:lang w:val="pt-PT"/>
        </w:rPr>
        <w:t>domini et antiphona</w:t>
      </w:r>
      <w:r w:rsidR="003D7D7B" w:rsidRPr="0021481A">
        <w:rPr>
          <w:lang w:val="pt-PT"/>
        </w:rPr>
        <w:t>::domini|</w:t>
      </w:r>
      <w:r w:rsidR="00EB4A29" w:rsidRPr="0021481A">
        <w:rPr>
          <w:lang w:val="pt-PT"/>
        </w:rPr>
        <w:t>. A</w:t>
      </w:r>
      <w:r w:rsidR="009165A2" w:rsidRPr="0021481A">
        <w:rPr>
          <w:lang w:val="pt-PT"/>
        </w:rPr>
        <w:t>n</w:t>
      </w:r>
      <w:r w:rsidR="00EB4A29" w:rsidRPr="0021481A">
        <w:rPr>
          <w:lang w:val="pt-PT"/>
        </w:rPr>
        <w:t>tiphona de sancta Maria.</w:t>
      </w:r>
    </w:p>
    <w:p w:rsidR="00EB4A29" w:rsidRPr="0021481A" w:rsidRDefault="00EB4A29"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[PS] </w:t>
      </w:r>
      <w:r w:rsidRPr="0021481A">
        <w:rPr>
          <w:rStyle w:val="Incipit"/>
          <w:lang w:val="pt-PT"/>
        </w:rPr>
        <w:t>Venite exultemus</w:t>
      </w:r>
      <w:r w:rsidRPr="0021481A">
        <w:rPr>
          <w:lang w:val="pt-PT"/>
        </w:rPr>
        <w:t>.</w:t>
      </w:r>
    </w:p>
    <w:p w:rsidR="00EB4A29" w:rsidRPr="0021481A" w:rsidRDefault="00EB4A29" w:rsidP="004275F3">
      <w:pPr>
        <w:rPr>
          <w:lang w:val="fr-FR"/>
        </w:rPr>
      </w:pPr>
      <w:r w:rsidRPr="0021481A">
        <w:rPr>
          <w:rStyle w:val="Time2"/>
          <w:lang w:val="pt-PT"/>
        </w:rPr>
        <w:t>In primo nocturno</w:t>
      </w:r>
      <w:r w:rsidRPr="0021481A">
        <w:rPr>
          <w:lang w:val="pt-PT"/>
        </w:rPr>
        <w:t xml:space="preserve"> AN </w:t>
      </w:r>
      <w:r w:rsidRPr="0021481A">
        <w:rPr>
          <w:rStyle w:val="Incipit"/>
          <w:lang w:val="pt-PT"/>
        </w:rPr>
        <w:t>Secus decursus</w:t>
      </w:r>
      <w:r w:rsidRPr="0021481A">
        <w:rPr>
          <w:lang w:val="pt-PT"/>
        </w:rPr>
        <w:t xml:space="preserve">. PS </w:t>
      </w:r>
      <w:r w:rsidRPr="0021481A">
        <w:rPr>
          <w:rStyle w:val="Incipit"/>
          <w:lang w:val="pt-PT"/>
        </w:rPr>
        <w:t>(53ra) Beatus vir</w:t>
      </w:r>
      <w:r w:rsidRPr="0021481A">
        <w:rPr>
          <w:lang w:val="pt-PT"/>
        </w:rPr>
        <w:t xml:space="preserve">. AN </w:t>
      </w:r>
      <w:r w:rsidRPr="0021481A">
        <w:rPr>
          <w:rStyle w:val="Incipit"/>
          <w:lang w:val="pt-PT"/>
        </w:rPr>
        <w:t>Praedicantes praeceptum</w:t>
      </w:r>
      <w:r w:rsidRPr="0021481A">
        <w:rPr>
          <w:lang w:val="pt-PT"/>
        </w:rPr>
        <w:t xml:space="preserve">. PS </w:t>
      </w:r>
      <w:r w:rsidRPr="0021481A">
        <w:rPr>
          <w:rStyle w:val="Incipit"/>
          <w:lang w:val="pt-PT"/>
        </w:rPr>
        <w:t>Quare fremuerunt gentes</w:t>
      </w:r>
      <w:r w:rsidRPr="0021481A">
        <w:rPr>
          <w:lang w:val="pt-PT"/>
        </w:rPr>
        <w:t xml:space="preserve">. AN </w:t>
      </w:r>
      <w:r w:rsidRPr="0021481A">
        <w:rPr>
          <w:rStyle w:val="Incipit"/>
          <w:lang w:val="pt-PT"/>
        </w:rPr>
        <w:t>Filii hominum</w:t>
      </w:r>
      <w:r w:rsidRPr="0021481A">
        <w:rPr>
          <w:lang w:val="pt-PT"/>
        </w:rPr>
        <w:t xml:space="preserve">. PS </w:t>
      </w:r>
      <w:r w:rsidRPr="0021481A">
        <w:rPr>
          <w:rStyle w:val="Incipit"/>
          <w:lang w:val="pt-PT"/>
        </w:rPr>
        <w:t>Cum invocarem</w:t>
      </w:r>
      <w:r w:rsidRPr="0021481A">
        <w:rPr>
          <w:lang w:val="pt-PT"/>
        </w:rPr>
        <w:t xml:space="preserve">. </w:t>
      </w:r>
      <w:r w:rsidRPr="0021481A">
        <w:rPr>
          <w:lang w:val="it-IT"/>
        </w:rPr>
        <w:t xml:space="preserve">VS </w:t>
      </w:r>
      <w:r w:rsidRPr="0021481A">
        <w:rPr>
          <w:rStyle w:val="Incipit"/>
          <w:lang w:val="it-IT"/>
        </w:rPr>
        <w:t>Laetamini in domino</w:t>
      </w:r>
      <w:r w:rsidRPr="0021481A">
        <w:rPr>
          <w:lang w:val="it-IT"/>
        </w:rPr>
        <w:t xml:space="preserve">. Legitur LS </w:t>
      </w:r>
      <w:r w:rsidRPr="0021481A">
        <w:rPr>
          <w:rStyle w:val="Incipit"/>
          <w:lang w:val="it-IT"/>
        </w:rPr>
        <w:t>Dedicatur novus sermo</w:t>
      </w:r>
      <w:r w:rsidR="009165A2" w:rsidRPr="0021481A">
        <w:rPr>
          <w:lang w:val="it-IT"/>
        </w:rPr>
        <w:t xml:space="preserve">. RP </w:t>
      </w:r>
      <w:r w:rsidR="009165A2" w:rsidRPr="0021481A">
        <w:rPr>
          <w:rStyle w:val="Incipit"/>
          <w:lang w:val="it-IT"/>
        </w:rPr>
        <w:t>Sub altare d</w:t>
      </w:r>
      <w:r w:rsidRPr="0021481A">
        <w:rPr>
          <w:rStyle w:val="Incipit"/>
          <w:lang w:val="it-IT"/>
        </w:rPr>
        <w:t>e</w:t>
      </w:r>
      <w:r w:rsidR="009165A2" w:rsidRPr="0021481A">
        <w:rPr>
          <w:rStyle w:val="Incipit"/>
          <w:lang w:val="it-IT"/>
        </w:rPr>
        <w:t>i</w:t>
      </w:r>
      <w:r w:rsidRPr="0021481A">
        <w:rPr>
          <w:lang w:val="it-IT"/>
        </w:rPr>
        <w:t xml:space="preserve">. </w:t>
      </w:r>
      <w:r w:rsidRPr="0021481A">
        <w:rPr>
          <w:lang w:val="fr-FR"/>
        </w:rPr>
        <w:t xml:space="preserve">RP </w:t>
      </w:r>
      <w:r w:rsidRPr="0021481A">
        <w:rPr>
          <w:rStyle w:val="Incipit"/>
          <w:lang w:val="fr-FR"/>
        </w:rPr>
        <w:t>Effuderunt</w:t>
      </w:r>
      <w:r w:rsidRPr="0021481A">
        <w:rPr>
          <w:lang w:val="fr-FR"/>
        </w:rPr>
        <w:t xml:space="preserve">. RP </w:t>
      </w:r>
      <w:r w:rsidRPr="0021481A">
        <w:rPr>
          <w:rStyle w:val="Incipit"/>
          <w:lang w:val="fr-FR"/>
        </w:rPr>
        <w:t>Adoraverunt</w:t>
      </w:r>
      <w:r w:rsidRPr="0021481A">
        <w:rPr>
          <w:lang w:val="fr-FR"/>
        </w:rPr>
        <w:t xml:space="preserve">. Hac nocte dicatur [TD] </w:t>
      </w:r>
      <w:r w:rsidRPr="0021481A">
        <w:rPr>
          <w:rStyle w:val="Incipit"/>
          <w:lang w:val="fr-FR"/>
        </w:rPr>
        <w:t>Te deum</w:t>
      </w:r>
      <w:r w:rsidR="003D7D7B" w:rsidRPr="0021481A">
        <w:rPr>
          <w:rStyle w:val="Incipit"/>
          <w:lang w:val="fr-FR"/>
        </w:rPr>
        <w:t xml:space="preserve"> laudamus</w:t>
      </w:r>
      <w:r w:rsidRPr="0021481A">
        <w:rPr>
          <w:lang w:val="fr-FR"/>
        </w:rPr>
        <w:t>, quia in sancta nocte non cantabatur.</w:t>
      </w:r>
    </w:p>
    <w:p w:rsidR="00EB4A29" w:rsidRPr="0021481A" w:rsidRDefault="00A13ADB" w:rsidP="004275F3">
      <w:pPr>
        <w:rPr>
          <w:lang w:val="pt-PT"/>
        </w:rPr>
      </w:pPr>
      <w:r w:rsidRPr="0021481A">
        <w:rPr>
          <w:rStyle w:val="Time1"/>
          <w:lang w:val="en-US"/>
        </w:rPr>
        <w:t>Ad laudes</w:t>
      </w:r>
      <w:r w:rsidRPr="0021481A">
        <w:rPr>
          <w:lang w:val="en-US"/>
        </w:rPr>
        <w:t xml:space="preserve"> sola AN </w:t>
      </w:r>
      <w:r w:rsidRPr="0021481A">
        <w:rPr>
          <w:rStyle w:val="Incipit"/>
          <w:lang w:val="en-US"/>
        </w:rPr>
        <w:t>Herodes iratus</w:t>
      </w:r>
      <w:r w:rsidRPr="0021481A">
        <w:rPr>
          <w:lang w:val="en-US"/>
        </w:rPr>
        <w:t xml:space="preserve">. </w:t>
      </w:r>
      <w:r w:rsidRPr="0021481A">
        <w:rPr>
          <w:lang w:val="pt-PT"/>
        </w:rPr>
        <w:t xml:space="preserve">CP </w:t>
      </w:r>
      <w:r w:rsidRPr="0021481A">
        <w:rPr>
          <w:rStyle w:val="Incipit"/>
          <w:lang w:val="pt-PT"/>
        </w:rPr>
        <w:t>Vidi supra montem</w:t>
      </w:r>
      <w:r w:rsidRPr="0021481A">
        <w:rPr>
          <w:lang w:val="pt-PT"/>
        </w:rPr>
        <w:t xml:space="preserve">. VS </w:t>
      </w:r>
      <w:r w:rsidRPr="0021481A">
        <w:rPr>
          <w:rStyle w:val="Incipit"/>
          <w:lang w:val="pt-PT"/>
        </w:rPr>
        <w:t>Mirabilis deus</w:t>
      </w:r>
      <w:r w:rsidRPr="0021481A">
        <w:rPr>
          <w:lang w:val="pt-PT"/>
        </w:rPr>
        <w:t xml:space="preserve">. AB </w:t>
      </w:r>
      <w:r w:rsidRPr="0021481A">
        <w:rPr>
          <w:rStyle w:val="Incipit"/>
          <w:lang w:val="pt-PT"/>
        </w:rPr>
        <w:t>Hi sunt qui cum mulieribus</w:t>
      </w:r>
      <w:r w:rsidRPr="0021481A">
        <w:rPr>
          <w:lang w:val="pt-PT"/>
        </w:rPr>
        <w:t xml:space="preserve">. OR </w:t>
      </w:r>
      <w:r w:rsidRPr="0021481A">
        <w:rPr>
          <w:rStyle w:val="Incipit"/>
          <w:lang w:val="pt-PT"/>
        </w:rPr>
        <w:t>Deus cuius (53rb) praeconium</w:t>
      </w:r>
      <w:r w:rsidRPr="0021481A">
        <w:rPr>
          <w:lang w:val="pt-PT"/>
        </w:rPr>
        <w:t>. Dein</w:t>
      </w:r>
      <w:r w:rsidR="003D7D7B" w:rsidRPr="0021481A">
        <w:rPr>
          <w:lang w:val="pt-PT"/>
        </w:rPr>
        <w:t xml:space="preserve">de antiphona de subscriptis. </w:t>
      </w:r>
      <w:r w:rsidRPr="0021481A">
        <w:rPr>
          <w:lang w:val="pt-PT"/>
        </w:rPr>
        <w:t>Et oratio de nativitate. Deinde antiphona et oratio de sancta Maria.</w:t>
      </w:r>
    </w:p>
    <w:p w:rsidR="00A13ADB" w:rsidRPr="0021481A" w:rsidRDefault="00A13ADB" w:rsidP="004275F3">
      <w:pPr>
        <w:rPr>
          <w:lang w:val="en-US"/>
        </w:rPr>
      </w:pPr>
      <w:r w:rsidRPr="0021481A">
        <w:rPr>
          <w:rStyle w:val="Time1"/>
          <w:lang w:val="pt-PT"/>
        </w:rPr>
        <w:t>Ad prima</w:t>
      </w:r>
      <w:r w:rsidR="00152C19" w:rsidRPr="0021481A">
        <w:rPr>
          <w:rStyle w:val="Time1"/>
          <w:lang w:val="pt-PT"/>
        </w:rPr>
        <w:t>m</w:t>
      </w:r>
      <w:r w:rsidRPr="0021481A">
        <w:rPr>
          <w:lang w:val="pt-PT"/>
        </w:rPr>
        <w:t xml:space="preserve"> AN </w:t>
      </w:r>
      <w:r w:rsidRPr="0021481A">
        <w:rPr>
          <w:rStyle w:val="Incipit"/>
          <w:lang w:val="pt-PT"/>
        </w:rPr>
        <w:t>Herodes iratus</w:t>
      </w:r>
      <w:r w:rsidRPr="0021481A">
        <w:rPr>
          <w:lang w:val="pt-PT"/>
        </w:rPr>
        <w:t xml:space="preserve">. </w:t>
      </w:r>
      <w:r w:rsidRPr="0021481A">
        <w:rPr>
          <w:lang w:val="en-US"/>
        </w:rPr>
        <w:t>Oratio ut supra.</w:t>
      </w:r>
    </w:p>
    <w:p w:rsidR="00A13ADB" w:rsidRPr="0021481A" w:rsidRDefault="00A13ADB" w:rsidP="004275F3">
      <w:pPr>
        <w:rPr>
          <w:lang w:val="it-IT"/>
        </w:rPr>
      </w:pPr>
      <w:r w:rsidRPr="0021481A">
        <w:rPr>
          <w:rStyle w:val="Time1"/>
          <w:lang w:val="en-US"/>
        </w:rPr>
        <w:t>Ad tertiam</w:t>
      </w:r>
      <w:r w:rsidRPr="0021481A">
        <w:rPr>
          <w:lang w:val="en-US"/>
        </w:rPr>
        <w:t xml:space="preserve"> AN </w:t>
      </w:r>
      <w:r w:rsidRPr="0021481A">
        <w:rPr>
          <w:rStyle w:val="Incipit"/>
          <w:lang w:val="en-US"/>
        </w:rPr>
        <w:t>A bimatu</w:t>
      </w:r>
      <w:r w:rsidRPr="0021481A">
        <w:rPr>
          <w:lang w:val="en-US"/>
        </w:rPr>
        <w:t xml:space="preserve">. CP </w:t>
      </w:r>
      <w:r w:rsidRPr="0021481A">
        <w:rPr>
          <w:rStyle w:val="Incipit"/>
          <w:lang w:val="en-US"/>
        </w:rPr>
        <w:t>Hi sunt empti</w:t>
      </w:r>
      <w:r w:rsidRPr="0021481A">
        <w:rPr>
          <w:lang w:val="en-US"/>
        </w:rPr>
        <w:t xml:space="preserve">. </w:t>
      </w:r>
      <w:r w:rsidRPr="0021481A">
        <w:rPr>
          <w:lang w:val="it-IT"/>
        </w:rPr>
        <w:t xml:space="preserve">RB </w:t>
      </w:r>
      <w:r w:rsidRPr="0021481A">
        <w:rPr>
          <w:rStyle w:val="Incipit"/>
          <w:lang w:val="it-IT"/>
        </w:rPr>
        <w:t>Laetamini in domino</w:t>
      </w:r>
      <w:r w:rsidRPr="0021481A">
        <w:rPr>
          <w:lang w:val="it-IT"/>
        </w:rPr>
        <w:t xml:space="preserve">. RV </w:t>
      </w:r>
      <w:r w:rsidRPr="0021481A">
        <w:rPr>
          <w:rStyle w:val="Incipit"/>
          <w:lang w:val="it-IT"/>
        </w:rPr>
        <w:t>Et gloriamini omnes recti</w:t>
      </w:r>
      <w:r w:rsidRPr="0021481A">
        <w:rPr>
          <w:lang w:val="it-IT"/>
        </w:rPr>
        <w:t xml:space="preserve">. </w:t>
      </w:r>
      <w:r w:rsidR="00B26AF7" w:rsidRPr="0021481A">
        <w:rPr>
          <w:lang w:val="it-IT"/>
        </w:rPr>
        <w:t>VS</w:t>
      </w:r>
      <w:r w:rsidRPr="0021481A">
        <w:rPr>
          <w:lang w:val="it-IT"/>
        </w:rPr>
        <w:t xml:space="preserve"> </w:t>
      </w:r>
      <w:r w:rsidRPr="0021481A">
        <w:rPr>
          <w:rStyle w:val="Incipit"/>
          <w:lang w:val="it-IT"/>
        </w:rPr>
        <w:t>Exultent iusti</w:t>
      </w:r>
      <w:r w:rsidR="003D7D7B" w:rsidRPr="0021481A">
        <w:rPr>
          <w:lang w:val="it-IT"/>
        </w:rPr>
        <w:t xml:space="preserve"> minor</w:t>
      </w:r>
      <w:r w:rsidRPr="0021481A">
        <w:rPr>
          <w:lang w:val="it-IT"/>
        </w:rPr>
        <w:t xml:space="preserve">. OR </w:t>
      </w:r>
      <w:r w:rsidRPr="0021481A">
        <w:rPr>
          <w:rStyle w:val="Incipit"/>
          <w:lang w:val="it-IT"/>
        </w:rPr>
        <w:t>Deus cuius praeconium</w:t>
      </w:r>
      <w:r w:rsidRPr="0021481A">
        <w:rPr>
          <w:lang w:val="it-IT"/>
        </w:rPr>
        <w:t>.</w:t>
      </w:r>
    </w:p>
    <w:p w:rsidR="00A13ADB" w:rsidRPr="0021481A" w:rsidRDefault="00B26AF7" w:rsidP="004275F3">
      <w:pPr>
        <w:rPr>
          <w:lang w:val="pt-PT"/>
        </w:rPr>
      </w:pPr>
      <w:r w:rsidRPr="0021481A">
        <w:rPr>
          <w:lang w:val="it-IT"/>
        </w:rPr>
        <w:lastRenderedPageBreak/>
        <w:t>Dein</w:t>
      </w:r>
      <w:r w:rsidR="00A13ADB" w:rsidRPr="0021481A">
        <w:rPr>
          <w:lang w:val="it-IT"/>
        </w:rPr>
        <w:t xml:space="preserve">de cantetur </w:t>
      </w:r>
      <w:r w:rsidR="00A13ADB" w:rsidRPr="0021481A">
        <w:rPr>
          <w:rStyle w:val="Time1"/>
          <w:lang w:val="it-IT"/>
        </w:rPr>
        <w:t>missa</w:t>
      </w:r>
      <w:r w:rsidR="003D7D7B" w:rsidRPr="0021481A">
        <w:rPr>
          <w:lang w:val="it-IT"/>
        </w:rPr>
        <w:t xml:space="preserve"> </w:t>
      </w:r>
      <w:r w:rsidR="00A13ADB" w:rsidRPr="0021481A">
        <w:rPr>
          <w:lang w:val="it-IT"/>
        </w:rPr>
        <w:t xml:space="preserve">IN </w:t>
      </w:r>
      <w:r w:rsidR="00A13ADB" w:rsidRPr="0021481A">
        <w:rPr>
          <w:rStyle w:val="Incipit"/>
          <w:lang w:val="it-IT"/>
        </w:rPr>
        <w:t>Ex ore infantium deus</w:t>
      </w:r>
      <w:r w:rsidR="00A13ADB" w:rsidRPr="0021481A">
        <w:rPr>
          <w:lang w:val="it-IT"/>
        </w:rPr>
        <w:t xml:space="preserve">. [KY] </w:t>
      </w:r>
      <w:r w:rsidR="00A13ADB" w:rsidRPr="0021481A">
        <w:rPr>
          <w:rStyle w:val="Incipit"/>
          <w:lang w:val="it-IT"/>
        </w:rPr>
        <w:t>Kyrie</w:t>
      </w:r>
      <w:r w:rsidR="00A13ADB" w:rsidRPr="0021481A">
        <w:rPr>
          <w:lang w:val="it-IT"/>
        </w:rPr>
        <w:t xml:space="preserve"> cum [GL] </w:t>
      </w:r>
      <w:r w:rsidR="00A13ADB" w:rsidRPr="0021481A">
        <w:rPr>
          <w:rStyle w:val="Incipit"/>
          <w:lang w:val="it-IT"/>
        </w:rPr>
        <w:t>Gloria in excelsis</w:t>
      </w:r>
      <w:r w:rsidR="00A13ADB" w:rsidRPr="0021481A">
        <w:rPr>
          <w:lang w:val="it-IT"/>
        </w:rPr>
        <w:t>. OR</w:t>
      </w:r>
      <w:r w:rsidR="003D7D7B" w:rsidRPr="0021481A">
        <w:rPr>
          <w:lang w:val="it-IT"/>
        </w:rPr>
        <w:t>CL</w:t>
      </w:r>
      <w:r w:rsidR="00A13ADB" w:rsidRPr="0021481A">
        <w:rPr>
          <w:lang w:val="it-IT"/>
        </w:rPr>
        <w:t xml:space="preserve"> </w:t>
      </w:r>
      <w:r w:rsidR="00A13ADB" w:rsidRPr="0021481A">
        <w:rPr>
          <w:rStyle w:val="Incipit"/>
          <w:lang w:val="it-IT"/>
        </w:rPr>
        <w:t>Deus cuius praeconium</w:t>
      </w:r>
      <w:r w:rsidR="00A13ADB" w:rsidRPr="0021481A">
        <w:rPr>
          <w:lang w:val="it-IT"/>
        </w:rPr>
        <w:t xml:space="preserve">. </w:t>
      </w:r>
      <w:r w:rsidR="00A13ADB" w:rsidRPr="0021481A">
        <w:rPr>
          <w:lang w:val="pt-PT"/>
        </w:rPr>
        <w:t>Sec</w:t>
      </w:r>
      <w:r w:rsidRPr="0021481A">
        <w:rPr>
          <w:lang w:val="pt-PT"/>
        </w:rPr>
        <w:t>unda de nativitate (53va) domini. Tertia de sancta Maria.</w:t>
      </w:r>
      <w:r w:rsidR="00A13ADB" w:rsidRPr="0021481A">
        <w:rPr>
          <w:lang w:val="pt-PT"/>
        </w:rPr>
        <w:t xml:space="preserve"> EP </w:t>
      </w:r>
      <w:r w:rsidR="00A13ADB" w:rsidRPr="0021481A">
        <w:rPr>
          <w:rStyle w:val="Incipit"/>
          <w:lang w:val="pt-PT"/>
        </w:rPr>
        <w:t>Vidi supra montem.</w:t>
      </w:r>
      <w:r w:rsidR="00A13ADB" w:rsidRPr="0021481A">
        <w:rPr>
          <w:lang w:val="pt-PT"/>
        </w:rPr>
        <w:t xml:space="preserve"> GR </w:t>
      </w:r>
      <w:r w:rsidR="00A13ADB" w:rsidRPr="0021481A">
        <w:rPr>
          <w:rStyle w:val="Incipit"/>
          <w:lang w:val="pt-PT"/>
        </w:rPr>
        <w:t>Anima nostra</w:t>
      </w:r>
      <w:r w:rsidR="00A13ADB" w:rsidRPr="0021481A">
        <w:rPr>
          <w:lang w:val="pt-PT"/>
        </w:rPr>
        <w:t xml:space="preserve">. ALV </w:t>
      </w:r>
      <w:r w:rsidR="00A13ADB" w:rsidRPr="0021481A">
        <w:rPr>
          <w:rStyle w:val="Incipit"/>
          <w:lang w:val="pt-PT"/>
        </w:rPr>
        <w:t>Te martyrum candidatus</w:t>
      </w:r>
      <w:r w:rsidR="00A13ADB" w:rsidRPr="0021481A">
        <w:rPr>
          <w:lang w:val="pt-PT"/>
        </w:rPr>
        <w:t xml:space="preserve">. EV </w:t>
      </w:r>
      <w:r w:rsidR="00A13ADB" w:rsidRPr="0021481A">
        <w:rPr>
          <w:rStyle w:val="Incipit"/>
          <w:lang w:val="pt-PT"/>
        </w:rPr>
        <w:t>Angelus domini</w:t>
      </w:r>
      <w:r w:rsidR="00A13ADB" w:rsidRPr="0021481A">
        <w:rPr>
          <w:lang w:val="pt-PT"/>
        </w:rPr>
        <w:t xml:space="preserve">. OF </w:t>
      </w:r>
      <w:r w:rsidR="00A13ADB" w:rsidRPr="0021481A">
        <w:rPr>
          <w:rStyle w:val="Incipit"/>
          <w:lang w:val="pt-PT"/>
        </w:rPr>
        <w:t>Anima nostra</w:t>
      </w:r>
      <w:r w:rsidR="00A13ADB" w:rsidRPr="0021481A">
        <w:rPr>
          <w:lang w:val="pt-PT"/>
        </w:rPr>
        <w:t xml:space="preserve">. Praefatio de nativitate domini. [SA] </w:t>
      </w:r>
      <w:r w:rsidR="00A13ADB" w:rsidRPr="0021481A">
        <w:rPr>
          <w:rStyle w:val="Incipit"/>
          <w:lang w:val="pt-PT"/>
        </w:rPr>
        <w:t>Sanctus</w:t>
      </w:r>
      <w:r w:rsidR="00A13ADB" w:rsidRPr="0021481A">
        <w:rPr>
          <w:lang w:val="pt-PT"/>
        </w:rPr>
        <w:t xml:space="preserve"> et [AG] </w:t>
      </w:r>
      <w:r w:rsidR="00A13ADB" w:rsidRPr="0021481A">
        <w:rPr>
          <w:rStyle w:val="Incipit"/>
          <w:lang w:val="pt-PT"/>
        </w:rPr>
        <w:t xml:space="preserve">Agnus </w:t>
      </w:r>
      <w:r w:rsidRPr="0021481A">
        <w:rPr>
          <w:rStyle w:val="Incipit"/>
          <w:lang w:val="pt-PT"/>
        </w:rPr>
        <w:t>dei</w:t>
      </w:r>
      <w:r w:rsidR="00805EF1" w:rsidRPr="0021481A">
        <w:rPr>
          <w:lang w:val="pt-PT"/>
        </w:rPr>
        <w:t xml:space="preserve"> dominicale. CO </w:t>
      </w:r>
      <w:r w:rsidR="00805EF1" w:rsidRPr="0021481A">
        <w:rPr>
          <w:rStyle w:val="Incipit"/>
          <w:lang w:val="pt-PT"/>
        </w:rPr>
        <w:t>Vox in Rama</w:t>
      </w:r>
      <w:r w:rsidR="00805EF1" w:rsidRPr="0021481A">
        <w:rPr>
          <w:lang w:val="pt-PT"/>
        </w:rPr>
        <w:t xml:space="preserve">. [IM] </w:t>
      </w:r>
      <w:r w:rsidR="00805EF1" w:rsidRPr="0021481A">
        <w:rPr>
          <w:rStyle w:val="Incipit"/>
          <w:lang w:val="pt-PT"/>
        </w:rPr>
        <w:t>Ite missa est</w:t>
      </w:r>
      <w:r w:rsidR="00805EF1" w:rsidRPr="0021481A">
        <w:rPr>
          <w:lang w:val="pt-PT"/>
        </w:rPr>
        <w:t>.</w:t>
      </w:r>
    </w:p>
    <w:p w:rsidR="00805EF1" w:rsidRPr="0021481A" w:rsidRDefault="00805EF1" w:rsidP="004275F3">
      <w:pPr>
        <w:rPr>
          <w:lang w:val="pt-PT"/>
        </w:rPr>
      </w:pPr>
      <w:r w:rsidRPr="0021481A">
        <w:rPr>
          <w:lang w:val="pt-PT"/>
        </w:rPr>
        <w:t>Si octava sancti Stephani, vel sancti Iohannis, vel puerorum in dominica</w:t>
      </w:r>
      <w:r w:rsidR="003D7D7B" w:rsidRPr="0021481A">
        <w:rPr>
          <w:lang w:val="pt-PT"/>
        </w:rPr>
        <w:t>m</w:t>
      </w:r>
      <w:r w:rsidRPr="0021481A">
        <w:rPr>
          <w:lang w:val="pt-PT"/>
        </w:rPr>
        <w:t xml:space="preserve"> venerit plenum officium cum historia propria cantetur.</w:t>
      </w:r>
    </w:p>
    <w:p w:rsidR="00805EF1" w:rsidRPr="0021481A" w:rsidRDefault="00805EF1" w:rsidP="004275F3">
      <w:pPr>
        <w:rPr>
          <w:lang w:val="pt-PT"/>
        </w:rPr>
      </w:pPr>
      <w:r w:rsidRPr="0021481A">
        <w:rPr>
          <w:rStyle w:val="Time1"/>
          <w:lang w:val="pt-PT"/>
        </w:rPr>
        <w:t>Sexta</w:t>
      </w:r>
      <w:r w:rsidR="003D7D7B" w:rsidRPr="0021481A">
        <w:rPr>
          <w:rStyle w:val="Time1"/>
          <w:lang w:val="pt-PT"/>
        </w:rPr>
        <w:t>m</w:t>
      </w:r>
      <w:r w:rsidRPr="0021481A">
        <w:rPr>
          <w:rStyle w:val="Time1"/>
          <w:lang w:val="pt-PT"/>
        </w:rPr>
        <w:t xml:space="preserve"> et nona</w:t>
      </w:r>
      <w:r w:rsidR="003D7D7B" w:rsidRPr="0021481A">
        <w:rPr>
          <w:rStyle w:val="Time1"/>
          <w:lang w:val="pt-PT"/>
        </w:rPr>
        <w:t>m</w:t>
      </w:r>
      <w:r w:rsidRPr="0021481A">
        <w:rPr>
          <w:lang w:val="pt-PT"/>
        </w:rPr>
        <w:t xml:space="preserve"> ut superius ordinabis.</w:t>
      </w:r>
    </w:p>
    <w:p w:rsidR="00805EF1" w:rsidRPr="0021481A" w:rsidRDefault="00805EF1" w:rsidP="004275F3">
      <w:pPr>
        <w:rPr>
          <w:lang w:val="pt-PT"/>
        </w:rPr>
      </w:pPr>
      <w:r w:rsidRPr="0021481A">
        <w:rPr>
          <w:rStyle w:val="Time1"/>
          <w:lang w:val="pt-PT"/>
        </w:rPr>
        <w:t>In secunda vespera</w:t>
      </w:r>
      <w:r w:rsidRPr="0021481A">
        <w:rPr>
          <w:lang w:val="pt-PT"/>
        </w:rPr>
        <w:t xml:space="preserve"> AN </w:t>
      </w:r>
      <w:r w:rsidRPr="0021481A">
        <w:rPr>
          <w:rStyle w:val="Incipit"/>
          <w:lang w:val="pt-PT"/>
        </w:rPr>
        <w:t>Tecum principium</w:t>
      </w:r>
      <w:r w:rsidRPr="0021481A">
        <w:rPr>
          <w:lang w:val="pt-PT"/>
        </w:rPr>
        <w:t xml:space="preserve">. PS </w:t>
      </w:r>
      <w:r w:rsidRPr="0021481A">
        <w:rPr>
          <w:rStyle w:val="Incipit"/>
          <w:lang w:val="pt-PT"/>
        </w:rPr>
        <w:t>Dixit (5</w:t>
      </w:r>
      <w:r w:rsidR="00A51AD9" w:rsidRPr="0021481A">
        <w:rPr>
          <w:rStyle w:val="Incipit"/>
          <w:lang w:val="pt-PT"/>
        </w:rPr>
        <w:t>3vb) dominus</w:t>
      </w:r>
      <w:r w:rsidR="00A51AD9" w:rsidRPr="0021481A">
        <w:rPr>
          <w:lang w:val="pt-PT"/>
        </w:rPr>
        <w:t xml:space="preserve"> cum ceteris. Capitulum de nativitate. HY </w:t>
      </w:r>
      <w:r w:rsidR="00A51AD9" w:rsidRPr="0021481A">
        <w:rPr>
          <w:rStyle w:val="Incipit"/>
          <w:lang w:val="pt-PT"/>
        </w:rPr>
        <w:t>A solis ortus</w:t>
      </w:r>
      <w:r w:rsidR="00A51AD9" w:rsidRPr="0021481A">
        <w:rPr>
          <w:lang w:val="pt-PT"/>
        </w:rPr>
        <w:t xml:space="preserve">. VS </w:t>
      </w:r>
      <w:r w:rsidR="00A51AD9" w:rsidRPr="0021481A">
        <w:rPr>
          <w:rStyle w:val="Incipit"/>
          <w:lang w:val="pt-PT"/>
        </w:rPr>
        <w:t>Tecum principium</w:t>
      </w:r>
      <w:r w:rsidR="00A51AD9" w:rsidRPr="0021481A">
        <w:rPr>
          <w:lang w:val="pt-PT"/>
        </w:rPr>
        <w:t xml:space="preserve">. AM </w:t>
      </w:r>
      <w:r w:rsidR="00A51AD9" w:rsidRPr="0021481A">
        <w:rPr>
          <w:rStyle w:val="Incipit"/>
          <w:lang w:val="pt-PT"/>
        </w:rPr>
        <w:t>Ecce advenit</w:t>
      </w:r>
      <w:r w:rsidR="00A51AD9" w:rsidRPr="0021481A">
        <w:rPr>
          <w:lang w:val="pt-PT"/>
        </w:rPr>
        <w:t xml:space="preserve">. [KY] </w:t>
      </w:r>
      <w:r w:rsidR="00A51AD9" w:rsidRPr="0021481A">
        <w:rPr>
          <w:rStyle w:val="Incipit"/>
          <w:lang w:val="pt-PT"/>
        </w:rPr>
        <w:t>Kyrie</w:t>
      </w:r>
      <w:r w:rsidR="00A51AD9" w:rsidRPr="0021481A">
        <w:rPr>
          <w:lang w:val="pt-PT"/>
        </w:rPr>
        <w:t xml:space="preserve"> nec [PN] </w:t>
      </w:r>
      <w:r w:rsidR="00A51AD9" w:rsidRPr="0021481A">
        <w:rPr>
          <w:rStyle w:val="Incipit"/>
          <w:lang w:val="pt-PT"/>
        </w:rPr>
        <w:t>Pater noster</w:t>
      </w:r>
      <w:r w:rsidR="00A51AD9" w:rsidRPr="0021481A">
        <w:rPr>
          <w:lang w:val="pt-PT"/>
        </w:rPr>
        <w:t xml:space="preserve"> dicitur. OR </w:t>
      </w:r>
      <w:r w:rsidR="00A51AD9" w:rsidRPr="0021481A">
        <w:rPr>
          <w:rStyle w:val="Incipit"/>
          <w:lang w:val="pt-PT"/>
        </w:rPr>
        <w:t>Concede quaesumus</w:t>
      </w:r>
      <w:r w:rsidR="00A51AD9" w:rsidRPr="0021481A">
        <w:rPr>
          <w:lang w:val="pt-PT"/>
        </w:rPr>
        <w:t>. Antiphona et oratio de sancta Maria.</w:t>
      </w:r>
    </w:p>
    <w:p w:rsidR="00A51AD9" w:rsidRPr="0021481A" w:rsidRDefault="00A51AD9" w:rsidP="004275F3">
      <w:pPr>
        <w:pStyle w:val="Titolo1"/>
        <w:rPr>
          <w:lang w:val="pt-PT"/>
        </w:rPr>
      </w:pPr>
      <w:r w:rsidRPr="0021481A">
        <w:rPr>
          <w:lang w:val="pt-PT"/>
        </w:rPr>
        <w:t xml:space="preserve">IN VIGILIA </w:t>
      </w:r>
      <w:r w:rsidR="00D54CEE" w:rsidRPr="0021481A">
        <w:rPr>
          <w:lang w:val="pt-PT"/>
        </w:rPr>
        <w:t xml:space="preserve">[VIGILIAE] </w:t>
      </w:r>
      <w:r w:rsidRPr="0021481A">
        <w:rPr>
          <w:lang w:val="pt-PT"/>
        </w:rPr>
        <w:t>EPIPHANIAE</w:t>
      </w:r>
    </w:p>
    <w:p w:rsidR="00A51AD9" w:rsidRPr="0021481A" w:rsidRDefault="00260178" w:rsidP="004275F3">
      <w:pPr>
        <w:rPr>
          <w:lang w:val="pt-PT"/>
        </w:rPr>
      </w:pPr>
      <w:r w:rsidRPr="0021481A">
        <w:rPr>
          <w:rStyle w:val="Time1"/>
          <w:lang w:val="pt-PT"/>
        </w:rPr>
        <w:t>Ad matutinam</w:t>
      </w:r>
      <w:r w:rsidRPr="0021481A">
        <w:rPr>
          <w:lang w:val="pt-PT"/>
        </w:rPr>
        <w:t xml:space="preserve"> INV </w:t>
      </w:r>
      <w:r w:rsidRPr="0021481A">
        <w:rPr>
          <w:rStyle w:val="Incipit"/>
          <w:lang w:val="pt-PT"/>
        </w:rPr>
        <w:t>Christus natus</w:t>
      </w:r>
      <w:r w:rsidRPr="0021481A">
        <w:rPr>
          <w:lang w:val="pt-PT"/>
        </w:rPr>
        <w:t xml:space="preserve">. </w:t>
      </w:r>
      <w:r w:rsidRPr="0021481A">
        <w:rPr>
          <w:lang w:val="es-ES"/>
        </w:rPr>
        <w:t xml:space="preserve">[PS] </w:t>
      </w:r>
      <w:r w:rsidRPr="0021481A">
        <w:rPr>
          <w:rStyle w:val="Incipit"/>
          <w:lang w:val="es-ES"/>
        </w:rPr>
        <w:t>Venite exultemus</w:t>
      </w:r>
      <w:r w:rsidRPr="0021481A">
        <w:rPr>
          <w:lang w:val="es-ES"/>
        </w:rPr>
        <w:t xml:space="preserve">. Hac nocte cantatur de sancta nocte primus, vel secundus, vel tertius nocturnus ut supra. </w:t>
      </w:r>
      <w:r w:rsidRPr="0021481A">
        <w:rPr>
          <w:lang w:val="pt-PT"/>
        </w:rPr>
        <w:t xml:space="preserve">Legitur EV </w:t>
      </w:r>
      <w:r w:rsidRPr="0021481A">
        <w:rPr>
          <w:rStyle w:val="Incipit"/>
          <w:lang w:val="pt-PT"/>
        </w:rPr>
        <w:t>Defuncto Herode</w:t>
      </w:r>
      <w:r w:rsidRPr="0021481A">
        <w:rPr>
          <w:lang w:val="pt-PT"/>
        </w:rPr>
        <w:t xml:space="preserve"> cum tribus responsoriis de historia (54ra) [RP] </w:t>
      </w:r>
      <w:r w:rsidR="00B26AF7" w:rsidRPr="0021481A">
        <w:rPr>
          <w:rStyle w:val="Incipit"/>
          <w:lang w:val="pt-PT"/>
        </w:rPr>
        <w:t>Ecce agnus d</w:t>
      </w:r>
      <w:r w:rsidRPr="0021481A">
        <w:rPr>
          <w:rStyle w:val="Incipit"/>
          <w:lang w:val="pt-PT"/>
        </w:rPr>
        <w:t>e</w:t>
      </w:r>
      <w:r w:rsidR="00B26AF7" w:rsidRPr="0021481A">
        <w:rPr>
          <w:rStyle w:val="Incipit"/>
          <w:lang w:val="pt-PT"/>
        </w:rPr>
        <w:t>i</w:t>
      </w:r>
      <w:r w:rsidRPr="0021481A">
        <w:rPr>
          <w:lang w:val="pt-PT"/>
        </w:rPr>
        <w:t>.</w:t>
      </w:r>
    </w:p>
    <w:p w:rsidR="00260178" w:rsidRPr="0021481A" w:rsidRDefault="00260178" w:rsidP="004275F3">
      <w:pPr>
        <w:rPr>
          <w:lang w:val="pt-PT"/>
        </w:rPr>
      </w:pPr>
      <w:r w:rsidRPr="0021481A">
        <w:rPr>
          <w:rStyle w:val="Time1"/>
          <w:lang w:val="en-US"/>
        </w:rPr>
        <w:t>Ad laudes</w:t>
      </w:r>
      <w:r w:rsidRPr="0021481A">
        <w:rPr>
          <w:lang w:val="en-US"/>
        </w:rPr>
        <w:t xml:space="preserve"> AN </w:t>
      </w:r>
      <w:r w:rsidRPr="0021481A">
        <w:rPr>
          <w:rStyle w:val="Incipit"/>
          <w:lang w:val="en-US"/>
        </w:rPr>
        <w:t>Quem vidistis</w:t>
      </w:r>
      <w:r w:rsidRPr="0021481A">
        <w:rPr>
          <w:lang w:val="en-US"/>
        </w:rPr>
        <w:t xml:space="preserve">. </w:t>
      </w:r>
      <w:r w:rsidRPr="0021481A">
        <w:rPr>
          <w:lang w:val="pt-PT"/>
        </w:rPr>
        <w:t xml:space="preserve">CP </w:t>
      </w:r>
      <w:r w:rsidR="00CF7457" w:rsidRPr="0021481A">
        <w:rPr>
          <w:rStyle w:val="Incipit"/>
          <w:lang w:val="pt-PT"/>
        </w:rPr>
        <w:t>Ecce gentem quem |nesciebam::nesciebas|</w:t>
      </w:r>
      <w:r w:rsidR="00CF7457" w:rsidRPr="0021481A">
        <w:rPr>
          <w:lang w:val="pt-PT"/>
        </w:rPr>
        <w:t xml:space="preserve">. VS </w:t>
      </w:r>
      <w:r w:rsidR="00CF7457" w:rsidRPr="0021481A">
        <w:rPr>
          <w:rStyle w:val="Incipit"/>
          <w:lang w:val="pt-PT"/>
        </w:rPr>
        <w:t>Benedictus qui venit</w:t>
      </w:r>
      <w:r w:rsidR="00CF7457" w:rsidRPr="0021481A">
        <w:rPr>
          <w:lang w:val="pt-PT"/>
        </w:rPr>
        <w:t xml:space="preserve">. AB </w:t>
      </w:r>
      <w:r w:rsidR="00CF7457" w:rsidRPr="0021481A">
        <w:rPr>
          <w:rStyle w:val="Incipit"/>
          <w:lang w:val="pt-PT"/>
        </w:rPr>
        <w:t>Lux orta</w:t>
      </w:r>
      <w:r w:rsidR="00CF7457" w:rsidRPr="0021481A">
        <w:rPr>
          <w:lang w:val="pt-PT"/>
        </w:rPr>
        <w:t xml:space="preserve">. [KY] </w:t>
      </w:r>
      <w:r w:rsidR="00CF7457" w:rsidRPr="0021481A">
        <w:rPr>
          <w:rStyle w:val="Incipit"/>
          <w:lang w:val="pt-PT"/>
        </w:rPr>
        <w:t>Kyrie</w:t>
      </w:r>
      <w:r w:rsidR="00CF7457" w:rsidRPr="0021481A">
        <w:rPr>
          <w:lang w:val="pt-PT"/>
        </w:rPr>
        <w:t xml:space="preserve"> nec [PN] </w:t>
      </w:r>
      <w:r w:rsidR="00CF7457" w:rsidRPr="0021481A">
        <w:rPr>
          <w:rStyle w:val="Incipit"/>
          <w:lang w:val="pt-PT"/>
        </w:rPr>
        <w:t>Pater noster</w:t>
      </w:r>
      <w:r w:rsidR="00CF7457" w:rsidRPr="0021481A">
        <w:rPr>
          <w:lang w:val="pt-PT"/>
        </w:rPr>
        <w:t xml:space="preserve"> dicitur. OR </w:t>
      </w:r>
      <w:r w:rsidR="00CF7457" w:rsidRPr="0021481A">
        <w:rPr>
          <w:rStyle w:val="Incipit"/>
          <w:lang w:val="pt-PT"/>
        </w:rPr>
        <w:t>Corda nostra quaesumus</w:t>
      </w:r>
      <w:r w:rsidR="00CF7457" w:rsidRPr="0021481A">
        <w:rPr>
          <w:lang w:val="pt-PT"/>
        </w:rPr>
        <w:t>. Deinde antiphona de subscriptis. Si vero talis? non vacat</w:t>
      </w:r>
      <w:r w:rsidR="00D54CEE" w:rsidRPr="0021481A">
        <w:rPr>
          <w:lang w:val="pt-PT"/>
        </w:rPr>
        <w:t xml:space="preserve"> aliqua tantum canta AC </w:t>
      </w:r>
      <w:r w:rsidR="00D54CEE" w:rsidRPr="0021481A">
        <w:rPr>
          <w:rStyle w:val="Incipit"/>
          <w:lang w:val="pt-PT"/>
        </w:rPr>
        <w:t>Nato domino</w:t>
      </w:r>
      <w:r w:rsidR="00D54CEE" w:rsidRPr="0021481A">
        <w:rPr>
          <w:lang w:val="pt-PT"/>
        </w:rPr>
        <w:t>. Orat</w:t>
      </w:r>
      <w:r w:rsidR="00B26AF7" w:rsidRPr="0021481A">
        <w:rPr>
          <w:lang w:val="pt-PT"/>
        </w:rPr>
        <w:t>io</w:t>
      </w:r>
      <w:r w:rsidR="00D54CEE" w:rsidRPr="0021481A">
        <w:rPr>
          <w:lang w:val="pt-PT"/>
        </w:rPr>
        <w:t xml:space="preserve"> de nativitate domini. Antiphona et oratio de sancta Maria.</w:t>
      </w:r>
    </w:p>
    <w:p w:rsidR="00D54CEE" w:rsidRPr="0021481A" w:rsidRDefault="00D54CEE" w:rsidP="004275F3">
      <w:pPr>
        <w:rPr>
          <w:lang w:val="pt-PT"/>
        </w:rPr>
      </w:pPr>
      <w:r w:rsidRPr="0021481A">
        <w:rPr>
          <w:rStyle w:val="Time1"/>
          <w:lang w:val="pt-PT"/>
        </w:rPr>
        <w:t>Ad primam</w:t>
      </w:r>
      <w:r w:rsidRPr="0021481A">
        <w:rPr>
          <w:lang w:val="pt-PT"/>
        </w:rPr>
        <w:t xml:space="preserve"> hymnus ut supra. AN </w:t>
      </w:r>
      <w:r w:rsidRPr="0021481A">
        <w:rPr>
          <w:rStyle w:val="Incipit"/>
          <w:lang w:val="pt-PT"/>
        </w:rPr>
        <w:t>In principio et ante</w:t>
      </w:r>
      <w:r w:rsidRPr="0021481A">
        <w:rPr>
          <w:lang w:val="pt-PT"/>
        </w:rPr>
        <w:t>. Capitulum et oratio de nativitate (54rb) domini.</w:t>
      </w:r>
    </w:p>
    <w:p w:rsidR="00D54CEE" w:rsidRPr="0021481A" w:rsidRDefault="00D54CEE" w:rsidP="004275F3">
      <w:pPr>
        <w:rPr>
          <w:lang w:val="fr-FR"/>
        </w:rPr>
      </w:pPr>
      <w:r w:rsidRPr="0021481A">
        <w:rPr>
          <w:rStyle w:val="Time1"/>
          <w:lang w:val="pt-PT"/>
        </w:rPr>
        <w:t>Ad tertiam</w:t>
      </w:r>
      <w:r w:rsidRPr="0021481A">
        <w:rPr>
          <w:lang w:val="pt-PT"/>
        </w:rPr>
        <w:t xml:space="preserve"> AN </w:t>
      </w:r>
      <w:r w:rsidRPr="0021481A">
        <w:rPr>
          <w:rStyle w:val="Incipit"/>
          <w:lang w:val="pt-PT"/>
        </w:rPr>
        <w:t>Nato domino</w:t>
      </w:r>
      <w:r w:rsidRPr="0021481A">
        <w:rPr>
          <w:lang w:val="pt-PT"/>
        </w:rPr>
        <w:t xml:space="preserve">. Capitulum de nativitate domini. </w:t>
      </w:r>
      <w:r w:rsidRPr="0021481A">
        <w:rPr>
          <w:lang w:val="fr-FR"/>
        </w:rPr>
        <w:t xml:space="preserve">RB </w:t>
      </w:r>
      <w:r w:rsidRPr="0021481A">
        <w:rPr>
          <w:rStyle w:val="Incipit"/>
          <w:lang w:val="fr-FR"/>
        </w:rPr>
        <w:t>Benedictus qui venit</w:t>
      </w:r>
      <w:r w:rsidRPr="0021481A">
        <w:rPr>
          <w:lang w:val="fr-FR"/>
        </w:rPr>
        <w:t xml:space="preserve">. RV </w:t>
      </w:r>
      <w:r w:rsidRPr="0021481A">
        <w:rPr>
          <w:rStyle w:val="Incipit"/>
          <w:lang w:val="fr-FR"/>
        </w:rPr>
        <w:t>Deus dominus</w:t>
      </w:r>
      <w:r w:rsidRPr="0021481A">
        <w:rPr>
          <w:lang w:val="fr-FR"/>
        </w:rPr>
        <w:t xml:space="preserve">. </w:t>
      </w:r>
      <w:r w:rsidR="00B26AF7" w:rsidRPr="0021481A">
        <w:rPr>
          <w:lang w:val="fr-FR"/>
        </w:rPr>
        <w:t>VS</w:t>
      </w:r>
      <w:r w:rsidRPr="0021481A">
        <w:rPr>
          <w:lang w:val="fr-FR"/>
        </w:rPr>
        <w:t xml:space="preserve"> </w:t>
      </w:r>
      <w:r w:rsidRPr="0021481A">
        <w:rPr>
          <w:rStyle w:val="Incipit"/>
          <w:lang w:val="fr-FR"/>
        </w:rPr>
        <w:t>Natus est nobis</w:t>
      </w:r>
      <w:r w:rsidR="005B342A" w:rsidRPr="0021481A">
        <w:rPr>
          <w:lang w:val="fr-FR"/>
        </w:rPr>
        <w:t xml:space="preserve"> minor</w:t>
      </w:r>
      <w:r w:rsidRPr="0021481A">
        <w:rPr>
          <w:lang w:val="fr-FR"/>
        </w:rPr>
        <w:t xml:space="preserve">. Oratio de nativitate domini. </w:t>
      </w:r>
    </w:p>
    <w:p w:rsidR="00D54CEE" w:rsidRPr="0021481A" w:rsidRDefault="00D54CEE" w:rsidP="004275F3">
      <w:pPr>
        <w:rPr>
          <w:lang w:val="it-IT"/>
        </w:rPr>
      </w:pPr>
      <w:r w:rsidRPr="0021481A">
        <w:rPr>
          <w:lang w:val="fr-FR"/>
        </w:rPr>
        <w:t xml:space="preserve">Deinde cantetur </w:t>
      </w:r>
      <w:r w:rsidRPr="0021481A">
        <w:rPr>
          <w:rStyle w:val="Time1"/>
          <w:lang w:val="fr-FR"/>
        </w:rPr>
        <w:t>missa</w:t>
      </w:r>
      <w:r w:rsidR="005B342A" w:rsidRPr="0021481A">
        <w:rPr>
          <w:lang w:val="fr-FR"/>
        </w:rPr>
        <w:t xml:space="preserve"> </w:t>
      </w:r>
      <w:r w:rsidRPr="0021481A">
        <w:rPr>
          <w:lang w:val="fr-FR"/>
        </w:rPr>
        <w:t xml:space="preserve">IN </w:t>
      </w:r>
      <w:r w:rsidRPr="0021481A">
        <w:rPr>
          <w:rStyle w:val="Incipit"/>
          <w:lang w:val="fr-FR"/>
        </w:rPr>
        <w:t>Lux fulgebit</w:t>
      </w:r>
      <w:r w:rsidR="005B342A" w:rsidRPr="0021481A">
        <w:rPr>
          <w:rStyle w:val="Incipit"/>
          <w:lang w:val="fr-FR"/>
        </w:rPr>
        <w:t xml:space="preserve"> h</w:t>
      </w:r>
      <w:r w:rsidRPr="0021481A">
        <w:rPr>
          <w:rStyle w:val="Incipit"/>
          <w:lang w:val="fr-FR"/>
        </w:rPr>
        <w:t>odie</w:t>
      </w:r>
      <w:r w:rsidR="005B342A" w:rsidRPr="0021481A">
        <w:rPr>
          <w:lang w:val="fr-FR"/>
        </w:rPr>
        <w:t>.</w:t>
      </w:r>
      <w:r w:rsidRPr="0021481A">
        <w:rPr>
          <w:lang w:val="fr-FR"/>
        </w:rPr>
        <w:t xml:space="preserve"> [KY] </w:t>
      </w:r>
      <w:r w:rsidRPr="0021481A">
        <w:rPr>
          <w:rStyle w:val="Incipit"/>
          <w:lang w:val="fr-FR"/>
        </w:rPr>
        <w:t>Kyrie</w:t>
      </w:r>
      <w:r w:rsidRPr="0021481A">
        <w:rPr>
          <w:lang w:val="fr-FR"/>
        </w:rPr>
        <w:t xml:space="preserve"> simplici melodia cantatur. </w:t>
      </w:r>
      <w:r w:rsidRPr="0021481A">
        <w:rPr>
          <w:lang w:val="pt-PT"/>
        </w:rPr>
        <w:t xml:space="preserve">ORCL </w:t>
      </w:r>
      <w:r w:rsidRPr="0021481A">
        <w:rPr>
          <w:rStyle w:val="Incipit"/>
          <w:lang w:val="pt-PT"/>
        </w:rPr>
        <w:t>Corda nostra quaesumus domine</w:t>
      </w:r>
      <w:r w:rsidRPr="0021481A">
        <w:rPr>
          <w:lang w:val="pt-PT"/>
        </w:rPr>
        <w:t xml:space="preserve">. Secunda de nativitate. Tertia de sancta Maria. EP </w:t>
      </w:r>
      <w:r w:rsidR="005B342A" w:rsidRPr="0021481A">
        <w:rPr>
          <w:rStyle w:val="Incipit"/>
          <w:lang w:val="pt-PT"/>
        </w:rPr>
        <w:t>Scimus quoniam quae</w:t>
      </w:r>
      <w:r w:rsidRPr="0021481A">
        <w:rPr>
          <w:rStyle w:val="Incipit"/>
          <w:lang w:val="pt-PT"/>
        </w:rPr>
        <w:t>cumque</w:t>
      </w:r>
      <w:r w:rsidRPr="0021481A">
        <w:rPr>
          <w:lang w:val="pt-PT"/>
        </w:rPr>
        <w:t xml:space="preserve">. GR </w:t>
      </w:r>
      <w:r w:rsidRPr="0021481A">
        <w:rPr>
          <w:rStyle w:val="Incipit"/>
          <w:lang w:val="pt-PT"/>
        </w:rPr>
        <w:t>Benedictus</w:t>
      </w:r>
      <w:r w:rsidRPr="0021481A">
        <w:rPr>
          <w:lang w:val="pt-PT"/>
        </w:rPr>
        <w:t xml:space="preserve">. ALV </w:t>
      </w:r>
      <w:r w:rsidRPr="0021481A">
        <w:rPr>
          <w:rStyle w:val="Incipit"/>
          <w:lang w:val="pt-PT"/>
        </w:rPr>
        <w:t>Dominus regnavit</w:t>
      </w:r>
      <w:r w:rsidRPr="0021481A">
        <w:rPr>
          <w:lang w:val="pt-PT"/>
        </w:rPr>
        <w:t xml:space="preserve">. EV </w:t>
      </w:r>
      <w:r w:rsidRPr="0021481A">
        <w:rPr>
          <w:rStyle w:val="Incipit"/>
          <w:lang w:val="pt-PT"/>
        </w:rPr>
        <w:t>Defuncto Herode</w:t>
      </w:r>
      <w:r w:rsidRPr="0021481A">
        <w:rPr>
          <w:lang w:val="pt-PT"/>
        </w:rPr>
        <w:t xml:space="preserve">. </w:t>
      </w:r>
      <w:r w:rsidRPr="0021481A">
        <w:rPr>
          <w:lang w:val="it-IT"/>
        </w:rPr>
        <w:t xml:space="preserve">OF </w:t>
      </w:r>
      <w:r w:rsidRPr="0021481A">
        <w:rPr>
          <w:rStyle w:val="Incipit"/>
          <w:lang w:val="it-IT"/>
        </w:rPr>
        <w:t>Deus enim</w:t>
      </w:r>
      <w:r w:rsidRPr="0021481A">
        <w:rPr>
          <w:lang w:val="it-IT"/>
        </w:rPr>
        <w:t xml:space="preserve">. Praefatio de (54va) nativitate domini. [SA] </w:t>
      </w:r>
      <w:r w:rsidRPr="0021481A">
        <w:rPr>
          <w:rStyle w:val="Incipit"/>
          <w:lang w:val="it-IT"/>
        </w:rPr>
        <w:t>Sanctus</w:t>
      </w:r>
      <w:r w:rsidRPr="0021481A">
        <w:rPr>
          <w:lang w:val="it-IT"/>
        </w:rPr>
        <w:t xml:space="preserve"> et [AG] </w:t>
      </w:r>
      <w:r w:rsidRPr="0021481A">
        <w:rPr>
          <w:rStyle w:val="Incipit"/>
          <w:lang w:val="it-IT"/>
        </w:rPr>
        <w:t>Agnus d</w:t>
      </w:r>
      <w:r w:rsidR="00B26AF7" w:rsidRPr="0021481A">
        <w:rPr>
          <w:rStyle w:val="Incipit"/>
          <w:lang w:val="it-IT"/>
        </w:rPr>
        <w:t>ei</w:t>
      </w:r>
      <w:r w:rsidRPr="0021481A">
        <w:rPr>
          <w:lang w:val="it-IT"/>
        </w:rPr>
        <w:t xml:space="preserve"> in simplici melodia. CO </w:t>
      </w:r>
      <w:r w:rsidRPr="0021481A">
        <w:rPr>
          <w:rStyle w:val="Incipit"/>
          <w:lang w:val="it-IT"/>
        </w:rPr>
        <w:t>T</w:t>
      </w:r>
      <w:r w:rsidR="004209AE" w:rsidRPr="0021481A">
        <w:rPr>
          <w:rStyle w:val="Incipit"/>
          <w:lang w:val="it-IT"/>
        </w:rPr>
        <w:t>olle puerum</w:t>
      </w:r>
      <w:r w:rsidR="004209AE" w:rsidRPr="0021481A">
        <w:rPr>
          <w:lang w:val="it-IT"/>
        </w:rPr>
        <w:t xml:space="preserve">. [IM] </w:t>
      </w:r>
      <w:r w:rsidR="004209AE" w:rsidRPr="0021481A">
        <w:rPr>
          <w:rStyle w:val="Incipit"/>
          <w:lang w:val="it-IT"/>
        </w:rPr>
        <w:t>Ite missa est</w:t>
      </w:r>
      <w:r w:rsidR="004209AE" w:rsidRPr="0021481A">
        <w:rPr>
          <w:lang w:val="it-IT"/>
        </w:rPr>
        <w:t>.</w:t>
      </w:r>
    </w:p>
    <w:p w:rsidR="004209AE" w:rsidRPr="0021481A" w:rsidRDefault="004209AE" w:rsidP="004275F3">
      <w:pPr>
        <w:rPr>
          <w:lang w:val="it-IT"/>
        </w:rPr>
      </w:pPr>
      <w:r w:rsidRPr="0021481A">
        <w:rPr>
          <w:rStyle w:val="Time1"/>
          <w:lang w:val="it-IT"/>
        </w:rPr>
        <w:t>Sexta et nona</w:t>
      </w:r>
      <w:r w:rsidRPr="0021481A">
        <w:rPr>
          <w:lang w:val="it-IT"/>
        </w:rPr>
        <w:t xml:space="preserve"> ut supra fiant.</w:t>
      </w:r>
    </w:p>
    <w:p w:rsidR="004209AE" w:rsidRPr="0021481A" w:rsidRDefault="004209AE" w:rsidP="004275F3">
      <w:pPr>
        <w:pStyle w:val="Titolo1"/>
        <w:rPr>
          <w:lang w:val="it-IT"/>
        </w:rPr>
      </w:pPr>
      <w:r w:rsidRPr="0021481A">
        <w:rPr>
          <w:lang w:val="it-IT"/>
        </w:rPr>
        <w:t>IN VIGILIA EPIPHANIAE</w:t>
      </w:r>
    </w:p>
    <w:p w:rsidR="004209AE" w:rsidRPr="0021481A" w:rsidRDefault="004209AE" w:rsidP="004275F3">
      <w:pPr>
        <w:rPr>
          <w:lang w:val="pt-PT"/>
        </w:rPr>
      </w:pPr>
      <w:r w:rsidRPr="0021481A">
        <w:rPr>
          <w:rStyle w:val="Time1"/>
          <w:lang w:val="it-IT"/>
        </w:rPr>
        <w:t>Ad vesperas</w:t>
      </w:r>
      <w:r w:rsidRPr="0021481A">
        <w:rPr>
          <w:lang w:val="it-IT"/>
        </w:rPr>
        <w:t xml:space="preserve"> AN </w:t>
      </w:r>
      <w:r w:rsidRPr="0021481A">
        <w:rPr>
          <w:rStyle w:val="Incipit"/>
          <w:lang w:val="it-IT"/>
        </w:rPr>
        <w:t>O admirabile commercium</w:t>
      </w:r>
      <w:r w:rsidRPr="0021481A">
        <w:rPr>
          <w:lang w:val="it-IT"/>
        </w:rPr>
        <w:t xml:space="preserve">. </w:t>
      </w:r>
      <w:r w:rsidRPr="0021481A">
        <w:rPr>
          <w:lang w:val="fr-FR"/>
        </w:rPr>
        <w:t xml:space="preserve">PS </w:t>
      </w:r>
      <w:r w:rsidRPr="0021481A">
        <w:rPr>
          <w:rStyle w:val="Incipit"/>
          <w:lang w:val="fr-FR"/>
        </w:rPr>
        <w:t>Dixit dominus</w:t>
      </w:r>
      <w:r w:rsidRPr="0021481A">
        <w:rPr>
          <w:lang w:val="fr-FR"/>
        </w:rPr>
        <w:t xml:space="preserve">. AN </w:t>
      </w:r>
      <w:r w:rsidRPr="0021481A">
        <w:rPr>
          <w:rStyle w:val="Incipit"/>
          <w:lang w:val="fr-FR"/>
        </w:rPr>
        <w:t>Quando natus est</w:t>
      </w:r>
      <w:r w:rsidRPr="0021481A">
        <w:rPr>
          <w:lang w:val="fr-FR"/>
        </w:rPr>
        <w:t xml:space="preserve">. </w:t>
      </w:r>
      <w:r w:rsidRPr="0021481A">
        <w:rPr>
          <w:lang w:val="pt-PT"/>
        </w:rPr>
        <w:t xml:space="preserve">PS </w:t>
      </w:r>
      <w:r w:rsidRPr="0021481A">
        <w:rPr>
          <w:rStyle w:val="Incipit"/>
          <w:lang w:val="pt-PT"/>
        </w:rPr>
        <w:t>Confitebor</w:t>
      </w:r>
      <w:r w:rsidRPr="0021481A">
        <w:rPr>
          <w:lang w:val="pt-PT"/>
        </w:rPr>
        <w:t xml:space="preserve">. AN </w:t>
      </w:r>
      <w:r w:rsidRPr="0021481A">
        <w:rPr>
          <w:rStyle w:val="Incipit"/>
          <w:lang w:val="pt-PT"/>
        </w:rPr>
        <w:t>Rubum quem viderat Moyses</w:t>
      </w:r>
      <w:r w:rsidRPr="0021481A">
        <w:rPr>
          <w:lang w:val="pt-PT"/>
        </w:rPr>
        <w:t xml:space="preserve">. PS </w:t>
      </w:r>
      <w:r w:rsidRPr="0021481A">
        <w:rPr>
          <w:rStyle w:val="Incipit"/>
          <w:lang w:val="pt-PT"/>
        </w:rPr>
        <w:t>Beatus vir</w:t>
      </w:r>
      <w:r w:rsidRPr="0021481A">
        <w:rPr>
          <w:lang w:val="pt-PT"/>
        </w:rPr>
        <w:t xml:space="preserve">. AN </w:t>
      </w:r>
      <w:r w:rsidRPr="0021481A">
        <w:rPr>
          <w:rStyle w:val="Incipit"/>
          <w:lang w:val="pt-PT"/>
        </w:rPr>
        <w:t>Germinabit radix Iesse</w:t>
      </w:r>
      <w:r w:rsidRPr="0021481A">
        <w:rPr>
          <w:lang w:val="pt-PT"/>
        </w:rPr>
        <w:t xml:space="preserve">. PS </w:t>
      </w:r>
      <w:r w:rsidRPr="0021481A">
        <w:rPr>
          <w:rStyle w:val="Incipit"/>
          <w:lang w:val="pt-PT"/>
        </w:rPr>
        <w:t>De profundis clamavi</w:t>
      </w:r>
      <w:r w:rsidRPr="0021481A">
        <w:rPr>
          <w:lang w:val="pt-PT"/>
        </w:rPr>
        <w:t xml:space="preserve">. AN </w:t>
      </w:r>
      <w:r w:rsidRPr="0021481A">
        <w:rPr>
          <w:rStyle w:val="Incipit"/>
          <w:lang w:val="pt-PT"/>
        </w:rPr>
        <w:t>Ecce Maria</w:t>
      </w:r>
      <w:r w:rsidRPr="0021481A">
        <w:rPr>
          <w:lang w:val="pt-PT"/>
        </w:rPr>
        <w:t xml:space="preserve">. PS </w:t>
      </w:r>
      <w:r w:rsidRPr="0021481A">
        <w:rPr>
          <w:rStyle w:val="Incipit"/>
          <w:lang w:val="pt-PT"/>
        </w:rPr>
        <w:t>Memento domine</w:t>
      </w:r>
      <w:r w:rsidRPr="0021481A">
        <w:rPr>
          <w:lang w:val="pt-PT"/>
        </w:rPr>
        <w:t xml:space="preserve">. CP </w:t>
      </w:r>
      <w:r w:rsidRPr="0021481A">
        <w:rPr>
          <w:rStyle w:val="Incipit"/>
          <w:lang w:val="pt-PT"/>
        </w:rPr>
        <w:t>Ecce gentem</w:t>
      </w:r>
      <w:r w:rsidRPr="0021481A">
        <w:rPr>
          <w:lang w:val="pt-PT"/>
        </w:rPr>
        <w:t xml:space="preserve">. RP </w:t>
      </w:r>
      <w:r w:rsidRPr="0021481A">
        <w:rPr>
          <w:rStyle w:val="Incipit"/>
          <w:lang w:val="pt-PT"/>
        </w:rPr>
        <w:t>Illu(54vb)minare</w:t>
      </w:r>
      <w:r w:rsidRPr="0021481A">
        <w:rPr>
          <w:lang w:val="pt-PT"/>
        </w:rPr>
        <w:t xml:space="preserve">. HY </w:t>
      </w:r>
      <w:r w:rsidRPr="0021481A">
        <w:rPr>
          <w:rStyle w:val="Incipit"/>
          <w:lang w:val="pt-PT"/>
        </w:rPr>
        <w:t>Hostis Herodes impie</w:t>
      </w:r>
      <w:r w:rsidRPr="0021481A">
        <w:rPr>
          <w:lang w:val="pt-PT"/>
        </w:rPr>
        <w:t xml:space="preserve">. VS </w:t>
      </w:r>
      <w:r w:rsidRPr="0021481A">
        <w:rPr>
          <w:rStyle w:val="Incipit"/>
          <w:lang w:val="pt-PT"/>
        </w:rPr>
        <w:t>Reges</w:t>
      </w:r>
      <w:r w:rsidRPr="0021481A">
        <w:rPr>
          <w:lang w:val="pt-PT"/>
        </w:rPr>
        <w:t xml:space="preserve">. AM </w:t>
      </w:r>
      <w:r w:rsidRPr="0021481A">
        <w:rPr>
          <w:rStyle w:val="Incipit"/>
          <w:lang w:val="pt-PT"/>
        </w:rPr>
        <w:t>Ab oriente</w:t>
      </w:r>
      <w:r w:rsidRPr="0021481A">
        <w:rPr>
          <w:lang w:val="pt-PT"/>
        </w:rPr>
        <w:t xml:space="preserve">. OR </w:t>
      </w:r>
      <w:r w:rsidRPr="0021481A">
        <w:rPr>
          <w:rStyle w:val="Incipit"/>
          <w:lang w:val="pt-PT"/>
        </w:rPr>
        <w:t>Corda nostra</w:t>
      </w:r>
      <w:r w:rsidRPr="0021481A">
        <w:rPr>
          <w:lang w:val="pt-PT"/>
        </w:rPr>
        <w:t>. Suffragia ut supra.</w:t>
      </w:r>
    </w:p>
    <w:p w:rsidR="004209AE" w:rsidRPr="0021481A" w:rsidRDefault="004209AE" w:rsidP="004275F3">
      <w:pPr>
        <w:rPr>
          <w:lang w:val="it-IT"/>
        </w:rPr>
      </w:pPr>
      <w:r w:rsidRPr="0021481A">
        <w:rPr>
          <w:rStyle w:val="Time1"/>
          <w:lang w:val="pt-PT"/>
        </w:rPr>
        <w:lastRenderedPageBreak/>
        <w:t>Ad completorium</w:t>
      </w:r>
      <w:r w:rsidRPr="0021481A">
        <w:rPr>
          <w:lang w:val="pt-PT"/>
        </w:rPr>
        <w:t xml:space="preserve"> HY </w:t>
      </w:r>
      <w:r w:rsidRPr="0021481A">
        <w:rPr>
          <w:rStyle w:val="Incipit"/>
          <w:lang w:val="pt-PT"/>
        </w:rPr>
        <w:t>Corde natus</w:t>
      </w:r>
      <w:r w:rsidRPr="0021481A">
        <w:rPr>
          <w:lang w:val="pt-PT"/>
        </w:rPr>
        <w:t xml:space="preserve">. CP </w:t>
      </w:r>
      <w:r w:rsidRPr="0021481A">
        <w:rPr>
          <w:rStyle w:val="Incipit"/>
          <w:lang w:val="pt-PT"/>
        </w:rPr>
        <w:t>Omnes de Saba venient</w:t>
      </w:r>
      <w:r w:rsidRPr="0021481A">
        <w:rPr>
          <w:lang w:val="pt-PT"/>
        </w:rPr>
        <w:t xml:space="preserve">. VS </w:t>
      </w:r>
      <w:r w:rsidRPr="0021481A">
        <w:rPr>
          <w:rStyle w:val="Incipit"/>
          <w:lang w:val="pt-PT"/>
        </w:rPr>
        <w:t>Venient ad te</w:t>
      </w:r>
      <w:r w:rsidRPr="0021481A">
        <w:rPr>
          <w:lang w:val="pt-PT"/>
        </w:rPr>
        <w:t xml:space="preserve">. </w:t>
      </w:r>
      <w:r w:rsidRPr="0021481A">
        <w:rPr>
          <w:lang w:val="it-IT"/>
        </w:rPr>
        <w:t xml:space="preserve">AD </w:t>
      </w:r>
      <w:r w:rsidRPr="0021481A">
        <w:rPr>
          <w:rStyle w:val="Incipit"/>
          <w:lang w:val="it-IT"/>
        </w:rPr>
        <w:t>Stella ista</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[CD] </w:t>
      </w:r>
      <w:r w:rsidRPr="0021481A">
        <w:rPr>
          <w:rStyle w:val="Incipit"/>
          <w:lang w:val="it-IT"/>
        </w:rPr>
        <w:t>Credo in |unum::deum|</w:t>
      </w:r>
      <w:r w:rsidRPr="0021481A">
        <w:rPr>
          <w:lang w:val="it-IT"/>
        </w:rPr>
        <w:t>. Preces non dicantur.</w:t>
      </w:r>
      <w:r w:rsidR="00FA4523" w:rsidRPr="0021481A">
        <w:rPr>
          <w:lang w:val="it-IT"/>
        </w:rPr>
        <w:t xml:space="preserve"> OR </w:t>
      </w:r>
      <w:r w:rsidR="00FA4523" w:rsidRPr="0021481A">
        <w:rPr>
          <w:rStyle w:val="Incipit"/>
          <w:lang w:val="it-IT"/>
        </w:rPr>
        <w:t>Deus illuminator</w:t>
      </w:r>
      <w:r w:rsidR="00FA4523" w:rsidRPr="0021481A">
        <w:rPr>
          <w:lang w:val="it-IT"/>
        </w:rPr>
        <w:t>.</w:t>
      </w:r>
    </w:p>
    <w:p w:rsidR="00FA4523" w:rsidRPr="0021481A" w:rsidRDefault="00FA4523" w:rsidP="004275F3">
      <w:pPr>
        <w:rPr>
          <w:lang w:val="pt-PT"/>
        </w:rPr>
      </w:pPr>
      <w:r w:rsidRPr="0021481A">
        <w:rPr>
          <w:rStyle w:val="Time1"/>
          <w:lang w:val="it-IT"/>
        </w:rPr>
        <w:t>Ad matutinam</w:t>
      </w:r>
      <w:r w:rsidRPr="0021481A">
        <w:rPr>
          <w:lang w:val="it-IT"/>
        </w:rPr>
        <w:t xml:space="preserve"> hac nocte invitatorium non cantatur, quia nostra bona (55ra) invitatio, qua invitantur et excitantur fideles ad deum deprecandum debet distingui a mala imitatione </w:t>
      </w:r>
      <w:r w:rsidRPr="0021481A">
        <w:rPr>
          <w:rStyle w:val="Person"/>
          <w:lang w:val="it-IT"/>
        </w:rPr>
        <w:t>Herodis</w:t>
      </w:r>
      <w:r w:rsidRPr="0021481A">
        <w:rPr>
          <w:lang w:val="it-IT"/>
        </w:rPr>
        <w:t xml:space="preserve">, qui propterea </w:t>
      </w:r>
      <w:r w:rsidR="005B342A" w:rsidRPr="0021481A">
        <w:rPr>
          <w:lang w:val="it-IT"/>
        </w:rPr>
        <w:t xml:space="preserve">congregavit </w:t>
      </w:r>
      <w:r w:rsidR="0064217B" w:rsidRPr="0021481A">
        <w:rPr>
          <w:lang w:val="it-IT"/>
        </w:rPr>
        <w:t>|</w:t>
      </w:r>
      <w:r w:rsidR="005B342A" w:rsidRPr="0021481A">
        <w:rPr>
          <w:lang w:val="it-IT"/>
        </w:rPr>
        <w:t>scriptas</w:t>
      </w:r>
      <w:r w:rsidR="0064217B" w:rsidRPr="0021481A">
        <w:rPr>
          <w:lang w:val="it-IT"/>
        </w:rPr>
        <w:t>::scribas|</w:t>
      </w:r>
      <w:r w:rsidR="005B342A" w:rsidRPr="0021481A">
        <w:rPr>
          <w:lang w:val="it-IT"/>
        </w:rPr>
        <w:t xml:space="preserve"> et princip</w:t>
      </w:r>
      <w:r w:rsidRPr="0021481A">
        <w:rPr>
          <w:lang w:val="it-IT"/>
        </w:rPr>
        <w:t xml:space="preserve">es Iudaeorum, ut sciret ubi </w:t>
      </w:r>
      <w:r w:rsidRPr="0021481A">
        <w:rPr>
          <w:rStyle w:val="Person"/>
          <w:lang w:val="it-IT"/>
        </w:rPr>
        <w:t>Christus</w:t>
      </w:r>
      <w:r w:rsidRPr="0021481A">
        <w:rPr>
          <w:lang w:val="it-IT"/>
        </w:rPr>
        <w:t xml:space="preserve"> nasceretur, quem concitabant interficere. Tamen cantatur [PS] </w:t>
      </w:r>
      <w:r w:rsidRPr="0021481A">
        <w:rPr>
          <w:rStyle w:val="Incipit"/>
          <w:lang w:val="it-IT"/>
        </w:rPr>
        <w:t>Venite</w:t>
      </w:r>
      <w:r w:rsidRPr="0021481A">
        <w:rPr>
          <w:lang w:val="it-IT"/>
        </w:rPr>
        <w:t xml:space="preserve"> pro sexto psalmo, quoniam hodierna vocatio facta est in sexta aetate mundi. AN </w:t>
      </w:r>
      <w:r w:rsidRPr="0021481A">
        <w:rPr>
          <w:rStyle w:val="Incipit"/>
          <w:lang w:val="it-IT"/>
        </w:rPr>
        <w:t>Fluminis impetus</w:t>
      </w:r>
      <w:r w:rsidRPr="0021481A">
        <w:rPr>
          <w:lang w:val="it-IT"/>
        </w:rPr>
        <w:t xml:space="preserve">, quae est ordine secunda, hac nocte canitur septima, quia post vocationem gentium sequitur (55rb) baptisma. </w:t>
      </w:r>
      <w:r w:rsidRPr="0021481A">
        <w:rPr>
          <w:rStyle w:val="Funktion"/>
          <w:lang w:val="pt-PT"/>
        </w:rPr>
        <w:t>Sacerdos</w:t>
      </w:r>
      <w:r w:rsidRPr="0021481A">
        <w:rPr>
          <w:lang w:val="pt-PT"/>
        </w:rPr>
        <w:t xml:space="preserve"> dicit [VAR] </w:t>
      </w:r>
      <w:r w:rsidRPr="0021481A">
        <w:rPr>
          <w:rStyle w:val="Incipit"/>
          <w:lang w:val="pt-PT"/>
        </w:rPr>
        <w:t>Domine labia mea aperies</w:t>
      </w:r>
      <w:r w:rsidRPr="0021481A">
        <w:rPr>
          <w:lang w:val="pt-PT"/>
        </w:rPr>
        <w:t xml:space="preserve">. [VAR] </w:t>
      </w:r>
      <w:r w:rsidRPr="0021481A">
        <w:rPr>
          <w:rStyle w:val="Incipit"/>
          <w:lang w:val="pt-PT"/>
        </w:rPr>
        <w:t>Deus in adiutorium meum intende</w:t>
      </w:r>
      <w:r w:rsidRPr="0021481A">
        <w:rPr>
          <w:lang w:val="pt-PT"/>
        </w:rPr>
        <w:t xml:space="preserve">. </w:t>
      </w:r>
      <w:r w:rsidRPr="0021481A">
        <w:rPr>
          <w:lang w:val="it-IT"/>
        </w:rPr>
        <w:t xml:space="preserve">[VV] </w:t>
      </w:r>
      <w:r w:rsidRPr="0021481A">
        <w:rPr>
          <w:rStyle w:val="Incipit"/>
          <w:lang w:val="it-IT"/>
        </w:rPr>
        <w:t>Gloria patri</w:t>
      </w:r>
      <w:r w:rsidRPr="0021481A">
        <w:rPr>
          <w:lang w:val="it-IT"/>
        </w:rPr>
        <w:t xml:space="preserve">. Quo finito </w:t>
      </w:r>
      <w:r w:rsidRPr="0021481A">
        <w:rPr>
          <w:rStyle w:val="Funktion"/>
          <w:lang w:val="it-IT"/>
        </w:rPr>
        <w:t>cantores</w:t>
      </w:r>
      <w:r w:rsidRPr="0021481A">
        <w:rPr>
          <w:lang w:val="it-IT"/>
        </w:rPr>
        <w:t xml:space="preserve"> imponunt AN </w:t>
      </w:r>
      <w:r w:rsidRPr="0021481A">
        <w:rPr>
          <w:rStyle w:val="Incipit"/>
          <w:lang w:val="it-IT"/>
        </w:rPr>
        <w:t>Afferte domino</w:t>
      </w:r>
      <w:r w:rsidRPr="0021481A">
        <w:rPr>
          <w:lang w:val="it-IT"/>
        </w:rPr>
        <w:t xml:space="preserve">. </w:t>
      </w:r>
      <w:r w:rsidR="0064217B" w:rsidRPr="0021481A">
        <w:rPr>
          <w:lang w:val="pt-PT"/>
        </w:rPr>
        <w:t xml:space="preserve">Psalmum ipsum. AN </w:t>
      </w:r>
      <w:r w:rsidR="0064217B" w:rsidRPr="0021481A">
        <w:rPr>
          <w:rStyle w:val="Incipit"/>
          <w:lang w:val="pt-PT"/>
        </w:rPr>
        <w:t>Psallite domino</w:t>
      </w:r>
      <w:r w:rsidR="0064217B" w:rsidRPr="0021481A">
        <w:rPr>
          <w:lang w:val="pt-PT"/>
        </w:rPr>
        <w:t xml:space="preserve">. </w:t>
      </w:r>
      <w:r w:rsidRPr="0021481A">
        <w:rPr>
          <w:lang w:val="pt-PT"/>
        </w:rPr>
        <w:t xml:space="preserve">PS </w:t>
      </w:r>
      <w:r w:rsidRPr="0021481A">
        <w:rPr>
          <w:rStyle w:val="Incipit"/>
          <w:lang w:val="pt-PT"/>
        </w:rPr>
        <w:t>Omnes gentes</w:t>
      </w:r>
      <w:r w:rsidRPr="0021481A">
        <w:rPr>
          <w:lang w:val="pt-PT"/>
        </w:rPr>
        <w:t xml:space="preserve">. AN </w:t>
      </w:r>
      <w:r w:rsidRPr="0021481A">
        <w:rPr>
          <w:rStyle w:val="Incipit"/>
          <w:lang w:val="pt-PT"/>
        </w:rPr>
        <w:t>Omnis terra</w:t>
      </w:r>
      <w:r w:rsidRPr="0021481A">
        <w:rPr>
          <w:lang w:val="pt-PT"/>
        </w:rPr>
        <w:t xml:space="preserve">. PS </w:t>
      </w:r>
      <w:r w:rsidRPr="0021481A">
        <w:rPr>
          <w:rStyle w:val="Incipit"/>
          <w:lang w:val="pt-PT"/>
        </w:rPr>
        <w:t>Iubilate deo</w:t>
      </w:r>
      <w:r w:rsidRPr="0021481A">
        <w:rPr>
          <w:lang w:val="pt-PT"/>
        </w:rPr>
        <w:t xml:space="preserve">. VS </w:t>
      </w:r>
      <w:r w:rsidRPr="0021481A">
        <w:rPr>
          <w:rStyle w:val="Incipit"/>
          <w:lang w:val="pt-PT"/>
        </w:rPr>
        <w:t>Reges Tharsis</w:t>
      </w:r>
      <w:r w:rsidRPr="0021481A">
        <w:rPr>
          <w:lang w:val="pt-PT"/>
        </w:rPr>
        <w:t xml:space="preserve">. Legitur Isaias [LE] </w:t>
      </w:r>
      <w:r w:rsidRPr="0021481A">
        <w:rPr>
          <w:rStyle w:val="Incipit"/>
          <w:lang w:val="pt-PT"/>
        </w:rPr>
        <w:t>Omnes |scientes::sitientes|</w:t>
      </w:r>
      <w:r w:rsidRPr="0021481A">
        <w:rPr>
          <w:lang w:val="pt-PT"/>
        </w:rPr>
        <w:t xml:space="preserve">. Et leguntur |prophetae::prophetiae| integraliter cum historia [RP] </w:t>
      </w:r>
      <w:r w:rsidRPr="0021481A">
        <w:rPr>
          <w:rStyle w:val="Incipit"/>
          <w:lang w:val="pt-PT"/>
        </w:rPr>
        <w:t>Hodie in Iordane</w:t>
      </w:r>
      <w:r w:rsidRPr="0021481A">
        <w:rPr>
          <w:lang w:val="pt-PT"/>
        </w:rPr>
        <w:t xml:space="preserve">. </w:t>
      </w:r>
      <w:r w:rsidRPr="0021481A">
        <w:rPr>
          <w:lang w:val="fr-FR"/>
        </w:rPr>
        <w:t xml:space="preserve">LE </w:t>
      </w:r>
      <w:r w:rsidRPr="0021481A">
        <w:rPr>
          <w:rStyle w:val="Incipit"/>
          <w:lang w:val="fr-FR"/>
        </w:rPr>
        <w:t>Surge illuminare</w:t>
      </w:r>
      <w:r w:rsidRPr="0021481A">
        <w:rPr>
          <w:lang w:val="fr-FR"/>
        </w:rPr>
        <w:t xml:space="preserve">. RP </w:t>
      </w:r>
      <w:r w:rsidRPr="0021481A">
        <w:rPr>
          <w:rStyle w:val="Incipit"/>
          <w:lang w:val="fr-FR"/>
        </w:rPr>
        <w:t>Omnes de Sabba</w:t>
      </w:r>
      <w:r w:rsidRPr="0021481A">
        <w:rPr>
          <w:lang w:val="fr-FR"/>
        </w:rPr>
        <w:t xml:space="preserve">. LE </w:t>
      </w:r>
      <w:r w:rsidRPr="0021481A">
        <w:rPr>
          <w:rStyle w:val="Incipit"/>
          <w:lang w:val="fr-FR"/>
        </w:rPr>
        <w:t>Gaudens gaudebo</w:t>
      </w:r>
      <w:r w:rsidRPr="0021481A">
        <w:rPr>
          <w:lang w:val="fr-FR"/>
        </w:rPr>
        <w:t xml:space="preserve">. </w:t>
      </w:r>
      <w:r w:rsidRPr="0021481A">
        <w:rPr>
          <w:lang w:val="pt-PT"/>
        </w:rPr>
        <w:t xml:space="preserve">RP </w:t>
      </w:r>
      <w:r w:rsidRPr="0021481A">
        <w:rPr>
          <w:rStyle w:val="Incipit"/>
          <w:lang w:val="pt-PT"/>
        </w:rPr>
        <w:t>Stellam quam viderant</w:t>
      </w:r>
      <w:r w:rsidRPr="0021481A">
        <w:rPr>
          <w:lang w:val="pt-PT"/>
        </w:rPr>
        <w:t>.</w:t>
      </w:r>
    </w:p>
    <w:p w:rsidR="00D63A39" w:rsidRPr="0021481A" w:rsidRDefault="00FA4523" w:rsidP="004275F3">
      <w:pPr>
        <w:rPr>
          <w:lang w:val="en-US"/>
        </w:rPr>
      </w:pPr>
      <w:r w:rsidRPr="0021481A">
        <w:rPr>
          <w:rStyle w:val="Time2"/>
          <w:lang w:val="pt-PT"/>
        </w:rPr>
        <w:t>In secundo (55va) nocturno</w:t>
      </w:r>
      <w:r w:rsidR="00D63A39" w:rsidRPr="0021481A">
        <w:rPr>
          <w:lang w:val="pt-PT"/>
        </w:rPr>
        <w:t xml:space="preserve"> AN </w:t>
      </w:r>
      <w:r w:rsidR="00D63A39" w:rsidRPr="0021481A">
        <w:rPr>
          <w:rStyle w:val="Incipit"/>
          <w:lang w:val="pt-PT"/>
        </w:rPr>
        <w:t>Reges Tharsis</w:t>
      </w:r>
      <w:r w:rsidR="00D63A39" w:rsidRPr="0021481A">
        <w:rPr>
          <w:lang w:val="pt-PT"/>
        </w:rPr>
        <w:t xml:space="preserve">. PS </w:t>
      </w:r>
      <w:r w:rsidR="00D63A39" w:rsidRPr="0021481A">
        <w:rPr>
          <w:rStyle w:val="Incipit"/>
          <w:lang w:val="pt-PT"/>
        </w:rPr>
        <w:t>Deus iudicium</w:t>
      </w:r>
      <w:r w:rsidR="00D63A39" w:rsidRPr="0021481A">
        <w:rPr>
          <w:lang w:val="pt-PT"/>
        </w:rPr>
        <w:t xml:space="preserve">. AN </w:t>
      </w:r>
      <w:r w:rsidR="00D63A39" w:rsidRPr="0021481A">
        <w:rPr>
          <w:rStyle w:val="Incipit"/>
          <w:lang w:val="pt-PT"/>
        </w:rPr>
        <w:t>Omnes gentes</w:t>
      </w:r>
      <w:r w:rsidR="00D63A39" w:rsidRPr="0021481A">
        <w:rPr>
          <w:lang w:val="pt-PT"/>
        </w:rPr>
        <w:t xml:space="preserve">. PS </w:t>
      </w:r>
      <w:r w:rsidR="00D63A39" w:rsidRPr="0021481A">
        <w:rPr>
          <w:rStyle w:val="Incipit"/>
          <w:lang w:val="pt-PT"/>
        </w:rPr>
        <w:t>Inclina domine</w:t>
      </w:r>
      <w:r w:rsidR="00D63A39" w:rsidRPr="0021481A">
        <w:rPr>
          <w:lang w:val="pt-PT"/>
        </w:rPr>
        <w:t xml:space="preserve">. </w:t>
      </w:r>
      <w:r w:rsidR="0064217B" w:rsidRPr="0021481A">
        <w:rPr>
          <w:lang w:val="pt-PT"/>
        </w:rPr>
        <w:t xml:space="preserve">AN </w:t>
      </w:r>
      <w:r w:rsidR="0064217B" w:rsidRPr="0021481A">
        <w:rPr>
          <w:rStyle w:val="Incipit"/>
          <w:lang w:val="pt-PT"/>
        </w:rPr>
        <w:t>Venite</w:t>
      </w:r>
      <w:r w:rsidR="0064217B" w:rsidRPr="0021481A">
        <w:rPr>
          <w:lang w:val="pt-PT"/>
        </w:rPr>
        <w:t xml:space="preserve">. </w:t>
      </w:r>
      <w:r w:rsidR="00D63A39" w:rsidRPr="0021481A">
        <w:rPr>
          <w:lang w:val="pt-PT"/>
        </w:rPr>
        <w:t xml:space="preserve">PS </w:t>
      </w:r>
      <w:r w:rsidR="00D63A39" w:rsidRPr="0021481A">
        <w:rPr>
          <w:rStyle w:val="Incipit"/>
          <w:lang w:val="pt-PT"/>
        </w:rPr>
        <w:t>Venite exultemus</w:t>
      </w:r>
      <w:r w:rsidR="00D63A39" w:rsidRPr="0021481A">
        <w:rPr>
          <w:lang w:val="pt-PT"/>
        </w:rPr>
        <w:t xml:space="preserve">. VS </w:t>
      </w:r>
      <w:r w:rsidR="00D63A39" w:rsidRPr="0021481A">
        <w:rPr>
          <w:rStyle w:val="Incipit"/>
          <w:lang w:val="pt-PT"/>
        </w:rPr>
        <w:t>Omnes de Saba venient</w:t>
      </w:r>
      <w:r w:rsidR="00D63A39" w:rsidRPr="0021481A">
        <w:rPr>
          <w:lang w:val="pt-PT"/>
        </w:rPr>
        <w:t xml:space="preserve">. Legitur sermo de epiphania. LS </w:t>
      </w:r>
      <w:r w:rsidR="0064217B" w:rsidRPr="0021481A">
        <w:rPr>
          <w:rStyle w:val="Incipit"/>
          <w:lang w:val="pt-PT"/>
        </w:rPr>
        <w:t>Celebrato |pro uno::proximo</w:t>
      </w:r>
      <w:r w:rsidR="00D63A39" w:rsidRPr="0021481A">
        <w:rPr>
          <w:rStyle w:val="Incipit"/>
          <w:lang w:val="pt-PT"/>
        </w:rPr>
        <w:t>| die</w:t>
      </w:r>
      <w:r w:rsidR="00D63A39" w:rsidRPr="0021481A">
        <w:rPr>
          <w:lang w:val="pt-PT"/>
        </w:rPr>
        <w:t xml:space="preserve">. RP </w:t>
      </w:r>
      <w:r w:rsidR="00D63A39" w:rsidRPr="0021481A">
        <w:rPr>
          <w:rStyle w:val="Incipit"/>
          <w:lang w:val="pt-PT"/>
        </w:rPr>
        <w:t>Interrogabant</w:t>
      </w:r>
      <w:r w:rsidR="00D63A39" w:rsidRPr="0021481A">
        <w:rPr>
          <w:lang w:val="pt-PT"/>
        </w:rPr>
        <w:t xml:space="preserve">. LS </w:t>
      </w:r>
      <w:r w:rsidR="00D63A39" w:rsidRPr="0021481A">
        <w:rPr>
          <w:rStyle w:val="Incipit"/>
          <w:lang w:val="pt-PT"/>
        </w:rPr>
        <w:t>Quamvis scientia</w:t>
      </w:r>
      <w:r w:rsidR="00D63A39" w:rsidRPr="0021481A">
        <w:rPr>
          <w:lang w:val="pt-PT"/>
        </w:rPr>
        <w:t xml:space="preserve">. RP </w:t>
      </w:r>
      <w:r w:rsidR="00D63A39" w:rsidRPr="0021481A">
        <w:rPr>
          <w:rStyle w:val="Incipit"/>
          <w:lang w:val="pt-PT"/>
        </w:rPr>
        <w:t>Illuminare</w:t>
      </w:r>
      <w:r w:rsidR="00D63A39" w:rsidRPr="0021481A">
        <w:rPr>
          <w:lang w:val="pt-PT"/>
        </w:rPr>
        <w:t xml:space="preserve">. </w:t>
      </w:r>
      <w:r w:rsidR="00D63A39" w:rsidRPr="0021481A">
        <w:rPr>
          <w:lang w:val="en-US"/>
        </w:rPr>
        <w:t xml:space="preserve">LS </w:t>
      </w:r>
      <w:r w:rsidR="00D63A39" w:rsidRPr="0021481A">
        <w:rPr>
          <w:rStyle w:val="Incipit"/>
          <w:lang w:val="en-US"/>
        </w:rPr>
        <w:t>Quamvis scientia dilecti</w:t>
      </w:r>
      <w:r w:rsidR="005B0DDD" w:rsidRPr="0021481A">
        <w:rPr>
          <w:rStyle w:val="Incipit"/>
          <w:lang w:val="en-US"/>
        </w:rPr>
        <w:t>?</w:t>
      </w:r>
      <w:r w:rsidR="00D63A39" w:rsidRPr="0021481A">
        <w:rPr>
          <w:lang w:val="en-US"/>
        </w:rPr>
        <w:t xml:space="preserve">. RP </w:t>
      </w:r>
      <w:r w:rsidR="00D63A39" w:rsidRPr="0021481A">
        <w:rPr>
          <w:rStyle w:val="Incipit"/>
          <w:lang w:val="en-US"/>
        </w:rPr>
        <w:t>Magi venient</w:t>
      </w:r>
      <w:r w:rsidR="00D63A39" w:rsidRPr="0021481A">
        <w:rPr>
          <w:lang w:val="en-US"/>
        </w:rPr>
        <w:t>.</w:t>
      </w:r>
    </w:p>
    <w:p w:rsidR="005D514A" w:rsidRPr="0021481A" w:rsidRDefault="00D63A39" w:rsidP="004275F3">
      <w:pPr>
        <w:rPr>
          <w:lang w:val="pt-PT"/>
        </w:rPr>
      </w:pPr>
      <w:r w:rsidRPr="0021481A">
        <w:rPr>
          <w:rStyle w:val="Time2"/>
          <w:lang w:val="en-US"/>
        </w:rPr>
        <w:t>In tertio nocturno</w:t>
      </w:r>
      <w:r w:rsidRPr="0021481A">
        <w:rPr>
          <w:lang w:val="en-US"/>
        </w:rPr>
        <w:t xml:space="preserve"> AN </w:t>
      </w:r>
      <w:r w:rsidRPr="0021481A">
        <w:rPr>
          <w:rStyle w:val="Incipit"/>
          <w:lang w:val="en-US"/>
        </w:rPr>
        <w:t>Fluminis impetus</w:t>
      </w:r>
      <w:r w:rsidRPr="0021481A">
        <w:rPr>
          <w:lang w:val="en-US"/>
        </w:rPr>
        <w:t xml:space="preserve">. </w:t>
      </w:r>
      <w:r w:rsidRPr="0021481A">
        <w:rPr>
          <w:lang w:val="pt-PT"/>
        </w:rPr>
        <w:t xml:space="preserve">PS </w:t>
      </w:r>
      <w:r w:rsidRPr="0021481A">
        <w:rPr>
          <w:rStyle w:val="Incipit"/>
          <w:lang w:val="pt-PT"/>
        </w:rPr>
        <w:t>Deus noster refugium</w:t>
      </w:r>
      <w:r w:rsidRPr="0021481A">
        <w:rPr>
          <w:lang w:val="pt-PT"/>
        </w:rPr>
        <w:t xml:space="preserve">. AN </w:t>
      </w:r>
      <w:r w:rsidRPr="0021481A">
        <w:rPr>
          <w:rStyle w:val="Incipit"/>
          <w:lang w:val="pt-PT"/>
        </w:rPr>
        <w:t>Adorate dominum</w:t>
      </w:r>
      <w:r w:rsidRPr="0021481A">
        <w:rPr>
          <w:lang w:val="pt-PT"/>
        </w:rPr>
        <w:t xml:space="preserve">. PS </w:t>
      </w:r>
      <w:r w:rsidRPr="0021481A">
        <w:rPr>
          <w:rStyle w:val="Incipit"/>
          <w:lang w:val="pt-PT"/>
        </w:rPr>
        <w:t>Cantate</w:t>
      </w:r>
      <w:r w:rsidRPr="0021481A">
        <w:rPr>
          <w:lang w:val="pt-PT"/>
        </w:rPr>
        <w:t xml:space="preserve"> primum. AN </w:t>
      </w:r>
      <w:r w:rsidRPr="0021481A">
        <w:rPr>
          <w:rStyle w:val="Incipit"/>
          <w:lang w:val="pt-PT"/>
        </w:rPr>
        <w:t>Adorate (55vb) deum</w:t>
      </w:r>
      <w:r w:rsidRPr="0021481A">
        <w:rPr>
          <w:lang w:val="pt-PT"/>
        </w:rPr>
        <w:t xml:space="preserve">. PS </w:t>
      </w:r>
      <w:r w:rsidRPr="0021481A">
        <w:rPr>
          <w:rStyle w:val="Incipit"/>
          <w:lang w:val="pt-PT"/>
        </w:rPr>
        <w:t>Dominus regnavit exultet</w:t>
      </w:r>
      <w:r w:rsidRPr="0021481A">
        <w:rPr>
          <w:lang w:val="pt-PT"/>
        </w:rPr>
        <w:t xml:space="preserve">. VS </w:t>
      </w:r>
      <w:r w:rsidRPr="0021481A">
        <w:rPr>
          <w:rStyle w:val="Incipit"/>
          <w:lang w:val="pt-PT"/>
        </w:rPr>
        <w:t>Venient ad te</w:t>
      </w:r>
      <w:r w:rsidRPr="0021481A">
        <w:rPr>
          <w:lang w:val="pt-PT"/>
        </w:rPr>
        <w:t xml:space="preserve">. Legitur EV </w:t>
      </w:r>
      <w:r w:rsidRPr="0021481A">
        <w:rPr>
          <w:rStyle w:val="Incipit"/>
          <w:lang w:val="pt-PT"/>
        </w:rPr>
        <w:t>Cum natus esset Iesus</w:t>
      </w:r>
      <w:r w:rsidRPr="0021481A">
        <w:rPr>
          <w:lang w:val="pt-PT"/>
        </w:rPr>
        <w:t>.</w:t>
      </w:r>
      <w:r w:rsidR="005D514A" w:rsidRPr="0021481A">
        <w:rPr>
          <w:lang w:val="pt-PT"/>
        </w:rPr>
        <w:t xml:space="preserve"> RP </w:t>
      </w:r>
      <w:r w:rsidR="005D514A" w:rsidRPr="0021481A">
        <w:rPr>
          <w:rStyle w:val="Incipit"/>
          <w:lang w:val="pt-PT"/>
        </w:rPr>
        <w:t>Tria sunt munera</w:t>
      </w:r>
      <w:r w:rsidR="005D514A" w:rsidRPr="0021481A">
        <w:rPr>
          <w:lang w:val="pt-PT"/>
        </w:rPr>
        <w:t xml:space="preserve">. RP </w:t>
      </w:r>
      <w:r w:rsidR="005D514A" w:rsidRPr="0021481A">
        <w:rPr>
          <w:rStyle w:val="Incipit"/>
          <w:lang w:val="pt-PT"/>
        </w:rPr>
        <w:t>Hic est dies</w:t>
      </w:r>
      <w:r w:rsidR="005D514A" w:rsidRPr="0021481A">
        <w:rPr>
          <w:lang w:val="pt-PT"/>
        </w:rPr>
        <w:t xml:space="preserve">. RP </w:t>
      </w:r>
      <w:r w:rsidR="005D514A" w:rsidRPr="0021481A">
        <w:rPr>
          <w:rStyle w:val="Incipit"/>
          <w:lang w:val="pt-PT"/>
        </w:rPr>
        <w:t>In columbae specie</w:t>
      </w:r>
      <w:r w:rsidR="005D514A" w:rsidRPr="0021481A">
        <w:rPr>
          <w:lang w:val="pt-PT"/>
        </w:rPr>
        <w:t xml:space="preserve">. </w:t>
      </w:r>
    </w:p>
    <w:p w:rsidR="00FA4523" w:rsidRPr="0021481A" w:rsidRDefault="005D514A" w:rsidP="004275F3">
      <w:pPr>
        <w:rPr>
          <w:lang w:val="pt-PT"/>
        </w:rPr>
      </w:pPr>
      <w:r w:rsidRPr="0021481A">
        <w:rPr>
          <w:rStyle w:val="Funktion"/>
          <w:lang w:val="pt-PT"/>
        </w:rPr>
        <w:t>Sacerdos</w:t>
      </w:r>
      <w:r w:rsidRPr="0021481A">
        <w:rPr>
          <w:lang w:val="pt-PT"/>
        </w:rPr>
        <w:t xml:space="preserve"> infra octavam utitur hoc versu [VS]</w:t>
      </w:r>
      <w:r w:rsidR="00D63A39" w:rsidRPr="0021481A">
        <w:rPr>
          <w:lang w:val="pt-PT"/>
        </w:rPr>
        <w:t xml:space="preserve"> </w:t>
      </w:r>
      <w:r w:rsidR="00047FF9" w:rsidRPr="0021481A">
        <w:rPr>
          <w:rStyle w:val="Incipit"/>
          <w:lang w:val="pt-PT"/>
        </w:rPr>
        <w:t>Omnes de Saba venient</w:t>
      </w:r>
      <w:r w:rsidR="00047FF9" w:rsidRPr="0021481A">
        <w:rPr>
          <w:lang w:val="pt-PT"/>
        </w:rPr>
        <w:t xml:space="preserve">, vel alio [VS] </w:t>
      </w:r>
      <w:r w:rsidR="00047FF9" w:rsidRPr="0021481A">
        <w:rPr>
          <w:rStyle w:val="Incipit"/>
          <w:lang w:val="pt-PT"/>
        </w:rPr>
        <w:t>Venient ad te</w:t>
      </w:r>
      <w:r w:rsidR="00047FF9" w:rsidRPr="0021481A">
        <w:rPr>
          <w:lang w:val="pt-PT"/>
        </w:rPr>
        <w:t>.</w:t>
      </w:r>
    </w:p>
    <w:p w:rsidR="00047FF9" w:rsidRPr="0021481A" w:rsidRDefault="00047FF9" w:rsidP="004275F3">
      <w:pPr>
        <w:rPr>
          <w:lang w:val="fr-FR"/>
        </w:rPr>
      </w:pPr>
      <w:r w:rsidRPr="0021481A">
        <w:rPr>
          <w:rStyle w:val="Time1"/>
          <w:lang w:val="pt-PT"/>
        </w:rPr>
        <w:t>Ad laudes</w:t>
      </w:r>
      <w:r w:rsidRPr="0021481A">
        <w:rPr>
          <w:lang w:val="pt-PT"/>
        </w:rPr>
        <w:t xml:space="preserve"> AN </w:t>
      </w:r>
      <w:r w:rsidRPr="0021481A">
        <w:rPr>
          <w:rStyle w:val="Incipit"/>
          <w:lang w:val="pt-PT"/>
        </w:rPr>
        <w:t>Ante luciferum</w:t>
      </w:r>
      <w:r w:rsidRPr="0021481A">
        <w:rPr>
          <w:lang w:val="pt-PT"/>
        </w:rPr>
        <w:t xml:space="preserve">. AN </w:t>
      </w:r>
      <w:r w:rsidRPr="0021481A">
        <w:rPr>
          <w:rStyle w:val="Incipit"/>
          <w:lang w:val="pt-PT"/>
        </w:rPr>
        <w:t>Venit lumen</w:t>
      </w:r>
      <w:r w:rsidRPr="0021481A">
        <w:rPr>
          <w:lang w:val="pt-PT"/>
        </w:rPr>
        <w:t xml:space="preserve">. AN </w:t>
      </w:r>
      <w:r w:rsidRPr="0021481A">
        <w:rPr>
          <w:rStyle w:val="Incipit"/>
          <w:lang w:val="pt-PT"/>
        </w:rPr>
        <w:t>Apertis thesauris</w:t>
      </w:r>
      <w:r w:rsidRPr="0021481A">
        <w:rPr>
          <w:lang w:val="pt-PT"/>
        </w:rPr>
        <w:t xml:space="preserve">. AN </w:t>
      </w:r>
      <w:r w:rsidRPr="0021481A">
        <w:rPr>
          <w:rStyle w:val="Incipit"/>
          <w:lang w:val="pt-PT"/>
        </w:rPr>
        <w:t>Maria et flumina</w:t>
      </w:r>
      <w:r w:rsidRPr="0021481A">
        <w:rPr>
          <w:lang w:val="pt-PT"/>
        </w:rPr>
        <w:t xml:space="preserve">. AN </w:t>
      </w:r>
      <w:r w:rsidRPr="0021481A">
        <w:rPr>
          <w:rStyle w:val="Incipit"/>
          <w:lang w:val="pt-PT"/>
        </w:rPr>
        <w:t>Magi videntes</w:t>
      </w:r>
      <w:r w:rsidRPr="0021481A">
        <w:rPr>
          <w:lang w:val="pt-PT"/>
        </w:rPr>
        <w:t xml:space="preserve">. CP </w:t>
      </w:r>
      <w:r w:rsidRPr="0021481A">
        <w:rPr>
          <w:rStyle w:val="Incipit"/>
          <w:lang w:val="pt-PT"/>
        </w:rPr>
        <w:t>Leva in circuitu</w:t>
      </w:r>
      <w:r w:rsidRPr="0021481A">
        <w:rPr>
          <w:lang w:val="pt-PT"/>
        </w:rPr>
        <w:t xml:space="preserve">. </w:t>
      </w:r>
      <w:r w:rsidRPr="0021481A">
        <w:rPr>
          <w:lang w:val="fr-FR"/>
        </w:rPr>
        <w:t xml:space="preserve">VS </w:t>
      </w:r>
      <w:r w:rsidRPr="0021481A">
        <w:rPr>
          <w:rStyle w:val="Incipit"/>
          <w:lang w:val="fr-FR"/>
        </w:rPr>
        <w:t>Tria sunt munera</w:t>
      </w:r>
      <w:r w:rsidRPr="0021481A">
        <w:rPr>
          <w:lang w:val="fr-FR"/>
        </w:rPr>
        <w:t xml:space="preserve">. AB </w:t>
      </w:r>
      <w:r w:rsidRPr="0021481A">
        <w:rPr>
          <w:rStyle w:val="Incipit"/>
          <w:lang w:val="fr-FR"/>
        </w:rPr>
        <w:t>Hodie (56ra) caelestis sponsus</w:t>
      </w:r>
      <w:r w:rsidRPr="0021481A">
        <w:rPr>
          <w:lang w:val="fr-FR"/>
        </w:rPr>
        <w:t xml:space="preserve">. OR </w:t>
      </w:r>
      <w:r w:rsidRPr="0021481A">
        <w:rPr>
          <w:rStyle w:val="Incipit"/>
          <w:lang w:val="fr-FR"/>
        </w:rPr>
        <w:t>Deus qui hodierna die.</w:t>
      </w:r>
    </w:p>
    <w:p w:rsidR="00047FF9" w:rsidRPr="0021481A" w:rsidRDefault="00047FF9" w:rsidP="004275F3">
      <w:pPr>
        <w:rPr>
          <w:lang w:val="it-IT"/>
        </w:rPr>
      </w:pPr>
      <w:r w:rsidRPr="0021481A">
        <w:rPr>
          <w:rStyle w:val="Time1"/>
          <w:lang w:val="fr-FR"/>
        </w:rPr>
        <w:t>Ad primam</w:t>
      </w:r>
      <w:r w:rsidRPr="0021481A">
        <w:rPr>
          <w:lang w:val="fr-FR"/>
        </w:rPr>
        <w:t xml:space="preserve"> infra octavam. Ad cursus diurnos cantentur hi versus </w:t>
      </w:r>
      <w:r w:rsidR="00797927" w:rsidRPr="0021481A">
        <w:rPr>
          <w:lang w:val="fr-FR"/>
        </w:rPr>
        <w:t>|hymnus::</w:t>
      </w:r>
      <w:r w:rsidRPr="0021481A">
        <w:rPr>
          <w:lang w:val="fr-FR"/>
        </w:rPr>
        <w:t>hymni</w:t>
      </w:r>
      <w:r w:rsidR="00797927" w:rsidRPr="0021481A">
        <w:rPr>
          <w:lang w:val="fr-FR"/>
        </w:rPr>
        <w:t>|</w:t>
      </w:r>
      <w:r w:rsidRPr="0021481A">
        <w:rPr>
          <w:lang w:val="fr-FR"/>
        </w:rPr>
        <w:t xml:space="preserve"> [HV] </w:t>
      </w:r>
      <w:r w:rsidRPr="0021481A">
        <w:rPr>
          <w:rStyle w:val="Incipit"/>
          <w:lang w:val="fr-FR"/>
        </w:rPr>
        <w:t>Novum genus</w:t>
      </w:r>
      <w:r w:rsidRPr="0021481A">
        <w:rPr>
          <w:lang w:val="fr-FR"/>
        </w:rPr>
        <w:t xml:space="preserve">. </w:t>
      </w:r>
      <w:r w:rsidRPr="0021481A">
        <w:rPr>
          <w:lang w:val="it-IT"/>
        </w:rPr>
        <w:t xml:space="preserve">HV </w:t>
      </w:r>
      <w:r w:rsidRPr="0021481A">
        <w:rPr>
          <w:rStyle w:val="Incipit"/>
          <w:lang w:val="it-IT"/>
        </w:rPr>
        <w:t>Summo parenti</w:t>
      </w:r>
      <w:r w:rsidRPr="0021481A">
        <w:rPr>
          <w:lang w:val="it-IT"/>
        </w:rPr>
        <w:t xml:space="preserve">. AN </w:t>
      </w:r>
      <w:r w:rsidRPr="0021481A">
        <w:rPr>
          <w:rStyle w:val="Incipit"/>
          <w:lang w:val="it-IT"/>
        </w:rPr>
        <w:t>Christo datus</w:t>
      </w:r>
      <w:r w:rsidRPr="0021481A">
        <w:rPr>
          <w:lang w:val="it-IT"/>
        </w:rPr>
        <w:t xml:space="preserve">. CP </w:t>
      </w:r>
      <w:r w:rsidRPr="0021481A">
        <w:rPr>
          <w:rStyle w:val="Incipit"/>
          <w:lang w:val="it-IT"/>
        </w:rPr>
        <w:t>Surge illuminare</w:t>
      </w:r>
      <w:r w:rsidRPr="0021481A">
        <w:rPr>
          <w:lang w:val="it-IT"/>
        </w:rPr>
        <w:t xml:space="preserve">. RB </w:t>
      </w:r>
      <w:r w:rsidRPr="0021481A">
        <w:rPr>
          <w:rStyle w:val="Incipit"/>
          <w:lang w:val="it-IT"/>
        </w:rPr>
        <w:t>Chri</w:t>
      </w:r>
      <w:r w:rsidR="00AA677E" w:rsidRPr="0021481A">
        <w:rPr>
          <w:rStyle w:val="Incipit"/>
          <w:lang w:val="it-IT"/>
        </w:rPr>
        <w:t>s</w:t>
      </w:r>
      <w:r w:rsidRPr="0021481A">
        <w:rPr>
          <w:rStyle w:val="Incipit"/>
          <w:lang w:val="it-IT"/>
        </w:rPr>
        <w:t>te fili</w:t>
      </w:r>
      <w:r w:rsidRPr="0021481A">
        <w:rPr>
          <w:lang w:val="it-IT"/>
        </w:rPr>
        <w:t xml:space="preserve">. RV </w:t>
      </w:r>
      <w:r w:rsidRPr="0021481A">
        <w:rPr>
          <w:rStyle w:val="Incipit"/>
          <w:lang w:val="it-IT"/>
        </w:rPr>
        <w:t>Qui sedes</w:t>
      </w:r>
      <w:r w:rsidRPr="0021481A">
        <w:rPr>
          <w:lang w:val="it-IT"/>
        </w:rPr>
        <w:t xml:space="preserve">. </w:t>
      </w:r>
      <w:r w:rsidR="00AA677E" w:rsidRPr="0021481A">
        <w:rPr>
          <w:lang w:val="it-IT"/>
        </w:rPr>
        <w:t>VS</w:t>
      </w:r>
      <w:r w:rsidRPr="0021481A">
        <w:rPr>
          <w:lang w:val="it-IT"/>
        </w:rPr>
        <w:t xml:space="preserve"> </w:t>
      </w:r>
      <w:r w:rsidRPr="0021481A">
        <w:rPr>
          <w:rStyle w:val="Incipit"/>
          <w:lang w:val="it-IT"/>
        </w:rPr>
        <w:t>Venient ad te</w:t>
      </w:r>
      <w:r w:rsidR="00797927" w:rsidRPr="0021481A">
        <w:rPr>
          <w:lang w:val="it-IT"/>
        </w:rPr>
        <w:t xml:space="preserve"> minor</w:t>
      </w:r>
      <w:r w:rsidRPr="0021481A">
        <w:rPr>
          <w:lang w:val="it-IT"/>
        </w:rPr>
        <w:t xml:space="preserve">. [KY] </w:t>
      </w:r>
      <w:r w:rsidRPr="0021481A">
        <w:rPr>
          <w:rStyle w:val="Incipit"/>
          <w:lang w:val="it-IT"/>
        </w:rPr>
        <w:t>Kyrie</w:t>
      </w:r>
      <w:r w:rsidRPr="0021481A">
        <w:rPr>
          <w:lang w:val="it-IT"/>
        </w:rPr>
        <w:t xml:space="preserve">. [PN] </w:t>
      </w:r>
      <w:r w:rsidRPr="0021481A">
        <w:rPr>
          <w:rStyle w:val="Incipit"/>
          <w:lang w:val="it-IT"/>
        </w:rPr>
        <w:t>Pater noster</w:t>
      </w:r>
      <w:r w:rsidRPr="0021481A">
        <w:rPr>
          <w:lang w:val="it-IT"/>
        </w:rPr>
        <w:t xml:space="preserve">. Preces non dicantur per totam ebdomadam ad primam, nec ad completorium, sed tantum OR </w:t>
      </w:r>
      <w:r w:rsidRPr="0021481A">
        <w:rPr>
          <w:rStyle w:val="Incipit"/>
          <w:lang w:val="it-IT"/>
        </w:rPr>
        <w:t>Deus qui hodierna</w:t>
      </w:r>
      <w:r w:rsidRPr="0021481A">
        <w:rPr>
          <w:lang w:val="it-IT"/>
        </w:rPr>
        <w:t>.</w:t>
      </w:r>
    </w:p>
    <w:p w:rsidR="00047FF9" w:rsidRPr="0021481A" w:rsidRDefault="00047FF9" w:rsidP="004275F3">
      <w:pPr>
        <w:rPr>
          <w:lang w:val="it-IT"/>
        </w:rPr>
      </w:pPr>
      <w:r w:rsidRPr="0021481A">
        <w:rPr>
          <w:rStyle w:val="Time1"/>
          <w:lang w:val="da-DK"/>
        </w:rPr>
        <w:t>Ad tertiam</w:t>
      </w:r>
      <w:r w:rsidRPr="0021481A">
        <w:rPr>
          <w:lang w:val="da-DK"/>
        </w:rPr>
        <w:t xml:space="preserve"> HYHV </w:t>
      </w:r>
      <w:r w:rsidRPr="0021481A">
        <w:rPr>
          <w:rStyle w:val="Incipit"/>
          <w:lang w:val="da-DK"/>
        </w:rPr>
        <w:t>Novum genus</w:t>
      </w:r>
      <w:r w:rsidRPr="0021481A">
        <w:rPr>
          <w:lang w:val="da-DK"/>
        </w:rPr>
        <w:t xml:space="preserve">. HV </w:t>
      </w:r>
      <w:r w:rsidRPr="0021481A">
        <w:rPr>
          <w:rStyle w:val="Incipit"/>
          <w:lang w:val="da-DK"/>
        </w:rPr>
        <w:t>Summo (56rb) parenti</w:t>
      </w:r>
      <w:r w:rsidRPr="0021481A">
        <w:rPr>
          <w:lang w:val="da-DK"/>
        </w:rPr>
        <w:t xml:space="preserve">. AN </w:t>
      </w:r>
      <w:r w:rsidRPr="0021481A">
        <w:rPr>
          <w:rStyle w:val="Incipit"/>
          <w:lang w:val="da-DK"/>
        </w:rPr>
        <w:t>Videntes stellam</w:t>
      </w:r>
      <w:r w:rsidRPr="0021481A">
        <w:rPr>
          <w:lang w:val="da-DK"/>
        </w:rPr>
        <w:t xml:space="preserve">. CP </w:t>
      </w:r>
      <w:r w:rsidRPr="0021481A">
        <w:rPr>
          <w:rStyle w:val="Incipit"/>
          <w:lang w:val="da-DK"/>
        </w:rPr>
        <w:t>Inundatio camelorum</w:t>
      </w:r>
      <w:r w:rsidRPr="0021481A">
        <w:rPr>
          <w:lang w:val="da-DK"/>
        </w:rPr>
        <w:t xml:space="preserve">. RB </w:t>
      </w:r>
      <w:r w:rsidR="00A06686" w:rsidRPr="0021481A">
        <w:rPr>
          <w:rStyle w:val="Incipit"/>
          <w:lang w:val="da-DK"/>
        </w:rPr>
        <w:t>Reges Tharsis</w:t>
      </w:r>
      <w:r w:rsidR="00A06686" w:rsidRPr="0021481A">
        <w:rPr>
          <w:lang w:val="da-DK"/>
        </w:rPr>
        <w:t xml:space="preserve">. RV </w:t>
      </w:r>
      <w:r w:rsidR="00A06686" w:rsidRPr="0021481A">
        <w:rPr>
          <w:rStyle w:val="Incipit"/>
          <w:lang w:val="da-DK"/>
        </w:rPr>
        <w:t>Reges Arabum</w:t>
      </w:r>
      <w:r w:rsidR="00A06686" w:rsidRPr="0021481A">
        <w:rPr>
          <w:lang w:val="da-DK"/>
        </w:rPr>
        <w:t xml:space="preserve">. </w:t>
      </w:r>
      <w:r w:rsidR="009E5D6B" w:rsidRPr="0021481A">
        <w:rPr>
          <w:lang w:val="da-DK"/>
        </w:rPr>
        <w:t xml:space="preserve">VS </w:t>
      </w:r>
      <w:r w:rsidR="00A06686" w:rsidRPr="0021481A">
        <w:rPr>
          <w:rStyle w:val="Incipit"/>
          <w:lang w:val="da-DK"/>
        </w:rPr>
        <w:t>Omnes de Saba venient</w:t>
      </w:r>
      <w:r w:rsidR="00A06686" w:rsidRPr="0021481A">
        <w:rPr>
          <w:lang w:val="da-DK"/>
        </w:rPr>
        <w:t>.</w:t>
      </w:r>
      <w:r w:rsidRPr="0021481A">
        <w:rPr>
          <w:lang w:val="da-DK"/>
        </w:rPr>
        <w:t xml:space="preserve"> </w:t>
      </w:r>
      <w:r w:rsidR="00A06686" w:rsidRPr="0021481A">
        <w:rPr>
          <w:lang w:val="it-IT"/>
        </w:rPr>
        <w:t xml:space="preserve">OR </w:t>
      </w:r>
      <w:r w:rsidR="00A06686" w:rsidRPr="0021481A">
        <w:rPr>
          <w:rStyle w:val="Incipit"/>
          <w:lang w:val="it-IT"/>
        </w:rPr>
        <w:t>Deus qui hodierna</w:t>
      </w:r>
      <w:r w:rsidR="00A06686" w:rsidRPr="0021481A">
        <w:rPr>
          <w:lang w:val="it-IT"/>
        </w:rPr>
        <w:t>.</w:t>
      </w:r>
    </w:p>
    <w:p w:rsidR="00A06686" w:rsidRPr="0021481A" w:rsidRDefault="00A06686" w:rsidP="004275F3">
      <w:pPr>
        <w:rPr>
          <w:lang w:val="fr-FR"/>
        </w:rPr>
      </w:pPr>
      <w:r w:rsidRPr="0021481A">
        <w:rPr>
          <w:lang w:val="it-IT"/>
        </w:rPr>
        <w:t xml:space="preserve">Deinde cantetur </w:t>
      </w:r>
      <w:r w:rsidRPr="0021481A">
        <w:rPr>
          <w:rStyle w:val="Time1"/>
          <w:lang w:val="it-IT"/>
        </w:rPr>
        <w:t>missa</w:t>
      </w:r>
      <w:r w:rsidR="005B0DDD" w:rsidRPr="0021481A">
        <w:rPr>
          <w:lang w:val="it-IT"/>
        </w:rPr>
        <w:t xml:space="preserve"> </w:t>
      </w:r>
      <w:r w:rsidRPr="0021481A">
        <w:rPr>
          <w:lang w:val="it-IT"/>
        </w:rPr>
        <w:t xml:space="preserve">IN </w:t>
      </w:r>
      <w:r w:rsidRPr="0021481A">
        <w:rPr>
          <w:rStyle w:val="Incipit"/>
          <w:lang w:val="it-IT"/>
        </w:rPr>
        <w:t>Ecce advenit</w:t>
      </w:r>
      <w:r w:rsidRPr="0021481A">
        <w:rPr>
          <w:lang w:val="it-IT"/>
        </w:rPr>
        <w:t xml:space="preserve">. </w:t>
      </w:r>
      <w:r w:rsidRPr="0021481A">
        <w:rPr>
          <w:lang w:val="fr-FR"/>
        </w:rPr>
        <w:t xml:space="preserve">[KY] </w:t>
      </w:r>
      <w:r w:rsidRPr="0021481A">
        <w:rPr>
          <w:rStyle w:val="Incipit"/>
          <w:lang w:val="fr-FR"/>
        </w:rPr>
        <w:t>Kyrie</w:t>
      </w:r>
      <w:r w:rsidRPr="0021481A">
        <w:rPr>
          <w:lang w:val="fr-FR"/>
        </w:rPr>
        <w:t xml:space="preserve">. [GL] </w:t>
      </w:r>
      <w:r w:rsidRPr="0021481A">
        <w:rPr>
          <w:rStyle w:val="Incipit"/>
          <w:lang w:val="fr-FR"/>
        </w:rPr>
        <w:t>Gloria in excelsis</w:t>
      </w:r>
      <w:r w:rsidRPr="0021481A">
        <w:rPr>
          <w:lang w:val="fr-FR"/>
        </w:rPr>
        <w:t xml:space="preserve">. Una tantum dicatur OR </w:t>
      </w:r>
      <w:r w:rsidRPr="0021481A">
        <w:rPr>
          <w:rStyle w:val="Incipit"/>
          <w:lang w:val="fr-FR"/>
        </w:rPr>
        <w:t>Deus qui hodierna</w:t>
      </w:r>
      <w:r w:rsidRPr="0021481A">
        <w:rPr>
          <w:lang w:val="fr-FR"/>
        </w:rPr>
        <w:t xml:space="preserve">. EP </w:t>
      </w:r>
      <w:r w:rsidRPr="0021481A">
        <w:rPr>
          <w:rStyle w:val="Incipit"/>
          <w:lang w:val="fr-FR"/>
        </w:rPr>
        <w:t>Surge illuminare</w:t>
      </w:r>
      <w:r w:rsidRPr="0021481A">
        <w:rPr>
          <w:lang w:val="fr-FR"/>
        </w:rPr>
        <w:t xml:space="preserve">. GR </w:t>
      </w:r>
      <w:r w:rsidRPr="0021481A">
        <w:rPr>
          <w:rStyle w:val="Incipit"/>
          <w:lang w:val="fr-FR"/>
        </w:rPr>
        <w:t>Omnes de Saba venient</w:t>
      </w:r>
      <w:r w:rsidRPr="0021481A">
        <w:rPr>
          <w:lang w:val="fr-FR"/>
        </w:rPr>
        <w:t xml:space="preserve">. ALV </w:t>
      </w:r>
      <w:r w:rsidRPr="0021481A">
        <w:rPr>
          <w:rStyle w:val="Incipit"/>
          <w:lang w:val="fr-FR"/>
        </w:rPr>
        <w:t>Vidimus stellam</w:t>
      </w:r>
      <w:r w:rsidRPr="0021481A">
        <w:rPr>
          <w:lang w:val="fr-FR"/>
        </w:rPr>
        <w:t xml:space="preserve">. SE </w:t>
      </w:r>
      <w:r w:rsidRPr="0021481A">
        <w:rPr>
          <w:rStyle w:val="Incipit"/>
          <w:lang w:val="fr-FR"/>
        </w:rPr>
        <w:t>Festa Christi</w:t>
      </w:r>
      <w:r w:rsidRPr="0021481A">
        <w:rPr>
          <w:lang w:val="fr-FR"/>
        </w:rPr>
        <w:t xml:space="preserve">. EV </w:t>
      </w:r>
      <w:r w:rsidRPr="0021481A">
        <w:rPr>
          <w:rStyle w:val="Incipit"/>
          <w:lang w:val="fr-FR"/>
        </w:rPr>
        <w:t>Cum natus esset</w:t>
      </w:r>
      <w:r w:rsidRPr="0021481A">
        <w:rPr>
          <w:lang w:val="fr-FR"/>
        </w:rPr>
        <w:t xml:space="preserve">. [CR] </w:t>
      </w:r>
      <w:r w:rsidRPr="0021481A">
        <w:rPr>
          <w:rStyle w:val="Incipit"/>
          <w:lang w:val="fr-FR"/>
        </w:rPr>
        <w:t>Credo in unum</w:t>
      </w:r>
      <w:r w:rsidRPr="0021481A">
        <w:rPr>
          <w:lang w:val="fr-FR"/>
        </w:rPr>
        <w:t xml:space="preserve">. OF </w:t>
      </w:r>
      <w:r w:rsidRPr="0021481A">
        <w:rPr>
          <w:rStyle w:val="Incipit"/>
          <w:lang w:val="fr-FR"/>
        </w:rPr>
        <w:t>Reges Tharsis</w:t>
      </w:r>
      <w:r w:rsidRPr="0021481A">
        <w:rPr>
          <w:lang w:val="fr-FR"/>
        </w:rPr>
        <w:t xml:space="preserve">. Praefatio dicitur [PF] </w:t>
      </w:r>
      <w:r w:rsidR="00342BAA" w:rsidRPr="0021481A">
        <w:rPr>
          <w:rStyle w:val="Incipit"/>
          <w:lang w:val="fr-FR"/>
        </w:rPr>
        <w:t>|</w:t>
      </w:r>
      <w:r w:rsidRPr="0021481A">
        <w:rPr>
          <w:rStyle w:val="Incipit"/>
          <w:lang w:val="fr-FR"/>
        </w:rPr>
        <w:t>Qui</w:t>
      </w:r>
      <w:r w:rsidR="00342BAA" w:rsidRPr="0021481A">
        <w:rPr>
          <w:rStyle w:val="Incipit"/>
          <w:lang w:val="fr-FR"/>
        </w:rPr>
        <w:t>::Quia|</w:t>
      </w:r>
      <w:r w:rsidRPr="0021481A">
        <w:rPr>
          <w:rStyle w:val="Incipit"/>
          <w:lang w:val="fr-FR"/>
        </w:rPr>
        <w:t xml:space="preserve"> cum unigenitu</w:t>
      </w:r>
      <w:r w:rsidR="009E5D6B" w:rsidRPr="0021481A">
        <w:rPr>
          <w:rStyle w:val="Incipit"/>
          <w:lang w:val="fr-FR"/>
        </w:rPr>
        <w:t>s</w:t>
      </w:r>
      <w:r w:rsidRPr="0021481A">
        <w:rPr>
          <w:lang w:val="fr-FR"/>
        </w:rPr>
        <w:t xml:space="preserve">. [SA] </w:t>
      </w:r>
      <w:r w:rsidRPr="0021481A">
        <w:rPr>
          <w:rStyle w:val="Incipit"/>
          <w:lang w:val="fr-FR"/>
        </w:rPr>
        <w:t>Sanctus</w:t>
      </w:r>
      <w:r w:rsidR="009E5D6B" w:rsidRPr="0021481A">
        <w:rPr>
          <w:lang w:val="fr-FR"/>
        </w:rPr>
        <w:t xml:space="preserve"> (56va) et [AG] </w:t>
      </w:r>
      <w:r w:rsidR="009E5D6B" w:rsidRPr="0021481A">
        <w:rPr>
          <w:rStyle w:val="Incipit"/>
          <w:lang w:val="fr-FR"/>
        </w:rPr>
        <w:t>Agnus d</w:t>
      </w:r>
      <w:r w:rsidRPr="0021481A">
        <w:rPr>
          <w:rStyle w:val="Incipit"/>
          <w:lang w:val="fr-FR"/>
        </w:rPr>
        <w:t>e</w:t>
      </w:r>
      <w:r w:rsidR="009E5D6B" w:rsidRPr="0021481A">
        <w:rPr>
          <w:rStyle w:val="Incipit"/>
          <w:lang w:val="fr-FR"/>
        </w:rPr>
        <w:t>i</w:t>
      </w:r>
      <w:r w:rsidRPr="0021481A">
        <w:rPr>
          <w:lang w:val="fr-FR"/>
        </w:rPr>
        <w:t xml:space="preserve"> sollemniter cantentur. Ista sola </w:t>
      </w:r>
      <w:r w:rsidRPr="0021481A">
        <w:rPr>
          <w:lang w:val="fr-FR"/>
        </w:rPr>
        <w:lastRenderedPageBreak/>
        <w:t xml:space="preserve">die [VAR] </w:t>
      </w:r>
      <w:r w:rsidRPr="0021481A">
        <w:rPr>
          <w:rStyle w:val="Incipit"/>
          <w:lang w:val="fr-FR"/>
        </w:rPr>
        <w:t>Communicantes</w:t>
      </w:r>
      <w:r w:rsidRPr="0021481A">
        <w:rPr>
          <w:lang w:val="fr-FR"/>
        </w:rPr>
        <w:t xml:space="preserve"> dicitur. CO </w:t>
      </w:r>
      <w:r w:rsidRPr="0021481A">
        <w:rPr>
          <w:rStyle w:val="Incipit"/>
          <w:lang w:val="fr-FR"/>
        </w:rPr>
        <w:t>Vidimus stellam</w:t>
      </w:r>
      <w:r w:rsidRPr="0021481A">
        <w:rPr>
          <w:lang w:val="fr-FR"/>
        </w:rPr>
        <w:t>. [IM]</w:t>
      </w:r>
      <w:r w:rsidR="000A30B9" w:rsidRPr="0021481A">
        <w:rPr>
          <w:lang w:val="fr-FR"/>
        </w:rPr>
        <w:t xml:space="preserve"> </w:t>
      </w:r>
      <w:r w:rsidR="000A30B9" w:rsidRPr="0021481A">
        <w:rPr>
          <w:rStyle w:val="Incipit"/>
          <w:lang w:val="fr-FR"/>
        </w:rPr>
        <w:t>Ite. Missa est</w:t>
      </w:r>
      <w:r w:rsidR="00D27FBB">
        <w:rPr>
          <w:lang w:val="fr-FR"/>
        </w:rPr>
        <w:t>. [TP</w:t>
      </w:r>
      <w:r w:rsidR="000A30B9" w:rsidRPr="0021481A">
        <w:rPr>
          <w:lang w:val="fr-FR"/>
        </w:rPr>
        <w:t xml:space="preserve">] </w:t>
      </w:r>
      <w:r w:rsidR="000A30B9" w:rsidRPr="0021481A">
        <w:rPr>
          <w:rStyle w:val="Incipit"/>
          <w:lang w:val="fr-FR"/>
        </w:rPr>
        <w:t>Brachio protecti |dextra quae::dextraque| domini benedicti</w:t>
      </w:r>
      <w:r w:rsidR="000A30B9" w:rsidRPr="0021481A">
        <w:rPr>
          <w:lang w:val="fr-FR"/>
        </w:rPr>
        <w:t>.</w:t>
      </w:r>
    </w:p>
    <w:p w:rsidR="000A30B9" w:rsidRPr="0021481A" w:rsidRDefault="000A30B9" w:rsidP="004275F3">
      <w:pPr>
        <w:rPr>
          <w:lang w:val="fr-FR"/>
        </w:rPr>
      </w:pPr>
      <w:r w:rsidRPr="0021481A">
        <w:rPr>
          <w:rStyle w:val="Time1"/>
          <w:lang w:val="da-DK"/>
        </w:rPr>
        <w:t>Ad sextam</w:t>
      </w:r>
      <w:r w:rsidRPr="0021481A">
        <w:rPr>
          <w:lang w:val="da-DK"/>
        </w:rPr>
        <w:t xml:space="preserve"> HYHV </w:t>
      </w:r>
      <w:r w:rsidRPr="0021481A">
        <w:rPr>
          <w:rStyle w:val="Incipit"/>
          <w:lang w:val="da-DK"/>
        </w:rPr>
        <w:t>Novum genus</w:t>
      </w:r>
      <w:r w:rsidRPr="0021481A">
        <w:rPr>
          <w:lang w:val="da-DK"/>
        </w:rPr>
        <w:t xml:space="preserve">. </w:t>
      </w:r>
      <w:r>
        <w:t xml:space="preserve">HV </w:t>
      </w:r>
      <w:r w:rsidR="00797927">
        <w:rPr>
          <w:rStyle w:val="Incipit"/>
        </w:rPr>
        <w:t>Summo parenti</w:t>
      </w:r>
      <w:r w:rsidRPr="009E5D6B">
        <w:rPr>
          <w:rStyle w:val="Incipit"/>
        </w:rPr>
        <w:t>i</w:t>
      </w:r>
      <w:r>
        <w:t xml:space="preserve">. AN </w:t>
      </w:r>
      <w:r w:rsidRPr="009E5D6B">
        <w:rPr>
          <w:rStyle w:val="Incipit"/>
        </w:rPr>
        <w:t>Vidimus stellam</w:t>
      </w:r>
      <w:r>
        <w:t xml:space="preserve">. </w:t>
      </w:r>
      <w:r w:rsidRPr="0021481A">
        <w:rPr>
          <w:lang w:val="fr-FR"/>
        </w:rPr>
        <w:t xml:space="preserve">CP </w:t>
      </w:r>
      <w:r w:rsidRPr="0021481A">
        <w:rPr>
          <w:rStyle w:val="Incipit"/>
          <w:lang w:val="fr-FR"/>
        </w:rPr>
        <w:t>Leva in ci</w:t>
      </w:r>
      <w:r w:rsidR="00797927" w:rsidRPr="0021481A">
        <w:rPr>
          <w:rStyle w:val="Incipit"/>
          <w:lang w:val="fr-FR"/>
        </w:rPr>
        <w:t>r</w:t>
      </w:r>
      <w:r w:rsidRPr="0021481A">
        <w:rPr>
          <w:rStyle w:val="Incipit"/>
          <w:lang w:val="fr-FR"/>
        </w:rPr>
        <w:t>cuitu</w:t>
      </w:r>
      <w:r w:rsidRPr="0021481A">
        <w:rPr>
          <w:lang w:val="fr-FR"/>
        </w:rPr>
        <w:t xml:space="preserve">. RB </w:t>
      </w:r>
      <w:r w:rsidRPr="0021481A">
        <w:rPr>
          <w:rStyle w:val="Incipit"/>
          <w:lang w:val="fr-FR"/>
        </w:rPr>
        <w:t>Omnes de Saba venient</w:t>
      </w:r>
      <w:r w:rsidRPr="0021481A">
        <w:rPr>
          <w:lang w:val="fr-FR"/>
        </w:rPr>
        <w:t xml:space="preserve">. RV </w:t>
      </w:r>
      <w:r w:rsidRPr="0021481A">
        <w:rPr>
          <w:rStyle w:val="Incipit"/>
          <w:lang w:val="fr-FR"/>
        </w:rPr>
        <w:t>Et laudem</w:t>
      </w:r>
      <w:r w:rsidRPr="0021481A">
        <w:rPr>
          <w:lang w:val="fr-FR"/>
        </w:rPr>
        <w:t xml:space="preserve">. VS </w:t>
      </w:r>
      <w:r w:rsidRPr="0021481A">
        <w:rPr>
          <w:rStyle w:val="Incipit"/>
          <w:lang w:val="fr-FR"/>
        </w:rPr>
        <w:t>Venient ad te</w:t>
      </w:r>
      <w:r w:rsidRPr="0021481A">
        <w:rPr>
          <w:lang w:val="fr-FR"/>
        </w:rPr>
        <w:t xml:space="preserve">. OR </w:t>
      </w:r>
      <w:r w:rsidRPr="0021481A">
        <w:rPr>
          <w:rStyle w:val="Incipit"/>
          <w:lang w:val="fr-FR"/>
        </w:rPr>
        <w:t>Deus qui hodierna</w:t>
      </w:r>
      <w:r w:rsidRPr="0021481A">
        <w:rPr>
          <w:lang w:val="fr-FR"/>
        </w:rPr>
        <w:t>.</w:t>
      </w:r>
    </w:p>
    <w:p w:rsidR="000A30B9" w:rsidRPr="0021481A" w:rsidRDefault="000A30B9" w:rsidP="004275F3">
      <w:pPr>
        <w:rPr>
          <w:lang w:val="fr-FR"/>
        </w:rPr>
      </w:pPr>
      <w:r w:rsidRPr="0021481A">
        <w:rPr>
          <w:rStyle w:val="Time1"/>
          <w:lang w:val="fr-FR"/>
        </w:rPr>
        <w:t>Ad nonam</w:t>
      </w:r>
      <w:r w:rsidRPr="0021481A">
        <w:rPr>
          <w:lang w:val="fr-FR"/>
        </w:rPr>
        <w:t xml:space="preserve"> HYHV </w:t>
      </w:r>
      <w:r w:rsidRPr="0021481A">
        <w:rPr>
          <w:rStyle w:val="Incipit"/>
          <w:lang w:val="fr-FR"/>
        </w:rPr>
        <w:t>Novum genus</w:t>
      </w:r>
      <w:r w:rsidRPr="0021481A">
        <w:rPr>
          <w:lang w:val="fr-FR"/>
        </w:rPr>
        <w:t xml:space="preserve">. HV </w:t>
      </w:r>
      <w:r w:rsidRPr="0021481A">
        <w:rPr>
          <w:rStyle w:val="Incipit"/>
          <w:lang w:val="fr-FR"/>
        </w:rPr>
        <w:t>Summo parenti</w:t>
      </w:r>
      <w:r w:rsidRPr="0021481A">
        <w:rPr>
          <w:lang w:val="fr-FR"/>
        </w:rPr>
        <w:t xml:space="preserve">. AN </w:t>
      </w:r>
      <w:r w:rsidRPr="0021481A">
        <w:rPr>
          <w:rStyle w:val="Incipit"/>
          <w:lang w:val="fr-FR"/>
        </w:rPr>
        <w:t>Magi videntes</w:t>
      </w:r>
      <w:r w:rsidRPr="0021481A">
        <w:rPr>
          <w:lang w:val="fr-FR"/>
        </w:rPr>
        <w:t xml:space="preserve">. CP </w:t>
      </w:r>
      <w:r w:rsidRPr="0021481A">
        <w:rPr>
          <w:rStyle w:val="Incipit"/>
          <w:lang w:val="fr-FR"/>
        </w:rPr>
        <w:t>Inundatio camelorum</w:t>
      </w:r>
      <w:r w:rsidRPr="0021481A">
        <w:rPr>
          <w:lang w:val="fr-FR"/>
        </w:rPr>
        <w:t xml:space="preserve">. RB </w:t>
      </w:r>
      <w:r w:rsidRPr="0021481A">
        <w:rPr>
          <w:rStyle w:val="Incipit"/>
          <w:lang w:val="fr-FR"/>
        </w:rPr>
        <w:t>Venient ad te</w:t>
      </w:r>
      <w:r w:rsidRPr="0021481A">
        <w:rPr>
          <w:lang w:val="fr-FR"/>
        </w:rPr>
        <w:t xml:space="preserve">. RV </w:t>
      </w:r>
      <w:r w:rsidRPr="0021481A">
        <w:rPr>
          <w:rStyle w:val="Incipit"/>
          <w:lang w:val="fr-FR"/>
        </w:rPr>
        <w:t>Et ado(56vb)bunt</w:t>
      </w:r>
      <w:r w:rsidRPr="0021481A">
        <w:rPr>
          <w:lang w:val="fr-FR"/>
        </w:rPr>
        <w:t xml:space="preserve">. VS </w:t>
      </w:r>
      <w:r w:rsidRPr="0021481A">
        <w:rPr>
          <w:rStyle w:val="Incipit"/>
          <w:lang w:val="fr-FR"/>
        </w:rPr>
        <w:t>Tria sunt munera</w:t>
      </w:r>
      <w:r w:rsidRPr="0021481A">
        <w:rPr>
          <w:lang w:val="fr-FR"/>
        </w:rPr>
        <w:t xml:space="preserve">. OR </w:t>
      </w:r>
      <w:r w:rsidRPr="0021481A">
        <w:rPr>
          <w:rStyle w:val="Incipit"/>
          <w:lang w:val="fr-FR"/>
        </w:rPr>
        <w:t>Deus qui hodierna</w:t>
      </w:r>
      <w:r w:rsidRPr="0021481A">
        <w:rPr>
          <w:lang w:val="fr-FR"/>
        </w:rPr>
        <w:t>.</w:t>
      </w:r>
    </w:p>
    <w:p w:rsidR="000A30B9" w:rsidRDefault="000A30B9" w:rsidP="004275F3">
      <w:r w:rsidRPr="0021481A">
        <w:rPr>
          <w:rStyle w:val="Time1"/>
          <w:lang w:val="pt-PT"/>
        </w:rPr>
        <w:t>In secunda vespera</w:t>
      </w:r>
      <w:r w:rsidRPr="0021481A">
        <w:rPr>
          <w:lang w:val="pt-PT"/>
        </w:rPr>
        <w:t xml:space="preserve"> AN </w:t>
      </w:r>
      <w:r w:rsidRPr="0021481A">
        <w:rPr>
          <w:rStyle w:val="Incipit"/>
          <w:lang w:val="pt-PT"/>
        </w:rPr>
        <w:t>Tecum principium</w:t>
      </w:r>
      <w:r w:rsidRPr="0021481A">
        <w:rPr>
          <w:lang w:val="pt-PT"/>
        </w:rPr>
        <w:t xml:space="preserve">. PS </w:t>
      </w:r>
      <w:r w:rsidRPr="0021481A">
        <w:rPr>
          <w:rStyle w:val="Incipit"/>
          <w:lang w:val="pt-PT"/>
        </w:rPr>
        <w:t>Dixit dominus</w:t>
      </w:r>
      <w:r w:rsidRPr="0021481A">
        <w:rPr>
          <w:lang w:val="pt-PT"/>
        </w:rPr>
        <w:t xml:space="preserve"> cum ceteris. </w:t>
      </w:r>
      <w:r>
        <w:t xml:space="preserve">Capitulum in die sancto. HY </w:t>
      </w:r>
      <w:r w:rsidRPr="009E5D6B">
        <w:rPr>
          <w:rStyle w:val="Incipit"/>
        </w:rPr>
        <w:t>Hostis Herodes</w:t>
      </w:r>
      <w:r>
        <w:t xml:space="preserve">. VS </w:t>
      </w:r>
      <w:r w:rsidRPr="009E5D6B">
        <w:rPr>
          <w:rStyle w:val="Incipit"/>
        </w:rPr>
        <w:t>Reges Tharsis</w:t>
      </w:r>
      <w:r>
        <w:t xml:space="preserve">. AM </w:t>
      </w:r>
      <w:r w:rsidRPr="009E5D6B">
        <w:rPr>
          <w:rStyle w:val="Incipit"/>
        </w:rPr>
        <w:t>Tribus miraculis</w:t>
      </w:r>
      <w:r>
        <w:t xml:space="preserve">. OR </w:t>
      </w:r>
      <w:r w:rsidRPr="009E5D6B">
        <w:rPr>
          <w:rStyle w:val="Incipit"/>
        </w:rPr>
        <w:t>Deus qui hodierna</w:t>
      </w:r>
      <w:r>
        <w:t>. Deinde suffragia.</w:t>
      </w:r>
    </w:p>
    <w:p w:rsidR="000A30B9" w:rsidRDefault="000A30B9" w:rsidP="004275F3">
      <w:r w:rsidRPr="00434C43">
        <w:rPr>
          <w:rStyle w:val="Time1"/>
        </w:rPr>
        <w:t>Completorium</w:t>
      </w:r>
      <w:r>
        <w:t xml:space="preserve"> usque in octavam ut in sancta nocte </w:t>
      </w:r>
      <w:r w:rsidRPr="000A30B9">
        <w:t>|</w:t>
      </w:r>
      <w:r>
        <w:t>cantentur::cantetur</w:t>
      </w:r>
      <w:r w:rsidRPr="000A30B9">
        <w:t>|</w:t>
      </w:r>
      <w:r>
        <w:t xml:space="preserve">. </w:t>
      </w:r>
    </w:p>
    <w:p w:rsidR="000A30B9" w:rsidRDefault="000A30B9" w:rsidP="004275F3">
      <w:r>
        <w:t xml:space="preserve">Per totam ebdomadam canta istas antiphonas subscriptas super Magnificat et Benedictus: AE </w:t>
      </w:r>
      <w:r w:rsidRPr="001C32C3">
        <w:rPr>
          <w:rStyle w:val="Incipit"/>
        </w:rPr>
        <w:t>(57ra) Lux de luce</w:t>
      </w:r>
      <w:r>
        <w:t xml:space="preserve">. AE </w:t>
      </w:r>
      <w:r w:rsidRPr="00833F13">
        <w:rPr>
          <w:rStyle w:val="Incipit"/>
        </w:rPr>
        <w:t>Tria sunt munera</w:t>
      </w:r>
      <w:r>
        <w:t xml:space="preserve">. AE </w:t>
      </w:r>
      <w:r w:rsidRPr="00833F13">
        <w:rPr>
          <w:rStyle w:val="Incipit"/>
        </w:rPr>
        <w:t>Caeli aperti sunt</w:t>
      </w:r>
      <w:r>
        <w:t xml:space="preserve">. AE </w:t>
      </w:r>
      <w:r w:rsidRPr="00833F13">
        <w:rPr>
          <w:rStyle w:val="Incipit"/>
        </w:rPr>
        <w:t>Baptizat miles regem</w:t>
      </w:r>
      <w:r>
        <w:t xml:space="preserve">. AE </w:t>
      </w:r>
      <w:r w:rsidRPr="00833F13">
        <w:rPr>
          <w:rStyle w:val="Incipit"/>
        </w:rPr>
        <w:t>Venient ad te</w:t>
      </w:r>
      <w:r>
        <w:t xml:space="preserve">. AE </w:t>
      </w:r>
      <w:r w:rsidRPr="00833F13">
        <w:rPr>
          <w:rStyle w:val="Incipit"/>
        </w:rPr>
        <w:t>Super ripam</w:t>
      </w:r>
      <w:r>
        <w:t>.</w:t>
      </w:r>
    </w:p>
    <w:p w:rsidR="000A30B9" w:rsidRPr="0021481A" w:rsidRDefault="00953E1E" w:rsidP="004275F3">
      <w:pPr>
        <w:pStyle w:val="Titolo1"/>
        <w:rPr>
          <w:lang w:val="pt-PT"/>
        </w:rPr>
      </w:pPr>
      <w:r w:rsidRPr="0021481A">
        <w:rPr>
          <w:lang w:val="pt-PT"/>
        </w:rPr>
        <w:t>INFRA OCTAVAM EPIPHANIAE</w:t>
      </w:r>
    </w:p>
    <w:p w:rsidR="00312C39" w:rsidRPr="0021481A" w:rsidRDefault="00953E1E" w:rsidP="004275F3">
      <w:pPr>
        <w:rPr>
          <w:lang w:val="pt-PT"/>
        </w:rPr>
      </w:pPr>
      <w:r w:rsidRPr="0021481A">
        <w:rPr>
          <w:lang w:val="pt-PT"/>
        </w:rPr>
        <w:t xml:space="preserve">ferialiter cantetur. </w:t>
      </w:r>
    </w:p>
    <w:p w:rsidR="00953E1E" w:rsidRPr="0021481A" w:rsidRDefault="00833F13" w:rsidP="004275F3">
      <w:pPr>
        <w:rPr>
          <w:lang w:val="pt-PT"/>
        </w:rPr>
      </w:pPr>
      <w:r w:rsidRPr="0021481A">
        <w:rPr>
          <w:rStyle w:val="Time1"/>
          <w:lang w:val="en-US"/>
        </w:rPr>
        <w:t>[Ad matutinam]</w:t>
      </w:r>
      <w:r w:rsidRPr="0021481A">
        <w:rPr>
          <w:lang w:val="en-US"/>
        </w:rPr>
        <w:t xml:space="preserve"> </w:t>
      </w:r>
      <w:r w:rsidR="00953E1E" w:rsidRPr="0021481A">
        <w:rPr>
          <w:lang w:val="en-US"/>
        </w:rPr>
        <w:t xml:space="preserve">INV </w:t>
      </w:r>
      <w:r w:rsidR="00953E1E" w:rsidRPr="0021481A">
        <w:rPr>
          <w:rStyle w:val="Incipit"/>
          <w:lang w:val="en-US"/>
        </w:rPr>
        <w:t>Christus apparuit nobis</w:t>
      </w:r>
      <w:r w:rsidR="00953E1E" w:rsidRPr="0021481A">
        <w:rPr>
          <w:lang w:val="en-US"/>
        </w:rPr>
        <w:t xml:space="preserve">. </w:t>
      </w:r>
      <w:r w:rsidR="00953E1E" w:rsidRPr="0021481A">
        <w:rPr>
          <w:lang w:val="pt-PT"/>
        </w:rPr>
        <w:t xml:space="preserve">[PS] </w:t>
      </w:r>
      <w:r w:rsidR="00953E1E" w:rsidRPr="0021481A">
        <w:rPr>
          <w:rStyle w:val="Incipit"/>
          <w:lang w:val="pt-PT"/>
        </w:rPr>
        <w:t>Venite exultemus</w:t>
      </w:r>
      <w:r w:rsidR="00953E1E" w:rsidRPr="0021481A">
        <w:rPr>
          <w:lang w:val="pt-PT"/>
        </w:rPr>
        <w:t xml:space="preserve">. </w:t>
      </w:r>
    </w:p>
    <w:p w:rsidR="00953E1E" w:rsidRPr="0021481A" w:rsidRDefault="00953E1E" w:rsidP="004275F3">
      <w:pPr>
        <w:rPr>
          <w:lang w:val="pt-PT"/>
        </w:rPr>
      </w:pPr>
      <w:r w:rsidRPr="0021481A">
        <w:rPr>
          <w:rStyle w:val="Time2"/>
          <w:lang w:val="pt-PT"/>
        </w:rPr>
        <w:t>Primum nocturnum</w:t>
      </w:r>
      <w:r w:rsidRPr="0021481A">
        <w:rPr>
          <w:lang w:val="pt-PT"/>
        </w:rPr>
        <w:t xml:space="preserve"> de sancta nocte. </w:t>
      </w:r>
      <w:r w:rsidRPr="0021481A">
        <w:rPr>
          <w:lang w:val="it-IT"/>
        </w:rPr>
        <w:t xml:space="preserve">AN </w:t>
      </w:r>
      <w:r w:rsidRPr="0021481A">
        <w:rPr>
          <w:rStyle w:val="Incipit"/>
          <w:lang w:val="it-IT"/>
        </w:rPr>
        <w:t>Afferte</w:t>
      </w:r>
      <w:r w:rsidR="00A02E3D" w:rsidRPr="0021481A">
        <w:rPr>
          <w:rStyle w:val="Incipit"/>
          <w:lang w:val="it-IT"/>
        </w:rPr>
        <w:t xml:space="preserve"> domino</w:t>
      </w:r>
      <w:r w:rsidR="00595580" w:rsidRPr="0021481A">
        <w:rPr>
          <w:lang w:val="it-IT"/>
        </w:rPr>
        <w:t xml:space="preserve">. PS </w:t>
      </w:r>
      <w:r w:rsidR="00595580" w:rsidRPr="0021481A">
        <w:rPr>
          <w:rStyle w:val="Incipit"/>
          <w:lang w:val="it-IT"/>
        </w:rPr>
        <w:t>Afferte</w:t>
      </w:r>
      <w:r w:rsidR="00595580" w:rsidRPr="0021481A">
        <w:rPr>
          <w:lang w:val="it-IT"/>
        </w:rPr>
        <w:t xml:space="preserve">. </w:t>
      </w:r>
      <w:r w:rsidR="00595580" w:rsidRPr="0021481A">
        <w:rPr>
          <w:lang w:val="pt-PT"/>
        </w:rPr>
        <w:t xml:space="preserve">AN </w:t>
      </w:r>
      <w:r w:rsidR="00595580" w:rsidRPr="0021481A">
        <w:rPr>
          <w:rStyle w:val="Incipit"/>
          <w:lang w:val="pt-PT"/>
        </w:rPr>
        <w:t>Flumini</w:t>
      </w:r>
      <w:r w:rsidR="006C6A0F" w:rsidRPr="0021481A">
        <w:rPr>
          <w:rStyle w:val="Incipit"/>
          <w:lang w:val="pt-PT"/>
        </w:rPr>
        <w:t>s</w:t>
      </w:r>
      <w:r w:rsidR="00595580" w:rsidRPr="0021481A">
        <w:rPr>
          <w:rStyle w:val="Incipit"/>
          <w:lang w:val="pt-PT"/>
        </w:rPr>
        <w:t xml:space="preserve"> impetus</w:t>
      </w:r>
      <w:r w:rsidR="00595580" w:rsidRPr="0021481A">
        <w:rPr>
          <w:lang w:val="pt-PT"/>
        </w:rPr>
        <w:t xml:space="preserve">. PS </w:t>
      </w:r>
      <w:r w:rsidR="00595580" w:rsidRPr="0021481A">
        <w:rPr>
          <w:rStyle w:val="Incipit"/>
          <w:lang w:val="pt-PT"/>
        </w:rPr>
        <w:t>Deus noster refugium</w:t>
      </w:r>
      <w:r w:rsidR="00595580" w:rsidRPr="0021481A">
        <w:rPr>
          <w:lang w:val="pt-PT"/>
        </w:rPr>
        <w:t xml:space="preserve">. Hac nocte in suo loco cantetur AN </w:t>
      </w:r>
      <w:r w:rsidR="00595580" w:rsidRPr="0021481A">
        <w:rPr>
          <w:rStyle w:val="Incipit"/>
          <w:lang w:val="pt-PT"/>
        </w:rPr>
        <w:t>Psallite deo nostro</w:t>
      </w:r>
      <w:r w:rsidR="00595580" w:rsidRPr="0021481A">
        <w:rPr>
          <w:lang w:val="pt-PT"/>
        </w:rPr>
        <w:t xml:space="preserve">. PS </w:t>
      </w:r>
      <w:r w:rsidR="00595580" w:rsidRPr="0021481A">
        <w:rPr>
          <w:rStyle w:val="Incipit"/>
          <w:lang w:val="pt-PT"/>
        </w:rPr>
        <w:t>Omnes (57rb) gentes</w:t>
      </w:r>
      <w:r w:rsidR="00595580" w:rsidRPr="0021481A">
        <w:rPr>
          <w:lang w:val="pt-PT"/>
        </w:rPr>
        <w:t xml:space="preserve">. VS </w:t>
      </w:r>
      <w:r w:rsidR="00595580" w:rsidRPr="0021481A">
        <w:rPr>
          <w:rStyle w:val="Incipit"/>
          <w:lang w:val="pt-PT"/>
        </w:rPr>
        <w:t>Reges Tharsis</w:t>
      </w:r>
      <w:r w:rsidR="00595580" w:rsidRPr="0021481A">
        <w:rPr>
          <w:lang w:val="pt-PT"/>
        </w:rPr>
        <w:t>. Leguntur sermones de epiphania domini per omnes feria</w:t>
      </w:r>
      <w:r w:rsidR="006C6A0F" w:rsidRPr="0021481A">
        <w:rPr>
          <w:lang w:val="pt-PT"/>
        </w:rPr>
        <w:t>s</w:t>
      </w:r>
      <w:r w:rsidR="00595580" w:rsidRPr="0021481A">
        <w:rPr>
          <w:lang w:val="pt-PT"/>
        </w:rPr>
        <w:t xml:space="preserve"> usque in octavam cum historia de sancta nocte. Et not</w:t>
      </w:r>
      <w:r w:rsidR="00A02E3D" w:rsidRPr="0021481A">
        <w:rPr>
          <w:lang w:val="pt-PT"/>
        </w:rPr>
        <w:t>a quod in qualibet feria cane</w:t>
      </w:r>
      <w:r w:rsidR="006C6A0F" w:rsidRPr="0021481A">
        <w:rPr>
          <w:lang w:val="pt-PT"/>
        </w:rPr>
        <w:t>nda</w:t>
      </w:r>
      <w:r w:rsidR="00595580" w:rsidRPr="0021481A">
        <w:rPr>
          <w:lang w:val="pt-PT"/>
        </w:rPr>
        <w:t xml:space="preserve"> sunt r</w:t>
      </w:r>
      <w:r w:rsidR="00A02E3D" w:rsidRPr="0021481A">
        <w:rPr>
          <w:lang w:val="pt-PT"/>
        </w:rPr>
        <w:t>esponsoria supra</w:t>
      </w:r>
      <w:r w:rsidR="006C6A0F" w:rsidRPr="0021481A">
        <w:rPr>
          <w:lang w:val="pt-PT"/>
        </w:rPr>
        <w:t>dicta, sed sem</w:t>
      </w:r>
      <w:r w:rsidR="00595580" w:rsidRPr="0021481A">
        <w:rPr>
          <w:lang w:val="pt-PT"/>
        </w:rPr>
        <w:t>per infra octavam epiphaniae</w:t>
      </w:r>
      <w:r w:rsidR="00A02E3D" w:rsidRPr="0021481A">
        <w:rPr>
          <w:lang w:val="pt-PT"/>
        </w:rPr>
        <w:t>. I</w:t>
      </w:r>
      <w:r w:rsidR="00595580" w:rsidRPr="0021481A">
        <w:rPr>
          <w:lang w:val="pt-PT"/>
        </w:rPr>
        <w:t xml:space="preserve">n sequenti feria post festum sancti Erhardi legitur evangelium feriales [EV] </w:t>
      </w:r>
      <w:r w:rsidR="00595580" w:rsidRPr="0021481A">
        <w:rPr>
          <w:rStyle w:val="Incipit"/>
          <w:lang w:val="pt-PT"/>
        </w:rPr>
        <w:t>Vidit Io</w:t>
      </w:r>
      <w:r w:rsidR="005F60DC" w:rsidRPr="0021481A">
        <w:rPr>
          <w:rStyle w:val="Incipit"/>
          <w:lang w:val="pt-PT"/>
        </w:rPr>
        <w:t>h</w:t>
      </w:r>
      <w:r w:rsidR="00595580" w:rsidRPr="0021481A">
        <w:rPr>
          <w:rStyle w:val="Incipit"/>
          <w:lang w:val="pt-PT"/>
        </w:rPr>
        <w:t>annes Iesum venientem</w:t>
      </w:r>
      <w:r w:rsidR="00595580" w:rsidRPr="0021481A">
        <w:rPr>
          <w:lang w:val="pt-PT"/>
        </w:rPr>
        <w:t xml:space="preserve"> cum homilia et tribus responsoriis. </w:t>
      </w:r>
      <w:r w:rsidR="00595580" w:rsidRPr="0021481A">
        <w:rPr>
          <w:lang w:val="fr-FR"/>
        </w:rPr>
        <w:t xml:space="preserve">RP </w:t>
      </w:r>
      <w:r w:rsidR="00595580" w:rsidRPr="0021481A">
        <w:rPr>
          <w:rStyle w:val="Incipit"/>
          <w:lang w:val="fr-FR"/>
        </w:rPr>
        <w:t>Dies sanctificatus</w:t>
      </w:r>
      <w:r w:rsidR="00595580" w:rsidRPr="0021481A">
        <w:rPr>
          <w:lang w:val="fr-FR"/>
        </w:rPr>
        <w:t xml:space="preserve">. RP </w:t>
      </w:r>
      <w:r w:rsidR="00595580" w:rsidRPr="0021481A">
        <w:rPr>
          <w:rStyle w:val="Incipit"/>
          <w:lang w:val="fr-FR"/>
        </w:rPr>
        <w:t>Pastores prae claritate</w:t>
      </w:r>
      <w:r w:rsidR="00595580" w:rsidRPr="0021481A">
        <w:rPr>
          <w:lang w:val="fr-FR"/>
        </w:rPr>
        <w:t xml:space="preserve">. RP </w:t>
      </w:r>
      <w:r w:rsidR="00595580" w:rsidRPr="0021481A">
        <w:rPr>
          <w:rStyle w:val="Incipit"/>
          <w:lang w:val="fr-FR"/>
        </w:rPr>
        <w:t>Videntes stellam</w:t>
      </w:r>
      <w:r w:rsidR="00595580" w:rsidRPr="0021481A">
        <w:rPr>
          <w:lang w:val="fr-FR"/>
        </w:rPr>
        <w:t xml:space="preserve">. Tantum cum comode fieri potest legitur EV </w:t>
      </w:r>
      <w:r w:rsidR="00595580" w:rsidRPr="0021481A">
        <w:rPr>
          <w:rStyle w:val="Incipit"/>
          <w:lang w:val="fr-FR"/>
        </w:rPr>
        <w:t>(57va) Vidit Iohannes Iesum</w:t>
      </w:r>
      <w:r w:rsidR="00917C33" w:rsidRPr="0021481A">
        <w:rPr>
          <w:lang w:val="fr-FR"/>
        </w:rPr>
        <w:t xml:space="preserve"> semper proxima feria sequente post epiphania</w:t>
      </w:r>
      <w:r w:rsidR="00A02E3D" w:rsidRPr="0021481A">
        <w:rPr>
          <w:lang w:val="fr-FR"/>
        </w:rPr>
        <w:t>m</w:t>
      </w:r>
      <w:r w:rsidR="00917C33" w:rsidRPr="0021481A">
        <w:rPr>
          <w:lang w:val="fr-FR"/>
        </w:rPr>
        <w:t xml:space="preserve">. Si vero plures sunt ebdomadae </w:t>
      </w:r>
      <w:r w:rsidR="00A02E3D" w:rsidRPr="0021481A">
        <w:rPr>
          <w:lang w:val="fr-FR"/>
        </w:rPr>
        <w:t>etiam?</w:t>
      </w:r>
      <w:r w:rsidR="00917C33" w:rsidRPr="0021481A">
        <w:rPr>
          <w:lang w:val="fr-FR"/>
        </w:rPr>
        <w:t xml:space="preserve"> infra octavam</w:t>
      </w:r>
      <w:r w:rsidR="00A02E3D" w:rsidRPr="0021481A">
        <w:rPr>
          <w:lang w:val="fr-FR"/>
        </w:rPr>
        <w:t xml:space="preserve"> leguntur sermones de epiphania domini cum historia de sancta nocte sicut dictum est. Et per totam ebdomadam cantetur officium [IN] Ecce advenit. Et differatur evangelium dominicale in illa dominica quae est infra octavam</w:t>
      </w:r>
      <w:r w:rsidR="00264D13" w:rsidRPr="0021481A">
        <w:rPr>
          <w:lang w:val="fr-FR"/>
        </w:rPr>
        <w:t>. Et ibi cantetur officium [I</w:t>
      </w:r>
      <w:r w:rsidR="00833F13" w:rsidRPr="0021481A">
        <w:rPr>
          <w:lang w:val="fr-FR"/>
        </w:rPr>
        <w:t xml:space="preserve">N] </w:t>
      </w:r>
      <w:r w:rsidR="00833F13" w:rsidRPr="0021481A">
        <w:rPr>
          <w:rStyle w:val="Incipit"/>
          <w:lang w:val="fr-FR"/>
        </w:rPr>
        <w:t>In excelso throno</w:t>
      </w:r>
      <w:r w:rsidR="00833F13" w:rsidRPr="0021481A">
        <w:rPr>
          <w:lang w:val="fr-FR"/>
        </w:rPr>
        <w:t>. Si in ipso</w:t>
      </w:r>
      <w:r w:rsidR="00264D13" w:rsidRPr="0021481A">
        <w:rPr>
          <w:lang w:val="fr-FR"/>
        </w:rPr>
        <w:t xml:space="preserve"> anno opus est cantetur per duas ebdomadas. Si vero epiphania domini vel festum beati Erhardi fuerit (57vb) in dominica, tunc infra octavam in una feria quae vacat legatur EV </w:t>
      </w:r>
      <w:r w:rsidR="00264D13" w:rsidRPr="0021481A">
        <w:rPr>
          <w:rStyle w:val="Incipit"/>
          <w:lang w:val="fr-FR"/>
        </w:rPr>
        <w:t>Cum factus esst Iesus</w:t>
      </w:r>
      <w:r w:rsidR="00264D13" w:rsidRPr="0021481A">
        <w:rPr>
          <w:lang w:val="fr-FR"/>
        </w:rPr>
        <w:t xml:space="preserve"> cum homilia et antiphona et oratione [et] capitulo de dominica. Et eadem feria cantetur officium [IN] </w:t>
      </w:r>
      <w:r w:rsidR="00264D13" w:rsidRPr="0021481A">
        <w:rPr>
          <w:rStyle w:val="Incipit"/>
          <w:lang w:val="fr-FR"/>
        </w:rPr>
        <w:t>In excelso throno</w:t>
      </w:r>
      <w:r w:rsidR="00264D13" w:rsidRPr="0021481A">
        <w:rPr>
          <w:lang w:val="fr-FR"/>
        </w:rPr>
        <w:t xml:space="preserve"> per totum cum [GL] </w:t>
      </w:r>
      <w:r w:rsidR="00264D13" w:rsidRPr="0021481A">
        <w:rPr>
          <w:rStyle w:val="Incipit"/>
          <w:lang w:val="fr-FR"/>
        </w:rPr>
        <w:t>Gloria in excelsis</w:t>
      </w:r>
      <w:r w:rsidR="00264D13" w:rsidRPr="0021481A">
        <w:rPr>
          <w:lang w:val="fr-FR"/>
        </w:rPr>
        <w:t xml:space="preserve"> ut in pleno officio. </w:t>
      </w:r>
      <w:r w:rsidR="00264D13" w:rsidRPr="0021481A">
        <w:rPr>
          <w:lang w:val="pt-PT"/>
        </w:rPr>
        <w:t xml:space="preserve">[TD] </w:t>
      </w:r>
      <w:r w:rsidR="00264D13" w:rsidRPr="0021481A">
        <w:rPr>
          <w:rStyle w:val="Incipit"/>
          <w:lang w:val="pt-PT"/>
        </w:rPr>
        <w:t>Te deum laudamus</w:t>
      </w:r>
      <w:r w:rsidR="00264D13" w:rsidRPr="0021481A">
        <w:rPr>
          <w:lang w:val="pt-PT"/>
        </w:rPr>
        <w:t xml:space="preserve"> infra octavam non cantetur, nisi sit dominica vel festum novem lectionum.</w:t>
      </w:r>
    </w:p>
    <w:p w:rsidR="00264D13" w:rsidRPr="0021481A" w:rsidRDefault="006C6A0F" w:rsidP="004275F3">
      <w:pPr>
        <w:rPr>
          <w:lang w:val="pt-PT"/>
        </w:rPr>
      </w:pPr>
      <w:r w:rsidRPr="0021481A">
        <w:rPr>
          <w:rStyle w:val="Time1"/>
          <w:lang w:val="pt-PT"/>
        </w:rPr>
        <w:t>In laudibus</w:t>
      </w:r>
      <w:r w:rsidRPr="0021481A">
        <w:rPr>
          <w:lang w:val="pt-PT"/>
        </w:rPr>
        <w:t xml:space="preserve"> p</w:t>
      </w:r>
      <w:r w:rsidR="00264D13" w:rsidRPr="0021481A">
        <w:rPr>
          <w:lang w:val="pt-PT"/>
        </w:rPr>
        <w:t xml:space="preserve">rima antiphona non cantetur, sed sequens omni nocte cantetur [AN] </w:t>
      </w:r>
      <w:r w:rsidR="00264D13" w:rsidRPr="0021481A">
        <w:rPr>
          <w:rStyle w:val="Incipit"/>
          <w:lang w:val="pt-PT"/>
        </w:rPr>
        <w:t>Venit lumen</w:t>
      </w:r>
      <w:r w:rsidR="00264D13" w:rsidRPr="0021481A">
        <w:rPr>
          <w:lang w:val="pt-PT"/>
        </w:rPr>
        <w:t xml:space="preserve"> (58ra) cum </w:t>
      </w:r>
      <w:r w:rsidR="0076493C" w:rsidRPr="0021481A">
        <w:rPr>
          <w:lang w:val="pt-PT"/>
        </w:rPr>
        <w:t>PS</w:t>
      </w:r>
      <w:r w:rsidR="00264D13" w:rsidRPr="0021481A">
        <w:rPr>
          <w:lang w:val="pt-PT"/>
        </w:rPr>
        <w:t xml:space="preserve"> </w:t>
      </w:r>
      <w:r w:rsidR="00264D13" w:rsidRPr="0021481A">
        <w:rPr>
          <w:rStyle w:val="Incipit"/>
          <w:lang w:val="pt-PT"/>
        </w:rPr>
        <w:t>Dominus regnavit</w:t>
      </w:r>
      <w:r w:rsidR="00264D13" w:rsidRPr="0021481A">
        <w:rPr>
          <w:lang w:val="pt-PT"/>
        </w:rPr>
        <w:t xml:space="preserve"> cum reliquis. Capitulum de epiphania. VS </w:t>
      </w:r>
      <w:r w:rsidR="00264D13" w:rsidRPr="0021481A">
        <w:rPr>
          <w:rStyle w:val="Incipit"/>
          <w:lang w:val="pt-PT"/>
        </w:rPr>
        <w:t>Tria sunt munera</w:t>
      </w:r>
      <w:r w:rsidR="00264D13" w:rsidRPr="0021481A">
        <w:rPr>
          <w:lang w:val="pt-PT"/>
        </w:rPr>
        <w:t xml:space="preserve">. AB </w:t>
      </w:r>
      <w:r w:rsidR="00264D13" w:rsidRPr="0021481A">
        <w:rPr>
          <w:rStyle w:val="Incipit"/>
          <w:lang w:val="pt-PT"/>
        </w:rPr>
        <w:t>Lux de luce</w:t>
      </w:r>
      <w:r w:rsidR="00264D13" w:rsidRPr="0021481A">
        <w:rPr>
          <w:lang w:val="pt-PT"/>
        </w:rPr>
        <w:t xml:space="preserve">. </w:t>
      </w:r>
      <w:r w:rsidR="00264D13" w:rsidRPr="0021481A">
        <w:rPr>
          <w:lang w:val="fr-FR"/>
        </w:rPr>
        <w:t xml:space="preserve">[KY] </w:t>
      </w:r>
      <w:r w:rsidR="00264D13" w:rsidRPr="0021481A">
        <w:rPr>
          <w:rStyle w:val="Incipit"/>
          <w:lang w:val="fr-FR"/>
        </w:rPr>
        <w:t>Kyrie</w:t>
      </w:r>
      <w:r w:rsidR="008134DC" w:rsidRPr="0021481A">
        <w:rPr>
          <w:lang w:val="fr-FR"/>
        </w:rPr>
        <w:t xml:space="preserve"> nec</w:t>
      </w:r>
      <w:r w:rsidR="00264D13" w:rsidRPr="0021481A">
        <w:rPr>
          <w:lang w:val="fr-FR"/>
        </w:rPr>
        <w:t xml:space="preserve"> [PN] </w:t>
      </w:r>
      <w:r w:rsidR="00264D13" w:rsidRPr="0021481A">
        <w:rPr>
          <w:rStyle w:val="Incipit"/>
          <w:lang w:val="fr-FR"/>
        </w:rPr>
        <w:t>Pater noster</w:t>
      </w:r>
      <w:r w:rsidR="00264D13" w:rsidRPr="0021481A">
        <w:rPr>
          <w:lang w:val="fr-FR"/>
        </w:rPr>
        <w:t xml:space="preserve"> dicitur. OR </w:t>
      </w:r>
      <w:r w:rsidR="00264D13" w:rsidRPr="0021481A">
        <w:rPr>
          <w:rStyle w:val="Incipit"/>
          <w:lang w:val="fr-FR"/>
        </w:rPr>
        <w:t>Deus qui unigenitus</w:t>
      </w:r>
      <w:r w:rsidR="00264D13" w:rsidRPr="0021481A">
        <w:rPr>
          <w:lang w:val="fr-FR"/>
        </w:rPr>
        <w:t xml:space="preserve">. </w:t>
      </w:r>
      <w:r w:rsidR="00264D13" w:rsidRPr="0021481A">
        <w:rPr>
          <w:lang w:val="pt-PT"/>
        </w:rPr>
        <w:t xml:space="preserve">AC </w:t>
      </w:r>
      <w:r w:rsidR="00264D13" w:rsidRPr="0021481A">
        <w:rPr>
          <w:rStyle w:val="Incipit"/>
          <w:lang w:val="pt-PT"/>
        </w:rPr>
        <w:t>Pastores dicite</w:t>
      </w:r>
      <w:r w:rsidR="008134DC" w:rsidRPr="0021481A">
        <w:rPr>
          <w:lang w:val="pt-PT"/>
        </w:rPr>
        <w:t>. Et o</w:t>
      </w:r>
      <w:r w:rsidR="00264D13" w:rsidRPr="0021481A">
        <w:rPr>
          <w:lang w:val="pt-PT"/>
        </w:rPr>
        <w:t xml:space="preserve">ratio </w:t>
      </w:r>
      <w:r w:rsidR="00264D13" w:rsidRPr="0021481A">
        <w:rPr>
          <w:lang w:val="pt-PT"/>
        </w:rPr>
        <w:lastRenderedPageBreak/>
        <w:t>de nativitate domini.</w:t>
      </w:r>
      <w:r w:rsidR="00B72580" w:rsidRPr="0021481A">
        <w:rPr>
          <w:lang w:val="pt-PT"/>
        </w:rPr>
        <w:t xml:space="preserve"> Postmodum AC </w:t>
      </w:r>
      <w:r w:rsidR="00B72580" w:rsidRPr="0021481A">
        <w:rPr>
          <w:rStyle w:val="Incipit"/>
          <w:lang w:val="pt-PT"/>
        </w:rPr>
        <w:t>Rubum quem viderat</w:t>
      </w:r>
      <w:r w:rsidR="00B72580" w:rsidRPr="0021481A">
        <w:rPr>
          <w:lang w:val="pt-PT"/>
        </w:rPr>
        <w:t>. Et oratio de sancta Maria. Paenitentiales psalmi dicantur.</w:t>
      </w:r>
    </w:p>
    <w:p w:rsidR="00B72580" w:rsidRPr="0021481A" w:rsidRDefault="00B72580" w:rsidP="004275F3">
      <w:pPr>
        <w:rPr>
          <w:lang w:val="pt-PT"/>
        </w:rPr>
      </w:pPr>
      <w:r w:rsidRPr="0021481A">
        <w:rPr>
          <w:rStyle w:val="Time1"/>
          <w:lang w:val="pt-PT"/>
        </w:rPr>
        <w:t>Ad horas</w:t>
      </w:r>
      <w:r w:rsidRPr="0021481A">
        <w:rPr>
          <w:lang w:val="pt-PT"/>
        </w:rPr>
        <w:t xml:space="preserve"> antiphonae et responsoria ut in sancta die. Capitulum et oratio ut in sancta die dicantur. Et sic usque in octavam ordinabis.</w:t>
      </w:r>
    </w:p>
    <w:p w:rsidR="00B72580" w:rsidRPr="0021481A" w:rsidRDefault="00B72580" w:rsidP="004275F3">
      <w:pPr>
        <w:rPr>
          <w:lang w:val="pt-PT"/>
        </w:rPr>
      </w:pPr>
      <w:r w:rsidRPr="0021481A">
        <w:rPr>
          <w:lang w:val="pt-PT"/>
        </w:rPr>
        <w:t xml:space="preserve">Post tertiam cantetur (58rb) </w:t>
      </w:r>
      <w:r w:rsidRPr="0021481A">
        <w:rPr>
          <w:rStyle w:val="Time1"/>
          <w:lang w:val="pt-PT"/>
        </w:rPr>
        <w:t>missa</w:t>
      </w:r>
      <w:r w:rsidR="000320FF" w:rsidRPr="0021481A">
        <w:rPr>
          <w:lang w:val="pt-PT"/>
        </w:rPr>
        <w:t xml:space="preserve"> </w:t>
      </w:r>
      <w:r w:rsidRPr="0021481A">
        <w:rPr>
          <w:lang w:val="pt-PT"/>
        </w:rPr>
        <w:t xml:space="preserve">IN </w:t>
      </w:r>
      <w:r w:rsidRPr="0021481A">
        <w:rPr>
          <w:rStyle w:val="Incipit"/>
          <w:lang w:val="pt-PT"/>
        </w:rPr>
        <w:t>In excelso throno vidi</w:t>
      </w:r>
      <w:r w:rsidRPr="0021481A">
        <w:rPr>
          <w:lang w:val="pt-PT"/>
        </w:rPr>
        <w:t xml:space="preserve"> absque [GL] </w:t>
      </w:r>
      <w:r w:rsidRPr="0021481A">
        <w:rPr>
          <w:rStyle w:val="Incipit"/>
          <w:lang w:val="pt-PT"/>
        </w:rPr>
        <w:t>Gloria in excelsis</w:t>
      </w:r>
      <w:r w:rsidRPr="0021481A">
        <w:rPr>
          <w:lang w:val="pt-PT"/>
        </w:rPr>
        <w:t>. Sed tantum tres orationes dicantur. Una de dominica. Secunda de epiphania. Tertia de sancta Maria.</w:t>
      </w:r>
      <w:r w:rsidR="00A10D1D" w:rsidRPr="0021481A">
        <w:rPr>
          <w:lang w:val="pt-PT"/>
        </w:rPr>
        <w:t xml:space="preserve"> Legitur ferialis epistula cum EV </w:t>
      </w:r>
      <w:r w:rsidR="003065F2" w:rsidRPr="0021481A">
        <w:rPr>
          <w:rStyle w:val="Incipit"/>
          <w:lang w:val="pt-PT"/>
        </w:rPr>
        <w:t>Vidit Iohannes</w:t>
      </w:r>
      <w:r w:rsidR="003065F2" w:rsidRPr="0021481A">
        <w:rPr>
          <w:lang w:val="pt-PT"/>
        </w:rPr>
        <w:t xml:space="preserve">. [SA] </w:t>
      </w:r>
      <w:r w:rsidR="003065F2" w:rsidRPr="0021481A">
        <w:rPr>
          <w:rStyle w:val="Incipit"/>
          <w:lang w:val="pt-PT"/>
        </w:rPr>
        <w:t>Sanctus</w:t>
      </w:r>
      <w:r w:rsidR="0076493C" w:rsidRPr="0021481A">
        <w:rPr>
          <w:lang w:val="pt-PT"/>
        </w:rPr>
        <w:t xml:space="preserve"> et [AG] </w:t>
      </w:r>
      <w:r w:rsidR="0076493C" w:rsidRPr="0021481A">
        <w:rPr>
          <w:rStyle w:val="Incipit"/>
          <w:lang w:val="pt-PT"/>
        </w:rPr>
        <w:t>Agnus dei</w:t>
      </w:r>
      <w:r w:rsidR="003065F2" w:rsidRPr="0021481A">
        <w:rPr>
          <w:lang w:val="pt-PT"/>
        </w:rPr>
        <w:t xml:space="preserve"> in simplici melodia. Praefatio de epiphania cum [IM] </w:t>
      </w:r>
      <w:r w:rsidR="003065F2" w:rsidRPr="0021481A">
        <w:rPr>
          <w:rStyle w:val="Incipit"/>
          <w:lang w:val="pt-PT"/>
        </w:rPr>
        <w:t>Ite missa est</w:t>
      </w:r>
      <w:r w:rsidR="003065F2" w:rsidRPr="0021481A">
        <w:rPr>
          <w:lang w:val="pt-PT"/>
        </w:rPr>
        <w:t xml:space="preserve">. Et hoc si opus fuerit propter brevitatem temporis inter nativitatem domini et septuagesimam. Si autem necesse non fuerit cantetur officium [IN] </w:t>
      </w:r>
      <w:r w:rsidR="003065F2" w:rsidRPr="0021481A">
        <w:rPr>
          <w:rStyle w:val="Incipit"/>
          <w:lang w:val="pt-PT"/>
        </w:rPr>
        <w:t>Ecce advenit</w:t>
      </w:r>
      <w:r w:rsidR="003065F2" w:rsidRPr="0021481A">
        <w:rPr>
          <w:lang w:val="pt-PT"/>
        </w:rPr>
        <w:t xml:space="preserve"> sine [GL] </w:t>
      </w:r>
      <w:r w:rsidR="003065F2" w:rsidRPr="0021481A">
        <w:rPr>
          <w:rStyle w:val="Incipit"/>
          <w:lang w:val="pt-PT"/>
        </w:rPr>
        <w:t>Gloria (58va) in excelsis</w:t>
      </w:r>
      <w:r w:rsidR="003065F2" w:rsidRPr="0021481A">
        <w:rPr>
          <w:lang w:val="pt-PT"/>
        </w:rPr>
        <w:t xml:space="preserve"> per totam ebdomadam, nisi in die dominica quae erit infra octavam cantabitur [IN] </w:t>
      </w:r>
      <w:r w:rsidR="003065F2" w:rsidRPr="0021481A">
        <w:rPr>
          <w:rStyle w:val="Incipit"/>
          <w:lang w:val="pt-PT"/>
        </w:rPr>
        <w:t>In excelso throno</w:t>
      </w:r>
      <w:r w:rsidR="003065F2" w:rsidRPr="0021481A">
        <w:rPr>
          <w:lang w:val="pt-PT"/>
        </w:rPr>
        <w:t>. Et</w:t>
      </w:r>
      <w:r w:rsidR="002649FB" w:rsidRPr="0021481A">
        <w:rPr>
          <w:lang w:val="pt-PT"/>
        </w:rPr>
        <w:t xml:space="preserve"> si tanta necessitas propter brevitatem temporis incubuit cantetur infra octavam et illud officium [IN] </w:t>
      </w:r>
      <w:r w:rsidR="002649FB" w:rsidRPr="0021481A">
        <w:rPr>
          <w:rStyle w:val="Incipit"/>
          <w:lang w:val="pt-PT"/>
        </w:rPr>
        <w:t>Omnis terra</w:t>
      </w:r>
      <w:r w:rsidR="002649FB" w:rsidRPr="0021481A">
        <w:rPr>
          <w:lang w:val="pt-PT"/>
        </w:rPr>
        <w:t xml:space="preserve">. Et ad matutinam legitur EV </w:t>
      </w:r>
      <w:r w:rsidR="002649FB" w:rsidRPr="0021481A">
        <w:rPr>
          <w:rStyle w:val="Incipit"/>
          <w:lang w:val="pt-PT"/>
        </w:rPr>
        <w:t>Nuptiae factae sunt</w:t>
      </w:r>
      <w:r w:rsidR="002649FB" w:rsidRPr="0021481A">
        <w:rPr>
          <w:lang w:val="pt-PT"/>
        </w:rPr>
        <w:t xml:space="preserve"> cum antiphona et capitulo et oratione de eandem dominca.</w:t>
      </w:r>
    </w:p>
    <w:p w:rsidR="002649FB" w:rsidRPr="0021481A" w:rsidRDefault="002649FB" w:rsidP="004275F3">
      <w:pPr>
        <w:rPr>
          <w:lang w:val="nb-NO"/>
        </w:rPr>
      </w:pPr>
      <w:r w:rsidRPr="0021481A">
        <w:rPr>
          <w:rStyle w:val="Time1"/>
          <w:lang w:val="nb-NO"/>
        </w:rPr>
        <w:t>Sexta et nona</w:t>
      </w:r>
      <w:r w:rsidRPr="0021481A">
        <w:rPr>
          <w:lang w:val="nb-NO"/>
        </w:rPr>
        <w:t xml:space="preserve"> ut supra.</w:t>
      </w:r>
    </w:p>
    <w:p w:rsidR="002649FB" w:rsidRPr="0021481A" w:rsidRDefault="002649FB" w:rsidP="004275F3">
      <w:pPr>
        <w:pStyle w:val="Titolo1"/>
        <w:rPr>
          <w:lang w:val="nb-NO"/>
        </w:rPr>
      </w:pPr>
      <w:r w:rsidRPr="0021481A">
        <w:rPr>
          <w:lang w:val="nb-NO"/>
        </w:rPr>
        <w:t>[DE SANCTO ERHARDO]</w:t>
      </w:r>
    </w:p>
    <w:p w:rsidR="002649FB" w:rsidRPr="0021481A" w:rsidRDefault="000B1C9E" w:rsidP="004275F3">
      <w:pPr>
        <w:rPr>
          <w:lang w:val="pt-PT"/>
        </w:rPr>
      </w:pPr>
      <w:r w:rsidRPr="0021481A">
        <w:rPr>
          <w:rStyle w:val="Time1"/>
          <w:lang w:val="nb-NO"/>
        </w:rPr>
        <w:t>|</w:t>
      </w:r>
      <w:r w:rsidR="002649FB" w:rsidRPr="0021481A">
        <w:rPr>
          <w:rStyle w:val="Time1"/>
          <w:lang w:val="nb-NO"/>
        </w:rPr>
        <w:t>In secunda vespera</w:t>
      </w:r>
      <w:r w:rsidRPr="0021481A">
        <w:rPr>
          <w:rStyle w:val="Time1"/>
          <w:lang w:val="nb-NO"/>
        </w:rPr>
        <w:t>::Ad vesperas|</w:t>
      </w:r>
      <w:r w:rsidR="002649FB" w:rsidRPr="0021481A">
        <w:rPr>
          <w:lang w:val="nb-NO"/>
        </w:rPr>
        <w:t xml:space="preserve"> et festum beati Erhardi confessoris et episcopi</w:t>
      </w:r>
      <w:r w:rsidR="000320FF" w:rsidRPr="0021481A">
        <w:rPr>
          <w:lang w:val="nb-NO"/>
        </w:rPr>
        <w:t>.</w:t>
      </w:r>
      <w:r w:rsidR="002649FB" w:rsidRPr="0021481A">
        <w:rPr>
          <w:lang w:val="nb-NO"/>
        </w:rPr>
        <w:t xml:space="preserve"> AN </w:t>
      </w:r>
      <w:r w:rsidR="002649FB" w:rsidRPr="0021481A">
        <w:rPr>
          <w:rStyle w:val="Incipit"/>
          <w:lang w:val="nb-NO"/>
        </w:rPr>
        <w:t>Tecum principium</w:t>
      </w:r>
      <w:r w:rsidR="002649FB" w:rsidRPr="0021481A">
        <w:rPr>
          <w:lang w:val="nb-NO"/>
        </w:rPr>
        <w:t xml:space="preserve">. PS </w:t>
      </w:r>
      <w:r w:rsidR="002649FB" w:rsidRPr="0021481A">
        <w:rPr>
          <w:rStyle w:val="Incipit"/>
          <w:lang w:val="nb-NO"/>
        </w:rPr>
        <w:t>Dixit dominus</w:t>
      </w:r>
      <w:r w:rsidR="002649FB" w:rsidRPr="0021481A">
        <w:rPr>
          <w:lang w:val="nb-NO"/>
        </w:rPr>
        <w:t xml:space="preserve"> cum reliquis. CP </w:t>
      </w:r>
      <w:r w:rsidR="002649FB" w:rsidRPr="0021481A">
        <w:rPr>
          <w:rStyle w:val="Incipit"/>
          <w:lang w:val="nb-NO"/>
        </w:rPr>
        <w:t>Dedit dominus confessionem</w:t>
      </w:r>
      <w:r w:rsidR="002649FB" w:rsidRPr="0021481A">
        <w:rPr>
          <w:lang w:val="nb-NO"/>
        </w:rPr>
        <w:t>. (58vb)</w:t>
      </w:r>
      <w:r w:rsidR="00A11BE9" w:rsidRPr="0021481A">
        <w:rPr>
          <w:lang w:val="nb-NO"/>
        </w:rPr>
        <w:t xml:space="preserve"> RP </w:t>
      </w:r>
      <w:r w:rsidR="00A11BE9" w:rsidRPr="0021481A">
        <w:rPr>
          <w:rStyle w:val="Incipit"/>
          <w:lang w:val="nb-NO"/>
        </w:rPr>
        <w:t>Sint lumbi</w:t>
      </w:r>
      <w:r w:rsidR="00A11BE9" w:rsidRPr="0021481A">
        <w:rPr>
          <w:lang w:val="nb-NO"/>
        </w:rPr>
        <w:t xml:space="preserve">. </w:t>
      </w:r>
      <w:r w:rsidR="00A11BE9" w:rsidRPr="0021481A">
        <w:rPr>
          <w:lang w:val="fr-FR"/>
        </w:rPr>
        <w:t xml:space="preserve">HY </w:t>
      </w:r>
      <w:r w:rsidR="00A11BE9" w:rsidRPr="0021481A">
        <w:rPr>
          <w:rStyle w:val="Incipit"/>
          <w:lang w:val="fr-FR"/>
        </w:rPr>
        <w:t>Hostis Herodes impie</w:t>
      </w:r>
      <w:r w:rsidR="00A11BE9" w:rsidRPr="0021481A">
        <w:rPr>
          <w:lang w:val="fr-FR"/>
        </w:rPr>
        <w:t xml:space="preserve">. VS </w:t>
      </w:r>
      <w:r w:rsidR="00A11BE9" w:rsidRPr="0021481A">
        <w:rPr>
          <w:rStyle w:val="Incipit"/>
          <w:lang w:val="fr-FR"/>
        </w:rPr>
        <w:t>Gloria et honore</w:t>
      </w:r>
      <w:r w:rsidR="00A11BE9" w:rsidRPr="0021481A">
        <w:rPr>
          <w:lang w:val="fr-FR"/>
        </w:rPr>
        <w:t xml:space="preserve">. AM </w:t>
      </w:r>
      <w:r w:rsidR="00A11BE9" w:rsidRPr="0021481A">
        <w:rPr>
          <w:rStyle w:val="Incipit"/>
          <w:lang w:val="fr-FR"/>
        </w:rPr>
        <w:t>Sacerdos et pontifex</w:t>
      </w:r>
      <w:r w:rsidR="00A11BE9" w:rsidRPr="0021481A">
        <w:rPr>
          <w:lang w:val="fr-FR"/>
        </w:rPr>
        <w:t xml:space="preserve">. </w:t>
      </w:r>
      <w:r w:rsidR="00A11BE9" w:rsidRPr="0021481A">
        <w:rPr>
          <w:lang w:val="pt-PT"/>
        </w:rPr>
        <w:t xml:space="preserve">OR </w:t>
      </w:r>
      <w:r w:rsidR="00A11BE9" w:rsidRPr="0021481A">
        <w:rPr>
          <w:rStyle w:val="Incipit"/>
          <w:lang w:val="pt-PT"/>
        </w:rPr>
        <w:t>Concede quaesumus omnipotens deus</w:t>
      </w:r>
      <w:r w:rsidR="00A11BE9" w:rsidRPr="0021481A">
        <w:rPr>
          <w:lang w:val="pt-PT"/>
        </w:rPr>
        <w:t xml:space="preserve">. Deinde AC </w:t>
      </w:r>
      <w:r w:rsidR="00A11BE9" w:rsidRPr="0021481A">
        <w:rPr>
          <w:rStyle w:val="Incipit"/>
          <w:lang w:val="pt-PT"/>
        </w:rPr>
        <w:t>Tria sunt munera</w:t>
      </w:r>
      <w:r w:rsidR="00A11BE9" w:rsidRPr="0021481A">
        <w:rPr>
          <w:lang w:val="pt-PT"/>
        </w:rPr>
        <w:t>. Et oratio de epiphania. Suffragia ut in priori nocte.</w:t>
      </w:r>
    </w:p>
    <w:p w:rsidR="00A11BE9" w:rsidRPr="0021481A" w:rsidRDefault="00A11BE9" w:rsidP="004275F3">
      <w:pPr>
        <w:rPr>
          <w:lang w:val="pt-PT"/>
        </w:rPr>
      </w:pPr>
      <w:r w:rsidRPr="0021481A">
        <w:rPr>
          <w:rStyle w:val="Time1"/>
          <w:lang w:val="pt-PT"/>
        </w:rPr>
        <w:t>Completorium</w:t>
      </w:r>
      <w:r w:rsidRPr="0021481A">
        <w:rPr>
          <w:lang w:val="pt-PT"/>
        </w:rPr>
        <w:t xml:space="preserve"> de epiphania ut supra.</w:t>
      </w:r>
    </w:p>
    <w:p w:rsidR="00A11BE9" w:rsidRPr="0021481A" w:rsidRDefault="00A11BE9"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[PS] </w:t>
      </w:r>
      <w:r w:rsidRPr="0021481A">
        <w:rPr>
          <w:rStyle w:val="Incipit"/>
          <w:lang w:val="pt-PT"/>
        </w:rPr>
        <w:t>Venite</w:t>
      </w:r>
      <w:r w:rsidRPr="0021481A">
        <w:rPr>
          <w:lang w:val="pt-PT"/>
        </w:rPr>
        <w:t xml:space="preserve"> cum historia RP </w:t>
      </w:r>
      <w:r w:rsidRPr="0021481A">
        <w:rPr>
          <w:rStyle w:val="Incipit"/>
          <w:lang w:val="pt-PT"/>
        </w:rPr>
        <w:t>Euge serve bone</w:t>
      </w:r>
      <w:r w:rsidRPr="0021481A">
        <w:rPr>
          <w:lang w:val="pt-PT"/>
        </w:rPr>
        <w:t xml:space="preserve">. Legitur vita ipsius [LHI] </w:t>
      </w:r>
      <w:r w:rsidRPr="0021481A">
        <w:rPr>
          <w:rStyle w:val="Incipit"/>
          <w:lang w:val="pt-PT"/>
        </w:rPr>
        <w:t>Erhardus qui gloria fortis</w:t>
      </w:r>
      <w:r w:rsidRPr="0021481A">
        <w:rPr>
          <w:lang w:val="pt-PT"/>
        </w:rPr>
        <w:t xml:space="preserve"> cum EV </w:t>
      </w:r>
      <w:r w:rsidRPr="0021481A">
        <w:rPr>
          <w:rStyle w:val="Incipit"/>
          <w:lang w:val="pt-PT"/>
        </w:rPr>
        <w:t>Sint lumbi</w:t>
      </w:r>
      <w:r w:rsidRPr="0021481A">
        <w:rPr>
          <w:lang w:val="pt-PT"/>
        </w:rPr>
        <w:t xml:space="preserve">. (59ra) [TD] </w:t>
      </w:r>
      <w:r w:rsidRPr="0021481A">
        <w:rPr>
          <w:rStyle w:val="Incipit"/>
          <w:lang w:val="pt-PT"/>
        </w:rPr>
        <w:t>Te deum laudamus</w:t>
      </w:r>
      <w:r w:rsidRPr="0021481A">
        <w:rPr>
          <w:lang w:val="pt-PT"/>
        </w:rPr>
        <w:t>.</w:t>
      </w:r>
    </w:p>
    <w:p w:rsidR="00A11BE9" w:rsidRPr="0021481A" w:rsidRDefault="00A11BE9" w:rsidP="004275F3">
      <w:pPr>
        <w:rPr>
          <w:lang w:val="pt-PT"/>
        </w:rPr>
      </w:pPr>
      <w:r w:rsidRPr="0021481A">
        <w:rPr>
          <w:lang w:val="pt-PT"/>
        </w:rPr>
        <w:t xml:space="preserve">Deinde cantetur </w:t>
      </w:r>
      <w:r w:rsidRPr="0021481A">
        <w:rPr>
          <w:rStyle w:val="Time1"/>
          <w:lang w:val="pt-PT"/>
        </w:rPr>
        <w:t>ad laudes</w:t>
      </w:r>
      <w:r w:rsidRPr="0021481A">
        <w:rPr>
          <w:lang w:val="pt-PT"/>
        </w:rPr>
        <w:t xml:space="preserve"> AN </w:t>
      </w:r>
      <w:r w:rsidRPr="0021481A">
        <w:rPr>
          <w:rStyle w:val="Incipit"/>
          <w:lang w:val="pt-PT"/>
        </w:rPr>
        <w:t>Ecce sacerdo</w:t>
      </w:r>
      <w:r w:rsidR="00756DED" w:rsidRPr="0021481A">
        <w:rPr>
          <w:rStyle w:val="Incipit"/>
          <w:lang w:val="pt-PT"/>
        </w:rPr>
        <w:t>s</w:t>
      </w:r>
      <w:r w:rsidRPr="0021481A">
        <w:rPr>
          <w:lang w:val="pt-PT"/>
        </w:rPr>
        <w:t xml:space="preserve"> cum reliquis. CP </w:t>
      </w:r>
      <w:r w:rsidRPr="0021481A">
        <w:rPr>
          <w:rStyle w:val="Incipit"/>
          <w:lang w:val="pt-PT"/>
        </w:rPr>
        <w:t>Dedit illi dominus</w:t>
      </w:r>
      <w:r w:rsidRPr="0021481A">
        <w:rPr>
          <w:lang w:val="pt-PT"/>
        </w:rPr>
        <w:t xml:space="preserve">. VS </w:t>
      </w:r>
      <w:r w:rsidRPr="0021481A">
        <w:rPr>
          <w:rStyle w:val="Incipit"/>
          <w:lang w:val="pt-PT"/>
        </w:rPr>
        <w:t>Magna est gloria</w:t>
      </w:r>
      <w:r w:rsidRPr="0021481A">
        <w:rPr>
          <w:lang w:val="pt-PT"/>
        </w:rPr>
        <w:t xml:space="preserve">. AB </w:t>
      </w:r>
      <w:r w:rsidR="000320FF" w:rsidRPr="0021481A">
        <w:rPr>
          <w:rStyle w:val="Incipit"/>
          <w:lang w:val="pt-PT"/>
        </w:rPr>
        <w:t>Euge serve</w:t>
      </w:r>
      <w:r w:rsidRPr="0021481A">
        <w:rPr>
          <w:lang w:val="pt-PT"/>
        </w:rPr>
        <w:t xml:space="preserve">. OR </w:t>
      </w:r>
      <w:r w:rsidRPr="0021481A">
        <w:rPr>
          <w:rStyle w:val="Incipit"/>
          <w:lang w:val="pt-PT"/>
        </w:rPr>
        <w:t>Concede quaesumus omnipotens</w:t>
      </w:r>
      <w:r w:rsidRPr="0021481A">
        <w:rPr>
          <w:lang w:val="pt-PT"/>
        </w:rPr>
        <w:t>. Sequitur antiphona de praescriptis et oratio de epiphania. Deinde antiphona et oratio de nativitate domini. Antiphona et oratio de sancta Maria.</w:t>
      </w:r>
    </w:p>
    <w:p w:rsidR="00A11BE9" w:rsidRPr="0021481A" w:rsidRDefault="00A11BE9" w:rsidP="004275F3">
      <w:pPr>
        <w:rPr>
          <w:lang w:val="pt-PT"/>
        </w:rPr>
      </w:pPr>
      <w:r w:rsidRPr="0021481A">
        <w:rPr>
          <w:rStyle w:val="Time1"/>
          <w:lang w:val="pt-PT"/>
        </w:rPr>
        <w:t>Ad missam</w:t>
      </w:r>
      <w:r w:rsidRPr="0021481A">
        <w:rPr>
          <w:lang w:val="pt-PT"/>
        </w:rPr>
        <w:t xml:space="preserve"> IN </w:t>
      </w:r>
      <w:r w:rsidRPr="0021481A">
        <w:rPr>
          <w:rStyle w:val="Incipit"/>
          <w:lang w:val="pt-PT"/>
        </w:rPr>
        <w:t>Statuit ei dominus</w:t>
      </w:r>
      <w:r w:rsidRPr="0021481A">
        <w:rPr>
          <w:lang w:val="pt-PT"/>
        </w:rPr>
        <w:t xml:space="preserve">. [KY]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paschale. Sequitur o</w:t>
      </w:r>
      <w:r w:rsidR="00FA7CC0" w:rsidRPr="0021481A">
        <w:rPr>
          <w:lang w:val="pt-PT"/>
        </w:rPr>
        <w:t>ratio. Require de sancto Damaso. [Deinde]</w:t>
      </w:r>
      <w:r w:rsidRPr="0021481A">
        <w:rPr>
          <w:lang w:val="pt-PT"/>
        </w:rPr>
        <w:t xml:space="preserve"> de sancta Maria</w:t>
      </w:r>
      <w:r w:rsidR="00FA7CC0" w:rsidRPr="0021481A">
        <w:rPr>
          <w:lang w:val="pt-PT"/>
        </w:rPr>
        <w:t>.</w:t>
      </w:r>
      <w:r w:rsidRPr="0021481A">
        <w:rPr>
          <w:lang w:val="pt-PT"/>
        </w:rPr>
        <w:t xml:space="preserve"> |</w:t>
      </w:r>
      <w:r w:rsidR="00FA7CC0" w:rsidRPr="0021481A">
        <w:rPr>
          <w:lang w:val="pt-PT"/>
        </w:rPr>
        <w:t>E</w:t>
      </w:r>
      <w:r w:rsidRPr="0021481A">
        <w:rPr>
          <w:lang w:val="pt-PT"/>
        </w:rPr>
        <w:t>t de::</w:t>
      </w:r>
      <w:r w:rsidR="00FA7CC0" w:rsidRPr="0021481A">
        <w:rPr>
          <w:lang w:val="pt-PT"/>
        </w:rPr>
        <w:t>E</w:t>
      </w:r>
      <w:r w:rsidRPr="0021481A">
        <w:rPr>
          <w:lang w:val="pt-PT"/>
        </w:rPr>
        <w:t xml:space="preserve">t| oratio de epiphania. EP </w:t>
      </w:r>
      <w:r w:rsidRPr="0021481A">
        <w:rPr>
          <w:rStyle w:val="Incipit"/>
          <w:lang w:val="pt-PT"/>
        </w:rPr>
        <w:t>Do(59rb)ctrinis variis</w:t>
      </w:r>
      <w:r w:rsidRPr="0021481A">
        <w:rPr>
          <w:lang w:val="pt-PT"/>
        </w:rPr>
        <w:t xml:space="preserve">. GR </w:t>
      </w:r>
      <w:r w:rsidRPr="0021481A">
        <w:rPr>
          <w:rStyle w:val="Incipit"/>
          <w:lang w:val="pt-PT"/>
        </w:rPr>
        <w:t>Invenit David</w:t>
      </w:r>
      <w:r w:rsidRPr="0021481A">
        <w:rPr>
          <w:lang w:val="pt-PT"/>
        </w:rPr>
        <w:t xml:space="preserve">. ALV </w:t>
      </w:r>
      <w:r w:rsidRPr="0021481A">
        <w:rPr>
          <w:rStyle w:val="Incipit"/>
          <w:lang w:val="pt-PT"/>
        </w:rPr>
        <w:t>Ornavit</w:t>
      </w:r>
      <w:r w:rsidRPr="0021481A">
        <w:rPr>
          <w:lang w:val="pt-PT"/>
        </w:rPr>
        <w:t xml:space="preserve">. SE </w:t>
      </w:r>
      <w:r w:rsidRPr="0021481A">
        <w:rPr>
          <w:rStyle w:val="Incipit"/>
          <w:lang w:val="pt-PT"/>
        </w:rPr>
        <w:t>Grates nunc omnes</w:t>
      </w:r>
      <w:r w:rsidRPr="0021481A">
        <w:rPr>
          <w:lang w:val="pt-PT"/>
        </w:rPr>
        <w:t>.</w:t>
      </w:r>
      <w:r w:rsidR="00D1116C" w:rsidRPr="0021481A">
        <w:rPr>
          <w:lang w:val="pt-PT"/>
        </w:rPr>
        <w:t xml:space="preserve"> EV </w:t>
      </w:r>
      <w:r w:rsidR="00D1116C" w:rsidRPr="0021481A">
        <w:rPr>
          <w:rStyle w:val="Incipit"/>
          <w:lang w:val="pt-PT"/>
        </w:rPr>
        <w:t>Sint lumbi</w:t>
      </w:r>
      <w:r w:rsidR="00D1116C" w:rsidRPr="0021481A">
        <w:rPr>
          <w:lang w:val="pt-PT"/>
        </w:rPr>
        <w:t xml:space="preserve">. [CR] </w:t>
      </w:r>
      <w:r w:rsidR="00D1116C" w:rsidRPr="0021481A">
        <w:rPr>
          <w:rStyle w:val="Incipit"/>
          <w:lang w:val="pt-PT"/>
        </w:rPr>
        <w:t>Credo in unum</w:t>
      </w:r>
      <w:r w:rsidR="00D1116C" w:rsidRPr="0021481A">
        <w:rPr>
          <w:lang w:val="pt-PT"/>
        </w:rPr>
        <w:t xml:space="preserve"> non dicitur. OF </w:t>
      </w:r>
      <w:r w:rsidR="00D1116C" w:rsidRPr="0021481A">
        <w:rPr>
          <w:rStyle w:val="Incipit"/>
          <w:lang w:val="pt-PT"/>
        </w:rPr>
        <w:t>Veritas mea</w:t>
      </w:r>
      <w:r w:rsidR="00D1116C" w:rsidRPr="0021481A">
        <w:rPr>
          <w:lang w:val="pt-PT"/>
        </w:rPr>
        <w:t xml:space="preserve">. Praefatio de epiphania dicitur. CO </w:t>
      </w:r>
      <w:r w:rsidR="00D1116C" w:rsidRPr="0021481A">
        <w:rPr>
          <w:rStyle w:val="Incipit"/>
          <w:lang w:val="pt-PT"/>
        </w:rPr>
        <w:t>Beatus servus</w:t>
      </w:r>
      <w:r w:rsidR="00D1116C" w:rsidRPr="0021481A">
        <w:rPr>
          <w:lang w:val="pt-PT"/>
        </w:rPr>
        <w:t xml:space="preserve">. [IM] </w:t>
      </w:r>
      <w:r w:rsidR="00D1116C" w:rsidRPr="0021481A">
        <w:rPr>
          <w:rStyle w:val="Incipit"/>
          <w:lang w:val="pt-PT"/>
        </w:rPr>
        <w:t>Ite missa est</w:t>
      </w:r>
      <w:r w:rsidR="00D1116C" w:rsidRPr="0021481A">
        <w:rPr>
          <w:lang w:val="pt-PT"/>
        </w:rPr>
        <w:t>.</w:t>
      </w:r>
    </w:p>
    <w:p w:rsidR="00D1116C" w:rsidRPr="0021481A" w:rsidRDefault="00D1116C" w:rsidP="004275F3">
      <w:pPr>
        <w:rPr>
          <w:lang w:val="pt-PT"/>
        </w:rPr>
      </w:pPr>
      <w:r w:rsidRPr="0021481A">
        <w:rPr>
          <w:rStyle w:val="Time1"/>
          <w:lang w:val="pt-PT"/>
        </w:rPr>
        <w:t>Sexta et nona</w:t>
      </w:r>
      <w:r w:rsidRPr="0021481A">
        <w:rPr>
          <w:lang w:val="pt-PT"/>
        </w:rPr>
        <w:t xml:space="preserve"> ut supra.</w:t>
      </w:r>
    </w:p>
    <w:p w:rsidR="00D1116C" w:rsidRPr="0021481A" w:rsidRDefault="00D1116C" w:rsidP="004275F3">
      <w:pPr>
        <w:rPr>
          <w:lang w:val="fr-FR"/>
        </w:rPr>
      </w:pPr>
      <w:r w:rsidRPr="0021481A">
        <w:rPr>
          <w:rStyle w:val="Time1"/>
          <w:lang w:val="pt-PT"/>
        </w:rPr>
        <w:t>In secunda vespera</w:t>
      </w:r>
      <w:r w:rsidRPr="0021481A">
        <w:rPr>
          <w:lang w:val="pt-PT"/>
        </w:rPr>
        <w:t xml:space="preserve"> AN </w:t>
      </w:r>
      <w:r w:rsidRPr="0021481A">
        <w:rPr>
          <w:rStyle w:val="Incipit"/>
          <w:lang w:val="pt-PT"/>
        </w:rPr>
        <w:t>Tecum principium</w:t>
      </w:r>
      <w:r w:rsidRPr="0021481A">
        <w:rPr>
          <w:lang w:val="pt-PT"/>
        </w:rPr>
        <w:t xml:space="preserve">. PS </w:t>
      </w:r>
      <w:r w:rsidRPr="0021481A">
        <w:rPr>
          <w:rStyle w:val="Incipit"/>
          <w:lang w:val="pt-PT"/>
        </w:rPr>
        <w:t>Dixit dominus</w:t>
      </w:r>
      <w:r w:rsidRPr="0021481A">
        <w:rPr>
          <w:lang w:val="pt-PT"/>
        </w:rPr>
        <w:t xml:space="preserve"> cum reliquis. </w:t>
      </w:r>
      <w:r w:rsidRPr="0021481A">
        <w:rPr>
          <w:lang w:val="fr-FR"/>
        </w:rPr>
        <w:t xml:space="preserve">Capitulum ut supra. HY </w:t>
      </w:r>
      <w:r w:rsidRPr="0021481A">
        <w:rPr>
          <w:rStyle w:val="Incipit"/>
          <w:lang w:val="fr-FR"/>
        </w:rPr>
        <w:t>Hostis Herodes</w:t>
      </w:r>
      <w:r w:rsidRPr="0021481A">
        <w:rPr>
          <w:lang w:val="fr-FR"/>
        </w:rPr>
        <w:t xml:space="preserve">. VS </w:t>
      </w:r>
      <w:r w:rsidRPr="0021481A">
        <w:rPr>
          <w:rStyle w:val="Incipit"/>
          <w:lang w:val="fr-FR"/>
        </w:rPr>
        <w:t>Gloria et honore</w:t>
      </w:r>
      <w:r w:rsidRPr="0021481A">
        <w:rPr>
          <w:lang w:val="fr-FR"/>
        </w:rPr>
        <w:t xml:space="preserve">. AM </w:t>
      </w:r>
      <w:r w:rsidRPr="0021481A">
        <w:rPr>
          <w:rStyle w:val="Incipit"/>
          <w:lang w:val="fr-FR"/>
        </w:rPr>
        <w:t>Amavit eum dominus</w:t>
      </w:r>
      <w:r w:rsidRPr="0021481A">
        <w:rPr>
          <w:lang w:val="fr-FR"/>
        </w:rPr>
        <w:t xml:space="preserve">. OR </w:t>
      </w:r>
      <w:r w:rsidRPr="0021481A">
        <w:rPr>
          <w:rStyle w:val="Incipit"/>
          <w:lang w:val="fr-FR"/>
        </w:rPr>
        <w:t>Concede quaesumus omnipotens</w:t>
      </w:r>
      <w:r w:rsidRPr="0021481A">
        <w:rPr>
          <w:lang w:val="fr-FR"/>
        </w:rPr>
        <w:t>. Deinde antiphona de subscriptis. Oratio de (59va) nativitate domini. Suffragia ut supra.</w:t>
      </w:r>
    </w:p>
    <w:p w:rsidR="00D1116C" w:rsidRPr="0021481A" w:rsidRDefault="001C6F06" w:rsidP="004275F3">
      <w:pPr>
        <w:pStyle w:val="Titolo1"/>
        <w:rPr>
          <w:lang w:val="en-US"/>
        </w:rPr>
      </w:pPr>
      <w:r w:rsidRPr="0021481A">
        <w:rPr>
          <w:lang w:val="en-US"/>
        </w:rPr>
        <w:lastRenderedPageBreak/>
        <w:t>[</w:t>
      </w:r>
      <w:r w:rsidR="002426E4" w:rsidRPr="0021481A">
        <w:rPr>
          <w:lang w:val="en-US"/>
        </w:rPr>
        <w:t xml:space="preserve">SEQUITUR </w:t>
      </w:r>
      <w:r w:rsidRPr="0021481A">
        <w:rPr>
          <w:lang w:val="en-US"/>
        </w:rPr>
        <w:t>ALIA FERIA]</w:t>
      </w:r>
    </w:p>
    <w:p w:rsidR="001C6F06" w:rsidRPr="0021481A" w:rsidRDefault="001C6F06" w:rsidP="004275F3">
      <w:pPr>
        <w:rPr>
          <w:lang w:val="en-US"/>
        </w:rPr>
      </w:pPr>
      <w:r w:rsidRPr="0021481A">
        <w:rPr>
          <w:rStyle w:val="Time1"/>
          <w:lang w:val="en-US"/>
        </w:rPr>
        <w:t>Ad matutinam</w:t>
      </w:r>
      <w:r w:rsidRPr="0021481A">
        <w:rPr>
          <w:lang w:val="en-US"/>
        </w:rPr>
        <w:t xml:space="preserve"> INV </w:t>
      </w:r>
      <w:r w:rsidRPr="0021481A">
        <w:rPr>
          <w:rStyle w:val="Incipit"/>
          <w:lang w:val="en-US"/>
        </w:rPr>
        <w:t>Christus apparuit</w:t>
      </w:r>
      <w:r w:rsidRPr="0021481A">
        <w:rPr>
          <w:lang w:val="en-US"/>
        </w:rPr>
        <w:t xml:space="preserve">. [PS] </w:t>
      </w:r>
      <w:r w:rsidRPr="0021481A">
        <w:rPr>
          <w:rStyle w:val="Incipit"/>
          <w:lang w:val="en-US"/>
        </w:rPr>
        <w:t>Venite exultemus</w:t>
      </w:r>
      <w:r w:rsidRPr="0021481A">
        <w:rPr>
          <w:lang w:val="en-US"/>
        </w:rPr>
        <w:t>.</w:t>
      </w:r>
    </w:p>
    <w:p w:rsidR="001C6F06" w:rsidRPr="0021481A" w:rsidRDefault="001C6F06" w:rsidP="004275F3">
      <w:pPr>
        <w:rPr>
          <w:lang w:val="fr-FR"/>
        </w:rPr>
      </w:pPr>
      <w:r w:rsidRPr="0021481A">
        <w:rPr>
          <w:rStyle w:val="Time2"/>
          <w:lang w:val="en-US"/>
        </w:rPr>
        <w:t>Nocturnu</w:t>
      </w:r>
      <w:r w:rsidR="00FA7CC0" w:rsidRPr="0021481A">
        <w:rPr>
          <w:rStyle w:val="Time2"/>
          <w:lang w:val="en-US"/>
        </w:rPr>
        <w:t>m</w:t>
      </w:r>
      <w:r w:rsidRPr="0021481A">
        <w:rPr>
          <w:lang w:val="en-US"/>
        </w:rPr>
        <w:t xml:space="preserve"> de sancta nocte, sed si proxima feria sequente p</w:t>
      </w:r>
      <w:r w:rsidR="00835FF2" w:rsidRPr="0021481A">
        <w:rPr>
          <w:lang w:val="en-US"/>
        </w:rPr>
        <w:t>ost epiphaniam domini |lectio</w:t>
      </w:r>
      <w:r w:rsidR="00FA7CC0" w:rsidRPr="0021481A">
        <w:rPr>
          <w:lang w:val="en-US"/>
        </w:rPr>
        <w:t>nem::lectio</w:t>
      </w:r>
      <w:r w:rsidR="00835FF2" w:rsidRPr="0021481A">
        <w:rPr>
          <w:lang w:val="en-US"/>
        </w:rPr>
        <w:t>|</w:t>
      </w:r>
      <w:r w:rsidRPr="0021481A">
        <w:rPr>
          <w:lang w:val="en-US"/>
        </w:rPr>
        <w:t xml:space="preserve"> esset evangelium feriale [EV] </w:t>
      </w:r>
      <w:r w:rsidRPr="0021481A">
        <w:rPr>
          <w:rStyle w:val="Incipit"/>
          <w:lang w:val="en-US"/>
        </w:rPr>
        <w:t>Vidit Iohannes Iesum</w:t>
      </w:r>
      <w:r w:rsidRPr="0021481A">
        <w:rPr>
          <w:lang w:val="en-US"/>
        </w:rPr>
        <w:t xml:space="preserve"> cum tribus responsoriis ferialibus, scilicet [RP] </w:t>
      </w:r>
      <w:r w:rsidRPr="0021481A">
        <w:rPr>
          <w:rStyle w:val="Incipit"/>
          <w:lang w:val="en-US"/>
        </w:rPr>
        <w:t>Dies sanctificatus</w:t>
      </w:r>
      <w:r w:rsidRPr="0021481A">
        <w:rPr>
          <w:lang w:val="en-US"/>
        </w:rPr>
        <w:t xml:space="preserve"> cum ceteris, haec cantentur antiphonae et responsoria de primo nocturno. Si vero non, cantetur secundus nocturnus ut subsequitur: AN </w:t>
      </w:r>
      <w:r w:rsidRPr="0021481A">
        <w:rPr>
          <w:rStyle w:val="Incipit"/>
          <w:lang w:val="en-US"/>
        </w:rPr>
        <w:t>Omnis terra</w:t>
      </w:r>
      <w:r w:rsidRPr="0021481A">
        <w:rPr>
          <w:lang w:val="en-US"/>
        </w:rPr>
        <w:t xml:space="preserve">. PS </w:t>
      </w:r>
      <w:r w:rsidRPr="0021481A">
        <w:rPr>
          <w:rStyle w:val="Incipit"/>
          <w:lang w:val="en-US"/>
        </w:rPr>
        <w:t>Iubilate deo</w:t>
      </w:r>
      <w:r w:rsidRPr="0021481A">
        <w:rPr>
          <w:lang w:val="en-US"/>
        </w:rPr>
        <w:t xml:space="preserve">. AN </w:t>
      </w:r>
      <w:r w:rsidRPr="0021481A">
        <w:rPr>
          <w:rStyle w:val="Incipit"/>
          <w:lang w:val="en-US"/>
        </w:rPr>
        <w:t>Reges Tharsis</w:t>
      </w:r>
      <w:r w:rsidRPr="0021481A">
        <w:rPr>
          <w:lang w:val="en-US"/>
        </w:rPr>
        <w:t xml:space="preserve">. PS </w:t>
      </w:r>
      <w:r w:rsidRPr="0021481A">
        <w:rPr>
          <w:rStyle w:val="Incipit"/>
          <w:lang w:val="en-US"/>
        </w:rPr>
        <w:t>Deus iudicium</w:t>
      </w:r>
      <w:r w:rsidRPr="0021481A">
        <w:rPr>
          <w:lang w:val="en-US"/>
        </w:rPr>
        <w:t xml:space="preserve">. AM </w:t>
      </w:r>
      <w:r w:rsidRPr="0021481A">
        <w:rPr>
          <w:rStyle w:val="Incipit"/>
          <w:lang w:val="en-US"/>
        </w:rPr>
        <w:t>Omens gentes</w:t>
      </w:r>
      <w:r w:rsidRPr="0021481A">
        <w:rPr>
          <w:lang w:val="en-US"/>
        </w:rPr>
        <w:t xml:space="preserve">. PS </w:t>
      </w:r>
      <w:r w:rsidRPr="0021481A">
        <w:rPr>
          <w:rStyle w:val="Incipit"/>
          <w:lang w:val="en-US"/>
        </w:rPr>
        <w:t>Inclina (59vb) domine</w:t>
      </w:r>
      <w:r w:rsidRPr="0021481A">
        <w:rPr>
          <w:lang w:val="en-US"/>
        </w:rPr>
        <w:t xml:space="preserve">. VS </w:t>
      </w:r>
      <w:r w:rsidRPr="0021481A">
        <w:rPr>
          <w:rStyle w:val="Incipit"/>
          <w:lang w:val="en-US"/>
        </w:rPr>
        <w:t>Omnes de Saba</w:t>
      </w:r>
      <w:r w:rsidRPr="0021481A">
        <w:rPr>
          <w:lang w:val="en-US"/>
        </w:rPr>
        <w:t xml:space="preserve">. Legitur sermo de epiphania domini [LS] </w:t>
      </w:r>
      <w:r w:rsidR="00481BBD" w:rsidRPr="0021481A">
        <w:rPr>
          <w:rStyle w:val="Incipit"/>
          <w:lang w:val="en-US"/>
        </w:rPr>
        <w:t>Ä+</w:t>
      </w:r>
      <w:r w:rsidRPr="0021481A">
        <w:rPr>
          <w:rStyle w:val="Incipit"/>
          <w:lang w:val="en-US"/>
        </w:rPr>
        <w:t>In</w:t>
      </w:r>
      <w:r w:rsidR="00481BBD" w:rsidRPr="0021481A">
        <w:rPr>
          <w:rStyle w:val="Incipit"/>
          <w:lang w:val="en-US"/>
        </w:rPr>
        <w:t>+Ä</w:t>
      </w:r>
      <w:r w:rsidRPr="0021481A">
        <w:rPr>
          <w:rStyle w:val="Incipit"/>
          <w:lang w:val="en-US"/>
        </w:rPr>
        <w:t xml:space="preserve"> </w:t>
      </w:r>
      <w:r w:rsidR="00FA7CC0" w:rsidRPr="0021481A">
        <w:rPr>
          <w:rStyle w:val="Incipit"/>
          <w:lang w:val="en-US"/>
        </w:rPr>
        <w:t>|hac igitur::</w:t>
      </w:r>
      <w:r w:rsidRPr="0021481A">
        <w:rPr>
          <w:rStyle w:val="Incipit"/>
          <w:lang w:val="en-US"/>
        </w:rPr>
        <w:t>hac</w:t>
      </w:r>
      <w:r w:rsidR="00FA7CC0" w:rsidRPr="0021481A">
        <w:rPr>
          <w:rStyle w:val="Incipit"/>
          <w:lang w:val="en-US"/>
        </w:rPr>
        <w:t>|</w:t>
      </w:r>
      <w:r w:rsidRPr="0021481A">
        <w:rPr>
          <w:rStyle w:val="Incipit"/>
          <w:lang w:val="en-US"/>
        </w:rPr>
        <w:t xml:space="preserve"> dilect</w:t>
      </w:r>
      <w:r w:rsidR="00756DED" w:rsidRPr="0021481A">
        <w:rPr>
          <w:rStyle w:val="Incipit"/>
          <w:lang w:val="en-US"/>
        </w:rPr>
        <w:t>i</w:t>
      </w:r>
      <w:r w:rsidRPr="0021481A">
        <w:rPr>
          <w:rStyle w:val="Incipit"/>
          <w:lang w:val="en-US"/>
        </w:rPr>
        <w:t>ssimi celebritate</w:t>
      </w:r>
      <w:r w:rsidRPr="0021481A">
        <w:rPr>
          <w:lang w:val="en-US"/>
        </w:rPr>
        <w:t xml:space="preserve"> cum tribus responsoriis [RP] </w:t>
      </w:r>
      <w:r w:rsidRPr="0021481A">
        <w:rPr>
          <w:rStyle w:val="Incipit"/>
          <w:lang w:val="en-US"/>
        </w:rPr>
        <w:t>Interrogabat magos</w:t>
      </w:r>
      <w:r w:rsidRPr="0021481A">
        <w:rPr>
          <w:lang w:val="en-US"/>
        </w:rPr>
        <w:t xml:space="preserve">. </w:t>
      </w:r>
      <w:r w:rsidRPr="0021481A">
        <w:rPr>
          <w:lang w:val="fr-FR"/>
        </w:rPr>
        <w:t xml:space="preserve">RP </w:t>
      </w:r>
      <w:r w:rsidRPr="0021481A">
        <w:rPr>
          <w:rStyle w:val="Incipit"/>
          <w:lang w:val="fr-FR"/>
        </w:rPr>
        <w:t>Illuminare</w:t>
      </w:r>
      <w:r w:rsidRPr="0021481A">
        <w:rPr>
          <w:lang w:val="fr-FR"/>
        </w:rPr>
        <w:t xml:space="preserve">. RP </w:t>
      </w:r>
      <w:r w:rsidRPr="0021481A">
        <w:rPr>
          <w:rStyle w:val="Incipit"/>
          <w:lang w:val="fr-FR"/>
        </w:rPr>
        <w:t>Magi veniunt ab oriente</w:t>
      </w:r>
      <w:r w:rsidRPr="0021481A">
        <w:rPr>
          <w:lang w:val="fr-FR"/>
        </w:rPr>
        <w:t>.</w:t>
      </w:r>
    </w:p>
    <w:p w:rsidR="001C6F06" w:rsidRPr="0021481A" w:rsidRDefault="001C6F06" w:rsidP="004275F3">
      <w:pPr>
        <w:rPr>
          <w:lang w:val="pt-PT"/>
        </w:rPr>
      </w:pPr>
      <w:r w:rsidRPr="0021481A">
        <w:rPr>
          <w:rStyle w:val="Time1"/>
          <w:lang w:val="fr-FR"/>
        </w:rPr>
        <w:t>Ad laudes</w:t>
      </w:r>
      <w:r w:rsidRPr="0021481A">
        <w:rPr>
          <w:lang w:val="fr-FR"/>
        </w:rPr>
        <w:t xml:space="preserve"> AN </w:t>
      </w:r>
      <w:r w:rsidRPr="0021481A">
        <w:rPr>
          <w:rStyle w:val="Incipit"/>
          <w:lang w:val="fr-FR"/>
        </w:rPr>
        <w:t>Venit lumen</w:t>
      </w:r>
      <w:r w:rsidRPr="0021481A">
        <w:rPr>
          <w:lang w:val="fr-FR"/>
        </w:rPr>
        <w:t xml:space="preserve">. Capitulum de epiphania. VS </w:t>
      </w:r>
      <w:r w:rsidRPr="0021481A">
        <w:rPr>
          <w:rStyle w:val="Incipit"/>
          <w:lang w:val="fr-FR"/>
        </w:rPr>
        <w:t>Tria sunt munera</w:t>
      </w:r>
      <w:r w:rsidRPr="0021481A">
        <w:rPr>
          <w:lang w:val="fr-FR"/>
        </w:rPr>
        <w:t xml:space="preserve">. In evangelio antiphona de subscriptis. [KY] </w:t>
      </w:r>
      <w:r w:rsidRPr="0021481A">
        <w:rPr>
          <w:rStyle w:val="Incipit"/>
          <w:lang w:val="fr-FR"/>
        </w:rPr>
        <w:t>Kyrie</w:t>
      </w:r>
      <w:r w:rsidRPr="0021481A">
        <w:rPr>
          <w:lang w:val="fr-FR"/>
        </w:rPr>
        <w:t xml:space="preserve"> nec [PN] </w:t>
      </w:r>
      <w:r w:rsidRPr="0021481A">
        <w:rPr>
          <w:rStyle w:val="Incipit"/>
          <w:lang w:val="fr-FR"/>
        </w:rPr>
        <w:t>Pater noster</w:t>
      </w:r>
      <w:r w:rsidRPr="0021481A">
        <w:rPr>
          <w:lang w:val="fr-FR"/>
        </w:rPr>
        <w:t xml:space="preserve"> dicitur. </w:t>
      </w:r>
      <w:r w:rsidRPr="0021481A">
        <w:rPr>
          <w:lang w:val="pt-PT"/>
        </w:rPr>
        <w:t>Sed statim oratio de epiphania. Antiphona et oratio de nativitate.</w:t>
      </w:r>
      <w:r w:rsidR="002426E4" w:rsidRPr="0021481A">
        <w:rPr>
          <w:lang w:val="pt-PT"/>
        </w:rPr>
        <w:t xml:space="preserve"> Et oratio de sancta Maria.</w:t>
      </w:r>
    </w:p>
    <w:p w:rsidR="002426E4" w:rsidRPr="0021481A" w:rsidRDefault="002426E4" w:rsidP="004275F3">
      <w:pPr>
        <w:rPr>
          <w:lang w:val="pt-PT"/>
        </w:rPr>
      </w:pPr>
      <w:r w:rsidRPr="0021481A">
        <w:rPr>
          <w:rStyle w:val="Time1"/>
          <w:lang w:val="pt-PT"/>
        </w:rPr>
        <w:t>Ad horas</w:t>
      </w:r>
      <w:r w:rsidRPr="0021481A">
        <w:rPr>
          <w:lang w:val="pt-PT"/>
        </w:rPr>
        <w:t xml:space="preserve"> |cantentur::cantetur| ut supra.</w:t>
      </w:r>
    </w:p>
    <w:p w:rsidR="002426E4" w:rsidRPr="0021481A" w:rsidRDefault="002426E4" w:rsidP="004275F3">
      <w:pPr>
        <w:pStyle w:val="Titolo1"/>
        <w:rPr>
          <w:lang w:val="pt-PT"/>
        </w:rPr>
      </w:pPr>
      <w:r w:rsidRPr="0021481A">
        <w:rPr>
          <w:lang w:val="pt-PT"/>
        </w:rPr>
        <w:t>SEQUITUR ALIA FERIA</w:t>
      </w:r>
    </w:p>
    <w:p w:rsidR="002426E4" w:rsidRPr="0021481A" w:rsidRDefault="002426E4" w:rsidP="004275F3">
      <w:pPr>
        <w:rPr>
          <w:lang w:val="en-US"/>
        </w:rPr>
      </w:pPr>
      <w:r w:rsidRPr="0021481A">
        <w:rPr>
          <w:rStyle w:val="Time1"/>
          <w:lang w:val="pt-PT"/>
        </w:rPr>
        <w:t>Ad matutinam</w:t>
      </w:r>
      <w:r w:rsidRPr="0021481A">
        <w:rPr>
          <w:lang w:val="pt-PT"/>
        </w:rPr>
        <w:t xml:space="preserve"> (60ra) INV </w:t>
      </w:r>
      <w:r w:rsidRPr="0021481A">
        <w:rPr>
          <w:rStyle w:val="Incipit"/>
          <w:lang w:val="pt-PT"/>
        </w:rPr>
        <w:t>Christus apparuit nobis</w:t>
      </w:r>
      <w:r w:rsidRPr="0021481A">
        <w:rPr>
          <w:lang w:val="pt-PT"/>
        </w:rPr>
        <w:t xml:space="preserve"> cum tertio nocturno de sancta nocte. Hac nocte omittitur AN </w:t>
      </w:r>
      <w:r w:rsidRPr="0021481A">
        <w:rPr>
          <w:rStyle w:val="Incipit"/>
          <w:lang w:val="pt-PT"/>
        </w:rPr>
        <w:t>Venite adoremus</w:t>
      </w:r>
      <w:r w:rsidRPr="0021481A">
        <w:rPr>
          <w:lang w:val="pt-PT"/>
        </w:rPr>
        <w:t>, sed ali</w:t>
      </w:r>
      <w:r w:rsidR="00BD4B0C" w:rsidRPr="0021481A">
        <w:rPr>
          <w:lang w:val="pt-PT"/>
        </w:rPr>
        <w:t>a cantatur</w:t>
      </w:r>
      <w:r w:rsidRPr="0021481A">
        <w:rPr>
          <w:lang w:val="pt-PT"/>
        </w:rPr>
        <w:t xml:space="preserve"> [AN] </w:t>
      </w:r>
      <w:r w:rsidRPr="0021481A">
        <w:rPr>
          <w:rStyle w:val="Incipit"/>
          <w:lang w:val="pt-PT"/>
        </w:rPr>
        <w:t>Adorate dominum</w:t>
      </w:r>
      <w:r w:rsidRPr="0021481A">
        <w:rPr>
          <w:lang w:val="pt-PT"/>
        </w:rPr>
        <w:t xml:space="preserve">. PS </w:t>
      </w:r>
      <w:r w:rsidRPr="0021481A">
        <w:rPr>
          <w:rStyle w:val="Incipit"/>
          <w:lang w:val="pt-PT"/>
        </w:rPr>
        <w:t>Cantate</w:t>
      </w:r>
      <w:r w:rsidRPr="0021481A">
        <w:rPr>
          <w:lang w:val="pt-PT"/>
        </w:rPr>
        <w:t xml:space="preserve"> primum. AN </w:t>
      </w:r>
      <w:r w:rsidRPr="0021481A">
        <w:rPr>
          <w:rStyle w:val="Incipit"/>
          <w:lang w:val="pt-PT"/>
        </w:rPr>
        <w:t>Adorate deum</w:t>
      </w:r>
      <w:r w:rsidRPr="0021481A">
        <w:rPr>
          <w:lang w:val="pt-PT"/>
        </w:rPr>
        <w:t xml:space="preserve">. PS </w:t>
      </w:r>
      <w:r w:rsidRPr="0021481A">
        <w:rPr>
          <w:rStyle w:val="Incipit"/>
          <w:lang w:val="pt-PT"/>
        </w:rPr>
        <w:t>Dominus regnavit exultet</w:t>
      </w:r>
      <w:r w:rsidRPr="0021481A">
        <w:rPr>
          <w:lang w:val="pt-PT"/>
        </w:rPr>
        <w:t xml:space="preserve">. AN </w:t>
      </w:r>
      <w:r w:rsidRPr="0021481A">
        <w:rPr>
          <w:rStyle w:val="Incipit"/>
          <w:lang w:val="pt-PT"/>
        </w:rPr>
        <w:t>Notum fecit</w:t>
      </w:r>
      <w:r w:rsidRPr="0021481A">
        <w:rPr>
          <w:lang w:val="pt-PT"/>
        </w:rPr>
        <w:t xml:space="preserve">. PS </w:t>
      </w:r>
      <w:r w:rsidRPr="0021481A">
        <w:rPr>
          <w:rStyle w:val="Incipit"/>
          <w:lang w:val="pt-PT"/>
        </w:rPr>
        <w:t>Cantate</w:t>
      </w:r>
      <w:r w:rsidRPr="0021481A">
        <w:rPr>
          <w:lang w:val="pt-PT"/>
        </w:rPr>
        <w:t xml:space="preserve"> secundum. VS </w:t>
      </w:r>
      <w:r w:rsidRPr="0021481A">
        <w:rPr>
          <w:rStyle w:val="Incipit"/>
          <w:lang w:val="pt-PT"/>
        </w:rPr>
        <w:t>Venient ad te</w:t>
      </w:r>
      <w:r w:rsidRPr="0021481A">
        <w:rPr>
          <w:lang w:val="pt-PT"/>
        </w:rPr>
        <w:t xml:space="preserve">. Legitur sermo de epiphania [LS] </w:t>
      </w:r>
      <w:r w:rsidRPr="0021481A">
        <w:rPr>
          <w:rStyle w:val="Incipit"/>
          <w:lang w:val="pt-PT"/>
        </w:rPr>
        <w:t>Audistis fratres carissimi</w:t>
      </w:r>
      <w:r w:rsidRPr="0021481A">
        <w:rPr>
          <w:lang w:val="pt-PT"/>
        </w:rPr>
        <w:t>.</w:t>
      </w:r>
      <w:r w:rsidR="00810E48" w:rsidRPr="0021481A">
        <w:rPr>
          <w:lang w:val="pt-PT"/>
        </w:rPr>
        <w:t xml:space="preserve"> |</w:t>
      </w:r>
      <w:r w:rsidR="00835FF2" w:rsidRPr="0021481A">
        <w:rPr>
          <w:lang w:val="pt-PT"/>
        </w:rPr>
        <w:t>Lectionem::Lectio</w:t>
      </w:r>
      <w:r w:rsidR="00810E48" w:rsidRPr="0021481A">
        <w:rPr>
          <w:lang w:val="pt-PT"/>
        </w:rPr>
        <w:t>| evangelii cum tribus responsoriis</w:t>
      </w:r>
      <w:r w:rsidR="00835FF2" w:rsidRPr="0021481A">
        <w:rPr>
          <w:lang w:val="pt-PT"/>
        </w:rPr>
        <w:t xml:space="preserve">. </w:t>
      </w:r>
      <w:r w:rsidR="00835FF2" w:rsidRPr="0021481A">
        <w:rPr>
          <w:lang w:val="en-US"/>
        </w:rPr>
        <w:t xml:space="preserve">RP </w:t>
      </w:r>
      <w:r w:rsidR="00835FF2" w:rsidRPr="0021481A">
        <w:rPr>
          <w:rStyle w:val="Incipit"/>
          <w:lang w:val="en-US"/>
        </w:rPr>
        <w:t>Tria sunt munera</w:t>
      </w:r>
      <w:r w:rsidR="00835FF2" w:rsidRPr="0021481A">
        <w:rPr>
          <w:lang w:val="en-US"/>
        </w:rPr>
        <w:t xml:space="preserve">. RP </w:t>
      </w:r>
      <w:r w:rsidR="00835FF2" w:rsidRPr="0021481A">
        <w:rPr>
          <w:rStyle w:val="Incipit"/>
          <w:lang w:val="en-US"/>
        </w:rPr>
        <w:t>Hic est dies</w:t>
      </w:r>
      <w:r w:rsidR="00835FF2" w:rsidRPr="0021481A">
        <w:rPr>
          <w:lang w:val="en-US"/>
        </w:rPr>
        <w:t xml:space="preserve">. [RP] </w:t>
      </w:r>
      <w:r w:rsidR="00835FF2" w:rsidRPr="0021481A">
        <w:rPr>
          <w:rStyle w:val="Incipit"/>
          <w:lang w:val="en-US"/>
        </w:rPr>
        <w:t>In columbae</w:t>
      </w:r>
      <w:r w:rsidR="00835FF2" w:rsidRPr="0021481A">
        <w:rPr>
          <w:lang w:val="en-US"/>
        </w:rPr>
        <w:t>.</w:t>
      </w:r>
    </w:p>
    <w:p w:rsidR="00835FF2" w:rsidRPr="0021481A" w:rsidRDefault="00835FF2" w:rsidP="004275F3">
      <w:pPr>
        <w:rPr>
          <w:lang w:val="pt-PT"/>
        </w:rPr>
      </w:pPr>
      <w:r w:rsidRPr="0021481A">
        <w:rPr>
          <w:rStyle w:val="Time1"/>
          <w:lang w:val="en-US"/>
        </w:rPr>
        <w:t>Ad laudes</w:t>
      </w:r>
      <w:r w:rsidRPr="0021481A">
        <w:rPr>
          <w:lang w:val="en-US"/>
        </w:rPr>
        <w:t xml:space="preserve"> AN </w:t>
      </w:r>
      <w:r w:rsidRPr="0021481A">
        <w:rPr>
          <w:rStyle w:val="Incipit"/>
          <w:lang w:val="en-US"/>
        </w:rPr>
        <w:t>Venit lumen</w:t>
      </w:r>
      <w:r w:rsidRPr="0021481A">
        <w:rPr>
          <w:lang w:val="en-US"/>
        </w:rPr>
        <w:t xml:space="preserve">. </w:t>
      </w:r>
      <w:r w:rsidRPr="0021481A">
        <w:rPr>
          <w:lang w:val="pt-PT"/>
        </w:rPr>
        <w:t xml:space="preserve">Capitulum de (60rb) epiphania domini. VS </w:t>
      </w:r>
      <w:r w:rsidRPr="0021481A">
        <w:rPr>
          <w:rStyle w:val="Incipit"/>
          <w:lang w:val="pt-PT"/>
        </w:rPr>
        <w:t>Tria sunt munera</w:t>
      </w:r>
      <w:r w:rsidRPr="0021481A">
        <w:rPr>
          <w:lang w:val="pt-PT"/>
        </w:rPr>
        <w:t xml:space="preserve">. In evangelio antiphona de praescriptis. [KY] </w:t>
      </w:r>
      <w:r w:rsidRPr="0021481A">
        <w:rPr>
          <w:rStyle w:val="Incipit"/>
          <w:lang w:val="pt-PT"/>
        </w:rPr>
        <w:t>Kyrie</w:t>
      </w:r>
      <w:r w:rsidRPr="0021481A">
        <w:rPr>
          <w:lang w:val="pt-PT"/>
        </w:rPr>
        <w:t xml:space="preserve"> nec [PN] </w:t>
      </w:r>
      <w:r w:rsidRPr="0021481A">
        <w:rPr>
          <w:rStyle w:val="Incipit"/>
          <w:lang w:val="pt-PT"/>
        </w:rPr>
        <w:t>Pater noster</w:t>
      </w:r>
      <w:r w:rsidRPr="0021481A">
        <w:rPr>
          <w:lang w:val="pt-PT"/>
        </w:rPr>
        <w:t xml:space="preserve"> dicitur. Sed oratio de epiphania. Et oratio de nativitate. Antiphona et oratio de sancta Maria. </w:t>
      </w:r>
    </w:p>
    <w:p w:rsidR="00835FF2" w:rsidRPr="0021481A" w:rsidRDefault="00835FF2" w:rsidP="004275F3">
      <w:pPr>
        <w:rPr>
          <w:lang w:val="it-IT"/>
        </w:rPr>
      </w:pPr>
      <w:r w:rsidRPr="0021481A">
        <w:rPr>
          <w:lang w:val="pt-PT"/>
        </w:rPr>
        <w:t xml:space="preserve">Notandum quod per totam octavam potest haberi [TD] </w:t>
      </w:r>
      <w:r w:rsidRPr="0021481A">
        <w:rPr>
          <w:rStyle w:val="Incipit"/>
          <w:lang w:val="pt-PT"/>
        </w:rPr>
        <w:t>Te deum laudamus</w:t>
      </w:r>
      <w:r w:rsidRPr="0021481A">
        <w:rPr>
          <w:lang w:val="pt-PT"/>
        </w:rPr>
        <w:t xml:space="preserve">. </w:t>
      </w:r>
      <w:r w:rsidRPr="0021481A">
        <w:rPr>
          <w:lang w:val="it-IT"/>
        </w:rPr>
        <w:t xml:space="preserve">Et in missa [GL] </w:t>
      </w:r>
      <w:r w:rsidRPr="0021481A">
        <w:rPr>
          <w:rStyle w:val="Incipit"/>
          <w:lang w:val="it-IT"/>
        </w:rPr>
        <w:t>Gloria in escelsis</w:t>
      </w:r>
      <w:r w:rsidRPr="0021481A">
        <w:rPr>
          <w:lang w:val="it-IT"/>
        </w:rPr>
        <w:t xml:space="preserve"> et [CR] </w:t>
      </w:r>
      <w:r w:rsidRPr="0021481A">
        <w:rPr>
          <w:rStyle w:val="Incipit"/>
          <w:lang w:val="it-IT"/>
        </w:rPr>
        <w:t>Credo in unum</w:t>
      </w:r>
      <w:r w:rsidRPr="0021481A">
        <w:rPr>
          <w:lang w:val="it-IT"/>
        </w:rPr>
        <w:t>.</w:t>
      </w:r>
    </w:p>
    <w:p w:rsidR="00F377BF" w:rsidRPr="0021481A" w:rsidRDefault="00F377BF" w:rsidP="004275F3">
      <w:pPr>
        <w:pStyle w:val="Titolo1"/>
        <w:rPr>
          <w:lang w:val="pt-PT"/>
        </w:rPr>
      </w:pPr>
      <w:r w:rsidRPr="0021481A">
        <w:rPr>
          <w:lang w:val="pt-PT"/>
        </w:rPr>
        <w:t>[DOMINICA INFRA OCTAVAM EPIPHANIAE]</w:t>
      </w:r>
    </w:p>
    <w:p w:rsidR="00835FF2" w:rsidRPr="0021481A" w:rsidRDefault="00C67AFE" w:rsidP="004275F3">
      <w:pPr>
        <w:rPr>
          <w:lang w:val="pt-PT"/>
        </w:rPr>
      </w:pPr>
      <w:r w:rsidRPr="0021481A">
        <w:rPr>
          <w:rStyle w:val="Time1"/>
          <w:lang w:val="pt-PT"/>
        </w:rPr>
        <w:t>[Ad vesperas]</w:t>
      </w:r>
      <w:r w:rsidRPr="0021481A">
        <w:rPr>
          <w:lang w:val="pt-PT"/>
        </w:rPr>
        <w:t xml:space="preserve"> </w:t>
      </w:r>
      <w:r w:rsidR="00835FF2" w:rsidRPr="0021481A">
        <w:rPr>
          <w:lang w:val="pt-PT"/>
        </w:rPr>
        <w:t xml:space="preserve">Si dominica infra octavam venerit cantetur in vesperis AN </w:t>
      </w:r>
      <w:r w:rsidR="00835FF2" w:rsidRPr="0021481A">
        <w:rPr>
          <w:rStyle w:val="Incipit"/>
          <w:lang w:val="pt-PT"/>
        </w:rPr>
        <w:t>Tecum principium</w:t>
      </w:r>
      <w:r w:rsidR="00835FF2" w:rsidRPr="0021481A">
        <w:rPr>
          <w:lang w:val="pt-PT"/>
        </w:rPr>
        <w:t xml:space="preserve">. PS </w:t>
      </w:r>
      <w:r w:rsidR="00835FF2" w:rsidRPr="0021481A">
        <w:rPr>
          <w:rStyle w:val="Incipit"/>
          <w:lang w:val="pt-PT"/>
        </w:rPr>
        <w:t>Dixit dominus</w:t>
      </w:r>
      <w:r w:rsidR="00835FF2" w:rsidRPr="0021481A">
        <w:rPr>
          <w:lang w:val="pt-PT"/>
        </w:rPr>
        <w:t xml:space="preserve"> cum ceteris. CP </w:t>
      </w:r>
      <w:r w:rsidR="00835FF2" w:rsidRPr="0021481A">
        <w:rPr>
          <w:rStyle w:val="Incipit"/>
          <w:lang w:val="pt-PT"/>
        </w:rPr>
        <w:t>Obsecro vos per misericordiam</w:t>
      </w:r>
      <w:r w:rsidR="00835FF2" w:rsidRPr="0021481A">
        <w:rPr>
          <w:lang w:val="pt-PT"/>
        </w:rPr>
        <w:t xml:space="preserve">. HY </w:t>
      </w:r>
      <w:r w:rsidR="00835FF2" w:rsidRPr="0021481A">
        <w:rPr>
          <w:rStyle w:val="Incipit"/>
          <w:lang w:val="pt-PT"/>
        </w:rPr>
        <w:t>Hostis Herodes</w:t>
      </w:r>
      <w:r w:rsidR="00835FF2" w:rsidRPr="0021481A">
        <w:rPr>
          <w:lang w:val="pt-PT"/>
        </w:rPr>
        <w:t xml:space="preserve">. VS </w:t>
      </w:r>
      <w:r w:rsidR="00835FF2" w:rsidRPr="0021481A">
        <w:rPr>
          <w:rStyle w:val="Incipit"/>
          <w:lang w:val="pt-PT"/>
        </w:rPr>
        <w:t>Reges Tharsis</w:t>
      </w:r>
      <w:r w:rsidR="00835FF2" w:rsidRPr="0021481A">
        <w:rPr>
          <w:lang w:val="pt-PT"/>
        </w:rPr>
        <w:t xml:space="preserve">. AM </w:t>
      </w:r>
      <w:r w:rsidR="00835FF2" w:rsidRPr="0021481A">
        <w:rPr>
          <w:rStyle w:val="Incipit"/>
          <w:lang w:val="pt-PT"/>
        </w:rPr>
        <w:t xml:space="preserve">Puer (60va) </w:t>
      </w:r>
      <w:r w:rsidR="00F377BF" w:rsidRPr="0021481A">
        <w:rPr>
          <w:rStyle w:val="Incipit"/>
          <w:lang w:val="pt-PT"/>
        </w:rPr>
        <w:t>Iesus</w:t>
      </w:r>
      <w:r w:rsidR="00F377BF" w:rsidRPr="0021481A">
        <w:rPr>
          <w:lang w:val="pt-PT"/>
        </w:rPr>
        <w:t xml:space="preserve">. Sequitur ORC </w:t>
      </w:r>
      <w:r w:rsidR="00F377BF" w:rsidRPr="0021481A">
        <w:rPr>
          <w:rStyle w:val="Incipit"/>
          <w:lang w:val="pt-PT"/>
        </w:rPr>
        <w:t>Vota nostra quaesumus</w:t>
      </w:r>
      <w:r w:rsidR="00F377BF" w:rsidRPr="0021481A">
        <w:rPr>
          <w:lang w:val="pt-PT"/>
        </w:rPr>
        <w:t>. Deinde antiphona de praescriptis. Et oratio de epiphania. Deinde suffragia.</w:t>
      </w:r>
    </w:p>
    <w:p w:rsidR="00F377BF" w:rsidRPr="0021481A" w:rsidRDefault="00F377BF" w:rsidP="004275F3">
      <w:pPr>
        <w:rPr>
          <w:lang w:val="pt-PT"/>
        </w:rPr>
      </w:pPr>
      <w:r w:rsidRPr="0021481A">
        <w:rPr>
          <w:rStyle w:val="Time1"/>
          <w:lang w:val="pt-PT"/>
        </w:rPr>
        <w:t>Completorium</w:t>
      </w:r>
      <w:r w:rsidRPr="0021481A">
        <w:rPr>
          <w:lang w:val="pt-PT"/>
        </w:rPr>
        <w:t xml:space="preserve"> ut supra.</w:t>
      </w:r>
    </w:p>
    <w:p w:rsidR="00F377BF" w:rsidRPr="0021481A" w:rsidRDefault="00F377BF" w:rsidP="004275F3">
      <w:pPr>
        <w:rPr>
          <w:lang w:val="pt-PT"/>
        </w:rPr>
      </w:pPr>
      <w:r w:rsidRPr="0021481A">
        <w:rPr>
          <w:rStyle w:val="Time1"/>
          <w:lang w:val="pt-PT"/>
        </w:rPr>
        <w:t>Ad matutinam</w:t>
      </w:r>
      <w:r w:rsidRPr="0021481A">
        <w:rPr>
          <w:lang w:val="pt-PT"/>
        </w:rPr>
        <w:t xml:space="preserve"> INV </w:t>
      </w:r>
      <w:r w:rsidRPr="0021481A">
        <w:rPr>
          <w:rStyle w:val="Incipit"/>
          <w:lang w:val="pt-PT"/>
        </w:rPr>
        <w:t>Christus apparuit nobis</w:t>
      </w:r>
      <w:r w:rsidRPr="0021481A">
        <w:rPr>
          <w:lang w:val="pt-PT"/>
        </w:rPr>
        <w:t xml:space="preserve">. PS </w:t>
      </w:r>
      <w:r w:rsidRPr="0021481A">
        <w:rPr>
          <w:rStyle w:val="Incipit"/>
          <w:lang w:val="pt-PT"/>
        </w:rPr>
        <w:t>Venite exultemus</w:t>
      </w:r>
      <w:r w:rsidRPr="0021481A">
        <w:rPr>
          <w:lang w:val="pt-PT"/>
        </w:rPr>
        <w:t>.</w:t>
      </w:r>
    </w:p>
    <w:p w:rsidR="00F377BF" w:rsidRPr="0021481A" w:rsidRDefault="00F377BF" w:rsidP="004275F3">
      <w:pPr>
        <w:rPr>
          <w:lang w:val="pt-PT"/>
        </w:rPr>
      </w:pPr>
      <w:r w:rsidRPr="0021481A">
        <w:rPr>
          <w:rStyle w:val="Time2"/>
          <w:lang w:val="pt-PT"/>
        </w:rPr>
        <w:lastRenderedPageBreak/>
        <w:t>In primo nocturno</w:t>
      </w:r>
      <w:r w:rsidRPr="0021481A">
        <w:rPr>
          <w:lang w:val="pt-PT"/>
        </w:rPr>
        <w:t xml:space="preserve"> AN </w:t>
      </w:r>
      <w:r w:rsidRPr="0021481A">
        <w:rPr>
          <w:rStyle w:val="Incipit"/>
          <w:lang w:val="pt-PT"/>
        </w:rPr>
        <w:t>Afferte domino</w:t>
      </w:r>
      <w:r w:rsidRPr="0021481A">
        <w:rPr>
          <w:lang w:val="pt-PT"/>
        </w:rPr>
        <w:t xml:space="preserve">. Psalmum id ipsum. AN </w:t>
      </w:r>
      <w:r w:rsidRPr="0021481A">
        <w:rPr>
          <w:rStyle w:val="Incipit"/>
          <w:lang w:val="pt-PT"/>
        </w:rPr>
        <w:t>Fluminis impetus</w:t>
      </w:r>
      <w:r w:rsidRPr="0021481A">
        <w:rPr>
          <w:lang w:val="pt-PT"/>
        </w:rPr>
        <w:t xml:space="preserve">. PS </w:t>
      </w:r>
      <w:r w:rsidRPr="0021481A">
        <w:rPr>
          <w:rStyle w:val="Incipit"/>
          <w:lang w:val="pt-PT"/>
        </w:rPr>
        <w:t>Deus noster refugium</w:t>
      </w:r>
      <w:r w:rsidRPr="0021481A">
        <w:rPr>
          <w:lang w:val="pt-PT"/>
        </w:rPr>
        <w:t xml:space="preserve">. AN </w:t>
      </w:r>
      <w:r w:rsidRPr="0021481A">
        <w:rPr>
          <w:rStyle w:val="Incipit"/>
          <w:lang w:val="pt-PT"/>
        </w:rPr>
        <w:t>Psallite deo</w:t>
      </w:r>
      <w:r w:rsidRPr="0021481A">
        <w:rPr>
          <w:lang w:val="pt-PT"/>
        </w:rPr>
        <w:t xml:space="preserve">. PS </w:t>
      </w:r>
      <w:r w:rsidRPr="0021481A">
        <w:rPr>
          <w:rStyle w:val="Incipit"/>
          <w:lang w:val="pt-PT"/>
        </w:rPr>
        <w:t>Omnes gentes</w:t>
      </w:r>
      <w:r w:rsidRPr="0021481A">
        <w:rPr>
          <w:lang w:val="pt-PT"/>
        </w:rPr>
        <w:t xml:space="preserve">. VS </w:t>
      </w:r>
      <w:r w:rsidRPr="0021481A">
        <w:rPr>
          <w:rStyle w:val="Incipit"/>
          <w:lang w:val="pt-PT"/>
        </w:rPr>
        <w:t>Reges Tharsis</w:t>
      </w:r>
      <w:r w:rsidRPr="0021481A">
        <w:rPr>
          <w:lang w:val="pt-PT"/>
        </w:rPr>
        <w:t xml:space="preserve">. Sermo de epiphania [LS] </w:t>
      </w:r>
      <w:r w:rsidRPr="0021481A">
        <w:rPr>
          <w:rStyle w:val="Incipit"/>
          <w:lang w:val="pt-PT"/>
        </w:rPr>
        <w:t>Nostis fratres carissimi</w:t>
      </w:r>
      <w:r w:rsidR="0074241C" w:rsidRPr="0021481A">
        <w:rPr>
          <w:lang w:val="pt-PT"/>
        </w:rPr>
        <w:t xml:space="preserve">. Si </w:t>
      </w:r>
      <w:r w:rsidRPr="0021481A">
        <w:rPr>
          <w:lang w:val="pt-PT"/>
        </w:rPr>
        <w:t xml:space="preserve">necesse erit legitur alius sermo [LS] </w:t>
      </w:r>
      <w:r w:rsidR="00481BBD" w:rsidRPr="0021481A">
        <w:rPr>
          <w:rStyle w:val="Incipit"/>
          <w:lang w:val="pt-PT"/>
        </w:rPr>
        <w:t>Quamvis dilectis(60vb)simi Ä+</w:t>
      </w:r>
      <w:r w:rsidRPr="0021481A">
        <w:rPr>
          <w:rStyle w:val="Incipit"/>
          <w:lang w:val="pt-PT"/>
        </w:rPr>
        <w:t>fratres</w:t>
      </w:r>
      <w:r w:rsidR="00481BBD" w:rsidRPr="0021481A">
        <w:rPr>
          <w:rStyle w:val="Incipit"/>
          <w:lang w:val="pt-PT"/>
        </w:rPr>
        <w:t>+Ä</w:t>
      </w:r>
      <w:r w:rsidRPr="0021481A">
        <w:rPr>
          <w:rStyle w:val="Incipit"/>
          <w:lang w:val="pt-PT"/>
        </w:rPr>
        <w:t xml:space="preserve"> Christus sal</w:t>
      </w:r>
      <w:r w:rsidR="007D09E0" w:rsidRPr="0021481A">
        <w:rPr>
          <w:rStyle w:val="Incipit"/>
          <w:lang w:val="pt-PT"/>
        </w:rPr>
        <w:t>utis</w:t>
      </w:r>
      <w:r w:rsidRPr="0021481A">
        <w:rPr>
          <w:lang w:val="pt-PT"/>
        </w:rPr>
        <w:t xml:space="preserve"> cum historia. RP </w:t>
      </w:r>
      <w:r w:rsidRPr="0021481A">
        <w:rPr>
          <w:rStyle w:val="Incipit"/>
          <w:lang w:val="pt-PT"/>
        </w:rPr>
        <w:t>Hodie in Iordane</w:t>
      </w:r>
      <w:r w:rsidR="007D09E0" w:rsidRPr="0021481A">
        <w:rPr>
          <w:lang w:val="pt-PT"/>
        </w:rPr>
        <w:t xml:space="preserve">. RP </w:t>
      </w:r>
      <w:r w:rsidR="007D09E0" w:rsidRPr="0021481A">
        <w:rPr>
          <w:rStyle w:val="Incipit"/>
          <w:lang w:val="pt-PT"/>
        </w:rPr>
        <w:t>Omnes de Saba</w:t>
      </w:r>
      <w:r w:rsidR="007D09E0" w:rsidRPr="0021481A">
        <w:rPr>
          <w:lang w:val="pt-PT"/>
        </w:rPr>
        <w:t xml:space="preserve">. RP </w:t>
      </w:r>
      <w:r w:rsidR="007D09E0" w:rsidRPr="0021481A">
        <w:rPr>
          <w:rStyle w:val="Incipit"/>
          <w:lang w:val="pt-PT"/>
        </w:rPr>
        <w:t>Stellam quam viderant</w:t>
      </w:r>
      <w:r w:rsidR="007D09E0" w:rsidRPr="0021481A">
        <w:rPr>
          <w:lang w:val="pt-PT"/>
        </w:rPr>
        <w:t>.</w:t>
      </w:r>
    </w:p>
    <w:p w:rsidR="007D09E0" w:rsidRPr="0021481A" w:rsidRDefault="007D09E0" w:rsidP="004275F3">
      <w:pPr>
        <w:rPr>
          <w:lang w:val="pt-PT"/>
        </w:rPr>
      </w:pPr>
      <w:r w:rsidRPr="0021481A">
        <w:rPr>
          <w:rStyle w:val="Time2"/>
          <w:lang w:val="pt-PT"/>
        </w:rPr>
        <w:t>In secundo nocturno</w:t>
      </w:r>
      <w:r w:rsidRPr="0021481A">
        <w:rPr>
          <w:lang w:val="pt-PT"/>
        </w:rPr>
        <w:t xml:space="preserve"> AN </w:t>
      </w:r>
      <w:r w:rsidRPr="0021481A">
        <w:rPr>
          <w:rStyle w:val="Incipit"/>
          <w:lang w:val="pt-PT"/>
        </w:rPr>
        <w:t>Omnis terra</w:t>
      </w:r>
      <w:r w:rsidRPr="0021481A">
        <w:rPr>
          <w:lang w:val="pt-PT"/>
        </w:rPr>
        <w:t xml:space="preserve">. PS </w:t>
      </w:r>
      <w:r w:rsidRPr="0021481A">
        <w:rPr>
          <w:rStyle w:val="Incipit"/>
          <w:lang w:val="pt-PT"/>
        </w:rPr>
        <w:t>Iubilate deo</w:t>
      </w:r>
      <w:r w:rsidRPr="0021481A">
        <w:rPr>
          <w:lang w:val="pt-PT"/>
        </w:rPr>
        <w:t xml:space="preserve">. AN </w:t>
      </w:r>
      <w:r w:rsidRPr="0021481A">
        <w:rPr>
          <w:rStyle w:val="Incipit"/>
          <w:lang w:val="pt-PT"/>
        </w:rPr>
        <w:t>Reges Tharsis</w:t>
      </w:r>
      <w:r w:rsidRPr="0021481A">
        <w:rPr>
          <w:lang w:val="pt-PT"/>
        </w:rPr>
        <w:t xml:space="preserve">. </w:t>
      </w:r>
      <w:r w:rsidR="009606ED" w:rsidRPr="0021481A">
        <w:rPr>
          <w:lang w:val="pt-PT"/>
        </w:rPr>
        <w:t>PS</w:t>
      </w:r>
      <w:r w:rsidRPr="0021481A">
        <w:rPr>
          <w:lang w:val="pt-PT"/>
        </w:rPr>
        <w:t xml:space="preserve"> </w:t>
      </w:r>
      <w:r w:rsidRPr="0021481A">
        <w:rPr>
          <w:rStyle w:val="Incipit"/>
          <w:lang w:val="pt-PT"/>
        </w:rPr>
        <w:t>Deus iudicium</w:t>
      </w:r>
      <w:r w:rsidRPr="0021481A">
        <w:rPr>
          <w:lang w:val="pt-PT"/>
        </w:rPr>
        <w:t xml:space="preserve">. AN </w:t>
      </w:r>
      <w:r w:rsidRPr="0021481A">
        <w:rPr>
          <w:rStyle w:val="Incipit"/>
          <w:lang w:val="pt-PT"/>
        </w:rPr>
        <w:t>Omnes gentes</w:t>
      </w:r>
      <w:r w:rsidRPr="0021481A">
        <w:rPr>
          <w:lang w:val="pt-PT"/>
        </w:rPr>
        <w:t xml:space="preserve">. PS </w:t>
      </w:r>
      <w:r w:rsidRPr="0021481A">
        <w:rPr>
          <w:rStyle w:val="Incipit"/>
          <w:lang w:val="pt-PT"/>
        </w:rPr>
        <w:t>Inclina domine</w:t>
      </w:r>
      <w:r w:rsidRPr="0021481A">
        <w:rPr>
          <w:lang w:val="pt-PT"/>
        </w:rPr>
        <w:t xml:space="preserve">. VS </w:t>
      </w:r>
      <w:r w:rsidRPr="0021481A">
        <w:rPr>
          <w:rStyle w:val="Incipit"/>
          <w:lang w:val="pt-PT"/>
        </w:rPr>
        <w:t>Omnes de Saba venient</w:t>
      </w:r>
      <w:r w:rsidRPr="0021481A">
        <w:rPr>
          <w:lang w:val="pt-PT"/>
        </w:rPr>
        <w:t xml:space="preserve">. Item sermo ut supra. RP </w:t>
      </w:r>
      <w:r w:rsidRPr="0021481A">
        <w:rPr>
          <w:rStyle w:val="Incipit"/>
          <w:lang w:val="pt-PT"/>
        </w:rPr>
        <w:t>Interrogabat magos</w:t>
      </w:r>
      <w:r w:rsidRPr="0021481A">
        <w:rPr>
          <w:lang w:val="pt-PT"/>
        </w:rPr>
        <w:t xml:space="preserve">. RP </w:t>
      </w:r>
      <w:r w:rsidRPr="0021481A">
        <w:rPr>
          <w:rStyle w:val="Incipit"/>
          <w:lang w:val="pt-PT"/>
        </w:rPr>
        <w:t>Illuminare</w:t>
      </w:r>
      <w:r w:rsidRPr="0021481A">
        <w:rPr>
          <w:lang w:val="pt-PT"/>
        </w:rPr>
        <w:t xml:space="preserve">. RP </w:t>
      </w:r>
      <w:r w:rsidRPr="0021481A">
        <w:rPr>
          <w:rStyle w:val="Incipit"/>
          <w:lang w:val="pt-PT"/>
        </w:rPr>
        <w:t>Magi veniunt</w:t>
      </w:r>
      <w:r w:rsidRPr="0021481A">
        <w:rPr>
          <w:lang w:val="pt-PT"/>
        </w:rPr>
        <w:t>.</w:t>
      </w:r>
    </w:p>
    <w:p w:rsidR="00341AD8" w:rsidRPr="0021481A" w:rsidRDefault="007D09E0" w:rsidP="004275F3">
      <w:pPr>
        <w:rPr>
          <w:lang w:val="pt-PT"/>
        </w:rPr>
      </w:pPr>
      <w:r w:rsidRPr="0021481A">
        <w:rPr>
          <w:rStyle w:val="Time2"/>
          <w:lang w:val="pt-PT"/>
        </w:rPr>
        <w:t>In ter</w:t>
      </w:r>
      <w:r w:rsidR="000444FF" w:rsidRPr="0021481A">
        <w:rPr>
          <w:rStyle w:val="Time2"/>
          <w:lang w:val="pt-PT"/>
        </w:rPr>
        <w:t>t</w:t>
      </w:r>
      <w:r w:rsidRPr="0021481A">
        <w:rPr>
          <w:rStyle w:val="Time2"/>
          <w:lang w:val="pt-PT"/>
        </w:rPr>
        <w:t>io nocturno</w:t>
      </w:r>
      <w:r w:rsidRPr="0021481A">
        <w:rPr>
          <w:lang w:val="pt-PT"/>
        </w:rPr>
        <w:t xml:space="preserve"> AN </w:t>
      </w:r>
      <w:r w:rsidRPr="0021481A">
        <w:rPr>
          <w:rStyle w:val="Incipit"/>
          <w:lang w:val="pt-PT"/>
        </w:rPr>
        <w:t>Adorate dominum</w:t>
      </w:r>
      <w:r w:rsidRPr="0021481A">
        <w:rPr>
          <w:lang w:val="pt-PT"/>
        </w:rPr>
        <w:t xml:space="preserve">. PS </w:t>
      </w:r>
      <w:r w:rsidRPr="0021481A">
        <w:rPr>
          <w:rStyle w:val="Incipit"/>
          <w:lang w:val="pt-PT"/>
        </w:rPr>
        <w:t>Cantate</w:t>
      </w:r>
      <w:r w:rsidRPr="0021481A">
        <w:rPr>
          <w:lang w:val="pt-PT"/>
        </w:rPr>
        <w:t xml:space="preserve"> primum. AN </w:t>
      </w:r>
      <w:r w:rsidRPr="0021481A">
        <w:rPr>
          <w:rStyle w:val="Incipit"/>
          <w:lang w:val="pt-PT"/>
        </w:rPr>
        <w:t>Adorate deum</w:t>
      </w:r>
      <w:r w:rsidRPr="0021481A">
        <w:rPr>
          <w:lang w:val="pt-PT"/>
        </w:rPr>
        <w:t xml:space="preserve">. PS </w:t>
      </w:r>
      <w:r w:rsidRPr="0021481A">
        <w:rPr>
          <w:rStyle w:val="Incipit"/>
          <w:lang w:val="pt-PT"/>
        </w:rPr>
        <w:t>Dominus regnavit</w:t>
      </w:r>
      <w:r w:rsidRPr="0021481A">
        <w:rPr>
          <w:lang w:val="pt-PT"/>
        </w:rPr>
        <w:t xml:space="preserve">. (61ra) AN </w:t>
      </w:r>
      <w:r w:rsidRPr="0021481A">
        <w:rPr>
          <w:rStyle w:val="Incipit"/>
          <w:lang w:val="pt-PT"/>
        </w:rPr>
        <w:t>Notum fecit</w:t>
      </w:r>
      <w:r w:rsidRPr="0021481A">
        <w:rPr>
          <w:lang w:val="pt-PT"/>
        </w:rPr>
        <w:t xml:space="preserve">. PS </w:t>
      </w:r>
      <w:r w:rsidRPr="0021481A">
        <w:rPr>
          <w:rStyle w:val="Incipit"/>
          <w:lang w:val="pt-PT"/>
        </w:rPr>
        <w:t>Cantate</w:t>
      </w:r>
      <w:r w:rsidRPr="0021481A">
        <w:rPr>
          <w:lang w:val="pt-PT"/>
        </w:rPr>
        <w:t xml:space="preserve"> secundum. VS </w:t>
      </w:r>
      <w:r w:rsidRPr="0021481A">
        <w:rPr>
          <w:rStyle w:val="Incipit"/>
          <w:lang w:val="pt-PT"/>
        </w:rPr>
        <w:t>Venient ad te</w:t>
      </w:r>
      <w:r w:rsidRPr="0021481A">
        <w:rPr>
          <w:lang w:val="pt-PT"/>
        </w:rPr>
        <w:t xml:space="preserve">. Legitur EV </w:t>
      </w:r>
      <w:r w:rsidRPr="0021481A">
        <w:rPr>
          <w:rStyle w:val="Incipit"/>
          <w:lang w:val="pt-PT"/>
        </w:rPr>
        <w:t>Cum factus esset Iesus annorum</w:t>
      </w:r>
      <w:r w:rsidRPr="0021481A">
        <w:rPr>
          <w:lang w:val="pt-PT"/>
        </w:rPr>
        <w:t xml:space="preserve">. RP </w:t>
      </w:r>
      <w:r w:rsidRPr="0021481A">
        <w:rPr>
          <w:rStyle w:val="Incipit"/>
          <w:lang w:val="pt-PT"/>
        </w:rPr>
        <w:t>Tria sunt munera</w:t>
      </w:r>
      <w:r w:rsidRPr="0021481A">
        <w:rPr>
          <w:lang w:val="pt-PT"/>
        </w:rPr>
        <w:t xml:space="preserve">. RP </w:t>
      </w:r>
      <w:r w:rsidRPr="0021481A">
        <w:rPr>
          <w:rStyle w:val="Incipit"/>
          <w:lang w:val="pt-PT"/>
        </w:rPr>
        <w:t>Hic est dies</w:t>
      </w:r>
      <w:r w:rsidRPr="0021481A">
        <w:rPr>
          <w:lang w:val="pt-PT"/>
        </w:rPr>
        <w:t xml:space="preserve">. RP </w:t>
      </w:r>
      <w:r w:rsidRPr="0021481A">
        <w:rPr>
          <w:rStyle w:val="Incipit"/>
          <w:lang w:val="pt-PT"/>
        </w:rPr>
        <w:t>In columbae</w:t>
      </w:r>
      <w:r w:rsidRPr="0021481A">
        <w:rPr>
          <w:lang w:val="pt-PT"/>
        </w:rPr>
        <w:t xml:space="preserve">. [TD] </w:t>
      </w:r>
      <w:r w:rsidRPr="0021481A">
        <w:rPr>
          <w:rStyle w:val="Incipit"/>
          <w:lang w:val="pt-PT"/>
        </w:rPr>
        <w:t>Te deum laudamus</w:t>
      </w:r>
      <w:r w:rsidR="00341AD8" w:rsidRPr="0021481A">
        <w:rPr>
          <w:lang w:val="pt-PT"/>
        </w:rPr>
        <w:t xml:space="preserve"> d</w:t>
      </w:r>
      <w:r w:rsidRPr="0021481A">
        <w:rPr>
          <w:lang w:val="pt-PT"/>
        </w:rPr>
        <w:t>icitur</w:t>
      </w:r>
      <w:r w:rsidR="00341AD8" w:rsidRPr="0021481A">
        <w:rPr>
          <w:lang w:val="pt-PT"/>
        </w:rPr>
        <w:t>.</w:t>
      </w:r>
      <w:r w:rsidRPr="0021481A">
        <w:rPr>
          <w:lang w:val="pt-PT"/>
        </w:rPr>
        <w:t xml:space="preserve"> </w:t>
      </w:r>
    </w:p>
    <w:p w:rsidR="007D09E0" w:rsidRPr="0021481A" w:rsidRDefault="00341AD8" w:rsidP="004275F3">
      <w:pPr>
        <w:rPr>
          <w:lang w:val="pt-PT"/>
        </w:rPr>
      </w:pPr>
      <w:r w:rsidRPr="0021481A">
        <w:rPr>
          <w:rStyle w:val="Time1"/>
          <w:lang w:val="it-IT"/>
        </w:rPr>
        <w:t>A</w:t>
      </w:r>
      <w:r w:rsidR="007D09E0" w:rsidRPr="0021481A">
        <w:rPr>
          <w:rStyle w:val="Time1"/>
          <w:lang w:val="it-IT"/>
        </w:rPr>
        <w:t>d laudes</w:t>
      </w:r>
      <w:r w:rsidR="007D09E0" w:rsidRPr="0021481A">
        <w:rPr>
          <w:lang w:val="it-IT"/>
        </w:rPr>
        <w:t xml:space="preserve"> tantu</w:t>
      </w:r>
      <w:r w:rsidRPr="0021481A">
        <w:rPr>
          <w:lang w:val="it-IT"/>
        </w:rPr>
        <w:t>m una antiphona c</w:t>
      </w:r>
      <w:r w:rsidR="007D09E0" w:rsidRPr="0021481A">
        <w:rPr>
          <w:lang w:val="it-IT"/>
        </w:rPr>
        <w:t xml:space="preserve">antatur AN </w:t>
      </w:r>
      <w:r w:rsidR="007D09E0" w:rsidRPr="0021481A">
        <w:rPr>
          <w:rStyle w:val="Incipit"/>
          <w:lang w:val="it-IT"/>
        </w:rPr>
        <w:t>Venit lumen</w:t>
      </w:r>
      <w:r w:rsidR="007D09E0" w:rsidRPr="0021481A">
        <w:rPr>
          <w:lang w:val="it-IT"/>
        </w:rPr>
        <w:t xml:space="preserve">. </w:t>
      </w:r>
      <w:r w:rsidR="007D09E0" w:rsidRPr="0021481A">
        <w:rPr>
          <w:lang w:val="pt-PT"/>
        </w:rPr>
        <w:t xml:space="preserve">CP </w:t>
      </w:r>
      <w:r w:rsidR="007D09E0" w:rsidRPr="0021481A">
        <w:rPr>
          <w:rStyle w:val="Incipit"/>
          <w:lang w:val="pt-PT"/>
        </w:rPr>
        <w:t>Obsecro vos</w:t>
      </w:r>
      <w:r w:rsidR="007D09E0" w:rsidRPr="0021481A">
        <w:rPr>
          <w:lang w:val="pt-PT"/>
        </w:rPr>
        <w:t xml:space="preserve">. VS </w:t>
      </w:r>
      <w:r w:rsidR="007D09E0" w:rsidRPr="0021481A">
        <w:rPr>
          <w:rStyle w:val="Incipit"/>
          <w:lang w:val="pt-PT"/>
        </w:rPr>
        <w:t>Tria sunt munera</w:t>
      </w:r>
      <w:r w:rsidR="007D09E0" w:rsidRPr="0021481A">
        <w:rPr>
          <w:lang w:val="pt-PT"/>
        </w:rPr>
        <w:t xml:space="preserve">. </w:t>
      </w:r>
      <w:r w:rsidR="007D09E0" w:rsidRPr="0021481A">
        <w:rPr>
          <w:lang w:val="it-IT"/>
        </w:rPr>
        <w:t xml:space="preserve">AB </w:t>
      </w:r>
      <w:r w:rsidR="007D09E0" w:rsidRPr="0021481A">
        <w:rPr>
          <w:rStyle w:val="Incipit"/>
          <w:lang w:val="it-IT"/>
        </w:rPr>
        <w:t>Fili quid fecisti</w:t>
      </w:r>
      <w:r w:rsidR="007D09E0" w:rsidRPr="0021481A">
        <w:rPr>
          <w:lang w:val="it-IT"/>
        </w:rPr>
        <w:t xml:space="preserve">. OR </w:t>
      </w:r>
      <w:r w:rsidR="007D09E0" w:rsidRPr="0021481A">
        <w:rPr>
          <w:rStyle w:val="Incipit"/>
          <w:lang w:val="it-IT"/>
        </w:rPr>
        <w:t xml:space="preserve">Vota </w:t>
      </w:r>
      <w:r w:rsidRPr="0021481A">
        <w:rPr>
          <w:rStyle w:val="Incipit"/>
          <w:lang w:val="it-IT"/>
        </w:rPr>
        <w:t>|nostra quaesumus::</w:t>
      </w:r>
      <w:r w:rsidR="007D09E0" w:rsidRPr="0021481A">
        <w:rPr>
          <w:rStyle w:val="Incipit"/>
          <w:lang w:val="it-IT"/>
        </w:rPr>
        <w:t>quaesumus</w:t>
      </w:r>
      <w:r w:rsidRPr="0021481A">
        <w:rPr>
          <w:rStyle w:val="Incipit"/>
          <w:lang w:val="it-IT"/>
        </w:rPr>
        <w:t>|</w:t>
      </w:r>
      <w:r w:rsidR="007D09E0" w:rsidRPr="0021481A">
        <w:rPr>
          <w:rStyle w:val="Incipit"/>
          <w:lang w:val="it-IT"/>
        </w:rPr>
        <w:t xml:space="preserve"> domine</w:t>
      </w:r>
      <w:r w:rsidR="007D09E0" w:rsidRPr="0021481A">
        <w:rPr>
          <w:lang w:val="it-IT"/>
        </w:rPr>
        <w:t xml:space="preserve">. </w:t>
      </w:r>
      <w:r w:rsidR="007D09E0" w:rsidRPr="0021481A">
        <w:rPr>
          <w:lang w:val="pt-PT"/>
        </w:rPr>
        <w:t>Deinde antiphona et oratio de epiphania domini. Antiphona et oratio de sancta Maria.</w:t>
      </w:r>
    </w:p>
    <w:p w:rsidR="007D09E0" w:rsidRPr="0021481A" w:rsidRDefault="007D09E0" w:rsidP="004275F3">
      <w:pPr>
        <w:rPr>
          <w:lang w:val="pt-PT"/>
        </w:rPr>
      </w:pPr>
      <w:r w:rsidRPr="0021481A">
        <w:rPr>
          <w:rStyle w:val="Time1"/>
          <w:lang w:val="pt-PT"/>
        </w:rPr>
        <w:t>Ad horas</w:t>
      </w:r>
      <w:r w:rsidRPr="0021481A">
        <w:rPr>
          <w:lang w:val="pt-PT"/>
        </w:rPr>
        <w:t xml:space="preserve"> antiphonae et orationes et responsoria (61rb) sicut supra est designatum sicut in sancta die.</w:t>
      </w:r>
    </w:p>
    <w:p w:rsidR="007D09E0" w:rsidRPr="0021481A" w:rsidRDefault="007D09E0" w:rsidP="004275F3">
      <w:pPr>
        <w:rPr>
          <w:lang w:val="it-IT"/>
        </w:rPr>
      </w:pPr>
      <w:r w:rsidRPr="0021481A">
        <w:rPr>
          <w:rStyle w:val="Time1"/>
          <w:lang w:val="en-US"/>
        </w:rPr>
        <w:t>Ad missam</w:t>
      </w:r>
      <w:r w:rsidRPr="0021481A">
        <w:rPr>
          <w:lang w:val="en-US"/>
        </w:rPr>
        <w:t xml:space="preserve"> IN </w:t>
      </w:r>
      <w:r w:rsidRPr="0021481A">
        <w:rPr>
          <w:rStyle w:val="Incipit"/>
          <w:lang w:val="en-US"/>
        </w:rPr>
        <w:t>In excelso throno</w:t>
      </w:r>
      <w:r w:rsidRPr="0021481A">
        <w:rPr>
          <w:lang w:val="en-US"/>
        </w:rPr>
        <w:t xml:space="preserve">. [KY] </w:t>
      </w:r>
      <w:r w:rsidRPr="0021481A">
        <w:rPr>
          <w:rStyle w:val="Incipit"/>
          <w:lang w:val="en-US"/>
        </w:rPr>
        <w:t>Kyrie</w:t>
      </w:r>
      <w:r w:rsidRPr="0021481A">
        <w:rPr>
          <w:lang w:val="en-US"/>
        </w:rPr>
        <w:t>. [</w:t>
      </w:r>
      <w:r w:rsidR="001139DA" w:rsidRPr="0021481A">
        <w:rPr>
          <w:lang w:val="en-US"/>
        </w:rPr>
        <w:t>GL</w:t>
      </w:r>
      <w:r w:rsidRPr="0021481A">
        <w:rPr>
          <w:lang w:val="en-US"/>
        </w:rPr>
        <w:t>]</w:t>
      </w:r>
      <w:r w:rsidR="001139DA" w:rsidRPr="0021481A">
        <w:rPr>
          <w:lang w:val="en-US"/>
        </w:rPr>
        <w:t xml:space="preserve"> </w:t>
      </w:r>
      <w:r w:rsidR="001139DA" w:rsidRPr="0021481A">
        <w:rPr>
          <w:rStyle w:val="Incipit"/>
          <w:lang w:val="en-US"/>
        </w:rPr>
        <w:t>Gloria in excelsis</w:t>
      </w:r>
      <w:r w:rsidR="001139DA" w:rsidRPr="0021481A">
        <w:rPr>
          <w:lang w:val="en-US"/>
        </w:rPr>
        <w:t xml:space="preserve">. </w:t>
      </w:r>
      <w:r w:rsidR="009606ED" w:rsidRPr="0021481A">
        <w:rPr>
          <w:lang w:val="en-US"/>
        </w:rPr>
        <w:t xml:space="preserve">ORCL </w:t>
      </w:r>
      <w:r w:rsidR="009606ED" w:rsidRPr="0021481A">
        <w:rPr>
          <w:rStyle w:val="Incipit"/>
          <w:lang w:val="en-US"/>
        </w:rPr>
        <w:t>Vota quaesumus domine</w:t>
      </w:r>
      <w:r w:rsidR="009606ED" w:rsidRPr="0021481A">
        <w:rPr>
          <w:lang w:val="en-US"/>
        </w:rPr>
        <w:t xml:space="preserve">. </w:t>
      </w:r>
      <w:r w:rsidR="001139DA" w:rsidRPr="0021481A">
        <w:rPr>
          <w:lang w:val="pt-PT"/>
        </w:rPr>
        <w:t xml:space="preserve">Secunda oratio de epiphania domini. Tertia de sancta Maria. EP </w:t>
      </w:r>
      <w:r w:rsidR="001139DA" w:rsidRPr="0021481A">
        <w:rPr>
          <w:rStyle w:val="Incipit"/>
          <w:lang w:val="pt-PT"/>
        </w:rPr>
        <w:t>Obsecro vos per misericordiam</w:t>
      </w:r>
      <w:r w:rsidR="001139DA" w:rsidRPr="0021481A">
        <w:rPr>
          <w:lang w:val="pt-PT"/>
        </w:rPr>
        <w:t xml:space="preserve">. ALV </w:t>
      </w:r>
      <w:r w:rsidR="001139DA" w:rsidRPr="0021481A">
        <w:rPr>
          <w:rStyle w:val="Incipit"/>
          <w:lang w:val="pt-PT"/>
        </w:rPr>
        <w:t>Iubilate</w:t>
      </w:r>
      <w:r w:rsidR="001139DA" w:rsidRPr="0021481A">
        <w:rPr>
          <w:lang w:val="pt-PT"/>
        </w:rPr>
        <w:t xml:space="preserve">. EV </w:t>
      </w:r>
      <w:r w:rsidR="008561AE" w:rsidRPr="0021481A">
        <w:rPr>
          <w:rStyle w:val="Incipit"/>
          <w:lang w:val="pt-PT"/>
        </w:rPr>
        <w:t xml:space="preserve">Cum </w:t>
      </w:r>
      <w:r w:rsidR="001139DA" w:rsidRPr="0021481A">
        <w:rPr>
          <w:rStyle w:val="Incipit"/>
          <w:lang w:val="pt-PT"/>
        </w:rPr>
        <w:t>factus esset Iesus</w:t>
      </w:r>
      <w:r w:rsidR="001139DA" w:rsidRPr="0021481A">
        <w:rPr>
          <w:lang w:val="pt-PT"/>
        </w:rPr>
        <w:t xml:space="preserve">. [CR] </w:t>
      </w:r>
      <w:r w:rsidR="001139DA" w:rsidRPr="0021481A">
        <w:rPr>
          <w:rStyle w:val="Incipit"/>
          <w:lang w:val="pt-PT"/>
        </w:rPr>
        <w:t>Credo in unum</w:t>
      </w:r>
      <w:r w:rsidR="001139DA" w:rsidRPr="0021481A">
        <w:rPr>
          <w:lang w:val="pt-PT"/>
        </w:rPr>
        <w:t xml:space="preserve"> dicitur. OF </w:t>
      </w:r>
      <w:r w:rsidR="001139DA" w:rsidRPr="0021481A">
        <w:rPr>
          <w:rStyle w:val="Incipit"/>
          <w:lang w:val="pt-PT"/>
        </w:rPr>
        <w:t>Iubilate</w:t>
      </w:r>
      <w:r w:rsidR="008561AE" w:rsidRPr="0021481A">
        <w:rPr>
          <w:rStyle w:val="Incipit"/>
          <w:lang w:val="pt-PT"/>
        </w:rPr>
        <w:t xml:space="preserve"> deo</w:t>
      </w:r>
      <w:r w:rsidR="001139DA" w:rsidRPr="0021481A">
        <w:rPr>
          <w:lang w:val="pt-PT"/>
        </w:rPr>
        <w:t xml:space="preserve">. </w:t>
      </w:r>
      <w:r w:rsidR="001139DA" w:rsidRPr="0021481A">
        <w:rPr>
          <w:lang w:val="fr-FR"/>
        </w:rPr>
        <w:t xml:space="preserve">Praefatio de epiphania dicitur. [SA] </w:t>
      </w:r>
      <w:r w:rsidR="001139DA" w:rsidRPr="0021481A">
        <w:rPr>
          <w:rStyle w:val="Incipit"/>
          <w:lang w:val="fr-FR"/>
        </w:rPr>
        <w:t>Sanctus</w:t>
      </w:r>
      <w:r w:rsidR="009606ED" w:rsidRPr="0021481A">
        <w:rPr>
          <w:lang w:val="fr-FR"/>
        </w:rPr>
        <w:t xml:space="preserve"> et [AG] </w:t>
      </w:r>
      <w:r w:rsidR="009606ED" w:rsidRPr="0021481A">
        <w:rPr>
          <w:rStyle w:val="Incipit"/>
          <w:lang w:val="fr-FR"/>
        </w:rPr>
        <w:t>Agnus dei</w:t>
      </w:r>
      <w:r w:rsidR="001139DA" w:rsidRPr="0021481A">
        <w:rPr>
          <w:lang w:val="fr-FR"/>
        </w:rPr>
        <w:t xml:space="preserve"> dicitur ut supra. </w:t>
      </w:r>
      <w:r w:rsidR="001139DA" w:rsidRPr="0021481A">
        <w:rPr>
          <w:lang w:val="it-IT"/>
        </w:rPr>
        <w:t xml:space="preserve">CO </w:t>
      </w:r>
      <w:r w:rsidR="001139DA" w:rsidRPr="0021481A">
        <w:rPr>
          <w:rStyle w:val="Incipit"/>
          <w:lang w:val="it-IT"/>
        </w:rPr>
        <w:t>Fili quid fecisti</w:t>
      </w:r>
      <w:r w:rsidR="001139DA" w:rsidRPr="0021481A">
        <w:rPr>
          <w:lang w:val="it-IT"/>
        </w:rPr>
        <w:t xml:space="preserve">. [IM] </w:t>
      </w:r>
      <w:r w:rsidR="001139DA" w:rsidRPr="0021481A">
        <w:rPr>
          <w:rStyle w:val="Incipit"/>
          <w:lang w:val="it-IT"/>
        </w:rPr>
        <w:t>Ite missa est</w:t>
      </w:r>
      <w:r w:rsidR="001139DA" w:rsidRPr="0021481A">
        <w:rPr>
          <w:lang w:val="it-IT"/>
        </w:rPr>
        <w:t>.</w:t>
      </w:r>
    </w:p>
    <w:p w:rsidR="001139DA" w:rsidRPr="0021481A" w:rsidRDefault="001139DA" w:rsidP="004275F3">
      <w:pPr>
        <w:rPr>
          <w:lang w:val="fr-FR"/>
        </w:rPr>
      </w:pPr>
      <w:r w:rsidRPr="0021481A">
        <w:rPr>
          <w:rStyle w:val="Time1"/>
          <w:lang w:val="it-IT"/>
        </w:rPr>
        <w:t>In secunda vespera</w:t>
      </w:r>
      <w:r w:rsidRPr="0021481A">
        <w:rPr>
          <w:lang w:val="it-IT"/>
        </w:rPr>
        <w:t xml:space="preserve"> AN </w:t>
      </w:r>
      <w:r w:rsidRPr="0021481A">
        <w:rPr>
          <w:rStyle w:val="Incipit"/>
          <w:lang w:val="it-IT"/>
        </w:rPr>
        <w:t>Tecum (61va) principium</w:t>
      </w:r>
      <w:r w:rsidRPr="0021481A">
        <w:rPr>
          <w:lang w:val="it-IT"/>
        </w:rPr>
        <w:t xml:space="preserve">. </w:t>
      </w:r>
      <w:r w:rsidRPr="0021481A">
        <w:rPr>
          <w:lang w:val="fr-FR"/>
        </w:rPr>
        <w:t xml:space="preserve">PS </w:t>
      </w:r>
      <w:r w:rsidRPr="0021481A">
        <w:rPr>
          <w:rStyle w:val="Incipit"/>
          <w:lang w:val="fr-FR"/>
        </w:rPr>
        <w:t>Dixit dominus</w:t>
      </w:r>
      <w:r w:rsidRPr="0021481A">
        <w:rPr>
          <w:lang w:val="fr-FR"/>
        </w:rPr>
        <w:t xml:space="preserve"> cum ceteris. CP </w:t>
      </w:r>
      <w:r w:rsidRPr="0021481A">
        <w:rPr>
          <w:rStyle w:val="Incipit"/>
          <w:lang w:val="fr-FR"/>
        </w:rPr>
        <w:t>Obsecro vos</w:t>
      </w:r>
      <w:r w:rsidRPr="0021481A">
        <w:rPr>
          <w:lang w:val="fr-FR"/>
        </w:rPr>
        <w:t xml:space="preserve">. HY </w:t>
      </w:r>
      <w:r w:rsidRPr="0021481A">
        <w:rPr>
          <w:rStyle w:val="Incipit"/>
          <w:lang w:val="fr-FR"/>
        </w:rPr>
        <w:t>Hostis Herodes</w:t>
      </w:r>
      <w:r w:rsidRPr="0021481A">
        <w:rPr>
          <w:lang w:val="fr-FR"/>
        </w:rPr>
        <w:t xml:space="preserve">. VS </w:t>
      </w:r>
      <w:r w:rsidRPr="0021481A">
        <w:rPr>
          <w:rStyle w:val="Incipit"/>
          <w:lang w:val="fr-FR"/>
        </w:rPr>
        <w:t>Reges Tharsis</w:t>
      </w:r>
      <w:r w:rsidRPr="0021481A">
        <w:rPr>
          <w:lang w:val="fr-FR"/>
        </w:rPr>
        <w:t xml:space="preserve">. AM </w:t>
      </w:r>
      <w:r w:rsidR="008561AE" w:rsidRPr="0021481A">
        <w:rPr>
          <w:rStyle w:val="Incipit"/>
          <w:lang w:val="fr-FR"/>
        </w:rPr>
        <w:t>Qui</w:t>
      </w:r>
      <w:r w:rsidRPr="0021481A">
        <w:rPr>
          <w:rStyle w:val="Incipit"/>
          <w:lang w:val="fr-FR"/>
        </w:rPr>
        <w:t>d est quod me</w:t>
      </w:r>
      <w:r w:rsidRPr="0021481A">
        <w:rPr>
          <w:lang w:val="fr-FR"/>
        </w:rPr>
        <w:t xml:space="preserve">. OR </w:t>
      </w:r>
      <w:r w:rsidRPr="0021481A">
        <w:rPr>
          <w:rStyle w:val="Incipit"/>
          <w:lang w:val="fr-FR"/>
        </w:rPr>
        <w:t>Vota quaesumus domine</w:t>
      </w:r>
      <w:r w:rsidRPr="0021481A">
        <w:rPr>
          <w:lang w:val="fr-FR"/>
        </w:rPr>
        <w:t>. Deinde antiphona et oratio de epiphania. Suffragia ut supra.</w:t>
      </w:r>
    </w:p>
    <w:p w:rsidR="001139DA" w:rsidRPr="0021481A" w:rsidRDefault="001139DA" w:rsidP="004275F3">
      <w:pPr>
        <w:pStyle w:val="Titolo1"/>
        <w:rPr>
          <w:lang w:val="fr-FR"/>
        </w:rPr>
      </w:pPr>
      <w:r w:rsidRPr="0021481A">
        <w:rPr>
          <w:lang w:val="fr-FR"/>
        </w:rPr>
        <w:t>IN OCTAVA EPIPHANIAE</w:t>
      </w:r>
    </w:p>
    <w:p w:rsidR="001139DA" w:rsidRPr="0021481A" w:rsidRDefault="001139DA" w:rsidP="004275F3">
      <w:pPr>
        <w:rPr>
          <w:lang w:val="pt-PT"/>
        </w:rPr>
      </w:pPr>
      <w:r w:rsidRPr="0021481A">
        <w:rPr>
          <w:rStyle w:val="Time1"/>
          <w:lang w:val="fr-FR"/>
        </w:rPr>
        <w:t>Ad vesperas</w:t>
      </w:r>
      <w:r w:rsidRPr="0021481A">
        <w:rPr>
          <w:lang w:val="fr-FR"/>
        </w:rPr>
        <w:t xml:space="preserve"> super psalmos AN </w:t>
      </w:r>
      <w:r w:rsidRPr="0021481A">
        <w:rPr>
          <w:rStyle w:val="Incipit"/>
          <w:lang w:val="fr-FR"/>
        </w:rPr>
        <w:t>O admirabile</w:t>
      </w:r>
      <w:r w:rsidRPr="0021481A">
        <w:rPr>
          <w:lang w:val="fr-FR"/>
        </w:rPr>
        <w:t xml:space="preserve">. PS </w:t>
      </w:r>
      <w:r w:rsidRPr="0021481A">
        <w:rPr>
          <w:rStyle w:val="Incipit"/>
          <w:lang w:val="fr-FR"/>
        </w:rPr>
        <w:t>Dixit dominus</w:t>
      </w:r>
      <w:r w:rsidR="00BA4CC0" w:rsidRPr="0021481A">
        <w:rPr>
          <w:lang w:val="fr-FR"/>
        </w:rPr>
        <w:t xml:space="preserve">. AN </w:t>
      </w:r>
      <w:r w:rsidR="00BA4CC0" w:rsidRPr="0021481A">
        <w:rPr>
          <w:rStyle w:val="Incipit"/>
          <w:lang w:val="fr-FR"/>
        </w:rPr>
        <w:t>Q</w:t>
      </w:r>
      <w:r w:rsidRPr="0021481A">
        <w:rPr>
          <w:rStyle w:val="Incipit"/>
          <w:lang w:val="fr-FR"/>
        </w:rPr>
        <w:t>uando natus</w:t>
      </w:r>
      <w:r w:rsidRPr="0021481A">
        <w:rPr>
          <w:lang w:val="fr-FR"/>
        </w:rPr>
        <w:t xml:space="preserve">. </w:t>
      </w:r>
      <w:r w:rsidRPr="0021481A">
        <w:rPr>
          <w:lang w:val="pt-PT"/>
        </w:rPr>
        <w:t xml:space="preserve">PS </w:t>
      </w:r>
      <w:r w:rsidRPr="0021481A">
        <w:rPr>
          <w:rStyle w:val="Incipit"/>
          <w:lang w:val="pt-PT"/>
        </w:rPr>
        <w:t>Confitebor tibi domine</w:t>
      </w:r>
      <w:r w:rsidRPr="0021481A">
        <w:rPr>
          <w:lang w:val="pt-PT"/>
        </w:rPr>
        <w:t xml:space="preserve">. AN </w:t>
      </w:r>
      <w:r w:rsidRPr="0021481A">
        <w:rPr>
          <w:rStyle w:val="Incipit"/>
          <w:lang w:val="pt-PT"/>
        </w:rPr>
        <w:t>Rubum quem viderat</w:t>
      </w:r>
      <w:r w:rsidRPr="0021481A">
        <w:rPr>
          <w:lang w:val="pt-PT"/>
        </w:rPr>
        <w:t xml:space="preserve">. PS </w:t>
      </w:r>
      <w:r w:rsidRPr="0021481A">
        <w:rPr>
          <w:rStyle w:val="Incipit"/>
          <w:lang w:val="pt-PT"/>
        </w:rPr>
        <w:t>Beatus vir</w:t>
      </w:r>
      <w:r w:rsidRPr="0021481A">
        <w:rPr>
          <w:lang w:val="pt-PT"/>
        </w:rPr>
        <w:t xml:space="preserve">. AN </w:t>
      </w:r>
      <w:r w:rsidRPr="0021481A">
        <w:rPr>
          <w:rStyle w:val="Incipit"/>
          <w:lang w:val="pt-PT"/>
        </w:rPr>
        <w:t>Germinavit radix</w:t>
      </w:r>
      <w:r w:rsidR="00497CF0" w:rsidRPr="0021481A">
        <w:rPr>
          <w:rStyle w:val="Incipit"/>
          <w:lang w:val="pt-PT"/>
        </w:rPr>
        <w:t xml:space="preserve"> Iesse</w:t>
      </w:r>
      <w:r w:rsidRPr="0021481A">
        <w:rPr>
          <w:lang w:val="pt-PT"/>
        </w:rPr>
        <w:t xml:space="preserve">. PS </w:t>
      </w:r>
      <w:r w:rsidRPr="0021481A">
        <w:rPr>
          <w:rStyle w:val="Incipit"/>
          <w:lang w:val="pt-PT"/>
        </w:rPr>
        <w:t>De profundis</w:t>
      </w:r>
      <w:r w:rsidRPr="0021481A">
        <w:rPr>
          <w:lang w:val="pt-PT"/>
        </w:rPr>
        <w:t xml:space="preserve">. AN </w:t>
      </w:r>
      <w:r w:rsidRPr="0021481A">
        <w:rPr>
          <w:rStyle w:val="Incipit"/>
          <w:lang w:val="pt-PT"/>
        </w:rPr>
        <w:t>Ecce Maria</w:t>
      </w:r>
      <w:r w:rsidRPr="0021481A">
        <w:rPr>
          <w:lang w:val="pt-PT"/>
        </w:rPr>
        <w:t xml:space="preserve">. PS </w:t>
      </w:r>
      <w:r w:rsidRPr="0021481A">
        <w:rPr>
          <w:rStyle w:val="Incipit"/>
          <w:lang w:val="pt-PT"/>
        </w:rPr>
        <w:t>Memento domine</w:t>
      </w:r>
      <w:r w:rsidR="00365B14" w:rsidRPr="0021481A">
        <w:rPr>
          <w:lang w:val="pt-PT"/>
        </w:rPr>
        <w:t>.</w:t>
      </w:r>
      <w:r w:rsidRPr="0021481A">
        <w:rPr>
          <w:lang w:val="pt-PT"/>
        </w:rPr>
        <w:t xml:space="preserve"> (61vb)</w:t>
      </w:r>
      <w:r w:rsidR="00365B14" w:rsidRPr="0021481A">
        <w:rPr>
          <w:lang w:val="pt-PT"/>
        </w:rPr>
        <w:t xml:space="preserve"> Ante capitulum pro hymno cantabitur SE </w:t>
      </w:r>
      <w:r w:rsidR="00365B14" w:rsidRPr="0021481A">
        <w:rPr>
          <w:rStyle w:val="Incipit"/>
          <w:lang w:val="pt-PT"/>
        </w:rPr>
        <w:t>Laetabundus</w:t>
      </w:r>
      <w:r w:rsidR="00365B14" w:rsidRPr="0021481A">
        <w:rPr>
          <w:lang w:val="pt-PT"/>
        </w:rPr>
        <w:t xml:space="preserve">. Et finales perficiant tres </w:t>
      </w:r>
      <w:r w:rsidR="00365B14" w:rsidRPr="0021481A">
        <w:rPr>
          <w:rStyle w:val="Funktion"/>
          <w:lang w:val="pt-PT"/>
        </w:rPr>
        <w:t>pueri</w:t>
      </w:r>
      <w:r w:rsidR="00365B14" w:rsidRPr="0021481A">
        <w:rPr>
          <w:lang w:val="pt-PT"/>
        </w:rPr>
        <w:t xml:space="preserve">. CP </w:t>
      </w:r>
      <w:r w:rsidR="00365B14" w:rsidRPr="0021481A">
        <w:rPr>
          <w:rStyle w:val="Incipit"/>
          <w:lang w:val="pt-PT"/>
        </w:rPr>
        <w:t>Exultet desertum</w:t>
      </w:r>
      <w:r w:rsidR="00365B14" w:rsidRPr="0021481A">
        <w:rPr>
          <w:lang w:val="pt-PT"/>
        </w:rPr>
        <w:t xml:space="preserve">. AM </w:t>
      </w:r>
      <w:r w:rsidR="00365B14" w:rsidRPr="0021481A">
        <w:rPr>
          <w:rStyle w:val="Incipit"/>
          <w:lang w:val="pt-PT"/>
        </w:rPr>
        <w:t>Fontes aquarum</w:t>
      </w:r>
      <w:r w:rsidR="00365B14" w:rsidRPr="0021481A">
        <w:rPr>
          <w:lang w:val="pt-PT"/>
        </w:rPr>
        <w:t xml:space="preserve">. OR </w:t>
      </w:r>
      <w:r w:rsidR="00365B14" w:rsidRPr="0021481A">
        <w:rPr>
          <w:rStyle w:val="Incipit"/>
          <w:lang w:val="pt-PT"/>
        </w:rPr>
        <w:t>Deus cuius unigenitus</w:t>
      </w:r>
      <w:r w:rsidR="00365B14" w:rsidRPr="0021481A">
        <w:rPr>
          <w:lang w:val="pt-PT"/>
        </w:rPr>
        <w:t>. Suffragia ut supra.</w:t>
      </w:r>
    </w:p>
    <w:p w:rsidR="00365B14" w:rsidRPr="0021481A" w:rsidRDefault="00365B14" w:rsidP="004275F3">
      <w:pPr>
        <w:rPr>
          <w:lang w:val="pt-PT"/>
        </w:rPr>
      </w:pPr>
      <w:r w:rsidRPr="0021481A">
        <w:rPr>
          <w:rStyle w:val="Time1"/>
          <w:lang w:val="pt-PT"/>
        </w:rPr>
        <w:t>Completorium</w:t>
      </w:r>
      <w:r w:rsidRPr="0021481A">
        <w:rPr>
          <w:lang w:val="pt-PT"/>
        </w:rPr>
        <w:t xml:space="preserve"> ut in sancta nocte. Et ad quemlibet versum [ND] </w:t>
      </w:r>
      <w:r w:rsidRPr="0021481A">
        <w:rPr>
          <w:rStyle w:val="Incipit"/>
          <w:lang w:val="pt-PT"/>
        </w:rPr>
        <w:t>Nunc dimittis</w:t>
      </w:r>
      <w:r w:rsidRPr="0021481A">
        <w:rPr>
          <w:lang w:val="pt-PT"/>
        </w:rPr>
        <w:t xml:space="preserve"> cantabitur [TP] </w:t>
      </w:r>
      <w:r w:rsidR="00552EC4" w:rsidRPr="0021481A">
        <w:rPr>
          <w:rStyle w:val="Incipit"/>
          <w:lang w:val="pt-PT"/>
        </w:rPr>
        <w:t>Magnum n</w:t>
      </w:r>
      <w:r w:rsidRPr="0021481A">
        <w:rPr>
          <w:rStyle w:val="Incipit"/>
          <w:lang w:val="pt-PT"/>
        </w:rPr>
        <w:t>omen domini</w:t>
      </w:r>
      <w:r w:rsidRPr="0021481A">
        <w:rPr>
          <w:lang w:val="pt-PT"/>
        </w:rPr>
        <w:t>.</w:t>
      </w:r>
    </w:p>
    <w:p w:rsidR="00365B14" w:rsidRPr="0021481A" w:rsidRDefault="00365B14" w:rsidP="004275F3">
      <w:pPr>
        <w:rPr>
          <w:lang w:val="it-IT"/>
        </w:rPr>
      </w:pPr>
      <w:r w:rsidRPr="0021481A">
        <w:rPr>
          <w:rStyle w:val="Time1"/>
          <w:lang w:val="en-US"/>
        </w:rPr>
        <w:t>Ad matutinam</w:t>
      </w:r>
      <w:r w:rsidRPr="0021481A">
        <w:rPr>
          <w:lang w:val="en-US"/>
        </w:rPr>
        <w:t xml:space="preserve"> INV </w:t>
      </w:r>
      <w:r w:rsidRPr="0021481A">
        <w:rPr>
          <w:rStyle w:val="Incipit"/>
          <w:lang w:val="en-US"/>
        </w:rPr>
        <w:t>Christus apparuit</w:t>
      </w:r>
      <w:r w:rsidRPr="0021481A">
        <w:rPr>
          <w:lang w:val="en-US"/>
        </w:rPr>
        <w:t xml:space="preserve">. </w:t>
      </w:r>
      <w:r w:rsidRPr="0021481A">
        <w:rPr>
          <w:lang w:val="it-IT"/>
        </w:rPr>
        <w:t xml:space="preserve">[PS] </w:t>
      </w:r>
      <w:r w:rsidRPr="0021481A">
        <w:rPr>
          <w:rStyle w:val="Incipit"/>
          <w:lang w:val="it-IT"/>
        </w:rPr>
        <w:t>Venite</w:t>
      </w:r>
      <w:r w:rsidRPr="0021481A">
        <w:rPr>
          <w:lang w:val="it-IT"/>
        </w:rPr>
        <w:t>.</w:t>
      </w:r>
    </w:p>
    <w:p w:rsidR="00365B14" w:rsidRPr="0021481A" w:rsidRDefault="00365B14" w:rsidP="004275F3">
      <w:pPr>
        <w:rPr>
          <w:lang w:val="it-IT"/>
        </w:rPr>
      </w:pPr>
      <w:r w:rsidRPr="0021481A">
        <w:rPr>
          <w:rStyle w:val="Time2"/>
          <w:lang w:val="it-IT"/>
        </w:rPr>
        <w:t>In primo nocturno</w:t>
      </w:r>
      <w:r w:rsidRPr="0021481A">
        <w:rPr>
          <w:lang w:val="it-IT"/>
        </w:rPr>
        <w:t xml:space="preserve"> ut supra. VS </w:t>
      </w:r>
      <w:r w:rsidRPr="0021481A">
        <w:rPr>
          <w:rStyle w:val="Incipit"/>
          <w:lang w:val="it-IT"/>
        </w:rPr>
        <w:t>Reges Tharsis</w:t>
      </w:r>
      <w:r w:rsidRPr="0021481A">
        <w:rPr>
          <w:lang w:val="it-IT"/>
        </w:rPr>
        <w:t xml:space="preserve">. Legitur LS </w:t>
      </w:r>
      <w:r w:rsidRPr="0021481A">
        <w:rPr>
          <w:rStyle w:val="Incipit"/>
          <w:lang w:val="it-IT"/>
        </w:rPr>
        <w:t>Hodiernam festivitatem</w:t>
      </w:r>
      <w:r w:rsidRPr="0021481A">
        <w:rPr>
          <w:lang w:val="it-IT"/>
        </w:rPr>
        <w:t xml:space="preserve"> cum historia [RP] </w:t>
      </w:r>
      <w:r w:rsidRPr="0021481A">
        <w:rPr>
          <w:rStyle w:val="Incipit"/>
          <w:lang w:val="it-IT"/>
        </w:rPr>
        <w:t>Hodie (62ra) in Iordane</w:t>
      </w:r>
      <w:r w:rsidRPr="0021481A">
        <w:rPr>
          <w:lang w:val="it-IT"/>
        </w:rPr>
        <w:t xml:space="preserve">. RP </w:t>
      </w:r>
      <w:r w:rsidRPr="0021481A">
        <w:rPr>
          <w:rStyle w:val="Incipit"/>
          <w:lang w:val="it-IT"/>
        </w:rPr>
        <w:t>Omnes de Saba</w:t>
      </w:r>
      <w:r w:rsidRPr="0021481A">
        <w:rPr>
          <w:lang w:val="it-IT"/>
        </w:rPr>
        <w:t xml:space="preserve">. RP </w:t>
      </w:r>
      <w:r w:rsidRPr="0021481A">
        <w:rPr>
          <w:rStyle w:val="Incipit"/>
          <w:lang w:val="it-IT"/>
        </w:rPr>
        <w:t>Stellam quam viderant</w:t>
      </w:r>
      <w:r w:rsidRPr="0021481A">
        <w:rPr>
          <w:lang w:val="it-IT"/>
        </w:rPr>
        <w:t>.</w:t>
      </w:r>
    </w:p>
    <w:p w:rsidR="00365B14" w:rsidRPr="0021481A" w:rsidRDefault="00925D70" w:rsidP="004275F3">
      <w:pPr>
        <w:rPr>
          <w:lang w:val="it-IT"/>
        </w:rPr>
      </w:pPr>
      <w:r w:rsidRPr="0021481A">
        <w:rPr>
          <w:rStyle w:val="Time2"/>
          <w:lang w:val="it-IT"/>
        </w:rPr>
        <w:t>In secundo nocturno</w:t>
      </w:r>
      <w:r w:rsidR="00262623" w:rsidRPr="0021481A">
        <w:rPr>
          <w:lang w:val="it-IT"/>
        </w:rPr>
        <w:t xml:space="preserve"> </w:t>
      </w:r>
      <w:r w:rsidR="00AC5405" w:rsidRPr="0021481A">
        <w:rPr>
          <w:lang w:val="it-IT"/>
        </w:rPr>
        <w:t xml:space="preserve">ut supra. RP </w:t>
      </w:r>
      <w:r w:rsidR="00AC5405" w:rsidRPr="0021481A">
        <w:rPr>
          <w:rStyle w:val="Incipit"/>
          <w:lang w:val="it-IT"/>
        </w:rPr>
        <w:t>Interrogabat magos</w:t>
      </w:r>
      <w:r w:rsidR="00262623" w:rsidRPr="0021481A">
        <w:rPr>
          <w:lang w:val="it-IT"/>
        </w:rPr>
        <w:t xml:space="preserve">. RP </w:t>
      </w:r>
      <w:r w:rsidR="00262623" w:rsidRPr="0021481A">
        <w:rPr>
          <w:rStyle w:val="Incipit"/>
          <w:lang w:val="it-IT"/>
        </w:rPr>
        <w:t>Illuminare</w:t>
      </w:r>
      <w:r w:rsidR="00262623" w:rsidRPr="0021481A">
        <w:rPr>
          <w:lang w:val="it-IT"/>
        </w:rPr>
        <w:t xml:space="preserve">. RP </w:t>
      </w:r>
      <w:r w:rsidR="00262623" w:rsidRPr="0021481A">
        <w:rPr>
          <w:rStyle w:val="Incipit"/>
          <w:lang w:val="it-IT"/>
        </w:rPr>
        <w:t>Magi veniunt</w:t>
      </w:r>
      <w:r w:rsidR="00262623" w:rsidRPr="0021481A">
        <w:rPr>
          <w:lang w:val="it-IT"/>
        </w:rPr>
        <w:t>.</w:t>
      </w:r>
    </w:p>
    <w:p w:rsidR="00262623" w:rsidRPr="0021481A" w:rsidRDefault="00262623" w:rsidP="004275F3">
      <w:pPr>
        <w:rPr>
          <w:lang w:val="fr-FR"/>
        </w:rPr>
      </w:pPr>
      <w:r w:rsidRPr="0021481A">
        <w:rPr>
          <w:rStyle w:val="Time2"/>
          <w:lang w:val="it-IT"/>
        </w:rPr>
        <w:lastRenderedPageBreak/>
        <w:t>In tertio nocturno</w:t>
      </w:r>
      <w:r w:rsidRPr="0021481A">
        <w:rPr>
          <w:lang w:val="it-IT"/>
        </w:rPr>
        <w:t xml:space="preserve"> ut supra. </w:t>
      </w:r>
      <w:r w:rsidRPr="0021481A">
        <w:rPr>
          <w:lang w:val="fr-FR"/>
        </w:rPr>
        <w:t xml:space="preserve">VS </w:t>
      </w:r>
      <w:r w:rsidRPr="0021481A">
        <w:rPr>
          <w:rStyle w:val="Incipit"/>
          <w:lang w:val="fr-FR"/>
        </w:rPr>
        <w:t>Venient ad te</w:t>
      </w:r>
      <w:r w:rsidRPr="0021481A">
        <w:rPr>
          <w:lang w:val="fr-FR"/>
        </w:rPr>
        <w:t xml:space="preserve">. Legitur EV </w:t>
      </w:r>
      <w:r w:rsidRPr="0021481A">
        <w:rPr>
          <w:rStyle w:val="Incipit"/>
          <w:lang w:val="fr-FR"/>
        </w:rPr>
        <w:t>Venit Iesus a Galilea</w:t>
      </w:r>
      <w:r w:rsidRPr="0021481A">
        <w:rPr>
          <w:lang w:val="fr-FR"/>
        </w:rPr>
        <w:t xml:space="preserve">. RP </w:t>
      </w:r>
      <w:r w:rsidRPr="0021481A">
        <w:rPr>
          <w:rStyle w:val="Incipit"/>
          <w:lang w:val="fr-FR"/>
        </w:rPr>
        <w:t>Tria sunt munera</w:t>
      </w:r>
      <w:r w:rsidRPr="0021481A">
        <w:rPr>
          <w:lang w:val="fr-FR"/>
        </w:rPr>
        <w:t xml:space="preserve">. RP </w:t>
      </w:r>
      <w:r w:rsidRPr="0021481A">
        <w:rPr>
          <w:rStyle w:val="Incipit"/>
          <w:lang w:val="fr-FR"/>
        </w:rPr>
        <w:t>Hic est dies</w:t>
      </w:r>
      <w:r w:rsidRPr="0021481A">
        <w:rPr>
          <w:lang w:val="fr-FR"/>
        </w:rPr>
        <w:t xml:space="preserve">. RP </w:t>
      </w:r>
      <w:r w:rsidRPr="0021481A">
        <w:rPr>
          <w:rStyle w:val="Incipit"/>
          <w:lang w:val="fr-FR"/>
        </w:rPr>
        <w:t>In columbae specie</w:t>
      </w:r>
      <w:r w:rsidRPr="0021481A">
        <w:rPr>
          <w:lang w:val="fr-FR"/>
        </w:rPr>
        <w:t xml:space="preserve">. [TD] </w:t>
      </w:r>
      <w:r w:rsidRPr="0021481A">
        <w:rPr>
          <w:rStyle w:val="Incipit"/>
          <w:lang w:val="fr-FR"/>
        </w:rPr>
        <w:t>Te deum laudamus</w:t>
      </w:r>
      <w:r w:rsidRPr="0021481A">
        <w:rPr>
          <w:lang w:val="fr-FR"/>
        </w:rPr>
        <w:t>.</w:t>
      </w:r>
    </w:p>
    <w:p w:rsidR="00262623" w:rsidRPr="0021481A" w:rsidRDefault="00262623" w:rsidP="004275F3">
      <w:pPr>
        <w:rPr>
          <w:lang w:val="pt-PT"/>
        </w:rPr>
      </w:pPr>
      <w:r w:rsidRPr="0021481A">
        <w:rPr>
          <w:rStyle w:val="Time1"/>
          <w:lang w:val="fr-FR"/>
        </w:rPr>
        <w:t>Ad laudes</w:t>
      </w:r>
      <w:r w:rsidRPr="0021481A">
        <w:rPr>
          <w:lang w:val="fr-FR"/>
        </w:rPr>
        <w:t xml:space="preserve"> AN </w:t>
      </w:r>
      <w:r w:rsidRPr="0021481A">
        <w:rPr>
          <w:rStyle w:val="Incipit"/>
          <w:lang w:val="fr-FR"/>
        </w:rPr>
        <w:t>Veterem hominem</w:t>
      </w:r>
      <w:r w:rsidRPr="0021481A">
        <w:rPr>
          <w:lang w:val="fr-FR"/>
        </w:rPr>
        <w:t xml:space="preserve">. AN </w:t>
      </w:r>
      <w:r w:rsidRPr="0021481A">
        <w:rPr>
          <w:rStyle w:val="Incipit"/>
          <w:lang w:val="fr-FR"/>
        </w:rPr>
        <w:t>Te qui in spiritu</w:t>
      </w:r>
      <w:r w:rsidRPr="0021481A">
        <w:rPr>
          <w:lang w:val="fr-FR"/>
        </w:rPr>
        <w:t xml:space="preserve">. AN </w:t>
      </w:r>
      <w:r w:rsidRPr="0021481A">
        <w:rPr>
          <w:rStyle w:val="Incipit"/>
          <w:lang w:val="fr-FR"/>
        </w:rPr>
        <w:t>Baptista</w:t>
      </w:r>
      <w:r w:rsidRPr="0021481A">
        <w:rPr>
          <w:lang w:val="fr-FR"/>
        </w:rPr>
        <w:t xml:space="preserve">. </w:t>
      </w:r>
      <w:r w:rsidRPr="0021481A">
        <w:rPr>
          <w:lang w:val="pt-PT"/>
        </w:rPr>
        <w:t xml:space="preserve">AN </w:t>
      </w:r>
      <w:r w:rsidRPr="0021481A">
        <w:rPr>
          <w:rStyle w:val="Incipit"/>
          <w:lang w:val="pt-PT"/>
        </w:rPr>
        <w:t>Caput draconis</w:t>
      </w:r>
      <w:r w:rsidRPr="0021481A">
        <w:rPr>
          <w:lang w:val="pt-PT"/>
        </w:rPr>
        <w:t xml:space="preserve">. AN </w:t>
      </w:r>
      <w:r w:rsidRPr="0021481A">
        <w:rPr>
          <w:rStyle w:val="Incipit"/>
          <w:lang w:val="pt-PT"/>
        </w:rPr>
        <w:t>Magnum mysterium</w:t>
      </w:r>
      <w:r w:rsidRPr="0021481A">
        <w:rPr>
          <w:lang w:val="pt-PT"/>
        </w:rPr>
        <w:t xml:space="preserve">. CP </w:t>
      </w:r>
      <w:r w:rsidRPr="0021481A">
        <w:rPr>
          <w:rStyle w:val="Incipit"/>
          <w:lang w:val="pt-PT"/>
        </w:rPr>
        <w:t>(62rb) Domine deus meus</w:t>
      </w:r>
      <w:r w:rsidRPr="0021481A">
        <w:rPr>
          <w:lang w:val="pt-PT"/>
        </w:rPr>
        <w:t xml:space="preserve">. VS </w:t>
      </w:r>
      <w:r w:rsidRPr="0021481A">
        <w:rPr>
          <w:rStyle w:val="Incipit"/>
          <w:lang w:val="pt-PT"/>
        </w:rPr>
        <w:t>Tria sunt munera</w:t>
      </w:r>
      <w:r w:rsidRPr="0021481A">
        <w:rPr>
          <w:lang w:val="pt-PT"/>
        </w:rPr>
        <w:t xml:space="preserve">. AB </w:t>
      </w:r>
      <w:r w:rsidRPr="0021481A">
        <w:rPr>
          <w:rStyle w:val="Incipit"/>
          <w:lang w:val="pt-PT"/>
        </w:rPr>
        <w:t>Praecursor Iohannes</w:t>
      </w:r>
      <w:r w:rsidRPr="0021481A">
        <w:rPr>
          <w:lang w:val="pt-PT"/>
        </w:rPr>
        <w:t xml:space="preserve">. [KY] </w:t>
      </w:r>
      <w:r w:rsidRPr="0021481A">
        <w:rPr>
          <w:rStyle w:val="Incipit"/>
          <w:lang w:val="pt-PT"/>
        </w:rPr>
        <w:t>Kyrie</w:t>
      </w:r>
      <w:r w:rsidRPr="0021481A">
        <w:rPr>
          <w:lang w:val="pt-PT"/>
        </w:rPr>
        <w:t xml:space="preserve"> nec [PN] </w:t>
      </w:r>
      <w:r w:rsidRPr="0021481A">
        <w:rPr>
          <w:rStyle w:val="Incipit"/>
          <w:lang w:val="pt-PT"/>
        </w:rPr>
        <w:t>Pater noster</w:t>
      </w:r>
      <w:r w:rsidRPr="0021481A">
        <w:rPr>
          <w:lang w:val="pt-PT"/>
        </w:rPr>
        <w:t xml:space="preserve"> dicitur. OR </w:t>
      </w:r>
      <w:r w:rsidR="00481BBD" w:rsidRPr="0021481A">
        <w:rPr>
          <w:rStyle w:val="Incipit"/>
          <w:lang w:val="pt-PT"/>
        </w:rPr>
        <w:t>Deus Ä+</w:t>
      </w:r>
      <w:r w:rsidRPr="0021481A">
        <w:rPr>
          <w:rStyle w:val="Incipit"/>
          <w:lang w:val="pt-PT"/>
        </w:rPr>
        <w:t>cuius</w:t>
      </w:r>
      <w:r w:rsidR="00481BBD" w:rsidRPr="0021481A">
        <w:rPr>
          <w:rStyle w:val="Incipit"/>
          <w:lang w:val="pt-PT"/>
        </w:rPr>
        <w:t>+Ä</w:t>
      </w:r>
      <w:r w:rsidRPr="0021481A">
        <w:rPr>
          <w:rStyle w:val="Incipit"/>
          <w:lang w:val="pt-PT"/>
        </w:rPr>
        <w:t xml:space="preserve"> unigenitus</w:t>
      </w:r>
      <w:r w:rsidRPr="0021481A">
        <w:rPr>
          <w:lang w:val="pt-PT"/>
        </w:rPr>
        <w:t>. Deinde antiphona et oratio de nativitate domini. Antiphona et oratio de sancta Maria.</w:t>
      </w:r>
    </w:p>
    <w:p w:rsidR="00262623" w:rsidRPr="0021481A" w:rsidRDefault="00262623" w:rsidP="004275F3">
      <w:pPr>
        <w:rPr>
          <w:lang w:val="it-IT"/>
        </w:rPr>
      </w:pPr>
      <w:r w:rsidRPr="0021481A">
        <w:rPr>
          <w:rStyle w:val="Time1"/>
          <w:lang w:val="pt-PT"/>
        </w:rPr>
        <w:t>Ad primam</w:t>
      </w:r>
      <w:r w:rsidRPr="0021481A">
        <w:rPr>
          <w:lang w:val="pt-PT"/>
        </w:rPr>
        <w:t xml:space="preserve"> AN </w:t>
      </w:r>
      <w:r w:rsidRPr="0021481A">
        <w:rPr>
          <w:rStyle w:val="Incipit"/>
          <w:lang w:val="pt-PT"/>
        </w:rPr>
        <w:t>Veterem hominem</w:t>
      </w:r>
      <w:r w:rsidRPr="0021481A">
        <w:rPr>
          <w:lang w:val="pt-PT"/>
        </w:rPr>
        <w:t xml:space="preserve">. </w:t>
      </w:r>
      <w:r w:rsidRPr="0021481A">
        <w:rPr>
          <w:lang w:val="it-IT"/>
        </w:rPr>
        <w:t>Cetera ut in sancta nocte.</w:t>
      </w:r>
    </w:p>
    <w:p w:rsidR="00262623" w:rsidRPr="0021481A" w:rsidRDefault="00262623" w:rsidP="004275F3">
      <w:pPr>
        <w:rPr>
          <w:lang w:val="it-IT"/>
        </w:rPr>
      </w:pPr>
      <w:r w:rsidRPr="0021481A">
        <w:rPr>
          <w:rStyle w:val="Time1"/>
          <w:lang w:val="it-IT"/>
        </w:rPr>
        <w:t>Ad tertiam</w:t>
      </w:r>
      <w:r w:rsidRPr="0021481A">
        <w:rPr>
          <w:lang w:val="it-IT"/>
        </w:rPr>
        <w:t xml:space="preserve"> AN </w:t>
      </w:r>
      <w:r w:rsidRPr="0021481A">
        <w:rPr>
          <w:rStyle w:val="Incipit"/>
          <w:lang w:val="it-IT"/>
        </w:rPr>
        <w:t>Te qui in specie</w:t>
      </w:r>
      <w:r w:rsidRPr="0021481A">
        <w:rPr>
          <w:lang w:val="it-IT"/>
        </w:rPr>
        <w:t xml:space="preserve">. CP </w:t>
      </w:r>
      <w:r w:rsidRPr="0021481A">
        <w:rPr>
          <w:rStyle w:val="Incipit"/>
          <w:lang w:val="it-IT"/>
        </w:rPr>
        <w:t>Domine deus meus</w:t>
      </w:r>
      <w:r w:rsidRPr="0021481A">
        <w:rPr>
          <w:lang w:val="it-IT"/>
        </w:rPr>
        <w:t xml:space="preserve">. RB </w:t>
      </w:r>
      <w:r w:rsidRPr="0021481A">
        <w:rPr>
          <w:rStyle w:val="Incipit"/>
          <w:lang w:val="it-IT"/>
        </w:rPr>
        <w:t xml:space="preserve">Reges Tharsis et insulae </w:t>
      </w:r>
      <w:r w:rsidR="00552EC4" w:rsidRPr="0021481A">
        <w:rPr>
          <w:rStyle w:val="Incipit"/>
          <w:lang w:val="it-IT"/>
        </w:rPr>
        <w:t xml:space="preserve">munera </w:t>
      </w:r>
      <w:r w:rsidRPr="0021481A">
        <w:rPr>
          <w:rStyle w:val="Incipit"/>
          <w:lang w:val="it-IT"/>
        </w:rPr>
        <w:t>offerunt</w:t>
      </w:r>
      <w:r w:rsidRPr="0021481A">
        <w:rPr>
          <w:lang w:val="it-IT"/>
        </w:rPr>
        <w:t xml:space="preserve">. RV </w:t>
      </w:r>
      <w:r w:rsidRPr="0021481A">
        <w:rPr>
          <w:rStyle w:val="Incipit"/>
          <w:lang w:val="it-IT"/>
        </w:rPr>
        <w:t>Reges Arabum et Saba</w:t>
      </w:r>
      <w:r w:rsidR="00552EC4" w:rsidRPr="0021481A">
        <w:rPr>
          <w:rStyle w:val="Incipit"/>
          <w:lang w:val="it-IT"/>
        </w:rPr>
        <w:t xml:space="preserve"> dona adducent</w:t>
      </w:r>
      <w:r w:rsidR="00C73254" w:rsidRPr="0021481A">
        <w:rPr>
          <w:lang w:val="it-IT"/>
        </w:rPr>
        <w:t>. VS</w:t>
      </w:r>
      <w:r w:rsidRPr="0021481A">
        <w:rPr>
          <w:lang w:val="it-IT"/>
        </w:rPr>
        <w:t xml:space="preserve"> </w:t>
      </w:r>
      <w:r w:rsidRPr="0021481A">
        <w:rPr>
          <w:rStyle w:val="Incipit"/>
          <w:lang w:val="it-IT"/>
        </w:rPr>
        <w:t>Omnes de Saba</w:t>
      </w:r>
      <w:r w:rsidR="00C5296F" w:rsidRPr="0021481A">
        <w:rPr>
          <w:lang w:val="it-IT"/>
        </w:rPr>
        <w:t xml:space="preserve"> minor</w:t>
      </w:r>
      <w:r w:rsidRPr="0021481A">
        <w:rPr>
          <w:lang w:val="it-IT"/>
        </w:rPr>
        <w:t xml:space="preserve">. (62va) OR </w:t>
      </w:r>
      <w:r w:rsidRPr="0021481A">
        <w:rPr>
          <w:rStyle w:val="Incipit"/>
          <w:lang w:val="it-IT"/>
        </w:rPr>
        <w:t>Deus cuius unigenitus</w:t>
      </w:r>
      <w:r w:rsidRPr="0021481A">
        <w:rPr>
          <w:lang w:val="it-IT"/>
        </w:rPr>
        <w:t xml:space="preserve">. </w:t>
      </w:r>
    </w:p>
    <w:p w:rsidR="00262623" w:rsidRPr="0021481A" w:rsidRDefault="00312C39" w:rsidP="004275F3">
      <w:pPr>
        <w:rPr>
          <w:lang w:val="fr-FR"/>
        </w:rPr>
      </w:pPr>
      <w:r w:rsidRPr="0021481A">
        <w:rPr>
          <w:rStyle w:val="Time1"/>
          <w:lang w:val="it-IT"/>
        </w:rPr>
        <w:t>[Ad missam]</w:t>
      </w:r>
      <w:r w:rsidRPr="0021481A">
        <w:rPr>
          <w:lang w:val="it-IT"/>
        </w:rPr>
        <w:t xml:space="preserve"> D</w:t>
      </w:r>
      <w:r w:rsidR="00262623" w:rsidRPr="0021481A">
        <w:rPr>
          <w:lang w:val="it-IT"/>
        </w:rPr>
        <w:t xml:space="preserve">einde </w:t>
      </w:r>
      <w:r w:rsidR="00262623" w:rsidRPr="0021481A">
        <w:rPr>
          <w:rStyle w:val="Funktion"/>
          <w:lang w:val="it-IT"/>
        </w:rPr>
        <w:t>cantor</w:t>
      </w:r>
      <w:r w:rsidR="0074241C" w:rsidRPr="0021481A">
        <w:rPr>
          <w:lang w:val="it-IT"/>
        </w:rPr>
        <w:t xml:space="preserve"> imponat </w:t>
      </w:r>
      <w:r w:rsidR="00262623" w:rsidRPr="0021481A">
        <w:rPr>
          <w:lang w:val="it-IT"/>
        </w:rPr>
        <w:t xml:space="preserve">IN </w:t>
      </w:r>
      <w:r w:rsidR="00262623" w:rsidRPr="0021481A">
        <w:rPr>
          <w:rStyle w:val="Incipit"/>
          <w:lang w:val="it-IT"/>
        </w:rPr>
        <w:t>Ecce advenit</w:t>
      </w:r>
      <w:r w:rsidR="00262623" w:rsidRPr="0021481A">
        <w:rPr>
          <w:lang w:val="it-IT"/>
        </w:rPr>
        <w:t xml:space="preserve">. Sollemne [KY] </w:t>
      </w:r>
      <w:r w:rsidR="00262623" w:rsidRPr="0021481A">
        <w:rPr>
          <w:rStyle w:val="Incipit"/>
          <w:lang w:val="it-IT"/>
        </w:rPr>
        <w:t>Kyrie</w:t>
      </w:r>
      <w:r w:rsidR="00262623" w:rsidRPr="0021481A">
        <w:rPr>
          <w:lang w:val="it-IT"/>
        </w:rPr>
        <w:t xml:space="preserve"> cum [GL] </w:t>
      </w:r>
      <w:r w:rsidR="00262623" w:rsidRPr="0021481A">
        <w:rPr>
          <w:rStyle w:val="Incipit"/>
          <w:lang w:val="it-IT"/>
        </w:rPr>
        <w:t>Gloria in excelsis</w:t>
      </w:r>
      <w:r w:rsidR="00262623" w:rsidRPr="0021481A">
        <w:rPr>
          <w:lang w:val="it-IT"/>
        </w:rPr>
        <w:t xml:space="preserve">. </w:t>
      </w:r>
      <w:r w:rsidR="00262623" w:rsidRPr="0021481A">
        <w:rPr>
          <w:lang w:val="pt-PT"/>
        </w:rPr>
        <w:t xml:space="preserve">ORCL </w:t>
      </w:r>
      <w:r w:rsidR="00262623" w:rsidRPr="0021481A">
        <w:rPr>
          <w:rStyle w:val="Incipit"/>
          <w:lang w:val="pt-PT"/>
        </w:rPr>
        <w:t>Deus cuius unigenitus</w:t>
      </w:r>
      <w:r w:rsidR="00262623" w:rsidRPr="0021481A">
        <w:rPr>
          <w:lang w:val="pt-PT"/>
        </w:rPr>
        <w:t xml:space="preserve">. EP </w:t>
      </w:r>
      <w:r w:rsidR="00262623" w:rsidRPr="0021481A">
        <w:rPr>
          <w:rStyle w:val="Incipit"/>
          <w:lang w:val="pt-PT"/>
        </w:rPr>
        <w:t>Domine deus meus</w:t>
      </w:r>
      <w:r w:rsidR="00262623" w:rsidRPr="0021481A">
        <w:rPr>
          <w:lang w:val="pt-PT"/>
        </w:rPr>
        <w:t xml:space="preserve">. GR </w:t>
      </w:r>
      <w:r w:rsidR="00262623" w:rsidRPr="0021481A">
        <w:rPr>
          <w:rStyle w:val="Incipit"/>
          <w:lang w:val="pt-PT"/>
        </w:rPr>
        <w:t>Omnes de Saba</w:t>
      </w:r>
      <w:r w:rsidR="00C5296F" w:rsidRPr="0021481A">
        <w:rPr>
          <w:rStyle w:val="Incipit"/>
          <w:lang w:val="pt-PT"/>
        </w:rPr>
        <w:t xml:space="preserve"> venient</w:t>
      </w:r>
      <w:r w:rsidR="00262623" w:rsidRPr="0021481A">
        <w:rPr>
          <w:lang w:val="pt-PT"/>
        </w:rPr>
        <w:t>.</w:t>
      </w:r>
      <w:r w:rsidR="004D6B65" w:rsidRPr="0021481A">
        <w:rPr>
          <w:lang w:val="pt-PT"/>
        </w:rPr>
        <w:t xml:space="preserve"> ALV </w:t>
      </w:r>
      <w:r w:rsidR="004D6B65" w:rsidRPr="0021481A">
        <w:rPr>
          <w:rStyle w:val="Incipit"/>
          <w:lang w:val="pt-PT"/>
        </w:rPr>
        <w:t>Vidimus stellam</w:t>
      </w:r>
      <w:r w:rsidR="004D6B65" w:rsidRPr="0021481A">
        <w:rPr>
          <w:lang w:val="pt-PT"/>
        </w:rPr>
        <w:t xml:space="preserve">. SE </w:t>
      </w:r>
      <w:r w:rsidR="004D6B65" w:rsidRPr="0021481A">
        <w:rPr>
          <w:rStyle w:val="Incipit"/>
          <w:lang w:val="pt-PT"/>
        </w:rPr>
        <w:t>Laetabundus</w:t>
      </w:r>
      <w:r w:rsidR="004D6B65" w:rsidRPr="0021481A">
        <w:rPr>
          <w:lang w:val="pt-PT"/>
        </w:rPr>
        <w:t xml:space="preserve">. EV </w:t>
      </w:r>
      <w:r w:rsidR="004D6B65" w:rsidRPr="0021481A">
        <w:rPr>
          <w:rStyle w:val="Incipit"/>
          <w:lang w:val="pt-PT"/>
        </w:rPr>
        <w:t>Venit Iesus a Galilea</w:t>
      </w:r>
      <w:r w:rsidR="004D6B65" w:rsidRPr="0021481A">
        <w:rPr>
          <w:lang w:val="pt-PT"/>
        </w:rPr>
        <w:t xml:space="preserve">, vel aliud [EV] </w:t>
      </w:r>
      <w:r w:rsidR="004D6B65" w:rsidRPr="0021481A">
        <w:rPr>
          <w:rStyle w:val="Incipit"/>
          <w:lang w:val="pt-PT"/>
        </w:rPr>
        <w:t>Factum est autem</w:t>
      </w:r>
      <w:r w:rsidR="004D6B65" w:rsidRPr="0021481A">
        <w:rPr>
          <w:lang w:val="pt-PT"/>
        </w:rPr>
        <w:t xml:space="preserve">. </w:t>
      </w:r>
      <w:r w:rsidR="005F6A0D" w:rsidRPr="0021481A">
        <w:rPr>
          <w:lang w:val="pt-PT"/>
        </w:rPr>
        <w:t xml:space="preserve">[CR] </w:t>
      </w:r>
      <w:r w:rsidR="005F6A0D" w:rsidRPr="0021481A">
        <w:rPr>
          <w:rStyle w:val="Incipit"/>
          <w:lang w:val="pt-PT"/>
        </w:rPr>
        <w:t>Credo in unum</w:t>
      </w:r>
      <w:r w:rsidR="005F6A0D" w:rsidRPr="0021481A">
        <w:rPr>
          <w:lang w:val="pt-PT"/>
        </w:rPr>
        <w:t xml:space="preserve">. </w:t>
      </w:r>
      <w:r w:rsidR="005F6A0D" w:rsidRPr="0021481A">
        <w:rPr>
          <w:lang w:val="fr-FR"/>
        </w:rPr>
        <w:t xml:space="preserve">OF </w:t>
      </w:r>
      <w:r w:rsidR="005F6A0D" w:rsidRPr="0021481A">
        <w:rPr>
          <w:rStyle w:val="Incipit"/>
          <w:lang w:val="fr-FR"/>
        </w:rPr>
        <w:t>Reges Tharsis</w:t>
      </w:r>
      <w:r w:rsidR="005F6A0D" w:rsidRPr="0021481A">
        <w:rPr>
          <w:lang w:val="fr-FR"/>
        </w:rPr>
        <w:t xml:space="preserve">. Praefatio de sancta die dicetur. [SA] </w:t>
      </w:r>
      <w:r w:rsidR="005F6A0D" w:rsidRPr="0021481A">
        <w:rPr>
          <w:rStyle w:val="Incipit"/>
          <w:lang w:val="fr-FR"/>
        </w:rPr>
        <w:t>Sanctus</w:t>
      </w:r>
      <w:r w:rsidR="00C73254" w:rsidRPr="0021481A">
        <w:rPr>
          <w:lang w:val="fr-FR"/>
        </w:rPr>
        <w:t xml:space="preserve"> et [AG] </w:t>
      </w:r>
      <w:r w:rsidR="00C73254" w:rsidRPr="0021481A">
        <w:rPr>
          <w:rStyle w:val="Incipit"/>
          <w:lang w:val="fr-FR"/>
        </w:rPr>
        <w:t>Agnus d</w:t>
      </w:r>
      <w:r w:rsidR="005F6A0D" w:rsidRPr="0021481A">
        <w:rPr>
          <w:rStyle w:val="Incipit"/>
          <w:lang w:val="fr-FR"/>
        </w:rPr>
        <w:t>e</w:t>
      </w:r>
      <w:r w:rsidR="00C73254" w:rsidRPr="0021481A">
        <w:rPr>
          <w:rStyle w:val="Incipit"/>
          <w:lang w:val="fr-FR"/>
        </w:rPr>
        <w:t>i</w:t>
      </w:r>
      <w:r w:rsidR="005F6A0D" w:rsidRPr="0021481A">
        <w:rPr>
          <w:lang w:val="fr-FR"/>
        </w:rPr>
        <w:t xml:space="preserve"> et festive cantetur. (62vb) CO </w:t>
      </w:r>
      <w:r w:rsidR="00E400BA" w:rsidRPr="0021481A">
        <w:rPr>
          <w:rStyle w:val="Incipit"/>
          <w:lang w:val="fr-FR"/>
        </w:rPr>
        <w:t>Vidimus stellam</w:t>
      </w:r>
      <w:r w:rsidR="005F6A0D" w:rsidRPr="0021481A">
        <w:rPr>
          <w:lang w:val="fr-FR"/>
        </w:rPr>
        <w:t xml:space="preserve">. [IM] </w:t>
      </w:r>
      <w:r w:rsidR="005F6A0D" w:rsidRPr="0021481A">
        <w:rPr>
          <w:rStyle w:val="Incipit"/>
          <w:lang w:val="fr-FR"/>
        </w:rPr>
        <w:t>Ite missa est</w:t>
      </w:r>
      <w:r w:rsidR="005F6A0D" w:rsidRPr="0021481A">
        <w:rPr>
          <w:lang w:val="fr-FR"/>
        </w:rPr>
        <w:t>.</w:t>
      </w:r>
    </w:p>
    <w:p w:rsidR="005F6A0D" w:rsidRPr="0021481A" w:rsidRDefault="005F6A0D" w:rsidP="004275F3">
      <w:pPr>
        <w:rPr>
          <w:lang w:val="fr-FR"/>
        </w:rPr>
      </w:pPr>
      <w:r w:rsidRPr="0021481A">
        <w:rPr>
          <w:rStyle w:val="Time1"/>
          <w:lang w:val="fr-FR"/>
        </w:rPr>
        <w:t>Sexta et nona</w:t>
      </w:r>
      <w:r w:rsidR="00312C39" w:rsidRPr="0021481A">
        <w:rPr>
          <w:lang w:val="fr-FR"/>
        </w:rPr>
        <w:t xml:space="preserve"> ut superi</w:t>
      </w:r>
      <w:r w:rsidRPr="0021481A">
        <w:rPr>
          <w:lang w:val="fr-FR"/>
        </w:rPr>
        <w:t>us cum antiphonis in laudibus octavae.</w:t>
      </w:r>
    </w:p>
    <w:p w:rsidR="005F6A0D" w:rsidRPr="0021481A" w:rsidRDefault="005F6A0D" w:rsidP="004275F3">
      <w:pPr>
        <w:rPr>
          <w:lang w:val="pt-PT"/>
        </w:rPr>
      </w:pPr>
      <w:r w:rsidRPr="0021481A">
        <w:rPr>
          <w:rStyle w:val="Time1"/>
          <w:lang w:val="pt-PT"/>
        </w:rPr>
        <w:t>In secunda vespera</w:t>
      </w:r>
      <w:r w:rsidRPr="0021481A">
        <w:rPr>
          <w:lang w:val="pt-PT"/>
        </w:rPr>
        <w:t xml:space="preserve"> AN </w:t>
      </w:r>
      <w:r w:rsidRPr="0021481A">
        <w:rPr>
          <w:rStyle w:val="Incipit"/>
          <w:lang w:val="pt-PT"/>
        </w:rPr>
        <w:t>Tecum principium</w:t>
      </w:r>
      <w:r w:rsidRPr="0021481A">
        <w:rPr>
          <w:lang w:val="pt-PT"/>
        </w:rPr>
        <w:t xml:space="preserve">. PS </w:t>
      </w:r>
      <w:r w:rsidRPr="0021481A">
        <w:rPr>
          <w:rStyle w:val="Incipit"/>
          <w:lang w:val="pt-PT"/>
        </w:rPr>
        <w:t>Dixit dominus</w:t>
      </w:r>
      <w:r w:rsidRPr="0021481A">
        <w:rPr>
          <w:lang w:val="pt-PT"/>
        </w:rPr>
        <w:t xml:space="preserve"> cum ceteris. Pro hymno sequentia cantatur [SE] </w:t>
      </w:r>
      <w:r w:rsidRPr="0021481A">
        <w:rPr>
          <w:rStyle w:val="Incipit"/>
          <w:lang w:val="pt-PT"/>
        </w:rPr>
        <w:t>Laetabundus</w:t>
      </w:r>
      <w:r w:rsidRPr="0021481A">
        <w:rPr>
          <w:lang w:val="pt-PT"/>
        </w:rPr>
        <w:t xml:space="preserve">. Capitulum de ipso die. VS </w:t>
      </w:r>
      <w:r w:rsidRPr="0021481A">
        <w:rPr>
          <w:rStyle w:val="Incipit"/>
          <w:lang w:val="pt-PT"/>
        </w:rPr>
        <w:t>Reges Tharsis</w:t>
      </w:r>
      <w:r w:rsidRPr="0021481A">
        <w:rPr>
          <w:lang w:val="pt-PT"/>
        </w:rPr>
        <w:t xml:space="preserve">. AM </w:t>
      </w:r>
      <w:r w:rsidRPr="0021481A">
        <w:rPr>
          <w:rStyle w:val="Incipit"/>
          <w:lang w:val="pt-PT"/>
        </w:rPr>
        <w:t>Pater de caelis</w:t>
      </w:r>
      <w:r w:rsidRPr="0021481A">
        <w:rPr>
          <w:lang w:val="pt-PT"/>
        </w:rPr>
        <w:t xml:space="preserve">. OR </w:t>
      </w:r>
      <w:r w:rsidRPr="0021481A">
        <w:rPr>
          <w:rStyle w:val="Incipit"/>
          <w:lang w:val="pt-PT"/>
        </w:rPr>
        <w:t>Deus cuius unigenitus</w:t>
      </w:r>
      <w:r w:rsidRPr="0021481A">
        <w:rPr>
          <w:lang w:val="pt-PT"/>
        </w:rPr>
        <w:t xml:space="preserve">. De sancto Felice %D::nihil% in vesperis nihil penitus dicetur. Suffragia ut supra. </w:t>
      </w:r>
    </w:p>
    <w:p w:rsidR="005F6A0D" w:rsidRPr="0021481A" w:rsidRDefault="005F6A0D" w:rsidP="004275F3">
      <w:pPr>
        <w:rPr>
          <w:lang w:val="pt-PT"/>
        </w:rPr>
      </w:pPr>
      <w:r w:rsidRPr="0021481A">
        <w:rPr>
          <w:rStyle w:val="Time1"/>
          <w:lang w:val="pt-PT"/>
        </w:rPr>
        <w:t>Ad completorium</w:t>
      </w:r>
      <w:r w:rsidRPr="0021481A">
        <w:rPr>
          <w:lang w:val="pt-PT"/>
        </w:rPr>
        <w:t xml:space="preserve"> reddimus (63ra) </w:t>
      </w:r>
      <w:r w:rsidR="0037183D" w:rsidRPr="0021481A">
        <w:rPr>
          <w:lang w:val="pt-PT"/>
        </w:rPr>
        <w:t xml:space="preserve">[ad] cottidianum cantum. </w:t>
      </w:r>
      <w:r w:rsidR="0037183D" w:rsidRPr="0021481A">
        <w:rPr>
          <w:lang w:val="es-ES"/>
        </w:rPr>
        <w:t xml:space="preserve">HY </w:t>
      </w:r>
      <w:r w:rsidR="0037183D" w:rsidRPr="0021481A">
        <w:rPr>
          <w:rStyle w:val="Incipit"/>
          <w:lang w:val="es-ES"/>
        </w:rPr>
        <w:t>Te lucis ante terminum</w:t>
      </w:r>
      <w:r w:rsidR="0037183D" w:rsidRPr="0021481A">
        <w:rPr>
          <w:lang w:val="es-ES"/>
        </w:rPr>
        <w:t xml:space="preserve">. CP </w:t>
      </w:r>
      <w:r w:rsidR="0037183D" w:rsidRPr="0021481A">
        <w:rPr>
          <w:rStyle w:val="Incipit"/>
          <w:lang w:val="es-ES"/>
        </w:rPr>
        <w:t>Pacem et veritatem</w:t>
      </w:r>
      <w:r w:rsidR="0037183D" w:rsidRPr="0021481A">
        <w:rPr>
          <w:lang w:val="es-ES"/>
        </w:rPr>
        <w:t xml:space="preserve">. VS </w:t>
      </w:r>
      <w:r w:rsidR="0037183D" w:rsidRPr="0021481A">
        <w:rPr>
          <w:rStyle w:val="Incipit"/>
          <w:lang w:val="es-ES"/>
        </w:rPr>
        <w:t>Cu</w:t>
      </w:r>
      <w:r w:rsidR="000373EF" w:rsidRPr="0021481A">
        <w:rPr>
          <w:rStyle w:val="Incipit"/>
          <w:lang w:val="es-ES"/>
        </w:rPr>
        <w:t>s</w:t>
      </w:r>
      <w:r w:rsidR="0037183D" w:rsidRPr="0021481A">
        <w:rPr>
          <w:rStyle w:val="Incipit"/>
          <w:lang w:val="es-ES"/>
        </w:rPr>
        <w:t>todi nos domine</w:t>
      </w:r>
      <w:r w:rsidR="0037183D" w:rsidRPr="0021481A">
        <w:rPr>
          <w:lang w:val="es-ES"/>
        </w:rPr>
        <w:t xml:space="preserve">. AD </w:t>
      </w:r>
      <w:r w:rsidR="0037183D" w:rsidRPr="0021481A">
        <w:rPr>
          <w:rStyle w:val="Incipit"/>
          <w:lang w:val="es-ES"/>
        </w:rPr>
        <w:t>Salva nos domine</w:t>
      </w:r>
      <w:r w:rsidR="0037183D" w:rsidRPr="0021481A">
        <w:rPr>
          <w:lang w:val="es-ES"/>
        </w:rPr>
        <w:t xml:space="preserve">. [KY] </w:t>
      </w:r>
      <w:r w:rsidR="0037183D" w:rsidRPr="0021481A">
        <w:rPr>
          <w:rStyle w:val="Incipit"/>
          <w:lang w:val="es-ES"/>
        </w:rPr>
        <w:t>Kyrie</w:t>
      </w:r>
      <w:r w:rsidR="0037183D" w:rsidRPr="0021481A">
        <w:rPr>
          <w:lang w:val="es-ES"/>
        </w:rPr>
        <w:t xml:space="preserve"> cum [PN] </w:t>
      </w:r>
      <w:r w:rsidR="000373EF" w:rsidRPr="0021481A">
        <w:rPr>
          <w:rStyle w:val="Incipit"/>
          <w:lang w:val="es-ES"/>
        </w:rPr>
        <w:t>Pater n</w:t>
      </w:r>
      <w:r w:rsidR="0037183D" w:rsidRPr="0021481A">
        <w:rPr>
          <w:rStyle w:val="Incipit"/>
          <w:lang w:val="es-ES"/>
        </w:rPr>
        <w:t>o</w:t>
      </w:r>
      <w:r w:rsidR="000373EF" w:rsidRPr="0021481A">
        <w:rPr>
          <w:rStyle w:val="Incipit"/>
          <w:lang w:val="es-ES"/>
        </w:rPr>
        <w:t>s</w:t>
      </w:r>
      <w:r w:rsidR="0037183D" w:rsidRPr="0021481A">
        <w:rPr>
          <w:rStyle w:val="Incipit"/>
          <w:lang w:val="es-ES"/>
        </w:rPr>
        <w:t>ter</w:t>
      </w:r>
      <w:r w:rsidR="0037183D" w:rsidRPr="0021481A">
        <w:rPr>
          <w:lang w:val="es-ES"/>
        </w:rPr>
        <w:t xml:space="preserve">. [CD] </w:t>
      </w:r>
      <w:r w:rsidR="0037183D" w:rsidRPr="0021481A">
        <w:rPr>
          <w:rStyle w:val="Incipit"/>
          <w:lang w:val="es-ES"/>
        </w:rPr>
        <w:t>Credo in deum</w:t>
      </w:r>
      <w:r w:rsidR="0037183D" w:rsidRPr="0021481A">
        <w:rPr>
          <w:lang w:val="es-ES"/>
        </w:rPr>
        <w:t xml:space="preserve">. </w:t>
      </w:r>
      <w:r w:rsidR="004C5D54" w:rsidRPr="0021481A">
        <w:rPr>
          <w:lang w:val="pt-PT"/>
        </w:rPr>
        <w:t>H</w:t>
      </w:r>
      <w:r w:rsidR="0037183D" w:rsidRPr="0021481A">
        <w:rPr>
          <w:lang w:val="pt-PT"/>
        </w:rPr>
        <w:t>inc prece</w:t>
      </w:r>
      <w:r w:rsidR="003C1F80" w:rsidRPr="0021481A">
        <w:rPr>
          <w:lang w:val="pt-PT"/>
        </w:rPr>
        <w:t>s</w:t>
      </w:r>
      <w:r w:rsidR="0037183D" w:rsidRPr="0021481A">
        <w:rPr>
          <w:lang w:val="pt-PT"/>
        </w:rPr>
        <w:t xml:space="preserve"> dicantur usque ad pasc</w:t>
      </w:r>
      <w:r w:rsidR="00E400BA" w:rsidRPr="0021481A">
        <w:rPr>
          <w:lang w:val="pt-PT"/>
        </w:rPr>
        <w:t>has</w:t>
      </w:r>
      <w:r w:rsidR="003C1F80" w:rsidRPr="0021481A">
        <w:rPr>
          <w:lang w:val="pt-PT"/>
        </w:rPr>
        <w:t xml:space="preserve">. OR </w:t>
      </w:r>
      <w:r w:rsidR="003C1F80" w:rsidRPr="0021481A">
        <w:rPr>
          <w:rStyle w:val="Incipit"/>
          <w:lang w:val="pt-PT"/>
        </w:rPr>
        <w:t>Deus qui diem discernis</w:t>
      </w:r>
      <w:r w:rsidR="003C1F80" w:rsidRPr="0021481A">
        <w:rPr>
          <w:lang w:val="pt-PT"/>
        </w:rPr>
        <w:t>.</w:t>
      </w:r>
    </w:p>
    <w:p w:rsidR="0037183D" w:rsidRPr="0021481A" w:rsidRDefault="0037183D" w:rsidP="004275F3">
      <w:pPr>
        <w:pStyle w:val="Titolo1"/>
        <w:rPr>
          <w:lang w:val="pt-PT"/>
        </w:rPr>
      </w:pPr>
      <w:r w:rsidRPr="0021481A">
        <w:rPr>
          <w:lang w:val="pt-PT"/>
        </w:rPr>
        <w:t>DE SANCTO FELICE</w:t>
      </w:r>
    </w:p>
    <w:p w:rsidR="0037183D" w:rsidRPr="0021481A" w:rsidRDefault="0037183D" w:rsidP="004275F3">
      <w:pPr>
        <w:rPr>
          <w:lang w:val="en-US"/>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[PS] </w:t>
      </w:r>
      <w:r w:rsidRPr="0021481A">
        <w:rPr>
          <w:rStyle w:val="Incipit"/>
          <w:lang w:val="pt-PT"/>
        </w:rPr>
        <w:t>Venite exultemus</w:t>
      </w:r>
      <w:r w:rsidRPr="0021481A">
        <w:rPr>
          <w:lang w:val="pt-PT"/>
        </w:rPr>
        <w:t xml:space="preserve"> cum nocturno. VS </w:t>
      </w:r>
      <w:r w:rsidRPr="0021481A">
        <w:rPr>
          <w:rStyle w:val="Incipit"/>
          <w:lang w:val="pt-PT"/>
        </w:rPr>
        <w:t>Gloria et honore</w:t>
      </w:r>
      <w:r w:rsidRPr="0021481A">
        <w:rPr>
          <w:lang w:val="pt-PT"/>
        </w:rPr>
        <w:t xml:space="preserve">. Legitur vita ipsius [LHI] </w:t>
      </w:r>
      <w:r w:rsidRPr="0021481A">
        <w:rPr>
          <w:rStyle w:val="Incipit"/>
          <w:lang w:val="pt-PT"/>
        </w:rPr>
        <w:t>Factum est autem post completionem</w:t>
      </w:r>
      <w:r w:rsidRPr="0021481A">
        <w:rPr>
          <w:lang w:val="pt-PT"/>
        </w:rPr>
        <w:t xml:space="preserve"> cum his tribus (63rb) responsoriis [RP] </w:t>
      </w:r>
      <w:r w:rsidRPr="0021481A">
        <w:rPr>
          <w:rStyle w:val="Incipit"/>
          <w:lang w:val="pt-PT"/>
        </w:rPr>
        <w:t>Euge serve bone</w:t>
      </w:r>
      <w:r w:rsidRPr="0021481A">
        <w:rPr>
          <w:lang w:val="pt-PT"/>
        </w:rPr>
        <w:t xml:space="preserve">. </w:t>
      </w:r>
      <w:r w:rsidRPr="0021481A">
        <w:rPr>
          <w:lang w:val="en-US"/>
        </w:rPr>
        <w:t xml:space="preserve">RP </w:t>
      </w:r>
      <w:r w:rsidRPr="0021481A">
        <w:rPr>
          <w:rStyle w:val="Incipit"/>
          <w:lang w:val="en-US"/>
        </w:rPr>
        <w:t>Iustus germinabit</w:t>
      </w:r>
      <w:r w:rsidRPr="0021481A">
        <w:rPr>
          <w:lang w:val="en-US"/>
        </w:rPr>
        <w:t xml:space="preserve">. RP </w:t>
      </w:r>
      <w:r w:rsidRPr="0021481A">
        <w:rPr>
          <w:rStyle w:val="Incipit"/>
          <w:lang w:val="en-US"/>
        </w:rPr>
        <w:t>Desiderium</w:t>
      </w:r>
      <w:r w:rsidRPr="0021481A">
        <w:rPr>
          <w:lang w:val="en-US"/>
        </w:rPr>
        <w:t xml:space="preserve">. </w:t>
      </w:r>
    </w:p>
    <w:p w:rsidR="0037183D" w:rsidRPr="0021481A" w:rsidRDefault="0037183D" w:rsidP="004275F3">
      <w:pPr>
        <w:rPr>
          <w:lang w:val="en-US"/>
        </w:rPr>
      </w:pPr>
      <w:r w:rsidRPr="0021481A">
        <w:rPr>
          <w:lang w:val="en-US"/>
        </w:rPr>
        <w:t xml:space="preserve">Deinde </w:t>
      </w:r>
      <w:r w:rsidRPr="0021481A">
        <w:rPr>
          <w:rStyle w:val="Time1"/>
          <w:lang w:val="en-US"/>
        </w:rPr>
        <w:t>ad laudes</w:t>
      </w:r>
      <w:r w:rsidRPr="0021481A">
        <w:rPr>
          <w:lang w:val="en-US"/>
        </w:rPr>
        <w:t xml:space="preserve"> sola AN </w:t>
      </w:r>
      <w:r w:rsidRPr="0021481A">
        <w:rPr>
          <w:rStyle w:val="Incipit"/>
          <w:lang w:val="en-US"/>
        </w:rPr>
        <w:t>Iustum deduxit</w:t>
      </w:r>
      <w:r w:rsidRPr="0021481A">
        <w:rPr>
          <w:lang w:val="en-US"/>
        </w:rPr>
        <w:t xml:space="preserve">. CP </w:t>
      </w:r>
      <w:r w:rsidR="003C1F80" w:rsidRPr="0021481A">
        <w:rPr>
          <w:rStyle w:val="Incipit"/>
          <w:lang w:val="en-US"/>
        </w:rPr>
        <w:t>|</w:t>
      </w:r>
      <w:r w:rsidRPr="0021481A">
        <w:rPr>
          <w:rStyle w:val="Incipit"/>
          <w:lang w:val="en-US"/>
        </w:rPr>
        <w:t>D</w:t>
      </w:r>
      <w:r w:rsidR="003C1F80" w:rsidRPr="0021481A">
        <w:rPr>
          <w:rStyle w:val="Incipit"/>
          <w:lang w:val="en-US"/>
        </w:rPr>
        <w:t>octrina::Doctrinis| variis</w:t>
      </w:r>
      <w:r w:rsidR="003C1F80" w:rsidRPr="0021481A">
        <w:rPr>
          <w:lang w:val="en-US"/>
        </w:rPr>
        <w:t xml:space="preserve">. VS </w:t>
      </w:r>
      <w:r w:rsidR="003C1F80" w:rsidRPr="0021481A">
        <w:rPr>
          <w:rStyle w:val="Incipit"/>
          <w:lang w:val="en-US"/>
        </w:rPr>
        <w:t>Magna est gloria</w:t>
      </w:r>
      <w:r w:rsidR="003C1F80" w:rsidRPr="0021481A">
        <w:rPr>
          <w:lang w:val="en-US"/>
        </w:rPr>
        <w:t xml:space="preserve">. AB </w:t>
      </w:r>
      <w:r w:rsidR="009304CF" w:rsidRPr="0021481A">
        <w:rPr>
          <w:rStyle w:val="Incipit"/>
          <w:lang w:val="en-US"/>
        </w:rPr>
        <w:t>S</w:t>
      </w:r>
      <w:r w:rsidR="003C1F80" w:rsidRPr="0021481A">
        <w:rPr>
          <w:rStyle w:val="Incipit"/>
          <w:lang w:val="en-US"/>
        </w:rPr>
        <w:t>imilabo eum</w:t>
      </w:r>
      <w:r w:rsidR="003C1F80" w:rsidRPr="0021481A">
        <w:rPr>
          <w:lang w:val="en-US"/>
        </w:rPr>
        <w:t xml:space="preserve">. [KY] </w:t>
      </w:r>
      <w:r w:rsidR="003C1F80" w:rsidRPr="0021481A">
        <w:rPr>
          <w:rStyle w:val="Incipit"/>
          <w:lang w:val="en-US"/>
        </w:rPr>
        <w:t>Kyrie</w:t>
      </w:r>
      <w:r w:rsidR="003C1F80" w:rsidRPr="0021481A">
        <w:rPr>
          <w:lang w:val="en-US"/>
        </w:rPr>
        <w:t xml:space="preserve"> cum [PN] </w:t>
      </w:r>
      <w:r w:rsidR="003C1F80" w:rsidRPr="0021481A">
        <w:rPr>
          <w:rStyle w:val="Incipit"/>
          <w:lang w:val="en-US"/>
        </w:rPr>
        <w:t>Pater noster</w:t>
      </w:r>
      <w:r w:rsidR="003C1F80" w:rsidRPr="0021481A">
        <w:rPr>
          <w:lang w:val="en-US"/>
        </w:rPr>
        <w:t xml:space="preserve">. OR </w:t>
      </w:r>
      <w:r w:rsidR="003C1F80" w:rsidRPr="0021481A">
        <w:rPr>
          <w:rStyle w:val="Incipit"/>
          <w:lang w:val="en-US"/>
        </w:rPr>
        <w:t>Concede quaesumus omnipotens</w:t>
      </w:r>
      <w:r w:rsidR="003C1F80" w:rsidRPr="0021481A">
        <w:rPr>
          <w:lang w:val="en-US"/>
        </w:rPr>
        <w:t>.</w:t>
      </w:r>
    </w:p>
    <w:p w:rsidR="003C1F80" w:rsidRPr="0021481A" w:rsidRDefault="003C1F80" w:rsidP="004275F3">
      <w:pPr>
        <w:rPr>
          <w:lang w:val="en-US"/>
        </w:rPr>
      </w:pPr>
      <w:r w:rsidRPr="0021481A">
        <w:rPr>
          <w:lang w:val="en-US"/>
        </w:rPr>
        <w:t>Nulla mentio in ves</w:t>
      </w:r>
      <w:r w:rsidR="004C5D54" w:rsidRPr="0021481A">
        <w:rPr>
          <w:lang w:val="en-US"/>
        </w:rPr>
        <w:t>peris fit de sancta cruce h</w:t>
      </w:r>
      <w:r w:rsidRPr="0021481A">
        <w:rPr>
          <w:lang w:val="en-US"/>
        </w:rPr>
        <w:t xml:space="preserve">inc usque ad purificationem. De sancta Maria haec tres antiphonae subscriptae cantentur: AC </w:t>
      </w:r>
      <w:r w:rsidRPr="0021481A">
        <w:rPr>
          <w:rStyle w:val="Incipit"/>
          <w:lang w:val="en-US"/>
        </w:rPr>
        <w:t>Rubum quem viderat</w:t>
      </w:r>
      <w:r w:rsidRPr="0021481A">
        <w:rPr>
          <w:lang w:val="en-US"/>
        </w:rPr>
        <w:t xml:space="preserve">. AC </w:t>
      </w:r>
      <w:r w:rsidRPr="0021481A">
        <w:rPr>
          <w:rStyle w:val="Incipit"/>
          <w:lang w:val="en-US"/>
        </w:rPr>
        <w:t>Ecce Maria</w:t>
      </w:r>
      <w:r w:rsidRPr="0021481A">
        <w:rPr>
          <w:lang w:val="en-US"/>
        </w:rPr>
        <w:t xml:space="preserve">. AC </w:t>
      </w:r>
      <w:r w:rsidRPr="0021481A">
        <w:rPr>
          <w:rStyle w:val="Incipit"/>
          <w:lang w:val="en-US"/>
        </w:rPr>
        <w:t>Germinavit radix</w:t>
      </w:r>
      <w:r w:rsidRPr="0021481A">
        <w:rPr>
          <w:lang w:val="en-US"/>
        </w:rPr>
        <w:t>. (63va) Antiphona et oratio de apostolis. Antiphona et oratio de sancto Stephano protomartyre. Antiphona et oratio de omnibus sanctis.</w:t>
      </w:r>
    </w:p>
    <w:p w:rsidR="003C1F80" w:rsidRPr="0021481A" w:rsidRDefault="003C1F80" w:rsidP="004275F3">
      <w:pPr>
        <w:rPr>
          <w:lang w:val="it-IT"/>
        </w:rPr>
      </w:pPr>
      <w:r w:rsidRPr="0021481A">
        <w:rPr>
          <w:rStyle w:val="Time1"/>
          <w:lang w:val="en-US"/>
        </w:rPr>
        <w:t>%D::</w:t>
      </w:r>
      <w:r w:rsidR="00312C39" w:rsidRPr="0021481A">
        <w:rPr>
          <w:rStyle w:val="Time1"/>
          <w:lang w:val="en-US"/>
        </w:rPr>
        <w:t xml:space="preserve">Ad </w:t>
      </w:r>
      <w:r w:rsidRPr="0021481A">
        <w:rPr>
          <w:rStyle w:val="Time1"/>
          <w:lang w:val="en-US"/>
        </w:rPr>
        <w:t>laudes%</w:t>
      </w:r>
      <w:r w:rsidRPr="0021481A">
        <w:rPr>
          <w:lang w:val="en-US"/>
        </w:rPr>
        <w:t xml:space="preserve"> </w:t>
      </w:r>
      <w:r w:rsidR="00E400BA" w:rsidRPr="0021481A">
        <w:rPr>
          <w:rStyle w:val="Time1"/>
          <w:lang w:val="en-US"/>
        </w:rPr>
        <w:t>$E::</w:t>
      </w:r>
      <w:r w:rsidR="00312C39" w:rsidRPr="0021481A">
        <w:rPr>
          <w:rStyle w:val="Time1"/>
          <w:lang w:val="en-US"/>
        </w:rPr>
        <w:t xml:space="preserve">Ad </w:t>
      </w:r>
      <w:r w:rsidRPr="0021481A">
        <w:rPr>
          <w:rStyle w:val="Time1"/>
          <w:lang w:val="en-US"/>
        </w:rPr>
        <w:t>hora</w:t>
      </w:r>
      <w:r w:rsidR="009304CF" w:rsidRPr="0021481A">
        <w:rPr>
          <w:rStyle w:val="Time1"/>
          <w:lang w:val="en-US"/>
        </w:rPr>
        <w:t>s</w:t>
      </w:r>
      <w:r w:rsidR="00E400BA" w:rsidRPr="0021481A">
        <w:rPr>
          <w:rStyle w:val="Time1"/>
          <w:lang w:val="en-US"/>
        </w:rPr>
        <w:t>$</w:t>
      </w:r>
      <w:r w:rsidRPr="0021481A">
        <w:rPr>
          <w:lang w:val="en-US"/>
        </w:rPr>
        <w:t xml:space="preserve"> laudes cantentur. Capitula et responsoria de uno confessore. </w:t>
      </w:r>
      <w:r w:rsidRPr="0021481A">
        <w:rPr>
          <w:lang w:val="it-IT"/>
        </w:rPr>
        <w:t>Oratio ut supra.</w:t>
      </w:r>
    </w:p>
    <w:p w:rsidR="003C1F80" w:rsidRPr="0021481A" w:rsidRDefault="003C1F80" w:rsidP="004275F3">
      <w:pPr>
        <w:rPr>
          <w:lang w:val="fr-FR"/>
        </w:rPr>
      </w:pPr>
      <w:r w:rsidRPr="0021481A">
        <w:rPr>
          <w:rStyle w:val="Time1"/>
          <w:lang w:val="it-IT"/>
        </w:rPr>
        <w:lastRenderedPageBreak/>
        <w:t>Ad missam</w:t>
      </w:r>
      <w:r w:rsidRPr="0021481A">
        <w:rPr>
          <w:lang w:val="it-IT"/>
        </w:rPr>
        <w:t xml:space="preserve"> IN </w:t>
      </w:r>
      <w:r w:rsidRPr="0021481A">
        <w:rPr>
          <w:rStyle w:val="Incipit"/>
          <w:lang w:val="it-IT"/>
        </w:rPr>
        <w:t>Os iusti</w:t>
      </w:r>
      <w:r w:rsidRPr="0021481A">
        <w:rPr>
          <w:lang w:val="it-IT"/>
        </w:rPr>
        <w:t xml:space="preserve">. [KY] </w:t>
      </w:r>
      <w:r w:rsidRPr="0021481A">
        <w:rPr>
          <w:rStyle w:val="Incipit"/>
          <w:lang w:val="it-IT"/>
        </w:rPr>
        <w:t>Kyrie</w:t>
      </w:r>
      <w:r w:rsidRPr="0021481A">
        <w:rPr>
          <w:lang w:val="it-IT"/>
        </w:rPr>
        <w:t xml:space="preserve"> feriale. </w:t>
      </w:r>
      <w:r w:rsidRPr="0021481A">
        <w:rPr>
          <w:lang w:val="pt-PT"/>
        </w:rPr>
        <w:t xml:space="preserve">ORCL </w:t>
      </w:r>
      <w:r w:rsidRPr="0021481A">
        <w:rPr>
          <w:rStyle w:val="Incipit"/>
          <w:lang w:val="pt-PT"/>
        </w:rPr>
        <w:t>Concede quaesumus omnipotens</w:t>
      </w:r>
      <w:r w:rsidRPr="0021481A">
        <w:rPr>
          <w:lang w:val="pt-PT"/>
        </w:rPr>
        <w:t xml:space="preserve">. Secunda oratio de dominica. Tertia de sancta Maria. EP </w:t>
      </w:r>
      <w:r w:rsidRPr="0021481A">
        <w:rPr>
          <w:rStyle w:val="Incipit"/>
          <w:lang w:val="pt-PT"/>
        </w:rPr>
        <w:t>Vobis donatum est</w:t>
      </w:r>
      <w:r w:rsidRPr="0021481A">
        <w:rPr>
          <w:lang w:val="pt-PT"/>
        </w:rPr>
        <w:t xml:space="preserve">. GR </w:t>
      </w:r>
      <w:r w:rsidRPr="0021481A">
        <w:rPr>
          <w:rStyle w:val="Incipit"/>
          <w:lang w:val="pt-PT"/>
        </w:rPr>
        <w:t>Iuravit dominus</w:t>
      </w:r>
      <w:r w:rsidRPr="0021481A">
        <w:rPr>
          <w:lang w:val="pt-PT"/>
        </w:rPr>
        <w:t xml:space="preserve">. </w:t>
      </w:r>
      <w:r w:rsidRPr="0021481A">
        <w:rPr>
          <w:lang w:val="fr-FR"/>
        </w:rPr>
        <w:t xml:space="preserve">ALV </w:t>
      </w:r>
      <w:r w:rsidRPr="0021481A">
        <w:rPr>
          <w:rStyle w:val="Incipit"/>
          <w:lang w:val="fr-FR"/>
        </w:rPr>
        <w:t>Beatus vir qui timet</w:t>
      </w:r>
      <w:r w:rsidRPr="0021481A">
        <w:rPr>
          <w:lang w:val="fr-FR"/>
        </w:rPr>
        <w:t xml:space="preserve">. EV </w:t>
      </w:r>
      <w:r w:rsidRPr="0021481A">
        <w:rPr>
          <w:rStyle w:val="Incipit"/>
          <w:lang w:val="fr-FR"/>
        </w:rPr>
        <w:t>Qui vos audit me audit</w:t>
      </w:r>
      <w:r w:rsidRPr="0021481A">
        <w:rPr>
          <w:lang w:val="fr-FR"/>
        </w:rPr>
        <w:t xml:space="preserve">. OF </w:t>
      </w:r>
      <w:r w:rsidRPr="0021481A">
        <w:rPr>
          <w:rStyle w:val="Incipit"/>
          <w:lang w:val="fr-FR"/>
        </w:rPr>
        <w:t>Gloria et honore</w:t>
      </w:r>
      <w:r w:rsidRPr="0021481A">
        <w:rPr>
          <w:lang w:val="fr-FR"/>
        </w:rPr>
        <w:t xml:space="preserve">. [SA] </w:t>
      </w:r>
      <w:r w:rsidRPr="0021481A">
        <w:rPr>
          <w:rStyle w:val="Incipit"/>
          <w:lang w:val="fr-FR"/>
        </w:rPr>
        <w:t>Sanctus</w:t>
      </w:r>
      <w:r w:rsidR="00716C39" w:rsidRPr="0021481A">
        <w:rPr>
          <w:lang w:val="fr-FR"/>
        </w:rPr>
        <w:t xml:space="preserve"> et [AG</w:t>
      </w:r>
      <w:r w:rsidRPr="0021481A">
        <w:rPr>
          <w:lang w:val="fr-FR"/>
        </w:rPr>
        <w:t xml:space="preserve">] </w:t>
      </w:r>
      <w:r w:rsidRPr="0021481A">
        <w:rPr>
          <w:rStyle w:val="Incipit"/>
          <w:lang w:val="fr-FR"/>
        </w:rPr>
        <w:t>Agnus d</w:t>
      </w:r>
      <w:r w:rsidR="009304CF" w:rsidRPr="0021481A">
        <w:rPr>
          <w:rStyle w:val="Incipit"/>
          <w:lang w:val="fr-FR"/>
        </w:rPr>
        <w:t>e</w:t>
      </w:r>
      <w:r w:rsidRPr="0021481A">
        <w:rPr>
          <w:rStyle w:val="Incipit"/>
          <w:lang w:val="fr-FR"/>
        </w:rPr>
        <w:t>i</w:t>
      </w:r>
      <w:r w:rsidRPr="0021481A">
        <w:rPr>
          <w:lang w:val="fr-FR"/>
        </w:rPr>
        <w:t xml:space="preserve"> ferialiter (63vb) cantentur. CO </w:t>
      </w:r>
      <w:r w:rsidRPr="0021481A">
        <w:rPr>
          <w:rStyle w:val="Incipit"/>
          <w:lang w:val="fr-FR"/>
        </w:rPr>
        <w:t>Posuisti domine</w:t>
      </w:r>
      <w:r w:rsidRPr="0021481A">
        <w:rPr>
          <w:lang w:val="fr-FR"/>
        </w:rPr>
        <w:t xml:space="preserve">. [IM] </w:t>
      </w:r>
      <w:r w:rsidRPr="0021481A">
        <w:rPr>
          <w:rStyle w:val="Incipit"/>
          <w:lang w:val="fr-FR"/>
        </w:rPr>
        <w:t>Ite missa est</w:t>
      </w:r>
      <w:r w:rsidRPr="0021481A">
        <w:rPr>
          <w:lang w:val="fr-FR"/>
        </w:rPr>
        <w:t>.</w:t>
      </w:r>
    </w:p>
    <w:p w:rsidR="006B4FE8" w:rsidRPr="0021481A" w:rsidRDefault="006B4FE8" w:rsidP="004275F3">
      <w:pPr>
        <w:pStyle w:val="Titolo1"/>
        <w:rPr>
          <w:lang w:val="fr-FR"/>
        </w:rPr>
      </w:pPr>
      <w:r w:rsidRPr="0021481A">
        <w:rPr>
          <w:lang w:val="fr-FR"/>
        </w:rPr>
        <w:t>[KOMMENTAR]</w:t>
      </w:r>
    </w:p>
    <w:p w:rsidR="006B4FE8" w:rsidRPr="0021481A" w:rsidRDefault="006B4FE8" w:rsidP="004275F3">
      <w:pPr>
        <w:rPr>
          <w:lang w:val="pt-PT"/>
        </w:rPr>
      </w:pPr>
      <w:r w:rsidRPr="0021481A">
        <w:rPr>
          <w:lang w:val="fr-FR"/>
        </w:rPr>
        <w:t xml:space="preserve">Post octavam epiphaniae si evenerit </w:t>
      </w:r>
      <w:r w:rsidR="00550525" w:rsidRPr="0021481A">
        <w:rPr>
          <w:lang w:val="fr-FR"/>
        </w:rPr>
        <w:t xml:space="preserve">feria aut quattuor usque in dominicam primam post octavam ad matutinam cantetur invitatorium feriale cum nocturno. Et leguntur epistulae Pauli. Et cantentur singulis noctibus tria responsoria ferialia. Et in vesperis antiphonae de evangelio. </w:t>
      </w:r>
      <w:r w:rsidR="00550525" w:rsidRPr="0021481A">
        <w:rPr>
          <w:lang w:val="pt-PT"/>
        </w:rPr>
        <w:t>Capitulum et oratio de dominica.</w:t>
      </w:r>
    </w:p>
    <w:p w:rsidR="00550525" w:rsidRPr="0021481A" w:rsidRDefault="00550525" w:rsidP="004275F3">
      <w:pPr>
        <w:pStyle w:val="Titolo1"/>
        <w:rPr>
          <w:lang w:val="pt-PT"/>
        </w:rPr>
      </w:pPr>
      <w:r w:rsidRPr="0021481A">
        <w:rPr>
          <w:lang w:val="pt-PT"/>
        </w:rPr>
        <w:t>DOMI</w:t>
      </w:r>
      <w:r w:rsidR="00890E5E" w:rsidRPr="0021481A">
        <w:rPr>
          <w:lang w:val="pt-PT"/>
        </w:rPr>
        <w:t>N</w:t>
      </w:r>
      <w:r w:rsidR="009304CF" w:rsidRPr="0021481A">
        <w:rPr>
          <w:lang w:val="pt-PT"/>
        </w:rPr>
        <w:t>I</w:t>
      </w:r>
      <w:r w:rsidRPr="0021481A">
        <w:rPr>
          <w:lang w:val="pt-PT"/>
        </w:rPr>
        <w:t>CA POST OCTAVAM EPIPHANIAE</w:t>
      </w:r>
    </w:p>
    <w:p w:rsidR="00550525" w:rsidRPr="0021481A" w:rsidRDefault="00550525" w:rsidP="004275F3">
      <w:pPr>
        <w:rPr>
          <w:lang w:val="pt-PT"/>
        </w:rPr>
      </w:pPr>
      <w:r w:rsidRPr="0021481A">
        <w:rPr>
          <w:rStyle w:val="Time1"/>
          <w:lang w:val="pt-PT"/>
        </w:rPr>
        <w:t>Ad vesperas</w:t>
      </w:r>
      <w:r w:rsidRPr="0021481A">
        <w:rPr>
          <w:lang w:val="pt-PT"/>
        </w:rPr>
        <w:t xml:space="preserve"> AN </w:t>
      </w:r>
      <w:r w:rsidRPr="0021481A">
        <w:rPr>
          <w:rStyle w:val="Incipit"/>
          <w:lang w:val="pt-PT"/>
        </w:rPr>
        <w:t>Benedictus dominus</w:t>
      </w:r>
      <w:r w:rsidRPr="0021481A">
        <w:rPr>
          <w:lang w:val="pt-PT"/>
        </w:rPr>
        <w:t xml:space="preserve">. </w:t>
      </w:r>
      <w:r w:rsidRPr="0021481A">
        <w:rPr>
          <w:lang w:val="en-US"/>
        </w:rPr>
        <w:t xml:space="preserve">PS </w:t>
      </w:r>
      <w:r w:rsidRPr="0021481A">
        <w:rPr>
          <w:rStyle w:val="Incipit"/>
          <w:lang w:val="en-US"/>
        </w:rPr>
        <w:t>Benedictus</w:t>
      </w:r>
      <w:r w:rsidRPr="0021481A">
        <w:rPr>
          <w:lang w:val="en-US"/>
        </w:rPr>
        <w:t xml:space="preserve">. AN </w:t>
      </w:r>
      <w:r w:rsidRPr="0021481A">
        <w:rPr>
          <w:rStyle w:val="Incipit"/>
          <w:lang w:val="en-US"/>
        </w:rPr>
        <w:t>In aeternum</w:t>
      </w:r>
      <w:r w:rsidRPr="0021481A">
        <w:rPr>
          <w:lang w:val="en-US"/>
        </w:rPr>
        <w:t xml:space="preserve">. PS </w:t>
      </w:r>
      <w:r w:rsidRPr="0021481A">
        <w:rPr>
          <w:rStyle w:val="Incipit"/>
          <w:lang w:val="en-US"/>
        </w:rPr>
        <w:t>Exaltabo te</w:t>
      </w:r>
      <w:r w:rsidRPr="0021481A">
        <w:rPr>
          <w:lang w:val="en-US"/>
        </w:rPr>
        <w:t xml:space="preserve">. %D::Psalmus% AN </w:t>
      </w:r>
      <w:r w:rsidRPr="0021481A">
        <w:rPr>
          <w:rStyle w:val="Incipit"/>
          <w:lang w:val="en-US"/>
        </w:rPr>
        <w:t>Laudabo</w:t>
      </w:r>
      <w:r w:rsidRPr="0021481A">
        <w:rPr>
          <w:lang w:val="en-US"/>
        </w:rPr>
        <w:t xml:space="preserve">. PS </w:t>
      </w:r>
      <w:r w:rsidRPr="0021481A">
        <w:rPr>
          <w:rStyle w:val="Incipit"/>
          <w:lang w:val="en-US"/>
        </w:rPr>
        <w:t>Lauda (64ra) anima mea dominum</w:t>
      </w:r>
      <w:r w:rsidRPr="0021481A">
        <w:rPr>
          <w:lang w:val="en-US"/>
        </w:rPr>
        <w:t xml:space="preserve">. AN </w:t>
      </w:r>
      <w:r w:rsidRPr="0021481A">
        <w:rPr>
          <w:rStyle w:val="Incipit"/>
          <w:lang w:val="en-US"/>
        </w:rPr>
        <w:t>Deo nostro</w:t>
      </w:r>
      <w:r w:rsidRPr="0021481A">
        <w:rPr>
          <w:lang w:val="en-US"/>
        </w:rPr>
        <w:t xml:space="preserve">. PS </w:t>
      </w:r>
      <w:r w:rsidRPr="0021481A">
        <w:rPr>
          <w:rStyle w:val="Incipit"/>
          <w:lang w:val="en-US"/>
        </w:rPr>
        <w:t>Laudate dominum</w:t>
      </w:r>
      <w:r w:rsidRPr="0021481A">
        <w:rPr>
          <w:lang w:val="en-US"/>
        </w:rPr>
        <w:t xml:space="preserve">. AN </w:t>
      </w:r>
      <w:r w:rsidRPr="0021481A">
        <w:rPr>
          <w:rStyle w:val="Incipit"/>
          <w:lang w:val="en-US"/>
        </w:rPr>
        <w:t>Benedixit</w:t>
      </w:r>
      <w:r w:rsidRPr="0021481A">
        <w:rPr>
          <w:lang w:val="en-US"/>
        </w:rPr>
        <w:t xml:space="preserve">. </w:t>
      </w:r>
      <w:r w:rsidRPr="0021481A">
        <w:rPr>
          <w:lang w:val="pt-PT"/>
        </w:rPr>
        <w:t xml:space="preserve">PS </w:t>
      </w:r>
      <w:r w:rsidRPr="0021481A">
        <w:rPr>
          <w:rStyle w:val="Incipit"/>
          <w:lang w:val="pt-PT"/>
        </w:rPr>
        <w:t>Lauda Hierusalem dominum</w:t>
      </w:r>
      <w:r w:rsidRPr="0021481A">
        <w:rPr>
          <w:lang w:val="pt-PT"/>
        </w:rPr>
        <w:t xml:space="preserve">. CP </w:t>
      </w:r>
      <w:r w:rsidRPr="0021481A">
        <w:rPr>
          <w:rStyle w:val="Incipit"/>
          <w:lang w:val="pt-PT"/>
        </w:rPr>
        <w:t>Obsecro vos per misericordiam</w:t>
      </w:r>
      <w:r w:rsidR="00DC6CE2" w:rsidRPr="0021481A">
        <w:rPr>
          <w:lang w:val="pt-PT"/>
        </w:rPr>
        <w:t xml:space="preserve"> d</w:t>
      </w:r>
      <w:r w:rsidRPr="0021481A">
        <w:rPr>
          <w:lang w:val="pt-PT"/>
        </w:rPr>
        <w:t>e superiori dominica</w:t>
      </w:r>
      <w:r w:rsidR="00EC299D" w:rsidRPr="0021481A">
        <w:rPr>
          <w:lang w:val="pt-PT"/>
        </w:rPr>
        <w:t xml:space="preserve">. RP </w:t>
      </w:r>
      <w:r w:rsidR="00EC299D" w:rsidRPr="0021481A">
        <w:rPr>
          <w:rStyle w:val="Incipit"/>
          <w:lang w:val="pt-PT"/>
        </w:rPr>
        <w:t>$E::Deus$ qui sedes</w:t>
      </w:r>
      <w:r w:rsidR="00EC299D" w:rsidRPr="0021481A">
        <w:rPr>
          <w:lang w:val="pt-PT"/>
        </w:rPr>
        <w:t xml:space="preserve">. HY </w:t>
      </w:r>
      <w:r w:rsidR="00EC299D" w:rsidRPr="0021481A">
        <w:rPr>
          <w:rStyle w:val="Incipit"/>
          <w:lang w:val="pt-PT"/>
        </w:rPr>
        <w:t>O lux beata trinitas</w:t>
      </w:r>
      <w:r w:rsidR="00EC299D" w:rsidRPr="0021481A">
        <w:rPr>
          <w:lang w:val="pt-PT"/>
        </w:rPr>
        <w:t xml:space="preserve">. VS </w:t>
      </w:r>
      <w:r w:rsidR="00EC299D" w:rsidRPr="0021481A">
        <w:rPr>
          <w:rStyle w:val="Incipit"/>
          <w:lang w:val="pt-PT"/>
        </w:rPr>
        <w:t>Vespertina oratio</w:t>
      </w:r>
      <w:r w:rsidR="00EC299D" w:rsidRPr="0021481A">
        <w:rPr>
          <w:lang w:val="pt-PT"/>
        </w:rPr>
        <w:t xml:space="preserve">. In evangelio antiphona de superiori dominica. Antiphona de sancta Maria [AC] </w:t>
      </w:r>
      <w:r w:rsidR="00EC299D" w:rsidRPr="0021481A">
        <w:rPr>
          <w:rStyle w:val="Incipit"/>
          <w:lang w:val="pt-PT"/>
        </w:rPr>
        <w:t>Sancta et immaculata</w:t>
      </w:r>
      <w:r w:rsidR="00EC299D" w:rsidRPr="0021481A">
        <w:rPr>
          <w:lang w:val="pt-PT"/>
        </w:rPr>
        <w:t xml:space="preserve">. Et oratio de ipsa. Amodo cantentur antiphonae subscriptae de apostolis: AC </w:t>
      </w:r>
      <w:r w:rsidR="00EC299D" w:rsidRPr="0021481A">
        <w:rPr>
          <w:rStyle w:val="Incipit"/>
          <w:lang w:val="pt-PT"/>
        </w:rPr>
        <w:t>In plateis ponebantur</w:t>
      </w:r>
      <w:r w:rsidR="00DC6CE2" w:rsidRPr="0021481A">
        <w:rPr>
          <w:lang w:val="pt-PT"/>
        </w:rPr>
        <w:t>. AC</w:t>
      </w:r>
      <w:r w:rsidR="00EC299D" w:rsidRPr="0021481A">
        <w:rPr>
          <w:lang w:val="pt-PT"/>
        </w:rPr>
        <w:t xml:space="preserve"> </w:t>
      </w:r>
      <w:r w:rsidR="00EC299D" w:rsidRPr="0021481A">
        <w:rPr>
          <w:rStyle w:val="Incipit"/>
          <w:lang w:val="pt-PT"/>
        </w:rPr>
        <w:t>Ait Petrus</w:t>
      </w:r>
      <w:r w:rsidR="00EC299D" w:rsidRPr="0021481A">
        <w:rPr>
          <w:lang w:val="pt-PT"/>
        </w:rPr>
        <w:t xml:space="preserve">. AC </w:t>
      </w:r>
      <w:r w:rsidR="00EC299D" w:rsidRPr="0021481A">
        <w:rPr>
          <w:rStyle w:val="Incipit"/>
          <w:lang w:val="pt-PT"/>
        </w:rPr>
        <w:t>Petrus apostolus</w:t>
      </w:r>
      <w:r w:rsidR="00EC299D" w:rsidRPr="0021481A">
        <w:rPr>
          <w:lang w:val="pt-PT"/>
        </w:rPr>
        <w:t xml:space="preserve">. AC </w:t>
      </w:r>
      <w:r w:rsidR="00EC299D" w:rsidRPr="0021481A">
        <w:rPr>
          <w:rStyle w:val="Incipit"/>
          <w:lang w:val="pt-PT"/>
        </w:rPr>
        <w:t>Factum est</w:t>
      </w:r>
      <w:r w:rsidR="00EC299D" w:rsidRPr="0021481A">
        <w:rPr>
          <w:lang w:val="pt-PT"/>
        </w:rPr>
        <w:t xml:space="preserve">. AC </w:t>
      </w:r>
      <w:r w:rsidR="00EC299D" w:rsidRPr="0021481A">
        <w:rPr>
          <w:rStyle w:val="Incipit"/>
          <w:lang w:val="pt-PT"/>
        </w:rPr>
        <w:t>Adveniente Petro</w:t>
      </w:r>
      <w:r w:rsidR="00EC299D" w:rsidRPr="0021481A">
        <w:rPr>
          <w:lang w:val="pt-PT"/>
        </w:rPr>
        <w:t xml:space="preserve">. AC </w:t>
      </w:r>
      <w:r w:rsidR="00EC299D" w:rsidRPr="0021481A">
        <w:rPr>
          <w:rStyle w:val="Incipit"/>
          <w:lang w:val="pt-PT"/>
        </w:rPr>
        <w:t>Ponens Petrus</w:t>
      </w:r>
      <w:r w:rsidR="00EC299D" w:rsidRPr="0021481A">
        <w:rPr>
          <w:lang w:val="pt-PT"/>
        </w:rPr>
        <w:t xml:space="preserve">. AC </w:t>
      </w:r>
      <w:r w:rsidR="00EC299D" w:rsidRPr="0021481A">
        <w:rPr>
          <w:rStyle w:val="Incipit"/>
          <w:lang w:val="pt-PT"/>
        </w:rPr>
        <w:t>Angelus domini</w:t>
      </w:r>
      <w:r w:rsidR="00EC299D" w:rsidRPr="0021481A">
        <w:rPr>
          <w:lang w:val="pt-PT"/>
        </w:rPr>
        <w:t>. Oratio de apostolis et de omnibus (64rb) sanctis sub una conclusione.</w:t>
      </w:r>
    </w:p>
    <w:p w:rsidR="00EC299D" w:rsidRPr="0021481A" w:rsidRDefault="009304CF" w:rsidP="004275F3">
      <w:pPr>
        <w:rPr>
          <w:lang w:val="pt-PT"/>
        </w:rPr>
      </w:pPr>
      <w:r w:rsidRPr="0021481A">
        <w:rPr>
          <w:rStyle w:val="Time1"/>
          <w:lang w:val="pt-PT"/>
        </w:rPr>
        <w:t>Completorium</w:t>
      </w:r>
      <w:r w:rsidR="00EC299D" w:rsidRPr="0021481A">
        <w:rPr>
          <w:lang w:val="pt-PT"/>
        </w:rPr>
        <w:t xml:space="preserve"> cottidianum ut superius </w:t>
      </w:r>
      <w:r w:rsidR="00D8478A" w:rsidRPr="0021481A">
        <w:rPr>
          <w:lang w:val="pt-PT"/>
        </w:rPr>
        <w:t>dicatur.</w:t>
      </w:r>
    </w:p>
    <w:p w:rsidR="00D8478A" w:rsidRPr="0021481A" w:rsidRDefault="00D8478A"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magnum</w:t>
      </w:r>
      <w:r w:rsidRPr="0021481A">
        <w:rPr>
          <w:lang w:val="pt-PT"/>
        </w:rPr>
        <w:t xml:space="preserve">. [PS] </w:t>
      </w:r>
      <w:r w:rsidRPr="0021481A">
        <w:rPr>
          <w:rStyle w:val="Incipit"/>
          <w:lang w:val="pt-PT"/>
        </w:rPr>
        <w:t>Venite exultemus</w:t>
      </w:r>
      <w:r w:rsidRPr="0021481A">
        <w:rPr>
          <w:lang w:val="pt-PT"/>
        </w:rPr>
        <w:t>.</w:t>
      </w:r>
    </w:p>
    <w:p w:rsidR="00D8478A" w:rsidRPr="0021481A" w:rsidRDefault="00D8478A" w:rsidP="004275F3">
      <w:pPr>
        <w:rPr>
          <w:lang w:val="pt-PT"/>
        </w:rPr>
      </w:pPr>
      <w:r w:rsidRPr="0021481A">
        <w:rPr>
          <w:rStyle w:val="Time2"/>
          <w:lang w:val="it-IT"/>
        </w:rPr>
        <w:t>In primo nocturno</w:t>
      </w:r>
      <w:r w:rsidRPr="0021481A">
        <w:rPr>
          <w:lang w:val="it-IT"/>
        </w:rPr>
        <w:t xml:space="preserve"> AN </w:t>
      </w:r>
      <w:r w:rsidRPr="0021481A">
        <w:rPr>
          <w:rStyle w:val="Incipit"/>
          <w:lang w:val="it-IT"/>
        </w:rPr>
        <w:t>Servite domino</w:t>
      </w:r>
      <w:r w:rsidRPr="0021481A">
        <w:rPr>
          <w:lang w:val="it-IT"/>
        </w:rPr>
        <w:t xml:space="preserve">. </w:t>
      </w:r>
      <w:r w:rsidRPr="0021481A">
        <w:rPr>
          <w:lang w:val="pt-PT"/>
        </w:rPr>
        <w:t xml:space="preserve">PS </w:t>
      </w:r>
      <w:r w:rsidRPr="0021481A">
        <w:rPr>
          <w:rStyle w:val="Incipit"/>
          <w:lang w:val="pt-PT"/>
        </w:rPr>
        <w:t>Beatus vir</w:t>
      </w:r>
      <w:r w:rsidRPr="0021481A">
        <w:rPr>
          <w:lang w:val="pt-PT"/>
        </w:rPr>
        <w:t xml:space="preserve"> cum ceteris. VS </w:t>
      </w:r>
      <w:r w:rsidRPr="0021481A">
        <w:rPr>
          <w:rStyle w:val="Incipit"/>
          <w:lang w:val="pt-PT"/>
        </w:rPr>
        <w:t>Memor fui nocte</w:t>
      </w:r>
      <w:r w:rsidRPr="0021481A">
        <w:rPr>
          <w:lang w:val="pt-PT"/>
        </w:rPr>
        <w:t xml:space="preserve">. Legitur epistula Pauli usque ad septuagesimam cum historia. RP </w:t>
      </w:r>
      <w:r w:rsidRPr="0021481A">
        <w:rPr>
          <w:rStyle w:val="Incipit"/>
          <w:lang w:val="pt-PT"/>
        </w:rPr>
        <w:t>Domine ne in ira</w:t>
      </w:r>
      <w:r w:rsidRPr="0021481A">
        <w:rPr>
          <w:lang w:val="pt-PT"/>
        </w:rPr>
        <w:t xml:space="preserve">. RP </w:t>
      </w:r>
      <w:r w:rsidRPr="0021481A">
        <w:rPr>
          <w:rStyle w:val="Incipit"/>
          <w:lang w:val="pt-PT"/>
        </w:rPr>
        <w:t>Deus qui</w:t>
      </w:r>
      <w:r w:rsidR="00890E5E" w:rsidRPr="0021481A">
        <w:rPr>
          <w:rStyle w:val="Incipit"/>
          <w:lang w:val="pt-PT"/>
        </w:rPr>
        <w:t xml:space="preserve"> sedes</w:t>
      </w:r>
      <w:r w:rsidR="00890E5E" w:rsidRPr="0021481A">
        <w:rPr>
          <w:lang w:val="pt-PT"/>
        </w:rPr>
        <w:t xml:space="preserve">. RP </w:t>
      </w:r>
      <w:r w:rsidR="00890E5E" w:rsidRPr="0021481A">
        <w:rPr>
          <w:rStyle w:val="Incipit"/>
          <w:lang w:val="pt-PT"/>
        </w:rPr>
        <w:t>A dextris est mihi</w:t>
      </w:r>
      <w:r w:rsidR="00890E5E" w:rsidRPr="0021481A">
        <w:rPr>
          <w:lang w:val="pt-PT"/>
        </w:rPr>
        <w:t>.</w:t>
      </w:r>
    </w:p>
    <w:p w:rsidR="00D8478A" w:rsidRPr="0021481A" w:rsidRDefault="00D8478A" w:rsidP="004275F3">
      <w:pPr>
        <w:rPr>
          <w:lang w:val="pt-PT"/>
        </w:rPr>
      </w:pPr>
      <w:r w:rsidRPr="0021481A">
        <w:rPr>
          <w:rStyle w:val="Time2"/>
          <w:lang w:val="pt-PT"/>
        </w:rPr>
        <w:t>In secundo nocturno</w:t>
      </w:r>
      <w:r w:rsidRPr="0021481A">
        <w:rPr>
          <w:lang w:val="pt-PT"/>
        </w:rPr>
        <w:t xml:space="preserve"> AN </w:t>
      </w:r>
      <w:r w:rsidRPr="0021481A">
        <w:rPr>
          <w:rStyle w:val="Incipit"/>
          <w:lang w:val="pt-PT"/>
        </w:rPr>
        <w:t>Benedicam domino</w:t>
      </w:r>
      <w:r w:rsidRPr="0021481A">
        <w:rPr>
          <w:lang w:val="pt-PT"/>
        </w:rPr>
        <w:t xml:space="preserve">. PS </w:t>
      </w:r>
      <w:r w:rsidRPr="0021481A">
        <w:rPr>
          <w:rStyle w:val="Incipit"/>
          <w:lang w:val="pt-PT"/>
        </w:rPr>
        <w:t>Conserva me</w:t>
      </w:r>
      <w:r w:rsidRPr="0021481A">
        <w:rPr>
          <w:lang w:val="pt-PT"/>
        </w:rPr>
        <w:t xml:space="preserve"> cum </w:t>
      </w:r>
      <w:r w:rsidR="00DC6CE2" w:rsidRPr="0021481A">
        <w:rPr>
          <w:lang w:val="pt-PT"/>
        </w:rPr>
        <w:t>ceter</w:t>
      </w:r>
      <w:r w:rsidRPr="0021481A">
        <w:rPr>
          <w:lang w:val="pt-PT"/>
        </w:rPr>
        <w:t xml:space="preserve">is. VS </w:t>
      </w:r>
      <w:r w:rsidRPr="0021481A">
        <w:rPr>
          <w:rStyle w:val="Incipit"/>
          <w:lang w:val="pt-PT"/>
        </w:rPr>
        <w:t>Quoniam tu illuminas</w:t>
      </w:r>
      <w:r w:rsidRPr="0021481A">
        <w:rPr>
          <w:lang w:val="pt-PT"/>
        </w:rPr>
        <w:t xml:space="preserve">. (64va) Legitur Paulus. RP </w:t>
      </w:r>
      <w:r w:rsidRPr="0021481A">
        <w:rPr>
          <w:rStyle w:val="Incipit"/>
          <w:lang w:val="pt-PT"/>
        </w:rPr>
        <w:t>Notas |inse::mihi|</w:t>
      </w:r>
      <w:r w:rsidRPr="0021481A">
        <w:rPr>
          <w:lang w:val="pt-PT"/>
        </w:rPr>
        <w:t xml:space="preserve">. RP </w:t>
      </w:r>
      <w:r w:rsidRPr="0021481A">
        <w:rPr>
          <w:rStyle w:val="Incipit"/>
          <w:lang w:val="pt-PT"/>
        </w:rPr>
        <w:t>Diligam te domine</w:t>
      </w:r>
      <w:r w:rsidRPr="0021481A">
        <w:rPr>
          <w:lang w:val="pt-PT"/>
        </w:rPr>
        <w:t xml:space="preserve">. RP </w:t>
      </w:r>
      <w:r w:rsidRPr="0021481A">
        <w:rPr>
          <w:rStyle w:val="Incipit"/>
          <w:lang w:val="pt-PT"/>
        </w:rPr>
        <w:t>Domini est terra</w:t>
      </w:r>
      <w:r w:rsidRPr="0021481A">
        <w:rPr>
          <w:lang w:val="pt-PT"/>
        </w:rPr>
        <w:t>.</w:t>
      </w:r>
    </w:p>
    <w:p w:rsidR="004C5D54" w:rsidRPr="0021481A" w:rsidRDefault="0075482C" w:rsidP="004275F3">
      <w:pPr>
        <w:rPr>
          <w:lang w:val="pt-PT"/>
        </w:rPr>
      </w:pPr>
      <w:r w:rsidRPr="0021481A">
        <w:rPr>
          <w:rStyle w:val="Time2"/>
          <w:lang w:val="it-IT"/>
        </w:rPr>
        <w:t>In tertio nocturno</w:t>
      </w:r>
      <w:r w:rsidR="00D8478A" w:rsidRPr="0021481A">
        <w:rPr>
          <w:lang w:val="it-IT"/>
        </w:rPr>
        <w:t xml:space="preserve"> AN </w:t>
      </w:r>
      <w:r w:rsidR="00D8478A" w:rsidRPr="0021481A">
        <w:rPr>
          <w:rStyle w:val="Incipit"/>
          <w:lang w:val="it-IT"/>
        </w:rPr>
        <w:t>Non sunt loquelae</w:t>
      </w:r>
      <w:r w:rsidR="00D8478A" w:rsidRPr="0021481A">
        <w:rPr>
          <w:lang w:val="it-IT"/>
        </w:rPr>
        <w:t xml:space="preserve">. PS </w:t>
      </w:r>
      <w:r w:rsidR="00D8478A" w:rsidRPr="0021481A">
        <w:rPr>
          <w:rStyle w:val="Incipit"/>
          <w:lang w:val="it-IT"/>
        </w:rPr>
        <w:t>Caeli enarrant</w:t>
      </w:r>
      <w:r w:rsidR="00D8478A" w:rsidRPr="0021481A">
        <w:rPr>
          <w:lang w:val="it-IT"/>
        </w:rPr>
        <w:t xml:space="preserve">. VS </w:t>
      </w:r>
      <w:r w:rsidR="00D8478A" w:rsidRPr="0021481A">
        <w:rPr>
          <w:rStyle w:val="Incipit"/>
          <w:lang w:val="it-IT"/>
        </w:rPr>
        <w:t>Exaltare domine</w:t>
      </w:r>
      <w:r w:rsidR="00D8478A" w:rsidRPr="0021481A">
        <w:rPr>
          <w:lang w:val="it-IT"/>
        </w:rPr>
        <w:t xml:space="preserve">. Legitur EV </w:t>
      </w:r>
      <w:r w:rsidR="00D8478A" w:rsidRPr="0021481A">
        <w:rPr>
          <w:rStyle w:val="Incipit"/>
          <w:lang w:val="it-IT"/>
        </w:rPr>
        <w:t>Nuptiae factae sunt</w:t>
      </w:r>
      <w:r w:rsidR="00D8478A" w:rsidRPr="0021481A">
        <w:rPr>
          <w:lang w:val="it-IT"/>
        </w:rPr>
        <w:t>.</w:t>
      </w:r>
      <w:r w:rsidR="004C5D54" w:rsidRPr="0021481A">
        <w:rPr>
          <w:lang w:val="it-IT"/>
        </w:rPr>
        <w:t xml:space="preserve"> RP </w:t>
      </w:r>
      <w:r w:rsidR="004C5D54" w:rsidRPr="0021481A">
        <w:rPr>
          <w:rStyle w:val="Incipit"/>
          <w:lang w:val="it-IT"/>
        </w:rPr>
        <w:t>Ad te domine</w:t>
      </w:r>
      <w:r w:rsidR="004C5D54" w:rsidRPr="0021481A">
        <w:rPr>
          <w:lang w:val="it-IT"/>
        </w:rPr>
        <w:t xml:space="preserve">. </w:t>
      </w:r>
      <w:r w:rsidR="004C5D54" w:rsidRPr="0021481A">
        <w:rPr>
          <w:lang w:val="pt-PT"/>
        </w:rPr>
        <w:t xml:space="preserve">RP </w:t>
      </w:r>
      <w:r w:rsidR="004C5D54" w:rsidRPr="0021481A">
        <w:rPr>
          <w:rStyle w:val="Incipit"/>
          <w:lang w:val="pt-PT"/>
        </w:rPr>
        <w:t>|Auditam::Audiam|</w:t>
      </w:r>
      <w:r w:rsidR="00DC6CE2" w:rsidRPr="0021481A">
        <w:rPr>
          <w:rStyle w:val="Incipit"/>
          <w:lang w:val="pt-PT"/>
        </w:rPr>
        <w:t xml:space="preserve"> domine</w:t>
      </w:r>
      <w:r w:rsidR="004C5D54" w:rsidRPr="0021481A">
        <w:rPr>
          <w:lang w:val="pt-PT"/>
        </w:rPr>
        <w:t xml:space="preserve">. RP </w:t>
      </w:r>
      <w:r w:rsidR="004C5D54" w:rsidRPr="0021481A">
        <w:rPr>
          <w:rStyle w:val="Incipit"/>
          <w:lang w:val="pt-PT"/>
        </w:rPr>
        <w:t>Peccata mea</w:t>
      </w:r>
      <w:r w:rsidR="004C5D54" w:rsidRPr="0021481A">
        <w:rPr>
          <w:lang w:val="pt-PT"/>
        </w:rPr>
        <w:t xml:space="preserve">. [TD] </w:t>
      </w:r>
      <w:r w:rsidR="004C5D54" w:rsidRPr="0021481A">
        <w:rPr>
          <w:rStyle w:val="Incipit"/>
          <w:lang w:val="pt-PT"/>
        </w:rPr>
        <w:t>Te deum laudamus</w:t>
      </w:r>
      <w:r w:rsidR="004C5D54" w:rsidRPr="0021481A">
        <w:rPr>
          <w:lang w:val="pt-PT"/>
        </w:rPr>
        <w:t xml:space="preserve">. </w:t>
      </w:r>
    </w:p>
    <w:p w:rsidR="00D8478A" w:rsidRPr="0021481A" w:rsidRDefault="004C5D54" w:rsidP="004275F3">
      <w:pPr>
        <w:rPr>
          <w:lang w:val="pt-PT"/>
        </w:rPr>
      </w:pPr>
      <w:r w:rsidRPr="0021481A">
        <w:rPr>
          <w:lang w:val="pt-PT"/>
        </w:rPr>
        <w:t xml:space="preserve">Hinc usque in dominicam primam quadragesimae </w:t>
      </w:r>
      <w:r w:rsidRPr="0021481A">
        <w:rPr>
          <w:rStyle w:val="Funktion"/>
          <w:lang w:val="pt-PT"/>
        </w:rPr>
        <w:t>sacerdos</w:t>
      </w:r>
      <w:r w:rsidRPr="0021481A">
        <w:rPr>
          <w:lang w:val="pt-PT"/>
        </w:rPr>
        <w:t xml:space="preserve"> utatur hoc versiculo in laudibus [VS] </w:t>
      </w:r>
      <w:r w:rsidRPr="0021481A">
        <w:rPr>
          <w:rStyle w:val="Incipit"/>
          <w:lang w:val="pt-PT"/>
        </w:rPr>
        <w:t>Fiat misericordia tua</w:t>
      </w:r>
      <w:r w:rsidRPr="0021481A">
        <w:rPr>
          <w:lang w:val="pt-PT"/>
        </w:rPr>
        <w:t>.</w:t>
      </w:r>
    </w:p>
    <w:p w:rsidR="004C5D54" w:rsidRPr="0021481A" w:rsidRDefault="004C5D54" w:rsidP="004275F3">
      <w:pPr>
        <w:rPr>
          <w:lang w:val="da-DK"/>
        </w:rPr>
      </w:pPr>
      <w:r w:rsidRPr="0021481A">
        <w:rPr>
          <w:rStyle w:val="Time1"/>
          <w:lang w:val="pt-PT"/>
        </w:rPr>
        <w:t>Ad laudes</w:t>
      </w:r>
      <w:r w:rsidRPr="0021481A">
        <w:rPr>
          <w:lang w:val="pt-PT"/>
        </w:rPr>
        <w:t xml:space="preserve"> AN </w:t>
      </w:r>
      <w:r w:rsidRPr="0021481A">
        <w:rPr>
          <w:rStyle w:val="Incipit"/>
          <w:lang w:val="pt-PT"/>
        </w:rPr>
        <w:t>Indutus est</w:t>
      </w:r>
      <w:r w:rsidRPr="0021481A">
        <w:rPr>
          <w:lang w:val="pt-PT"/>
        </w:rPr>
        <w:t xml:space="preserve">. PS </w:t>
      </w:r>
      <w:r w:rsidRPr="0021481A">
        <w:rPr>
          <w:rStyle w:val="Incipit"/>
          <w:lang w:val="pt-PT"/>
        </w:rPr>
        <w:t>Dominus regnavit</w:t>
      </w:r>
      <w:r w:rsidRPr="0021481A">
        <w:rPr>
          <w:lang w:val="pt-PT"/>
        </w:rPr>
        <w:t xml:space="preserve"> cum ceteris %D::</w:t>
      </w:r>
      <w:r w:rsidR="0021481A">
        <w:rPr>
          <w:lang w:val="pt-PT"/>
        </w:rPr>
        <w:t xml:space="preserve"> </w:t>
      </w:r>
      <w:r w:rsidRPr="0021481A">
        <w:rPr>
          <w:lang w:val="pt-PT"/>
        </w:rPr>
        <w:t xml:space="preserve">AB </w:t>
      </w:r>
      <w:r w:rsidRPr="0021481A">
        <w:rPr>
          <w:rStyle w:val="Incipit"/>
          <w:lang w:val="pt-PT"/>
        </w:rPr>
        <w:t>Nuptiae factae sunt</w:t>
      </w:r>
      <w:r w:rsidR="00312C39" w:rsidRPr="0021481A">
        <w:rPr>
          <w:lang w:val="pt-PT"/>
        </w:rPr>
        <w:t xml:space="preserve">. </w:t>
      </w:r>
      <w:r w:rsidR="00312C39" w:rsidRPr="00276593">
        <w:rPr>
          <w:lang w:val="da-DK"/>
        </w:rPr>
        <w:t xml:space="preserve">[KY] </w:t>
      </w:r>
      <w:r w:rsidRPr="00276593">
        <w:rPr>
          <w:rStyle w:val="Incipit"/>
          <w:lang w:val="da-DK"/>
        </w:rPr>
        <w:t>Kyrie</w:t>
      </w:r>
      <w:r w:rsidR="0021481A" w:rsidRPr="00B35AC4">
        <w:t xml:space="preserve"> </w:t>
      </w:r>
      <w:r w:rsidR="0013351E" w:rsidRPr="00276593">
        <w:rPr>
          <w:lang w:val="da-DK"/>
        </w:rPr>
        <w:t xml:space="preserve">(64vb) </w:t>
      </w:r>
      <w:r w:rsidRPr="00276593">
        <w:rPr>
          <w:lang w:val="da-DK"/>
        </w:rPr>
        <w:t xml:space="preserve">cum [PN] </w:t>
      </w:r>
      <w:r w:rsidRPr="00276593">
        <w:rPr>
          <w:rStyle w:val="Incipit"/>
          <w:lang w:val="da-DK"/>
        </w:rPr>
        <w:t>Pater noster</w:t>
      </w:r>
      <w:r w:rsidR="0021481A" w:rsidRPr="00276593">
        <w:rPr>
          <w:lang w:val="da-DK"/>
        </w:rPr>
        <w:t>.</w:t>
      </w:r>
      <w:r w:rsidRPr="00276593">
        <w:rPr>
          <w:lang w:val="da-DK"/>
        </w:rPr>
        <w:t xml:space="preserve">% AN </w:t>
      </w:r>
      <w:r w:rsidRPr="00276593">
        <w:rPr>
          <w:rStyle w:val="Incipit"/>
          <w:lang w:val="da-DK"/>
        </w:rPr>
        <w:t>Gloria et</w:t>
      </w:r>
      <w:r w:rsidRPr="00276593">
        <w:rPr>
          <w:lang w:val="da-DK"/>
        </w:rPr>
        <w:t xml:space="preserve">. AN </w:t>
      </w:r>
      <w:r w:rsidR="0075482C" w:rsidRPr="00276593">
        <w:rPr>
          <w:rStyle w:val="Incipit"/>
          <w:lang w:val="da-DK"/>
        </w:rPr>
        <w:t>Deus misereatur</w:t>
      </w:r>
      <w:r w:rsidR="004F1010" w:rsidRPr="00276593">
        <w:rPr>
          <w:lang w:val="da-DK"/>
        </w:rPr>
        <w:t xml:space="preserve">. AN </w:t>
      </w:r>
      <w:r w:rsidR="004F1010" w:rsidRPr="00276593">
        <w:rPr>
          <w:rStyle w:val="Incipit"/>
          <w:lang w:val="da-DK"/>
        </w:rPr>
        <w:t>Benedictio et claritas</w:t>
      </w:r>
      <w:r w:rsidR="004F1010" w:rsidRPr="00276593">
        <w:rPr>
          <w:lang w:val="da-DK"/>
        </w:rPr>
        <w:t xml:space="preserve">. </w:t>
      </w:r>
      <w:r w:rsidR="004F1010" w:rsidRPr="00276593">
        <w:rPr>
          <w:lang w:val="da-DK"/>
        </w:rPr>
        <w:lastRenderedPageBreak/>
        <w:t xml:space="preserve">AN </w:t>
      </w:r>
      <w:r w:rsidR="004F1010" w:rsidRPr="00276593">
        <w:rPr>
          <w:rStyle w:val="Incipit"/>
          <w:lang w:val="da-DK"/>
        </w:rPr>
        <w:t>Sanctus sanctus sanctus</w:t>
      </w:r>
      <w:r w:rsidR="004F1010" w:rsidRPr="00276593">
        <w:rPr>
          <w:lang w:val="da-DK"/>
        </w:rPr>
        <w:t xml:space="preserve">. CP </w:t>
      </w:r>
      <w:r w:rsidR="004F1010" w:rsidRPr="00276593">
        <w:rPr>
          <w:rStyle w:val="Incipit"/>
          <w:lang w:val="da-DK"/>
        </w:rPr>
        <w:t>Habentes donationes</w:t>
      </w:r>
      <w:r w:rsidR="004F1010" w:rsidRPr="00276593">
        <w:rPr>
          <w:lang w:val="da-DK"/>
        </w:rPr>
        <w:t xml:space="preserve">. VS </w:t>
      </w:r>
      <w:r w:rsidR="004F1010" w:rsidRPr="00276593">
        <w:rPr>
          <w:rStyle w:val="Incipit"/>
          <w:lang w:val="da-DK"/>
        </w:rPr>
        <w:t>Dominus regnavit</w:t>
      </w:r>
      <w:r w:rsidR="004F1010" w:rsidRPr="00276593">
        <w:rPr>
          <w:lang w:val="da-DK"/>
        </w:rPr>
        <w:t xml:space="preserve">. AB </w:t>
      </w:r>
      <w:r w:rsidR="004F1010" w:rsidRPr="00276593">
        <w:rPr>
          <w:rStyle w:val="Incipit"/>
          <w:lang w:val="da-DK"/>
        </w:rPr>
        <w:t>Nupt</w:t>
      </w:r>
      <w:r w:rsidR="004F1010" w:rsidRPr="0021481A">
        <w:rPr>
          <w:rStyle w:val="Incipit"/>
          <w:lang w:val="da-DK"/>
        </w:rPr>
        <w:t>iae factae sunt</w:t>
      </w:r>
      <w:r w:rsidR="004F1010" w:rsidRPr="0021481A">
        <w:rPr>
          <w:lang w:val="da-DK"/>
        </w:rPr>
        <w:t xml:space="preserve">. [KY] </w:t>
      </w:r>
      <w:r w:rsidR="004F1010" w:rsidRPr="0021481A">
        <w:rPr>
          <w:rStyle w:val="Incipit"/>
          <w:lang w:val="da-DK"/>
        </w:rPr>
        <w:t>Kyrie</w:t>
      </w:r>
      <w:r w:rsidR="004F1010" w:rsidRPr="0021481A">
        <w:rPr>
          <w:lang w:val="da-DK"/>
        </w:rPr>
        <w:t xml:space="preserve"> cum [PN] </w:t>
      </w:r>
      <w:r w:rsidR="004F1010" w:rsidRPr="0021481A">
        <w:rPr>
          <w:rStyle w:val="Incipit"/>
          <w:lang w:val="da-DK"/>
        </w:rPr>
        <w:t>Pater noster</w:t>
      </w:r>
      <w:r w:rsidR="004F1010" w:rsidRPr="0021481A">
        <w:rPr>
          <w:lang w:val="da-DK"/>
        </w:rPr>
        <w:t xml:space="preserve">. OR </w:t>
      </w:r>
      <w:r w:rsidR="004F1010" w:rsidRPr="0021481A">
        <w:rPr>
          <w:rStyle w:val="Incipit"/>
          <w:lang w:val="da-DK"/>
        </w:rPr>
        <w:t>Omnipotens sempiterne deus</w:t>
      </w:r>
      <w:r w:rsidR="004F1010" w:rsidRPr="0021481A">
        <w:rPr>
          <w:lang w:val="da-DK"/>
        </w:rPr>
        <w:t>.</w:t>
      </w:r>
    </w:p>
    <w:p w:rsidR="004F1010" w:rsidRDefault="004F1010" w:rsidP="004275F3">
      <w:r w:rsidRPr="0021481A">
        <w:rPr>
          <w:rStyle w:val="Time1"/>
          <w:lang w:val="da-DK"/>
        </w:rPr>
        <w:t>Ad primam</w:t>
      </w:r>
      <w:r w:rsidRPr="0021481A">
        <w:rPr>
          <w:lang w:val="da-DK"/>
        </w:rPr>
        <w:t xml:space="preserve"> HY </w:t>
      </w:r>
      <w:r w:rsidRPr="0021481A">
        <w:rPr>
          <w:rStyle w:val="Incipit"/>
          <w:lang w:val="da-DK"/>
        </w:rPr>
        <w:t>Iam lucis ortus sidere</w:t>
      </w:r>
      <w:r w:rsidRPr="0021481A">
        <w:rPr>
          <w:lang w:val="da-DK"/>
        </w:rPr>
        <w:t xml:space="preserve">. </w:t>
      </w:r>
      <w:r w:rsidRPr="0021481A">
        <w:rPr>
          <w:lang w:val="pt-PT"/>
        </w:rPr>
        <w:t xml:space="preserve">AN </w:t>
      </w:r>
      <w:r w:rsidRPr="0021481A">
        <w:rPr>
          <w:rStyle w:val="Incipit"/>
          <w:lang w:val="pt-PT"/>
        </w:rPr>
        <w:t>Adesto deus</w:t>
      </w:r>
      <w:r w:rsidRPr="0021481A">
        <w:rPr>
          <w:lang w:val="pt-PT"/>
        </w:rPr>
        <w:t xml:space="preserve">. PS </w:t>
      </w:r>
      <w:r w:rsidRPr="0021481A">
        <w:rPr>
          <w:rStyle w:val="Incipit"/>
          <w:lang w:val="pt-PT"/>
        </w:rPr>
        <w:t>Deus deus meus respice</w:t>
      </w:r>
      <w:r w:rsidR="008F1B9F" w:rsidRPr="0021481A">
        <w:rPr>
          <w:lang w:val="pt-PT"/>
        </w:rPr>
        <w:t>.</w:t>
      </w:r>
      <w:r w:rsidRPr="0021481A">
        <w:rPr>
          <w:lang w:val="pt-PT"/>
        </w:rPr>
        <w:t xml:space="preserve"> </w:t>
      </w:r>
      <w:r w:rsidRPr="0021481A">
        <w:rPr>
          <w:lang w:val="it-IT"/>
        </w:rPr>
        <w:t xml:space="preserve">CP </w:t>
      </w:r>
      <w:r w:rsidRPr="0021481A">
        <w:rPr>
          <w:rStyle w:val="Incipit"/>
          <w:lang w:val="it-IT"/>
        </w:rPr>
        <w:t>Regi saeculorum</w:t>
      </w:r>
      <w:r w:rsidRPr="0021481A">
        <w:rPr>
          <w:lang w:val="it-IT"/>
        </w:rPr>
        <w:t xml:space="preserve">. RB </w:t>
      </w:r>
      <w:r w:rsidRPr="0021481A">
        <w:rPr>
          <w:rStyle w:val="Incipit"/>
          <w:lang w:val="it-IT"/>
        </w:rPr>
        <w:t>Chris</w:t>
      </w:r>
      <w:r w:rsidR="008F1B9F" w:rsidRPr="0021481A">
        <w:rPr>
          <w:rStyle w:val="Incipit"/>
          <w:lang w:val="it-IT"/>
        </w:rPr>
        <w:t>te fili d</w:t>
      </w:r>
      <w:r w:rsidR="00890E5E" w:rsidRPr="0021481A">
        <w:rPr>
          <w:rStyle w:val="Incipit"/>
          <w:lang w:val="it-IT"/>
        </w:rPr>
        <w:t>e</w:t>
      </w:r>
      <w:r w:rsidR="008F1B9F" w:rsidRPr="0021481A">
        <w:rPr>
          <w:rStyle w:val="Incipit"/>
          <w:lang w:val="it-IT"/>
        </w:rPr>
        <w:t>i</w:t>
      </w:r>
      <w:r w:rsidR="00890E5E" w:rsidRPr="0021481A">
        <w:rPr>
          <w:lang w:val="it-IT"/>
        </w:rPr>
        <w:t xml:space="preserve">. RV </w:t>
      </w:r>
      <w:r w:rsidR="00890E5E" w:rsidRPr="0021481A">
        <w:rPr>
          <w:rStyle w:val="Incipit"/>
          <w:lang w:val="it-IT"/>
        </w:rPr>
        <w:t>Qui sedes</w:t>
      </w:r>
      <w:r w:rsidR="00890E5E" w:rsidRPr="0021481A">
        <w:rPr>
          <w:lang w:val="it-IT"/>
        </w:rPr>
        <w:t xml:space="preserve">. </w:t>
      </w:r>
      <w:r w:rsidRPr="0021481A">
        <w:rPr>
          <w:lang w:val="it-IT"/>
        </w:rPr>
        <w:t xml:space="preserve">VS </w:t>
      </w:r>
      <w:r w:rsidRPr="0021481A">
        <w:rPr>
          <w:rStyle w:val="Incipit"/>
          <w:lang w:val="it-IT"/>
        </w:rPr>
        <w:t>Exurge domine</w:t>
      </w:r>
      <w:r w:rsidR="0013351E" w:rsidRPr="0021481A">
        <w:rPr>
          <w:lang w:val="it-IT"/>
        </w:rPr>
        <w:t xml:space="preserve"> minor</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[CD] </w:t>
      </w:r>
      <w:r w:rsidRPr="0021481A">
        <w:rPr>
          <w:rStyle w:val="Incipit"/>
          <w:lang w:val="it-IT"/>
        </w:rPr>
        <w:t>Credo in deum</w:t>
      </w:r>
      <w:r w:rsidRPr="0021481A">
        <w:rPr>
          <w:lang w:val="it-IT"/>
        </w:rPr>
        <w:t xml:space="preserve">. </w:t>
      </w:r>
      <w:r>
        <w:t xml:space="preserve">OR </w:t>
      </w:r>
      <w:r w:rsidRPr="008F1B9F">
        <w:rPr>
          <w:rStyle w:val="Incipit"/>
        </w:rPr>
        <w:t>Domine sancte pater</w:t>
      </w:r>
      <w:r>
        <w:t xml:space="preserve">. In dominicis </w:t>
      </w:r>
      <w:r w:rsidR="007531EA">
        <w:t xml:space="preserve">(65ra) </w:t>
      </w:r>
      <w:r>
        <w:t xml:space="preserve">et </w:t>
      </w:r>
      <w:r w:rsidR="007531EA">
        <w:t>quando plenum officium fuerit preces non dicantur.</w:t>
      </w:r>
    </w:p>
    <w:p w:rsidR="009304CF" w:rsidRPr="0021481A" w:rsidRDefault="007531EA" w:rsidP="004275F3">
      <w:pPr>
        <w:rPr>
          <w:lang w:val="pt-PT"/>
        </w:rPr>
      </w:pPr>
      <w:r w:rsidRPr="009304CF">
        <w:rPr>
          <w:rStyle w:val="Time1"/>
        </w:rPr>
        <w:t>Ad tertiam</w:t>
      </w:r>
      <w:r>
        <w:t xml:space="preserve"> HY </w:t>
      </w:r>
      <w:r w:rsidRPr="008F1B9F">
        <w:rPr>
          <w:rStyle w:val="Incipit"/>
        </w:rPr>
        <w:t>Nunc sancte nobis spiritus</w:t>
      </w:r>
      <w:r>
        <w:t xml:space="preserve">. AN </w:t>
      </w:r>
      <w:r w:rsidRPr="008F1B9F">
        <w:rPr>
          <w:rStyle w:val="Incipit"/>
        </w:rPr>
        <w:t>Gloria et honore</w:t>
      </w:r>
      <w:r>
        <w:t xml:space="preserve">. </w:t>
      </w:r>
      <w:r w:rsidRPr="0021481A">
        <w:rPr>
          <w:lang w:val="pt-PT"/>
        </w:rPr>
        <w:t xml:space="preserve">CP </w:t>
      </w:r>
      <w:r w:rsidRPr="0021481A">
        <w:rPr>
          <w:rStyle w:val="Incipit"/>
          <w:lang w:val="pt-PT"/>
        </w:rPr>
        <w:t>O altitudo</w:t>
      </w:r>
      <w:r w:rsidRPr="0021481A">
        <w:rPr>
          <w:lang w:val="pt-PT"/>
        </w:rPr>
        <w:t xml:space="preserve">. RB </w:t>
      </w:r>
      <w:r w:rsidRPr="0021481A">
        <w:rPr>
          <w:rStyle w:val="Incipit"/>
          <w:lang w:val="pt-PT"/>
        </w:rPr>
        <w:t>Incli</w:t>
      </w:r>
      <w:r w:rsidR="00890E5E" w:rsidRPr="0021481A">
        <w:rPr>
          <w:rStyle w:val="Incipit"/>
          <w:lang w:val="pt-PT"/>
        </w:rPr>
        <w:t>na cor meum</w:t>
      </w:r>
      <w:r w:rsidR="00890E5E" w:rsidRPr="0021481A">
        <w:rPr>
          <w:lang w:val="pt-PT"/>
        </w:rPr>
        <w:t xml:space="preserve">. RV </w:t>
      </w:r>
      <w:r w:rsidR="00890E5E" w:rsidRPr="0021481A">
        <w:rPr>
          <w:rStyle w:val="Incipit"/>
          <w:lang w:val="pt-PT"/>
        </w:rPr>
        <w:t>Averte oculos</w:t>
      </w:r>
      <w:r w:rsidR="00890E5E" w:rsidRPr="0021481A">
        <w:rPr>
          <w:lang w:val="pt-PT"/>
        </w:rPr>
        <w:t>. RV</w:t>
      </w:r>
      <w:r w:rsidRPr="0021481A">
        <w:rPr>
          <w:lang w:val="pt-PT"/>
        </w:rPr>
        <w:t xml:space="preserve"> </w:t>
      </w:r>
      <w:r w:rsidRPr="0021481A">
        <w:rPr>
          <w:rStyle w:val="Incipit"/>
          <w:lang w:val="pt-PT"/>
        </w:rPr>
        <w:t>Gloria patri</w:t>
      </w:r>
      <w:r w:rsidRPr="0021481A">
        <w:rPr>
          <w:lang w:val="pt-PT"/>
        </w:rPr>
        <w:t xml:space="preserve">. </w:t>
      </w:r>
      <w:r w:rsidR="008F1B9F" w:rsidRPr="0021481A">
        <w:rPr>
          <w:lang w:val="pt-PT"/>
        </w:rPr>
        <w:t>VS</w:t>
      </w:r>
      <w:r w:rsidRPr="0021481A">
        <w:rPr>
          <w:lang w:val="pt-PT"/>
        </w:rPr>
        <w:t xml:space="preserve"> </w:t>
      </w:r>
      <w:r w:rsidRPr="0021481A">
        <w:rPr>
          <w:rStyle w:val="Incipit"/>
          <w:lang w:val="pt-PT"/>
        </w:rPr>
        <w:t>Ego dixi domine</w:t>
      </w:r>
      <w:r w:rsidR="0013351E" w:rsidRPr="0021481A">
        <w:rPr>
          <w:lang w:val="pt-PT"/>
        </w:rPr>
        <w:t xml:space="preserve"> minor</w:t>
      </w:r>
      <w:r w:rsidRPr="0021481A">
        <w:rPr>
          <w:lang w:val="pt-PT"/>
        </w:rPr>
        <w:t xml:space="preserve">. [KY] </w:t>
      </w:r>
      <w:r w:rsidRPr="0021481A">
        <w:rPr>
          <w:rStyle w:val="Incipit"/>
          <w:lang w:val="pt-PT"/>
        </w:rPr>
        <w:t>Kyrie</w:t>
      </w:r>
      <w:r w:rsidRPr="0021481A">
        <w:rPr>
          <w:lang w:val="pt-PT"/>
        </w:rPr>
        <w:t xml:space="preserve"> cum [PN] </w:t>
      </w:r>
      <w:r w:rsidRPr="0021481A">
        <w:rPr>
          <w:rStyle w:val="Incipit"/>
          <w:lang w:val="pt-PT"/>
        </w:rPr>
        <w:t>Pater noster</w:t>
      </w:r>
      <w:r w:rsidRPr="0021481A">
        <w:rPr>
          <w:lang w:val="pt-PT"/>
        </w:rPr>
        <w:t xml:space="preserve">. OR </w:t>
      </w:r>
      <w:r w:rsidRPr="0021481A">
        <w:rPr>
          <w:rStyle w:val="Incipit"/>
          <w:lang w:val="pt-PT"/>
        </w:rPr>
        <w:t>Omnipotens sempiterne deus</w:t>
      </w:r>
      <w:r w:rsidRPr="0021481A">
        <w:rPr>
          <w:lang w:val="pt-PT"/>
        </w:rPr>
        <w:t xml:space="preserve">. OR </w:t>
      </w:r>
      <w:r w:rsidRPr="0021481A">
        <w:rPr>
          <w:rStyle w:val="Incipit"/>
          <w:lang w:val="pt-PT"/>
        </w:rPr>
        <w:t>Omnipotens sempiterne deus qui caelestia</w:t>
      </w:r>
      <w:r w:rsidRPr="0021481A">
        <w:rPr>
          <w:lang w:val="pt-PT"/>
        </w:rPr>
        <w:t xml:space="preserve">. </w:t>
      </w:r>
    </w:p>
    <w:p w:rsidR="007531EA" w:rsidRPr="0021481A" w:rsidRDefault="007531EA" w:rsidP="004275F3">
      <w:pPr>
        <w:rPr>
          <w:lang w:val="it-IT"/>
        </w:rPr>
      </w:pPr>
      <w:r w:rsidRPr="0021481A">
        <w:rPr>
          <w:lang w:val="pt-PT"/>
        </w:rPr>
        <w:t xml:space="preserve">Deinde cantetur </w:t>
      </w:r>
      <w:r w:rsidRPr="0021481A">
        <w:rPr>
          <w:rStyle w:val="Time1"/>
          <w:lang w:val="pt-PT"/>
        </w:rPr>
        <w:t>missa</w:t>
      </w:r>
      <w:r w:rsidRPr="0021481A">
        <w:rPr>
          <w:lang w:val="pt-PT"/>
        </w:rPr>
        <w:t xml:space="preserve"> IN </w:t>
      </w:r>
      <w:r w:rsidRPr="0021481A">
        <w:rPr>
          <w:rStyle w:val="Incipit"/>
          <w:lang w:val="pt-PT"/>
        </w:rPr>
        <w:t>Omnis terra</w:t>
      </w:r>
      <w:r w:rsidRPr="0021481A">
        <w:rPr>
          <w:lang w:val="pt-PT"/>
        </w:rPr>
        <w:t xml:space="preserve">. [KY] </w:t>
      </w:r>
      <w:r w:rsidRPr="0021481A">
        <w:rPr>
          <w:rStyle w:val="Incipit"/>
          <w:lang w:val="pt-PT"/>
        </w:rPr>
        <w:t>Kyrie</w:t>
      </w:r>
      <w:r w:rsidRPr="0021481A">
        <w:rPr>
          <w:lang w:val="pt-PT"/>
        </w:rPr>
        <w:t xml:space="preserve"> dominicale. [GL] </w:t>
      </w:r>
      <w:r w:rsidRPr="0021481A">
        <w:rPr>
          <w:rStyle w:val="Incipit"/>
          <w:lang w:val="pt-PT"/>
        </w:rPr>
        <w:t>Gloria in excelsis</w:t>
      </w:r>
      <w:r w:rsidRPr="0021481A">
        <w:rPr>
          <w:lang w:val="pt-PT"/>
        </w:rPr>
        <w:t xml:space="preserve">. ORCL </w:t>
      </w:r>
      <w:r w:rsidRPr="0021481A">
        <w:rPr>
          <w:rStyle w:val="Incipit"/>
          <w:lang w:val="pt-PT"/>
        </w:rPr>
        <w:t>Omnipotens sempiterne deus qui caelestia</w:t>
      </w:r>
      <w:r w:rsidRPr="0021481A">
        <w:rPr>
          <w:lang w:val="pt-PT"/>
        </w:rPr>
        <w:t xml:space="preserve">. Secunda oratio de sancta Maria. Tertia quam velis. Hinc usque ad octavas pentecostes non dicitur oratio, nec praefatio de sancta trinitate. EP </w:t>
      </w:r>
      <w:r w:rsidRPr="0021481A">
        <w:rPr>
          <w:rStyle w:val="Incipit"/>
          <w:lang w:val="pt-PT"/>
        </w:rPr>
        <w:t>Habemus (65rb) donationes</w:t>
      </w:r>
      <w:r w:rsidRPr="0021481A">
        <w:rPr>
          <w:lang w:val="pt-PT"/>
        </w:rPr>
        <w:t xml:space="preserve">. GR </w:t>
      </w:r>
      <w:r w:rsidRPr="0021481A">
        <w:rPr>
          <w:rStyle w:val="Incipit"/>
          <w:lang w:val="pt-PT"/>
        </w:rPr>
        <w:t>Misit dominus</w:t>
      </w:r>
      <w:r w:rsidRPr="0021481A">
        <w:rPr>
          <w:lang w:val="pt-PT"/>
        </w:rPr>
        <w:t xml:space="preserve">. ALV </w:t>
      </w:r>
      <w:r w:rsidRPr="0021481A">
        <w:rPr>
          <w:rStyle w:val="Incipit"/>
          <w:lang w:val="pt-PT"/>
        </w:rPr>
        <w:t>Laudate deum</w:t>
      </w:r>
      <w:r w:rsidRPr="0021481A">
        <w:rPr>
          <w:lang w:val="pt-PT"/>
        </w:rPr>
        <w:t xml:space="preserve">. EV </w:t>
      </w:r>
      <w:r w:rsidRPr="0021481A">
        <w:rPr>
          <w:rStyle w:val="Incipit"/>
          <w:lang w:val="pt-PT"/>
        </w:rPr>
        <w:t>Nuptiae factae sunt</w:t>
      </w:r>
      <w:r w:rsidRPr="0021481A">
        <w:rPr>
          <w:lang w:val="pt-PT"/>
        </w:rPr>
        <w:t xml:space="preserve">. </w:t>
      </w:r>
      <w:r w:rsidRPr="0021481A">
        <w:rPr>
          <w:lang w:val="it-IT"/>
        </w:rPr>
        <w:t xml:space="preserve">[CR] </w:t>
      </w:r>
      <w:r w:rsidRPr="0021481A">
        <w:rPr>
          <w:rStyle w:val="Incipit"/>
          <w:lang w:val="it-IT"/>
        </w:rPr>
        <w:t>Credo in unum</w:t>
      </w:r>
      <w:r w:rsidRPr="0021481A">
        <w:rPr>
          <w:lang w:val="it-IT"/>
        </w:rPr>
        <w:t xml:space="preserve">. OF </w:t>
      </w:r>
      <w:r w:rsidRPr="0021481A">
        <w:rPr>
          <w:rStyle w:val="Incipit"/>
          <w:lang w:val="it-IT"/>
        </w:rPr>
        <w:t>Iubilate deo</w:t>
      </w:r>
      <w:r w:rsidRPr="0021481A">
        <w:rPr>
          <w:lang w:val="it-IT"/>
        </w:rPr>
        <w:t xml:space="preserve">. Praefatio cottidiana. CO </w:t>
      </w:r>
      <w:r w:rsidRPr="0021481A">
        <w:rPr>
          <w:rStyle w:val="Incipit"/>
          <w:lang w:val="it-IT"/>
        </w:rPr>
        <w:t>Dicit dominus</w:t>
      </w:r>
      <w:r w:rsidRPr="0021481A">
        <w:rPr>
          <w:lang w:val="it-IT"/>
        </w:rPr>
        <w:t xml:space="preserve">. [IM] </w:t>
      </w:r>
      <w:r w:rsidRPr="0021481A">
        <w:rPr>
          <w:rStyle w:val="Incipit"/>
          <w:lang w:val="it-IT"/>
        </w:rPr>
        <w:t>Ite mi</w:t>
      </w:r>
      <w:r w:rsidR="00BC4070" w:rsidRPr="0021481A">
        <w:rPr>
          <w:rStyle w:val="Incipit"/>
          <w:lang w:val="it-IT"/>
        </w:rPr>
        <w:t>s</w:t>
      </w:r>
      <w:r w:rsidRPr="0021481A">
        <w:rPr>
          <w:rStyle w:val="Incipit"/>
          <w:lang w:val="it-IT"/>
        </w:rPr>
        <w:t>sa est</w:t>
      </w:r>
      <w:r w:rsidRPr="0021481A">
        <w:rPr>
          <w:lang w:val="it-IT"/>
        </w:rPr>
        <w:t>.</w:t>
      </w:r>
    </w:p>
    <w:p w:rsidR="007531EA" w:rsidRPr="0021481A" w:rsidRDefault="007531EA" w:rsidP="004275F3">
      <w:pPr>
        <w:rPr>
          <w:lang w:val="it-IT"/>
        </w:rPr>
      </w:pPr>
      <w:r w:rsidRPr="0021481A">
        <w:rPr>
          <w:rStyle w:val="Time1"/>
          <w:lang w:val="it-IT"/>
        </w:rPr>
        <w:t>Ad sextam</w:t>
      </w:r>
      <w:r w:rsidRPr="0021481A">
        <w:rPr>
          <w:lang w:val="it-IT"/>
        </w:rPr>
        <w:t xml:space="preserve"> HY </w:t>
      </w:r>
      <w:r w:rsidRPr="0021481A">
        <w:rPr>
          <w:rStyle w:val="Incipit"/>
          <w:lang w:val="it-IT"/>
        </w:rPr>
        <w:t>Rector potens</w:t>
      </w:r>
      <w:r w:rsidRPr="0021481A">
        <w:rPr>
          <w:lang w:val="it-IT"/>
        </w:rPr>
        <w:t xml:space="preserve">. AN </w:t>
      </w:r>
      <w:r w:rsidRPr="0021481A">
        <w:rPr>
          <w:rStyle w:val="Incipit"/>
          <w:lang w:val="it-IT"/>
        </w:rPr>
        <w:t>Benedictio et claritas</w:t>
      </w:r>
      <w:r w:rsidRPr="0021481A">
        <w:rPr>
          <w:lang w:val="it-IT"/>
        </w:rPr>
        <w:t xml:space="preserve">. CP </w:t>
      </w:r>
      <w:r w:rsidRPr="0021481A">
        <w:rPr>
          <w:rStyle w:val="Incipit"/>
          <w:lang w:val="it-IT"/>
        </w:rPr>
        <w:t>Quis enim cognovit</w:t>
      </w:r>
      <w:r w:rsidRPr="0021481A">
        <w:rPr>
          <w:lang w:val="it-IT"/>
        </w:rPr>
        <w:t xml:space="preserve">. RB </w:t>
      </w:r>
      <w:r w:rsidRPr="0021481A">
        <w:rPr>
          <w:rStyle w:val="Incipit"/>
          <w:lang w:val="it-IT"/>
        </w:rPr>
        <w:t>In aternum domine</w:t>
      </w:r>
      <w:r w:rsidRPr="0021481A">
        <w:rPr>
          <w:lang w:val="it-IT"/>
        </w:rPr>
        <w:t xml:space="preserve">. </w:t>
      </w:r>
      <w:r w:rsidR="00DB0A96" w:rsidRPr="0021481A">
        <w:rPr>
          <w:lang w:val="it-IT"/>
        </w:rPr>
        <w:t>RV</w:t>
      </w:r>
      <w:r w:rsidR="00890E5E" w:rsidRPr="0021481A">
        <w:rPr>
          <w:lang w:val="it-IT"/>
        </w:rPr>
        <w:t xml:space="preserve"> </w:t>
      </w:r>
      <w:r w:rsidR="00890E5E" w:rsidRPr="0021481A">
        <w:rPr>
          <w:rStyle w:val="Incipit"/>
          <w:lang w:val="it-IT"/>
        </w:rPr>
        <w:t>In caelum et in saeculum</w:t>
      </w:r>
      <w:r w:rsidR="00890E5E" w:rsidRPr="0021481A">
        <w:rPr>
          <w:lang w:val="it-IT"/>
        </w:rPr>
        <w:t xml:space="preserve">. RV </w:t>
      </w:r>
      <w:r w:rsidR="00DB0A96" w:rsidRPr="0021481A">
        <w:rPr>
          <w:rStyle w:val="Incipit"/>
          <w:lang w:val="it-IT"/>
        </w:rPr>
        <w:t>Gloria patri</w:t>
      </w:r>
      <w:r w:rsidR="00DB0A96" w:rsidRPr="0021481A">
        <w:rPr>
          <w:lang w:val="it-IT"/>
        </w:rPr>
        <w:t xml:space="preserve">. VS </w:t>
      </w:r>
      <w:r w:rsidR="00DB0A96" w:rsidRPr="0021481A">
        <w:rPr>
          <w:rStyle w:val="Incipit"/>
          <w:lang w:val="it-IT"/>
        </w:rPr>
        <w:t>Dominus regit me</w:t>
      </w:r>
      <w:r w:rsidR="00DB0A96" w:rsidRPr="0021481A">
        <w:rPr>
          <w:lang w:val="it-IT"/>
        </w:rPr>
        <w:t>. Oratio de dominica.</w:t>
      </w:r>
    </w:p>
    <w:p w:rsidR="00DB0A96" w:rsidRPr="0021481A" w:rsidRDefault="00DB0A96" w:rsidP="004275F3">
      <w:pPr>
        <w:rPr>
          <w:lang w:val="it-IT"/>
        </w:rPr>
      </w:pPr>
      <w:r w:rsidRPr="0021481A">
        <w:rPr>
          <w:rStyle w:val="Time1"/>
          <w:lang w:val="it-IT"/>
        </w:rPr>
        <w:t>Ad nonam</w:t>
      </w:r>
      <w:r w:rsidRPr="0021481A">
        <w:rPr>
          <w:lang w:val="it-IT"/>
        </w:rPr>
        <w:t xml:space="preserve"> HY </w:t>
      </w:r>
      <w:r w:rsidRPr="0021481A">
        <w:rPr>
          <w:rStyle w:val="Incipit"/>
          <w:lang w:val="it-IT"/>
        </w:rPr>
        <w:t>Rerum deus tenax vigor</w:t>
      </w:r>
      <w:r w:rsidRPr="0021481A">
        <w:rPr>
          <w:lang w:val="it-IT"/>
        </w:rPr>
        <w:t xml:space="preserve">. </w:t>
      </w:r>
      <w:r w:rsidRPr="0021481A">
        <w:rPr>
          <w:lang w:val="fr-FR"/>
        </w:rPr>
        <w:t xml:space="preserve">AN </w:t>
      </w:r>
      <w:r w:rsidRPr="0021481A">
        <w:rPr>
          <w:rStyle w:val="Incipit"/>
          <w:lang w:val="fr-FR"/>
        </w:rPr>
        <w:t>Sanctus sanctus sanctus</w:t>
      </w:r>
      <w:r w:rsidRPr="0021481A">
        <w:rPr>
          <w:lang w:val="fr-FR"/>
        </w:rPr>
        <w:t xml:space="preserve">. CP </w:t>
      </w:r>
      <w:r w:rsidRPr="0021481A">
        <w:rPr>
          <w:rStyle w:val="Incipit"/>
          <w:lang w:val="fr-FR"/>
        </w:rPr>
        <w:t>Quoniam ex ipso et per ipsum</w:t>
      </w:r>
      <w:r w:rsidRPr="0021481A">
        <w:rPr>
          <w:lang w:val="fr-FR"/>
        </w:rPr>
        <w:t xml:space="preserve">. </w:t>
      </w:r>
      <w:r w:rsidRPr="0021481A">
        <w:rPr>
          <w:lang w:val="it-IT"/>
        </w:rPr>
        <w:t xml:space="preserve">RB </w:t>
      </w:r>
      <w:r w:rsidRPr="0021481A">
        <w:rPr>
          <w:rStyle w:val="Incipit"/>
          <w:lang w:val="it-IT"/>
        </w:rPr>
        <w:t>Clamavi in toto corde</w:t>
      </w:r>
      <w:r w:rsidR="00D42C03" w:rsidRPr="0021481A">
        <w:rPr>
          <w:lang w:val="it-IT"/>
        </w:rPr>
        <w:t xml:space="preserve">. RV </w:t>
      </w:r>
      <w:r w:rsidR="00D42C03" w:rsidRPr="0021481A">
        <w:rPr>
          <w:rStyle w:val="Incipit"/>
          <w:lang w:val="it-IT"/>
        </w:rPr>
        <w:t>Iustificationes</w:t>
      </w:r>
      <w:r w:rsidR="00D42C03" w:rsidRPr="0021481A">
        <w:rPr>
          <w:lang w:val="it-IT"/>
        </w:rPr>
        <w:t>. RV</w:t>
      </w:r>
      <w:r w:rsidRPr="0021481A">
        <w:rPr>
          <w:lang w:val="it-IT"/>
        </w:rPr>
        <w:t xml:space="preserve"> </w:t>
      </w:r>
      <w:r w:rsidRPr="0021481A">
        <w:rPr>
          <w:rStyle w:val="Incipit"/>
          <w:lang w:val="it-IT"/>
        </w:rPr>
        <w:t>Gloria patri</w:t>
      </w:r>
      <w:r w:rsidR="00BC4070" w:rsidRPr="0021481A">
        <w:rPr>
          <w:lang w:val="it-IT"/>
        </w:rPr>
        <w:t>. VS</w:t>
      </w:r>
      <w:r w:rsidRPr="0021481A">
        <w:rPr>
          <w:lang w:val="it-IT"/>
        </w:rPr>
        <w:t xml:space="preserve"> </w:t>
      </w:r>
      <w:r w:rsidRPr="0021481A">
        <w:rPr>
          <w:rStyle w:val="Incipit"/>
          <w:lang w:val="it-IT"/>
        </w:rPr>
        <w:t>Ab occultis meis</w:t>
      </w:r>
      <w:r w:rsidR="0013351E" w:rsidRPr="0021481A">
        <w:rPr>
          <w:lang w:val="it-IT"/>
        </w:rPr>
        <w:t xml:space="preserve"> minor</w:t>
      </w:r>
      <w:r w:rsidRPr="0021481A">
        <w:rPr>
          <w:lang w:val="it-IT"/>
        </w:rPr>
        <w:t>. (65va) Oratio de dominica.</w:t>
      </w:r>
    </w:p>
    <w:p w:rsidR="00DB0A96" w:rsidRDefault="00DB0A96" w:rsidP="004275F3">
      <w:r w:rsidRPr="0021481A">
        <w:rPr>
          <w:rStyle w:val="Time1"/>
          <w:lang w:val="it-IT"/>
        </w:rPr>
        <w:t>In secunda vespera</w:t>
      </w:r>
      <w:r w:rsidRPr="0021481A">
        <w:rPr>
          <w:lang w:val="it-IT"/>
        </w:rPr>
        <w:t xml:space="preserve"> AN </w:t>
      </w:r>
      <w:r w:rsidRPr="0021481A">
        <w:rPr>
          <w:rStyle w:val="Incipit"/>
          <w:lang w:val="it-IT"/>
        </w:rPr>
        <w:t>Sede a dextris</w:t>
      </w:r>
      <w:r w:rsidRPr="0021481A">
        <w:rPr>
          <w:lang w:val="it-IT"/>
        </w:rPr>
        <w:t xml:space="preserve">. PS </w:t>
      </w:r>
      <w:r w:rsidRPr="0021481A">
        <w:rPr>
          <w:rStyle w:val="Incipit"/>
          <w:lang w:val="it-IT"/>
        </w:rPr>
        <w:t>Dixit dominus</w:t>
      </w:r>
      <w:r w:rsidRPr="0021481A">
        <w:rPr>
          <w:lang w:val="it-IT"/>
        </w:rPr>
        <w:t xml:space="preserve"> cum ceteris. </w:t>
      </w:r>
      <w:r>
        <w:t xml:space="preserve">AN </w:t>
      </w:r>
      <w:r w:rsidRPr="00BC37B7">
        <w:rPr>
          <w:rStyle w:val="Incipit"/>
        </w:rPr>
        <w:t>Fidelia</w:t>
      </w:r>
      <w:r>
        <w:t xml:space="preserve">. AN </w:t>
      </w:r>
      <w:r w:rsidRPr="00BC37B7">
        <w:rPr>
          <w:rStyle w:val="Incipit"/>
        </w:rPr>
        <w:t>In mandatis eius</w:t>
      </w:r>
      <w:r>
        <w:t xml:space="preserve">. </w:t>
      </w:r>
      <w:r w:rsidR="00BC37B7">
        <w:t>AN</w:t>
      </w:r>
      <w:r>
        <w:t xml:space="preserve"> </w:t>
      </w:r>
      <w:r w:rsidRPr="00C15E31">
        <w:rPr>
          <w:rStyle w:val="Incipit"/>
        </w:rPr>
        <w:t>Sit nomen</w:t>
      </w:r>
      <w:r w:rsidR="00BC37B7">
        <w:t xml:space="preserve">. AN </w:t>
      </w:r>
      <w:r w:rsidR="00BC37B7" w:rsidRPr="00C15E31">
        <w:rPr>
          <w:rStyle w:val="Incipit"/>
        </w:rPr>
        <w:t>Nos qui vivimus</w:t>
      </w:r>
      <w:r w:rsidR="00C15E31">
        <w:t xml:space="preserve">. CP </w:t>
      </w:r>
      <w:r w:rsidR="00C15E31" w:rsidRPr="00C15E31">
        <w:rPr>
          <w:rStyle w:val="Incipit"/>
        </w:rPr>
        <w:t>Ha</w:t>
      </w:r>
      <w:r w:rsidR="00BC37B7" w:rsidRPr="00C15E31">
        <w:rPr>
          <w:rStyle w:val="Incipit"/>
        </w:rPr>
        <w:t>bentes donationes</w:t>
      </w:r>
      <w:r w:rsidR="00BC37B7">
        <w:t xml:space="preserve">. HY </w:t>
      </w:r>
      <w:r w:rsidR="00BC37B7" w:rsidRPr="00C15E31">
        <w:rPr>
          <w:rStyle w:val="Incipit"/>
        </w:rPr>
        <w:t>Lucis creator</w:t>
      </w:r>
      <w:r w:rsidR="00BC37B7">
        <w:t xml:space="preserve">. VS </w:t>
      </w:r>
      <w:r w:rsidR="00BC37B7" w:rsidRPr="00C15E31">
        <w:rPr>
          <w:rStyle w:val="Incipit"/>
        </w:rPr>
        <w:t>|Dirigator::Dirigatur| domine</w:t>
      </w:r>
      <w:r w:rsidR="00BC37B7">
        <w:t xml:space="preserve">. AM </w:t>
      </w:r>
      <w:r w:rsidR="00BC37B7" w:rsidRPr="00C15E31">
        <w:rPr>
          <w:rStyle w:val="Incipit"/>
        </w:rPr>
        <w:t>Deficiente vino</w:t>
      </w:r>
      <w:r w:rsidR="00BC37B7">
        <w:t xml:space="preserve">. Sequitur alia antiphona cum necesse est, quae in feria cantatur cum reliquis AM </w:t>
      </w:r>
      <w:r w:rsidR="00BC37B7" w:rsidRPr="00C15E31">
        <w:rPr>
          <w:rStyle w:val="Incipit"/>
        </w:rPr>
        <w:t>Quid mihi et tibi est mulier</w:t>
      </w:r>
      <w:r w:rsidR="00BC37B7">
        <w:t xml:space="preserve">. [KY] </w:t>
      </w:r>
      <w:r w:rsidR="00BC37B7" w:rsidRPr="00C15E31">
        <w:rPr>
          <w:rStyle w:val="Incipit"/>
        </w:rPr>
        <w:t>Kyrie</w:t>
      </w:r>
      <w:r w:rsidR="00BC37B7">
        <w:t xml:space="preserve"> cum [PN] </w:t>
      </w:r>
      <w:r w:rsidR="00BC37B7" w:rsidRPr="00C15E31">
        <w:rPr>
          <w:rStyle w:val="Incipit"/>
        </w:rPr>
        <w:t>Pater noster</w:t>
      </w:r>
      <w:r w:rsidR="00BC37B7">
        <w:t xml:space="preserve">. OR </w:t>
      </w:r>
      <w:r w:rsidR="00BC37B7" w:rsidRPr="00C15E31">
        <w:rPr>
          <w:rStyle w:val="Incipit"/>
        </w:rPr>
        <w:t>Omnipotens sempiterne deus qui caelestia</w:t>
      </w:r>
      <w:r w:rsidR="00C15E31">
        <w:t>.</w:t>
      </w:r>
      <w:r w:rsidR="007B7A07">
        <w:t xml:space="preserve"> Deinde suffragia.</w:t>
      </w:r>
    </w:p>
    <w:p w:rsidR="008E761F" w:rsidRDefault="008E761F" w:rsidP="004275F3">
      <w:pPr>
        <w:pStyle w:val="Titolo1"/>
      </w:pPr>
      <w:r>
        <w:t>FERIA SECUNDA</w:t>
      </w:r>
    </w:p>
    <w:p w:rsidR="000D18A6" w:rsidRPr="0021481A" w:rsidRDefault="008E761F" w:rsidP="004275F3">
      <w:pPr>
        <w:rPr>
          <w:lang w:val="pt-PT"/>
        </w:rPr>
      </w:pPr>
      <w:r w:rsidRPr="00BC4070">
        <w:rPr>
          <w:rStyle w:val="Time1"/>
        </w:rPr>
        <w:t>Ad matutinam</w:t>
      </w:r>
      <w:r>
        <w:t xml:space="preserve"> INV </w:t>
      </w:r>
      <w:r w:rsidRPr="00A2412B">
        <w:rPr>
          <w:rStyle w:val="Incipit"/>
        </w:rPr>
        <w:t>Venite exultemus</w:t>
      </w:r>
      <w:r>
        <w:t xml:space="preserve">. [PS] </w:t>
      </w:r>
      <w:r w:rsidRPr="00A2412B">
        <w:rPr>
          <w:rStyle w:val="Incipit"/>
        </w:rPr>
        <w:t>Iubilemus</w:t>
      </w:r>
      <w:r>
        <w:t>.</w:t>
      </w:r>
      <w:r w:rsidR="00831B6E">
        <w:t xml:space="preserve"> AN </w:t>
      </w:r>
      <w:r w:rsidR="00831B6E" w:rsidRPr="00BC4070">
        <w:rPr>
          <w:rStyle w:val="Incipit"/>
        </w:rPr>
        <w:t>Dominus (65vb) defensor</w:t>
      </w:r>
      <w:r w:rsidR="00831B6E">
        <w:t xml:space="preserve">. PS </w:t>
      </w:r>
      <w:r w:rsidR="00831B6E" w:rsidRPr="00BC4070">
        <w:rPr>
          <w:rStyle w:val="Incipit"/>
        </w:rPr>
        <w:t>Dominus illuminatio</w:t>
      </w:r>
      <w:r w:rsidR="00831B6E">
        <w:t xml:space="preserve"> cum ceteris. AN </w:t>
      </w:r>
      <w:r w:rsidR="00831B6E" w:rsidRPr="00BC4070">
        <w:rPr>
          <w:rStyle w:val="Incipit"/>
        </w:rPr>
        <w:t>Adorate dominum</w:t>
      </w:r>
      <w:r w:rsidR="00831B6E">
        <w:t xml:space="preserve">. AN </w:t>
      </w:r>
      <w:r w:rsidR="00831B6E" w:rsidRPr="00BC4070">
        <w:rPr>
          <w:rStyle w:val="Incipit"/>
        </w:rPr>
        <w:t>In tua iustitia</w:t>
      </w:r>
      <w:r w:rsidR="00831B6E">
        <w:t xml:space="preserve">. AN </w:t>
      </w:r>
      <w:r w:rsidR="00831B6E" w:rsidRPr="00BC4070">
        <w:rPr>
          <w:rStyle w:val="Incipit"/>
        </w:rPr>
        <w:t>Rectos decet</w:t>
      </w:r>
      <w:r w:rsidR="00831B6E">
        <w:t xml:space="preserve">. AN </w:t>
      </w:r>
      <w:r w:rsidR="00831B6E" w:rsidRPr="00BC4070">
        <w:rPr>
          <w:rStyle w:val="Incipit"/>
        </w:rPr>
        <w:t>Expugna impugnantes</w:t>
      </w:r>
      <w:r w:rsidR="00831B6E">
        <w:t xml:space="preserve">. AN </w:t>
      </w:r>
      <w:r w:rsidR="00831B6E" w:rsidRPr="00BC4070">
        <w:rPr>
          <w:rStyle w:val="Incipit"/>
        </w:rPr>
        <w:t>Revela domino</w:t>
      </w:r>
      <w:r w:rsidR="00831B6E">
        <w:t xml:space="preserve">. </w:t>
      </w:r>
      <w:r w:rsidR="000D18A6" w:rsidRPr="0021481A">
        <w:rPr>
          <w:lang w:val="pt-PT"/>
        </w:rPr>
        <w:t xml:space="preserve">AN </w:t>
      </w:r>
      <w:r w:rsidR="000D18A6" w:rsidRPr="0021481A">
        <w:rPr>
          <w:rStyle w:val="Incipit"/>
          <w:lang w:val="pt-PT"/>
        </w:rPr>
        <w:t>Dominus in caelo</w:t>
      </w:r>
      <w:r w:rsidR="000D18A6" w:rsidRPr="0021481A">
        <w:rPr>
          <w:lang w:val="pt-PT"/>
        </w:rPr>
        <w:t xml:space="preserve">. Legitur Paulus cum tribus responsoriis. RP </w:t>
      </w:r>
      <w:r w:rsidR="000D18A6" w:rsidRPr="0021481A">
        <w:rPr>
          <w:rStyle w:val="Incipit"/>
          <w:lang w:val="pt-PT"/>
        </w:rPr>
        <w:t>Adiutor meus</w:t>
      </w:r>
      <w:r w:rsidR="000D18A6" w:rsidRPr="0021481A">
        <w:rPr>
          <w:lang w:val="pt-PT"/>
        </w:rPr>
        <w:t xml:space="preserve">. RP </w:t>
      </w:r>
      <w:r w:rsidR="000D18A6" w:rsidRPr="0021481A">
        <w:rPr>
          <w:rStyle w:val="Incipit"/>
          <w:lang w:val="pt-PT"/>
        </w:rPr>
        <w:t>Quam magna</w:t>
      </w:r>
      <w:r w:rsidR="000D18A6" w:rsidRPr="0021481A">
        <w:rPr>
          <w:lang w:val="pt-PT"/>
        </w:rPr>
        <w:t xml:space="preserve">. RP </w:t>
      </w:r>
      <w:r w:rsidR="000D18A6" w:rsidRPr="0021481A">
        <w:rPr>
          <w:rStyle w:val="Incipit"/>
          <w:lang w:val="pt-PT"/>
        </w:rPr>
        <w:t>Benedicam domino</w:t>
      </w:r>
      <w:r w:rsidR="000D18A6" w:rsidRPr="0021481A">
        <w:rPr>
          <w:lang w:val="pt-PT"/>
        </w:rPr>
        <w:t xml:space="preserve">. </w:t>
      </w:r>
    </w:p>
    <w:p w:rsidR="008E761F" w:rsidRPr="0021481A" w:rsidRDefault="000D18A6" w:rsidP="004275F3">
      <w:pPr>
        <w:rPr>
          <w:lang w:val="pt-PT"/>
        </w:rPr>
      </w:pPr>
      <w:r w:rsidRPr="0021481A">
        <w:rPr>
          <w:lang w:val="pt-PT"/>
        </w:rPr>
        <w:t xml:space="preserve">Deinde </w:t>
      </w:r>
      <w:r w:rsidRPr="0021481A">
        <w:rPr>
          <w:rStyle w:val="Funktion"/>
          <w:lang w:val="pt-PT"/>
        </w:rPr>
        <w:t>sacerdos</w:t>
      </w:r>
      <w:r w:rsidRPr="0021481A">
        <w:rPr>
          <w:lang w:val="pt-PT"/>
        </w:rPr>
        <w:t xml:space="preserve"> utatur hoc versiculo [VS] </w:t>
      </w:r>
      <w:r w:rsidRPr="0021481A">
        <w:rPr>
          <w:rStyle w:val="Incipit"/>
          <w:lang w:val="pt-PT"/>
        </w:rPr>
        <w:t>Fiat misericordia tua domine super nos</w:t>
      </w:r>
      <w:r w:rsidRPr="0021481A">
        <w:rPr>
          <w:lang w:val="pt-PT"/>
        </w:rPr>
        <w:t>.</w:t>
      </w:r>
    </w:p>
    <w:p w:rsidR="00890E5E" w:rsidRPr="0021481A" w:rsidRDefault="000D18A6" w:rsidP="004275F3">
      <w:pPr>
        <w:rPr>
          <w:lang w:val="it-IT"/>
        </w:rPr>
      </w:pPr>
      <w:r w:rsidRPr="0021481A">
        <w:rPr>
          <w:rStyle w:val="Time1"/>
          <w:lang w:val="pt-PT"/>
        </w:rPr>
        <w:t>Ad laudes</w:t>
      </w:r>
      <w:r w:rsidRPr="0021481A">
        <w:rPr>
          <w:lang w:val="pt-PT"/>
        </w:rPr>
        <w:t xml:space="preserve"> AN </w:t>
      </w:r>
      <w:r w:rsidRPr="0021481A">
        <w:rPr>
          <w:rStyle w:val="Incipit"/>
          <w:lang w:val="pt-PT"/>
        </w:rPr>
        <w:t>Miserere</w:t>
      </w:r>
      <w:r w:rsidRPr="0021481A">
        <w:rPr>
          <w:lang w:val="pt-PT"/>
        </w:rPr>
        <w:t xml:space="preserve">. PS </w:t>
      </w:r>
      <w:r w:rsidRPr="0021481A">
        <w:rPr>
          <w:rStyle w:val="Incipit"/>
          <w:lang w:val="pt-PT"/>
        </w:rPr>
        <w:t>Miserere mei</w:t>
      </w:r>
      <w:r w:rsidRPr="0021481A">
        <w:rPr>
          <w:lang w:val="pt-PT"/>
        </w:rPr>
        <w:t xml:space="preserve">. AN </w:t>
      </w:r>
      <w:r w:rsidRPr="0021481A">
        <w:rPr>
          <w:rStyle w:val="Incipit"/>
          <w:lang w:val="pt-PT"/>
        </w:rPr>
        <w:t>Intellige clamorem</w:t>
      </w:r>
      <w:r w:rsidRPr="0021481A">
        <w:rPr>
          <w:lang w:val="pt-PT"/>
        </w:rPr>
        <w:t xml:space="preserve">. PS </w:t>
      </w:r>
      <w:r w:rsidRPr="0021481A">
        <w:rPr>
          <w:rStyle w:val="Incipit"/>
          <w:lang w:val="pt-PT"/>
        </w:rPr>
        <w:t>Verba mea auribus</w:t>
      </w:r>
      <w:r w:rsidRPr="0021481A">
        <w:rPr>
          <w:lang w:val="pt-PT"/>
        </w:rPr>
        <w:t xml:space="preserve">. AN </w:t>
      </w:r>
      <w:r w:rsidRPr="0021481A">
        <w:rPr>
          <w:rStyle w:val="Incipit"/>
          <w:lang w:val="pt-PT"/>
        </w:rPr>
        <w:t>Deus deus meus</w:t>
      </w:r>
      <w:r w:rsidRPr="0021481A">
        <w:rPr>
          <w:lang w:val="pt-PT"/>
        </w:rPr>
        <w:t xml:space="preserve">. Psalmum ipsum. </w:t>
      </w:r>
      <w:r w:rsidRPr="0021481A">
        <w:rPr>
          <w:lang w:val="fr-FR"/>
        </w:rPr>
        <w:t xml:space="preserve">AN </w:t>
      </w:r>
      <w:r w:rsidRPr="0021481A">
        <w:rPr>
          <w:rStyle w:val="Incipit"/>
          <w:lang w:val="fr-FR"/>
        </w:rPr>
        <w:t>Conversus est furor</w:t>
      </w:r>
      <w:r w:rsidRPr="0021481A">
        <w:rPr>
          <w:lang w:val="fr-FR"/>
        </w:rPr>
        <w:t xml:space="preserve">. PS </w:t>
      </w:r>
      <w:r w:rsidRPr="0021481A">
        <w:rPr>
          <w:rStyle w:val="Incipit"/>
          <w:lang w:val="fr-FR"/>
        </w:rPr>
        <w:t>Confitebor</w:t>
      </w:r>
      <w:r w:rsidRPr="0021481A">
        <w:rPr>
          <w:lang w:val="fr-FR"/>
        </w:rPr>
        <w:t xml:space="preserve">. AN </w:t>
      </w:r>
      <w:r w:rsidRPr="0021481A">
        <w:rPr>
          <w:rStyle w:val="Incipit"/>
          <w:lang w:val="fr-FR"/>
        </w:rPr>
        <w:t>Laudate dominum de caelis</w:t>
      </w:r>
      <w:r w:rsidRPr="0021481A">
        <w:rPr>
          <w:lang w:val="fr-FR"/>
        </w:rPr>
        <w:t xml:space="preserve">. </w:t>
      </w:r>
      <w:r w:rsidRPr="0021481A">
        <w:rPr>
          <w:lang w:val="it-IT"/>
        </w:rPr>
        <w:t xml:space="preserve">Psalmum ipsum. CP </w:t>
      </w:r>
      <w:r w:rsidR="00CD5E13" w:rsidRPr="0021481A">
        <w:rPr>
          <w:rStyle w:val="Incipit"/>
          <w:lang w:val="it-IT"/>
        </w:rPr>
        <w:t xml:space="preserve">(66ra) Vigilate </w:t>
      </w:r>
      <w:r w:rsidRPr="0021481A">
        <w:rPr>
          <w:rStyle w:val="Incipit"/>
          <w:lang w:val="it-IT"/>
        </w:rPr>
        <w:t>state in fide</w:t>
      </w:r>
      <w:r w:rsidRPr="0021481A">
        <w:rPr>
          <w:lang w:val="it-IT"/>
        </w:rPr>
        <w:t xml:space="preserve">. VS </w:t>
      </w:r>
      <w:r w:rsidRPr="0021481A">
        <w:rPr>
          <w:rStyle w:val="Incipit"/>
          <w:lang w:val="it-IT"/>
        </w:rPr>
        <w:t>Repleti sumus</w:t>
      </w:r>
      <w:r w:rsidRPr="0021481A">
        <w:rPr>
          <w:lang w:val="it-IT"/>
        </w:rPr>
        <w:t xml:space="preserve">. AB </w:t>
      </w:r>
      <w:r w:rsidRPr="0021481A">
        <w:rPr>
          <w:rStyle w:val="Incipit"/>
          <w:lang w:val="it-IT"/>
        </w:rPr>
        <w:t>Benedictus dominus</w:t>
      </w:r>
      <w:r w:rsidRPr="0021481A">
        <w:rPr>
          <w:lang w:val="it-IT"/>
        </w:rPr>
        <w:t>. Psalmum ipsum.</w:t>
      </w:r>
      <w:r w:rsidR="00854861" w:rsidRPr="0021481A">
        <w:rPr>
          <w:lang w:val="it-IT"/>
        </w:rPr>
        <w:t xml:space="preserve"> [KY] </w:t>
      </w:r>
      <w:r w:rsidR="00854861" w:rsidRPr="0021481A">
        <w:rPr>
          <w:rStyle w:val="Incipit"/>
          <w:lang w:val="it-IT"/>
        </w:rPr>
        <w:t>Kyr</w:t>
      </w:r>
      <w:r w:rsidR="00890E5E" w:rsidRPr="0021481A">
        <w:rPr>
          <w:rStyle w:val="Incipit"/>
          <w:lang w:val="it-IT"/>
        </w:rPr>
        <w:t>ie</w:t>
      </w:r>
      <w:r w:rsidR="00890E5E" w:rsidRPr="0021481A">
        <w:rPr>
          <w:lang w:val="it-IT"/>
        </w:rPr>
        <w:t xml:space="preserve"> cum </w:t>
      </w:r>
      <w:r w:rsidR="00854861" w:rsidRPr="0021481A">
        <w:rPr>
          <w:lang w:val="it-IT"/>
        </w:rPr>
        <w:t>[</w:t>
      </w:r>
      <w:r w:rsidR="00890E5E" w:rsidRPr="0021481A">
        <w:rPr>
          <w:lang w:val="it-IT"/>
        </w:rPr>
        <w:t>PN</w:t>
      </w:r>
      <w:r w:rsidR="00854861" w:rsidRPr="0021481A">
        <w:rPr>
          <w:lang w:val="it-IT"/>
        </w:rPr>
        <w:t>]</w:t>
      </w:r>
      <w:r w:rsidR="00890E5E" w:rsidRPr="0021481A">
        <w:rPr>
          <w:lang w:val="it-IT"/>
        </w:rPr>
        <w:t xml:space="preserve"> </w:t>
      </w:r>
      <w:r w:rsidR="00890E5E" w:rsidRPr="0021481A">
        <w:rPr>
          <w:rStyle w:val="Incipit"/>
          <w:lang w:val="it-IT"/>
        </w:rPr>
        <w:t>Pater noster</w:t>
      </w:r>
      <w:r w:rsidR="00890E5E" w:rsidRPr="0021481A">
        <w:rPr>
          <w:lang w:val="it-IT"/>
        </w:rPr>
        <w:t xml:space="preserve">. OR </w:t>
      </w:r>
      <w:r w:rsidR="00890E5E" w:rsidRPr="0021481A">
        <w:rPr>
          <w:rStyle w:val="Incipit"/>
          <w:lang w:val="it-IT"/>
        </w:rPr>
        <w:t>Illumina quaesumus domine in te</w:t>
      </w:r>
      <w:r w:rsidR="00890E5E" w:rsidRPr="0021481A">
        <w:rPr>
          <w:lang w:val="it-IT"/>
        </w:rPr>
        <w:t xml:space="preserve">. Deinde </w:t>
      </w:r>
      <w:r w:rsidR="00890E5E" w:rsidRPr="0021481A">
        <w:rPr>
          <w:lang w:val="it-IT"/>
        </w:rPr>
        <w:lastRenderedPageBreak/>
        <w:t xml:space="preserve">suffragia de sanctis hinc usque ad dominicam primam quadragesimae in vesperis et in matutinis ferialibus. </w:t>
      </w:r>
    </w:p>
    <w:p w:rsidR="000D18A6" w:rsidRPr="0021481A" w:rsidRDefault="00D42C03" w:rsidP="004275F3">
      <w:pPr>
        <w:rPr>
          <w:lang w:val="it-IT"/>
        </w:rPr>
      </w:pPr>
      <w:r w:rsidRPr="0021481A">
        <w:rPr>
          <w:rStyle w:val="Time1"/>
          <w:lang w:val="pt-PT"/>
        </w:rPr>
        <w:t>A</w:t>
      </w:r>
      <w:r w:rsidR="00890E5E" w:rsidRPr="0021481A">
        <w:rPr>
          <w:rStyle w:val="Time1"/>
          <w:lang w:val="pt-PT"/>
        </w:rPr>
        <w:t>d primam</w:t>
      </w:r>
      <w:r w:rsidR="00890E5E" w:rsidRPr="0021481A">
        <w:rPr>
          <w:lang w:val="pt-PT"/>
        </w:rPr>
        <w:t xml:space="preserve"> hymnus ut supra. AN </w:t>
      </w:r>
      <w:r w:rsidR="00890E5E" w:rsidRPr="0021481A">
        <w:rPr>
          <w:rStyle w:val="Incipit"/>
          <w:lang w:val="pt-PT"/>
        </w:rPr>
        <w:t>Tu mandasti</w:t>
      </w:r>
      <w:r w:rsidR="00890E5E" w:rsidRPr="0021481A">
        <w:rPr>
          <w:lang w:val="pt-PT"/>
        </w:rPr>
        <w:t xml:space="preserve">. CP </w:t>
      </w:r>
      <w:r w:rsidR="00890E5E" w:rsidRPr="0021481A">
        <w:rPr>
          <w:rStyle w:val="Incipit"/>
          <w:lang w:val="pt-PT"/>
        </w:rPr>
        <w:t>Omnis homo</w:t>
      </w:r>
      <w:r w:rsidR="00890E5E" w:rsidRPr="0021481A">
        <w:rPr>
          <w:lang w:val="pt-PT"/>
        </w:rPr>
        <w:t xml:space="preserve">. </w:t>
      </w:r>
      <w:r w:rsidR="00890E5E" w:rsidRPr="0021481A">
        <w:rPr>
          <w:lang w:val="it-IT"/>
        </w:rPr>
        <w:t xml:space="preserve">RB </w:t>
      </w:r>
      <w:r w:rsidR="00890E5E" w:rsidRPr="0021481A">
        <w:rPr>
          <w:rStyle w:val="Incipit"/>
          <w:lang w:val="it-IT"/>
        </w:rPr>
        <w:t>Christe fili d</w:t>
      </w:r>
      <w:r w:rsidR="006E4FAE" w:rsidRPr="0021481A">
        <w:rPr>
          <w:rStyle w:val="Incipit"/>
          <w:lang w:val="it-IT"/>
        </w:rPr>
        <w:t>e</w:t>
      </w:r>
      <w:r w:rsidR="00890E5E" w:rsidRPr="0021481A">
        <w:rPr>
          <w:rStyle w:val="Incipit"/>
          <w:lang w:val="it-IT"/>
        </w:rPr>
        <w:t>i</w:t>
      </w:r>
      <w:r w:rsidR="00890E5E" w:rsidRPr="0021481A">
        <w:rPr>
          <w:lang w:val="it-IT"/>
        </w:rPr>
        <w:t xml:space="preserve">. RV </w:t>
      </w:r>
      <w:r w:rsidR="00890E5E" w:rsidRPr="0021481A">
        <w:rPr>
          <w:rStyle w:val="Incipit"/>
          <w:lang w:val="it-IT"/>
        </w:rPr>
        <w:t>Qui sedes</w:t>
      </w:r>
      <w:r w:rsidR="00890E5E" w:rsidRPr="0021481A">
        <w:rPr>
          <w:lang w:val="it-IT"/>
        </w:rPr>
        <w:t xml:space="preserve">. RV </w:t>
      </w:r>
      <w:r w:rsidR="00890E5E" w:rsidRPr="0021481A">
        <w:rPr>
          <w:rStyle w:val="Incipit"/>
          <w:lang w:val="it-IT"/>
        </w:rPr>
        <w:t>Gloria patri</w:t>
      </w:r>
      <w:r w:rsidR="00890E5E" w:rsidRPr="0021481A">
        <w:rPr>
          <w:lang w:val="it-IT"/>
        </w:rPr>
        <w:t>.</w:t>
      </w:r>
      <w:r w:rsidRPr="0021481A">
        <w:rPr>
          <w:lang w:val="it-IT"/>
        </w:rPr>
        <w:t xml:space="preserve"> </w:t>
      </w:r>
      <w:r w:rsidR="006E4FAE" w:rsidRPr="0021481A">
        <w:rPr>
          <w:lang w:val="it-IT"/>
        </w:rPr>
        <w:t>VS</w:t>
      </w:r>
      <w:r w:rsidRPr="0021481A">
        <w:rPr>
          <w:lang w:val="it-IT"/>
        </w:rPr>
        <w:t xml:space="preserve"> </w:t>
      </w:r>
      <w:r w:rsidRPr="0021481A">
        <w:rPr>
          <w:rStyle w:val="Incipit"/>
          <w:lang w:val="it-IT"/>
        </w:rPr>
        <w:t>Exurge domine</w:t>
      </w:r>
      <w:r w:rsidR="00CD5E13" w:rsidRPr="0021481A">
        <w:rPr>
          <w:lang w:val="it-IT"/>
        </w:rPr>
        <w:t xml:space="preserve"> minor</w:t>
      </w:r>
      <w:r w:rsidRPr="0021481A">
        <w:rPr>
          <w:lang w:val="it-IT"/>
        </w:rPr>
        <w:t>. Preces dicantur. Oratio ut supra.</w:t>
      </w:r>
    </w:p>
    <w:p w:rsidR="00D42C03" w:rsidRPr="0021481A" w:rsidRDefault="00D42C03" w:rsidP="004275F3">
      <w:pPr>
        <w:rPr>
          <w:lang w:val="pt-PT"/>
        </w:rPr>
      </w:pPr>
      <w:r w:rsidRPr="0021481A">
        <w:rPr>
          <w:rStyle w:val="Time1"/>
          <w:lang w:val="it-IT"/>
        </w:rPr>
        <w:t>Ad tertiam</w:t>
      </w:r>
      <w:r w:rsidRPr="0021481A">
        <w:rPr>
          <w:lang w:val="it-IT"/>
        </w:rPr>
        <w:t xml:space="preserve"> AN </w:t>
      </w:r>
      <w:r w:rsidRPr="0021481A">
        <w:rPr>
          <w:rStyle w:val="Incipit"/>
          <w:lang w:val="it-IT"/>
        </w:rPr>
        <w:t>Deduc me domine</w:t>
      </w:r>
      <w:r w:rsidRPr="0021481A">
        <w:rPr>
          <w:lang w:val="it-IT"/>
        </w:rPr>
        <w:t xml:space="preserve">. CP </w:t>
      </w:r>
      <w:r w:rsidRPr="0021481A">
        <w:rPr>
          <w:rStyle w:val="Incipit"/>
          <w:lang w:val="it-IT"/>
        </w:rPr>
        <w:t>Sana me domine</w:t>
      </w:r>
      <w:r w:rsidRPr="0021481A">
        <w:rPr>
          <w:lang w:val="it-IT"/>
        </w:rPr>
        <w:t xml:space="preserve">. </w:t>
      </w:r>
      <w:r w:rsidRPr="0021481A">
        <w:rPr>
          <w:lang w:val="pt-PT"/>
        </w:rPr>
        <w:t xml:space="preserve">RB </w:t>
      </w:r>
      <w:r w:rsidR="006E4FAE" w:rsidRPr="0021481A">
        <w:rPr>
          <w:rStyle w:val="Incipit"/>
          <w:lang w:val="pt-PT"/>
        </w:rPr>
        <w:t>S</w:t>
      </w:r>
      <w:r w:rsidRPr="0021481A">
        <w:rPr>
          <w:rStyle w:val="Incipit"/>
          <w:lang w:val="pt-PT"/>
        </w:rPr>
        <w:t>ana animam meam</w:t>
      </w:r>
      <w:r w:rsidRPr="0021481A">
        <w:rPr>
          <w:lang w:val="pt-PT"/>
        </w:rPr>
        <w:t xml:space="preserve">. RV </w:t>
      </w:r>
      <w:r w:rsidRPr="0021481A">
        <w:rPr>
          <w:rStyle w:val="Incipit"/>
          <w:lang w:val="pt-PT"/>
        </w:rPr>
        <w:t>Ego dixi domine</w:t>
      </w:r>
      <w:r w:rsidRPr="0021481A">
        <w:rPr>
          <w:lang w:val="pt-PT"/>
        </w:rPr>
        <w:t xml:space="preserve">. RV </w:t>
      </w:r>
      <w:r w:rsidRPr="0021481A">
        <w:rPr>
          <w:rStyle w:val="Incipit"/>
          <w:lang w:val="pt-PT"/>
        </w:rPr>
        <w:t>Gloria (66rb) patri</w:t>
      </w:r>
      <w:r w:rsidRPr="0021481A">
        <w:rPr>
          <w:lang w:val="pt-PT"/>
        </w:rPr>
        <w:t xml:space="preserve">. VS </w:t>
      </w:r>
      <w:r w:rsidRPr="0021481A">
        <w:rPr>
          <w:rStyle w:val="Incipit"/>
          <w:lang w:val="pt-PT"/>
        </w:rPr>
        <w:t>Adiutor meus</w:t>
      </w:r>
      <w:r w:rsidRPr="0021481A">
        <w:rPr>
          <w:lang w:val="pt-PT"/>
        </w:rPr>
        <w:t>. Et dicatur oratio de dominica.</w:t>
      </w:r>
    </w:p>
    <w:p w:rsidR="00D42C03" w:rsidRPr="0021481A" w:rsidRDefault="00CD5E13" w:rsidP="004275F3">
      <w:pPr>
        <w:rPr>
          <w:lang w:val="pt-PT"/>
        </w:rPr>
      </w:pPr>
      <w:r w:rsidRPr="0021481A">
        <w:rPr>
          <w:rStyle w:val="Time1"/>
          <w:lang w:val="pt-PT"/>
        </w:rPr>
        <w:t>[Ad missam]</w:t>
      </w:r>
      <w:r w:rsidRPr="0021481A">
        <w:rPr>
          <w:lang w:val="pt-PT"/>
        </w:rPr>
        <w:t xml:space="preserve"> </w:t>
      </w:r>
      <w:r w:rsidR="00D42C03" w:rsidRPr="0021481A">
        <w:rPr>
          <w:lang w:val="pt-PT"/>
        </w:rPr>
        <w:t>Si placet cantetur officium per totam ebdomadam, cum epistulis et evangeliis ferialibus quarta et sexta feria.</w:t>
      </w:r>
    </w:p>
    <w:p w:rsidR="00D42C03" w:rsidRPr="0021481A" w:rsidRDefault="00D42C03" w:rsidP="004275F3">
      <w:pPr>
        <w:rPr>
          <w:lang w:val="pt-PT"/>
        </w:rPr>
      </w:pPr>
      <w:r w:rsidRPr="0021481A">
        <w:rPr>
          <w:rStyle w:val="Time1"/>
          <w:lang w:val="pt-PT"/>
        </w:rPr>
        <w:t>Ad sextam</w:t>
      </w:r>
      <w:r w:rsidRPr="0021481A">
        <w:rPr>
          <w:lang w:val="pt-PT"/>
        </w:rPr>
        <w:t xml:space="preserve"> AN </w:t>
      </w:r>
      <w:r w:rsidRPr="0021481A">
        <w:rPr>
          <w:rStyle w:val="Incipit"/>
          <w:lang w:val="pt-PT"/>
        </w:rPr>
        <w:t>Adiuva me</w:t>
      </w:r>
      <w:r w:rsidRPr="0021481A">
        <w:rPr>
          <w:lang w:val="pt-PT"/>
        </w:rPr>
        <w:t xml:space="preserve">. CP </w:t>
      </w:r>
      <w:r w:rsidRPr="0021481A">
        <w:rPr>
          <w:rStyle w:val="Incipit"/>
          <w:lang w:val="pt-PT"/>
        </w:rPr>
        <w:t>Alter alterius</w:t>
      </w:r>
      <w:r w:rsidRPr="0021481A">
        <w:rPr>
          <w:lang w:val="pt-PT"/>
        </w:rPr>
        <w:t xml:space="preserve">. RB </w:t>
      </w:r>
      <w:r w:rsidRPr="0021481A">
        <w:rPr>
          <w:rStyle w:val="Incipit"/>
          <w:lang w:val="pt-PT"/>
        </w:rPr>
        <w:t>Benedicam domino</w:t>
      </w:r>
      <w:r w:rsidRPr="0021481A">
        <w:rPr>
          <w:lang w:val="pt-PT"/>
        </w:rPr>
        <w:t xml:space="preserve">. RV </w:t>
      </w:r>
      <w:r w:rsidRPr="0021481A">
        <w:rPr>
          <w:rStyle w:val="Incipit"/>
          <w:lang w:val="pt-PT"/>
        </w:rPr>
        <w:t>Semper laus eius</w:t>
      </w:r>
      <w:r w:rsidRPr="0021481A">
        <w:rPr>
          <w:lang w:val="pt-PT"/>
        </w:rPr>
        <w:t xml:space="preserve">. RV </w:t>
      </w:r>
      <w:r w:rsidRPr="0021481A">
        <w:rPr>
          <w:rStyle w:val="Incipit"/>
          <w:lang w:val="pt-PT"/>
        </w:rPr>
        <w:t>Gloria patri</w:t>
      </w:r>
      <w:r w:rsidRPr="0021481A">
        <w:rPr>
          <w:lang w:val="pt-PT"/>
        </w:rPr>
        <w:t xml:space="preserve">. VS </w:t>
      </w:r>
      <w:r w:rsidRPr="0021481A">
        <w:rPr>
          <w:rStyle w:val="Incipit"/>
          <w:lang w:val="pt-PT"/>
        </w:rPr>
        <w:t>Dominus regit me</w:t>
      </w:r>
      <w:r w:rsidRPr="0021481A">
        <w:rPr>
          <w:lang w:val="pt-PT"/>
        </w:rPr>
        <w:t>. Oratio de dominica.</w:t>
      </w:r>
    </w:p>
    <w:p w:rsidR="00D42C03" w:rsidRPr="0021481A" w:rsidRDefault="00D42C03" w:rsidP="004275F3">
      <w:pPr>
        <w:rPr>
          <w:lang w:val="pt-PT"/>
        </w:rPr>
      </w:pPr>
      <w:r w:rsidRPr="0021481A">
        <w:rPr>
          <w:rStyle w:val="Time1"/>
          <w:lang w:val="pt-PT"/>
        </w:rPr>
        <w:t>Ad nonam</w:t>
      </w:r>
      <w:r w:rsidRPr="0021481A">
        <w:rPr>
          <w:lang w:val="pt-PT"/>
        </w:rPr>
        <w:t xml:space="preserve"> AN </w:t>
      </w:r>
      <w:r w:rsidR="006E4FAE" w:rsidRPr="0021481A">
        <w:rPr>
          <w:rStyle w:val="Incipit"/>
          <w:lang w:val="pt-PT"/>
        </w:rPr>
        <w:t>A</w:t>
      </w:r>
      <w:r w:rsidRPr="0021481A">
        <w:rPr>
          <w:rStyle w:val="Incipit"/>
          <w:lang w:val="pt-PT"/>
        </w:rPr>
        <w:t>spice in me</w:t>
      </w:r>
      <w:r w:rsidRPr="0021481A">
        <w:rPr>
          <w:lang w:val="pt-PT"/>
        </w:rPr>
        <w:t xml:space="preserve">. CP </w:t>
      </w:r>
      <w:r w:rsidRPr="0021481A">
        <w:rPr>
          <w:rStyle w:val="Incipit"/>
          <w:lang w:val="pt-PT"/>
        </w:rPr>
        <w:t>Empti enim estis</w:t>
      </w:r>
      <w:r w:rsidR="006E4FAE" w:rsidRPr="0021481A">
        <w:rPr>
          <w:lang w:val="pt-PT"/>
        </w:rPr>
        <w:t xml:space="preserve">. RB </w:t>
      </w:r>
      <w:r w:rsidR="006E4FAE" w:rsidRPr="0021481A">
        <w:rPr>
          <w:rStyle w:val="Incipit"/>
          <w:lang w:val="pt-PT"/>
        </w:rPr>
        <w:t>Redi</w:t>
      </w:r>
      <w:r w:rsidRPr="0021481A">
        <w:rPr>
          <w:rStyle w:val="Incipit"/>
          <w:lang w:val="pt-PT"/>
        </w:rPr>
        <w:t>me me domine</w:t>
      </w:r>
      <w:r w:rsidRPr="0021481A">
        <w:rPr>
          <w:lang w:val="pt-PT"/>
        </w:rPr>
        <w:t xml:space="preserve">. RV </w:t>
      </w:r>
      <w:r w:rsidRPr="0021481A">
        <w:rPr>
          <w:rStyle w:val="Incipit"/>
          <w:lang w:val="pt-PT"/>
        </w:rPr>
        <w:t>Pes enim meus</w:t>
      </w:r>
      <w:r w:rsidRPr="0021481A">
        <w:rPr>
          <w:lang w:val="pt-PT"/>
        </w:rPr>
        <w:t xml:space="preserve">. RV </w:t>
      </w:r>
      <w:r w:rsidRPr="0021481A">
        <w:rPr>
          <w:rStyle w:val="Incipit"/>
          <w:lang w:val="pt-PT"/>
        </w:rPr>
        <w:t>Gloria patri</w:t>
      </w:r>
      <w:r w:rsidRPr="0021481A">
        <w:rPr>
          <w:lang w:val="pt-PT"/>
        </w:rPr>
        <w:t xml:space="preserve">. VS </w:t>
      </w:r>
      <w:r w:rsidRPr="0021481A">
        <w:rPr>
          <w:rStyle w:val="Incipit"/>
          <w:lang w:val="pt-PT"/>
        </w:rPr>
        <w:t>Ab occultis</w:t>
      </w:r>
      <w:r w:rsidRPr="0021481A">
        <w:rPr>
          <w:lang w:val="pt-PT"/>
        </w:rPr>
        <w:t xml:space="preserve">. Oratio de dominica. </w:t>
      </w:r>
    </w:p>
    <w:p w:rsidR="00D42C03" w:rsidRPr="0021481A" w:rsidRDefault="00D42C03" w:rsidP="004275F3">
      <w:pPr>
        <w:rPr>
          <w:lang w:val="pt-PT"/>
        </w:rPr>
      </w:pPr>
      <w:r w:rsidRPr="0021481A">
        <w:rPr>
          <w:lang w:val="pt-PT"/>
        </w:rPr>
        <w:t>Has antiphonas cum responsoriis ad cursus diurnos in tempore feriali (66va) hinc usque ad quadragesimam debes cantare.</w:t>
      </w:r>
    </w:p>
    <w:p w:rsidR="00D42C03" w:rsidRPr="0021481A" w:rsidRDefault="00D42C03" w:rsidP="004275F3">
      <w:pPr>
        <w:rPr>
          <w:lang w:val="en-US"/>
        </w:rPr>
      </w:pPr>
      <w:r w:rsidRPr="0021481A">
        <w:rPr>
          <w:rStyle w:val="Time1"/>
          <w:lang w:val="en-US"/>
        </w:rPr>
        <w:t>Ad vesperas</w:t>
      </w:r>
      <w:r w:rsidRPr="0021481A">
        <w:rPr>
          <w:lang w:val="en-US"/>
        </w:rPr>
        <w:t xml:space="preserve"> AN </w:t>
      </w:r>
      <w:r w:rsidRPr="0021481A">
        <w:rPr>
          <w:rStyle w:val="Incipit"/>
          <w:lang w:val="en-US"/>
        </w:rPr>
        <w:t>Inclinavit dominus</w:t>
      </w:r>
      <w:r w:rsidRPr="0021481A">
        <w:rPr>
          <w:lang w:val="en-US"/>
        </w:rPr>
        <w:t xml:space="preserve">. PS </w:t>
      </w:r>
      <w:r w:rsidRPr="0021481A">
        <w:rPr>
          <w:rStyle w:val="Incipit"/>
          <w:lang w:val="en-US"/>
        </w:rPr>
        <w:t>Dilexi</w:t>
      </w:r>
      <w:r w:rsidR="00E156EB" w:rsidRPr="0021481A">
        <w:rPr>
          <w:rStyle w:val="Incipit"/>
          <w:lang w:val="en-US"/>
        </w:rPr>
        <w:t xml:space="preserve"> quoniam</w:t>
      </w:r>
      <w:r w:rsidR="00E156EB" w:rsidRPr="0021481A">
        <w:rPr>
          <w:lang w:val="en-US"/>
        </w:rPr>
        <w:t>.</w:t>
      </w:r>
      <w:r w:rsidR="007D401C" w:rsidRPr="0021481A">
        <w:rPr>
          <w:lang w:val="en-US"/>
        </w:rPr>
        <w:t xml:space="preserve"> AN </w:t>
      </w:r>
      <w:r w:rsidR="007D401C" w:rsidRPr="0021481A">
        <w:rPr>
          <w:rStyle w:val="Incipit"/>
          <w:lang w:val="en-US"/>
        </w:rPr>
        <w:t>Credidi propter</w:t>
      </w:r>
      <w:r w:rsidR="007D401C" w:rsidRPr="0021481A">
        <w:rPr>
          <w:lang w:val="en-US"/>
        </w:rPr>
        <w:t xml:space="preserve">. AN </w:t>
      </w:r>
      <w:r w:rsidR="007D401C" w:rsidRPr="0021481A">
        <w:rPr>
          <w:rStyle w:val="Incipit"/>
          <w:lang w:val="en-US"/>
        </w:rPr>
        <w:t>Laudate dominum</w:t>
      </w:r>
      <w:r w:rsidR="007D401C" w:rsidRPr="0021481A">
        <w:rPr>
          <w:lang w:val="en-US"/>
        </w:rPr>
        <w:t xml:space="preserve">. AN </w:t>
      </w:r>
      <w:r w:rsidR="007D401C" w:rsidRPr="0021481A">
        <w:rPr>
          <w:rStyle w:val="Incipit"/>
          <w:lang w:val="en-US"/>
        </w:rPr>
        <w:t>Clamavi et exaudivit</w:t>
      </w:r>
      <w:r w:rsidR="007D401C" w:rsidRPr="0021481A">
        <w:rPr>
          <w:lang w:val="en-US"/>
        </w:rPr>
        <w:t xml:space="preserve">. AN </w:t>
      </w:r>
      <w:r w:rsidR="007D401C" w:rsidRPr="0021481A">
        <w:rPr>
          <w:rStyle w:val="Incipit"/>
          <w:lang w:val="en-US"/>
        </w:rPr>
        <w:t>Auxilium meum</w:t>
      </w:r>
      <w:r w:rsidR="007D401C" w:rsidRPr="0021481A">
        <w:rPr>
          <w:lang w:val="en-US"/>
        </w:rPr>
        <w:t xml:space="preserve">. Capitulum de dominica. VS </w:t>
      </w:r>
      <w:r w:rsidR="007D401C" w:rsidRPr="0021481A">
        <w:rPr>
          <w:rStyle w:val="Incipit"/>
          <w:lang w:val="en-US"/>
        </w:rPr>
        <w:t>Dirigatur domine</w:t>
      </w:r>
      <w:r w:rsidR="007D401C" w:rsidRPr="0021481A">
        <w:rPr>
          <w:lang w:val="en-US"/>
        </w:rPr>
        <w:t>. In evangelio antiphona de dominica. Deinde suffragia de sanctis.</w:t>
      </w:r>
    </w:p>
    <w:p w:rsidR="007D401C" w:rsidRPr="0021481A" w:rsidRDefault="007D401C" w:rsidP="004275F3">
      <w:pPr>
        <w:pStyle w:val="Titolo1"/>
        <w:rPr>
          <w:lang w:val="en-US"/>
        </w:rPr>
      </w:pPr>
      <w:r w:rsidRPr="0021481A">
        <w:rPr>
          <w:lang w:val="en-US"/>
        </w:rPr>
        <w:t>FERIA TERTIA</w:t>
      </w:r>
    </w:p>
    <w:p w:rsidR="007D401C" w:rsidRPr="0021481A" w:rsidRDefault="007D401C" w:rsidP="004275F3">
      <w:pPr>
        <w:rPr>
          <w:lang w:val="en-US"/>
        </w:rPr>
      </w:pPr>
      <w:r w:rsidRPr="0021481A">
        <w:rPr>
          <w:rStyle w:val="Time1"/>
          <w:lang w:val="en-US"/>
        </w:rPr>
        <w:t>Ad matutinam</w:t>
      </w:r>
      <w:r w:rsidRPr="0021481A">
        <w:rPr>
          <w:lang w:val="en-US"/>
        </w:rPr>
        <w:t xml:space="preserve"> INV </w:t>
      </w:r>
      <w:r w:rsidRPr="0021481A">
        <w:rPr>
          <w:rStyle w:val="Incipit"/>
          <w:lang w:val="en-US"/>
        </w:rPr>
        <w:t>Iubilemus deo</w:t>
      </w:r>
      <w:r w:rsidRPr="0021481A">
        <w:rPr>
          <w:lang w:val="en-US"/>
        </w:rPr>
        <w:t xml:space="preserve">. PS </w:t>
      </w:r>
      <w:r w:rsidRPr="0021481A">
        <w:rPr>
          <w:rStyle w:val="Incipit"/>
          <w:lang w:val="en-US"/>
        </w:rPr>
        <w:t>Venite exultemus</w:t>
      </w:r>
      <w:r w:rsidRPr="0021481A">
        <w:rPr>
          <w:lang w:val="en-US"/>
        </w:rPr>
        <w:t xml:space="preserve">. </w:t>
      </w:r>
      <w:r w:rsidRPr="0021481A">
        <w:rPr>
          <w:lang w:val="it-IT"/>
        </w:rPr>
        <w:t xml:space="preserve">AN </w:t>
      </w:r>
      <w:r w:rsidRPr="0021481A">
        <w:rPr>
          <w:rStyle w:val="Incipit"/>
          <w:lang w:val="it-IT"/>
        </w:rPr>
        <w:t>Ut non derelinquam</w:t>
      </w:r>
      <w:r w:rsidRPr="0021481A">
        <w:rPr>
          <w:lang w:val="it-IT"/>
        </w:rPr>
        <w:t xml:space="preserve">. PS </w:t>
      </w:r>
      <w:r w:rsidRPr="0021481A">
        <w:rPr>
          <w:rStyle w:val="Incipit"/>
          <w:lang w:val="it-IT"/>
        </w:rPr>
        <w:t>Dixi custodiam</w:t>
      </w:r>
      <w:r w:rsidRPr="0021481A">
        <w:rPr>
          <w:lang w:val="it-IT"/>
        </w:rPr>
        <w:t xml:space="preserve">. </w:t>
      </w:r>
      <w:r w:rsidRPr="0021481A">
        <w:rPr>
          <w:lang w:val="en-US"/>
        </w:rPr>
        <w:t xml:space="preserve">AN </w:t>
      </w:r>
      <w:r w:rsidRPr="0021481A">
        <w:rPr>
          <w:rStyle w:val="Incipit"/>
          <w:lang w:val="en-US"/>
        </w:rPr>
        <w:t>Sana domine</w:t>
      </w:r>
      <w:r w:rsidRPr="0021481A">
        <w:rPr>
          <w:lang w:val="en-US"/>
        </w:rPr>
        <w:t xml:space="preserve">. AN </w:t>
      </w:r>
      <w:r w:rsidRPr="0021481A">
        <w:rPr>
          <w:rStyle w:val="Incipit"/>
          <w:lang w:val="en-US"/>
        </w:rPr>
        <w:t>Eructavit cor meum</w:t>
      </w:r>
      <w:r w:rsidRPr="0021481A">
        <w:rPr>
          <w:lang w:val="en-US"/>
        </w:rPr>
        <w:t xml:space="preserve">. AN </w:t>
      </w:r>
      <w:r w:rsidRPr="0021481A">
        <w:rPr>
          <w:rStyle w:val="Incipit"/>
          <w:lang w:val="en-US"/>
        </w:rPr>
        <w:t xml:space="preserve">Adiutor </w:t>
      </w:r>
      <w:r w:rsidR="009E66CB" w:rsidRPr="0021481A">
        <w:rPr>
          <w:rStyle w:val="Incipit"/>
          <w:lang w:val="en-US"/>
        </w:rPr>
        <w:t xml:space="preserve">Ä+in+Ä </w:t>
      </w:r>
      <w:r w:rsidRPr="0021481A">
        <w:rPr>
          <w:rStyle w:val="Incipit"/>
          <w:lang w:val="en-US"/>
        </w:rPr>
        <w:t>tribulationibus</w:t>
      </w:r>
      <w:r w:rsidRPr="0021481A">
        <w:rPr>
          <w:lang w:val="en-US"/>
        </w:rPr>
        <w:t xml:space="preserve">. AN </w:t>
      </w:r>
      <w:r w:rsidRPr="0021481A">
        <w:rPr>
          <w:rStyle w:val="Incipit"/>
          <w:lang w:val="en-US"/>
        </w:rPr>
        <w:t>Auribus percipe qui</w:t>
      </w:r>
      <w:r w:rsidRPr="0021481A">
        <w:rPr>
          <w:lang w:val="en-US"/>
        </w:rPr>
        <w:t xml:space="preserve">. AN </w:t>
      </w:r>
      <w:r w:rsidRPr="0021481A">
        <w:rPr>
          <w:rStyle w:val="Incipit"/>
          <w:lang w:val="en-US"/>
        </w:rPr>
        <w:t>Deus deorum dominus</w:t>
      </w:r>
      <w:r w:rsidRPr="0021481A">
        <w:rPr>
          <w:lang w:val="en-US"/>
        </w:rPr>
        <w:t xml:space="preserve">. (66vb) VS </w:t>
      </w:r>
      <w:r w:rsidRPr="0021481A">
        <w:rPr>
          <w:rStyle w:val="Incipit"/>
          <w:lang w:val="en-US"/>
        </w:rPr>
        <w:t>Immola deo sacrificium</w:t>
      </w:r>
      <w:r w:rsidRPr="0021481A">
        <w:rPr>
          <w:lang w:val="en-US"/>
        </w:rPr>
        <w:t xml:space="preserve">. Legitur Paulus cum tribus responsoriis. RP </w:t>
      </w:r>
      <w:r w:rsidRPr="0021481A">
        <w:rPr>
          <w:rStyle w:val="Incipit"/>
          <w:lang w:val="en-US"/>
        </w:rPr>
        <w:t>Auribus percipe</w:t>
      </w:r>
      <w:r w:rsidRPr="0021481A">
        <w:rPr>
          <w:lang w:val="en-US"/>
        </w:rPr>
        <w:t xml:space="preserve">. RP </w:t>
      </w:r>
      <w:r w:rsidRPr="0021481A">
        <w:rPr>
          <w:rStyle w:val="Incipit"/>
          <w:lang w:val="en-US"/>
        </w:rPr>
        <w:t>Statuit dominus</w:t>
      </w:r>
      <w:r w:rsidRPr="0021481A">
        <w:rPr>
          <w:lang w:val="en-US"/>
        </w:rPr>
        <w:t xml:space="preserve">. RP </w:t>
      </w:r>
      <w:r w:rsidRPr="0021481A">
        <w:rPr>
          <w:rStyle w:val="Incipit"/>
          <w:lang w:val="en-US"/>
        </w:rPr>
        <w:t>Ego dixi domine</w:t>
      </w:r>
      <w:r w:rsidRPr="0021481A">
        <w:rPr>
          <w:lang w:val="en-US"/>
        </w:rPr>
        <w:t>.</w:t>
      </w:r>
    </w:p>
    <w:p w:rsidR="007D401C" w:rsidRPr="0021481A" w:rsidRDefault="007D401C" w:rsidP="004275F3">
      <w:pPr>
        <w:rPr>
          <w:lang w:val="en-US"/>
        </w:rPr>
      </w:pPr>
      <w:r w:rsidRPr="0021481A">
        <w:rPr>
          <w:rStyle w:val="Time1"/>
          <w:lang w:val="en-US"/>
        </w:rPr>
        <w:t>Ad laudes</w:t>
      </w:r>
      <w:r w:rsidRPr="0021481A">
        <w:rPr>
          <w:lang w:val="en-US"/>
        </w:rPr>
        <w:t xml:space="preserve"> AN </w:t>
      </w:r>
      <w:r w:rsidRPr="0021481A">
        <w:rPr>
          <w:rStyle w:val="Incipit"/>
          <w:lang w:val="en-US"/>
        </w:rPr>
        <w:t>Secundum misericordiam tuam</w:t>
      </w:r>
      <w:r w:rsidRPr="0021481A">
        <w:rPr>
          <w:lang w:val="en-US"/>
        </w:rPr>
        <w:t xml:space="preserve">. </w:t>
      </w:r>
      <w:r w:rsidRPr="0021481A">
        <w:rPr>
          <w:lang w:val="nb-NO"/>
        </w:rPr>
        <w:t>PS</w:t>
      </w:r>
      <w:r w:rsidR="00F87B59" w:rsidRPr="0021481A">
        <w:rPr>
          <w:lang w:val="nb-NO"/>
        </w:rPr>
        <w:t xml:space="preserve"> </w:t>
      </w:r>
      <w:r w:rsidR="00F87B59" w:rsidRPr="0021481A">
        <w:rPr>
          <w:rStyle w:val="Incipit"/>
          <w:lang w:val="nb-NO"/>
        </w:rPr>
        <w:t>Miserere mei</w:t>
      </w:r>
      <w:r w:rsidR="00F87B59" w:rsidRPr="0021481A">
        <w:rPr>
          <w:lang w:val="nb-NO"/>
        </w:rPr>
        <w:t xml:space="preserve">. AN </w:t>
      </w:r>
      <w:r w:rsidR="00F87B59" w:rsidRPr="0021481A">
        <w:rPr>
          <w:rStyle w:val="Incipit"/>
          <w:lang w:val="nb-NO"/>
        </w:rPr>
        <w:t>Salutare vultus mei</w:t>
      </w:r>
      <w:r w:rsidR="009F677E" w:rsidRPr="0021481A">
        <w:rPr>
          <w:lang w:val="nb-NO"/>
        </w:rPr>
        <w:t xml:space="preserve">. </w:t>
      </w:r>
      <w:r w:rsidR="005D47F6" w:rsidRPr="0021481A">
        <w:rPr>
          <w:lang w:val="en-US"/>
        </w:rPr>
        <w:t xml:space="preserve">AN </w:t>
      </w:r>
      <w:r w:rsidR="005D47F6" w:rsidRPr="0021481A">
        <w:rPr>
          <w:rStyle w:val="Incipit"/>
          <w:lang w:val="en-US"/>
        </w:rPr>
        <w:t>Sitivit in te anima mea</w:t>
      </w:r>
      <w:r w:rsidR="005D47F6" w:rsidRPr="0021481A">
        <w:rPr>
          <w:lang w:val="en-US"/>
        </w:rPr>
        <w:t xml:space="preserve">. </w:t>
      </w:r>
      <w:r w:rsidR="009F677E" w:rsidRPr="0021481A">
        <w:rPr>
          <w:lang w:val="en-US"/>
        </w:rPr>
        <w:t xml:space="preserve">AN </w:t>
      </w:r>
      <w:r w:rsidR="009F677E" w:rsidRPr="0021481A">
        <w:rPr>
          <w:rStyle w:val="Incipit"/>
          <w:lang w:val="en-US"/>
        </w:rPr>
        <w:t>Cunct</w:t>
      </w:r>
      <w:r w:rsidR="00F87B59" w:rsidRPr="0021481A">
        <w:rPr>
          <w:rStyle w:val="Incipit"/>
          <w:lang w:val="en-US"/>
        </w:rPr>
        <w:t>is diebus vitae nostrae</w:t>
      </w:r>
      <w:r w:rsidR="00F87B59" w:rsidRPr="0021481A">
        <w:rPr>
          <w:lang w:val="en-US"/>
        </w:rPr>
        <w:t xml:space="preserve">. AN </w:t>
      </w:r>
      <w:r w:rsidR="00F87B59" w:rsidRPr="0021481A">
        <w:rPr>
          <w:rStyle w:val="Incipit"/>
          <w:lang w:val="en-US"/>
        </w:rPr>
        <w:t>In excelsis laudate</w:t>
      </w:r>
      <w:r w:rsidR="00F87B59" w:rsidRPr="0021481A">
        <w:rPr>
          <w:lang w:val="en-US"/>
        </w:rPr>
        <w:t xml:space="preserve">. CP </w:t>
      </w:r>
      <w:r w:rsidR="00F87B59" w:rsidRPr="0021481A">
        <w:rPr>
          <w:rStyle w:val="Incipit"/>
          <w:lang w:val="en-US"/>
        </w:rPr>
        <w:t>Succincti state</w:t>
      </w:r>
      <w:r w:rsidR="00F87B59" w:rsidRPr="0021481A">
        <w:rPr>
          <w:lang w:val="en-US"/>
        </w:rPr>
        <w:t xml:space="preserve">. VS </w:t>
      </w:r>
      <w:r w:rsidR="00F87B59" w:rsidRPr="0021481A">
        <w:rPr>
          <w:rStyle w:val="Incipit"/>
          <w:lang w:val="en-US"/>
        </w:rPr>
        <w:t>Repleti sumus mane</w:t>
      </w:r>
      <w:r w:rsidR="00F87B59" w:rsidRPr="0021481A">
        <w:rPr>
          <w:lang w:val="en-US"/>
        </w:rPr>
        <w:t xml:space="preserve">. AB </w:t>
      </w:r>
      <w:r w:rsidR="00F87B59" w:rsidRPr="0021481A">
        <w:rPr>
          <w:rStyle w:val="Incipit"/>
          <w:lang w:val="en-US"/>
        </w:rPr>
        <w:t>Erexit nobis dominus</w:t>
      </w:r>
      <w:r w:rsidR="00F87B59" w:rsidRPr="0021481A">
        <w:rPr>
          <w:lang w:val="en-US"/>
        </w:rPr>
        <w:t xml:space="preserve">. [KY] </w:t>
      </w:r>
      <w:r w:rsidR="00F87B59" w:rsidRPr="0021481A">
        <w:rPr>
          <w:rStyle w:val="Incipit"/>
          <w:lang w:val="en-US"/>
        </w:rPr>
        <w:t>Kyrie</w:t>
      </w:r>
      <w:r w:rsidR="00F87B59" w:rsidRPr="0021481A">
        <w:rPr>
          <w:lang w:val="en-US"/>
        </w:rPr>
        <w:t xml:space="preserve"> cum [PN] </w:t>
      </w:r>
      <w:r w:rsidR="00F87B59" w:rsidRPr="0021481A">
        <w:rPr>
          <w:rStyle w:val="Incipit"/>
          <w:lang w:val="en-US"/>
        </w:rPr>
        <w:t>Pater noster</w:t>
      </w:r>
      <w:r w:rsidR="00F87B59" w:rsidRPr="0021481A">
        <w:rPr>
          <w:lang w:val="en-US"/>
        </w:rPr>
        <w:t>.</w:t>
      </w:r>
      <w:r w:rsidR="00DE1F4D" w:rsidRPr="0021481A">
        <w:rPr>
          <w:lang w:val="en-US"/>
        </w:rPr>
        <w:t xml:space="preserve"> OR </w:t>
      </w:r>
      <w:r w:rsidR="00DE1F4D" w:rsidRPr="0021481A">
        <w:rPr>
          <w:rStyle w:val="Incipit"/>
          <w:lang w:val="en-US"/>
        </w:rPr>
        <w:t>Deus qui diligentes in tuis</w:t>
      </w:r>
      <w:r w:rsidR="00DE1F4D" w:rsidRPr="0021481A">
        <w:rPr>
          <w:lang w:val="en-US"/>
        </w:rPr>
        <w:t>. Deinde suffragia.</w:t>
      </w:r>
    </w:p>
    <w:p w:rsidR="00DE1F4D" w:rsidRPr="0021481A" w:rsidRDefault="00DE1F4D" w:rsidP="004275F3">
      <w:pPr>
        <w:rPr>
          <w:lang w:val="pt-PT"/>
        </w:rPr>
      </w:pPr>
      <w:r w:rsidRPr="0021481A">
        <w:rPr>
          <w:rStyle w:val="Time1"/>
          <w:lang w:val="en-US"/>
        </w:rPr>
        <w:t>Ad vesperas</w:t>
      </w:r>
      <w:r w:rsidRPr="0021481A">
        <w:rPr>
          <w:lang w:val="en-US"/>
        </w:rPr>
        <w:t xml:space="preserve"> AN </w:t>
      </w:r>
      <w:r w:rsidRPr="0021481A">
        <w:rPr>
          <w:rStyle w:val="Incipit"/>
          <w:lang w:val="en-US"/>
        </w:rPr>
        <w:t>In domum domini</w:t>
      </w:r>
      <w:r w:rsidRPr="0021481A">
        <w:rPr>
          <w:lang w:val="en-US"/>
        </w:rPr>
        <w:t xml:space="preserve">. PS </w:t>
      </w:r>
      <w:r w:rsidRPr="0021481A">
        <w:rPr>
          <w:rStyle w:val="Incipit"/>
          <w:lang w:val="en-US"/>
        </w:rPr>
        <w:t>Laetatus sum</w:t>
      </w:r>
      <w:r w:rsidRPr="0021481A">
        <w:rPr>
          <w:lang w:val="en-US"/>
        </w:rPr>
        <w:t xml:space="preserve">. AN </w:t>
      </w:r>
      <w:r w:rsidRPr="0021481A">
        <w:rPr>
          <w:rStyle w:val="Incipit"/>
          <w:lang w:val="en-US"/>
        </w:rPr>
        <w:t>Qui |habitat::habitas| in caelis</w:t>
      </w:r>
      <w:r w:rsidRPr="0021481A">
        <w:rPr>
          <w:lang w:val="en-US"/>
        </w:rPr>
        <w:t xml:space="preserve">. </w:t>
      </w:r>
      <w:r w:rsidRPr="0021481A">
        <w:rPr>
          <w:lang w:val="pt-PT"/>
        </w:rPr>
        <w:t xml:space="preserve">(67ra) AN </w:t>
      </w:r>
      <w:r w:rsidRPr="0021481A">
        <w:rPr>
          <w:rStyle w:val="Incipit"/>
          <w:lang w:val="pt-PT"/>
        </w:rPr>
        <w:t>Adiutorium nostrum</w:t>
      </w:r>
      <w:r w:rsidRPr="0021481A">
        <w:rPr>
          <w:lang w:val="pt-PT"/>
        </w:rPr>
        <w:t xml:space="preserve">. AN </w:t>
      </w:r>
      <w:r w:rsidR="009F677E" w:rsidRPr="0021481A">
        <w:rPr>
          <w:rStyle w:val="Incipit"/>
          <w:lang w:val="pt-PT"/>
        </w:rPr>
        <w:t>Bene</w:t>
      </w:r>
      <w:r w:rsidRPr="0021481A">
        <w:rPr>
          <w:rStyle w:val="Incipit"/>
          <w:lang w:val="pt-PT"/>
        </w:rPr>
        <w:t>fac Domine</w:t>
      </w:r>
      <w:r w:rsidRPr="0021481A">
        <w:rPr>
          <w:lang w:val="pt-PT"/>
        </w:rPr>
        <w:t xml:space="preserve">. AN </w:t>
      </w:r>
      <w:r w:rsidRPr="0021481A">
        <w:rPr>
          <w:rStyle w:val="Incipit"/>
          <w:lang w:val="pt-PT"/>
        </w:rPr>
        <w:t>Facti sumus</w:t>
      </w:r>
      <w:r w:rsidRPr="0021481A">
        <w:rPr>
          <w:lang w:val="pt-PT"/>
        </w:rPr>
        <w:t xml:space="preserve">. Capitulum de dominica. VS </w:t>
      </w:r>
      <w:r w:rsidRPr="0021481A">
        <w:rPr>
          <w:rStyle w:val="Incipit"/>
          <w:lang w:val="pt-PT"/>
        </w:rPr>
        <w:t>|Dirigator::Dirigatur| domine</w:t>
      </w:r>
      <w:r w:rsidRPr="0021481A">
        <w:rPr>
          <w:lang w:val="pt-PT"/>
        </w:rPr>
        <w:t>. Antiphona de dominca. Deinde suffragia de sanctis.</w:t>
      </w:r>
    </w:p>
    <w:p w:rsidR="00DE1F4D" w:rsidRPr="0021481A" w:rsidRDefault="00DE1F4D" w:rsidP="004275F3">
      <w:pPr>
        <w:pStyle w:val="Titolo1"/>
        <w:rPr>
          <w:lang w:val="pt-PT"/>
        </w:rPr>
      </w:pPr>
      <w:r w:rsidRPr="0021481A">
        <w:rPr>
          <w:lang w:val="pt-PT"/>
        </w:rPr>
        <w:t>FERIA QUARTA</w:t>
      </w:r>
    </w:p>
    <w:p w:rsidR="00DE1F4D" w:rsidRPr="0021481A" w:rsidRDefault="00DE1F4D" w:rsidP="004275F3">
      <w:pPr>
        <w:rPr>
          <w:lang w:val="pt-PT"/>
        </w:rPr>
      </w:pPr>
      <w:r w:rsidRPr="0021481A">
        <w:rPr>
          <w:rStyle w:val="Time1"/>
          <w:lang w:val="pt-PT"/>
        </w:rPr>
        <w:t>[Ad matutinam]</w:t>
      </w:r>
      <w:r w:rsidRPr="0021481A">
        <w:rPr>
          <w:lang w:val="pt-PT"/>
        </w:rPr>
        <w:t xml:space="preserve"> INV </w:t>
      </w:r>
      <w:r w:rsidRPr="0021481A">
        <w:rPr>
          <w:rStyle w:val="Incipit"/>
          <w:lang w:val="pt-PT"/>
        </w:rPr>
        <w:t>In manu tua</w:t>
      </w:r>
      <w:r w:rsidRPr="0021481A">
        <w:rPr>
          <w:lang w:val="pt-PT"/>
        </w:rPr>
        <w:t xml:space="preserve">. PS </w:t>
      </w:r>
      <w:r w:rsidRPr="0021481A">
        <w:rPr>
          <w:rStyle w:val="Incipit"/>
          <w:lang w:val="pt-PT"/>
        </w:rPr>
        <w:t>Venite exultemus</w:t>
      </w:r>
      <w:r w:rsidRPr="0021481A">
        <w:rPr>
          <w:lang w:val="pt-PT"/>
        </w:rPr>
        <w:t xml:space="preserve">. </w:t>
      </w:r>
      <w:r w:rsidRPr="0021481A">
        <w:rPr>
          <w:lang w:val="fr-FR"/>
        </w:rPr>
        <w:t xml:space="preserve">AN </w:t>
      </w:r>
      <w:r w:rsidRPr="0021481A">
        <w:rPr>
          <w:rStyle w:val="Incipit"/>
          <w:lang w:val="fr-FR"/>
        </w:rPr>
        <w:t>Avertit dominus</w:t>
      </w:r>
      <w:r w:rsidRPr="0021481A">
        <w:rPr>
          <w:lang w:val="fr-FR"/>
        </w:rPr>
        <w:t xml:space="preserve">. PS </w:t>
      </w:r>
      <w:r w:rsidRPr="0021481A">
        <w:rPr>
          <w:rStyle w:val="Incipit"/>
          <w:lang w:val="fr-FR"/>
        </w:rPr>
        <w:t>Dixit insipiens</w:t>
      </w:r>
      <w:r w:rsidRPr="0021481A">
        <w:rPr>
          <w:lang w:val="fr-FR"/>
        </w:rPr>
        <w:t xml:space="preserve"> cum ceteris. </w:t>
      </w:r>
      <w:r w:rsidRPr="0021481A">
        <w:rPr>
          <w:lang w:val="pt-PT"/>
        </w:rPr>
        <w:t xml:space="preserve">AN </w:t>
      </w:r>
      <w:r w:rsidRPr="0021481A">
        <w:rPr>
          <w:rStyle w:val="Incipit"/>
          <w:lang w:val="pt-PT"/>
        </w:rPr>
        <w:t>Quoniam in te |confido::confidit|.</w:t>
      </w:r>
      <w:r w:rsidRPr="0021481A">
        <w:rPr>
          <w:lang w:val="pt-PT"/>
        </w:rPr>
        <w:t xml:space="preserve"> AN </w:t>
      </w:r>
      <w:r w:rsidRPr="0021481A">
        <w:rPr>
          <w:rStyle w:val="Incipit"/>
          <w:lang w:val="pt-PT"/>
        </w:rPr>
        <w:t>Iuste iudicate</w:t>
      </w:r>
      <w:r w:rsidRPr="0021481A">
        <w:rPr>
          <w:lang w:val="pt-PT"/>
        </w:rPr>
        <w:t xml:space="preserve">. AN </w:t>
      </w:r>
      <w:r w:rsidRPr="0021481A">
        <w:rPr>
          <w:rStyle w:val="Incipit"/>
          <w:lang w:val="pt-PT"/>
        </w:rPr>
        <w:t>Da nobis domine</w:t>
      </w:r>
      <w:r w:rsidRPr="0021481A">
        <w:rPr>
          <w:lang w:val="pt-PT"/>
        </w:rPr>
        <w:t xml:space="preserve">. AN </w:t>
      </w:r>
      <w:r w:rsidRPr="0021481A">
        <w:rPr>
          <w:rStyle w:val="Incipit"/>
          <w:lang w:val="pt-PT"/>
        </w:rPr>
        <w:t xml:space="preserve">A timore </w:t>
      </w:r>
      <w:r w:rsidRPr="0021481A">
        <w:rPr>
          <w:rStyle w:val="Incipit"/>
          <w:lang w:val="pt-PT"/>
        </w:rPr>
        <w:lastRenderedPageBreak/>
        <w:t>inimici</w:t>
      </w:r>
      <w:r w:rsidRPr="0021481A">
        <w:rPr>
          <w:lang w:val="pt-PT"/>
        </w:rPr>
        <w:t xml:space="preserve">. AN </w:t>
      </w:r>
      <w:r w:rsidRPr="0021481A">
        <w:rPr>
          <w:rStyle w:val="Incipit"/>
          <w:lang w:val="pt-PT"/>
        </w:rPr>
        <w:t>In ecclesiis</w:t>
      </w:r>
      <w:r w:rsidRPr="0021481A">
        <w:rPr>
          <w:lang w:val="pt-PT"/>
        </w:rPr>
        <w:t xml:space="preserve">. VS </w:t>
      </w:r>
      <w:r w:rsidRPr="0021481A">
        <w:rPr>
          <w:rStyle w:val="Incipit"/>
          <w:lang w:val="pt-PT"/>
        </w:rPr>
        <w:t>Deus vitam meam</w:t>
      </w:r>
      <w:r w:rsidRPr="0021481A">
        <w:rPr>
          <w:lang w:val="pt-PT"/>
        </w:rPr>
        <w:t xml:space="preserve">. Legitur Paulus cum tribus responsoriis. RP </w:t>
      </w:r>
      <w:r w:rsidRPr="0021481A">
        <w:rPr>
          <w:rStyle w:val="Incipit"/>
          <w:lang w:val="pt-PT"/>
        </w:rPr>
        <w:t>Ne perdideris me</w:t>
      </w:r>
      <w:r w:rsidRPr="0021481A">
        <w:rPr>
          <w:lang w:val="pt-PT"/>
        </w:rPr>
        <w:t xml:space="preserve">. RP </w:t>
      </w:r>
      <w:r w:rsidRPr="0021481A">
        <w:rPr>
          <w:rStyle w:val="Incipit"/>
          <w:lang w:val="pt-PT"/>
        </w:rPr>
        <w:t>Paratum cor meum</w:t>
      </w:r>
      <w:r w:rsidRPr="0021481A">
        <w:rPr>
          <w:lang w:val="pt-PT"/>
        </w:rPr>
        <w:t xml:space="preserve">. RP </w:t>
      </w:r>
      <w:r w:rsidRPr="0021481A">
        <w:rPr>
          <w:rStyle w:val="Incipit"/>
          <w:lang w:val="pt-PT"/>
        </w:rPr>
        <w:t>Adiutor meus</w:t>
      </w:r>
      <w:r w:rsidRPr="0021481A">
        <w:rPr>
          <w:lang w:val="pt-PT"/>
        </w:rPr>
        <w:t>.</w:t>
      </w:r>
    </w:p>
    <w:p w:rsidR="00DE1F4D" w:rsidRPr="0021481A" w:rsidRDefault="00DE1F4D" w:rsidP="004275F3">
      <w:pPr>
        <w:rPr>
          <w:lang w:val="fr-FR"/>
        </w:rPr>
      </w:pPr>
      <w:r w:rsidRPr="0021481A">
        <w:rPr>
          <w:rStyle w:val="Time1"/>
          <w:lang w:val="en-US"/>
        </w:rPr>
        <w:t>Ad laudes</w:t>
      </w:r>
      <w:r w:rsidRPr="0021481A">
        <w:rPr>
          <w:lang w:val="en-US"/>
        </w:rPr>
        <w:t xml:space="preserve"> AN </w:t>
      </w:r>
      <w:r w:rsidRPr="0021481A">
        <w:rPr>
          <w:rStyle w:val="Incipit"/>
          <w:lang w:val="en-US"/>
        </w:rPr>
        <w:t>Amplius lava me</w:t>
      </w:r>
      <w:r w:rsidRPr="0021481A">
        <w:rPr>
          <w:lang w:val="en-US"/>
        </w:rPr>
        <w:t xml:space="preserve">. </w:t>
      </w:r>
      <w:r>
        <w:t xml:space="preserve">PS </w:t>
      </w:r>
      <w:r w:rsidRPr="009F677E">
        <w:rPr>
          <w:rStyle w:val="Incipit"/>
        </w:rPr>
        <w:t>Miserere mei</w:t>
      </w:r>
      <w:r>
        <w:t xml:space="preserve">. AN </w:t>
      </w:r>
      <w:r w:rsidRPr="009F677E">
        <w:rPr>
          <w:rStyle w:val="Incipit"/>
        </w:rPr>
        <w:t>Te decet hymnus</w:t>
      </w:r>
      <w:r>
        <w:t xml:space="preserve">. (67rb) AN </w:t>
      </w:r>
      <w:r w:rsidRPr="009F677E">
        <w:rPr>
          <w:rStyle w:val="Incipit"/>
        </w:rPr>
        <w:t>Labia mea</w:t>
      </w:r>
      <w:r w:rsidR="001F0297">
        <w:t xml:space="preserve">. AN </w:t>
      </w:r>
      <w:r w:rsidR="001F0297" w:rsidRPr="009F677E">
        <w:rPr>
          <w:rStyle w:val="Incipit"/>
        </w:rPr>
        <w:t>Exultavit cor meum</w:t>
      </w:r>
      <w:r w:rsidR="001F0297">
        <w:t xml:space="preserve">. AN </w:t>
      </w:r>
      <w:r w:rsidR="001F0297" w:rsidRPr="009F677E">
        <w:rPr>
          <w:rStyle w:val="Incipit"/>
        </w:rPr>
        <w:t>Omnes angeli</w:t>
      </w:r>
      <w:r w:rsidR="001F0297">
        <w:t xml:space="preserve">. CP </w:t>
      </w:r>
      <w:r w:rsidR="001F0297" w:rsidRPr="009F677E">
        <w:rPr>
          <w:rStyle w:val="Incipit"/>
        </w:rPr>
        <w:t>Stabiles estote</w:t>
      </w:r>
      <w:r w:rsidR="001F0297">
        <w:t xml:space="preserve">. VS </w:t>
      </w:r>
      <w:r w:rsidR="001F0297" w:rsidRPr="009F677E">
        <w:rPr>
          <w:rStyle w:val="Incipit"/>
        </w:rPr>
        <w:t>Repleti sumus mane</w:t>
      </w:r>
      <w:r w:rsidR="001F0297">
        <w:t xml:space="preserve">. AB </w:t>
      </w:r>
      <w:r w:rsidR="001F0297" w:rsidRPr="009F677E">
        <w:rPr>
          <w:rStyle w:val="Incipit"/>
        </w:rPr>
        <w:t>Salutem ex inimicis</w:t>
      </w:r>
      <w:r w:rsidR="001F0297">
        <w:t xml:space="preserve">. </w:t>
      </w:r>
      <w:r w:rsidR="001F0297" w:rsidRPr="0021481A">
        <w:rPr>
          <w:lang w:val="fr-FR"/>
        </w:rPr>
        <w:t xml:space="preserve">OR </w:t>
      </w:r>
      <w:r w:rsidR="001F0297" w:rsidRPr="0021481A">
        <w:rPr>
          <w:rStyle w:val="Incipit"/>
          <w:lang w:val="fr-FR"/>
        </w:rPr>
        <w:t>Te |lucis::lucem| veram et lucis</w:t>
      </w:r>
      <w:r w:rsidR="001F0297" w:rsidRPr="0021481A">
        <w:rPr>
          <w:lang w:val="fr-FR"/>
        </w:rPr>
        <w:t>. Deinde suffragia de sanctis.</w:t>
      </w:r>
    </w:p>
    <w:p w:rsidR="00223978" w:rsidRPr="0021481A" w:rsidRDefault="001F0297" w:rsidP="004275F3">
      <w:pPr>
        <w:rPr>
          <w:lang w:val="pt-PT"/>
        </w:rPr>
      </w:pPr>
      <w:r w:rsidRPr="0021481A">
        <w:rPr>
          <w:rStyle w:val="Time1"/>
          <w:lang w:val="en-US"/>
        </w:rPr>
        <w:t>Ad vesperas</w:t>
      </w:r>
      <w:r w:rsidRPr="0021481A">
        <w:rPr>
          <w:lang w:val="en-US"/>
        </w:rPr>
        <w:t xml:space="preserve"> AN </w:t>
      </w:r>
      <w:r w:rsidRPr="0021481A">
        <w:rPr>
          <w:rStyle w:val="Incipit"/>
          <w:lang w:val="en-US"/>
        </w:rPr>
        <w:t>Beatus vir</w:t>
      </w:r>
      <w:r w:rsidRPr="0021481A">
        <w:rPr>
          <w:lang w:val="en-US"/>
        </w:rPr>
        <w:t xml:space="preserve">. PS </w:t>
      </w:r>
      <w:r w:rsidRPr="0021481A">
        <w:rPr>
          <w:rStyle w:val="Incipit"/>
          <w:lang w:val="en-US"/>
        </w:rPr>
        <w:t>Nisi dominus aedificaverit</w:t>
      </w:r>
      <w:r w:rsidRPr="0021481A">
        <w:rPr>
          <w:lang w:val="en-US"/>
        </w:rPr>
        <w:t xml:space="preserve">. AN </w:t>
      </w:r>
      <w:r w:rsidRPr="0021481A">
        <w:rPr>
          <w:rStyle w:val="Incipit"/>
          <w:lang w:val="en-US"/>
        </w:rPr>
        <w:t>Beati omnes</w:t>
      </w:r>
      <w:r w:rsidRPr="0021481A">
        <w:rPr>
          <w:lang w:val="en-US"/>
        </w:rPr>
        <w:t xml:space="preserve">. AN </w:t>
      </w:r>
      <w:r w:rsidRPr="0021481A">
        <w:rPr>
          <w:rStyle w:val="Incipit"/>
          <w:lang w:val="en-US"/>
        </w:rPr>
        <w:t>Benediximus vobis</w:t>
      </w:r>
      <w:r w:rsidRPr="0021481A">
        <w:rPr>
          <w:lang w:val="en-US"/>
        </w:rPr>
        <w:t>.</w:t>
      </w:r>
      <w:r w:rsidR="00223978" w:rsidRPr="0021481A">
        <w:rPr>
          <w:lang w:val="en-US"/>
        </w:rPr>
        <w:t xml:space="preserve"> </w:t>
      </w:r>
      <w:r w:rsidR="00223978" w:rsidRPr="0021481A">
        <w:rPr>
          <w:lang w:val="pt-PT"/>
        </w:rPr>
        <w:t xml:space="preserve">AN </w:t>
      </w:r>
      <w:r w:rsidR="00223978" w:rsidRPr="0021481A">
        <w:rPr>
          <w:rStyle w:val="Incipit"/>
          <w:lang w:val="pt-PT"/>
        </w:rPr>
        <w:t>De profundis clamavi</w:t>
      </w:r>
      <w:r w:rsidR="00223978" w:rsidRPr="0021481A">
        <w:rPr>
          <w:lang w:val="pt-PT"/>
        </w:rPr>
        <w:t xml:space="preserve">. AN </w:t>
      </w:r>
      <w:r w:rsidR="00223978" w:rsidRPr="0021481A">
        <w:rPr>
          <w:rStyle w:val="Incipit"/>
          <w:lang w:val="pt-PT"/>
        </w:rPr>
        <w:t>Speret Israel in domino</w:t>
      </w:r>
      <w:r w:rsidR="00223978" w:rsidRPr="0021481A">
        <w:rPr>
          <w:lang w:val="pt-PT"/>
        </w:rPr>
        <w:t>. Capitulum, antiphona et oratio de dominica. Deinde suffragia.</w:t>
      </w:r>
    </w:p>
    <w:p w:rsidR="00223978" w:rsidRPr="0021481A" w:rsidRDefault="00223978" w:rsidP="004275F3">
      <w:pPr>
        <w:pStyle w:val="Titolo1"/>
        <w:rPr>
          <w:lang w:val="pt-PT"/>
        </w:rPr>
      </w:pPr>
      <w:r w:rsidRPr="0021481A">
        <w:rPr>
          <w:lang w:val="pt-PT"/>
        </w:rPr>
        <w:t>FERIA QUINTA</w:t>
      </w:r>
    </w:p>
    <w:p w:rsidR="00223978" w:rsidRPr="0021481A" w:rsidRDefault="00223978" w:rsidP="004275F3">
      <w:pPr>
        <w:rPr>
          <w:lang w:val="pt-PT"/>
        </w:rPr>
      </w:pPr>
      <w:r w:rsidRPr="0021481A">
        <w:rPr>
          <w:rStyle w:val="Time1"/>
          <w:lang w:val="pt-PT"/>
        </w:rPr>
        <w:t>[Ad matutinam]</w:t>
      </w:r>
      <w:r w:rsidRPr="0021481A">
        <w:rPr>
          <w:lang w:val="pt-PT"/>
        </w:rPr>
        <w:t xml:space="preserve"> INV </w:t>
      </w:r>
      <w:r w:rsidRPr="0021481A">
        <w:rPr>
          <w:rStyle w:val="Incipit"/>
          <w:lang w:val="pt-PT"/>
        </w:rPr>
        <w:t>Adoremus dominum</w:t>
      </w:r>
      <w:r w:rsidRPr="0021481A">
        <w:rPr>
          <w:lang w:val="pt-PT"/>
        </w:rPr>
        <w:t xml:space="preserve">. PS </w:t>
      </w:r>
      <w:r w:rsidRPr="0021481A">
        <w:rPr>
          <w:rStyle w:val="Incipit"/>
          <w:lang w:val="pt-PT"/>
        </w:rPr>
        <w:t>Venite exultemus</w:t>
      </w:r>
      <w:r w:rsidRPr="0021481A">
        <w:rPr>
          <w:lang w:val="pt-PT"/>
        </w:rPr>
        <w:t xml:space="preserve">. AN </w:t>
      </w:r>
      <w:r w:rsidRPr="0021481A">
        <w:rPr>
          <w:rStyle w:val="Incipit"/>
          <w:lang w:val="pt-PT"/>
        </w:rPr>
        <w:t>Domine deus meus</w:t>
      </w:r>
      <w:r w:rsidRPr="0021481A">
        <w:rPr>
          <w:lang w:val="pt-PT"/>
        </w:rPr>
        <w:t xml:space="preserve">. PS </w:t>
      </w:r>
      <w:r w:rsidRPr="0021481A">
        <w:rPr>
          <w:rStyle w:val="Incipit"/>
          <w:lang w:val="pt-PT"/>
        </w:rPr>
        <w:t>Salvum me fac</w:t>
      </w:r>
      <w:r w:rsidRPr="0021481A">
        <w:rPr>
          <w:lang w:val="pt-PT"/>
        </w:rPr>
        <w:t xml:space="preserve">. AN </w:t>
      </w:r>
      <w:r w:rsidRPr="0021481A">
        <w:rPr>
          <w:rStyle w:val="Incipit"/>
          <w:lang w:val="pt-PT"/>
        </w:rPr>
        <w:t>Esto (67va) mihi domine</w:t>
      </w:r>
      <w:r w:rsidRPr="0021481A">
        <w:rPr>
          <w:lang w:val="pt-PT"/>
        </w:rPr>
        <w:t xml:space="preserve">. </w:t>
      </w:r>
      <w:r w:rsidR="009A3FE9" w:rsidRPr="0021481A">
        <w:rPr>
          <w:lang w:val="pt-PT"/>
        </w:rPr>
        <w:t>[AN</w:t>
      </w:r>
      <w:r w:rsidR="002139A0" w:rsidRPr="0021481A">
        <w:rPr>
          <w:lang w:val="pt-PT"/>
        </w:rPr>
        <w:t>]</w:t>
      </w:r>
      <w:r w:rsidR="009A3FE9" w:rsidRPr="0021481A">
        <w:rPr>
          <w:lang w:val="pt-PT"/>
        </w:rPr>
        <w:t xml:space="preserve"> </w:t>
      </w:r>
      <w:r w:rsidR="00312C39" w:rsidRPr="0021481A">
        <w:rPr>
          <w:rStyle w:val="Incipit"/>
          <w:lang w:val="pt-PT"/>
        </w:rPr>
        <w:t>Ä+</w:t>
      </w:r>
      <w:r w:rsidR="009A3FE9" w:rsidRPr="0021481A">
        <w:rPr>
          <w:rStyle w:val="Incipit"/>
          <w:lang w:val="pt-PT"/>
        </w:rPr>
        <w:t>Liberasti virgam</w:t>
      </w:r>
      <w:r w:rsidR="00312C39" w:rsidRPr="0021481A">
        <w:rPr>
          <w:rStyle w:val="Incipit"/>
          <w:lang w:val="pt-PT"/>
        </w:rPr>
        <w:t>+Ä</w:t>
      </w:r>
      <w:r w:rsidR="00312C39" w:rsidRPr="0021481A">
        <w:rPr>
          <w:lang w:val="pt-PT"/>
        </w:rPr>
        <w:t xml:space="preserve">. </w:t>
      </w:r>
      <w:r w:rsidR="002139A0" w:rsidRPr="0021481A">
        <w:rPr>
          <w:lang w:val="pt-PT"/>
        </w:rPr>
        <w:t>[</w:t>
      </w:r>
      <w:r w:rsidR="009A3FE9" w:rsidRPr="0021481A">
        <w:rPr>
          <w:lang w:val="pt-PT"/>
        </w:rPr>
        <w:t>AN</w:t>
      </w:r>
      <w:r w:rsidR="002139A0" w:rsidRPr="0021481A">
        <w:rPr>
          <w:lang w:val="pt-PT"/>
        </w:rPr>
        <w:t>]</w:t>
      </w:r>
      <w:r w:rsidR="009A3FE9" w:rsidRPr="0021481A">
        <w:rPr>
          <w:lang w:val="pt-PT"/>
        </w:rPr>
        <w:t xml:space="preserve"> </w:t>
      </w:r>
      <w:r w:rsidR="00312C39" w:rsidRPr="0021481A">
        <w:rPr>
          <w:rStyle w:val="Incipit"/>
          <w:lang w:val="pt-PT"/>
        </w:rPr>
        <w:t>Ä+</w:t>
      </w:r>
      <w:r w:rsidR="009A3FE9" w:rsidRPr="0021481A">
        <w:rPr>
          <w:rStyle w:val="Incipit"/>
          <w:lang w:val="pt-PT"/>
        </w:rPr>
        <w:t>Et invocabimus</w:t>
      </w:r>
      <w:r w:rsidR="00312C39" w:rsidRPr="0021481A">
        <w:rPr>
          <w:rStyle w:val="Incipit"/>
          <w:lang w:val="pt-PT"/>
        </w:rPr>
        <w:t>+Ä</w:t>
      </w:r>
      <w:r w:rsidR="009A3FE9" w:rsidRPr="0021481A">
        <w:rPr>
          <w:lang w:val="pt-PT"/>
        </w:rPr>
        <w:t xml:space="preserve">. </w:t>
      </w:r>
      <w:r w:rsidRPr="0021481A">
        <w:rPr>
          <w:lang w:val="pt-PT"/>
        </w:rPr>
        <w:t xml:space="preserve">AN </w:t>
      </w:r>
      <w:r w:rsidRPr="0021481A">
        <w:rPr>
          <w:rStyle w:val="Incipit"/>
          <w:lang w:val="pt-PT"/>
        </w:rPr>
        <w:t>Tu es deus</w:t>
      </w:r>
      <w:r w:rsidRPr="0021481A">
        <w:rPr>
          <w:lang w:val="pt-PT"/>
        </w:rPr>
        <w:t xml:space="preserve">. AN </w:t>
      </w:r>
      <w:r w:rsidRPr="0021481A">
        <w:rPr>
          <w:rStyle w:val="Incipit"/>
          <w:lang w:val="pt-PT"/>
        </w:rPr>
        <w:t>Propitius esto peccatis</w:t>
      </w:r>
      <w:r w:rsidRPr="0021481A">
        <w:rPr>
          <w:lang w:val="pt-PT"/>
        </w:rPr>
        <w:t>.</w:t>
      </w:r>
      <w:r w:rsidR="009A3FE9" w:rsidRPr="0021481A">
        <w:rPr>
          <w:lang w:val="pt-PT"/>
        </w:rPr>
        <w:t xml:space="preserve"> VS </w:t>
      </w:r>
      <w:r w:rsidR="009A3FE9" w:rsidRPr="0021481A">
        <w:rPr>
          <w:rStyle w:val="Incipit"/>
          <w:lang w:val="pt-PT"/>
        </w:rPr>
        <w:t>Gaudebunt</w:t>
      </w:r>
      <w:r w:rsidR="009E66CB" w:rsidRPr="0021481A">
        <w:rPr>
          <w:rStyle w:val="Incipit"/>
          <w:lang w:val="pt-PT"/>
        </w:rPr>
        <w:t xml:space="preserve"> labia</w:t>
      </w:r>
      <w:r w:rsidR="009A3FE9" w:rsidRPr="0021481A">
        <w:rPr>
          <w:lang w:val="pt-PT"/>
        </w:rPr>
        <w:t xml:space="preserve">. %D::Ad laudes antiphona% Legitur Paulus cum tribus responsoriis. RP </w:t>
      </w:r>
      <w:r w:rsidR="009A3FE9" w:rsidRPr="0021481A">
        <w:rPr>
          <w:rStyle w:val="Incipit"/>
          <w:lang w:val="pt-PT"/>
        </w:rPr>
        <w:t>Deus in te speravi</w:t>
      </w:r>
      <w:r w:rsidR="009A3FE9" w:rsidRPr="0021481A">
        <w:rPr>
          <w:lang w:val="pt-PT"/>
        </w:rPr>
        <w:t>.</w:t>
      </w:r>
      <w:r w:rsidR="00331DE6" w:rsidRPr="0021481A">
        <w:rPr>
          <w:lang w:val="pt-PT"/>
        </w:rPr>
        <w:t xml:space="preserve"> RP </w:t>
      </w:r>
      <w:r w:rsidR="00331DE6" w:rsidRPr="0021481A">
        <w:rPr>
          <w:rStyle w:val="Incipit"/>
          <w:lang w:val="pt-PT"/>
        </w:rPr>
        <w:t>Repleatur</w:t>
      </w:r>
      <w:r w:rsidR="00331DE6" w:rsidRPr="0021481A">
        <w:rPr>
          <w:lang w:val="pt-PT"/>
        </w:rPr>
        <w:t xml:space="preserve">. RP </w:t>
      </w:r>
      <w:r w:rsidR="00331DE6" w:rsidRPr="0021481A">
        <w:rPr>
          <w:rStyle w:val="Incipit"/>
          <w:lang w:val="pt-PT"/>
        </w:rPr>
        <w:t>Gaudebunt labia</w:t>
      </w:r>
      <w:r w:rsidR="00331DE6" w:rsidRPr="0021481A">
        <w:rPr>
          <w:lang w:val="pt-PT"/>
        </w:rPr>
        <w:t>.</w:t>
      </w:r>
    </w:p>
    <w:p w:rsidR="00331DE6" w:rsidRPr="0021481A" w:rsidRDefault="00331DE6" w:rsidP="004275F3">
      <w:pPr>
        <w:rPr>
          <w:lang w:val="en-US"/>
        </w:rPr>
      </w:pPr>
      <w:r w:rsidRPr="0021481A">
        <w:rPr>
          <w:rStyle w:val="Time1"/>
          <w:lang w:val="pt-PT"/>
        </w:rPr>
        <w:t>Ad laudes</w:t>
      </w:r>
      <w:r w:rsidRPr="0021481A">
        <w:rPr>
          <w:lang w:val="pt-PT"/>
        </w:rPr>
        <w:t xml:space="preserve"> AN </w:t>
      </w:r>
      <w:r w:rsidRPr="0021481A">
        <w:rPr>
          <w:rStyle w:val="Incipit"/>
          <w:lang w:val="pt-PT"/>
        </w:rPr>
        <w:t>Tibi soli peccavi</w:t>
      </w:r>
      <w:r w:rsidRPr="0021481A">
        <w:rPr>
          <w:lang w:val="pt-PT"/>
        </w:rPr>
        <w:t xml:space="preserve">. </w:t>
      </w:r>
      <w:r w:rsidRPr="0021481A">
        <w:rPr>
          <w:lang w:val="en-US"/>
        </w:rPr>
        <w:t xml:space="preserve">AN </w:t>
      </w:r>
      <w:r w:rsidRPr="0021481A">
        <w:rPr>
          <w:rStyle w:val="Incipit"/>
          <w:lang w:val="en-US"/>
        </w:rPr>
        <w:t>Domine refugium</w:t>
      </w:r>
      <w:r w:rsidRPr="0021481A">
        <w:rPr>
          <w:lang w:val="en-US"/>
        </w:rPr>
        <w:t xml:space="preserve">. AN </w:t>
      </w:r>
      <w:r w:rsidRPr="0021481A">
        <w:rPr>
          <w:rStyle w:val="Incipit"/>
          <w:lang w:val="en-US"/>
        </w:rPr>
        <w:t>In nomine tuo</w:t>
      </w:r>
      <w:r w:rsidRPr="0021481A">
        <w:rPr>
          <w:lang w:val="en-US"/>
        </w:rPr>
        <w:t xml:space="preserve">. AN </w:t>
      </w:r>
      <w:r w:rsidRPr="0021481A">
        <w:rPr>
          <w:rStyle w:val="Incipit"/>
          <w:lang w:val="en-US"/>
        </w:rPr>
        <w:t>Cantemus domino</w:t>
      </w:r>
      <w:r w:rsidRPr="0021481A">
        <w:rPr>
          <w:lang w:val="en-US"/>
        </w:rPr>
        <w:t xml:space="preserve">. AN </w:t>
      </w:r>
      <w:r w:rsidRPr="0021481A">
        <w:rPr>
          <w:rStyle w:val="Incipit"/>
          <w:lang w:val="en-US"/>
        </w:rPr>
        <w:t>Caeli caelorum</w:t>
      </w:r>
      <w:r w:rsidRPr="0021481A">
        <w:rPr>
          <w:lang w:val="en-US"/>
        </w:rPr>
        <w:t xml:space="preserve">. CP </w:t>
      </w:r>
      <w:r w:rsidRPr="0021481A">
        <w:rPr>
          <w:rStyle w:val="Incipit"/>
          <w:lang w:val="en-US"/>
        </w:rPr>
        <w:t>Gratis aliquando</w:t>
      </w:r>
      <w:r w:rsidRPr="0021481A">
        <w:rPr>
          <w:lang w:val="en-US"/>
        </w:rPr>
        <w:t xml:space="preserve">. VS </w:t>
      </w:r>
      <w:r w:rsidRPr="0021481A">
        <w:rPr>
          <w:rStyle w:val="Incipit"/>
          <w:lang w:val="en-US"/>
        </w:rPr>
        <w:t>Repleti sumus mane</w:t>
      </w:r>
      <w:r w:rsidRPr="0021481A">
        <w:rPr>
          <w:lang w:val="en-US"/>
        </w:rPr>
        <w:t xml:space="preserve">. AB </w:t>
      </w:r>
      <w:r w:rsidRPr="0021481A">
        <w:rPr>
          <w:rStyle w:val="Incipit"/>
          <w:lang w:val="en-US"/>
        </w:rPr>
        <w:t>De manu omnium</w:t>
      </w:r>
      <w:r w:rsidRPr="0021481A">
        <w:rPr>
          <w:lang w:val="en-US"/>
        </w:rPr>
        <w:t xml:space="preserve">. [KY] </w:t>
      </w:r>
      <w:r w:rsidRPr="0021481A">
        <w:rPr>
          <w:rStyle w:val="Incipit"/>
          <w:lang w:val="en-US"/>
        </w:rPr>
        <w:t>Kyrie</w:t>
      </w:r>
      <w:r w:rsidRPr="0021481A">
        <w:rPr>
          <w:lang w:val="en-US"/>
        </w:rPr>
        <w:t xml:space="preserve"> cum [PN] </w:t>
      </w:r>
      <w:r w:rsidRPr="0021481A">
        <w:rPr>
          <w:rStyle w:val="Incipit"/>
          <w:lang w:val="en-US"/>
        </w:rPr>
        <w:t>Pater noster</w:t>
      </w:r>
      <w:r w:rsidR="00815D47" w:rsidRPr="0021481A">
        <w:rPr>
          <w:lang w:val="en-US"/>
        </w:rPr>
        <w:t xml:space="preserve">. OR </w:t>
      </w:r>
      <w:r w:rsidR="00815D47" w:rsidRPr="0021481A">
        <w:rPr>
          <w:rStyle w:val="Incipit"/>
          <w:lang w:val="en-US"/>
        </w:rPr>
        <w:t>Tua nos $E::domine$ veritas</w:t>
      </w:r>
      <w:r w:rsidR="00815D47" w:rsidRPr="0021481A">
        <w:rPr>
          <w:lang w:val="en-US"/>
        </w:rPr>
        <w:t>. Deinde suffragia de omnibus sanctis.</w:t>
      </w:r>
    </w:p>
    <w:p w:rsidR="00815D47" w:rsidRPr="0021481A" w:rsidRDefault="00815D47" w:rsidP="004275F3">
      <w:pPr>
        <w:rPr>
          <w:lang w:val="pt-PT"/>
        </w:rPr>
      </w:pPr>
      <w:r w:rsidRPr="0021481A">
        <w:rPr>
          <w:rStyle w:val="Time1"/>
          <w:lang w:val="en-US"/>
        </w:rPr>
        <w:t>Ad vesperas</w:t>
      </w:r>
      <w:r w:rsidRPr="0021481A">
        <w:rPr>
          <w:lang w:val="en-US"/>
        </w:rPr>
        <w:t xml:space="preserve"> AN </w:t>
      </w:r>
      <w:r w:rsidRPr="0021481A">
        <w:rPr>
          <w:rStyle w:val="Incipit"/>
          <w:lang w:val="en-US"/>
        </w:rPr>
        <w:t>Et omnis mansuetudinis</w:t>
      </w:r>
      <w:r w:rsidRPr="0021481A">
        <w:rPr>
          <w:lang w:val="en-US"/>
        </w:rPr>
        <w:t xml:space="preserve">. PS </w:t>
      </w:r>
      <w:r w:rsidRPr="0021481A">
        <w:rPr>
          <w:rStyle w:val="Incipit"/>
          <w:lang w:val="en-US"/>
        </w:rPr>
        <w:t>Memento domine David</w:t>
      </w:r>
      <w:r w:rsidRPr="0021481A">
        <w:rPr>
          <w:lang w:val="en-US"/>
        </w:rPr>
        <w:t xml:space="preserve">. AN </w:t>
      </w:r>
      <w:r w:rsidRPr="0021481A">
        <w:rPr>
          <w:rStyle w:val="Incipit"/>
          <w:lang w:val="en-US"/>
        </w:rPr>
        <w:t>Habitare fratres</w:t>
      </w:r>
      <w:r w:rsidRPr="0021481A">
        <w:rPr>
          <w:lang w:val="en-US"/>
        </w:rPr>
        <w:t xml:space="preserve">. AN </w:t>
      </w:r>
      <w:r w:rsidRPr="0021481A">
        <w:rPr>
          <w:rStyle w:val="Incipit"/>
          <w:lang w:val="en-US"/>
        </w:rPr>
        <w:t xml:space="preserve">Omnia </w:t>
      </w:r>
      <w:r w:rsidR="009E66CB" w:rsidRPr="0021481A">
        <w:rPr>
          <w:rStyle w:val="Incipit"/>
          <w:lang w:val="en-US"/>
        </w:rPr>
        <w:t xml:space="preserve">(67vb) </w:t>
      </w:r>
      <w:r w:rsidRPr="0021481A">
        <w:rPr>
          <w:rStyle w:val="Incipit"/>
          <w:lang w:val="en-US"/>
        </w:rPr>
        <w:t>quaecumque</w:t>
      </w:r>
      <w:r w:rsidRPr="0021481A">
        <w:rPr>
          <w:lang w:val="en-US"/>
        </w:rPr>
        <w:t xml:space="preserve">. </w:t>
      </w:r>
      <w:r w:rsidRPr="0021481A">
        <w:rPr>
          <w:lang w:val="pt-PT"/>
        </w:rPr>
        <w:t xml:space="preserve">AN </w:t>
      </w:r>
      <w:r w:rsidRPr="0021481A">
        <w:rPr>
          <w:rStyle w:val="Incipit"/>
          <w:lang w:val="pt-PT"/>
        </w:rPr>
        <w:t>Quoniam in aeternum</w:t>
      </w:r>
      <w:r w:rsidRPr="0021481A">
        <w:rPr>
          <w:lang w:val="pt-PT"/>
        </w:rPr>
        <w:t xml:space="preserve">. AN </w:t>
      </w:r>
      <w:r w:rsidRPr="0021481A">
        <w:rPr>
          <w:rStyle w:val="Incipit"/>
          <w:lang w:val="pt-PT"/>
        </w:rPr>
        <w:t>Hymnum cantate</w:t>
      </w:r>
      <w:r w:rsidRPr="0021481A">
        <w:rPr>
          <w:lang w:val="pt-PT"/>
        </w:rPr>
        <w:t>. Capitulum, antiphona et oratio de dominica. Deinde suffragia de sanctis.</w:t>
      </w:r>
    </w:p>
    <w:p w:rsidR="00815D47" w:rsidRPr="0021481A" w:rsidRDefault="00815D47" w:rsidP="004275F3">
      <w:pPr>
        <w:pStyle w:val="Titolo1"/>
        <w:rPr>
          <w:lang w:val="pt-PT"/>
        </w:rPr>
      </w:pPr>
      <w:r w:rsidRPr="0021481A">
        <w:rPr>
          <w:lang w:val="pt-PT"/>
        </w:rPr>
        <w:t>FERIA SEXTA</w:t>
      </w:r>
    </w:p>
    <w:p w:rsidR="00815D47" w:rsidRPr="0021481A" w:rsidRDefault="00815D47" w:rsidP="004275F3">
      <w:pPr>
        <w:rPr>
          <w:lang w:val="en-US"/>
        </w:rPr>
      </w:pPr>
      <w:r w:rsidRPr="0021481A">
        <w:rPr>
          <w:rStyle w:val="Time1"/>
          <w:lang w:val="pt-PT"/>
        </w:rPr>
        <w:t>[Ad matutinam]</w:t>
      </w:r>
      <w:r w:rsidRPr="0021481A">
        <w:rPr>
          <w:lang w:val="pt-PT"/>
        </w:rPr>
        <w:t xml:space="preserve"> INV </w:t>
      </w:r>
      <w:r w:rsidRPr="0021481A">
        <w:rPr>
          <w:rStyle w:val="Incipit"/>
          <w:lang w:val="pt-PT"/>
        </w:rPr>
        <w:t>Dominum qui fecit nos</w:t>
      </w:r>
      <w:r w:rsidRPr="0021481A">
        <w:rPr>
          <w:lang w:val="pt-PT"/>
        </w:rPr>
        <w:t xml:space="preserve">. </w:t>
      </w:r>
      <w:r w:rsidRPr="0021481A">
        <w:rPr>
          <w:lang w:val="fr-FR"/>
        </w:rPr>
        <w:t xml:space="preserve">PS </w:t>
      </w:r>
      <w:r w:rsidRPr="0021481A">
        <w:rPr>
          <w:rStyle w:val="Incipit"/>
          <w:lang w:val="fr-FR"/>
        </w:rPr>
        <w:t>Venite exultemus</w:t>
      </w:r>
      <w:r w:rsidRPr="0021481A">
        <w:rPr>
          <w:lang w:val="fr-FR"/>
        </w:rPr>
        <w:t xml:space="preserve">. AN </w:t>
      </w:r>
      <w:r w:rsidRPr="0021481A">
        <w:rPr>
          <w:rStyle w:val="Incipit"/>
          <w:lang w:val="fr-FR"/>
        </w:rPr>
        <w:t>Exultate deo</w:t>
      </w:r>
      <w:r w:rsidRPr="0021481A">
        <w:rPr>
          <w:lang w:val="fr-FR"/>
        </w:rPr>
        <w:t xml:space="preserve">. PS </w:t>
      </w:r>
      <w:r w:rsidRPr="0021481A">
        <w:rPr>
          <w:rStyle w:val="Incipit"/>
          <w:lang w:val="fr-FR"/>
        </w:rPr>
        <w:t>Exultate</w:t>
      </w:r>
      <w:r w:rsidRPr="0021481A">
        <w:rPr>
          <w:lang w:val="fr-FR"/>
        </w:rPr>
        <w:t xml:space="preserve">. AN </w:t>
      </w:r>
      <w:r w:rsidRPr="0021481A">
        <w:rPr>
          <w:rStyle w:val="Incipit"/>
          <w:lang w:val="fr-FR"/>
        </w:rPr>
        <w:t>Tu solus altissimus</w:t>
      </w:r>
      <w:r w:rsidRPr="0021481A">
        <w:rPr>
          <w:lang w:val="fr-FR"/>
        </w:rPr>
        <w:t xml:space="preserve">. </w:t>
      </w:r>
      <w:r w:rsidRPr="0021481A">
        <w:rPr>
          <w:lang w:val="en-US"/>
        </w:rPr>
        <w:t xml:space="preserve">AN </w:t>
      </w:r>
      <w:r w:rsidRPr="0021481A">
        <w:rPr>
          <w:rStyle w:val="Incipit"/>
          <w:lang w:val="en-US"/>
        </w:rPr>
        <w:t>Benedixisti domine</w:t>
      </w:r>
      <w:r w:rsidRPr="0021481A">
        <w:rPr>
          <w:lang w:val="en-US"/>
        </w:rPr>
        <w:t xml:space="preserve">. AN </w:t>
      </w:r>
      <w:r w:rsidRPr="0021481A">
        <w:rPr>
          <w:rStyle w:val="Incipit"/>
          <w:lang w:val="en-US"/>
        </w:rPr>
        <w:t>Fundamenta</w:t>
      </w:r>
      <w:r w:rsidRPr="0021481A">
        <w:rPr>
          <w:lang w:val="en-US"/>
        </w:rPr>
        <w:t xml:space="preserve">. AN </w:t>
      </w:r>
      <w:r w:rsidRPr="0021481A">
        <w:rPr>
          <w:rStyle w:val="Incipit"/>
          <w:lang w:val="en-US"/>
        </w:rPr>
        <w:t>Benedictus dominus</w:t>
      </w:r>
      <w:r w:rsidRPr="0021481A">
        <w:rPr>
          <w:lang w:val="en-US"/>
        </w:rPr>
        <w:t xml:space="preserve">. AN </w:t>
      </w:r>
      <w:r w:rsidRPr="0021481A">
        <w:rPr>
          <w:rStyle w:val="Incipit"/>
          <w:lang w:val="en-US"/>
        </w:rPr>
        <w:t>Cantate domino</w:t>
      </w:r>
      <w:r w:rsidRPr="0021481A">
        <w:rPr>
          <w:lang w:val="en-US"/>
        </w:rPr>
        <w:t xml:space="preserve">. </w:t>
      </w:r>
      <w:r w:rsidRPr="0021481A">
        <w:rPr>
          <w:lang w:val="pt-PT"/>
        </w:rPr>
        <w:t xml:space="preserve">VS </w:t>
      </w:r>
      <w:r w:rsidRPr="0021481A">
        <w:rPr>
          <w:rStyle w:val="Incipit"/>
          <w:lang w:val="pt-PT"/>
        </w:rPr>
        <w:t>Intret oratio mea</w:t>
      </w:r>
      <w:r w:rsidRPr="0021481A">
        <w:rPr>
          <w:lang w:val="pt-PT"/>
        </w:rPr>
        <w:t xml:space="preserve">. Legitur Paulus cum tribus responsoriis. RP </w:t>
      </w:r>
      <w:r w:rsidRPr="0021481A">
        <w:rPr>
          <w:rStyle w:val="Incipit"/>
          <w:lang w:val="pt-PT"/>
        </w:rPr>
        <w:t>Confitebor tibi</w:t>
      </w:r>
      <w:r w:rsidRPr="0021481A">
        <w:rPr>
          <w:lang w:val="pt-PT"/>
        </w:rPr>
        <w:t xml:space="preserve">. </w:t>
      </w:r>
      <w:r w:rsidRPr="0021481A">
        <w:rPr>
          <w:lang w:val="en-US"/>
        </w:rPr>
        <w:t xml:space="preserve">RP </w:t>
      </w:r>
      <w:r w:rsidRPr="0021481A">
        <w:rPr>
          <w:rStyle w:val="Incipit"/>
          <w:lang w:val="en-US"/>
        </w:rPr>
        <w:t>Misericordia tua</w:t>
      </w:r>
      <w:r w:rsidRPr="0021481A">
        <w:rPr>
          <w:lang w:val="en-US"/>
        </w:rPr>
        <w:t xml:space="preserve">. RP </w:t>
      </w:r>
      <w:r w:rsidRPr="0021481A">
        <w:rPr>
          <w:rStyle w:val="Incipit"/>
          <w:lang w:val="en-US"/>
        </w:rPr>
        <w:t>Factus est</w:t>
      </w:r>
      <w:r w:rsidRPr="0021481A">
        <w:rPr>
          <w:lang w:val="en-US"/>
        </w:rPr>
        <w:t>.</w:t>
      </w:r>
    </w:p>
    <w:p w:rsidR="00815D47" w:rsidRPr="0021481A" w:rsidRDefault="00815D47" w:rsidP="004275F3">
      <w:pPr>
        <w:rPr>
          <w:lang w:val="pt-PT"/>
        </w:rPr>
      </w:pPr>
      <w:r w:rsidRPr="0021481A">
        <w:rPr>
          <w:rStyle w:val="Time1"/>
          <w:lang w:val="en-US"/>
        </w:rPr>
        <w:t>Ad laudes</w:t>
      </w:r>
      <w:r w:rsidRPr="0021481A">
        <w:rPr>
          <w:lang w:val="en-US"/>
        </w:rPr>
        <w:t xml:space="preserve"> AN </w:t>
      </w:r>
      <w:r w:rsidRPr="0021481A">
        <w:rPr>
          <w:rStyle w:val="Incipit"/>
          <w:lang w:val="en-US"/>
        </w:rPr>
        <w:t>Redde mihi laetitiam</w:t>
      </w:r>
      <w:r w:rsidRPr="0021481A">
        <w:rPr>
          <w:lang w:val="en-US"/>
        </w:rPr>
        <w:t xml:space="preserve">. AN </w:t>
      </w:r>
      <w:r w:rsidRPr="0021481A">
        <w:rPr>
          <w:rStyle w:val="Incipit"/>
          <w:lang w:val="en-US"/>
        </w:rPr>
        <w:t>In veritate tua</w:t>
      </w:r>
      <w:r w:rsidRPr="0021481A">
        <w:rPr>
          <w:lang w:val="en-US"/>
        </w:rPr>
        <w:t xml:space="preserve">. AN </w:t>
      </w:r>
      <w:r w:rsidRPr="0021481A">
        <w:rPr>
          <w:rStyle w:val="Incipit"/>
          <w:lang w:val="en-US"/>
        </w:rPr>
        <w:t>In matutinis domine</w:t>
      </w:r>
      <w:r w:rsidR="00D452C1" w:rsidRPr="0021481A">
        <w:rPr>
          <w:lang w:val="en-US"/>
        </w:rPr>
        <w:t xml:space="preserve">. AN </w:t>
      </w:r>
      <w:r w:rsidR="00D452C1" w:rsidRPr="0021481A">
        <w:rPr>
          <w:rStyle w:val="Incipit"/>
          <w:lang w:val="en-US"/>
        </w:rPr>
        <w:t>Audit</w:t>
      </w:r>
      <w:r w:rsidRPr="0021481A">
        <w:rPr>
          <w:rStyle w:val="Incipit"/>
          <w:lang w:val="en-US"/>
        </w:rPr>
        <w:t>um domine</w:t>
      </w:r>
      <w:r w:rsidRPr="0021481A">
        <w:rPr>
          <w:lang w:val="en-US"/>
        </w:rPr>
        <w:t xml:space="preserve">. (68ra) AN </w:t>
      </w:r>
      <w:r w:rsidRPr="0021481A">
        <w:rPr>
          <w:rStyle w:val="Incipit"/>
          <w:lang w:val="en-US"/>
        </w:rPr>
        <w:t>In sanctis eius</w:t>
      </w:r>
      <w:r w:rsidRPr="0021481A">
        <w:rPr>
          <w:lang w:val="en-US"/>
        </w:rPr>
        <w:t xml:space="preserve">. CP </w:t>
      </w:r>
      <w:r w:rsidR="0025438C" w:rsidRPr="0021481A">
        <w:rPr>
          <w:rStyle w:val="Incipit"/>
          <w:lang w:val="en-US"/>
        </w:rPr>
        <w:t>Nos qui |dici servus:: diei sumus|</w:t>
      </w:r>
      <w:r w:rsidR="00760C88" w:rsidRPr="0021481A">
        <w:rPr>
          <w:lang w:val="en-US"/>
        </w:rPr>
        <w:t xml:space="preserve">. </w:t>
      </w:r>
      <w:r w:rsidR="00760C88" w:rsidRPr="0021481A">
        <w:rPr>
          <w:lang w:val="it-IT"/>
        </w:rPr>
        <w:t xml:space="preserve">VS </w:t>
      </w:r>
      <w:r w:rsidR="00760C88" w:rsidRPr="0021481A">
        <w:rPr>
          <w:rStyle w:val="Incipit"/>
          <w:lang w:val="it-IT"/>
        </w:rPr>
        <w:t>Repleti sumus mane</w:t>
      </w:r>
      <w:r w:rsidR="00760C88" w:rsidRPr="0021481A">
        <w:rPr>
          <w:lang w:val="it-IT"/>
        </w:rPr>
        <w:t xml:space="preserve">. AB </w:t>
      </w:r>
      <w:r w:rsidR="00760C88" w:rsidRPr="0021481A">
        <w:rPr>
          <w:rStyle w:val="Incipit"/>
          <w:lang w:val="it-IT"/>
        </w:rPr>
        <w:t>Per viscera misericordiae</w:t>
      </w:r>
      <w:r w:rsidR="00760C88" w:rsidRPr="0021481A">
        <w:rPr>
          <w:lang w:val="it-IT"/>
        </w:rPr>
        <w:t>. O</w:t>
      </w:r>
      <w:r w:rsidR="00D452C1" w:rsidRPr="0021481A">
        <w:rPr>
          <w:lang w:val="it-IT"/>
        </w:rPr>
        <w:t>R</w:t>
      </w:r>
      <w:r w:rsidR="00760C88" w:rsidRPr="0021481A">
        <w:rPr>
          <w:lang w:val="it-IT"/>
        </w:rPr>
        <w:t xml:space="preserve"> </w:t>
      </w:r>
      <w:r w:rsidR="00760C88" w:rsidRPr="0021481A">
        <w:rPr>
          <w:rStyle w:val="Incipit"/>
          <w:lang w:val="it-IT"/>
        </w:rPr>
        <w:t>Exaudi nos misericors</w:t>
      </w:r>
      <w:r w:rsidR="00760C88" w:rsidRPr="0021481A">
        <w:rPr>
          <w:lang w:val="it-IT"/>
        </w:rPr>
        <w:t xml:space="preserve">. </w:t>
      </w:r>
      <w:r w:rsidR="00760C88" w:rsidRPr="0021481A">
        <w:rPr>
          <w:lang w:val="pt-PT"/>
        </w:rPr>
        <w:t>Deinde suffragia de sanctis.</w:t>
      </w:r>
    </w:p>
    <w:p w:rsidR="00760C88" w:rsidRPr="0021481A" w:rsidRDefault="00760C88" w:rsidP="004275F3">
      <w:pPr>
        <w:rPr>
          <w:lang w:val="pt-PT"/>
        </w:rPr>
      </w:pPr>
      <w:r w:rsidRPr="0021481A">
        <w:rPr>
          <w:rStyle w:val="Time1"/>
          <w:lang w:val="pt-PT"/>
        </w:rPr>
        <w:t>%D::Sabbato ad matutinam%</w:t>
      </w:r>
      <w:r w:rsidR="00312C39" w:rsidRPr="0021481A">
        <w:rPr>
          <w:lang w:val="pt-PT"/>
        </w:rPr>
        <w:t xml:space="preserve"> %D::</w:t>
      </w:r>
      <w:r w:rsidR="0021481A">
        <w:rPr>
          <w:lang w:val="pt-PT"/>
        </w:rPr>
        <w:t xml:space="preserve"> </w:t>
      </w:r>
      <w:r w:rsidRPr="0021481A">
        <w:rPr>
          <w:lang w:val="pt-PT"/>
        </w:rPr>
        <w:t xml:space="preserve">INV </w:t>
      </w:r>
      <w:r w:rsidRPr="0021481A">
        <w:rPr>
          <w:rStyle w:val="Incipit"/>
          <w:lang w:val="pt-PT"/>
        </w:rPr>
        <w:t>Dominum deum nostrum</w:t>
      </w:r>
      <w:r w:rsidRPr="0021481A">
        <w:rPr>
          <w:lang w:val="pt-PT"/>
        </w:rPr>
        <w:t xml:space="preserve">. [PS] </w:t>
      </w:r>
      <w:r w:rsidRPr="0021481A">
        <w:rPr>
          <w:rStyle w:val="Incipit"/>
          <w:lang w:val="pt-PT"/>
        </w:rPr>
        <w:t>Venite exultemus</w:t>
      </w:r>
      <w:r w:rsidR="00312C39" w:rsidRPr="0021481A">
        <w:rPr>
          <w:lang w:val="pt-PT"/>
        </w:rPr>
        <w:t xml:space="preserve">. </w:t>
      </w:r>
      <w:r w:rsidRPr="0021481A">
        <w:rPr>
          <w:lang w:val="pt-PT"/>
        </w:rPr>
        <w:t xml:space="preserve">AN </w:t>
      </w:r>
      <w:r w:rsidRPr="0021481A">
        <w:rPr>
          <w:rStyle w:val="Incipit"/>
          <w:lang w:val="pt-PT"/>
        </w:rPr>
        <w:t>Quia mirabilia fecit</w:t>
      </w:r>
      <w:r w:rsidR="00312C39" w:rsidRPr="0021481A">
        <w:rPr>
          <w:lang w:val="pt-PT"/>
        </w:rPr>
        <w:t xml:space="preserve">. </w:t>
      </w:r>
      <w:r w:rsidR="00BD2FC9" w:rsidRPr="0021481A">
        <w:rPr>
          <w:lang w:val="pt-PT"/>
        </w:rPr>
        <w:t xml:space="preserve">PS </w:t>
      </w:r>
      <w:r w:rsidR="00BD2FC9" w:rsidRPr="0021481A">
        <w:rPr>
          <w:rStyle w:val="Incipit"/>
          <w:lang w:val="pt-PT"/>
        </w:rPr>
        <w:t>Cantate</w:t>
      </w:r>
      <w:r w:rsidR="00BD2FC9" w:rsidRPr="0021481A">
        <w:rPr>
          <w:lang w:val="pt-PT"/>
        </w:rPr>
        <w:t>%.</w:t>
      </w:r>
    </w:p>
    <w:p w:rsidR="00BD2FC9" w:rsidRPr="0021481A" w:rsidRDefault="00BD2FC9" w:rsidP="004275F3">
      <w:pPr>
        <w:rPr>
          <w:lang w:val="pt-PT"/>
        </w:rPr>
      </w:pPr>
      <w:r w:rsidRPr="0021481A">
        <w:rPr>
          <w:rStyle w:val="Time1"/>
          <w:lang w:val="pt-PT"/>
        </w:rPr>
        <w:t>Ad vesperas</w:t>
      </w:r>
      <w:r w:rsidRPr="0021481A">
        <w:rPr>
          <w:lang w:val="pt-PT"/>
        </w:rPr>
        <w:t xml:space="preserve"> AN </w:t>
      </w:r>
      <w:r w:rsidRPr="0021481A">
        <w:rPr>
          <w:rStyle w:val="Incipit"/>
          <w:lang w:val="pt-PT"/>
        </w:rPr>
        <w:t>In conspectu angelorum</w:t>
      </w:r>
      <w:r w:rsidRPr="0021481A">
        <w:rPr>
          <w:lang w:val="pt-PT"/>
        </w:rPr>
        <w:t xml:space="preserve">. PS </w:t>
      </w:r>
      <w:r w:rsidRPr="0021481A">
        <w:rPr>
          <w:rStyle w:val="Incipit"/>
          <w:lang w:val="pt-PT"/>
        </w:rPr>
        <w:t>Confitebor tibi domine</w:t>
      </w:r>
      <w:r w:rsidRPr="0021481A">
        <w:rPr>
          <w:lang w:val="pt-PT"/>
        </w:rPr>
        <w:t xml:space="preserve">. AN </w:t>
      </w:r>
      <w:r w:rsidRPr="0021481A">
        <w:rPr>
          <w:rStyle w:val="Incipit"/>
          <w:lang w:val="pt-PT"/>
        </w:rPr>
        <w:t>Domine probasti</w:t>
      </w:r>
      <w:r w:rsidRPr="0021481A">
        <w:rPr>
          <w:lang w:val="pt-PT"/>
        </w:rPr>
        <w:t xml:space="preserve">. AN </w:t>
      </w:r>
      <w:r w:rsidRPr="0021481A">
        <w:rPr>
          <w:rStyle w:val="Incipit"/>
          <w:lang w:val="pt-PT"/>
        </w:rPr>
        <w:t>A viro iniquo</w:t>
      </w:r>
      <w:r w:rsidRPr="0021481A">
        <w:rPr>
          <w:lang w:val="pt-PT"/>
        </w:rPr>
        <w:t xml:space="preserve">. AN </w:t>
      </w:r>
      <w:r w:rsidRPr="0021481A">
        <w:rPr>
          <w:rStyle w:val="Incipit"/>
          <w:lang w:val="pt-PT"/>
        </w:rPr>
        <w:t>Domine clamavi</w:t>
      </w:r>
      <w:r w:rsidRPr="0021481A">
        <w:rPr>
          <w:lang w:val="pt-PT"/>
        </w:rPr>
        <w:t xml:space="preserve">. AN </w:t>
      </w:r>
      <w:r w:rsidRPr="0021481A">
        <w:rPr>
          <w:rStyle w:val="Incipit"/>
          <w:lang w:val="pt-PT"/>
        </w:rPr>
        <w:t>Portio mea</w:t>
      </w:r>
      <w:r w:rsidRPr="0021481A">
        <w:rPr>
          <w:lang w:val="pt-PT"/>
        </w:rPr>
        <w:t>. Capitulum, antiphona et oratio de dominica. Deinde suffragia de sanctis.</w:t>
      </w:r>
    </w:p>
    <w:p w:rsidR="00BD2FC9" w:rsidRPr="0021481A" w:rsidRDefault="00BD2FC9" w:rsidP="004275F3">
      <w:pPr>
        <w:pStyle w:val="Titolo1"/>
        <w:rPr>
          <w:lang w:val="pt-PT"/>
        </w:rPr>
      </w:pPr>
      <w:r w:rsidRPr="0021481A">
        <w:rPr>
          <w:lang w:val="pt-PT"/>
        </w:rPr>
        <w:lastRenderedPageBreak/>
        <w:t>SABBATO</w:t>
      </w:r>
    </w:p>
    <w:p w:rsidR="00BD2FC9" w:rsidRPr="0021481A" w:rsidRDefault="00BD2FC9" w:rsidP="004275F3">
      <w:pPr>
        <w:rPr>
          <w:lang w:val="it-IT"/>
        </w:rPr>
      </w:pPr>
      <w:r w:rsidRPr="0021481A">
        <w:rPr>
          <w:rStyle w:val="Time1"/>
          <w:lang w:val="pt-PT"/>
        </w:rPr>
        <w:t>Ad matutinam</w:t>
      </w:r>
      <w:r w:rsidRPr="0021481A">
        <w:rPr>
          <w:lang w:val="pt-PT"/>
        </w:rPr>
        <w:t xml:space="preserve"> INV </w:t>
      </w:r>
      <w:r w:rsidRPr="0021481A">
        <w:rPr>
          <w:rStyle w:val="Incipit"/>
          <w:lang w:val="pt-PT"/>
        </w:rPr>
        <w:t>Dominum deum nostrum</w:t>
      </w:r>
      <w:r w:rsidRPr="0021481A">
        <w:rPr>
          <w:lang w:val="pt-PT"/>
        </w:rPr>
        <w:t>. [</w:t>
      </w:r>
      <w:r w:rsidR="0076294D" w:rsidRPr="0021481A">
        <w:rPr>
          <w:lang w:val="pt-PT"/>
        </w:rPr>
        <w:t>PS</w:t>
      </w:r>
      <w:r w:rsidRPr="0021481A">
        <w:rPr>
          <w:lang w:val="pt-PT"/>
        </w:rPr>
        <w:t>]</w:t>
      </w:r>
      <w:r w:rsidR="0076294D" w:rsidRPr="0021481A">
        <w:rPr>
          <w:lang w:val="pt-PT"/>
        </w:rPr>
        <w:t xml:space="preserve"> </w:t>
      </w:r>
      <w:r w:rsidR="0076294D" w:rsidRPr="0021481A">
        <w:rPr>
          <w:rStyle w:val="Incipit"/>
          <w:lang w:val="pt-PT"/>
        </w:rPr>
        <w:t>Venite exultemus</w:t>
      </w:r>
      <w:r w:rsidR="0076294D" w:rsidRPr="0021481A">
        <w:rPr>
          <w:lang w:val="pt-PT"/>
        </w:rPr>
        <w:t xml:space="preserve">. </w:t>
      </w:r>
      <w:r w:rsidR="0076294D" w:rsidRPr="00276593">
        <w:rPr>
          <w:lang w:val="pt-PT"/>
        </w:rPr>
        <w:t xml:space="preserve">AN </w:t>
      </w:r>
      <w:r w:rsidR="0076294D" w:rsidRPr="00276593">
        <w:rPr>
          <w:rStyle w:val="Incipit"/>
          <w:lang w:val="pt-PT"/>
        </w:rPr>
        <w:t>Quia (68rb) mirabilia fecit</w:t>
      </w:r>
      <w:r w:rsidR="0076294D" w:rsidRPr="00276593">
        <w:rPr>
          <w:lang w:val="pt-PT"/>
        </w:rPr>
        <w:t xml:space="preserve">. PS </w:t>
      </w:r>
      <w:r w:rsidR="0076294D" w:rsidRPr="00276593">
        <w:rPr>
          <w:rStyle w:val="Incipit"/>
          <w:lang w:val="pt-PT"/>
        </w:rPr>
        <w:t>Cantate</w:t>
      </w:r>
      <w:r w:rsidR="0076294D" w:rsidRPr="00276593">
        <w:rPr>
          <w:lang w:val="pt-PT"/>
        </w:rPr>
        <w:t xml:space="preserve">. AN </w:t>
      </w:r>
      <w:r w:rsidR="0076294D" w:rsidRPr="00276593">
        <w:rPr>
          <w:rStyle w:val="Incipit"/>
          <w:lang w:val="pt-PT"/>
        </w:rPr>
        <w:t>Iubilate deo</w:t>
      </w:r>
      <w:r w:rsidR="0076294D" w:rsidRPr="00276593">
        <w:rPr>
          <w:lang w:val="pt-PT"/>
        </w:rPr>
        <w:t xml:space="preserve">. AN </w:t>
      </w:r>
      <w:r w:rsidR="0076294D" w:rsidRPr="00276593">
        <w:rPr>
          <w:rStyle w:val="Incipit"/>
          <w:lang w:val="pt-PT"/>
        </w:rPr>
        <w:t>Clamor meus</w:t>
      </w:r>
      <w:r w:rsidR="0076294D" w:rsidRPr="00276593">
        <w:rPr>
          <w:lang w:val="pt-PT"/>
        </w:rPr>
        <w:t xml:space="preserve">. </w:t>
      </w:r>
      <w:r w:rsidR="0076294D" w:rsidRPr="0021481A">
        <w:rPr>
          <w:lang w:val="it-IT"/>
        </w:rPr>
        <w:t xml:space="preserve">AN </w:t>
      </w:r>
      <w:r w:rsidR="0076294D" w:rsidRPr="0021481A">
        <w:rPr>
          <w:rStyle w:val="Incipit"/>
          <w:lang w:val="it-IT"/>
        </w:rPr>
        <w:t>Benedic anima mea</w:t>
      </w:r>
      <w:r w:rsidR="0076294D" w:rsidRPr="0021481A">
        <w:rPr>
          <w:lang w:val="it-IT"/>
        </w:rPr>
        <w:t xml:space="preserve">. AN </w:t>
      </w:r>
      <w:r w:rsidR="0076294D" w:rsidRPr="0021481A">
        <w:rPr>
          <w:rStyle w:val="Incipit"/>
          <w:lang w:val="it-IT"/>
        </w:rPr>
        <w:t>Visita nos</w:t>
      </w:r>
      <w:r w:rsidR="0076294D" w:rsidRPr="0021481A">
        <w:rPr>
          <w:lang w:val="it-IT"/>
        </w:rPr>
        <w:t xml:space="preserve">. AN </w:t>
      </w:r>
      <w:r w:rsidR="0076294D" w:rsidRPr="0021481A">
        <w:rPr>
          <w:rStyle w:val="Incipit"/>
          <w:lang w:val="it-IT"/>
        </w:rPr>
        <w:t>Confitebor</w:t>
      </w:r>
      <w:r w:rsidR="0076294D" w:rsidRPr="0021481A">
        <w:rPr>
          <w:lang w:val="it-IT"/>
        </w:rPr>
        <w:t xml:space="preserve">. AN </w:t>
      </w:r>
      <w:r w:rsidR="0076294D" w:rsidRPr="0021481A">
        <w:rPr>
          <w:rStyle w:val="Incipit"/>
          <w:lang w:val="it-IT"/>
        </w:rPr>
        <w:t>Domine exaudi</w:t>
      </w:r>
      <w:r w:rsidR="0076294D" w:rsidRPr="0021481A">
        <w:rPr>
          <w:lang w:val="it-IT"/>
        </w:rPr>
        <w:t xml:space="preserve">. Legitur Paulus cum tribus responsoriis. RP </w:t>
      </w:r>
      <w:r w:rsidR="0076294D" w:rsidRPr="0021481A">
        <w:rPr>
          <w:rStyle w:val="Incipit"/>
          <w:lang w:val="it-IT"/>
        </w:rPr>
        <w:t>Misericordiam et |vide::iudicium|</w:t>
      </w:r>
      <w:r w:rsidR="0076294D" w:rsidRPr="0021481A">
        <w:rPr>
          <w:lang w:val="it-IT"/>
        </w:rPr>
        <w:t xml:space="preserve">. RP </w:t>
      </w:r>
      <w:r w:rsidR="0076294D" w:rsidRPr="0021481A">
        <w:rPr>
          <w:rStyle w:val="Incipit"/>
          <w:lang w:val="it-IT"/>
        </w:rPr>
        <w:t>Domine exaudi</w:t>
      </w:r>
      <w:r w:rsidR="0076294D" w:rsidRPr="0021481A">
        <w:rPr>
          <w:lang w:val="it-IT"/>
        </w:rPr>
        <w:t xml:space="preserve">. RP </w:t>
      </w:r>
      <w:r w:rsidR="0076294D" w:rsidRPr="0021481A">
        <w:rPr>
          <w:rStyle w:val="Incipit"/>
          <w:lang w:val="it-IT"/>
        </w:rPr>
        <w:t>Velociter exaudi</w:t>
      </w:r>
      <w:r w:rsidR="0076294D" w:rsidRPr="0021481A">
        <w:rPr>
          <w:lang w:val="it-IT"/>
        </w:rPr>
        <w:t>.</w:t>
      </w:r>
    </w:p>
    <w:p w:rsidR="0076294D" w:rsidRDefault="0076294D" w:rsidP="004275F3">
      <w:r w:rsidRPr="00276593">
        <w:rPr>
          <w:rStyle w:val="Time1"/>
          <w:lang w:val="it-IT"/>
        </w:rPr>
        <w:t>Ad laudes</w:t>
      </w:r>
      <w:r w:rsidRPr="00276593">
        <w:rPr>
          <w:lang w:val="it-IT"/>
        </w:rPr>
        <w:t xml:space="preserve"> AN </w:t>
      </w:r>
      <w:r w:rsidRPr="00276593">
        <w:rPr>
          <w:rStyle w:val="Incipit"/>
          <w:lang w:val="it-IT"/>
        </w:rPr>
        <w:t>Benigne fac</w:t>
      </w:r>
      <w:r w:rsidRPr="00276593">
        <w:rPr>
          <w:lang w:val="it-IT"/>
        </w:rPr>
        <w:t xml:space="preserve">. </w:t>
      </w:r>
      <w:r>
        <w:t xml:space="preserve">AN </w:t>
      </w:r>
      <w:r w:rsidRPr="00F82378">
        <w:rPr>
          <w:rStyle w:val="Incipit"/>
        </w:rPr>
        <w:t>Bonum est confiteri</w:t>
      </w:r>
      <w:r>
        <w:t xml:space="preserve">. AN </w:t>
      </w:r>
      <w:r w:rsidRPr="00F82378">
        <w:rPr>
          <w:rStyle w:val="Incipit"/>
        </w:rPr>
        <w:t>Metuant dominum</w:t>
      </w:r>
      <w:r>
        <w:t xml:space="preserve">. AN </w:t>
      </w:r>
      <w:r w:rsidRPr="00F82378">
        <w:rPr>
          <w:rStyle w:val="Incipit"/>
        </w:rPr>
        <w:t>Et in servis suis</w:t>
      </w:r>
      <w:r>
        <w:t xml:space="preserve">. AN </w:t>
      </w:r>
      <w:r w:rsidRPr="00F82378">
        <w:rPr>
          <w:rStyle w:val="Incipit"/>
        </w:rPr>
        <w:t>In cimbalis bene sonantibus</w:t>
      </w:r>
      <w:r>
        <w:t xml:space="preserve">. CP </w:t>
      </w:r>
      <w:r w:rsidRPr="00F82378">
        <w:rPr>
          <w:rStyle w:val="Incipit"/>
        </w:rPr>
        <w:t xml:space="preserve">Omnes </w:t>
      </w:r>
      <w:r w:rsidR="0025438C" w:rsidRPr="0025438C">
        <w:rPr>
          <w:rStyle w:val="Incipit"/>
        </w:rPr>
        <w:t>|</w:t>
      </w:r>
      <w:r w:rsidR="0025438C">
        <w:rPr>
          <w:rStyle w:val="Incipit"/>
        </w:rPr>
        <w:t>nos::</w:t>
      </w:r>
      <w:r w:rsidRPr="00F82378">
        <w:rPr>
          <w:rStyle w:val="Incipit"/>
        </w:rPr>
        <w:t>vos</w:t>
      </w:r>
      <w:r w:rsidR="0025438C" w:rsidRPr="0025438C">
        <w:rPr>
          <w:rStyle w:val="Incipit"/>
        </w:rPr>
        <w:t>|</w:t>
      </w:r>
      <w:r w:rsidRPr="00F82378">
        <w:rPr>
          <w:rStyle w:val="Incipit"/>
        </w:rPr>
        <w:t xml:space="preserve"> filii</w:t>
      </w:r>
      <w:r>
        <w:t xml:space="preserve">. VS </w:t>
      </w:r>
      <w:r w:rsidRPr="00F82378">
        <w:rPr>
          <w:rStyle w:val="Incipit"/>
        </w:rPr>
        <w:t>Repleti sumus</w:t>
      </w:r>
      <w:r>
        <w:t xml:space="preserve">. AB </w:t>
      </w:r>
      <w:r w:rsidRPr="00F82378">
        <w:rPr>
          <w:rStyle w:val="Incipit"/>
        </w:rPr>
        <w:t>|Illuminare::Illumina|</w:t>
      </w:r>
      <w:r>
        <w:t>. OR</w:t>
      </w:r>
      <w:r w:rsidR="00DC0052">
        <w:t xml:space="preserve"> </w:t>
      </w:r>
      <w:r w:rsidR="00403120" w:rsidRPr="00F82378">
        <w:rPr>
          <w:rStyle w:val="Incipit"/>
        </w:rPr>
        <w:t>|</w:t>
      </w:r>
      <w:r w:rsidR="00DC0052" w:rsidRPr="00F82378">
        <w:rPr>
          <w:rStyle w:val="Incipit"/>
        </w:rPr>
        <w:t>Matutino supplicium voto</w:t>
      </w:r>
      <w:r w:rsidR="00403120" w:rsidRPr="00F82378">
        <w:rPr>
          <w:rStyle w:val="Incipit"/>
        </w:rPr>
        <w:t>::Matutina supplicum vota|</w:t>
      </w:r>
      <w:r w:rsidR="00403120">
        <w:t>. Deinde suffragiis de sanctis.</w:t>
      </w:r>
    </w:p>
    <w:p w:rsidR="00403120" w:rsidRDefault="00403120" w:rsidP="004275F3">
      <w:pPr>
        <w:pStyle w:val="Titolo1"/>
      </w:pPr>
      <w:r>
        <w:t>DOMINICA SECUNDA POST OCTAVAM EPIPHANIAE</w:t>
      </w:r>
    </w:p>
    <w:p w:rsidR="00403120" w:rsidRPr="0021481A" w:rsidRDefault="00403120" w:rsidP="004275F3">
      <w:pPr>
        <w:rPr>
          <w:lang w:val="pt-PT"/>
        </w:rPr>
      </w:pPr>
      <w:r>
        <w:t xml:space="preserve">(68va) </w:t>
      </w:r>
      <w:r w:rsidRPr="00F82378">
        <w:rPr>
          <w:rStyle w:val="Time1"/>
        </w:rPr>
        <w:t>Ad vesperas</w:t>
      </w:r>
      <w:r>
        <w:t xml:space="preserve"> super psalmo</w:t>
      </w:r>
      <w:r w:rsidR="004D5378">
        <w:t>s</w:t>
      </w:r>
      <w:r>
        <w:t xml:space="preserve"> [AN] </w:t>
      </w:r>
      <w:r w:rsidR="00481BBD">
        <w:rPr>
          <w:rStyle w:val="Incipit"/>
        </w:rPr>
        <w:t>Ä+</w:t>
      </w:r>
      <w:r w:rsidRPr="00403120">
        <w:rPr>
          <w:rStyle w:val="Incipit"/>
        </w:rPr>
        <w:t>Benedictus</w:t>
      </w:r>
      <w:r w:rsidR="00481BBD">
        <w:rPr>
          <w:rStyle w:val="Incipit"/>
        </w:rPr>
        <w:t>+Ä</w:t>
      </w:r>
      <w:r>
        <w:t xml:space="preserve">. PS </w:t>
      </w:r>
      <w:r w:rsidRPr="00F82378">
        <w:rPr>
          <w:rStyle w:val="Incipit"/>
        </w:rPr>
        <w:t>Benedictus dominus</w:t>
      </w:r>
      <w:r>
        <w:t xml:space="preserve"> cum ceteris. AN </w:t>
      </w:r>
      <w:r w:rsidRPr="00F82378">
        <w:rPr>
          <w:rStyle w:val="Incipit"/>
        </w:rPr>
        <w:t>In aeternum</w:t>
      </w:r>
      <w:r>
        <w:t xml:space="preserve">. AN </w:t>
      </w:r>
      <w:r w:rsidRPr="00F82378">
        <w:rPr>
          <w:rStyle w:val="Incipit"/>
        </w:rPr>
        <w:t>Laudabo</w:t>
      </w:r>
      <w:r>
        <w:t xml:space="preserve">. AN </w:t>
      </w:r>
      <w:r w:rsidRPr="00F82378">
        <w:rPr>
          <w:rStyle w:val="Incipit"/>
        </w:rPr>
        <w:t>Deo nostro</w:t>
      </w:r>
      <w:r>
        <w:t xml:space="preserve">. AN </w:t>
      </w:r>
      <w:r w:rsidRPr="00F82378">
        <w:rPr>
          <w:rStyle w:val="Incipit"/>
        </w:rPr>
        <w:t>Benedixit</w:t>
      </w:r>
      <w:r>
        <w:t xml:space="preserve">. </w:t>
      </w:r>
      <w:r w:rsidRPr="0021481A">
        <w:rPr>
          <w:lang w:val="pt-PT"/>
        </w:rPr>
        <w:t xml:space="preserve">Capitulum de dominica superius. HY </w:t>
      </w:r>
      <w:r w:rsidRPr="0021481A">
        <w:rPr>
          <w:rStyle w:val="Incipit"/>
          <w:lang w:val="pt-PT"/>
        </w:rPr>
        <w:t>O lux beata</w:t>
      </w:r>
      <w:r w:rsidRPr="0021481A">
        <w:rPr>
          <w:lang w:val="pt-PT"/>
        </w:rPr>
        <w:t xml:space="preserve">. VS </w:t>
      </w:r>
      <w:r w:rsidRPr="0021481A">
        <w:rPr>
          <w:rStyle w:val="Incipit"/>
          <w:lang w:val="pt-PT"/>
        </w:rPr>
        <w:t>Vespertina oratio</w:t>
      </w:r>
      <w:r w:rsidRPr="0021481A">
        <w:rPr>
          <w:lang w:val="pt-PT"/>
        </w:rPr>
        <w:t xml:space="preserve">. Antiphona de dominica supra. [KY] </w:t>
      </w:r>
      <w:r w:rsidRPr="0021481A">
        <w:rPr>
          <w:rStyle w:val="Incipit"/>
          <w:lang w:val="pt-PT"/>
        </w:rPr>
        <w:t>Kyrie</w:t>
      </w:r>
      <w:r w:rsidRPr="0021481A">
        <w:rPr>
          <w:lang w:val="pt-PT"/>
        </w:rPr>
        <w:t xml:space="preserve"> cum [PN] </w:t>
      </w:r>
      <w:r w:rsidRPr="0021481A">
        <w:rPr>
          <w:rStyle w:val="Incipit"/>
          <w:lang w:val="pt-PT"/>
        </w:rPr>
        <w:t>Pater noster</w:t>
      </w:r>
      <w:r w:rsidRPr="0021481A">
        <w:rPr>
          <w:lang w:val="pt-PT"/>
        </w:rPr>
        <w:t xml:space="preserve">. Oratio de dominica. RPAC </w:t>
      </w:r>
      <w:r w:rsidRPr="0021481A">
        <w:rPr>
          <w:rStyle w:val="Incipit"/>
          <w:lang w:val="pt-PT"/>
        </w:rPr>
        <w:t>Sancta et immaculata</w:t>
      </w:r>
      <w:r w:rsidRPr="0021481A">
        <w:rPr>
          <w:lang w:val="pt-PT"/>
        </w:rPr>
        <w:t>. Et oratio de eadem.</w:t>
      </w:r>
    </w:p>
    <w:p w:rsidR="00403120" w:rsidRPr="0021481A" w:rsidRDefault="00403120"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magnum</w:t>
      </w:r>
      <w:r w:rsidRPr="0021481A">
        <w:rPr>
          <w:lang w:val="pt-PT"/>
        </w:rPr>
        <w:t xml:space="preserve">. PS </w:t>
      </w:r>
      <w:r w:rsidRPr="0021481A">
        <w:rPr>
          <w:rStyle w:val="Incipit"/>
          <w:lang w:val="pt-PT"/>
        </w:rPr>
        <w:t>Venite exultemus</w:t>
      </w:r>
      <w:r w:rsidRPr="0021481A">
        <w:rPr>
          <w:lang w:val="pt-PT"/>
        </w:rPr>
        <w:t xml:space="preserve">. Legitur Paulus cum historia [RP] </w:t>
      </w:r>
      <w:r w:rsidRPr="0021481A">
        <w:rPr>
          <w:rStyle w:val="Incipit"/>
          <w:lang w:val="pt-PT"/>
        </w:rPr>
        <w:t>Domine ne in ira</w:t>
      </w:r>
      <w:r w:rsidRPr="0021481A">
        <w:rPr>
          <w:lang w:val="pt-PT"/>
        </w:rPr>
        <w:t xml:space="preserve">. Antiphonae et versiculi ut in superiori dominica. Legitur EV </w:t>
      </w:r>
      <w:r w:rsidRPr="0021481A">
        <w:rPr>
          <w:rStyle w:val="Incipit"/>
          <w:lang w:val="pt-PT"/>
        </w:rPr>
        <w:t>Cum autem descendisset Iesus</w:t>
      </w:r>
      <w:r w:rsidRPr="0021481A">
        <w:rPr>
          <w:lang w:val="pt-PT"/>
        </w:rPr>
        <w:t>.</w:t>
      </w:r>
    </w:p>
    <w:p w:rsidR="00403120" w:rsidRPr="0021481A" w:rsidRDefault="00403120" w:rsidP="004275F3">
      <w:pPr>
        <w:rPr>
          <w:lang w:val="pt-PT"/>
        </w:rPr>
      </w:pPr>
      <w:r w:rsidRPr="0021481A">
        <w:rPr>
          <w:rStyle w:val="Time1"/>
          <w:lang w:val="pt-PT"/>
        </w:rPr>
        <w:t>Ad laudes</w:t>
      </w:r>
      <w:r w:rsidRPr="0021481A">
        <w:rPr>
          <w:lang w:val="pt-PT"/>
        </w:rPr>
        <w:t xml:space="preserve"> cantatur sola AN </w:t>
      </w:r>
      <w:r w:rsidRPr="0021481A">
        <w:rPr>
          <w:rStyle w:val="Incipit"/>
          <w:lang w:val="pt-PT"/>
        </w:rPr>
        <w:t>Indutus est</w:t>
      </w:r>
      <w:r w:rsidRPr="0021481A">
        <w:rPr>
          <w:lang w:val="pt-PT"/>
        </w:rPr>
        <w:t xml:space="preserve">. CP </w:t>
      </w:r>
      <w:r w:rsidRPr="0021481A">
        <w:rPr>
          <w:rStyle w:val="Incipit"/>
          <w:lang w:val="pt-PT"/>
        </w:rPr>
        <w:t>Nolite esse (68vb) prudentes</w:t>
      </w:r>
      <w:r w:rsidRPr="0021481A">
        <w:rPr>
          <w:lang w:val="pt-PT"/>
        </w:rPr>
        <w:t>.</w:t>
      </w:r>
      <w:r w:rsidR="006A058E" w:rsidRPr="0021481A">
        <w:rPr>
          <w:lang w:val="pt-PT"/>
        </w:rPr>
        <w:t xml:space="preserve"> VS </w:t>
      </w:r>
      <w:r w:rsidR="006A058E" w:rsidRPr="0021481A">
        <w:rPr>
          <w:rStyle w:val="Incipit"/>
          <w:lang w:val="pt-PT"/>
        </w:rPr>
        <w:t>Dominus regnavit</w:t>
      </w:r>
      <w:r w:rsidR="006A058E" w:rsidRPr="0021481A">
        <w:rPr>
          <w:lang w:val="pt-PT"/>
        </w:rPr>
        <w:t xml:space="preserve">. AB </w:t>
      </w:r>
      <w:r w:rsidR="006A058E" w:rsidRPr="0021481A">
        <w:rPr>
          <w:rStyle w:val="Incipit"/>
          <w:lang w:val="pt-PT"/>
        </w:rPr>
        <w:t>Cum autem descendisset</w:t>
      </w:r>
      <w:r w:rsidR="006A058E" w:rsidRPr="0021481A">
        <w:rPr>
          <w:lang w:val="pt-PT"/>
        </w:rPr>
        <w:t xml:space="preserve">. [KY] </w:t>
      </w:r>
      <w:r w:rsidR="006A058E" w:rsidRPr="0021481A">
        <w:rPr>
          <w:rStyle w:val="Incipit"/>
          <w:lang w:val="pt-PT"/>
        </w:rPr>
        <w:t>Kyrie</w:t>
      </w:r>
      <w:r w:rsidR="006A058E" w:rsidRPr="0021481A">
        <w:rPr>
          <w:lang w:val="pt-PT"/>
        </w:rPr>
        <w:t xml:space="preserve"> cum [PN] </w:t>
      </w:r>
      <w:r w:rsidR="006A058E" w:rsidRPr="0021481A">
        <w:rPr>
          <w:rStyle w:val="Incipit"/>
          <w:lang w:val="pt-PT"/>
        </w:rPr>
        <w:t>Pater noster</w:t>
      </w:r>
      <w:r w:rsidR="006A058E" w:rsidRPr="0021481A">
        <w:rPr>
          <w:lang w:val="pt-PT"/>
        </w:rPr>
        <w:t xml:space="preserve">. OR </w:t>
      </w:r>
      <w:r w:rsidR="006A058E" w:rsidRPr="0021481A">
        <w:rPr>
          <w:rStyle w:val="Incipit"/>
          <w:lang w:val="pt-PT"/>
        </w:rPr>
        <w:t>Omnipotens sempiterne deus infirmitatem</w:t>
      </w:r>
      <w:r w:rsidR="006A058E" w:rsidRPr="0021481A">
        <w:rPr>
          <w:lang w:val="pt-PT"/>
        </w:rPr>
        <w:t>.</w:t>
      </w:r>
    </w:p>
    <w:p w:rsidR="006A058E" w:rsidRPr="0021481A" w:rsidRDefault="006A058E" w:rsidP="004275F3">
      <w:pPr>
        <w:rPr>
          <w:lang w:val="pt-PT"/>
        </w:rPr>
      </w:pPr>
      <w:r w:rsidRPr="0021481A">
        <w:rPr>
          <w:rStyle w:val="Time1"/>
          <w:lang w:val="pt-PT"/>
        </w:rPr>
        <w:t>Ad horas</w:t>
      </w:r>
      <w:r w:rsidRPr="0021481A">
        <w:rPr>
          <w:lang w:val="pt-PT"/>
        </w:rPr>
        <w:t xml:space="preserve"> cantatur ut supra.</w:t>
      </w:r>
    </w:p>
    <w:p w:rsidR="006A058E" w:rsidRPr="0021481A" w:rsidRDefault="006A058E" w:rsidP="004275F3">
      <w:pPr>
        <w:rPr>
          <w:lang w:val="pt-PT"/>
        </w:rPr>
      </w:pPr>
      <w:r w:rsidRPr="0021481A">
        <w:rPr>
          <w:lang w:val="pt-PT"/>
        </w:rPr>
        <w:t xml:space="preserve">Post tertiam cantetur </w:t>
      </w:r>
      <w:r w:rsidRPr="0021481A">
        <w:rPr>
          <w:rStyle w:val="Time1"/>
          <w:lang w:val="pt-PT"/>
        </w:rPr>
        <w:t>missa</w:t>
      </w:r>
      <w:r w:rsidR="00CB3A79" w:rsidRPr="0021481A">
        <w:rPr>
          <w:lang w:val="pt-PT"/>
        </w:rPr>
        <w:t xml:space="preserve"> </w:t>
      </w:r>
      <w:r w:rsidRPr="0021481A">
        <w:rPr>
          <w:lang w:val="pt-PT"/>
        </w:rPr>
        <w:t xml:space="preserve">IN </w:t>
      </w:r>
      <w:r w:rsidRPr="0021481A">
        <w:rPr>
          <w:rStyle w:val="Incipit"/>
          <w:lang w:val="pt-PT"/>
        </w:rPr>
        <w:t>Adorate deum</w:t>
      </w:r>
      <w:r w:rsidRPr="0021481A">
        <w:rPr>
          <w:lang w:val="pt-PT"/>
        </w:rPr>
        <w:t xml:space="preserve">. [KY] </w:t>
      </w:r>
      <w:r w:rsidRPr="0021481A">
        <w:rPr>
          <w:rStyle w:val="Incipit"/>
          <w:lang w:val="pt-PT"/>
        </w:rPr>
        <w:t>Kyrie</w:t>
      </w:r>
      <w:r w:rsidRPr="0021481A">
        <w:rPr>
          <w:lang w:val="pt-PT"/>
        </w:rPr>
        <w:t xml:space="preserve"> cum [GL] </w:t>
      </w:r>
      <w:r w:rsidRPr="0021481A">
        <w:rPr>
          <w:rStyle w:val="Incipit"/>
          <w:lang w:val="pt-PT"/>
        </w:rPr>
        <w:t>Gloria in excelsis deo</w:t>
      </w:r>
      <w:r w:rsidRPr="0021481A">
        <w:rPr>
          <w:lang w:val="pt-PT"/>
        </w:rPr>
        <w:t xml:space="preserve">. ORCL </w:t>
      </w:r>
      <w:r w:rsidRPr="0021481A">
        <w:rPr>
          <w:rStyle w:val="Incipit"/>
          <w:lang w:val="pt-PT"/>
        </w:rPr>
        <w:t>Omnipotens sempiterne deus infirmitatem</w:t>
      </w:r>
      <w:r w:rsidRPr="0021481A">
        <w:rPr>
          <w:lang w:val="pt-PT"/>
        </w:rPr>
        <w:t xml:space="preserve">. Secunda de sancta Maria. Tertia quam velis. EP </w:t>
      </w:r>
      <w:r w:rsidRPr="0021481A">
        <w:rPr>
          <w:rStyle w:val="Incipit"/>
          <w:lang w:val="pt-PT"/>
        </w:rPr>
        <w:t>Nolite prudentes esse</w:t>
      </w:r>
      <w:r w:rsidRPr="0021481A">
        <w:rPr>
          <w:lang w:val="pt-PT"/>
        </w:rPr>
        <w:t xml:space="preserve">. GR </w:t>
      </w:r>
      <w:r w:rsidRPr="0021481A">
        <w:rPr>
          <w:rStyle w:val="Incipit"/>
          <w:lang w:val="pt-PT"/>
        </w:rPr>
        <w:t>Timebunt gentes</w:t>
      </w:r>
      <w:r w:rsidRPr="0021481A">
        <w:rPr>
          <w:lang w:val="pt-PT"/>
        </w:rPr>
        <w:t xml:space="preserve">. ALV </w:t>
      </w:r>
      <w:r w:rsidRPr="0021481A">
        <w:rPr>
          <w:rStyle w:val="Incipit"/>
          <w:lang w:val="pt-PT"/>
        </w:rPr>
        <w:t>Dominus regnavit</w:t>
      </w:r>
      <w:r w:rsidRPr="0021481A">
        <w:rPr>
          <w:lang w:val="pt-PT"/>
        </w:rPr>
        <w:t xml:space="preserve">. EV </w:t>
      </w:r>
      <w:r w:rsidRPr="0021481A">
        <w:rPr>
          <w:rStyle w:val="Incipit"/>
          <w:lang w:val="pt-PT"/>
        </w:rPr>
        <w:t>Cum autem descendisset</w:t>
      </w:r>
      <w:r w:rsidRPr="0021481A">
        <w:rPr>
          <w:lang w:val="pt-PT"/>
        </w:rPr>
        <w:t xml:space="preserve">. </w:t>
      </w:r>
      <w:r w:rsidRPr="0021481A">
        <w:rPr>
          <w:lang w:val="it-IT"/>
        </w:rPr>
        <w:t xml:space="preserve">[CR] </w:t>
      </w:r>
      <w:r w:rsidRPr="0021481A">
        <w:rPr>
          <w:rStyle w:val="Incipit"/>
          <w:lang w:val="it-IT"/>
        </w:rPr>
        <w:t>Credo in unum</w:t>
      </w:r>
      <w:r w:rsidRPr="0021481A">
        <w:rPr>
          <w:lang w:val="it-IT"/>
        </w:rPr>
        <w:t xml:space="preserve">. OF </w:t>
      </w:r>
      <w:r w:rsidRPr="0021481A">
        <w:rPr>
          <w:rStyle w:val="Incipit"/>
          <w:lang w:val="it-IT"/>
        </w:rPr>
        <w:t>Dextera domini fecit</w:t>
      </w:r>
      <w:r w:rsidRPr="0021481A">
        <w:rPr>
          <w:lang w:val="it-IT"/>
        </w:rPr>
        <w:t xml:space="preserve">. Praefatio cottidiana. </w:t>
      </w:r>
      <w:r w:rsidRPr="0021481A">
        <w:rPr>
          <w:lang w:val="pt-PT"/>
        </w:rPr>
        <w:t xml:space="preserve">CO </w:t>
      </w:r>
      <w:r w:rsidRPr="0021481A">
        <w:rPr>
          <w:rStyle w:val="Incipit"/>
          <w:lang w:val="pt-PT"/>
        </w:rPr>
        <w:t>Mirabantur omnes</w:t>
      </w:r>
      <w:r w:rsidRPr="0021481A">
        <w:rPr>
          <w:lang w:val="pt-PT"/>
        </w:rPr>
        <w:t xml:space="preserve">. [IM] </w:t>
      </w:r>
      <w:r w:rsidRPr="0021481A">
        <w:rPr>
          <w:rStyle w:val="Incipit"/>
          <w:lang w:val="pt-PT"/>
        </w:rPr>
        <w:t>Ite missa est</w:t>
      </w:r>
      <w:r w:rsidRPr="0021481A">
        <w:rPr>
          <w:lang w:val="pt-PT"/>
        </w:rPr>
        <w:t>.</w:t>
      </w:r>
    </w:p>
    <w:p w:rsidR="006A058E" w:rsidRPr="0021481A" w:rsidRDefault="00CB3A79" w:rsidP="004275F3">
      <w:pPr>
        <w:rPr>
          <w:lang w:val="pt-PT"/>
        </w:rPr>
      </w:pPr>
      <w:r w:rsidRPr="0021481A">
        <w:rPr>
          <w:lang w:val="pt-PT"/>
        </w:rPr>
        <w:t xml:space="preserve">(69ra) </w:t>
      </w:r>
      <w:r w:rsidR="006A058E" w:rsidRPr="0021481A">
        <w:rPr>
          <w:rStyle w:val="Time1"/>
          <w:lang w:val="pt-PT"/>
        </w:rPr>
        <w:t>Sexta et nona</w:t>
      </w:r>
      <w:r w:rsidR="006A058E" w:rsidRPr="0021481A">
        <w:rPr>
          <w:lang w:val="pt-PT"/>
        </w:rPr>
        <w:t xml:space="preserve"> ut supra.</w:t>
      </w:r>
    </w:p>
    <w:p w:rsidR="006A058E" w:rsidRPr="0021481A" w:rsidRDefault="006A058E" w:rsidP="004275F3">
      <w:pPr>
        <w:rPr>
          <w:lang w:val="fr-FR"/>
        </w:rPr>
      </w:pPr>
      <w:r w:rsidRPr="0021481A">
        <w:rPr>
          <w:rStyle w:val="Time1"/>
          <w:lang w:val="pt-PT"/>
        </w:rPr>
        <w:t>In secunda vespera</w:t>
      </w:r>
      <w:r w:rsidRPr="0021481A">
        <w:rPr>
          <w:lang w:val="pt-PT"/>
        </w:rPr>
        <w:t xml:space="preserve"> AN </w:t>
      </w:r>
      <w:r w:rsidRPr="0021481A">
        <w:rPr>
          <w:rStyle w:val="Incipit"/>
          <w:lang w:val="pt-PT"/>
        </w:rPr>
        <w:t>Sede a dextris meis</w:t>
      </w:r>
      <w:r w:rsidRPr="0021481A">
        <w:rPr>
          <w:lang w:val="pt-PT"/>
        </w:rPr>
        <w:t xml:space="preserve">. </w:t>
      </w:r>
      <w:r w:rsidRPr="0021481A">
        <w:rPr>
          <w:lang w:val="fr-FR"/>
        </w:rPr>
        <w:t xml:space="preserve">PS </w:t>
      </w:r>
      <w:r w:rsidRPr="0021481A">
        <w:rPr>
          <w:rStyle w:val="Incipit"/>
          <w:lang w:val="fr-FR"/>
        </w:rPr>
        <w:t>Dixit dominus</w:t>
      </w:r>
      <w:r w:rsidRPr="0021481A">
        <w:rPr>
          <w:lang w:val="fr-FR"/>
        </w:rPr>
        <w:t xml:space="preserve"> cum ceteris. Capitulum de dominica. HY </w:t>
      </w:r>
      <w:r w:rsidRPr="0021481A">
        <w:rPr>
          <w:rStyle w:val="Incipit"/>
          <w:lang w:val="fr-FR"/>
        </w:rPr>
        <w:t>Lucis creator</w:t>
      </w:r>
      <w:r w:rsidRPr="0021481A">
        <w:rPr>
          <w:lang w:val="fr-FR"/>
        </w:rPr>
        <w:t xml:space="preserve">. VS </w:t>
      </w:r>
      <w:r w:rsidRPr="0021481A">
        <w:rPr>
          <w:rStyle w:val="Incipit"/>
          <w:lang w:val="fr-FR"/>
        </w:rPr>
        <w:t>Dirigatur domine</w:t>
      </w:r>
      <w:r w:rsidRPr="0021481A">
        <w:rPr>
          <w:lang w:val="fr-FR"/>
        </w:rPr>
        <w:t xml:space="preserve">. AM </w:t>
      </w:r>
      <w:r w:rsidRPr="0021481A">
        <w:rPr>
          <w:rStyle w:val="Incipit"/>
          <w:lang w:val="fr-FR"/>
        </w:rPr>
        <w:t>Domine si tu vis</w:t>
      </w:r>
      <w:r w:rsidRPr="0021481A">
        <w:rPr>
          <w:lang w:val="fr-FR"/>
        </w:rPr>
        <w:t xml:space="preserve">. OR </w:t>
      </w:r>
      <w:r w:rsidRPr="0021481A">
        <w:rPr>
          <w:rStyle w:val="Incipit"/>
          <w:lang w:val="fr-FR"/>
        </w:rPr>
        <w:t>Omnipotens sempiterne deus</w:t>
      </w:r>
      <w:r w:rsidRPr="0021481A">
        <w:rPr>
          <w:lang w:val="fr-FR"/>
        </w:rPr>
        <w:t>.</w:t>
      </w:r>
    </w:p>
    <w:p w:rsidR="006A058E" w:rsidRPr="0021481A" w:rsidRDefault="006A058E" w:rsidP="004275F3">
      <w:pPr>
        <w:rPr>
          <w:lang w:val="pt-PT"/>
        </w:rPr>
      </w:pPr>
      <w:r w:rsidRPr="0021481A">
        <w:rPr>
          <w:lang w:val="fr-FR"/>
        </w:rPr>
        <w:t xml:space="preserve">Istas antiphonas debes cantare per totam ebdomadam: AE </w:t>
      </w:r>
      <w:r w:rsidRPr="0021481A">
        <w:rPr>
          <w:rStyle w:val="Incipit"/>
          <w:lang w:val="fr-FR"/>
        </w:rPr>
        <w:t>Domine puer meus</w:t>
      </w:r>
      <w:r w:rsidRPr="0021481A">
        <w:rPr>
          <w:lang w:val="fr-FR"/>
        </w:rPr>
        <w:t>.</w:t>
      </w:r>
      <w:r w:rsidR="001230A0" w:rsidRPr="0021481A">
        <w:rPr>
          <w:lang w:val="fr-FR"/>
        </w:rPr>
        <w:t xml:space="preserve"> </w:t>
      </w:r>
      <w:r w:rsidR="001230A0" w:rsidRPr="0021481A">
        <w:rPr>
          <w:lang w:val="it-IT"/>
        </w:rPr>
        <w:t xml:space="preserve">AE </w:t>
      </w:r>
      <w:r w:rsidR="001230A0" w:rsidRPr="0021481A">
        <w:rPr>
          <w:rStyle w:val="Incipit"/>
          <w:lang w:val="it-IT"/>
        </w:rPr>
        <w:t>Domine non sum dignus</w:t>
      </w:r>
      <w:r w:rsidR="001230A0" w:rsidRPr="0021481A">
        <w:rPr>
          <w:lang w:val="it-IT"/>
        </w:rPr>
        <w:t xml:space="preserve">. AE </w:t>
      </w:r>
      <w:r w:rsidR="001230A0" w:rsidRPr="0021481A">
        <w:rPr>
          <w:rStyle w:val="Incipit"/>
          <w:lang w:val="it-IT"/>
        </w:rPr>
        <w:t>Multi veniunt ab oriente</w:t>
      </w:r>
      <w:r w:rsidR="00CB3A79" w:rsidRPr="0021481A">
        <w:rPr>
          <w:lang w:val="it-IT"/>
        </w:rPr>
        <w:t xml:space="preserve">. </w:t>
      </w:r>
      <w:r w:rsidR="00CB3A79" w:rsidRPr="0021481A">
        <w:rPr>
          <w:lang w:val="pt-PT"/>
        </w:rPr>
        <w:t>Suffragia</w:t>
      </w:r>
      <w:r w:rsidR="001230A0" w:rsidRPr="0021481A">
        <w:rPr>
          <w:lang w:val="pt-PT"/>
        </w:rPr>
        <w:t>.</w:t>
      </w:r>
    </w:p>
    <w:p w:rsidR="001230A0" w:rsidRPr="0021481A" w:rsidRDefault="00B26CC5" w:rsidP="004275F3">
      <w:pPr>
        <w:pStyle w:val="Titolo1"/>
        <w:rPr>
          <w:lang w:val="pt-PT"/>
        </w:rPr>
      </w:pPr>
      <w:r w:rsidRPr="0021481A">
        <w:rPr>
          <w:lang w:val="pt-PT"/>
        </w:rPr>
        <w:t>DOMINICA TERTIA</w:t>
      </w:r>
    </w:p>
    <w:p w:rsidR="00B26CC5" w:rsidRPr="0021481A" w:rsidRDefault="00B26CC5" w:rsidP="004275F3">
      <w:pPr>
        <w:rPr>
          <w:lang w:val="pt-PT"/>
        </w:rPr>
      </w:pPr>
      <w:r w:rsidRPr="0021481A">
        <w:rPr>
          <w:rStyle w:val="Time1"/>
          <w:lang w:val="pt-PT"/>
        </w:rPr>
        <w:t>Ad vesperas</w:t>
      </w:r>
      <w:r w:rsidRPr="0021481A">
        <w:rPr>
          <w:lang w:val="pt-PT"/>
        </w:rPr>
        <w:t xml:space="preserve"> super psalmos AN </w:t>
      </w:r>
      <w:r w:rsidRPr="0021481A">
        <w:rPr>
          <w:rStyle w:val="Incipit"/>
          <w:lang w:val="pt-PT"/>
        </w:rPr>
        <w:t>Benedictus</w:t>
      </w:r>
      <w:r w:rsidRPr="0021481A">
        <w:rPr>
          <w:lang w:val="pt-PT"/>
        </w:rPr>
        <w:t xml:space="preserve"> cum ceteris. Capitulum de dominica supra. HY </w:t>
      </w:r>
      <w:r w:rsidRPr="0021481A">
        <w:rPr>
          <w:rStyle w:val="Incipit"/>
          <w:lang w:val="pt-PT"/>
        </w:rPr>
        <w:t>O lux beata</w:t>
      </w:r>
      <w:r w:rsidRPr="0021481A">
        <w:rPr>
          <w:lang w:val="pt-PT"/>
        </w:rPr>
        <w:t xml:space="preserve">. VS </w:t>
      </w:r>
      <w:r w:rsidRPr="0021481A">
        <w:rPr>
          <w:rStyle w:val="Incipit"/>
          <w:lang w:val="pt-PT"/>
        </w:rPr>
        <w:t>Vespertina oratio</w:t>
      </w:r>
      <w:r w:rsidRPr="0021481A">
        <w:rPr>
          <w:lang w:val="pt-PT"/>
        </w:rPr>
        <w:t>. Antiphona et oratio de domin</w:t>
      </w:r>
      <w:r w:rsidR="00CB3A79" w:rsidRPr="0021481A">
        <w:rPr>
          <w:lang w:val="pt-PT"/>
        </w:rPr>
        <w:t>i</w:t>
      </w:r>
      <w:r w:rsidRPr="0021481A">
        <w:rPr>
          <w:lang w:val="pt-PT"/>
        </w:rPr>
        <w:t>ca ut supra.</w:t>
      </w:r>
    </w:p>
    <w:p w:rsidR="00B26CC5" w:rsidRPr="0021481A" w:rsidRDefault="00B26CC5" w:rsidP="004275F3">
      <w:pPr>
        <w:rPr>
          <w:lang w:val="pt-PT"/>
        </w:rPr>
      </w:pPr>
      <w:r w:rsidRPr="0021481A">
        <w:rPr>
          <w:rStyle w:val="Time1"/>
          <w:lang w:val="it-IT"/>
        </w:rPr>
        <w:lastRenderedPageBreak/>
        <w:t>Ad matutinam</w:t>
      </w:r>
      <w:r w:rsidRPr="0021481A">
        <w:rPr>
          <w:lang w:val="it-IT"/>
        </w:rPr>
        <w:t xml:space="preserve"> invi(69rb)tatorium et cetera ut in superiori dominica. </w:t>
      </w:r>
      <w:r w:rsidRPr="0021481A">
        <w:rPr>
          <w:lang w:val="pt-PT"/>
        </w:rPr>
        <w:t>L</w:t>
      </w:r>
      <w:r w:rsidR="00CB3A79" w:rsidRPr="0021481A">
        <w:rPr>
          <w:lang w:val="pt-PT"/>
        </w:rPr>
        <w:t>egitur Paulus cum EV</w:t>
      </w:r>
      <w:r w:rsidRPr="0021481A">
        <w:rPr>
          <w:lang w:val="pt-PT"/>
        </w:rPr>
        <w:t xml:space="preserve"> </w:t>
      </w:r>
      <w:r w:rsidRPr="0021481A">
        <w:rPr>
          <w:rStyle w:val="Incipit"/>
          <w:lang w:val="pt-PT"/>
        </w:rPr>
        <w:t>Ascendente Iesu</w:t>
      </w:r>
      <w:r w:rsidRPr="0021481A">
        <w:rPr>
          <w:lang w:val="pt-PT"/>
        </w:rPr>
        <w:t xml:space="preserve">. [TD] </w:t>
      </w:r>
      <w:r w:rsidRPr="0021481A">
        <w:rPr>
          <w:rStyle w:val="Incipit"/>
          <w:lang w:val="pt-PT"/>
        </w:rPr>
        <w:t>Te deum laudamus</w:t>
      </w:r>
      <w:r w:rsidRPr="0021481A">
        <w:rPr>
          <w:lang w:val="pt-PT"/>
        </w:rPr>
        <w:t>.</w:t>
      </w:r>
    </w:p>
    <w:p w:rsidR="00B26CC5" w:rsidRPr="0021481A" w:rsidRDefault="00B26CC5" w:rsidP="004275F3">
      <w:pPr>
        <w:rPr>
          <w:lang w:val="fr-FR"/>
        </w:rPr>
      </w:pPr>
      <w:r w:rsidRPr="0021481A">
        <w:rPr>
          <w:lang w:val="fr-FR"/>
        </w:rPr>
        <w:t xml:space="preserve">Deinde </w:t>
      </w:r>
      <w:r w:rsidRPr="0021481A">
        <w:rPr>
          <w:rStyle w:val="Time1"/>
          <w:lang w:val="fr-FR"/>
        </w:rPr>
        <w:t>ad laudes</w:t>
      </w:r>
      <w:r w:rsidRPr="0021481A">
        <w:rPr>
          <w:lang w:val="fr-FR"/>
        </w:rPr>
        <w:t xml:space="preserve"> tantum sola AN </w:t>
      </w:r>
      <w:r w:rsidRPr="0021481A">
        <w:rPr>
          <w:rStyle w:val="Incipit"/>
          <w:lang w:val="fr-FR"/>
        </w:rPr>
        <w:t>Indutus est</w:t>
      </w:r>
      <w:r w:rsidRPr="0021481A">
        <w:rPr>
          <w:lang w:val="fr-FR"/>
        </w:rPr>
        <w:t xml:space="preserve">. CP </w:t>
      </w:r>
      <w:r w:rsidRPr="0021481A">
        <w:rPr>
          <w:rStyle w:val="Incipit"/>
          <w:lang w:val="fr-FR"/>
        </w:rPr>
        <w:t>Nemini quidquam debeatis</w:t>
      </w:r>
      <w:r w:rsidRPr="0021481A">
        <w:rPr>
          <w:lang w:val="fr-FR"/>
        </w:rPr>
        <w:t xml:space="preserve">. VS </w:t>
      </w:r>
      <w:r w:rsidRPr="0021481A">
        <w:rPr>
          <w:rStyle w:val="Incipit"/>
          <w:lang w:val="fr-FR"/>
        </w:rPr>
        <w:t>Dominus regnavit</w:t>
      </w:r>
      <w:r w:rsidRPr="0021481A">
        <w:rPr>
          <w:lang w:val="fr-FR"/>
        </w:rPr>
        <w:t xml:space="preserve">. AB </w:t>
      </w:r>
      <w:r w:rsidRPr="0021481A">
        <w:rPr>
          <w:rStyle w:val="Incipit"/>
          <w:lang w:val="fr-FR"/>
        </w:rPr>
        <w:t>Ascendente Iesu</w:t>
      </w:r>
      <w:r w:rsidRPr="0021481A">
        <w:rPr>
          <w:lang w:val="fr-FR"/>
        </w:rPr>
        <w:t xml:space="preserve">. OR </w:t>
      </w:r>
      <w:r w:rsidRPr="0021481A">
        <w:rPr>
          <w:rStyle w:val="Incipit"/>
          <w:lang w:val="fr-FR"/>
        </w:rPr>
        <w:t>Deus qui nos in tantis</w:t>
      </w:r>
      <w:r w:rsidRPr="0021481A">
        <w:rPr>
          <w:lang w:val="fr-FR"/>
        </w:rPr>
        <w:t>.</w:t>
      </w:r>
    </w:p>
    <w:p w:rsidR="00B26CC5" w:rsidRPr="0021481A" w:rsidRDefault="00B26CC5" w:rsidP="004275F3">
      <w:pPr>
        <w:rPr>
          <w:lang w:val="fr-FR"/>
        </w:rPr>
      </w:pPr>
      <w:r w:rsidRPr="0021481A">
        <w:rPr>
          <w:lang w:val="fr-FR"/>
        </w:rPr>
        <w:t xml:space="preserve">Istae antiphonae subscriptae cantandae sunt per ebdomadam: AE </w:t>
      </w:r>
      <w:r w:rsidRPr="0021481A">
        <w:rPr>
          <w:rStyle w:val="Incipit"/>
          <w:lang w:val="fr-FR"/>
        </w:rPr>
        <w:t>Domine salva nos</w:t>
      </w:r>
      <w:r w:rsidRPr="0021481A">
        <w:rPr>
          <w:lang w:val="fr-FR"/>
        </w:rPr>
        <w:t xml:space="preserve">. AE </w:t>
      </w:r>
      <w:r w:rsidRPr="0021481A">
        <w:rPr>
          <w:rStyle w:val="Incipit"/>
          <w:lang w:val="fr-FR"/>
        </w:rPr>
        <w:t>Surgens Iesus</w:t>
      </w:r>
      <w:r w:rsidR="00745148" w:rsidRPr="0021481A">
        <w:rPr>
          <w:lang w:val="fr-FR"/>
        </w:rPr>
        <w:t>.</w:t>
      </w:r>
    </w:p>
    <w:p w:rsidR="00745148" w:rsidRPr="0021481A" w:rsidRDefault="00745148" w:rsidP="004275F3">
      <w:pPr>
        <w:rPr>
          <w:lang w:val="fr-FR"/>
        </w:rPr>
      </w:pPr>
      <w:r w:rsidRPr="0021481A">
        <w:rPr>
          <w:rStyle w:val="Time1"/>
          <w:lang w:val="fr-FR"/>
        </w:rPr>
        <w:t>A</w:t>
      </w:r>
      <w:r w:rsidR="002A434F" w:rsidRPr="0021481A">
        <w:rPr>
          <w:rStyle w:val="Time1"/>
          <w:lang w:val="fr-FR"/>
        </w:rPr>
        <w:t>d</w:t>
      </w:r>
      <w:r w:rsidRPr="0021481A">
        <w:rPr>
          <w:rStyle w:val="Time1"/>
          <w:lang w:val="fr-FR"/>
        </w:rPr>
        <w:t xml:space="preserve"> horas</w:t>
      </w:r>
      <w:r w:rsidRPr="0021481A">
        <w:rPr>
          <w:lang w:val="fr-FR"/>
        </w:rPr>
        <w:t xml:space="preserve"> laudes et cetera ut </w:t>
      </w:r>
      <w:r w:rsidR="002A434F" w:rsidRPr="0021481A">
        <w:rPr>
          <w:lang w:val="fr-FR"/>
        </w:rPr>
        <w:t>|</w:t>
      </w:r>
      <w:r w:rsidRPr="0021481A">
        <w:rPr>
          <w:lang w:val="fr-FR"/>
        </w:rPr>
        <w:t>superius</w:t>
      </w:r>
      <w:r w:rsidR="002A434F" w:rsidRPr="0021481A">
        <w:rPr>
          <w:lang w:val="fr-FR"/>
        </w:rPr>
        <w:t xml:space="preserve"> superius::superius|, </w:t>
      </w:r>
      <w:r w:rsidRPr="0021481A">
        <w:rPr>
          <w:lang w:val="fr-FR"/>
        </w:rPr>
        <w:t>si necesse est</w:t>
      </w:r>
      <w:r w:rsidR="002A434F" w:rsidRPr="0021481A">
        <w:rPr>
          <w:lang w:val="fr-FR"/>
        </w:rPr>
        <w:t>,</w:t>
      </w:r>
      <w:r w:rsidRPr="0021481A">
        <w:rPr>
          <w:lang w:val="fr-FR"/>
        </w:rPr>
        <w:t xml:space="preserve"> ordinavimus.</w:t>
      </w:r>
    </w:p>
    <w:p w:rsidR="00745148" w:rsidRPr="0021481A" w:rsidRDefault="00745148" w:rsidP="004275F3">
      <w:pPr>
        <w:rPr>
          <w:lang w:val="fr-FR"/>
        </w:rPr>
      </w:pPr>
      <w:r w:rsidRPr="0021481A">
        <w:rPr>
          <w:rStyle w:val="Time1"/>
          <w:lang w:val="fr-FR"/>
        </w:rPr>
        <w:t>Officium</w:t>
      </w:r>
      <w:r w:rsidRPr="0021481A">
        <w:rPr>
          <w:lang w:val="fr-FR"/>
        </w:rPr>
        <w:t xml:space="preserve"> [IN] </w:t>
      </w:r>
      <w:r w:rsidRPr="0021481A">
        <w:rPr>
          <w:rStyle w:val="Incipit"/>
          <w:lang w:val="fr-FR"/>
        </w:rPr>
        <w:t>In excelso</w:t>
      </w:r>
      <w:r w:rsidR="00CB3A79" w:rsidRPr="0021481A">
        <w:rPr>
          <w:lang w:val="fr-FR"/>
        </w:rPr>
        <w:t xml:space="preserve"> cante</w:t>
      </w:r>
      <w:r w:rsidRPr="0021481A">
        <w:rPr>
          <w:lang w:val="fr-FR"/>
        </w:rPr>
        <w:t>tur per duas abdomadas. Ceteris vero ebdomadis (69va) alia duo officia assignata quotquot fiant ebdomadae ante septuagesimam.</w:t>
      </w:r>
    </w:p>
    <w:p w:rsidR="00745148" w:rsidRPr="0021481A" w:rsidRDefault="00C67AFE" w:rsidP="004275F3">
      <w:pPr>
        <w:rPr>
          <w:lang w:val="pt-PT"/>
        </w:rPr>
      </w:pPr>
      <w:r w:rsidRPr="0021481A">
        <w:rPr>
          <w:rStyle w:val="Time1"/>
          <w:lang w:val="fr-FR"/>
        </w:rPr>
        <w:t>[Ad missam]</w:t>
      </w:r>
      <w:r w:rsidRPr="0021481A">
        <w:rPr>
          <w:lang w:val="fr-FR"/>
        </w:rPr>
        <w:t xml:space="preserve"> </w:t>
      </w:r>
      <w:r w:rsidR="00745148" w:rsidRPr="0021481A">
        <w:rPr>
          <w:lang w:val="fr-FR"/>
        </w:rPr>
        <w:t>Post tertiam cantetur missa dominicale</w:t>
      </w:r>
      <w:r w:rsidR="00CB3A79" w:rsidRPr="0021481A">
        <w:rPr>
          <w:lang w:val="fr-FR"/>
        </w:rPr>
        <w:t>. Officium cum epistula ut superius</w:t>
      </w:r>
      <w:r w:rsidR="00745148" w:rsidRPr="0021481A">
        <w:rPr>
          <w:lang w:val="fr-FR"/>
        </w:rPr>
        <w:t xml:space="preserve"> [EP] </w:t>
      </w:r>
      <w:r w:rsidR="00745148" w:rsidRPr="0021481A">
        <w:rPr>
          <w:rStyle w:val="Incipit"/>
          <w:lang w:val="fr-FR"/>
        </w:rPr>
        <w:t>Nemini quidquam</w:t>
      </w:r>
      <w:r w:rsidR="00745148" w:rsidRPr="0021481A">
        <w:rPr>
          <w:lang w:val="fr-FR"/>
        </w:rPr>
        <w:t xml:space="preserve">. </w:t>
      </w:r>
      <w:r w:rsidR="00745148" w:rsidRPr="0021481A">
        <w:rPr>
          <w:lang w:val="pt-PT"/>
        </w:rPr>
        <w:t xml:space="preserve">EV </w:t>
      </w:r>
      <w:r w:rsidR="00745148" w:rsidRPr="0021481A">
        <w:rPr>
          <w:rStyle w:val="Incipit"/>
          <w:lang w:val="pt-PT"/>
        </w:rPr>
        <w:t>Ascendente Iesu</w:t>
      </w:r>
      <w:r w:rsidR="00745148" w:rsidRPr="0021481A">
        <w:rPr>
          <w:lang w:val="pt-PT"/>
        </w:rPr>
        <w:t>.</w:t>
      </w:r>
    </w:p>
    <w:p w:rsidR="00745148" w:rsidRPr="0021481A" w:rsidRDefault="00745148" w:rsidP="004275F3">
      <w:pPr>
        <w:rPr>
          <w:lang w:val="pt-PT"/>
        </w:rPr>
      </w:pPr>
      <w:r w:rsidRPr="0021481A">
        <w:rPr>
          <w:rStyle w:val="Time1"/>
          <w:lang w:val="pt-PT"/>
        </w:rPr>
        <w:t>Sexta</w:t>
      </w:r>
      <w:r w:rsidR="00312C39" w:rsidRPr="0021481A">
        <w:rPr>
          <w:rStyle w:val="Time1"/>
          <w:lang w:val="pt-PT"/>
        </w:rPr>
        <w:t xml:space="preserve"> [et]</w:t>
      </w:r>
      <w:r w:rsidRPr="0021481A">
        <w:rPr>
          <w:rStyle w:val="Time1"/>
          <w:lang w:val="pt-PT"/>
        </w:rPr>
        <w:t xml:space="preserve"> nona</w:t>
      </w:r>
      <w:r w:rsidRPr="0021481A">
        <w:rPr>
          <w:lang w:val="pt-PT"/>
        </w:rPr>
        <w:t xml:space="preserve"> ut superius.</w:t>
      </w:r>
    </w:p>
    <w:p w:rsidR="00745148" w:rsidRPr="0021481A" w:rsidRDefault="00745148" w:rsidP="004275F3">
      <w:pPr>
        <w:rPr>
          <w:lang w:val="pt-PT"/>
        </w:rPr>
      </w:pPr>
      <w:r w:rsidRPr="0021481A">
        <w:rPr>
          <w:rStyle w:val="Time1"/>
          <w:lang w:val="pt-PT"/>
        </w:rPr>
        <w:t>In secunda vespera</w:t>
      </w:r>
      <w:r w:rsidRPr="0021481A">
        <w:rPr>
          <w:lang w:val="pt-PT"/>
        </w:rPr>
        <w:t xml:space="preserve"> AN </w:t>
      </w:r>
      <w:r w:rsidRPr="0021481A">
        <w:rPr>
          <w:rStyle w:val="Incipit"/>
          <w:lang w:val="pt-PT"/>
        </w:rPr>
        <w:t>Sede a dextris</w:t>
      </w:r>
      <w:r w:rsidRPr="0021481A">
        <w:rPr>
          <w:lang w:val="pt-PT"/>
        </w:rPr>
        <w:t xml:space="preserve">. PS </w:t>
      </w:r>
      <w:r w:rsidRPr="0021481A">
        <w:rPr>
          <w:rStyle w:val="Incipit"/>
          <w:lang w:val="pt-PT"/>
        </w:rPr>
        <w:t>Dixit dominus</w:t>
      </w:r>
      <w:r w:rsidRPr="0021481A">
        <w:rPr>
          <w:lang w:val="pt-PT"/>
        </w:rPr>
        <w:t xml:space="preserve"> cum ceteris. CP </w:t>
      </w:r>
      <w:r w:rsidRPr="0021481A">
        <w:rPr>
          <w:rStyle w:val="Incipit"/>
          <w:lang w:val="pt-PT"/>
        </w:rPr>
        <w:t>Dilectio proximi</w:t>
      </w:r>
      <w:r w:rsidRPr="0021481A">
        <w:rPr>
          <w:lang w:val="pt-PT"/>
        </w:rPr>
        <w:t xml:space="preserve">. HY </w:t>
      </w:r>
      <w:r w:rsidRPr="0021481A">
        <w:rPr>
          <w:rStyle w:val="Incipit"/>
          <w:lang w:val="pt-PT"/>
        </w:rPr>
        <w:t>Lucis creator</w:t>
      </w:r>
      <w:r w:rsidRPr="0021481A">
        <w:rPr>
          <w:lang w:val="pt-PT"/>
        </w:rPr>
        <w:t xml:space="preserve">. VS </w:t>
      </w:r>
      <w:r w:rsidRPr="0021481A">
        <w:rPr>
          <w:rStyle w:val="Incipit"/>
          <w:lang w:val="pt-PT"/>
        </w:rPr>
        <w:t>Dirigatur domine</w:t>
      </w:r>
      <w:r w:rsidRPr="0021481A">
        <w:rPr>
          <w:lang w:val="pt-PT"/>
        </w:rPr>
        <w:t>. Antiphona et oratio de dominica. Deind</w:t>
      </w:r>
      <w:r w:rsidR="00CB3A79" w:rsidRPr="0021481A">
        <w:rPr>
          <w:lang w:val="pt-PT"/>
        </w:rPr>
        <w:t>e suffragia de sanctis</w:t>
      </w:r>
      <w:r w:rsidRPr="0021481A">
        <w:rPr>
          <w:lang w:val="pt-PT"/>
        </w:rPr>
        <w:t>.</w:t>
      </w:r>
    </w:p>
    <w:p w:rsidR="00745148" w:rsidRPr="0021481A" w:rsidRDefault="00745148" w:rsidP="004275F3">
      <w:pPr>
        <w:pStyle w:val="Titolo1"/>
        <w:rPr>
          <w:lang w:val="pt-PT"/>
        </w:rPr>
      </w:pPr>
      <w:r w:rsidRPr="0021481A">
        <w:rPr>
          <w:lang w:val="pt-PT"/>
        </w:rPr>
        <w:t>DOMINICA QUARTA</w:t>
      </w:r>
    </w:p>
    <w:p w:rsidR="00745148" w:rsidRPr="0021481A" w:rsidRDefault="00745148" w:rsidP="004275F3">
      <w:pPr>
        <w:rPr>
          <w:lang w:val="it-IT"/>
        </w:rPr>
      </w:pPr>
      <w:r w:rsidRPr="0021481A">
        <w:rPr>
          <w:rStyle w:val="Time1"/>
          <w:lang w:val="it-IT"/>
        </w:rPr>
        <w:t>[Ad vesperas]</w:t>
      </w:r>
      <w:r w:rsidRPr="0021481A">
        <w:rPr>
          <w:lang w:val="it-IT"/>
        </w:rPr>
        <w:t xml:space="preserve"> CP </w:t>
      </w:r>
      <w:r w:rsidRPr="0021481A">
        <w:rPr>
          <w:rStyle w:val="Incipit"/>
          <w:lang w:val="it-IT"/>
        </w:rPr>
        <w:t>Induite vos</w:t>
      </w:r>
      <w:r w:rsidRPr="0021481A">
        <w:rPr>
          <w:lang w:val="it-IT"/>
        </w:rPr>
        <w:t xml:space="preserve">. OR </w:t>
      </w:r>
      <w:r w:rsidRPr="0021481A">
        <w:rPr>
          <w:rStyle w:val="Incipit"/>
          <w:lang w:val="it-IT"/>
        </w:rPr>
        <w:t>Familiam tuam domine</w:t>
      </w:r>
      <w:r w:rsidRPr="0021481A">
        <w:rPr>
          <w:lang w:val="it-IT"/>
        </w:rPr>
        <w:t>. Si vero opus habes dicas (69vb) in quarta dominica, si vero non, qua die placet dicas in septimana.</w:t>
      </w:r>
    </w:p>
    <w:p w:rsidR="00745148" w:rsidRPr="0021481A" w:rsidRDefault="00745148" w:rsidP="004275F3">
      <w:pPr>
        <w:pStyle w:val="Titolo1"/>
        <w:rPr>
          <w:lang w:val="it-IT"/>
        </w:rPr>
      </w:pPr>
      <w:r w:rsidRPr="0021481A">
        <w:rPr>
          <w:lang w:val="it-IT"/>
        </w:rPr>
        <w:t>IN FESTO SANCTI MARCELLI PAPAE</w:t>
      </w:r>
    </w:p>
    <w:p w:rsidR="00745148" w:rsidRPr="0021481A" w:rsidRDefault="00745148" w:rsidP="004275F3">
      <w:pPr>
        <w:rPr>
          <w:lang w:val="pt-PT"/>
        </w:rPr>
      </w:pPr>
      <w:r w:rsidRPr="0021481A">
        <w:rPr>
          <w:rStyle w:val="Time1"/>
          <w:lang w:val="it-IT"/>
        </w:rPr>
        <w:t>Ad veperas</w:t>
      </w:r>
      <w:r w:rsidRPr="0021481A">
        <w:rPr>
          <w:lang w:val="it-IT"/>
        </w:rPr>
        <w:t xml:space="preserve"> ferial</w:t>
      </w:r>
      <w:r w:rsidR="0014660C" w:rsidRPr="0021481A">
        <w:rPr>
          <w:lang w:val="it-IT"/>
        </w:rPr>
        <w:t>es psalmi</w:t>
      </w:r>
      <w:r w:rsidRPr="0021481A">
        <w:rPr>
          <w:lang w:val="it-IT"/>
        </w:rPr>
        <w:t xml:space="preserve">. CP </w:t>
      </w:r>
      <w:r w:rsidRPr="0021481A">
        <w:rPr>
          <w:rStyle w:val="Incipit"/>
          <w:lang w:val="it-IT"/>
        </w:rPr>
        <w:t>Ecce sacerdos</w:t>
      </w:r>
      <w:r w:rsidRPr="0021481A">
        <w:rPr>
          <w:lang w:val="it-IT"/>
        </w:rPr>
        <w:t xml:space="preserve">. VS </w:t>
      </w:r>
      <w:r w:rsidRPr="0021481A">
        <w:rPr>
          <w:rStyle w:val="Incipit"/>
          <w:lang w:val="it-IT"/>
        </w:rPr>
        <w:t>Gloria et honore</w:t>
      </w:r>
      <w:r w:rsidRPr="0021481A">
        <w:rPr>
          <w:lang w:val="it-IT"/>
        </w:rPr>
        <w:t xml:space="preserve">. AM </w:t>
      </w:r>
      <w:r w:rsidRPr="0021481A">
        <w:rPr>
          <w:rStyle w:val="Incipit"/>
          <w:lang w:val="it-IT"/>
        </w:rPr>
        <w:t>Sacerdos et pontifex</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OR </w:t>
      </w:r>
      <w:r w:rsidRPr="0021481A">
        <w:rPr>
          <w:rStyle w:val="Incipit"/>
          <w:lang w:val="it-IT"/>
        </w:rPr>
        <w:t>Preces populi tui</w:t>
      </w:r>
      <w:r w:rsidRPr="0021481A">
        <w:rPr>
          <w:lang w:val="it-IT"/>
        </w:rPr>
        <w:t xml:space="preserve">. </w:t>
      </w:r>
      <w:r w:rsidRPr="0021481A">
        <w:rPr>
          <w:lang w:val="pt-PT"/>
        </w:rPr>
        <w:t>Deinde suffragia de sanctis.</w:t>
      </w:r>
    </w:p>
    <w:p w:rsidR="00760A58" w:rsidRPr="0021481A" w:rsidRDefault="00745148" w:rsidP="004275F3">
      <w:pPr>
        <w:rPr>
          <w:lang w:val="pt-PT"/>
        </w:rPr>
      </w:pPr>
      <w:r w:rsidRPr="0021481A">
        <w:rPr>
          <w:rStyle w:val="Time1"/>
          <w:lang w:val="pt-PT"/>
        </w:rPr>
        <w:t>Ad matutinam</w:t>
      </w:r>
      <w:r w:rsidR="00F913BD" w:rsidRPr="0021481A">
        <w:rPr>
          <w:lang w:val="pt-PT"/>
        </w:rPr>
        <w:t xml:space="preserve"> INV </w:t>
      </w:r>
      <w:r w:rsidR="00F913BD" w:rsidRPr="0021481A">
        <w:rPr>
          <w:rStyle w:val="Incipit"/>
          <w:lang w:val="pt-PT"/>
        </w:rPr>
        <w:t>Regem confessorum</w:t>
      </w:r>
      <w:r w:rsidR="00F913BD" w:rsidRPr="0021481A">
        <w:rPr>
          <w:lang w:val="pt-PT"/>
        </w:rPr>
        <w:t xml:space="preserve">. [PS] </w:t>
      </w:r>
      <w:r w:rsidR="00F913BD" w:rsidRPr="0021481A">
        <w:rPr>
          <w:rStyle w:val="Incipit"/>
          <w:lang w:val="pt-PT"/>
        </w:rPr>
        <w:t>Venite exultemus</w:t>
      </w:r>
      <w:r w:rsidR="00F913BD" w:rsidRPr="0021481A">
        <w:rPr>
          <w:lang w:val="pt-PT"/>
        </w:rPr>
        <w:t xml:space="preserve"> cum nocturno. VS </w:t>
      </w:r>
      <w:r w:rsidR="00F913BD" w:rsidRPr="0021481A">
        <w:rPr>
          <w:rStyle w:val="Incipit"/>
          <w:lang w:val="pt-PT"/>
        </w:rPr>
        <w:t>Posuisti domine</w:t>
      </w:r>
      <w:r w:rsidR="00F913BD" w:rsidRPr="0021481A">
        <w:rPr>
          <w:lang w:val="pt-PT"/>
        </w:rPr>
        <w:t xml:space="preserve">. Legitur eius passio [LHI] </w:t>
      </w:r>
      <w:r w:rsidR="00CB3A79" w:rsidRPr="008352BC">
        <w:rPr>
          <w:rStyle w:val="Incipit"/>
        </w:rPr>
        <w:t>|</w:t>
      </w:r>
      <w:r w:rsidR="00F913BD" w:rsidRPr="0021481A">
        <w:rPr>
          <w:rStyle w:val="Incipit"/>
          <w:lang w:val="pt-PT"/>
        </w:rPr>
        <w:t>Temporibus Maximiani</w:t>
      </w:r>
      <w:r w:rsidR="002D1A26" w:rsidRPr="0021481A">
        <w:rPr>
          <w:rStyle w:val="Incipit"/>
          <w:lang w:val="pt-PT"/>
        </w:rPr>
        <w:t>::Tempore quo Maximianus|</w:t>
      </w:r>
      <w:r w:rsidR="00F913BD" w:rsidRPr="0021481A">
        <w:rPr>
          <w:rStyle w:val="Incipit"/>
          <w:lang w:val="pt-PT"/>
        </w:rPr>
        <w:t xml:space="preserve"> augustus regens</w:t>
      </w:r>
      <w:r w:rsidR="00F913BD" w:rsidRPr="0021481A">
        <w:rPr>
          <w:lang w:val="pt-PT"/>
        </w:rPr>
        <w:t xml:space="preserve">. RP </w:t>
      </w:r>
      <w:r w:rsidR="00F913BD" w:rsidRPr="0021481A">
        <w:rPr>
          <w:rStyle w:val="Incipit"/>
          <w:lang w:val="pt-PT"/>
        </w:rPr>
        <w:t>Euge serve</w:t>
      </w:r>
      <w:r w:rsidR="00F913BD" w:rsidRPr="0021481A">
        <w:rPr>
          <w:lang w:val="pt-PT"/>
        </w:rPr>
        <w:t xml:space="preserve">. RP </w:t>
      </w:r>
      <w:r w:rsidR="00F913BD" w:rsidRPr="0021481A">
        <w:rPr>
          <w:rStyle w:val="Incipit"/>
          <w:lang w:val="pt-PT"/>
        </w:rPr>
        <w:t>Ecce sacerdos</w:t>
      </w:r>
      <w:r w:rsidR="00F913BD" w:rsidRPr="0021481A">
        <w:rPr>
          <w:lang w:val="pt-PT"/>
        </w:rPr>
        <w:t xml:space="preserve">. RP </w:t>
      </w:r>
      <w:r w:rsidR="00F913BD" w:rsidRPr="0021481A">
        <w:rPr>
          <w:rStyle w:val="Incipit"/>
          <w:lang w:val="pt-PT"/>
        </w:rPr>
        <w:t>Iuravit dominus</w:t>
      </w:r>
      <w:r w:rsidR="00F913BD" w:rsidRPr="0021481A">
        <w:rPr>
          <w:lang w:val="pt-PT"/>
        </w:rPr>
        <w:t xml:space="preserve">. </w:t>
      </w:r>
    </w:p>
    <w:p w:rsidR="00745148" w:rsidRPr="0021481A" w:rsidRDefault="00F913BD" w:rsidP="004275F3">
      <w:pPr>
        <w:rPr>
          <w:lang w:val="it-IT"/>
        </w:rPr>
      </w:pPr>
      <w:r w:rsidRPr="0021481A">
        <w:rPr>
          <w:lang w:val="pt-PT"/>
        </w:rPr>
        <w:t>Notandum quod per totum annum quando (70ra) canitur de sanctis</w:t>
      </w:r>
      <w:r w:rsidR="0014660C" w:rsidRPr="0021481A">
        <w:rPr>
          <w:lang w:val="pt-PT"/>
        </w:rPr>
        <w:t>,</w:t>
      </w:r>
      <w:r w:rsidRPr="0021481A">
        <w:rPr>
          <w:lang w:val="pt-PT"/>
        </w:rPr>
        <w:t xml:space="preserve"> unde fiant tria responsoria, semper de primo nocturno tria responsoria, sequenti vero festo de secundo noc</w:t>
      </w:r>
      <w:r w:rsidR="00760A58" w:rsidRPr="0021481A">
        <w:rPr>
          <w:lang w:val="pt-PT"/>
        </w:rPr>
        <w:t>turno cantentur a</w:t>
      </w:r>
      <w:r w:rsidRPr="0021481A">
        <w:rPr>
          <w:lang w:val="pt-PT"/>
        </w:rPr>
        <w:t>lia tria responsoria</w:t>
      </w:r>
      <w:r w:rsidR="00760A58" w:rsidRPr="0021481A">
        <w:rPr>
          <w:lang w:val="pt-PT"/>
        </w:rPr>
        <w:t>.</w:t>
      </w:r>
      <w:r w:rsidRPr="0021481A">
        <w:rPr>
          <w:lang w:val="pt-PT"/>
        </w:rPr>
        <w:t xml:space="preserve"> </w:t>
      </w:r>
      <w:r w:rsidR="00760A58" w:rsidRPr="0021481A">
        <w:rPr>
          <w:lang w:val="pt-PT"/>
        </w:rPr>
        <w:t>Q</w:t>
      </w:r>
      <w:r w:rsidRPr="0021481A">
        <w:rPr>
          <w:lang w:val="pt-PT"/>
        </w:rPr>
        <w:t xml:space="preserve">uod tunc erit sequens festum de tertio nocturno cantentur alia tria. </w:t>
      </w:r>
      <w:r w:rsidRPr="0021481A">
        <w:rPr>
          <w:lang w:val="it-IT"/>
        </w:rPr>
        <w:t>Et semper prima antiphona in laudibus cantetur in hac nocte.</w:t>
      </w:r>
    </w:p>
    <w:p w:rsidR="00760A58" w:rsidRPr="0021481A" w:rsidRDefault="00760A58" w:rsidP="004275F3">
      <w:pPr>
        <w:rPr>
          <w:lang w:val="fr-FR"/>
        </w:rPr>
      </w:pPr>
      <w:r w:rsidRPr="0021481A">
        <w:rPr>
          <w:rStyle w:val="Time1"/>
          <w:lang w:val="it-IT"/>
        </w:rPr>
        <w:t>Ad laudes</w:t>
      </w:r>
      <w:r w:rsidRPr="0021481A">
        <w:rPr>
          <w:lang w:val="it-IT"/>
        </w:rPr>
        <w:t xml:space="preserve"> antiphona tantum sola [AN] </w:t>
      </w:r>
      <w:r w:rsidRPr="0021481A">
        <w:rPr>
          <w:rStyle w:val="Incipit"/>
          <w:lang w:val="it-IT"/>
        </w:rPr>
        <w:t>Ecce sacerdos</w:t>
      </w:r>
      <w:r w:rsidRPr="0021481A">
        <w:rPr>
          <w:lang w:val="it-IT"/>
        </w:rPr>
        <w:t xml:space="preserve">. CP </w:t>
      </w:r>
      <w:r w:rsidRPr="0021481A">
        <w:rPr>
          <w:rStyle w:val="Incipit"/>
          <w:lang w:val="it-IT"/>
        </w:rPr>
        <w:t>Non est inventus</w:t>
      </w:r>
      <w:r w:rsidRPr="0021481A">
        <w:rPr>
          <w:lang w:val="it-IT"/>
        </w:rPr>
        <w:t xml:space="preserve">. VS </w:t>
      </w:r>
      <w:r w:rsidRPr="0021481A">
        <w:rPr>
          <w:rStyle w:val="Incipit"/>
          <w:lang w:val="it-IT"/>
        </w:rPr>
        <w:t>Magna est gloria</w:t>
      </w:r>
      <w:r w:rsidR="002D1A26" w:rsidRPr="0021481A">
        <w:rPr>
          <w:lang w:val="it-IT"/>
        </w:rPr>
        <w:t xml:space="preserve">. </w:t>
      </w:r>
      <w:r w:rsidRPr="0021481A">
        <w:rPr>
          <w:lang w:val="it-IT"/>
        </w:rPr>
        <w:t xml:space="preserve">AB </w:t>
      </w:r>
      <w:r w:rsidRPr="0021481A">
        <w:rPr>
          <w:rStyle w:val="Incipit"/>
          <w:lang w:val="it-IT"/>
        </w:rPr>
        <w:t>Euge serve bone</w:t>
      </w:r>
      <w:r w:rsidRPr="0021481A">
        <w:rPr>
          <w:lang w:val="it-IT"/>
        </w:rPr>
        <w:t xml:space="preserve">. </w:t>
      </w:r>
      <w:r w:rsidRPr="0021481A">
        <w:rPr>
          <w:lang w:val="fr-FR"/>
        </w:rPr>
        <w:t xml:space="preserve">[KY] </w:t>
      </w:r>
      <w:r w:rsidRPr="0021481A">
        <w:rPr>
          <w:rStyle w:val="Incipit"/>
          <w:lang w:val="fr-FR"/>
        </w:rPr>
        <w:t>Kyrie</w:t>
      </w:r>
      <w:r w:rsidRPr="0021481A">
        <w:rPr>
          <w:lang w:val="fr-FR"/>
        </w:rPr>
        <w:t xml:space="preserve"> cum [PN] </w:t>
      </w:r>
      <w:r w:rsidRPr="0021481A">
        <w:rPr>
          <w:rStyle w:val="Incipit"/>
          <w:lang w:val="fr-FR"/>
        </w:rPr>
        <w:t>Pater noster</w:t>
      </w:r>
      <w:r w:rsidRPr="0021481A">
        <w:rPr>
          <w:lang w:val="fr-FR"/>
        </w:rPr>
        <w:t xml:space="preserve">. OR </w:t>
      </w:r>
      <w:r w:rsidRPr="0021481A">
        <w:rPr>
          <w:rStyle w:val="Incipit"/>
          <w:lang w:val="fr-FR"/>
        </w:rPr>
        <w:t>Preces populi tui</w:t>
      </w:r>
      <w:r w:rsidRPr="0021481A">
        <w:rPr>
          <w:lang w:val="fr-FR"/>
        </w:rPr>
        <w:t>. Deinde suffragia de sanctis.</w:t>
      </w:r>
    </w:p>
    <w:p w:rsidR="00760A58" w:rsidRPr="0021481A" w:rsidRDefault="00760A58" w:rsidP="004275F3">
      <w:pPr>
        <w:rPr>
          <w:lang w:val="fr-FR"/>
        </w:rPr>
      </w:pPr>
      <w:r w:rsidRPr="0021481A">
        <w:rPr>
          <w:rStyle w:val="Time1"/>
          <w:lang w:val="fr-FR"/>
        </w:rPr>
        <w:t>Ad cursos diurnos</w:t>
      </w:r>
      <w:r w:rsidRPr="0021481A">
        <w:rPr>
          <w:lang w:val="fr-FR"/>
        </w:rPr>
        <w:t xml:space="preserve"> </w:t>
      </w:r>
      <w:r w:rsidR="00782B73" w:rsidRPr="0021481A">
        <w:rPr>
          <w:lang w:val="fr-FR"/>
        </w:rPr>
        <w:t>laudes. Responsoria et versiculi</w:t>
      </w:r>
      <w:r w:rsidRPr="0021481A">
        <w:rPr>
          <w:lang w:val="fr-FR"/>
        </w:rPr>
        <w:t xml:space="preserve"> de uno confessore. Capitulum et oratio ut supra.</w:t>
      </w:r>
    </w:p>
    <w:p w:rsidR="00760A58" w:rsidRPr="0021481A" w:rsidRDefault="00760A58" w:rsidP="004275F3">
      <w:pPr>
        <w:rPr>
          <w:lang w:val="fr-FR"/>
        </w:rPr>
      </w:pPr>
      <w:r w:rsidRPr="0021481A">
        <w:rPr>
          <w:lang w:val="fr-FR"/>
        </w:rPr>
        <w:lastRenderedPageBreak/>
        <w:t xml:space="preserve">Post tertiam cantetur (70rb) </w:t>
      </w:r>
      <w:r w:rsidRPr="0021481A">
        <w:rPr>
          <w:rStyle w:val="Time1"/>
          <w:lang w:val="fr-FR"/>
        </w:rPr>
        <w:t>missa</w:t>
      </w:r>
      <w:r w:rsidRPr="0021481A">
        <w:rPr>
          <w:lang w:val="fr-FR"/>
        </w:rPr>
        <w:t xml:space="preserve"> IN </w:t>
      </w:r>
      <w:r w:rsidRPr="0021481A">
        <w:rPr>
          <w:rStyle w:val="Incipit"/>
          <w:lang w:val="fr-FR"/>
        </w:rPr>
        <w:t>Statuit ei dominus</w:t>
      </w:r>
      <w:r w:rsidRPr="0021481A">
        <w:rPr>
          <w:lang w:val="fr-FR"/>
        </w:rPr>
        <w:t xml:space="preserve">. </w:t>
      </w:r>
      <w:r w:rsidRPr="0021481A">
        <w:rPr>
          <w:lang w:val="pt-PT"/>
        </w:rPr>
        <w:t xml:space="preserve">OR </w:t>
      </w:r>
      <w:r w:rsidRPr="0021481A">
        <w:rPr>
          <w:rStyle w:val="Incipit"/>
          <w:lang w:val="pt-PT"/>
        </w:rPr>
        <w:t>Preces populi tui</w:t>
      </w:r>
      <w:r w:rsidRPr="0021481A">
        <w:rPr>
          <w:lang w:val="pt-PT"/>
        </w:rPr>
        <w:t xml:space="preserve">. Secunda de dominica. Tertia de sancta Maria. </w:t>
      </w:r>
      <w:r w:rsidRPr="0021481A">
        <w:rPr>
          <w:lang w:val="fr-FR"/>
        </w:rPr>
        <w:t xml:space="preserve">EP </w:t>
      </w:r>
      <w:r w:rsidRPr="0021481A">
        <w:rPr>
          <w:rStyle w:val="Incipit"/>
          <w:lang w:val="fr-FR"/>
        </w:rPr>
        <w:t>Plures facti sunt</w:t>
      </w:r>
      <w:r w:rsidRPr="0021481A">
        <w:rPr>
          <w:lang w:val="fr-FR"/>
        </w:rPr>
        <w:t xml:space="preserve">. GR </w:t>
      </w:r>
      <w:r w:rsidRPr="0021481A">
        <w:rPr>
          <w:rStyle w:val="Incipit"/>
          <w:lang w:val="fr-FR"/>
        </w:rPr>
        <w:t>Invenit David</w:t>
      </w:r>
      <w:r w:rsidRPr="0021481A">
        <w:rPr>
          <w:lang w:val="fr-FR"/>
        </w:rPr>
        <w:t xml:space="preserve">. ALV </w:t>
      </w:r>
      <w:r w:rsidRPr="0021481A">
        <w:rPr>
          <w:rStyle w:val="Incipit"/>
          <w:lang w:val="fr-FR"/>
        </w:rPr>
        <w:t>Elegit te</w:t>
      </w:r>
      <w:r w:rsidRPr="0021481A">
        <w:rPr>
          <w:lang w:val="fr-FR"/>
        </w:rPr>
        <w:t xml:space="preserve">. EV </w:t>
      </w:r>
      <w:r w:rsidRPr="0021481A">
        <w:rPr>
          <w:rStyle w:val="Incipit"/>
          <w:lang w:val="fr-FR"/>
        </w:rPr>
        <w:t>Vigilate ergo</w:t>
      </w:r>
      <w:r w:rsidRPr="0021481A">
        <w:rPr>
          <w:lang w:val="fr-FR"/>
        </w:rPr>
        <w:t xml:space="preserve">. OF </w:t>
      </w:r>
      <w:r w:rsidRPr="0021481A">
        <w:rPr>
          <w:rStyle w:val="Incipit"/>
          <w:lang w:val="fr-FR"/>
        </w:rPr>
        <w:t>Veritas mea</w:t>
      </w:r>
      <w:r w:rsidRPr="0021481A">
        <w:rPr>
          <w:lang w:val="fr-FR"/>
        </w:rPr>
        <w:t xml:space="preserve">. Praefatio. CO </w:t>
      </w:r>
      <w:r w:rsidRPr="0021481A">
        <w:rPr>
          <w:rStyle w:val="Incipit"/>
          <w:lang w:val="fr-FR"/>
        </w:rPr>
        <w:t>Domine qui</w:t>
      </w:r>
      <w:r w:rsidR="00782B73" w:rsidRPr="0021481A">
        <w:rPr>
          <w:rStyle w:val="Incipit"/>
          <w:lang w:val="fr-FR"/>
        </w:rPr>
        <w:t>n</w:t>
      </w:r>
      <w:r w:rsidRPr="0021481A">
        <w:rPr>
          <w:rStyle w:val="Incipit"/>
          <w:lang w:val="fr-FR"/>
        </w:rPr>
        <w:t>que talenta</w:t>
      </w:r>
      <w:r w:rsidRPr="0021481A">
        <w:rPr>
          <w:lang w:val="fr-FR"/>
        </w:rPr>
        <w:t xml:space="preserve">. [IM] </w:t>
      </w:r>
      <w:r w:rsidRPr="0021481A">
        <w:rPr>
          <w:rStyle w:val="Incipit"/>
          <w:lang w:val="fr-FR"/>
        </w:rPr>
        <w:t>Ite missa est</w:t>
      </w:r>
      <w:r w:rsidRPr="0021481A">
        <w:rPr>
          <w:lang w:val="fr-FR"/>
        </w:rPr>
        <w:t xml:space="preserve">. </w:t>
      </w:r>
    </w:p>
    <w:p w:rsidR="00782B73" w:rsidRPr="0021481A" w:rsidRDefault="00782B73" w:rsidP="004275F3">
      <w:pPr>
        <w:pStyle w:val="Titolo1"/>
        <w:rPr>
          <w:lang w:val="fr-FR"/>
        </w:rPr>
      </w:pPr>
      <w:r w:rsidRPr="0021481A">
        <w:rPr>
          <w:lang w:val="fr-FR"/>
        </w:rPr>
        <w:t>[KOMMENTAR]</w:t>
      </w:r>
    </w:p>
    <w:p w:rsidR="00760A58" w:rsidRPr="0021481A" w:rsidRDefault="00760A58" w:rsidP="004275F3">
      <w:pPr>
        <w:rPr>
          <w:lang w:val="it-IT"/>
        </w:rPr>
      </w:pPr>
      <w:r w:rsidRPr="0021481A">
        <w:rPr>
          <w:lang w:val="fr-FR"/>
        </w:rPr>
        <w:t xml:space="preserve">De diurnis officiis per totum annum quando canitur de sanctis, unde fiant in matutinis tria responsoria cum nocturno, ibi </w:t>
      </w:r>
      <w:r w:rsidR="0014660C" w:rsidRPr="0021481A">
        <w:rPr>
          <w:lang w:val="fr-FR"/>
        </w:rPr>
        <w:t xml:space="preserve">non dicimus [TD] </w:t>
      </w:r>
      <w:r w:rsidR="0014660C" w:rsidRPr="0021481A">
        <w:rPr>
          <w:rStyle w:val="Incipit"/>
          <w:lang w:val="fr-FR"/>
        </w:rPr>
        <w:t>Te deum laudamus</w:t>
      </w:r>
      <w:r w:rsidR="0014660C" w:rsidRPr="0021481A">
        <w:rPr>
          <w:lang w:val="fr-FR"/>
        </w:rPr>
        <w:t xml:space="preserve">, nec in missa [GL] </w:t>
      </w:r>
      <w:r w:rsidR="0014660C" w:rsidRPr="0021481A">
        <w:rPr>
          <w:rStyle w:val="Incipit"/>
          <w:lang w:val="fr-FR"/>
        </w:rPr>
        <w:t>Gloria in excelsis</w:t>
      </w:r>
      <w:r w:rsidR="0014660C" w:rsidRPr="0021481A">
        <w:rPr>
          <w:lang w:val="fr-FR"/>
        </w:rPr>
        <w:t xml:space="preserve">. </w:t>
      </w:r>
      <w:r w:rsidR="0014660C" w:rsidRPr="0021481A">
        <w:rPr>
          <w:lang w:val="it-IT"/>
        </w:rPr>
        <w:t xml:space="preserve">Et si habet officium per se, tamen in missa omittitur [GL] </w:t>
      </w:r>
      <w:r w:rsidR="0014660C" w:rsidRPr="0021481A">
        <w:rPr>
          <w:rStyle w:val="Incipit"/>
          <w:lang w:val="it-IT"/>
        </w:rPr>
        <w:t>Gloria in excelsis</w:t>
      </w:r>
      <w:r w:rsidR="0014660C" w:rsidRPr="0021481A">
        <w:rPr>
          <w:lang w:val="it-IT"/>
        </w:rPr>
        <w:t xml:space="preserve">. [KY] </w:t>
      </w:r>
      <w:r w:rsidR="0014660C" w:rsidRPr="0021481A">
        <w:rPr>
          <w:rStyle w:val="Incipit"/>
          <w:lang w:val="it-IT"/>
        </w:rPr>
        <w:t>Kyrie</w:t>
      </w:r>
      <w:r w:rsidR="0014660C" w:rsidRPr="0021481A">
        <w:rPr>
          <w:lang w:val="it-IT"/>
        </w:rPr>
        <w:t xml:space="preserve"> et [AG] </w:t>
      </w:r>
      <w:r w:rsidR="0014660C" w:rsidRPr="0021481A">
        <w:rPr>
          <w:rStyle w:val="Incipit"/>
          <w:lang w:val="it-IT"/>
        </w:rPr>
        <w:t xml:space="preserve">Agnus </w:t>
      </w:r>
      <w:r w:rsidR="00782B73" w:rsidRPr="0021481A">
        <w:rPr>
          <w:rStyle w:val="Incipit"/>
          <w:lang w:val="it-IT"/>
        </w:rPr>
        <w:t>d</w:t>
      </w:r>
      <w:r w:rsidR="0014660C" w:rsidRPr="0021481A">
        <w:rPr>
          <w:rStyle w:val="Incipit"/>
          <w:lang w:val="it-IT"/>
        </w:rPr>
        <w:t>e</w:t>
      </w:r>
      <w:r w:rsidR="00782B73" w:rsidRPr="0021481A">
        <w:rPr>
          <w:rStyle w:val="Incipit"/>
          <w:lang w:val="it-IT"/>
        </w:rPr>
        <w:t>i</w:t>
      </w:r>
      <w:r w:rsidR="0014660C" w:rsidRPr="0021481A">
        <w:rPr>
          <w:lang w:val="it-IT"/>
        </w:rPr>
        <w:t xml:space="preserve"> ferialiter cantentur et cum [IM] </w:t>
      </w:r>
      <w:r w:rsidR="0014660C" w:rsidRPr="0021481A">
        <w:rPr>
          <w:rStyle w:val="Incipit"/>
          <w:lang w:val="it-IT"/>
        </w:rPr>
        <w:t>Ite (70va) missa est</w:t>
      </w:r>
      <w:r w:rsidR="0014660C" w:rsidRPr="0021481A">
        <w:rPr>
          <w:lang w:val="it-IT"/>
        </w:rPr>
        <w:t>.</w:t>
      </w:r>
    </w:p>
    <w:p w:rsidR="0014660C" w:rsidRPr="0021481A" w:rsidRDefault="0014660C" w:rsidP="004275F3">
      <w:pPr>
        <w:rPr>
          <w:lang w:val="fr-FR"/>
        </w:rPr>
      </w:pPr>
      <w:r w:rsidRPr="0021481A">
        <w:rPr>
          <w:lang w:val="it-IT"/>
        </w:rPr>
        <w:t>De secunda vespera dico quod de sanctis nu</w:t>
      </w:r>
      <w:r w:rsidR="00782B73" w:rsidRPr="0021481A">
        <w:rPr>
          <w:lang w:val="it-IT"/>
        </w:rPr>
        <w:t>llus obtinebit secundam vespera</w:t>
      </w:r>
      <w:r w:rsidRPr="0021481A">
        <w:rPr>
          <w:lang w:val="it-IT"/>
        </w:rPr>
        <w:t xml:space="preserve">m, ubi in matutinis tria fiunt responsoria. Si vero inofficiatus fuerit pleno officio, habebit secundam vesperam. Si vero per se habet tria responsoria et laudes proprias, tunc canimus novem psalmos cum suis antiphonis et hymnus ad vespera, et [TD] </w:t>
      </w:r>
      <w:r w:rsidRPr="0021481A">
        <w:rPr>
          <w:rStyle w:val="Incipit"/>
          <w:lang w:val="it-IT"/>
        </w:rPr>
        <w:t>Te deum laudamus</w:t>
      </w:r>
      <w:r w:rsidRPr="0021481A">
        <w:rPr>
          <w:lang w:val="it-IT"/>
        </w:rPr>
        <w:t xml:space="preserve">. </w:t>
      </w:r>
      <w:r w:rsidRPr="0021481A">
        <w:rPr>
          <w:lang w:val="fr-FR"/>
        </w:rPr>
        <w:t xml:space="preserve">Et in missa [GL] </w:t>
      </w:r>
      <w:r w:rsidRPr="0021481A">
        <w:rPr>
          <w:rStyle w:val="Incipit"/>
          <w:lang w:val="fr-FR"/>
        </w:rPr>
        <w:t>Gloria in excelsis</w:t>
      </w:r>
      <w:r w:rsidRPr="0021481A">
        <w:rPr>
          <w:lang w:val="fr-FR"/>
        </w:rPr>
        <w:t xml:space="preserve">, et [IM] </w:t>
      </w:r>
      <w:r w:rsidRPr="0021481A">
        <w:rPr>
          <w:rStyle w:val="Incipit"/>
          <w:lang w:val="fr-FR"/>
        </w:rPr>
        <w:t>Ite missa est</w:t>
      </w:r>
      <w:r w:rsidRPr="0021481A">
        <w:rPr>
          <w:lang w:val="fr-FR"/>
        </w:rPr>
        <w:t>.</w:t>
      </w:r>
    </w:p>
    <w:p w:rsidR="0014660C" w:rsidRPr="0021481A" w:rsidRDefault="0014660C" w:rsidP="004275F3">
      <w:pPr>
        <w:pStyle w:val="Titolo1"/>
        <w:rPr>
          <w:lang w:val="it-IT"/>
        </w:rPr>
      </w:pPr>
      <w:r w:rsidRPr="0021481A">
        <w:rPr>
          <w:lang w:val="it-IT"/>
        </w:rPr>
        <w:t>IN FESTO SANCTAE PRISCAE</w:t>
      </w:r>
    </w:p>
    <w:p w:rsidR="0014660C" w:rsidRPr="0021481A" w:rsidRDefault="0014660C" w:rsidP="004275F3">
      <w:pPr>
        <w:rPr>
          <w:lang w:val="it-IT"/>
        </w:rPr>
      </w:pPr>
      <w:r w:rsidRPr="0021481A">
        <w:rPr>
          <w:rStyle w:val="Time1"/>
          <w:lang w:val="it-IT"/>
        </w:rPr>
        <w:t>Ad vesperas</w:t>
      </w:r>
      <w:r w:rsidRPr="0021481A">
        <w:rPr>
          <w:lang w:val="it-IT"/>
        </w:rPr>
        <w:t xml:space="preserve"> feriales psalmi. </w:t>
      </w:r>
      <w:r w:rsidR="00782B73" w:rsidRPr="0021481A">
        <w:rPr>
          <w:lang w:val="it-IT"/>
        </w:rPr>
        <w:t xml:space="preserve">CP </w:t>
      </w:r>
      <w:r w:rsidR="00782B73" w:rsidRPr="0021481A">
        <w:rPr>
          <w:rStyle w:val="Incipit"/>
          <w:lang w:val="it-IT"/>
        </w:rPr>
        <w:t>Sapientia vincit malitiam</w:t>
      </w:r>
      <w:r w:rsidR="00782B73" w:rsidRPr="0021481A">
        <w:rPr>
          <w:lang w:val="it-IT"/>
        </w:rPr>
        <w:t xml:space="preserve">. VS </w:t>
      </w:r>
      <w:r w:rsidR="00782B73" w:rsidRPr="0021481A">
        <w:rPr>
          <w:rStyle w:val="Incipit"/>
          <w:lang w:val="it-IT"/>
        </w:rPr>
        <w:t>Specie tua</w:t>
      </w:r>
      <w:r w:rsidR="00782B73" w:rsidRPr="0021481A">
        <w:rPr>
          <w:lang w:val="it-IT"/>
        </w:rPr>
        <w:t xml:space="preserve">. AM </w:t>
      </w:r>
      <w:r w:rsidR="00782B73" w:rsidRPr="0021481A">
        <w:rPr>
          <w:rStyle w:val="Incipit"/>
          <w:lang w:val="it-IT"/>
        </w:rPr>
        <w:t>Simile est regnum</w:t>
      </w:r>
      <w:r w:rsidR="00782B73" w:rsidRPr="0021481A">
        <w:rPr>
          <w:lang w:val="it-IT"/>
        </w:rPr>
        <w:t xml:space="preserve">. [KY] </w:t>
      </w:r>
      <w:r w:rsidR="00782B73" w:rsidRPr="0021481A">
        <w:rPr>
          <w:rStyle w:val="Incipit"/>
          <w:lang w:val="it-IT"/>
        </w:rPr>
        <w:t>Kyrie</w:t>
      </w:r>
      <w:r w:rsidR="00782B73" w:rsidRPr="0021481A">
        <w:rPr>
          <w:lang w:val="it-IT"/>
        </w:rPr>
        <w:t xml:space="preserve"> cum [PN] </w:t>
      </w:r>
      <w:r w:rsidR="00782B73" w:rsidRPr="0021481A">
        <w:rPr>
          <w:rStyle w:val="Incipit"/>
          <w:lang w:val="it-IT"/>
        </w:rPr>
        <w:t>Pater noster</w:t>
      </w:r>
      <w:r w:rsidR="00782B73" w:rsidRPr="0021481A">
        <w:rPr>
          <w:lang w:val="it-IT"/>
        </w:rPr>
        <w:t xml:space="preserve">. OR </w:t>
      </w:r>
      <w:r w:rsidR="00782B73" w:rsidRPr="0021481A">
        <w:rPr>
          <w:rStyle w:val="Incipit"/>
          <w:lang w:val="it-IT"/>
        </w:rPr>
        <w:t>Da quaesumus omnipotens (70vb)</w:t>
      </w:r>
      <w:r w:rsidR="0078358D" w:rsidRPr="0021481A">
        <w:rPr>
          <w:rStyle w:val="Incipit"/>
          <w:lang w:val="it-IT"/>
        </w:rPr>
        <w:t xml:space="preserve"> deus</w:t>
      </w:r>
      <w:r w:rsidR="0078358D" w:rsidRPr="0021481A">
        <w:rPr>
          <w:lang w:val="it-IT"/>
        </w:rPr>
        <w:t>.</w:t>
      </w:r>
      <w:r w:rsidR="00782B73" w:rsidRPr="0021481A">
        <w:rPr>
          <w:lang w:val="it-IT"/>
        </w:rPr>
        <w:t xml:space="preserve"> Deinde suffragia de sanctis.</w:t>
      </w:r>
    </w:p>
    <w:p w:rsidR="00782B73" w:rsidRPr="0021481A" w:rsidRDefault="00782B73"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virginum dominum</w:t>
      </w:r>
      <w:r w:rsidRPr="0021481A">
        <w:rPr>
          <w:lang w:val="pt-PT"/>
        </w:rPr>
        <w:t xml:space="preserve">. PS </w:t>
      </w:r>
      <w:r w:rsidRPr="0021481A">
        <w:rPr>
          <w:rStyle w:val="Incipit"/>
          <w:lang w:val="pt-PT"/>
        </w:rPr>
        <w:t>Venite exultemus</w:t>
      </w:r>
      <w:r w:rsidRPr="0021481A">
        <w:rPr>
          <w:lang w:val="pt-PT"/>
        </w:rPr>
        <w:t xml:space="preserve"> cum nocturno. VS </w:t>
      </w:r>
      <w:r w:rsidRPr="0021481A">
        <w:rPr>
          <w:rStyle w:val="Incipit"/>
          <w:lang w:val="pt-PT"/>
        </w:rPr>
        <w:t>Diffusa est gratia</w:t>
      </w:r>
      <w:r w:rsidRPr="0021481A">
        <w:rPr>
          <w:lang w:val="pt-PT"/>
        </w:rPr>
        <w:t xml:space="preserve">. Legitur passio eius vel epistulae Pauli cum tribus responsoriis. RP </w:t>
      </w:r>
      <w:r w:rsidRPr="0021481A">
        <w:rPr>
          <w:rStyle w:val="Incipit"/>
          <w:lang w:val="pt-PT"/>
        </w:rPr>
        <w:t>Haec est virgo sapiens</w:t>
      </w:r>
      <w:r w:rsidRPr="0021481A">
        <w:rPr>
          <w:lang w:val="pt-PT"/>
        </w:rPr>
        <w:t xml:space="preserve">. RP </w:t>
      </w:r>
      <w:r w:rsidRPr="0021481A">
        <w:rPr>
          <w:rStyle w:val="Incipit"/>
          <w:lang w:val="pt-PT"/>
        </w:rPr>
        <w:t xml:space="preserve">Veni </w:t>
      </w:r>
      <w:r w:rsidR="00540487" w:rsidRPr="0021481A">
        <w:rPr>
          <w:rStyle w:val="Incipit"/>
          <w:lang w:val="pt-PT"/>
        </w:rPr>
        <w:t>|sponsi::</w:t>
      </w:r>
      <w:r w:rsidRPr="0021481A">
        <w:rPr>
          <w:rStyle w:val="Incipit"/>
          <w:lang w:val="pt-PT"/>
        </w:rPr>
        <w:t>sponsa</w:t>
      </w:r>
      <w:r w:rsidR="00540487" w:rsidRPr="0021481A">
        <w:rPr>
          <w:rStyle w:val="Incipit"/>
          <w:lang w:val="pt-PT"/>
        </w:rPr>
        <w:t>|</w:t>
      </w:r>
      <w:r w:rsidRPr="0021481A">
        <w:rPr>
          <w:rStyle w:val="Incipit"/>
          <w:lang w:val="pt-PT"/>
        </w:rPr>
        <w:t xml:space="preserve"> Christi</w:t>
      </w:r>
      <w:r w:rsidRPr="0021481A">
        <w:rPr>
          <w:lang w:val="pt-PT"/>
        </w:rPr>
        <w:t xml:space="preserve">. RP </w:t>
      </w:r>
      <w:r w:rsidRPr="0021481A">
        <w:rPr>
          <w:rStyle w:val="Incipit"/>
          <w:lang w:val="pt-PT"/>
        </w:rPr>
        <w:t>Regnum mundi</w:t>
      </w:r>
      <w:r w:rsidRPr="0021481A">
        <w:rPr>
          <w:lang w:val="pt-PT"/>
        </w:rPr>
        <w:t>.</w:t>
      </w:r>
    </w:p>
    <w:p w:rsidR="0078358D" w:rsidRPr="0021481A" w:rsidRDefault="00782B73" w:rsidP="004275F3">
      <w:pPr>
        <w:rPr>
          <w:lang w:val="pt-PT"/>
        </w:rPr>
      </w:pPr>
      <w:r w:rsidRPr="0021481A">
        <w:rPr>
          <w:rStyle w:val="Time1"/>
          <w:lang w:val="pt-PT"/>
        </w:rPr>
        <w:t>Ad laudes</w:t>
      </w:r>
      <w:r w:rsidRPr="0021481A">
        <w:rPr>
          <w:lang w:val="pt-PT"/>
        </w:rPr>
        <w:t xml:space="preserve"> sola AN </w:t>
      </w:r>
      <w:r w:rsidRPr="0021481A">
        <w:rPr>
          <w:rStyle w:val="Incipit"/>
          <w:lang w:val="pt-PT"/>
        </w:rPr>
        <w:t>Haec est virgo</w:t>
      </w:r>
      <w:r w:rsidRPr="0021481A">
        <w:rPr>
          <w:lang w:val="pt-PT"/>
        </w:rPr>
        <w:t xml:space="preserve">. CP </w:t>
      </w:r>
      <w:r w:rsidRPr="0021481A">
        <w:rPr>
          <w:rStyle w:val="Incipit"/>
          <w:lang w:val="pt-PT"/>
        </w:rPr>
        <w:t>Hanc amavi</w:t>
      </w:r>
      <w:r w:rsidRPr="0021481A">
        <w:rPr>
          <w:lang w:val="pt-PT"/>
        </w:rPr>
        <w:t xml:space="preserve">. VS </w:t>
      </w:r>
      <w:r w:rsidRPr="0021481A">
        <w:rPr>
          <w:rStyle w:val="Incipit"/>
          <w:lang w:val="pt-PT"/>
        </w:rPr>
        <w:t>Elegit eam dominus</w:t>
      </w:r>
      <w:r w:rsidRPr="0021481A">
        <w:rPr>
          <w:lang w:val="pt-PT"/>
        </w:rPr>
        <w:t xml:space="preserve">. AB </w:t>
      </w:r>
      <w:r w:rsidRPr="0021481A">
        <w:rPr>
          <w:rStyle w:val="Incipit"/>
          <w:lang w:val="pt-PT"/>
        </w:rPr>
        <w:t>Quinque prudentes</w:t>
      </w:r>
      <w:r w:rsidRPr="0021481A">
        <w:rPr>
          <w:lang w:val="pt-PT"/>
        </w:rPr>
        <w:t xml:space="preserve">. OR </w:t>
      </w:r>
      <w:r w:rsidRPr="0021481A">
        <w:rPr>
          <w:rStyle w:val="Incipit"/>
          <w:lang w:val="pt-PT"/>
        </w:rPr>
        <w:t>Da quaesumus omnipotens deus</w:t>
      </w:r>
      <w:r w:rsidR="0078358D" w:rsidRPr="0021481A">
        <w:rPr>
          <w:lang w:val="pt-PT"/>
        </w:rPr>
        <w:t xml:space="preserve"> cum suffragiis.</w:t>
      </w:r>
    </w:p>
    <w:p w:rsidR="0078358D" w:rsidRPr="0021481A" w:rsidRDefault="0078358D" w:rsidP="004275F3">
      <w:pPr>
        <w:rPr>
          <w:lang w:val="fr-FR"/>
        </w:rPr>
      </w:pPr>
      <w:r w:rsidRPr="0021481A">
        <w:rPr>
          <w:rStyle w:val="Time1"/>
          <w:lang w:val="fr-FR"/>
        </w:rPr>
        <w:t>Ad horas</w:t>
      </w:r>
      <w:r w:rsidRPr="0021481A">
        <w:rPr>
          <w:lang w:val="fr-FR"/>
        </w:rPr>
        <w:t xml:space="preserve"> laudes. Et responsoria et versiculi de una virgine. Capitulum et oratio ut supra.</w:t>
      </w:r>
    </w:p>
    <w:p w:rsidR="0078358D" w:rsidRPr="0021481A" w:rsidRDefault="0078358D" w:rsidP="004275F3">
      <w:pPr>
        <w:rPr>
          <w:lang w:val="pt-PT"/>
        </w:rPr>
      </w:pPr>
      <w:r w:rsidRPr="0021481A">
        <w:rPr>
          <w:lang w:val="pt-PT"/>
        </w:rPr>
        <w:t xml:space="preserve">Post tertiam cantetur </w:t>
      </w:r>
      <w:r w:rsidRPr="0021481A">
        <w:rPr>
          <w:rStyle w:val="Time1"/>
          <w:lang w:val="pt-PT"/>
        </w:rPr>
        <w:t>missa</w:t>
      </w:r>
      <w:r w:rsidR="00540487" w:rsidRPr="0021481A">
        <w:rPr>
          <w:lang w:val="pt-PT"/>
        </w:rPr>
        <w:t xml:space="preserve"> </w:t>
      </w:r>
      <w:r w:rsidRPr="0021481A">
        <w:rPr>
          <w:lang w:val="pt-PT"/>
        </w:rPr>
        <w:t xml:space="preserve">IN </w:t>
      </w:r>
      <w:r w:rsidRPr="0021481A">
        <w:rPr>
          <w:rStyle w:val="Incipit"/>
          <w:lang w:val="pt-PT"/>
        </w:rPr>
        <w:t>Loquebar de testimoniis</w:t>
      </w:r>
      <w:r w:rsidRPr="0021481A">
        <w:rPr>
          <w:lang w:val="pt-PT"/>
        </w:rPr>
        <w:t xml:space="preserve">. ORCL </w:t>
      </w:r>
      <w:r w:rsidRPr="0021481A">
        <w:rPr>
          <w:rStyle w:val="Incipit"/>
          <w:lang w:val="pt-PT"/>
        </w:rPr>
        <w:t>Da quaesumus omnipotens deus</w:t>
      </w:r>
      <w:r w:rsidRPr="0021481A">
        <w:rPr>
          <w:lang w:val="pt-PT"/>
        </w:rPr>
        <w:t xml:space="preserve">. (71ra) Secunda de dominica. Tertia de sancta Maria. EP </w:t>
      </w:r>
      <w:r w:rsidRPr="0021481A">
        <w:rPr>
          <w:rStyle w:val="Incipit"/>
          <w:lang w:val="pt-PT"/>
        </w:rPr>
        <w:t>Dominus mihi astitit</w:t>
      </w:r>
      <w:r w:rsidRPr="0021481A">
        <w:rPr>
          <w:lang w:val="pt-PT"/>
        </w:rPr>
        <w:t xml:space="preserve">. GR </w:t>
      </w:r>
      <w:r w:rsidRPr="0021481A">
        <w:rPr>
          <w:rStyle w:val="Incipit"/>
          <w:lang w:val="pt-PT"/>
        </w:rPr>
        <w:t>Specie tua</w:t>
      </w:r>
      <w:r w:rsidRPr="0021481A">
        <w:rPr>
          <w:lang w:val="pt-PT"/>
        </w:rPr>
        <w:t xml:space="preserve">. ALV </w:t>
      </w:r>
      <w:r w:rsidRPr="0021481A">
        <w:rPr>
          <w:rStyle w:val="Incipit"/>
          <w:lang w:val="pt-PT"/>
        </w:rPr>
        <w:t>Diffusa est</w:t>
      </w:r>
      <w:r w:rsidRPr="0021481A">
        <w:rPr>
          <w:lang w:val="pt-PT"/>
        </w:rPr>
        <w:t xml:space="preserve">. EV </w:t>
      </w:r>
      <w:r w:rsidRPr="0021481A">
        <w:rPr>
          <w:rStyle w:val="Incipit"/>
          <w:lang w:val="pt-PT"/>
        </w:rPr>
        <w:t>Simile est regnum caelorum thesauro</w:t>
      </w:r>
      <w:r w:rsidRPr="0021481A">
        <w:rPr>
          <w:lang w:val="pt-PT"/>
        </w:rPr>
        <w:t xml:space="preserve">. OF </w:t>
      </w:r>
      <w:r w:rsidRPr="0021481A">
        <w:rPr>
          <w:rStyle w:val="Incipit"/>
          <w:lang w:val="pt-PT"/>
        </w:rPr>
        <w:t>Filiae regum</w:t>
      </w:r>
      <w:r w:rsidRPr="0021481A">
        <w:rPr>
          <w:lang w:val="pt-PT"/>
        </w:rPr>
        <w:t xml:space="preserve">. Praefatio cottidiana. CO </w:t>
      </w:r>
      <w:r w:rsidRPr="0021481A">
        <w:rPr>
          <w:rStyle w:val="Incipit"/>
          <w:lang w:val="pt-PT"/>
        </w:rPr>
        <w:t>Feci iudicium</w:t>
      </w:r>
      <w:r w:rsidRPr="0021481A">
        <w:rPr>
          <w:lang w:val="pt-PT"/>
        </w:rPr>
        <w:t xml:space="preserve">. [IM] </w:t>
      </w:r>
      <w:r w:rsidRPr="0021481A">
        <w:rPr>
          <w:rStyle w:val="Incipit"/>
          <w:lang w:val="pt-PT"/>
        </w:rPr>
        <w:t>Ite missa est</w:t>
      </w:r>
      <w:r w:rsidRPr="0021481A">
        <w:rPr>
          <w:lang w:val="pt-PT"/>
        </w:rPr>
        <w:t xml:space="preserve">. </w:t>
      </w:r>
    </w:p>
    <w:p w:rsidR="0078358D" w:rsidRPr="0021481A" w:rsidRDefault="0078358D" w:rsidP="004275F3">
      <w:pPr>
        <w:rPr>
          <w:lang w:val="pt-PT"/>
        </w:rPr>
      </w:pPr>
      <w:r w:rsidRPr="0021481A">
        <w:rPr>
          <w:rStyle w:val="Time1"/>
          <w:lang w:val="pt-PT"/>
        </w:rPr>
        <w:t>Sexta et nona</w:t>
      </w:r>
      <w:r w:rsidRPr="0021481A">
        <w:rPr>
          <w:lang w:val="pt-PT"/>
        </w:rPr>
        <w:t xml:space="preserve"> ut supra.</w:t>
      </w:r>
    </w:p>
    <w:p w:rsidR="0078358D" w:rsidRPr="0021481A" w:rsidRDefault="0078358D" w:rsidP="004275F3">
      <w:pPr>
        <w:pStyle w:val="Titolo1"/>
        <w:rPr>
          <w:lang w:val="pt-PT"/>
        </w:rPr>
      </w:pPr>
      <w:r w:rsidRPr="0021481A">
        <w:rPr>
          <w:lang w:val="pt-PT"/>
        </w:rPr>
        <w:t>IN FESTO |SANCTI::SANCTORUM| FABIANI ET SEBASTIAN%D::A%$E::I$</w:t>
      </w:r>
    </w:p>
    <w:p w:rsidR="0078358D" w:rsidRPr="0021481A" w:rsidRDefault="0078358D" w:rsidP="004275F3">
      <w:pPr>
        <w:rPr>
          <w:lang w:val="pt-PT"/>
        </w:rPr>
      </w:pPr>
      <w:r w:rsidRPr="0021481A">
        <w:rPr>
          <w:rStyle w:val="Time1"/>
          <w:lang w:val="it-IT"/>
        </w:rPr>
        <w:t>Ad</w:t>
      </w:r>
      <w:r w:rsidR="00505BD3" w:rsidRPr="0021481A">
        <w:rPr>
          <w:rStyle w:val="Time1"/>
          <w:lang w:val="it-IT"/>
        </w:rPr>
        <w:t xml:space="preserve"> vesperas</w:t>
      </w:r>
      <w:r w:rsidR="00505BD3" w:rsidRPr="0021481A">
        <w:rPr>
          <w:lang w:val="it-IT"/>
        </w:rPr>
        <w:t xml:space="preserve"> feriales psalmi. CP </w:t>
      </w:r>
      <w:r w:rsidR="00505BD3" w:rsidRPr="0021481A">
        <w:rPr>
          <w:rStyle w:val="Incipit"/>
          <w:lang w:val="it-IT"/>
        </w:rPr>
        <w:t>Ecce servi mei comedent</w:t>
      </w:r>
      <w:r w:rsidR="00505BD3" w:rsidRPr="0021481A">
        <w:rPr>
          <w:lang w:val="it-IT"/>
        </w:rPr>
        <w:t xml:space="preserve">. RP </w:t>
      </w:r>
      <w:r w:rsidR="00505BD3" w:rsidRPr="0021481A">
        <w:rPr>
          <w:rStyle w:val="Incipit"/>
          <w:lang w:val="it-IT"/>
        </w:rPr>
        <w:t>Sebastianus</w:t>
      </w:r>
      <w:r w:rsidR="00505BD3" w:rsidRPr="0021481A">
        <w:rPr>
          <w:lang w:val="it-IT"/>
        </w:rPr>
        <w:t xml:space="preserve">. HY </w:t>
      </w:r>
      <w:r w:rsidR="00505BD3" w:rsidRPr="0021481A">
        <w:rPr>
          <w:rStyle w:val="Incipit"/>
          <w:lang w:val="it-IT"/>
        </w:rPr>
        <w:t>Rex gloriose martyrum</w:t>
      </w:r>
      <w:r w:rsidR="00505BD3" w:rsidRPr="0021481A">
        <w:rPr>
          <w:lang w:val="it-IT"/>
        </w:rPr>
        <w:t xml:space="preserve">. VS </w:t>
      </w:r>
      <w:r w:rsidR="00505BD3" w:rsidRPr="0021481A">
        <w:rPr>
          <w:rStyle w:val="Incipit"/>
          <w:lang w:val="it-IT"/>
        </w:rPr>
        <w:t>Laetamini in domino</w:t>
      </w:r>
      <w:r w:rsidR="00505BD3" w:rsidRPr="0021481A">
        <w:rPr>
          <w:lang w:val="it-IT"/>
        </w:rPr>
        <w:t xml:space="preserve">. AM </w:t>
      </w:r>
      <w:r w:rsidR="00505BD3" w:rsidRPr="0021481A">
        <w:rPr>
          <w:rStyle w:val="Incipit"/>
          <w:lang w:val="it-IT"/>
        </w:rPr>
        <w:t>Ut vidit beatus Sebastianus</w:t>
      </w:r>
      <w:r w:rsidR="00505BD3" w:rsidRPr="0021481A">
        <w:rPr>
          <w:lang w:val="it-IT"/>
        </w:rPr>
        <w:t xml:space="preserve">. [KY] </w:t>
      </w:r>
      <w:r w:rsidR="00505BD3" w:rsidRPr="0021481A">
        <w:rPr>
          <w:rStyle w:val="Incipit"/>
          <w:lang w:val="it-IT"/>
        </w:rPr>
        <w:t>Kyrie</w:t>
      </w:r>
      <w:r w:rsidR="00505BD3" w:rsidRPr="0021481A">
        <w:rPr>
          <w:lang w:val="it-IT"/>
        </w:rPr>
        <w:t xml:space="preserve"> nec [PN] </w:t>
      </w:r>
      <w:r w:rsidR="00505BD3" w:rsidRPr="0021481A">
        <w:rPr>
          <w:rStyle w:val="Incipit"/>
          <w:lang w:val="it-IT"/>
        </w:rPr>
        <w:t xml:space="preserve">Pater </w:t>
      </w:r>
      <w:r w:rsidR="00505BD3" w:rsidRPr="0021481A">
        <w:rPr>
          <w:rStyle w:val="Incipit"/>
          <w:lang w:val="it-IT"/>
        </w:rPr>
        <w:lastRenderedPageBreak/>
        <w:t xml:space="preserve">noster </w:t>
      </w:r>
      <w:r w:rsidR="00505BD3" w:rsidRPr="0021481A">
        <w:rPr>
          <w:lang w:val="it-IT"/>
        </w:rPr>
        <w:t xml:space="preserve">dicitur. %D::Oratio% Per omnes horas continue dicantur orationes. OR </w:t>
      </w:r>
      <w:r w:rsidR="00505BD3" w:rsidRPr="0021481A">
        <w:rPr>
          <w:rStyle w:val="Incipit"/>
          <w:lang w:val="it-IT"/>
        </w:rPr>
        <w:t>Deus qui beatum Sebastianum</w:t>
      </w:r>
      <w:r w:rsidR="00505BD3" w:rsidRPr="0021481A">
        <w:rPr>
          <w:lang w:val="it-IT"/>
        </w:rPr>
        <w:t xml:space="preserve">. Deinde OR </w:t>
      </w:r>
      <w:r w:rsidR="00505BD3" w:rsidRPr="0021481A">
        <w:rPr>
          <w:rStyle w:val="Incipit"/>
          <w:lang w:val="it-IT"/>
        </w:rPr>
        <w:t>(71rb) Infirmitatem nostram</w:t>
      </w:r>
      <w:r w:rsidR="00505BD3" w:rsidRPr="0021481A">
        <w:rPr>
          <w:lang w:val="it-IT"/>
        </w:rPr>
        <w:t xml:space="preserve"> sub una conclusione perficiantur. </w:t>
      </w:r>
      <w:r w:rsidR="00505BD3" w:rsidRPr="0021481A">
        <w:rPr>
          <w:lang w:val="pt-PT"/>
        </w:rPr>
        <w:t xml:space="preserve">Deinde suffragia. </w:t>
      </w:r>
    </w:p>
    <w:p w:rsidR="00505BD3" w:rsidRPr="0021481A" w:rsidRDefault="00505BD3"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martyrum dominum</w:t>
      </w:r>
      <w:r w:rsidRPr="0021481A">
        <w:rPr>
          <w:lang w:val="pt-PT"/>
        </w:rPr>
        <w:t xml:space="preserve">. [PS] </w:t>
      </w:r>
      <w:r w:rsidRPr="0021481A">
        <w:rPr>
          <w:rStyle w:val="Incipit"/>
          <w:lang w:val="pt-PT"/>
        </w:rPr>
        <w:t>Venite exultemus</w:t>
      </w:r>
      <w:r w:rsidRPr="0021481A">
        <w:rPr>
          <w:lang w:val="pt-PT"/>
        </w:rPr>
        <w:t>.</w:t>
      </w:r>
    </w:p>
    <w:p w:rsidR="00505BD3" w:rsidRPr="0021481A" w:rsidRDefault="00505BD3" w:rsidP="004275F3">
      <w:pPr>
        <w:rPr>
          <w:lang w:val="it-IT"/>
        </w:rPr>
      </w:pPr>
      <w:r w:rsidRPr="0021481A">
        <w:rPr>
          <w:rStyle w:val="Time2"/>
          <w:lang w:val="it-IT"/>
        </w:rPr>
        <w:t>In primo nocturno</w:t>
      </w:r>
      <w:r w:rsidRPr="0021481A">
        <w:rPr>
          <w:lang w:val="it-IT"/>
        </w:rPr>
        <w:t xml:space="preserve"> AN </w:t>
      </w:r>
      <w:r w:rsidRPr="0021481A">
        <w:rPr>
          <w:rStyle w:val="Incipit"/>
          <w:lang w:val="it-IT"/>
        </w:rPr>
        <w:t>Sebastianus Mediolanensis</w:t>
      </w:r>
      <w:r w:rsidRPr="0021481A">
        <w:rPr>
          <w:lang w:val="it-IT"/>
        </w:rPr>
        <w:t xml:space="preserve">. </w:t>
      </w:r>
      <w:r>
        <w:t xml:space="preserve">PS </w:t>
      </w:r>
      <w:r w:rsidRPr="006747A2">
        <w:rPr>
          <w:rStyle w:val="Incipit"/>
        </w:rPr>
        <w:t>Beatus vir</w:t>
      </w:r>
      <w:r>
        <w:t xml:space="preserve">. AN </w:t>
      </w:r>
      <w:r w:rsidRPr="006747A2">
        <w:rPr>
          <w:rStyle w:val="Incipit"/>
        </w:rPr>
        <w:t>Erat enim</w:t>
      </w:r>
      <w:r>
        <w:t xml:space="preserve">. PS </w:t>
      </w:r>
      <w:r w:rsidRPr="006747A2">
        <w:rPr>
          <w:rStyle w:val="Incipit"/>
        </w:rPr>
        <w:t>Quare fremuerunt</w:t>
      </w:r>
      <w:r>
        <w:t xml:space="preserve">. AN </w:t>
      </w:r>
      <w:r w:rsidRPr="006747A2">
        <w:rPr>
          <w:rStyle w:val="Incipit"/>
        </w:rPr>
        <w:t>Christo cottidie</w:t>
      </w:r>
      <w:r>
        <w:t xml:space="preserve">. PS </w:t>
      </w:r>
      <w:r w:rsidRPr="006747A2">
        <w:rPr>
          <w:rStyle w:val="Incipit"/>
        </w:rPr>
        <w:t>Cum invocarem</w:t>
      </w:r>
      <w:r w:rsidR="00881293">
        <w:t xml:space="preserve">. VS </w:t>
      </w:r>
      <w:r w:rsidR="00881293" w:rsidRPr="006747A2">
        <w:rPr>
          <w:rStyle w:val="Incipit"/>
        </w:rPr>
        <w:t>Laetamini in domino</w:t>
      </w:r>
      <w:r w:rsidR="00881293">
        <w:t xml:space="preserve">. </w:t>
      </w:r>
      <w:r w:rsidR="00881293" w:rsidRPr="0021481A">
        <w:rPr>
          <w:lang w:val="pt-PT"/>
        </w:rPr>
        <w:t xml:space="preserve">Legitur passio eius [LHI] </w:t>
      </w:r>
      <w:r w:rsidR="00881293" w:rsidRPr="0021481A">
        <w:rPr>
          <w:rStyle w:val="Incipit"/>
          <w:lang w:val="pt-PT"/>
        </w:rPr>
        <w:t>Sebastianus</w:t>
      </w:r>
      <w:r w:rsidR="00881293" w:rsidRPr="0021481A">
        <w:rPr>
          <w:lang w:val="pt-PT"/>
        </w:rPr>
        <w:t xml:space="preserve"> cum historia. RP </w:t>
      </w:r>
      <w:r w:rsidR="00881293" w:rsidRPr="0021481A">
        <w:rPr>
          <w:rStyle w:val="Incipit"/>
          <w:lang w:val="pt-PT"/>
        </w:rPr>
        <w:t>Sebastianus vir christianissimus</w:t>
      </w:r>
      <w:r w:rsidR="00881293" w:rsidRPr="0021481A">
        <w:rPr>
          <w:lang w:val="pt-PT"/>
        </w:rPr>
        <w:t xml:space="preserve">. </w:t>
      </w:r>
      <w:r w:rsidR="00881293" w:rsidRPr="0021481A">
        <w:rPr>
          <w:lang w:val="it-IT"/>
        </w:rPr>
        <w:t xml:space="preserve">RP </w:t>
      </w:r>
      <w:r w:rsidR="00881293" w:rsidRPr="0021481A">
        <w:rPr>
          <w:rStyle w:val="Incipit"/>
          <w:lang w:val="it-IT"/>
        </w:rPr>
        <w:t>Sebastianus dei cultor</w:t>
      </w:r>
      <w:r w:rsidR="00881293" w:rsidRPr="0021481A">
        <w:rPr>
          <w:lang w:val="it-IT"/>
        </w:rPr>
        <w:t xml:space="preserve">. RP </w:t>
      </w:r>
      <w:r w:rsidR="00881293" w:rsidRPr="0021481A">
        <w:rPr>
          <w:rStyle w:val="Incipit"/>
          <w:lang w:val="it-IT"/>
        </w:rPr>
        <w:t>Erat namque</w:t>
      </w:r>
      <w:r w:rsidR="00881293" w:rsidRPr="0021481A">
        <w:rPr>
          <w:lang w:val="it-IT"/>
        </w:rPr>
        <w:t>.</w:t>
      </w:r>
    </w:p>
    <w:p w:rsidR="00881293" w:rsidRPr="0021481A" w:rsidRDefault="00881293" w:rsidP="004275F3">
      <w:pPr>
        <w:rPr>
          <w:lang w:val="fr-FR"/>
        </w:rPr>
      </w:pPr>
      <w:r w:rsidRPr="0021481A">
        <w:rPr>
          <w:rStyle w:val="Time2"/>
          <w:lang w:val="it-IT"/>
        </w:rPr>
        <w:t>In secundo nocturno</w:t>
      </w:r>
      <w:r w:rsidRPr="0021481A">
        <w:rPr>
          <w:lang w:val="it-IT"/>
        </w:rPr>
        <w:t xml:space="preserve"> AN </w:t>
      </w:r>
      <w:r w:rsidRPr="0021481A">
        <w:rPr>
          <w:rStyle w:val="Incipit"/>
          <w:lang w:val="it-IT"/>
        </w:rPr>
        <w:t>Ad hoc tantum</w:t>
      </w:r>
      <w:r w:rsidRPr="0021481A">
        <w:rPr>
          <w:lang w:val="it-IT"/>
        </w:rPr>
        <w:t xml:space="preserve">. </w:t>
      </w:r>
      <w:r w:rsidRPr="0021481A">
        <w:rPr>
          <w:lang w:val="fr-FR"/>
        </w:rPr>
        <w:t xml:space="preserve">PS </w:t>
      </w:r>
      <w:r w:rsidRPr="0021481A">
        <w:rPr>
          <w:rStyle w:val="Incipit"/>
          <w:lang w:val="fr-FR"/>
        </w:rPr>
        <w:t>Verba mea</w:t>
      </w:r>
      <w:r w:rsidRPr="0021481A">
        <w:rPr>
          <w:lang w:val="fr-FR"/>
        </w:rPr>
        <w:t xml:space="preserve">. AN </w:t>
      </w:r>
      <w:r w:rsidRPr="0021481A">
        <w:rPr>
          <w:rStyle w:val="Incipit"/>
          <w:lang w:val="fr-FR"/>
        </w:rPr>
        <w:t>Clarissimus</w:t>
      </w:r>
      <w:r w:rsidRPr="0021481A">
        <w:rPr>
          <w:lang w:val="fr-FR"/>
        </w:rPr>
        <w:t xml:space="preserve">. PS </w:t>
      </w:r>
      <w:r w:rsidRPr="0021481A">
        <w:rPr>
          <w:rStyle w:val="Incipit"/>
          <w:lang w:val="fr-FR"/>
        </w:rPr>
        <w:t>Domine dominus noster</w:t>
      </w:r>
      <w:r w:rsidRPr="0021481A">
        <w:rPr>
          <w:lang w:val="fr-FR"/>
        </w:rPr>
        <w:t xml:space="preserve">. AN </w:t>
      </w:r>
      <w:r w:rsidRPr="0021481A">
        <w:rPr>
          <w:rStyle w:val="Incipit"/>
          <w:lang w:val="fr-FR"/>
        </w:rPr>
        <w:t>Sebastianus</w:t>
      </w:r>
      <w:r w:rsidRPr="0021481A">
        <w:rPr>
          <w:lang w:val="fr-FR"/>
        </w:rPr>
        <w:t xml:space="preserve">. PS </w:t>
      </w:r>
      <w:r w:rsidRPr="0021481A">
        <w:rPr>
          <w:rStyle w:val="Incipit"/>
          <w:lang w:val="fr-FR"/>
        </w:rPr>
        <w:t>Domine quis habitabit</w:t>
      </w:r>
      <w:r w:rsidRPr="0021481A">
        <w:rPr>
          <w:lang w:val="fr-FR"/>
        </w:rPr>
        <w:t xml:space="preserve">. VS </w:t>
      </w:r>
      <w:r w:rsidRPr="0021481A">
        <w:rPr>
          <w:rStyle w:val="Incipit"/>
          <w:lang w:val="fr-FR"/>
        </w:rPr>
        <w:t>(71va) Exultent iusti</w:t>
      </w:r>
      <w:r w:rsidRPr="0021481A">
        <w:rPr>
          <w:lang w:val="fr-FR"/>
        </w:rPr>
        <w:t xml:space="preserve">. Lectiones ut supra. RP </w:t>
      </w:r>
      <w:r w:rsidRPr="0021481A">
        <w:rPr>
          <w:rStyle w:val="Incipit"/>
          <w:lang w:val="fr-FR"/>
        </w:rPr>
        <w:t>Zoe uxor</w:t>
      </w:r>
      <w:r w:rsidRPr="0021481A">
        <w:rPr>
          <w:lang w:val="fr-FR"/>
        </w:rPr>
        <w:t xml:space="preserve">. RP </w:t>
      </w:r>
      <w:r w:rsidRPr="0021481A">
        <w:rPr>
          <w:rStyle w:val="Incipit"/>
          <w:lang w:val="fr-FR"/>
        </w:rPr>
        <w:t>Christo cottidie</w:t>
      </w:r>
      <w:r w:rsidRPr="0021481A">
        <w:rPr>
          <w:lang w:val="fr-FR"/>
        </w:rPr>
        <w:t xml:space="preserve">. RP </w:t>
      </w:r>
      <w:r w:rsidRPr="0021481A">
        <w:rPr>
          <w:rStyle w:val="Incipit"/>
          <w:lang w:val="fr-FR"/>
        </w:rPr>
        <w:t>Egregie die</w:t>
      </w:r>
      <w:r w:rsidRPr="0021481A">
        <w:rPr>
          <w:lang w:val="fr-FR"/>
        </w:rPr>
        <w:t>.</w:t>
      </w:r>
    </w:p>
    <w:p w:rsidR="00881293" w:rsidRPr="00276593" w:rsidRDefault="00881293" w:rsidP="004275F3">
      <w:pPr>
        <w:rPr>
          <w:lang w:val="de-AT"/>
        </w:rPr>
      </w:pPr>
      <w:r w:rsidRPr="0021481A">
        <w:rPr>
          <w:rStyle w:val="Time2"/>
          <w:lang w:val="it-IT"/>
        </w:rPr>
        <w:t>In tertio nocturno</w:t>
      </w:r>
      <w:r w:rsidRPr="0021481A">
        <w:rPr>
          <w:lang w:val="it-IT"/>
        </w:rPr>
        <w:t xml:space="preserve"> AN </w:t>
      </w:r>
      <w:r w:rsidRPr="0021481A">
        <w:rPr>
          <w:rStyle w:val="Incipit"/>
          <w:lang w:val="it-IT"/>
        </w:rPr>
        <w:t>Sebastianus</w:t>
      </w:r>
      <w:r w:rsidRPr="0021481A">
        <w:rPr>
          <w:lang w:val="it-IT"/>
        </w:rPr>
        <w:t xml:space="preserve">. PS </w:t>
      </w:r>
      <w:r w:rsidRPr="0021481A">
        <w:rPr>
          <w:rStyle w:val="Incipit"/>
          <w:lang w:val="it-IT"/>
        </w:rPr>
        <w:t>Conserva me</w:t>
      </w:r>
      <w:r w:rsidRPr="0021481A">
        <w:rPr>
          <w:lang w:val="it-IT"/>
        </w:rPr>
        <w:t xml:space="preserve">. AN </w:t>
      </w:r>
      <w:r w:rsidRPr="0021481A">
        <w:rPr>
          <w:rStyle w:val="Incipit"/>
          <w:lang w:val="it-IT"/>
        </w:rPr>
        <w:t>Tolite t</w:t>
      </w:r>
      <w:r w:rsidR="00F647DC" w:rsidRPr="0021481A">
        <w:rPr>
          <w:rStyle w:val="Incipit"/>
          <w:lang w:val="it-IT"/>
        </w:rPr>
        <w:t>imere</w:t>
      </w:r>
      <w:r w:rsidR="00F647DC" w:rsidRPr="0021481A">
        <w:rPr>
          <w:lang w:val="it-IT"/>
        </w:rPr>
        <w:t xml:space="preserve">. PS </w:t>
      </w:r>
      <w:r w:rsidR="00F647DC" w:rsidRPr="0021481A">
        <w:rPr>
          <w:rStyle w:val="Incipit"/>
          <w:lang w:val="it-IT"/>
        </w:rPr>
        <w:t>Domini est terra</w:t>
      </w:r>
      <w:r w:rsidR="00F647DC" w:rsidRPr="0021481A">
        <w:rPr>
          <w:lang w:val="it-IT"/>
        </w:rPr>
        <w:t xml:space="preserve">. AN </w:t>
      </w:r>
      <w:r w:rsidRPr="0021481A">
        <w:rPr>
          <w:rStyle w:val="Incipit"/>
          <w:lang w:val="it-IT"/>
        </w:rPr>
        <w:t>Sebastianus dixit ad</w:t>
      </w:r>
      <w:r w:rsidRPr="0021481A">
        <w:rPr>
          <w:lang w:val="it-IT"/>
        </w:rPr>
        <w:t xml:space="preserve">. PS </w:t>
      </w:r>
      <w:r w:rsidRPr="0021481A">
        <w:rPr>
          <w:rStyle w:val="Incipit"/>
          <w:lang w:val="it-IT"/>
        </w:rPr>
        <w:t>Beati quorum</w:t>
      </w:r>
      <w:r w:rsidRPr="0021481A">
        <w:rPr>
          <w:lang w:val="it-IT"/>
        </w:rPr>
        <w:t xml:space="preserve">. VS </w:t>
      </w:r>
      <w:r w:rsidRPr="0021481A">
        <w:rPr>
          <w:rStyle w:val="Incipit"/>
          <w:lang w:val="it-IT"/>
        </w:rPr>
        <w:t>Iusti autem</w:t>
      </w:r>
      <w:r w:rsidRPr="0021481A">
        <w:rPr>
          <w:lang w:val="it-IT"/>
        </w:rPr>
        <w:t xml:space="preserve">. Legitur EV </w:t>
      </w:r>
      <w:r w:rsidRPr="0021481A">
        <w:rPr>
          <w:rStyle w:val="Incipit"/>
          <w:lang w:val="it-IT"/>
        </w:rPr>
        <w:t>Descendente Iesu</w:t>
      </w:r>
      <w:r w:rsidRPr="0021481A">
        <w:rPr>
          <w:lang w:val="it-IT"/>
        </w:rPr>
        <w:t xml:space="preserve">. RP </w:t>
      </w:r>
      <w:r w:rsidRPr="0021481A">
        <w:rPr>
          <w:rStyle w:val="Incipit"/>
          <w:lang w:val="it-IT"/>
        </w:rPr>
        <w:t>Elegit dominus</w:t>
      </w:r>
      <w:r w:rsidRPr="0021481A">
        <w:rPr>
          <w:lang w:val="it-IT"/>
        </w:rPr>
        <w:t xml:space="preserve">. </w:t>
      </w:r>
      <w:r w:rsidRPr="00276593">
        <w:rPr>
          <w:lang w:val="de-AT"/>
        </w:rPr>
        <w:t xml:space="preserve">RP </w:t>
      </w:r>
      <w:r w:rsidRPr="00276593">
        <w:rPr>
          <w:rStyle w:val="Incipit"/>
          <w:lang w:val="de-AT"/>
        </w:rPr>
        <w:t>In isto loco</w:t>
      </w:r>
      <w:r w:rsidRPr="00276593">
        <w:rPr>
          <w:lang w:val="de-AT"/>
        </w:rPr>
        <w:t xml:space="preserve">. RP </w:t>
      </w:r>
      <w:r w:rsidRPr="00276593">
        <w:rPr>
          <w:rStyle w:val="Incipit"/>
          <w:lang w:val="de-AT"/>
        </w:rPr>
        <w:t>Beatus es tu</w:t>
      </w:r>
      <w:r w:rsidRPr="00276593">
        <w:rPr>
          <w:lang w:val="de-AT"/>
        </w:rPr>
        <w:t xml:space="preserve">. [TD] </w:t>
      </w:r>
      <w:r w:rsidRPr="00276593">
        <w:rPr>
          <w:rStyle w:val="Incipit"/>
          <w:lang w:val="de-AT"/>
        </w:rPr>
        <w:t>Te deum laudamus</w:t>
      </w:r>
      <w:r w:rsidRPr="00276593">
        <w:rPr>
          <w:lang w:val="de-AT"/>
        </w:rPr>
        <w:t>.</w:t>
      </w:r>
    </w:p>
    <w:p w:rsidR="00881293" w:rsidRPr="00276593" w:rsidRDefault="00881293" w:rsidP="004275F3">
      <w:pPr>
        <w:rPr>
          <w:lang w:val="en-US"/>
        </w:rPr>
      </w:pPr>
      <w:r w:rsidRPr="00276593">
        <w:rPr>
          <w:rStyle w:val="Time1"/>
          <w:lang w:val="en-US"/>
        </w:rPr>
        <w:t>Ad laudes</w:t>
      </w:r>
      <w:r w:rsidRPr="00276593">
        <w:rPr>
          <w:lang w:val="en-US"/>
        </w:rPr>
        <w:t xml:space="preserve"> AN </w:t>
      </w:r>
      <w:r w:rsidRPr="00276593">
        <w:rPr>
          <w:rStyle w:val="Incipit"/>
          <w:lang w:val="en-US"/>
        </w:rPr>
        <w:t>Sebastianus die cultor</w:t>
      </w:r>
      <w:r w:rsidRPr="00276593">
        <w:rPr>
          <w:lang w:val="en-US"/>
        </w:rPr>
        <w:t>.</w:t>
      </w:r>
      <w:r w:rsidR="00F647DC" w:rsidRPr="00276593">
        <w:rPr>
          <w:lang w:val="en-US"/>
        </w:rPr>
        <w:t xml:space="preserve"> AN </w:t>
      </w:r>
      <w:r w:rsidR="00F647DC" w:rsidRPr="00276593">
        <w:rPr>
          <w:rStyle w:val="Incipit"/>
          <w:lang w:val="en-US"/>
        </w:rPr>
        <w:t>Si ego verus</w:t>
      </w:r>
      <w:r w:rsidR="00F647DC" w:rsidRPr="00276593">
        <w:rPr>
          <w:lang w:val="en-US"/>
        </w:rPr>
        <w:t xml:space="preserve">. AN </w:t>
      </w:r>
      <w:r w:rsidR="00F647DC" w:rsidRPr="00276593">
        <w:rPr>
          <w:rStyle w:val="Incipit"/>
          <w:lang w:val="en-US"/>
        </w:rPr>
        <w:t>|Adhuc::Ad hanc| vocem Zoe uxor</w:t>
      </w:r>
      <w:r w:rsidR="00F647DC" w:rsidRPr="00276593">
        <w:rPr>
          <w:lang w:val="en-US"/>
        </w:rPr>
        <w:t xml:space="preserve">. AN </w:t>
      </w:r>
      <w:r w:rsidR="00F647DC" w:rsidRPr="00276593">
        <w:rPr>
          <w:rStyle w:val="Incipit"/>
          <w:lang w:val="en-US"/>
        </w:rPr>
        <w:t>Multitudo</w:t>
      </w:r>
      <w:r w:rsidR="00F647DC" w:rsidRPr="00276593">
        <w:rPr>
          <w:lang w:val="en-US"/>
        </w:rPr>
        <w:t xml:space="preserve">. CP </w:t>
      </w:r>
      <w:r w:rsidR="00F647DC" w:rsidRPr="00276593">
        <w:rPr>
          <w:rStyle w:val="Incipit"/>
          <w:lang w:val="en-US"/>
        </w:rPr>
        <w:t>Ecce servi mei</w:t>
      </w:r>
      <w:r w:rsidR="00F647DC" w:rsidRPr="00276593">
        <w:rPr>
          <w:lang w:val="en-US"/>
        </w:rPr>
        <w:t xml:space="preserve">. VS </w:t>
      </w:r>
      <w:r w:rsidR="00F647DC" w:rsidRPr="00276593">
        <w:rPr>
          <w:rStyle w:val="Incipit"/>
          <w:lang w:val="en-US"/>
        </w:rPr>
        <w:t>Mirabilis deus</w:t>
      </w:r>
      <w:r w:rsidR="00F647DC" w:rsidRPr="00276593">
        <w:rPr>
          <w:lang w:val="en-US"/>
        </w:rPr>
        <w:t xml:space="preserve">. AB </w:t>
      </w:r>
      <w:r w:rsidR="00F647DC" w:rsidRPr="00276593">
        <w:rPr>
          <w:rStyle w:val="Incipit"/>
          <w:lang w:val="en-US"/>
        </w:rPr>
        <w:t>Beatus es</w:t>
      </w:r>
      <w:r w:rsidR="00F647DC" w:rsidRPr="00276593">
        <w:rPr>
          <w:lang w:val="en-US"/>
        </w:rPr>
        <w:t xml:space="preserve">. OR </w:t>
      </w:r>
      <w:r w:rsidR="00F647DC" w:rsidRPr="00276593">
        <w:rPr>
          <w:rStyle w:val="Incipit"/>
          <w:lang w:val="en-US"/>
        </w:rPr>
        <w:t>Deus qui beatum Sebastianum</w:t>
      </w:r>
      <w:r w:rsidR="00F647DC" w:rsidRPr="00276593">
        <w:rPr>
          <w:lang w:val="en-US"/>
        </w:rPr>
        <w:t xml:space="preserve">, vel alia (71vb) OR </w:t>
      </w:r>
      <w:r w:rsidR="00F647DC" w:rsidRPr="00276593">
        <w:rPr>
          <w:rStyle w:val="Incipit"/>
          <w:lang w:val="en-US"/>
        </w:rPr>
        <w:t>Infirmitatem nostram</w:t>
      </w:r>
      <w:r w:rsidR="00F647DC" w:rsidRPr="00276593">
        <w:rPr>
          <w:lang w:val="en-US"/>
        </w:rPr>
        <w:t>.</w:t>
      </w:r>
    </w:p>
    <w:p w:rsidR="00F647DC" w:rsidRPr="0021481A" w:rsidRDefault="00F647DC" w:rsidP="004275F3">
      <w:pPr>
        <w:rPr>
          <w:lang w:val="fr-FR"/>
        </w:rPr>
      </w:pPr>
      <w:r w:rsidRPr="0021481A">
        <w:rPr>
          <w:rStyle w:val="Time1"/>
          <w:lang w:val="fr-FR"/>
        </w:rPr>
        <w:t>Ad horas</w:t>
      </w:r>
      <w:r w:rsidRPr="0021481A">
        <w:rPr>
          <w:lang w:val="fr-FR"/>
        </w:rPr>
        <w:t xml:space="preserve"> laudes. Et responsoria et versiculi de martyribus. Capitulum et oratio ut supra. </w:t>
      </w:r>
    </w:p>
    <w:p w:rsidR="00F647DC" w:rsidRPr="0021481A" w:rsidRDefault="00C67AFE" w:rsidP="004275F3">
      <w:pPr>
        <w:rPr>
          <w:lang w:val="it-IT"/>
        </w:rPr>
      </w:pPr>
      <w:r w:rsidRPr="0021481A">
        <w:rPr>
          <w:rStyle w:val="Time1"/>
          <w:lang w:val="en-US"/>
        </w:rPr>
        <w:t>[Ad missam]</w:t>
      </w:r>
      <w:r w:rsidRPr="0021481A">
        <w:rPr>
          <w:lang w:val="en-US"/>
        </w:rPr>
        <w:t xml:space="preserve"> </w:t>
      </w:r>
      <w:r w:rsidR="00F647DC" w:rsidRPr="0021481A">
        <w:rPr>
          <w:lang w:val="en-US"/>
        </w:rPr>
        <w:t>Post tertiam cantetur missa</w:t>
      </w:r>
      <w:r w:rsidR="00540487" w:rsidRPr="0021481A">
        <w:rPr>
          <w:lang w:val="en-US"/>
        </w:rPr>
        <w:t xml:space="preserve">. </w:t>
      </w:r>
      <w:r w:rsidR="00F647DC" w:rsidRPr="0021481A">
        <w:rPr>
          <w:rStyle w:val="Funktion"/>
          <w:lang w:val="en-US"/>
        </w:rPr>
        <w:t>Cantor</w:t>
      </w:r>
      <w:r w:rsidR="00F647DC" w:rsidRPr="0021481A">
        <w:rPr>
          <w:lang w:val="en-US"/>
        </w:rPr>
        <w:t xml:space="preserve"> imponat IN </w:t>
      </w:r>
      <w:r w:rsidR="00F647DC" w:rsidRPr="0021481A">
        <w:rPr>
          <w:rStyle w:val="Incipit"/>
          <w:lang w:val="en-US"/>
        </w:rPr>
        <w:t>Intret in conspectu tuo</w:t>
      </w:r>
      <w:r w:rsidR="00F647DC" w:rsidRPr="0021481A">
        <w:rPr>
          <w:lang w:val="en-US"/>
        </w:rPr>
        <w:t xml:space="preserve">. [KY] </w:t>
      </w:r>
      <w:r w:rsidR="00F647DC" w:rsidRPr="0021481A">
        <w:rPr>
          <w:rStyle w:val="Incipit"/>
          <w:lang w:val="en-US"/>
        </w:rPr>
        <w:t>Kyrie</w:t>
      </w:r>
      <w:r w:rsidR="00F647DC" w:rsidRPr="0021481A">
        <w:rPr>
          <w:lang w:val="en-US"/>
        </w:rPr>
        <w:t xml:space="preserve"> cum [GL] </w:t>
      </w:r>
      <w:r w:rsidR="00F647DC" w:rsidRPr="0021481A">
        <w:rPr>
          <w:rStyle w:val="Incipit"/>
          <w:lang w:val="en-US"/>
        </w:rPr>
        <w:t>Gloria in excelsis</w:t>
      </w:r>
      <w:r w:rsidR="00F647DC" w:rsidRPr="0021481A">
        <w:rPr>
          <w:lang w:val="en-US"/>
        </w:rPr>
        <w:t xml:space="preserve">. </w:t>
      </w:r>
      <w:r w:rsidR="00F647DC" w:rsidRPr="0021481A">
        <w:rPr>
          <w:lang w:val="pt-PT"/>
        </w:rPr>
        <w:t xml:space="preserve">ORCL </w:t>
      </w:r>
      <w:r w:rsidR="00F647DC" w:rsidRPr="0021481A">
        <w:rPr>
          <w:rStyle w:val="Incipit"/>
          <w:lang w:val="pt-PT"/>
        </w:rPr>
        <w:t>Deus qui beatum</w:t>
      </w:r>
      <w:r w:rsidR="00F647DC" w:rsidRPr="0021481A">
        <w:rPr>
          <w:lang w:val="pt-PT"/>
        </w:rPr>
        <w:t xml:space="preserve">. Secunda ORCL </w:t>
      </w:r>
      <w:r w:rsidR="00F647DC" w:rsidRPr="0021481A">
        <w:rPr>
          <w:rStyle w:val="Incipit"/>
          <w:lang w:val="pt-PT"/>
        </w:rPr>
        <w:t>Infirmitatem nostram</w:t>
      </w:r>
      <w:r w:rsidR="00F647DC" w:rsidRPr="0021481A">
        <w:rPr>
          <w:lang w:val="pt-PT"/>
        </w:rPr>
        <w:t xml:space="preserve">. Tertia de sancta Maria. </w:t>
      </w:r>
      <w:r w:rsidR="00F647DC" w:rsidRPr="0021481A">
        <w:rPr>
          <w:lang w:val="fr-FR"/>
        </w:rPr>
        <w:t xml:space="preserve">Vel si placet de sanctis cantatur continue. EP </w:t>
      </w:r>
      <w:r w:rsidR="00F647DC" w:rsidRPr="0021481A">
        <w:rPr>
          <w:rStyle w:val="Incipit"/>
          <w:lang w:val="fr-FR"/>
        </w:rPr>
        <w:t>Pro eo quod vocavi</w:t>
      </w:r>
      <w:r w:rsidR="00F647DC" w:rsidRPr="0021481A">
        <w:rPr>
          <w:lang w:val="fr-FR"/>
        </w:rPr>
        <w:t xml:space="preserve">. GR </w:t>
      </w:r>
      <w:r w:rsidR="00F647DC" w:rsidRPr="0021481A">
        <w:rPr>
          <w:rStyle w:val="Incipit"/>
          <w:lang w:val="fr-FR"/>
        </w:rPr>
        <w:t>Gloriosus deus</w:t>
      </w:r>
      <w:r w:rsidR="00F647DC" w:rsidRPr="0021481A">
        <w:rPr>
          <w:lang w:val="fr-FR"/>
        </w:rPr>
        <w:t xml:space="preserve">. ALV </w:t>
      </w:r>
      <w:r w:rsidR="00CE4E70" w:rsidRPr="0021481A">
        <w:rPr>
          <w:rStyle w:val="Incipit"/>
          <w:lang w:val="fr-FR"/>
        </w:rPr>
        <w:t>Fulgebu</w:t>
      </w:r>
      <w:r w:rsidR="00F647DC" w:rsidRPr="0021481A">
        <w:rPr>
          <w:rStyle w:val="Incipit"/>
          <w:lang w:val="fr-FR"/>
        </w:rPr>
        <w:t>nt iusti</w:t>
      </w:r>
      <w:r w:rsidR="006747A2" w:rsidRPr="0021481A">
        <w:rPr>
          <w:lang w:val="fr-FR"/>
        </w:rPr>
        <w:t xml:space="preserve">. SE </w:t>
      </w:r>
      <w:r w:rsidR="006747A2" w:rsidRPr="0021481A">
        <w:rPr>
          <w:rStyle w:val="Incipit"/>
          <w:lang w:val="fr-FR"/>
        </w:rPr>
        <w:t>Agone</w:t>
      </w:r>
      <w:r w:rsidR="00F647DC" w:rsidRPr="0021481A">
        <w:rPr>
          <w:rStyle w:val="Incipit"/>
          <w:lang w:val="fr-FR"/>
        </w:rPr>
        <w:t xml:space="preserve"> triumphali</w:t>
      </w:r>
      <w:r w:rsidR="00F647DC" w:rsidRPr="0021481A">
        <w:rPr>
          <w:lang w:val="fr-FR"/>
        </w:rPr>
        <w:t xml:space="preserve">. EV </w:t>
      </w:r>
      <w:r w:rsidR="00F647DC" w:rsidRPr="0021481A">
        <w:rPr>
          <w:rStyle w:val="Incipit"/>
          <w:lang w:val="fr-FR"/>
        </w:rPr>
        <w:t>Descendens Iesus</w:t>
      </w:r>
      <w:r w:rsidR="00F647DC" w:rsidRPr="0021481A">
        <w:rPr>
          <w:lang w:val="fr-FR"/>
        </w:rPr>
        <w:t xml:space="preserve">. </w:t>
      </w:r>
      <w:r w:rsidR="00F647DC" w:rsidRPr="0021481A">
        <w:rPr>
          <w:lang w:val="it-IT"/>
        </w:rPr>
        <w:t xml:space="preserve">OF </w:t>
      </w:r>
      <w:r w:rsidR="00F647DC" w:rsidRPr="0021481A">
        <w:rPr>
          <w:rStyle w:val="Incipit"/>
          <w:lang w:val="it-IT"/>
        </w:rPr>
        <w:t>Laetamini in domino</w:t>
      </w:r>
      <w:r w:rsidR="00F647DC" w:rsidRPr="0021481A">
        <w:rPr>
          <w:lang w:val="it-IT"/>
        </w:rPr>
        <w:t xml:space="preserve">. Praefatio cottidiana. CO </w:t>
      </w:r>
      <w:r w:rsidR="00F647DC" w:rsidRPr="0021481A">
        <w:rPr>
          <w:rStyle w:val="Incipit"/>
          <w:lang w:val="it-IT"/>
        </w:rPr>
        <w:t>Multitudo languentium</w:t>
      </w:r>
      <w:r w:rsidR="00F647DC" w:rsidRPr="0021481A">
        <w:rPr>
          <w:lang w:val="it-IT"/>
        </w:rPr>
        <w:t xml:space="preserve">. [IM] </w:t>
      </w:r>
      <w:r w:rsidR="00F647DC" w:rsidRPr="0021481A">
        <w:rPr>
          <w:rStyle w:val="Incipit"/>
          <w:lang w:val="it-IT"/>
        </w:rPr>
        <w:t>Ite (72ra) missa est</w:t>
      </w:r>
      <w:r w:rsidR="00F647DC" w:rsidRPr="0021481A">
        <w:rPr>
          <w:lang w:val="it-IT"/>
        </w:rPr>
        <w:t>.</w:t>
      </w:r>
    </w:p>
    <w:p w:rsidR="00F647DC" w:rsidRPr="0021481A" w:rsidRDefault="00F647DC" w:rsidP="004275F3">
      <w:pPr>
        <w:rPr>
          <w:lang w:val="nb-NO"/>
        </w:rPr>
      </w:pPr>
      <w:r w:rsidRPr="0021481A">
        <w:rPr>
          <w:rStyle w:val="Time1"/>
          <w:lang w:val="nb-NO"/>
        </w:rPr>
        <w:t>Sexta et nona</w:t>
      </w:r>
      <w:r w:rsidRPr="0021481A">
        <w:rPr>
          <w:lang w:val="nb-NO"/>
        </w:rPr>
        <w:t xml:space="preserve"> ut supra.</w:t>
      </w:r>
    </w:p>
    <w:p w:rsidR="00F647DC" w:rsidRPr="0021481A" w:rsidRDefault="00F647DC" w:rsidP="004275F3">
      <w:pPr>
        <w:rPr>
          <w:lang w:val="nb-NO"/>
        </w:rPr>
      </w:pPr>
      <w:r w:rsidRPr="0021481A">
        <w:rPr>
          <w:rStyle w:val="Time1"/>
          <w:lang w:val="nb-NO"/>
        </w:rPr>
        <w:t>In secunda vespera</w:t>
      </w:r>
      <w:r w:rsidRPr="0021481A">
        <w:rPr>
          <w:lang w:val="nb-NO"/>
        </w:rPr>
        <w:t xml:space="preserve"> AN </w:t>
      </w:r>
      <w:r w:rsidRPr="0021481A">
        <w:rPr>
          <w:rStyle w:val="Incipit"/>
          <w:lang w:val="nb-NO"/>
        </w:rPr>
        <w:t xml:space="preserve">Sebastianus </w:t>
      </w:r>
      <w:r w:rsidR="006747A2" w:rsidRPr="0021481A">
        <w:rPr>
          <w:rStyle w:val="Incipit"/>
          <w:lang w:val="nb-NO"/>
        </w:rPr>
        <w:t>d</w:t>
      </w:r>
      <w:r w:rsidRPr="0021481A">
        <w:rPr>
          <w:rStyle w:val="Incipit"/>
          <w:lang w:val="nb-NO"/>
        </w:rPr>
        <w:t>e</w:t>
      </w:r>
      <w:r w:rsidR="006747A2" w:rsidRPr="0021481A">
        <w:rPr>
          <w:rStyle w:val="Incipit"/>
          <w:lang w:val="nb-NO"/>
        </w:rPr>
        <w:t>i</w:t>
      </w:r>
      <w:r w:rsidRPr="0021481A">
        <w:rPr>
          <w:rStyle w:val="Incipit"/>
          <w:lang w:val="nb-NO"/>
        </w:rPr>
        <w:t xml:space="preserve"> cultor</w:t>
      </w:r>
      <w:r w:rsidRPr="0021481A">
        <w:rPr>
          <w:lang w:val="nb-NO"/>
        </w:rPr>
        <w:t xml:space="preserve"> super feriales psalmos. Capitulum, hymnus et versiculus ut in priori nocte. AM </w:t>
      </w:r>
      <w:r w:rsidRPr="0021481A">
        <w:rPr>
          <w:rStyle w:val="Incipit"/>
          <w:lang w:val="nb-NO"/>
        </w:rPr>
        <w:t>Egregie die martyr</w:t>
      </w:r>
      <w:r w:rsidRPr="0021481A">
        <w:rPr>
          <w:lang w:val="nb-NO"/>
        </w:rPr>
        <w:t xml:space="preserve">. OR </w:t>
      </w:r>
      <w:r w:rsidRPr="0021481A">
        <w:rPr>
          <w:rStyle w:val="Incipit"/>
          <w:lang w:val="nb-NO"/>
        </w:rPr>
        <w:t>Deus qui beatum Sebastianum</w:t>
      </w:r>
      <w:r w:rsidRPr="0021481A">
        <w:rPr>
          <w:lang w:val="nb-NO"/>
        </w:rPr>
        <w:t xml:space="preserve">. Hac nocte non dicatur oratio de sancto Fabiano. </w:t>
      </w:r>
      <w:r w:rsidRPr="0021481A">
        <w:rPr>
          <w:rStyle w:val="Funktion"/>
          <w:lang w:val="nb-NO"/>
        </w:rPr>
        <w:t>Cantor</w:t>
      </w:r>
      <w:r w:rsidRPr="0021481A">
        <w:rPr>
          <w:lang w:val="nb-NO"/>
        </w:rPr>
        <w:t xml:space="preserve"> imponat AC </w:t>
      </w:r>
      <w:r w:rsidRPr="0021481A">
        <w:rPr>
          <w:rStyle w:val="Incipit"/>
          <w:lang w:val="nb-NO"/>
        </w:rPr>
        <w:t>Christi virgo</w:t>
      </w:r>
      <w:r w:rsidRPr="0021481A">
        <w:rPr>
          <w:lang w:val="nb-NO"/>
        </w:rPr>
        <w:t xml:space="preserve">. ORC </w:t>
      </w:r>
      <w:r w:rsidRPr="0021481A">
        <w:rPr>
          <w:rStyle w:val="Incipit"/>
          <w:lang w:val="nb-NO"/>
        </w:rPr>
        <w:t xml:space="preserve">Omnipotens sempiterne deus qui </w:t>
      </w:r>
      <w:r w:rsidR="00CE4E70" w:rsidRPr="0021481A">
        <w:rPr>
          <w:rStyle w:val="Incipit"/>
          <w:lang w:val="nb-NO"/>
        </w:rPr>
        <w:t>|infirmi::</w:t>
      </w:r>
      <w:r w:rsidRPr="0021481A">
        <w:rPr>
          <w:rStyle w:val="Incipit"/>
          <w:lang w:val="nb-NO"/>
        </w:rPr>
        <w:t>infirma</w:t>
      </w:r>
      <w:r w:rsidR="00CE4E70" w:rsidRPr="0021481A">
        <w:rPr>
          <w:rStyle w:val="Incipit"/>
          <w:lang w:val="nb-NO"/>
        </w:rPr>
        <w:t>|</w:t>
      </w:r>
      <w:r w:rsidRPr="0021481A">
        <w:rPr>
          <w:lang w:val="nb-NO"/>
        </w:rPr>
        <w:t>. Suffrag</w:t>
      </w:r>
      <w:r w:rsidR="00CE4E70" w:rsidRPr="0021481A">
        <w:rPr>
          <w:lang w:val="nb-NO"/>
        </w:rPr>
        <w:t>ia ut supra de sanctis</w:t>
      </w:r>
      <w:r w:rsidRPr="0021481A">
        <w:rPr>
          <w:lang w:val="nb-NO"/>
        </w:rPr>
        <w:t>.</w:t>
      </w:r>
    </w:p>
    <w:p w:rsidR="00A827BA" w:rsidRPr="0021481A" w:rsidRDefault="00A827BA" w:rsidP="004275F3">
      <w:pPr>
        <w:pStyle w:val="Titolo1"/>
        <w:rPr>
          <w:lang w:val="en-US"/>
        </w:rPr>
      </w:pPr>
      <w:r w:rsidRPr="0021481A">
        <w:rPr>
          <w:lang w:val="en-US"/>
        </w:rPr>
        <w:t>IN FESTO SANCTAE AGNETIS</w:t>
      </w:r>
    </w:p>
    <w:p w:rsidR="00A827BA" w:rsidRPr="0021481A" w:rsidRDefault="00A827BA" w:rsidP="004275F3">
      <w:pPr>
        <w:rPr>
          <w:lang w:val="it-IT"/>
        </w:rPr>
      </w:pPr>
      <w:r w:rsidRPr="0021481A">
        <w:rPr>
          <w:rStyle w:val="Time1"/>
          <w:lang w:val="en-US"/>
        </w:rPr>
        <w:t>Ad matutinam</w:t>
      </w:r>
      <w:r w:rsidRPr="0021481A">
        <w:rPr>
          <w:lang w:val="en-US"/>
        </w:rPr>
        <w:t xml:space="preserve"> INV </w:t>
      </w:r>
      <w:r w:rsidRPr="0021481A">
        <w:rPr>
          <w:rStyle w:val="Incipit"/>
          <w:lang w:val="en-US"/>
        </w:rPr>
        <w:t>Regem virginum</w:t>
      </w:r>
      <w:r w:rsidRPr="0021481A">
        <w:rPr>
          <w:lang w:val="en-US"/>
        </w:rPr>
        <w:t xml:space="preserve">. </w:t>
      </w:r>
      <w:r w:rsidRPr="0021481A">
        <w:rPr>
          <w:lang w:val="it-IT"/>
        </w:rPr>
        <w:t xml:space="preserve">PS </w:t>
      </w:r>
      <w:r w:rsidRPr="0021481A">
        <w:rPr>
          <w:rStyle w:val="Incipit"/>
          <w:lang w:val="it-IT"/>
        </w:rPr>
        <w:t>Venite exultemus</w:t>
      </w:r>
      <w:r w:rsidRPr="0021481A">
        <w:rPr>
          <w:lang w:val="it-IT"/>
        </w:rPr>
        <w:t>.</w:t>
      </w:r>
    </w:p>
    <w:p w:rsidR="00A827BA" w:rsidRDefault="00A827BA" w:rsidP="004275F3">
      <w:r w:rsidRPr="0021481A">
        <w:rPr>
          <w:rStyle w:val="Time2"/>
          <w:lang w:val="it-IT"/>
        </w:rPr>
        <w:t>In primo nocturno</w:t>
      </w:r>
      <w:r w:rsidRPr="0021481A">
        <w:rPr>
          <w:lang w:val="it-IT"/>
        </w:rPr>
        <w:t xml:space="preserve"> AN </w:t>
      </w:r>
      <w:r w:rsidRPr="0021481A">
        <w:rPr>
          <w:rStyle w:val="Incipit"/>
          <w:lang w:val="it-IT"/>
        </w:rPr>
        <w:t>Discede a me</w:t>
      </w:r>
      <w:r w:rsidRPr="0021481A">
        <w:rPr>
          <w:lang w:val="it-IT"/>
        </w:rPr>
        <w:t xml:space="preserve">. PS </w:t>
      </w:r>
      <w:r w:rsidRPr="0021481A">
        <w:rPr>
          <w:rStyle w:val="Incipit"/>
          <w:lang w:val="it-IT"/>
        </w:rPr>
        <w:t>Domine dominu</w:t>
      </w:r>
      <w:r w:rsidR="008F5CC2" w:rsidRPr="0021481A">
        <w:rPr>
          <w:rStyle w:val="Incipit"/>
          <w:lang w:val="it-IT"/>
        </w:rPr>
        <w:t>s</w:t>
      </w:r>
      <w:r w:rsidRPr="0021481A">
        <w:rPr>
          <w:rStyle w:val="Incipit"/>
          <w:lang w:val="it-IT"/>
        </w:rPr>
        <w:t xml:space="preserve"> noster</w:t>
      </w:r>
      <w:r w:rsidRPr="0021481A">
        <w:rPr>
          <w:lang w:val="it-IT"/>
        </w:rPr>
        <w:t xml:space="preserve">. AN </w:t>
      </w:r>
      <w:r w:rsidR="008F5CC2" w:rsidRPr="0021481A">
        <w:rPr>
          <w:rStyle w:val="Incipit"/>
          <w:lang w:val="it-IT"/>
        </w:rPr>
        <w:t>|</w:t>
      </w:r>
      <w:r w:rsidRPr="0021481A">
        <w:rPr>
          <w:rStyle w:val="Incipit"/>
          <w:lang w:val="it-IT"/>
        </w:rPr>
        <w:t>Dextram</w:t>
      </w:r>
      <w:r w:rsidR="008F5CC2" w:rsidRPr="0021481A">
        <w:rPr>
          <w:rStyle w:val="Incipit"/>
          <w:lang w:val="it-IT"/>
        </w:rPr>
        <w:t>::Dexteram|</w:t>
      </w:r>
      <w:r w:rsidRPr="0021481A">
        <w:rPr>
          <w:rStyle w:val="Incipit"/>
          <w:lang w:val="it-IT"/>
        </w:rPr>
        <w:t xml:space="preserve"> meam</w:t>
      </w:r>
      <w:r w:rsidR="008F5CC2" w:rsidRPr="0021481A">
        <w:rPr>
          <w:lang w:val="it-IT"/>
        </w:rPr>
        <w:t xml:space="preserve">. PS </w:t>
      </w:r>
      <w:r w:rsidR="008F5CC2" w:rsidRPr="0021481A">
        <w:rPr>
          <w:rStyle w:val="Incipit"/>
          <w:lang w:val="it-IT"/>
        </w:rPr>
        <w:t>Caeli enarrant</w:t>
      </w:r>
      <w:r w:rsidR="008F5CC2" w:rsidRPr="0021481A">
        <w:rPr>
          <w:lang w:val="it-IT"/>
        </w:rPr>
        <w:t xml:space="preserve">. AN </w:t>
      </w:r>
      <w:r w:rsidR="008F5CC2" w:rsidRPr="0021481A">
        <w:rPr>
          <w:rStyle w:val="Incipit"/>
          <w:lang w:val="it-IT"/>
        </w:rPr>
        <w:t>Posuit (72rb) |signum::signum|</w:t>
      </w:r>
      <w:r w:rsidR="008F5CC2" w:rsidRPr="0021481A">
        <w:rPr>
          <w:lang w:val="it-IT"/>
        </w:rPr>
        <w:t xml:space="preserve">. PS </w:t>
      </w:r>
      <w:r w:rsidR="008F5CC2" w:rsidRPr="0021481A">
        <w:rPr>
          <w:rStyle w:val="Incipit"/>
          <w:lang w:val="it-IT"/>
        </w:rPr>
        <w:t>Domini est terra</w:t>
      </w:r>
      <w:r w:rsidR="008F5CC2" w:rsidRPr="0021481A">
        <w:rPr>
          <w:lang w:val="it-IT"/>
        </w:rPr>
        <w:t xml:space="preserve">. VS </w:t>
      </w:r>
      <w:r w:rsidR="008F5CC2" w:rsidRPr="0021481A">
        <w:rPr>
          <w:rStyle w:val="Incipit"/>
          <w:lang w:val="it-IT"/>
        </w:rPr>
        <w:t>Specie tua</w:t>
      </w:r>
      <w:r w:rsidR="008F5CC2" w:rsidRPr="0021481A">
        <w:rPr>
          <w:lang w:val="it-IT"/>
        </w:rPr>
        <w:t xml:space="preserve">. Legatur passio eius [LHI] </w:t>
      </w:r>
      <w:r w:rsidR="008F5CC2" w:rsidRPr="0021481A">
        <w:rPr>
          <w:rStyle w:val="Incipit"/>
          <w:lang w:val="it-IT"/>
        </w:rPr>
        <w:t>Ambrosius Christi servus</w:t>
      </w:r>
      <w:r w:rsidR="008F5CC2" w:rsidRPr="0021481A">
        <w:rPr>
          <w:lang w:val="it-IT"/>
        </w:rPr>
        <w:t xml:space="preserve"> cum historia. RP </w:t>
      </w:r>
      <w:r w:rsidR="008F5CC2" w:rsidRPr="0021481A">
        <w:rPr>
          <w:rStyle w:val="Incipit"/>
          <w:lang w:val="it-IT"/>
        </w:rPr>
        <w:t>Diem festum</w:t>
      </w:r>
      <w:r w:rsidR="008F5CC2" w:rsidRPr="0021481A">
        <w:rPr>
          <w:lang w:val="it-IT"/>
        </w:rPr>
        <w:t xml:space="preserve">. RP </w:t>
      </w:r>
      <w:r w:rsidR="008F5CC2" w:rsidRPr="0021481A">
        <w:rPr>
          <w:rStyle w:val="Incipit"/>
          <w:lang w:val="it-IT"/>
        </w:rPr>
        <w:t>|Dextram::Dexteram| meam</w:t>
      </w:r>
      <w:r w:rsidR="008F5CC2" w:rsidRPr="0021481A">
        <w:rPr>
          <w:lang w:val="it-IT"/>
        </w:rPr>
        <w:t xml:space="preserve">. </w:t>
      </w:r>
      <w:r w:rsidR="008F5CC2">
        <w:t xml:space="preserve">RP </w:t>
      </w:r>
      <w:r w:rsidR="008F5CC2" w:rsidRPr="002A434F">
        <w:rPr>
          <w:rStyle w:val="Incipit"/>
        </w:rPr>
        <w:t>Amo Christum</w:t>
      </w:r>
      <w:r w:rsidR="008F5CC2">
        <w:t>.</w:t>
      </w:r>
    </w:p>
    <w:p w:rsidR="008F5CC2" w:rsidRPr="0021481A" w:rsidRDefault="008F5CC2" w:rsidP="004275F3">
      <w:pPr>
        <w:rPr>
          <w:lang w:val="it-IT"/>
        </w:rPr>
      </w:pPr>
      <w:r w:rsidRPr="0021481A">
        <w:rPr>
          <w:rStyle w:val="Time2"/>
          <w:lang w:val="en-US"/>
        </w:rPr>
        <w:lastRenderedPageBreak/>
        <w:t>In secundo nocturno</w:t>
      </w:r>
      <w:r w:rsidRPr="0021481A">
        <w:rPr>
          <w:lang w:val="en-US"/>
        </w:rPr>
        <w:t xml:space="preserve"> AN </w:t>
      </w:r>
      <w:r w:rsidRPr="0021481A">
        <w:rPr>
          <w:rStyle w:val="Incipit"/>
          <w:lang w:val="en-US"/>
        </w:rPr>
        <w:t>Induit me</w:t>
      </w:r>
      <w:r w:rsidRPr="0021481A">
        <w:rPr>
          <w:lang w:val="en-US"/>
        </w:rPr>
        <w:t xml:space="preserve">. </w:t>
      </w:r>
      <w:r w:rsidRPr="0021481A">
        <w:rPr>
          <w:lang w:val="fr-FR"/>
        </w:rPr>
        <w:t xml:space="preserve">PS </w:t>
      </w:r>
      <w:r w:rsidRPr="0021481A">
        <w:rPr>
          <w:rStyle w:val="Incipit"/>
          <w:lang w:val="fr-FR"/>
        </w:rPr>
        <w:t>Eructavit</w:t>
      </w:r>
      <w:r w:rsidRPr="0021481A">
        <w:rPr>
          <w:lang w:val="fr-FR"/>
        </w:rPr>
        <w:t xml:space="preserve">. AN </w:t>
      </w:r>
      <w:r w:rsidRPr="0021481A">
        <w:rPr>
          <w:rStyle w:val="Incipit"/>
          <w:lang w:val="fr-FR"/>
        </w:rPr>
        <w:t>Mel et lac</w:t>
      </w:r>
      <w:r w:rsidRPr="0021481A">
        <w:rPr>
          <w:lang w:val="fr-FR"/>
        </w:rPr>
        <w:t xml:space="preserve">. </w:t>
      </w:r>
      <w:r w:rsidRPr="0021481A">
        <w:rPr>
          <w:lang w:val="pt-PT"/>
        </w:rPr>
        <w:t xml:space="preserve">PS </w:t>
      </w:r>
      <w:r w:rsidRPr="0021481A">
        <w:rPr>
          <w:rStyle w:val="Incipit"/>
          <w:lang w:val="pt-PT"/>
        </w:rPr>
        <w:t>Deus nostrum refugium</w:t>
      </w:r>
      <w:r w:rsidRPr="0021481A">
        <w:rPr>
          <w:lang w:val="pt-PT"/>
        </w:rPr>
        <w:t xml:space="preserve">. AN </w:t>
      </w:r>
      <w:r w:rsidRPr="0021481A">
        <w:rPr>
          <w:rStyle w:val="Incipit"/>
          <w:lang w:val="pt-PT"/>
        </w:rPr>
        <w:t>Ipsi soli</w:t>
      </w:r>
      <w:r w:rsidRPr="0021481A">
        <w:rPr>
          <w:lang w:val="pt-PT"/>
        </w:rPr>
        <w:t xml:space="preserve">. PS </w:t>
      </w:r>
      <w:r w:rsidRPr="0021481A">
        <w:rPr>
          <w:rStyle w:val="Incipit"/>
          <w:lang w:val="pt-PT"/>
        </w:rPr>
        <w:t>Fundamenta</w:t>
      </w:r>
      <w:r w:rsidRPr="0021481A">
        <w:rPr>
          <w:lang w:val="pt-PT"/>
        </w:rPr>
        <w:t xml:space="preserve">. VS </w:t>
      </w:r>
      <w:r w:rsidRPr="0021481A">
        <w:rPr>
          <w:rStyle w:val="Incipit"/>
          <w:lang w:val="pt-PT"/>
        </w:rPr>
        <w:t>Diffusa est gratia</w:t>
      </w:r>
      <w:r w:rsidRPr="0021481A">
        <w:rPr>
          <w:lang w:val="pt-PT"/>
        </w:rPr>
        <w:t xml:space="preserve">. Legenda ut supra. RP </w:t>
      </w:r>
      <w:r w:rsidRPr="0021481A">
        <w:rPr>
          <w:rStyle w:val="Incipit"/>
          <w:lang w:val="pt-PT"/>
        </w:rPr>
        <w:t>Omnipotens adorande</w:t>
      </w:r>
      <w:r w:rsidR="002A434F" w:rsidRPr="0021481A">
        <w:rPr>
          <w:lang w:val="pt-PT"/>
        </w:rPr>
        <w:t xml:space="preserve">. </w:t>
      </w:r>
      <w:r w:rsidR="002A434F" w:rsidRPr="0021481A">
        <w:rPr>
          <w:lang w:val="it-IT"/>
        </w:rPr>
        <w:t xml:space="preserve">RP </w:t>
      </w:r>
      <w:r w:rsidR="002A434F" w:rsidRPr="0021481A">
        <w:rPr>
          <w:rStyle w:val="Incipit"/>
          <w:lang w:val="it-IT"/>
        </w:rPr>
        <w:t>Ipsi</w:t>
      </w:r>
      <w:r w:rsidRPr="0021481A">
        <w:rPr>
          <w:rStyle w:val="Incipit"/>
          <w:lang w:val="it-IT"/>
        </w:rPr>
        <w:t xml:space="preserve"> </w:t>
      </w:r>
      <w:r w:rsidR="002A434F" w:rsidRPr="0021481A">
        <w:rPr>
          <w:rStyle w:val="Incipit"/>
          <w:lang w:val="it-IT"/>
        </w:rPr>
        <w:t>s</w:t>
      </w:r>
      <w:r w:rsidRPr="0021481A">
        <w:rPr>
          <w:rStyle w:val="Incipit"/>
          <w:lang w:val="it-IT"/>
        </w:rPr>
        <w:t>um desponsata</w:t>
      </w:r>
      <w:r w:rsidRPr="0021481A">
        <w:rPr>
          <w:lang w:val="it-IT"/>
        </w:rPr>
        <w:t xml:space="preserve">. RP </w:t>
      </w:r>
      <w:r w:rsidRPr="0021481A">
        <w:rPr>
          <w:rStyle w:val="Incipit"/>
          <w:lang w:val="it-IT"/>
        </w:rPr>
        <w:t>Induit me</w:t>
      </w:r>
      <w:r w:rsidRPr="0021481A">
        <w:rPr>
          <w:lang w:val="it-IT"/>
        </w:rPr>
        <w:t>.</w:t>
      </w:r>
    </w:p>
    <w:p w:rsidR="008F5CC2" w:rsidRPr="0021481A" w:rsidRDefault="008F5CC2" w:rsidP="004275F3">
      <w:pPr>
        <w:rPr>
          <w:lang w:val="fr-FR"/>
        </w:rPr>
      </w:pPr>
      <w:r w:rsidRPr="0021481A">
        <w:rPr>
          <w:rStyle w:val="Time2"/>
          <w:lang w:val="it-IT"/>
        </w:rPr>
        <w:t>In tertio nocturno</w:t>
      </w:r>
      <w:r w:rsidRPr="0021481A">
        <w:rPr>
          <w:lang w:val="it-IT"/>
        </w:rPr>
        <w:t xml:space="preserve"> AN </w:t>
      </w:r>
      <w:r w:rsidRPr="0021481A">
        <w:rPr>
          <w:rStyle w:val="Incipit"/>
          <w:lang w:val="it-IT"/>
        </w:rPr>
        <w:t>Cuius pulchritudine</w:t>
      </w:r>
      <w:r w:rsidR="002A434F" w:rsidRPr="0021481A">
        <w:rPr>
          <w:lang w:val="it-IT"/>
        </w:rPr>
        <w:t xml:space="preserve">. </w:t>
      </w:r>
      <w:r w:rsidR="002A434F" w:rsidRPr="0021481A">
        <w:rPr>
          <w:lang w:val="fr-FR"/>
        </w:rPr>
        <w:t xml:space="preserve">PS </w:t>
      </w:r>
      <w:r w:rsidR="002A434F" w:rsidRPr="0021481A">
        <w:rPr>
          <w:rStyle w:val="Incipit"/>
          <w:lang w:val="fr-FR"/>
        </w:rPr>
        <w:t>Cantate</w:t>
      </w:r>
      <w:r w:rsidR="002A434F" w:rsidRPr="0021481A">
        <w:rPr>
          <w:lang w:val="fr-FR"/>
        </w:rPr>
        <w:t xml:space="preserve"> pr</w:t>
      </w:r>
      <w:r w:rsidRPr="0021481A">
        <w:rPr>
          <w:lang w:val="fr-FR"/>
        </w:rPr>
        <w:t xml:space="preserve">imum. RP </w:t>
      </w:r>
      <w:r w:rsidRPr="0021481A">
        <w:rPr>
          <w:rStyle w:val="Incipit"/>
          <w:lang w:val="fr-FR"/>
        </w:rPr>
        <w:t>Christus circumdedit</w:t>
      </w:r>
      <w:r w:rsidRPr="0021481A">
        <w:rPr>
          <w:lang w:val="fr-FR"/>
        </w:rPr>
        <w:t xml:space="preserve">. PS </w:t>
      </w:r>
      <w:r w:rsidR="002A434F" w:rsidRPr="0021481A">
        <w:rPr>
          <w:rStyle w:val="Incipit"/>
          <w:lang w:val="fr-FR"/>
        </w:rPr>
        <w:t>Dominus regn</w:t>
      </w:r>
      <w:r w:rsidRPr="0021481A">
        <w:rPr>
          <w:rStyle w:val="Incipit"/>
          <w:lang w:val="fr-FR"/>
        </w:rPr>
        <w:t>avit exultet</w:t>
      </w:r>
      <w:r w:rsidRPr="0021481A">
        <w:rPr>
          <w:lang w:val="fr-FR"/>
        </w:rPr>
        <w:t xml:space="preserve">. AN </w:t>
      </w:r>
      <w:r w:rsidRPr="0021481A">
        <w:rPr>
          <w:rStyle w:val="Incipit"/>
          <w:lang w:val="fr-FR"/>
        </w:rPr>
        <w:t>Ipsi sum desponsata</w:t>
      </w:r>
      <w:r w:rsidRPr="0021481A">
        <w:rPr>
          <w:lang w:val="fr-FR"/>
        </w:rPr>
        <w:t xml:space="preserve">. PS </w:t>
      </w:r>
      <w:r w:rsidRPr="0021481A">
        <w:rPr>
          <w:rStyle w:val="Incipit"/>
          <w:lang w:val="fr-FR"/>
        </w:rPr>
        <w:t>Cantate</w:t>
      </w:r>
      <w:r w:rsidRPr="0021481A">
        <w:rPr>
          <w:lang w:val="fr-FR"/>
        </w:rPr>
        <w:t xml:space="preserve"> secundum. VS </w:t>
      </w:r>
      <w:r w:rsidR="002A434F" w:rsidRPr="0021481A">
        <w:rPr>
          <w:rStyle w:val="Incipit"/>
          <w:lang w:val="fr-FR"/>
        </w:rPr>
        <w:t>(72va) A</w:t>
      </w:r>
      <w:r w:rsidRPr="0021481A">
        <w:rPr>
          <w:rStyle w:val="Incipit"/>
          <w:lang w:val="fr-FR"/>
        </w:rPr>
        <w:t>diuvabit eam</w:t>
      </w:r>
      <w:r w:rsidRPr="0021481A">
        <w:rPr>
          <w:lang w:val="fr-FR"/>
        </w:rPr>
        <w:t>.</w:t>
      </w:r>
      <w:r w:rsidR="0014224C" w:rsidRPr="0021481A">
        <w:rPr>
          <w:lang w:val="fr-FR"/>
        </w:rPr>
        <w:t xml:space="preserve"> Legitur EV </w:t>
      </w:r>
      <w:r w:rsidR="0014224C" w:rsidRPr="0021481A">
        <w:rPr>
          <w:rStyle w:val="Incipit"/>
          <w:lang w:val="fr-FR"/>
        </w:rPr>
        <w:t>Simile est regnum caelorum decem</w:t>
      </w:r>
      <w:r w:rsidR="0014224C" w:rsidRPr="0021481A">
        <w:rPr>
          <w:lang w:val="fr-FR"/>
        </w:rPr>
        <w:t xml:space="preserve">. RP </w:t>
      </w:r>
      <w:r w:rsidR="0014224C" w:rsidRPr="0021481A">
        <w:rPr>
          <w:rStyle w:val="Incipit"/>
          <w:lang w:val="fr-FR"/>
        </w:rPr>
        <w:t>Iam corpus</w:t>
      </w:r>
      <w:r w:rsidR="0014224C" w:rsidRPr="0021481A">
        <w:rPr>
          <w:lang w:val="fr-FR"/>
        </w:rPr>
        <w:t xml:space="preserve">. RP </w:t>
      </w:r>
      <w:r w:rsidR="0014224C" w:rsidRPr="0021481A">
        <w:rPr>
          <w:rStyle w:val="Incipit"/>
          <w:lang w:val="fr-FR"/>
        </w:rPr>
        <w:t>Pulchra facie</w:t>
      </w:r>
      <w:r w:rsidR="0014224C" w:rsidRPr="0021481A">
        <w:rPr>
          <w:lang w:val="fr-FR"/>
        </w:rPr>
        <w:t xml:space="preserve">. RP </w:t>
      </w:r>
      <w:r w:rsidR="0014224C" w:rsidRPr="0021481A">
        <w:rPr>
          <w:rStyle w:val="Incipit"/>
          <w:lang w:val="fr-FR"/>
        </w:rPr>
        <w:t>Mel et lac</w:t>
      </w:r>
      <w:r w:rsidR="0014224C" w:rsidRPr="0021481A">
        <w:rPr>
          <w:lang w:val="fr-FR"/>
        </w:rPr>
        <w:t xml:space="preserve">. [TD] </w:t>
      </w:r>
      <w:r w:rsidR="0014224C" w:rsidRPr="0021481A">
        <w:rPr>
          <w:rStyle w:val="Incipit"/>
          <w:lang w:val="fr-FR"/>
        </w:rPr>
        <w:t>Te deum laudamus</w:t>
      </w:r>
      <w:r w:rsidR="0014224C" w:rsidRPr="0021481A">
        <w:rPr>
          <w:lang w:val="fr-FR"/>
        </w:rPr>
        <w:t>.</w:t>
      </w:r>
    </w:p>
    <w:p w:rsidR="0014224C" w:rsidRDefault="0014224C" w:rsidP="004275F3">
      <w:r w:rsidRPr="0021481A">
        <w:rPr>
          <w:rStyle w:val="Time1"/>
          <w:lang w:val="fr-FR"/>
        </w:rPr>
        <w:t>Ad laudes</w:t>
      </w:r>
      <w:r w:rsidRPr="0021481A">
        <w:rPr>
          <w:lang w:val="fr-FR"/>
        </w:rPr>
        <w:t xml:space="preserve"> AN </w:t>
      </w:r>
      <w:r w:rsidRPr="0021481A">
        <w:rPr>
          <w:rStyle w:val="Incipit"/>
          <w:lang w:val="fr-FR"/>
        </w:rPr>
        <w:t>Ingressa Agnes</w:t>
      </w:r>
      <w:r w:rsidRPr="0021481A">
        <w:rPr>
          <w:lang w:val="fr-FR"/>
        </w:rPr>
        <w:t xml:space="preserve">. </w:t>
      </w:r>
      <w:r>
        <w:t xml:space="preserve">AN </w:t>
      </w:r>
      <w:r w:rsidRPr="005D56B1">
        <w:rPr>
          <w:rStyle w:val="Incipit"/>
        </w:rPr>
        <w:t>Mecum enim</w:t>
      </w:r>
      <w:r>
        <w:t xml:space="preserve">. AN </w:t>
      </w:r>
      <w:r w:rsidRPr="005D56B1">
        <w:rPr>
          <w:rStyle w:val="Incipit"/>
        </w:rPr>
        <w:t>An</w:t>
      </w:r>
      <w:r w:rsidR="005D56B1">
        <w:rPr>
          <w:rStyle w:val="Incipit"/>
        </w:rPr>
        <w:t>n</w:t>
      </w:r>
      <w:r w:rsidRPr="005D56B1">
        <w:rPr>
          <w:rStyle w:val="Incipit"/>
        </w:rPr>
        <w:t>ulo suo</w:t>
      </w:r>
      <w:r>
        <w:t xml:space="preserve">. AN </w:t>
      </w:r>
      <w:r w:rsidRPr="005D56B1">
        <w:rPr>
          <w:rStyle w:val="Incipit"/>
        </w:rPr>
        <w:t>Benedico te</w:t>
      </w:r>
      <w:r>
        <w:t xml:space="preserve">. AN </w:t>
      </w:r>
      <w:r w:rsidRPr="005D56B1">
        <w:rPr>
          <w:rStyle w:val="Incipit"/>
        </w:rPr>
        <w:t>Congaudete mecum</w:t>
      </w:r>
      <w:r>
        <w:t xml:space="preserve">. CP </w:t>
      </w:r>
      <w:r w:rsidRPr="005D56B1">
        <w:rPr>
          <w:rStyle w:val="Incipit"/>
        </w:rPr>
        <w:t>Confitebor tibi domine</w:t>
      </w:r>
      <w:r>
        <w:t xml:space="preserve">. VS </w:t>
      </w:r>
      <w:r w:rsidRPr="005D56B1">
        <w:rPr>
          <w:rStyle w:val="Incipit"/>
        </w:rPr>
        <w:t>Elegit eam dominus</w:t>
      </w:r>
      <w:r>
        <w:t xml:space="preserve">. AB </w:t>
      </w:r>
      <w:r w:rsidRPr="005D56B1">
        <w:rPr>
          <w:rStyle w:val="Incipit"/>
        </w:rPr>
        <w:t>Ecce quod concupivi</w:t>
      </w:r>
      <w:r>
        <w:t xml:space="preserve">. OR </w:t>
      </w:r>
      <w:r w:rsidRPr="005D56B1">
        <w:rPr>
          <w:rStyle w:val="Incipit"/>
        </w:rPr>
        <w:t>Omnipotens sempiterne deus qui</w:t>
      </w:r>
      <w:r>
        <w:t>.</w:t>
      </w:r>
    </w:p>
    <w:p w:rsidR="0014224C" w:rsidRPr="0021481A" w:rsidRDefault="0014224C" w:rsidP="004275F3">
      <w:pPr>
        <w:rPr>
          <w:lang w:val="fr-FR"/>
        </w:rPr>
      </w:pPr>
      <w:r w:rsidRPr="0021481A">
        <w:rPr>
          <w:rStyle w:val="Time1"/>
          <w:lang w:val="fr-FR"/>
        </w:rPr>
        <w:t>Ad horas</w:t>
      </w:r>
      <w:r w:rsidRPr="0021481A">
        <w:rPr>
          <w:lang w:val="fr-FR"/>
        </w:rPr>
        <w:t xml:space="preserve"> cantentur laudes. </w:t>
      </w:r>
      <w:r w:rsidR="00CE4E70" w:rsidRPr="0021481A">
        <w:rPr>
          <w:lang w:val="fr-FR"/>
        </w:rPr>
        <w:t>Capitulum et responsoria et ver</w:t>
      </w:r>
      <w:r w:rsidRPr="0021481A">
        <w:rPr>
          <w:lang w:val="fr-FR"/>
        </w:rPr>
        <w:t>s</w:t>
      </w:r>
      <w:r w:rsidR="00CE4E70" w:rsidRPr="0021481A">
        <w:rPr>
          <w:lang w:val="fr-FR"/>
        </w:rPr>
        <w:t>i</w:t>
      </w:r>
      <w:r w:rsidRPr="0021481A">
        <w:rPr>
          <w:lang w:val="fr-FR"/>
        </w:rPr>
        <w:t>culi de una virgine. Oratio ut supra.</w:t>
      </w:r>
    </w:p>
    <w:p w:rsidR="0014224C" w:rsidRPr="0021481A" w:rsidRDefault="0014224C" w:rsidP="004275F3">
      <w:pPr>
        <w:rPr>
          <w:lang w:val="pt-PT"/>
        </w:rPr>
      </w:pPr>
      <w:r w:rsidRPr="0021481A">
        <w:rPr>
          <w:rStyle w:val="Time1"/>
          <w:lang w:val="fr-FR"/>
        </w:rPr>
        <w:t>Ad missam</w:t>
      </w:r>
      <w:r w:rsidRPr="0021481A">
        <w:rPr>
          <w:lang w:val="fr-FR"/>
        </w:rPr>
        <w:t xml:space="preserve"> IN </w:t>
      </w:r>
      <w:r w:rsidRPr="0021481A">
        <w:rPr>
          <w:rStyle w:val="Incipit"/>
          <w:lang w:val="fr-FR"/>
        </w:rPr>
        <w:t>Me ex(72vb)</w:t>
      </w:r>
      <w:r w:rsidR="00234BBC" w:rsidRPr="0021481A">
        <w:rPr>
          <w:rStyle w:val="Incipit"/>
          <w:lang w:val="fr-FR"/>
        </w:rPr>
        <w:t>pecta</w:t>
      </w:r>
      <w:r w:rsidRPr="0021481A">
        <w:rPr>
          <w:rStyle w:val="Incipit"/>
          <w:lang w:val="fr-FR"/>
        </w:rPr>
        <w:t>verunt</w:t>
      </w:r>
      <w:r w:rsidRPr="0021481A">
        <w:rPr>
          <w:lang w:val="fr-FR"/>
        </w:rPr>
        <w:t xml:space="preserve">. [KY] </w:t>
      </w:r>
      <w:r w:rsidRPr="0021481A">
        <w:rPr>
          <w:rStyle w:val="Incipit"/>
          <w:lang w:val="fr-FR"/>
        </w:rPr>
        <w:t>Kyrie</w:t>
      </w:r>
      <w:r w:rsidRPr="0021481A">
        <w:rPr>
          <w:lang w:val="fr-FR"/>
        </w:rPr>
        <w:t xml:space="preserve"> cum [GL] </w:t>
      </w:r>
      <w:r w:rsidRPr="0021481A">
        <w:rPr>
          <w:rStyle w:val="Incipit"/>
          <w:lang w:val="fr-FR"/>
        </w:rPr>
        <w:t>Gloria in excelsis</w:t>
      </w:r>
      <w:r w:rsidRPr="0021481A">
        <w:rPr>
          <w:lang w:val="fr-FR"/>
        </w:rPr>
        <w:t xml:space="preserve">. </w:t>
      </w:r>
      <w:r w:rsidRPr="0021481A">
        <w:rPr>
          <w:lang w:val="pt-PT"/>
        </w:rPr>
        <w:t xml:space="preserve">ORCL </w:t>
      </w:r>
      <w:r w:rsidRPr="0021481A">
        <w:rPr>
          <w:rStyle w:val="Incipit"/>
          <w:lang w:val="pt-PT"/>
        </w:rPr>
        <w:t>Omnipotens sempiterne deus qui</w:t>
      </w:r>
      <w:r w:rsidRPr="0021481A">
        <w:rPr>
          <w:lang w:val="pt-PT"/>
        </w:rPr>
        <w:t xml:space="preserve">. Secunda de sancta Maria. Tertia pro quo vis. Quarta de dominica. EP </w:t>
      </w:r>
      <w:r w:rsidRPr="0021481A">
        <w:rPr>
          <w:rStyle w:val="Incipit"/>
          <w:lang w:val="pt-PT"/>
        </w:rPr>
        <w:t>Confitebor tibi domine rex</w:t>
      </w:r>
      <w:r w:rsidRPr="0021481A">
        <w:rPr>
          <w:lang w:val="pt-PT"/>
        </w:rPr>
        <w:t xml:space="preserve">. GR </w:t>
      </w:r>
      <w:r w:rsidRPr="0021481A">
        <w:rPr>
          <w:rStyle w:val="Incipit"/>
          <w:lang w:val="pt-PT"/>
        </w:rPr>
        <w:t>Diffusa est gratia</w:t>
      </w:r>
      <w:r w:rsidRPr="0021481A">
        <w:rPr>
          <w:lang w:val="pt-PT"/>
        </w:rPr>
        <w:t xml:space="preserve">. ALV </w:t>
      </w:r>
      <w:r w:rsidRPr="0021481A">
        <w:rPr>
          <w:rStyle w:val="Incipit"/>
          <w:lang w:val="pt-PT"/>
        </w:rPr>
        <w:t>Specie tua</w:t>
      </w:r>
      <w:r w:rsidRPr="0021481A">
        <w:rPr>
          <w:lang w:val="pt-PT"/>
        </w:rPr>
        <w:t xml:space="preserve">. SE </w:t>
      </w:r>
      <w:r w:rsidRPr="0021481A">
        <w:rPr>
          <w:rStyle w:val="Incipit"/>
          <w:lang w:val="pt-PT"/>
        </w:rPr>
        <w:t>Exultent filiae Sion</w:t>
      </w:r>
      <w:r w:rsidRPr="0021481A">
        <w:rPr>
          <w:lang w:val="pt-PT"/>
        </w:rPr>
        <w:t xml:space="preserve">. EV </w:t>
      </w:r>
      <w:r w:rsidRPr="0021481A">
        <w:rPr>
          <w:rStyle w:val="Incipit"/>
          <w:lang w:val="pt-PT"/>
        </w:rPr>
        <w:t>Simile est regnum caelorum decem virginibus</w:t>
      </w:r>
      <w:r w:rsidRPr="0021481A">
        <w:rPr>
          <w:lang w:val="pt-PT"/>
        </w:rPr>
        <w:t xml:space="preserve">. OF </w:t>
      </w:r>
      <w:r w:rsidRPr="0021481A">
        <w:rPr>
          <w:rStyle w:val="Incipit"/>
          <w:lang w:val="pt-PT"/>
        </w:rPr>
        <w:t>Offerentur regi</w:t>
      </w:r>
      <w:r w:rsidRPr="0021481A">
        <w:rPr>
          <w:lang w:val="pt-PT"/>
        </w:rPr>
        <w:t xml:space="preserve"> minus. Praefatio cottidiana. [SA] </w:t>
      </w:r>
      <w:r w:rsidRPr="0021481A">
        <w:rPr>
          <w:rStyle w:val="Incipit"/>
          <w:lang w:val="pt-PT"/>
        </w:rPr>
        <w:t>Sanctus</w:t>
      </w:r>
      <w:r w:rsidRPr="0021481A">
        <w:rPr>
          <w:lang w:val="pt-PT"/>
        </w:rPr>
        <w:t xml:space="preserve"> et [AG] </w:t>
      </w:r>
      <w:r w:rsidRPr="0021481A">
        <w:rPr>
          <w:rStyle w:val="Incipit"/>
          <w:lang w:val="pt-PT"/>
        </w:rPr>
        <w:t>Agnus d</w:t>
      </w:r>
      <w:r w:rsidR="005D56B1" w:rsidRPr="0021481A">
        <w:rPr>
          <w:rStyle w:val="Incipit"/>
          <w:lang w:val="pt-PT"/>
        </w:rPr>
        <w:t>ei</w:t>
      </w:r>
      <w:r w:rsidRPr="0021481A">
        <w:rPr>
          <w:lang w:val="pt-PT"/>
        </w:rPr>
        <w:t xml:space="preserve"> ut in dominica. CO </w:t>
      </w:r>
      <w:r w:rsidRPr="0021481A">
        <w:rPr>
          <w:rStyle w:val="Incipit"/>
          <w:lang w:val="pt-PT"/>
        </w:rPr>
        <w:t>Quinque prudentes</w:t>
      </w:r>
      <w:r w:rsidRPr="0021481A">
        <w:rPr>
          <w:lang w:val="pt-PT"/>
        </w:rPr>
        <w:t xml:space="preserve">. [IM] </w:t>
      </w:r>
      <w:r w:rsidRPr="0021481A">
        <w:rPr>
          <w:rStyle w:val="Incipit"/>
          <w:lang w:val="pt-PT"/>
        </w:rPr>
        <w:t>Ite missa est</w:t>
      </w:r>
      <w:r w:rsidRPr="0021481A">
        <w:rPr>
          <w:lang w:val="pt-PT"/>
        </w:rPr>
        <w:t>.</w:t>
      </w:r>
    </w:p>
    <w:p w:rsidR="0014224C" w:rsidRPr="0021481A" w:rsidRDefault="0014224C" w:rsidP="004275F3">
      <w:pPr>
        <w:rPr>
          <w:lang w:val="pt-PT"/>
        </w:rPr>
      </w:pPr>
      <w:r w:rsidRPr="0021481A">
        <w:rPr>
          <w:rStyle w:val="Time1"/>
          <w:lang w:val="pt-PT"/>
        </w:rPr>
        <w:t>Sexta et nona</w:t>
      </w:r>
      <w:r w:rsidRPr="0021481A">
        <w:rPr>
          <w:lang w:val="pt-PT"/>
        </w:rPr>
        <w:t xml:space="preserve"> ut supra.</w:t>
      </w:r>
    </w:p>
    <w:p w:rsidR="0014224C" w:rsidRPr="0021481A" w:rsidRDefault="0014224C" w:rsidP="004275F3">
      <w:pPr>
        <w:rPr>
          <w:lang w:val="it-IT"/>
        </w:rPr>
      </w:pPr>
      <w:r w:rsidRPr="0021481A">
        <w:rPr>
          <w:rStyle w:val="Time1"/>
          <w:lang w:val="pt-PT"/>
        </w:rPr>
        <w:t>In secunda vespera</w:t>
      </w:r>
      <w:r w:rsidRPr="0021481A">
        <w:rPr>
          <w:lang w:val="pt-PT"/>
        </w:rPr>
        <w:t xml:space="preserve"> AN </w:t>
      </w:r>
      <w:r w:rsidRPr="0021481A">
        <w:rPr>
          <w:rStyle w:val="Incipit"/>
          <w:lang w:val="pt-PT"/>
        </w:rPr>
        <w:t>Ingressa Agnes</w:t>
      </w:r>
      <w:r w:rsidRPr="0021481A">
        <w:rPr>
          <w:lang w:val="pt-PT"/>
        </w:rPr>
        <w:t xml:space="preserve"> super feriales psalmos. </w:t>
      </w:r>
      <w:r w:rsidRPr="0021481A">
        <w:rPr>
          <w:lang w:val="it-IT"/>
        </w:rPr>
        <w:t xml:space="preserve">CP </w:t>
      </w:r>
      <w:r w:rsidRPr="0021481A">
        <w:rPr>
          <w:rStyle w:val="Incipit"/>
          <w:lang w:val="it-IT"/>
        </w:rPr>
        <w:t>Memo(73ra)rata</w:t>
      </w:r>
      <w:r w:rsidRPr="0021481A">
        <w:rPr>
          <w:lang w:val="it-IT"/>
        </w:rPr>
        <w:t xml:space="preserve">. Per totum annum in festis virginum cantatur HY </w:t>
      </w:r>
      <w:r w:rsidRPr="0021481A">
        <w:rPr>
          <w:rStyle w:val="Incipit"/>
          <w:lang w:val="it-IT"/>
        </w:rPr>
        <w:t>Virginis proles</w:t>
      </w:r>
      <w:r w:rsidR="00234BBC" w:rsidRPr="0021481A">
        <w:rPr>
          <w:lang w:val="it-IT"/>
        </w:rPr>
        <w:t>. I</w:t>
      </w:r>
      <w:r w:rsidRPr="0021481A">
        <w:rPr>
          <w:lang w:val="it-IT"/>
        </w:rPr>
        <w:t>n prima et in secunda vespera</w:t>
      </w:r>
      <w:r w:rsidR="00234BBC" w:rsidRPr="0021481A">
        <w:rPr>
          <w:lang w:val="it-IT"/>
        </w:rPr>
        <w:t xml:space="preserve"> dicitur VS </w:t>
      </w:r>
      <w:r w:rsidR="00234BBC" w:rsidRPr="0021481A">
        <w:rPr>
          <w:rStyle w:val="Incipit"/>
          <w:lang w:val="it-IT"/>
        </w:rPr>
        <w:t>Specie tua</w:t>
      </w:r>
      <w:r w:rsidRPr="0021481A">
        <w:rPr>
          <w:lang w:val="it-IT"/>
        </w:rPr>
        <w:t xml:space="preserve">. AM </w:t>
      </w:r>
      <w:r w:rsidRPr="0021481A">
        <w:rPr>
          <w:rStyle w:val="Incipit"/>
          <w:lang w:val="it-IT"/>
        </w:rPr>
        <w:t>Agnes</w:t>
      </w:r>
      <w:r w:rsidRPr="0021481A">
        <w:rPr>
          <w:lang w:val="it-IT"/>
        </w:rPr>
        <w:t xml:space="preserve">. OR </w:t>
      </w:r>
      <w:r w:rsidRPr="0021481A">
        <w:rPr>
          <w:rStyle w:val="Incipit"/>
          <w:lang w:val="it-IT"/>
        </w:rPr>
        <w:t>Omnipotens sempiterne deus qui</w:t>
      </w:r>
      <w:r w:rsidR="005D56B1" w:rsidRPr="0021481A">
        <w:rPr>
          <w:lang w:val="it-IT"/>
        </w:rPr>
        <w:t>. De sancto Vincentio nihil dicitur usque ad matutinam. Suffragia ut supra.</w:t>
      </w:r>
    </w:p>
    <w:p w:rsidR="005D56B1" w:rsidRPr="0021481A" w:rsidRDefault="005D56B1" w:rsidP="004275F3">
      <w:pPr>
        <w:pStyle w:val="Titolo1"/>
        <w:rPr>
          <w:lang w:val="it-IT"/>
        </w:rPr>
      </w:pPr>
      <w:r w:rsidRPr="0021481A">
        <w:rPr>
          <w:lang w:val="it-IT"/>
        </w:rPr>
        <w:t>DE FESTO SANCTI VINCENTII</w:t>
      </w:r>
    </w:p>
    <w:p w:rsidR="005D56B1" w:rsidRPr="0021481A" w:rsidRDefault="00AD71E1" w:rsidP="004275F3">
      <w:pPr>
        <w:rPr>
          <w:lang w:val="it-IT"/>
        </w:rPr>
      </w:pPr>
      <w:r w:rsidRPr="0021481A">
        <w:rPr>
          <w:rStyle w:val="Time1"/>
          <w:lang w:val="it-IT"/>
        </w:rPr>
        <w:t>Ad matutina</w:t>
      </w:r>
      <w:r w:rsidR="005D56B1" w:rsidRPr="0021481A">
        <w:rPr>
          <w:rStyle w:val="Time1"/>
          <w:lang w:val="it-IT"/>
        </w:rPr>
        <w:t>m</w:t>
      </w:r>
      <w:r w:rsidR="005D56B1" w:rsidRPr="0021481A">
        <w:rPr>
          <w:lang w:val="it-IT"/>
        </w:rPr>
        <w:t xml:space="preserve"> INV </w:t>
      </w:r>
      <w:r w:rsidR="005D56B1" w:rsidRPr="0021481A">
        <w:rPr>
          <w:rStyle w:val="Incipit"/>
          <w:lang w:val="it-IT"/>
        </w:rPr>
        <w:t>Regem martyrum</w:t>
      </w:r>
      <w:r w:rsidR="005D56B1" w:rsidRPr="0021481A">
        <w:rPr>
          <w:lang w:val="it-IT"/>
        </w:rPr>
        <w:t xml:space="preserve">. PS </w:t>
      </w:r>
      <w:r w:rsidR="005D56B1" w:rsidRPr="0021481A">
        <w:rPr>
          <w:rStyle w:val="Incipit"/>
          <w:lang w:val="it-IT"/>
        </w:rPr>
        <w:t>Venite exultemus</w:t>
      </w:r>
      <w:r w:rsidR="005D56B1" w:rsidRPr="0021481A">
        <w:rPr>
          <w:lang w:val="it-IT"/>
        </w:rPr>
        <w:t>.</w:t>
      </w:r>
    </w:p>
    <w:p w:rsidR="005D56B1" w:rsidRPr="0021481A" w:rsidRDefault="005D56B1" w:rsidP="004275F3">
      <w:pPr>
        <w:rPr>
          <w:lang w:val="fr-FR"/>
        </w:rPr>
      </w:pPr>
      <w:r w:rsidRPr="0021481A">
        <w:rPr>
          <w:rStyle w:val="Time2"/>
          <w:lang w:val="it-IT"/>
        </w:rPr>
        <w:t>In primo nocturno</w:t>
      </w:r>
      <w:r w:rsidRPr="0021481A">
        <w:rPr>
          <w:lang w:val="it-IT"/>
        </w:rPr>
        <w:t xml:space="preserve"> VS </w:t>
      </w:r>
      <w:r w:rsidRPr="0021481A">
        <w:rPr>
          <w:rStyle w:val="Incipit"/>
          <w:lang w:val="it-IT"/>
        </w:rPr>
        <w:t>Gloria et honore</w:t>
      </w:r>
      <w:r w:rsidRPr="0021481A">
        <w:rPr>
          <w:lang w:val="it-IT"/>
        </w:rPr>
        <w:t xml:space="preserve">. </w:t>
      </w:r>
      <w:r w:rsidRPr="0021481A">
        <w:rPr>
          <w:lang w:val="pt-PT"/>
        </w:rPr>
        <w:t xml:space="preserve">Legitur eius passio [LHI] </w:t>
      </w:r>
      <w:r w:rsidRPr="0021481A">
        <w:rPr>
          <w:rStyle w:val="Incipit"/>
          <w:lang w:val="pt-PT"/>
        </w:rPr>
        <w:t>Cum apud Caesaraugustanam civitatem</w:t>
      </w:r>
      <w:r w:rsidRPr="0021481A">
        <w:rPr>
          <w:lang w:val="pt-PT"/>
        </w:rPr>
        <w:t xml:space="preserve"> cum tribus responsoriis. </w:t>
      </w:r>
      <w:r w:rsidRPr="0021481A">
        <w:rPr>
          <w:lang w:val="fr-FR"/>
        </w:rPr>
        <w:t xml:space="preserve">RP </w:t>
      </w:r>
      <w:r w:rsidRPr="0021481A">
        <w:rPr>
          <w:rStyle w:val="Incipit"/>
          <w:lang w:val="fr-FR"/>
        </w:rPr>
        <w:t>Iste sanct</w:t>
      </w:r>
      <w:r w:rsidR="00555312" w:rsidRPr="0021481A">
        <w:rPr>
          <w:rStyle w:val="Incipit"/>
          <w:lang w:val="fr-FR"/>
        </w:rPr>
        <w:t>us</w:t>
      </w:r>
      <w:r w:rsidRPr="0021481A">
        <w:rPr>
          <w:lang w:val="fr-FR"/>
        </w:rPr>
        <w:t xml:space="preserve"> et cetera. </w:t>
      </w:r>
    </w:p>
    <w:p w:rsidR="005D56B1" w:rsidRPr="0021481A" w:rsidRDefault="005D56B1" w:rsidP="004275F3">
      <w:pPr>
        <w:rPr>
          <w:lang w:val="fr-FR"/>
        </w:rPr>
      </w:pPr>
      <w:r w:rsidRPr="0021481A">
        <w:rPr>
          <w:lang w:val="fr-FR"/>
        </w:rPr>
        <w:t xml:space="preserve">Deinde </w:t>
      </w:r>
      <w:r w:rsidRPr="0021481A">
        <w:rPr>
          <w:rStyle w:val="Time1"/>
          <w:lang w:val="fr-FR"/>
        </w:rPr>
        <w:t>ad laudes</w:t>
      </w:r>
      <w:r w:rsidRPr="0021481A">
        <w:rPr>
          <w:lang w:val="fr-FR"/>
        </w:rPr>
        <w:t xml:space="preserve"> AN </w:t>
      </w:r>
      <w:r w:rsidRPr="0021481A">
        <w:rPr>
          <w:rStyle w:val="Incipit"/>
          <w:lang w:val="fr-FR"/>
        </w:rPr>
        <w:t>Qui (73rb) me confessus</w:t>
      </w:r>
      <w:r w:rsidRPr="0021481A">
        <w:rPr>
          <w:lang w:val="fr-FR"/>
        </w:rPr>
        <w:t xml:space="preserve">. [EVI] </w:t>
      </w:r>
      <w:r w:rsidRPr="0021481A">
        <w:rPr>
          <w:rStyle w:val="Incipit"/>
          <w:lang w:val="fr-FR"/>
        </w:rPr>
        <w:t>Fratres</w:t>
      </w:r>
      <w:r w:rsidRPr="0021481A">
        <w:rPr>
          <w:lang w:val="fr-FR"/>
        </w:rPr>
        <w:t xml:space="preserve">. CP </w:t>
      </w:r>
      <w:r w:rsidRPr="0021481A">
        <w:rPr>
          <w:rStyle w:val="Incipit"/>
          <w:lang w:val="fr-FR"/>
        </w:rPr>
        <w:t>Nolite amittere</w:t>
      </w:r>
      <w:r w:rsidRPr="0021481A">
        <w:rPr>
          <w:lang w:val="fr-FR"/>
        </w:rPr>
        <w:t xml:space="preserve">. VS </w:t>
      </w:r>
      <w:r w:rsidRPr="0021481A">
        <w:rPr>
          <w:rStyle w:val="Incipit"/>
          <w:lang w:val="fr-FR"/>
        </w:rPr>
        <w:t>Magna est gloria</w:t>
      </w:r>
      <w:r w:rsidR="00AD71E1" w:rsidRPr="0021481A">
        <w:rPr>
          <w:rStyle w:val="Incipit"/>
          <w:lang w:val="fr-FR"/>
        </w:rPr>
        <w:t xml:space="preserve"> eius</w:t>
      </w:r>
      <w:r w:rsidRPr="0021481A">
        <w:rPr>
          <w:lang w:val="fr-FR"/>
        </w:rPr>
        <w:t xml:space="preserve">. AB </w:t>
      </w:r>
      <w:r w:rsidRPr="0021481A">
        <w:rPr>
          <w:rStyle w:val="Incipit"/>
          <w:lang w:val="fr-FR"/>
        </w:rPr>
        <w:t>Hic vir despiciens</w:t>
      </w:r>
      <w:r w:rsidRPr="0021481A">
        <w:rPr>
          <w:lang w:val="fr-FR"/>
        </w:rPr>
        <w:t xml:space="preserve">. [KY] </w:t>
      </w:r>
      <w:r w:rsidRPr="0021481A">
        <w:rPr>
          <w:rStyle w:val="Incipit"/>
          <w:lang w:val="fr-FR"/>
        </w:rPr>
        <w:t>Kyrie</w:t>
      </w:r>
      <w:r w:rsidRPr="0021481A">
        <w:rPr>
          <w:lang w:val="fr-FR"/>
        </w:rPr>
        <w:t xml:space="preserve"> cum [PN] </w:t>
      </w:r>
      <w:r w:rsidRPr="0021481A">
        <w:rPr>
          <w:rStyle w:val="Incipit"/>
          <w:lang w:val="fr-FR"/>
        </w:rPr>
        <w:t>Pater noster</w:t>
      </w:r>
      <w:r w:rsidRPr="0021481A">
        <w:rPr>
          <w:lang w:val="fr-FR"/>
        </w:rPr>
        <w:t>. Deinde suffragia de sanctis.</w:t>
      </w:r>
    </w:p>
    <w:p w:rsidR="005D56B1" w:rsidRPr="0021481A" w:rsidRDefault="005D56B1" w:rsidP="004275F3">
      <w:pPr>
        <w:rPr>
          <w:lang w:val="fr-FR"/>
        </w:rPr>
      </w:pPr>
      <w:r w:rsidRPr="0021481A">
        <w:rPr>
          <w:rStyle w:val="Time1"/>
          <w:lang w:val="fr-FR"/>
        </w:rPr>
        <w:t>Ad horas</w:t>
      </w:r>
      <w:r w:rsidR="00AD71E1" w:rsidRPr="0021481A">
        <w:rPr>
          <w:lang w:val="fr-FR"/>
        </w:rPr>
        <w:t xml:space="preserve"> laudes. Capitula, responsoria et</w:t>
      </w:r>
      <w:r w:rsidRPr="0021481A">
        <w:rPr>
          <w:lang w:val="fr-FR"/>
        </w:rPr>
        <w:t xml:space="preserve"> versiculi de uno martyre. Oratio ut supra.</w:t>
      </w:r>
    </w:p>
    <w:p w:rsidR="005D56B1" w:rsidRPr="0021481A" w:rsidRDefault="005D56B1" w:rsidP="004275F3">
      <w:pPr>
        <w:rPr>
          <w:lang w:val="it-IT"/>
        </w:rPr>
      </w:pPr>
      <w:r w:rsidRPr="0021481A">
        <w:rPr>
          <w:rStyle w:val="Time1"/>
          <w:lang w:val="fr-FR"/>
        </w:rPr>
        <w:t>Ad missam</w:t>
      </w:r>
      <w:r w:rsidRPr="0021481A">
        <w:rPr>
          <w:lang w:val="fr-FR"/>
        </w:rPr>
        <w:t xml:space="preserve"> IN </w:t>
      </w:r>
      <w:r w:rsidRPr="0021481A">
        <w:rPr>
          <w:rStyle w:val="Incipit"/>
          <w:lang w:val="fr-FR"/>
        </w:rPr>
        <w:t>Laetabitur iustus</w:t>
      </w:r>
      <w:r w:rsidRPr="0021481A">
        <w:rPr>
          <w:lang w:val="fr-FR"/>
        </w:rPr>
        <w:t xml:space="preserve">. ORCL </w:t>
      </w:r>
      <w:r w:rsidRPr="0021481A">
        <w:rPr>
          <w:rStyle w:val="Incipit"/>
          <w:lang w:val="fr-FR"/>
        </w:rPr>
        <w:t>Adesto domine</w:t>
      </w:r>
      <w:r w:rsidRPr="0021481A">
        <w:rPr>
          <w:lang w:val="fr-FR"/>
        </w:rPr>
        <w:t xml:space="preserve">. </w:t>
      </w:r>
      <w:r w:rsidRPr="0021481A">
        <w:rPr>
          <w:lang w:val="pt-PT"/>
        </w:rPr>
        <w:t xml:space="preserve">Secunda oratio de sancta Maria. Tertia de dominica. EP </w:t>
      </w:r>
      <w:r w:rsidRPr="0021481A">
        <w:rPr>
          <w:rStyle w:val="Incipit"/>
          <w:lang w:val="pt-PT"/>
        </w:rPr>
        <w:t>Nolite amittere</w:t>
      </w:r>
      <w:r w:rsidRPr="0021481A">
        <w:rPr>
          <w:lang w:val="pt-PT"/>
        </w:rPr>
        <w:t xml:space="preserve">. GR </w:t>
      </w:r>
      <w:r w:rsidRPr="0021481A">
        <w:rPr>
          <w:rStyle w:val="Incipit"/>
          <w:lang w:val="pt-PT"/>
        </w:rPr>
        <w:t>Posuisti domine</w:t>
      </w:r>
      <w:r w:rsidRPr="0021481A">
        <w:rPr>
          <w:lang w:val="pt-PT"/>
        </w:rPr>
        <w:t xml:space="preserve">. ALV </w:t>
      </w:r>
      <w:r w:rsidRPr="0021481A">
        <w:rPr>
          <w:rStyle w:val="Incipit"/>
          <w:lang w:val="pt-PT"/>
        </w:rPr>
        <w:t>Beatus vir</w:t>
      </w:r>
      <w:r w:rsidRPr="0021481A">
        <w:rPr>
          <w:lang w:val="pt-PT"/>
        </w:rPr>
        <w:t xml:space="preserve">. EV </w:t>
      </w:r>
      <w:r w:rsidRPr="0021481A">
        <w:rPr>
          <w:rStyle w:val="Incipit"/>
          <w:lang w:val="pt-PT"/>
        </w:rPr>
        <w:t>Nisi granum frumenti</w:t>
      </w:r>
      <w:r w:rsidRPr="0021481A">
        <w:rPr>
          <w:lang w:val="pt-PT"/>
        </w:rPr>
        <w:t xml:space="preserve">. OF </w:t>
      </w:r>
      <w:r w:rsidRPr="0021481A">
        <w:rPr>
          <w:rStyle w:val="Incipit"/>
          <w:lang w:val="pt-PT"/>
        </w:rPr>
        <w:t>Gloria et honore</w:t>
      </w:r>
      <w:r w:rsidRPr="0021481A">
        <w:rPr>
          <w:lang w:val="pt-PT"/>
        </w:rPr>
        <w:t>.</w:t>
      </w:r>
      <w:r w:rsidR="00555312" w:rsidRPr="0021481A">
        <w:rPr>
          <w:lang w:val="pt-PT"/>
        </w:rPr>
        <w:t xml:space="preserve"> </w:t>
      </w:r>
      <w:r w:rsidR="00555312" w:rsidRPr="0021481A">
        <w:rPr>
          <w:lang w:val="it-IT"/>
        </w:rPr>
        <w:t xml:space="preserve">Praefatio cottidiana. CO </w:t>
      </w:r>
      <w:r w:rsidR="00555312" w:rsidRPr="0021481A">
        <w:rPr>
          <w:rStyle w:val="Incipit"/>
          <w:lang w:val="it-IT"/>
        </w:rPr>
        <w:t>Qui vult venire</w:t>
      </w:r>
      <w:r w:rsidR="00555312" w:rsidRPr="0021481A">
        <w:rPr>
          <w:lang w:val="it-IT"/>
        </w:rPr>
        <w:t xml:space="preserve">. [IM] </w:t>
      </w:r>
      <w:r w:rsidR="00555312" w:rsidRPr="0021481A">
        <w:rPr>
          <w:rStyle w:val="Incipit"/>
          <w:lang w:val="it-IT"/>
        </w:rPr>
        <w:t>Ite missa est</w:t>
      </w:r>
      <w:r w:rsidR="00555312" w:rsidRPr="0021481A">
        <w:rPr>
          <w:lang w:val="it-IT"/>
        </w:rPr>
        <w:t>.</w:t>
      </w:r>
      <w:r w:rsidR="000E62B1" w:rsidRPr="0021481A">
        <w:rPr>
          <w:lang w:val="it-IT"/>
        </w:rPr>
        <w:t xml:space="preserve"> (73va)</w:t>
      </w:r>
    </w:p>
    <w:p w:rsidR="00555312" w:rsidRPr="0021481A" w:rsidRDefault="00555312" w:rsidP="004275F3">
      <w:pPr>
        <w:pStyle w:val="Titolo1"/>
        <w:rPr>
          <w:lang w:val="it-IT"/>
        </w:rPr>
      </w:pPr>
      <w:r w:rsidRPr="0021481A">
        <w:rPr>
          <w:lang w:val="it-IT"/>
        </w:rPr>
        <w:lastRenderedPageBreak/>
        <w:t>TIMOTHEI APOSTOLI</w:t>
      </w:r>
    </w:p>
    <w:p w:rsidR="00555312" w:rsidRPr="00276593" w:rsidRDefault="00555312" w:rsidP="004275F3">
      <w:pPr>
        <w:rPr>
          <w:lang w:val="pt-PT"/>
        </w:rPr>
      </w:pPr>
      <w:r w:rsidRPr="0021481A">
        <w:rPr>
          <w:rStyle w:val="Time1"/>
          <w:lang w:val="it-IT"/>
        </w:rPr>
        <w:t>Ad vesperas</w:t>
      </w:r>
      <w:r w:rsidR="00EE7597" w:rsidRPr="0021481A">
        <w:rPr>
          <w:lang w:val="it-IT"/>
        </w:rPr>
        <w:t xml:space="preserve"> feriales |psalmos::psalmi|. [EVI] </w:t>
      </w:r>
      <w:r w:rsidR="00D775F6" w:rsidRPr="0021481A">
        <w:rPr>
          <w:rStyle w:val="Incipit"/>
          <w:lang w:val="it-IT"/>
        </w:rPr>
        <w:t>|</w:t>
      </w:r>
      <w:r w:rsidR="00EE7597" w:rsidRPr="0021481A">
        <w:rPr>
          <w:rStyle w:val="Incipit"/>
          <w:lang w:val="it-IT"/>
        </w:rPr>
        <w:t>Carissimi</w:t>
      </w:r>
      <w:r w:rsidR="00D775F6" w:rsidRPr="0021481A">
        <w:rPr>
          <w:rStyle w:val="Incipit"/>
          <w:lang w:val="it-IT"/>
        </w:rPr>
        <w:t>::Carissime|</w:t>
      </w:r>
      <w:r w:rsidR="00EE7597" w:rsidRPr="0021481A">
        <w:rPr>
          <w:lang w:val="it-IT"/>
        </w:rPr>
        <w:t xml:space="preserve">. CP </w:t>
      </w:r>
      <w:r w:rsidR="00EE7597" w:rsidRPr="0021481A">
        <w:rPr>
          <w:rStyle w:val="Incipit"/>
          <w:lang w:val="it-IT"/>
        </w:rPr>
        <w:t>Sectare iustitiam</w:t>
      </w:r>
      <w:r w:rsidR="00EE7597" w:rsidRPr="0021481A">
        <w:rPr>
          <w:lang w:val="it-IT"/>
        </w:rPr>
        <w:t xml:space="preserve">. HY </w:t>
      </w:r>
      <w:r w:rsidR="00EE7597" w:rsidRPr="0021481A">
        <w:rPr>
          <w:rStyle w:val="Incipit"/>
          <w:lang w:val="it-IT"/>
        </w:rPr>
        <w:t>Exultet caelum</w:t>
      </w:r>
      <w:r w:rsidR="00EE7597" w:rsidRPr="0021481A">
        <w:rPr>
          <w:lang w:val="it-IT"/>
        </w:rPr>
        <w:t xml:space="preserve">. VS </w:t>
      </w:r>
      <w:r w:rsidR="00EE7597" w:rsidRPr="0021481A">
        <w:rPr>
          <w:rStyle w:val="Incipit"/>
          <w:lang w:val="it-IT"/>
        </w:rPr>
        <w:t>In omnem terram</w:t>
      </w:r>
      <w:r w:rsidR="00EE7597" w:rsidRPr="0021481A">
        <w:rPr>
          <w:lang w:val="it-IT"/>
        </w:rPr>
        <w:t xml:space="preserve">. AM </w:t>
      </w:r>
      <w:r w:rsidR="00EE7597" w:rsidRPr="0021481A">
        <w:rPr>
          <w:rStyle w:val="Incipit"/>
          <w:lang w:val="it-IT"/>
        </w:rPr>
        <w:t>Ecce ego mitto vos</w:t>
      </w:r>
      <w:r w:rsidR="00EE7597" w:rsidRPr="0021481A">
        <w:rPr>
          <w:lang w:val="it-IT"/>
        </w:rPr>
        <w:t xml:space="preserve">. [KY] </w:t>
      </w:r>
      <w:r w:rsidR="00EE7597" w:rsidRPr="0021481A">
        <w:rPr>
          <w:rStyle w:val="Incipit"/>
          <w:lang w:val="it-IT"/>
        </w:rPr>
        <w:t>Kyrie</w:t>
      </w:r>
      <w:r w:rsidR="00EE7597" w:rsidRPr="0021481A">
        <w:rPr>
          <w:lang w:val="it-IT"/>
        </w:rPr>
        <w:t xml:space="preserve"> cum [PN] </w:t>
      </w:r>
      <w:r w:rsidR="00EE7597" w:rsidRPr="0021481A">
        <w:rPr>
          <w:rStyle w:val="Incipit"/>
          <w:lang w:val="it-IT"/>
        </w:rPr>
        <w:t>Pater noster</w:t>
      </w:r>
      <w:r w:rsidR="00EE7597" w:rsidRPr="0021481A">
        <w:rPr>
          <w:lang w:val="it-IT"/>
        </w:rPr>
        <w:t xml:space="preserve">. </w:t>
      </w:r>
      <w:r w:rsidR="00EE7597" w:rsidRPr="00276593">
        <w:rPr>
          <w:lang w:val="pt-PT"/>
        </w:rPr>
        <w:t xml:space="preserve">OR </w:t>
      </w:r>
      <w:r w:rsidR="00EE7597" w:rsidRPr="00276593">
        <w:rPr>
          <w:rStyle w:val="Incipit"/>
          <w:lang w:val="pt-PT"/>
        </w:rPr>
        <w:t>Tuere nos misericors deus</w:t>
      </w:r>
      <w:r w:rsidR="00EE7597" w:rsidRPr="00276593">
        <w:rPr>
          <w:lang w:val="pt-PT"/>
        </w:rPr>
        <w:t>. Deinde suffragia de sanctis.</w:t>
      </w:r>
    </w:p>
    <w:p w:rsidR="009514EF" w:rsidRPr="0021481A" w:rsidRDefault="00EE7597" w:rsidP="004275F3">
      <w:pPr>
        <w:rPr>
          <w:lang w:val="pt-PT"/>
        </w:rPr>
      </w:pPr>
      <w:r w:rsidRPr="00276593">
        <w:rPr>
          <w:rStyle w:val="Time1"/>
          <w:lang w:val="pt-PT"/>
        </w:rPr>
        <w:t>Ad matutinam</w:t>
      </w:r>
      <w:r w:rsidRPr="00276593">
        <w:rPr>
          <w:lang w:val="pt-PT"/>
        </w:rPr>
        <w:t xml:space="preserve"> INV </w:t>
      </w:r>
      <w:r w:rsidRPr="00276593">
        <w:rPr>
          <w:rStyle w:val="Incipit"/>
          <w:lang w:val="pt-PT"/>
        </w:rPr>
        <w:t>Regem apostolorum</w:t>
      </w:r>
      <w:r w:rsidRPr="00276593">
        <w:rPr>
          <w:lang w:val="pt-PT"/>
        </w:rPr>
        <w:t xml:space="preserve">. PS </w:t>
      </w:r>
      <w:r w:rsidRPr="00276593">
        <w:rPr>
          <w:rStyle w:val="Incipit"/>
          <w:lang w:val="pt-PT"/>
        </w:rPr>
        <w:t>Venite exultemus</w:t>
      </w:r>
      <w:r w:rsidRPr="00276593">
        <w:rPr>
          <w:lang w:val="pt-PT"/>
        </w:rPr>
        <w:t xml:space="preserve"> cum novem antiphonis cum suis psalmis. </w:t>
      </w:r>
      <w:r w:rsidRPr="0021481A">
        <w:rPr>
          <w:lang w:val="pt-PT"/>
        </w:rPr>
        <w:t xml:space="preserve">Et legenda sua legitur [LHI] </w:t>
      </w:r>
      <w:r w:rsidRPr="0021481A">
        <w:rPr>
          <w:rStyle w:val="Incipit"/>
          <w:lang w:val="pt-PT"/>
        </w:rPr>
        <w:t>Multi multas</w:t>
      </w:r>
      <w:r w:rsidRPr="0021481A">
        <w:rPr>
          <w:lang w:val="pt-PT"/>
        </w:rPr>
        <w:t>. Historia cum tribus responsoriis</w:t>
      </w:r>
      <w:r w:rsidR="009514EF" w:rsidRPr="0021481A">
        <w:rPr>
          <w:lang w:val="pt-PT"/>
        </w:rPr>
        <w:t xml:space="preserve">. RP </w:t>
      </w:r>
      <w:r w:rsidR="009514EF" w:rsidRPr="0021481A">
        <w:rPr>
          <w:rStyle w:val="Incipit"/>
          <w:lang w:val="pt-PT"/>
        </w:rPr>
        <w:t>Ecce ego mitto vos</w:t>
      </w:r>
      <w:r w:rsidR="009514EF" w:rsidRPr="0021481A">
        <w:rPr>
          <w:lang w:val="pt-PT"/>
        </w:rPr>
        <w:t xml:space="preserve">. RP </w:t>
      </w:r>
      <w:r w:rsidR="009514EF" w:rsidRPr="0021481A">
        <w:rPr>
          <w:rStyle w:val="Incipit"/>
          <w:lang w:val="pt-PT"/>
        </w:rPr>
        <w:t>Tollite iugum</w:t>
      </w:r>
      <w:r w:rsidR="009514EF" w:rsidRPr="0021481A">
        <w:rPr>
          <w:lang w:val="pt-PT"/>
        </w:rPr>
        <w:t xml:space="preserve">. RP </w:t>
      </w:r>
      <w:r w:rsidR="009514EF" w:rsidRPr="0021481A">
        <w:rPr>
          <w:rStyle w:val="Incipit"/>
          <w:lang w:val="pt-PT"/>
        </w:rPr>
        <w:t>Dum steteritis</w:t>
      </w:r>
      <w:r w:rsidR="009514EF" w:rsidRPr="0021481A">
        <w:rPr>
          <w:lang w:val="pt-PT"/>
        </w:rPr>
        <w:t xml:space="preserve">. Sequitur [TD] </w:t>
      </w:r>
      <w:r w:rsidR="009514EF" w:rsidRPr="0021481A">
        <w:rPr>
          <w:rStyle w:val="Incipit"/>
          <w:lang w:val="pt-PT"/>
        </w:rPr>
        <w:t>Te deum laudamus</w:t>
      </w:r>
      <w:r w:rsidR="009514EF" w:rsidRPr="0021481A">
        <w:rPr>
          <w:lang w:val="pt-PT"/>
        </w:rPr>
        <w:t xml:space="preserve">. </w:t>
      </w:r>
    </w:p>
    <w:p w:rsidR="00EE7597" w:rsidRPr="0021481A" w:rsidRDefault="009514EF" w:rsidP="004275F3">
      <w:pPr>
        <w:rPr>
          <w:lang w:val="fr-FR"/>
        </w:rPr>
      </w:pPr>
      <w:r w:rsidRPr="0021481A">
        <w:rPr>
          <w:lang w:val="pt-PT"/>
        </w:rPr>
        <w:t xml:space="preserve">(73vb) </w:t>
      </w:r>
      <w:r w:rsidRPr="0021481A">
        <w:rPr>
          <w:rStyle w:val="Time1"/>
          <w:lang w:val="pt-PT"/>
        </w:rPr>
        <w:t>Ad laudes</w:t>
      </w:r>
      <w:r w:rsidRPr="0021481A">
        <w:rPr>
          <w:lang w:val="pt-PT"/>
        </w:rPr>
        <w:t xml:space="preserve"> AN </w:t>
      </w:r>
      <w:r w:rsidRPr="0021481A">
        <w:rPr>
          <w:rStyle w:val="Incipit"/>
          <w:lang w:val="pt-PT"/>
        </w:rPr>
        <w:t>Hoc est praeceptum</w:t>
      </w:r>
      <w:r w:rsidRPr="0021481A">
        <w:rPr>
          <w:lang w:val="pt-PT"/>
        </w:rPr>
        <w:t xml:space="preserve">. CP </w:t>
      </w:r>
      <w:r w:rsidRPr="0021481A">
        <w:rPr>
          <w:rStyle w:val="Incipit"/>
          <w:lang w:val="pt-PT"/>
        </w:rPr>
        <w:t>Praecipio %D::cor% tibi coram deo</w:t>
      </w:r>
      <w:r w:rsidRPr="0021481A">
        <w:rPr>
          <w:lang w:val="pt-PT"/>
        </w:rPr>
        <w:t xml:space="preserve">. VS </w:t>
      </w:r>
      <w:r w:rsidRPr="0021481A">
        <w:rPr>
          <w:rStyle w:val="Incipit"/>
          <w:lang w:val="pt-PT"/>
        </w:rPr>
        <w:t>Annuntiaverunt opera de</w:t>
      </w:r>
      <w:r w:rsidR="00D775F6" w:rsidRPr="0021481A">
        <w:rPr>
          <w:rStyle w:val="Incipit"/>
          <w:lang w:val="pt-PT"/>
        </w:rPr>
        <w:t>i</w:t>
      </w:r>
      <w:r w:rsidRPr="0021481A">
        <w:rPr>
          <w:lang w:val="pt-PT"/>
        </w:rPr>
        <w:t xml:space="preserve">. AB </w:t>
      </w:r>
      <w:r w:rsidRPr="0021481A">
        <w:rPr>
          <w:rStyle w:val="Incipit"/>
          <w:lang w:val="pt-PT"/>
        </w:rPr>
        <w:t>|</w:t>
      </w:r>
      <w:r w:rsidR="00D775F6" w:rsidRPr="0021481A">
        <w:rPr>
          <w:rStyle w:val="Incipit"/>
          <w:lang w:val="pt-PT"/>
        </w:rPr>
        <w:t>Terra::Trade</w:t>
      </w:r>
      <w:r w:rsidRPr="0021481A">
        <w:rPr>
          <w:rStyle w:val="Incipit"/>
          <w:lang w:val="pt-PT"/>
        </w:rPr>
        <w:t xml:space="preserve">nt| enim </w:t>
      </w:r>
      <w:r w:rsidR="00AD71E1" w:rsidRPr="0021481A">
        <w:rPr>
          <w:rStyle w:val="Incipit"/>
          <w:lang w:val="pt-PT"/>
        </w:rPr>
        <w:t>|nos::</w:t>
      </w:r>
      <w:r w:rsidRPr="0021481A">
        <w:rPr>
          <w:rStyle w:val="Incipit"/>
          <w:lang w:val="pt-PT"/>
        </w:rPr>
        <w:t>vos</w:t>
      </w:r>
      <w:r w:rsidR="00AD71E1" w:rsidRPr="0021481A">
        <w:rPr>
          <w:rStyle w:val="Incipit"/>
          <w:lang w:val="pt-PT"/>
        </w:rPr>
        <w:t>|</w:t>
      </w:r>
      <w:r w:rsidRPr="0021481A">
        <w:rPr>
          <w:lang w:val="pt-PT"/>
        </w:rPr>
        <w:t xml:space="preserve">. </w:t>
      </w:r>
      <w:r w:rsidRPr="0021481A">
        <w:rPr>
          <w:lang w:val="fr-FR"/>
        </w:rPr>
        <w:t xml:space="preserve">OR </w:t>
      </w:r>
      <w:r w:rsidRPr="0021481A">
        <w:rPr>
          <w:rStyle w:val="Incipit"/>
          <w:lang w:val="fr-FR"/>
        </w:rPr>
        <w:t xml:space="preserve">Tuere </w:t>
      </w:r>
      <w:r w:rsidR="00D775F6" w:rsidRPr="0021481A">
        <w:rPr>
          <w:rStyle w:val="Incipit"/>
          <w:lang w:val="fr-FR"/>
        </w:rPr>
        <w:t>|</w:t>
      </w:r>
      <w:r w:rsidRPr="0021481A">
        <w:rPr>
          <w:rStyle w:val="Incipit"/>
          <w:lang w:val="fr-FR"/>
        </w:rPr>
        <w:t>nos domine</w:t>
      </w:r>
      <w:r w:rsidR="00D775F6" w:rsidRPr="0021481A">
        <w:rPr>
          <w:rStyle w:val="Incipit"/>
          <w:lang w:val="fr-FR"/>
        </w:rPr>
        <w:t>::nos|</w:t>
      </w:r>
      <w:r w:rsidRPr="0021481A">
        <w:rPr>
          <w:rStyle w:val="Incipit"/>
          <w:lang w:val="fr-FR"/>
        </w:rPr>
        <w:t xml:space="preserve"> misericors</w:t>
      </w:r>
      <w:r w:rsidRPr="0021481A">
        <w:rPr>
          <w:lang w:val="fr-FR"/>
        </w:rPr>
        <w:t>. Deinde suffragia de sanctis.</w:t>
      </w:r>
    </w:p>
    <w:p w:rsidR="009514EF" w:rsidRPr="0021481A" w:rsidRDefault="009514EF" w:rsidP="004275F3">
      <w:pPr>
        <w:rPr>
          <w:lang w:val="pt-PT"/>
        </w:rPr>
      </w:pPr>
      <w:r w:rsidRPr="0021481A">
        <w:rPr>
          <w:rStyle w:val="Time1"/>
          <w:lang w:val="pt-PT"/>
        </w:rPr>
        <w:t>Ad horas</w:t>
      </w:r>
      <w:r w:rsidRPr="0021481A">
        <w:rPr>
          <w:lang w:val="pt-PT"/>
        </w:rPr>
        <w:t xml:space="preserve"> laudes. Capitulum, responsoria et versiculi de apostolis.</w:t>
      </w:r>
    </w:p>
    <w:p w:rsidR="009514EF" w:rsidRPr="0021481A" w:rsidRDefault="009514EF" w:rsidP="004275F3">
      <w:pPr>
        <w:rPr>
          <w:lang w:val="it-IT"/>
        </w:rPr>
      </w:pPr>
      <w:r w:rsidRPr="0021481A">
        <w:rPr>
          <w:rStyle w:val="Time1"/>
          <w:lang w:val="pt-PT"/>
        </w:rPr>
        <w:t>Ad missam</w:t>
      </w:r>
      <w:r w:rsidRPr="0021481A">
        <w:rPr>
          <w:lang w:val="pt-PT"/>
        </w:rPr>
        <w:t xml:space="preserve"> </w:t>
      </w:r>
      <w:r w:rsidR="00D775F6" w:rsidRPr="0021481A">
        <w:rPr>
          <w:lang w:val="pt-PT"/>
        </w:rPr>
        <w:t xml:space="preserve">IN </w:t>
      </w:r>
      <w:r w:rsidR="00D775F6" w:rsidRPr="0021481A">
        <w:rPr>
          <w:rStyle w:val="Incipit"/>
          <w:lang w:val="pt-PT"/>
        </w:rPr>
        <w:t>Ego au</w:t>
      </w:r>
      <w:r w:rsidRPr="0021481A">
        <w:rPr>
          <w:rStyle w:val="Incipit"/>
          <w:lang w:val="pt-PT"/>
        </w:rPr>
        <w:t>tem</w:t>
      </w:r>
      <w:r w:rsidRPr="0021481A">
        <w:rPr>
          <w:lang w:val="pt-PT"/>
        </w:rPr>
        <w:t xml:space="preserve">. [KY] </w:t>
      </w:r>
      <w:r w:rsidRPr="0021481A">
        <w:rPr>
          <w:rStyle w:val="Incipit"/>
          <w:lang w:val="pt-PT"/>
        </w:rPr>
        <w:t>Kyrie</w:t>
      </w:r>
      <w:r w:rsidRPr="0021481A">
        <w:rPr>
          <w:lang w:val="pt-PT"/>
        </w:rPr>
        <w:t xml:space="preserve"> dominicale cum [GL] </w:t>
      </w:r>
      <w:r w:rsidRPr="0021481A">
        <w:rPr>
          <w:rStyle w:val="Incipit"/>
          <w:lang w:val="pt-PT"/>
        </w:rPr>
        <w:t>Gloria in exc</w:t>
      </w:r>
      <w:r w:rsidR="00D775F6" w:rsidRPr="0021481A">
        <w:rPr>
          <w:rStyle w:val="Incipit"/>
          <w:lang w:val="pt-PT"/>
        </w:rPr>
        <w:t>elsis</w:t>
      </w:r>
      <w:r w:rsidR="00D775F6" w:rsidRPr="0021481A">
        <w:rPr>
          <w:lang w:val="pt-PT"/>
        </w:rPr>
        <w:t xml:space="preserve">. ORCL </w:t>
      </w:r>
      <w:r w:rsidR="00D775F6" w:rsidRPr="0021481A">
        <w:rPr>
          <w:rStyle w:val="Incipit"/>
          <w:lang w:val="pt-PT"/>
        </w:rPr>
        <w:t>Tuere nos misericors deus</w:t>
      </w:r>
      <w:r w:rsidR="00D775F6" w:rsidRPr="0021481A">
        <w:rPr>
          <w:lang w:val="pt-PT"/>
        </w:rPr>
        <w:t xml:space="preserve">. Secunda de dominica. Tertia de sancta Maria. [EVI] </w:t>
      </w:r>
      <w:r w:rsidR="00D775F6" w:rsidRPr="0021481A">
        <w:rPr>
          <w:rStyle w:val="Incipit"/>
          <w:lang w:val="pt-PT"/>
        </w:rPr>
        <w:t>Carissime</w:t>
      </w:r>
      <w:r w:rsidR="00D775F6" w:rsidRPr="0021481A">
        <w:rPr>
          <w:lang w:val="pt-PT"/>
        </w:rPr>
        <w:t xml:space="preserve">. EP </w:t>
      </w:r>
      <w:r w:rsidR="00D775F6" w:rsidRPr="0021481A">
        <w:rPr>
          <w:rStyle w:val="Incipit"/>
          <w:lang w:val="pt-PT"/>
        </w:rPr>
        <w:t>Sectare iustitiam</w:t>
      </w:r>
      <w:r w:rsidR="00D775F6" w:rsidRPr="0021481A">
        <w:rPr>
          <w:lang w:val="pt-PT"/>
        </w:rPr>
        <w:t xml:space="preserve">. GR </w:t>
      </w:r>
      <w:r w:rsidR="00D775F6" w:rsidRPr="0021481A">
        <w:rPr>
          <w:rStyle w:val="Incipit"/>
          <w:lang w:val="pt-PT"/>
        </w:rPr>
        <w:t>Iustus ut palma</w:t>
      </w:r>
      <w:r w:rsidR="00D775F6" w:rsidRPr="0021481A">
        <w:rPr>
          <w:lang w:val="pt-PT"/>
        </w:rPr>
        <w:t xml:space="preserve">. ALV </w:t>
      </w:r>
      <w:r w:rsidR="00D775F6" w:rsidRPr="0021481A">
        <w:rPr>
          <w:rStyle w:val="Incipit"/>
          <w:lang w:val="pt-PT"/>
        </w:rPr>
        <w:t>Non vos me elegistis</w:t>
      </w:r>
      <w:r w:rsidR="00D775F6" w:rsidRPr="0021481A">
        <w:rPr>
          <w:lang w:val="pt-PT"/>
        </w:rPr>
        <w:t xml:space="preserve">. SE </w:t>
      </w:r>
      <w:r w:rsidR="00D775F6" w:rsidRPr="0021481A">
        <w:rPr>
          <w:rStyle w:val="Incipit"/>
          <w:lang w:val="pt-PT"/>
        </w:rPr>
        <w:t>Clare (74ra) sanctorum</w:t>
      </w:r>
      <w:r w:rsidR="00D775F6" w:rsidRPr="0021481A">
        <w:rPr>
          <w:lang w:val="pt-PT"/>
        </w:rPr>
        <w:t xml:space="preserve">. EV </w:t>
      </w:r>
      <w:r w:rsidR="00D775F6" w:rsidRPr="0021481A">
        <w:rPr>
          <w:rStyle w:val="Incipit"/>
          <w:lang w:val="pt-PT"/>
        </w:rPr>
        <w:t>Designavit dominus</w:t>
      </w:r>
      <w:r w:rsidR="00D775F6" w:rsidRPr="0021481A">
        <w:rPr>
          <w:lang w:val="pt-PT"/>
        </w:rPr>
        <w:t xml:space="preserve">. </w:t>
      </w:r>
      <w:r w:rsidR="00D775F6" w:rsidRPr="0021481A">
        <w:rPr>
          <w:lang w:val="it-IT"/>
        </w:rPr>
        <w:t xml:space="preserve">[CR] </w:t>
      </w:r>
      <w:r w:rsidR="00D775F6" w:rsidRPr="0021481A">
        <w:rPr>
          <w:rStyle w:val="Incipit"/>
          <w:lang w:val="it-IT"/>
        </w:rPr>
        <w:t>Credo in unum</w:t>
      </w:r>
      <w:r w:rsidR="00D775F6" w:rsidRPr="0021481A">
        <w:rPr>
          <w:lang w:val="it-IT"/>
        </w:rPr>
        <w:t xml:space="preserve"> non dicitur. OF </w:t>
      </w:r>
      <w:r w:rsidR="00D775F6" w:rsidRPr="0021481A">
        <w:rPr>
          <w:rStyle w:val="Incipit"/>
          <w:lang w:val="it-IT"/>
        </w:rPr>
        <w:t>Gloria et honore</w:t>
      </w:r>
      <w:r w:rsidR="00D775F6" w:rsidRPr="0021481A">
        <w:rPr>
          <w:lang w:val="it-IT"/>
        </w:rPr>
        <w:t xml:space="preserve">. Praefatio cottidiana. CO </w:t>
      </w:r>
      <w:r w:rsidR="00D775F6" w:rsidRPr="0021481A">
        <w:rPr>
          <w:rStyle w:val="Incipit"/>
          <w:lang w:val="it-IT"/>
        </w:rPr>
        <w:t>Magna est gloria</w:t>
      </w:r>
      <w:r w:rsidR="00D775F6" w:rsidRPr="0021481A">
        <w:rPr>
          <w:lang w:val="it-IT"/>
        </w:rPr>
        <w:t xml:space="preserve">. [IM] </w:t>
      </w:r>
      <w:r w:rsidR="00D775F6" w:rsidRPr="0021481A">
        <w:rPr>
          <w:rStyle w:val="Incipit"/>
          <w:lang w:val="it-IT"/>
        </w:rPr>
        <w:t>Ite missa est</w:t>
      </w:r>
      <w:r w:rsidR="00D775F6" w:rsidRPr="0021481A">
        <w:rPr>
          <w:lang w:val="it-IT"/>
        </w:rPr>
        <w:t>.</w:t>
      </w:r>
    </w:p>
    <w:p w:rsidR="00D775F6" w:rsidRPr="0021481A" w:rsidRDefault="00D775F6" w:rsidP="004275F3">
      <w:pPr>
        <w:pStyle w:val="Titolo1"/>
        <w:rPr>
          <w:lang w:val="it-IT"/>
        </w:rPr>
      </w:pPr>
      <w:r w:rsidRPr="0021481A">
        <w:rPr>
          <w:lang w:val="it-IT"/>
        </w:rPr>
        <w:t>IN CONVERSIONE SANCTI PAULI</w:t>
      </w:r>
    </w:p>
    <w:p w:rsidR="0032249E" w:rsidRPr="0021481A" w:rsidRDefault="00D775F6" w:rsidP="004275F3">
      <w:pPr>
        <w:rPr>
          <w:lang w:val="fr-FR"/>
        </w:rPr>
      </w:pPr>
      <w:r w:rsidRPr="0021481A">
        <w:rPr>
          <w:rStyle w:val="Time1"/>
          <w:lang w:val="en-US"/>
        </w:rPr>
        <w:t xml:space="preserve">Ad </w:t>
      </w:r>
      <w:r w:rsidR="0032249E" w:rsidRPr="0021481A">
        <w:rPr>
          <w:rStyle w:val="Time1"/>
          <w:lang w:val="en-US"/>
        </w:rPr>
        <w:t>vesperas</w:t>
      </w:r>
      <w:r w:rsidR="0032249E" w:rsidRPr="0021481A">
        <w:rPr>
          <w:lang w:val="en-US"/>
        </w:rPr>
        <w:t xml:space="preserve"> super psalmos AN </w:t>
      </w:r>
      <w:r w:rsidR="0032249E" w:rsidRPr="0021481A">
        <w:rPr>
          <w:rStyle w:val="Incipit"/>
          <w:lang w:val="en-US"/>
        </w:rPr>
        <w:t>Sancte Paule apostole</w:t>
      </w:r>
      <w:r w:rsidR="0032249E" w:rsidRPr="0021481A">
        <w:rPr>
          <w:lang w:val="en-US"/>
        </w:rPr>
        <w:t xml:space="preserve">. </w:t>
      </w:r>
      <w:r w:rsidR="0032249E" w:rsidRPr="0021481A">
        <w:rPr>
          <w:lang w:val="fr-FR"/>
        </w:rPr>
        <w:t xml:space="preserve">PS </w:t>
      </w:r>
      <w:r w:rsidR="0032249E" w:rsidRPr="0021481A">
        <w:rPr>
          <w:rStyle w:val="Incipit"/>
          <w:lang w:val="fr-FR"/>
        </w:rPr>
        <w:t>Laudate pueri</w:t>
      </w:r>
      <w:r w:rsidR="0032249E" w:rsidRPr="0021481A">
        <w:rPr>
          <w:lang w:val="fr-FR"/>
        </w:rPr>
        <w:t xml:space="preserve"> cum reliquis. CP </w:t>
      </w:r>
      <w:r w:rsidR="0032249E" w:rsidRPr="0021481A">
        <w:rPr>
          <w:rStyle w:val="Incipit"/>
          <w:lang w:val="fr-FR"/>
        </w:rPr>
        <w:t>Saulus adhuc spirans</w:t>
      </w:r>
      <w:r w:rsidR="0032249E" w:rsidRPr="0021481A">
        <w:rPr>
          <w:lang w:val="fr-FR"/>
        </w:rPr>
        <w:t xml:space="preserve">. RP </w:t>
      </w:r>
      <w:r w:rsidR="0032249E" w:rsidRPr="0021481A">
        <w:rPr>
          <w:rStyle w:val="Incipit"/>
          <w:lang w:val="fr-FR"/>
        </w:rPr>
        <w:t>Sancte Paule apostole</w:t>
      </w:r>
      <w:r w:rsidR="0032249E" w:rsidRPr="0021481A">
        <w:rPr>
          <w:lang w:val="fr-FR"/>
        </w:rPr>
        <w:t xml:space="preserve">. HYHV </w:t>
      </w:r>
      <w:r w:rsidR="0032249E" w:rsidRPr="0021481A">
        <w:rPr>
          <w:rStyle w:val="Incipit"/>
          <w:lang w:val="fr-FR"/>
        </w:rPr>
        <w:t>Doctor egregie</w:t>
      </w:r>
      <w:r w:rsidR="0032249E" w:rsidRPr="0021481A">
        <w:rPr>
          <w:lang w:val="fr-FR"/>
        </w:rPr>
        <w:t xml:space="preserve">. VS </w:t>
      </w:r>
      <w:r w:rsidR="0032249E" w:rsidRPr="0021481A">
        <w:rPr>
          <w:rStyle w:val="Incipit"/>
          <w:lang w:val="fr-FR"/>
        </w:rPr>
        <w:t>In omnem terram</w:t>
      </w:r>
      <w:r w:rsidR="0032249E" w:rsidRPr="0021481A">
        <w:rPr>
          <w:lang w:val="fr-FR"/>
        </w:rPr>
        <w:t xml:space="preserve">. AM </w:t>
      </w:r>
      <w:r w:rsidR="0032249E" w:rsidRPr="0021481A">
        <w:rPr>
          <w:rStyle w:val="Incipit"/>
          <w:lang w:val="fr-FR"/>
        </w:rPr>
        <w:t>O gloriosum lumen</w:t>
      </w:r>
      <w:r w:rsidR="0032249E" w:rsidRPr="0021481A">
        <w:rPr>
          <w:lang w:val="fr-FR"/>
        </w:rPr>
        <w:t xml:space="preserve">. [KY] </w:t>
      </w:r>
      <w:r w:rsidR="0032249E" w:rsidRPr="0021481A">
        <w:rPr>
          <w:rStyle w:val="Incipit"/>
          <w:lang w:val="fr-FR"/>
        </w:rPr>
        <w:t>Kyrie</w:t>
      </w:r>
      <w:r w:rsidR="0032249E" w:rsidRPr="0021481A">
        <w:rPr>
          <w:lang w:val="fr-FR"/>
        </w:rPr>
        <w:t xml:space="preserve"> nec [PN] </w:t>
      </w:r>
      <w:r w:rsidR="0032249E" w:rsidRPr="0021481A">
        <w:rPr>
          <w:rStyle w:val="Incipit"/>
          <w:lang w:val="fr-FR"/>
        </w:rPr>
        <w:t>Pater noster</w:t>
      </w:r>
      <w:r w:rsidR="0032249E" w:rsidRPr="0021481A">
        <w:rPr>
          <w:lang w:val="fr-FR"/>
        </w:rPr>
        <w:t xml:space="preserve"> dicitur. OR </w:t>
      </w:r>
      <w:r w:rsidR="0032249E" w:rsidRPr="0021481A">
        <w:rPr>
          <w:rStyle w:val="Incipit"/>
          <w:lang w:val="fr-FR"/>
        </w:rPr>
        <w:t>Deus qui universum mundum</w:t>
      </w:r>
      <w:r w:rsidR="0032249E" w:rsidRPr="0021481A">
        <w:rPr>
          <w:lang w:val="fr-FR"/>
        </w:rPr>
        <w:t xml:space="preserve">. </w:t>
      </w:r>
    </w:p>
    <w:p w:rsidR="00D775F6" w:rsidRPr="0021481A" w:rsidRDefault="0032249E" w:rsidP="004275F3">
      <w:pPr>
        <w:rPr>
          <w:lang w:val="fr-FR"/>
        </w:rPr>
      </w:pPr>
      <w:r w:rsidRPr="0021481A">
        <w:rPr>
          <w:lang w:val="fr-FR"/>
        </w:rPr>
        <w:t>Si conversio sancti Pauli in dominicam evenerit in septuagesima, de septuagesima cantetur et de praedicto sancto antiphona et oratio in matutinas dicatur. Et in mis</w:t>
      </w:r>
      <w:r w:rsidR="00850D72" w:rsidRPr="0021481A">
        <w:rPr>
          <w:lang w:val="fr-FR"/>
        </w:rPr>
        <w:t>sa tantum una (74rb) oratio dic</w:t>
      </w:r>
      <w:r w:rsidRPr="0021481A">
        <w:rPr>
          <w:lang w:val="fr-FR"/>
        </w:rPr>
        <w:t>a</w:t>
      </w:r>
      <w:r w:rsidR="00850D72" w:rsidRPr="0021481A">
        <w:rPr>
          <w:lang w:val="fr-FR"/>
        </w:rPr>
        <w:t>t</w:t>
      </w:r>
      <w:r w:rsidRPr="0021481A">
        <w:rPr>
          <w:lang w:val="fr-FR"/>
        </w:rPr>
        <w:t>ur. In sequenti vero die de festo</w:t>
      </w:r>
      <w:r w:rsidR="00850D72" w:rsidRPr="0021481A">
        <w:rPr>
          <w:lang w:val="fr-FR"/>
        </w:rPr>
        <w:t>,</w:t>
      </w:r>
      <w:r w:rsidRPr="0021481A">
        <w:rPr>
          <w:lang w:val="fr-FR"/>
        </w:rPr>
        <w:t xml:space="preserve"> ut assignatum est</w:t>
      </w:r>
      <w:r w:rsidR="00850D72" w:rsidRPr="0021481A">
        <w:rPr>
          <w:lang w:val="fr-FR"/>
        </w:rPr>
        <w:t>,</w:t>
      </w:r>
      <w:r w:rsidRPr="0021481A">
        <w:rPr>
          <w:lang w:val="fr-FR"/>
        </w:rPr>
        <w:t xml:space="preserve"> cantetur, nisi quod pro alleluia cantetur TR </w:t>
      </w:r>
      <w:r w:rsidRPr="0021481A">
        <w:rPr>
          <w:rStyle w:val="Incipit"/>
          <w:lang w:val="fr-FR"/>
        </w:rPr>
        <w:t>Beatus vir qui timet</w:t>
      </w:r>
      <w:r w:rsidRPr="0021481A">
        <w:rPr>
          <w:lang w:val="fr-FR"/>
        </w:rPr>
        <w:t xml:space="preserve">. [CR] </w:t>
      </w:r>
      <w:r w:rsidRPr="0021481A">
        <w:rPr>
          <w:rStyle w:val="Incipit"/>
          <w:lang w:val="fr-FR"/>
        </w:rPr>
        <w:t>Credo in unum</w:t>
      </w:r>
      <w:r w:rsidRPr="0021481A">
        <w:rPr>
          <w:lang w:val="fr-FR"/>
        </w:rPr>
        <w:t xml:space="preserve"> nec praefatio de apostolis dicatur, sed tantum [IM] </w:t>
      </w:r>
      <w:r w:rsidRPr="0021481A">
        <w:rPr>
          <w:rStyle w:val="Incipit"/>
          <w:lang w:val="fr-FR"/>
        </w:rPr>
        <w:t>Ite missa est</w:t>
      </w:r>
      <w:r w:rsidRPr="0021481A">
        <w:rPr>
          <w:lang w:val="fr-FR"/>
        </w:rPr>
        <w:t>.</w:t>
      </w:r>
    </w:p>
    <w:p w:rsidR="0032249E" w:rsidRPr="0021481A" w:rsidRDefault="0032249E" w:rsidP="004275F3">
      <w:pPr>
        <w:rPr>
          <w:lang w:val="fr-FR"/>
        </w:rPr>
      </w:pPr>
      <w:r w:rsidRPr="0021481A">
        <w:rPr>
          <w:rStyle w:val="Time1"/>
          <w:lang w:val="fr-FR"/>
        </w:rPr>
        <w:t>Ad matutinum</w:t>
      </w:r>
      <w:r w:rsidRPr="0021481A">
        <w:rPr>
          <w:lang w:val="fr-FR"/>
        </w:rPr>
        <w:t xml:space="preserve"> INV </w:t>
      </w:r>
      <w:r w:rsidRPr="0021481A">
        <w:rPr>
          <w:rStyle w:val="Incipit"/>
          <w:lang w:val="fr-FR"/>
        </w:rPr>
        <w:t>Regem apostolorum</w:t>
      </w:r>
      <w:r w:rsidRPr="0021481A">
        <w:rPr>
          <w:lang w:val="fr-FR"/>
        </w:rPr>
        <w:t xml:space="preserve">. PS </w:t>
      </w:r>
      <w:r w:rsidRPr="0021481A">
        <w:rPr>
          <w:rStyle w:val="Incipit"/>
          <w:lang w:val="fr-FR"/>
        </w:rPr>
        <w:t>Venite exultemus</w:t>
      </w:r>
      <w:r w:rsidRPr="0021481A">
        <w:rPr>
          <w:lang w:val="fr-FR"/>
        </w:rPr>
        <w:t>.</w:t>
      </w:r>
    </w:p>
    <w:p w:rsidR="0032249E" w:rsidRPr="0021481A" w:rsidRDefault="0032249E" w:rsidP="004275F3">
      <w:pPr>
        <w:rPr>
          <w:lang w:val="it-IT"/>
        </w:rPr>
      </w:pPr>
      <w:r w:rsidRPr="0021481A">
        <w:rPr>
          <w:rStyle w:val="Time2"/>
          <w:lang w:val="fr-FR"/>
        </w:rPr>
        <w:t>In primo nocturno</w:t>
      </w:r>
      <w:r w:rsidRPr="0021481A">
        <w:rPr>
          <w:lang w:val="fr-FR"/>
        </w:rPr>
        <w:t xml:space="preserve"> antiphonae cum versiculis. AN </w:t>
      </w:r>
      <w:r w:rsidRPr="0021481A">
        <w:rPr>
          <w:rStyle w:val="Incipit"/>
          <w:lang w:val="fr-FR"/>
        </w:rPr>
        <w:t>Qui operatus est</w:t>
      </w:r>
      <w:r w:rsidRPr="0021481A">
        <w:rPr>
          <w:lang w:val="fr-FR"/>
        </w:rPr>
        <w:t xml:space="preserve">. AV </w:t>
      </w:r>
      <w:r w:rsidRPr="0021481A">
        <w:rPr>
          <w:rStyle w:val="Incipit"/>
          <w:lang w:val="fr-FR"/>
        </w:rPr>
        <w:t>Qui me segregavit</w:t>
      </w:r>
      <w:r w:rsidRPr="0021481A">
        <w:rPr>
          <w:lang w:val="fr-FR"/>
        </w:rPr>
        <w:t xml:space="preserve">. PS </w:t>
      </w:r>
      <w:r w:rsidRPr="0021481A">
        <w:rPr>
          <w:rStyle w:val="Incipit"/>
          <w:lang w:val="fr-FR"/>
        </w:rPr>
        <w:t>Caeli enarrant</w:t>
      </w:r>
      <w:r w:rsidRPr="0021481A">
        <w:rPr>
          <w:lang w:val="fr-FR"/>
        </w:rPr>
        <w:t xml:space="preserve">. </w:t>
      </w:r>
      <w:r w:rsidRPr="0021481A">
        <w:rPr>
          <w:lang w:val="it-IT"/>
        </w:rPr>
        <w:t xml:space="preserve">AN </w:t>
      </w:r>
      <w:r w:rsidRPr="0021481A">
        <w:rPr>
          <w:rStyle w:val="Incipit"/>
          <w:lang w:val="it-IT"/>
        </w:rPr>
        <w:t>Scio cui credidi</w:t>
      </w:r>
      <w:r w:rsidRPr="0021481A">
        <w:rPr>
          <w:lang w:val="it-IT"/>
        </w:rPr>
        <w:t xml:space="preserve">. AV </w:t>
      </w:r>
      <w:r w:rsidRPr="0021481A">
        <w:rPr>
          <w:rStyle w:val="Incipit"/>
          <w:lang w:val="it-IT"/>
        </w:rPr>
        <w:t>De reliquo reposita</w:t>
      </w:r>
      <w:r w:rsidRPr="0021481A">
        <w:rPr>
          <w:lang w:val="it-IT"/>
        </w:rPr>
        <w:t xml:space="preserve">. PS </w:t>
      </w:r>
      <w:r w:rsidRPr="0021481A">
        <w:rPr>
          <w:rStyle w:val="Incipit"/>
          <w:lang w:val="it-IT"/>
        </w:rPr>
        <w:t>Benedicam</w:t>
      </w:r>
      <w:r w:rsidRPr="0021481A">
        <w:rPr>
          <w:lang w:val="it-IT"/>
        </w:rPr>
        <w:t xml:space="preserve">. AN </w:t>
      </w:r>
      <w:r w:rsidRPr="0021481A">
        <w:rPr>
          <w:rStyle w:val="Incipit"/>
          <w:lang w:val="it-IT"/>
        </w:rPr>
        <w:t>Mihi vivere</w:t>
      </w:r>
      <w:r w:rsidRPr="0021481A">
        <w:rPr>
          <w:lang w:val="it-IT"/>
        </w:rPr>
        <w:t xml:space="preserve">. AV </w:t>
      </w:r>
      <w:r w:rsidRPr="0021481A">
        <w:rPr>
          <w:rStyle w:val="Incipit"/>
          <w:lang w:val="it-IT"/>
        </w:rPr>
        <w:t>Per quem</w:t>
      </w:r>
      <w:r w:rsidRPr="0021481A">
        <w:rPr>
          <w:lang w:val="it-IT"/>
        </w:rPr>
        <w:t xml:space="preserve">. PS </w:t>
      </w:r>
      <w:r w:rsidRPr="0021481A">
        <w:rPr>
          <w:rStyle w:val="Incipit"/>
          <w:lang w:val="it-IT"/>
        </w:rPr>
        <w:t>Eructavit cor</w:t>
      </w:r>
      <w:r w:rsidRPr="0021481A">
        <w:rPr>
          <w:lang w:val="it-IT"/>
        </w:rPr>
        <w:t xml:space="preserve">. VS </w:t>
      </w:r>
      <w:r w:rsidRPr="0021481A">
        <w:rPr>
          <w:rStyle w:val="Incipit"/>
          <w:lang w:val="it-IT"/>
        </w:rPr>
        <w:t>In omnem terram</w:t>
      </w:r>
      <w:r w:rsidRPr="0021481A">
        <w:rPr>
          <w:lang w:val="it-IT"/>
        </w:rPr>
        <w:t xml:space="preserve">. Legitur LS </w:t>
      </w:r>
      <w:r w:rsidRPr="0021481A">
        <w:rPr>
          <w:rStyle w:val="Incipit"/>
          <w:lang w:val="it-IT"/>
        </w:rPr>
        <w:t>Beato Iob sanctae ecclesiae typum tenenti</w:t>
      </w:r>
      <w:r w:rsidR="00190860" w:rsidRPr="0021481A">
        <w:rPr>
          <w:lang w:val="it-IT"/>
        </w:rPr>
        <w:t xml:space="preserve"> cum historia (74va) propria. RP </w:t>
      </w:r>
      <w:r w:rsidR="00190860" w:rsidRPr="0021481A">
        <w:rPr>
          <w:rStyle w:val="Incipit"/>
          <w:lang w:val="it-IT"/>
        </w:rPr>
        <w:t>Qui operatus</w:t>
      </w:r>
      <w:r w:rsidR="00190860" w:rsidRPr="0021481A">
        <w:rPr>
          <w:lang w:val="it-IT"/>
        </w:rPr>
        <w:t xml:space="preserve">. RP </w:t>
      </w:r>
      <w:r w:rsidR="00190860" w:rsidRPr="0021481A">
        <w:rPr>
          <w:rStyle w:val="Incipit"/>
          <w:lang w:val="it-IT"/>
        </w:rPr>
        <w:t>Scio cui credidi</w:t>
      </w:r>
      <w:r w:rsidR="00190860" w:rsidRPr="0021481A">
        <w:rPr>
          <w:lang w:val="it-IT"/>
        </w:rPr>
        <w:t xml:space="preserve">. RP </w:t>
      </w:r>
      <w:r w:rsidR="00190860" w:rsidRPr="0021481A">
        <w:rPr>
          <w:rStyle w:val="Incipit"/>
          <w:lang w:val="it-IT"/>
        </w:rPr>
        <w:t>Bonum certamen</w:t>
      </w:r>
      <w:r w:rsidR="00190860" w:rsidRPr="0021481A">
        <w:rPr>
          <w:lang w:val="it-IT"/>
        </w:rPr>
        <w:t>.</w:t>
      </w:r>
    </w:p>
    <w:p w:rsidR="00190860" w:rsidRPr="0021481A" w:rsidRDefault="00190860" w:rsidP="004275F3">
      <w:pPr>
        <w:rPr>
          <w:lang w:val="fr-FR"/>
        </w:rPr>
      </w:pPr>
      <w:r w:rsidRPr="0021481A">
        <w:rPr>
          <w:rStyle w:val="Time2"/>
          <w:lang w:val="es-ES"/>
        </w:rPr>
        <w:t>In secundo nocturno</w:t>
      </w:r>
      <w:r w:rsidRPr="0021481A">
        <w:rPr>
          <w:lang w:val="es-ES"/>
        </w:rPr>
        <w:t xml:space="preserve"> AN </w:t>
      </w:r>
      <w:r w:rsidRPr="0021481A">
        <w:rPr>
          <w:rStyle w:val="Incipit"/>
          <w:lang w:val="es-ES"/>
        </w:rPr>
        <w:t>Tu es vas</w:t>
      </w:r>
      <w:r w:rsidRPr="0021481A">
        <w:rPr>
          <w:lang w:val="es-ES"/>
        </w:rPr>
        <w:t xml:space="preserve">. </w:t>
      </w:r>
      <w:r w:rsidRPr="0021481A">
        <w:rPr>
          <w:lang w:val="fr-FR"/>
        </w:rPr>
        <w:t xml:space="preserve">AV </w:t>
      </w:r>
      <w:r w:rsidRPr="0021481A">
        <w:rPr>
          <w:rStyle w:val="Incipit"/>
          <w:lang w:val="fr-FR"/>
        </w:rPr>
        <w:t>Per quem omnes gentes</w:t>
      </w:r>
      <w:r w:rsidRPr="0021481A">
        <w:rPr>
          <w:lang w:val="fr-FR"/>
        </w:rPr>
        <w:t xml:space="preserve">. PS </w:t>
      </w:r>
      <w:r w:rsidRPr="0021481A">
        <w:rPr>
          <w:rStyle w:val="Incipit"/>
          <w:lang w:val="fr-FR"/>
        </w:rPr>
        <w:t>Omnes gentes</w:t>
      </w:r>
      <w:r w:rsidRPr="0021481A">
        <w:rPr>
          <w:lang w:val="fr-FR"/>
        </w:rPr>
        <w:t xml:space="preserve">. AN </w:t>
      </w:r>
      <w:r w:rsidRPr="0021481A">
        <w:rPr>
          <w:rStyle w:val="Incipit"/>
          <w:lang w:val="fr-FR"/>
        </w:rPr>
        <w:t>Magnus sanctus Paulus</w:t>
      </w:r>
      <w:r w:rsidRPr="0021481A">
        <w:rPr>
          <w:lang w:val="fr-FR"/>
        </w:rPr>
        <w:t xml:space="preserve">. AV </w:t>
      </w:r>
      <w:r w:rsidRPr="0021481A">
        <w:rPr>
          <w:rStyle w:val="Incipit"/>
          <w:lang w:val="fr-FR"/>
        </w:rPr>
        <w:t>In generatione</w:t>
      </w:r>
      <w:r w:rsidRPr="0021481A">
        <w:rPr>
          <w:lang w:val="fr-FR"/>
        </w:rPr>
        <w:t xml:space="preserve">. PS </w:t>
      </w:r>
      <w:r w:rsidRPr="0021481A">
        <w:rPr>
          <w:rStyle w:val="Incipit"/>
          <w:lang w:val="fr-FR"/>
        </w:rPr>
        <w:t>Exaudi deus deprecationem</w:t>
      </w:r>
      <w:r w:rsidRPr="0021481A">
        <w:rPr>
          <w:lang w:val="fr-FR"/>
        </w:rPr>
        <w:t xml:space="preserve">. AN </w:t>
      </w:r>
      <w:r w:rsidRPr="0021481A">
        <w:rPr>
          <w:rStyle w:val="Incipit"/>
          <w:lang w:val="fr-FR"/>
        </w:rPr>
        <w:t>Bonum certamen</w:t>
      </w:r>
      <w:r w:rsidRPr="0021481A">
        <w:rPr>
          <w:lang w:val="fr-FR"/>
        </w:rPr>
        <w:t xml:space="preserve">. AV </w:t>
      </w:r>
      <w:r w:rsidRPr="0021481A">
        <w:rPr>
          <w:rStyle w:val="Incipit"/>
          <w:lang w:val="fr-FR"/>
        </w:rPr>
        <w:t>De cetero</w:t>
      </w:r>
      <w:r w:rsidRPr="0021481A">
        <w:rPr>
          <w:lang w:val="fr-FR"/>
        </w:rPr>
        <w:t xml:space="preserve">. PS </w:t>
      </w:r>
      <w:r w:rsidRPr="0021481A">
        <w:rPr>
          <w:rStyle w:val="Incipit"/>
          <w:lang w:val="fr-FR"/>
        </w:rPr>
        <w:t>Exaudi deus orationem</w:t>
      </w:r>
      <w:r w:rsidRPr="0021481A">
        <w:rPr>
          <w:lang w:val="fr-FR"/>
        </w:rPr>
        <w:t xml:space="preserve">. </w:t>
      </w:r>
      <w:r w:rsidRPr="0021481A">
        <w:rPr>
          <w:lang w:val="pt-PT"/>
        </w:rPr>
        <w:t xml:space="preserve">VS </w:t>
      </w:r>
      <w:r w:rsidR="00B219BD" w:rsidRPr="0021481A">
        <w:rPr>
          <w:rStyle w:val="Incipit"/>
          <w:lang w:val="pt-PT"/>
        </w:rPr>
        <w:t>Constitues eos</w:t>
      </w:r>
      <w:r w:rsidR="00B219BD" w:rsidRPr="0021481A">
        <w:rPr>
          <w:lang w:val="pt-PT"/>
        </w:rPr>
        <w:t xml:space="preserve">. Sermo idem </w:t>
      </w:r>
      <w:r w:rsidR="00FA090B" w:rsidRPr="0021481A">
        <w:rPr>
          <w:lang w:val="pt-PT"/>
        </w:rPr>
        <w:t xml:space="preserve">[ut] </w:t>
      </w:r>
      <w:r w:rsidR="00B219BD" w:rsidRPr="0021481A">
        <w:rPr>
          <w:lang w:val="pt-PT"/>
        </w:rPr>
        <w:t xml:space="preserve">supra. RP </w:t>
      </w:r>
      <w:r w:rsidR="00B219BD" w:rsidRPr="0021481A">
        <w:rPr>
          <w:rStyle w:val="Incipit"/>
          <w:lang w:val="pt-PT"/>
        </w:rPr>
        <w:t>Reposita est</w:t>
      </w:r>
      <w:r w:rsidR="00B219BD" w:rsidRPr="0021481A">
        <w:rPr>
          <w:lang w:val="pt-PT"/>
        </w:rPr>
        <w:t xml:space="preserve">. </w:t>
      </w:r>
      <w:r w:rsidR="00B219BD" w:rsidRPr="0021481A">
        <w:rPr>
          <w:lang w:val="fr-FR"/>
        </w:rPr>
        <w:t xml:space="preserve">RP </w:t>
      </w:r>
      <w:r w:rsidR="00B219BD" w:rsidRPr="0021481A">
        <w:rPr>
          <w:rStyle w:val="Incipit"/>
          <w:lang w:val="fr-FR"/>
        </w:rPr>
        <w:t>Audistis enim</w:t>
      </w:r>
      <w:r w:rsidR="00B219BD" w:rsidRPr="0021481A">
        <w:rPr>
          <w:lang w:val="fr-FR"/>
        </w:rPr>
        <w:t xml:space="preserve">. RP </w:t>
      </w:r>
      <w:r w:rsidR="00B219BD" w:rsidRPr="0021481A">
        <w:rPr>
          <w:rStyle w:val="Incipit"/>
          <w:lang w:val="fr-FR"/>
        </w:rPr>
        <w:t>Sancte Paule</w:t>
      </w:r>
      <w:r w:rsidR="00B219BD" w:rsidRPr="0021481A">
        <w:rPr>
          <w:lang w:val="fr-FR"/>
        </w:rPr>
        <w:t>.</w:t>
      </w:r>
    </w:p>
    <w:p w:rsidR="00B219BD" w:rsidRPr="0021481A" w:rsidRDefault="00B219BD" w:rsidP="004275F3">
      <w:pPr>
        <w:rPr>
          <w:lang w:val="nb-NO"/>
        </w:rPr>
      </w:pPr>
      <w:r w:rsidRPr="0021481A">
        <w:rPr>
          <w:rStyle w:val="Time2"/>
          <w:lang w:val="fr-FR"/>
        </w:rPr>
        <w:lastRenderedPageBreak/>
        <w:t>In tertio nocturno</w:t>
      </w:r>
      <w:r w:rsidRPr="0021481A">
        <w:rPr>
          <w:lang w:val="fr-FR"/>
        </w:rPr>
        <w:t xml:space="preserve"> AN </w:t>
      </w:r>
      <w:r w:rsidRPr="0021481A">
        <w:rPr>
          <w:rStyle w:val="Incipit"/>
          <w:lang w:val="fr-FR"/>
        </w:rPr>
        <w:t>Saulus qui</w:t>
      </w:r>
      <w:r w:rsidRPr="0021481A">
        <w:rPr>
          <w:lang w:val="fr-FR"/>
        </w:rPr>
        <w:t xml:space="preserve">. </w:t>
      </w:r>
      <w:r w:rsidRPr="0021481A">
        <w:rPr>
          <w:lang w:val="nb-NO"/>
        </w:rPr>
        <w:t xml:space="preserve">AV </w:t>
      </w:r>
      <w:r w:rsidRPr="0021481A">
        <w:rPr>
          <w:rStyle w:val="Incipit"/>
          <w:lang w:val="nb-NO"/>
        </w:rPr>
        <w:t>Ostendens</w:t>
      </w:r>
      <w:r w:rsidRPr="0021481A">
        <w:rPr>
          <w:lang w:val="nb-NO"/>
        </w:rPr>
        <w:t xml:space="preserve">. PS </w:t>
      </w:r>
      <w:r w:rsidRPr="0021481A">
        <w:rPr>
          <w:rStyle w:val="Incipit"/>
          <w:lang w:val="nb-NO"/>
        </w:rPr>
        <w:t>Confitebimur tibi</w:t>
      </w:r>
      <w:r w:rsidRPr="0021481A">
        <w:rPr>
          <w:lang w:val="nb-NO"/>
        </w:rPr>
        <w:t xml:space="preserve">. AN </w:t>
      </w:r>
      <w:r w:rsidRPr="0021481A">
        <w:rPr>
          <w:rStyle w:val="Incipit"/>
          <w:lang w:val="nb-NO"/>
        </w:rPr>
        <w:t>Ne magnitudo</w:t>
      </w:r>
      <w:r w:rsidRPr="0021481A">
        <w:rPr>
          <w:lang w:val="nb-NO"/>
        </w:rPr>
        <w:t xml:space="preserve">. AV </w:t>
      </w:r>
      <w:r w:rsidRPr="0021481A">
        <w:rPr>
          <w:rStyle w:val="Incipit"/>
          <w:lang w:val="nb-NO"/>
        </w:rPr>
        <w:t>Nam virtus</w:t>
      </w:r>
      <w:r w:rsidRPr="0021481A">
        <w:rPr>
          <w:lang w:val="nb-NO"/>
        </w:rPr>
        <w:t xml:space="preserve">. PS </w:t>
      </w:r>
      <w:r w:rsidRPr="0021481A">
        <w:rPr>
          <w:rStyle w:val="Incipit"/>
          <w:lang w:val="nb-NO"/>
        </w:rPr>
        <w:t>Dominum regnavit exultet</w:t>
      </w:r>
      <w:r w:rsidRPr="0021481A">
        <w:rPr>
          <w:lang w:val="nb-NO"/>
        </w:rPr>
        <w:t xml:space="preserve">. AN </w:t>
      </w:r>
      <w:r w:rsidRPr="0021481A">
        <w:rPr>
          <w:rStyle w:val="Incipit"/>
          <w:lang w:val="nb-NO"/>
        </w:rPr>
        <w:t>Reposita (74vb) est</w:t>
      </w:r>
      <w:r w:rsidRPr="0021481A">
        <w:rPr>
          <w:lang w:val="nb-NO"/>
        </w:rPr>
        <w:t xml:space="preserve">. AV </w:t>
      </w:r>
      <w:r w:rsidRPr="0021481A">
        <w:rPr>
          <w:rStyle w:val="Incipit"/>
          <w:lang w:val="nb-NO"/>
        </w:rPr>
        <w:t>Cooperante</w:t>
      </w:r>
      <w:r w:rsidRPr="0021481A">
        <w:rPr>
          <w:lang w:val="nb-NO"/>
        </w:rPr>
        <w:t xml:space="preserve">. PS </w:t>
      </w:r>
      <w:r w:rsidRPr="0021481A">
        <w:rPr>
          <w:rStyle w:val="Incipit"/>
          <w:lang w:val="nb-NO"/>
        </w:rPr>
        <w:t>Dominus regnavit irascantur</w:t>
      </w:r>
      <w:r w:rsidRPr="0021481A">
        <w:rPr>
          <w:lang w:val="nb-NO"/>
        </w:rPr>
        <w:t xml:space="preserve">. VS </w:t>
      </w:r>
      <w:r w:rsidRPr="0021481A">
        <w:rPr>
          <w:rStyle w:val="Incipit"/>
          <w:lang w:val="nb-NO"/>
        </w:rPr>
        <w:t>Nimis honorati</w:t>
      </w:r>
      <w:r w:rsidRPr="0021481A">
        <w:rPr>
          <w:lang w:val="nb-NO"/>
        </w:rPr>
        <w:t xml:space="preserve">. Legitur EV </w:t>
      </w:r>
      <w:r w:rsidR="009D215A" w:rsidRPr="0021481A">
        <w:rPr>
          <w:rStyle w:val="Incipit"/>
          <w:lang w:val="nb-NO"/>
        </w:rPr>
        <w:t>Ecce Ä+</w:t>
      </w:r>
      <w:r w:rsidR="00FA090B" w:rsidRPr="0021481A">
        <w:rPr>
          <w:rStyle w:val="Incipit"/>
          <w:lang w:val="nb-NO"/>
        </w:rPr>
        <w:t>no</w:t>
      </w:r>
      <w:r w:rsidRPr="0021481A">
        <w:rPr>
          <w:rStyle w:val="Incipit"/>
          <w:lang w:val="nb-NO"/>
        </w:rPr>
        <w:t>s</w:t>
      </w:r>
      <w:r w:rsidR="009D215A" w:rsidRPr="0021481A">
        <w:rPr>
          <w:rStyle w:val="Incipit"/>
          <w:lang w:val="nb-NO"/>
        </w:rPr>
        <w:t>+Ä</w:t>
      </w:r>
      <w:r w:rsidRPr="0021481A">
        <w:rPr>
          <w:rStyle w:val="Incipit"/>
          <w:lang w:val="nb-NO"/>
        </w:rPr>
        <w:t xml:space="preserve"> |reli</w:t>
      </w:r>
      <w:r w:rsidR="0026390B" w:rsidRPr="0021481A">
        <w:rPr>
          <w:rStyle w:val="Incipit"/>
          <w:lang w:val="nb-NO"/>
        </w:rPr>
        <w:t>n</w:t>
      </w:r>
      <w:r w:rsidRPr="0021481A">
        <w:rPr>
          <w:rStyle w:val="Incipit"/>
          <w:lang w:val="nb-NO"/>
        </w:rPr>
        <w:t>quimus::reliquimus|</w:t>
      </w:r>
      <w:r w:rsidRPr="0021481A">
        <w:rPr>
          <w:lang w:val="nb-NO"/>
        </w:rPr>
        <w:t xml:space="preserve">. RP </w:t>
      </w:r>
      <w:r w:rsidRPr="0021481A">
        <w:rPr>
          <w:rStyle w:val="Incipit"/>
          <w:lang w:val="nb-NO"/>
        </w:rPr>
        <w:t>Saulus autem</w:t>
      </w:r>
      <w:r w:rsidRPr="0021481A">
        <w:rPr>
          <w:lang w:val="nb-NO"/>
        </w:rPr>
        <w:t xml:space="preserve">. RP </w:t>
      </w:r>
      <w:r w:rsidRPr="0021481A">
        <w:rPr>
          <w:rStyle w:val="Incipit"/>
          <w:lang w:val="nb-NO"/>
        </w:rPr>
        <w:t xml:space="preserve">Gratia </w:t>
      </w:r>
      <w:r w:rsidR="00FA090B" w:rsidRPr="0021481A">
        <w:rPr>
          <w:rStyle w:val="Incipit"/>
          <w:lang w:val="nb-NO"/>
        </w:rPr>
        <w:t>dei</w:t>
      </w:r>
      <w:r w:rsidRPr="0021481A">
        <w:rPr>
          <w:rStyle w:val="Incipit"/>
          <w:lang w:val="nb-NO"/>
        </w:rPr>
        <w:t xml:space="preserve"> sum</w:t>
      </w:r>
      <w:r w:rsidRPr="0021481A">
        <w:rPr>
          <w:lang w:val="nb-NO"/>
        </w:rPr>
        <w:t xml:space="preserve">. RP </w:t>
      </w:r>
      <w:r w:rsidRPr="0021481A">
        <w:rPr>
          <w:rStyle w:val="Incipit"/>
          <w:lang w:val="nb-NO"/>
        </w:rPr>
        <w:t>Magnus</w:t>
      </w:r>
      <w:r w:rsidRPr="0021481A">
        <w:rPr>
          <w:lang w:val="nb-NO"/>
        </w:rPr>
        <w:t xml:space="preserve">. [TD] </w:t>
      </w:r>
      <w:r w:rsidRPr="0021481A">
        <w:rPr>
          <w:rStyle w:val="Incipit"/>
          <w:lang w:val="nb-NO"/>
        </w:rPr>
        <w:t>Te deum laudamus</w:t>
      </w:r>
      <w:r w:rsidRPr="0021481A">
        <w:rPr>
          <w:lang w:val="nb-NO"/>
        </w:rPr>
        <w:t>.</w:t>
      </w:r>
    </w:p>
    <w:p w:rsidR="00B219BD" w:rsidRPr="0021481A" w:rsidRDefault="00B219BD" w:rsidP="004275F3">
      <w:pPr>
        <w:rPr>
          <w:lang w:val="nb-NO"/>
        </w:rPr>
      </w:pPr>
      <w:r w:rsidRPr="0021481A">
        <w:rPr>
          <w:rStyle w:val="Time1"/>
          <w:lang w:val="fr-FR"/>
        </w:rPr>
        <w:t>Ad laudes</w:t>
      </w:r>
      <w:r w:rsidRPr="0021481A">
        <w:rPr>
          <w:lang w:val="fr-FR"/>
        </w:rPr>
        <w:t xml:space="preserve"> antiphonae. Versiculi, si placet, cantentur. AN </w:t>
      </w:r>
      <w:r w:rsidRPr="0021481A">
        <w:rPr>
          <w:rStyle w:val="Incipit"/>
          <w:lang w:val="fr-FR"/>
        </w:rPr>
        <w:t>Ego plantavi</w:t>
      </w:r>
      <w:r w:rsidRPr="0021481A">
        <w:rPr>
          <w:lang w:val="fr-FR"/>
        </w:rPr>
        <w:t xml:space="preserve">. AV </w:t>
      </w:r>
      <w:r w:rsidRPr="0021481A">
        <w:rPr>
          <w:rStyle w:val="Incipit"/>
          <w:lang w:val="fr-FR"/>
        </w:rPr>
        <w:t>Unusquisque</w:t>
      </w:r>
      <w:r w:rsidRPr="0021481A">
        <w:rPr>
          <w:lang w:val="fr-FR"/>
        </w:rPr>
        <w:t>.</w:t>
      </w:r>
      <w:r w:rsidR="00FA090B" w:rsidRPr="0021481A">
        <w:rPr>
          <w:lang w:val="fr-FR"/>
        </w:rPr>
        <w:t xml:space="preserve"> AN </w:t>
      </w:r>
      <w:r w:rsidR="00FA090B" w:rsidRPr="0021481A">
        <w:rPr>
          <w:rStyle w:val="Incipit"/>
          <w:lang w:val="fr-FR"/>
        </w:rPr>
        <w:t>Libenter gloriabor</w:t>
      </w:r>
      <w:r w:rsidR="00A02CED" w:rsidRPr="0021481A">
        <w:rPr>
          <w:lang w:val="fr-FR"/>
        </w:rPr>
        <w:t xml:space="preserve">. AV </w:t>
      </w:r>
      <w:r w:rsidR="00A02CED" w:rsidRPr="0021481A">
        <w:rPr>
          <w:rStyle w:val="Incipit"/>
          <w:lang w:val="fr-FR"/>
        </w:rPr>
        <w:t>Quando enim</w:t>
      </w:r>
      <w:r w:rsidR="00A02CED" w:rsidRPr="0021481A">
        <w:rPr>
          <w:lang w:val="fr-FR"/>
        </w:rPr>
        <w:t xml:space="preserve">. AN </w:t>
      </w:r>
      <w:r w:rsidR="00A02CED" w:rsidRPr="0021481A">
        <w:rPr>
          <w:rStyle w:val="Incipit"/>
          <w:lang w:val="fr-FR"/>
        </w:rPr>
        <w:t>Sancte Paule</w:t>
      </w:r>
      <w:r w:rsidR="00A02CED" w:rsidRPr="0021481A">
        <w:rPr>
          <w:lang w:val="fr-FR"/>
        </w:rPr>
        <w:t xml:space="preserve">. AV </w:t>
      </w:r>
      <w:r w:rsidR="00A02CED" w:rsidRPr="0021481A">
        <w:rPr>
          <w:rStyle w:val="Incipit"/>
          <w:lang w:val="fr-FR"/>
        </w:rPr>
        <w:t>Ut digni effici</w:t>
      </w:r>
      <w:r w:rsidR="0026390B" w:rsidRPr="0021481A">
        <w:rPr>
          <w:rStyle w:val="Incipit"/>
          <w:lang w:val="fr-FR"/>
        </w:rPr>
        <w:t>amur</w:t>
      </w:r>
      <w:r w:rsidR="00A02CED" w:rsidRPr="0021481A">
        <w:rPr>
          <w:lang w:val="fr-FR"/>
        </w:rPr>
        <w:t xml:space="preserve">. </w:t>
      </w:r>
      <w:r w:rsidR="00A02CED" w:rsidRPr="0021481A">
        <w:rPr>
          <w:lang w:val="nb-NO"/>
        </w:rPr>
        <w:t xml:space="preserve">AN </w:t>
      </w:r>
      <w:r w:rsidR="00A02CED" w:rsidRPr="0021481A">
        <w:rPr>
          <w:rStyle w:val="Incipit"/>
          <w:lang w:val="nb-NO"/>
        </w:rPr>
        <w:t>Gratia dei</w:t>
      </w:r>
      <w:r w:rsidR="00A02CED" w:rsidRPr="0021481A">
        <w:rPr>
          <w:lang w:val="nb-NO"/>
        </w:rPr>
        <w:t xml:space="preserve">. AV </w:t>
      </w:r>
      <w:r w:rsidR="00A02CED" w:rsidRPr="0021481A">
        <w:rPr>
          <w:rStyle w:val="Incipit"/>
          <w:lang w:val="nb-NO"/>
        </w:rPr>
        <w:t>Gratia dei</w:t>
      </w:r>
      <w:r w:rsidR="00A02CED" w:rsidRPr="0021481A">
        <w:rPr>
          <w:lang w:val="nb-NO"/>
        </w:rPr>
        <w:t xml:space="preserve">. AN </w:t>
      </w:r>
      <w:r w:rsidR="00A02CED" w:rsidRPr="0021481A">
        <w:rPr>
          <w:rStyle w:val="Incipit"/>
          <w:lang w:val="nb-NO"/>
        </w:rPr>
        <w:t>Damasci praepositus</w:t>
      </w:r>
      <w:r w:rsidR="00A02CED" w:rsidRPr="0021481A">
        <w:rPr>
          <w:lang w:val="nb-NO"/>
        </w:rPr>
        <w:t xml:space="preserve">. AV </w:t>
      </w:r>
      <w:r w:rsidR="00A02CED" w:rsidRPr="0021481A">
        <w:rPr>
          <w:rStyle w:val="Incipit"/>
          <w:lang w:val="nb-NO"/>
        </w:rPr>
        <w:t>Deus et pater</w:t>
      </w:r>
      <w:r w:rsidR="00A02CED" w:rsidRPr="0021481A">
        <w:rPr>
          <w:lang w:val="nb-NO"/>
        </w:rPr>
        <w:t xml:space="preserve">. CP </w:t>
      </w:r>
      <w:r w:rsidR="00A02CED" w:rsidRPr="0021481A">
        <w:rPr>
          <w:rStyle w:val="Incipit"/>
          <w:lang w:val="nb-NO"/>
        </w:rPr>
        <w:t>Saulus adhuc</w:t>
      </w:r>
      <w:r w:rsidR="00A02CED" w:rsidRPr="0021481A">
        <w:rPr>
          <w:lang w:val="nb-NO"/>
        </w:rPr>
        <w:t xml:space="preserve">. VS </w:t>
      </w:r>
      <w:r w:rsidR="00A02CED" w:rsidRPr="0021481A">
        <w:rPr>
          <w:rStyle w:val="Incipit"/>
          <w:lang w:val="nb-NO"/>
        </w:rPr>
        <w:t xml:space="preserve">Annuntiaverunt opera </w:t>
      </w:r>
      <w:r w:rsidR="00FA090B" w:rsidRPr="0021481A">
        <w:rPr>
          <w:rStyle w:val="Incipit"/>
          <w:lang w:val="nb-NO"/>
        </w:rPr>
        <w:t>dei</w:t>
      </w:r>
      <w:r w:rsidR="00A02CED" w:rsidRPr="0021481A">
        <w:rPr>
          <w:lang w:val="nb-NO"/>
        </w:rPr>
        <w:t xml:space="preserve">. AB </w:t>
      </w:r>
      <w:r w:rsidR="00A02CED" w:rsidRPr="0021481A">
        <w:rPr>
          <w:rStyle w:val="Incipit"/>
          <w:lang w:val="nb-NO"/>
        </w:rPr>
        <w:t>Vos qui reliquistis</w:t>
      </w:r>
      <w:r w:rsidR="00A02CED" w:rsidRPr="0021481A">
        <w:rPr>
          <w:lang w:val="nb-NO"/>
        </w:rPr>
        <w:t xml:space="preserve">. AV </w:t>
      </w:r>
      <w:r w:rsidR="00A02CED" w:rsidRPr="0021481A">
        <w:rPr>
          <w:rStyle w:val="Incipit"/>
          <w:lang w:val="nb-NO"/>
        </w:rPr>
        <w:t>Cum sederit</w:t>
      </w:r>
      <w:r w:rsidR="00A02CED" w:rsidRPr="0021481A">
        <w:rPr>
          <w:lang w:val="nb-NO"/>
        </w:rPr>
        <w:t xml:space="preserve">. [KY] </w:t>
      </w:r>
      <w:r w:rsidR="00A02CED" w:rsidRPr="0021481A">
        <w:rPr>
          <w:rStyle w:val="Incipit"/>
          <w:lang w:val="nb-NO"/>
        </w:rPr>
        <w:t>Kyrie</w:t>
      </w:r>
      <w:r w:rsidR="00A02CED" w:rsidRPr="0021481A">
        <w:rPr>
          <w:lang w:val="nb-NO"/>
        </w:rPr>
        <w:t xml:space="preserve"> nec [PN] </w:t>
      </w:r>
      <w:r w:rsidR="00A02CED" w:rsidRPr="0021481A">
        <w:rPr>
          <w:rStyle w:val="Incipit"/>
          <w:lang w:val="nb-NO"/>
        </w:rPr>
        <w:t>Pater noster</w:t>
      </w:r>
      <w:r w:rsidR="00A02CED" w:rsidRPr="0021481A">
        <w:rPr>
          <w:lang w:val="nb-NO"/>
        </w:rPr>
        <w:t xml:space="preserve"> dicitur. OR </w:t>
      </w:r>
      <w:r w:rsidR="00A02CED" w:rsidRPr="0021481A">
        <w:rPr>
          <w:rStyle w:val="Incipit"/>
          <w:lang w:val="nb-NO"/>
        </w:rPr>
        <w:t>Deus qui universum</w:t>
      </w:r>
      <w:r w:rsidR="00A02CED" w:rsidRPr="0021481A">
        <w:rPr>
          <w:lang w:val="nb-NO"/>
        </w:rPr>
        <w:t xml:space="preserve">. Eodem die Proiecti (75ra) cantetur AC </w:t>
      </w:r>
      <w:r w:rsidR="00A02CED" w:rsidRPr="0021481A">
        <w:rPr>
          <w:rStyle w:val="Incipit"/>
          <w:lang w:val="nb-NO"/>
        </w:rPr>
        <w:t>Hic vir despiciens</w:t>
      </w:r>
      <w:r w:rsidR="00A02CED" w:rsidRPr="0021481A">
        <w:rPr>
          <w:lang w:val="nb-NO"/>
        </w:rPr>
        <w:t xml:space="preserve">. ORC </w:t>
      </w:r>
      <w:r w:rsidR="00A02CED" w:rsidRPr="0021481A">
        <w:rPr>
          <w:rStyle w:val="Incipit"/>
          <w:lang w:val="nb-NO"/>
        </w:rPr>
        <w:t>Martyris tui</w:t>
      </w:r>
      <w:r w:rsidR="00A02CED" w:rsidRPr="0021481A">
        <w:rPr>
          <w:lang w:val="nb-NO"/>
        </w:rPr>
        <w:t>.</w:t>
      </w:r>
    </w:p>
    <w:p w:rsidR="00A02CED" w:rsidRPr="0021481A" w:rsidRDefault="00B0547A" w:rsidP="004275F3">
      <w:pPr>
        <w:rPr>
          <w:lang w:val="nb-NO"/>
        </w:rPr>
      </w:pPr>
      <w:r w:rsidRPr="0021481A">
        <w:rPr>
          <w:rStyle w:val="Time1"/>
          <w:lang w:val="nb-NO"/>
        </w:rPr>
        <w:t>Ad horas</w:t>
      </w:r>
      <w:r w:rsidRPr="0021481A">
        <w:rPr>
          <w:lang w:val="nb-NO"/>
        </w:rPr>
        <w:t xml:space="preserve"> laudes</w:t>
      </w:r>
      <w:r w:rsidR="0026390B" w:rsidRPr="0021481A">
        <w:rPr>
          <w:lang w:val="nb-NO"/>
        </w:rPr>
        <w:t>.</w:t>
      </w:r>
      <w:r w:rsidRPr="0021481A">
        <w:rPr>
          <w:lang w:val="nb-NO"/>
        </w:rPr>
        <w:t xml:space="preserve"> </w:t>
      </w:r>
      <w:r w:rsidR="0026390B" w:rsidRPr="0021481A">
        <w:rPr>
          <w:lang w:val="nb-NO"/>
        </w:rPr>
        <w:t>E</w:t>
      </w:r>
      <w:r w:rsidRPr="0021481A">
        <w:rPr>
          <w:lang w:val="nb-NO"/>
        </w:rPr>
        <w:t>t responsoria de apostolis. Capitulum et oratio ut supra.</w:t>
      </w:r>
    </w:p>
    <w:p w:rsidR="00B0547A" w:rsidRPr="0021481A" w:rsidRDefault="00B0547A" w:rsidP="004275F3">
      <w:pPr>
        <w:rPr>
          <w:lang w:val="fr-FR"/>
        </w:rPr>
      </w:pPr>
      <w:r w:rsidRPr="0021481A">
        <w:rPr>
          <w:rStyle w:val="Time1"/>
          <w:lang w:val="nb-NO"/>
        </w:rPr>
        <w:t>Ad missam</w:t>
      </w:r>
      <w:r w:rsidRPr="0021481A">
        <w:rPr>
          <w:lang w:val="nb-NO"/>
        </w:rPr>
        <w:t xml:space="preserve"> IN </w:t>
      </w:r>
      <w:r w:rsidRPr="0021481A">
        <w:rPr>
          <w:rStyle w:val="Incipit"/>
          <w:lang w:val="nb-NO"/>
        </w:rPr>
        <w:t>Scio cui credidi</w:t>
      </w:r>
      <w:r w:rsidRPr="0021481A">
        <w:rPr>
          <w:lang w:val="nb-NO"/>
        </w:rPr>
        <w:t xml:space="preserve">. [KY] </w:t>
      </w:r>
      <w:r w:rsidRPr="0021481A">
        <w:rPr>
          <w:rStyle w:val="Incipit"/>
          <w:lang w:val="nb-NO"/>
        </w:rPr>
        <w:t>Kyrie</w:t>
      </w:r>
      <w:r w:rsidRPr="0021481A">
        <w:rPr>
          <w:lang w:val="nb-NO"/>
        </w:rPr>
        <w:t xml:space="preserve"> paschale cum [GL] </w:t>
      </w:r>
      <w:r w:rsidRPr="0021481A">
        <w:rPr>
          <w:rStyle w:val="Incipit"/>
          <w:lang w:val="nb-NO"/>
        </w:rPr>
        <w:t>Gloria in excelsis</w:t>
      </w:r>
      <w:r w:rsidRPr="0021481A">
        <w:rPr>
          <w:lang w:val="nb-NO"/>
        </w:rPr>
        <w:t xml:space="preserve">. ORCL </w:t>
      </w:r>
      <w:r w:rsidRPr="0021481A">
        <w:rPr>
          <w:rStyle w:val="Incipit"/>
          <w:lang w:val="nb-NO"/>
        </w:rPr>
        <w:t>Deus qui universum mundum</w:t>
      </w:r>
      <w:r w:rsidRPr="0021481A">
        <w:rPr>
          <w:lang w:val="nb-NO"/>
        </w:rPr>
        <w:t xml:space="preserve">. </w:t>
      </w:r>
      <w:r w:rsidRPr="0021481A">
        <w:rPr>
          <w:lang w:val="pt-PT"/>
        </w:rPr>
        <w:t>Secunda oratio de sancto</w:t>
      </w:r>
      <w:r w:rsidR="00FA090B" w:rsidRPr="0021481A">
        <w:rPr>
          <w:lang w:val="pt-PT"/>
        </w:rPr>
        <w:t xml:space="preserve"> Proiecto. Tertia pro quo vis. Q</w:t>
      </w:r>
      <w:r w:rsidRPr="0021481A">
        <w:rPr>
          <w:lang w:val="pt-PT"/>
        </w:rPr>
        <w:t xml:space="preserve">uarta de dominica. </w:t>
      </w:r>
      <w:r w:rsidRPr="0021481A">
        <w:rPr>
          <w:lang w:val="fr-FR"/>
        </w:rPr>
        <w:t xml:space="preserve">EP </w:t>
      </w:r>
      <w:r w:rsidRPr="0021481A">
        <w:rPr>
          <w:rStyle w:val="Incipit"/>
          <w:lang w:val="fr-FR"/>
        </w:rPr>
        <w:t>Saulus adhuc</w:t>
      </w:r>
      <w:r w:rsidRPr="0021481A">
        <w:rPr>
          <w:lang w:val="fr-FR"/>
        </w:rPr>
        <w:t xml:space="preserve">. GR </w:t>
      </w:r>
      <w:r w:rsidRPr="0021481A">
        <w:rPr>
          <w:rStyle w:val="Incipit"/>
          <w:lang w:val="fr-FR"/>
        </w:rPr>
        <w:t>Qui operatus est</w:t>
      </w:r>
      <w:r w:rsidRPr="0021481A">
        <w:rPr>
          <w:lang w:val="fr-FR"/>
        </w:rPr>
        <w:t xml:space="preserve">. ALV </w:t>
      </w:r>
      <w:r w:rsidRPr="0021481A">
        <w:rPr>
          <w:rStyle w:val="Incipit"/>
          <w:lang w:val="fr-FR"/>
        </w:rPr>
        <w:t>Tu es vas</w:t>
      </w:r>
      <w:r w:rsidRPr="0021481A">
        <w:rPr>
          <w:lang w:val="fr-FR"/>
        </w:rPr>
        <w:t xml:space="preserve">. SE </w:t>
      </w:r>
      <w:r w:rsidRPr="0021481A">
        <w:rPr>
          <w:rStyle w:val="Incipit"/>
          <w:lang w:val="fr-FR"/>
        </w:rPr>
        <w:t>Dixit dominus ex Basan</w:t>
      </w:r>
      <w:r w:rsidRPr="0021481A">
        <w:rPr>
          <w:lang w:val="fr-FR"/>
        </w:rPr>
        <w:t xml:space="preserve">. Et si est </w:t>
      </w:r>
      <w:r w:rsidR="0026390B" w:rsidRPr="0021481A">
        <w:rPr>
          <w:lang w:val="fr-FR"/>
        </w:rPr>
        <w:t xml:space="preserve">intra </w:t>
      </w:r>
      <w:r w:rsidRPr="0021481A">
        <w:rPr>
          <w:lang w:val="fr-FR"/>
        </w:rPr>
        <w:t>septuagesima</w:t>
      </w:r>
      <w:r w:rsidR="0026390B" w:rsidRPr="0021481A">
        <w:rPr>
          <w:lang w:val="fr-FR"/>
        </w:rPr>
        <w:t>m</w:t>
      </w:r>
      <w:r w:rsidRPr="0021481A">
        <w:rPr>
          <w:lang w:val="fr-FR"/>
        </w:rPr>
        <w:t xml:space="preserve"> cantetur TR </w:t>
      </w:r>
      <w:r w:rsidRPr="0021481A">
        <w:rPr>
          <w:rStyle w:val="Incipit"/>
          <w:lang w:val="fr-FR"/>
        </w:rPr>
        <w:t>Beatus vir</w:t>
      </w:r>
      <w:r w:rsidRPr="0021481A">
        <w:rPr>
          <w:lang w:val="fr-FR"/>
        </w:rPr>
        <w:t xml:space="preserve">, et omittitur sequentia. EV </w:t>
      </w:r>
      <w:r w:rsidRPr="0021481A">
        <w:rPr>
          <w:rStyle w:val="Incipit"/>
          <w:lang w:val="fr-FR"/>
        </w:rPr>
        <w:t>Ecce nos |relinquimus::reliquimus|</w:t>
      </w:r>
      <w:r w:rsidRPr="0021481A">
        <w:rPr>
          <w:lang w:val="fr-FR"/>
        </w:rPr>
        <w:t xml:space="preserve">. [CR] </w:t>
      </w:r>
      <w:r w:rsidRPr="0021481A">
        <w:rPr>
          <w:rStyle w:val="Incipit"/>
          <w:lang w:val="fr-FR"/>
        </w:rPr>
        <w:t>Credo in unum</w:t>
      </w:r>
      <w:r w:rsidRPr="0021481A">
        <w:rPr>
          <w:lang w:val="fr-FR"/>
        </w:rPr>
        <w:t xml:space="preserve"> nec praefatio de apostolis dicitur. OF </w:t>
      </w:r>
      <w:r w:rsidRPr="0021481A">
        <w:rPr>
          <w:rStyle w:val="Incipit"/>
          <w:lang w:val="fr-FR"/>
        </w:rPr>
        <w:t>In omnem terram exivit</w:t>
      </w:r>
      <w:r w:rsidRPr="0021481A">
        <w:rPr>
          <w:lang w:val="fr-FR"/>
        </w:rPr>
        <w:t xml:space="preserve">. CO </w:t>
      </w:r>
      <w:r w:rsidRPr="0021481A">
        <w:rPr>
          <w:rStyle w:val="Incipit"/>
          <w:lang w:val="fr-FR"/>
        </w:rPr>
        <w:t>Amen dico vobis</w:t>
      </w:r>
      <w:r w:rsidRPr="0021481A">
        <w:rPr>
          <w:lang w:val="fr-FR"/>
        </w:rPr>
        <w:t xml:space="preserve"> cum [IM] </w:t>
      </w:r>
      <w:r w:rsidRPr="0021481A">
        <w:rPr>
          <w:rStyle w:val="Incipit"/>
          <w:lang w:val="fr-FR"/>
        </w:rPr>
        <w:t>Ite missa est</w:t>
      </w:r>
      <w:r w:rsidRPr="0021481A">
        <w:rPr>
          <w:lang w:val="fr-FR"/>
        </w:rPr>
        <w:t>.</w:t>
      </w:r>
    </w:p>
    <w:p w:rsidR="00B0547A" w:rsidRPr="0021481A" w:rsidRDefault="00B0547A" w:rsidP="004275F3">
      <w:pPr>
        <w:rPr>
          <w:lang w:val="pt-PT"/>
        </w:rPr>
      </w:pPr>
      <w:r w:rsidRPr="0021481A">
        <w:rPr>
          <w:lang w:val="fr-FR"/>
        </w:rPr>
        <w:t xml:space="preserve">(75rb) </w:t>
      </w:r>
      <w:r w:rsidRPr="0021481A">
        <w:rPr>
          <w:rStyle w:val="Time1"/>
          <w:lang w:val="fr-FR"/>
        </w:rPr>
        <w:t>In secunda vespera</w:t>
      </w:r>
      <w:r w:rsidRPr="0021481A">
        <w:rPr>
          <w:lang w:val="fr-FR"/>
        </w:rPr>
        <w:t xml:space="preserve"> AN </w:t>
      </w:r>
      <w:r w:rsidRPr="0021481A">
        <w:rPr>
          <w:rStyle w:val="Incipit"/>
          <w:lang w:val="fr-FR"/>
        </w:rPr>
        <w:t>Ego plantavi</w:t>
      </w:r>
      <w:r w:rsidRPr="0021481A">
        <w:rPr>
          <w:lang w:val="fr-FR"/>
        </w:rPr>
        <w:t xml:space="preserve"> super feriales psalmos. Capitulum ut supra. H</w:t>
      </w:r>
      <w:r w:rsidR="00FA090B" w:rsidRPr="0021481A">
        <w:rPr>
          <w:lang w:val="fr-FR"/>
        </w:rPr>
        <w:t xml:space="preserve">YHV </w:t>
      </w:r>
      <w:r w:rsidR="00FA090B" w:rsidRPr="0021481A">
        <w:rPr>
          <w:rStyle w:val="Incipit"/>
          <w:lang w:val="fr-FR"/>
        </w:rPr>
        <w:t>Docto</w:t>
      </w:r>
      <w:r w:rsidRPr="0021481A">
        <w:rPr>
          <w:rStyle w:val="Incipit"/>
          <w:lang w:val="fr-FR"/>
        </w:rPr>
        <w:t>r egregie</w:t>
      </w:r>
      <w:r w:rsidRPr="0021481A">
        <w:rPr>
          <w:lang w:val="fr-FR"/>
        </w:rPr>
        <w:t xml:space="preserve">. VS </w:t>
      </w:r>
      <w:r w:rsidRPr="0021481A">
        <w:rPr>
          <w:rStyle w:val="Incipit"/>
          <w:lang w:val="fr-FR"/>
        </w:rPr>
        <w:t>In omnem terram</w:t>
      </w:r>
      <w:r w:rsidRPr="0021481A">
        <w:rPr>
          <w:lang w:val="fr-FR"/>
        </w:rPr>
        <w:t xml:space="preserve">. </w:t>
      </w:r>
      <w:r w:rsidRPr="0021481A">
        <w:rPr>
          <w:lang w:val="pt-PT"/>
        </w:rPr>
        <w:t xml:space="preserve">AM </w:t>
      </w:r>
      <w:r w:rsidR="00850D72" w:rsidRPr="0021481A">
        <w:rPr>
          <w:rStyle w:val="Incipit"/>
          <w:lang w:val="pt-PT"/>
        </w:rPr>
        <w:t>Ter virgis caesus</w:t>
      </w:r>
      <w:r w:rsidR="00263B24" w:rsidRPr="0021481A">
        <w:rPr>
          <w:lang w:val="pt-PT"/>
        </w:rPr>
        <w:t>. Suffragia ut supra</w:t>
      </w:r>
      <w:r w:rsidR="00850D72" w:rsidRPr="0021481A">
        <w:rPr>
          <w:lang w:val="pt-PT"/>
        </w:rPr>
        <w:t>.</w:t>
      </w:r>
    </w:p>
    <w:p w:rsidR="00850D72" w:rsidRPr="0021481A" w:rsidRDefault="00850D72" w:rsidP="004275F3">
      <w:pPr>
        <w:pStyle w:val="Titolo1"/>
        <w:rPr>
          <w:lang w:val="pt-PT"/>
        </w:rPr>
      </w:pPr>
      <w:r w:rsidRPr="0021481A">
        <w:rPr>
          <w:lang w:val="pt-PT"/>
        </w:rPr>
        <w:t>DE SANCTO POLYCARPO MARTYRE</w:t>
      </w:r>
    </w:p>
    <w:p w:rsidR="004F13FF" w:rsidRPr="0021481A" w:rsidRDefault="004F13FF"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PS </w:t>
      </w:r>
      <w:r w:rsidRPr="0021481A">
        <w:rPr>
          <w:rStyle w:val="Incipit"/>
          <w:lang w:val="pt-PT"/>
        </w:rPr>
        <w:t>Venite exultemus</w:t>
      </w:r>
      <w:r w:rsidRPr="0021481A">
        <w:rPr>
          <w:lang w:val="pt-PT"/>
        </w:rPr>
        <w:t xml:space="preserve"> cum nocturno. VS </w:t>
      </w:r>
      <w:r w:rsidRPr="0021481A">
        <w:rPr>
          <w:rStyle w:val="Incipit"/>
          <w:lang w:val="pt-PT"/>
        </w:rPr>
        <w:t>Gloria et honore</w:t>
      </w:r>
      <w:r w:rsidRPr="0021481A">
        <w:rPr>
          <w:lang w:val="pt-PT"/>
        </w:rPr>
        <w:t>. Legitur</w:t>
      </w:r>
      <w:r w:rsidR="001C703D" w:rsidRPr="0021481A">
        <w:rPr>
          <w:lang w:val="pt-PT"/>
        </w:rPr>
        <w:t xml:space="preserve"> passio eius cum tribus responsoriis de uno martyre.</w:t>
      </w:r>
    </w:p>
    <w:p w:rsidR="001C703D" w:rsidRPr="0021481A" w:rsidRDefault="001C703D" w:rsidP="004275F3">
      <w:pPr>
        <w:rPr>
          <w:lang w:val="pt-PT"/>
        </w:rPr>
      </w:pPr>
      <w:r w:rsidRPr="0021481A">
        <w:rPr>
          <w:rStyle w:val="Time1"/>
          <w:lang w:val="pt-PT"/>
        </w:rPr>
        <w:t>Ad laudes</w:t>
      </w:r>
      <w:r w:rsidRPr="0021481A">
        <w:rPr>
          <w:lang w:val="pt-PT"/>
        </w:rPr>
        <w:t xml:space="preserve"> AN </w:t>
      </w:r>
      <w:r w:rsidRPr="0021481A">
        <w:rPr>
          <w:rStyle w:val="Incipit"/>
          <w:lang w:val="pt-PT"/>
        </w:rPr>
        <w:t>Qui me confessus</w:t>
      </w:r>
      <w:r w:rsidRPr="0021481A">
        <w:rPr>
          <w:lang w:val="pt-PT"/>
        </w:rPr>
        <w:t>. Capitulum et oratio et antiphona de serie unius martyris. Deinde suffragia de sanctis.</w:t>
      </w:r>
    </w:p>
    <w:p w:rsidR="001C703D" w:rsidRPr="0021481A" w:rsidRDefault="001C703D" w:rsidP="004275F3">
      <w:pPr>
        <w:rPr>
          <w:lang w:val="pt-PT"/>
        </w:rPr>
      </w:pPr>
      <w:r w:rsidRPr="0021481A">
        <w:rPr>
          <w:rStyle w:val="Time1"/>
          <w:lang w:val="pt-PT"/>
        </w:rPr>
        <w:t>Ad horas</w:t>
      </w:r>
      <w:r w:rsidRPr="0021481A">
        <w:rPr>
          <w:lang w:val="pt-PT"/>
        </w:rPr>
        <w:t xml:space="preserve"> laudes. Et responsoria de uno martyre.</w:t>
      </w:r>
    </w:p>
    <w:p w:rsidR="001C703D" w:rsidRPr="0021481A" w:rsidRDefault="004F64EE" w:rsidP="004275F3">
      <w:pPr>
        <w:rPr>
          <w:lang w:val="pt-PT"/>
        </w:rPr>
      </w:pPr>
      <w:r w:rsidRPr="0021481A">
        <w:rPr>
          <w:rStyle w:val="Time1"/>
          <w:lang w:val="pt-PT"/>
        </w:rPr>
        <w:t>[Ad missam]</w:t>
      </w:r>
      <w:r w:rsidRPr="0021481A">
        <w:rPr>
          <w:lang w:val="pt-PT"/>
        </w:rPr>
        <w:t xml:space="preserve"> </w:t>
      </w:r>
      <w:r w:rsidR="001C703D" w:rsidRPr="0021481A">
        <w:rPr>
          <w:lang w:val="pt-PT"/>
        </w:rPr>
        <w:t>Officio caret. Ad missam introitus (75va) cantetur de dominica per totum. Secunda oratio de sancto Polycarpo. Tertia de sancta Maria.</w:t>
      </w:r>
    </w:p>
    <w:p w:rsidR="001C703D" w:rsidRPr="0021481A" w:rsidRDefault="001C703D" w:rsidP="004275F3">
      <w:pPr>
        <w:pStyle w:val="Titolo1"/>
        <w:rPr>
          <w:lang w:val="pt-PT"/>
        </w:rPr>
      </w:pPr>
      <w:r w:rsidRPr="0021481A">
        <w:rPr>
          <w:lang w:val="pt-PT"/>
        </w:rPr>
        <w:t>IN OCTAVA SANCTAE AGNETIS</w:t>
      </w:r>
    </w:p>
    <w:p w:rsidR="001C703D" w:rsidRPr="0021481A" w:rsidRDefault="001C703D" w:rsidP="004275F3">
      <w:pPr>
        <w:rPr>
          <w:lang w:val="pt-PT"/>
        </w:rPr>
      </w:pPr>
      <w:r w:rsidRPr="0021481A">
        <w:rPr>
          <w:rStyle w:val="Time1"/>
          <w:lang w:val="pt-PT"/>
        </w:rPr>
        <w:t>Ad vesperas</w:t>
      </w:r>
      <w:r w:rsidRPr="0021481A">
        <w:rPr>
          <w:lang w:val="pt-PT"/>
        </w:rPr>
        <w:t xml:space="preserve"> feriales psalmi. CP </w:t>
      </w:r>
      <w:r w:rsidRPr="0021481A">
        <w:rPr>
          <w:rStyle w:val="Incipit"/>
          <w:lang w:val="pt-PT"/>
        </w:rPr>
        <w:t>Domine deus meus</w:t>
      </w:r>
      <w:r w:rsidRPr="0021481A">
        <w:rPr>
          <w:lang w:val="pt-PT"/>
        </w:rPr>
        <w:t xml:space="preserve">. VS </w:t>
      </w:r>
      <w:r w:rsidRPr="0021481A">
        <w:rPr>
          <w:rStyle w:val="Incipit"/>
          <w:lang w:val="pt-PT"/>
        </w:rPr>
        <w:t>Specie tua</w:t>
      </w:r>
      <w:r w:rsidRPr="0021481A">
        <w:rPr>
          <w:lang w:val="pt-PT"/>
        </w:rPr>
        <w:t xml:space="preserve">. AM </w:t>
      </w:r>
      <w:r w:rsidRPr="0021481A">
        <w:rPr>
          <w:rStyle w:val="Incipit"/>
          <w:lang w:val="pt-PT"/>
        </w:rPr>
        <w:t>Stans beata Agnes</w:t>
      </w:r>
      <w:r w:rsidR="00DE56F2" w:rsidRPr="0021481A">
        <w:rPr>
          <w:lang w:val="pt-PT"/>
        </w:rPr>
        <w:t xml:space="preserve">. [KY] </w:t>
      </w:r>
      <w:r w:rsidR="00DE56F2" w:rsidRPr="0021481A">
        <w:rPr>
          <w:rStyle w:val="Incipit"/>
          <w:lang w:val="pt-PT"/>
        </w:rPr>
        <w:t>Kyrie</w:t>
      </w:r>
      <w:r w:rsidR="00DE56F2" w:rsidRPr="0021481A">
        <w:rPr>
          <w:lang w:val="pt-PT"/>
        </w:rPr>
        <w:t xml:space="preserve">. [PN] </w:t>
      </w:r>
      <w:r w:rsidR="00DE56F2" w:rsidRPr="0021481A">
        <w:rPr>
          <w:rStyle w:val="Incipit"/>
          <w:lang w:val="pt-PT"/>
        </w:rPr>
        <w:t>Pater noster</w:t>
      </w:r>
      <w:r w:rsidR="00DE56F2" w:rsidRPr="0021481A">
        <w:rPr>
          <w:lang w:val="pt-PT"/>
        </w:rPr>
        <w:t xml:space="preserve">. OR </w:t>
      </w:r>
      <w:r w:rsidR="00DE56F2" w:rsidRPr="0021481A">
        <w:rPr>
          <w:rStyle w:val="Incipit"/>
          <w:lang w:val="pt-PT"/>
        </w:rPr>
        <w:t>Adesto nobis omnipotens deus</w:t>
      </w:r>
      <w:r w:rsidR="00DE56F2" w:rsidRPr="0021481A">
        <w:rPr>
          <w:lang w:val="pt-PT"/>
        </w:rPr>
        <w:t>. Deinde suffragia.</w:t>
      </w:r>
    </w:p>
    <w:p w:rsidR="00DE56F2" w:rsidRPr="0021481A" w:rsidRDefault="00DE56F2"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virginum</w:t>
      </w:r>
      <w:r w:rsidRPr="0021481A">
        <w:rPr>
          <w:lang w:val="pt-PT"/>
        </w:rPr>
        <w:t xml:space="preserve">. PS </w:t>
      </w:r>
      <w:r w:rsidRPr="0021481A">
        <w:rPr>
          <w:rStyle w:val="Incipit"/>
          <w:lang w:val="pt-PT"/>
        </w:rPr>
        <w:t>Venite exultemus</w:t>
      </w:r>
      <w:r w:rsidRPr="0021481A">
        <w:rPr>
          <w:lang w:val="pt-PT"/>
        </w:rPr>
        <w:t xml:space="preserve"> cum nocturno. VS </w:t>
      </w:r>
      <w:r w:rsidRPr="0021481A">
        <w:rPr>
          <w:rStyle w:val="Incipit"/>
          <w:lang w:val="pt-PT"/>
        </w:rPr>
        <w:t>Diffusa est gratia</w:t>
      </w:r>
      <w:r w:rsidRPr="0021481A">
        <w:rPr>
          <w:lang w:val="pt-PT"/>
        </w:rPr>
        <w:t xml:space="preserve">. Legitur LS </w:t>
      </w:r>
      <w:r w:rsidRPr="0021481A">
        <w:rPr>
          <w:rStyle w:val="Incipit"/>
          <w:lang w:val="pt-PT"/>
        </w:rPr>
        <w:t>Cum in toto mundo</w:t>
      </w:r>
      <w:r w:rsidRPr="0021481A">
        <w:rPr>
          <w:lang w:val="pt-PT"/>
        </w:rPr>
        <w:t xml:space="preserve"> cum tribus responsoriis in serie virgin%D::is%$E::um$.</w:t>
      </w:r>
    </w:p>
    <w:p w:rsidR="00DE56F2" w:rsidRPr="0021481A" w:rsidRDefault="00DE56F2" w:rsidP="004275F3">
      <w:pPr>
        <w:rPr>
          <w:lang w:val="pt-PT"/>
        </w:rPr>
      </w:pPr>
      <w:r w:rsidRPr="0021481A">
        <w:rPr>
          <w:rStyle w:val="Time1"/>
          <w:lang w:val="en-US"/>
        </w:rPr>
        <w:t>Ad laudes</w:t>
      </w:r>
      <w:r w:rsidRPr="0021481A">
        <w:rPr>
          <w:lang w:val="en-US"/>
        </w:rPr>
        <w:t xml:space="preserve"> AN </w:t>
      </w:r>
      <w:r w:rsidRPr="0021481A">
        <w:rPr>
          <w:rStyle w:val="Incipit"/>
          <w:lang w:val="en-US"/>
        </w:rPr>
        <w:t>Haec est virgo</w:t>
      </w:r>
      <w:r w:rsidRPr="0021481A">
        <w:rPr>
          <w:lang w:val="en-US"/>
        </w:rPr>
        <w:t xml:space="preserve">. </w:t>
      </w:r>
      <w:r w:rsidRPr="0021481A">
        <w:rPr>
          <w:lang w:val="pt-PT"/>
        </w:rPr>
        <w:t xml:space="preserve">CP </w:t>
      </w:r>
      <w:r w:rsidRPr="0021481A">
        <w:rPr>
          <w:rStyle w:val="Incipit"/>
          <w:lang w:val="pt-PT"/>
        </w:rPr>
        <w:t>Laudabo nomen tuum</w:t>
      </w:r>
      <w:r w:rsidRPr="0021481A">
        <w:rPr>
          <w:lang w:val="pt-PT"/>
        </w:rPr>
        <w:t xml:space="preserve">. VS </w:t>
      </w:r>
      <w:r w:rsidRPr="0021481A">
        <w:rPr>
          <w:rStyle w:val="Incipit"/>
          <w:lang w:val="pt-PT"/>
        </w:rPr>
        <w:t>Elegit eam deus</w:t>
      </w:r>
      <w:r w:rsidRPr="0021481A">
        <w:rPr>
          <w:lang w:val="pt-PT"/>
        </w:rPr>
        <w:t xml:space="preserve">. AB </w:t>
      </w:r>
      <w:r w:rsidRPr="0021481A">
        <w:rPr>
          <w:rStyle w:val="Incipit"/>
          <w:lang w:val="pt-PT"/>
        </w:rPr>
        <w:t>(75vb) Quinque prudentes</w:t>
      </w:r>
      <w:r w:rsidRPr="0021481A">
        <w:rPr>
          <w:lang w:val="pt-PT"/>
        </w:rPr>
        <w:t>. Oratio ut supra cum suffragiis.</w:t>
      </w:r>
    </w:p>
    <w:p w:rsidR="00DE56F2" w:rsidRPr="0021481A" w:rsidRDefault="00DE56F2" w:rsidP="004275F3">
      <w:pPr>
        <w:rPr>
          <w:lang w:val="pt-PT"/>
        </w:rPr>
      </w:pPr>
      <w:r w:rsidRPr="0021481A">
        <w:rPr>
          <w:rStyle w:val="Time1"/>
          <w:lang w:val="pt-PT"/>
        </w:rPr>
        <w:lastRenderedPageBreak/>
        <w:t>Ad horas</w:t>
      </w:r>
      <w:r w:rsidRPr="0021481A">
        <w:rPr>
          <w:lang w:val="pt-PT"/>
        </w:rPr>
        <w:t xml:space="preserve"> laudes et responsoria de una virgine.</w:t>
      </w:r>
    </w:p>
    <w:p w:rsidR="00DE56F2" w:rsidRPr="0021481A" w:rsidRDefault="00DE56F2" w:rsidP="004275F3">
      <w:pPr>
        <w:rPr>
          <w:lang w:val="pt-PT"/>
        </w:rPr>
      </w:pPr>
      <w:r w:rsidRPr="0021481A">
        <w:rPr>
          <w:rStyle w:val="Time1"/>
          <w:lang w:val="pt-PT"/>
        </w:rPr>
        <w:t>Ad missam</w:t>
      </w:r>
      <w:r w:rsidRPr="0021481A">
        <w:rPr>
          <w:lang w:val="pt-PT"/>
        </w:rPr>
        <w:t xml:space="preserve"> IN </w:t>
      </w:r>
      <w:r w:rsidRPr="0021481A">
        <w:rPr>
          <w:rStyle w:val="Incipit"/>
          <w:lang w:val="pt-PT"/>
        </w:rPr>
        <w:t>Vultum tuum deprecabuntur</w:t>
      </w:r>
      <w:r w:rsidRPr="0021481A">
        <w:rPr>
          <w:lang w:val="pt-PT"/>
        </w:rPr>
        <w:t xml:space="preserve">. ORCL </w:t>
      </w:r>
      <w:r w:rsidRPr="0021481A">
        <w:rPr>
          <w:rStyle w:val="Incipit"/>
          <w:lang w:val="pt-PT"/>
        </w:rPr>
        <w:t>Deus qui nos annua</w:t>
      </w:r>
      <w:r w:rsidRPr="0021481A">
        <w:rPr>
          <w:lang w:val="pt-PT"/>
        </w:rPr>
        <w:t xml:space="preserve">. Secunda de dominica. Tertia de sancta Maria. EP </w:t>
      </w:r>
      <w:r w:rsidRPr="0021481A">
        <w:rPr>
          <w:rStyle w:val="Incipit"/>
          <w:lang w:val="pt-PT"/>
        </w:rPr>
        <w:t>Confitebor tibi domine rex</w:t>
      </w:r>
      <w:r w:rsidRPr="0021481A">
        <w:rPr>
          <w:lang w:val="pt-PT"/>
        </w:rPr>
        <w:t xml:space="preserve">. GR </w:t>
      </w:r>
      <w:r w:rsidRPr="0021481A">
        <w:rPr>
          <w:rStyle w:val="Incipit"/>
          <w:lang w:val="pt-PT"/>
        </w:rPr>
        <w:t>Specie tua</w:t>
      </w:r>
      <w:r w:rsidRPr="0021481A">
        <w:rPr>
          <w:lang w:val="pt-PT"/>
        </w:rPr>
        <w:t xml:space="preserve">. </w:t>
      </w:r>
      <w:r w:rsidRPr="0021481A">
        <w:rPr>
          <w:lang w:val="it-IT"/>
        </w:rPr>
        <w:t xml:space="preserve">ALV </w:t>
      </w:r>
      <w:r w:rsidRPr="0021481A">
        <w:rPr>
          <w:rStyle w:val="Incipit"/>
          <w:lang w:val="it-IT"/>
        </w:rPr>
        <w:t>Diffusa est gratia</w:t>
      </w:r>
      <w:r w:rsidRPr="0021481A">
        <w:rPr>
          <w:lang w:val="it-IT"/>
        </w:rPr>
        <w:t>. Si venerit in septuagesima</w:t>
      </w:r>
      <w:r w:rsidR="00263B24" w:rsidRPr="0021481A">
        <w:rPr>
          <w:lang w:val="it-IT"/>
        </w:rPr>
        <w:t>m</w:t>
      </w:r>
      <w:r w:rsidRPr="0021481A">
        <w:rPr>
          <w:lang w:val="it-IT"/>
        </w:rPr>
        <w:t xml:space="preserve"> cantetur TR </w:t>
      </w:r>
      <w:r w:rsidRPr="0021481A">
        <w:rPr>
          <w:rStyle w:val="Incipit"/>
          <w:lang w:val="it-IT"/>
        </w:rPr>
        <w:t>Qui seminat in lacrimis</w:t>
      </w:r>
      <w:r w:rsidRPr="0021481A">
        <w:rPr>
          <w:lang w:val="it-IT"/>
        </w:rPr>
        <w:t xml:space="preserve">. </w:t>
      </w:r>
      <w:r w:rsidRPr="0021481A">
        <w:rPr>
          <w:lang w:val="pt-PT"/>
        </w:rPr>
        <w:t xml:space="preserve">EV </w:t>
      </w:r>
      <w:r w:rsidRPr="0021481A">
        <w:rPr>
          <w:rStyle w:val="Incipit"/>
          <w:lang w:val="pt-PT"/>
        </w:rPr>
        <w:t>Simile est regnum caelorum decem</w:t>
      </w:r>
      <w:r w:rsidRPr="0021481A">
        <w:rPr>
          <w:lang w:val="pt-PT"/>
        </w:rPr>
        <w:t xml:space="preserve">. OF </w:t>
      </w:r>
      <w:r w:rsidRPr="0021481A">
        <w:rPr>
          <w:rStyle w:val="Incipit"/>
          <w:lang w:val="pt-PT"/>
        </w:rPr>
        <w:t>Diffusa est gratia</w:t>
      </w:r>
      <w:r w:rsidRPr="0021481A">
        <w:rPr>
          <w:lang w:val="pt-PT"/>
        </w:rPr>
        <w:t xml:space="preserve">. Praefatio cottidiana. CO </w:t>
      </w:r>
      <w:r w:rsidRPr="0021481A">
        <w:rPr>
          <w:rStyle w:val="Incipit"/>
          <w:lang w:val="pt-PT"/>
        </w:rPr>
        <w:t>Simile est regnum caelorum</w:t>
      </w:r>
      <w:r w:rsidRPr="0021481A">
        <w:rPr>
          <w:lang w:val="pt-PT"/>
        </w:rPr>
        <w:t xml:space="preserve">. [IM] </w:t>
      </w:r>
      <w:r w:rsidRPr="0021481A">
        <w:rPr>
          <w:rStyle w:val="Incipit"/>
          <w:lang w:val="pt-PT"/>
        </w:rPr>
        <w:t>Ite missa est</w:t>
      </w:r>
      <w:r w:rsidRPr="0021481A">
        <w:rPr>
          <w:lang w:val="pt-PT"/>
        </w:rPr>
        <w:t>.</w:t>
      </w:r>
    </w:p>
    <w:p w:rsidR="00DE56F2" w:rsidRPr="0021481A" w:rsidRDefault="00DE56F2" w:rsidP="004275F3">
      <w:pPr>
        <w:pStyle w:val="Titolo1"/>
        <w:rPr>
          <w:lang w:val="pt-PT"/>
        </w:rPr>
      </w:pPr>
      <w:r w:rsidRPr="0021481A">
        <w:rPr>
          <w:lang w:val="pt-PT"/>
        </w:rPr>
        <w:t>IN NATIVITATE SANCTAE BRIGIDAE VIRGINIS</w:t>
      </w:r>
    </w:p>
    <w:p w:rsidR="00850D72" w:rsidRPr="0021481A" w:rsidRDefault="00DE56F2" w:rsidP="004275F3">
      <w:pPr>
        <w:rPr>
          <w:lang w:val="pt-PT"/>
        </w:rPr>
      </w:pPr>
      <w:r w:rsidRPr="0021481A">
        <w:rPr>
          <w:rStyle w:val="Time1"/>
          <w:lang w:val="pt-PT"/>
        </w:rPr>
        <w:t>Ad</w:t>
      </w:r>
      <w:r w:rsidR="00D746D6" w:rsidRPr="0021481A">
        <w:rPr>
          <w:rStyle w:val="Time1"/>
          <w:lang w:val="pt-PT"/>
        </w:rPr>
        <w:t xml:space="preserve"> vesperas</w:t>
      </w:r>
      <w:r w:rsidR="00D746D6" w:rsidRPr="0021481A">
        <w:rPr>
          <w:lang w:val="pt-PT"/>
        </w:rPr>
        <w:t xml:space="preserve"> capitulum et oratio dicuntur de una virgine.</w:t>
      </w:r>
    </w:p>
    <w:p w:rsidR="00D746D6" w:rsidRPr="0021481A" w:rsidRDefault="00D746D6" w:rsidP="004275F3">
      <w:pPr>
        <w:rPr>
          <w:lang w:val="pt-PT"/>
        </w:rPr>
      </w:pPr>
      <w:r w:rsidRPr="0021481A">
        <w:rPr>
          <w:rStyle w:val="Time1"/>
          <w:lang w:val="pt-PT"/>
        </w:rPr>
        <w:t>Ad matutinam</w:t>
      </w:r>
      <w:r w:rsidRPr="0021481A">
        <w:rPr>
          <w:lang w:val="pt-PT"/>
        </w:rPr>
        <w:t xml:space="preserve"> legitur (76ra) eius passio, vel vita eius cum tribus responsoriis.</w:t>
      </w:r>
    </w:p>
    <w:p w:rsidR="00D746D6" w:rsidRPr="0021481A" w:rsidRDefault="00D746D6" w:rsidP="004275F3">
      <w:pPr>
        <w:rPr>
          <w:lang w:val="pt-PT"/>
        </w:rPr>
      </w:pPr>
      <w:r w:rsidRPr="0021481A">
        <w:rPr>
          <w:rStyle w:val="Time1"/>
          <w:lang w:val="pt-PT"/>
        </w:rPr>
        <w:t>Ad horas</w:t>
      </w:r>
      <w:r w:rsidRPr="0021481A">
        <w:rPr>
          <w:lang w:val="pt-PT"/>
        </w:rPr>
        <w:t xml:space="preserve"> laudes cantentur.</w:t>
      </w:r>
    </w:p>
    <w:p w:rsidR="00D746D6" w:rsidRPr="0021481A" w:rsidRDefault="00D746D6" w:rsidP="004275F3">
      <w:pPr>
        <w:rPr>
          <w:lang w:val="pt-PT"/>
        </w:rPr>
      </w:pPr>
      <w:r w:rsidRPr="0021481A">
        <w:rPr>
          <w:rStyle w:val="Time1"/>
          <w:lang w:val="pt-PT"/>
        </w:rPr>
        <w:t>Ad missam</w:t>
      </w:r>
      <w:r w:rsidRPr="0021481A">
        <w:rPr>
          <w:lang w:val="pt-PT"/>
        </w:rPr>
        <w:t xml:space="preserve"> cantetur dominica per totum. Secunda oratio de sancta Brigida. Te</w:t>
      </w:r>
      <w:r w:rsidR="00263B24" w:rsidRPr="0021481A">
        <w:rPr>
          <w:lang w:val="pt-PT"/>
        </w:rPr>
        <w:t>rtia de sancta Maria.</w:t>
      </w:r>
    </w:p>
    <w:p w:rsidR="00D746D6" w:rsidRPr="0021481A" w:rsidRDefault="00D746D6" w:rsidP="004275F3">
      <w:pPr>
        <w:pStyle w:val="Titolo1"/>
        <w:rPr>
          <w:lang w:val="pt-PT"/>
        </w:rPr>
      </w:pPr>
      <w:r w:rsidRPr="0021481A">
        <w:rPr>
          <w:lang w:val="pt-PT"/>
        </w:rPr>
        <w:t>IN PURIFICATIONE SANCTAE MARIAE</w:t>
      </w:r>
    </w:p>
    <w:p w:rsidR="00D746D6" w:rsidRPr="0021481A" w:rsidRDefault="00D746D6" w:rsidP="004275F3">
      <w:pPr>
        <w:rPr>
          <w:lang w:val="pt-PT"/>
        </w:rPr>
      </w:pPr>
      <w:r w:rsidRPr="0021481A">
        <w:rPr>
          <w:rStyle w:val="Time1"/>
          <w:lang w:val="pt-PT"/>
        </w:rPr>
        <w:t>Ad vesperas</w:t>
      </w:r>
      <w:r w:rsidRPr="0021481A">
        <w:rPr>
          <w:lang w:val="pt-PT"/>
        </w:rPr>
        <w:t xml:space="preserve"> AN </w:t>
      </w:r>
      <w:r w:rsidRPr="0021481A">
        <w:rPr>
          <w:rStyle w:val="Incipit"/>
          <w:lang w:val="pt-PT"/>
        </w:rPr>
        <w:t>O admirabile</w:t>
      </w:r>
      <w:r w:rsidRPr="0021481A">
        <w:rPr>
          <w:lang w:val="pt-PT"/>
        </w:rPr>
        <w:t xml:space="preserve">. PS </w:t>
      </w:r>
      <w:r w:rsidRPr="0021481A">
        <w:rPr>
          <w:rStyle w:val="Incipit"/>
          <w:lang w:val="pt-PT"/>
        </w:rPr>
        <w:t>Dixit dominus</w:t>
      </w:r>
      <w:r w:rsidRPr="0021481A">
        <w:rPr>
          <w:lang w:val="pt-PT"/>
        </w:rPr>
        <w:t xml:space="preserve">. AN </w:t>
      </w:r>
      <w:r w:rsidRPr="0021481A">
        <w:rPr>
          <w:rStyle w:val="Incipit"/>
          <w:lang w:val="pt-PT"/>
        </w:rPr>
        <w:t>Quando natus</w:t>
      </w:r>
      <w:r w:rsidRPr="0021481A">
        <w:rPr>
          <w:lang w:val="pt-PT"/>
        </w:rPr>
        <w:t xml:space="preserve">. PS </w:t>
      </w:r>
      <w:r w:rsidRPr="0021481A">
        <w:rPr>
          <w:rStyle w:val="Incipit"/>
          <w:lang w:val="pt-PT"/>
        </w:rPr>
        <w:t>Confitebor</w:t>
      </w:r>
      <w:r w:rsidRPr="0021481A">
        <w:rPr>
          <w:lang w:val="pt-PT"/>
        </w:rPr>
        <w:t xml:space="preserve">. AN </w:t>
      </w:r>
      <w:r w:rsidRPr="0021481A">
        <w:rPr>
          <w:rStyle w:val="Incipit"/>
          <w:lang w:val="pt-PT"/>
        </w:rPr>
        <w:t>Rubum quem viderat</w:t>
      </w:r>
      <w:r w:rsidRPr="0021481A">
        <w:rPr>
          <w:lang w:val="pt-PT"/>
        </w:rPr>
        <w:t xml:space="preserve">. PS </w:t>
      </w:r>
      <w:r w:rsidRPr="0021481A">
        <w:rPr>
          <w:rStyle w:val="Incipit"/>
          <w:lang w:val="pt-PT"/>
        </w:rPr>
        <w:t>Beatus vir</w:t>
      </w:r>
      <w:r w:rsidRPr="0021481A">
        <w:rPr>
          <w:lang w:val="pt-PT"/>
        </w:rPr>
        <w:t xml:space="preserve">. AN </w:t>
      </w:r>
      <w:r w:rsidRPr="0021481A">
        <w:rPr>
          <w:rStyle w:val="Incipit"/>
          <w:lang w:val="pt-PT"/>
        </w:rPr>
        <w:t>Germinavit radix</w:t>
      </w:r>
      <w:r w:rsidRPr="0021481A">
        <w:rPr>
          <w:lang w:val="pt-PT"/>
        </w:rPr>
        <w:t xml:space="preserve">. PS </w:t>
      </w:r>
      <w:r w:rsidRPr="0021481A">
        <w:rPr>
          <w:rStyle w:val="Incipit"/>
          <w:lang w:val="pt-PT"/>
        </w:rPr>
        <w:t>De profundis</w:t>
      </w:r>
      <w:r w:rsidRPr="0021481A">
        <w:rPr>
          <w:lang w:val="pt-PT"/>
        </w:rPr>
        <w:t xml:space="preserve">. AN </w:t>
      </w:r>
      <w:r w:rsidRPr="0021481A">
        <w:rPr>
          <w:rStyle w:val="Incipit"/>
          <w:lang w:val="pt-PT"/>
        </w:rPr>
        <w:t>Ecce Maria</w:t>
      </w:r>
      <w:r w:rsidRPr="0021481A">
        <w:rPr>
          <w:lang w:val="pt-PT"/>
        </w:rPr>
        <w:t xml:space="preserve">. PS </w:t>
      </w:r>
      <w:r w:rsidRPr="0021481A">
        <w:rPr>
          <w:rStyle w:val="Incipit"/>
          <w:lang w:val="pt-PT"/>
        </w:rPr>
        <w:t>Memento domine David</w:t>
      </w:r>
      <w:r w:rsidRPr="0021481A">
        <w:rPr>
          <w:lang w:val="pt-PT"/>
        </w:rPr>
        <w:t xml:space="preserve">. CP </w:t>
      </w:r>
      <w:r w:rsidRPr="0021481A">
        <w:rPr>
          <w:rStyle w:val="Incipit"/>
          <w:lang w:val="pt-PT"/>
        </w:rPr>
        <w:t>Ecce ego mitto angelum meum</w:t>
      </w:r>
      <w:r w:rsidRPr="0021481A">
        <w:rPr>
          <w:lang w:val="pt-PT"/>
        </w:rPr>
        <w:t xml:space="preserve">. RP </w:t>
      </w:r>
      <w:r w:rsidRPr="0021481A">
        <w:rPr>
          <w:rStyle w:val="Incipit"/>
          <w:lang w:val="pt-PT"/>
        </w:rPr>
        <w:t>Videte miraculum</w:t>
      </w:r>
      <w:r w:rsidRPr="0021481A">
        <w:rPr>
          <w:lang w:val="pt-PT"/>
        </w:rPr>
        <w:t xml:space="preserve">. HY </w:t>
      </w:r>
      <w:r w:rsidRPr="0021481A">
        <w:rPr>
          <w:rStyle w:val="Incipit"/>
          <w:lang w:val="pt-PT"/>
        </w:rPr>
        <w:t>A solis ortus</w:t>
      </w:r>
      <w:r w:rsidRPr="0021481A">
        <w:rPr>
          <w:lang w:val="pt-PT"/>
        </w:rPr>
        <w:t xml:space="preserve">. VS </w:t>
      </w:r>
      <w:r w:rsidRPr="0021481A">
        <w:rPr>
          <w:rStyle w:val="Incipit"/>
          <w:lang w:val="pt-PT"/>
        </w:rPr>
        <w:t>Responsum accepit</w:t>
      </w:r>
      <w:r w:rsidRPr="0021481A">
        <w:rPr>
          <w:lang w:val="pt-PT"/>
        </w:rPr>
        <w:t xml:space="preserve">. AM </w:t>
      </w:r>
      <w:r w:rsidRPr="0021481A">
        <w:rPr>
          <w:rStyle w:val="Incipit"/>
          <w:lang w:val="pt-PT"/>
        </w:rPr>
        <w:t>Senex puerum</w:t>
      </w:r>
      <w:r w:rsidRPr="0021481A">
        <w:rPr>
          <w:lang w:val="pt-PT"/>
        </w:rPr>
        <w:t xml:space="preserve">. </w:t>
      </w:r>
      <w:r w:rsidR="00F104DD" w:rsidRPr="0021481A">
        <w:rPr>
          <w:lang w:val="pt-PT"/>
        </w:rPr>
        <w:t xml:space="preserve">[KY] </w:t>
      </w:r>
      <w:r w:rsidR="00F104DD" w:rsidRPr="0021481A">
        <w:rPr>
          <w:rStyle w:val="Incipit"/>
          <w:lang w:val="pt-PT"/>
        </w:rPr>
        <w:t>Kyrie</w:t>
      </w:r>
      <w:r w:rsidR="00F104DD" w:rsidRPr="0021481A">
        <w:rPr>
          <w:lang w:val="pt-PT"/>
        </w:rPr>
        <w:t xml:space="preserve"> non dicitur. OR </w:t>
      </w:r>
      <w:r w:rsidR="00F104DD" w:rsidRPr="0021481A">
        <w:rPr>
          <w:rStyle w:val="Incipit"/>
          <w:lang w:val="pt-PT"/>
        </w:rPr>
        <w:t>Omnipotens sempiterne (76rb) deus</w:t>
      </w:r>
      <w:r w:rsidR="00F104DD" w:rsidRPr="0021481A">
        <w:rPr>
          <w:lang w:val="pt-PT"/>
        </w:rPr>
        <w:t xml:space="preserve">. Deinde ascendunt </w:t>
      </w:r>
      <w:r w:rsidR="00F104DD" w:rsidRPr="0021481A">
        <w:rPr>
          <w:rStyle w:val="Ort"/>
          <w:lang w:val="pt-PT"/>
        </w:rPr>
        <w:t>chorum</w:t>
      </w:r>
      <w:r w:rsidR="00F104DD" w:rsidRPr="0021481A">
        <w:rPr>
          <w:lang w:val="pt-PT"/>
        </w:rPr>
        <w:t xml:space="preserve"> cum AP </w:t>
      </w:r>
      <w:r w:rsidR="00F104DD" w:rsidRPr="0021481A">
        <w:rPr>
          <w:rStyle w:val="Incipit"/>
          <w:lang w:val="pt-PT"/>
        </w:rPr>
        <w:t>O regem caeli</w:t>
      </w:r>
      <w:r w:rsidR="00F104DD" w:rsidRPr="0021481A">
        <w:rPr>
          <w:lang w:val="pt-PT"/>
        </w:rPr>
        <w:t xml:space="preserve">. </w:t>
      </w:r>
      <w:r w:rsidR="00F104DD" w:rsidRPr="0021481A">
        <w:rPr>
          <w:rStyle w:val="Funktion"/>
          <w:lang w:val="pt-PT"/>
        </w:rPr>
        <w:t>Sacerdos</w:t>
      </w:r>
      <w:r w:rsidR="00F104DD" w:rsidRPr="0021481A">
        <w:rPr>
          <w:lang w:val="pt-PT"/>
        </w:rPr>
        <w:t xml:space="preserve"> subiungit VS </w:t>
      </w:r>
      <w:r w:rsidR="00F104DD" w:rsidRPr="0021481A">
        <w:rPr>
          <w:rStyle w:val="Incipit"/>
          <w:lang w:val="pt-PT"/>
        </w:rPr>
        <w:t>Notum fecit</w:t>
      </w:r>
      <w:r w:rsidR="00F104DD" w:rsidRPr="0021481A">
        <w:rPr>
          <w:lang w:val="pt-PT"/>
        </w:rPr>
        <w:t xml:space="preserve">. ORC </w:t>
      </w:r>
      <w:r w:rsidR="00F104DD" w:rsidRPr="0021481A">
        <w:rPr>
          <w:rStyle w:val="Incipit"/>
          <w:lang w:val="pt-PT"/>
        </w:rPr>
        <w:t>Concede quaesumus omnipotens deus qui nos</w:t>
      </w:r>
      <w:r w:rsidR="00F104DD" w:rsidRPr="0021481A">
        <w:rPr>
          <w:lang w:val="pt-PT"/>
        </w:rPr>
        <w:t>.</w:t>
      </w:r>
    </w:p>
    <w:p w:rsidR="00F104DD" w:rsidRPr="0021481A" w:rsidRDefault="00F104DD" w:rsidP="004275F3">
      <w:pPr>
        <w:rPr>
          <w:lang w:val="it-IT"/>
        </w:rPr>
      </w:pPr>
      <w:r w:rsidRPr="0021481A">
        <w:rPr>
          <w:rStyle w:val="Time1"/>
          <w:lang w:val="en-US"/>
        </w:rPr>
        <w:t>Ad completorium</w:t>
      </w:r>
      <w:r w:rsidRPr="0021481A">
        <w:rPr>
          <w:lang w:val="en-US"/>
        </w:rPr>
        <w:t xml:space="preserve"> HY </w:t>
      </w:r>
      <w:r w:rsidRPr="0021481A">
        <w:rPr>
          <w:rStyle w:val="Incipit"/>
          <w:lang w:val="en-US"/>
        </w:rPr>
        <w:t>Corde natus</w:t>
      </w:r>
      <w:r w:rsidRPr="0021481A">
        <w:rPr>
          <w:lang w:val="en-US"/>
        </w:rPr>
        <w:t xml:space="preserve">. </w:t>
      </w:r>
      <w:r w:rsidRPr="0021481A">
        <w:rPr>
          <w:lang w:val="fr-FR"/>
        </w:rPr>
        <w:t xml:space="preserve">CP </w:t>
      </w:r>
      <w:r w:rsidRPr="0021481A">
        <w:rPr>
          <w:rStyle w:val="Incipit"/>
          <w:lang w:val="fr-FR"/>
        </w:rPr>
        <w:t>Populus gentium</w:t>
      </w:r>
      <w:r w:rsidRPr="0021481A">
        <w:rPr>
          <w:lang w:val="fr-FR"/>
        </w:rPr>
        <w:t xml:space="preserve">. VS </w:t>
      </w:r>
      <w:r w:rsidRPr="0021481A">
        <w:rPr>
          <w:rStyle w:val="Incipit"/>
          <w:lang w:val="fr-FR"/>
        </w:rPr>
        <w:t>Benedictus qui venit</w:t>
      </w:r>
      <w:r w:rsidRPr="0021481A">
        <w:rPr>
          <w:lang w:val="fr-FR"/>
        </w:rPr>
        <w:t xml:space="preserve">. AD </w:t>
      </w:r>
      <w:r w:rsidRPr="0021481A">
        <w:rPr>
          <w:rStyle w:val="Incipit"/>
          <w:lang w:val="fr-FR"/>
        </w:rPr>
        <w:t>Glorificamus te</w:t>
      </w:r>
      <w:r w:rsidRPr="0021481A">
        <w:rPr>
          <w:lang w:val="fr-FR"/>
        </w:rPr>
        <w:t xml:space="preserve">. PSND </w:t>
      </w:r>
      <w:r w:rsidRPr="0021481A">
        <w:rPr>
          <w:rStyle w:val="Incipit"/>
          <w:lang w:val="fr-FR"/>
        </w:rPr>
        <w:t>Nunc dimittis</w:t>
      </w:r>
      <w:r w:rsidRPr="0021481A">
        <w:rPr>
          <w:lang w:val="fr-FR"/>
        </w:rPr>
        <w:t xml:space="preserve">. [KY] </w:t>
      </w:r>
      <w:r w:rsidRPr="0021481A">
        <w:rPr>
          <w:rStyle w:val="Incipit"/>
          <w:lang w:val="fr-FR"/>
        </w:rPr>
        <w:t>Kyrie</w:t>
      </w:r>
      <w:r w:rsidRPr="0021481A">
        <w:rPr>
          <w:lang w:val="fr-FR"/>
        </w:rPr>
        <w:t xml:space="preserve"> cum [PN] </w:t>
      </w:r>
      <w:r w:rsidRPr="0021481A">
        <w:rPr>
          <w:rStyle w:val="Incipit"/>
          <w:lang w:val="fr-FR"/>
        </w:rPr>
        <w:t>Pater noster</w:t>
      </w:r>
      <w:r w:rsidRPr="0021481A">
        <w:rPr>
          <w:lang w:val="fr-FR"/>
        </w:rPr>
        <w:t xml:space="preserve">. Preces non dicantur, sed tantum OR </w:t>
      </w:r>
      <w:r w:rsidRPr="0021481A">
        <w:rPr>
          <w:rStyle w:val="Incipit"/>
          <w:lang w:val="fr-FR"/>
        </w:rPr>
        <w:t>Praesta quaesumus omnipotens deus ut natus hodie</w:t>
      </w:r>
      <w:r w:rsidRPr="0021481A">
        <w:rPr>
          <w:lang w:val="fr-FR"/>
        </w:rPr>
        <w:t>. Si purificatio sanctae Mariae in dominica septuagesima venerit aut infra, omnia de festo aguntur</w:t>
      </w:r>
      <w:r w:rsidR="0035502C" w:rsidRPr="0021481A">
        <w:rPr>
          <w:lang w:val="fr-FR"/>
        </w:rPr>
        <w:t>.</w:t>
      </w:r>
      <w:r w:rsidRPr="0021481A">
        <w:rPr>
          <w:lang w:val="fr-FR"/>
        </w:rPr>
        <w:t xml:space="preserve"> </w:t>
      </w:r>
      <w:r w:rsidR="0035502C" w:rsidRPr="0021481A">
        <w:rPr>
          <w:lang w:val="fr-FR"/>
        </w:rPr>
        <w:t>T</w:t>
      </w:r>
      <w:r w:rsidRPr="0021481A">
        <w:rPr>
          <w:lang w:val="fr-FR"/>
        </w:rPr>
        <w:t xml:space="preserve">antum in vesperis cantetur AC </w:t>
      </w:r>
      <w:r w:rsidRPr="0021481A">
        <w:rPr>
          <w:rStyle w:val="Incipit"/>
          <w:lang w:val="fr-FR"/>
        </w:rPr>
        <w:t>Hymnum cantate</w:t>
      </w:r>
      <w:r w:rsidRPr="0021481A">
        <w:rPr>
          <w:lang w:val="fr-FR"/>
        </w:rPr>
        <w:t xml:space="preserve">. </w:t>
      </w:r>
      <w:r w:rsidRPr="0021481A">
        <w:rPr>
          <w:lang w:val="it-IT"/>
        </w:rPr>
        <w:t>Oratio de dominica.</w:t>
      </w:r>
    </w:p>
    <w:p w:rsidR="00F104DD" w:rsidRPr="0021481A" w:rsidRDefault="00F104DD" w:rsidP="004275F3">
      <w:pPr>
        <w:rPr>
          <w:lang w:val="it-IT"/>
        </w:rPr>
      </w:pPr>
      <w:r w:rsidRPr="0021481A">
        <w:rPr>
          <w:rStyle w:val="Time1"/>
          <w:lang w:val="it-IT"/>
        </w:rPr>
        <w:t>Ad matutinam</w:t>
      </w:r>
      <w:r w:rsidRPr="0021481A">
        <w:rPr>
          <w:lang w:val="it-IT"/>
        </w:rPr>
        <w:t xml:space="preserve"> INV </w:t>
      </w:r>
      <w:r w:rsidRPr="0021481A">
        <w:rPr>
          <w:rStyle w:val="Incipit"/>
          <w:lang w:val="it-IT"/>
        </w:rPr>
        <w:t>Ecce venit</w:t>
      </w:r>
      <w:r w:rsidRPr="0021481A">
        <w:rPr>
          <w:lang w:val="it-IT"/>
        </w:rPr>
        <w:t xml:space="preserve">. PS </w:t>
      </w:r>
      <w:r w:rsidRPr="0021481A">
        <w:rPr>
          <w:rStyle w:val="Incipit"/>
          <w:lang w:val="it-IT"/>
        </w:rPr>
        <w:t>(76va) Venite exultemus</w:t>
      </w:r>
      <w:r w:rsidRPr="0021481A">
        <w:rPr>
          <w:lang w:val="it-IT"/>
        </w:rPr>
        <w:t>.</w:t>
      </w:r>
    </w:p>
    <w:p w:rsidR="00140B88" w:rsidRPr="0021481A" w:rsidRDefault="00140B88" w:rsidP="004275F3">
      <w:pPr>
        <w:rPr>
          <w:lang w:val="it-IT"/>
        </w:rPr>
      </w:pPr>
      <w:r w:rsidRPr="0021481A">
        <w:rPr>
          <w:rStyle w:val="Time2"/>
          <w:lang w:val="it-IT"/>
        </w:rPr>
        <w:t>In primo nocturno</w:t>
      </w:r>
      <w:r w:rsidRPr="0021481A">
        <w:rPr>
          <w:lang w:val="it-IT"/>
        </w:rPr>
        <w:t xml:space="preserve"> AN </w:t>
      </w:r>
      <w:r w:rsidRPr="0021481A">
        <w:rPr>
          <w:rStyle w:val="Incipit"/>
          <w:lang w:val="it-IT"/>
        </w:rPr>
        <w:t>Benedicta |tua::tu|</w:t>
      </w:r>
      <w:r w:rsidRPr="0021481A">
        <w:rPr>
          <w:lang w:val="it-IT"/>
        </w:rPr>
        <w:t xml:space="preserve">. PS </w:t>
      </w:r>
      <w:r w:rsidRPr="0021481A">
        <w:rPr>
          <w:rStyle w:val="Incipit"/>
          <w:lang w:val="it-IT"/>
        </w:rPr>
        <w:t>Domine dominus noster</w:t>
      </w:r>
      <w:r w:rsidRPr="0021481A">
        <w:rPr>
          <w:lang w:val="it-IT"/>
        </w:rPr>
        <w:t xml:space="preserve">. AN </w:t>
      </w:r>
      <w:r w:rsidRPr="0021481A">
        <w:rPr>
          <w:rStyle w:val="Incipit"/>
          <w:lang w:val="it-IT"/>
        </w:rPr>
        <w:t>Sicut myrra</w:t>
      </w:r>
      <w:r w:rsidRPr="0021481A">
        <w:rPr>
          <w:lang w:val="it-IT"/>
        </w:rPr>
        <w:t xml:space="preserve">. PS </w:t>
      </w:r>
      <w:r w:rsidRPr="0021481A">
        <w:rPr>
          <w:rStyle w:val="Incipit"/>
          <w:lang w:val="it-IT"/>
        </w:rPr>
        <w:t>Caeli enarrant</w:t>
      </w:r>
      <w:r w:rsidRPr="0021481A">
        <w:rPr>
          <w:lang w:val="it-IT"/>
        </w:rPr>
        <w:t xml:space="preserve">. AN </w:t>
      </w:r>
      <w:r w:rsidRPr="0021481A">
        <w:rPr>
          <w:rStyle w:val="Incipit"/>
          <w:lang w:val="it-IT"/>
        </w:rPr>
        <w:t>Ante thorum</w:t>
      </w:r>
      <w:r w:rsidRPr="0021481A">
        <w:rPr>
          <w:lang w:val="it-IT"/>
        </w:rPr>
        <w:t xml:space="preserve">. PS </w:t>
      </w:r>
      <w:r w:rsidRPr="0021481A">
        <w:rPr>
          <w:rStyle w:val="Incipit"/>
          <w:lang w:val="it-IT"/>
        </w:rPr>
        <w:t>Domin</w:t>
      </w:r>
      <w:r w:rsidR="001F45F9" w:rsidRPr="0021481A">
        <w:rPr>
          <w:rStyle w:val="Incipit"/>
          <w:lang w:val="it-IT"/>
        </w:rPr>
        <w:t>i</w:t>
      </w:r>
      <w:r w:rsidRPr="0021481A">
        <w:rPr>
          <w:rStyle w:val="Incipit"/>
          <w:lang w:val="it-IT"/>
        </w:rPr>
        <w:t xml:space="preserve"> est terra</w:t>
      </w:r>
      <w:r w:rsidRPr="0021481A">
        <w:rPr>
          <w:lang w:val="it-IT"/>
        </w:rPr>
        <w:t xml:space="preserve">. VS </w:t>
      </w:r>
      <w:r w:rsidRPr="0021481A">
        <w:rPr>
          <w:rStyle w:val="Incipit"/>
          <w:lang w:val="it-IT"/>
        </w:rPr>
        <w:t>Specie tua</w:t>
      </w:r>
      <w:r w:rsidRPr="0021481A">
        <w:rPr>
          <w:lang w:val="it-IT"/>
        </w:rPr>
        <w:t xml:space="preserve">. Legitur LS </w:t>
      </w:r>
      <w:r w:rsidRPr="0021481A">
        <w:rPr>
          <w:rStyle w:val="Incipit"/>
          <w:lang w:val="it-IT"/>
        </w:rPr>
        <w:t>Exulten</w:t>
      </w:r>
      <w:r w:rsidR="001F45F9" w:rsidRPr="0021481A">
        <w:rPr>
          <w:rStyle w:val="Incipit"/>
          <w:lang w:val="it-IT"/>
        </w:rPr>
        <w:t>t</w:t>
      </w:r>
      <w:r w:rsidRPr="0021481A">
        <w:rPr>
          <w:rStyle w:val="Incipit"/>
          <w:lang w:val="it-IT"/>
        </w:rPr>
        <w:t xml:space="preserve"> virgines virgo peperit Christum</w:t>
      </w:r>
      <w:r w:rsidRPr="0021481A">
        <w:rPr>
          <w:lang w:val="it-IT"/>
        </w:rPr>
        <w:t xml:space="preserve"> cum historia RP </w:t>
      </w:r>
      <w:r w:rsidRPr="0021481A">
        <w:rPr>
          <w:rStyle w:val="Incipit"/>
          <w:lang w:val="it-IT"/>
        </w:rPr>
        <w:t>Adorna thalamum</w:t>
      </w:r>
      <w:r w:rsidRPr="0021481A">
        <w:rPr>
          <w:lang w:val="it-IT"/>
        </w:rPr>
        <w:t xml:space="preserve">. RP </w:t>
      </w:r>
      <w:r w:rsidRPr="0021481A">
        <w:rPr>
          <w:rStyle w:val="Incipit"/>
          <w:lang w:val="it-IT"/>
        </w:rPr>
        <w:t>Senex puerum</w:t>
      </w:r>
      <w:r w:rsidRPr="0021481A">
        <w:rPr>
          <w:lang w:val="it-IT"/>
        </w:rPr>
        <w:t xml:space="preserve">. RP </w:t>
      </w:r>
      <w:r w:rsidRPr="0021481A">
        <w:rPr>
          <w:rStyle w:val="Incipit"/>
          <w:lang w:val="it-IT"/>
        </w:rPr>
        <w:t>Simeon iustus</w:t>
      </w:r>
      <w:r w:rsidRPr="0021481A">
        <w:rPr>
          <w:lang w:val="it-IT"/>
        </w:rPr>
        <w:t>.</w:t>
      </w:r>
    </w:p>
    <w:p w:rsidR="00140B88" w:rsidRDefault="00140B88" w:rsidP="004275F3">
      <w:r w:rsidRPr="0021481A">
        <w:rPr>
          <w:rStyle w:val="Time2"/>
          <w:lang w:val="it-IT"/>
        </w:rPr>
        <w:t>In secundo nocturno</w:t>
      </w:r>
      <w:r w:rsidRPr="0021481A">
        <w:rPr>
          <w:lang w:val="it-IT"/>
        </w:rPr>
        <w:t xml:space="preserve"> AN </w:t>
      </w:r>
      <w:r w:rsidRPr="0021481A">
        <w:rPr>
          <w:rStyle w:val="Incipit"/>
          <w:lang w:val="it-IT"/>
        </w:rPr>
        <w:t>Specie tua</w:t>
      </w:r>
      <w:r w:rsidRPr="0021481A">
        <w:rPr>
          <w:lang w:val="it-IT"/>
        </w:rPr>
        <w:t xml:space="preserve">. PS </w:t>
      </w:r>
      <w:r w:rsidRPr="0021481A">
        <w:rPr>
          <w:rStyle w:val="Incipit"/>
          <w:lang w:val="it-IT"/>
        </w:rPr>
        <w:t>Eructavit</w:t>
      </w:r>
      <w:r w:rsidRPr="0021481A">
        <w:rPr>
          <w:lang w:val="it-IT"/>
        </w:rPr>
        <w:t xml:space="preserve">. AN </w:t>
      </w:r>
      <w:r w:rsidRPr="0021481A">
        <w:rPr>
          <w:rStyle w:val="Incipit"/>
          <w:lang w:val="it-IT"/>
        </w:rPr>
        <w:t>Adiuvabit eam</w:t>
      </w:r>
      <w:r w:rsidRPr="0021481A">
        <w:rPr>
          <w:lang w:val="it-IT"/>
        </w:rPr>
        <w:t xml:space="preserve">. </w:t>
      </w:r>
      <w:r>
        <w:t xml:space="preserve">PS </w:t>
      </w:r>
      <w:r w:rsidRPr="001F45F9">
        <w:rPr>
          <w:rStyle w:val="Incipit"/>
        </w:rPr>
        <w:t>Deus noster refugium</w:t>
      </w:r>
      <w:r>
        <w:t xml:space="preserve">. AN </w:t>
      </w:r>
      <w:r w:rsidRPr="001F45F9">
        <w:rPr>
          <w:rStyle w:val="Incipit"/>
        </w:rPr>
        <w:t>Sicut laetantium</w:t>
      </w:r>
      <w:r>
        <w:t xml:space="preserve">. PS </w:t>
      </w:r>
      <w:r w:rsidRPr="001F45F9">
        <w:rPr>
          <w:rStyle w:val="Incipit"/>
        </w:rPr>
        <w:t>Fundamenta eius</w:t>
      </w:r>
      <w:r>
        <w:t xml:space="preserve">. VS </w:t>
      </w:r>
      <w:r w:rsidRPr="001F45F9">
        <w:rPr>
          <w:rStyle w:val="Incipit"/>
        </w:rPr>
        <w:t>Diffusa est gratia</w:t>
      </w:r>
      <w:r>
        <w:t xml:space="preserve">. Legitur sermo ut supra cum alio sermone [LS] </w:t>
      </w:r>
      <w:r w:rsidRPr="001F45F9">
        <w:rPr>
          <w:rStyle w:val="Incipit"/>
        </w:rPr>
        <w:t>Et ecce homo</w:t>
      </w:r>
      <w:r>
        <w:t xml:space="preserve">. RP </w:t>
      </w:r>
      <w:r w:rsidRPr="001F45F9">
        <w:rPr>
          <w:rStyle w:val="Incipit"/>
        </w:rPr>
        <w:t>Suscipiens</w:t>
      </w:r>
      <w:r w:rsidR="00B623E4" w:rsidRPr="001F45F9">
        <w:rPr>
          <w:rStyle w:val="Incipit"/>
        </w:rPr>
        <w:t xml:space="preserve"> (76vb) Iesum</w:t>
      </w:r>
      <w:r w:rsidR="00B623E4">
        <w:t xml:space="preserve">. RP </w:t>
      </w:r>
      <w:r w:rsidR="00B623E4" w:rsidRPr="001F45F9">
        <w:rPr>
          <w:rStyle w:val="Incipit"/>
        </w:rPr>
        <w:t>Responsum accepit</w:t>
      </w:r>
      <w:r w:rsidR="00B623E4">
        <w:t xml:space="preserve">. RP </w:t>
      </w:r>
      <w:r w:rsidR="00B623E4" w:rsidRPr="001F45F9">
        <w:rPr>
          <w:rStyle w:val="Incipit"/>
        </w:rPr>
        <w:t>Postquam</w:t>
      </w:r>
      <w:r w:rsidR="00B623E4">
        <w:t>.</w:t>
      </w:r>
    </w:p>
    <w:p w:rsidR="00B623E4" w:rsidRDefault="00B623E4" w:rsidP="004275F3">
      <w:r w:rsidRPr="001F45F9">
        <w:rPr>
          <w:rStyle w:val="Time2"/>
        </w:rPr>
        <w:t>In tertio nocturno</w:t>
      </w:r>
      <w:r>
        <w:t xml:space="preserve"> AN </w:t>
      </w:r>
      <w:r w:rsidRPr="001F45F9">
        <w:rPr>
          <w:rStyle w:val="Incipit"/>
        </w:rPr>
        <w:t>Gaude Maria virgo</w:t>
      </w:r>
      <w:r>
        <w:t xml:space="preserve">. PS </w:t>
      </w:r>
      <w:r w:rsidRPr="001F45F9">
        <w:rPr>
          <w:rStyle w:val="Incipit"/>
        </w:rPr>
        <w:t>Cantate</w:t>
      </w:r>
      <w:r>
        <w:t xml:space="preserve"> primum. AN </w:t>
      </w:r>
      <w:r w:rsidRPr="001F45F9">
        <w:rPr>
          <w:rStyle w:val="Incipit"/>
        </w:rPr>
        <w:t>Dignare me</w:t>
      </w:r>
      <w:r>
        <w:t xml:space="preserve">. PS </w:t>
      </w:r>
      <w:r w:rsidRPr="001F45F9">
        <w:rPr>
          <w:rStyle w:val="Incipit"/>
        </w:rPr>
        <w:t>Dominus regnavit</w:t>
      </w:r>
      <w:r>
        <w:t xml:space="preserve">. AN </w:t>
      </w:r>
      <w:r w:rsidRPr="001F45F9">
        <w:rPr>
          <w:rStyle w:val="Incipit"/>
        </w:rPr>
        <w:t>Post partum virgo</w:t>
      </w:r>
      <w:r>
        <w:t xml:space="preserve">. PS </w:t>
      </w:r>
      <w:r w:rsidRPr="001F45F9">
        <w:rPr>
          <w:rStyle w:val="Incipit"/>
        </w:rPr>
        <w:t>Cantate</w:t>
      </w:r>
      <w:r>
        <w:t xml:space="preserve"> secundum. VS </w:t>
      </w:r>
      <w:r w:rsidRPr="001F45F9">
        <w:rPr>
          <w:rStyle w:val="Incipit"/>
        </w:rPr>
        <w:t>Adiuvabit eam</w:t>
      </w:r>
      <w:r>
        <w:t xml:space="preserve">. Legitur EV </w:t>
      </w:r>
      <w:r w:rsidRPr="001F45F9">
        <w:rPr>
          <w:rStyle w:val="Incipit"/>
        </w:rPr>
        <w:t>Postquam impleti sunt</w:t>
      </w:r>
      <w:r>
        <w:t xml:space="preserve">. RP </w:t>
      </w:r>
      <w:r w:rsidRPr="001F45F9">
        <w:rPr>
          <w:rStyle w:val="Incipit"/>
        </w:rPr>
        <w:t>Videte miraculum</w:t>
      </w:r>
      <w:r>
        <w:t xml:space="preserve">. RP </w:t>
      </w:r>
      <w:r w:rsidRPr="001F45F9">
        <w:rPr>
          <w:rStyle w:val="Incipit"/>
        </w:rPr>
        <w:t>Cum inducerent</w:t>
      </w:r>
      <w:r>
        <w:t xml:space="preserve">. RP </w:t>
      </w:r>
      <w:r w:rsidRPr="001F45F9">
        <w:rPr>
          <w:rStyle w:val="Incipit"/>
        </w:rPr>
        <w:t>Gaude Maria</w:t>
      </w:r>
      <w:r>
        <w:t xml:space="preserve">. Si in quadragesima est tamen dicas [TD] </w:t>
      </w:r>
      <w:r w:rsidRPr="001F45F9">
        <w:rPr>
          <w:rStyle w:val="Incipit"/>
        </w:rPr>
        <w:t>Te deum</w:t>
      </w:r>
      <w:r w:rsidR="001F45F9">
        <w:rPr>
          <w:rStyle w:val="Incipit"/>
        </w:rPr>
        <w:t xml:space="preserve"> laudamus</w:t>
      </w:r>
      <w:r>
        <w:t>.</w:t>
      </w:r>
    </w:p>
    <w:p w:rsidR="0035502C" w:rsidRDefault="00B623E4" w:rsidP="004275F3">
      <w:r w:rsidRPr="001F45F9">
        <w:rPr>
          <w:rStyle w:val="Funktion"/>
        </w:rPr>
        <w:lastRenderedPageBreak/>
        <w:t>Sacerdos</w:t>
      </w:r>
      <w:r>
        <w:t xml:space="preserve"> utatur hoc versiculo [VS] </w:t>
      </w:r>
      <w:r w:rsidRPr="001F45F9">
        <w:rPr>
          <w:rStyle w:val="Incipit"/>
        </w:rPr>
        <w:t>Responsum accepit Simeon</w:t>
      </w:r>
      <w:r>
        <w:t xml:space="preserve">. </w:t>
      </w:r>
    </w:p>
    <w:p w:rsidR="00B623E4" w:rsidRPr="0021481A" w:rsidRDefault="00B623E4" w:rsidP="004275F3">
      <w:pPr>
        <w:rPr>
          <w:lang w:val="pt-PT"/>
        </w:rPr>
      </w:pPr>
      <w:r w:rsidRPr="0021481A">
        <w:rPr>
          <w:rStyle w:val="Time1"/>
          <w:lang w:val="en-US"/>
        </w:rPr>
        <w:t>Ad laudes</w:t>
      </w:r>
      <w:r w:rsidRPr="0021481A">
        <w:rPr>
          <w:lang w:val="en-US"/>
        </w:rPr>
        <w:t xml:space="preserve"> AN </w:t>
      </w:r>
      <w:r w:rsidRPr="0021481A">
        <w:rPr>
          <w:rStyle w:val="Incipit"/>
          <w:lang w:val="en-US"/>
        </w:rPr>
        <w:t>Simeon iustus</w:t>
      </w:r>
      <w:r w:rsidRPr="0021481A">
        <w:rPr>
          <w:lang w:val="en-US"/>
        </w:rPr>
        <w:t xml:space="preserve">. AN </w:t>
      </w:r>
      <w:r w:rsidRPr="0021481A">
        <w:rPr>
          <w:rStyle w:val="Incipit"/>
          <w:lang w:val="en-US"/>
        </w:rPr>
        <w:t>Responsum accepit</w:t>
      </w:r>
      <w:r w:rsidRPr="0021481A">
        <w:rPr>
          <w:lang w:val="en-US"/>
        </w:rPr>
        <w:t xml:space="preserve">. AN </w:t>
      </w:r>
      <w:r w:rsidRPr="0021481A">
        <w:rPr>
          <w:rStyle w:val="Incipit"/>
          <w:lang w:val="en-US"/>
        </w:rPr>
        <w:t>Accipiens</w:t>
      </w:r>
      <w:r w:rsidRPr="0021481A">
        <w:rPr>
          <w:lang w:val="en-US"/>
        </w:rPr>
        <w:t xml:space="preserve">. </w:t>
      </w:r>
      <w:r w:rsidRPr="0021481A">
        <w:rPr>
          <w:lang w:val="fr-FR"/>
        </w:rPr>
        <w:t xml:space="preserve">AN </w:t>
      </w:r>
      <w:r w:rsidRPr="0021481A">
        <w:rPr>
          <w:rStyle w:val="Incipit"/>
          <w:lang w:val="fr-FR"/>
        </w:rPr>
        <w:t>Nunc dimittis</w:t>
      </w:r>
      <w:r w:rsidRPr="0021481A">
        <w:rPr>
          <w:lang w:val="fr-FR"/>
        </w:rPr>
        <w:t xml:space="preserve">. AN </w:t>
      </w:r>
      <w:r w:rsidRPr="0021481A">
        <w:rPr>
          <w:rStyle w:val="Incipit"/>
          <w:lang w:val="fr-FR"/>
        </w:rPr>
        <w:t>Lumen ad revelationem</w:t>
      </w:r>
      <w:r w:rsidRPr="0021481A">
        <w:rPr>
          <w:lang w:val="fr-FR"/>
        </w:rPr>
        <w:t xml:space="preserve">. (77ra) CP </w:t>
      </w:r>
      <w:r w:rsidRPr="0021481A">
        <w:rPr>
          <w:rStyle w:val="Incipit"/>
          <w:lang w:val="fr-FR"/>
        </w:rPr>
        <w:t>Ecce venit dominus exercituum</w:t>
      </w:r>
      <w:r w:rsidRPr="0021481A">
        <w:rPr>
          <w:lang w:val="fr-FR"/>
        </w:rPr>
        <w:t xml:space="preserve">. </w:t>
      </w:r>
      <w:r w:rsidRPr="0021481A">
        <w:rPr>
          <w:lang w:val="pt-PT"/>
        </w:rPr>
        <w:t xml:space="preserve">VS </w:t>
      </w:r>
      <w:r w:rsidRPr="0021481A">
        <w:rPr>
          <w:rStyle w:val="Incipit"/>
          <w:lang w:val="pt-PT"/>
        </w:rPr>
        <w:t>Elegit eam deus</w:t>
      </w:r>
      <w:r w:rsidRPr="0021481A">
        <w:rPr>
          <w:lang w:val="pt-PT"/>
        </w:rPr>
        <w:t xml:space="preserve">. AB </w:t>
      </w:r>
      <w:r w:rsidRPr="0021481A">
        <w:rPr>
          <w:rStyle w:val="Incipit"/>
          <w:lang w:val="pt-PT"/>
        </w:rPr>
        <w:t>Cum inducerent</w:t>
      </w:r>
      <w:r w:rsidRPr="0021481A">
        <w:rPr>
          <w:lang w:val="pt-PT"/>
        </w:rPr>
        <w:t xml:space="preserve">. OR </w:t>
      </w:r>
      <w:r w:rsidRPr="0021481A">
        <w:rPr>
          <w:rStyle w:val="Incipit"/>
          <w:lang w:val="pt-PT"/>
        </w:rPr>
        <w:t>Omnipotens sempiterne deus</w:t>
      </w:r>
      <w:r w:rsidRPr="0021481A">
        <w:rPr>
          <w:lang w:val="pt-PT"/>
        </w:rPr>
        <w:t>.</w:t>
      </w:r>
    </w:p>
    <w:p w:rsidR="00D1746E" w:rsidRPr="0021481A" w:rsidRDefault="00D1746E" w:rsidP="004275F3">
      <w:pPr>
        <w:rPr>
          <w:lang w:val="pt-PT"/>
        </w:rPr>
      </w:pPr>
      <w:r w:rsidRPr="0021481A">
        <w:rPr>
          <w:lang w:val="pt-PT"/>
        </w:rPr>
        <w:t>Ad cursus</w:t>
      </w:r>
      <w:r w:rsidR="009D215A" w:rsidRPr="0021481A">
        <w:rPr>
          <w:lang w:val="pt-PT"/>
        </w:rPr>
        <w:t>:</w:t>
      </w:r>
      <w:r w:rsidRPr="0021481A">
        <w:rPr>
          <w:lang w:val="pt-PT"/>
        </w:rPr>
        <w:t xml:space="preserve"> </w:t>
      </w:r>
      <w:r w:rsidRPr="0021481A">
        <w:rPr>
          <w:rStyle w:val="Time1"/>
          <w:lang w:val="pt-PT"/>
        </w:rPr>
        <w:t>Ad primam</w:t>
      </w:r>
      <w:r w:rsidRPr="0021481A">
        <w:rPr>
          <w:lang w:val="pt-PT"/>
        </w:rPr>
        <w:t xml:space="preserve"> cantetur HYHV </w:t>
      </w:r>
      <w:r w:rsidRPr="0021481A">
        <w:rPr>
          <w:rStyle w:val="Incipit"/>
          <w:lang w:val="pt-PT"/>
        </w:rPr>
        <w:t>Gaudet chorus</w:t>
      </w:r>
      <w:r w:rsidRPr="0021481A">
        <w:rPr>
          <w:lang w:val="pt-PT"/>
        </w:rPr>
        <w:t xml:space="preserve">. HV </w:t>
      </w:r>
      <w:r w:rsidRPr="0021481A">
        <w:rPr>
          <w:rStyle w:val="Incipit"/>
          <w:lang w:val="pt-PT"/>
        </w:rPr>
        <w:t>Summo parenti</w:t>
      </w:r>
      <w:r w:rsidRPr="0021481A">
        <w:rPr>
          <w:lang w:val="pt-PT"/>
        </w:rPr>
        <w:t xml:space="preserve">. </w:t>
      </w:r>
      <w:r w:rsidRPr="0021481A">
        <w:rPr>
          <w:lang w:val="it-IT"/>
        </w:rPr>
        <w:t xml:space="preserve">AN </w:t>
      </w:r>
      <w:r w:rsidRPr="0021481A">
        <w:rPr>
          <w:rStyle w:val="Incipit"/>
          <w:lang w:val="it-IT"/>
        </w:rPr>
        <w:t>Simeon iustus</w:t>
      </w:r>
      <w:r w:rsidRPr="0021481A">
        <w:rPr>
          <w:lang w:val="it-IT"/>
        </w:rPr>
        <w:t xml:space="preserve">. CP </w:t>
      </w:r>
      <w:r w:rsidRPr="0021481A">
        <w:rPr>
          <w:rStyle w:val="Incipit"/>
          <w:lang w:val="it-IT"/>
        </w:rPr>
        <w:t>Apparuit benignitas</w:t>
      </w:r>
      <w:r w:rsidRPr="0021481A">
        <w:rPr>
          <w:lang w:val="it-IT"/>
        </w:rPr>
        <w:t xml:space="preserve">. RB </w:t>
      </w:r>
      <w:r w:rsidR="0035502C" w:rsidRPr="0021481A">
        <w:rPr>
          <w:rStyle w:val="Incipit"/>
          <w:lang w:val="it-IT"/>
        </w:rPr>
        <w:t>Christe fili d</w:t>
      </w:r>
      <w:r w:rsidRPr="0021481A">
        <w:rPr>
          <w:rStyle w:val="Incipit"/>
          <w:lang w:val="it-IT"/>
        </w:rPr>
        <w:t>e</w:t>
      </w:r>
      <w:r w:rsidR="0035502C" w:rsidRPr="0021481A">
        <w:rPr>
          <w:rStyle w:val="Incipit"/>
          <w:lang w:val="it-IT"/>
        </w:rPr>
        <w:t>i</w:t>
      </w:r>
      <w:r w:rsidRPr="0021481A">
        <w:rPr>
          <w:rStyle w:val="Incipit"/>
          <w:lang w:val="it-IT"/>
        </w:rPr>
        <w:t xml:space="preserve"> vivi</w:t>
      </w:r>
      <w:r w:rsidRPr="0021481A">
        <w:rPr>
          <w:lang w:val="it-IT"/>
        </w:rPr>
        <w:t xml:space="preserve">. </w:t>
      </w:r>
      <w:r w:rsidRPr="0021481A">
        <w:rPr>
          <w:lang w:val="fr-FR"/>
        </w:rPr>
        <w:t xml:space="preserve">RV </w:t>
      </w:r>
      <w:r w:rsidRPr="0021481A">
        <w:rPr>
          <w:rStyle w:val="Incipit"/>
          <w:lang w:val="fr-FR"/>
        </w:rPr>
        <w:t>Qui natus est de virgine</w:t>
      </w:r>
      <w:r w:rsidRPr="0021481A">
        <w:rPr>
          <w:lang w:val="fr-FR"/>
        </w:rPr>
        <w:t xml:space="preserve">. [KY] </w:t>
      </w:r>
      <w:r w:rsidRPr="0021481A">
        <w:rPr>
          <w:rStyle w:val="Incipit"/>
          <w:lang w:val="fr-FR"/>
        </w:rPr>
        <w:t>Kyrie</w:t>
      </w:r>
      <w:r w:rsidRPr="0021481A">
        <w:rPr>
          <w:lang w:val="fr-FR"/>
        </w:rPr>
        <w:t xml:space="preserve"> cum [PN] </w:t>
      </w:r>
      <w:r w:rsidRPr="0021481A">
        <w:rPr>
          <w:rStyle w:val="Incipit"/>
          <w:lang w:val="fr-FR"/>
        </w:rPr>
        <w:t>Pater noster</w:t>
      </w:r>
      <w:r w:rsidRPr="0021481A">
        <w:rPr>
          <w:lang w:val="fr-FR"/>
        </w:rPr>
        <w:t xml:space="preserve">. </w:t>
      </w:r>
      <w:r w:rsidRPr="0021481A">
        <w:rPr>
          <w:lang w:val="pt-PT"/>
        </w:rPr>
        <w:t xml:space="preserve">[CD] </w:t>
      </w:r>
      <w:r w:rsidRPr="0021481A">
        <w:rPr>
          <w:rStyle w:val="Incipit"/>
          <w:lang w:val="pt-PT"/>
        </w:rPr>
        <w:t>Credo in deum</w:t>
      </w:r>
      <w:r w:rsidRPr="0021481A">
        <w:rPr>
          <w:lang w:val="pt-PT"/>
        </w:rPr>
        <w:t xml:space="preserve">. OR </w:t>
      </w:r>
      <w:r w:rsidRPr="0021481A">
        <w:rPr>
          <w:rStyle w:val="Incipit"/>
          <w:lang w:val="pt-PT"/>
        </w:rPr>
        <w:t>Concede quaesumus omnipotens deus ut nos unigeniti</w:t>
      </w:r>
      <w:r w:rsidRPr="0021481A">
        <w:rPr>
          <w:lang w:val="pt-PT"/>
        </w:rPr>
        <w:t>.</w:t>
      </w:r>
    </w:p>
    <w:p w:rsidR="00F822AC" w:rsidRPr="0021481A" w:rsidRDefault="00D1746E" w:rsidP="004275F3">
      <w:pPr>
        <w:rPr>
          <w:lang w:val="da-DK"/>
        </w:rPr>
      </w:pPr>
      <w:r w:rsidRPr="0021481A">
        <w:rPr>
          <w:rStyle w:val="Time1"/>
          <w:lang w:val="da-DK"/>
        </w:rPr>
        <w:t>Ad tertiam</w:t>
      </w:r>
      <w:r w:rsidRPr="0021481A">
        <w:rPr>
          <w:lang w:val="da-DK"/>
        </w:rPr>
        <w:t xml:space="preserve"> HYHV </w:t>
      </w:r>
      <w:r w:rsidRPr="0021481A">
        <w:rPr>
          <w:rStyle w:val="Incipit"/>
          <w:lang w:val="da-DK"/>
        </w:rPr>
        <w:t>Gaudet chorus</w:t>
      </w:r>
      <w:r w:rsidRPr="0021481A">
        <w:rPr>
          <w:lang w:val="da-DK"/>
        </w:rPr>
        <w:t xml:space="preserve">. AN </w:t>
      </w:r>
      <w:r w:rsidRPr="0021481A">
        <w:rPr>
          <w:rStyle w:val="Incipit"/>
          <w:lang w:val="da-DK"/>
        </w:rPr>
        <w:t>Responsum accepit</w:t>
      </w:r>
      <w:r w:rsidRPr="0021481A">
        <w:rPr>
          <w:lang w:val="da-DK"/>
        </w:rPr>
        <w:t xml:space="preserve">. CP </w:t>
      </w:r>
      <w:r w:rsidRPr="0021481A">
        <w:rPr>
          <w:rStyle w:val="Incipit"/>
          <w:lang w:val="da-DK"/>
        </w:rPr>
        <w:t>Erunt filii</w:t>
      </w:r>
      <w:r w:rsidRPr="0021481A">
        <w:rPr>
          <w:lang w:val="da-DK"/>
        </w:rPr>
        <w:t xml:space="preserve">. RB </w:t>
      </w:r>
      <w:r w:rsidRPr="0021481A">
        <w:rPr>
          <w:rStyle w:val="Incipit"/>
          <w:lang w:val="da-DK"/>
        </w:rPr>
        <w:t>Specie tua</w:t>
      </w:r>
      <w:r w:rsidRPr="0021481A">
        <w:rPr>
          <w:lang w:val="da-DK"/>
        </w:rPr>
        <w:t xml:space="preserve">. RV </w:t>
      </w:r>
      <w:r w:rsidRPr="0021481A">
        <w:rPr>
          <w:rStyle w:val="Incipit"/>
          <w:lang w:val="da-DK"/>
        </w:rPr>
        <w:t>Intende prospere</w:t>
      </w:r>
      <w:r w:rsidRPr="0021481A">
        <w:rPr>
          <w:lang w:val="da-DK"/>
        </w:rPr>
        <w:t xml:space="preserve">. RV </w:t>
      </w:r>
      <w:r w:rsidRPr="0021481A">
        <w:rPr>
          <w:rStyle w:val="Incipit"/>
          <w:lang w:val="da-DK"/>
        </w:rPr>
        <w:t>Gloria patri</w:t>
      </w:r>
      <w:r w:rsidRPr="0021481A">
        <w:rPr>
          <w:lang w:val="da-DK"/>
        </w:rPr>
        <w:t xml:space="preserve">. VS </w:t>
      </w:r>
      <w:r w:rsidRPr="0021481A">
        <w:rPr>
          <w:rStyle w:val="Incipit"/>
          <w:lang w:val="da-DK"/>
        </w:rPr>
        <w:t>Diffusa est gratia</w:t>
      </w:r>
      <w:r w:rsidRPr="0021481A">
        <w:rPr>
          <w:lang w:val="da-DK"/>
        </w:rPr>
        <w:t xml:space="preserve">. OR </w:t>
      </w:r>
      <w:r w:rsidRPr="0021481A">
        <w:rPr>
          <w:rStyle w:val="Incipit"/>
          <w:lang w:val="da-DK"/>
        </w:rPr>
        <w:t>Omnipotens sempiterne deus</w:t>
      </w:r>
      <w:r w:rsidRPr="0021481A">
        <w:rPr>
          <w:lang w:val="da-DK"/>
        </w:rPr>
        <w:t xml:space="preserve">. </w:t>
      </w:r>
    </w:p>
    <w:p w:rsidR="00D1746E" w:rsidRPr="0021481A" w:rsidRDefault="00D1746E" w:rsidP="004275F3">
      <w:pPr>
        <w:rPr>
          <w:lang w:val="da-DK"/>
        </w:rPr>
      </w:pPr>
      <w:r w:rsidRPr="0021481A">
        <w:rPr>
          <w:lang w:val="da-DK"/>
        </w:rPr>
        <w:t xml:space="preserve">Deinde (77rb) </w:t>
      </w:r>
      <w:r w:rsidR="0035502C" w:rsidRPr="0021481A">
        <w:rPr>
          <w:lang w:val="da-DK"/>
        </w:rPr>
        <w:t xml:space="preserve">[candelae] </w:t>
      </w:r>
      <w:r w:rsidRPr="0021481A">
        <w:rPr>
          <w:lang w:val="da-DK"/>
        </w:rPr>
        <w:t xml:space="preserve">consecrantur. Primo veniat dominus </w:t>
      </w:r>
      <w:r w:rsidRPr="0021481A">
        <w:rPr>
          <w:rStyle w:val="Funktion"/>
          <w:lang w:val="da-DK"/>
        </w:rPr>
        <w:t>episcopus</w:t>
      </w:r>
      <w:r w:rsidRPr="0021481A">
        <w:rPr>
          <w:lang w:val="da-DK"/>
        </w:rPr>
        <w:t xml:space="preserve"> vel </w:t>
      </w:r>
      <w:r w:rsidRPr="0021481A">
        <w:rPr>
          <w:rStyle w:val="Funktion"/>
          <w:lang w:val="da-DK"/>
        </w:rPr>
        <w:t>decanus</w:t>
      </w:r>
      <w:r w:rsidRPr="0021481A">
        <w:rPr>
          <w:lang w:val="da-DK"/>
        </w:rPr>
        <w:t xml:space="preserve"> cum </w:t>
      </w:r>
      <w:r w:rsidRPr="0021481A">
        <w:rPr>
          <w:rStyle w:val="Funktion"/>
          <w:lang w:val="da-DK"/>
        </w:rPr>
        <w:t>ministris</w:t>
      </w:r>
      <w:r w:rsidRPr="0021481A">
        <w:rPr>
          <w:lang w:val="da-DK"/>
        </w:rPr>
        <w:t xml:space="preserve"> et dicat hanc orationem [OR] </w:t>
      </w:r>
      <w:r w:rsidRPr="0021481A">
        <w:rPr>
          <w:rStyle w:val="Incipit"/>
          <w:lang w:val="da-DK"/>
        </w:rPr>
        <w:t>Dominus creator caeli et terrae</w:t>
      </w:r>
      <w:r w:rsidRPr="0021481A">
        <w:rPr>
          <w:lang w:val="da-DK"/>
        </w:rPr>
        <w:t xml:space="preserve">. Item alia [OR] </w:t>
      </w:r>
      <w:r w:rsidRPr="0021481A">
        <w:rPr>
          <w:rStyle w:val="Incipit"/>
          <w:lang w:val="da-DK"/>
        </w:rPr>
        <w:t>Omnipotens sempiterne deus qui hodierna die</w:t>
      </w:r>
      <w:r w:rsidRPr="0021481A">
        <w:rPr>
          <w:lang w:val="da-DK"/>
        </w:rPr>
        <w:t xml:space="preserve">. Item alia [OR] </w:t>
      </w:r>
      <w:r w:rsidRPr="0021481A">
        <w:rPr>
          <w:rStyle w:val="Incipit"/>
          <w:lang w:val="da-DK"/>
        </w:rPr>
        <w:t>Benedic domine Iesu Christe hanc creaturam cerae</w:t>
      </w:r>
      <w:r w:rsidRPr="0021481A">
        <w:rPr>
          <w:lang w:val="da-DK"/>
        </w:rPr>
        <w:t xml:space="preserve">. Sequitur </w:t>
      </w:r>
      <w:r w:rsidR="009D215A" w:rsidRPr="0021481A">
        <w:rPr>
          <w:lang w:val="da-DK"/>
        </w:rPr>
        <w:t>[ORI]</w:t>
      </w:r>
      <w:r w:rsidRPr="0021481A">
        <w:rPr>
          <w:lang w:val="da-DK"/>
        </w:rPr>
        <w:t xml:space="preserve"> </w:t>
      </w:r>
      <w:r w:rsidRPr="0021481A">
        <w:rPr>
          <w:rStyle w:val="Incipit"/>
          <w:lang w:val="da-DK"/>
        </w:rPr>
        <w:t>Per omnia saecula saeculorum. Aeterne deus.</w:t>
      </w:r>
      <w:r w:rsidRPr="0021481A">
        <w:rPr>
          <w:lang w:val="da-DK"/>
        </w:rPr>
        <w:t xml:space="preserve"> </w:t>
      </w:r>
      <w:r w:rsidR="009D215A" w:rsidRPr="0021481A">
        <w:rPr>
          <w:lang w:val="da-DK"/>
        </w:rPr>
        <w:t xml:space="preserve">[PF] </w:t>
      </w:r>
      <w:r w:rsidRPr="0021481A">
        <w:rPr>
          <w:rStyle w:val="Incipit"/>
          <w:lang w:val="da-DK"/>
        </w:rPr>
        <w:t>Qui per serenissimam</w:t>
      </w:r>
      <w:r w:rsidR="00F822AC" w:rsidRPr="0021481A">
        <w:rPr>
          <w:rStyle w:val="Incipit"/>
          <w:lang w:val="da-DK"/>
        </w:rPr>
        <w:t xml:space="preserve"> ac |placidissimam::placitissimam| genitricem</w:t>
      </w:r>
      <w:r w:rsidR="00F822AC" w:rsidRPr="0021481A">
        <w:rPr>
          <w:lang w:val="da-DK"/>
        </w:rPr>
        <w:t xml:space="preserve">. Deinde aspergantur et thurificentur candelae. Accensa prima candela </w:t>
      </w:r>
      <w:r w:rsidR="00F822AC" w:rsidRPr="0021481A">
        <w:rPr>
          <w:rStyle w:val="Funktion"/>
          <w:lang w:val="da-DK"/>
        </w:rPr>
        <w:t>episcopi</w:t>
      </w:r>
      <w:r w:rsidR="00F822AC" w:rsidRPr="0021481A">
        <w:rPr>
          <w:lang w:val="da-DK"/>
        </w:rPr>
        <w:t xml:space="preserve"> sic consecratae distribuantur </w:t>
      </w:r>
      <w:r w:rsidR="00F822AC" w:rsidRPr="0021481A">
        <w:rPr>
          <w:rStyle w:val="Funktion"/>
          <w:lang w:val="da-DK"/>
        </w:rPr>
        <w:t>canonicis</w:t>
      </w:r>
      <w:r w:rsidR="00F822AC" w:rsidRPr="0021481A">
        <w:rPr>
          <w:lang w:val="da-DK"/>
        </w:rPr>
        <w:t xml:space="preserve">. Item </w:t>
      </w:r>
      <w:r w:rsidR="00F822AC" w:rsidRPr="0021481A">
        <w:rPr>
          <w:rStyle w:val="Funktion"/>
          <w:lang w:val="da-DK"/>
        </w:rPr>
        <w:t>cantores</w:t>
      </w:r>
      <w:r w:rsidR="00F822AC" w:rsidRPr="0021481A">
        <w:rPr>
          <w:lang w:val="da-DK"/>
        </w:rPr>
        <w:t xml:space="preserve"> imponant AP </w:t>
      </w:r>
      <w:r w:rsidR="00F822AC" w:rsidRPr="0021481A">
        <w:rPr>
          <w:rStyle w:val="Incipit"/>
          <w:lang w:val="da-DK"/>
        </w:rPr>
        <w:t>Lumen ad revelationem</w:t>
      </w:r>
      <w:r w:rsidR="00F822AC" w:rsidRPr="0021481A">
        <w:rPr>
          <w:lang w:val="da-DK"/>
        </w:rPr>
        <w:t xml:space="preserve"> cum versibus. PSND </w:t>
      </w:r>
      <w:r w:rsidR="00F822AC" w:rsidRPr="0021481A">
        <w:rPr>
          <w:rStyle w:val="Incipit"/>
          <w:lang w:val="da-DK"/>
        </w:rPr>
        <w:t>Nunc dimittis</w:t>
      </w:r>
      <w:r w:rsidR="00F822AC" w:rsidRPr="0021481A">
        <w:rPr>
          <w:lang w:val="da-DK"/>
        </w:rPr>
        <w:t>. (77va</w:t>
      </w:r>
      <w:r w:rsidR="002C4E7A" w:rsidRPr="0021481A">
        <w:rPr>
          <w:lang w:val="da-DK"/>
        </w:rPr>
        <w:t xml:space="preserve">) </w:t>
      </w:r>
      <w:r w:rsidR="002C4E7A" w:rsidRPr="0021481A">
        <w:rPr>
          <w:rStyle w:val="Funktion"/>
          <w:lang w:val="da-DK"/>
        </w:rPr>
        <w:t>Chorus</w:t>
      </w:r>
      <w:r w:rsidR="002C4E7A" w:rsidRPr="0021481A">
        <w:rPr>
          <w:lang w:val="da-DK"/>
        </w:rPr>
        <w:t xml:space="preserve"> iterum imponat sive repetat cum AV </w:t>
      </w:r>
      <w:r w:rsidR="002C4E7A" w:rsidRPr="0021481A">
        <w:rPr>
          <w:rStyle w:val="Incipit"/>
          <w:lang w:val="da-DK"/>
        </w:rPr>
        <w:t>Quod parasti ante faciem</w:t>
      </w:r>
      <w:r w:rsidR="002C4E7A" w:rsidRPr="0021481A">
        <w:rPr>
          <w:lang w:val="da-DK"/>
        </w:rPr>
        <w:t xml:space="preserve">. Deinde [PV] </w:t>
      </w:r>
      <w:r w:rsidR="002C4E7A" w:rsidRPr="0021481A">
        <w:rPr>
          <w:rStyle w:val="Incipit"/>
          <w:lang w:val="da-DK"/>
        </w:rPr>
        <w:t>Gloria patri</w:t>
      </w:r>
      <w:r w:rsidR="002C4E7A" w:rsidRPr="0021481A">
        <w:rPr>
          <w:lang w:val="da-DK"/>
        </w:rPr>
        <w:t xml:space="preserve">. Deinde </w:t>
      </w:r>
      <w:r w:rsidR="002C4E7A" w:rsidRPr="0021481A">
        <w:rPr>
          <w:rStyle w:val="Funktion"/>
          <w:lang w:val="da-DK"/>
        </w:rPr>
        <w:t>sacerdos</w:t>
      </w:r>
      <w:r w:rsidR="002C4E7A" w:rsidRPr="0021481A">
        <w:rPr>
          <w:lang w:val="da-DK"/>
        </w:rPr>
        <w:t xml:space="preserve"> dicat OR </w:t>
      </w:r>
      <w:r w:rsidR="002C4E7A" w:rsidRPr="0021481A">
        <w:rPr>
          <w:rStyle w:val="Incipit"/>
          <w:lang w:val="da-DK"/>
        </w:rPr>
        <w:t>Da quaesumus populo tuo</w:t>
      </w:r>
      <w:r w:rsidR="002C4E7A" w:rsidRPr="0021481A">
        <w:rPr>
          <w:lang w:val="da-DK"/>
        </w:rPr>
        <w:t>.</w:t>
      </w:r>
    </w:p>
    <w:p w:rsidR="002C4E7A" w:rsidRPr="0021481A" w:rsidRDefault="002C4E7A" w:rsidP="004275F3">
      <w:pPr>
        <w:rPr>
          <w:lang w:val="fr-FR"/>
        </w:rPr>
      </w:pPr>
      <w:r w:rsidRPr="0021481A">
        <w:rPr>
          <w:rStyle w:val="Time1"/>
          <w:lang w:val="da-DK"/>
        </w:rPr>
        <w:t>[Ad missam]</w:t>
      </w:r>
      <w:r w:rsidRPr="0021481A">
        <w:rPr>
          <w:lang w:val="da-DK"/>
        </w:rPr>
        <w:t xml:space="preserve"> Deinde </w:t>
      </w:r>
      <w:r w:rsidRPr="0021481A">
        <w:rPr>
          <w:rStyle w:val="Funktion"/>
          <w:lang w:val="da-DK"/>
        </w:rPr>
        <w:t>cantores</w:t>
      </w:r>
      <w:r w:rsidRPr="0021481A">
        <w:rPr>
          <w:lang w:val="da-DK"/>
        </w:rPr>
        <w:t xml:space="preserve"> imponant IN </w:t>
      </w:r>
      <w:r w:rsidRPr="0021481A">
        <w:rPr>
          <w:rStyle w:val="Incipit"/>
          <w:lang w:val="da-DK"/>
        </w:rPr>
        <w:t>Suscepimus deus</w:t>
      </w:r>
      <w:r w:rsidRPr="0021481A">
        <w:rPr>
          <w:lang w:val="da-DK"/>
        </w:rPr>
        <w:t xml:space="preserve">. Cantetur sollemne [KY] </w:t>
      </w:r>
      <w:r w:rsidRPr="0021481A">
        <w:rPr>
          <w:rStyle w:val="Incipit"/>
          <w:lang w:val="da-DK"/>
        </w:rPr>
        <w:t>Kyrie</w:t>
      </w:r>
      <w:r w:rsidRPr="0021481A">
        <w:rPr>
          <w:lang w:val="da-DK"/>
        </w:rPr>
        <w:t xml:space="preserve"> cum [GL] </w:t>
      </w:r>
      <w:r w:rsidRPr="0021481A">
        <w:rPr>
          <w:rStyle w:val="Incipit"/>
          <w:lang w:val="da-DK"/>
        </w:rPr>
        <w:t>Gloria in excelsis</w:t>
      </w:r>
      <w:r w:rsidRPr="0021481A">
        <w:rPr>
          <w:lang w:val="da-DK"/>
        </w:rPr>
        <w:t xml:space="preserve">. Sola dicatur ORCL </w:t>
      </w:r>
      <w:r w:rsidRPr="0021481A">
        <w:rPr>
          <w:rStyle w:val="Incipit"/>
          <w:lang w:val="da-DK"/>
        </w:rPr>
        <w:t>Omnipotens sempiterne deus</w:t>
      </w:r>
      <w:r w:rsidRPr="0021481A">
        <w:rPr>
          <w:lang w:val="da-DK"/>
        </w:rPr>
        <w:t xml:space="preserve">. EP </w:t>
      </w:r>
      <w:r w:rsidRPr="0021481A">
        <w:rPr>
          <w:rStyle w:val="Incipit"/>
          <w:lang w:val="da-DK"/>
        </w:rPr>
        <w:t>Ecce ego mitto angelum</w:t>
      </w:r>
      <w:r w:rsidRPr="0021481A">
        <w:rPr>
          <w:lang w:val="da-DK"/>
        </w:rPr>
        <w:t xml:space="preserve">. GR </w:t>
      </w:r>
      <w:r w:rsidRPr="0021481A">
        <w:rPr>
          <w:rStyle w:val="Incipit"/>
          <w:lang w:val="da-DK"/>
        </w:rPr>
        <w:t>Suscepimus deus</w:t>
      </w:r>
      <w:r w:rsidRPr="0021481A">
        <w:rPr>
          <w:lang w:val="da-DK"/>
        </w:rPr>
        <w:t xml:space="preserve">. ALV </w:t>
      </w:r>
      <w:r w:rsidRPr="0021481A">
        <w:rPr>
          <w:rStyle w:val="Incipit"/>
          <w:lang w:val="da-DK"/>
        </w:rPr>
        <w:t>Post partum</w:t>
      </w:r>
      <w:r w:rsidRPr="0021481A">
        <w:rPr>
          <w:lang w:val="da-DK"/>
        </w:rPr>
        <w:t xml:space="preserve">. </w:t>
      </w:r>
      <w:r w:rsidRPr="0021481A">
        <w:rPr>
          <w:lang w:val="it-IT"/>
        </w:rPr>
        <w:t xml:space="preserve">SE </w:t>
      </w:r>
      <w:r w:rsidRPr="0021481A">
        <w:rPr>
          <w:rStyle w:val="Incipit"/>
          <w:lang w:val="it-IT"/>
        </w:rPr>
        <w:t>Concentu parili</w:t>
      </w:r>
      <w:r w:rsidRPr="0021481A">
        <w:rPr>
          <w:lang w:val="it-IT"/>
        </w:rPr>
        <w:t>. Si infra septuagesimam venerit alleluia et sequentia non canten</w:t>
      </w:r>
      <w:r w:rsidR="00C96CD3" w:rsidRPr="0021481A">
        <w:rPr>
          <w:lang w:val="it-IT"/>
        </w:rPr>
        <w:t>t</w:t>
      </w:r>
      <w:r w:rsidRPr="0021481A">
        <w:rPr>
          <w:lang w:val="it-IT"/>
        </w:rPr>
        <w:t xml:space="preserve">ur, sed TR </w:t>
      </w:r>
      <w:r w:rsidRPr="0021481A">
        <w:rPr>
          <w:rStyle w:val="Incipit"/>
          <w:lang w:val="it-IT"/>
        </w:rPr>
        <w:t>Audi filia</w:t>
      </w:r>
      <w:r w:rsidRPr="0021481A">
        <w:rPr>
          <w:lang w:val="it-IT"/>
        </w:rPr>
        <w:t xml:space="preserve">. EV </w:t>
      </w:r>
      <w:r w:rsidRPr="0021481A">
        <w:rPr>
          <w:rStyle w:val="Incipit"/>
          <w:lang w:val="it-IT"/>
        </w:rPr>
        <w:t>|Posquam::Postquam| impleti sunt dies</w:t>
      </w:r>
      <w:r w:rsidRPr="0021481A">
        <w:rPr>
          <w:lang w:val="it-IT"/>
        </w:rPr>
        <w:t xml:space="preserve">. [CR] </w:t>
      </w:r>
      <w:r w:rsidRPr="0021481A">
        <w:rPr>
          <w:rStyle w:val="Incipit"/>
          <w:lang w:val="it-IT"/>
        </w:rPr>
        <w:t>Credo in unum</w:t>
      </w:r>
      <w:r w:rsidRPr="0021481A">
        <w:rPr>
          <w:lang w:val="it-IT"/>
        </w:rPr>
        <w:t xml:space="preserve"> cum OF </w:t>
      </w:r>
      <w:r w:rsidRPr="0021481A">
        <w:rPr>
          <w:rStyle w:val="Incipit"/>
          <w:lang w:val="it-IT"/>
        </w:rPr>
        <w:t>Diffusa (77vb) est</w:t>
      </w:r>
      <w:r w:rsidRPr="0021481A">
        <w:rPr>
          <w:lang w:val="it-IT"/>
        </w:rPr>
        <w:t xml:space="preserve">. </w:t>
      </w:r>
      <w:r w:rsidRPr="0021481A">
        <w:rPr>
          <w:lang w:val="fr-FR"/>
        </w:rPr>
        <w:t xml:space="preserve">Praefatio de nativitate dicitur. [SA] </w:t>
      </w:r>
      <w:r w:rsidRPr="0021481A">
        <w:rPr>
          <w:rStyle w:val="Incipit"/>
          <w:lang w:val="fr-FR"/>
        </w:rPr>
        <w:t>Sanctus</w:t>
      </w:r>
      <w:r w:rsidRPr="0021481A">
        <w:rPr>
          <w:lang w:val="fr-FR"/>
        </w:rPr>
        <w:t xml:space="preserve"> et [AG] </w:t>
      </w:r>
      <w:r w:rsidRPr="0021481A">
        <w:rPr>
          <w:rStyle w:val="Incipit"/>
          <w:lang w:val="fr-FR"/>
        </w:rPr>
        <w:t xml:space="preserve">Agnus </w:t>
      </w:r>
      <w:r w:rsidR="001F45F9" w:rsidRPr="0021481A">
        <w:rPr>
          <w:rStyle w:val="Incipit"/>
          <w:lang w:val="fr-FR"/>
        </w:rPr>
        <w:t>dei</w:t>
      </w:r>
      <w:r w:rsidRPr="0021481A">
        <w:rPr>
          <w:lang w:val="fr-FR"/>
        </w:rPr>
        <w:t xml:space="preserve"> </w:t>
      </w:r>
      <w:r w:rsidR="0044594A" w:rsidRPr="0021481A">
        <w:rPr>
          <w:lang w:val="fr-FR"/>
        </w:rPr>
        <w:t xml:space="preserve">sollemne. CO </w:t>
      </w:r>
      <w:r w:rsidR="0044594A" w:rsidRPr="0021481A">
        <w:rPr>
          <w:rStyle w:val="Incipit"/>
          <w:lang w:val="fr-FR"/>
        </w:rPr>
        <w:t>Responsum accepit</w:t>
      </w:r>
      <w:r w:rsidR="0044594A" w:rsidRPr="0021481A">
        <w:rPr>
          <w:lang w:val="fr-FR"/>
        </w:rPr>
        <w:t xml:space="preserve"> cum [IM] </w:t>
      </w:r>
      <w:r w:rsidR="0044594A" w:rsidRPr="0021481A">
        <w:rPr>
          <w:rStyle w:val="Incipit"/>
          <w:lang w:val="fr-FR"/>
        </w:rPr>
        <w:t>Ite</w:t>
      </w:r>
      <w:r w:rsidR="0044594A" w:rsidRPr="0021481A">
        <w:rPr>
          <w:lang w:val="fr-FR"/>
        </w:rPr>
        <w:t>. %D::pro% [</w:t>
      </w:r>
      <w:r w:rsidR="00D27FBB">
        <w:rPr>
          <w:lang w:val="fr-FR"/>
        </w:rPr>
        <w:t>TP</w:t>
      </w:r>
      <w:r w:rsidR="0044594A" w:rsidRPr="0021481A">
        <w:rPr>
          <w:lang w:val="fr-FR"/>
        </w:rPr>
        <w:t xml:space="preserve">] </w:t>
      </w:r>
      <w:r w:rsidR="0044594A" w:rsidRPr="0021481A">
        <w:rPr>
          <w:rStyle w:val="Incipit"/>
          <w:lang w:val="fr-FR"/>
        </w:rPr>
        <w:t>Brachio protecti</w:t>
      </w:r>
      <w:r w:rsidR="0044594A" w:rsidRPr="0021481A">
        <w:rPr>
          <w:lang w:val="fr-FR"/>
        </w:rPr>
        <w:t>.</w:t>
      </w:r>
    </w:p>
    <w:p w:rsidR="0044594A" w:rsidRPr="0021481A" w:rsidRDefault="0044594A" w:rsidP="004275F3">
      <w:pPr>
        <w:rPr>
          <w:lang w:val="fr-FR"/>
        </w:rPr>
      </w:pPr>
      <w:r w:rsidRPr="0021481A">
        <w:rPr>
          <w:rStyle w:val="Time1"/>
          <w:lang w:val="fr-FR"/>
        </w:rPr>
        <w:t>Ad sextam</w:t>
      </w:r>
      <w:r w:rsidRPr="0021481A">
        <w:rPr>
          <w:lang w:val="fr-FR"/>
        </w:rPr>
        <w:t xml:space="preserve"> HY</w:t>
      </w:r>
      <w:r w:rsidR="00C456F6" w:rsidRPr="0021481A">
        <w:rPr>
          <w:lang w:val="fr-FR"/>
        </w:rPr>
        <w:t xml:space="preserve">HV </w:t>
      </w:r>
      <w:r w:rsidR="00C456F6" w:rsidRPr="0021481A">
        <w:rPr>
          <w:rStyle w:val="Incipit"/>
          <w:lang w:val="fr-FR"/>
        </w:rPr>
        <w:t>Gaudet chorus</w:t>
      </w:r>
      <w:r w:rsidR="00C456F6" w:rsidRPr="0021481A">
        <w:rPr>
          <w:lang w:val="fr-FR"/>
        </w:rPr>
        <w:t xml:space="preserve">. AN </w:t>
      </w:r>
      <w:r w:rsidR="00C456F6" w:rsidRPr="0021481A">
        <w:rPr>
          <w:rStyle w:val="Incipit"/>
          <w:lang w:val="fr-FR"/>
        </w:rPr>
        <w:t>Accipiens S</w:t>
      </w:r>
      <w:r w:rsidRPr="0021481A">
        <w:rPr>
          <w:rStyle w:val="Incipit"/>
          <w:lang w:val="fr-FR"/>
        </w:rPr>
        <w:t>imeon</w:t>
      </w:r>
      <w:r w:rsidRPr="0021481A">
        <w:rPr>
          <w:lang w:val="fr-FR"/>
        </w:rPr>
        <w:t>. Capitulum de epistula. Oratio ut supra.</w:t>
      </w:r>
    </w:p>
    <w:p w:rsidR="0044594A" w:rsidRPr="0021481A" w:rsidRDefault="0044594A" w:rsidP="004275F3">
      <w:pPr>
        <w:rPr>
          <w:lang w:val="fr-FR"/>
        </w:rPr>
      </w:pPr>
      <w:r w:rsidRPr="0021481A">
        <w:rPr>
          <w:rStyle w:val="Time1"/>
          <w:lang w:val="fr-FR"/>
        </w:rPr>
        <w:t>Ad nonam</w:t>
      </w:r>
      <w:r w:rsidRPr="0021481A">
        <w:rPr>
          <w:lang w:val="fr-FR"/>
        </w:rPr>
        <w:t xml:space="preserve"> ut superius.</w:t>
      </w:r>
    </w:p>
    <w:p w:rsidR="0044594A" w:rsidRPr="0021481A" w:rsidRDefault="0044594A" w:rsidP="004275F3">
      <w:pPr>
        <w:rPr>
          <w:lang w:val="fr-FR"/>
        </w:rPr>
      </w:pPr>
      <w:r w:rsidRPr="0021481A">
        <w:rPr>
          <w:rStyle w:val="Time1"/>
          <w:lang w:val="fr-FR"/>
        </w:rPr>
        <w:t>In secunda vespera</w:t>
      </w:r>
      <w:r w:rsidRPr="0021481A">
        <w:rPr>
          <w:lang w:val="fr-FR"/>
        </w:rPr>
        <w:t xml:space="preserve"> AN </w:t>
      </w:r>
      <w:r w:rsidRPr="0021481A">
        <w:rPr>
          <w:rStyle w:val="Incipit"/>
          <w:lang w:val="fr-FR"/>
        </w:rPr>
        <w:t>Tecum principium</w:t>
      </w:r>
      <w:r w:rsidRPr="0021481A">
        <w:rPr>
          <w:lang w:val="fr-FR"/>
        </w:rPr>
        <w:t xml:space="preserve">. PS </w:t>
      </w:r>
      <w:r w:rsidRPr="0021481A">
        <w:rPr>
          <w:rStyle w:val="Incipit"/>
          <w:lang w:val="fr-FR"/>
        </w:rPr>
        <w:t>Dixit dominus</w:t>
      </w:r>
      <w:r w:rsidRPr="0021481A">
        <w:rPr>
          <w:lang w:val="fr-FR"/>
        </w:rPr>
        <w:t xml:space="preserve"> cum ceteris. Si sit in septuagesima statim cantatur SE </w:t>
      </w:r>
      <w:r w:rsidRPr="0021481A">
        <w:rPr>
          <w:rStyle w:val="Incipit"/>
          <w:lang w:val="fr-FR"/>
        </w:rPr>
        <w:t>Concentu parili</w:t>
      </w:r>
      <w:r w:rsidRPr="0021481A">
        <w:rPr>
          <w:lang w:val="fr-FR"/>
        </w:rPr>
        <w:t>, quia ad missam cantabatur tractus, cum seque</w:t>
      </w:r>
      <w:r w:rsidR="00126A62" w:rsidRPr="0021481A">
        <w:rPr>
          <w:lang w:val="fr-FR"/>
        </w:rPr>
        <w:t xml:space="preserve">ntia debeat cantari. CP </w:t>
      </w:r>
      <w:r w:rsidR="00126A62" w:rsidRPr="0021481A">
        <w:rPr>
          <w:rStyle w:val="Incipit"/>
          <w:lang w:val="fr-FR"/>
        </w:rPr>
        <w:t>Ecce ego</w:t>
      </w:r>
      <w:r w:rsidRPr="0021481A">
        <w:rPr>
          <w:rStyle w:val="Incipit"/>
          <w:lang w:val="fr-FR"/>
        </w:rPr>
        <w:t xml:space="preserve"> mitto angelum meum</w:t>
      </w:r>
      <w:r w:rsidRPr="0021481A">
        <w:rPr>
          <w:lang w:val="fr-FR"/>
        </w:rPr>
        <w:t xml:space="preserve">. </w:t>
      </w:r>
      <w:r w:rsidRPr="0021481A">
        <w:rPr>
          <w:lang w:val="it-IT"/>
        </w:rPr>
        <w:t>Si vero septuagesima non est</w:t>
      </w:r>
      <w:r w:rsidR="00126A62" w:rsidRPr="0021481A">
        <w:rPr>
          <w:lang w:val="it-IT"/>
        </w:rPr>
        <w:t>,</w:t>
      </w:r>
      <w:r w:rsidRPr="0021481A">
        <w:rPr>
          <w:lang w:val="it-IT"/>
        </w:rPr>
        <w:t xml:space="preserve"> cantetur antiphona</w:t>
      </w:r>
      <w:r w:rsidR="00C456F6" w:rsidRPr="0021481A">
        <w:rPr>
          <w:lang w:val="it-IT"/>
        </w:rPr>
        <w:t xml:space="preserve">, capitulum, pro hymno SE </w:t>
      </w:r>
      <w:r w:rsidR="00C456F6" w:rsidRPr="0021481A">
        <w:rPr>
          <w:rStyle w:val="Incipit"/>
          <w:lang w:val="it-IT"/>
        </w:rPr>
        <w:t>Laetabundus (78ra) exultet</w:t>
      </w:r>
      <w:r w:rsidR="00C456F6" w:rsidRPr="0021481A">
        <w:rPr>
          <w:lang w:val="it-IT"/>
        </w:rPr>
        <w:t xml:space="preserve">. Et </w:t>
      </w:r>
      <w:r w:rsidR="00C456F6" w:rsidRPr="0021481A">
        <w:rPr>
          <w:rStyle w:val="Funktion"/>
          <w:lang w:val="it-IT"/>
        </w:rPr>
        <w:t>pueri</w:t>
      </w:r>
      <w:r w:rsidR="00C456F6" w:rsidRPr="0021481A">
        <w:rPr>
          <w:lang w:val="it-IT"/>
        </w:rPr>
        <w:t xml:space="preserve"> perficiant finalis. VS </w:t>
      </w:r>
      <w:r w:rsidR="00C456F6" w:rsidRPr="0021481A">
        <w:rPr>
          <w:rStyle w:val="Incipit"/>
          <w:lang w:val="it-IT"/>
        </w:rPr>
        <w:t>Tecum principium</w:t>
      </w:r>
      <w:r w:rsidR="00C456F6" w:rsidRPr="0021481A">
        <w:rPr>
          <w:lang w:val="it-IT"/>
        </w:rPr>
        <w:t xml:space="preserve">. AM </w:t>
      </w:r>
      <w:r w:rsidR="00C456F6" w:rsidRPr="0021481A">
        <w:rPr>
          <w:rStyle w:val="Incipit"/>
          <w:lang w:val="it-IT"/>
        </w:rPr>
        <w:t>Hodie beata virgo</w:t>
      </w:r>
      <w:r w:rsidR="00C456F6" w:rsidRPr="0021481A">
        <w:rPr>
          <w:lang w:val="it-IT"/>
        </w:rPr>
        <w:t xml:space="preserve">. OR </w:t>
      </w:r>
      <w:r w:rsidR="00C456F6" w:rsidRPr="0021481A">
        <w:rPr>
          <w:rStyle w:val="Incipit"/>
          <w:lang w:val="it-IT"/>
        </w:rPr>
        <w:t>Omnipotens sempiterne deus</w:t>
      </w:r>
      <w:r w:rsidR="00C456F6" w:rsidRPr="0021481A">
        <w:rPr>
          <w:lang w:val="it-IT"/>
        </w:rPr>
        <w:t xml:space="preserve">. Deinde cantetur AC </w:t>
      </w:r>
      <w:r w:rsidR="00C456F6" w:rsidRPr="0021481A">
        <w:rPr>
          <w:rStyle w:val="Incipit"/>
          <w:lang w:val="it-IT"/>
        </w:rPr>
        <w:t>Adest nobis celeberrimus</w:t>
      </w:r>
      <w:r w:rsidR="00C456F6" w:rsidRPr="0021481A">
        <w:rPr>
          <w:lang w:val="it-IT"/>
        </w:rPr>
        <w:t xml:space="preserve">. ORC </w:t>
      </w:r>
      <w:r w:rsidR="00C456F6" w:rsidRPr="0021481A">
        <w:rPr>
          <w:rStyle w:val="Incipit"/>
          <w:lang w:val="it-IT"/>
        </w:rPr>
        <w:t>Deus qui beati Blasii</w:t>
      </w:r>
      <w:r w:rsidR="00C456F6" w:rsidRPr="0021481A">
        <w:rPr>
          <w:lang w:val="it-IT"/>
        </w:rPr>
        <w:t xml:space="preserve">. Deinde redditur ad </w:t>
      </w:r>
      <w:r w:rsidR="00C456F6" w:rsidRPr="0021481A">
        <w:rPr>
          <w:rStyle w:val="Ort"/>
          <w:lang w:val="it-IT"/>
        </w:rPr>
        <w:t>chorum</w:t>
      </w:r>
      <w:r w:rsidR="00C456F6" w:rsidRPr="0021481A">
        <w:rPr>
          <w:lang w:val="it-IT"/>
        </w:rPr>
        <w:t xml:space="preserve"> cum responsorio [RP] </w:t>
      </w:r>
      <w:r w:rsidR="00C456F6" w:rsidRPr="0021481A">
        <w:rPr>
          <w:rStyle w:val="Incipit"/>
          <w:lang w:val="it-IT"/>
        </w:rPr>
        <w:t>Verbum caro factum est</w:t>
      </w:r>
      <w:r w:rsidR="00C456F6" w:rsidRPr="0021481A">
        <w:rPr>
          <w:lang w:val="it-IT"/>
        </w:rPr>
        <w:t xml:space="preserve"> cum RV </w:t>
      </w:r>
      <w:r w:rsidR="00C456F6" w:rsidRPr="0021481A">
        <w:rPr>
          <w:rStyle w:val="Incipit"/>
          <w:lang w:val="it-IT"/>
        </w:rPr>
        <w:t>In principio erat verbum</w:t>
      </w:r>
      <w:r w:rsidR="00C456F6" w:rsidRPr="0021481A">
        <w:rPr>
          <w:lang w:val="it-IT"/>
        </w:rPr>
        <w:t xml:space="preserve">. </w:t>
      </w:r>
      <w:r w:rsidR="00C456F6" w:rsidRPr="0021481A">
        <w:rPr>
          <w:lang w:val="pt-PT"/>
        </w:rPr>
        <w:t xml:space="preserve">Et [RV] </w:t>
      </w:r>
      <w:r w:rsidR="00C456F6" w:rsidRPr="0021481A">
        <w:rPr>
          <w:rStyle w:val="Incipit"/>
          <w:lang w:val="pt-PT"/>
        </w:rPr>
        <w:t>Gloria patri</w:t>
      </w:r>
      <w:r w:rsidR="00C456F6" w:rsidRPr="0021481A">
        <w:rPr>
          <w:lang w:val="pt-PT"/>
        </w:rPr>
        <w:t xml:space="preserve">. Postmodum cantetur RVPR </w:t>
      </w:r>
      <w:r w:rsidR="00C456F6" w:rsidRPr="0021481A">
        <w:rPr>
          <w:rStyle w:val="Incipit"/>
          <w:lang w:val="pt-PT"/>
        </w:rPr>
        <w:t>Quem aethera et terra</w:t>
      </w:r>
      <w:r w:rsidR="00C456F6" w:rsidRPr="0021481A">
        <w:rPr>
          <w:lang w:val="pt-PT"/>
        </w:rPr>
        <w:t xml:space="preserve">. </w:t>
      </w:r>
      <w:r w:rsidR="00C456F6" w:rsidRPr="0021481A">
        <w:rPr>
          <w:lang w:val="it-IT"/>
        </w:rPr>
        <w:t xml:space="preserve">Sequitur oratio de nativitate domini. Deinde </w:t>
      </w:r>
      <w:r w:rsidR="00C456F6" w:rsidRPr="0021481A">
        <w:rPr>
          <w:rStyle w:val="Funktion"/>
          <w:lang w:val="it-IT"/>
        </w:rPr>
        <w:t>cantores</w:t>
      </w:r>
      <w:r w:rsidR="00C456F6" w:rsidRPr="0021481A">
        <w:rPr>
          <w:lang w:val="it-IT"/>
        </w:rPr>
        <w:t xml:space="preserve"> imponant alta voce AC </w:t>
      </w:r>
      <w:r w:rsidR="00C456F6" w:rsidRPr="0021481A">
        <w:rPr>
          <w:rStyle w:val="Incipit"/>
          <w:lang w:val="it-IT"/>
        </w:rPr>
        <w:t>Ecce completi sunt</w:t>
      </w:r>
      <w:r w:rsidR="00C456F6" w:rsidRPr="0021481A">
        <w:rPr>
          <w:lang w:val="it-IT"/>
        </w:rPr>
        <w:t xml:space="preserve">. </w:t>
      </w:r>
      <w:r w:rsidR="00C456F6">
        <w:t xml:space="preserve">Sacerdos dicat VS </w:t>
      </w:r>
      <w:r w:rsidR="00C456F6" w:rsidRPr="00126A62">
        <w:rPr>
          <w:rStyle w:val="Incipit"/>
        </w:rPr>
        <w:t>Post partum virgo</w:t>
      </w:r>
      <w:r w:rsidR="00C456F6">
        <w:t xml:space="preserve">. </w:t>
      </w:r>
      <w:r w:rsidR="00C456F6" w:rsidRPr="0021481A">
        <w:rPr>
          <w:lang w:val="fr-FR"/>
        </w:rPr>
        <w:t xml:space="preserve">ORC </w:t>
      </w:r>
      <w:r w:rsidR="00C456F6" w:rsidRPr="0021481A">
        <w:rPr>
          <w:rStyle w:val="Incipit"/>
          <w:lang w:val="fr-FR"/>
        </w:rPr>
        <w:t>Deus qui salutis aeternae</w:t>
      </w:r>
      <w:r w:rsidR="00C456F6" w:rsidRPr="0021481A">
        <w:rPr>
          <w:lang w:val="fr-FR"/>
        </w:rPr>
        <w:t xml:space="preserve">. Sequitur [BD] </w:t>
      </w:r>
      <w:r w:rsidR="00C456F6" w:rsidRPr="0021481A">
        <w:rPr>
          <w:rStyle w:val="Incipit"/>
          <w:lang w:val="fr-FR"/>
        </w:rPr>
        <w:t>Benedicamus</w:t>
      </w:r>
      <w:r w:rsidR="00C456F6" w:rsidRPr="0021481A">
        <w:rPr>
          <w:lang w:val="fr-FR"/>
        </w:rPr>
        <w:t xml:space="preserve"> sollemne, quod |cantet::cantent| (78rb) tres vel quattuor.</w:t>
      </w:r>
    </w:p>
    <w:p w:rsidR="00C456F6" w:rsidRPr="0021481A" w:rsidRDefault="00C456F6" w:rsidP="004275F3">
      <w:pPr>
        <w:rPr>
          <w:lang w:val="en-US"/>
        </w:rPr>
      </w:pPr>
      <w:r w:rsidRPr="0021481A">
        <w:rPr>
          <w:rStyle w:val="Time1"/>
          <w:lang w:val="en-US"/>
        </w:rPr>
        <w:t>Ad completorium</w:t>
      </w:r>
      <w:r w:rsidRPr="0021481A">
        <w:rPr>
          <w:lang w:val="en-US"/>
        </w:rPr>
        <w:t xml:space="preserve"> redimus ad cantum cottidianum.</w:t>
      </w:r>
    </w:p>
    <w:p w:rsidR="00C456F6" w:rsidRPr="0021481A" w:rsidRDefault="00C456F6" w:rsidP="004275F3">
      <w:pPr>
        <w:pStyle w:val="Titolo1"/>
        <w:rPr>
          <w:lang w:val="it-IT"/>
        </w:rPr>
      </w:pPr>
      <w:r w:rsidRPr="0021481A">
        <w:rPr>
          <w:lang w:val="it-IT"/>
        </w:rPr>
        <w:lastRenderedPageBreak/>
        <w:t>IN FESTO SANCTI BLASII</w:t>
      </w:r>
    </w:p>
    <w:p w:rsidR="00C456F6" w:rsidRPr="0021481A" w:rsidRDefault="00E10AF9" w:rsidP="004275F3">
      <w:pPr>
        <w:rPr>
          <w:lang w:val="en-US"/>
        </w:rPr>
      </w:pPr>
      <w:r w:rsidRPr="0021481A">
        <w:rPr>
          <w:rStyle w:val="Time1"/>
          <w:lang w:val="it-IT"/>
        </w:rPr>
        <w:t>Ad matutinam</w:t>
      </w:r>
      <w:r w:rsidRPr="0021481A">
        <w:rPr>
          <w:lang w:val="it-IT"/>
        </w:rPr>
        <w:t xml:space="preserve"> INV </w:t>
      </w:r>
      <w:r w:rsidRPr="0021481A">
        <w:rPr>
          <w:rStyle w:val="Incipit"/>
          <w:lang w:val="it-IT"/>
        </w:rPr>
        <w:t>Adoremus regem</w:t>
      </w:r>
      <w:r w:rsidRPr="0021481A">
        <w:rPr>
          <w:lang w:val="it-IT"/>
        </w:rPr>
        <w:t xml:space="preserve">. </w:t>
      </w:r>
      <w:r w:rsidRPr="0021481A">
        <w:rPr>
          <w:lang w:val="en-US"/>
        </w:rPr>
        <w:t xml:space="preserve">PS </w:t>
      </w:r>
      <w:r w:rsidRPr="0021481A">
        <w:rPr>
          <w:rStyle w:val="Incipit"/>
          <w:lang w:val="en-US"/>
        </w:rPr>
        <w:t>Venite exultemus</w:t>
      </w:r>
      <w:r w:rsidRPr="0021481A">
        <w:rPr>
          <w:lang w:val="en-US"/>
        </w:rPr>
        <w:t>.</w:t>
      </w:r>
    </w:p>
    <w:p w:rsidR="00E10AF9" w:rsidRPr="0021481A" w:rsidRDefault="00E10AF9" w:rsidP="004275F3">
      <w:pPr>
        <w:rPr>
          <w:lang w:val="fr-FR"/>
        </w:rPr>
      </w:pPr>
      <w:r w:rsidRPr="0021481A">
        <w:rPr>
          <w:rStyle w:val="Time2"/>
          <w:lang w:val="en-US"/>
        </w:rPr>
        <w:t>In primo nocturno</w:t>
      </w:r>
      <w:r w:rsidRPr="0021481A">
        <w:rPr>
          <w:lang w:val="en-US"/>
        </w:rPr>
        <w:t xml:space="preserve"> [AN] </w:t>
      </w:r>
      <w:r w:rsidRPr="0021481A">
        <w:rPr>
          <w:rStyle w:val="Incipit"/>
          <w:lang w:val="en-US"/>
        </w:rPr>
        <w:t>Sanctus Blasius</w:t>
      </w:r>
      <w:r w:rsidRPr="0021481A">
        <w:rPr>
          <w:lang w:val="en-US"/>
        </w:rPr>
        <w:t xml:space="preserve">. PS </w:t>
      </w:r>
      <w:r w:rsidRPr="0021481A">
        <w:rPr>
          <w:rStyle w:val="Incipit"/>
          <w:lang w:val="en-US"/>
        </w:rPr>
        <w:t>Beatus vir</w:t>
      </w:r>
      <w:r w:rsidRPr="0021481A">
        <w:rPr>
          <w:lang w:val="en-US"/>
        </w:rPr>
        <w:t xml:space="preserve">. AN </w:t>
      </w:r>
      <w:r w:rsidRPr="0021481A">
        <w:rPr>
          <w:rStyle w:val="Incipit"/>
          <w:lang w:val="en-US"/>
        </w:rPr>
        <w:t>Quem catholica</w:t>
      </w:r>
      <w:r w:rsidRPr="0021481A">
        <w:rPr>
          <w:lang w:val="en-US"/>
        </w:rPr>
        <w:t xml:space="preserve">. </w:t>
      </w:r>
      <w:r w:rsidRPr="0021481A">
        <w:rPr>
          <w:lang w:val="fr-FR"/>
        </w:rPr>
        <w:t xml:space="preserve">PS </w:t>
      </w:r>
      <w:r w:rsidRPr="0021481A">
        <w:rPr>
          <w:rStyle w:val="Incipit"/>
          <w:lang w:val="fr-FR"/>
        </w:rPr>
        <w:t>Quare fremuerunt</w:t>
      </w:r>
      <w:r w:rsidRPr="0021481A">
        <w:rPr>
          <w:lang w:val="fr-FR"/>
        </w:rPr>
        <w:t xml:space="preserve">. AN </w:t>
      </w:r>
      <w:r w:rsidRPr="0021481A">
        <w:rPr>
          <w:rStyle w:val="Incipit"/>
          <w:lang w:val="fr-FR"/>
        </w:rPr>
        <w:t>Cum totum</w:t>
      </w:r>
      <w:r w:rsidRPr="0021481A">
        <w:rPr>
          <w:lang w:val="fr-FR"/>
        </w:rPr>
        <w:t xml:space="preserve">. PS </w:t>
      </w:r>
      <w:r w:rsidRPr="0021481A">
        <w:rPr>
          <w:rStyle w:val="Incipit"/>
          <w:lang w:val="fr-FR"/>
        </w:rPr>
        <w:t>Domine quid multiplicati</w:t>
      </w:r>
      <w:r w:rsidRPr="0021481A">
        <w:rPr>
          <w:lang w:val="fr-FR"/>
        </w:rPr>
        <w:t xml:space="preserve">. VS </w:t>
      </w:r>
      <w:r w:rsidRPr="0021481A">
        <w:rPr>
          <w:rStyle w:val="Incipit"/>
          <w:lang w:val="fr-FR"/>
        </w:rPr>
        <w:t>Gloria et honore</w:t>
      </w:r>
      <w:r w:rsidRPr="0021481A">
        <w:rPr>
          <w:lang w:val="fr-FR"/>
        </w:rPr>
        <w:t>. Legitur passio</w:t>
      </w:r>
      <w:r w:rsidR="00B71B5D" w:rsidRPr="0021481A">
        <w:rPr>
          <w:lang w:val="fr-FR"/>
        </w:rPr>
        <w:t xml:space="preserve"> eius cum historia RP </w:t>
      </w:r>
      <w:r w:rsidR="00B71B5D" w:rsidRPr="0021481A">
        <w:rPr>
          <w:rStyle w:val="Incipit"/>
          <w:lang w:val="fr-FR"/>
        </w:rPr>
        <w:t>Dum |statellites::satellites|</w:t>
      </w:r>
      <w:r w:rsidR="00B71B5D" w:rsidRPr="0021481A">
        <w:rPr>
          <w:lang w:val="fr-FR"/>
        </w:rPr>
        <w:t xml:space="preserve"> cum EV </w:t>
      </w:r>
      <w:r w:rsidR="00B71B5D" w:rsidRPr="0021481A">
        <w:rPr>
          <w:rStyle w:val="Incipit"/>
          <w:lang w:val="fr-FR"/>
        </w:rPr>
        <w:t>Si quis venerit ad me</w:t>
      </w:r>
      <w:r w:rsidR="00B71B5D" w:rsidRPr="0021481A">
        <w:rPr>
          <w:lang w:val="fr-FR"/>
        </w:rPr>
        <w:t xml:space="preserve">. Et non [TD] </w:t>
      </w:r>
      <w:r w:rsidR="00B71B5D" w:rsidRPr="0021481A">
        <w:rPr>
          <w:rStyle w:val="Incipit"/>
          <w:lang w:val="fr-FR"/>
        </w:rPr>
        <w:t>Te deum laudamus</w:t>
      </w:r>
      <w:r w:rsidR="00B71B5D" w:rsidRPr="0021481A">
        <w:rPr>
          <w:lang w:val="fr-FR"/>
        </w:rPr>
        <w:t>. Si infra septuagesima</w:t>
      </w:r>
      <w:r w:rsidR="002071BF" w:rsidRPr="0021481A">
        <w:rPr>
          <w:lang w:val="fr-FR"/>
        </w:rPr>
        <w:t>m</w:t>
      </w:r>
      <w:r w:rsidR="00B71B5D" w:rsidRPr="0021481A">
        <w:rPr>
          <w:lang w:val="fr-FR"/>
        </w:rPr>
        <w:t xml:space="preserve"> est non dicitur </w:t>
      </w:r>
      <w:r w:rsidR="00A85869" w:rsidRPr="0021481A">
        <w:rPr>
          <w:lang w:val="fr-FR"/>
        </w:rPr>
        <w:t xml:space="preserve">[TD] </w:t>
      </w:r>
      <w:r w:rsidR="00B71B5D" w:rsidRPr="0021481A">
        <w:rPr>
          <w:rStyle w:val="Incipit"/>
          <w:lang w:val="fr-FR"/>
        </w:rPr>
        <w:t>|M::Te deum laudamus|</w:t>
      </w:r>
      <w:r w:rsidR="00B71B5D" w:rsidRPr="0021481A">
        <w:rPr>
          <w:lang w:val="fr-FR"/>
        </w:rPr>
        <w:t>.</w:t>
      </w:r>
    </w:p>
    <w:p w:rsidR="00B71B5D" w:rsidRPr="0021481A" w:rsidRDefault="00B71B5D" w:rsidP="004275F3">
      <w:pPr>
        <w:rPr>
          <w:lang w:val="it-IT"/>
        </w:rPr>
      </w:pPr>
      <w:r w:rsidRPr="0021481A">
        <w:rPr>
          <w:rStyle w:val="Time1"/>
          <w:lang w:val="en-US"/>
        </w:rPr>
        <w:t>Ad laudes</w:t>
      </w:r>
      <w:r w:rsidRPr="0021481A">
        <w:rPr>
          <w:lang w:val="en-US"/>
        </w:rPr>
        <w:t xml:space="preserve"> AN </w:t>
      </w:r>
      <w:r w:rsidRPr="0021481A">
        <w:rPr>
          <w:rStyle w:val="Incipit"/>
          <w:lang w:val="en-US"/>
        </w:rPr>
        <w:t>Angelus autem</w:t>
      </w:r>
      <w:r w:rsidRPr="0021481A">
        <w:rPr>
          <w:lang w:val="en-US"/>
        </w:rPr>
        <w:t xml:space="preserve"> cum reliquis. CP </w:t>
      </w:r>
      <w:r w:rsidR="002071BF" w:rsidRPr="0021481A">
        <w:rPr>
          <w:rStyle w:val="Incipit"/>
          <w:lang w:val="en-US"/>
        </w:rPr>
        <w:t xml:space="preserve">Memoria iusti </w:t>
      </w:r>
      <w:r w:rsidRPr="0021481A">
        <w:rPr>
          <w:rStyle w:val="Incipit"/>
          <w:lang w:val="en-US"/>
        </w:rPr>
        <w:t>in compositione</w:t>
      </w:r>
      <w:r w:rsidRPr="0021481A">
        <w:rPr>
          <w:lang w:val="en-US"/>
        </w:rPr>
        <w:t xml:space="preserve">. </w:t>
      </w:r>
      <w:r w:rsidRPr="0021481A">
        <w:rPr>
          <w:lang w:val="it-IT"/>
        </w:rPr>
        <w:t>VS</w:t>
      </w:r>
      <w:r w:rsidR="00E24677" w:rsidRPr="0021481A">
        <w:rPr>
          <w:lang w:val="it-IT"/>
        </w:rPr>
        <w:t xml:space="preserve"> </w:t>
      </w:r>
      <w:r w:rsidR="00E24677" w:rsidRPr="0021481A">
        <w:rPr>
          <w:rStyle w:val="Incipit"/>
          <w:lang w:val="it-IT"/>
        </w:rPr>
        <w:t>Magna (78va) est gloria eius</w:t>
      </w:r>
      <w:r w:rsidR="00E24677" w:rsidRPr="0021481A">
        <w:rPr>
          <w:lang w:val="it-IT"/>
        </w:rPr>
        <w:t xml:space="preserve">. AB </w:t>
      </w:r>
      <w:r w:rsidR="00E24677" w:rsidRPr="0021481A">
        <w:rPr>
          <w:rStyle w:val="Incipit"/>
          <w:lang w:val="it-IT"/>
        </w:rPr>
        <w:t>|Qui cum</w:t>
      </w:r>
      <w:r w:rsidR="00580B24" w:rsidRPr="0021481A">
        <w:rPr>
          <w:rStyle w:val="Incipit"/>
          <w:lang w:val="it-IT"/>
        </w:rPr>
        <w:t xml:space="preserve"> impii</w:t>
      </w:r>
      <w:r w:rsidR="00E24677" w:rsidRPr="0021481A">
        <w:rPr>
          <w:rStyle w:val="Incipit"/>
          <w:lang w:val="it-IT"/>
        </w:rPr>
        <w:t>::Quicumque</w:t>
      </w:r>
      <w:r w:rsidR="00580B24" w:rsidRPr="0021481A">
        <w:rPr>
          <w:rStyle w:val="Incipit"/>
          <w:lang w:val="it-IT"/>
        </w:rPr>
        <w:t xml:space="preserve"> in pericula|</w:t>
      </w:r>
      <w:r w:rsidR="00E24677" w:rsidRPr="0021481A">
        <w:rPr>
          <w:lang w:val="it-IT"/>
        </w:rPr>
        <w:t xml:space="preserve">. </w:t>
      </w:r>
      <w:r w:rsidR="00E24677">
        <w:t xml:space="preserve">[KY] </w:t>
      </w:r>
      <w:r w:rsidR="00E24677" w:rsidRPr="00A85869">
        <w:rPr>
          <w:rStyle w:val="Incipit"/>
        </w:rPr>
        <w:t>Kyrie</w:t>
      </w:r>
      <w:r w:rsidR="00E24677">
        <w:t xml:space="preserve"> nec [PN] </w:t>
      </w:r>
      <w:r w:rsidR="00E24677" w:rsidRPr="00A85869">
        <w:rPr>
          <w:rStyle w:val="Incipit"/>
        </w:rPr>
        <w:t>Pater noster</w:t>
      </w:r>
      <w:r w:rsidR="00E24677" w:rsidRPr="00580B24">
        <w:t xml:space="preserve"> dicitur</w:t>
      </w:r>
      <w:r w:rsidR="00E24677">
        <w:t xml:space="preserve">. </w:t>
      </w:r>
      <w:r w:rsidR="00E24677" w:rsidRPr="0021481A">
        <w:rPr>
          <w:lang w:val="it-IT"/>
        </w:rPr>
        <w:t xml:space="preserve">OR </w:t>
      </w:r>
      <w:r w:rsidR="00E24677" w:rsidRPr="0021481A">
        <w:rPr>
          <w:rStyle w:val="Incipit"/>
          <w:lang w:val="it-IT"/>
        </w:rPr>
        <w:t>Deus qui nos beati Blasii</w:t>
      </w:r>
      <w:r w:rsidR="00E24677" w:rsidRPr="0021481A">
        <w:rPr>
          <w:lang w:val="it-IT"/>
        </w:rPr>
        <w:t>.</w:t>
      </w:r>
    </w:p>
    <w:p w:rsidR="00E24677" w:rsidRPr="0021481A" w:rsidRDefault="00E24677" w:rsidP="004275F3">
      <w:pPr>
        <w:rPr>
          <w:lang w:val="it-IT"/>
        </w:rPr>
      </w:pPr>
      <w:r w:rsidRPr="0021481A">
        <w:rPr>
          <w:rStyle w:val="Time1"/>
          <w:lang w:val="it-IT"/>
        </w:rPr>
        <w:t>Ad horas</w:t>
      </w:r>
      <w:r w:rsidRPr="0021481A">
        <w:rPr>
          <w:lang w:val="it-IT"/>
        </w:rPr>
        <w:t xml:space="preserve"> laudes</w:t>
      </w:r>
      <w:r w:rsidR="00580B24" w:rsidRPr="0021481A">
        <w:rPr>
          <w:lang w:val="it-IT"/>
        </w:rPr>
        <w:t>.</w:t>
      </w:r>
      <w:r w:rsidRPr="0021481A">
        <w:rPr>
          <w:lang w:val="it-IT"/>
        </w:rPr>
        <w:t xml:space="preserve"> </w:t>
      </w:r>
      <w:r w:rsidR="00580B24" w:rsidRPr="0021481A">
        <w:rPr>
          <w:lang w:val="it-IT"/>
        </w:rPr>
        <w:t>E</w:t>
      </w:r>
      <w:r w:rsidRPr="0021481A">
        <w:rPr>
          <w:lang w:val="it-IT"/>
        </w:rPr>
        <w:t>t responsoria de uno martyre.</w:t>
      </w:r>
    </w:p>
    <w:p w:rsidR="00E24677" w:rsidRPr="0021481A" w:rsidRDefault="00E24677" w:rsidP="004275F3">
      <w:pPr>
        <w:rPr>
          <w:lang w:val="it-IT"/>
        </w:rPr>
      </w:pPr>
      <w:r w:rsidRPr="0021481A">
        <w:rPr>
          <w:rStyle w:val="Time1"/>
          <w:lang w:val="it-IT"/>
        </w:rPr>
        <w:t>Ad missam</w:t>
      </w:r>
      <w:r w:rsidRPr="0021481A">
        <w:rPr>
          <w:lang w:val="it-IT"/>
        </w:rPr>
        <w:t xml:space="preserve"> IN </w:t>
      </w:r>
      <w:r w:rsidRPr="0021481A">
        <w:rPr>
          <w:rStyle w:val="Incipit"/>
          <w:lang w:val="it-IT"/>
        </w:rPr>
        <w:t>In virtute tua</w:t>
      </w:r>
      <w:r w:rsidRPr="0021481A">
        <w:rPr>
          <w:lang w:val="it-I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w:t>
      </w:r>
      <w:r w:rsidRPr="0021481A">
        <w:rPr>
          <w:lang w:val="it-IT"/>
        </w:rPr>
        <w:t xml:space="preserve">Si in septuagesima est non cantetur [GL] </w:t>
      </w:r>
      <w:r w:rsidRPr="0021481A">
        <w:rPr>
          <w:rStyle w:val="Incipit"/>
          <w:lang w:val="it-IT"/>
        </w:rPr>
        <w:t>Gloria in excelsis</w:t>
      </w:r>
      <w:r w:rsidRPr="0021481A">
        <w:rPr>
          <w:lang w:val="it-IT"/>
        </w:rPr>
        <w:t xml:space="preserve">. </w:t>
      </w:r>
      <w:r w:rsidRPr="0021481A">
        <w:rPr>
          <w:lang w:val="pt-PT"/>
        </w:rPr>
        <w:t xml:space="preserve">ORCL </w:t>
      </w:r>
      <w:r w:rsidRPr="0021481A">
        <w:rPr>
          <w:rStyle w:val="Incipit"/>
          <w:lang w:val="pt-PT"/>
        </w:rPr>
        <w:t>Deus qui nobis honorabile</w:t>
      </w:r>
      <w:r w:rsidRPr="0021481A">
        <w:rPr>
          <w:lang w:val="pt-PT"/>
        </w:rPr>
        <w:t xml:space="preserve">. Secunda oratio pro quo vis. Tertia de dominica. Amodo non dicatur de sancta Maria ORC </w:t>
      </w:r>
      <w:r w:rsidRPr="0021481A">
        <w:rPr>
          <w:rStyle w:val="Incipit"/>
          <w:lang w:val="pt-PT"/>
        </w:rPr>
        <w:t>Deus qui salutis aeternae</w:t>
      </w:r>
      <w:r w:rsidRPr="0021481A">
        <w:rPr>
          <w:lang w:val="pt-PT"/>
        </w:rPr>
        <w:t xml:space="preserve">, sed tantum generales dicantur. EP </w:t>
      </w:r>
      <w:r w:rsidRPr="0021481A">
        <w:rPr>
          <w:rStyle w:val="Incipit"/>
          <w:lang w:val="pt-PT"/>
        </w:rPr>
        <w:t>Memoria iusti</w:t>
      </w:r>
      <w:r w:rsidRPr="0021481A">
        <w:rPr>
          <w:lang w:val="pt-PT"/>
        </w:rPr>
        <w:t xml:space="preserve">. GR </w:t>
      </w:r>
      <w:r w:rsidRPr="0021481A">
        <w:rPr>
          <w:rStyle w:val="Incipit"/>
          <w:lang w:val="pt-PT"/>
        </w:rPr>
        <w:t>Domine praevenisti eum</w:t>
      </w:r>
      <w:r w:rsidRPr="0021481A">
        <w:rPr>
          <w:lang w:val="pt-PT"/>
        </w:rPr>
        <w:t xml:space="preserve">. ALV </w:t>
      </w:r>
      <w:r w:rsidRPr="0021481A">
        <w:rPr>
          <w:rStyle w:val="Incipit"/>
          <w:lang w:val="pt-PT"/>
        </w:rPr>
        <w:t>Laetabitur iustus</w:t>
      </w:r>
      <w:r w:rsidRPr="0021481A">
        <w:rPr>
          <w:lang w:val="pt-PT"/>
        </w:rPr>
        <w:t xml:space="preserve">. SE </w:t>
      </w:r>
      <w:r w:rsidRPr="0021481A">
        <w:rPr>
          <w:rStyle w:val="Incipit"/>
          <w:lang w:val="pt-PT"/>
        </w:rPr>
        <w:t>Agone triumphali</w:t>
      </w:r>
      <w:r w:rsidRPr="0021481A">
        <w:rPr>
          <w:lang w:val="pt-PT"/>
        </w:rPr>
        <w:t>. Si infra septuagesimam cant</w:t>
      </w:r>
      <w:r w:rsidR="00580B24" w:rsidRPr="0021481A">
        <w:rPr>
          <w:lang w:val="pt-PT"/>
        </w:rPr>
        <w:t>e</w:t>
      </w:r>
      <w:r w:rsidRPr="0021481A">
        <w:rPr>
          <w:lang w:val="pt-PT"/>
        </w:rPr>
        <w:t xml:space="preserve">tur TR </w:t>
      </w:r>
      <w:r w:rsidRPr="0021481A">
        <w:rPr>
          <w:rStyle w:val="Incipit"/>
          <w:lang w:val="pt-PT"/>
        </w:rPr>
        <w:t>(78vb) Desiderium</w:t>
      </w:r>
      <w:r w:rsidRPr="0021481A">
        <w:rPr>
          <w:lang w:val="pt-PT"/>
        </w:rPr>
        <w:t xml:space="preserve">. </w:t>
      </w:r>
      <w:r w:rsidRPr="0021481A">
        <w:rPr>
          <w:lang w:val="it-IT"/>
        </w:rPr>
        <w:t xml:space="preserve">Alleluia et sequentia omittitur. EV </w:t>
      </w:r>
      <w:r w:rsidRPr="0021481A">
        <w:rPr>
          <w:rStyle w:val="Incipit"/>
          <w:lang w:val="it-IT"/>
        </w:rPr>
        <w:t>Si quis venit ad me et non</w:t>
      </w:r>
      <w:r w:rsidRPr="0021481A">
        <w:rPr>
          <w:lang w:val="it-IT"/>
        </w:rPr>
        <w:t xml:space="preserve">. OF </w:t>
      </w:r>
      <w:r w:rsidRPr="0021481A">
        <w:rPr>
          <w:rStyle w:val="Incipit"/>
          <w:lang w:val="it-IT"/>
        </w:rPr>
        <w:t>In virtute tua</w:t>
      </w:r>
      <w:r w:rsidRPr="0021481A">
        <w:rPr>
          <w:lang w:val="it-IT"/>
        </w:rPr>
        <w:t>.</w:t>
      </w:r>
      <w:r w:rsidR="00E07270" w:rsidRPr="0021481A">
        <w:rPr>
          <w:lang w:val="it-IT"/>
        </w:rPr>
        <w:t xml:space="preserve"> CR </w:t>
      </w:r>
      <w:r w:rsidR="00E07270" w:rsidRPr="0021481A">
        <w:rPr>
          <w:rStyle w:val="Incipit"/>
          <w:lang w:val="it-IT"/>
        </w:rPr>
        <w:t>Credo in unum</w:t>
      </w:r>
      <w:r w:rsidR="00E07270" w:rsidRPr="0021481A">
        <w:rPr>
          <w:lang w:val="it-IT"/>
        </w:rPr>
        <w:t xml:space="preserve"> non dicatur, nisi sit dominica. Praefatio cottidiana. CO </w:t>
      </w:r>
      <w:r w:rsidR="00E07270" w:rsidRPr="0021481A">
        <w:rPr>
          <w:rStyle w:val="Incipit"/>
          <w:lang w:val="it-IT"/>
        </w:rPr>
        <w:t>Posuisti domine</w:t>
      </w:r>
      <w:r w:rsidR="00E07270" w:rsidRPr="0021481A">
        <w:rPr>
          <w:lang w:val="it-IT"/>
        </w:rPr>
        <w:t xml:space="preserve">. [IM] </w:t>
      </w:r>
      <w:r w:rsidR="00E07270" w:rsidRPr="0021481A">
        <w:rPr>
          <w:rStyle w:val="Incipit"/>
          <w:lang w:val="it-IT"/>
        </w:rPr>
        <w:t>Ite missa est</w:t>
      </w:r>
      <w:r w:rsidR="00E07270" w:rsidRPr="0021481A">
        <w:rPr>
          <w:lang w:val="it-IT"/>
        </w:rPr>
        <w:t>.</w:t>
      </w:r>
    </w:p>
    <w:p w:rsidR="00E07270" w:rsidRPr="0021481A" w:rsidRDefault="00E07270" w:rsidP="004275F3">
      <w:pPr>
        <w:rPr>
          <w:lang w:val="it-IT"/>
        </w:rPr>
      </w:pPr>
      <w:r w:rsidRPr="0021481A">
        <w:rPr>
          <w:rStyle w:val="Time1"/>
          <w:lang w:val="it-IT"/>
        </w:rPr>
        <w:t>Sexta et nona</w:t>
      </w:r>
      <w:r w:rsidRPr="0021481A">
        <w:rPr>
          <w:lang w:val="it-IT"/>
        </w:rPr>
        <w:t xml:space="preserve"> ut supra.</w:t>
      </w:r>
    </w:p>
    <w:p w:rsidR="00E07270" w:rsidRPr="0021481A" w:rsidRDefault="00E07270" w:rsidP="004275F3">
      <w:pPr>
        <w:rPr>
          <w:lang w:val="it-IT"/>
        </w:rPr>
      </w:pPr>
      <w:r w:rsidRPr="0021481A">
        <w:rPr>
          <w:rStyle w:val="Time1"/>
          <w:lang w:val="it-IT"/>
        </w:rPr>
        <w:t>In secunda vespera</w:t>
      </w:r>
      <w:r w:rsidRPr="0021481A">
        <w:rPr>
          <w:lang w:val="it-IT"/>
        </w:rPr>
        <w:t xml:space="preserve"> AN </w:t>
      </w:r>
      <w:r w:rsidRPr="0021481A">
        <w:rPr>
          <w:rStyle w:val="Incipit"/>
          <w:lang w:val="it-IT"/>
        </w:rPr>
        <w:t>Angelus autem</w:t>
      </w:r>
      <w:r w:rsidRPr="0021481A">
        <w:rPr>
          <w:lang w:val="it-IT"/>
        </w:rPr>
        <w:t xml:space="preserve"> super feriales psalmos. </w:t>
      </w:r>
      <w:r w:rsidRPr="0021481A">
        <w:rPr>
          <w:lang w:val="fr-FR"/>
        </w:rPr>
        <w:t xml:space="preserve">CP </w:t>
      </w:r>
      <w:r w:rsidRPr="0021481A">
        <w:rPr>
          <w:rStyle w:val="Incipit"/>
          <w:lang w:val="fr-FR"/>
        </w:rPr>
        <w:t>Ipse est divinitus electus</w:t>
      </w:r>
      <w:r w:rsidRPr="0021481A">
        <w:rPr>
          <w:lang w:val="fr-FR"/>
        </w:rPr>
        <w:t xml:space="preserve">. HY </w:t>
      </w:r>
      <w:r w:rsidRPr="0021481A">
        <w:rPr>
          <w:rStyle w:val="Incipit"/>
          <w:lang w:val="fr-FR"/>
        </w:rPr>
        <w:t>Deus tuorum militum</w:t>
      </w:r>
      <w:r w:rsidRPr="0021481A">
        <w:rPr>
          <w:lang w:val="fr-FR"/>
        </w:rPr>
        <w:t xml:space="preserve">. VS </w:t>
      </w:r>
      <w:r w:rsidRPr="0021481A">
        <w:rPr>
          <w:rStyle w:val="Incipit"/>
          <w:lang w:val="fr-FR"/>
        </w:rPr>
        <w:t>Gloria et honore</w:t>
      </w:r>
      <w:r w:rsidRPr="0021481A">
        <w:rPr>
          <w:lang w:val="fr-FR"/>
        </w:rPr>
        <w:t xml:space="preserve">. AM </w:t>
      </w:r>
      <w:r w:rsidRPr="0021481A">
        <w:rPr>
          <w:rStyle w:val="Incipit"/>
          <w:lang w:val="fr-FR"/>
        </w:rPr>
        <w:t>Haec |co::eo| orante</w:t>
      </w:r>
      <w:r w:rsidRPr="0021481A">
        <w:rPr>
          <w:lang w:val="fr-FR"/>
        </w:rPr>
        <w:t xml:space="preserve">. [KY] </w:t>
      </w:r>
      <w:r w:rsidRPr="0021481A">
        <w:rPr>
          <w:rStyle w:val="Incipit"/>
          <w:lang w:val="fr-FR"/>
        </w:rPr>
        <w:t>Kyrie</w:t>
      </w:r>
      <w:r w:rsidRPr="0021481A">
        <w:rPr>
          <w:lang w:val="fr-FR"/>
        </w:rPr>
        <w:t xml:space="preserve"> nec [PN] </w:t>
      </w:r>
      <w:r w:rsidRPr="0021481A">
        <w:rPr>
          <w:rStyle w:val="Incipit"/>
          <w:lang w:val="fr-FR"/>
        </w:rPr>
        <w:t>Pater noster</w:t>
      </w:r>
      <w:r w:rsidRPr="0021481A">
        <w:rPr>
          <w:lang w:val="fr-FR"/>
        </w:rPr>
        <w:t xml:space="preserve"> dicitur. OR </w:t>
      </w:r>
      <w:r w:rsidRPr="0021481A">
        <w:rPr>
          <w:rStyle w:val="Incipit"/>
          <w:lang w:val="fr-FR"/>
        </w:rPr>
        <w:t>Deus qui nos beati Blasii</w:t>
      </w:r>
      <w:r w:rsidRPr="0021481A">
        <w:rPr>
          <w:lang w:val="fr-FR"/>
        </w:rPr>
        <w:t xml:space="preserve">. </w:t>
      </w:r>
      <w:r w:rsidRPr="0021481A">
        <w:rPr>
          <w:lang w:val="it-IT"/>
        </w:rPr>
        <w:t>Suffragia fiant.</w:t>
      </w:r>
    </w:p>
    <w:p w:rsidR="00E07270" w:rsidRPr="0021481A" w:rsidRDefault="00E07270" w:rsidP="004275F3">
      <w:pPr>
        <w:rPr>
          <w:lang w:val="pt-PT"/>
        </w:rPr>
      </w:pPr>
      <w:r w:rsidRPr="0021481A">
        <w:rPr>
          <w:lang w:val="it-IT"/>
        </w:rPr>
        <w:t xml:space="preserve">Haec antiphonae amodo cantentur, quando non erit processio in vesperis et in matutinis: </w:t>
      </w:r>
      <w:r w:rsidR="0065210C" w:rsidRPr="0021481A">
        <w:rPr>
          <w:lang w:val="it-IT"/>
        </w:rPr>
        <w:t xml:space="preserve">AC </w:t>
      </w:r>
      <w:r w:rsidR="0065210C" w:rsidRPr="0021481A">
        <w:rPr>
          <w:rStyle w:val="Incipit"/>
          <w:lang w:val="it-IT"/>
        </w:rPr>
        <w:t>Sancta Maria</w:t>
      </w:r>
      <w:r w:rsidR="0065210C" w:rsidRPr="0021481A">
        <w:rPr>
          <w:lang w:val="it-IT"/>
        </w:rPr>
        <w:t xml:space="preserve">. </w:t>
      </w:r>
      <w:r w:rsidR="0065210C" w:rsidRPr="0021481A">
        <w:rPr>
          <w:lang w:val="pt-PT"/>
        </w:rPr>
        <w:t xml:space="preserve">AC </w:t>
      </w:r>
      <w:r w:rsidR="0065210C" w:rsidRPr="0021481A">
        <w:rPr>
          <w:rStyle w:val="Incipit"/>
          <w:lang w:val="pt-PT"/>
        </w:rPr>
        <w:t xml:space="preserve">Sancta </w:t>
      </w:r>
      <w:r w:rsidR="00B47CB4" w:rsidRPr="0021481A">
        <w:rPr>
          <w:rStyle w:val="Incipit"/>
          <w:lang w:val="pt-PT"/>
        </w:rPr>
        <w:t>dei</w:t>
      </w:r>
      <w:r w:rsidR="0065210C" w:rsidRPr="0021481A">
        <w:rPr>
          <w:rStyle w:val="Incipit"/>
          <w:lang w:val="pt-PT"/>
        </w:rPr>
        <w:t xml:space="preserve"> (79ra) genitrix</w:t>
      </w:r>
      <w:r w:rsidR="0065210C" w:rsidRPr="0021481A">
        <w:rPr>
          <w:lang w:val="pt-PT"/>
        </w:rPr>
        <w:t xml:space="preserve">. AN </w:t>
      </w:r>
      <w:r w:rsidR="0065210C" w:rsidRPr="0021481A">
        <w:rPr>
          <w:rStyle w:val="Incipit"/>
          <w:lang w:val="pt-PT"/>
        </w:rPr>
        <w:t>Sancta Maria sub tua protectione</w:t>
      </w:r>
      <w:r w:rsidR="0065210C" w:rsidRPr="0021481A">
        <w:rPr>
          <w:lang w:val="pt-PT"/>
        </w:rPr>
        <w:t>.</w:t>
      </w:r>
    </w:p>
    <w:p w:rsidR="0065210C" w:rsidRPr="0021481A" w:rsidRDefault="0065210C" w:rsidP="004275F3">
      <w:pPr>
        <w:pStyle w:val="Titolo1"/>
        <w:rPr>
          <w:lang w:val="pt-PT"/>
        </w:rPr>
      </w:pPr>
      <w:r w:rsidRPr="0021481A">
        <w:rPr>
          <w:lang w:val="pt-PT"/>
        </w:rPr>
        <w:t>IN FESTO SANCTAE AGATHAE VIRGINIS</w:t>
      </w:r>
    </w:p>
    <w:p w:rsidR="0065210C" w:rsidRPr="0021481A" w:rsidRDefault="00E72F3F" w:rsidP="004275F3">
      <w:pPr>
        <w:rPr>
          <w:lang w:val="fr-FR"/>
        </w:rPr>
      </w:pPr>
      <w:r w:rsidRPr="0021481A">
        <w:rPr>
          <w:rStyle w:val="Time1"/>
          <w:lang w:val="pt-PT"/>
        </w:rPr>
        <w:t>Ad vesperas</w:t>
      </w:r>
      <w:r w:rsidRPr="0021481A">
        <w:rPr>
          <w:lang w:val="pt-PT"/>
        </w:rPr>
        <w:t xml:space="preserve"> feriales |psalmos::psalmi| dicantur. CP </w:t>
      </w:r>
      <w:r w:rsidRPr="0021481A">
        <w:rPr>
          <w:rStyle w:val="Incipit"/>
          <w:lang w:val="pt-PT"/>
        </w:rPr>
        <w:t>Sapientia vincit malitiam</w:t>
      </w:r>
      <w:r w:rsidRPr="0021481A">
        <w:rPr>
          <w:lang w:val="pt-PT"/>
        </w:rPr>
        <w:t xml:space="preserve">. RP </w:t>
      </w:r>
      <w:r w:rsidRPr="0021481A">
        <w:rPr>
          <w:rStyle w:val="Incipit"/>
          <w:lang w:val="pt-PT"/>
        </w:rPr>
        <w:t>Beata Agatha</w:t>
      </w:r>
      <w:r w:rsidRPr="0021481A">
        <w:rPr>
          <w:lang w:val="pt-PT"/>
        </w:rPr>
        <w:t xml:space="preserve">. HY </w:t>
      </w:r>
      <w:r w:rsidRPr="0021481A">
        <w:rPr>
          <w:rStyle w:val="Incipit"/>
          <w:lang w:val="pt-PT"/>
        </w:rPr>
        <w:t>Virginis proles</w:t>
      </w:r>
      <w:r w:rsidRPr="0021481A">
        <w:rPr>
          <w:lang w:val="pt-PT"/>
        </w:rPr>
        <w:t xml:space="preserve">. VS </w:t>
      </w:r>
      <w:r w:rsidRPr="0021481A">
        <w:rPr>
          <w:rStyle w:val="Incipit"/>
          <w:lang w:val="pt-PT"/>
        </w:rPr>
        <w:t>Specie tua</w:t>
      </w:r>
      <w:r w:rsidRPr="0021481A">
        <w:rPr>
          <w:lang w:val="pt-PT"/>
        </w:rPr>
        <w:t xml:space="preserve">. AM </w:t>
      </w:r>
      <w:r w:rsidRPr="0021481A">
        <w:rPr>
          <w:rStyle w:val="Incipit"/>
          <w:lang w:val="pt-PT"/>
        </w:rPr>
        <w:t>Mentem sanctam</w:t>
      </w:r>
      <w:r w:rsidRPr="0021481A">
        <w:rPr>
          <w:lang w:val="pt-PT"/>
        </w:rPr>
        <w:t xml:space="preserve">. </w:t>
      </w:r>
      <w:r w:rsidRPr="0021481A">
        <w:rPr>
          <w:lang w:val="fr-FR"/>
        </w:rPr>
        <w:t>[KY]</w:t>
      </w:r>
      <w:r w:rsidR="009459D0" w:rsidRPr="0021481A">
        <w:rPr>
          <w:lang w:val="fr-FR"/>
        </w:rPr>
        <w:t xml:space="preserve"> </w:t>
      </w:r>
      <w:r w:rsidR="009459D0" w:rsidRPr="0021481A">
        <w:rPr>
          <w:rStyle w:val="Incipit"/>
          <w:lang w:val="fr-FR"/>
        </w:rPr>
        <w:t>Kyrie</w:t>
      </w:r>
      <w:r w:rsidR="009459D0" w:rsidRPr="0021481A">
        <w:rPr>
          <w:lang w:val="fr-FR"/>
        </w:rPr>
        <w:t xml:space="preserve"> cum </w:t>
      </w:r>
      <w:r w:rsidRPr="0021481A">
        <w:rPr>
          <w:lang w:val="fr-FR"/>
        </w:rPr>
        <w:t>[PN]</w:t>
      </w:r>
      <w:r w:rsidR="009459D0" w:rsidRPr="0021481A">
        <w:rPr>
          <w:lang w:val="fr-FR"/>
        </w:rPr>
        <w:t xml:space="preserve"> </w:t>
      </w:r>
      <w:r w:rsidR="009459D0" w:rsidRPr="0021481A">
        <w:rPr>
          <w:rStyle w:val="Incipit"/>
          <w:lang w:val="fr-FR"/>
        </w:rPr>
        <w:t>Pater noster</w:t>
      </w:r>
      <w:r w:rsidR="009459D0" w:rsidRPr="0021481A">
        <w:rPr>
          <w:lang w:val="fr-FR"/>
        </w:rPr>
        <w:t xml:space="preserve">. OR </w:t>
      </w:r>
      <w:r w:rsidR="009459D0" w:rsidRPr="0021481A">
        <w:rPr>
          <w:rStyle w:val="Incipit"/>
          <w:lang w:val="fr-FR"/>
        </w:rPr>
        <w:t>Deus qui inter cetera</w:t>
      </w:r>
      <w:r w:rsidR="002F5EA8" w:rsidRPr="0021481A">
        <w:rPr>
          <w:lang w:val="fr-FR"/>
        </w:rPr>
        <w:t>. Suffrgia ut in priori nocte.</w:t>
      </w:r>
    </w:p>
    <w:p w:rsidR="002F5EA8" w:rsidRPr="0021481A" w:rsidRDefault="002F5EA8" w:rsidP="004275F3">
      <w:pPr>
        <w:rPr>
          <w:lang w:val="fr-FR"/>
        </w:rPr>
      </w:pPr>
      <w:r w:rsidRPr="0021481A">
        <w:rPr>
          <w:rStyle w:val="Time1"/>
          <w:lang w:val="fr-FR"/>
        </w:rPr>
        <w:t>Ad matutinam</w:t>
      </w:r>
      <w:r w:rsidRPr="0021481A">
        <w:rPr>
          <w:lang w:val="fr-FR"/>
        </w:rPr>
        <w:t xml:space="preserve"> INV </w:t>
      </w:r>
      <w:r w:rsidRPr="0021481A">
        <w:rPr>
          <w:rStyle w:val="Incipit"/>
          <w:lang w:val="fr-FR"/>
        </w:rPr>
        <w:t>Regem virginum</w:t>
      </w:r>
      <w:r w:rsidRPr="0021481A">
        <w:rPr>
          <w:lang w:val="fr-FR"/>
        </w:rPr>
        <w:t xml:space="preserve">. PS </w:t>
      </w:r>
      <w:r w:rsidRPr="0021481A">
        <w:rPr>
          <w:rStyle w:val="Incipit"/>
          <w:lang w:val="fr-FR"/>
        </w:rPr>
        <w:t>Venite exultemus</w:t>
      </w:r>
      <w:r w:rsidRPr="0021481A">
        <w:rPr>
          <w:lang w:val="fr-FR"/>
        </w:rPr>
        <w:t>.</w:t>
      </w:r>
    </w:p>
    <w:p w:rsidR="002F5EA8" w:rsidRPr="0021481A" w:rsidRDefault="002F5EA8" w:rsidP="004275F3">
      <w:pPr>
        <w:rPr>
          <w:lang w:val="fr-FR"/>
        </w:rPr>
      </w:pPr>
      <w:r w:rsidRPr="0021481A">
        <w:rPr>
          <w:rStyle w:val="Time2"/>
          <w:lang w:val="fr-FR"/>
        </w:rPr>
        <w:t>In primo nocturno</w:t>
      </w:r>
      <w:r w:rsidRPr="0021481A">
        <w:rPr>
          <w:lang w:val="fr-FR"/>
        </w:rPr>
        <w:t xml:space="preserve"> AN </w:t>
      </w:r>
      <w:r w:rsidRPr="0021481A">
        <w:rPr>
          <w:rStyle w:val="Incipit"/>
          <w:lang w:val="fr-FR"/>
        </w:rPr>
        <w:t>Ingenua sum</w:t>
      </w:r>
      <w:r w:rsidRPr="0021481A">
        <w:rPr>
          <w:lang w:val="fr-FR"/>
        </w:rPr>
        <w:t xml:space="preserve">. PS </w:t>
      </w:r>
      <w:r w:rsidRPr="0021481A">
        <w:rPr>
          <w:rStyle w:val="Incipit"/>
          <w:lang w:val="fr-FR"/>
        </w:rPr>
        <w:t>Domine dominus noster</w:t>
      </w:r>
      <w:r w:rsidRPr="0021481A">
        <w:rPr>
          <w:lang w:val="fr-FR"/>
        </w:rPr>
        <w:t xml:space="preserve">. AN </w:t>
      </w:r>
      <w:r w:rsidRPr="0021481A">
        <w:rPr>
          <w:rStyle w:val="Incipit"/>
          <w:lang w:val="fr-FR"/>
        </w:rPr>
        <w:t>Summa ingenui%D::s%tas</w:t>
      </w:r>
      <w:r w:rsidRPr="0021481A">
        <w:rPr>
          <w:lang w:val="fr-FR"/>
        </w:rPr>
        <w:t xml:space="preserve">. PS </w:t>
      </w:r>
      <w:r w:rsidRPr="0021481A">
        <w:rPr>
          <w:rStyle w:val="Incipit"/>
          <w:lang w:val="fr-FR"/>
        </w:rPr>
        <w:t>Caeli enarrant</w:t>
      </w:r>
      <w:r w:rsidRPr="0021481A">
        <w:rPr>
          <w:lang w:val="fr-FR"/>
        </w:rPr>
        <w:t xml:space="preserve">. AN </w:t>
      </w:r>
      <w:r w:rsidRPr="0021481A">
        <w:rPr>
          <w:rStyle w:val="Incipit"/>
          <w:lang w:val="fr-FR"/>
        </w:rPr>
        <w:t>Ancilla Christi sum</w:t>
      </w:r>
      <w:r w:rsidRPr="0021481A">
        <w:rPr>
          <w:lang w:val="fr-FR"/>
        </w:rPr>
        <w:t xml:space="preserve">. PS </w:t>
      </w:r>
      <w:r w:rsidRPr="0021481A">
        <w:rPr>
          <w:rStyle w:val="Incipit"/>
          <w:lang w:val="fr-FR"/>
        </w:rPr>
        <w:t>Domini est terra</w:t>
      </w:r>
      <w:r w:rsidRPr="0021481A">
        <w:rPr>
          <w:lang w:val="fr-FR"/>
        </w:rPr>
        <w:t xml:space="preserve">. VS </w:t>
      </w:r>
      <w:r w:rsidRPr="0021481A">
        <w:rPr>
          <w:rStyle w:val="Incipit"/>
          <w:lang w:val="fr-FR"/>
        </w:rPr>
        <w:t>Specie tua</w:t>
      </w:r>
      <w:r w:rsidRPr="0021481A">
        <w:rPr>
          <w:lang w:val="fr-FR"/>
        </w:rPr>
        <w:t xml:space="preserve">. Legitur passio eius [LHI] </w:t>
      </w:r>
      <w:r w:rsidR="00481BBD" w:rsidRPr="0021481A">
        <w:rPr>
          <w:rStyle w:val="Incipit"/>
          <w:lang w:val="fr-FR"/>
        </w:rPr>
        <w:t>In Sicilia Ä+</w:t>
      </w:r>
      <w:r w:rsidRPr="0021481A">
        <w:rPr>
          <w:rStyle w:val="Incipit"/>
          <w:lang w:val="fr-FR"/>
        </w:rPr>
        <w:t>in</w:t>
      </w:r>
      <w:r w:rsidR="00481BBD" w:rsidRPr="0021481A">
        <w:rPr>
          <w:rStyle w:val="Incipit"/>
          <w:lang w:val="fr-FR"/>
        </w:rPr>
        <w:t>+Ä</w:t>
      </w:r>
      <w:r w:rsidRPr="0021481A">
        <w:rPr>
          <w:rStyle w:val="Incipit"/>
          <w:lang w:val="fr-FR"/>
        </w:rPr>
        <w:t xml:space="preserve"> |urbem::urbe| Cathinensium</w:t>
      </w:r>
      <w:r w:rsidRPr="0021481A">
        <w:rPr>
          <w:lang w:val="fr-FR"/>
        </w:rPr>
        <w:t xml:space="preserve"> (79rb) cum historia </w:t>
      </w:r>
      <w:r w:rsidR="001416CD" w:rsidRPr="0021481A">
        <w:rPr>
          <w:lang w:val="fr-FR"/>
        </w:rPr>
        <w:t>RP</w:t>
      </w:r>
      <w:r w:rsidRPr="0021481A">
        <w:rPr>
          <w:lang w:val="fr-FR"/>
        </w:rPr>
        <w:t xml:space="preserve"> </w:t>
      </w:r>
      <w:r w:rsidRPr="0021481A">
        <w:rPr>
          <w:rStyle w:val="Incipit"/>
          <w:lang w:val="fr-FR"/>
        </w:rPr>
        <w:t>Dum ingrederetur</w:t>
      </w:r>
      <w:r w:rsidRPr="0021481A">
        <w:rPr>
          <w:lang w:val="fr-FR"/>
        </w:rPr>
        <w:t xml:space="preserve"> cum EV </w:t>
      </w:r>
      <w:r w:rsidRPr="0021481A">
        <w:rPr>
          <w:rStyle w:val="Incipit"/>
          <w:lang w:val="fr-FR"/>
        </w:rPr>
        <w:t>Simile est regnum caelorum decem virginibus</w:t>
      </w:r>
      <w:r w:rsidRPr="0021481A">
        <w:rPr>
          <w:lang w:val="fr-FR"/>
        </w:rPr>
        <w:t xml:space="preserve">. Si in septuagesima est non dicatur [TD] </w:t>
      </w:r>
      <w:r w:rsidRPr="0021481A">
        <w:rPr>
          <w:rStyle w:val="Incipit"/>
          <w:lang w:val="fr-FR"/>
        </w:rPr>
        <w:t>Te deum laudamus</w:t>
      </w:r>
      <w:r w:rsidRPr="0021481A">
        <w:rPr>
          <w:lang w:val="fr-FR"/>
        </w:rPr>
        <w:t>.</w:t>
      </w:r>
    </w:p>
    <w:p w:rsidR="002F5EA8" w:rsidRPr="0021481A" w:rsidRDefault="002F5EA8" w:rsidP="004275F3">
      <w:pPr>
        <w:rPr>
          <w:lang w:val="pt-PT"/>
        </w:rPr>
      </w:pPr>
      <w:r w:rsidRPr="0021481A">
        <w:rPr>
          <w:rStyle w:val="Time1"/>
          <w:lang w:val="fr-FR"/>
        </w:rPr>
        <w:lastRenderedPageBreak/>
        <w:t>Ad laudes</w:t>
      </w:r>
      <w:r w:rsidRPr="0021481A">
        <w:rPr>
          <w:lang w:val="fr-FR"/>
        </w:rPr>
        <w:t xml:space="preserve"> AN </w:t>
      </w:r>
      <w:r w:rsidRPr="0021481A">
        <w:rPr>
          <w:rStyle w:val="Incipit"/>
          <w:lang w:val="fr-FR"/>
        </w:rPr>
        <w:t>Quis es tu</w:t>
      </w:r>
      <w:r w:rsidRPr="0021481A">
        <w:rPr>
          <w:lang w:val="fr-FR"/>
        </w:rPr>
        <w:t xml:space="preserve">. AN </w:t>
      </w:r>
      <w:r w:rsidRPr="0021481A">
        <w:rPr>
          <w:rStyle w:val="Incipit"/>
          <w:lang w:val="fr-FR"/>
        </w:rPr>
        <w:t>Medicinam carnalem</w:t>
      </w:r>
      <w:r w:rsidRPr="0021481A">
        <w:rPr>
          <w:lang w:val="fr-FR"/>
        </w:rPr>
        <w:t xml:space="preserve">. AN </w:t>
      </w:r>
      <w:r w:rsidRPr="0021481A">
        <w:rPr>
          <w:rStyle w:val="Incipit"/>
          <w:lang w:val="fr-FR"/>
        </w:rPr>
        <w:t>Gratias tibi ago</w:t>
      </w:r>
      <w:r w:rsidRPr="0021481A">
        <w:rPr>
          <w:lang w:val="fr-FR"/>
        </w:rPr>
        <w:t xml:space="preserve">. AN </w:t>
      </w:r>
      <w:r w:rsidRPr="0021481A">
        <w:rPr>
          <w:rStyle w:val="Incipit"/>
          <w:lang w:val="fr-FR"/>
        </w:rPr>
        <w:t>Benedico te</w:t>
      </w:r>
      <w:r w:rsidRPr="0021481A">
        <w:rPr>
          <w:lang w:val="fr-FR"/>
        </w:rPr>
        <w:t xml:space="preserve">. AN </w:t>
      </w:r>
      <w:r w:rsidRPr="0021481A">
        <w:rPr>
          <w:rStyle w:val="Incipit"/>
          <w:lang w:val="fr-FR"/>
        </w:rPr>
        <w:t>Qui me dignatus</w:t>
      </w:r>
      <w:r w:rsidRPr="0021481A">
        <w:rPr>
          <w:lang w:val="fr-FR"/>
        </w:rPr>
        <w:t xml:space="preserve">. CP </w:t>
      </w:r>
      <w:r w:rsidRPr="0021481A">
        <w:rPr>
          <w:rStyle w:val="Incipit"/>
          <w:lang w:val="fr-FR"/>
        </w:rPr>
        <w:t>Generositatem</w:t>
      </w:r>
      <w:r w:rsidRPr="0021481A">
        <w:rPr>
          <w:lang w:val="fr-FR"/>
        </w:rPr>
        <w:t xml:space="preserve">. VS </w:t>
      </w:r>
      <w:r w:rsidRPr="0021481A">
        <w:rPr>
          <w:rStyle w:val="Incipit"/>
          <w:lang w:val="fr-FR"/>
        </w:rPr>
        <w:t>Elegit eam deus</w:t>
      </w:r>
      <w:r w:rsidRPr="0021481A">
        <w:rPr>
          <w:lang w:val="fr-FR"/>
        </w:rPr>
        <w:t xml:space="preserve">. </w:t>
      </w:r>
      <w:r w:rsidRPr="0021481A">
        <w:rPr>
          <w:lang w:val="pt-PT"/>
        </w:rPr>
        <w:t xml:space="preserve">AB </w:t>
      </w:r>
      <w:r w:rsidRPr="0021481A">
        <w:rPr>
          <w:rStyle w:val="Incipit"/>
          <w:lang w:val="pt-PT"/>
        </w:rPr>
        <w:t>Paganorum multitudo</w:t>
      </w:r>
      <w:r w:rsidRPr="0021481A">
        <w:rPr>
          <w:lang w:val="pt-PT"/>
        </w:rPr>
        <w:t xml:space="preserve">. [KY] </w:t>
      </w:r>
      <w:r w:rsidRPr="0021481A">
        <w:rPr>
          <w:rStyle w:val="Incipit"/>
          <w:lang w:val="pt-PT"/>
        </w:rPr>
        <w:t>Kyrie</w:t>
      </w:r>
      <w:r w:rsidRPr="0021481A">
        <w:rPr>
          <w:lang w:val="pt-PT"/>
        </w:rPr>
        <w:t xml:space="preserve"> cum [PN] </w:t>
      </w:r>
      <w:r w:rsidRPr="0021481A">
        <w:rPr>
          <w:rStyle w:val="Incipit"/>
          <w:lang w:val="pt-PT"/>
        </w:rPr>
        <w:t>Pater noster</w:t>
      </w:r>
      <w:r w:rsidRPr="0021481A">
        <w:rPr>
          <w:lang w:val="pt-PT"/>
        </w:rPr>
        <w:t xml:space="preserve">. OR </w:t>
      </w:r>
      <w:r w:rsidRPr="0021481A">
        <w:rPr>
          <w:rStyle w:val="Incipit"/>
          <w:lang w:val="pt-PT"/>
        </w:rPr>
        <w:t>Deus qui inter cetera</w:t>
      </w:r>
      <w:r w:rsidRPr="0021481A">
        <w:rPr>
          <w:lang w:val="pt-PT"/>
        </w:rPr>
        <w:t>.</w:t>
      </w:r>
    </w:p>
    <w:p w:rsidR="00F309B3" w:rsidRPr="0021481A" w:rsidRDefault="00F309B3" w:rsidP="004275F3">
      <w:pPr>
        <w:rPr>
          <w:lang w:val="pt-PT"/>
        </w:rPr>
      </w:pPr>
      <w:r w:rsidRPr="0021481A">
        <w:rPr>
          <w:rStyle w:val="Time1"/>
          <w:lang w:val="pt-PT"/>
        </w:rPr>
        <w:t>Ad horas</w:t>
      </w:r>
      <w:r w:rsidRPr="0021481A">
        <w:rPr>
          <w:lang w:val="pt-PT"/>
        </w:rPr>
        <w:t xml:space="preserve"> laudes. Et responsoria [de virginibus].</w:t>
      </w:r>
    </w:p>
    <w:p w:rsidR="002F5EA8" w:rsidRPr="0021481A" w:rsidRDefault="00F309B3" w:rsidP="004275F3">
      <w:pPr>
        <w:rPr>
          <w:lang w:val="pt-PT"/>
        </w:rPr>
      </w:pPr>
      <w:r w:rsidRPr="0021481A">
        <w:rPr>
          <w:lang w:val="pt-PT"/>
        </w:rPr>
        <w:t xml:space="preserve">Post tertiam cantetur </w:t>
      </w:r>
      <w:r w:rsidRPr="0021481A">
        <w:rPr>
          <w:rStyle w:val="Time1"/>
          <w:lang w:val="pt-PT"/>
        </w:rPr>
        <w:t>missa</w:t>
      </w:r>
      <w:r w:rsidR="001205E2" w:rsidRPr="0021481A">
        <w:rPr>
          <w:lang w:val="pt-PT"/>
        </w:rPr>
        <w:t xml:space="preserve"> </w:t>
      </w:r>
      <w:r w:rsidRPr="0021481A">
        <w:rPr>
          <w:lang w:val="pt-PT"/>
        </w:rPr>
        <w:t xml:space="preserve">IN </w:t>
      </w:r>
      <w:r w:rsidRPr="0021481A">
        <w:rPr>
          <w:rStyle w:val="Incipit"/>
          <w:lang w:val="pt-PT"/>
        </w:rPr>
        <w:t>Gaudeamus</w:t>
      </w:r>
      <w:r w:rsidRPr="0021481A">
        <w:rPr>
          <w:lang w:val="pt-PT"/>
        </w:rPr>
        <w:t xml:space="preserve">. ORCL </w:t>
      </w:r>
      <w:r w:rsidR="00481BBD" w:rsidRPr="0021481A">
        <w:rPr>
          <w:rStyle w:val="Incipit"/>
          <w:lang w:val="pt-PT"/>
        </w:rPr>
        <w:t>Deus qui Ä+</w:t>
      </w:r>
      <w:r w:rsidRPr="0021481A">
        <w:rPr>
          <w:rStyle w:val="Incipit"/>
          <w:lang w:val="pt-PT"/>
        </w:rPr>
        <w:t>inter</w:t>
      </w:r>
      <w:r w:rsidR="00481BBD" w:rsidRPr="0021481A">
        <w:rPr>
          <w:rStyle w:val="Incipit"/>
          <w:lang w:val="pt-PT"/>
        </w:rPr>
        <w:t>+Ä</w:t>
      </w:r>
      <w:r w:rsidRPr="0021481A">
        <w:rPr>
          <w:rStyle w:val="Incipit"/>
          <w:lang w:val="pt-PT"/>
        </w:rPr>
        <w:t xml:space="preserve"> cetera</w:t>
      </w:r>
      <w:r w:rsidRPr="0021481A">
        <w:rPr>
          <w:lang w:val="pt-PT"/>
        </w:rPr>
        <w:t xml:space="preserve">. Secunda oratio de dominica. Tertia generalis. EP </w:t>
      </w:r>
      <w:r w:rsidRPr="0021481A">
        <w:rPr>
          <w:rStyle w:val="Incipit"/>
          <w:lang w:val="pt-PT"/>
        </w:rPr>
        <w:t>Ego quasi vitis fructificavi</w:t>
      </w:r>
      <w:r w:rsidRPr="0021481A">
        <w:rPr>
          <w:lang w:val="pt-PT"/>
        </w:rPr>
        <w:t xml:space="preserve">. GR </w:t>
      </w:r>
      <w:r w:rsidRPr="0021481A">
        <w:rPr>
          <w:rStyle w:val="Incipit"/>
          <w:lang w:val="pt-PT"/>
        </w:rPr>
        <w:t>Adiuvabit (79va) eam</w:t>
      </w:r>
      <w:r w:rsidRPr="0021481A">
        <w:rPr>
          <w:lang w:val="pt-PT"/>
        </w:rPr>
        <w:t xml:space="preserve">. ALV </w:t>
      </w:r>
      <w:r w:rsidRPr="0021481A">
        <w:rPr>
          <w:rStyle w:val="Incipit"/>
          <w:lang w:val="pt-PT"/>
        </w:rPr>
        <w:t>Specie tua</w:t>
      </w:r>
      <w:r w:rsidRPr="0021481A">
        <w:rPr>
          <w:lang w:val="pt-PT"/>
        </w:rPr>
        <w:t xml:space="preserve"> cum SE </w:t>
      </w:r>
      <w:r w:rsidRPr="0021481A">
        <w:rPr>
          <w:rStyle w:val="Incipit"/>
          <w:lang w:val="pt-PT"/>
        </w:rPr>
        <w:t>Exultent</w:t>
      </w:r>
      <w:r w:rsidR="00E8014A" w:rsidRPr="0021481A">
        <w:rPr>
          <w:rStyle w:val="Incipit"/>
          <w:lang w:val="pt-PT"/>
        </w:rPr>
        <w:t xml:space="preserve"> filiae Sion</w:t>
      </w:r>
      <w:r w:rsidR="00E8014A" w:rsidRPr="0021481A">
        <w:rPr>
          <w:lang w:val="pt-PT"/>
        </w:rPr>
        <w:t xml:space="preserve">, vel si est in septuagesima cantetur TR </w:t>
      </w:r>
      <w:r w:rsidR="00E8014A" w:rsidRPr="0021481A">
        <w:rPr>
          <w:rStyle w:val="Incipit"/>
          <w:lang w:val="pt-PT"/>
        </w:rPr>
        <w:t>Qui seminat</w:t>
      </w:r>
      <w:r w:rsidR="00E8014A" w:rsidRPr="0021481A">
        <w:rPr>
          <w:lang w:val="pt-PT"/>
        </w:rPr>
        <w:t xml:space="preserve">. EV </w:t>
      </w:r>
      <w:r w:rsidR="00E8014A" w:rsidRPr="0021481A">
        <w:rPr>
          <w:rStyle w:val="Incipit"/>
          <w:lang w:val="pt-PT"/>
        </w:rPr>
        <w:t>Simile est regnum caelorum decem virginibus</w:t>
      </w:r>
      <w:r w:rsidR="00E8014A" w:rsidRPr="0021481A">
        <w:rPr>
          <w:lang w:val="pt-PT"/>
        </w:rPr>
        <w:t xml:space="preserve">. Minus OF </w:t>
      </w:r>
      <w:r w:rsidR="00E8014A" w:rsidRPr="0021481A">
        <w:rPr>
          <w:rStyle w:val="Incipit"/>
          <w:lang w:val="pt-PT"/>
        </w:rPr>
        <w:t>Offerentur regi</w:t>
      </w:r>
      <w:r w:rsidR="00E8014A" w:rsidRPr="0021481A">
        <w:rPr>
          <w:lang w:val="pt-PT"/>
        </w:rPr>
        <w:t xml:space="preserve">. Praefatio cottidiana. CO </w:t>
      </w:r>
      <w:r w:rsidR="00E8014A" w:rsidRPr="0021481A">
        <w:rPr>
          <w:rStyle w:val="Incipit"/>
          <w:lang w:val="pt-PT"/>
        </w:rPr>
        <w:t>Qui me dignatus cum</w:t>
      </w:r>
      <w:r w:rsidR="00E8014A" w:rsidRPr="0021481A">
        <w:rPr>
          <w:lang w:val="pt-PT"/>
        </w:rPr>
        <w:t xml:space="preserve"> [IM] </w:t>
      </w:r>
      <w:r w:rsidR="00E8014A" w:rsidRPr="0021481A">
        <w:rPr>
          <w:rStyle w:val="Incipit"/>
          <w:lang w:val="pt-PT"/>
        </w:rPr>
        <w:t>Ite missa est</w:t>
      </w:r>
      <w:r w:rsidR="00E8014A" w:rsidRPr="0021481A">
        <w:rPr>
          <w:lang w:val="pt-PT"/>
        </w:rPr>
        <w:t>.</w:t>
      </w:r>
    </w:p>
    <w:p w:rsidR="00E8014A" w:rsidRPr="0021481A" w:rsidRDefault="00E8014A" w:rsidP="004275F3">
      <w:pPr>
        <w:rPr>
          <w:lang w:val="pt-PT"/>
        </w:rPr>
      </w:pPr>
      <w:r w:rsidRPr="0021481A">
        <w:rPr>
          <w:rStyle w:val="Time1"/>
          <w:lang w:val="pt-PT"/>
        </w:rPr>
        <w:t>Sexta et nona</w:t>
      </w:r>
      <w:r w:rsidRPr="0021481A">
        <w:rPr>
          <w:lang w:val="pt-PT"/>
        </w:rPr>
        <w:t xml:space="preserve"> ut supra.</w:t>
      </w:r>
    </w:p>
    <w:p w:rsidR="00E8014A" w:rsidRPr="0021481A" w:rsidRDefault="00E8014A" w:rsidP="004275F3">
      <w:pPr>
        <w:rPr>
          <w:lang w:val="pt-PT"/>
        </w:rPr>
      </w:pPr>
      <w:r w:rsidRPr="0021481A">
        <w:rPr>
          <w:rStyle w:val="Time1"/>
          <w:lang w:val="pt-PT"/>
        </w:rPr>
        <w:t>In secunda vespera</w:t>
      </w:r>
      <w:r w:rsidRPr="0021481A">
        <w:rPr>
          <w:lang w:val="pt-PT"/>
        </w:rPr>
        <w:t xml:space="preserve"> antiphona super feriales psalmos [AN]</w:t>
      </w:r>
      <w:r w:rsidR="001416CD" w:rsidRPr="0021481A">
        <w:rPr>
          <w:lang w:val="pt-PT"/>
        </w:rPr>
        <w:t xml:space="preserve"> </w:t>
      </w:r>
      <w:r w:rsidR="001416CD" w:rsidRPr="0021481A">
        <w:rPr>
          <w:rStyle w:val="Incipit"/>
          <w:lang w:val="pt-PT"/>
        </w:rPr>
        <w:t>Qui es tu</w:t>
      </w:r>
      <w:r w:rsidR="001416CD" w:rsidRPr="0021481A">
        <w:rPr>
          <w:lang w:val="pt-PT"/>
        </w:rPr>
        <w:t xml:space="preserve">. CP </w:t>
      </w:r>
      <w:r w:rsidR="001416CD" w:rsidRPr="0021481A">
        <w:rPr>
          <w:rStyle w:val="Incipit"/>
          <w:lang w:val="pt-PT"/>
        </w:rPr>
        <w:t>Sapientia vincit malitiam</w:t>
      </w:r>
      <w:r w:rsidR="001416CD" w:rsidRPr="0021481A">
        <w:rPr>
          <w:lang w:val="pt-PT"/>
        </w:rPr>
        <w:t xml:space="preserve">. HY </w:t>
      </w:r>
      <w:r w:rsidR="001416CD" w:rsidRPr="0021481A">
        <w:rPr>
          <w:rStyle w:val="Incipit"/>
          <w:lang w:val="pt-PT"/>
        </w:rPr>
        <w:t>Virginis proles</w:t>
      </w:r>
      <w:r w:rsidR="001416CD" w:rsidRPr="0021481A">
        <w:rPr>
          <w:lang w:val="pt-PT"/>
        </w:rPr>
        <w:t xml:space="preserve">. VS </w:t>
      </w:r>
      <w:r w:rsidR="001416CD" w:rsidRPr="0021481A">
        <w:rPr>
          <w:rStyle w:val="Incipit"/>
          <w:lang w:val="pt-PT"/>
        </w:rPr>
        <w:t>Specie tua</w:t>
      </w:r>
      <w:r w:rsidR="001416CD" w:rsidRPr="0021481A">
        <w:rPr>
          <w:lang w:val="pt-PT"/>
        </w:rPr>
        <w:t xml:space="preserve">. AM </w:t>
      </w:r>
      <w:r w:rsidR="001416CD" w:rsidRPr="0021481A">
        <w:rPr>
          <w:rStyle w:val="Incipit"/>
          <w:lang w:val="pt-PT"/>
        </w:rPr>
        <w:t>Beata Agatha</w:t>
      </w:r>
      <w:r w:rsidR="001416CD" w:rsidRPr="0021481A">
        <w:rPr>
          <w:lang w:val="pt-PT"/>
        </w:rPr>
        <w:t xml:space="preserve">. OR </w:t>
      </w:r>
      <w:r w:rsidR="001416CD" w:rsidRPr="0021481A">
        <w:rPr>
          <w:rStyle w:val="Incipit"/>
          <w:lang w:val="pt-PT"/>
        </w:rPr>
        <w:t>Deus qui inter cetera</w:t>
      </w:r>
      <w:r w:rsidR="001416CD" w:rsidRPr="0021481A">
        <w:rPr>
          <w:lang w:val="pt-PT"/>
        </w:rPr>
        <w:t>. Item suffragia ut supra de sanctis.</w:t>
      </w:r>
    </w:p>
    <w:p w:rsidR="001416CD" w:rsidRPr="0021481A" w:rsidRDefault="001416CD" w:rsidP="004275F3">
      <w:pPr>
        <w:pStyle w:val="Titolo1"/>
        <w:rPr>
          <w:lang w:val="pt-PT"/>
        </w:rPr>
      </w:pPr>
      <w:r w:rsidRPr="0021481A">
        <w:rPr>
          <w:lang w:val="pt-PT"/>
        </w:rPr>
        <w:t>IN NATIVITATE SANCTAE SCHOLASTICAE VIRGINIS</w:t>
      </w:r>
    </w:p>
    <w:p w:rsidR="001416CD" w:rsidRPr="0021481A" w:rsidRDefault="001416CD" w:rsidP="004275F3">
      <w:pPr>
        <w:rPr>
          <w:lang w:val="pt-PT"/>
        </w:rPr>
      </w:pPr>
      <w:r w:rsidRPr="0021481A">
        <w:rPr>
          <w:lang w:val="pt-PT"/>
        </w:rPr>
        <w:t xml:space="preserve">(79vb) </w:t>
      </w:r>
      <w:r w:rsidRPr="0021481A">
        <w:rPr>
          <w:rStyle w:val="Time1"/>
          <w:lang w:val="pt-PT"/>
        </w:rPr>
        <w:t>Ad vesperas</w:t>
      </w:r>
      <w:r w:rsidRPr="0021481A">
        <w:rPr>
          <w:lang w:val="pt-PT"/>
        </w:rPr>
        <w:t xml:space="preserve"> feriales |psalmos::psalmi|.</w:t>
      </w:r>
      <w:r w:rsidR="00960F6D" w:rsidRPr="0021481A">
        <w:rPr>
          <w:lang w:val="pt-PT"/>
        </w:rPr>
        <w:t xml:space="preserve"> Capitulum in serie virginum. </w:t>
      </w:r>
      <w:r w:rsidR="001205E2" w:rsidRPr="0021481A">
        <w:rPr>
          <w:lang w:val="pt-PT"/>
        </w:rPr>
        <w:t xml:space="preserve">AM </w:t>
      </w:r>
      <w:r w:rsidR="001205E2" w:rsidRPr="0021481A">
        <w:rPr>
          <w:rStyle w:val="Incipit"/>
          <w:lang w:val="pt-PT"/>
        </w:rPr>
        <w:t>Simile est regnum</w:t>
      </w:r>
      <w:r w:rsidR="001205E2" w:rsidRPr="0021481A">
        <w:rPr>
          <w:lang w:val="pt-PT"/>
        </w:rPr>
        <w:t xml:space="preserve">. </w:t>
      </w:r>
      <w:r w:rsidR="00960F6D" w:rsidRPr="0021481A">
        <w:rPr>
          <w:lang w:val="pt-PT"/>
        </w:rPr>
        <w:t xml:space="preserve">[KY] </w:t>
      </w:r>
      <w:r w:rsidR="00960F6D" w:rsidRPr="0021481A">
        <w:rPr>
          <w:rStyle w:val="Incipit"/>
          <w:lang w:val="pt-PT"/>
        </w:rPr>
        <w:t>Kyrie</w:t>
      </w:r>
      <w:r w:rsidR="00960F6D" w:rsidRPr="0021481A">
        <w:rPr>
          <w:lang w:val="pt-PT"/>
        </w:rPr>
        <w:t xml:space="preserve"> cum [PN] </w:t>
      </w:r>
      <w:r w:rsidR="00960F6D" w:rsidRPr="0021481A">
        <w:rPr>
          <w:rStyle w:val="Incipit"/>
          <w:lang w:val="pt-PT"/>
        </w:rPr>
        <w:t>Pater noster</w:t>
      </w:r>
      <w:r w:rsidR="00960F6D" w:rsidRPr="0021481A">
        <w:rPr>
          <w:lang w:val="pt-PT"/>
        </w:rPr>
        <w:t>. Oratio in serie virginum.</w:t>
      </w:r>
    </w:p>
    <w:p w:rsidR="00960F6D" w:rsidRPr="0021481A" w:rsidRDefault="00960F6D"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virginum</w:t>
      </w:r>
      <w:r w:rsidRPr="0021481A">
        <w:rPr>
          <w:lang w:val="pt-PT"/>
        </w:rPr>
        <w:t xml:space="preserve">. PS </w:t>
      </w:r>
      <w:r w:rsidRPr="0021481A">
        <w:rPr>
          <w:rStyle w:val="Incipit"/>
          <w:lang w:val="pt-PT"/>
        </w:rPr>
        <w:t>Venite exultemus</w:t>
      </w:r>
      <w:r w:rsidRPr="0021481A">
        <w:rPr>
          <w:lang w:val="pt-PT"/>
        </w:rPr>
        <w:t xml:space="preserve"> cum nocturno. Legitur Genesis cum tribus responsoriis de virginibus.</w:t>
      </w:r>
    </w:p>
    <w:p w:rsidR="00960F6D" w:rsidRPr="0021481A" w:rsidRDefault="00960F6D" w:rsidP="004275F3">
      <w:pPr>
        <w:rPr>
          <w:lang w:val="pt-PT"/>
        </w:rPr>
      </w:pPr>
      <w:r w:rsidRPr="0021481A">
        <w:rPr>
          <w:rStyle w:val="Time1"/>
          <w:lang w:val="pt-PT"/>
        </w:rPr>
        <w:t>Ad laudes</w:t>
      </w:r>
      <w:r w:rsidRPr="0021481A">
        <w:rPr>
          <w:lang w:val="pt-PT"/>
        </w:rPr>
        <w:t xml:space="preserve"> AN </w:t>
      </w:r>
      <w:r w:rsidRPr="0021481A">
        <w:rPr>
          <w:rStyle w:val="Incipit"/>
          <w:lang w:val="pt-PT"/>
        </w:rPr>
        <w:t>Haec est virgo</w:t>
      </w:r>
      <w:r w:rsidRPr="0021481A">
        <w:rPr>
          <w:lang w:val="pt-PT"/>
        </w:rPr>
        <w:t xml:space="preserve"> tantum una. Capitulum ut supra. AB </w:t>
      </w:r>
      <w:r w:rsidR="009362C0" w:rsidRPr="0021481A">
        <w:rPr>
          <w:rStyle w:val="Incipit"/>
          <w:lang w:val="pt-PT"/>
        </w:rPr>
        <w:t>Quinque pr</w:t>
      </w:r>
      <w:r w:rsidRPr="0021481A">
        <w:rPr>
          <w:rStyle w:val="Incipit"/>
          <w:lang w:val="pt-PT"/>
        </w:rPr>
        <w:t>udentes</w:t>
      </w:r>
      <w:r w:rsidRPr="0021481A">
        <w:rPr>
          <w:lang w:val="pt-PT"/>
        </w:rPr>
        <w:t>. Oratio ut supra.</w:t>
      </w:r>
    </w:p>
    <w:p w:rsidR="00960F6D" w:rsidRPr="0021481A" w:rsidRDefault="00960F6D" w:rsidP="004275F3">
      <w:pPr>
        <w:rPr>
          <w:lang w:val="pt-PT"/>
        </w:rPr>
      </w:pPr>
      <w:r w:rsidRPr="0021481A">
        <w:rPr>
          <w:rStyle w:val="Time1"/>
          <w:lang w:val="pt-PT"/>
        </w:rPr>
        <w:t>Ad horas</w:t>
      </w:r>
      <w:r w:rsidRPr="0021481A">
        <w:rPr>
          <w:lang w:val="pt-PT"/>
        </w:rPr>
        <w:t xml:space="preserve"> laudes. Et responsoria de virginibus.</w:t>
      </w:r>
    </w:p>
    <w:p w:rsidR="00960F6D" w:rsidRPr="0021481A" w:rsidRDefault="00960F6D" w:rsidP="004275F3">
      <w:pPr>
        <w:rPr>
          <w:lang w:val="pt-PT"/>
        </w:rPr>
      </w:pPr>
      <w:r w:rsidRPr="0021481A">
        <w:rPr>
          <w:rStyle w:val="Time1"/>
          <w:lang w:val="pt-PT"/>
        </w:rPr>
        <w:t>Ad missam</w:t>
      </w:r>
      <w:r w:rsidRPr="0021481A">
        <w:rPr>
          <w:lang w:val="pt-PT"/>
        </w:rPr>
        <w:t xml:space="preserve"> cantetur dominica et de sancta Scholastica dicatur oratio. Cantetur TR </w:t>
      </w:r>
      <w:r w:rsidRPr="0021481A">
        <w:rPr>
          <w:rStyle w:val="Incipit"/>
          <w:lang w:val="pt-PT"/>
        </w:rPr>
        <w:t>Qui seminat</w:t>
      </w:r>
      <w:r w:rsidRPr="0021481A">
        <w:rPr>
          <w:lang w:val="pt-PT"/>
        </w:rPr>
        <w:t xml:space="preserve">. </w:t>
      </w:r>
    </w:p>
    <w:p w:rsidR="00960F6D" w:rsidRPr="0021481A" w:rsidRDefault="00960F6D" w:rsidP="004275F3">
      <w:pPr>
        <w:pStyle w:val="Titolo1"/>
        <w:rPr>
          <w:lang w:val="pt-PT"/>
        </w:rPr>
      </w:pPr>
      <w:r w:rsidRPr="0021481A">
        <w:rPr>
          <w:lang w:val="pt-PT"/>
        </w:rPr>
        <w:t>[KOMMENTAR]</w:t>
      </w:r>
    </w:p>
    <w:p w:rsidR="00960F6D" w:rsidRPr="0021481A" w:rsidRDefault="00960F6D" w:rsidP="004275F3">
      <w:pPr>
        <w:rPr>
          <w:lang w:val="pt-PT"/>
        </w:rPr>
      </w:pPr>
      <w:r w:rsidRPr="0021481A">
        <w:rPr>
          <w:lang w:val="pt-PT"/>
        </w:rPr>
        <w:t>Et nota quod si festum beatae Scholasticae vel aliud festum quo</w:t>
      </w:r>
      <w:r w:rsidR="009362C0" w:rsidRPr="0021481A">
        <w:rPr>
          <w:lang w:val="pt-PT"/>
        </w:rPr>
        <w:t>dcumque (80ra) post [festum] Scholasticae</w:t>
      </w:r>
      <w:r w:rsidRPr="0021481A">
        <w:rPr>
          <w:lang w:val="pt-PT"/>
        </w:rPr>
        <w:t>, nisi sit n</w:t>
      </w:r>
      <w:r w:rsidR="009362C0" w:rsidRPr="0021481A">
        <w:rPr>
          <w:lang w:val="pt-PT"/>
        </w:rPr>
        <w:t>ovem lectionum, in quadragesima</w:t>
      </w:r>
      <w:r w:rsidRPr="0021481A">
        <w:rPr>
          <w:lang w:val="pt-PT"/>
        </w:rPr>
        <w:t xml:space="preserve"> venerit non celebratur, nisi cum </w:t>
      </w:r>
      <w:r w:rsidR="009362C0" w:rsidRPr="0021481A">
        <w:rPr>
          <w:lang w:val="pt-PT"/>
        </w:rPr>
        <w:t>m</w:t>
      </w:r>
      <w:r w:rsidRPr="0021481A">
        <w:rPr>
          <w:lang w:val="pt-PT"/>
        </w:rPr>
        <w:t>emoria ad matutinas et cum oratione et tractu ad missam.</w:t>
      </w:r>
    </w:p>
    <w:p w:rsidR="00960F6D" w:rsidRPr="0021481A" w:rsidRDefault="00960F6D" w:rsidP="004275F3">
      <w:pPr>
        <w:pStyle w:val="Titolo1"/>
        <w:rPr>
          <w:lang w:val="it-IT"/>
        </w:rPr>
      </w:pPr>
      <w:r w:rsidRPr="0021481A">
        <w:rPr>
          <w:lang w:val="it-IT"/>
        </w:rPr>
        <w:t>IN NATIVITATE SANCTI VALENTINI</w:t>
      </w:r>
    </w:p>
    <w:p w:rsidR="00960F6D" w:rsidRPr="0021481A" w:rsidRDefault="00960F6D" w:rsidP="004275F3">
      <w:pPr>
        <w:rPr>
          <w:lang w:val="pt-PT"/>
        </w:rPr>
      </w:pPr>
      <w:r w:rsidRPr="0021481A">
        <w:rPr>
          <w:rStyle w:val="Time1"/>
          <w:lang w:val="it-IT"/>
        </w:rPr>
        <w:t>Ad vesperas</w:t>
      </w:r>
      <w:r w:rsidR="0009019F" w:rsidRPr="0021481A">
        <w:rPr>
          <w:lang w:val="it-IT"/>
        </w:rPr>
        <w:t xml:space="preserve"> feriales |psalmos::psalmi|. </w:t>
      </w:r>
      <w:r w:rsidR="0009019F" w:rsidRPr="0021481A">
        <w:rPr>
          <w:lang w:val="fr-FR"/>
        </w:rPr>
        <w:t xml:space="preserve">CP </w:t>
      </w:r>
      <w:r w:rsidR="0009019F" w:rsidRPr="0021481A">
        <w:rPr>
          <w:rStyle w:val="Incipit"/>
          <w:lang w:val="fr-FR"/>
        </w:rPr>
        <w:t>Christi bonus odor</w:t>
      </w:r>
      <w:r w:rsidR="0009019F" w:rsidRPr="0021481A">
        <w:rPr>
          <w:lang w:val="fr-FR"/>
        </w:rPr>
        <w:t xml:space="preserve">. VS </w:t>
      </w:r>
      <w:r w:rsidR="0009019F" w:rsidRPr="0021481A">
        <w:rPr>
          <w:rStyle w:val="Incipit"/>
          <w:lang w:val="fr-FR"/>
        </w:rPr>
        <w:t>Gloria et honore</w:t>
      </w:r>
      <w:r w:rsidR="0009019F" w:rsidRPr="0021481A">
        <w:rPr>
          <w:lang w:val="fr-FR"/>
        </w:rPr>
        <w:t xml:space="preserve">. AM </w:t>
      </w:r>
      <w:r w:rsidR="0009019F" w:rsidRPr="0021481A">
        <w:rPr>
          <w:rStyle w:val="Incipit"/>
          <w:lang w:val="fr-FR"/>
        </w:rPr>
        <w:t>Beatus vir</w:t>
      </w:r>
      <w:r w:rsidR="0009019F" w:rsidRPr="0021481A">
        <w:rPr>
          <w:lang w:val="fr-FR"/>
        </w:rPr>
        <w:t xml:space="preserve">. [KY] </w:t>
      </w:r>
      <w:r w:rsidR="0009019F" w:rsidRPr="0021481A">
        <w:rPr>
          <w:rStyle w:val="Incipit"/>
          <w:lang w:val="fr-FR"/>
        </w:rPr>
        <w:t>Kyrie</w:t>
      </w:r>
      <w:r w:rsidR="0009019F" w:rsidRPr="0021481A">
        <w:rPr>
          <w:lang w:val="fr-FR"/>
        </w:rPr>
        <w:t xml:space="preserve"> cum [PN] </w:t>
      </w:r>
      <w:r w:rsidR="0009019F" w:rsidRPr="0021481A">
        <w:rPr>
          <w:rStyle w:val="Incipit"/>
          <w:lang w:val="fr-FR"/>
        </w:rPr>
        <w:t>Pater noster</w:t>
      </w:r>
      <w:r w:rsidR="0009019F" w:rsidRPr="0021481A">
        <w:rPr>
          <w:lang w:val="fr-FR"/>
        </w:rPr>
        <w:t xml:space="preserve">. OR </w:t>
      </w:r>
      <w:r w:rsidR="0009019F" w:rsidRPr="0021481A">
        <w:rPr>
          <w:rStyle w:val="Incipit"/>
          <w:lang w:val="fr-FR"/>
        </w:rPr>
        <w:t>Praesta quaesumus omnipotens deus</w:t>
      </w:r>
      <w:r w:rsidR="0009019F" w:rsidRPr="0021481A">
        <w:rPr>
          <w:lang w:val="fr-FR"/>
        </w:rPr>
        <w:t xml:space="preserve">. </w:t>
      </w:r>
      <w:r w:rsidR="0009019F" w:rsidRPr="0021481A">
        <w:rPr>
          <w:lang w:val="pt-PT"/>
        </w:rPr>
        <w:t>Deinde suffragia.</w:t>
      </w:r>
    </w:p>
    <w:p w:rsidR="0009019F" w:rsidRPr="0021481A" w:rsidRDefault="0009019F"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PS </w:t>
      </w:r>
      <w:r w:rsidRPr="0021481A">
        <w:rPr>
          <w:rStyle w:val="Incipit"/>
          <w:lang w:val="pt-PT"/>
        </w:rPr>
        <w:t>Venite exultemus</w:t>
      </w:r>
      <w:r w:rsidRPr="0021481A">
        <w:rPr>
          <w:lang w:val="pt-PT"/>
        </w:rPr>
        <w:t xml:space="preserve"> cum nocturno. Legitur passio eius cum tribus responsoriis de uno martyre.</w:t>
      </w:r>
    </w:p>
    <w:p w:rsidR="0009019F" w:rsidRPr="0021481A" w:rsidRDefault="0009019F" w:rsidP="004275F3">
      <w:pPr>
        <w:rPr>
          <w:lang w:val="it-IT"/>
        </w:rPr>
      </w:pPr>
      <w:r w:rsidRPr="0021481A">
        <w:rPr>
          <w:rStyle w:val="Time1"/>
          <w:lang w:val="pt-PT"/>
        </w:rPr>
        <w:lastRenderedPageBreak/>
        <w:t>Ad laudes</w:t>
      </w:r>
      <w:r w:rsidRPr="0021481A">
        <w:rPr>
          <w:lang w:val="pt-PT"/>
        </w:rPr>
        <w:t xml:space="preserve"> AN </w:t>
      </w:r>
      <w:r w:rsidRPr="0021481A">
        <w:rPr>
          <w:rStyle w:val="Incipit"/>
          <w:lang w:val="pt-PT"/>
        </w:rPr>
        <w:t>Qui me confessus</w:t>
      </w:r>
      <w:r w:rsidRPr="0021481A">
        <w:rPr>
          <w:lang w:val="pt-PT"/>
        </w:rPr>
        <w:t xml:space="preserve">. CP </w:t>
      </w:r>
      <w:r w:rsidRPr="0021481A">
        <w:rPr>
          <w:rStyle w:val="Incipit"/>
          <w:lang w:val="pt-PT"/>
        </w:rPr>
        <w:t>Non sumus sicut plurimi</w:t>
      </w:r>
      <w:r w:rsidRPr="0021481A">
        <w:rPr>
          <w:lang w:val="pt-PT"/>
        </w:rPr>
        <w:t xml:space="preserve">. AB </w:t>
      </w:r>
      <w:r w:rsidRPr="0021481A">
        <w:rPr>
          <w:rStyle w:val="Incipit"/>
          <w:lang w:val="pt-PT"/>
        </w:rPr>
        <w:t>Hic vir despiciens</w:t>
      </w:r>
      <w:r w:rsidRPr="0021481A">
        <w:rPr>
          <w:lang w:val="pt-PT"/>
        </w:rPr>
        <w:t xml:space="preserve">. OR </w:t>
      </w:r>
      <w:r w:rsidRPr="0021481A">
        <w:rPr>
          <w:rStyle w:val="Incipit"/>
          <w:lang w:val="pt-PT"/>
        </w:rPr>
        <w:t>Praesta quaesumus omnipotens deus</w:t>
      </w:r>
      <w:r w:rsidRPr="0021481A">
        <w:rPr>
          <w:lang w:val="pt-PT"/>
        </w:rPr>
        <w:t xml:space="preserve">. </w:t>
      </w:r>
      <w:r w:rsidRPr="0021481A">
        <w:rPr>
          <w:lang w:val="it-IT"/>
        </w:rPr>
        <w:t>(80rb) Deinde suffragia.</w:t>
      </w:r>
    </w:p>
    <w:p w:rsidR="0009019F" w:rsidRPr="0021481A" w:rsidRDefault="0009019F" w:rsidP="004275F3">
      <w:pPr>
        <w:rPr>
          <w:lang w:val="it-IT"/>
        </w:rPr>
      </w:pPr>
      <w:r w:rsidRPr="0021481A">
        <w:rPr>
          <w:rStyle w:val="Time1"/>
          <w:lang w:val="it-IT"/>
        </w:rPr>
        <w:t>Ad horas</w:t>
      </w:r>
      <w:r w:rsidRPr="0021481A">
        <w:rPr>
          <w:lang w:val="it-IT"/>
        </w:rPr>
        <w:t xml:space="preserve"> laudes et cetera.</w:t>
      </w:r>
    </w:p>
    <w:p w:rsidR="0009019F" w:rsidRPr="0021481A" w:rsidRDefault="0009019F" w:rsidP="004275F3">
      <w:pPr>
        <w:rPr>
          <w:lang w:val="it-IT"/>
        </w:rPr>
      </w:pPr>
      <w:r w:rsidRPr="0021481A">
        <w:rPr>
          <w:rStyle w:val="Time1"/>
          <w:lang w:val="it-IT"/>
        </w:rPr>
        <w:t>Ad missam</w:t>
      </w:r>
      <w:r w:rsidRPr="0021481A">
        <w:rPr>
          <w:lang w:val="it-IT"/>
        </w:rPr>
        <w:t xml:space="preserve"> IN </w:t>
      </w:r>
      <w:r w:rsidRPr="0021481A">
        <w:rPr>
          <w:rStyle w:val="Incipit"/>
          <w:lang w:val="it-IT"/>
        </w:rPr>
        <w:t>In virtute tua</w:t>
      </w:r>
      <w:r w:rsidRPr="0021481A">
        <w:rPr>
          <w:lang w:val="it-IT"/>
        </w:rPr>
        <w:t xml:space="preserve">. </w:t>
      </w:r>
      <w:r w:rsidRPr="0021481A">
        <w:rPr>
          <w:lang w:val="pt-PT"/>
        </w:rPr>
        <w:t xml:space="preserve">ORCL </w:t>
      </w:r>
      <w:r w:rsidRPr="0021481A">
        <w:rPr>
          <w:rStyle w:val="Incipit"/>
          <w:lang w:val="pt-PT"/>
        </w:rPr>
        <w:t>Praesta quaesumus omnipotens deus</w:t>
      </w:r>
      <w:r w:rsidRPr="0021481A">
        <w:rPr>
          <w:lang w:val="pt-PT"/>
        </w:rPr>
        <w:t xml:space="preserve">. Secunda oratio quam velis. Tertia de dominica. EP </w:t>
      </w:r>
      <w:r w:rsidRPr="0021481A">
        <w:rPr>
          <w:rStyle w:val="Incipit"/>
          <w:lang w:val="pt-PT"/>
        </w:rPr>
        <w:t>Nihil intulimus in hunc mundum</w:t>
      </w:r>
      <w:r w:rsidRPr="0021481A">
        <w:rPr>
          <w:lang w:val="pt-PT"/>
        </w:rPr>
        <w:t xml:space="preserve">. </w:t>
      </w:r>
      <w:r w:rsidRPr="0021481A">
        <w:rPr>
          <w:lang w:val="en-US"/>
        </w:rPr>
        <w:t xml:space="preserve">GR </w:t>
      </w:r>
      <w:r w:rsidRPr="0021481A">
        <w:rPr>
          <w:rStyle w:val="Incipit"/>
          <w:lang w:val="en-US"/>
        </w:rPr>
        <w:t>Beatus vir</w:t>
      </w:r>
      <w:r w:rsidRPr="0021481A">
        <w:rPr>
          <w:lang w:val="en-US"/>
        </w:rPr>
        <w:t xml:space="preserve">. TR </w:t>
      </w:r>
      <w:r w:rsidRPr="0021481A">
        <w:rPr>
          <w:rStyle w:val="Incipit"/>
          <w:lang w:val="en-US"/>
        </w:rPr>
        <w:t>Desiderium animae</w:t>
      </w:r>
      <w:r w:rsidRPr="0021481A">
        <w:rPr>
          <w:lang w:val="en-US"/>
        </w:rPr>
        <w:t xml:space="preserve">. EV </w:t>
      </w:r>
      <w:r w:rsidRPr="0021481A">
        <w:rPr>
          <w:rStyle w:val="Incipit"/>
          <w:lang w:val="en-US"/>
        </w:rPr>
        <w:t>Si quis vult post me</w:t>
      </w:r>
      <w:r w:rsidR="00B17331" w:rsidRPr="0021481A">
        <w:rPr>
          <w:lang w:val="en-US"/>
        </w:rPr>
        <w:t xml:space="preserve">. OF </w:t>
      </w:r>
      <w:r w:rsidR="00B17331" w:rsidRPr="0021481A">
        <w:rPr>
          <w:rStyle w:val="Incipit"/>
          <w:lang w:val="en-US"/>
        </w:rPr>
        <w:t>In v</w:t>
      </w:r>
      <w:r w:rsidRPr="0021481A">
        <w:rPr>
          <w:rStyle w:val="Incipit"/>
          <w:lang w:val="en-US"/>
        </w:rPr>
        <w:t>irtute tua</w:t>
      </w:r>
      <w:r w:rsidRPr="0021481A">
        <w:rPr>
          <w:lang w:val="en-US"/>
        </w:rPr>
        <w:t xml:space="preserve">. </w:t>
      </w:r>
      <w:r w:rsidRPr="0021481A">
        <w:rPr>
          <w:lang w:val="it-IT"/>
        </w:rPr>
        <w:t xml:space="preserve">CO </w:t>
      </w:r>
      <w:r w:rsidRPr="0021481A">
        <w:rPr>
          <w:rStyle w:val="Incipit"/>
          <w:lang w:val="it-IT"/>
        </w:rPr>
        <w:t>Magna est gloria</w:t>
      </w:r>
      <w:r w:rsidRPr="0021481A">
        <w:rPr>
          <w:lang w:val="it-IT"/>
        </w:rPr>
        <w:t xml:space="preserve">. [IM] </w:t>
      </w:r>
      <w:r w:rsidRPr="0021481A">
        <w:rPr>
          <w:rStyle w:val="Incipit"/>
          <w:lang w:val="it-IT"/>
        </w:rPr>
        <w:t>Ite missa est</w:t>
      </w:r>
      <w:r w:rsidRPr="0021481A">
        <w:rPr>
          <w:lang w:val="it-IT"/>
        </w:rPr>
        <w:t>.</w:t>
      </w:r>
    </w:p>
    <w:p w:rsidR="0009019F" w:rsidRPr="0021481A" w:rsidRDefault="0009019F" w:rsidP="004275F3">
      <w:pPr>
        <w:pStyle w:val="Titolo1"/>
        <w:rPr>
          <w:lang w:val="it-IT"/>
        </w:rPr>
      </w:pPr>
      <w:r w:rsidRPr="0021481A">
        <w:rPr>
          <w:lang w:val="it-IT"/>
        </w:rPr>
        <w:t>IN NATIVITATE SANCTAE IU</w:t>
      </w:r>
      <w:r w:rsidR="009362C0" w:rsidRPr="0021481A">
        <w:rPr>
          <w:lang w:val="it-IT"/>
        </w:rPr>
        <w:t>LIA</w:t>
      </w:r>
      <w:r w:rsidRPr="0021481A">
        <w:rPr>
          <w:lang w:val="it-IT"/>
        </w:rPr>
        <w:t>NAE VIRGINIS</w:t>
      </w:r>
    </w:p>
    <w:p w:rsidR="0009019F" w:rsidRPr="0021481A" w:rsidRDefault="00B17331" w:rsidP="004275F3">
      <w:pPr>
        <w:rPr>
          <w:lang w:val="pt-PT"/>
        </w:rPr>
      </w:pPr>
      <w:r w:rsidRPr="0021481A">
        <w:rPr>
          <w:rStyle w:val="Time1"/>
          <w:lang w:val="pt-PT"/>
        </w:rPr>
        <w:t>Ad vesperas</w:t>
      </w:r>
      <w:r w:rsidRPr="0021481A">
        <w:rPr>
          <w:lang w:val="pt-PT"/>
        </w:rPr>
        <w:t xml:space="preserve"> </w:t>
      </w:r>
      <w:r w:rsidR="00A30707" w:rsidRPr="0021481A">
        <w:rPr>
          <w:lang w:val="pt-PT"/>
        </w:rPr>
        <w:t>antiphona, capitulum et oratio de virginibus.</w:t>
      </w:r>
    </w:p>
    <w:p w:rsidR="00A30707" w:rsidRPr="0021481A" w:rsidRDefault="00A30707"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virginum</w:t>
      </w:r>
      <w:r w:rsidRPr="0021481A">
        <w:rPr>
          <w:lang w:val="pt-PT"/>
        </w:rPr>
        <w:t xml:space="preserve">. PS </w:t>
      </w:r>
      <w:r w:rsidRPr="0021481A">
        <w:rPr>
          <w:rStyle w:val="Incipit"/>
          <w:lang w:val="pt-PT"/>
        </w:rPr>
        <w:t>Venite exultemus</w:t>
      </w:r>
      <w:r w:rsidRPr="0021481A">
        <w:rPr>
          <w:lang w:val="pt-PT"/>
        </w:rPr>
        <w:t xml:space="preserve"> cum nocturno. Legitur legenda eius cum tribus responsoriis de virginibus.</w:t>
      </w:r>
    </w:p>
    <w:p w:rsidR="00A30707" w:rsidRPr="0021481A" w:rsidRDefault="00A30707" w:rsidP="004275F3">
      <w:pPr>
        <w:rPr>
          <w:lang w:val="pt-PT"/>
        </w:rPr>
      </w:pPr>
      <w:r w:rsidRPr="0021481A">
        <w:rPr>
          <w:rStyle w:val="Time1"/>
          <w:lang w:val="pt-PT"/>
        </w:rPr>
        <w:t>Ad horas</w:t>
      </w:r>
      <w:r w:rsidRPr="0021481A">
        <w:rPr>
          <w:lang w:val="pt-PT"/>
        </w:rPr>
        <w:t xml:space="preserve"> laudes et cetera.</w:t>
      </w:r>
    </w:p>
    <w:p w:rsidR="00A30707" w:rsidRPr="0021481A" w:rsidRDefault="00A30707" w:rsidP="004275F3">
      <w:pPr>
        <w:rPr>
          <w:lang w:val="it-IT"/>
        </w:rPr>
      </w:pPr>
      <w:r w:rsidRPr="0021481A">
        <w:rPr>
          <w:rStyle w:val="Time1"/>
          <w:lang w:val="pt-PT"/>
        </w:rPr>
        <w:t>In missa</w:t>
      </w:r>
      <w:r w:rsidRPr="0021481A">
        <w:rPr>
          <w:lang w:val="pt-PT"/>
        </w:rPr>
        <w:t xml:space="preserve"> tantum dicatur oratio et TR </w:t>
      </w:r>
      <w:r w:rsidRPr="0021481A">
        <w:rPr>
          <w:rStyle w:val="Incipit"/>
          <w:lang w:val="pt-PT"/>
        </w:rPr>
        <w:t>Qui seminat</w:t>
      </w:r>
      <w:r w:rsidRPr="0021481A">
        <w:rPr>
          <w:lang w:val="pt-PT"/>
        </w:rPr>
        <w:t>.</w:t>
      </w:r>
      <w:r w:rsidR="000D19B5" w:rsidRPr="0021481A">
        <w:rPr>
          <w:lang w:val="pt-PT"/>
        </w:rPr>
        <w:t xml:space="preserve"> </w:t>
      </w:r>
      <w:r w:rsidR="000D19B5" w:rsidRPr="0021481A">
        <w:rPr>
          <w:lang w:val="it-IT"/>
        </w:rPr>
        <w:t>(80va)</w:t>
      </w:r>
    </w:p>
    <w:p w:rsidR="00A30707" w:rsidRPr="0021481A" w:rsidRDefault="00A30707" w:rsidP="004275F3">
      <w:pPr>
        <w:pStyle w:val="Titolo1"/>
        <w:rPr>
          <w:lang w:val="it-IT"/>
        </w:rPr>
      </w:pPr>
      <w:r w:rsidRPr="0021481A">
        <w:rPr>
          <w:lang w:val="it-IT"/>
        </w:rPr>
        <w:t>IN |CATHERA::CATHEDRA| SANCTI PETRI</w:t>
      </w:r>
    </w:p>
    <w:p w:rsidR="007F1F09" w:rsidRPr="0021481A" w:rsidRDefault="00A30707" w:rsidP="004275F3">
      <w:pPr>
        <w:rPr>
          <w:lang w:val="it-IT"/>
        </w:rPr>
      </w:pPr>
      <w:r w:rsidRPr="0021481A">
        <w:rPr>
          <w:rStyle w:val="Time1"/>
          <w:lang w:val="it-IT"/>
        </w:rPr>
        <w:t>Ad vesperas</w:t>
      </w:r>
      <w:r w:rsidRPr="0021481A">
        <w:rPr>
          <w:lang w:val="it-IT"/>
        </w:rPr>
        <w:t xml:space="preserve"> AN </w:t>
      </w:r>
      <w:r w:rsidRPr="0021481A">
        <w:rPr>
          <w:rStyle w:val="Incipit"/>
          <w:lang w:val="it-IT"/>
        </w:rPr>
        <w:t>Solve iubente deo</w:t>
      </w:r>
      <w:r w:rsidRPr="0021481A">
        <w:rPr>
          <w:lang w:val="it-IT"/>
        </w:rPr>
        <w:t xml:space="preserve">. Et nota quod si festum beati Petri fuerit ante diem cinerum hoc est ANIN </w:t>
      </w:r>
      <w:r w:rsidRPr="0021481A">
        <w:rPr>
          <w:rStyle w:val="Incipit"/>
          <w:lang w:val="it-IT"/>
        </w:rPr>
        <w:t>Misereris omnium</w:t>
      </w:r>
      <w:r w:rsidRPr="0021481A">
        <w:rPr>
          <w:lang w:val="it-IT"/>
        </w:rPr>
        <w:t xml:space="preserve"> celebrabitur in summis et cantantur in vesperis PS </w:t>
      </w:r>
      <w:r w:rsidRPr="0021481A">
        <w:rPr>
          <w:rStyle w:val="Incipit"/>
          <w:lang w:val="it-IT"/>
        </w:rPr>
        <w:t>Laudate pueri</w:t>
      </w:r>
      <w:r w:rsidRPr="0021481A">
        <w:rPr>
          <w:lang w:val="it-IT"/>
        </w:rPr>
        <w:t xml:space="preserve"> cum reliquis. Si vero post [diem] cinerum est hoc est post [IN] </w:t>
      </w:r>
      <w:r w:rsidRPr="0021481A">
        <w:rPr>
          <w:rStyle w:val="Incipit"/>
          <w:lang w:val="it-IT"/>
        </w:rPr>
        <w:t>Misereris omnium</w:t>
      </w:r>
      <w:r w:rsidRPr="0021481A">
        <w:rPr>
          <w:lang w:val="it-IT"/>
        </w:rPr>
        <w:t xml:space="preserve"> fuerit, celebrabitur festum unius apostol</w:t>
      </w:r>
      <w:r w:rsidR="009362C0" w:rsidRPr="0021481A">
        <w:rPr>
          <w:lang w:val="it-IT"/>
        </w:rPr>
        <w:t>i. Et cantantur feriales psalmi</w:t>
      </w:r>
      <w:r w:rsidRPr="0021481A">
        <w:rPr>
          <w:lang w:val="it-IT"/>
        </w:rPr>
        <w:t xml:space="preserve"> cum AN </w:t>
      </w:r>
      <w:r w:rsidRPr="0021481A">
        <w:rPr>
          <w:rStyle w:val="Incipit"/>
          <w:lang w:val="it-IT"/>
        </w:rPr>
        <w:t>Solve iubente deo</w:t>
      </w:r>
      <w:r w:rsidRPr="0021481A">
        <w:rPr>
          <w:lang w:val="it-IT"/>
        </w:rPr>
        <w:t xml:space="preserve">. CP </w:t>
      </w:r>
      <w:r w:rsidRPr="0021481A">
        <w:rPr>
          <w:rStyle w:val="Incipit"/>
          <w:lang w:val="it-IT"/>
        </w:rPr>
        <w:t>Petrus apost</w:t>
      </w:r>
      <w:r w:rsidR="00EB20F3" w:rsidRPr="0021481A">
        <w:rPr>
          <w:rStyle w:val="Incipit"/>
          <w:lang w:val="it-IT"/>
        </w:rPr>
        <w:t>olus Iesu</w:t>
      </w:r>
      <w:r w:rsidRPr="0021481A">
        <w:rPr>
          <w:rStyle w:val="Incipit"/>
          <w:lang w:val="it-IT"/>
        </w:rPr>
        <w:t xml:space="preserve"> Christi</w:t>
      </w:r>
      <w:r w:rsidRPr="0021481A">
        <w:rPr>
          <w:lang w:val="it-IT"/>
        </w:rPr>
        <w:t xml:space="preserve">. RP </w:t>
      </w:r>
      <w:r w:rsidRPr="0021481A">
        <w:rPr>
          <w:rStyle w:val="Incipit"/>
          <w:lang w:val="it-IT"/>
        </w:rPr>
        <w:t>Petre amas me</w:t>
      </w:r>
      <w:r w:rsidRPr="0021481A">
        <w:rPr>
          <w:lang w:val="it-IT"/>
        </w:rPr>
        <w:t xml:space="preserve">. HY </w:t>
      </w:r>
      <w:r w:rsidRPr="0021481A">
        <w:rPr>
          <w:rStyle w:val="Incipit"/>
          <w:lang w:val="it-IT"/>
        </w:rPr>
        <w:t>Petre pontifex</w:t>
      </w:r>
      <w:r w:rsidRPr="0021481A">
        <w:rPr>
          <w:lang w:val="it-IT"/>
        </w:rPr>
        <w:t xml:space="preserve">. VS </w:t>
      </w:r>
      <w:r w:rsidRPr="0021481A">
        <w:rPr>
          <w:rStyle w:val="Incipit"/>
          <w:lang w:val="it-IT"/>
        </w:rPr>
        <w:t>Tu es Petrus</w:t>
      </w:r>
      <w:r w:rsidRPr="0021481A">
        <w:rPr>
          <w:lang w:val="it-IT"/>
        </w:rPr>
        <w:t xml:space="preserve">. AM </w:t>
      </w:r>
      <w:r w:rsidRPr="0021481A">
        <w:rPr>
          <w:rStyle w:val="Incipit"/>
          <w:lang w:val="it-IT"/>
        </w:rPr>
        <w:t>Simon Bar Iona</w:t>
      </w:r>
      <w:r w:rsidRPr="0021481A">
        <w:rPr>
          <w:lang w:val="it-IT"/>
        </w:rPr>
        <w:t>.</w:t>
      </w:r>
      <w:r w:rsidR="007F1F09" w:rsidRPr="0021481A">
        <w:rPr>
          <w:lang w:val="it-IT"/>
        </w:rPr>
        <w:t xml:space="preserve"> Si venerit in quadragesima [KY] </w:t>
      </w:r>
      <w:r w:rsidR="007F1F09" w:rsidRPr="0021481A">
        <w:rPr>
          <w:rStyle w:val="Incipit"/>
          <w:lang w:val="it-IT"/>
        </w:rPr>
        <w:t>Kyrie</w:t>
      </w:r>
      <w:r w:rsidR="007F1F09" w:rsidRPr="0021481A">
        <w:rPr>
          <w:lang w:val="it-IT"/>
        </w:rPr>
        <w:t xml:space="preserve"> nec [PN] </w:t>
      </w:r>
      <w:r w:rsidR="007F1F09" w:rsidRPr="0021481A">
        <w:rPr>
          <w:rStyle w:val="Incipit"/>
          <w:lang w:val="it-IT"/>
        </w:rPr>
        <w:t>Pater noster</w:t>
      </w:r>
      <w:r w:rsidR="007F1F09" w:rsidRPr="0021481A">
        <w:rPr>
          <w:lang w:val="it-IT"/>
        </w:rPr>
        <w:t xml:space="preserve"> dicitur. </w:t>
      </w:r>
      <w:r w:rsidR="007F1F09" w:rsidRPr="0021481A">
        <w:rPr>
          <w:lang w:val="pt-PT"/>
        </w:rPr>
        <w:t xml:space="preserve">Sequitur OR </w:t>
      </w:r>
      <w:r w:rsidR="007F1F09" w:rsidRPr="0021481A">
        <w:rPr>
          <w:rStyle w:val="Incipit"/>
          <w:lang w:val="pt-PT"/>
        </w:rPr>
        <w:t>Deus qui (80vb) beato Petro</w:t>
      </w:r>
      <w:r w:rsidR="007F1F09" w:rsidRPr="0021481A">
        <w:rPr>
          <w:lang w:val="pt-PT"/>
        </w:rPr>
        <w:t xml:space="preserve">. Deinde ferialis antiphona de ieiunio. </w:t>
      </w:r>
      <w:r w:rsidR="007F1F09" w:rsidRPr="0021481A">
        <w:rPr>
          <w:lang w:val="it-IT"/>
        </w:rPr>
        <w:t xml:space="preserve">Preces non dicantur. Oratio de feria. Antiphona et oratio pro peccatis. </w:t>
      </w:r>
    </w:p>
    <w:p w:rsidR="00A30707" w:rsidRPr="0021481A" w:rsidRDefault="007201E6" w:rsidP="004275F3">
      <w:pPr>
        <w:rPr>
          <w:lang w:val="it-IT"/>
        </w:rPr>
      </w:pPr>
      <w:r w:rsidRPr="0021481A">
        <w:rPr>
          <w:lang w:val="it-IT"/>
        </w:rPr>
        <w:t xml:space="preserve">Et </w:t>
      </w:r>
      <w:r w:rsidR="007F1F09" w:rsidRPr="0021481A">
        <w:rPr>
          <w:lang w:val="it-IT"/>
        </w:rPr>
        <w:t xml:space="preserve">notandum quod in omni festo cuiuscumque sancti quod est in quadragesima, statim cum antiphona ferialis incipitur </w:t>
      </w:r>
      <w:r w:rsidR="007F1F09" w:rsidRPr="0021481A">
        <w:rPr>
          <w:rStyle w:val="Funktion"/>
          <w:lang w:val="it-IT"/>
        </w:rPr>
        <w:t>sacerdos</w:t>
      </w:r>
      <w:r w:rsidR="007F1F09" w:rsidRPr="0021481A">
        <w:rPr>
          <w:lang w:val="it-IT"/>
        </w:rPr>
        <w:t xml:space="preserve"> debet deponere cappam</w:t>
      </w:r>
      <w:r w:rsidRPr="0021481A">
        <w:rPr>
          <w:lang w:val="it-IT"/>
        </w:rPr>
        <w:t>,</w:t>
      </w:r>
      <w:r w:rsidR="007F1F09" w:rsidRPr="0021481A">
        <w:rPr>
          <w:lang w:val="it-IT"/>
        </w:rPr>
        <w:t xml:space="preserve"> et orationem ferialem pro peccatis sine cappa [dicere]. Et hoc si fuerit post [IN] </w:t>
      </w:r>
      <w:r w:rsidR="007F1F09" w:rsidRPr="0021481A">
        <w:rPr>
          <w:rStyle w:val="Incipit"/>
          <w:lang w:val="it-IT"/>
        </w:rPr>
        <w:t>Invocavit</w:t>
      </w:r>
      <w:r w:rsidR="007F1F09" w:rsidRPr="0021481A">
        <w:rPr>
          <w:lang w:val="it-IT"/>
        </w:rPr>
        <w:t>.</w:t>
      </w:r>
    </w:p>
    <w:p w:rsidR="007F1F09" w:rsidRPr="0021481A" w:rsidRDefault="007F1F09" w:rsidP="004275F3">
      <w:pPr>
        <w:rPr>
          <w:lang w:val="it-IT"/>
        </w:rPr>
      </w:pPr>
      <w:r w:rsidRPr="0021481A">
        <w:rPr>
          <w:rStyle w:val="Time1"/>
          <w:lang w:val="it-IT"/>
        </w:rPr>
        <w:t>Ad matutinam</w:t>
      </w:r>
      <w:r w:rsidRPr="0021481A">
        <w:rPr>
          <w:lang w:val="it-IT"/>
        </w:rPr>
        <w:t xml:space="preserve"> INV </w:t>
      </w:r>
      <w:r w:rsidRPr="0021481A">
        <w:rPr>
          <w:rStyle w:val="Incipit"/>
          <w:lang w:val="it-IT"/>
        </w:rPr>
        <w:t>Regem regum</w:t>
      </w:r>
      <w:r w:rsidRPr="0021481A">
        <w:rPr>
          <w:lang w:val="it-IT"/>
        </w:rPr>
        <w:t xml:space="preserve">. PS </w:t>
      </w:r>
      <w:r w:rsidRPr="0021481A">
        <w:rPr>
          <w:rStyle w:val="Incipit"/>
          <w:lang w:val="it-IT"/>
        </w:rPr>
        <w:t>Venite exultemus</w:t>
      </w:r>
      <w:r w:rsidRPr="0021481A">
        <w:rPr>
          <w:lang w:val="it-IT"/>
        </w:rPr>
        <w:t>.</w:t>
      </w:r>
    </w:p>
    <w:p w:rsidR="007F1F09" w:rsidRPr="0021481A" w:rsidRDefault="007F1F09" w:rsidP="004275F3">
      <w:pPr>
        <w:rPr>
          <w:lang w:val="fr-FR"/>
        </w:rPr>
      </w:pPr>
      <w:r w:rsidRPr="0021481A">
        <w:rPr>
          <w:rStyle w:val="Time2"/>
          <w:lang w:val="it-IT"/>
        </w:rPr>
        <w:t>In primo nocturno</w:t>
      </w:r>
      <w:r w:rsidRPr="0021481A">
        <w:rPr>
          <w:lang w:val="it-IT"/>
        </w:rPr>
        <w:t xml:space="preserve"> AN </w:t>
      </w:r>
      <w:r w:rsidRPr="0021481A">
        <w:rPr>
          <w:rStyle w:val="Incipit"/>
          <w:lang w:val="it-IT"/>
        </w:rPr>
        <w:t>Petrus et Iohannes</w:t>
      </w:r>
      <w:r w:rsidRPr="0021481A">
        <w:rPr>
          <w:lang w:val="it-IT"/>
        </w:rPr>
        <w:t xml:space="preserve">. </w:t>
      </w:r>
      <w:r w:rsidRPr="0021481A">
        <w:rPr>
          <w:lang w:val="fr-FR"/>
        </w:rPr>
        <w:t xml:space="preserve">PS </w:t>
      </w:r>
      <w:r w:rsidRPr="0021481A">
        <w:rPr>
          <w:rStyle w:val="Incipit"/>
          <w:lang w:val="fr-FR"/>
        </w:rPr>
        <w:t>Caeli enarrant</w:t>
      </w:r>
      <w:r w:rsidR="00FD6AFD" w:rsidRPr="0021481A">
        <w:rPr>
          <w:lang w:val="fr-FR"/>
        </w:rPr>
        <w:t xml:space="preserve">. AN </w:t>
      </w:r>
      <w:r w:rsidR="00FD6AFD" w:rsidRPr="0021481A">
        <w:rPr>
          <w:rStyle w:val="Incipit"/>
          <w:lang w:val="fr-FR"/>
        </w:rPr>
        <w:t>Claudu</w:t>
      </w:r>
      <w:r w:rsidRPr="0021481A">
        <w:rPr>
          <w:rStyle w:val="Incipit"/>
          <w:lang w:val="fr-FR"/>
        </w:rPr>
        <w:t>s quidam</w:t>
      </w:r>
      <w:r w:rsidRPr="0021481A">
        <w:rPr>
          <w:lang w:val="fr-FR"/>
        </w:rPr>
        <w:t xml:space="preserve">. PS </w:t>
      </w:r>
      <w:r w:rsidRPr="0021481A">
        <w:rPr>
          <w:rStyle w:val="Incipit"/>
          <w:lang w:val="fr-FR"/>
        </w:rPr>
        <w:t>Benedicam domino</w:t>
      </w:r>
      <w:r w:rsidRPr="0021481A">
        <w:rPr>
          <w:lang w:val="fr-FR"/>
        </w:rPr>
        <w:t xml:space="preserve">. AN </w:t>
      </w:r>
      <w:r w:rsidRPr="0021481A">
        <w:rPr>
          <w:rStyle w:val="Incipit"/>
          <w:lang w:val="fr-FR"/>
        </w:rPr>
        <w:t>Argentum et</w:t>
      </w:r>
      <w:r w:rsidRPr="0021481A">
        <w:rPr>
          <w:lang w:val="fr-FR"/>
        </w:rPr>
        <w:t xml:space="preserve">. PS </w:t>
      </w:r>
      <w:r w:rsidRPr="0021481A">
        <w:rPr>
          <w:rStyle w:val="Incipit"/>
          <w:lang w:val="fr-FR"/>
        </w:rPr>
        <w:t>Eructavit</w:t>
      </w:r>
      <w:r w:rsidRPr="0021481A">
        <w:rPr>
          <w:lang w:val="fr-FR"/>
        </w:rPr>
        <w:t xml:space="preserve">. VS </w:t>
      </w:r>
      <w:r w:rsidRPr="0021481A">
        <w:rPr>
          <w:rStyle w:val="Incipit"/>
          <w:lang w:val="fr-FR"/>
        </w:rPr>
        <w:t>In omnem terram</w:t>
      </w:r>
      <w:r w:rsidRPr="0021481A">
        <w:rPr>
          <w:lang w:val="fr-FR"/>
        </w:rPr>
        <w:t xml:space="preserve">. Legitur homilia </w:t>
      </w:r>
      <w:r w:rsidR="00116A26" w:rsidRPr="0021481A">
        <w:rPr>
          <w:lang w:val="fr-FR"/>
        </w:rPr>
        <w:t xml:space="preserve">de proprio evangelio [EV] </w:t>
      </w:r>
      <w:r w:rsidR="00116A26" w:rsidRPr="0021481A">
        <w:rPr>
          <w:rStyle w:val="Incipit"/>
          <w:lang w:val="fr-FR"/>
        </w:rPr>
        <w:t>Venit Iesus</w:t>
      </w:r>
      <w:r w:rsidR="00116A26" w:rsidRPr="0021481A">
        <w:rPr>
          <w:lang w:val="fr-FR"/>
        </w:rPr>
        <w:t>, in illo loco incipitur [L</w:t>
      </w:r>
      <w:r w:rsidR="007201E6" w:rsidRPr="0021481A">
        <w:rPr>
          <w:lang w:val="fr-FR"/>
        </w:rPr>
        <w:t>H</w:t>
      </w:r>
      <w:r w:rsidR="00116A26" w:rsidRPr="0021481A">
        <w:rPr>
          <w:lang w:val="fr-FR"/>
        </w:rPr>
        <w:t xml:space="preserve">] </w:t>
      </w:r>
      <w:r w:rsidR="00116A26" w:rsidRPr="0021481A">
        <w:rPr>
          <w:rStyle w:val="Incipit"/>
          <w:lang w:val="fr-FR"/>
        </w:rPr>
        <w:t>Petrus qui ante (81ra) Simon dicebatur</w:t>
      </w:r>
      <w:r w:rsidR="00116A26" w:rsidRPr="0021481A">
        <w:rPr>
          <w:lang w:val="fr-FR"/>
        </w:rPr>
        <w:t>.</w:t>
      </w:r>
      <w:r w:rsidR="004132F7" w:rsidRPr="0021481A">
        <w:rPr>
          <w:lang w:val="fr-FR"/>
        </w:rPr>
        <w:t xml:space="preserve"> </w:t>
      </w:r>
      <w:r w:rsidR="004132F7" w:rsidRPr="0021481A">
        <w:rPr>
          <w:lang w:val="it-IT"/>
        </w:rPr>
        <w:t xml:space="preserve">Cantetur propria historia per totum [RP] </w:t>
      </w:r>
      <w:r w:rsidR="004132F7" w:rsidRPr="0021481A">
        <w:rPr>
          <w:rStyle w:val="Incipit"/>
          <w:lang w:val="it-IT"/>
        </w:rPr>
        <w:t>Simon Petre</w:t>
      </w:r>
      <w:r w:rsidR="004132F7" w:rsidRPr="0021481A">
        <w:rPr>
          <w:lang w:val="it-IT"/>
        </w:rPr>
        <w:t xml:space="preserve">. Legitur proprium EV </w:t>
      </w:r>
      <w:r w:rsidR="004132F7" w:rsidRPr="0021481A">
        <w:rPr>
          <w:rStyle w:val="Incipit"/>
          <w:lang w:val="it-IT"/>
        </w:rPr>
        <w:t>Venit Iesus</w:t>
      </w:r>
      <w:r w:rsidR="004132F7" w:rsidRPr="0021481A">
        <w:rPr>
          <w:lang w:val="it-IT"/>
        </w:rPr>
        <w:t xml:space="preserve">. </w:t>
      </w:r>
      <w:r w:rsidR="004132F7" w:rsidRPr="0021481A">
        <w:rPr>
          <w:lang w:val="fr-FR"/>
        </w:rPr>
        <w:t xml:space="preserve">[TD] </w:t>
      </w:r>
      <w:r w:rsidR="004132F7" w:rsidRPr="0021481A">
        <w:rPr>
          <w:rStyle w:val="Incipit"/>
          <w:lang w:val="fr-FR"/>
        </w:rPr>
        <w:t>Te deum laudamus</w:t>
      </w:r>
      <w:r w:rsidR="004132F7" w:rsidRPr="0021481A">
        <w:rPr>
          <w:lang w:val="fr-FR"/>
        </w:rPr>
        <w:t>.</w:t>
      </w:r>
    </w:p>
    <w:p w:rsidR="004132F7" w:rsidRPr="0021481A" w:rsidRDefault="004132F7" w:rsidP="004275F3">
      <w:pPr>
        <w:rPr>
          <w:lang w:val="it-IT"/>
        </w:rPr>
      </w:pPr>
      <w:r w:rsidRPr="0021481A">
        <w:rPr>
          <w:rStyle w:val="Time1"/>
          <w:lang w:val="fr-FR"/>
        </w:rPr>
        <w:t>Ad laudes</w:t>
      </w:r>
      <w:r w:rsidRPr="0021481A">
        <w:rPr>
          <w:lang w:val="fr-FR"/>
        </w:rPr>
        <w:t xml:space="preserve"> AN </w:t>
      </w:r>
      <w:r w:rsidRPr="0021481A">
        <w:rPr>
          <w:rStyle w:val="Incipit"/>
          <w:lang w:val="fr-FR"/>
        </w:rPr>
        <w:t>Petre amas me</w:t>
      </w:r>
      <w:r w:rsidRPr="0021481A">
        <w:rPr>
          <w:lang w:val="fr-FR"/>
        </w:rPr>
        <w:t xml:space="preserve"> cum reliquis. CP </w:t>
      </w:r>
      <w:r w:rsidRPr="0021481A">
        <w:rPr>
          <w:rStyle w:val="Incipit"/>
          <w:lang w:val="fr-FR"/>
        </w:rPr>
        <w:t>Benedictus dominus et pater</w:t>
      </w:r>
      <w:r w:rsidRPr="0021481A">
        <w:rPr>
          <w:lang w:val="fr-FR"/>
        </w:rPr>
        <w:t xml:space="preserve">. VS </w:t>
      </w:r>
      <w:r w:rsidRPr="0021481A">
        <w:rPr>
          <w:rStyle w:val="Incipit"/>
          <w:lang w:val="fr-FR"/>
        </w:rPr>
        <w:t>Annuntiaverunt opera die</w:t>
      </w:r>
      <w:r w:rsidRPr="0021481A">
        <w:rPr>
          <w:lang w:val="fr-FR"/>
        </w:rPr>
        <w:t xml:space="preserve">. AB </w:t>
      </w:r>
      <w:r w:rsidRPr="0021481A">
        <w:rPr>
          <w:rStyle w:val="Incipit"/>
          <w:lang w:val="fr-FR"/>
        </w:rPr>
        <w:t>Quem dicunt homines</w:t>
      </w:r>
      <w:r w:rsidRPr="0021481A">
        <w:rPr>
          <w:lang w:val="fr-FR"/>
        </w:rPr>
        <w:t xml:space="preserve">. OR </w:t>
      </w:r>
      <w:r w:rsidRPr="0021481A">
        <w:rPr>
          <w:rStyle w:val="Incipit"/>
          <w:lang w:val="fr-FR"/>
        </w:rPr>
        <w:t>De</w:t>
      </w:r>
      <w:r w:rsidR="00FD6AFD" w:rsidRPr="0021481A">
        <w:rPr>
          <w:rStyle w:val="Incipit"/>
          <w:lang w:val="fr-FR"/>
        </w:rPr>
        <w:t>u</w:t>
      </w:r>
      <w:r w:rsidRPr="0021481A">
        <w:rPr>
          <w:rStyle w:val="Incipit"/>
          <w:lang w:val="fr-FR"/>
        </w:rPr>
        <w:t>s qui beato Petro</w:t>
      </w:r>
      <w:r w:rsidRPr="0021481A">
        <w:rPr>
          <w:lang w:val="fr-FR"/>
        </w:rPr>
        <w:t xml:space="preserve">. </w:t>
      </w:r>
      <w:r w:rsidRPr="0021481A">
        <w:rPr>
          <w:lang w:val="it-IT"/>
        </w:rPr>
        <w:t>Si in ieiunio est cantetur ferialis antiphona et oratio. Preces non dicantur. Deinde antiphona pro peccatis et oratio super populum.</w:t>
      </w:r>
    </w:p>
    <w:p w:rsidR="004132F7" w:rsidRPr="0021481A" w:rsidRDefault="004132F7" w:rsidP="004275F3">
      <w:pPr>
        <w:rPr>
          <w:lang w:val="it-IT"/>
        </w:rPr>
      </w:pPr>
      <w:r w:rsidRPr="0021481A">
        <w:rPr>
          <w:rStyle w:val="Time1"/>
          <w:lang w:val="it-IT"/>
        </w:rPr>
        <w:t>Ad horas</w:t>
      </w:r>
      <w:r w:rsidRPr="0021481A">
        <w:rPr>
          <w:lang w:val="it-IT"/>
        </w:rPr>
        <w:t xml:space="preserve"> dicantur laudes.</w:t>
      </w:r>
    </w:p>
    <w:p w:rsidR="009D215A" w:rsidRDefault="004132F7" w:rsidP="004275F3">
      <w:r w:rsidRPr="0021481A">
        <w:rPr>
          <w:rStyle w:val="Time1"/>
          <w:lang w:val="it-IT"/>
        </w:rPr>
        <w:lastRenderedPageBreak/>
        <w:t>Ad missam</w:t>
      </w:r>
      <w:r w:rsidRPr="0021481A">
        <w:rPr>
          <w:lang w:val="it-IT"/>
        </w:rPr>
        <w:t xml:space="preserve"> IN </w:t>
      </w:r>
      <w:r w:rsidRPr="0021481A">
        <w:rPr>
          <w:rStyle w:val="Incipit"/>
          <w:lang w:val="it-IT"/>
        </w:rPr>
        <w:t>Statuit ei dominus</w:t>
      </w:r>
      <w:r w:rsidRPr="0021481A">
        <w:rPr>
          <w:lang w:val="it-IT"/>
        </w:rPr>
        <w:t xml:space="preserve">. [KY] </w:t>
      </w:r>
      <w:r w:rsidRPr="0021481A">
        <w:rPr>
          <w:rStyle w:val="Incipit"/>
          <w:lang w:val="it-IT"/>
        </w:rPr>
        <w:t>Kyrie</w:t>
      </w:r>
      <w:r w:rsidRPr="0021481A">
        <w:rPr>
          <w:lang w:val="it-IT"/>
        </w:rPr>
        <w:t xml:space="preserve"> cantetur sollemne. Si non in quadragesima </w:t>
      </w:r>
      <w:r w:rsidR="00EB20F3" w:rsidRPr="0021481A">
        <w:rPr>
          <w:lang w:val="it-IT"/>
        </w:rPr>
        <w:t xml:space="preserve">fuerit cantetur [KY] </w:t>
      </w:r>
      <w:r w:rsidR="00EB20F3" w:rsidRPr="0021481A">
        <w:rPr>
          <w:rStyle w:val="Incipit"/>
          <w:lang w:val="it-IT"/>
        </w:rPr>
        <w:t>Kyrie</w:t>
      </w:r>
      <w:r w:rsidR="00EB20F3" w:rsidRPr="0021481A">
        <w:rPr>
          <w:lang w:val="it-IT"/>
        </w:rPr>
        <w:t xml:space="preserve"> paschale cum [GL] </w:t>
      </w:r>
      <w:r w:rsidR="00EB20F3" w:rsidRPr="0021481A">
        <w:rPr>
          <w:rStyle w:val="Incipit"/>
          <w:lang w:val="it-IT"/>
        </w:rPr>
        <w:t>Gloria in excelsis</w:t>
      </w:r>
      <w:r w:rsidR="00EB20F3" w:rsidRPr="0021481A">
        <w:rPr>
          <w:lang w:val="it-IT"/>
        </w:rPr>
        <w:t xml:space="preserve">. ORCL </w:t>
      </w:r>
      <w:r w:rsidR="00EB20F3" w:rsidRPr="0021481A">
        <w:rPr>
          <w:rStyle w:val="Incipit"/>
          <w:lang w:val="it-IT"/>
        </w:rPr>
        <w:t>Deus qui beato Petro</w:t>
      </w:r>
      <w:r w:rsidR="00EB20F3" w:rsidRPr="0021481A">
        <w:rPr>
          <w:lang w:val="it-IT"/>
        </w:rPr>
        <w:t xml:space="preserve">. Si venerit in quadragesimam tantum (81rb) una dicatur oratio. </w:t>
      </w:r>
      <w:r w:rsidR="00EB20F3" w:rsidRPr="0021481A">
        <w:rPr>
          <w:lang w:val="fr-FR"/>
        </w:rPr>
        <w:t xml:space="preserve">EP </w:t>
      </w:r>
      <w:r w:rsidR="00EB20F3" w:rsidRPr="0021481A">
        <w:rPr>
          <w:rStyle w:val="Incipit"/>
          <w:lang w:val="fr-FR"/>
        </w:rPr>
        <w:t>Omnis pontifex ex hominibus</w:t>
      </w:r>
      <w:r w:rsidR="00EB20F3" w:rsidRPr="0021481A">
        <w:rPr>
          <w:lang w:val="fr-FR"/>
        </w:rPr>
        <w:t xml:space="preserve">. GR </w:t>
      </w:r>
      <w:r w:rsidR="00EB20F3" w:rsidRPr="0021481A">
        <w:rPr>
          <w:rStyle w:val="Incipit"/>
          <w:lang w:val="fr-FR"/>
        </w:rPr>
        <w:t>Iuravit dominus</w:t>
      </w:r>
      <w:r w:rsidR="00EB20F3" w:rsidRPr="0021481A">
        <w:rPr>
          <w:lang w:val="fr-FR"/>
        </w:rPr>
        <w:t xml:space="preserve">. TR </w:t>
      </w:r>
      <w:r w:rsidR="00EB20F3" w:rsidRPr="0021481A">
        <w:rPr>
          <w:rStyle w:val="Incipit"/>
          <w:lang w:val="fr-FR"/>
        </w:rPr>
        <w:t>Tu es Petrus</w:t>
      </w:r>
      <w:r w:rsidR="00EB20F3" w:rsidRPr="0021481A">
        <w:rPr>
          <w:lang w:val="fr-FR"/>
        </w:rPr>
        <w:t xml:space="preserve">. </w:t>
      </w:r>
      <w:r w:rsidR="00EB20F3" w:rsidRPr="0021481A">
        <w:rPr>
          <w:lang w:val="it-IT"/>
        </w:rPr>
        <w:t xml:space="preserve">EV </w:t>
      </w:r>
      <w:r w:rsidR="00EB20F3" w:rsidRPr="0021481A">
        <w:rPr>
          <w:rStyle w:val="Incipit"/>
          <w:lang w:val="it-IT"/>
        </w:rPr>
        <w:t>Venit Iesus in partes</w:t>
      </w:r>
      <w:r w:rsidR="00EB20F3" w:rsidRPr="0021481A">
        <w:rPr>
          <w:lang w:val="it-IT"/>
        </w:rPr>
        <w:t xml:space="preserve">. [CR] </w:t>
      </w:r>
      <w:r w:rsidR="00EB20F3" w:rsidRPr="0021481A">
        <w:rPr>
          <w:rStyle w:val="Incipit"/>
          <w:lang w:val="it-IT"/>
        </w:rPr>
        <w:t>Credo in unum</w:t>
      </w:r>
      <w:r w:rsidR="00EB20F3" w:rsidRPr="0021481A">
        <w:rPr>
          <w:lang w:val="it-IT"/>
        </w:rPr>
        <w:t xml:space="preserve"> |M::non dicitur.| </w:t>
      </w:r>
      <w:r w:rsidR="00EB20F3">
        <w:t xml:space="preserve">OF </w:t>
      </w:r>
      <w:r w:rsidR="00EB20F3" w:rsidRPr="00FD6AFD">
        <w:rPr>
          <w:rStyle w:val="Incipit"/>
        </w:rPr>
        <w:t>Veritas mea</w:t>
      </w:r>
      <w:r w:rsidR="007201E6">
        <w:t>. Nec p</w:t>
      </w:r>
      <w:r w:rsidR="00EB20F3">
        <w:t xml:space="preserve">raefatio de apostolis dicitur. CO </w:t>
      </w:r>
      <w:r w:rsidR="00EB20F3" w:rsidRPr="00FD6AFD">
        <w:rPr>
          <w:rStyle w:val="Incipit"/>
        </w:rPr>
        <w:t>Tu es Petrus</w:t>
      </w:r>
      <w:r w:rsidR="00EB20F3">
        <w:t xml:space="preserve">. Sequitur [IM] </w:t>
      </w:r>
      <w:r w:rsidR="00EB20F3" w:rsidRPr="00FD6AFD">
        <w:rPr>
          <w:rStyle w:val="Incipit"/>
        </w:rPr>
        <w:t>Ite</w:t>
      </w:r>
      <w:r w:rsidR="00D27FBB">
        <w:t>. [TP</w:t>
      </w:r>
      <w:r w:rsidR="00EB20F3">
        <w:t xml:space="preserve">] </w:t>
      </w:r>
      <w:r w:rsidR="00EB20F3" w:rsidRPr="00FD6AFD">
        <w:rPr>
          <w:rStyle w:val="Incipit"/>
        </w:rPr>
        <w:t>Pax vobis vitae</w:t>
      </w:r>
      <w:r w:rsidR="00EB20F3">
        <w:t>.</w:t>
      </w:r>
    </w:p>
    <w:p w:rsidR="00EB20F3" w:rsidRDefault="00EB20F3" w:rsidP="004275F3">
      <w:r>
        <w:t xml:space="preserve">Si infra quadragesimam est post nonam cantatur </w:t>
      </w:r>
      <w:r w:rsidRPr="009D215A">
        <w:t>missa</w:t>
      </w:r>
      <w:r>
        <w:t xml:space="preserve"> publica de ieiunio.</w:t>
      </w:r>
    </w:p>
    <w:p w:rsidR="00EB20F3" w:rsidRPr="0021481A" w:rsidRDefault="00EB20F3" w:rsidP="004275F3">
      <w:pPr>
        <w:rPr>
          <w:lang w:val="it-IT"/>
        </w:rPr>
      </w:pPr>
      <w:r w:rsidRPr="0021481A">
        <w:rPr>
          <w:rStyle w:val="Time1"/>
          <w:lang w:val="pt-PT"/>
        </w:rPr>
        <w:t>In secunda vespera</w:t>
      </w:r>
      <w:r w:rsidRPr="0021481A">
        <w:rPr>
          <w:lang w:val="pt-PT"/>
        </w:rPr>
        <w:t xml:space="preserve"> antiphona super feriales psalmos [AN] </w:t>
      </w:r>
      <w:r w:rsidRPr="0021481A">
        <w:rPr>
          <w:rStyle w:val="Incipit"/>
          <w:lang w:val="pt-PT"/>
        </w:rPr>
        <w:t>Petre amas me</w:t>
      </w:r>
      <w:r w:rsidRPr="0021481A">
        <w:rPr>
          <w:lang w:val="pt-PT"/>
        </w:rPr>
        <w:t xml:space="preserve">. CP </w:t>
      </w:r>
      <w:r w:rsidRPr="0021481A">
        <w:rPr>
          <w:rStyle w:val="Incipit"/>
          <w:lang w:val="pt-PT"/>
        </w:rPr>
        <w:t>Benedictus deus et pater</w:t>
      </w:r>
      <w:r w:rsidRPr="0021481A">
        <w:rPr>
          <w:lang w:val="pt-PT"/>
        </w:rPr>
        <w:t xml:space="preserve">. HY </w:t>
      </w:r>
      <w:r w:rsidRPr="0021481A">
        <w:rPr>
          <w:rStyle w:val="Incipit"/>
          <w:lang w:val="pt-PT"/>
        </w:rPr>
        <w:t>Petre pontifex</w:t>
      </w:r>
      <w:r w:rsidRPr="0021481A">
        <w:rPr>
          <w:lang w:val="pt-PT"/>
        </w:rPr>
        <w:t xml:space="preserve">. VS </w:t>
      </w:r>
      <w:r w:rsidRPr="0021481A">
        <w:rPr>
          <w:rStyle w:val="Incipit"/>
          <w:lang w:val="pt-PT"/>
        </w:rPr>
        <w:t>In omnem terram</w:t>
      </w:r>
      <w:r w:rsidRPr="0021481A">
        <w:rPr>
          <w:lang w:val="pt-PT"/>
        </w:rPr>
        <w:t xml:space="preserve">. AM </w:t>
      </w:r>
      <w:r w:rsidRPr="0021481A">
        <w:rPr>
          <w:rStyle w:val="Incipit"/>
          <w:lang w:val="pt-PT"/>
        </w:rPr>
        <w:t>Quodcumque ligaveris super terram</w:t>
      </w:r>
      <w:r w:rsidRPr="0021481A">
        <w:rPr>
          <w:lang w:val="pt-PT"/>
        </w:rPr>
        <w:t xml:space="preserve">. OR </w:t>
      </w:r>
      <w:r w:rsidRPr="0021481A">
        <w:rPr>
          <w:rStyle w:val="Incipit"/>
          <w:lang w:val="pt-PT"/>
        </w:rPr>
        <w:t>Deus qui beato Petro</w:t>
      </w:r>
      <w:r w:rsidRPr="0021481A">
        <w:rPr>
          <w:lang w:val="pt-PT"/>
        </w:rPr>
        <w:t xml:space="preserve">. </w:t>
      </w:r>
      <w:r w:rsidRPr="0021481A">
        <w:rPr>
          <w:lang w:val="it-IT"/>
        </w:rPr>
        <w:t>Si est in quadragesima (81va) cantetur ut supra.</w:t>
      </w:r>
    </w:p>
    <w:p w:rsidR="00EB20F3" w:rsidRPr="0021481A" w:rsidRDefault="00EB20F3" w:rsidP="004275F3">
      <w:pPr>
        <w:pStyle w:val="Titolo1"/>
        <w:rPr>
          <w:lang w:val="it-IT"/>
        </w:rPr>
      </w:pPr>
      <w:r w:rsidRPr="0021481A">
        <w:rPr>
          <w:lang w:val="it-IT"/>
        </w:rPr>
        <w:t>IN FESTO SANCTI MATTHIAE APOSTOLI</w:t>
      </w:r>
    </w:p>
    <w:p w:rsidR="00EE1273" w:rsidRPr="0021481A" w:rsidRDefault="00FC6D62" w:rsidP="004275F3">
      <w:pPr>
        <w:rPr>
          <w:lang w:val="pt-PT"/>
        </w:rPr>
      </w:pPr>
      <w:r w:rsidRPr="0021481A">
        <w:rPr>
          <w:rStyle w:val="Time1"/>
          <w:lang w:val="it-IT"/>
        </w:rPr>
        <w:t>A</w:t>
      </w:r>
      <w:r w:rsidR="00EE1273" w:rsidRPr="0021481A">
        <w:rPr>
          <w:rStyle w:val="Time1"/>
          <w:lang w:val="it-IT"/>
        </w:rPr>
        <w:t>d vesperas</w:t>
      </w:r>
      <w:r w:rsidR="00EE1273" w:rsidRPr="0021481A">
        <w:rPr>
          <w:lang w:val="it-IT"/>
        </w:rPr>
        <w:t xml:space="preserve"> si est ante capute ieiunii AN </w:t>
      </w:r>
      <w:r w:rsidR="00EE1273" w:rsidRPr="0021481A">
        <w:rPr>
          <w:rStyle w:val="Incipit"/>
          <w:lang w:val="it-IT"/>
        </w:rPr>
        <w:t>Estote fortes in bello</w:t>
      </w:r>
      <w:r w:rsidR="00EE1273" w:rsidRPr="0021481A">
        <w:rPr>
          <w:lang w:val="it-IT"/>
        </w:rPr>
        <w:t xml:space="preserve">. PS </w:t>
      </w:r>
      <w:r w:rsidR="00EE1273" w:rsidRPr="0021481A">
        <w:rPr>
          <w:rStyle w:val="Incipit"/>
          <w:lang w:val="it-IT"/>
        </w:rPr>
        <w:t>Laudate pueri</w:t>
      </w:r>
      <w:r w:rsidR="00EE1273" w:rsidRPr="0021481A">
        <w:rPr>
          <w:lang w:val="it-IT"/>
        </w:rPr>
        <w:t xml:space="preserve">. Si vero post caput ieiunii fuerit cantentur feriales psalmi. CP </w:t>
      </w:r>
      <w:r w:rsidR="00EE1273" w:rsidRPr="0021481A">
        <w:rPr>
          <w:rStyle w:val="Incipit"/>
          <w:lang w:val="it-IT"/>
        </w:rPr>
        <w:t>Surgens Petrus</w:t>
      </w:r>
      <w:r w:rsidR="00EE1273" w:rsidRPr="0021481A">
        <w:rPr>
          <w:lang w:val="it-IT"/>
        </w:rPr>
        <w:t xml:space="preserve">. RP </w:t>
      </w:r>
      <w:r w:rsidR="00EE1273" w:rsidRPr="0021481A">
        <w:rPr>
          <w:rStyle w:val="Incipit"/>
          <w:lang w:val="it-IT"/>
        </w:rPr>
        <w:t>Fuerunt sine querela</w:t>
      </w:r>
      <w:r w:rsidR="00EE1273" w:rsidRPr="0021481A">
        <w:rPr>
          <w:lang w:val="it-IT"/>
        </w:rPr>
        <w:t xml:space="preserve">. HY </w:t>
      </w:r>
      <w:r w:rsidR="00EE1273" w:rsidRPr="0021481A">
        <w:rPr>
          <w:rStyle w:val="Incipit"/>
          <w:lang w:val="it-IT"/>
        </w:rPr>
        <w:t>|Exultent::Exultet| caelum</w:t>
      </w:r>
      <w:r w:rsidR="00EE1273" w:rsidRPr="0021481A">
        <w:rPr>
          <w:lang w:val="it-IT"/>
        </w:rPr>
        <w:t xml:space="preserve">. </w:t>
      </w:r>
      <w:r w:rsidR="00EE1273" w:rsidRPr="0021481A">
        <w:rPr>
          <w:lang w:val="pt-PT"/>
        </w:rPr>
        <w:t xml:space="preserve">VS </w:t>
      </w:r>
      <w:r w:rsidR="00EE1273" w:rsidRPr="0021481A">
        <w:rPr>
          <w:rStyle w:val="Incipit"/>
          <w:lang w:val="pt-PT"/>
        </w:rPr>
        <w:t>In omnem terram</w:t>
      </w:r>
      <w:r w:rsidR="00EE1273" w:rsidRPr="0021481A">
        <w:rPr>
          <w:lang w:val="pt-PT"/>
        </w:rPr>
        <w:t xml:space="preserve">. AM </w:t>
      </w:r>
      <w:r w:rsidR="00EE1273" w:rsidRPr="0021481A">
        <w:rPr>
          <w:rStyle w:val="Incipit"/>
          <w:lang w:val="pt-PT"/>
        </w:rPr>
        <w:t>Ecce ego mitto vos</w:t>
      </w:r>
      <w:r w:rsidR="00EE1273" w:rsidRPr="0021481A">
        <w:rPr>
          <w:lang w:val="pt-PT"/>
        </w:rPr>
        <w:t xml:space="preserve">. OR </w:t>
      </w:r>
      <w:r w:rsidR="00EE1273" w:rsidRPr="0021481A">
        <w:rPr>
          <w:rStyle w:val="Incipit"/>
          <w:lang w:val="pt-PT"/>
        </w:rPr>
        <w:t>Deus qui beatum Matthiam</w:t>
      </w:r>
      <w:r w:rsidR="00EE1273" w:rsidRPr="0021481A">
        <w:rPr>
          <w:lang w:val="pt-PT"/>
        </w:rPr>
        <w:t xml:space="preserve">. Hac nocte nec [KY] </w:t>
      </w:r>
      <w:r w:rsidR="00EE1273" w:rsidRPr="0021481A">
        <w:rPr>
          <w:rStyle w:val="Incipit"/>
          <w:lang w:val="pt-PT"/>
        </w:rPr>
        <w:t>Kyrie</w:t>
      </w:r>
      <w:r w:rsidR="00EE1273" w:rsidRPr="0021481A">
        <w:rPr>
          <w:lang w:val="pt-PT"/>
        </w:rPr>
        <w:t xml:space="preserve">, nec [PN] </w:t>
      </w:r>
      <w:r w:rsidR="00EE1273" w:rsidRPr="0021481A">
        <w:rPr>
          <w:rStyle w:val="Incipit"/>
          <w:lang w:val="pt-PT"/>
        </w:rPr>
        <w:t>Pater noster</w:t>
      </w:r>
      <w:r w:rsidR="00EE1273" w:rsidRPr="0021481A">
        <w:rPr>
          <w:lang w:val="pt-PT"/>
        </w:rPr>
        <w:t xml:space="preserve"> dicitur. Si vero infra quadragesimam est post orationem de sancto Matthia </w:t>
      </w:r>
      <w:r w:rsidR="00BA5769" w:rsidRPr="0021481A">
        <w:rPr>
          <w:lang w:val="pt-PT"/>
        </w:rPr>
        <w:t>|</w:t>
      </w:r>
      <w:r w:rsidR="00EE1273" w:rsidRPr="0021481A">
        <w:rPr>
          <w:lang w:val="pt-PT"/>
        </w:rPr>
        <w:t>cantentur</w:t>
      </w:r>
      <w:r w:rsidR="00BA5769" w:rsidRPr="0021481A">
        <w:rPr>
          <w:lang w:val="pt-PT"/>
        </w:rPr>
        <w:t>::cantetur|</w:t>
      </w:r>
      <w:r w:rsidR="00EE1273" w:rsidRPr="0021481A">
        <w:rPr>
          <w:lang w:val="pt-PT"/>
        </w:rPr>
        <w:t xml:space="preserve"> ferial</w:t>
      </w:r>
      <w:r w:rsidR="00FC0EA3" w:rsidRPr="0021481A">
        <w:rPr>
          <w:lang w:val="pt-PT"/>
        </w:rPr>
        <w:t xml:space="preserve">is antiphona et oratio (81vb) pro peccatis. Et hoc si fuerit post dominicam [IN] </w:t>
      </w:r>
      <w:r w:rsidR="00FC0EA3" w:rsidRPr="0021481A">
        <w:rPr>
          <w:rStyle w:val="Incipit"/>
          <w:lang w:val="pt-PT"/>
        </w:rPr>
        <w:t>Invocavit</w:t>
      </w:r>
      <w:r w:rsidR="00FC0EA3" w:rsidRPr="0021481A">
        <w:rPr>
          <w:lang w:val="pt-PT"/>
        </w:rPr>
        <w:t>. Preces non dicantur in vesperis, nec in matutinis.</w:t>
      </w:r>
    </w:p>
    <w:p w:rsidR="00FC0EA3" w:rsidRPr="0021481A" w:rsidRDefault="00FC0EA3" w:rsidP="004275F3">
      <w:pPr>
        <w:rPr>
          <w:lang w:val="pt-PT"/>
        </w:rPr>
      </w:pPr>
      <w:r w:rsidRPr="0021481A">
        <w:rPr>
          <w:rStyle w:val="Time1"/>
          <w:lang w:val="pt-PT"/>
        </w:rPr>
        <w:t>Ad matutinam</w:t>
      </w:r>
      <w:r w:rsidRPr="0021481A">
        <w:rPr>
          <w:lang w:val="pt-PT"/>
        </w:rPr>
        <w:t xml:space="preserve"> INV </w:t>
      </w:r>
      <w:r w:rsidRPr="0021481A">
        <w:rPr>
          <w:rStyle w:val="Incipit"/>
          <w:lang w:val="pt-PT"/>
        </w:rPr>
        <w:t>Regem apostolorum</w:t>
      </w:r>
      <w:r w:rsidRPr="0021481A">
        <w:rPr>
          <w:lang w:val="pt-PT"/>
        </w:rPr>
        <w:t xml:space="preserve">. PS </w:t>
      </w:r>
      <w:r w:rsidRPr="0021481A">
        <w:rPr>
          <w:rStyle w:val="Incipit"/>
          <w:lang w:val="pt-PT"/>
        </w:rPr>
        <w:t>Venite exultemus</w:t>
      </w:r>
      <w:r w:rsidRPr="0021481A">
        <w:rPr>
          <w:lang w:val="pt-PT"/>
        </w:rPr>
        <w:t xml:space="preserve"> cantentur cum historia per totum [RP] </w:t>
      </w:r>
      <w:r w:rsidRPr="0021481A">
        <w:rPr>
          <w:rStyle w:val="Incipit"/>
          <w:lang w:val="pt-PT"/>
        </w:rPr>
        <w:t>Ecce ego mitto vos</w:t>
      </w:r>
      <w:r w:rsidRPr="0021481A">
        <w:rPr>
          <w:lang w:val="pt-PT"/>
        </w:rPr>
        <w:t xml:space="preserve">. Pro AN </w:t>
      </w:r>
      <w:r w:rsidRPr="0021481A">
        <w:rPr>
          <w:rStyle w:val="Incipit"/>
          <w:lang w:val="pt-PT"/>
        </w:rPr>
        <w:t>Lux orta</w:t>
      </w:r>
      <w:r w:rsidRPr="0021481A">
        <w:rPr>
          <w:lang w:val="pt-PT"/>
        </w:rPr>
        <w:t xml:space="preserve"> cantetur alia [AN] </w:t>
      </w:r>
      <w:r w:rsidRPr="0021481A">
        <w:rPr>
          <w:rStyle w:val="Incipit"/>
          <w:lang w:val="pt-PT"/>
        </w:rPr>
        <w:t>Beati qui persecutionem</w:t>
      </w:r>
      <w:r w:rsidRPr="0021481A">
        <w:rPr>
          <w:lang w:val="pt-PT"/>
        </w:rPr>
        <w:t xml:space="preserve">. Legitur vita ipsius [LHI] </w:t>
      </w:r>
      <w:r w:rsidRPr="0021481A">
        <w:rPr>
          <w:rStyle w:val="Incipit"/>
          <w:lang w:val="pt-PT"/>
        </w:rPr>
        <w:t>Cum |praeclari::praeclara| beati Matthiae apostoli</w:t>
      </w:r>
      <w:r w:rsidRPr="0021481A">
        <w:rPr>
          <w:lang w:val="pt-PT"/>
        </w:rPr>
        <w:t xml:space="preserve"> cum EV </w:t>
      </w:r>
      <w:r w:rsidRPr="0021481A">
        <w:rPr>
          <w:rStyle w:val="Incipit"/>
          <w:lang w:val="pt-PT"/>
        </w:rPr>
        <w:t>Confitebor tibi pater</w:t>
      </w:r>
      <w:r w:rsidRPr="0021481A">
        <w:rPr>
          <w:lang w:val="pt-PT"/>
        </w:rPr>
        <w:t xml:space="preserve">. [TD] </w:t>
      </w:r>
      <w:r w:rsidRPr="0021481A">
        <w:rPr>
          <w:rStyle w:val="Incipit"/>
          <w:lang w:val="pt-PT"/>
        </w:rPr>
        <w:t>Te deum laudamus</w:t>
      </w:r>
      <w:r w:rsidRPr="0021481A">
        <w:rPr>
          <w:lang w:val="pt-PT"/>
        </w:rPr>
        <w:t xml:space="preserve"> dicitur.</w:t>
      </w:r>
    </w:p>
    <w:p w:rsidR="009539CB" w:rsidRPr="0021481A" w:rsidRDefault="00FC0EA3" w:rsidP="004275F3">
      <w:pPr>
        <w:rPr>
          <w:lang w:val="pt-PT"/>
        </w:rPr>
      </w:pPr>
      <w:r w:rsidRPr="0021481A">
        <w:rPr>
          <w:rStyle w:val="Time1"/>
          <w:lang w:val="pt-PT"/>
        </w:rPr>
        <w:t>Ad laudes</w:t>
      </w:r>
      <w:r w:rsidRPr="0021481A">
        <w:rPr>
          <w:lang w:val="pt-PT"/>
        </w:rPr>
        <w:t xml:space="preserve"> AN </w:t>
      </w:r>
      <w:r w:rsidRPr="0021481A">
        <w:rPr>
          <w:rStyle w:val="Incipit"/>
          <w:lang w:val="pt-PT"/>
        </w:rPr>
        <w:t>Hoc est praeceptum</w:t>
      </w:r>
      <w:r w:rsidRPr="0021481A">
        <w:rPr>
          <w:lang w:val="pt-PT"/>
        </w:rPr>
        <w:t xml:space="preserve"> cum ceteris. CP </w:t>
      </w:r>
      <w:r w:rsidRPr="0021481A">
        <w:rPr>
          <w:rStyle w:val="Incipit"/>
          <w:lang w:val="pt-PT"/>
        </w:rPr>
        <w:t>Dederunt sortes</w:t>
      </w:r>
      <w:r w:rsidRPr="0021481A">
        <w:rPr>
          <w:lang w:val="pt-PT"/>
        </w:rPr>
        <w:t xml:space="preserve">. AB </w:t>
      </w:r>
      <w:r w:rsidRPr="0021481A">
        <w:rPr>
          <w:rStyle w:val="Incipit"/>
          <w:lang w:val="pt-PT"/>
        </w:rPr>
        <w:t>Tradent enim vos</w:t>
      </w:r>
      <w:r w:rsidRPr="0021481A">
        <w:rPr>
          <w:lang w:val="pt-PT"/>
        </w:rPr>
        <w:t xml:space="preserve">. OR </w:t>
      </w:r>
      <w:r w:rsidRPr="0021481A">
        <w:rPr>
          <w:rStyle w:val="Incipit"/>
          <w:lang w:val="pt-PT"/>
        </w:rPr>
        <w:t>Deus qui beatum Matthiam</w:t>
      </w:r>
      <w:r w:rsidRPr="0021481A">
        <w:rPr>
          <w:lang w:val="pt-PT"/>
        </w:rPr>
        <w:t>. Si est in quadragesimam antiphonae et orationes ut supra</w:t>
      </w:r>
      <w:r w:rsidR="009539CB" w:rsidRPr="0021481A">
        <w:rPr>
          <w:lang w:val="pt-PT"/>
        </w:rPr>
        <w:t xml:space="preserve">. Preces non dicantur. </w:t>
      </w:r>
    </w:p>
    <w:p w:rsidR="00FC0EA3" w:rsidRPr="0021481A" w:rsidRDefault="009539CB" w:rsidP="004275F3">
      <w:pPr>
        <w:rPr>
          <w:lang w:val="pt-PT"/>
        </w:rPr>
      </w:pPr>
      <w:r w:rsidRPr="0021481A">
        <w:rPr>
          <w:rStyle w:val="Time1"/>
          <w:lang w:val="pt-PT"/>
        </w:rPr>
        <w:t>Ad horas</w:t>
      </w:r>
      <w:r w:rsidRPr="0021481A">
        <w:rPr>
          <w:lang w:val="pt-PT"/>
        </w:rPr>
        <w:t xml:space="preserve"> (82ra) laudes dicantur. Capitulum et oratio ut supra. Responsoria de apostolis.</w:t>
      </w:r>
    </w:p>
    <w:p w:rsidR="009539CB" w:rsidRPr="0021481A" w:rsidRDefault="009539CB" w:rsidP="004275F3">
      <w:pPr>
        <w:rPr>
          <w:lang w:val="pt-PT"/>
        </w:rPr>
      </w:pPr>
      <w:r w:rsidRPr="0021481A">
        <w:rPr>
          <w:rStyle w:val="Time1"/>
          <w:lang w:val="pt-PT"/>
        </w:rPr>
        <w:t>Ad missam</w:t>
      </w:r>
      <w:r w:rsidRPr="0021481A">
        <w:rPr>
          <w:lang w:val="pt-PT"/>
        </w:rPr>
        <w:t xml:space="preserve"> IN </w:t>
      </w:r>
      <w:r w:rsidRPr="0021481A">
        <w:rPr>
          <w:rStyle w:val="Incipit"/>
          <w:lang w:val="pt-PT"/>
        </w:rPr>
        <w:t>Mihi autem</w:t>
      </w:r>
      <w:r w:rsidRPr="0021481A">
        <w:rPr>
          <w:lang w:val="pt-PT"/>
        </w:rPr>
        <w:t xml:space="preserve">. [KY] </w:t>
      </w:r>
      <w:r w:rsidRPr="0021481A">
        <w:rPr>
          <w:rStyle w:val="Incipit"/>
          <w:lang w:val="pt-PT"/>
        </w:rPr>
        <w:t>Kyrie</w:t>
      </w:r>
      <w:r w:rsidRPr="0021481A">
        <w:rPr>
          <w:lang w:val="pt-PT"/>
        </w:rPr>
        <w:t xml:space="preserve"> paschale cum [GL] </w:t>
      </w:r>
      <w:r w:rsidRPr="0021481A">
        <w:rPr>
          <w:rStyle w:val="Incipit"/>
          <w:lang w:val="pt-PT"/>
        </w:rPr>
        <w:t>Gloria in excelsis</w:t>
      </w:r>
      <w:r w:rsidRPr="0021481A">
        <w:rPr>
          <w:lang w:val="pt-PT"/>
        </w:rPr>
        <w:t xml:space="preserve">. ORCL </w:t>
      </w:r>
      <w:r w:rsidRPr="0021481A">
        <w:rPr>
          <w:rStyle w:val="Incipit"/>
          <w:lang w:val="pt-PT"/>
        </w:rPr>
        <w:t>Deus qui beatum Matthiam</w:t>
      </w:r>
      <w:r w:rsidRPr="0021481A">
        <w:rPr>
          <w:lang w:val="pt-PT"/>
        </w:rPr>
        <w:t xml:space="preserve"> tantum sola dicatur oratio. EP </w:t>
      </w:r>
      <w:r w:rsidRPr="0021481A">
        <w:rPr>
          <w:rStyle w:val="Incipit"/>
          <w:lang w:val="pt-PT"/>
        </w:rPr>
        <w:t>Surgens Petrus in medio</w:t>
      </w:r>
      <w:r w:rsidRPr="0021481A">
        <w:rPr>
          <w:lang w:val="pt-PT"/>
        </w:rPr>
        <w:t xml:space="preserve">. GR </w:t>
      </w:r>
      <w:r w:rsidRPr="0021481A">
        <w:rPr>
          <w:rStyle w:val="Incipit"/>
          <w:lang w:val="pt-PT"/>
        </w:rPr>
        <w:t>Nimis honorati</w:t>
      </w:r>
      <w:r w:rsidRPr="0021481A">
        <w:rPr>
          <w:lang w:val="pt-PT"/>
        </w:rPr>
        <w:t xml:space="preserve">. TR </w:t>
      </w:r>
      <w:r w:rsidRPr="0021481A">
        <w:rPr>
          <w:rStyle w:val="Incipit"/>
          <w:lang w:val="pt-PT"/>
        </w:rPr>
        <w:t>Beatus vir</w:t>
      </w:r>
      <w:r w:rsidRPr="0021481A">
        <w:rPr>
          <w:lang w:val="pt-PT"/>
        </w:rPr>
        <w:t xml:space="preserve">. EV </w:t>
      </w:r>
      <w:r w:rsidRPr="0021481A">
        <w:rPr>
          <w:rStyle w:val="Incipit"/>
          <w:lang w:val="pt-PT"/>
        </w:rPr>
        <w:t>Confitebor tibi domine</w:t>
      </w:r>
      <w:r w:rsidRPr="0021481A">
        <w:rPr>
          <w:lang w:val="pt-PT"/>
        </w:rPr>
        <w:t xml:space="preserve">. [CR] </w:t>
      </w:r>
      <w:r w:rsidRPr="0021481A">
        <w:rPr>
          <w:rStyle w:val="Incipit"/>
          <w:lang w:val="pt-PT"/>
        </w:rPr>
        <w:t>Credo in unum</w:t>
      </w:r>
      <w:r w:rsidRPr="0021481A">
        <w:rPr>
          <w:lang w:val="pt-PT"/>
        </w:rPr>
        <w:t xml:space="preserve">. Praefatio de apostolis dicitur [PF] </w:t>
      </w:r>
      <w:r w:rsidRPr="0021481A">
        <w:rPr>
          <w:rStyle w:val="Incipit"/>
          <w:lang w:val="pt-PT"/>
        </w:rPr>
        <w:t>Te domine suppliciter</w:t>
      </w:r>
      <w:r w:rsidRPr="0021481A">
        <w:rPr>
          <w:lang w:val="pt-PT"/>
        </w:rPr>
        <w:t xml:space="preserve">. OF </w:t>
      </w:r>
      <w:r w:rsidRPr="0021481A">
        <w:rPr>
          <w:rStyle w:val="Incipit"/>
          <w:lang w:val="pt-PT"/>
        </w:rPr>
        <w:t>In omnem terram</w:t>
      </w:r>
      <w:r w:rsidRPr="0021481A">
        <w:rPr>
          <w:lang w:val="pt-PT"/>
        </w:rPr>
        <w:t xml:space="preserve">. CO </w:t>
      </w:r>
      <w:r w:rsidRPr="0021481A">
        <w:rPr>
          <w:rStyle w:val="Incipit"/>
          <w:lang w:val="pt-PT"/>
        </w:rPr>
        <w:t>Vos qui secuti</w:t>
      </w:r>
      <w:r w:rsidR="009E4C9D">
        <w:rPr>
          <w:lang w:val="pt-PT"/>
        </w:rPr>
        <w:t>. [IM</w:t>
      </w:r>
      <w:r w:rsidRPr="0021481A">
        <w:rPr>
          <w:lang w:val="pt-PT"/>
        </w:rPr>
        <w:t xml:space="preserve">] </w:t>
      </w:r>
      <w:r w:rsidRPr="0021481A">
        <w:rPr>
          <w:rStyle w:val="Incipit"/>
          <w:lang w:val="pt-PT"/>
        </w:rPr>
        <w:t>Ite</w:t>
      </w:r>
      <w:r w:rsidR="00D27FBB">
        <w:rPr>
          <w:lang w:val="pt-PT"/>
        </w:rPr>
        <w:t>. [TP</w:t>
      </w:r>
      <w:r w:rsidRPr="0021481A">
        <w:rPr>
          <w:lang w:val="pt-PT"/>
        </w:rPr>
        <w:t xml:space="preserve">] </w:t>
      </w:r>
      <w:r w:rsidRPr="0021481A">
        <w:rPr>
          <w:rStyle w:val="Incipit"/>
          <w:lang w:val="pt-PT"/>
        </w:rPr>
        <w:t>Pax vobis vitae</w:t>
      </w:r>
      <w:r w:rsidRPr="0021481A">
        <w:rPr>
          <w:lang w:val="pt-PT"/>
        </w:rPr>
        <w:t>.</w:t>
      </w:r>
    </w:p>
    <w:p w:rsidR="009539CB" w:rsidRPr="0021481A" w:rsidRDefault="009539CB" w:rsidP="004275F3">
      <w:pPr>
        <w:rPr>
          <w:lang w:val="pt-PT"/>
        </w:rPr>
      </w:pPr>
      <w:r w:rsidRPr="0021481A">
        <w:rPr>
          <w:rStyle w:val="Time1"/>
          <w:lang w:val="pt-PT"/>
        </w:rPr>
        <w:t>Sexta et nona</w:t>
      </w:r>
      <w:r w:rsidRPr="0021481A">
        <w:rPr>
          <w:lang w:val="pt-PT"/>
        </w:rPr>
        <w:t xml:space="preserve"> ut supra.</w:t>
      </w:r>
    </w:p>
    <w:p w:rsidR="009539CB" w:rsidRPr="0021481A" w:rsidRDefault="009539CB" w:rsidP="004275F3">
      <w:pPr>
        <w:rPr>
          <w:lang w:val="it-IT"/>
        </w:rPr>
      </w:pPr>
      <w:r w:rsidRPr="0021481A">
        <w:rPr>
          <w:lang w:val="it-IT"/>
        </w:rPr>
        <w:t>Si in quadragesima est post nona cantentur publica missa de ieiunio.</w:t>
      </w:r>
    </w:p>
    <w:p w:rsidR="009539CB" w:rsidRPr="0021481A" w:rsidRDefault="009539CB" w:rsidP="004275F3">
      <w:pPr>
        <w:rPr>
          <w:lang w:val="it-IT"/>
        </w:rPr>
      </w:pPr>
      <w:r w:rsidRPr="0021481A">
        <w:rPr>
          <w:rStyle w:val="Time1"/>
          <w:lang w:val="pt-PT"/>
        </w:rPr>
        <w:t>In secunda vespera</w:t>
      </w:r>
      <w:r w:rsidRPr="0021481A">
        <w:rPr>
          <w:lang w:val="pt-PT"/>
        </w:rPr>
        <w:t xml:space="preserve"> AN </w:t>
      </w:r>
      <w:r w:rsidRPr="0021481A">
        <w:rPr>
          <w:rStyle w:val="Incipit"/>
          <w:lang w:val="pt-PT"/>
        </w:rPr>
        <w:t>Iuravit dominus</w:t>
      </w:r>
      <w:r w:rsidRPr="0021481A">
        <w:rPr>
          <w:lang w:val="pt-PT"/>
        </w:rPr>
        <w:t xml:space="preserve"> cum ceteris. PS </w:t>
      </w:r>
      <w:r w:rsidRPr="0021481A">
        <w:rPr>
          <w:rStyle w:val="Incipit"/>
          <w:lang w:val="pt-PT"/>
        </w:rPr>
        <w:t>Dixit (82rb) dominus</w:t>
      </w:r>
      <w:r w:rsidRPr="0021481A">
        <w:rPr>
          <w:lang w:val="pt-PT"/>
        </w:rPr>
        <w:t xml:space="preserve">. Capitulum, hymnus et versiculus ut in priori nocte. AM </w:t>
      </w:r>
      <w:r w:rsidRPr="0021481A">
        <w:rPr>
          <w:rStyle w:val="Incipit"/>
          <w:lang w:val="pt-PT"/>
        </w:rPr>
        <w:t>Beati eritis</w:t>
      </w:r>
      <w:r w:rsidRPr="0021481A">
        <w:rPr>
          <w:lang w:val="pt-PT"/>
        </w:rPr>
        <w:t xml:space="preserve">. OR </w:t>
      </w:r>
      <w:r w:rsidRPr="0021481A">
        <w:rPr>
          <w:rStyle w:val="Incipit"/>
          <w:lang w:val="pt-PT"/>
        </w:rPr>
        <w:t>Deus qui beatum Matthiam</w:t>
      </w:r>
      <w:r w:rsidRPr="0021481A">
        <w:rPr>
          <w:lang w:val="pt-PT"/>
        </w:rPr>
        <w:t xml:space="preserve">. </w:t>
      </w:r>
      <w:r w:rsidRPr="0021481A">
        <w:rPr>
          <w:lang w:val="it-IT"/>
        </w:rPr>
        <w:t>Si est in quadragesima antiphona et oratio feriales ut supra</w:t>
      </w:r>
      <w:r w:rsidR="00FC6D62" w:rsidRPr="0021481A">
        <w:rPr>
          <w:lang w:val="it-IT"/>
        </w:rPr>
        <w:t>. Et antiphona et oratio pro peccatis. Preces non dicantur.</w:t>
      </w:r>
    </w:p>
    <w:p w:rsidR="00FC6D62" w:rsidRPr="0021481A" w:rsidRDefault="00FC6D62" w:rsidP="004275F3">
      <w:pPr>
        <w:pStyle w:val="Titolo1"/>
        <w:rPr>
          <w:lang w:val="it-IT"/>
        </w:rPr>
      </w:pPr>
      <w:r w:rsidRPr="0021481A">
        <w:rPr>
          <w:lang w:val="it-IT"/>
        </w:rPr>
        <w:lastRenderedPageBreak/>
        <w:t>PERPETUAE [ET] FELICITATIS</w:t>
      </w:r>
    </w:p>
    <w:p w:rsidR="00FC6D62" w:rsidRPr="0021481A" w:rsidRDefault="00FC6D62" w:rsidP="004275F3">
      <w:pPr>
        <w:rPr>
          <w:lang w:val="it-IT"/>
        </w:rPr>
      </w:pPr>
      <w:r w:rsidRPr="0021481A">
        <w:rPr>
          <w:rStyle w:val="Time1"/>
          <w:lang w:val="it-IT"/>
        </w:rPr>
        <w:t>In matutinis</w:t>
      </w:r>
      <w:r w:rsidRPr="0021481A">
        <w:rPr>
          <w:lang w:val="it-IT"/>
        </w:rPr>
        <w:t xml:space="preserve"> dicatur A</w:t>
      </w:r>
      <w:r w:rsidR="00054042" w:rsidRPr="0021481A">
        <w:rPr>
          <w:lang w:val="it-IT"/>
        </w:rPr>
        <w:t>B</w:t>
      </w:r>
      <w:r w:rsidRPr="0021481A">
        <w:rPr>
          <w:lang w:val="it-IT"/>
        </w:rPr>
        <w:t xml:space="preserve"> </w:t>
      </w:r>
      <w:r w:rsidRPr="0021481A">
        <w:rPr>
          <w:rStyle w:val="Incipit"/>
          <w:lang w:val="it-IT"/>
        </w:rPr>
        <w:t>Quinque prudentes</w:t>
      </w:r>
      <w:r w:rsidRPr="0021481A">
        <w:rPr>
          <w:lang w:val="it-IT"/>
        </w:rPr>
        <w:t xml:space="preserve">. OR </w:t>
      </w:r>
      <w:r w:rsidRPr="0021481A">
        <w:rPr>
          <w:rStyle w:val="Incipit"/>
          <w:lang w:val="it-IT"/>
        </w:rPr>
        <w:t>Domine deus noster</w:t>
      </w:r>
      <w:r w:rsidRPr="0021481A">
        <w:rPr>
          <w:lang w:val="it-IT"/>
        </w:rPr>
        <w:t>.</w:t>
      </w:r>
    </w:p>
    <w:p w:rsidR="00FC6D62" w:rsidRPr="0021481A" w:rsidRDefault="00FC6D62" w:rsidP="004275F3">
      <w:pPr>
        <w:rPr>
          <w:lang w:val="it-IT"/>
        </w:rPr>
      </w:pPr>
      <w:r w:rsidRPr="0021481A">
        <w:rPr>
          <w:rStyle w:val="Time1"/>
          <w:lang w:val="it-IT"/>
        </w:rPr>
        <w:t>Ad missam</w:t>
      </w:r>
      <w:r w:rsidRPr="0021481A">
        <w:rPr>
          <w:lang w:val="it-IT"/>
        </w:rPr>
        <w:t xml:space="preserve"> dicatur oratio. Et cantetur TR </w:t>
      </w:r>
      <w:r w:rsidRPr="0021481A">
        <w:rPr>
          <w:rStyle w:val="Incipit"/>
          <w:lang w:val="it-IT"/>
        </w:rPr>
        <w:t>Qui seminat</w:t>
      </w:r>
      <w:r w:rsidRPr="0021481A">
        <w:rPr>
          <w:lang w:val="it-IT"/>
        </w:rPr>
        <w:t>. Alia secundum cursum virginum.</w:t>
      </w:r>
    </w:p>
    <w:p w:rsidR="00FC6D62" w:rsidRPr="0021481A" w:rsidRDefault="00FC6D62" w:rsidP="004275F3">
      <w:pPr>
        <w:pStyle w:val="Titolo1"/>
        <w:rPr>
          <w:lang w:val="it-IT"/>
        </w:rPr>
      </w:pPr>
      <w:r w:rsidRPr="0021481A">
        <w:rPr>
          <w:lang w:val="it-IT"/>
        </w:rPr>
        <w:t>IN NATIVITATE SANCT</w:t>
      </w:r>
      <w:r w:rsidR="0086313B" w:rsidRPr="0021481A">
        <w:rPr>
          <w:lang w:val="it-IT"/>
        </w:rPr>
        <w:t>I</w:t>
      </w:r>
      <w:r w:rsidRPr="0021481A">
        <w:rPr>
          <w:lang w:val="it-IT"/>
        </w:rPr>
        <w:t xml:space="preserve"> GREGORI</w:t>
      </w:r>
      <w:r w:rsidR="0086313B" w:rsidRPr="0021481A">
        <w:rPr>
          <w:lang w:val="it-IT"/>
        </w:rPr>
        <w:t>I</w:t>
      </w:r>
    </w:p>
    <w:p w:rsidR="00FC6D62" w:rsidRPr="0021481A" w:rsidRDefault="00FC6D62" w:rsidP="004275F3">
      <w:pPr>
        <w:rPr>
          <w:lang w:val="it-IT"/>
        </w:rPr>
      </w:pPr>
      <w:r w:rsidRPr="0021481A">
        <w:rPr>
          <w:rStyle w:val="Time1"/>
          <w:lang w:val="it-IT"/>
        </w:rPr>
        <w:t>Ad vesperas</w:t>
      </w:r>
      <w:r w:rsidR="00C1649A" w:rsidRPr="0021481A">
        <w:rPr>
          <w:lang w:val="it-IT"/>
        </w:rPr>
        <w:t xml:space="preserve"> super feriales psalmos AN </w:t>
      </w:r>
      <w:r w:rsidR="00C1649A" w:rsidRPr="0021481A">
        <w:rPr>
          <w:rStyle w:val="Incipit"/>
          <w:lang w:val="it-IT"/>
        </w:rPr>
        <w:t>Advenerunt nobis</w:t>
      </w:r>
      <w:r w:rsidR="00E601B2" w:rsidRPr="0021481A">
        <w:rPr>
          <w:lang w:val="it-IT"/>
        </w:rPr>
        <w:t>.</w:t>
      </w:r>
      <w:r w:rsidR="00C1649A" w:rsidRPr="0021481A">
        <w:rPr>
          <w:lang w:val="it-IT"/>
        </w:rPr>
        <w:t xml:space="preserve"> </w:t>
      </w:r>
      <w:r w:rsidR="00C1649A" w:rsidRPr="0021481A">
        <w:rPr>
          <w:lang w:val="pt-PT"/>
        </w:rPr>
        <w:t xml:space="preserve">CP </w:t>
      </w:r>
      <w:r w:rsidR="00C1649A" w:rsidRPr="0021481A">
        <w:rPr>
          <w:rStyle w:val="Incipit"/>
          <w:lang w:val="pt-PT"/>
        </w:rPr>
        <w:t>Omnis (82va) pontifex</w:t>
      </w:r>
      <w:r w:rsidR="00C1649A" w:rsidRPr="0021481A">
        <w:rPr>
          <w:lang w:val="pt-PT"/>
        </w:rPr>
        <w:t xml:space="preserve">. RP </w:t>
      </w:r>
      <w:r w:rsidR="00C1649A" w:rsidRPr="0021481A">
        <w:rPr>
          <w:rStyle w:val="Incipit"/>
          <w:lang w:val="pt-PT"/>
        </w:rPr>
        <w:t>O pastor apostolice</w:t>
      </w:r>
      <w:r w:rsidR="00C1649A" w:rsidRPr="0021481A">
        <w:rPr>
          <w:lang w:val="pt-PT"/>
        </w:rPr>
        <w:t xml:space="preserve">. HY </w:t>
      </w:r>
      <w:r w:rsidR="00C1649A" w:rsidRPr="0021481A">
        <w:rPr>
          <w:rStyle w:val="Incipit"/>
          <w:lang w:val="pt-PT"/>
        </w:rPr>
        <w:t>Iste confessor</w:t>
      </w:r>
      <w:r w:rsidR="00C1649A" w:rsidRPr="0021481A">
        <w:rPr>
          <w:lang w:val="pt-PT"/>
        </w:rPr>
        <w:t xml:space="preserve">. VS </w:t>
      </w:r>
      <w:r w:rsidR="00C1649A" w:rsidRPr="0021481A">
        <w:rPr>
          <w:rStyle w:val="Incipit"/>
          <w:lang w:val="pt-PT"/>
        </w:rPr>
        <w:t>Gloria et honore</w:t>
      </w:r>
      <w:r w:rsidR="00C1649A" w:rsidRPr="0021481A">
        <w:rPr>
          <w:lang w:val="pt-PT"/>
        </w:rPr>
        <w:t xml:space="preserve">. AM </w:t>
      </w:r>
      <w:r w:rsidR="00C1649A" w:rsidRPr="0021481A">
        <w:rPr>
          <w:rStyle w:val="Incipit"/>
          <w:lang w:val="pt-PT"/>
        </w:rPr>
        <w:t>Gloriosa sanctissimi</w:t>
      </w:r>
      <w:r w:rsidR="00C1649A" w:rsidRPr="0021481A">
        <w:rPr>
          <w:lang w:val="pt-PT"/>
        </w:rPr>
        <w:t xml:space="preserve">. OR </w:t>
      </w:r>
      <w:r w:rsidR="00C1649A" w:rsidRPr="0021481A">
        <w:rPr>
          <w:rStyle w:val="Incipit"/>
          <w:lang w:val="pt-PT"/>
        </w:rPr>
        <w:t>Deus qui animae famuli tui</w:t>
      </w:r>
      <w:r w:rsidR="00C1649A" w:rsidRPr="0021481A">
        <w:rPr>
          <w:lang w:val="pt-PT"/>
        </w:rPr>
        <w:t xml:space="preserve">. Deinde cantetur ferialis antiphona et oratio. </w:t>
      </w:r>
      <w:r w:rsidR="00C1649A" w:rsidRPr="0021481A">
        <w:rPr>
          <w:lang w:val="it-IT"/>
        </w:rPr>
        <w:t>Preces non dicantur. Deinde antiphona et oratio pro peccatis.</w:t>
      </w:r>
    </w:p>
    <w:p w:rsidR="00C1649A" w:rsidRPr="0021481A" w:rsidRDefault="00C1649A" w:rsidP="004275F3">
      <w:pPr>
        <w:rPr>
          <w:lang w:val="pt-PT"/>
        </w:rPr>
      </w:pPr>
      <w:r w:rsidRPr="0021481A">
        <w:rPr>
          <w:rStyle w:val="Time1"/>
          <w:lang w:val="it-IT"/>
        </w:rPr>
        <w:t>Ad matutinam</w:t>
      </w:r>
      <w:r w:rsidRPr="0021481A">
        <w:rPr>
          <w:lang w:val="it-IT"/>
        </w:rPr>
        <w:t xml:space="preserve"> INV </w:t>
      </w:r>
      <w:r w:rsidRPr="0021481A">
        <w:rPr>
          <w:rStyle w:val="Incipit"/>
          <w:lang w:val="it-IT"/>
        </w:rPr>
        <w:t>Ad dominum vigiles cuncti</w:t>
      </w:r>
      <w:r w:rsidRPr="0021481A">
        <w:rPr>
          <w:lang w:val="it-IT"/>
        </w:rPr>
        <w:t xml:space="preserve">. </w:t>
      </w:r>
      <w:r w:rsidRPr="0021481A">
        <w:rPr>
          <w:lang w:val="pt-PT"/>
        </w:rPr>
        <w:t xml:space="preserve">PS </w:t>
      </w:r>
      <w:r w:rsidRPr="0021481A">
        <w:rPr>
          <w:rStyle w:val="Incipit"/>
          <w:lang w:val="pt-PT"/>
        </w:rPr>
        <w:t>Venite exultemus</w:t>
      </w:r>
      <w:r w:rsidRPr="0021481A">
        <w:rPr>
          <w:lang w:val="pt-PT"/>
        </w:rPr>
        <w:t>.</w:t>
      </w:r>
    </w:p>
    <w:p w:rsidR="00C1649A" w:rsidRPr="0021481A" w:rsidRDefault="00C1649A" w:rsidP="004275F3">
      <w:pPr>
        <w:rPr>
          <w:lang w:val="fr-FR"/>
        </w:rPr>
      </w:pPr>
      <w:r w:rsidRPr="0021481A">
        <w:rPr>
          <w:rStyle w:val="Time2"/>
          <w:lang w:val="pt-PT"/>
        </w:rPr>
        <w:t>In primo nocturno</w:t>
      </w:r>
      <w:r w:rsidRPr="0021481A">
        <w:rPr>
          <w:lang w:val="pt-PT"/>
        </w:rPr>
        <w:t xml:space="preserve"> AN </w:t>
      </w:r>
      <w:r w:rsidRPr="0021481A">
        <w:rPr>
          <w:rStyle w:val="Incipit"/>
          <w:lang w:val="pt-PT"/>
        </w:rPr>
        <w:t>Gregorius ortus</w:t>
      </w:r>
      <w:r w:rsidRPr="0021481A">
        <w:rPr>
          <w:lang w:val="pt-PT"/>
        </w:rPr>
        <w:t xml:space="preserve">. PS </w:t>
      </w:r>
      <w:r w:rsidRPr="0021481A">
        <w:rPr>
          <w:rStyle w:val="Incipit"/>
          <w:lang w:val="pt-PT"/>
        </w:rPr>
        <w:t>Beatus vir</w:t>
      </w:r>
      <w:r w:rsidRPr="0021481A">
        <w:rPr>
          <w:lang w:val="pt-PT"/>
        </w:rPr>
        <w:t xml:space="preserve">. AN </w:t>
      </w:r>
      <w:r w:rsidRPr="0021481A">
        <w:rPr>
          <w:rStyle w:val="Incipit"/>
          <w:lang w:val="pt-PT"/>
        </w:rPr>
        <w:t>|Linea::Lineam| sui</w:t>
      </w:r>
      <w:r w:rsidRPr="0021481A">
        <w:rPr>
          <w:lang w:val="pt-PT"/>
        </w:rPr>
        <w:t xml:space="preserve">. PS </w:t>
      </w:r>
      <w:r w:rsidRPr="0021481A">
        <w:rPr>
          <w:rStyle w:val="Incipit"/>
          <w:lang w:val="pt-PT"/>
        </w:rPr>
        <w:t>Quare fremuerunt</w:t>
      </w:r>
      <w:r w:rsidRPr="0021481A">
        <w:rPr>
          <w:lang w:val="pt-PT"/>
        </w:rPr>
        <w:t xml:space="preserve">. AN </w:t>
      </w:r>
      <w:r w:rsidRPr="0021481A">
        <w:rPr>
          <w:rStyle w:val="Incipit"/>
          <w:lang w:val="pt-PT"/>
        </w:rPr>
        <w:t>Adhaerebat</w:t>
      </w:r>
      <w:r w:rsidRPr="0021481A">
        <w:rPr>
          <w:lang w:val="pt-PT"/>
        </w:rPr>
        <w:t xml:space="preserve">. PS </w:t>
      </w:r>
      <w:r w:rsidRPr="0021481A">
        <w:rPr>
          <w:rStyle w:val="Incipit"/>
          <w:lang w:val="pt-PT"/>
        </w:rPr>
        <w:t>Domine quid multiplicati</w:t>
      </w:r>
      <w:r w:rsidRPr="0021481A">
        <w:rPr>
          <w:lang w:val="pt-PT"/>
        </w:rPr>
        <w:t xml:space="preserve">. VS </w:t>
      </w:r>
      <w:r w:rsidRPr="0021481A">
        <w:rPr>
          <w:rStyle w:val="Incipit"/>
          <w:lang w:val="pt-PT"/>
        </w:rPr>
        <w:t>Gloria et honore</w:t>
      </w:r>
      <w:r w:rsidRPr="0021481A">
        <w:rPr>
          <w:lang w:val="pt-PT"/>
        </w:rPr>
        <w:t xml:space="preserve">. Legitur vita ipsius cum historia RP </w:t>
      </w:r>
      <w:r w:rsidRPr="0021481A">
        <w:rPr>
          <w:rStyle w:val="Incipit"/>
          <w:lang w:val="pt-PT"/>
        </w:rPr>
        <w:t>Fulgebat in venerando</w:t>
      </w:r>
      <w:r w:rsidRPr="0021481A">
        <w:rPr>
          <w:lang w:val="pt-PT"/>
        </w:rPr>
        <w:t xml:space="preserve"> cum EV </w:t>
      </w:r>
      <w:r w:rsidRPr="0021481A">
        <w:rPr>
          <w:rStyle w:val="Incipit"/>
          <w:lang w:val="pt-PT"/>
        </w:rPr>
        <w:t>Homo quidam (82vb) nobilis</w:t>
      </w:r>
      <w:r w:rsidRPr="0021481A">
        <w:rPr>
          <w:lang w:val="pt-PT"/>
        </w:rPr>
        <w:t xml:space="preserve">. </w:t>
      </w:r>
      <w:r w:rsidRPr="0021481A">
        <w:rPr>
          <w:lang w:val="fr-FR"/>
        </w:rPr>
        <w:t xml:space="preserve">[TD] </w:t>
      </w:r>
      <w:r w:rsidRPr="0021481A">
        <w:rPr>
          <w:rStyle w:val="Incipit"/>
          <w:lang w:val="fr-FR"/>
        </w:rPr>
        <w:t>Te deum laudamus</w:t>
      </w:r>
      <w:r w:rsidRPr="0021481A">
        <w:rPr>
          <w:lang w:val="fr-FR"/>
        </w:rPr>
        <w:t xml:space="preserve"> cantatur.</w:t>
      </w:r>
    </w:p>
    <w:p w:rsidR="00C1649A" w:rsidRPr="0021481A" w:rsidRDefault="00C1649A" w:rsidP="004275F3">
      <w:pPr>
        <w:rPr>
          <w:lang w:val="it-IT"/>
        </w:rPr>
      </w:pPr>
      <w:r w:rsidRPr="0021481A">
        <w:rPr>
          <w:rStyle w:val="Time1"/>
          <w:lang w:val="fr-FR"/>
        </w:rPr>
        <w:t>Ad laudes</w:t>
      </w:r>
      <w:r w:rsidRPr="0021481A">
        <w:rPr>
          <w:lang w:val="fr-FR"/>
        </w:rPr>
        <w:t xml:space="preserve"> AN </w:t>
      </w:r>
      <w:r w:rsidRPr="0021481A">
        <w:rPr>
          <w:rStyle w:val="Incipit"/>
          <w:lang w:val="fr-FR"/>
        </w:rPr>
        <w:t>Gregorius</w:t>
      </w:r>
      <w:r w:rsidRPr="0021481A">
        <w:rPr>
          <w:lang w:val="fr-FR"/>
        </w:rPr>
        <w:t xml:space="preserve">. AN </w:t>
      </w:r>
      <w:r w:rsidRPr="0021481A">
        <w:rPr>
          <w:rStyle w:val="Incipit"/>
          <w:lang w:val="fr-FR"/>
        </w:rPr>
        <w:t>Lentis quidem</w:t>
      </w:r>
      <w:r w:rsidRPr="0021481A">
        <w:rPr>
          <w:lang w:val="fr-FR"/>
        </w:rPr>
        <w:t xml:space="preserve">. </w:t>
      </w:r>
      <w:r w:rsidRPr="0021481A">
        <w:rPr>
          <w:lang w:val="pt-PT"/>
        </w:rPr>
        <w:t xml:space="preserve">AN </w:t>
      </w:r>
      <w:r w:rsidRPr="0021481A">
        <w:rPr>
          <w:rStyle w:val="Incipit"/>
          <w:lang w:val="pt-PT"/>
        </w:rPr>
        <w:t>|Caelestis::Caelesti| cinctus</w:t>
      </w:r>
      <w:r w:rsidRPr="0021481A">
        <w:rPr>
          <w:lang w:val="pt-PT"/>
        </w:rPr>
        <w:t xml:space="preserve">. </w:t>
      </w:r>
      <w:r w:rsidR="00E012E9" w:rsidRPr="0021481A">
        <w:rPr>
          <w:lang w:val="pt-PT"/>
        </w:rPr>
        <w:t xml:space="preserve">AN </w:t>
      </w:r>
      <w:r w:rsidR="00E012E9" w:rsidRPr="0021481A">
        <w:rPr>
          <w:rStyle w:val="Incipit"/>
          <w:lang w:val="pt-PT"/>
        </w:rPr>
        <w:t>Bissenos</w:t>
      </w:r>
      <w:r w:rsidR="00E012E9" w:rsidRPr="0021481A">
        <w:rPr>
          <w:lang w:val="pt-PT"/>
        </w:rPr>
        <w:t xml:space="preserve">. AN </w:t>
      </w:r>
      <w:r w:rsidR="00E012E9" w:rsidRPr="0021481A">
        <w:rPr>
          <w:rStyle w:val="Incipit"/>
          <w:lang w:val="pt-PT"/>
        </w:rPr>
        <w:t>Virginum tria</w:t>
      </w:r>
      <w:r w:rsidR="00E012E9" w:rsidRPr="0021481A">
        <w:rPr>
          <w:lang w:val="pt-PT"/>
        </w:rPr>
        <w:t xml:space="preserve">. CP </w:t>
      </w:r>
      <w:r w:rsidR="00E012E9" w:rsidRPr="0021481A">
        <w:rPr>
          <w:rStyle w:val="Incipit"/>
          <w:lang w:val="pt-PT"/>
        </w:rPr>
        <w:t>Talis decebat</w:t>
      </w:r>
      <w:r w:rsidR="00E012E9" w:rsidRPr="0021481A">
        <w:rPr>
          <w:lang w:val="pt-PT"/>
        </w:rPr>
        <w:t xml:space="preserve">. </w:t>
      </w:r>
      <w:r w:rsidR="00E012E9" w:rsidRPr="0021481A">
        <w:rPr>
          <w:lang w:val="fr-FR"/>
        </w:rPr>
        <w:t xml:space="preserve">VS </w:t>
      </w:r>
      <w:r w:rsidR="00E012E9" w:rsidRPr="0021481A">
        <w:rPr>
          <w:rStyle w:val="Incipit"/>
          <w:lang w:val="fr-FR"/>
        </w:rPr>
        <w:t>Magna est gloria eius</w:t>
      </w:r>
      <w:r w:rsidR="00E012E9" w:rsidRPr="0021481A">
        <w:rPr>
          <w:lang w:val="fr-FR"/>
        </w:rPr>
        <w:t xml:space="preserve">. AB </w:t>
      </w:r>
      <w:r w:rsidR="00E012E9" w:rsidRPr="0021481A">
        <w:rPr>
          <w:rStyle w:val="Incipit"/>
          <w:lang w:val="fr-FR"/>
        </w:rPr>
        <w:t>Christi fidelis</w:t>
      </w:r>
      <w:r w:rsidR="00E012E9" w:rsidRPr="0021481A">
        <w:rPr>
          <w:lang w:val="fr-FR"/>
        </w:rPr>
        <w:t xml:space="preserve">. OR </w:t>
      </w:r>
      <w:r w:rsidR="00E012E9" w:rsidRPr="0021481A">
        <w:rPr>
          <w:rStyle w:val="Incipit"/>
          <w:lang w:val="fr-FR"/>
        </w:rPr>
        <w:t>Deus qui animae famuli</w:t>
      </w:r>
      <w:r w:rsidR="00E012E9" w:rsidRPr="0021481A">
        <w:rPr>
          <w:lang w:val="fr-FR"/>
        </w:rPr>
        <w:t xml:space="preserve">. </w:t>
      </w:r>
      <w:r w:rsidR="00E012E9" w:rsidRPr="0021481A">
        <w:rPr>
          <w:lang w:val="it-IT"/>
        </w:rPr>
        <w:t>Deinde cantetur ferialis antiphona et oratio.</w:t>
      </w:r>
    </w:p>
    <w:p w:rsidR="00E012E9" w:rsidRPr="0021481A" w:rsidRDefault="00E012E9" w:rsidP="004275F3">
      <w:pPr>
        <w:rPr>
          <w:lang w:val="it-IT"/>
        </w:rPr>
      </w:pPr>
      <w:r w:rsidRPr="0021481A">
        <w:rPr>
          <w:rStyle w:val="Time1"/>
          <w:lang w:val="it-IT"/>
        </w:rPr>
        <w:t>Ad horas</w:t>
      </w:r>
      <w:r w:rsidRPr="0021481A">
        <w:rPr>
          <w:lang w:val="it-IT"/>
        </w:rPr>
        <w:t xml:space="preserve"> laudes</w:t>
      </w:r>
      <w:r w:rsidR="00354427" w:rsidRPr="0021481A">
        <w:rPr>
          <w:lang w:val="it-IT"/>
        </w:rPr>
        <w:t>. E</w:t>
      </w:r>
      <w:r w:rsidRPr="0021481A">
        <w:rPr>
          <w:lang w:val="it-IT"/>
        </w:rPr>
        <w:t>t responsoria de uno %D::martyre% confessore.</w:t>
      </w:r>
    </w:p>
    <w:p w:rsidR="00E012E9" w:rsidRPr="0021481A" w:rsidRDefault="00E012E9" w:rsidP="004275F3">
      <w:pPr>
        <w:rPr>
          <w:lang w:val="pt-PT"/>
        </w:rPr>
      </w:pPr>
      <w:r w:rsidRPr="0021481A">
        <w:rPr>
          <w:rStyle w:val="Time1"/>
          <w:lang w:val="it-IT"/>
        </w:rPr>
        <w:t>Ad missam</w:t>
      </w:r>
      <w:r w:rsidRPr="0021481A">
        <w:rPr>
          <w:lang w:val="it-IT"/>
        </w:rPr>
        <w:t xml:space="preserve"> IN </w:t>
      </w:r>
      <w:r w:rsidRPr="0021481A">
        <w:rPr>
          <w:rStyle w:val="Incipit"/>
          <w:lang w:val="it-IT"/>
        </w:rPr>
        <w:t>Sacerdotes dei</w:t>
      </w:r>
      <w:r w:rsidRPr="0021481A">
        <w:rPr>
          <w:lang w:val="it-IT"/>
        </w:rPr>
        <w:t xml:space="preserve">. [KY] </w:t>
      </w:r>
      <w:r w:rsidRPr="0021481A">
        <w:rPr>
          <w:rStyle w:val="Incipit"/>
          <w:lang w:val="it-IT"/>
        </w:rPr>
        <w:t>Kyrie</w:t>
      </w:r>
      <w:r w:rsidRPr="0021481A">
        <w:rPr>
          <w:lang w:val="it-IT"/>
        </w:rPr>
        <w:t xml:space="preserve"> dominicale. [GL] </w:t>
      </w:r>
      <w:r w:rsidRPr="0021481A">
        <w:rPr>
          <w:rStyle w:val="Incipit"/>
          <w:lang w:val="it-IT"/>
        </w:rPr>
        <w:t>Gloria in excelsis</w:t>
      </w:r>
      <w:r w:rsidRPr="0021481A">
        <w:rPr>
          <w:lang w:val="it-IT"/>
        </w:rPr>
        <w:t xml:space="preserve">. ORCL </w:t>
      </w:r>
      <w:r w:rsidRPr="0021481A">
        <w:rPr>
          <w:rStyle w:val="Incipit"/>
          <w:lang w:val="it-IT"/>
        </w:rPr>
        <w:t>Deus qui animae famuli tui</w:t>
      </w:r>
      <w:r w:rsidRPr="0021481A">
        <w:rPr>
          <w:lang w:val="it-IT"/>
        </w:rPr>
        <w:t xml:space="preserve">. Si placet tantum ipsa oratio dicatur. EP </w:t>
      </w:r>
      <w:r w:rsidRPr="0021481A">
        <w:rPr>
          <w:rStyle w:val="Incipit"/>
          <w:lang w:val="it-IT"/>
        </w:rPr>
        <w:t>Pronuntiabunt levitae</w:t>
      </w:r>
      <w:r w:rsidRPr="0021481A">
        <w:rPr>
          <w:lang w:val="it-IT"/>
        </w:rPr>
        <w:t xml:space="preserve">. </w:t>
      </w:r>
      <w:r w:rsidRPr="0021481A">
        <w:rPr>
          <w:lang w:val="pt-PT"/>
        </w:rPr>
        <w:t xml:space="preserve">GR </w:t>
      </w:r>
      <w:r w:rsidRPr="0021481A">
        <w:rPr>
          <w:rStyle w:val="Incipit"/>
          <w:lang w:val="pt-PT"/>
        </w:rPr>
        <w:t>Iuravit dominus</w:t>
      </w:r>
      <w:r w:rsidRPr="0021481A">
        <w:rPr>
          <w:lang w:val="pt-PT"/>
        </w:rPr>
        <w:t xml:space="preserve">. TR </w:t>
      </w:r>
      <w:r w:rsidRPr="0021481A">
        <w:rPr>
          <w:rStyle w:val="Incipit"/>
          <w:lang w:val="pt-PT"/>
        </w:rPr>
        <w:t>Beatus vir</w:t>
      </w:r>
      <w:r w:rsidRPr="0021481A">
        <w:rPr>
          <w:lang w:val="pt-PT"/>
        </w:rPr>
        <w:t xml:space="preserve">. EV </w:t>
      </w:r>
      <w:r w:rsidRPr="0021481A">
        <w:rPr>
          <w:rStyle w:val="Incipit"/>
          <w:lang w:val="pt-PT"/>
        </w:rPr>
        <w:t>Homo (83ra) quidam nobilis</w:t>
      </w:r>
      <w:r w:rsidRPr="0021481A">
        <w:rPr>
          <w:lang w:val="pt-PT"/>
        </w:rPr>
        <w:t xml:space="preserve">. OF </w:t>
      </w:r>
      <w:r w:rsidRPr="0021481A">
        <w:rPr>
          <w:rStyle w:val="Incipit"/>
          <w:lang w:val="pt-PT"/>
        </w:rPr>
        <w:t>Veritas mea</w:t>
      </w:r>
      <w:r w:rsidRPr="0021481A">
        <w:rPr>
          <w:lang w:val="pt-PT"/>
        </w:rPr>
        <w:t xml:space="preserve">. Praefatio cottidiana. CO </w:t>
      </w:r>
      <w:r w:rsidRPr="0021481A">
        <w:rPr>
          <w:rStyle w:val="Incipit"/>
          <w:lang w:val="pt-PT"/>
        </w:rPr>
        <w:t>Fidelis servus</w:t>
      </w:r>
      <w:r w:rsidRPr="0021481A">
        <w:rPr>
          <w:lang w:val="pt-PT"/>
        </w:rPr>
        <w:t xml:space="preserve">. PC </w:t>
      </w:r>
      <w:r w:rsidRPr="0021481A">
        <w:rPr>
          <w:rStyle w:val="Incipit"/>
          <w:lang w:val="pt-PT"/>
        </w:rPr>
        <w:t>Concede quaesumus omnipotens deus</w:t>
      </w:r>
      <w:r w:rsidRPr="0021481A">
        <w:rPr>
          <w:lang w:val="pt-PT"/>
        </w:rPr>
        <w:t xml:space="preserve">. Clauditur cum [BD] </w:t>
      </w:r>
      <w:r w:rsidRPr="0021481A">
        <w:rPr>
          <w:rStyle w:val="Incipit"/>
          <w:lang w:val="pt-PT"/>
        </w:rPr>
        <w:t>Benedicamus domino</w:t>
      </w:r>
      <w:r w:rsidRPr="0021481A">
        <w:rPr>
          <w:lang w:val="pt-PT"/>
        </w:rPr>
        <w:t>.</w:t>
      </w:r>
    </w:p>
    <w:p w:rsidR="00E012E9" w:rsidRPr="0021481A" w:rsidRDefault="00E012E9" w:rsidP="004275F3">
      <w:pPr>
        <w:rPr>
          <w:lang w:val="it-IT"/>
        </w:rPr>
      </w:pPr>
      <w:r w:rsidRPr="0021481A">
        <w:rPr>
          <w:rStyle w:val="Time1"/>
          <w:lang w:val="pt-PT"/>
        </w:rPr>
        <w:t>In secunda vespera</w:t>
      </w:r>
      <w:r w:rsidRPr="0021481A">
        <w:rPr>
          <w:lang w:val="pt-PT"/>
        </w:rPr>
        <w:t xml:space="preserve"> antiphona super feriales psalmos [AN] </w:t>
      </w:r>
      <w:r w:rsidRPr="0021481A">
        <w:rPr>
          <w:rStyle w:val="Incipit"/>
          <w:lang w:val="pt-PT"/>
        </w:rPr>
        <w:t>Gregorius</w:t>
      </w:r>
      <w:r w:rsidRPr="0021481A">
        <w:rPr>
          <w:lang w:val="pt-PT"/>
        </w:rPr>
        <w:t xml:space="preserve">. Capitulum, hymnus et versiculus ut supra in nocte. AM </w:t>
      </w:r>
      <w:r w:rsidRPr="0021481A">
        <w:rPr>
          <w:rStyle w:val="Incipit"/>
          <w:lang w:val="pt-PT"/>
        </w:rPr>
        <w:t>O Gregori dulcissimum</w:t>
      </w:r>
      <w:r w:rsidRPr="0021481A">
        <w:rPr>
          <w:lang w:val="pt-PT"/>
        </w:rPr>
        <w:t xml:space="preserve">. OR </w:t>
      </w:r>
      <w:r w:rsidRPr="0021481A">
        <w:rPr>
          <w:rStyle w:val="Incipit"/>
          <w:lang w:val="pt-PT"/>
        </w:rPr>
        <w:t>Deus qui animae famuli tui</w:t>
      </w:r>
      <w:r w:rsidR="00E601B2" w:rsidRPr="0021481A">
        <w:rPr>
          <w:lang w:val="pt-PT"/>
        </w:rPr>
        <w:t xml:space="preserve">. </w:t>
      </w:r>
      <w:r w:rsidR="00E601B2" w:rsidRPr="0021481A">
        <w:rPr>
          <w:lang w:val="it-IT"/>
        </w:rPr>
        <w:t>Preces</w:t>
      </w:r>
      <w:r w:rsidRPr="0021481A">
        <w:rPr>
          <w:lang w:val="it-IT"/>
        </w:rPr>
        <w:t xml:space="preserve"> non dicantur, sed tantum ferialis antiphona et oratio. Deinde antiphona et oratio pro peccatis.</w:t>
      </w:r>
    </w:p>
    <w:p w:rsidR="00E012E9" w:rsidRPr="0021481A" w:rsidRDefault="00E012E9" w:rsidP="004275F3">
      <w:pPr>
        <w:pStyle w:val="Titolo1"/>
        <w:rPr>
          <w:lang w:val="it-IT"/>
        </w:rPr>
      </w:pPr>
      <w:r w:rsidRPr="0021481A">
        <w:rPr>
          <w:lang w:val="it-IT"/>
        </w:rPr>
        <w:t>IN NATIVITATE GERTRUDIS</w:t>
      </w:r>
    </w:p>
    <w:p w:rsidR="00E012E9" w:rsidRPr="0021481A" w:rsidRDefault="00E012E9" w:rsidP="004275F3">
      <w:pPr>
        <w:rPr>
          <w:lang w:val="it-IT"/>
        </w:rPr>
      </w:pPr>
      <w:r w:rsidRPr="0021481A">
        <w:rPr>
          <w:rStyle w:val="Time1"/>
          <w:lang w:val="it-IT"/>
        </w:rPr>
        <w:t>Ad matutinas</w:t>
      </w:r>
      <w:r w:rsidR="00054042" w:rsidRPr="0021481A">
        <w:rPr>
          <w:lang w:val="it-IT"/>
        </w:rPr>
        <w:t xml:space="preserve"> dicatur AB </w:t>
      </w:r>
      <w:r w:rsidR="00054042" w:rsidRPr="0021481A">
        <w:rPr>
          <w:rStyle w:val="Incipit"/>
          <w:lang w:val="it-IT"/>
        </w:rPr>
        <w:t>Quinque prudentes</w:t>
      </w:r>
      <w:r w:rsidR="00054042" w:rsidRPr="0021481A">
        <w:rPr>
          <w:lang w:val="it-IT"/>
        </w:rPr>
        <w:t>. Versiculum et orationem require in serie virginum.</w:t>
      </w:r>
    </w:p>
    <w:p w:rsidR="00054042" w:rsidRPr="0021481A" w:rsidRDefault="00054042" w:rsidP="004275F3">
      <w:pPr>
        <w:rPr>
          <w:lang w:val="en-US"/>
        </w:rPr>
      </w:pPr>
      <w:r w:rsidRPr="0021481A">
        <w:rPr>
          <w:rStyle w:val="Time1"/>
          <w:lang w:val="it-IT"/>
        </w:rPr>
        <w:t>Ad missam</w:t>
      </w:r>
      <w:r w:rsidRPr="0021481A">
        <w:rPr>
          <w:lang w:val="it-IT"/>
        </w:rPr>
        <w:t xml:space="preserve"> dicatur oratio et cantetur TR </w:t>
      </w:r>
      <w:r w:rsidRPr="0021481A">
        <w:rPr>
          <w:rStyle w:val="Incipit"/>
          <w:lang w:val="it-IT"/>
        </w:rPr>
        <w:t>Qui seminat</w:t>
      </w:r>
      <w:r w:rsidRPr="0021481A">
        <w:rPr>
          <w:lang w:val="it-IT"/>
        </w:rPr>
        <w:t>.</w:t>
      </w:r>
      <w:r w:rsidR="000D19B5" w:rsidRPr="0021481A">
        <w:rPr>
          <w:lang w:val="it-IT"/>
        </w:rPr>
        <w:t xml:space="preserve"> </w:t>
      </w:r>
      <w:r w:rsidR="000D19B5" w:rsidRPr="0021481A">
        <w:rPr>
          <w:lang w:val="en-US"/>
        </w:rPr>
        <w:t>(83rb)</w:t>
      </w:r>
    </w:p>
    <w:p w:rsidR="00054042" w:rsidRPr="0021481A" w:rsidRDefault="00054042" w:rsidP="004275F3">
      <w:pPr>
        <w:pStyle w:val="Titolo1"/>
        <w:rPr>
          <w:lang w:val="en-US"/>
        </w:rPr>
      </w:pPr>
      <w:r w:rsidRPr="0021481A">
        <w:rPr>
          <w:lang w:val="en-US"/>
        </w:rPr>
        <w:t>IN NATIVITATE SANCTI BEN</w:t>
      </w:r>
      <w:r w:rsidR="002C61E5" w:rsidRPr="0021481A">
        <w:rPr>
          <w:lang w:val="en-US"/>
        </w:rPr>
        <w:t>E</w:t>
      </w:r>
      <w:r w:rsidRPr="0021481A">
        <w:rPr>
          <w:lang w:val="en-US"/>
        </w:rPr>
        <w:t>DICTI</w:t>
      </w:r>
    </w:p>
    <w:p w:rsidR="00054042" w:rsidRPr="0021481A" w:rsidRDefault="00054042" w:rsidP="004275F3">
      <w:pPr>
        <w:rPr>
          <w:lang w:val="en-US"/>
        </w:rPr>
      </w:pPr>
      <w:r w:rsidRPr="0021481A">
        <w:rPr>
          <w:rStyle w:val="Time1"/>
          <w:lang w:val="en-US"/>
        </w:rPr>
        <w:t>Ad vesperas</w:t>
      </w:r>
      <w:r w:rsidRPr="0021481A">
        <w:rPr>
          <w:lang w:val="en-US"/>
        </w:rPr>
        <w:t xml:space="preserve"> </w:t>
      </w:r>
      <w:r w:rsidR="00E601B2" w:rsidRPr="0021481A">
        <w:rPr>
          <w:lang w:val="en-US"/>
        </w:rPr>
        <w:t>AM</w:t>
      </w:r>
      <w:r w:rsidRPr="0021481A">
        <w:rPr>
          <w:lang w:val="en-US"/>
        </w:rPr>
        <w:t xml:space="preserve"> </w:t>
      </w:r>
      <w:r w:rsidRPr="0021481A">
        <w:rPr>
          <w:rStyle w:val="Incipit"/>
          <w:lang w:val="en-US"/>
        </w:rPr>
        <w:t>Iste homo</w:t>
      </w:r>
      <w:r w:rsidRPr="0021481A">
        <w:rPr>
          <w:lang w:val="en-US"/>
        </w:rPr>
        <w:t xml:space="preserve">. OR </w:t>
      </w:r>
      <w:r w:rsidRPr="0021481A">
        <w:rPr>
          <w:rStyle w:val="Incipit"/>
          <w:lang w:val="en-US"/>
        </w:rPr>
        <w:t>Omnipotens sempiterne deus</w:t>
      </w:r>
      <w:r w:rsidRPr="0021481A">
        <w:rPr>
          <w:lang w:val="en-US"/>
        </w:rPr>
        <w:t>.</w:t>
      </w:r>
    </w:p>
    <w:p w:rsidR="00054042" w:rsidRPr="0021481A" w:rsidRDefault="00054042" w:rsidP="004275F3">
      <w:pPr>
        <w:rPr>
          <w:lang w:val="en-US"/>
        </w:rPr>
      </w:pPr>
      <w:r w:rsidRPr="0021481A">
        <w:rPr>
          <w:rStyle w:val="Time1"/>
          <w:lang w:val="en-US"/>
        </w:rPr>
        <w:t>Ad missam</w:t>
      </w:r>
      <w:r w:rsidRPr="0021481A">
        <w:rPr>
          <w:lang w:val="en-US"/>
        </w:rPr>
        <w:t xml:space="preserve"> dicatur oratio et cantatur TR </w:t>
      </w:r>
      <w:r w:rsidRPr="0021481A">
        <w:rPr>
          <w:rStyle w:val="Incipit"/>
          <w:lang w:val="en-US"/>
        </w:rPr>
        <w:t>Beatus vir</w:t>
      </w:r>
      <w:r w:rsidRPr="0021481A">
        <w:rPr>
          <w:lang w:val="en-US"/>
        </w:rPr>
        <w:t>.</w:t>
      </w:r>
    </w:p>
    <w:p w:rsidR="00054042" w:rsidRPr="0021481A" w:rsidRDefault="00274101" w:rsidP="004275F3">
      <w:pPr>
        <w:pStyle w:val="Titolo1"/>
        <w:rPr>
          <w:lang w:val="en-US"/>
        </w:rPr>
      </w:pPr>
      <w:r w:rsidRPr="0021481A">
        <w:rPr>
          <w:lang w:val="en-US"/>
        </w:rPr>
        <w:lastRenderedPageBreak/>
        <w:t>[KOMMENTAR]</w:t>
      </w:r>
    </w:p>
    <w:p w:rsidR="00054042" w:rsidRPr="0021481A" w:rsidRDefault="00274101" w:rsidP="004275F3">
      <w:pPr>
        <w:rPr>
          <w:lang w:val="it-IT"/>
        </w:rPr>
      </w:pPr>
      <w:r w:rsidRPr="0021481A">
        <w:rPr>
          <w:lang w:val="en-US"/>
        </w:rPr>
        <w:t>Annuntiatio sanctae Mariae virginis s</w:t>
      </w:r>
      <w:r w:rsidR="00C24F04" w:rsidRPr="0021481A">
        <w:rPr>
          <w:lang w:val="en-US"/>
        </w:rPr>
        <w:t>i venerit in septimana palmarum tunc celebrabitur die sabbati prae</w:t>
      </w:r>
      <w:r w:rsidR="00354427" w:rsidRPr="0021481A">
        <w:rPr>
          <w:lang w:val="en-US"/>
        </w:rPr>
        <w:t>cedente. Ita quod in secunda ve</w:t>
      </w:r>
      <w:r w:rsidR="00C24F04" w:rsidRPr="0021481A">
        <w:rPr>
          <w:lang w:val="en-US"/>
        </w:rPr>
        <w:t>s</w:t>
      </w:r>
      <w:r w:rsidR="00354427" w:rsidRPr="0021481A">
        <w:rPr>
          <w:lang w:val="en-US"/>
        </w:rPr>
        <w:t>p</w:t>
      </w:r>
      <w:r w:rsidR="00C24F04" w:rsidRPr="0021481A">
        <w:rPr>
          <w:lang w:val="en-US"/>
        </w:rPr>
        <w:t xml:space="preserve">era omnia fiant de sabbato. Et in suffragia cantetur haec AC </w:t>
      </w:r>
      <w:r w:rsidR="00C24F04" w:rsidRPr="0021481A">
        <w:rPr>
          <w:rStyle w:val="Incipit"/>
          <w:lang w:val="en-US"/>
        </w:rPr>
        <w:t>Haec est dies</w:t>
      </w:r>
      <w:r w:rsidR="00C24F04" w:rsidRPr="0021481A">
        <w:rPr>
          <w:lang w:val="en-US"/>
        </w:rPr>
        <w:t>. Et idem si venerit in sabbato ipsum festum</w:t>
      </w:r>
      <w:r w:rsidRPr="0021481A">
        <w:rPr>
          <w:lang w:val="en-US"/>
        </w:rPr>
        <w:t>.</w:t>
      </w:r>
      <w:r w:rsidR="00C24F04" w:rsidRPr="0021481A">
        <w:rPr>
          <w:lang w:val="en-US"/>
        </w:rPr>
        <w:t xml:space="preserve"> </w:t>
      </w:r>
      <w:r w:rsidRPr="0021481A">
        <w:rPr>
          <w:lang w:val="en-US"/>
        </w:rPr>
        <w:t>S</w:t>
      </w:r>
      <w:r w:rsidR="00C24F04" w:rsidRPr="0021481A">
        <w:rPr>
          <w:lang w:val="en-US"/>
        </w:rPr>
        <w:t xml:space="preserve">imiliter </w:t>
      </w:r>
      <w:r w:rsidRPr="0021481A">
        <w:rPr>
          <w:lang w:val="en-US"/>
        </w:rPr>
        <w:t xml:space="preserve">si venerit in alio die quam in sabbato celebrabitur ipso die tam in ipsa prima vespera quam in secunda per totum et ferialis (83va) antiphona cantabitur in suffragia. </w:t>
      </w:r>
      <w:r w:rsidRPr="0021481A">
        <w:rPr>
          <w:lang w:val="it-IT"/>
        </w:rPr>
        <w:t xml:space="preserve">Item si venerit die dominica </w:t>
      </w:r>
      <w:r w:rsidR="00354427" w:rsidRPr="0021481A">
        <w:rPr>
          <w:lang w:val="it-IT"/>
        </w:rPr>
        <w:t xml:space="preserve">quadragesimae </w:t>
      </w:r>
      <w:r w:rsidRPr="0021481A">
        <w:rPr>
          <w:lang w:val="it-IT"/>
        </w:rPr>
        <w:t>celebrabitur die sequenti.</w:t>
      </w:r>
    </w:p>
    <w:p w:rsidR="00274101" w:rsidRPr="0021481A" w:rsidRDefault="00274101" w:rsidP="004275F3">
      <w:pPr>
        <w:pStyle w:val="Titolo1"/>
        <w:rPr>
          <w:lang w:val="it-IT"/>
        </w:rPr>
      </w:pPr>
      <w:r w:rsidRPr="0021481A">
        <w:rPr>
          <w:lang w:val="it-IT"/>
        </w:rPr>
        <w:t>IN ANNUNTIATIONE SANCTAE VIRGINIS MARIAE</w:t>
      </w:r>
    </w:p>
    <w:p w:rsidR="00274101" w:rsidRPr="0021481A" w:rsidRDefault="00274101" w:rsidP="004275F3">
      <w:pPr>
        <w:rPr>
          <w:lang w:val="it-IT"/>
        </w:rPr>
      </w:pPr>
      <w:r w:rsidRPr="0021481A">
        <w:rPr>
          <w:lang w:val="it-IT"/>
        </w:rPr>
        <w:t>Notandum quod licet quod propter quadragesimam non pulsetur te</w:t>
      </w:r>
      <w:r w:rsidR="00673165" w:rsidRPr="0021481A">
        <w:rPr>
          <w:lang w:val="it-IT"/>
        </w:rPr>
        <w:t>rror? in vesperis et in matutinis tum omnia fiant ut in summo festo.</w:t>
      </w:r>
    </w:p>
    <w:p w:rsidR="00673165" w:rsidRPr="0021481A" w:rsidRDefault="00673165" w:rsidP="004275F3">
      <w:pPr>
        <w:rPr>
          <w:lang w:val="it-IT"/>
        </w:rPr>
      </w:pPr>
      <w:r w:rsidRPr="0021481A">
        <w:rPr>
          <w:rStyle w:val="Time1"/>
          <w:lang w:val="en-US"/>
        </w:rPr>
        <w:t>Ad vesperas</w:t>
      </w:r>
      <w:r w:rsidRPr="0021481A">
        <w:rPr>
          <w:lang w:val="en-US"/>
        </w:rPr>
        <w:t xml:space="preserve"> super feriales psalmos AN </w:t>
      </w:r>
      <w:r w:rsidRPr="0021481A">
        <w:rPr>
          <w:rStyle w:val="Incipit"/>
          <w:lang w:val="en-US"/>
        </w:rPr>
        <w:t>Missus est Gabriel</w:t>
      </w:r>
      <w:r w:rsidRPr="0021481A">
        <w:rPr>
          <w:lang w:val="en-US"/>
        </w:rPr>
        <w:t xml:space="preserve">. </w:t>
      </w:r>
      <w:r w:rsidRPr="0021481A">
        <w:rPr>
          <w:lang w:val="fr-FR"/>
        </w:rPr>
        <w:t xml:space="preserve">CP </w:t>
      </w:r>
      <w:r w:rsidRPr="0021481A">
        <w:rPr>
          <w:rStyle w:val="Incipit"/>
          <w:lang w:val="fr-FR"/>
        </w:rPr>
        <w:t>In diebus illis locutus est</w:t>
      </w:r>
      <w:r w:rsidRPr="0021481A">
        <w:rPr>
          <w:lang w:val="fr-FR"/>
        </w:rPr>
        <w:t xml:space="preserve">. </w:t>
      </w:r>
      <w:r w:rsidRPr="0021481A">
        <w:rPr>
          <w:lang w:val="pt-PT"/>
        </w:rPr>
        <w:t xml:space="preserve">RP </w:t>
      </w:r>
      <w:r w:rsidRPr="0021481A">
        <w:rPr>
          <w:rStyle w:val="Incipit"/>
          <w:lang w:val="pt-PT"/>
        </w:rPr>
        <w:t>Suscipe verbum</w:t>
      </w:r>
      <w:r w:rsidRPr="0021481A">
        <w:rPr>
          <w:lang w:val="pt-PT"/>
        </w:rPr>
        <w:t xml:space="preserve">. HY </w:t>
      </w:r>
      <w:r w:rsidRPr="0021481A">
        <w:rPr>
          <w:rStyle w:val="Incipit"/>
          <w:lang w:val="pt-PT"/>
        </w:rPr>
        <w:t>Fit porta</w:t>
      </w:r>
      <w:r w:rsidRPr="0021481A">
        <w:rPr>
          <w:lang w:val="pt-PT"/>
        </w:rPr>
        <w:t xml:space="preserve">. VS </w:t>
      </w:r>
      <w:r w:rsidRPr="0021481A">
        <w:rPr>
          <w:rStyle w:val="Incipit"/>
          <w:lang w:val="pt-PT"/>
        </w:rPr>
        <w:t>Ave Maria</w:t>
      </w:r>
      <w:r w:rsidRPr="0021481A">
        <w:rPr>
          <w:lang w:val="pt-PT"/>
        </w:rPr>
        <w:t xml:space="preserve">. AM </w:t>
      </w:r>
      <w:r w:rsidRPr="0021481A">
        <w:rPr>
          <w:rStyle w:val="Incipit"/>
          <w:lang w:val="pt-PT"/>
        </w:rPr>
        <w:t>O Gabriel nuntius</w:t>
      </w:r>
      <w:r w:rsidRPr="0021481A">
        <w:rPr>
          <w:lang w:val="pt-PT"/>
        </w:rPr>
        <w:t xml:space="preserve">. OR </w:t>
      </w:r>
      <w:r w:rsidRPr="0021481A">
        <w:rPr>
          <w:rStyle w:val="Incipit"/>
          <w:lang w:val="pt-PT"/>
        </w:rPr>
        <w:t>Deus qui hodierna</w:t>
      </w:r>
      <w:r w:rsidRPr="0021481A">
        <w:rPr>
          <w:lang w:val="pt-PT"/>
        </w:rPr>
        <w:t>. In vesperis et in matuti</w:t>
      </w:r>
      <w:r w:rsidR="00354427" w:rsidRPr="0021481A">
        <w:rPr>
          <w:lang w:val="pt-PT"/>
        </w:rPr>
        <w:t>nis cantetur ferialis antiphona. E</w:t>
      </w:r>
      <w:r w:rsidRPr="0021481A">
        <w:rPr>
          <w:lang w:val="pt-PT"/>
        </w:rPr>
        <w:t xml:space="preserve">t antiphona et oratio pro peccatis. Cetera omnia (83vb) sollemniter fiant. </w:t>
      </w:r>
      <w:r w:rsidRPr="0021481A">
        <w:rPr>
          <w:lang w:val="it-IT"/>
        </w:rPr>
        <w:t>Preces non dicantur.</w:t>
      </w:r>
    </w:p>
    <w:p w:rsidR="00673165" w:rsidRPr="0021481A" w:rsidRDefault="00673165" w:rsidP="004275F3">
      <w:pPr>
        <w:rPr>
          <w:lang w:val="it-IT"/>
        </w:rPr>
      </w:pPr>
      <w:r w:rsidRPr="0021481A">
        <w:rPr>
          <w:rStyle w:val="Time1"/>
          <w:lang w:val="it-IT"/>
        </w:rPr>
        <w:t>Ad completorium</w:t>
      </w:r>
      <w:r w:rsidRPr="0021481A">
        <w:rPr>
          <w:lang w:val="it-IT"/>
        </w:rPr>
        <w:t xml:space="preserve"> cottidiana cantentur, sed preces non dicantur.</w:t>
      </w:r>
    </w:p>
    <w:p w:rsidR="00673165" w:rsidRPr="0021481A" w:rsidRDefault="00673165" w:rsidP="004275F3">
      <w:pPr>
        <w:rPr>
          <w:lang w:val="it-IT"/>
        </w:rPr>
      </w:pPr>
      <w:r w:rsidRPr="0021481A">
        <w:rPr>
          <w:rStyle w:val="Time1"/>
          <w:lang w:val="en-US"/>
        </w:rPr>
        <w:t>Ad matutinam</w:t>
      </w:r>
      <w:r w:rsidRPr="0021481A">
        <w:rPr>
          <w:lang w:val="en-US"/>
        </w:rPr>
        <w:t xml:space="preserve"> INV </w:t>
      </w:r>
      <w:r w:rsidRPr="0021481A">
        <w:rPr>
          <w:rStyle w:val="Incipit"/>
          <w:lang w:val="en-US"/>
        </w:rPr>
        <w:t>Ave Maria</w:t>
      </w:r>
      <w:r w:rsidRPr="0021481A">
        <w:rPr>
          <w:lang w:val="en-US"/>
        </w:rPr>
        <w:t xml:space="preserve">. </w:t>
      </w:r>
      <w:r w:rsidRPr="0021481A">
        <w:rPr>
          <w:lang w:val="it-IT"/>
        </w:rPr>
        <w:t xml:space="preserve">PS </w:t>
      </w:r>
      <w:r w:rsidRPr="0021481A">
        <w:rPr>
          <w:rStyle w:val="Incipit"/>
          <w:lang w:val="it-IT"/>
        </w:rPr>
        <w:t>Venite exultemus</w:t>
      </w:r>
      <w:r w:rsidRPr="0021481A">
        <w:rPr>
          <w:lang w:val="it-IT"/>
        </w:rPr>
        <w:t>.</w:t>
      </w:r>
    </w:p>
    <w:p w:rsidR="00673165" w:rsidRPr="0021481A" w:rsidRDefault="00673165" w:rsidP="004275F3">
      <w:pPr>
        <w:rPr>
          <w:lang w:val="fr-FR"/>
        </w:rPr>
      </w:pPr>
      <w:r w:rsidRPr="0021481A">
        <w:rPr>
          <w:rStyle w:val="Time2"/>
          <w:lang w:val="it-IT"/>
        </w:rPr>
        <w:t>In primo nocturno</w:t>
      </w:r>
      <w:r w:rsidRPr="0021481A">
        <w:rPr>
          <w:lang w:val="it-IT"/>
        </w:rPr>
        <w:t xml:space="preserve"> AN </w:t>
      </w:r>
      <w:r w:rsidRPr="0021481A">
        <w:rPr>
          <w:rStyle w:val="Incipit"/>
          <w:lang w:val="it-IT"/>
        </w:rPr>
        <w:t>Prophetae praedicaverunt</w:t>
      </w:r>
      <w:r w:rsidRPr="0021481A">
        <w:rPr>
          <w:lang w:val="it-IT"/>
        </w:rPr>
        <w:t xml:space="preserve">. </w:t>
      </w:r>
      <w:r w:rsidRPr="0021481A">
        <w:rPr>
          <w:lang w:val="fr-FR"/>
        </w:rPr>
        <w:t xml:space="preserve">PS </w:t>
      </w:r>
      <w:r w:rsidRPr="0021481A">
        <w:rPr>
          <w:rStyle w:val="Incipit"/>
          <w:lang w:val="fr-FR"/>
        </w:rPr>
        <w:t>Domine dominus noster</w:t>
      </w:r>
      <w:r w:rsidRPr="0021481A">
        <w:rPr>
          <w:lang w:val="fr-FR"/>
        </w:rPr>
        <w:t xml:space="preserve">. AN </w:t>
      </w:r>
      <w:r w:rsidRPr="0021481A">
        <w:rPr>
          <w:rStyle w:val="Incipit"/>
          <w:lang w:val="fr-FR"/>
        </w:rPr>
        <w:t>Angelus domini</w:t>
      </w:r>
      <w:r w:rsidRPr="0021481A">
        <w:rPr>
          <w:lang w:val="fr-FR"/>
        </w:rPr>
        <w:t xml:space="preserve">. PS </w:t>
      </w:r>
      <w:r w:rsidRPr="0021481A">
        <w:rPr>
          <w:rStyle w:val="Incipit"/>
          <w:lang w:val="fr-FR"/>
        </w:rPr>
        <w:t>Caeli enarrant</w:t>
      </w:r>
      <w:r w:rsidRPr="0021481A">
        <w:rPr>
          <w:lang w:val="fr-FR"/>
        </w:rPr>
        <w:t xml:space="preserve">. AN </w:t>
      </w:r>
      <w:r w:rsidRPr="0021481A">
        <w:rPr>
          <w:rStyle w:val="Incipit"/>
          <w:lang w:val="fr-FR"/>
        </w:rPr>
        <w:t>Antequam</w:t>
      </w:r>
      <w:r w:rsidRPr="0021481A">
        <w:rPr>
          <w:lang w:val="fr-FR"/>
        </w:rPr>
        <w:t xml:space="preserve">. PS </w:t>
      </w:r>
      <w:r w:rsidRPr="0021481A">
        <w:rPr>
          <w:rStyle w:val="Incipit"/>
          <w:lang w:val="fr-FR"/>
        </w:rPr>
        <w:t>Domini est terra</w:t>
      </w:r>
      <w:r w:rsidRPr="0021481A">
        <w:rPr>
          <w:lang w:val="fr-FR"/>
        </w:rPr>
        <w:t xml:space="preserve">. VS </w:t>
      </w:r>
      <w:r w:rsidRPr="0021481A">
        <w:rPr>
          <w:rStyle w:val="Incipit"/>
          <w:lang w:val="fr-FR"/>
        </w:rPr>
        <w:t>Specie tua</w:t>
      </w:r>
      <w:r w:rsidRPr="0021481A">
        <w:rPr>
          <w:lang w:val="fr-FR"/>
        </w:rPr>
        <w:t xml:space="preserve">. Legitur </w:t>
      </w:r>
      <w:r w:rsidR="00354427" w:rsidRPr="0021481A">
        <w:rPr>
          <w:lang w:val="fr-FR"/>
        </w:rPr>
        <w:t>de proprio evangelio homi</w:t>
      </w:r>
      <w:r w:rsidR="009D52A3" w:rsidRPr="0021481A">
        <w:rPr>
          <w:lang w:val="fr-FR"/>
        </w:rPr>
        <w:t xml:space="preserve">lia [LH] </w:t>
      </w:r>
      <w:r w:rsidR="009D52A3" w:rsidRPr="0021481A">
        <w:rPr>
          <w:rStyle w:val="Incipit"/>
          <w:lang w:val="fr-FR"/>
        </w:rPr>
        <w:t>Spiritus sanctus superveniet</w:t>
      </w:r>
      <w:r w:rsidR="009D52A3" w:rsidRPr="0021481A">
        <w:rPr>
          <w:lang w:val="fr-FR"/>
        </w:rPr>
        <w:t xml:space="preserve"> cum tribus responsoriis. RP </w:t>
      </w:r>
      <w:r w:rsidR="009D52A3" w:rsidRPr="0021481A">
        <w:rPr>
          <w:rStyle w:val="Incipit"/>
          <w:lang w:val="fr-FR"/>
        </w:rPr>
        <w:t>Orietur stella</w:t>
      </w:r>
      <w:r w:rsidR="009D52A3" w:rsidRPr="0021481A">
        <w:rPr>
          <w:lang w:val="fr-FR"/>
        </w:rPr>
        <w:t xml:space="preserve">. RP </w:t>
      </w:r>
      <w:r w:rsidR="009D52A3" w:rsidRPr="0021481A">
        <w:rPr>
          <w:rStyle w:val="Incipit"/>
          <w:lang w:val="fr-FR"/>
        </w:rPr>
        <w:t>Egredietur virga</w:t>
      </w:r>
      <w:r w:rsidR="009D52A3" w:rsidRPr="0021481A">
        <w:rPr>
          <w:lang w:val="fr-FR"/>
        </w:rPr>
        <w:t xml:space="preserve">. RP </w:t>
      </w:r>
      <w:r w:rsidR="009D52A3" w:rsidRPr="0021481A">
        <w:rPr>
          <w:rStyle w:val="Incipit"/>
          <w:lang w:val="fr-FR"/>
        </w:rPr>
        <w:t>Missus est</w:t>
      </w:r>
      <w:r w:rsidR="009D52A3" w:rsidRPr="0021481A">
        <w:rPr>
          <w:lang w:val="fr-FR"/>
        </w:rPr>
        <w:t>.</w:t>
      </w:r>
    </w:p>
    <w:p w:rsidR="009D52A3" w:rsidRPr="0021481A" w:rsidRDefault="009D52A3" w:rsidP="004275F3">
      <w:pPr>
        <w:rPr>
          <w:lang w:val="pt-PT"/>
        </w:rPr>
      </w:pPr>
      <w:r w:rsidRPr="0021481A">
        <w:rPr>
          <w:rStyle w:val="Time2"/>
          <w:lang w:val="fr-FR"/>
        </w:rPr>
        <w:t>In secundo nocturno</w:t>
      </w:r>
      <w:r w:rsidRPr="0021481A">
        <w:rPr>
          <w:lang w:val="fr-FR"/>
        </w:rPr>
        <w:t xml:space="preserve"> AN </w:t>
      </w:r>
      <w:r w:rsidRPr="0021481A">
        <w:rPr>
          <w:rStyle w:val="Incipit"/>
          <w:lang w:val="fr-FR"/>
        </w:rPr>
        <w:t>Benedicta tu</w:t>
      </w:r>
      <w:r w:rsidRPr="0021481A">
        <w:rPr>
          <w:lang w:val="fr-FR"/>
        </w:rPr>
        <w:t xml:space="preserve">. </w:t>
      </w:r>
      <w:r>
        <w:t xml:space="preserve">PS </w:t>
      </w:r>
      <w:r w:rsidRPr="00B428B7">
        <w:rPr>
          <w:rStyle w:val="Incipit"/>
        </w:rPr>
        <w:t>Eructavit cor</w:t>
      </w:r>
      <w:r>
        <w:t xml:space="preserve">. AN </w:t>
      </w:r>
      <w:r w:rsidRPr="00B428B7">
        <w:rPr>
          <w:rStyle w:val="Incipit"/>
        </w:rPr>
        <w:t>Beata es</w:t>
      </w:r>
      <w:r>
        <w:t xml:space="preserve">. </w:t>
      </w:r>
      <w:r w:rsidRPr="0021481A">
        <w:rPr>
          <w:lang w:val="pt-PT"/>
        </w:rPr>
        <w:t xml:space="preserve">PS </w:t>
      </w:r>
      <w:r w:rsidRPr="0021481A">
        <w:rPr>
          <w:rStyle w:val="Incipit"/>
          <w:lang w:val="pt-PT"/>
        </w:rPr>
        <w:t>Deus noster refugium</w:t>
      </w:r>
      <w:r w:rsidRPr="0021481A">
        <w:rPr>
          <w:lang w:val="pt-PT"/>
        </w:rPr>
        <w:t xml:space="preserve">. AN </w:t>
      </w:r>
      <w:r w:rsidRPr="0021481A">
        <w:rPr>
          <w:rStyle w:val="Incipit"/>
          <w:lang w:val="pt-PT"/>
        </w:rPr>
        <w:t>(84ra) Beatam me dicent</w:t>
      </w:r>
      <w:r w:rsidRPr="0021481A">
        <w:rPr>
          <w:lang w:val="pt-PT"/>
        </w:rPr>
        <w:t xml:space="preserve">. PS </w:t>
      </w:r>
      <w:r w:rsidRPr="0021481A">
        <w:rPr>
          <w:rStyle w:val="Incipit"/>
          <w:lang w:val="pt-PT"/>
        </w:rPr>
        <w:t>Fundamenta eius</w:t>
      </w:r>
      <w:r w:rsidRPr="0021481A">
        <w:rPr>
          <w:lang w:val="pt-PT"/>
        </w:rPr>
        <w:t xml:space="preserve">. VS </w:t>
      </w:r>
      <w:r w:rsidRPr="0021481A">
        <w:rPr>
          <w:rStyle w:val="Incipit"/>
          <w:lang w:val="pt-PT"/>
        </w:rPr>
        <w:t>Diffusa est gratia</w:t>
      </w:r>
      <w:r w:rsidRPr="0021481A">
        <w:rPr>
          <w:lang w:val="pt-PT"/>
        </w:rPr>
        <w:t xml:space="preserve">. Legitur ut supra cum tribus responsoriis. RP </w:t>
      </w:r>
      <w:r w:rsidRPr="0021481A">
        <w:rPr>
          <w:rStyle w:val="Incipit"/>
          <w:lang w:val="pt-PT"/>
        </w:rPr>
        <w:t>Ave Maria</w:t>
      </w:r>
      <w:r w:rsidRPr="0021481A">
        <w:rPr>
          <w:lang w:val="pt-PT"/>
        </w:rPr>
        <w:t xml:space="preserve">. RP </w:t>
      </w:r>
      <w:r w:rsidRPr="0021481A">
        <w:rPr>
          <w:rStyle w:val="Incipit"/>
          <w:lang w:val="pt-PT"/>
        </w:rPr>
        <w:t>Suscipe verbum</w:t>
      </w:r>
      <w:r w:rsidRPr="0021481A">
        <w:rPr>
          <w:lang w:val="pt-PT"/>
        </w:rPr>
        <w:t xml:space="preserve">. RP </w:t>
      </w:r>
      <w:r w:rsidRPr="0021481A">
        <w:rPr>
          <w:rStyle w:val="Incipit"/>
          <w:lang w:val="pt-PT"/>
        </w:rPr>
        <w:t>Ecce virgo concipiet</w:t>
      </w:r>
      <w:r w:rsidRPr="0021481A">
        <w:rPr>
          <w:lang w:val="pt-PT"/>
        </w:rPr>
        <w:t>.</w:t>
      </w:r>
    </w:p>
    <w:p w:rsidR="009D52A3" w:rsidRPr="0021481A" w:rsidRDefault="009D52A3" w:rsidP="004275F3">
      <w:pPr>
        <w:rPr>
          <w:lang w:val="fr-FR"/>
        </w:rPr>
      </w:pPr>
      <w:r w:rsidRPr="0021481A">
        <w:rPr>
          <w:rStyle w:val="Time2"/>
          <w:lang w:val="pt-PT"/>
        </w:rPr>
        <w:t>In tertio nocturno</w:t>
      </w:r>
      <w:r w:rsidRPr="0021481A">
        <w:rPr>
          <w:lang w:val="pt-PT"/>
        </w:rPr>
        <w:t xml:space="preserve"> AN </w:t>
      </w:r>
      <w:r w:rsidRPr="0021481A">
        <w:rPr>
          <w:rStyle w:val="Incipit"/>
          <w:lang w:val="pt-PT"/>
        </w:rPr>
        <w:t>Haec est quam</w:t>
      </w:r>
      <w:r w:rsidRPr="0021481A">
        <w:rPr>
          <w:lang w:val="pt-PT"/>
        </w:rPr>
        <w:t xml:space="preserve">. </w:t>
      </w:r>
      <w:r w:rsidRPr="0021481A">
        <w:rPr>
          <w:lang w:val="en-US"/>
        </w:rPr>
        <w:t xml:space="preserve">PS </w:t>
      </w:r>
      <w:r w:rsidRPr="0021481A">
        <w:rPr>
          <w:rStyle w:val="Incipit"/>
          <w:lang w:val="en-US"/>
        </w:rPr>
        <w:t>Cantate</w:t>
      </w:r>
      <w:r w:rsidRPr="0021481A">
        <w:rPr>
          <w:lang w:val="en-US"/>
        </w:rPr>
        <w:t xml:space="preserve"> primum. AN </w:t>
      </w:r>
      <w:r w:rsidRPr="0021481A">
        <w:rPr>
          <w:rStyle w:val="Incipit"/>
          <w:lang w:val="en-US"/>
        </w:rPr>
        <w:t>Ante thorum</w:t>
      </w:r>
      <w:r w:rsidRPr="0021481A">
        <w:rPr>
          <w:lang w:val="en-US"/>
        </w:rPr>
        <w:t xml:space="preserve">. PS </w:t>
      </w:r>
      <w:r w:rsidRPr="0021481A">
        <w:rPr>
          <w:rStyle w:val="Incipit"/>
          <w:lang w:val="en-US"/>
        </w:rPr>
        <w:t>Dominus regnavit exultet</w:t>
      </w:r>
      <w:r w:rsidRPr="0021481A">
        <w:rPr>
          <w:lang w:val="en-US"/>
        </w:rPr>
        <w:t xml:space="preserve">. AN </w:t>
      </w:r>
      <w:r w:rsidRPr="0021481A">
        <w:rPr>
          <w:rStyle w:val="Incipit"/>
          <w:lang w:val="en-US"/>
        </w:rPr>
        <w:t>Maria autem</w:t>
      </w:r>
      <w:r w:rsidRPr="0021481A">
        <w:rPr>
          <w:lang w:val="en-US"/>
        </w:rPr>
        <w:t xml:space="preserve">. PS </w:t>
      </w:r>
      <w:r w:rsidRPr="0021481A">
        <w:rPr>
          <w:rStyle w:val="Incipit"/>
          <w:lang w:val="en-US"/>
        </w:rPr>
        <w:t>Cantate</w:t>
      </w:r>
      <w:r w:rsidRPr="0021481A">
        <w:rPr>
          <w:lang w:val="en-US"/>
        </w:rPr>
        <w:t xml:space="preserve"> secundum. VS </w:t>
      </w:r>
      <w:r w:rsidRPr="0021481A">
        <w:rPr>
          <w:rStyle w:val="Incipit"/>
          <w:lang w:val="en-US"/>
        </w:rPr>
        <w:t>Adiuvabit eam</w:t>
      </w:r>
      <w:r w:rsidRPr="0021481A">
        <w:rPr>
          <w:lang w:val="en-US"/>
        </w:rPr>
        <w:t xml:space="preserve">. Legitur EV </w:t>
      </w:r>
      <w:r w:rsidRPr="0021481A">
        <w:rPr>
          <w:rStyle w:val="Incipit"/>
          <w:lang w:val="en-US"/>
        </w:rPr>
        <w:t>Missus est Gabriel</w:t>
      </w:r>
      <w:r w:rsidRPr="0021481A">
        <w:rPr>
          <w:lang w:val="en-US"/>
        </w:rPr>
        <w:t xml:space="preserve"> cum tribus responsoriis. </w:t>
      </w:r>
      <w:r w:rsidRPr="0021481A">
        <w:rPr>
          <w:lang w:val="fr-FR"/>
        </w:rPr>
        <w:t xml:space="preserve">RP </w:t>
      </w:r>
      <w:r w:rsidRPr="0021481A">
        <w:rPr>
          <w:rStyle w:val="Incipit"/>
          <w:lang w:val="fr-FR"/>
        </w:rPr>
        <w:t>Videte miraculum</w:t>
      </w:r>
      <w:r w:rsidR="009C470E" w:rsidRPr="0021481A">
        <w:rPr>
          <w:lang w:val="fr-FR"/>
        </w:rPr>
        <w:t xml:space="preserve"> et RP </w:t>
      </w:r>
      <w:r w:rsidR="009C470E" w:rsidRPr="0021481A">
        <w:rPr>
          <w:rStyle w:val="Incipit"/>
          <w:lang w:val="fr-FR"/>
        </w:rPr>
        <w:t>Beata me dicent</w:t>
      </w:r>
      <w:r w:rsidR="009C470E" w:rsidRPr="0021481A">
        <w:rPr>
          <w:lang w:val="fr-FR"/>
        </w:rPr>
        <w:t xml:space="preserve">. RP </w:t>
      </w:r>
      <w:r w:rsidR="009C470E" w:rsidRPr="0021481A">
        <w:rPr>
          <w:rStyle w:val="Incipit"/>
          <w:lang w:val="fr-FR"/>
        </w:rPr>
        <w:t>Annuntiatum est</w:t>
      </w:r>
      <w:r w:rsidR="009C470E" w:rsidRPr="0021481A">
        <w:rPr>
          <w:lang w:val="fr-FR"/>
        </w:rPr>
        <w:t xml:space="preserve">. [TD] </w:t>
      </w:r>
      <w:r w:rsidR="009C470E" w:rsidRPr="0021481A">
        <w:rPr>
          <w:rStyle w:val="Incipit"/>
          <w:lang w:val="fr-FR"/>
        </w:rPr>
        <w:t>Te deum laudamus</w:t>
      </w:r>
      <w:r w:rsidR="009C470E" w:rsidRPr="0021481A">
        <w:rPr>
          <w:lang w:val="fr-FR"/>
        </w:rPr>
        <w:t>.</w:t>
      </w:r>
    </w:p>
    <w:p w:rsidR="009C470E" w:rsidRPr="0021481A" w:rsidRDefault="009C470E" w:rsidP="004275F3">
      <w:pPr>
        <w:rPr>
          <w:lang w:val="en-US"/>
        </w:rPr>
      </w:pPr>
      <w:r w:rsidRPr="0021481A">
        <w:rPr>
          <w:rStyle w:val="Time1"/>
          <w:lang w:val="fr-FR"/>
        </w:rPr>
        <w:t>Ad laudes</w:t>
      </w:r>
      <w:r w:rsidRPr="0021481A">
        <w:rPr>
          <w:lang w:val="fr-FR"/>
        </w:rPr>
        <w:t xml:space="preserve"> AN </w:t>
      </w:r>
      <w:r w:rsidRPr="0021481A">
        <w:rPr>
          <w:rStyle w:val="Incipit"/>
          <w:lang w:val="fr-FR"/>
        </w:rPr>
        <w:t>Missus est</w:t>
      </w:r>
      <w:r w:rsidRPr="0021481A">
        <w:rPr>
          <w:lang w:val="fr-FR"/>
        </w:rPr>
        <w:t xml:space="preserve">. AN </w:t>
      </w:r>
      <w:r w:rsidRPr="0021481A">
        <w:rPr>
          <w:rStyle w:val="Incipit"/>
          <w:lang w:val="fr-FR"/>
        </w:rPr>
        <w:t>Ave Maria</w:t>
      </w:r>
      <w:r w:rsidRPr="0021481A">
        <w:rPr>
          <w:lang w:val="fr-FR"/>
        </w:rPr>
        <w:t xml:space="preserve">. </w:t>
      </w:r>
      <w:r w:rsidRPr="0021481A">
        <w:rPr>
          <w:lang w:val="en-US"/>
        </w:rPr>
        <w:t xml:space="preserve">AN </w:t>
      </w:r>
      <w:r w:rsidRPr="0021481A">
        <w:rPr>
          <w:rStyle w:val="Incipit"/>
          <w:lang w:val="en-US"/>
        </w:rPr>
        <w:t>Spiritus sanctus</w:t>
      </w:r>
      <w:r w:rsidRPr="0021481A">
        <w:rPr>
          <w:lang w:val="en-US"/>
        </w:rPr>
        <w:t xml:space="preserve">. AN </w:t>
      </w:r>
      <w:r w:rsidRPr="0021481A">
        <w:rPr>
          <w:rStyle w:val="Incipit"/>
          <w:lang w:val="en-US"/>
        </w:rPr>
        <w:t>Ne timeas</w:t>
      </w:r>
      <w:r w:rsidRPr="0021481A">
        <w:rPr>
          <w:lang w:val="en-US"/>
        </w:rPr>
        <w:t xml:space="preserve">. AN </w:t>
      </w:r>
      <w:r w:rsidRPr="0021481A">
        <w:rPr>
          <w:rStyle w:val="Incipit"/>
          <w:lang w:val="en-US"/>
        </w:rPr>
        <w:t>Ecce ancilla</w:t>
      </w:r>
      <w:r w:rsidRPr="0021481A">
        <w:rPr>
          <w:lang w:val="en-US"/>
        </w:rPr>
        <w:t xml:space="preserve">. VS </w:t>
      </w:r>
      <w:r w:rsidRPr="0021481A">
        <w:rPr>
          <w:rStyle w:val="Incipit"/>
          <w:lang w:val="en-US"/>
        </w:rPr>
        <w:t>Elegit eam deus</w:t>
      </w:r>
      <w:r w:rsidRPr="0021481A">
        <w:rPr>
          <w:lang w:val="en-US"/>
        </w:rPr>
        <w:t xml:space="preserve">. AB </w:t>
      </w:r>
      <w:r w:rsidRPr="0021481A">
        <w:rPr>
          <w:rStyle w:val="Incipit"/>
          <w:lang w:val="en-US"/>
        </w:rPr>
        <w:t>(84rb) Haec est dies</w:t>
      </w:r>
      <w:r w:rsidRPr="0021481A">
        <w:rPr>
          <w:lang w:val="en-US"/>
        </w:rPr>
        <w:t>. Notandum quod quotiescumque cantatur ista antiphona, dum pervenitur</w:t>
      </w:r>
      <w:r w:rsidR="00354427" w:rsidRPr="0021481A">
        <w:rPr>
          <w:lang w:val="en-US"/>
        </w:rPr>
        <w:t xml:space="preserve"> ad illum locum ubi canitur [_AN</w:t>
      </w:r>
      <w:r w:rsidRPr="0021481A">
        <w:rPr>
          <w:lang w:val="en-US"/>
        </w:rPr>
        <w:t xml:space="preserve">] </w:t>
      </w:r>
      <w:r w:rsidRPr="0021481A">
        <w:rPr>
          <w:rStyle w:val="Incipit"/>
          <w:lang w:val="en-US"/>
        </w:rPr>
        <w:t>Hodie deus homo factus est</w:t>
      </w:r>
      <w:r w:rsidRPr="0021481A">
        <w:rPr>
          <w:lang w:val="en-US"/>
        </w:rPr>
        <w:t xml:space="preserve"> debet fieri genuflexio ab omni </w:t>
      </w:r>
      <w:r w:rsidRPr="0021481A">
        <w:rPr>
          <w:rStyle w:val="Funktion"/>
          <w:lang w:val="en-US"/>
        </w:rPr>
        <w:t>clero</w:t>
      </w:r>
      <w:r w:rsidRPr="0021481A">
        <w:rPr>
          <w:lang w:val="en-US"/>
        </w:rPr>
        <w:t xml:space="preserve">. OR </w:t>
      </w:r>
      <w:r w:rsidRPr="0021481A">
        <w:rPr>
          <w:rStyle w:val="Incipit"/>
          <w:lang w:val="en-US"/>
        </w:rPr>
        <w:t>Deus qui hodierna die verbum</w:t>
      </w:r>
      <w:r w:rsidRPr="0021481A">
        <w:rPr>
          <w:lang w:val="en-US"/>
        </w:rPr>
        <w:t>. Deinde antiphona et oratio ferialis. Antiphona et oratio pro peccatis. Preces non dicantur.</w:t>
      </w:r>
    </w:p>
    <w:p w:rsidR="009C470E" w:rsidRPr="0021481A" w:rsidRDefault="009C470E" w:rsidP="004275F3">
      <w:pPr>
        <w:rPr>
          <w:lang w:val="en-US"/>
        </w:rPr>
      </w:pPr>
      <w:r w:rsidRPr="0021481A">
        <w:rPr>
          <w:rStyle w:val="Time1"/>
          <w:lang w:val="en-US"/>
        </w:rPr>
        <w:t>Ad horas</w:t>
      </w:r>
      <w:r w:rsidRPr="0021481A">
        <w:rPr>
          <w:lang w:val="en-US"/>
        </w:rPr>
        <w:t xml:space="preserve"> laudes et responsoria de sancta Maria.</w:t>
      </w:r>
    </w:p>
    <w:p w:rsidR="0057746A" w:rsidRPr="0021481A" w:rsidRDefault="009C470E" w:rsidP="004275F3">
      <w:pPr>
        <w:rPr>
          <w:lang w:val="it-IT"/>
        </w:rPr>
      </w:pPr>
      <w:r w:rsidRPr="0021481A">
        <w:rPr>
          <w:lang w:val="en-US"/>
        </w:rPr>
        <w:lastRenderedPageBreak/>
        <w:t xml:space="preserve">Post tertiam cantetur </w:t>
      </w:r>
      <w:r w:rsidRPr="0021481A">
        <w:rPr>
          <w:rStyle w:val="Time1"/>
          <w:lang w:val="en-US"/>
        </w:rPr>
        <w:t>missa</w:t>
      </w:r>
      <w:r w:rsidRPr="0021481A">
        <w:rPr>
          <w:lang w:val="en-US"/>
        </w:rPr>
        <w:t xml:space="preserve"> IN </w:t>
      </w:r>
      <w:r w:rsidRPr="0021481A">
        <w:rPr>
          <w:rStyle w:val="Incipit"/>
          <w:lang w:val="en-US"/>
        </w:rPr>
        <w:t>Rorate caeli</w:t>
      </w:r>
      <w:r w:rsidRPr="0021481A">
        <w:rPr>
          <w:lang w:val="en-US"/>
        </w:rPr>
        <w:t xml:space="preserve">. Sollemne [KY] </w:t>
      </w:r>
      <w:r w:rsidRPr="0021481A">
        <w:rPr>
          <w:rStyle w:val="Incipit"/>
          <w:lang w:val="en-US"/>
        </w:rPr>
        <w:t>Kyrie</w:t>
      </w:r>
      <w:r w:rsidRPr="0021481A">
        <w:rPr>
          <w:lang w:val="en-US"/>
        </w:rPr>
        <w:t xml:space="preserve"> cum [GL] </w:t>
      </w:r>
      <w:r w:rsidRPr="0021481A">
        <w:rPr>
          <w:rStyle w:val="Incipit"/>
          <w:lang w:val="en-US"/>
        </w:rPr>
        <w:t>Gloria in excelsis</w:t>
      </w:r>
      <w:r w:rsidR="0057746A" w:rsidRPr="0021481A">
        <w:rPr>
          <w:rStyle w:val="Incipit"/>
          <w:lang w:val="en-US"/>
        </w:rPr>
        <w:t xml:space="preserve"> deo</w:t>
      </w:r>
      <w:r w:rsidR="0057746A" w:rsidRPr="0021481A">
        <w:rPr>
          <w:lang w:val="en-US"/>
        </w:rPr>
        <w:t xml:space="preserve">. </w:t>
      </w:r>
      <w:r w:rsidR="0057746A" w:rsidRPr="0021481A">
        <w:rPr>
          <w:lang w:val="fr-FR"/>
        </w:rPr>
        <w:t xml:space="preserve">Tantum sola dicatur ORCL </w:t>
      </w:r>
      <w:r w:rsidR="0057746A" w:rsidRPr="0021481A">
        <w:rPr>
          <w:rStyle w:val="Incipit"/>
          <w:lang w:val="fr-FR"/>
        </w:rPr>
        <w:t>Deus qui hodierna</w:t>
      </w:r>
      <w:r w:rsidR="0057746A" w:rsidRPr="0021481A">
        <w:rPr>
          <w:lang w:val="fr-FR"/>
        </w:rPr>
        <w:t xml:space="preserve">. EP </w:t>
      </w:r>
      <w:r w:rsidR="0057746A" w:rsidRPr="0021481A">
        <w:rPr>
          <w:rStyle w:val="Incipit"/>
          <w:lang w:val="fr-FR"/>
        </w:rPr>
        <w:t>Locutus est dominus</w:t>
      </w:r>
      <w:r w:rsidR="0057746A" w:rsidRPr="0021481A">
        <w:rPr>
          <w:lang w:val="fr-FR"/>
        </w:rPr>
        <w:t xml:space="preserve">. </w:t>
      </w:r>
      <w:r w:rsidR="0057746A" w:rsidRPr="0021481A">
        <w:rPr>
          <w:lang w:val="it-IT"/>
        </w:rPr>
        <w:t xml:space="preserve">GR </w:t>
      </w:r>
      <w:r w:rsidR="0057746A" w:rsidRPr="0021481A">
        <w:rPr>
          <w:rStyle w:val="Incipit"/>
          <w:lang w:val="it-IT"/>
        </w:rPr>
        <w:t>A summo caelo</w:t>
      </w:r>
      <w:r w:rsidR="0057746A" w:rsidRPr="0021481A">
        <w:rPr>
          <w:lang w:val="it-IT"/>
        </w:rPr>
        <w:t xml:space="preserve">. TR </w:t>
      </w:r>
      <w:r w:rsidR="0057746A" w:rsidRPr="0021481A">
        <w:rPr>
          <w:rStyle w:val="Incipit"/>
          <w:lang w:val="it-IT"/>
        </w:rPr>
        <w:t>Audi filia</w:t>
      </w:r>
      <w:r w:rsidR="0057746A" w:rsidRPr="0021481A">
        <w:rPr>
          <w:lang w:val="it-IT"/>
        </w:rPr>
        <w:t xml:space="preserve">. EV </w:t>
      </w:r>
      <w:r w:rsidR="0057746A" w:rsidRPr="0021481A">
        <w:rPr>
          <w:rStyle w:val="Incipit"/>
          <w:lang w:val="it-IT"/>
        </w:rPr>
        <w:t>Missus est Gabriel</w:t>
      </w:r>
      <w:r w:rsidR="0057746A" w:rsidRPr="0021481A">
        <w:rPr>
          <w:lang w:val="it-IT"/>
        </w:rPr>
        <w:t xml:space="preserve">. (84va) [CR] </w:t>
      </w:r>
      <w:r w:rsidR="0057746A" w:rsidRPr="0021481A">
        <w:rPr>
          <w:rStyle w:val="Incipit"/>
          <w:lang w:val="it-IT"/>
        </w:rPr>
        <w:t>Credo in unum</w:t>
      </w:r>
      <w:r w:rsidR="0057746A" w:rsidRPr="0021481A">
        <w:rPr>
          <w:lang w:val="it-IT"/>
        </w:rPr>
        <w:t xml:space="preserve">. OF </w:t>
      </w:r>
      <w:r w:rsidR="0057746A" w:rsidRPr="0021481A">
        <w:rPr>
          <w:rStyle w:val="Incipit"/>
          <w:lang w:val="it-IT"/>
        </w:rPr>
        <w:t>Ave Maria</w:t>
      </w:r>
      <w:r w:rsidR="0057746A" w:rsidRPr="0021481A">
        <w:rPr>
          <w:lang w:val="it-IT"/>
        </w:rPr>
        <w:t xml:space="preserve">. PF </w:t>
      </w:r>
      <w:r w:rsidR="0057746A" w:rsidRPr="0021481A">
        <w:rPr>
          <w:rStyle w:val="Incipit"/>
          <w:lang w:val="it-IT"/>
        </w:rPr>
        <w:t>Et te in annuntiatione</w:t>
      </w:r>
      <w:r w:rsidR="0057746A" w:rsidRPr="0021481A">
        <w:rPr>
          <w:lang w:val="it-IT"/>
        </w:rPr>
        <w:t xml:space="preserve">. CO </w:t>
      </w:r>
      <w:r w:rsidR="0057746A" w:rsidRPr="0021481A">
        <w:rPr>
          <w:rStyle w:val="Incipit"/>
          <w:lang w:val="it-IT"/>
        </w:rPr>
        <w:t>Ecce virgo concipiet</w:t>
      </w:r>
      <w:r w:rsidR="0057746A" w:rsidRPr="0021481A">
        <w:rPr>
          <w:lang w:val="it-IT"/>
        </w:rPr>
        <w:t xml:space="preserve">. [IM] </w:t>
      </w:r>
      <w:r w:rsidR="0057746A" w:rsidRPr="0021481A">
        <w:rPr>
          <w:rStyle w:val="Incipit"/>
          <w:lang w:val="it-IT"/>
        </w:rPr>
        <w:t>Ite missa est</w:t>
      </w:r>
      <w:r w:rsidR="0057746A" w:rsidRPr="0021481A">
        <w:rPr>
          <w:lang w:val="it-IT"/>
        </w:rPr>
        <w:t xml:space="preserve"> sollemniter fiat.</w:t>
      </w:r>
    </w:p>
    <w:p w:rsidR="0057746A" w:rsidRPr="0021481A" w:rsidRDefault="0057746A" w:rsidP="004275F3">
      <w:pPr>
        <w:rPr>
          <w:lang w:val="nb-NO"/>
        </w:rPr>
      </w:pPr>
      <w:r w:rsidRPr="0021481A">
        <w:rPr>
          <w:rStyle w:val="Time1"/>
          <w:lang w:val="nb-NO"/>
        </w:rPr>
        <w:t>Sexta et nona</w:t>
      </w:r>
      <w:r w:rsidRPr="0021481A">
        <w:rPr>
          <w:lang w:val="nb-NO"/>
        </w:rPr>
        <w:t xml:space="preserve"> ut supra.</w:t>
      </w:r>
    </w:p>
    <w:p w:rsidR="0057746A" w:rsidRPr="0021481A" w:rsidRDefault="0057746A" w:rsidP="004275F3">
      <w:pPr>
        <w:rPr>
          <w:lang w:val="it-IT"/>
        </w:rPr>
      </w:pPr>
      <w:r w:rsidRPr="0021481A">
        <w:rPr>
          <w:rStyle w:val="Time1"/>
          <w:lang w:val="nb-NO"/>
        </w:rPr>
        <w:t>In secunda vespera</w:t>
      </w:r>
      <w:r w:rsidRPr="0021481A">
        <w:rPr>
          <w:lang w:val="nb-NO"/>
        </w:rPr>
        <w:t xml:space="preserve"> AN </w:t>
      </w:r>
      <w:r w:rsidRPr="0021481A">
        <w:rPr>
          <w:rStyle w:val="Incipit"/>
          <w:lang w:val="nb-NO"/>
        </w:rPr>
        <w:t>Missus est</w:t>
      </w:r>
      <w:r w:rsidRPr="0021481A">
        <w:rPr>
          <w:lang w:val="nb-NO"/>
        </w:rPr>
        <w:t xml:space="preserve">. Capitulum, hymnus, versiculus ut in priori nocte. AM </w:t>
      </w:r>
      <w:r w:rsidRPr="0021481A">
        <w:rPr>
          <w:rStyle w:val="Incipit"/>
          <w:lang w:val="nb-NO"/>
        </w:rPr>
        <w:t>Haec est dies</w:t>
      </w:r>
      <w:r w:rsidRPr="0021481A">
        <w:rPr>
          <w:lang w:val="nb-NO"/>
        </w:rPr>
        <w:t xml:space="preserve">. OR </w:t>
      </w:r>
      <w:r w:rsidRPr="0021481A">
        <w:rPr>
          <w:rStyle w:val="Incipit"/>
          <w:lang w:val="nb-NO"/>
        </w:rPr>
        <w:t>Deus qui hodierna</w:t>
      </w:r>
      <w:r w:rsidRPr="0021481A">
        <w:rPr>
          <w:lang w:val="nb-NO"/>
        </w:rPr>
        <w:t xml:space="preserve">. </w:t>
      </w:r>
      <w:r w:rsidRPr="0021481A">
        <w:rPr>
          <w:lang w:val="it-IT"/>
        </w:rPr>
        <w:t>Sequitur antiphona et oratio ferialis. Antiphona et oratio pro peccatis. Preces non dicantur.</w:t>
      </w:r>
    </w:p>
    <w:p w:rsidR="0057746A" w:rsidRPr="0021481A" w:rsidRDefault="0057746A" w:rsidP="004275F3">
      <w:pPr>
        <w:pStyle w:val="Titolo1"/>
        <w:rPr>
          <w:lang w:val="it-IT"/>
        </w:rPr>
      </w:pPr>
      <w:r w:rsidRPr="0021481A">
        <w:rPr>
          <w:lang w:val="it-IT"/>
        </w:rPr>
        <w:t>IN NATIVITATE SANCTI CASTULI</w:t>
      </w:r>
    </w:p>
    <w:p w:rsidR="0057746A" w:rsidRPr="0021481A" w:rsidRDefault="0057746A" w:rsidP="004275F3">
      <w:pPr>
        <w:rPr>
          <w:lang w:val="it-IT"/>
        </w:rPr>
      </w:pPr>
      <w:r w:rsidRPr="0021481A">
        <w:rPr>
          <w:rStyle w:val="Time1"/>
          <w:lang w:val="it-IT"/>
        </w:rPr>
        <w:t>Ad matutinas</w:t>
      </w:r>
      <w:r w:rsidRPr="0021481A">
        <w:rPr>
          <w:lang w:val="it-IT"/>
        </w:rPr>
        <w:t xml:space="preserve"> AB </w:t>
      </w:r>
      <w:r w:rsidRPr="0021481A">
        <w:rPr>
          <w:rStyle w:val="Incipit"/>
          <w:lang w:val="it-IT"/>
        </w:rPr>
        <w:t>Hic vir despiciens</w:t>
      </w:r>
      <w:r w:rsidRPr="0021481A">
        <w:rPr>
          <w:lang w:val="it-IT"/>
        </w:rPr>
        <w:t>. Et oratio in serie martyrum.</w:t>
      </w:r>
    </w:p>
    <w:p w:rsidR="0057746A" w:rsidRPr="0021481A" w:rsidRDefault="0057746A" w:rsidP="004275F3">
      <w:pPr>
        <w:rPr>
          <w:lang w:val="pt-PT"/>
        </w:rPr>
      </w:pPr>
      <w:r w:rsidRPr="0021481A">
        <w:rPr>
          <w:rStyle w:val="Time1"/>
          <w:lang w:val="pt-PT"/>
        </w:rPr>
        <w:t>Ad missam</w:t>
      </w:r>
      <w:r w:rsidRPr="0021481A">
        <w:rPr>
          <w:lang w:val="pt-PT"/>
        </w:rPr>
        <w:t xml:space="preserve"> dicatur oratio de ipso. Et tractus cantetur [TR] </w:t>
      </w:r>
      <w:r w:rsidRPr="0021481A">
        <w:rPr>
          <w:rStyle w:val="Incipit"/>
          <w:lang w:val="pt-PT"/>
        </w:rPr>
        <w:t>Desiderium animae</w:t>
      </w:r>
      <w:r w:rsidRPr="0021481A">
        <w:rPr>
          <w:lang w:val="pt-PT"/>
        </w:rPr>
        <w:t>.</w:t>
      </w:r>
    </w:p>
    <w:p w:rsidR="0057746A" w:rsidRPr="0021481A" w:rsidRDefault="002C61E5" w:rsidP="004275F3">
      <w:pPr>
        <w:pStyle w:val="Titolo1"/>
        <w:rPr>
          <w:lang w:val="pt-PT"/>
        </w:rPr>
      </w:pPr>
      <w:r w:rsidRPr="0021481A">
        <w:rPr>
          <w:lang w:val="pt-PT"/>
        </w:rPr>
        <w:t>IN NATIVITATE SANCTI (84vb</w:t>
      </w:r>
      <w:r w:rsidR="0057746A" w:rsidRPr="0021481A">
        <w:rPr>
          <w:lang w:val="pt-PT"/>
        </w:rPr>
        <w:t>) RUPERTI</w:t>
      </w:r>
    </w:p>
    <w:p w:rsidR="0057746A" w:rsidRPr="0021481A" w:rsidRDefault="0057746A" w:rsidP="004275F3">
      <w:pPr>
        <w:rPr>
          <w:lang w:val="pt-PT"/>
        </w:rPr>
      </w:pPr>
      <w:r w:rsidRPr="0021481A">
        <w:rPr>
          <w:rStyle w:val="Time1"/>
          <w:lang w:val="pt-PT"/>
        </w:rPr>
        <w:t>Ad matutinas</w:t>
      </w:r>
      <w:r w:rsidRPr="0021481A">
        <w:rPr>
          <w:lang w:val="pt-PT"/>
        </w:rPr>
        <w:t xml:space="preserve"> AB </w:t>
      </w:r>
      <w:r w:rsidRPr="0021481A">
        <w:rPr>
          <w:rStyle w:val="Incipit"/>
          <w:lang w:val="pt-PT"/>
        </w:rPr>
        <w:t>Euge serve bone</w:t>
      </w:r>
      <w:r w:rsidRPr="0021481A">
        <w:rPr>
          <w:lang w:val="pt-PT"/>
        </w:rPr>
        <w:t xml:space="preserve">. Et OR </w:t>
      </w:r>
      <w:r w:rsidRPr="0021481A">
        <w:rPr>
          <w:rStyle w:val="Incipit"/>
          <w:lang w:val="pt-PT"/>
        </w:rPr>
        <w:t>Populum tuum</w:t>
      </w:r>
      <w:r w:rsidRPr="0021481A">
        <w:rPr>
          <w:lang w:val="pt-PT"/>
        </w:rPr>
        <w:t>.</w:t>
      </w:r>
    </w:p>
    <w:p w:rsidR="0057746A" w:rsidRPr="0021481A" w:rsidRDefault="0057746A" w:rsidP="004275F3">
      <w:pPr>
        <w:rPr>
          <w:lang w:val="pt-PT"/>
        </w:rPr>
      </w:pPr>
      <w:r w:rsidRPr="0021481A">
        <w:rPr>
          <w:rStyle w:val="Time1"/>
          <w:lang w:val="pt-PT"/>
        </w:rPr>
        <w:t>Ad missam</w:t>
      </w:r>
      <w:r w:rsidRPr="0021481A">
        <w:rPr>
          <w:lang w:val="pt-PT"/>
        </w:rPr>
        <w:t xml:space="preserve"> oratio et TR </w:t>
      </w:r>
      <w:r w:rsidRPr="0021481A">
        <w:rPr>
          <w:rStyle w:val="Incipit"/>
          <w:lang w:val="pt-PT"/>
        </w:rPr>
        <w:t>Beatus vir qui timet</w:t>
      </w:r>
      <w:r w:rsidRPr="0021481A">
        <w:rPr>
          <w:lang w:val="pt-PT"/>
        </w:rPr>
        <w:t>.</w:t>
      </w:r>
    </w:p>
    <w:p w:rsidR="0057746A" w:rsidRPr="0021481A" w:rsidRDefault="0057746A" w:rsidP="004275F3">
      <w:pPr>
        <w:pStyle w:val="Titolo1"/>
        <w:rPr>
          <w:lang w:val="it-IT"/>
        </w:rPr>
      </w:pPr>
      <w:r w:rsidRPr="0021481A">
        <w:rPr>
          <w:lang w:val="it-IT"/>
        </w:rPr>
        <w:t>IN NATIVITATE SANCTI AMBROSII</w:t>
      </w:r>
    </w:p>
    <w:p w:rsidR="0057746A" w:rsidRPr="0021481A" w:rsidRDefault="0057746A" w:rsidP="004275F3">
      <w:pPr>
        <w:rPr>
          <w:lang w:val="it-IT"/>
        </w:rPr>
      </w:pPr>
      <w:r w:rsidRPr="0021481A">
        <w:rPr>
          <w:rStyle w:val="Time1"/>
          <w:lang w:val="it-IT"/>
        </w:rPr>
        <w:t>Ad matutinam</w:t>
      </w:r>
      <w:r w:rsidRPr="0021481A">
        <w:rPr>
          <w:lang w:val="it-IT"/>
        </w:rPr>
        <w:t xml:space="preserve"> AB </w:t>
      </w:r>
      <w:r w:rsidRPr="0021481A">
        <w:rPr>
          <w:rStyle w:val="Incipit"/>
          <w:lang w:val="it-IT"/>
        </w:rPr>
        <w:t>Euge serve</w:t>
      </w:r>
      <w:r w:rsidRPr="0021481A">
        <w:rPr>
          <w:lang w:val="it-IT"/>
        </w:rPr>
        <w:t xml:space="preserve">. OR </w:t>
      </w:r>
      <w:r w:rsidRPr="0021481A">
        <w:rPr>
          <w:rStyle w:val="Incipit"/>
          <w:lang w:val="it-IT"/>
        </w:rPr>
        <w:t>Sancti Ambrosii domine</w:t>
      </w:r>
      <w:r w:rsidRPr="0021481A">
        <w:rPr>
          <w:lang w:val="it-IT"/>
        </w:rPr>
        <w:t>.</w:t>
      </w:r>
    </w:p>
    <w:p w:rsidR="0057746A" w:rsidRPr="0021481A" w:rsidRDefault="0057746A" w:rsidP="004275F3">
      <w:pPr>
        <w:rPr>
          <w:lang w:val="it-IT"/>
        </w:rPr>
      </w:pPr>
      <w:r w:rsidRPr="0021481A">
        <w:rPr>
          <w:rStyle w:val="Time1"/>
          <w:lang w:val="it-IT"/>
        </w:rPr>
        <w:t>Ad missam</w:t>
      </w:r>
      <w:r w:rsidRPr="0021481A">
        <w:rPr>
          <w:lang w:val="it-IT"/>
        </w:rPr>
        <w:t xml:space="preserve"> cantetur oratio et TR </w:t>
      </w:r>
      <w:r w:rsidRPr="0021481A">
        <w:rPr>
          <w:rStyle w:val="Incipit"/>
          <w:lang w:val="it-IT"/>
        </w:rPr>
        <w:t>Beatus vir</w:t>
      </w:r>
      <w:r w:rsidRPr="0021481A">
        <w:rPr>
          <w:lang w:val="it-IT"/>
        </w:rPr>
        <w:t>.</w:t>
      </w:r>
    </w:p>
    <w:p w:rsidR="00A25D83" w:rsidRPr="0021481A" w:rsidRDefault="00A25D83" w:rsidP="004275F3">
      <w:pPr>
        <w:pStyle w:val="Titolo1"/>
        <w:rPr>
          <w:lang w:val="it-IT"/>
        </w:rPr>
      </w:pPr>
      <w:r w:rsidRPr="0021481A">
        <w:rPr>
          <w:lang w:val="it-IT"/>
        </w:rPr>
        <w:t>[TIBURTIUS ET VALERIANUS]</w:t>
      </w:r>
    </w:p>
    <w:p w:rsidR="00A25D83" w:rsidRPr="0021481A" w:rsidRDefault="00A25D83" w:rsidP="004275F3">
      <w:pPr>
        <w:rPr>
          <w:lang w:val="it-IT"/>
        </w:rPr>
      </w:pPr>
      <w:r w:rsidRPr="0021481A">
        <w:rPr>
          <w:lang w:val="it-IT"/>
        </w:rPr>
        <w:t>Eodem modo celebretur festum sanctorum Tiburtii et Valeriani si venerit in quadragesima.</w:t>
      </w:r>
    </w:p>
    <w:p w:rsidR="00A25D83" w:rsidRPr="0021481A" w:rsidRDefault="00A25D83" w:rsidP="004275F3">
      <w:pPr>
        <w:pStyle w:val="Titolo1"/>
        <w:rPr>
          <w:lang w:val="it-IT"/>
        </w:rPr>
      </w:pPr>
      <w:r w:rsidRPr="0021481A">
        <w:rPr>
          <w:lang w:val="it-IT"/>
        </w:rPr>
        <w:t>[KOMMENTAR]</w:t>
      </w:r>
    </w:p>
    <w:p w:rsidR="005B77AE" w:rsidRPr="0021481A" w:rsidRDefault="005B77AE" w:rsidP="004275F3">
      <w:pPr>
        <w:rPr>
          <w:lang w:val="fr-FR"/>
        </w:rPr>
      </w:pPr>
      <w:r w:rsidRPr="0021481A">
        <w:rPr>
          <w:lang w:val="it-IT"/>
        </w:rPr>
        <w:t>Populus israeliticus</w:t>
      </w:r>
      <w:r w:rsidR="00984BB3" w:rsidRPr="0021481A">
        <w:rPr>
          <w:lang w:val="it-IT"/>
        </w:rPr>
        <w:t xml:space="preserve"> in peregrinatione in </w:t>
      </w:r>
      <w:r w:rsidR="00984BB3" w:rsidRPr="0021481A">
        <w:rPr>
          <w:rStyle w:val="Ort"/>
          <w:lang w:val="it-IT"/>
        </w:rPr>
        <w:t>Babylonia</w:t>
      </w:r>
      <w:r w:rsidR="00984BB3" w:rsidRPr="0021481A">
        <w:rPr>
          <w:lang w:val="it-IT"/>
        </w:rPr>
        <w:t xml:space="preserve"> fuit septuaginta annis. Quibus expletis reversus est </w:t>
      </w:r>
      <w:r w:rsidR="00984BB3" w:rsidRPr="0021481A">
        <w:rPr>
          <w:rStyle w:val="Ort"/>
          <w:lang w:val="it-IT"/>
        </w:rPr>
        <w:t>Hierusalem</w:t>
      </w:r>
      <w:r w:rsidR="00984BB3" w:rsidRPr="0021481A">
        <w:rPr>
          <w:lang w:val="it-IT"/>
        </w:rPr>
        <w:t>. Hic septuagenarius numerus nobis reducit omne tem</w:t>
      </w:r>
      <w:r w:rsidR="007F4852" w:rsidRPr="0021481A">
        <w:rPr>
          <w:lang w:val="it-IT"/>
        </w:rPr>
        <w:t>pus praesentis saeculi, quo |alie::alieni|</w:t>
      </w:r>
      <w:r w:rsidR="00984BB3" w:rsidRPr="0021481A">
        <w:rPr>
          <w:lang w:val="it-IT"/>
        </w:rPr>
        <w:t xml:space="preserve"> (</w:t>
      </w:r>
      <w:r w:rsidR="003A3D9B" w:rsidRPr="0021481A">
        <w:rPr>
          <w:lang w:val="it-IT"/>
        </w:rPr>
        <w:t xml:space="preserve">85ra) nati sumus a caelesti Hierusalem. Quapropter fratres dilectissimi sicut his septuaginta diebus carmen laetitiae id est [TD] </w:t>
      </w:r>
      <w:r w:rsidR="003A3D9B" w:rsidRPr="0021481A">
        <w:rPr>
          <w:rStyle w:val="Incipit"/>
          <w:lang w:val="it-IT"/>
        </w:rPr>
        <w:t>Te deum laudamus</w:t>
      </w:r>
      <w:r w:rsidR="003A3D9B" w:rsidRPr="0021481A">
        <w:rPr>
          <w:lang w:val="it-IT"/>
        </w:rPr>
        <w:t xml:space="preserve">, [GL] </w:t>
      </w:r>
      <w:r w:rsidR="003A3D9B" w:rsidRPr="0021481A">
        <w:rPr>
          <w:rStyle w:val="Incipit"/>
          <w:lang w:val="it-IT"/>
        </w:rPr>
        <w:t>Gloria in excelsis</w:t>
      </w:r>
      <w:r w:rsidR="003A3D9B" w:rsidRPr="0021481A">
        <w:rPr>
          <w:lang w:val="it-IT"/>
        </w:rPr>
        <w:t xml:space="preserve">, alleluia cum sequentiis dictis abstinemus, voluptatibus resistemus. </w:t>
      </w:r>
      <w:r w:rsidR="003A3D9B" w:rsidRPr="0021481A">
        <w:rPr>
          <w:lang w:val="fr-FR"/>
        </w:rPr>
        <w:t>Et sic tractum, id est cantum humilem, usque ad resurrect</w:t>
      </w:r>
      <w:r w:rsidR="0074241C" w:rsidRPr="0021481A">
        <w:rPr>
          <w:lang w:val="fr-FR"/>
        </w:rPr>
        <w:t>ionem submisse cantamus. Ita in</w:t>
      </w:r>
      <w:r w:rsidR="003A3D9B" w:rsidRPr="0021481A">
        <w:rPr>
          <w:lang w:val="fr-FR"/>
        </w:rPr>
        <w:t xml:space="preserve"> omni tempore huius saeculi ad quod per septem dies volvitur</w:t>
      </w:r>
      <w:r w:rsidR="0023079B" w:rsidRPr="0021481A">
        <w:rPr>
          <w:lang w:val="fr-FR"/>
        </w:rPr>
        <w:t xml:space="preserve">, in quo post baptismum peccando a domino peregrinamur in luctu paenitentiae a delitiis </w:t>
      </w:r>
      <w:r w:rsidR="0023079B" w:rsidRPr="0021481A">
        <w:rPr>
          <w:lang w:val="fr-FR"/>
        </w:rPr>
        <w:lastRenderedPageBreak/>
        <w:t xml:space="preserve">huius mundi, abstinendo humiliter in carnis fatigatione vivamus, ut in nostra resurrectione laeti </w:t>
      </w:r>
      <w:r w:rsidR="0023079B" w:rsidRPr="0021481A">
        <w:rPr>
          <w:rStyle w:val="Ort"/>
          <w:lang w:val="fr-FR"/>
        </w:rPr>
        <w:t>Hierusalem</w:t>
      </w:r>
      <w:r w:rsidR="0023079B" w:rsidRPr="0021481A">
        <w:rPr>
          <w:lang w:val="fr-FR"/>
        </w:rPr>
        <w:t xml:space="preserve"> pervenire valeamus.</w:t>
      </w:r>
      <w:r w:rsidR="00B35AC4">
        <w:rPr>
          <w:lang w:val="fr-FR"/>
        </w:rPr>
        <w:t xml:space="preserve"> (85rb)</w:t>
      </w:r>
    </w:p>
    <w:p w:rsidR="0023079B" w:rsidRPr="0021481A" w:rsidRDefault="0023079B" w:rsidP="004275F3">
      <w:pPr>
        <w:pStyle w:val="Titolo1"/>
        <w:rPr>
          <w:lang w:val="en-US"/>
        </w:rPr>
      </w:pPr>
      <w:r w:rsidRPr="0021481A">
        <w:rPr>
          <w:lang w:val="en-US"/>
        </w:rPr>
        <w:t>IN SEPTUAGESIMA IN DEPOSITIONE ALLELUIA</w:t>
      </w:r>
    </w:p>
    <w:p w:rsidR="001701C7" w:rsidRPr="0021481A" w:rsidRDefault="0023079B" w:rsidP="004275F3">
      <w:pPr>
        <w:rPr>
          <w:lang w:val="it-IT"/>
        </w:rPr>
      </w:pPr>
      <w:r w:rsidRPr="0021481A">
        <w:rPr>
          <w:rStyle w:val="Time1"/>
          <w:lang w:val="en-US"/>
        </w:rPr>
        <w:t>Ad vesperas</w:t>
      </w:r>
      <w:r w:rsidRPr="0021481A">
        <w:rPr>
          <w:lang w:val="en-US"/>
        </w:rPr>
        <w:t xml:space="preserve"> AN </w:t>
      </w:r>
      <w:r w:rsidRPr="0021481A">
        <w:rPr>
          <w:rStyle w:val="Incipit"/>
          <w:lang w:val="en-US"/>
        </w:rPr>
        <w:t>Alleluia</w:t>
      </w:r>
      <w:r w:rsidRPr="0021481A">
        <w:rPr>
          <w:lang w:val="en-US"/>
        </w:rPr>
        <w:t xml:space="preserve">. PS </w:t>
      </w:r>
      <w:r w:rsidRPr="0021481A">
        <w:rPr>
          <w:rStyle w:val="Incipit"/>
          <w:lang w:val="en-US"/>
        </w:rPr>
        <w:t>Benedictus</w:t>
      </w:r>
      <w:r w:rsidR="00C057F1" w:rsidRPr="0021481A">
        <w:rPr>
          <w:rStyle w:val="Incipit"/>
          <w:lang w:val="en-US"/>
        </w:rPr>
        <w:t xml:space="preserve"> dominus</w:t>
      </w:r>
      <w:r w:rsidRPr="0021481A">
        <w:rPr>
          <w:lang w:val="en-US"/>
        </w:rPr>
        <w:t xml:space="preserve">. </w:t>
      </w:r>
      <w:r w:rsidRPr="0021481A">
        <w:rPr>
          <w:lang w:val="pt-PT"/>
        </w:rPr>
        <w:t xml:space="preserve">Cantamus ergo [AN] </w:t>
      </w:r>
      <w:r w:rsidRPr="0021481A">
        <w:rPr>
          <w:rStyle w:val="Incipit"/>
          <w:lang w:val="pt-PT"/>
        </w:rPr>
        <w:t>Alleluia</w:t>
      </w:r>
      <w:r w:rsidRPr="0021481A">
        <w:rPr>
          <w:lang w:val="pt-PT"/>
        </w:rPr>
        <w:t xml:space="preserve"> secundum melodiam antiphonae. Statim sequitur [HY] </w:t>
      </w:r>
      <w:r w:rsidRPr="0021481A">
        <w:rPr>
          <w:rStyle w:val="Incipit"/>
          <w:lang w:val="pt-PT"/>
        </w:rPr>
        <w:t>Cantemus cuncti</w:t>
      </w:r>
      <w:r w:rsidRPr="0021481A">
        <w:rPr>
          <w:lang w:val="pt-PT"/>
        </w:rPr>
        <w:t xml:space="preserve">. Deinde capitulum de superiori dominica [CP] </w:t>
      </w:r>
      <w:r w:rsidRPr="0021481A">
        <w:rPr>
          <w:rStyle w:val="Incipit"/>
          <w:lang w:val="pt-PT"/>
        </w:rPr>
        <w:t>Induite vos</w:t>
      </w:r>
      <w:r w:rsidRPr="0021481A">
        <w:rPr>
          <w:lang w:val="pt-PT"/>
        </w:rPr>
        <w:t xml:space="preserve">. VS </w:t>
      </w:r>
      <w:r w:rsidRPr="0021481A">
        <w:rPr>
          <w:rStyle w:val="Incipit"/>
          <w:lang w:val="pt-PT"/>
        </w:rPr>
        <w:t>Vespertina oratio</w:t>
      </w:r>
      <w:r w:rsidRPr="0021481A">
        <w:rPr>
          <w:lang w:val="pt-PT"/>
        </w:rPr>
        <w:t xml:space="preserve">. AB </w:t>
      </w:r>
      <w:r w:rsidRPr="0021481A">
        <w:rPr>
          <w:rStyle w:val="Incipit"/>
          <w:lang w:val="pt-PT"/>
        </w:rPr>
        <w:t>Hymnum cantate nobis</w:t>
      </w:r>
      <w:r w:rsidRPr="0021481A">
        <w:rPr>
          <w:lang w:val="pt-PT"/>
        </w:rPr>
        <w:t xml:space="preserve">. [KY] </w:t>
      </w:r>
      <w:r w:rsidRPr="0021481A">
        <w:rPr>
          <w:rStyle w:val="Incipit"/>
          <w:lang w:val="pt-PT"/>
        </w:rPr>
        <w:t>Kyrie</w:t>
      </w:r>
      <w:r w:rsidRPr="0021481A">
        <w:rPr>
          <w:lang w:val="pt-PT"/>
        </w:rPr>
        <w:t xml:space="preserve"> cum [PN] </w:t>
      </w:r>
      <w:r w:rsidRPr="0021481A">
        <w:rPr>
          <w:rStyle w:val="Incipit"/>
          <w:lang w:val="pt-PT"/>
        </w:rPr>
        <w:t>Pater noster</w:t>
      </w:r>
      <w:r w:rsidRPr="0021481A">
        <w:rPr>
          <w:lang w:val="pt-PT"/>
        </w:rPr>
        <w:t xml:space="preserve">. OR </w:t>
      </w:r>
      <w:r w:rsidRPr="0021481A">
        <w:rPr>
          <w:rStyle w:val="Incipit"/>
          <w:lang w:val="pt-PT"/>
        </w:rPr>
        <w:t>Familiam tuam</w:t>
      </w:r>
      <w:r w:rsidRPr="0021481A">
        <w:rPr>
          <w:lang w:val="pt-PT"/>
        </w:rPr>
        <w:t xml:space="preserve">. </w:t>
      </w:r>
      <w:r w:rsidRPr="0021481A">
        <w:rPr>
          <w:lang w:val="it-IT"/>
        </w:rPr>
        <w:t xml:space="preserve">Item suffragia ut supra. </w:t>
      </w:r>
    </w:p>
    <w:p w:rsidR="009B3B70" w:rsidRPr="0021481A" w:rsidRDefault="0023079B" w:rsidP="004275F3">
      <w:pPr>
        <w:rPr>
          <w:lang w:val="it-IT"/>
        </w:rPr>
      </w:pPr>
      <w:r w:rsidRPr="0021481A">
        <w:rPr>
          <w:lang w:val="it-IT"/>
        </w:rPr>
        <w:t xml:space="preserve">Si conversio sancti Pauli in septuagima evenerit per totum cantetur de </w:t>
      </w:r>
      <w:r w:rsidR="00EF2218" w:rsidRPr="0021481A">
        <w:rPr>
          <w:lang w:val="it-IT"/>
        </w:rPr>
        <w:t>festo.</w:t>
      </w:r>
      <w:r w:rsidR="00AC637D" w:rsidRPr="0021481A">
        <w:rPr>
          <w:lang w:val="it-IT"/>
        </w:rPr>
        <w:t xml:space="preserve"> </w:t>
      </w:r>
      <w:r w:rsidR="00EF2218" w:rsidRPr="0021481A">
        <w:rPr>
          <w:lang w:val="it-IT"/>
        </w:rPr>
        <w:t>Nisi</w:t>
      </w:r>
      <w:r w:rsidR="00AC637D" w:rsidRPr="0021481A">
        <w:rPr>
          <w:lang w:val="it-IT"/>
        </w:rPr>
        <w:t xml:space="preserve"> i</w:t>
      </w:r>
      <w:r w:rsidR="009B3B70" w:rsidRPr="0021481A">
        <w:rPr>
          <w:lang w:val="it-IT"/>
        </w:rPr>
        <w:t xml:space="preserve">n sequenti die cantetur [TD] </w:t>
      </w:r>
      <w:r w:rsidR="009B3B70" w:rsidRPr="0021481A">
        <w:rPr>
          <w:rStyle w:val="Incipit"/>
          <w:lang w:val="it-IT"/>
        </w:rPr>
        <w:t>Te deum laudamus</w:t>
      </w:r>
      <w:r w:rsidR="009B3B70" w:rsidRPr="0021481A">
        <w:rPr>
          <w:lang w:val="it-IT"/>
        </w:rPr>
        <w:t xml:space="preserve"> in matutinis, et in missa [GL] </w:t>
      </w:r>
      <w:r w:rsidR="009B3B70" w:rsidRPr="0021481A">
        <w:rPr>
          <w:rStyle w:val="Incipit"/>
          <w:lang w:val="it-IT"/>
        </w:rPr>
        <w:t>Gloria in excelsis</w:t>
      </w:r>
      <w:r w:rsidR="009B3B70" w:rsidRPr="0021481A">
        <w:rPr>
          <w:lang w:val="it-IT"/>
        </w:rPr>
        <w:t xml:space="preserve">. Et pro alleluia cantetur TR </w:t>
      </w:r>
      <w:r w:rsidR="009B3B70" w:rsidRPr="0021481A">
        <w:rPr>
          <w:rStyle w:val="Incipit"/>
          <w:lang w:val="it-IT"/>
        </w:rPr>
        <w:t>Beatus vir</w:t>
      </w:r>
      <w:r w:rsidR="009B3B70" w:rsidRPr="0021481A">
        <w:rPr>
          <w:lang w:val="it-IT"/>
        </w:rPr>
        <w:t xml:space="preserve">. [CR] </w:t>
      </w:r>
      <w:r w:rsidR="009B3B70" w:rsidRPr="0021481A">
        <w:rPr>
          <w:rStyle w:val="Incipit"/>
          <w:lang w:val="it-IT"/>
        </w:rPr>
        <w:t>Credo in unum</w:t>
      </w:r>
      <w:r w:rsidR="009B3B70" w:rsidRPr="0021481A">
        <w:rPr>
          <w:lang w:val="it-IT"/>
        </w:rPr>
        <w:t>, (85va) nec praefatio dicitur, sed tantum [</w:t>
      </w:r>
      <w:r w:rsidR="001701C7" w:rsidRPr="0021481A">
        <w:rPr>
          <w:lang w:val="it-IT"/>
        </w:rPr>
        <w:t>IM</w:t>
      </w:r>
      <w:r w:rsidR="009B3B70" w:rsidRPr="0021481A">
        <w:rPr>
          <w:lang w:val="it-IT"/>
        </w:rPr>
        <w:t>]</w:t>
      </w:r>
      <w:r w:rsidR="001701C7" w:rsidRPr="0021481A">
        <w:rPr>
          <w:lang w:val="it-IT"/>
        </w:rPr>
        <w:t xml:space="preserve"> </w:t>
      </w:r>
      <w:r w:rsidR="001701C7" w:rsidRPr="0021481A">
        <w:rPr>
          <w:rStyle w:val="Incipit"/>
          <w:lang w:val="it-IT"/>
        </w:rPr>
        <w:t>Ite missa est</w:t>
      </w:r>
      <w:r w:rsidR="001701C7" w:rsidRPr="0021481A">
        <w:rPr>
          <w:lang w:val="it-IT"/>
        </w:rPr>
        <w:t>.</w:t>
      </w:r>
    </w:p>
    <w:p w:rsidR="001701C7" w:rsidRPr="00276593" w:rsidRDefault="001701C7" w:rsidP="004275F3">
      <w:pPr>
        <w:rPr>
          <w:lang w:val="it-IT"/>
        </w:rPr>
      </w:pPr>
      <w:r w:rsidRPr="00276593">
        <w:rPr>
          <w:rStyle w:val="Time1"/>
          <w:lang w:val="it-IT"/>
        </w:rPr>
        <w:t>Ad completorium</w:t>
      </w:r>
      <w:r w:rsidRPr="00276593">
        <w:rPr>
          <w:lang w:val="it-IT"/>
        </w:rPr>
        <w:t xml:space="preserve"> dicitur [</w:t>
      </w:r>
      <w:r w:rsidR="00B30BC4" w:rsidRPr="00276593">
        <w:rPr>
          <w:lang w:val="it-IT"/>
        </w:rPr>
        <w:t>PV</w:t>
      </w:r>
      <w:r w:rsidRPr="00276593">
        <w:rPr>
          <w:lang w:val="it-IT"/>
        </w:rPr>
        <w:t>]</w:t>
      </w:r>
      <w:r w:rsidR="00B30BC4" w:rsidRPr="00276593">
        <w:rPr>
          <w:lang w:val="it-IT"/>
        </w:rPr>
        <w:t xml:space="preserve"> </w:t>
      </w:r>
      <w:r w:rsidR="00B30BC4" w:rsidRPr="00276593">
        <w:rPr>
          <w:rStyle w:val="Incipit"/>
          <w:lang w:val="it-IT"/>
        </w:rPr>
        <w:t>Laus tibi Christe rex aeternae gloriae</w:t>
      </w:r>
      <w:r w:rsidR="00B30BC4" w:rsidRPr="00276593">
        <w:rPr>
          <w:lang w:val="it-IT"/>
        </w:rPr>
        <w:t>. Capitulum, hymnus</w:t>
      </w:r>
      <w:r w:rsidR="00176454" w:rsidRPr="00276593">
        <w:rPr>
          <w:lang w:val="it-IT"/>
        </w:rPr>
        <w:t>,</w:t>
      </w:r>
      <w:r w:rsidR="00B30BC4" w:rsidRPr="00276593">
        <w:rPr>
          <w:lang w:val="it-IT"/>
        </w:rPr>
        <w:t xml:space="preserve"> antiphona et oratio ut superius.</w:t>
      </w:r>
    </w:p>
    <w:p w:rsidR="00B30BC4" w:rsidRPr="0021481A" w:rsidRDefault="00B30BC4" w:rsidP="004275F3">
      <w:pPr>
        <w:rPr>
          <w:lang w:val="it-IT"/>
        </w:rPr>
      </w:pPr>
      <w:r w:rsidRPr="0021481A">
        <w:rPr>
          <w:rStyle w:val="Time1"/>
          <w:lang w:val="pt-PT"/>
        </w:rPr>
        <w:t>Ad matutinam</w:t>
      </w:r>
      <w:r w:rsidRPr="0021481A">
        <w:rPr>
          <w:lang w:val="pt-PT"/>
        </w:rPr>
        <w:t xml:space="preserve"> INV </w:t>
      </w:r>
      <w:r w:rsidRPr="0021481A">
        <w:rPr>
          <w:rStyle w:val="Incipit"/>
          <w:lang w:val="pt-PT"/>
        </w:rPr>
        <w:t>Adoremus dominum</w:t>
      </w:r>
      <w:r w:rsidRPr="0021481A">
        <w:rPr>
          <w:lang w:val="pt-PT"/>
        </w:rPr>
        <w:t xml:space="preserve">. </w:t>
      </w:r>
      <w:r w:rsidRPr="0021481A">
        <w:rPr>
          <w:lang w:val="it-IT"/>
        </w:rPr>
        <w:t xml:space="preserve">PS </w:t>
      </w:r>
      <w:r w:rsidRPr="0021481A">
        <w:rPr>
          <w:rStyle w:val="Incipit"/>
          <w:lang w:val="it-IT"/>
        </w:rPr>
        <w:t>Venite exultemus</w:t>
      </w:r>
      <w:r w:rsidRPr="0021481A">
        <w:rPr>
          <w:lang w:val="it-IT"/>
        </w:rPr>
        <w:t>.</w:t>
      </w:r>
    </w:p>
    <w:p w:rsidR="00B30BC4" w:rsidRPr="0021481A" w:rsidRDefault="00B30BC4" w:rsidP="004275F3">
      <w:pPr>
        <w:rPr>
          <w:lang w:val="en-US"/>
        </w:rPr>
      </w:pPr>
      <w:r w:rsidRPr="0021481A">
        <w:rPr>
          <w:rStyle w:val="Time2"/>
          <w:lang w:val="it-IT"/>
        </w:rPr>
        <w:t>In primo nocturno</w:t>
      </w:r>
      <w:r w:rsidRPr="0021481A">
        <w:rPr>
          <w:lang w:val="it-IT"/>
        </w:rPr>
        <w:t xml:space="preserve"> AN </w:t>
      </w:r>
      <w:r w:rsidRPr="0021481A">
        <w:rPr>
          <w:rStyle w:val="Incipit"/>
          <w:lang w:val="it-IT"/>
        </w:rPr>
        <w:t>Servite domino</w:t>
      </w:r>
      <w:r w:rsidRPr="0021481A">
        <w:rPr>
          <w:lang w:val="it-IT"/>
        </w:rPr>
        <w:t xml:space="preserve">. </w:t>
      </w:r>
      <w:r w:rsidRPr="0021481A">
        <w:rPr>
          <w:lang w:val="en-US"/>
        </w:rPr>
        <w:t xml:space="preserve">PS </w:t>
      </w:r>
      <w:r w:rsidRPr="0021481A">
        <w:rPr>
          <w:rStyle w:val="Incipit"/>
          <w:lang w:val="en-US"/>
        </w:rPr>
        <w:t>Beatus vir</w:t>
      </w:r>
      <w:r w:rsidRPr="0021481A">
        <w:rPr>
          <w:lang w:val="en-US"/>
        </w:rPr>
        <w:t xml:space="preserve">. VS </w:t>
      </w:r>
      <w:r w:rsidRPr="0021481A">
        <w:rPr>
          <w:rStyle w:val="Incipit"/>
          <w:lang w:val="en-US"/>
        </w:rPr>
        <w:t>Memor fui in nocte</w:t>
      </w:r>
      <w:r w:rsidRPr="0021481A">
        <w:rPr>
          <w:lang w:val="en-US"/>
        </w:rPr>
        <w:t xml:space="preserve">. Legitur liber Moysi usque in dominicam passionis domini. Sed a septuagesima usque ad dominicam [IN] </w:t>
      </w:r>
      <w:r w:rsidRPr="0021481A">
        <w:rPr>
          <w:rStyle w:val="Incipit"/>
          <w:lang w:val="en-US"/>
        </w:rPr>
        <w:t>Oculi mei semper</w:t>
      </w:r>
      <w:r w:rsidRPr="0021481A">
        <w:rPr>
          <w:lang w:val="en-US"/>
        </w:rPr>
        <w:t xml:space="preserve"> legitur Genesis cottidie ad tres lectiones, nisi in festis sanctorum et in capite ieiunii et in quarta et in sexta feria et in sabbato quattuor temporum, tunc leguntur (85vb) evangelia propria. Et |cantentur::cantetur| per duas ebdomadas historia RP </w:t>
      </w:r>
      <w:r w:rsidRPr="0021481A">
        <w:rPr>
          <w:rStyle w:val="Incipit"/>
          <w:lang w:val="en-US"/>
        </w:rPr>
        <w:t>In principio</w:t>
      </w:r>
      <w:r w:rsidRPr="0021481A">
        <w:rPr>
          <w:lang w:val="en-US"/>
        </w:rPr>
        <w:t xml:space="preserve">. RP </w:t>
      </w:r>
      <w:r w:rsidRPr="0021481A">
        <w:rPr>
          <w:rStyle w:val="Incipit"/>
          <w:lang w:val="en-US"/>
        </w:rPr>
        <w:t>In principio deus</w:t>
      </w:r>
      <w:r w:rsidRPr="0021481A">
        <w:rPr>
          <w:lang w:val="en-US"/>
        </w:rPr>
        <w:t xml:space="preserve">. RP </w:t>
      </w:r>
      <w:r w:rsidRPr="0021481A">
        <w:rPr>
          <w:rStyle w:val="Incipit"/>
          <w:lang w:val="en-US"/>
        </w:rPr>
        <w:t>Formavit igitur</w:t>
      </w:r>
      <w:r w:rsidRPr="0021481A">
        <w:rPr>
          <w:lang w:val="en-US"/>
        </w:rPr>
        <w:t>.</w:t>
      </w:r>
    </w:p>
    <w:p w:rsidR="00B30BC4" w:rsidRPr="0021481A" w:rsidRDefault="00B30BC4" w:rsidP="004275F3">
      <w:pPr>
        <w:rPr>
          <w:lang w:val="pt-PT"/>
        </w:rPr>
      </w:pPr>
      <w:r w:rsidRPr="0021481A">
        <w:rPr>
          <w:rStyle w:val="Time2"/>
          <w:lang w:val="en-US"/>
        </w:rPr>
        <w:t>In secundo nocturno</w:t>
      </w:r>
      <w:r w:rsidRPr="0021481A">
        <w:rPr>
          <w:lang w:val="en-US"/>
        </w:rPr>
        <w:t xml:space="preserve"> AN </w:t>
      </w:r>
      <w:r w:rsidRPr="0021481A">
        <w:rPr>
          <w:rStyle w:val="Incipit"/>
          <w:lang w:val="en-US"/>
        </w:rPr>
        <w:t>Benedicam domino</w:t>
      </w:r>
      <w:r w:rsidRPr="0021481A">
        <w:rPr>
          <w:lang w:val="en-US"/>
        </w:rPr>
        <w:t xml:space="preserve">. </w:t>
      </w:r>
      <w:r w:rsidRPr="0021481A">
        <w:rPr>
          <w:lang w:val="pt-PT"/>
        </w:rPr>
        <w:t xml:space="preserve">PS </w:t>
      </w:r>
      <w:r w:rsidRPr="0021481A">
        <w:rPr>
          <w:rStyle w:val="Incipit"/>
          <w:lang w:val="pt-PT"/>
        </w:rPr>
        <w:t>Conserva me</w:t>
      </w:r>
      <w:r w:rsidRPr="0021481A">
        <w:rPr>
          <w:lang w:val="pt-PT"/>
        </w:rPr>
        <w:t xml:space="preserve">. VS </w:t>
      </w:r>
      <w:r w:rsidRPr="0021481A">
        <w:rPr>
          <w:rStyle w:val="Incipit"/>
          <w:lang w:val="pt-PT"/>
        </w:rPr>
        <w:t>Quoniam tu illuminas</w:t>
      </w:r>
      <w:r w:rsidRPr="0021481A">
        <w:rPr>
          <w:lang w:val="pt-PT"/>
        </w:rPr>
        <w:t xml:space="preserve">. Legitur sermo de septuagesima [LS] </w:t>
      </w:r>
      <w:r w:rsidRPr="0021481A">
        <w:rPr>
          <w:rStyle w:val="Incipit"/>
          <w:lang w:val="pt-PT"/>
        </w:rPr>
        <w:t>Dignitas humanae originis facile</w:t>
      </w:r>
      <w:r w:rsidRPr="0021481A">
        <w:rPr>
          <w:lang w:val="pt-PT"/>
        </w:rPr>
        <w:t xml:space="preserve">. RP </w:t>
      </w:r>
      <w:r w:rsidRPr="0021481A">
        <w:rPr>
          <w:rStyle w:val="Incipit"/>
          <w:lang w:val="pt-PT"/>
        </w:rPr>
        <w:t>Tulit ergo</w:t>
      </w:r>
      <w:r w:rsidRPr="0021481A">
        <w:rPr>
          <w:lang w:val="pt-PT"/>
        </w:rPr>
        <w:t xml:space="preserve">. RP </w:t>
      </w:r>
      <w:r w:rsidRPr="0021481A">
        <w:rPr>
          <w:rStyle w:val="Incipit"/>
          <w:lang w:val="pt-PT"/>
        </w:rPr>
        <w:t>Dixit dominus</w:t>
      </w:r>
      <w:r w:rsidRPr="0021481A">
        <w:rPr>
          <w:lang w:val="pt-PT"/>
        </w:rPr>
        <w:t xml:space="preserve">. RP </w:t>
      </w:r>
      <w:r w:rsidRPr="0021481A">
        <w:rPr>
          <w:rStyle w:val="Incipit"/>
          <w:lang w:val="pt-PT"/>
        </w:rPr>
        <w:t>Immisit dominus</w:t>
      </w:r>
      <w:r w:rsidRPr="0021481A">
        <w:rPr>
          <w:lang w:val="pt-PT"/>
        </w:rPr>
        <w:t>.</w:t>
      </w:r>
    </w:p>
    <w:p w:rsidR="00B30BC4" w:rsidRPr="0021481A" w:rsidRDefault="00B30BC4" w:rsidP="004275F3">
      <w:pPr>
        <w:rPr>
          <w:lang w:val="pt-PT"/>
        </w:rPr>
      </w:pPr>
      <w:r w:rsidRPr="0021481A">
        <w:rPr>
          <w:rStyle w:val="Time2"/>
          <w:lang w:val="pt-PT"/>
        </w:rPr>
        <w:t>In tertio nocturno</w:t>
      </w:r>
      <w:r w:rsidRPr="0021481A">
        <w:rPr>
          <w:lang w:val="pt-PT"/>
        </w:rPr>
        <w:t xml:space="preserve"> AN </w:t>
      </w:r>
      <w:r w:rsidRPr="0021481A">
        <w:rPr>
          <w:rStyle w:val="Incipit"/>
          <w:lang w:val="pt-PT"/>
        </w:rPr>
        <w:t>Non sunt loquelae</w:t>
      </w:r>
      <w:r w:rsidRPr="0021481A">
        <w:rPr>
          <w:lang w:val="pt-PT"/>
        </w:rPr>
        <w:t xml:space="preserve">. PS </w:t>
      </w:r>
      <w:r w:rsidRPr="0021481A">
        <w:rPr>
          <w:rStyle w:val="Incipit"/>
          <w:lang w:val="pt-PT"/>
        </w:rPr>
        <w:t>Caeli enarrant</w:t>
      </w:r>
      <w:r w:rsidRPr="0021481A">
        <w:rPr>
          <w:lang w:val="pt-PT"/>
        </w:rPr>
        <w:t xml:space="preserve">. VS </w:t>
      </w:r>
      <w:r w:rsidRPr="0021481A">
        <w:rPr>
          <w:rStyle w:val="Incipit"/>
          <w:lang w:val="pt-PT"/>
        </w:rPr>
        <w:t>Exaltare domine</w:t>
      </w:r>
      <w:r w:rsidRPr="0021481A">
        <w:rPr>
          <w:lang w:val="pt-PT"/>
        </w:rPr>
        <w:t xml:space="preserve">. Legitur EV </w:t>
      </w:r>
      <w:r w:rsidRPr="0021481A">
        <w:rPr>
          <w:rStyle w:val="Incipit"/>
          <w:lang w:val="pt-PT"/>
        </w:rPr>
        <w:t>Simile est regnum caelorum homini</w:t>
      </w:r>
      <w:r w:rsidR="00AC637D" w:rsidRPr="0021481A">
        <w:rPr>
          <w:lang w:val="pt-PT"/>
        </w:rPr>
        <w:t xml:space="preserve">. RP </w:t>
      </w:r>
      <w:r w:rsidR="00AC637D" w:rsidRPr="0021481A">
        <w:rPr>
          <w:rStyle w:val="Incipit"/>
          <w:lang w:val="pt-PT"/>
        </w:rPr>
        <w:t>Dum |deambulavit::deambularet|</w:t>
      </w:r>
      <w:r w:rsidR="00AC637D" w:rsidRPr="0021481A">
        <w:rPr>
          <w:lang w:val="pt-PT"/>
        </w:rPr>
        <w:t xml:space="preserve">. RP </w:t>
      </w:r>
      <w:r w:rsidR="00AC637D" w:rsidRPr="0021481A">
        <w:rPr>
          <w:rStyle w:val="Incipit"/>
          <w:lang w:val="pt-PT"/>
        </w:rPr>
        <w:t>In sudore</w:t>
      </w:r>
      <w:r w:rsidR="00AC637D" w:rsidRPr="0021481A">
        <w:rPr>
          <w:lang w:val="pt-PT"/>
        </w:rPr>
        <w:t xml:space="preserve">. RP </w:t>
      </w:r>
      <w:r w:rsidR="00AC637D" w:rsidRPr="0021481A">
        <w:rPr>
          <w:rStyle w:val="Incipit"/>
          <w:lang w:val="pt-PT"/>
        </w:rPr>
        <w:t>Ubi est Abel</w:t>
      </w:r>
      <w:r w:rsidR="00AC637D" w:rsidRPr="0021481A">
        <w:rPr>
          <w:lang w:val="pt-PT"/>
        </w:rPr>
        <w:t xml:space="preserve">. [TD] </w:t>
      </w:r>
      <w:r w:rsidR="00AC637D" w:rsidRPr="0021481A">
        <w:rPr>
          <w:rStyle w:val="Incipit"/>
          <w:lang w:val="pt-PT"/>
        </w:rPr>
        <w:t>Te deum laudamus</w:t>
      </w:r>
      <w:r w:rsidR="00AC637D" w:rsidRPr="0021481A">
        <w:rPr>
          <w:lang w:val="pt-PT"/>
        </w:rPr>
        <w:t xml:space="preserve"> non dicimus hinc usque ad pascha, nisi in quibusdam [festis] ut (86ra) est conversio Pauli, Cathedra Petri, Matthiae et annuntiatio Mariae.</w:t>
      </w:r>
    </w:p>
    <w:p w:rsidR="00871294" w:rsidRPr="0021481A" w:rsidRDefault="0086313B" w:rsidP="004275F3">
      <w:pPr>
        <w:rPr>
          <w:lang w:val="fr-FR"/>
        </w:rPr>
      </w:pPr>
      <w:r w:rsidRPr="0021481A">
        <w:rPr>
          <w:lang w:val="pt-PT"/>
        </w:rPr>
        <w:t xml:space="preserve">Deinde </w:t>
      </w:r>
      <w:r w:rsidRPr="0021481A">
        <w:rPr>
          <w:rStyle w:val="Time1"/>
          <w:lang w:val="pt-PT"/>
        </w:rPr>
        <w:t>ad laudes</w:t>
      </w:r>
      <w:r w:rsidRPr="0021481A">
        <w:rPr>
          <w:lang w:val="pt-PT"/>
        </w:rPr>
        <w:t xml:space="preserve"> AN </w:t>
      </w:r>
      <w:r w:rsidRPr="0021481A">
        <w:rPr>
          <w:rStyle w:val="Incipit"/>
          <w:lang w:val="pt-PT"/>
        </w:rPr>
        <w:t>Miserere mei</w:t>
      </w:r>
      <w:r w:rsidRPr="0021481A">
        <w:rPr>
          <w:lang w:val="pt-PT"/>
        </w:rPr>
        <w:t xml:space="preserve">. Psalmum ipsum. [AN] </w:t>
      </w:r>
      <w:r w:rsidRPr="0021481A">
        <w:rPr>
          <w:rStyle w:val="Incipit"/>
          <w:lang w:val="pt-PT"/>
        </w:rPr>
        <w:t>Confitebor</w:t>
      </w:r>
      <w:r w:rsidRPr="0021481A">
        <w:rPr>
          <w:lang w:val="pt-PT"/>
        </w:rPr>
        <w:t xml:space="preserve">. PS </w:t>
      </w:r>
      <w:r w:rsidRPr="0021481A">
        <w:rPr>
          <w:rStyle w:val="Incipit"/>
          <w:lang w:val="pt-PT"/>
        </w:rPr>
        <w:t>Confitemini</w:t>
      </w:r>
      <w:r w:rsidRPr="0021481A">
        <w:rPr>
          <w:lang w:val="pt-PT"/>
        </w:rPr>
        <w:t xml:space="preserve">. AN </w:t>
      </w:r>
      <w:r w:rsidRPr="0021481A">
        <w:rPr>
          <w:rStyle w:val="Incipit"/>
          <w:lang w:val="pt-PT"/>
        </w:rPr>
        <w:t>Deus deus meus</w:t>
      </w:r>
      <w:r w:rsidRPr="0021481A">
        <w:rPr>
          <w:lang w:val="pt-PT"/>
        </w:rPr>
        <w:t xml:space="preserve">. Psalmum ipsum. AN </w:t>
      </w:r>
      <w:r w:rsidRPr="0021481A">
        <w:rPr>
          <w:rStyle w:val="Incipit"/>
          <w:lang w:val="pt-PT"/>
        </w:rPr>
        <w:t>Benedictus</w:t>
      </w:r>
      <w:r w:rsidRPr="0021481A">
        <w:rPr>
          <w:lang w:val="pt-PT"/>
        </w:rPr>
        <w:t xml:space="preserve">. PS </w:t>
      </w:r>
      <w:r w:rsidRPr="0021481A">
        <w:rPr>
          <w:rStyle w:val="Incipit"/>
          <w:lang w:val="pt-PT"/>
        </w:rPr>
        <w:t>Benedicite</w:t>
      </w:r>
      <w:r w:rsidRPr="0021481A">
        <w:rPr>
          <w:lang w:val="pt-PT"/>
        </w:rPr>
        <w:t xml:space="preserve">. AN </w:t>
      </w:r>
      <w:r w:rsidRPr="0021481A">
        <w:rPr>
          <w:rStyle w:val="Incipit"/>
          <w:lang w:val="pt-PT"/>
        </w:rPr>
        <w:t>Laudate dominum</w:t>
      </w:r>
      <w:r w:rsidRPr="0021481A">
        <w:rPr>
          <w:lang w:val="pt-PT"/>
        </w:rPr>
        <w:t xml:space="preserve">. Psalmum ipsum. CP </w:t>
      </w:r>
      <w:r w:rsidRPr="0021481A">
        <w:rPr>
          <w:rStyle w:val="Incipit"/>
          <w:lang w:val="pt-PT"/>
        </w:rPr>
        <w:t>Nescitis quod hi</w:t>
      </w:r>
      <w:r w:rsidRPr="0021481A">
        <w:rPr>
          <w:lang w:val="pt-PT"/>
        </w:rPr>
        <w:t xml:space="preserve">. </w:t>
      </w:r>
      <w:r w:rsidRPr="0021481A">
        <w:rPr>
          <w:lang w:val="fr-FR"/>
        </w:rPr>
        <w:t xml:space="preserve">AB </w:t>
      </w:r>
      <w:r w:rsidRPr="0021481A">
        <w:rPr>
          <w:rStyle w:val="Incipit"/>
          <w:lang w:val="fr-FR"/>
        </w:rPr>
        <w:t>Simile est regnum</w:t>
      </w:r>
      <w:r w:rsidRPr="0021481A">
        <w:rPr>
          <w:lang w:val="fr-FR"/>
        </w:rPr>
        <w:t>. [</w:t>
      </w:r>
      <w:r w:rsidR="00DD2A4E" w:rsidRPr="0021481A">
        <w:rPr>
          <w:lang w:val="fr-FR"/>
        </w:rPr>
        <w:t>KY</w:t>
      </w:r>
      <w:r w:rsidRPr="0021481A">
        <w:rPr>
          <w:lang w:val="fr-FR"/>
        </w:rPr>
        <w:t>]</w:t>
      </w:r>
      <w:r w:rsidR="00DD2A4E" w:rsidRPr="0021481A">
        <w:rPr>
          <w:lang w:val="fr-FR"/>
        </w:rPr>
        <w:t xml:space="preserve"> </w:t>
      </w:r>
      <w:r w:rsidR="00DD2A4E" w:rsidRPr="0021481A">
        <w:rPr>
          <w:rStyle w:val="Incipit"/>
          <w:lang w:val="fr-FR"/>
        </w:rPr>
        <w:t>Kyrie</w:t>
      </w:r>
      <w:r w:rsidR="00DD2A4E" w:rsidRPr="0021481A">
        <w:rPr>
          <w:lang w:val="fr-FR"/>
        </w:rPr>
        <w:t xml:space="preserve"> cum </w:t>
      </w:r>
      <w:r w:rsidRPr="0021481A">
        <w:rPr>
          <w:lang w:val="fr-FR"/>
        </w:rPr>
        <w:t>[</w:t>
      </w:r>
      <w:r w:rsidR="00DD2A4E" w:rsidRPr="0021481A">
        <w:rPr>
          <w:lang w:val="fr-FR"/>
        </w:rPr>
        <w:t>PN</w:t>
      </w:r>
      <w:r w:rsidRPr="0021481A">
        <w:rPr>
          <w:lang w:val="fr-FR"/>
        </w:rPr>
        <w:t>]</w:t>
      </w:r>
      <w:r w:rsidR="00DD2A4E" w:rsidRPr="0021481A">
        <w:rPr>
          <w:lang w:val="fr-FR"/>
        </w:rPr>
        <w:t xml:space="preserve"> </w:t>
      </w:r>
      <w:r w:rsidR="00DD2A4E" w:rsidRPr="0021481A">
        <w:rPr>
          <w:rStyle w:val="Incipit"/>
          <w:lang w:val="fr-FR"/>
        </w:rPr>
        <w:t>Pater noster</w:t>
      </w:r>
      <w:r w:rsidR="00DD2A4E" w:rsidRPr="0021481A">
        <w:rPr>
          <w:lang w:val="fr-FR"/>
        </w:rPr>
        <w:t xml:space="preserve">. OR </w:t>
      </w:r>
      <w:r w:rsidR="00DD2A4E" w:rsidRPr="0021481A">
        <w:rPr>
          <w:rStyle w:val="Incipit"/>
          <w:lang w:val="fr-FR"/>
        </w:rPr>
        <w:t>Preces populi tui</w:t>
      </w:r>
      <w:r w:rsidR="00DD2A4E" w:rsidRPr="0021481A">
        <w:rPr>
          <w:lang w:val="fr-FR"/>
        </w:rPr>
        <w:t xml:space="preserve">. </w:t>
      </w:r>
    </w:p>
    <w:p w:rsidR="00AC637D" w:rsidRPr="0021481A" w:rsidRDefault="00DD2A4E" w:rsidP="004275F3">
      <w:pPr>
        <w:rPr>
          <w:lang w:val="fr-FR"/>
        </w:rPr>
      </w:pPr>
      <w:r w:rsidRPr="0021481A">
        <w:rPr>
          <w:lang w:val="fr-FR"/>
        </w:rPr>
        <w:t xml:space="preserve">Si ipso die evenerit </w:t>
      </w:r>
      <w:r w:rsidR="00871294" w:rsidRPr="0021481A">
        <w:rPr>
          <w:lang w:val="fr-FR"/>
        </w:rPr>
        <w:t>conversio Pauli in matutinis antiphona et oratio de sancto Paulo dicatur. Et in missam dicatur oratio.</w:t>
      </w:r>
    </w:p>
    <w:p w:rsidR="00871294" w:rsidRPr="0021481A" w:rsidRDefault="00871294" w:rsidP="004275F3">
      <w:pPr>
        <w:rPr>
          <w:lang w:val="fr-FR"/>
        </w:rPr>
      </w:pPr>
      <w:r w:rsidRPr="0021481A">
        <w:rPr>
          <w:rStyle w:val="Time1"/>
          <w:lang w:val="pt-PT"/>
        </w:rPr>
        <w:t>Ad primam</w:t>
      </w:r>
      <w:r w:rsidRPr="0021481A">
        <w:rPr>
          <w:lang w:val="pt-PT"/>
        </w:rPr>
        <w:t xml:space="preserve"> HY </w:t>
      </w:r>
      <w:r w:rsidRPr="0021481A">
        <w:rPr>
          <w:rStyle w:val="Incipit"/>
          <w:lang w:val="pt-PT"/>
        </w:rPr>
        <w:t>Iam lucis orto</w:t>
      </w:r>
      <w:r w:rsidRPr="0021481A">
        <w:rPr>
          <w:lang w:val="pt-PT"/>
        </w:rPr>
        <w:t xml:space="preserve">. </w:t>
      </w:r>
      <w:r w:rsidRPr="0021481A">
        <w:rPr>
          <w:lang w:val="fr-FR"/>
        </w:rPr>
        <w:t xml:space="preserve">AN </w:t>
      </w:r>
      <w:r w:rsidRPr="0021481A">
        <w:rPr>
          <w:rStyle w:val="Incipit"/>
          <w:lang w:val="fr-FR"/>
        </w:rPr>
        <w:t xml:space="preserve">Ite et vos </w:t>
      </w:r>
      <w:r w:rsidR="00EF2218" w:rsidRPr="0021481A">
        <w:rPr>
          <w:rStyle w:val="Incipit"/>
          <w:lang w:val="fr-FR"/>
        </w:rPr>
        <w:t>|</w:t>
      </w:r>
      <w:r w:rsidRPr="0021481A">
        <w:rPr>
          <w:rStyle w:val="Incipit"/>
          <w:lang w:val="fr-FR"/>
        </w:rPr>
        <w:t>et in</w:t>
      </w:r>
      <w:r w:rsidR="00EF2218" w:rsidRPr="0021481A">
        <w:rPr>
          <w:rStyle w:val="Incipit"/>
          <w:lang w:val="fr-FR"/>
        </w:rPr>
        <w:t>::in|</w:t>
      </w:r>
      <w:r w:rsidRPr="0021481A">
        <w:rPr>
          <w:rStyle w:val="Incipit"/>
          <w:lang w:val="fr-FR"/>
        </w:rPr>
        <w:t xml:space="preserve"> vineam</w:t>
      </w:r>
      <w:r w:rsidRPr="0021481A">
        <w:rPr>
          <w:lang w:val="fr-FR"/>
        </w:rPr>
        <w:t xml:space="preserve">. PS </w:t>
      </w:r>
      <w:r w:rsidRPr="0021481A">
        <w:rPr>
          <w:rStyle w:val="Incipit"/>
          <w:lang w:val="fr-FR"/>
        </w:rPr>
        <w:t>Deus deus meus respice in me</w:t>
      </w:r>
      <w:r w:rsidR="0023520F" w:rsidRPr="0021481A">
        <w:rPr>
          <w:lang w:val="fr-FR"/>
        </w:rPr>
        <w:t>. C</w:t>
      </w:r>
      <w:r w:rsidRPr="0021481A">
        <w:rPr>
          <w:lang w:val="fr-FR"/>
        </w:rPr>
        <w:t xml:space="preserve">antetur (86rb) per ordinem, nisi PS </w:t>
      </w:r>
      <w:r w:rsidRPr="0021481A">
        <w:rPr>
          <w:rStyle w:val="Incipit"/>
          <w:lang w:val="fr-FR"/>
        </w:rPr>
        <w:t>Confitemini domino</w:t>
      </w:r>
      <w:r w:rsidRPr="0021481A">
        <w:rPr>
          <w:lang w:val="fr-FR"/>
        </w:rPr>
        <w:t>, qui canta</w:t>
      </w:r>
      <w:r w:rsidR="00EF2218" w:rsidRPr="0021481A">
        <w:rPr>
          <w:lang w:val="fr-FR"/>
        </w:rPr>
        <w:t>bi</w:t>
      </w:r>
      <w:r w:rsidRPr="0021481A">
        <w:rPr>
          <w:lang w:val="fr-FR"/>
        </w:rPr>
        <w:t>tur in matutinis</w:t>
      </w:r>
      <w:r w:rsidR="0023520F" w:rsidRPr="0021481A">
        <w:rPr>
          <w:lang w:val="fr-FR"/>
        </w:rPr>
        <w:t>,</w:t>
      </w:r>
      <w:r w:rsidRPr="0021481A">
        <w:rPr>
          <w:lang w:val="fr-FR"/>
        </w:rPr>
        <w:t xml:space="preserve"> </w:t>
      </w:r>
      <w:r w:rsidR="007E0F52" w:rsidRPr="0021481A">
        <w:rPr>
          <w:lang w:val="fr-FR"/>
        </w:rPr>
        <w:t>|</w:t>
      </w:r>
      <w:r w:rsidRPr="0021481A">
        <w:rPr>
          <w:lang w:val="fr-FR"/>
        </w:rPr>
        <w:t>si</w:t>
      </w:r>
      <w:r w:rsidR="007E0F52" w:rsidRPr="0021481A">
        <w:rPr>
          <w:lang w:val="fr-FR"/>
        </w:rPr>
        <w:t>::sed|</w:t>
      </w:r>
      <w:r w:rsidRPr="0021481A">
        <w:rPr>
          <w:lang w:val="fr-FR"/>
        </w:rPr>
        <w:t xml:space="preserve"> in loco </w:t>
      </w:r>
      <w:r w:rsidRPr="0021481A">
        <w:rPr>
          <w:lang w:val="fr-FR"/>
        </w:rPr>
        <w:lastRenderedPageBreak/>
        <w:t xml:space="preserve">illius cantatur PS </w:t>
      </w:r>
      <w:r w:rsidRPr="0021481A">
        <w:rPr>
          <w:rStyle w:val="Incipit"/>
          <w:lang w:val="fr-FR"/>
        </w:rPr>
        <w:t>Dominus regnavit decorem</w:t>
      </w:r>
      <w:r w:rsidRPr="0021481A">
        <w:rPr>
          <w:lang w:val="fr-FR"/>
        </w:rPr>
        <w:t xml:space="preserve">. CP </w:t>
      </w:r>
      <w:r w:rsidR="00481BBD" w:rsidRPr="0021481A">
        <w:rPr>
          <w:rStyle w:val="Incipit"/>
          <w:lang w:val="fr-FR"/>
        </w:rPr>
        <w:t>Omnis Ä+</w:t>
      </w:r>
      <w:r w:rsidRPr="0021481A">
        <w:rPr>
          <w:rStyle w:val="Incipit"/>
          <w:lang w:val="fr-FR"/>
        </w:rPr>
        <w:t>enim</w:t>
      </w:r>
      <w:r w:rsidR="00481BBD" w:rsidRPr="0021481A">
        <w:rPr>
          <w:rStyle w:val="Incipit"/>
          <w:lang w:val="fr-FR"/>
        </w:rPr>
        <w:t>+Ä</w:t>
      </w:r>
      <w:r w:rsidRPr="0021481A">
        <w:rPr>
          <w:rStyle w:val="Incipit"/>
          <w:lang w:val="fr-FR"/>
        </w:rPr>
        <w:t xml:space="preserve"> homo</w:t>
      </w:r>
      <w:r w:rsidRPr="0021481A">
        <w:rPr>
          <w:lang w:val="fr-FR"/>
        </w:rPr>
        <w:t>. Preces non dicantur, sed tantum oratio cottidiana dicatur.</w:t>
      </w:r>
    </w:p>
    <w:p w:rsidR="00871294" w:rsidRPr="0021481A" w:rsidRDefault="00871294" w:rsidP="004275F3">
      <w:pPr>
        <w:rPr>
          <w:lang w:val="en-US"/>
        </w:rPr>
      </w:pPr>
      <w:r w:rsidRPr="0021481A">
        <w:rPr>
          <w:rStyle w:val="Time1"/>
          <w:lang w:val="en-US"/>
        </w:rPr>
        <w:t>Ad tertiam</w:t>
      </w:r>
      <w:r w:rsidRPr="0021481A">
        <w:rPr>
          <w:lang w:val="en-US"/>
        </w:rPr>
        <w:t xml:space="preserve"> AN </w:t>
      </w:r>
      <w:r w:rsidRPr="0021481A">
        <w:rPr>
          <w:rStyle w:val="Incipit"/>
          <w:lang w:val="en-US"/>
        </w:rPr>
        <w:t>Quid hic statis</w:t>
      </w:r>
      <w:r w:rsidRPr="0021481A">
        <w:rPr>
          <w:lang w:val="en-US"/>
        </w:rPr>
        <w:t xml:space="preserve">. </w:t>
      </w:r>
      <w:r w:rsidRPr="0021481A">
        <w:rPr>
          <w:lang w:val="pt-PT"/>
        </w:rPr>
        <w:t xml:space="preserve">CP </w:t>
      </w:r>
      <w:r w:rsidRPr="0021481A">
        <w:rPr>
          <w:rStyle w:val="Incipit"/>
          <w:lang w:val="pt-PT"/>
        </w:rPr>
        <w:t>Nescitis quod hi</w:t>
      </w:r>
      <w:r w:rsidRPr="0021481A">
        <w:rPr>
          <w:lang w:val="pt-PT"/>
        </w:rPr>
        <w:t xml:space="preserve">. RB </w:t>
      </w:r>
      <w:r w:rsidRPr="0021481A">
        <w:rPr>
          <w:rStyle w:val="Incipit"/>
          <w:lang w:val="pt-PT"/>
        </w:rPr>
        <w:t>Inclina cor meum deus</w:t>
      </w:r>
      <w:r w:rsidRPr="0021481A">
        <w:rPr>
          <w:lang w:val="pt-PT"/>
        </w:rPr>
        <w:t xml:space="preserve">. </w:t>
      </w:r>
      <w:r w:rsidRPr="0021481A">
        <w:rPr>
          <w:lang w:val="en-US"/>
        </w:rPr>
        <w:t xml:space="preserve">OR </w:t>
      </w:r>
      <w:r w:rsidRPr="0021481A">
        <w:rPr>
          <w:rStyle w:val="Incipit"/>
          <w:lang w:val="en-US"/>
        </w:rPr>
        <w:t>Preces populi tui</w:t>
      </w:r>
      <w:r w:rsidRPr="0021481A">
        <w:rPr>
          <w:lang w:val="en-US"/>
        </w:rPr>
        <w:t>.</w:t>
      </w:r>
    </w:p>
    <w:p w:rsidR="00871294" w:rsidRPr="0021481A" w:rsidRDefault="00871294" w:rsidP="004275F3">
      <w:pPr>
        <w:rPr>
          <w:lang w:val="en-US"/>
        </w:rPr>
      </w:pPr>
      <w:r w:rsidRPr="0021481A">
        <w:rPr>
          <w:rStyle w:val="Time1"/>
          <w:lang w:val="en-US"/>
        </w:rPr>
        <w:t>Ad missam</w:t>
      </w:r>
      <w:r w:rsidR="003D396B" w:rsidRPr="0021481A">
        <w:rPr>
          <w:lang w:val="en-US"/>
        </w:rPr>
        <w:t xml:space="preserve"> IN </w:t>
      </w:r>
      <w:r w:rsidR="003D396B" w:rsidRPr="0021481A">
        <w:rPr>
          <w:rStyle w:val="Incipit"/>
          <w:lang w:val="en-US"/>
        </w:rPr>
        <w:t>Circumdederunt me</w:t>
      </w:r>
      <w:r w:rsidR="003D396B" w:rsidRPr="0021481A">
        <w:rPr>
          <w:lang w:val="en-US"/>
        </w:rPr>
        <w:t xml:space="preserve">. [GL] </w:t>
      </w:r>
      <w:r w:rsidR="003D396B" w:rsidRPr="0021481A">
        <w:rPr>
          <w:rStyle w:val="Incipit"/>
          <w:lang w:val="en-US"/>
        </w:rPr>
        <w:t>Gloria in excelsis</w:t>
      </w:r>
      <w:r w:rsidR="003D396B" w:rsidRPr="0021481A">
        <w:rPr>
          <w:lang w:val="en-US"/>
        </w:rPr>
        <w:t xml:space="preserve"> omittitur. ORCL </w:t>
      </w:r>
      <w:r w:rsidR="003D396B" w:rsidRPr="0021481A">
        <w:rPr>
          <w:rStyle w:val="Incipit"/>
          <w:lang w:val="en-US"/>
        </w:rPr>
        <w:t>Preces populi tui</w:t>
      </w:r>
      <w:r w:rsidR="003D396B" w:rsidRPr="0021481A">
        <w:rPr>
          <w:lang w:val="en-US"/>
        </w:rPr>
        <w:t xml:space="preserve">. Et duas alias orationes quas velis. EP </w:t>
      </w:r>
      <w:r w:rsidR="003D396B" w:rsidRPr="0021481A">
        <w:rPr>
          <w:rStyle w:val="Incipit"/>
          <w:lang w:val="en-US"/>
        </w:rPr>
        <w:t>Nesciti</w:t>
      </w:r>
      <w:r w:rsidR="00FF3F6D" w:rsidRPr="0021481A">
        <w:rPr>
          <w:rStyle w:val="Incipit"/>
          <w:lang w:val="en-US"/>
        </w:rPr>
        <w:t>s</w:t>
      </w:r>
      <w:r w:rsidR="003D396B" w:rsidRPr="0021481A">
        <w:rPr>
          <w:rStyle w:val="Incipit"/>
          <w:lang w:val="en-US"/>
        </w:rPr>
        <w:t xml:space="preserve"> quod hi</w:t>
      </w:r>
      <w:r w:rsidR="003D396B" w:rsidRPr="0021481A">
        <w:rPr>
          <w:lang w:val="en-US"/>
        </w:rPr>
        <w:t xml:space="preserve">. GR </w:t>
      </w:r>
      <w:r w:rsidR="003D396B" w:rsidRPr="0021481A">
        <w:rPr>
          <w:rStyle w:val="Incipit"/>
          <w:lang w:val="en-US"/>
        </w:rPr>
        <w:t>Adiutor in opportunitatibus</w:t>
      </w:r>
      <w:r w:rsidR="003D396B" w:rsidRPr="0021481A">
        <w:rPr>
          <w:lang w:val="en-US"/>
        </w:rPr>
        <w:t xml:space="preserve">. TR </w:t>
      </w:r>
      <w:r w:rsidR="003D396B" w:rsidRPr="0021481A">
        <w:rPr>
          <w:rStyle w:val="Incipit"/>
          <w:lang w:val="en-US"/>
        </w:rPr>
        <w:t>De p</w:t>
      </w:r>
      <w:r w:rsidR="00FF3F6D" w:rsidRPr="0021481A">
        <w:rPr>
          <w:rStyle w:val="Incipit"/>
          <w:lang w:val="en-US"/>
        </w:rPr>
        <w:t>rofundis (86va) c</w:t>
      </w:r>
      <w:r w:rsidR="003D396B" w:rsidRPr="0021481A">
        <w:rPr>
          <w:rStyle w:val="Incipit"/>
          <w:lang w:val="en-US"/>
        </w:rPr>
        <w:t>lam</w:t>
      </w:r>
      <w:r w:rsidR="00FF3F6D" w:rsidRPr="0021481A">
        <w:rPr>
          <w:rStyle w:val="Incipit"/>
          <w:lang w:val="en-US"/>
        </w:rPr>
        <w:t>a</w:t>
      </w:r>
      <w:r w:rsidR="003D396B" w:rsidRPr="0021481A">
        <w:rPr>
          <w:rStyle w:val="Incipit"/>
          <w:lang w:val="en-US"/>
        </w:rPr>
        <w:t>vi</w:t>
      </w:r>
      <w:r w:rsidR="003D396B" w:rsidRPr="0021481A">
        <w:rPr>
          <w:lang w:val="en-US"/>
        </w:rPr>
        <w:t xml:space="preserve">. EV </w:t>
      </w:r>
      <w:r w:rsidR="003D396B" w:rsidRPr="0021481A">
        <w:rPr>
          <w:rStyle w:val="Incipit"/>
          <w:lang w:val="en-US"/>
        </w:rPr>
        <w:t>Simile est regnum caelorum</w:t>
      </w:r>
      <w:r w:rsidR="003D396B" w:rsidRPr="0021481A">
        <w:rPr>
          <w:lang w:val="en-US"/>
        </w:rPr>
        <w:t xml:space="preserve">. [CR] </w:t>
      </w:r>
      <w:r w:rsidR="003D396B" w:rsidRPr="0021481A">
        <w:rPr>
          <w:rStyle w:val="Incipit"/>
          <w:lang w:val="en-US"/>
        </w:rPr>
        <w:t>Credo in unum</w:t>
      </w:r>
      <w:r w:rsidR="003D396B" w:rsidRPr="0021481A">
        <w:rPr>
          <w:lang w:val="en-US"/>
        </w:rPr>
        <w:t xml:space="preserve"> cantetur. OF </w:t>
      </w:r>
      <w:r w:rsidR="003D396B" w:rsidRPr="0021481A">
        <w:rPr>
          <w:rStyle w:val="Incipit"/>
          <w:lang w:val="en-US"/>
        </w:rPr>
        <w:t>Bonum est confidere</w:t>
      </w:r>
      <w:r w:rsidR="00C05B3D" w:rsidRPr="0021481A">
        <w:rPr>
          <w:lang w:val="en-US"/>
        </w:rPr>
        <w:t xml:space="preserve">. Praefatio cottidiana. </w:t>
      </w:r>
      <w:r w:rsidR="003D396B" w:rsidRPr="0021481A">
        <w:rPr>
          <w:lang w:val="en-US"/>
        </w:rPr>
        <w:t>C</w:t>
      </w:r>
      <w:r w:rsidR="00C05B3D" w:rsidRPr="0021481A">
        <w:rPr>
          <w:lang w:val="en-US"/>
        </w:rPr>
        <w:t>O</w:t>
      </w:r>
      <w:r w:rsidR="003D396B" w:rsidRPr="0021481A">
        <w:rPr>
          <w:lang w:val="en-US"/>
        </w:rPr>
        <w:t xml:space="preserve"> </w:t>
      </w:r>
      <w:r w:rsidR="003D396B" w:rsidRPr="0021481A">
        <w:rPr>
          <w:rStyle w:val="Incipit"/>
          <w:lang w:val="en-US"/>
        </w:rPr>
        <w:t>Illumina faciem tuam</w:t>
      </w:r>
      <w:r w:rsidR="003D396B" w:rsidRPr="0021481A">
        <w:rPr>
          <w:lang w:val="en-US"/>
        </w:rPr>
        <w:t xml:space="preserve">. Clauditur cum [BD] </w:t>
      </w:r>
      <w:r w:rsidR="003D396B" w:rsidRPr="0021481A">
        <w:rPr>
          <w:rStyle w:val="Incipit"/>
          <w:lang w:val="en-US"/>
        </w:rPr>
        <w:t>Benedicamus domino</w:t>
      </w:r>
      <w:r w:rsidR="003D396B" w:rsidRPr="0021481A">
        <w:rPr>
          <w:lang w:val="en-US"/>
        </w:rPr>
        <w:t xml:space="preserve"> hinc usque ad pascham, nisi in plenis officiis sanctorum.</w:t>
      </w:r>
    </w:p>
    <w:p w:rsidR="003D396B" w:rsidRPr="0021481A" w:rsidRDefault="003D396B" w:rsidP="004275F3">
      <w:pPr>
        <w:rPr>
          <w:lang w:val="it-IT"/>
        </w:rPr>
      </w:pPr>
      <w:r w:rsidRPr="0021481A">
        <w:rPr>
          <w:rStyle w:val="Time1"/>
          <w:lang w:val="pt-PT"/>
        </w:rPr>
        <w:t>Ad sextam</w:t>
      </w:r>
      <w:r w:rsidRPr="0021481A">
        <w:rPr>
          <w:lang w:val="pt-PT"/>
        </w:rPr>
        <w:t xml:space="preserve"> AN </w:t>
      </w:r>
      <w:r w:rsidRPr="0021481A">
        <w:rPr>
          <w:rStyle w:val="Incipit"/>
          <w:lang w:val="pt-PT"/>
        </w:rPr>
        <w:t>Dixit paterfamilias</w:t>
      </w:r>
      <w:r w:rsidRPr="0021481A">
        <w:rPr>
          <w:lang w:val="pt-PT"/>
        </w:rPr>
        <w:t xml:space="preserve">. Capitulum de dominica. RB </w:t>
      </w:r>
      <w:r w:rsidRPr="0021481A">
        <w:rPr>
          <w:rStyle w:val="Incipit"/>
          <w:lang w:val="pt-PT"/>
        </w:rPr>
        <w:t>In aeternum domine</w:t>
      </w:r>
      <w:r w:rsidRPr="0021481A">
        <w:rPr>
          <w:lang w:val="pt-PT"/>
        </w:rPr>
        <w:t xml:space="preserve">. RV </w:t>
      </w:r>
      <w:r w:rsidRPr="0021481A">
        <w:rPr>
          <w:rStyle w:val="Incipit"/>
          <w:lang w:val="pt-PT"/>
        </w:rPr>
        <w:t>In |caelum::caelo| et in saeculum</w:t>
      </w:r>
      <w:r w:rsidRPr="0021481A">
        <w:rPr>
          <w:lang w:val="pt-PT"/>
        </w:rPr>
        <w:t xml:space="preserve">. RV </w:t>
      </w:r>
      <w:r w:rsidRPr="0021481A">
        <w:rPr>
          <w:rStyle w:val="Incipit"/>
          <w:lang w:val="pt-PT"/>
        </w:rPr>
        <w:t>Gloria patri</w:t>
      </w:r>
      <w:r w:rsidRPr="0021481A">
        <w:rPr>
          <w:lang w:val="pt-PT"/>
        </w:rPr>
        <w:t xml:space="preserve">. </w:t>
      </w:r>
      <w:r w:rsidRPr="0021481A">
        <w:rPr>
          <w:lang w:val="it-IT"/>
        </w:rPr>
        <w:t>O</w:t>
      </w:r>
      <w:r w:rsidR="001C1C11" w:rsidRPr="0021481A">
        <w:rPr>
          <w:lang w:val="it-IT"/>
        </w:rPr>
        <w:t xml:space="preserve">R </w:t>
      </w:r>
      <w:r w:rsidR="001C1C11" w:rsidRPr="0021481A">
        <w:rPr>
          <w:rStyle w:val="Incipit"/>
          <w:lang w:val="it-IT"/>
        </w:rPr>
        <w:t>Preces populi tui</w:t>
      </w:r>
      <w:r w:rsidRPr="0021481A">
        <w:rPr>
          <w:lang w:val="it-IT"/>
        </w:rPr>
        <w:t>.</w:t>
      </w:r>
    </w:p>
    <w:p w:rsidR="001C1C11" w:rsidRPr="0021481A" w:rsidRDefault="001C1C11" w:rsidP="004275F3">
      <w:pPr>
        <w:rPr>
          <w:lang w:val="pt-PT"/>
        </w:rPr>
      </w:pPr>
      <w:r w:rsidRPr="0021481A">
        <w:rPr>
          <w:rStyle w:val="Time1"/>
          <w:lang w:val="it-IT"/>
        </w:rPr>
        <w:t>Ad nonam</w:t>
      </w:r>
      <w:r w:rsidRPr="0021481A">
        <w:rPr>
          <w:lang w:val="it-IT"/>
        </w:rPr>
        <w:t xml:space="preserve"> AN </w:t>
      </w:r>
      <w:r w:rsidRPr="0021481A">
        <w:rPr>
          <w:rStyle w:val="Incipit"/>
          <w:lang w:val="it-IT"/>
        </w:rPr>
        <w:t>Voca operarios</w:t>
      </w:r>
      <w:r w:rsidRPr="0021481A">
        <w:rPr>
          <w:lang w:val="it-IT"/>
        </w:rPr>
        <w:t xml:space="preserve">. RB </w:t>
      </w:r>
      <w:r w:rsidRPr="0021481A">
        <w:rPr>
          <w:rStyle w:val="Incipit"/>
          <w:lang w:val="it-IT"/>
        </w:rPr>
        <w:t>Clamavi in toto</w:t>
      </w:r>
      <w:r w:rsidRPr="0021481A">
        <w:rPr>
          <w:lang w:val="it-IT"/>
        </w:rPr>
        <w:t xml:space="preserve">. RV </w:t>
      </w:r>
      <w:r w:rsidRPr="0021481A">
        <w:rPr>
          <w:rStyle w:val="Incipit"/>
          <w:lang w:val="it-IT"/>
        </w:rPr>
        <w:t>Iustificationes</w:t>
      </w:r>
      <w:r w:rsidRPr="0021481A">
        <w:rPr>
          <w:lang w:val="it-IT"/>
        </w:rPr>
        <w:t xml:space="preserve">. RV </w:t>
      </w:r>
      <w:r w:rsidRPr="0021481A">
        <w:rPr>
          <w:rStyle w:val="Incipit"/>
          <w:lang w:val="it-IT"/>
        </w:rPr>
        <w:t>Gloria patri</w:t>
      </w:r>
      <w:r w:rsidRPr="0021481A">
        <w:rPr>
          <w:lang w:val="it-IT"/>
        </w:rPr>
        <w:t xml:space="preserve">. </w:t>
      </w:r>
      <w:r w:rsidRPr="0021481A">
        <w:rPr>
          <w:lang w:val="pt-PT"/>
        </w:rPr>
        <w:t>Oratio ut supra.</w:t>
      </w:r>
    </w:p>
    <w:p w:rsidR="00C05B3D" w:rsidRPr="0021481A" w:rsidRDefault="003D396B" w:rsidP="004275F3">
      <w:pPr>
        <w:rPr>
          <w:lang w:val="pt-PT"/>
        </w:rPr>
      </w:pPr>
      <w:r w:rsidRPr="0021481A">
        <w:rPr>
          <w:rStyle w:val="Time1"/>
          <w:lang w:val="pt-PT"/>
        </w:rPr>
        <w:t>In secunda vespera</w:t>
      </w:r>
      <w:r w:rsidRPr="0021481A">
        <w:rPr>
          <w:lang w:val="pt-PT"/>
        </w:rPr>
        <w:t xml:space="preserve"> AN </w:t>
      </w:r>
      <w:r w:rsidRPr="0021481A">
        <w:rPr>
          <w:rStyle w:val="Incipit"/>
          <w:lang w:val="pt-PT"/>
        </w:rPr>
        <w:t>Sede a dextris meis</w:t>
      </w:r>
      <w:r w:rsidRPr="0021481A">
        <w:rPr>
          <w:lang w:val="pt-PT"/>
        </w:rPr>
        <w:t xml:space="preserve">. PS </w:t>
      </w:r>
      <w:r w:rsidRPr="0021481A">
        <w:rPr>
          <w:rStyle w:val="Incipit"/>
          <w:lang w:val="pt-PT"/>
        </w:rPr>
        <w:t>Dixit (</w:t>
      </w:r>
      <w:r w:rsidR="003C74CE" w:rsidRPr="0021481A">
        <w:rPr>
          <w:rStyle w:val="Incipit"/>
          <w:lang w:val="pt-PT"/>
        </w:rPr>
        <w:t>86vb) dominus</w:t>
      </w:r>
      <w:r w:rsidR="003C74CE" w:rsidRPr="0021481A">
        <w:rPr>
          <w:lang w:val="pt-PT"/>
        </w:rPr>
        <w:t xml:space="preserve"> cum ceteris. CP </w:t>
      </w:r>
      <w:r w:rsidR="003C74CE" w:rsidRPr="0021481A">
        <w:rPr>
          <w:rStyle w:val="Incipit"/>
          <w:lang w:val="pt-PT"/>
        </w:rPr>
        <w:t>Nescitis quod hi</w:t>
      </w:r>
      <w:r w:rsidR="003C74CE" w:rsidRPr="0021481A">
        <w:rPr>
          <w:lang w:val="pt-PT"/>
        </w:rPr>
        <w:t xml:space="preserve">. HY </w:t>
      </w:r>
      <w:r w:rsidR="003C74CE" w:rsidRPr="0021481A">
        <w:rPr>
          <w:rStyle w:val="Incipit"/>
          <w:lang w:val="pt-PT"/>
        </w:rPr>
        <w:t>Dies absoluti</w:t>
      </w:r>
      <w:r w:rsidR="003C74CE" w:rsidRPr="0021481A">
        <w:rPr>
          <w:lang w:val="pt-PT"/>
        </w:rPr>
        <w:t xml:space="preserve">. Et notandum quod in omni nocte canitur HY </w:t>
      </w:r>
      <w:r w:rsidR="003C74CE" w:rsidRPr="0021481A">
        <w:rPr>
          <w:rStyle w:val="Incipit"/>
          <w:lang w:val="pt-PT"/>
        </w:rPr>
        <w:t>Dies absoluti</w:t>
      </w:r>
      <w:r w:rsidR="003C74CE" w:rsidRPr="0021481A">
        <w:rPr>
          <w:lang w:val="pt-PT"/>
        </w:rPr>
        <w:t xml:space="preserve"> </w:t>
      </w:r>
      <w:r w:rsidR="00FF3F6D" w:rsidRPr="0021481A">
        <w:rPr>
          <w:lang w:val="pt-PT"/>
        </w:rPr>
        <w:t>tam in feriis qu</w:t>
      </w:r>
      <w:r w:rsidR="003C74CE" w:rsidRPr="0021481A">
        <w:rPr>
          <w:lang w:val="pt-PT"/>
        </w:rPr>
        <w:t xml:space="preserve">am in dominicis. VS </w:t>
      </w:r>
      <w:r w:rsidR="003C74CE" w:rsidRPr="0021481A">
        <w:rPr>
          <w:rStyle w:val="Incipit"/>
          <w:lang w:val="pt-PT"/>
        </w:rPr>
        <w:t>Dirigatur domine</w:t>
      </w:r>
      <w:r w:rsidR="003C74CE" w:rsidRPr="0021481A">
        <w:rPr>
          <w:lang w:val="pt-PT"/>
        </w:rPr>
        <w:t xml:space="preserve">. AM </w:t>
      </w:r>
      <w:r w:rsidR="003C74CE" w:rsidRPr="0021481A">
        <w:rPr>
          <w:rStyle w:val="Incipit"/>
          <w:lang w:val="pt-PT"/>
        </w:rPr>
        <w:t>Dixit autem paterfamilias</w:t>
      </w:r>
      <w:r w:rsidR="003C74CE" w:rsidRPr="0021481A">
        <w:rPr>
          <w:lang w:val="pt-PT"/>
        </w:rPr>
        <w:t xml:space="preserve">. OR </w:t>
      </w:r>
      <w:r w:rsidR="003C74CE" w:rsidRPr="0021481A">
        <w:rPr>
          <w:rStyle w:val="Incipit"/>
          <w:lang w:val="pt-PT"/>
        </w:rPr>
        <w:t>Preces populi tui</w:t>
      </w:r>
      <w:r w:rsidR="003C74CE" w:rsidRPr="0021481A">
        <w:rPr>
          <w:lang w:val="pt-PT"/>
        </w:rPr>
        <w:t xml:space="preserve">. Deinde suffragia. </w:t>
      </w:r>
    </w:p>
    <w:p w:rsidR="001C1C11" w:rsidRPr="0021481A" w:rsidRDefault="003C74CE" w:rsidP="004275F3">
      <w:pPr>
        <w:rPr>
          <w:lang w:val="pt-PT"/>
        </w:rPr>
      </w:pPr>
      <w:r w:rsidRPr="0021481A">
        <w:rPr>
          <w:lang w:val="pt-PT"/>
        </w:rPr>
        <w:t>Deinde per totam ebdomadam cantentur in vesperis hae antiphonae</w:t>
      </w:r>
      <w:r w:rsidR="001C1C11" w:rsidRPr="0021481A">
        <w:rPr>
          <w:lang w:val="pt-PT"/>
        </w:rPr>
        <w:t xml:space="preserve"> subscriptae super Magnificat: AM </w:t>
      </w:r>
      <w:r w:rsidR="001C1C11" w:rsidRPr="0021481A">
        <w:rPr>
          <w:rStyle w:val="Incipit"/>
          <w:lang w:val="pt-PT"/>
        </w:rPr>
        <w:t>Tolle quod tuum</w:t>
      </w:r>
      <w:r w:rsidR="001C1C11" w:rsidRPr="0021481A">
        <w:rPr>
          <w:lang w:val="pt-PT"/>
        </w:rPr>
        <w:t xml:space="preserve">. AM </w:t>
      </w:r>
      <w:r w:rsidR="001C1C11" w:rsidRPr="0021481A">
        <w:rPr>
          <w:rStyle w:val="Incipit"/>
          <w:lang w:val="pt-PT"/>
        </w:rPr>
        <w:t>Non licet</w:t>
      </w:r>
      <w:r w:rsidR="001C1C11" w:rsidRPr="0021481A">
        <w:rPr>
          <w:lang w:val="pt-PT"/>
        </w:rPr>
        <w:t xml:space="preserve">. AM </w:t>
      </w:r>
      <w:r w:rsidR="001C1C11" w:rsidRPr="0021481A">
        <w:rPr>
          <w:rStyle w:val="Incipit"/>
          <w:lang w:val="pt-PT"/>
        </w:rPr>
        <w:t>Amice non facio</w:t>
      </w:r>
      <w:r w:rsidR="001C1C11" w:rsidRPr="0021481A">
        <w:rPr>
          <w:lang w:val="pt-PT"/>
        </w:rPr>
        <w:t xml:space="preserve">. AM </w:t>
      </w:r>
      <w:r w:rsidR="001C1C11" w:rsidRPr="0021481A">
        <w:rPr>
          <w:rStyle w:val="Incipit"/>
          <w:lang w:val="pt-PT"/>
        </w:rPr>
        <w:t>Sic erunt novissime</w:t>
      </w:r>
      <w:r w:rsidR="001C1C11" w:rsidRPr="0021481A">
        <w:rPr>
          <w:lang w:val="pt-PT"/>
        </w:rPr>
        <w:t xml:space="preserve">. AM </w:t>
      </w:r>
      <w:r w:rsidR="001C1C11" w:rsidRPr="0021481A">
        <w:rPr>
          <w:rStyle w:val="Incipit"/>
          <w:lang w:val="pt-PT"/>
        </w:rPr>
        <w:t>Hi novissimi</w:t>
      </w:r>
      <w:r w:rsidR="001C1C11" w:rsidRPr="0021481A">
        <w:rPr>
          <w:lang w:val="pt-PT"/>
        </w:rPr>
        <w:t xml:space="preserve">. AM </w:t>
      </w:r>
      <w:r w:rsidR="001C1C11" w:rsidRPr="0021481A">
        <w:rPr>
          <w:rStyle w:val="Incipit"/>
          <w:lang w:val="pt-PT"/>
        </w:rPr>
        <w:t>Erunt primi</w:t>
      </w:r>
      <w:r w:rsidR="001C1C11" w:rsidRPr="0021481A">
        <w:rPr>
          <w:lang w:val="pt-PT"/>
        </w:rPr>
        <w:t xml:space="preserve">. AM </w:t>
      </w:r>
      <w:r w:rsidR="001C1C11" w:rsidRPr="0021481A">
        <w:rPr>
          <w:rStyle w:val="Incipit"/>
          <w:lang w:val="pt-PT"/>
        </w:rPr>
        <w:t>Multi enim sunt</w:t>
      </w:r>
      <w:r w:rsidR="001C1C11" w:rsidRPr="0021481A">
        <w:rPr>
          <w:lang w:val="pt-PT"/>
        </w:rPr>
        <w:t xml:space="preserve">. </w:t>
      </w:r>
    </w:p>
    <w:p w:rsidR="001C1C11" w:rsidRPr="0021481A" w:rsidRDefault="001C1C11" w:rsidP="004275F3">
      <w:pPr>
        <w:pStyle w:val="Titolo1"/>
        <w:rPr>
          <w:lang w:val="pt-PT"/>
        </w:rPr>
      </w:pPr>
      <w:r w:rsidRPr="0021481A">
        <w:rPr>
          <w:lang w:val="pt-PT"/>
        </w:rPr>
        <w:t>INFRA EBDOMADAM</w:t>
      </w:r>
    </w:p>
    <w:p w:rsidR="009D215A" w:rsidRPr="0021481A" w:rsidRDefault="001C1C11" w:rsidP="004275F3">
      <w:pPr>
        <w:rPr>
          <w:lang w:val="pt-PT"/>
        </w:rPr>
      </w:pPr>
      <w:r w:rsidRPr="0021481A">
        <w:rPr>
          <w:rStyle w:val="Time1"/>
          <w:lang w:val="pt-PT"/>
        </w:rPr>
        <w:t>Ad matutinam</w:t>
      </w:r>
      <w:r w:rsidR="00C05B3D" w:rsidRPr="0021481A">
        <w:rPr>
          <w:lang w:val="pt-PT"/>
        </w:rPr>
        <w:t xml:space="preserve"> invitatorium |ferialis::feriale|</w:t>
      </w:r>
      <w:r w:rsidRPr="0021481A">
        <w:rPr>
          <w:lang w:val="pt-PT"/>
        </w:rPr>
        <w:t xml:space="preserve"> cum nocturno. Legitur (87ra) Genesis qualibet nocte cum tribus responsoriis de historia [RP] </w:t>
      </w:r>
      <w:r w:rsidRPr="0021481A">
        <w:rPr>
          <w:rStyle w:val="Incipit"/>
          <w:lang w:val="pt-PT"/>
        </w:rPr>
        <w:t>In principio</w:t>
      </w:r>
      <w:r w:rsidRPr="0021481A">
        <w:rPr>
          <w:lang w:val="pt-PT"/>
        </w:rPr>
        <w:t xml:space="preserve">. </w:t>
      </w:r>
    </w:p>
    <w:p w:rsidR="003D396B" w:rsidRPr="0021481A" w:rsidRDefault="009D215A" w:rsidP="004275F3">
      <w:pPr>
        <w:rPr>
          <w:lang w:val="pt-PT"/>
        </w:rPr>
      </w:pPr>
      <w:r w:rsidRPr="0021481A">
        <w:rPr>
          <w:rStyle w:val="Time1"/>
          <w:lang w:val="pt-PT"/>
        </w:rPr>
        <w:t>[Ad missam]</w:t>
      </w:r>
      <w:r w:rsidRPr="0021481A">
        <w:rPr>
          <w:lang w:val="pt-PT"/>
        </w:rPr>
        <w:t xml:space="preserve"> </w:t>
      </w:r>
      <w:r w:rsidR="001C1C11" w:rsidRPr="0021481A">
        <w:rPr>
          <w:lang w:val="pt-PT"/>
        </w:rPr>
        <w:t>Et si necesse est per totam ebdomadam cantetur officium dominicale</w:t>
      </w:r>
      <w:r w:rsidR="00C05B3D" w:rsidRPr="0021481A">
        <w:rPr>
          <w:lang w:val="pt-PT"/>
        </w:rPr>
        <w:t xml:space="preserve"> absque tractu</w:t>
      </w:r>
      <w:r w:rsidR="001C1C11" w:rsidRPr="0021481A">
        <w:rPr>
          <w:lang w:val="pt-PT"/>
        </w:rPr>
        <w:t>. In quarta et sexta feria cum epistulis et evangeliis ferialibus cantetur.</w:t>
      </w:r>
    </w:p>
    <w:p w:rsidR="001C1C11" w:rsidRPr="0021481A" w:rsidRDefault="001C1C11" w:rsidP="004275F3">
      <w:pPr>
        <w:pStyle w:val="Titolo1"/>
        <w:rPr>
          <w:lang w:val="en-US"/>
        </w:rPr>
      </w:pPr>
      <w:r w:rsidRPr="0021481A">
        <w:rPr>
          <w:lang w:val="en-US"/>
        </w:rPr>
        <w:t>DOMINICA IN SEXAGESIMA</w:t>
      </w:r>
    </w:p>
    <w:p w:rsidR="001C1C11" w:rsidRPr="0021481A" w:rsidRDefault="001C1C11" w:rsidP="004275F3">
      <w:pPr>
        <w:rPr>
          <w:lang w:val="pt-PT"/>
        </w:rPr>
      </w:pPr>
      <w:r w:rsidRPr="0021481A">
        <w:rPr>
          <w:rStyle w:val="Time1"/>
          <w:lang w:val="en-US"/>
        </w:rPr>
        <w:t>[Ad vesperas]</w:t>
      </w:r>
      <w:r w:rsidRPr="0021481A">
        <w:rPr>
          <w:lang w:val="en-US"/>
        </w:rPr>
        <w:t xml:space="preserve"> AN </w:t>
      </w:r>
      <w:r w:rsidRPr="0021481A">
        <w:rPr>
          <w:rStyle w:val="Incipit"/>
          <w:lang w:val="en-US"/>
        </w:rPr>
        <w:t>Benedictus</w:t>
      </w:r>
      <w:r w:rsidRPr="0021481A">
        <w:rPr>
          <w:lang w:val="en-US"/>
        </w:rPr>
        <w:t>.</w:t>
      </w:r>
      <w:r w:rsidR="00FF3F6D" w:rsidRPr="0021481A">
        <w:rPr>
          <w:lang w:val="en-US"/>
        </w:rPr>
        <w:t xml:space="preserve"> PS </w:t>
      </w:r>
      <w:r w:rsidR="00FF3F6D" w:rsidRPr="0021481A">
        <w:rPr>
          <w:rStyle w:val="Incipit"/>
          <w:lang w:val="en-US"/>
        </w:rPr>
        <w:t>Benedictus</w:t>
      </w:r>
      <w:r w:rsidR="00FF3F6D" w:rsidRPr="0021481A">
        <w:rPr>
          <w:lang w:val="en-US"/>
        </w:rPr>
        <w:t xml:space="preserve"> cum ceteris. CP </w:t>
      </w:r>
      <w:r w:rsidR="00FF3F6D" w:rsidRPr="0021481A">
        <w:rPr>
          <w:rStyle w:val="Incipit"/>
          <w:lang w:val="en-US"/>
        </w:rPr>
        <w:t>Nescitis quod hi</w:t>
      </w:r>
      <w:r w:rsidR="00FF3F6D" w:rsidRPr="0021481A">
        <w:rPr>
          <w:lang w:val="en-US"/>
        </w:rPr>
        <w:t xml:space="preserve">. RP </w:t>
      </w:r>
      <w:r w:rsidR="00FF3F6D" w:rsidRPr="0021481A">
        <w:rPr>
          <w:rStyle w:val="Incipit"/>
          <w:lang w:val="en-US"/>
        </w:rPr>
        <w:t>Ubi est Abel</w:t>
      </w:r>
      <w:r w:rsidR="00FF3F6D" w:rsidRPr="0021481A">
        <w:rPr>
          <w:lang w:val="en-US"/>
        </w:rPr>
        <w:t xml:space="preserve">. HY </w:t>
      </w:r>
      <w:r w:rsidR="00FF3F6D" w:rsidRPr="0021481A">
        <w:rPr>
          <w:rStyle w:val="Incipit"/>
          <w:lang w:val="en-US"/>
        </w:rPr>
        <w:t>Dies absoluti praetereunt</w:t>
      </w:r>
      <w:r w:rsidR="00FF3F6D" w:rsidRPr="0021481A">
        <w:rPr>
          <w:lang w:val="en-US"/>
        </w:rPr>
        <w:t xml:space="preserve">. AM </w:t>
      </w:r>
      <w:r w:rsidR="00FF3F6D" w:rsidRPr="0021481A">
        <w:rPr>
          <w:rStyle w:val="Incipit"/>
          <w:lang w:val="en-US"/>
        </w:rPr>
        <w:t>Multi enim sunt</w:t>
      </w:r>
      <w:r w:rsidR="00FF3F6D" w:rsidRPr="0021481A">
        <w:rPr>
          <w:lang w:val="en-US"/>
        </w:rPr>
        <w:t xml:space="preserve">. [KY] </w:t>
      </w:r>
      <w:r w:rsidR="00FF3F6D" w:rsidRPr="0021481A">
        <w:rPr>
          <w:rStyle w:val="Incipit"/>
          <w:lang w:val="en-US"/>
        </w:rPr>
        <w:t>Kyrie</w:t>
      </w:r>
      <w:r w:rsidR="00FF3F6D" w:rsidRPr="0021481A">
        <w:rPr>
          <w:lang w:val="en-US"/>
        </w:rPr>
        <w:t xml:space="preserve"> cum [PN] </w:t>
      </w:r>
      <w:r w:rsidR="00FF3F6D" w:rsidRPr="0021481A">
        <w:rPr>
          <w:rStyle w:val="Incipit"/>
          <w:lang w:val="en-US"/>
        </w:rPr>
        <w:t>Pater noster</w:t>
      </w:r>
      <w:r w:rsidR="00FF3F6D" w:rsidRPr="0021481A">
        <w:rPr>
          <w:lang w:val="en-US"/>
        </w:rPr>
        <w:t xml:space="preserve">. </w:t>
      </w:r>
      <w:r w:rsidR="00FF3F6D" w:rsidRPr="0021481A">
        <w:rPr>
          <w:lang w:val="pt-PT"/>
        </w:rPr>
        <w:t xml:space="preserve">OR </w:t>
      </w:r>
      <w:r w:rsidR="00FF3F6D" w:rsidRPr="0021481A">
        <w:rPr>
          <w:rStyle w:val="Incipit"/>
          <w:lang w:val="pt-PT"/>
        </w:rPr>
        <w:t>Preces populi tui</w:t>
      </w:r>
      <w:r w:rsidR="00FF3F6D" w:rsidRPr="0021481A">
        <w:rPr>
          <w:lang w:val="pt-PT"/>
        </w:rPr>
        <w:t>. Suffragia de sanctis.</w:t>
      </w:r>
    </w:p>
    <w:p w:rsidR="00FF3F6D" w:rsidRPr="0021481A" w:rsidRDefault="00FF3F6D" w:rsidP="004275F3">
      <w:pPr>
        <w:rPr>
          <w:lang w:val="pt-PT"/>
        </w:rPr>
      </w:pPr>
      <w:r w:rsidRPr="0021481A">
        <w:rPr>
          <w:rStyle w:val="Time1"/>
          <w:lang w:val="pt-PT"/>
        </w:rPr>
        <w:t>Completorium</w:t>
      </w:r>
      <w:r w:rsidRPr="0021481A">
        <w:rPr>
          <w:lang w:val="pt-PT"/>
        </w:rPr>
        <w:t xml:space="preserve"> ut supra.</w:t>
      </w:r>
    </w:p>
    <w:p w:rsidR="00FF3F6D" w:rsidRPr="0021481A" w:rsidRDefault="00FF3F6D" w:rsidP="004275F3">
      <w:pPr>
        <w:rPr>
          <w:lang w:val="pt-PT"/>
        </w:rPr>
      </w:pPr>
      <w:r w:rsidRPr="0021481A">
        <w:rPr>
          <w:rStyle w:val="Time1"/>
          <w:lang w:val="pt-PT"/>
        </w:rPr>
        <w:t>Ad matutinam</w:t>
      </w:r>
      <w:r w:rsidRPr="0021481A">
        <w:rPr>
          <w:lang w:val="pt-PT"/>
        </w:rPr>
        <w:t xml:space="preserve"> INV </w:t>
      </w:r>
      <w:r w:rsidRPr="0021481A">
        <w:rPr>
          <w:rStyle w:val="Incipit"/>
          <w:lang w:val="pt-PT"/>
        </w:rPr>
        <w:t>Adoremus dominum</w:t>
      </w:r>
      <w:r w:rsidRPr="0021481A">
        <w:rPr>
          <w:lang w:val="pt-PT"/>
        </w:rPr>
        <w:t xml:space="preserve">. PS </w:t>
      </w:r>
      <w:r w:rsidRPr="0021481A">
        <w:rPr>
          <w:rStyle w:val="Incipit"/>
          <w:lang w:val="pt-PT"/>
        </w:rPr>
        <w:t>Venite (87rb) exultemus</w:t>
      </w:r>
      <w:r w:rsidRPr="0021481A">
        <w:rPr>
          <w:lang w:val="pt-PT"/>
        </w:rPr>
        <w:t>. Antiphonae et versiculi ut supra.</w:t>
      </w:r>
    </w:p>
    <w:p w:rsidR="00FF3F6D" w:rsidRPr="0021481A" w:rsidRDefault="00FF3F6D" w:rsidP="004275F3">
      <w:pPr>
        <w:rPr>
          <w:lang w:val="pt-PT"/>
        </w:rPr>
      </w:pPr>
      <w:r w:rsidRPr="0021481A">
        <w:rPr>
          <w:rStyle w:val="Time2"/>
          <w:lang w:val="pt-PT"/>
        </w:rPr>
        <w:t>In primo nocturno</w:t>
      </w:r>
      <w:r w:rsidRPr="0021481A">
        <w:rPr>
          <w:lang w:val="pt-PT"/>
        </w:rPr>
        <w:t xml:space="preserve"> legitur Genesis cum historia [RP] </w:t>
      </w:r>
      <w:r w:rsidRPr="0021481A">
        <w:rPr>
          <w:rStyle w:val="Incipit"/>
          <w:lang w:val="pt-PT"/>
        </w:rPr>
        <w:t>In principio</w:t>
      </w:r>
      <w:r w:rsidRPr="0021481A">
        <w:rPr>
          <w:lang w:val="pt-PT"/>
        </w:rPr>
        <w:t>.</w:t>
      </w:r>
    </w:p>
    <w:p w:rsidR="00FF3F6D" w:rsidRPr="0021481A" w:rsidRDefault="00FF3F6D" w:rsidP="004275F3">
      <w:pPr>
        <w:rPr>
          <w:lang w:val="it-IT"/>
        </w:rPr>
      </w:pPr>
      <w:r w:rsidRPr="0021481A">
        <w:rPr>
          <w:rStyle w:val="Time2"/>
          <w:lang w:val="it-IT"/>
        </w:rPr>
        <w:t>In secundo nocturno</w:t>
      </w:r>
      <w:r w:rsidRPr="0021481A">
        <w:rPr>
          <w:lang w:val="it-IT"/>
        </w:rPr>
        <w:t xml:space="preserve"> legitur LS </w:t>
      </w:r>
      <w:r w:rsidRPr="0021481A">
        <w:rPr>
          <w:rStyle w:val="Incipit"/>
          <w:lang w:val="it-IT"/>
        </w:rPr>
        <w:t>Nemo qui nesciat a principio hominem</w:t>
      </w:r>
      <w:r w:rsidRPr="0021481A">
        <w:rPr>
          <w:lang w:val="it-IT"/>
        </w:rPr>
        <w:t>.</w:t>
      </w:r>
    </w:p>
    <w:p w:rsidR="00FF3F6D" w:rsidRPr="0021481A" w:rsidRDefault="00FF3F6D" w:rsidP="004275F3">
      <w:pPr>
        <w:rPr>
          <w:lang w:val="it-IT"/>
        </w:rPr>
      </w:pPr>
      <w:r w:rsidRPr="0021481A">
        <w:rPr>
          <w:rStyle w:val="Time2"/>
          <w:lang w:val="it-IT"/>
        </w:rPr>
        <w:t>In ter</w:t>
      </w:r>
      <w:r w:rsidR="009A23A0" w:rsidRPr="0021481A">
        <w:rPr>
          <w:rStyle w:val="Time2"/>
          <w:lang w:val="it-IT"/>
        </w:rPr>
        <w:t>t</w:t>
      </w:r>
      <w:r w:rsidRPr="0021481A">
        <w:rPr>
          <w:rStyle w:val="Time2"/>
          <w:lang w:val="it-IT"/>
        </w:rPr>
        <w:t>io nocturno</w:t>
      </w:r>
      <w:r w:rsidRPr="0021481A">
        <w:rPr>
          <w:lang w:val="it-IT"/>
        </w:rPr>
        <w:t xml:space="preserve"> legitur EV </w:t>
      </w:r>
      <w:r w:rsidRPr="0021481A">
        <w:rPr>
          <w:rStyle w:val="Incipit"/>
          <w:lang w:val="it-IT"/>
        </w:rPr>
        <w:t>Exiit qui seminat</w:t>
      </w:r>
      <w:r w:rsidRPr="0021481A">
        <w:rPr>
          <w:lang w:val="it-IT"/>
        </w:rPr>
        <w:t>.</w:t>
      </w:r>
    </w:p>
    <w:p w:rsidR="00FF3F6D" w:rsidRPr="0021481A" w:rsidRDefault="00FF3F6D" w:rsidP="004275F3">
      <w:pPr>
        <w:rPr>
          <w:lang w:val="pt-PT"/>
        </w:rPr>
      </w:pPr>
      <w:r w:rsidRPr="0021481A">
        <w:rPr>
          <w:lang w:val="da-DK"/>
        </w:rPr>
        <w:lastRenderedPageBreak/>
        <w:t xml:space="preserve">Deinde </w:t>
      </w:r>
      <w:r w:rsidRPr="0021481A">
        <w:rPr>
          <w:rStyle w:val="Time1"/>
          <w:lang w:val="da-DK"/>
        </w:rPr>
        <w:t>ad laudes</w:t>
      </w:r>
      <w:r w:rsidRPr="0021481A">
        <w:rPr>
          <w:lang w:val="da-DK"/>
        </w:rPr>
        <w:t xml:space="preserve"> AN </w:t>
      </w:r>
      <w:r w:rsidRPr="0021481A">
        <w:rPr>
          <w:rStyle w:val="Incipit"/>
          <w:lang w:val="da-DK"/>
        </w:rPr>
        <w:t>Miserere mei</w:t>
      </w:r>
      <w:r w:rsidRPr="0021481A">
        <w:rPr>
          <w:lang w:val="da-DK"/>
        </w:rPr>
        <w:t xml:space="preserve"> cum ceteris. </w:t>
      </w:r>
      <w:r w:rsidRPr="0021481A">
        <w:rPr>
          <w:lang w:val="fr-FR"/>
        </w:rPr>
        <w:t xml:space="preserve">CP </w:t>
      </w:r>
      <w:r w:rsidRPr="0021481A">
        <w:rPr>
          <w:rStyle w:val="Incipit"/>
          <w:lang w:val="fr-FR"/>
        </w:rPr>
        <w:t>Libenter suffertis</w:t>
      </w:r>
      <w:r w:rsidRPr="0021481A">
        <w:rPr>
          <w:lang w:val="fr-FR"/>
        </w:rPr>
        <w:t xml:space="preserve">. VS </w:t>
      </w:r>
      <w:r w:rsidRPr="0021481A">
        <w:rPr>
          <w:rStyle w:val="Incipit"/>
          <w:lang w:val="fr-FR"/>
        </w:rPr>
        <w:t>Dominus regnavit</w:t>
      </w:r>
      <w:r w:rsidRPr="0021481A">
        <w:rPr>
          <w:lang w:val="fr-FR"/>
        </w:rPr>
        <w:t xml:space="preserve">. </w:t>
      </w:r>
      <w:r w:rsidRPr="0021481A">
        <w:rPr>
          <w:lang w:val="pt-PT"/>
        </w:rPr>
        <w:t xml:space="preserve">AB </w:t>
      </w:r>
      <w:r w:rsidRPr="0021481A">
        <w:rPr>
          <w:rStyle w:val="Incipit"/>
          <w:lang w:val="pt-PT"/>
        </w:rPr>
        <w:t>Cum turba</w:t>
      </w:r>
      <w:r w:rsidR="009A23A0" w:rsidRPr="0021481A">
        <w:rPr>
          <w:rStyle w:val="Incipit"/>
          <w:lang w:val="pt-PT"/>
        </w:rPr>
        <w:t xml:space="preserve"> plurima</w:t>
      </w:r>
      <w:r w:rsidR="009A23A0" w:rsidRPr="0021481A">
        <w:rPr>
          <w:lang w:val="pt-PT"/>
        </w:rPr>
        <w:t>.</w:t>
      </w:r>
      <w:r w:rsidRPr="0021481A">
        <w:rPr>
          <w:lang w:val="pt-PT"/>
        </w:rPr>
        <w:t xml:space="preserve"> OR </w:t>
      </w:r>
      <w:r w:rsidRPr="0021481A">
        <w:rPr>
          <w:rStyle w:val="Incipit"/>
          <w:lang w:val="pt-PT"/>
        </w:rPr>
        <w:t>Deus qui conspicis</w:t>
      </w:r>
      <w:r w:rsidRPr="0021481A">
        <w:rPr>
          <w:lang w:val="pt-PT"/>
        </w:rPr>
        <w:t>.</w:t>
      </w:r>
    </w:p>
    <w:p w:rsidR="00FF3F6D" w:rsidRPr="0021481A" w:rsidRDefault="00FF3F6D" w:rsidP="004275F3">
      <w:pPr>
        <w:rPr>
          <w:lang w:val="fr-FR"/>
        </w:rPr>
      </w:pPr>
      <w:r w:rsidRPr="0021481A">
        <w:rPr>
          <w:rStyle w:val="Time1"/>
          <w:lang w:val="pt-PT"/>
        </w:rPr>
        <w:t>Ad primam</w:t>
      </w:r>
      <w:r w:rsidRPr="0021481A">
        <w:rPr>
          <w:lang w:val="pt-PT"/>
        </w:rPr>
        <w:t xml:space="preserve"> AN </w:t>
      </w:r>
      <w:r w:rsidRPr="0021481A">
        <w:rPr>
          <w:rStyle w:val="Incipit"/>
          <w:lang w:val="pt-PT"/>
        </w:rPr>
        <w:t>Iesus haec dicens</w:t>
      </w:r>
      <w:r w:rsidRPr="0021481A">
        <w:rPr>
          <w:lang w:val="pt-PT"/>
        </w:rPr>
        <w:t xml:space="preserve">. </w:t>
      </w:r>
      <w:r w:rsidRPr="0021481A">
        <w:rPr>
          <w:lang w:val="fr-FR"/>
        </w:rPr>
        <w:t>Capitulum et cetera ut supra.</w:t>
      </w:r>
    </w:p>
    <w:p w:rsidR="00FF3F6D" w:rsidRPr="0021481A" w:rsidRDefault="00FF3F6D" w:rsidP="004275F3">
      <w:pPr>
        <w:rPr>
          <w:lang w:val="it-IT"/>
        </w:rPr>
      </w:pPr>
      <w:r w:rsidRPr="0021481A">
        <w:rPr>
          <w:rStyle w:val="Time1"/>
          <w:lang w:val="it-IT"/>
        </w:rPr>
        <w:t>Ad tertiam</w:t>
      </w:r>
      <w:r w:rsidRPr="0021481A">
        <w:rPr>
          <w:lang w:val="it-IT"/>
        </w:rPr>
        <w:t xml:space="preserve"> AN </w:t>
      </w:r>
      <w:r w:rsidRPr="0021481A">
        <w:rPr>
          <w:rStyle w:val="Incipit"/>
          <w:lang w:val="it-IT"/>
        </w:rPr>
        <w:t>Qui verbum dei</w:t>
      </w:r>
      <w:r w:rsidRPr="0021481A">
        <w:rPr>
          <w:lang w:val="it-IT"/>
        </w:rPr>
        <w:t xml:space="preserve">. CP </w:t>
      </w:r>
      <w:r w:rsidRPr="0021481A">
        <w:rPr>
          <w:rStyle w:val="Incipit"/>
          <w:lang w:val="it-IT"/>
        </w:rPr>
        <w:t>Libenter suffertis</w:t>
      </w:r>
      <w:r w:rsidRPr="0021481A">
        <w:rPr>
          <w:lang w:val="it-IT"/>
        </w:rPr>
        <w:t xml:space="preserve">. RB </w:t>
      </w:r>
      <w:r w:rsidRPr="0021481A">
        <w:rPr>
          <w:rStyle w:val="Incipit"/>
          <w:lang w:val="it-IT"/>
        </w:rPr>
        <w:t>Inclina cor meum</w:t>
      </w:r>
      <w:r w:rsidRPr="0021481A">
        <w:rPr>
          <w:lang w:val="it-IT"/>
        </w:rPr>
        <w:t xml:space="preserve">. OR </w:t>
      </w:r>
      <w:r w:rsidRPr="0021481A">
        <w:rPr>
          <w:rStyle w:val="Incipit"/>
          <w:lang w:val="it-IT"/>
        </w:rPr>
        <w:t>Deus (87va) qui conspicis</w:t>
      </w:r>
      <w:r w:rsidRPr="0021481A">
        <w:rPr>
          <w:lang w:val="it-IT"/>
        </w:rPr>
        <w:t>.</w:t>
      </w:r>
    </w:p>
    <w:p w:rsidR="00FF3F6D" w:rsidRPr="0021481A" w:rsidRDefault="00FF3F6D" w:rsidP="004275F3">
      <w:pPr>
        <w:rPr>
          <w:lang w:val="fr-FR"/>
        </w:rPr>
      </w:pPr>
      <w:r w:rsidRPr="0021481A">
        <w:rPr>
          <w:rStyle w:val="Time1"/>
          <w:lang w:val="it-IT"/>
        </w:rPr>
        <w:t>Ad missam</w:t>
      </w:r>
      <w:r w:rsidRPr="0021481A">
        <w:rPr>
          <w:lang w:val="it-IT"/>
        </w:rPr>
        <w:t xml:space="preserve"> IN </w:t>
      </w:r>
      <w:r w:rsidRPr="0021481A">
        <w:rPr>
          <w:rStyle w:val="Incipit"/>
          <w:lang w:val="it-IT"/>
        </w:rPr>
        <w:t>Consurge quare</w:t>
      </w:r>
      <w:r w:rsidRPr="0021481A">
        <w:rPr>
          <w:lang w:val="it-IT"/>
        </w:rPr>
        <w:t xml:space="preserve">. </w:t>
      </w:r>
      <w:r w:rsidRPr="00276593">
        <w:rPr>
          <w:lang w:val="pt-PT"/>
        </w:rPr>
        <w:t xml:space="preserve">ORCL </w:t>
      </w:r>
      <w:r w:rsidRPr="00276593">
        <w:rPr>
          <w:rStyle w:val="Incipit"/>
          <w:lang w:val="pt-PT"/>
        </w:rPr>
        <w:t>Deus qui conspicis</w:t>
      </w:r>
      <w:r w:rsidRPr="00276593">
        <w:rPr>
          <w:lang w:val="pt-PT"/>
        </w:rPr>
        <w:t xml:space="preserve">. </w:t>
      </w:r>
      <w:r w:rsidRPr="0021481A">
        <w:rPr>
          <w:lang w:val="pt-PT"/>
        </w:rPr>
        <w:t xml:space="preserve">Secunda et tertia quam velis. </w:t>
      </w:r>
      <w:r w:rsidRPr="0021481A">
        <w:rPr>
          <w:lang w:val="fr-FR"/>
        </w:rPr>
        <w:t xml:space="preserve">EP </w:t>
      </w:r>
      <w:r w:rsidRPr="0021481A">
        <w:rPr>
          <w:rStyle w:val="Incipit"/>
          <w:lang w:val="fr-FR"/>
        </w:rPr>
        <w:t>Libenter suffertis</w:t>
      </w:r>
      <w:r w:rsidRPr="0021481A">
        <w:rPr>
          <w:lang w:val="fr-FR"/>
        </w:rPr>
        <w:t xml:space="preserve">. GR </w:t>
      </w:r>
      <w:r w:rsidRPr="0021481A">
        <w:rPr>
          <w:rStyle w:val="Incipit"/>
          <w:lang w:val="fr-FR"/>
        </w:rPr>
        <w:t>Sciant gentes</w:t>
      </w:r>
      <w:r w:rsidRPr="0021481A">
        <w:rPr>
          <w:lang w:val="fr-FR"/>
        </w:rPr>
        <w:t xml:space="preserve">. TR </w:t>
      </w:r>
      <w:r w:rsidRPr="0021481A">
        <w:rPr>
          <w:rStyle w:val="Incipit"/>
          <w:lang w:val="fr-FR"/>
        </w:rPr>
        <w:t>Commovisti</w:t>
      </w:r>
      <w:r w:rsidRPr="0021481A">
        <w:rPr>
          <w:lang w:val="fr-FR"/>
        </w:rPr>
        <w:t xml:space="preserve">. EV </w:t>
      </w:r>
      <w:r w:rsidRPr="0021481A">
        <w:rPr>
          <w:rStyle w:val="Incipit"/>
          <w:lang w:val="fr-FR"/>
        </w:rPr>
        <w:t>Exiit qui seminat</w:t>
      </w:r>
      <w:r w:rsidRPr="0021481A">
        <w:rPr>
          <w:lang w:val="fr-FR"/>
        </w:rPr>
        <w:t xml:space="preserve">. [CR] </w:t>
      </w:r>
      <w:r w:rsidRPr="0021481A">
        <w:rPr>
          <w:rStyle w:val="Incipit"/>
          <w:lang w:val="fr-FR"/>
        </w:rPr>
        <w:t>Credo in unum</w:t>
      </w:r>
      <w:r w:rsidRPr="0021481A">
        <w:rPr>
          <w:lang w:val="fr-FR"/>
        </w:rPr>
        <w:t xml:space="preserve"> cantetur. OF </w:t>
      </w:r>
      <w:r w:rsidRPr="0021481A">
        <w:rPr>
          <w:rStyle w:val="Incipit"/>
          <w:lang w:val="fr-FR"/>
        </w:rPr>
        <w:t>Perfice gressus meos</w:t>
      </w:r>
      <w:r w:rsidRPr="0021481A">
        <w:rPr>
          <w:lang w:val="fr-FR"/>
        </w:rPr>
        <w:t xml:space="preserve">. Praefatio cottidiana. CO </w:t>
      </w:r>
      <w:r w:rsidRPr="0021481A">
        <w:rPr>
          <w:rStyle w:val="Incipit"/>
          <w:lang w:val="fr-FR"/>
        </w:rPr>
        <w:t>Introibo</w:t>
      </w:r>
      <w:r w:rsidRPr="0021481A">
        <w:rPr>
          <w:lang w:val="fr-FR"/>
        </w:rPr>
        <w:t xml:space="preserve"> cum [BD] </w:t>
      </w:r>
      <w:r w:rsidRPr="0021481A">
        <w:rPr>
          <w:rStyle w:val="Incipit"/>
          <w:lang w:val="fr-FR"/>
        </w:rPr>
        <w:t>Benedicamus domino</w:t>
      </w:r>
      <w:r w:rsidRPr="0021481A">
        <w:rPr>
          <w:lang w:val="fr-FR"/>
        </w:rPr>
        <w:t>.</w:t>
      </w:r>
    </w:p>
    <w:p w:rsidR="00FF3F6D" w:rsidRPr="0021481A" w:rsidRDefault="00FF3F6D" w:rsidP="004275F3">
      <w:pPr>
        <w:rPr>
          <w:lang w:val="fr-FR"/>
        </w:rPr>
      </w:pPr>
      <w:r w:rsidRPr="0021481A">
        <w:rPr>
          <w:rStyle w:val="Time1"/>
          <w:lang w:val="fr-FR"/>
        </w:rPr>
        <w:t>Ad sextam</w:t>
      </w:r>
      <w:r w:rsidRPr="0021481A">
        <w:rPr>
          <w:lang w:val="fr-FR"/>
        </w:rPr>
        <w:t xml:space="preserve"> AN </w:t>
      </w:r>
      <w:r w:rsidRPr="0021481A">
        <w:rPr>
          <w:rStyle w:val="Incipit"/>
          <w:lang w:val="fr-FR"/>
        </w:rPr>
        <w:t>Vobis datum est</w:t>
      </w:r>
      <w:r w:rsidRPr="0021481A">
        <w:rPr>
          <w:lang w:val="fr-FR"/>
        </w:rPr>
        <w:t>. Capitulum et oratio de dominica.</w:t>
      </w:r>
    </w:p>
    <w:p w:rsidR="00FF3F6D" w:rsidRPr="0021481A" w:rsidRDefault="00FF3F6D" w:rsidP="004275F3">
      <w:pPr>
        <w:rPr>
          <w:lang w:val="fr-FR"/>
        </w:rPr>
      </w:pPr>
      <w:r w:rsidRPr="0021481A">
        <w:rPr>
          <w:rStyle w:val="Time1"/>
          <w:lang w:val="fr-FR"/>
        </w:rPr>
        <w:t>Ad nonam</w:t>
      </w:r>
      <w:r w:rsidRPr="0021481A">
        <w:rPr>
          <w:lang w:val="fr-FR"/>
        </w:rPr>
        <w:t xml:space="preserve"> AN </w:t>
      </w:r>
      <w:r w:rsidRPr="0021481A">
        <w:rPr>
          <w:rStyle w:val="Incipit"/>
          <w:lang w:val="fr-FR"/>
        </w:rPr>
        <w:t>Semen cecidit</w:t>
      </w:r>
      <w:r w:rsidRPr="0021481A">
        <w:rPr>
          <w:lang w:val="fr-FR"/>
        </w:rPr>
        <w:t xml:space="preserve"> et cetera ut supra.</w:t>
      </w:r>
    </w:p>
    <w:p w:rsidR="00C05B3D" w:rsidRPr="0021481A" w:rsidRDefault="00FF3F6D" w:rsidP="004275F3">
      <w:pPr>
        <w:rPr>
          <w:lang w:val="fr-FR"/>
        </w:rPr>
      </w:pPr>
      <w:r w:rsidRPr="0021481A">
        <w:rPr>
          <w:rStyle w:val="Time1"/>
          <w:lang w:val="fr-FR"/>
        </w:rPr>
        <w:t>In secunda vespera</w:t>
      </w:r>
      <w:r w:rsidRPr="0021481A">
        <w:rPr>
          <w:lang w:val="fr-FR"/>
        </w:rPr>
        <w:t xml:space="preserve"> AN </w:t>
      </w:r>
      <w:r w:rsidRPr="0021481A">
        <w:rPr>
          <w:rStyle w:val="Incipit"/>
          <w:lang w:val="fr-FR"/>
        </w:rPr>
        <w:t>Sede a dextris meis</w:t>
      </w:r>
      <w:r w:rsidRPr="0021481A">
        <w:rPr>
          <w:lang w:val="fr-FR"/>
        </w:rPr>
        <w:t xml:space="preserve">. PS </w:t>
      </w:r>
      <w:r w:rsidRPr="0021481A">
        <w:rPr>
          <w:rStyle w:val="Incipit"/>
          <w:lang w:val="fr-FR"/>
        </w:rPr>
        <w:t>Dixit dominus</w:t>
      </w:r>
      <w:r w:rsidRPr="0021481A">
        <w:rPr>
          <w:lang w:val="fr-FR"/>
        </w:rPr>
        <w:t xml:space="preserve"> cum ceteris. CP </w:t>
      </w:r>
      <w:r w:rsidRPr="0021481A">
        <w:rPr>
          <w:rStyle w:val="Incipit"/>
          <w:lang w:val="fr-FR"/>
        </w:rPr>
        <w:t>Libenter (87vb) suffertis</w:t>
      </w:r>
      <w:r w:rsidRPr="0021481A">
        <w:rPr>
          <w:lang w:val="fr-FR"/>
        </w:rPr>
        <w:t xml:space="preserve">. HY </w:t>
      </w:r>
      <w:r w:rsidRPr="0021481A">
        <w:rPr>
          <w:rStyle w:val="Incipit"/>
          <w:lang w:val="fr-FR"/>
        </w:rPr>
        <w:t>Dies absoluti</w:t>
      </w:r>
      <w:r w:rsidRPr="0021481A">
        <w:rPr>
          <w:lang w:val="fr-FR"/>
        </w:rPr>
        <w:t xml:space="preserve">. VS </w:t>
      </w:r>
      <w:r w:rsidRPr="0021481A">
        <w:rPr>
          <w:rStyle w:val="Incipit"/>
          <w:lang w:val="fr-FR"/>
        </w:rPr>
        <w:t>Dirigatur domine</w:t>
      </w:r>
      <w:r w:rsidRPr="0021481A">
        <w:rPr>
          <w:lang w:val="fr-FR"/>
        </w:rPr>
        <w:t xml:space="preserve">. AM </w:t>
      </w:r>
      <w:r w:rsidRPr="0021481A">
        <w:rPr>
          <w:rStyle w:val="Incipit"/>
          <w:lang w:val="fr-FR"/>
        </w:rPr>
        <w:t>Exiit qui seminat</w:t>
      </w:r>
      <w:r w:rsidRPr="0021481A">
        <w:rPr>
          <w:lang w:val="fr-FR"/>
        </w:rPr>
        <w:t xml:space="preserve">. OR </w:t>
      </w:r>
      <w:r w:rsidRPr="0021481A">
        <w:rPr>
          <w:rStyle w:val="Incipit"/>
          <w:lang w:val="fr-FR"/>
        </w:rPr>
        <w:t>Deus qui conspicis</w:t>
      </w:r>
      <w:r w:rsidRPr="0021481A">
        <w:rPr>
          <w:lang w:val="fr-FR"/>
        </w:rPr>
        <w:t>.</w:t>
      </w:r>
      <w:r w:rsidR="009A23A0" w:rsidRPr="0021481A">
        <w:rPr>
          <w:lang w:val="fr-FR"/>
        </w:rPr>
        <w:t xml:space="preserve"> </w:t>
      </w:r>
    </w:p>
    <w:p w:rsidR="00FF3F6D" w:rsidRPr="0021481A" w:rsidRDefault="009A23A0" w:rsidP="004275F3">
      <w:pPr>
        <w:rPr>
          <w:lang w:val="it-IT"/>
        </w:rPr>
      </w:pPr>
      <w:r w:rsidRPr="0021481A">
        <w:rPr>
          <w:lang w:val="fr-FR"/>
        </w:rPr>
        <w:t xml:space="preserve">Per totam ebdomadam canendae sunt antiphonae subscriptae super Magnificat: AM </w:t>
      </w:r>
      <w:r w:rsidRPr="0021481A">
        <w:rPr>
          <w:rStyle w:val="Incipit"/>
          <w:lang w:val="fr-FR"/>
        </w:rPr>
        <w:t>Semen cecidit</w:t>
      </w:r>
      <w:r w:rsidRPr="0021481A">
        <w:rPr>
          <w:lang w:val="fr-FR"/>
        </w:rPr>
        <w:t xml:space="preserve">. AM </w:t>
      </w:r>
      <w:r w:rsidRPr="0021481A">
        <w:rPr>
          <w:rStyle w:val="Incipit"/>
          <w:lang w:val="fr-FR"/>
        </w:rPr>
        <w:t>Si vere fratres</w:t>
      </w:r>
      <w:r w:rsidRPr="0021481A">
        <w:rPr>
          <w:lang w:val="fr-FR"/>
        </w:rPr>
        <w:t xml:space="preserve">. </w:t>
      </w:r>
      <w:r w:rsidRPr="0021481A">
        <w:rPr>
          <w:lang w:val="it-IT"/>
        </w:rPr>
        <w:t xml:space="preserve">AM </w:t>
      </w:r>
      <w:r w:rsidRPr="0021481A">
        <w:rPr>
          <w:rStyle w:val="Incipit"/>
          <w:lang w:val="it-IT"/>
        </w:rPr>
        <w:t>Si culmen veri</w:t>
      </w:r>
      <w:r w:rsidRPr="0021481A">
        <w:rPr>
          <w:lang w:val="it-IT"/>
        </w:rPr>
        <w:t>. Suffragia ut supra.</w:t>
      </w:r>
    </w:p>
    <w:p w:rsidR="009A23A0" w:rsidRPr="0021481A" w:rsidRDefault="009A23A0" w:rsidP="004275F3">
      <w:pPr>
        <w:pStyle w:val="Titolo1"/>
        <w:rPr>
          <w:lang w:val="it-IT"/>
        </w:rPr>
      </w:pPr>
      <w:r w:rsidRPr="0021481A">
        <w:rPr>
          <w:lang w:val="it-IT"/>
        </w:rPr>
        <w:t>DOMINICA IN QUINQUAGESIMA</w:t>
      </w:r>
    </w:p>
    <w:p w:rsidR="009A23A0" w:rsidRPr="0021481A" w:rsidRDefault="009A23A0" w:rsidP="004275F3">
      <w:pPr>
        <w:rPr>
          <w:lang w:val="fr-FR"/>
        </w:rPr>
      </w:pPr>
      <w:r w:rsidRPr="0021481A">
        <w:rPr>
          <w:rStyle w:val="Time1"/>
          <w:lang w:val="it-IT"/>
        </w:rPr>
        <w:t>Ad vesperas</w:t>
      </w:r>
      <w:r w:rsidR="00036556" w:rsidRPr="0021481A">
        <w:rPr>
          <w:lang w:val="it-IT"/>
        </w:rPr>
        <w:t xml:space="preserve"> AN </w:t>
      </w:r>
      <w:r w:rsidR="00036556" w:rsidRPr="0021481A">
        <w:rPr>
          <w:rStyle w:val="Incipit"/>
          <w:lang w:val="it-IT"/>
        </w:rPr>
        <w:t>Benedictus</w:t>
      </w:r>
      <w:r w:rsidR="00036556" w:rsidRPr="0021481A">
        <w:rPr>
          <w:lang w:val="it-IT"/>
        </w:rPr>
        <w:t xml:space="preserve">. PS </w:t>
      </w:r>
      <w:r w:rsidR="00036556" w:rsidRPr="0021481A">
        <w:rPr>
          <w:rStyle w:val="Incipit"/>
          <w:lang w:val="it-IT"/>
        </w:rPr>
        <w:t>Benedictus dominus</w:t>
      </w:r>
      <w:r w:rsidR="00036556" w:rsidRPr="0021481A">
        <w:rPr>
          <w:lang w:val="it-IT"/>
        </w:rPr>
        <w:t xml:space="preserve"> cum ceteris. CP </w:t>
      </w:r>
      <w:r w:rsidR="00036556" w:rsidRPr="0021481A">
        <w:rPr>
          <w:rStyle w:val="Incipit"/>
          <w:lang w:val="it-IT"/>
        </w:rPr>
        <w:t>Libenter suffertis</w:t>
      </w:r>
      <w:r w:rsidR="00036556" w:rsidRPr="0021481A">
        <w:rPr>
          <w:lang w:val="it-IT"/>
        </w:rPr>
        <w:t xml:space="preserve">. RP </w:t>
      </w:r>
      <w:r w:rsidR="00036556" w:rsidRPr="0021481A">
        <w:rPr>
          <w:rStyle w:val="Incipit"/>
          <w:lang w:val="it-IT"/>
        </w:rPr>
        <w:t>Angelus domini</w:t>
      </w:r>
      <w:r w:rsidR="00036556" w:rsidRPr="0021481A">
        <w:rPr>
          <w:lang w:val="it-IT"/>
        </w:rPr>
        <w:t xml:space="preserve">. HY </w:t>
      </w:r>
      <w:r w:rsidR="00036556" w:rsidRPr="0021481A">
        <w:rPr>
          <w:rStyle w:val="Incipit"/>
          <w:lang w:val="it-IT"/>
        </w:rPr>
        <w:t>Dies absoluti</w:t>
      </w:r>
      <w:r w:rsidR="00036556" w:rsidRPr="0021481A">
        <w:rPr>
          <w:lang w:val="it-IT"/>
        </w:rPr>
        <w:t xml:space="preserve">. VS </w:t>
      </w:r>
      <w:r w:rsidR="00036556" w:rsidRPr="0021481A">
        <w:rPr>
          <w:rStyle w:val="Incipit"/>
          <w:lang w:val="it-IT"/>
        </w:rPr>
        <w:t>Vespertina oratio</w:t>
      </w:r>
      <w:r w:rsidR="00036556" w:rsidRPr="0021481A">
        <w:rPr>
          <w:lang w:val="it-IT"/>
        </w:rPr>
        <w:t xml:space="preserve">. </w:t>
      </w:r>
      <w:r w:rsidR="00484B5E" w:rsidRPr="0021481A">
        <w:rPr>
          <w:lang w:val="it-IT"/>
        </w:rPr>
        <w:t xml:space="preserve">AM </w:t>
      </w:r>
      <w:r w:rsidR="00484B5E" w:rsidRPr="0021481A">
        <w:rPr>
          <w:rStyle w:val="Incipit"/>
          <w:lang w:val="it-IT"/>
        </w:rPr>
        <w:t>Quod autem cecidit</w:t>
      </w:r>
      <w:r w:rsidR="00484B5E" w:rsidRPr="0021481A">
        <w:rPr>
          <w:lang w:val="it-IT"/>
        </w:rPr>
        <w:t xml:space="preserve">. </w:t>
      </w:r>
      <w:r w:rsidR="00484B5E" w:rsidRPr="0021481A">
        <w:rPr>
          <w:lang w:val="fr-FR"/>
        </w:rPr>
        <w:t xml:space="preserve">[KY] </w:t>
      </w:r>
      <w:r w:rsidR="00484B5E" w:rsidRPr="0021481A">
        <w:rPr>
          <w:rStyle w:val="Incipit"/>
          <w:lang w:val="fr-FR"/>
        </w:rPr>
        <w:t>Kyrie</w:t>
      </w:r>
      <w:r w:rsidR="00484B5E" w:rsidRPr="0021481A">
        <w:rPr>
          <w:lang w:val="fr-FR"/>
        </w:rPr>
        <w:t xml:space="preserve"> cum [PN] </w:t>
      </w:r>
      <w:r w:rsidR="00484B5E" w:rsidRPr="0021481A">
        <w:rPr>
          <w:rStyle w:val="Incipit"/>
          <w:lang w:val="fr-FR"/>
        </w:rPr>
        <w:t>Pater noster</w:t>
      </w:r>
      <w:r w:rsidR="00484B5E" w:rsidRPr="0021481A">
        <w:rPr>
          <w:lang w:val="fr-FR"/>
        </w:rPr>
        <w:t xml:space="preserve">. OR </w:t>
      </w:r>
      <w:r w:rsidR="00484B5E" w:rsidRPr="0021481A">
        <w:rPr>
          <w:rStyle w:val="Incipit"/>
          <w:lang w:val="fr-FR"/>
        </w:rPr>
        <w:t>Deus qui conspicis</w:t>
      </w:r>
      <w:r w:rsidR="00484B5E" w:rsidRPr="0021481A">
        <w:rPr>
          <w:lang w:val="fr-FR"/>
        </w:rPr>
        <w:t>.</w:t>
      </w:r>
    </w:p>
    <w:p w:rsidR="00484B5E" w:rsidRPr="0021481A" w:rsidRDefault="00484B5E" w:rsidP="004275F3">
      <w:pPr>
        <w:rPr>
          <w:lang w:val="pt-PT"/>
        </w:rPr>
      </w:pPr>
      <w:r w:rsidRPr="0021481A">
        <w:rPr>
          <w:rStyle w:val="Time1"/>
          <w:lang w:val="pt-PT"/>
        </w:rPr>
        <w:t>Completorium</w:t>
      </w:r>
      <w:r w:rsidRPr="0021481A">
        <w:rPr>
          <w:lang w:val="pt-PT"/>
        </w:rPr>
        <w:t xml:space="preserve"> ut supra.</w:t>
      </w:r>
    </w:p>
    <w:p w:rsidR="00484B5E" w:rsidRPr="0021481A" w:rsidRDefault="00484B5E" w:rsidP="004275F3">
      <w:pPr>
        <w:rPr>
          <w:lang w:val="pt-PT"/>
        </w:rPr>
      </w:pPr>
      <w:r w:rsidRPr="0021481A">
        <w:rPr>
          <w:lang w:val="pt-PT"/>
        </w:rPr>
        <w:t xml:space="preserve">(88ra) </w:t>
      </w:r>
      <w:r w:rsidRPr="0021481A">
        <w:rPr>
          <w:rStyle w:val="Time1"/>
          <w:lang w:val="pt-PT"/>
        </w:rPr>
        <w:t>Ad matutinam</w:t>
      </w:r>
      <w:r w:rsidRPr="0021481A">
        <w:rPr>
          <w:lang w:val="pt-PT"/>
        </w:rPr>
        <w:t xml:space="preserve"> INV </w:t>
      </w:r>
      <w:r w:rsidRPr="0021481A">
        <w:rPr>
          <w:rStyle w:val="Incipit"/>
          <w:lang w:val="pt-PT"/>
        </w:rPr>
        <w:t>Quoniam deus magnus</w:t>
      </w:r>
      <w:r w:rsidRPr="0021481A">
        <w:rPr>
          <w:lang w:val="pt-PT"/>
        </w:rPr>
        <w:t xml:space="preserve">. PS </w:t>
      </w:r>
      <w:r w:rsidRPr="0021481A">
        <w:rPr>
          <w:rStyle w:val="Incipit"/>
          <w:lang w:val="pt-PT"/>
        </w:rPr>
        <w:t>Venite exultemus</w:t>
      </w:r>
      <w:r w:rsidRPr="0021481A">
        <w:rPr>
          <w:lang w:val="pt-PT"/>
        </w:rPr>
        <w:t xml:space="preserve">. Antiphonae et versiculi ut supra. </w:t>
      </w:r>
    </w:p>
    <w:p w:rsidR="00484B5E" w:rsidRPr="0021481A" w:rsidRDefault="00484B5E" w:rsidP="004275F3">
      <w:pPr>
        <w:rPr>
          <w:lang w:val="pt-PT"/>
        </w:rPr>
      </w:pPr>
      <w:r w:rsidRPr="0021481A">
        <w:rPr>
          <w:rStyle w:val="Time2"/>
          <w:lang w:val="pt-PT"/>
        </w:rPr>
        <w:t>[In primo nocturno]</w:t>
      </w:r>
      <w:r w:rsidRPr="0021481A">
        <w:rPr>
          <w:lang w:val="pt-PT"/>
        </w:rPr>
        <w:t xml:space="preserve"> legitur Genesis ad tres lectiones. De historia RP </w:t>
      </w:r>
      <w:r w:rsidR="00582359" w:rsidRPr="0021481A">
        <w:rPr>
          <w:rStyle w:val="Incipit"/>
          <w:lang w:val="pt-PT"/>
        </w:rPr>
        <w:t>Q</w:t>
      </w:r>
      <w:r w:rsidRPr="0021481A">
        <w:rPr>
          <w:rStyle w:val="Incipit"/>
          <w:lang w:val="pt-PT"/>
        </w:rPr>
        <w:t>uadraginta dies</w:t>
      </w:r>
      <w:r w:rsidRPr="0021481A">
        <w:rPr>
          <w:lang w:val="pt-PT"/>
        </w:rPr>
        <w:t xml:space="preserve">. RP </w:t>
      </w:r>
      <w:r w:rsidRPr="0021481A">
        <w:rPr>
          <w:rStyle w:val="Incipit"/>
          <w:lang w:val="pt-PT"/>
        </w:rPr>
        <w:t>Ponam arcum</w:t>
      </w:r>
      <w:r w:rsidRPr="0021481A">
        <w:rPr>
          <w:lang w:val="pt-PT"/>
        </w:rPr>
        <w:t xml:space="preserve">. RP </w:t>
      </w:r>
      <w:r w:rsidRPr="0021481A">
        <w:rPr>
          <w:rStyle w:val="Incipit"/>
          <w:lang w:val="pt-PT"/>
        </w:rPr>
        <w:t>Per memetipsum</w:t>
      </w:r>
      <w:r w:rsidRPr="0021481A">
        <w:rPr>
          <w:lang w:val="pt-PT"/>
        </w:rPr>
        <w:t>.</w:t>
      </w:r>
    </w:p>
    <w:p w:rsidR="00484B5E" w:rsidRPr="0021481A" w:rsidRDefault="00484B5E" w:rsidP="004275F3">
      <w:pPr>
        <w:rPr>
          <w:lang w:val="pt-PT"/>
        </w:rPr>
      </w:pPr>
      <w:r w:rsidRPr="0021481A">
        <w:rPr>
          <w:rStyle w:val="Time2"/>
          <w:lang w:val="pt-PT"/>
        </w:rPr>
        <w:t>In secun</w:t>
      </w:r>
      <w:r w:rsidR="00570132" w:rsidRPr="0021481A">
        <w:rPr>
          <w:rStyle w:val="Time2"/>
          <w:lang w:val="pt-PT"/>
        </w:rPr>
        <w:t>do nocturno</w:t>
      </w:r>
      <w:r w:rsidR="00570132" w:rsidRPr="0021481A">
        <w:rPr>
          <w:lang w:val="pt-PT"/>
        </w:rPr>
        <w:t xml:space="preserve"> legitur LS </w:t>
      </w:r>
      <w:r w:rsidR="00570132" w:rsidRPr="0021481A">
        <w:rPr>
          <w:rStyle w:val="Incipit"/>
          <w:lang w:val="pt-PT"/>
        </w:rPr>
        <w:t>Fides |haec</w:t>
      </w:r>
      <w:r w:rsidRPr="0021481A">
        <w:rPr>
          <w:rStyle w:val="Incipit"/>
          <w:lang w:val="pt-PT"/>
        </w:rPr>
        <w:t xml:space="preserve"> est</w:t>
      </w:r>
      <w:r w:rsidR="00570132" w:rsidRPr="0021481A">
        <w:rPr>
          <w:rStyle w:val="Incipit"/>
          <w:lang w:val="pt-PT"/>
        </w:rPr>
        <w:t>::est|</w:t>
      </w:r>
      <w:r w:rsidRPr="0021481A">
        <w:rPr>
          <w:rStyle w:val="Incipit"/>
          <w:lang w:val="pt-PT"/>
        </w:rPr>
        <w:t xml:space="preserve"> religionis sanctissimae fundamentum</w:t>
      </w:r>
      <w:r w:rsidR="00570132" w:rsidRPr="0021481A">
        <w:rPr>
          <w:lang w:val="pt-PT"/>
        </w:rPr>
        <w:t xml:space="preserve">. RP </w:t>
      </w:r>
      <w:r w:rsidR="00570132" w:rsidRPr="0021481A">
        <w:rPr>
          <w:rStyle w:val="Incipit"/>
          <w:lang w:val="pt-PT"/>
        </w:rPr>
        <w:t>Aedificavit Noe</w:t>
      </w:r>
      <w:r w:rsidR="00570132" w:rsidRPr="0021481A">
        <w:rPr>
          <w:lang w:val="pt-PT"/>
        </w:rPr>
        <w:t xml:space="preserve">. RP </w:t>
      </w:r>
      <w:r w:rsidR="00570132" w:rsidRPr="0021481A">
        <w:rPr>
          <w:rStyle w:val="Incipit"/>
          <w:lang w:val="pt-PT"/>
        </w:rPr>
        <w:t>Locutus est</w:t>
      </w:r>
      <w:r w:rsidR="00570132" w:rsidRPr="0021481A">
        <w:rPr>
          <w:lang w:val="pt-PT"/>
        </w:rPr>
        <w:t xml:space="preserve">. RP </w:t>
      </w:r>
      <w:r w:rsidR="00570132" w:rsidRPr="0021481A">
        <w:rPr>
          <w:rStyle w:val="Incipit"/>
          <w:lang w:val="pt-PT"/>
        </w:rPr>
        <w:t>Dum staret</w:t>
      </w:r>
      <w:r w:rsidR="00570132" w:rsidRPr="0021481A">
        <w:rPr>
          <w:lang w:val="pt-PT"/>
        </w:rPr>
        <w:t>.</w:t>
      </w:r>
    </w:p>
    <w:p w:rsidR="00570132" w:rsidRPr="0021481A" w:rsidRDefault="00570132" w:rsidP="004275F3">
      <w:pPr>
        <w:rPr>
          <w:lang w:val="pt-PT"/>
        </w:rPr>
      </w:pPr>
      <w:r w:rsidRPr="0021481A">
        <w:rPr>
          <w:rStyle w:val="Time2"/>
          <w:lang w:val="pt-PT"/>
        </w:rPr>
        <w:t>In tertio nocturno</w:t>
      </w:r>
      <w:r w:rsidRPr="0021481A">
        <w:rPr>
          <w:lang w:val="pt-PT"/>
        </w:rPr>
        <w:t xml:space="preserve"> legitur EV </w:t>
      </w:r>
      <w:r w:rsidRPr="0021481A">
        <w:rPr>
          <w:rStyle w:val="Incipit"/>
          <w:lang w:val="pt-PT"/>
        </w:rPr>
        <w:t>Assu</w:t>
      </w:r>
      <w:r w:rsidR="006A2E3E" w:rsidRPr="0021481A">
        <w:rPr>
          <w:rStyle w:val="Incipit"/>
          <w:lang w:val="pt-PT"/>
        </w:rPr>
        <w:t>m</w:t>
      </w:r>
      <w:r w:rsidRPr="0021481A">
        <w:rPr>
          <w:rStyle w:val="Incipit"/>
          <w:lang w:val="pt-PT"/>
        </w:rPr>
        <w:t>psit Iesus duodecim discipulos</w:t>
      </w:r>
      <w:r w:rsidRPr="0021481A">
        <w:rPr>
          <w:lang w:val="pt-PT"/>
        </w:rPr>
        <w:t xml:space="preserve">. RP </w:t>
      </w:r>
      <w:r w:rsidRPr="0021481A">
        <w:rPr>
          <w:rStyle w:val="Incipit"/>
          <w:lang w:val="pt-PT"/>
        </w:rPr>
        <w:t>Temptavit deus</w:t>
      </w:r>
      <w:r w:rsidRPr="0021481A">
        <w:rPr>
          <w:lang w:val="pt-PT"/>
        </w:rPr>
        <w:t xml:space="preserve">. RP </w:t>
      </w:r>
      <w:r w:rsidRPr="0021481A">
        <w:rPr>
          <w:rStyle w:val="Incipit"/>
          <w:lang w:val="pt-PT"/>
        </w:rPr>
        <w:t>Angelus domini</w:t>
      </w:r>
      <w:r w:rsidRPr="0021481A">
        <w:rPr>
          <w:lang w:val="pt-PT"/>
        </w:rPr>
        <w:t xml:space="preserve">. RP </w:t>
      </w:r>
      <w:r w:rsidRPr="0021481A">
        <w:rPr>
          <w:rStyle w:val="Incipit"/>
          <w:lang w:val="pt-PT"/>
        </w:rPr>
        <w:t>Caecus sedebat</w:t>
      </w:r>
      <w:r w:rsidRPr="0021481A">
        <w:rPr>
          <w:lang w:val="pt-PT"/>
        </w:rPr>
        <w:t>.</w:t>
      </w:r>
    </w:p>
    <w:p w:rsidR="00570132" w:rsidRPr="0021481A" w:rsidRDefault="00570132" w:rsidP="004275F3">
      <w:pPr>
        <w:rPr>
          <w:lang w:val="fr-FR"/>
        </w:rPr>
      </w:pPr>
      <w:r w:rsidRPr="0021481A">
        <w:rPr>
          <w:rStyle w:val="Time1"/>
          <w:lang w:val="pt-PT"/>
        </w:rPr>
        <w:t>Ad laudes</w:t>
      </w:r>
      <w:r w:rsidRPr="0021481A">
        <w:rPr>
          <w:lang w:val="pt-PT"/>
        </w:rPr>
        <w:t xml:space="preserve"> AN </w:t>
      </w:r>
      <w:r w:rsidRPr="0021481A">
        <w:rPr>
          <w:rStyle w:val="Incipit"/>
          <w:lang w:val="pt-PT"/>
        </w:rPr>
        <w:t>Secundum multitudinem</w:t>
      </w:r>
      <w:r w:rsidRPr="0021481A">
        <w:rPr>
          <w:lang w:val="pt-PT"/>
        </w:rPr>
        <w:t xml:space="preserve">. PS </w:t>
      </w:r>
      <w:r w:rsidRPr="0021481A">
        <w:rPr>
          <w:rStyle w:val="Incipit"/>
          <w:lang w:val="pt-PT"/>
        </w:rPr>
        <w:t>Miserere mei</w:t>
      </w:r>
      <w:r w:rsidRPr="0021481A">
        <w:rPr>
          <w:lang w:val="pt-PT"/>
        </w:rPr>
        <w:t xml:space="preserve">. AN </w:t>
      </w:r>
      <w:r w:rsidRPr="0021481A">
        <w:rPr>
          <w:rStyle w:val="Incipit"/>
          <w:lang w:val="pt-PT"/>
        </w:rPr>
        <w:t>Deus deus meus es tu</w:t>
      </w:r>
      <w:r w:rsidRPr="0021481A">
        <w:rPr>
          <w:lang w:val="pt-PT"/>
        </w:rPr>
        <w:t xml:space="preserve">. PS </w:t>
      </w:r>
      <w:r w:rsidRPr="0021481A">
        <w:rPr>
          <w:rStyle w:val="Incipit"/>
          <w:lang w:val="pt-PT"/>
        </w:rPr>
        <w:t>Confitemini</w:t>
      </w:r>
      <w:r w:rsidR="003F63BF" w:rsidRPr="0021481A">
        <w:rPr>
          <w:lang w:val="pt-PT"/>
        </w:rPr>
        <w:t xml:space="preserve"> |R|. AN </w:t>
      </w:r>
      <w:r w:rsidR="003F63BF" w:rsidRPr="0021481A">
        <w:rPr>
          <w:rStyle w:val="Incipit"/>
          <w:lang w:val="pt-PT"/>
        </w:rPr>
        <w:t>Ad te de luce (88rb) vigilo</w:t>
      </w:r>
      <w:r w:rsidR="003F63BF" w:rsidRPr="0021481A">
        <w:rPr>
          <w:lang w:val="pt-PT"/>
        </w:rPr>
        <w:t>.</w:t>
      </w:r>
      <w:r w:rsidR="006A2E3E" w:rsidRPr="0021481A">
        <w:rPr>
          <w:lang w:val="pt-PT"/>
        </w:rPr>
        <w:t xml:space="preserve"> PS </w:t>
      </w:r>
      <w:r w:rsidR="006A2E3E" w:rsidRPr="0021481A">
        <w:rPr>
          <w:rStyle w:val="Incipit"/>
          <w:lang w:val="pt-PT"/>
        </w:rPr>
        <w:t>Deus deus meus</w:t>
      </w:r>
      <w:r w:rsidR="006A2E3E" w:rsidRPr="0021481A">
        <w:rPr>
          <w:lang w:val="pt-PT"/>
        </w:rPr>
        <w:t xml:space="preserve">. AN </w:t>
      </w:r>
      <w:r w:rsidR="006A2E3E" w:rsidRPr="0021481A">
        <w:rPr>
          <w:rStyle w:val="Incipit"/>
          <w:lang w:val="pt-PT"/>
        </w:rPr>
        <w:t>Hymnum dicite</w:t>
      </w:r>
      <w:r w:rsidR="006A2E3E" w:rsidRPr="0021481A">
        <w:rPr>
          <w:lang w:val="pt-PT"/>
        </w:rPr>
        <w:t xml:space="preserve">. PS </w:t>
      </w:r>
      <w:r w:rsidR="006A2E3E" w:rsidRPr="0021481A">
        <w:rPr>
          <w:rStyle w:val="Incipit"/>
          <w:lang w:val="pt-PT"/>
        </w:rPr>
        <w:t>Benedicite omnia opera</w:t>
      </w:r>
      <w:r w:rsidR="006A2E3E" w:rsidRPr="0021481A">
        <w:rPr>
          <w:lang w:val="pt-PT"/>
        </w:rPr>
        <w:t xml:space="preserve">. AN </w:t>
      </w:r>
      <w:r w:rsidR="006A2E3E" w:rsidRPr="0021481A">
        <w:rPr>
          <w:rStyle w:val="Incipit"/>
          <w:lang w:val="pt-PT"/>
        </w:rPr>
        <w:t>Omnes angeli eius</w:t>
      </w:r>
      <w:r w:rsidR="006A2E3E" w:rsidRPr="0021481A">
        <w:rPr>
          <w:lang w:val="pt-PT"/>
        </w:rPr>
        <w:t xml:space="preserve">. PS </w:t>
      </w:r>
      <w:r w:rsidR="006A2E3E" w:rsidRPr="0021481A">
        <w:rPr>
          <w:rStyle w:val="Incipit"/>
          <w:lang w:val="pt-PT"/>
        </w:rPr>
        <w:t>Laudate dominum</w:t>
      </w:r>
      <w:r w:rsidR="006A2E3E" w:rsidRPr="0021481A">
        <w:rPr>
          <w:lang w:val="pt-PT"/>
        </w:rPr>
        <w:t xml:space="preserve">. CP </w:t>
      </w:r>
      <w:r w:rsidR="006A2E3E" w:rsidRPr="0021481A">
        <w:rPr>
          <w:rStyle w:val="Incipit"/>
          <w:lang w:val="pt-PT"/>
        </w:rPr>
        <w:t>Caritas patiens</w:t>
      </w:r>
      <w:r w:rsidR="006A2E3E" w:rsidRPr="0021481A">
        <w:rPr>
          <w:lang w:val="pt-PT"/>
        </w:rPr>
        <w:t xml:space="preserve">. </w:t>
      </w:r>
      <w:r w:rsidR="006A2E3E" w:rsidRPr="0021481A">
        <w:rPr>
          <w:lang w:val="fr-FR"/>
        </w:rPr>
        <w:t xml:space="preserve">VS </w:t>
      </w:r>
      <w:r w:rsidR="006A2E3E" w:rsidRPr="0021481A">
        <w:rPr>
          <w:rStyle w:val="Incipit"/>
          <w:lang w:val="fr-FR"/>
        </w:rPr>
        <w:t>Dominus regnavit</w:t>
      </w:r>
      <w:r w:rsidR="006A2E3E" w:rsidRPr="0021481A">
        <w:rPr>
          <w:lang w:val="fr-FR"/>
        </w:rPr>
        <w:t xml:space="preserve">. AB </w:t>
      </w:r>
      <w:r w:rsidR="006A2E3E" w:rsidRPr="0021481A">
        <w:rPr>
          <w:rStyle w:val="Incipit"/>
          <w:lang w:val="fr-FR"/>
        </w:rPr>
        <w:t>Dum |appropinquarent::appropinquaret|</w:t>
      </w:r>
      <w:r w:rsidR="006A2E3E" w:rsidRPr="0021481A">
        <w:rPr>
          <w:lang w:val="fr-FR"/>
        </w:rPr>
        <w:t xml:space="preserve">. OR </w:t>
      </w:r>
      <w:r w:rsidR="006A2E3E" w:rsidRPr="0021481A">
        <w:rPr>
          <w:rStyle w:val="Incipit"/>
          <w:lang w:val="fr-FR"/>
        </w:rPr>
        <w:t>Preces nostras</w:t>
      </w:r>
      <w:r w:rsidR="006A2E3E" w:rsidRPr="0021481A">
        <w:rPr>
          <w:lang w:val="fr-FR"/>
        </w:rPr>
        <w:t>.</w:t>
      </w:r>
    </w:p>
    <w:p w:rsidR="006A2E3E" w:rsidRPr="0021481A" w:rsidRDefault="006A2E3E" w:rsidP="004275F3">
      <w:pPr>
        <w:rPr>
          <w:lang w:val="pt-PT"/>
        </w:rPr>
      </w:pPr>
      <w:r w:rsidRPr="0021481A">
        <w:rPr>
          <w:rStyle w:val="Time1"/>
          <w:lang w:val="pt-PT"/>
        </w:rPr>
        <w:t>Ad primam</w:t>
      </w:r>
      <w:r w:rsidRPr="0021481A">
        <w:rPr>
          <w:lang w:val="pt-PT"/>
        </w:rPr>
        <w:t xml:space="preserve"> AN </w:t>
      </w:r>
      <w:r w:rsidRPr="0021481A">
        <w:rPr>
          <w:rStyle w:val="Incipit"/>
          <w:lang w:val="pt-PT"/>
        </w:rPr>
        <w:t>Transeunte domino</w:t>
      </w:r>
      <w:r w:rsidRPr="0021481A">
        <w:rPr>
          <w:lang w:val="pt-PT"/>
        </w:rPr>
        <w:t>.</w:t>
      </w:r>
    </w:p>
    <w:p w:rsidR="006A2E3E" w:rsidRPr="0021481A" w:rsidRDefault="006A2E3E" w:rsidP="004275F3">
      <w:pPr>
        <w:rPr>
          <w:lang w:val="pt-PT"/>
        </w:rPr>
      </w:pPr>
      <w:r w:rsidRPr="0021481A">
        <w:rPr>
          <w:rStyle w:val="Time1"/>
          <w:lang w:val="pt-PT"/>
        </w:rPr>
        <w:t>Ad tertiam</w:t>
      </w:r>
      <w:r w:rsidRPr="0021481A">
        <w:rPr>
          <w:lang w:val="pt-PT"/>
        </w:rPr>
        <w:t xml:space="preserve"> AN </w:t>
      </w:r>
      <w:r w:rsidRPr="0021481A">
        <w:rPr>
          <w:rStyle w:val="Incipit"/>
          <w:lang w:val="pt-PT"/>
        </w:rPr>
        <w:t>Caecus sedebat</w:t>
      </w:r>
      <w:r w:rsidRPr="0021481A">
        <w:rPr>
          <w:lang w:val="pt-PT"/>
        </w:rPr>
        <w:t xml:space="preserve">. CP </w:t>
      </w:r>
      <w:r w:rsidRPr="0021481A">
        <w:rPr>
          <w:rStyle w:val="Incipit"/>
          <w:lang w:val="pt-PT"/>
        </w:rPr>
        <w:t>Si linguis hominum</w:t>
      </w:r>
      <w:r w:rsidRPr="0021481A">
        <w:rPr>
          <w:lang w:val="pt-PT"/>
        </w:rPr>
        <w:t xml:space="preserve">. RB </w:t>
      </w:r>
      <w:r w:rsidRPr="0021481A">
        <w:rPr>
          <w:rStyle w:val="Incipit"/>
          <w:lang w:val="pt-PT"/>
        </w:rPr>
        <w:t>Inclina cor meum</w:t>
      </w:r>
      <w:r w:rsidRPr="0021481A">
        <w:rPr>
          <w:lang w:val="pt-PT"/>
        </w:rPr>
        <w:t xml:space="preserve">. OR </w:t>
      </w:r>
      <w:r w:rsidRPr="0021481A">
        <w:rPr>
          <w:rStyle w:val="Incipit"/>
          <w:lang w:val="pt-PT"/>
        </w:rPr>
        <w:t>Preces nostras</w:t>
      </w:r>
      <w:r w:rsidRPr="0021481A">
        <w:rPr>
          <w:lang w:val="pt-PT"/>
        </w:rPr>
        <w:t xml:space="preserve">. </w:t>
      </w:r>
    </w:p>
    <w:p w:rsidR="006A2E3E" w:rsidRPr="0021481A" w:rsidRDefault="009D215A" w:rsidP="004275F3">
      <w:pPr>
        <w:rPr>
          <w:lang w:val="en-US"/>
        </w:rPr>
      </w:pPr>
      <w:r w:rsidRPr="0021481A">
        <w:rPr>
          <w:rStyle w:val="Time1"/>
          <w:lang w:val="pt-PT"/>
        </w:rPr>
        <w:lastRenderedPageBreak/>
        <w:t>[Ad missam]</w:t>
      </w:r>
      <w:r w:rsidRPr="0021481A">
        <w:rPr>
          <w:lang w:val="pt-PT"/>
        </w:rPr>
        <w:t xml:space="preserve"> </w:t>
      </w:r>
      <w:r w:rsidR="006A2E3E" w:rsidRPr="0021481A">
        <w:rPr>
          <w:lang w:val="pt-PT"/>
        </w:rPr>
        <w:t xml:space="preserve">Deinde </w:t>
      </w:r>
      <w:r w:rsidR="006A2E3E" w:rsidRPr="0021481A">
        <w:rPr>
          <w:rStyle w:val="Funktion"/>
          <w:lang w:val="pt-PT"/>
        </w:rPr>
        <w:t>cantor</w:t>
      </w:r>
      <w:r w:rsidR="0074241C" w:rsidRPr="0021481A">
        <w:rPr>
          <w:lang w:val="pt-PT"/>
        </w:rPr>
        <w:t xml:space="preserve"> imponat </w:t>
      </w:r>
      <w:r w:rsidR="006A2E3E" w:rsidRPr="0021481A">
        <w:rPr>
          <w:lang w:val="pt-PT"/>
        </w:rPr>
        <w:t xml:space="preserve">IN </w:t>
      </w:r>
      <w:r w:rsidR="006A2E3E" w:rsidRPr="0021481A">
        <w:rPr>
          <w:rStyle w:val="Incipit"/>
          <w:lang w:val="pt-PT"/>
        </w:rPr>
        <w:t>Esto mihi</w:t>
      </w:r>
      <w:r w:rsidR="006A2E3E" w:rsidRPr="0021481A">
        <w:rPr>
          <w:lang w:val="pt-PT"/>
        </w:rPr>
        <w:t xml:space="preserve">. ORCL </w:t>
      </w:r>
      <w:r w:rsidR="006A2E3E" w:rsidRPr="0021481A">
        <w:rPr>
          <w:rStyle w:val="Incipit"/>
          <w:lang w:val="pt-PT"/>
        </w:rPr>
        <w:t>Preces nostras</w:t>
      </w:r>
      <w:r w:rsidR="006A2E3E" w:rsidRPr="0021481A">
        <w:rPr>
          <w:lang w:val="pt-PT"/>
        </w:rPr>
        <w:t xml:space="preserve">. Secunda oratio et tertia quam velis. EP </w:t>
      </w:r>
      <w:r w:rsidR="006A2E3E" w:rsidRPr="0021481A">
        <w:rPr>
          <w:rStyle w:val="Incipit"/>
          <w:lang w:val="pt-PT"/>
        </w:rPr>
        <w:t>Si linguis hominum</w:t>
      </w:r>
      <w:r w:rsidR="00A26BA4" w:rsidRPr="0021481A">
        <w:rPr>
          <w:lang w:val="pt-PT"/>
        </w:rPr>
        <w:t xml:space="preserve">. GR </w:t>
      </w:r>
      <w:r w:rsidR="00A26BA4" w:rsidRPr="0021481A">
        <w:rPr>
          <w:rStyle w:val="Incipit"/>
          <w:lang w:val="pt-PT"/>
        </w:rPr>
        <w:t>Tu es deus</w:t>
      </w:r>
      <w:r w:rsidR="00A26BA4" w:rsidRPr="0021481A">
        <w:rPr>
          <w:lang w:val="pt-PT"/>
        </w:rPr>
        <w:t xml:space="preserve">. (88va) TR </w:t>
      </w:r>
      <w:r w:rsidR="00A26BA4" w:rsidRPr="0021481A">
        <w:rPr>
          <w:rStyle w:val="Incipit"/>
          <w:lang w:val="pt-PT"/>
        </w:rPr>
        <w:t>Iubilate domino</w:t>
      </w:r>
      <w:r w:rsidR="00A26BA4" w:rsidRPr="0021481A">
        <w:rPr>
          <w:lang w:val="pt-PT"/>
        </w:rPr>
        <w:t xml:space="preserve">. EV </w:t>
      </w:r>
      <w:r w:rsidR="00A26BA4" w:rsidRPr="0021481A">
        <w:rPr>
          <w:rStyle w:val="Incipit"/>
          <w:lang w:val="pt-PT"/>
        </w:rPr>
        <w:t>Assumpsit Iesus</w:t>
      </w:r>
      <w:r w:rsidR="00A26BA4" w:rsidRPr="0021481A">
        <w:rPr>
          <w:lang w:val="pt-PT"/>
        </w:rPr>
        <w:t xml:space="preserve">. [CR] </w:t>
      </w:r>
      <w:r w:rsidR="00A26BA4" w:rsidRPr="0021481A">
        <w:rPr>
          <w:rStyle w:val="Incipit"/>
          <w:lang w:val="pt-PT"/>
        </w:rPr>
        <w:t>Credo in unum</w:t>
      </w:r>
      <w:r w:rsidR="00A26BA4" w:rsidRPr="0021481A">
        <w:rPr>
          <w:lang w:val="pt-PT"/>
        </w:rPr>
        <w:t xml:space="preserve"> dicitur. </w:t>
      </w:r>
      <w:r w:rsidR="00A26BA4" w:rsidRPr="0021481A">
        <w:rPr>
          <w:lang w:val="en-US"/>
        </w:rPr>
        <w:t xml:space="preserve">OF </w:t>
      </w:r>
      <w:r w:rsidR="00A26BA4" w:rsidRPr="0021481A">
        <w:rPr>
          <w:rStyle w:val="Incipit"/>
          <w:lang w:val="en-US"/>
        </w:rPr>
        <w:t>Benedictus</w:t>
      </w:r>
      <w:r w:rsidR="00A26BA4" w:rsidRPr="0021481A">
        <w:rPr>
          <w:lang w:val="en-US"/>
        </w:rPr>
        <w:t xml:space="preserve">. CO </w:t>
      </w:r>
      <w:r w:rsidR="00A26BA4" w:rsidRPr="0021481A">
        <w:rPr>
          <w:rStyle w:val="Incipit"/>
          <w:lang w:val="en-US"/>
        </w:rPr>
        <w:t>Manducaverunt</w:t>
      </w:r>
      <w:r w:rsidR="00A26BA4" w:rsidRPr="0021481A">
        <w:rPr>
          <w:lang w:val="en-US"/>
        </w:rPr>
        <w:t xml:space="preserve"> cum [BD] </w:t>
      </w:r>
      <w:r w:rsidR="00A26BA4" w:rsidRPr="0021481A">
        <w:rPr>
          <w:rStyle w:val="Incipit"/>
          <w:lang w:val="en-US"/>
        </w:rPr>
        <w:t>Benedicamus domino</w:t>
      </w:r>
      <w:r w:rsidR="00A26BA4" w:rsidRPr="0021481A">
        <w:rPr>
          <w:lang w:val="en-US"/>
        </w:rPr>
        <w:t>.</w:t>
      </w:r>
    </w:p>
    <w:p w:rsidR="00A26BA4" w:rsidRPr="0021481A" w:rsidRDefault="00A26BA4" w:rsidP="004275F3">
      <w:pPr>
        <w:rPr>
          <w:lang w:val="pt-PT"/>
        </w:rPr>
      </w:pPr>
      <w:r w:rsidRPr="0021481A">
        <w:rPr>
          <w:rStyle w:val="Time1"/>
          <w:lang w:val="en-US"/>
        </w:rPr>
        <w:t>Ad sextam</w:t>
      </w:r>
      <w:r w:rsidRPr="0021481A">
        <w:rPr>
          <w:lang w:val="en-US"/>
        </w:rPr>
        <w:t xml:space="preserve"> AN </w:t>
      </w:r>
      <w:r w:rsidRPr="0021481A">
        <w:rPr>
          <w:rStyle w:val="Incipit"/>
          <w:lang w:val="en-US"/>
        </w:rPr>
        <w:t>Miserere mei fili David</w:t>
      </w:r>
      <w:r w:rsidRPr="0021481A">
        <w:rPr>
          <w:lang w:val="en-US"/>
        </w:rPr>
        <w:t xml:space="preserve">. </w:t>
      </w:r>
      <w:r w:rsidRPr="0021481A">
        <w:rPr>
          <w:lang w:val="pt-PT"/>
        </w:rPr>
        <w:t>Capitulum et oratio de</w:t>
      </w:r>
      <w:r w:rsidR="005E24E1" w:rsidRPr="0021481A">
        <w:rPr>
          <w:lang w:val="pt-PT"/>
        </w:rPr>
        <w:t xml:space="preserve"> dominica.</w:t>
      </w:r>
    </w:p>
    <w:p w:rsidR="00A26BA4" w:rsidRPr="0021481A" w:rsidRDefault="00A26BA4" w:rsidP="004275F3">
      <w:pPr>
        <w:rPr>
          <w:lang w:val="pt-PT"/>
        </w:rPr>
      </w:pPr>
      <w:r w:rsidRPr="0021481A">
        <w:rPr>
          <w:rStyle w:val="Time1"/>
          <w:lang w:val="pt-PT"/>
        </w:rPr>
        <w:t>Ad nonam</w:t>
      </w:r>
      <w:r w:rsidRPr="0021481A">
        <w:rPr>
          <w:lang w:val="pt-PT"/>
        </w:rPr>
        <w:t xml:space="preserve"> AN </w:t>
      </w:r>
      <w:r w:rsidRPr="0021481A">
        <w:rPr>
          <w:rStyle w:val="Incipit"/>
          <w:lang w:val="pt-PT"/>
        </w:rPr>
        <w:t>Caecus magis</w:t>
      </w:r>
      <w:r w:rsidRPr="0021481A">
        <w:rPr>
          <w:lang w:val="pt-PT"/>
        </w:rPr>
        <w:t>. Cetera ut supra.</w:t>
      </w:r>
    </w:p>
    <w:p w:rsidR="00A26BA4" w:rsidRPr="0021481A" w:rsidRDefault="00A26BA4" w:rsidP="004275F3">
      <w:pPr>
        <w:rPr>
          <w:lang w:val="pt-PT"/>
        </w:rPr>
      </w:pPr>
      <w:r w:rsidRPr="0021481A">
        <w:rPr>
          <w:rStyle w:val="Time1"/>
          <w:lang w:val="pt-PT"/>
        </w:rPr>
        <w:t>In secunda vespera</w:t>
      </w:r>
      <w:r w:rsidRPr="0021481A">
        <w:rPr>
          <w:lang w:val="pt-PT"/>
        </w:rPr>
        <w:t xml:space="preserve"> AN </w:t>
      </w:r>
      <w:r w:rsidRPr="0021481A">
        <w:rPr>
          <w:rStyle w:val="Incipit"/>
          <w:lang w:val="pt-PT"/>
        </w:rPr>
        <w:t>Sede a dextris</w:t>
      </w:r>
      <w:r w:rsidRPr="0021481A">
        <w:rPr>
          <w:lang w:val="pt-PT"/>
        </w:rPr>
        <w:t xml:space="preserve">. PS </w:t>
      </w:r>
      <w:r w:rsidRPr="0021481A">
        <w:rPr>
          <w:rStyle w:val="Incipit"/>
          <w:lang w:val="pt-PT"/>
        </w:rPr>
        <w:t>Dixit dominus</w:t>
      </w:r>
      <w:r w:rsidRPr="0021481A">
        <w:rPr>
          <w:lang w:val="pt-PT"/>
        </w:rPr>
        <w:t xml:space="preserve"> cum ceteris. Capitulum de dominica. HY </w:t>
      </w:r>
      <w:r w:rsidRPr="0021481A">
        <w:rPr>
          <w:rStyle w:val="Incipit"/>
          <w:lang w:val="pt-PT"/>
        </w:rPr>
        <w:t>Dies absoluti</w:t>
      </w:r>
      <w:r w:rsidRPr="0021481A">
        <w:rPr>
          <w:lang w:val="pt-PT"/>
        </w:rPr>
        <w:t xml:space="preserve">. VS </w:t>
      </w:r>
      <w:r w:rsidRPr="0021481A">
        <w:rPr>
          <w:rStyle w:val="Incipit"/>
          <w:lang w:val="pt-PT"/>
        </w:rPr>
        <w:t>Dirigatur domine</w:t>
      </w:r>
      <w:r w:rsidRPr="0021481A">
        <w:rPr>
          <w:lang w:val="pt-PT"/>
        </w:rPr>
        <w:t xml:space="preserve">. AM </w:t>
      </w:r>
      <w:r w:rsidRPr="0021481A">
        <w:rPr>
          <w:rStyle w:val="Incipit"/>
          <w:lang w:val="pt-PT"/>
        </w:rPr>
        <w:t>|Ite::Iter| faciente</w:t>
      </w:r>
      <w:r w:rsidRPr="0021481A">
        <w:rPr>
          <w:lang w:val="pt-PT"/>
        </w:rPr>
        <w:t xml:space="preserve">. OR </w:t>
      </w:r>
      <w:r w:rsidRPr="0021481A">
        <w:rPr>
          <w:rStyle w:val="Incipit"/>
          <w:lang w:val="pt-PT"/>
        </w:rPr>
        <w:t>Preces nostras</w:t>
      </w:r>
      <w:r w:rsidRPr="0021481A">
        <w:rPr>
          <w:lang w:val="pt-PT"/>
        </w:rPr>
        <w:t>.</w:t>
      </w:r>
    </w:p>
    <w:p w:rsidR="00A26BA4" w:rsidRPr="0021481A" w:rsidRDefault="00A26BA4" w:rsidP="004275F3">
      <w:pPr>
        <w:rPr>
          <w:lang w:val="pt-PT"/>
        </w:rPr>
      </w:pPr>
      <w:r w:rsidRPr="0021481A">
        <w:rPr>
          <w:rStyle w:val="Time1"/>
          <w:lang w:val="pt-PT"/>
        </w:rPr>
        <w:t>Processus infra ebdomadam</w:t>
      </w:r>
      <w:r w:rsidRPr="0021481A">
        <w:rPr>
          <w:lang w:val="pt-PT"/>
        </w:rPr>
        <w:t xml:space="preserve"> cantentur antiphonae subscriptae AP </w:t>
      </w:r>
      <w:r w:rsidRPr="0021481A">
        <w:rPr>
          <w:rStyle w:val="Incipit"/>
          <w:lang w:val="pt-PT"/>
        </w:rPr>
        <w:t>(88vb) Multi veniunt</w:t>
      </w:r>
      <w:r w:rsidRPr="0021481A">
        <w:rPr>
          <w:lang w:val="pt-PT"/>
        </w:rPr>
        <w:t xml:space="preserve">. AP </w:t>
      </w:r>
      <w:r w:rsidRPr="0021481A">
        <w:rPr>
          <w:rStyle w:val="Incipit"/>
          <w:lang w:val="pt-PT"/>
        </w:rPr>
        <w:t>Omnis plebs</w:t>
      </w:r>
      <w:r w:rsidRPr="0021481A">
        <w:rPr>
          <w:lang w:val="pt-PT"/>
        </w:rPr>
        <w:t>.</w:t>
      </w:r>
    </w:p>
    <w:p w:rsidR="00A26BA4" w:rsidRPr="0021481A" w:rsidRDefault="00C50935" w:rsidP="004275F3">
      <w:pPr>
        <w:pStyle w:val="Titolo1"/>
        <w:rPr>
          <w:lang w:val="pt-PT"/>
        </w:rPr>
      </w:pPr>
      <w:r w:rsidRPr="0021481A">
        <w:rPr>
          <w:lang w:val="pt-PT"/>
        </w:rPr>
        <w:t>IN CAPITE IEIUNII</w:t>
      </w:r>
    </w:p>
    <w:p w:rsidR="00C50935" w:rsidRPr="0021481A" w:rsidRDefault="00C50935" w:rsidP="004275F3">
      <w:pPr>
        <w:rPr>
          <w:lang w:val="pt-PT"/>
        </w:rPr>
      </w:pPr>
      <w:r w:rsidRPr="0021481A">
        <w:rPr>
          <w:lang w:val="pt-PT"/>
        </w:rPr>
        <w:t xml:space="preserve">Notandum quod a capite ieiunii usque in cenam domini exclusive exceptis diebus dominicis et festivis ad matutinas et completorium debet fieri genuflectio cum [PN] </w:t>
      </w:r>
      <w:r w:rsidRPr="0021481A">
        <w:rPr>
          <w:rStyle w:val="Incipit"/>
          <w:lang w:val="pt-PT"/>
        </w:rPr>
        <w:t>Pater noster</w:t>
      </w:r>
      <w:r w:rsidRPr="0021481A">
        <w:rPr>
          <w:lang w:val="pt-PT"/>
        </w:rPr>
        <w:t>. Deinde incipit</w:t>
      </w:r>
      <w:r w:rsidR="000D02B1" w:rsidRPr="0021481A">
        <w:rPr>
          <w:lang w:val="pt-PT"/>
        </w:rPr>
        <w:t xml:space="preserve">ur [VAR] </w:t>
      </w:r>
      <w:r w:rsidR="000D02B1" w:rsidRPr="0021481A">
        <w:rPr>
          <w:rStyle w:val="Incipit"/>
          <w:lang w:val="pt-PT"/>
        </w:rPr>
        <w:t>Deus in adiutorium meu</w:t>
      </w:r>
      <w:r w:rsidRPr="0021481A">
        <w:rPr>
          <w:rStyle w:val="Incipit"/>
          <w:lang w:val="pt-PT"/>
        </w:rPr>
        <w:t>m intende</w:t>
      </w:r>
      <w:r w:rsidRPr="0021481A">
        <w:rPr>
          <w:lang w:val="pt-PT"/>
        </w:rPr>
        <w:t xml:space="preserve">. Tunc facto osculo ad sedem vel ad formulam est surgendum. In aliis </w:t>
      </w:r>
      <w:r w:rsidR="0005661C" w:rsidRPr="0021481A">
        <w:rPr>
          <w:lang w:val="pt-PT"/>
        </w:rPr>
        <w:t xml:space="preserve">vero </w:t>
      </w:r>
      <w:r w:rsidRPr="0021481A">
        <w:rPr>
          <w:lang w:val="pt-PT"/>
        </w:rPr>
        <w:t xml:space="preserve">horis cum [PN] </w:t>
      </w:r>
      <w:r w:rsidRPr="0021481A">
        <w:rPr>
          <w:rStyle w:val="Incipit"/>
          <w:lang w:val="pt-PT"/>
        </w:rPr>
        <w:t>Pater noster</w:t>
      </w:r>
      <w:r w:rsidRPr="0021481A">
        <w:rPr>
          <w:lang w:val="pt-PT"/>
        </w:rPr>
        <w:t xml:space="preserve"> in inceptione fiat flectio cum osculo. Et statim surgitur. Item notandum quod ad omnes horas cum [KY] </w:t>
      </w:r>
      <w:r w:rsidRPr="0021481A">
        <w:rPr>
          <w:rStyle w:val="Incipit"/>
          <w:lang w:val="pt-PT"/>
        </w:rPr>
        <w:t>Kyrie</w:t>
      </w:r>
      <w:r w:rsidRPr="0021481A">
        <w:rPr>
          <w:lang w:val="pt-PT"/>
        </w:rPr>
        <w:t xml:space="preserve"> </w:t>
      </w:r>
      <w:r w:rsidR="00107080" w:rsidRPr="0021481A">
        <w:rPr>
          <w:lang w:val="pt-PT"/>
        </w:rPr>
        <w:t>dicitur fieri d</w:t>
      </w:r>
      <w:r w:rsidR="0005661C" w:rsidRPr="0021481A">
        <w:rPr>
          <w:lang w:val="pt-PT"/>
        </w:rPr>
        <w:t>ebet genuflectio (89ra) quam diu</w:t>
      </w:r>
      <w:r w:rsidR="00107080" w:rsidRPr="0021481A">
        <w:rPr>
          <w:lang w:val="pt-PT"/>
        </w:rPr>
        <w:t xml:space="preserve"> preces dicuntur. In vesperis et in matutinus donec antiphona pro peccatis incipitur. In aliis </w:t>
      </w:r>
      <w:r w:rsidR="0005661C" w:rsidRPr="0021481A">
        <w:rPr>
          <w:lang w:val="pt-PT"/>
        </w:rPr>
        <w:t xml:space="preserve">vero </w:t>
      </w:r>
      <w:r w:rsidR="00107080" w:rsidRPr="0021481A">
        <w:rPr>
          <w:lang w:val="pt-PT"/>
        </w:rPr>
        <w:t xml:space="preserve">horis donec [_OR] </w:t>
      </w:r>
      <w:r w:rsidR="00107080" w:rsidRPr="0021481A">
        <w:rPr>
          <w:rStyle w:val="Incipit"/>
          <w:lang w:val="pt-PT"/>
        </w:rPr>
        <w:t>Per dominum nostrum</w:t>
      </w:r>
      <w:r w:rsidR="00107080" w:rsidRPr="0021481A">
        <w:rPr>
          <w:lang w:val="pt-PT"/>
        </w:rPr>
        <w:t xml:space="preserve"> dicitur. Ad completorium </w:t>
      </w:r>
      <w:r w:rsidR="0005661C" w:rsidRPr="0021481A">
        <w:rPr>
          <w:lang w:val="pt-PT"/>
        </w:rPr>
        <w:t xml:space="preserve">vero </w:t>
      </w:r>
      <w:r w:rsidR="00107080" w:rsidRPr="0021481A">
        <w:rPr>
          <w:lang w:val="pt-PT"/>
        </w:rPr>
        <w:t xml:space="preserve">donec exitur de </w:t>
      </w:r>
      <w:r w:rsidR="00107080" w:rsidRPr="0021481A">
        <w:rPr>
          <w:rStyle w:val="Ort"/>
          <w:lang w:val="pt-PT"/>
        </w:rPr>
        <w:t>choro</w:t>
      </w:r>
      <w:r w:rsidR="00107080" w:rsidRPr="0021481A">
        <w:rPr>
          <w:lang w:val="pt-PT"/>
        </w:rPr>
        <w:t xml:space="preserve">. Item ad missam fiet genuflectio immediate post [SA] </w:t>
      </w:r>
      <w:r w:rsidR="00107080" w:rsidRPr="0021481A">
        <w:rPr>
          <w:rStyle w:val="Incipit"/>
          <w:lang w:val="pt-PT"/>
        </w:rPr>
        <w:t>Sanctus sanctus</w:t>
      </w:r>
      <w:r w:rsidR="00107080" w:rsidRPr="0021481A">
        <w:rPr>
          <w:lang w:val="pt-PT"/>
        </w:rPr>
        <w:t xml:space="preserve"> donec post [PN] </w:t>
      </w:r>
      <w:r w:rsidR="00107080" w:rsidRPr="0021481A">
        <w:rPr>
          <w:rStyle w:val="Incipit"/>
          <w:lang w:val="pt-PT"/>
        </w:rPr>
        <w:t>Pater noster</w:t>
      </w:r>
      <w:r w:rsidR="00107080" w:rsidRPr="0021481A">
        <w:rPr>
          <w:lang w:val="pt-PT"/>
        </w:rPr>
        <w:t xml:space="preserve"> scilicet [_PN] </w:t>
      </w:r>
      <w:r w:rsidR="00107080" w:rsidRPr="0021481A">
        <w:rPr>
          <w:rStyle w:val="Incipit"/>
          <w:lang w:val="pt-PT"/>
        </w:rPr>
        <w:t>Sed libera nos</w:t>
      </w:r>
      <w:r w:rsidR="00107080" w:rsidRPr="0021481A">
        <w:rPr>
          <w:lang w:val="pt-PT"/>
        </w:rPr>
        <w:t xml:space="preserve"> dicitur. In elevatione hostiae nisi semel pulsetur. Et hoc etiam usque in cenam domini exclusive, nisi |in diebus in diebus::in diebus| dominicis et in festivis.</w:t>
      </w:r>
    </w:p>
    <w:p w:rsidR="00107080" w:rsidRPr="0021481A" w:rsidRDefault="00F36C88" w:rsidP="004275F3">
      <w:pPr>
        <w:rPr>
          <w:lang w:val="pt-PT"/>
        </w:rPr>
      </w:pPr>
      <w:r w:rsidRPr="0021481A">
        <w:rPr>
          <w:rStyle w:val="Time1"/>
          <w:lang w:val="pt-PT"/>
        </w:rPr>
        <w:t>Ad matutinam</w:t>
      </w:r>
      <w:r w:rsidRPr="0021481A">
        <w:rPr>
          <w:lang w:val="pt-PT"/>
        </w:rPr>
        <w:t xml:space="preserve"> INV </w:t>
      </w:r>
      <w:r w:rsidRPr="0021481A">
        <w:rPr>
          <w:rStyle w:val="Incipit"/>
          <w:lang w:val="pt-PT"/>
        </w:rPr>
        <w:t>In manu tua</w:t>
      </w:r>
      <w:r w:rsidRPr="0021481A">
        <w:rPr>
          <w:lang w:val="pt-PT"/>
        </w:rPr>
        <w:t xml:space="preserve"> cum nocturno. VS </w:t>
      </w:r>
      <w:r w:rsidRPr="0021481A">
        <w:rPr>
          <w:rStyle w:val="Incipit"/>
          <w:lang w:val="pt-PT"/>
        </w:rPr>
        <w:t>Deus vitam meam</w:t>
      </w:r>
      <w:r w:rsidRPr="0021481A">
        <w:rPr>
          <w:lang w:val="pt-PT"/>
        </w:rPr>
        <w:t xml:space="preserve">. Legitur EV </w:t>
      </w:r>
      <w:r w:rsidRPr="0021481A">
        <w:rPr>
          <w:rStyle w:val="Incipit"/>
          <w:lang w:val="pt-PT"/>
        </w:rPr>
        <w:t>Cum ieiunatis nolite fieri</w:t>
      </w:r>
      <w:r w:rsidRPr="0021481A">
        <w:rPr>
          <w:lang w:val="pt-PT"/>
        </w:rPr>
        <w:t xml:space="preserve"> cum tribus responsoriis. RP </w:t>
      </w:r>
      <w:r w:rsidRPr="0021481A">
        <w:rPr>
          <w:rStyle w:val="Incipit"/>
          <w:lang w:val="pt-PT"/>
        </w:rPr>
        <w:t>Vocavit (89rb) angelus</w:t>
      </w:r>
      <w:r w:rsidRPr="0021481A">
        <w:rPr>
          <w:lang w:val="pt-PT"/>
        </w:rPr>
        <w:t xml:space="preserve">. RP </w:t>
      </w:r>
      <w:r w:rsidRPr="0021481A">
        <w:rPr>
          <w:rStyle w:val="Incipit"/>
          <w:lang w:val="pt-PT"/>
        </w:rPr>
        <w:t>Deus domini mei</w:t>
      </w:r>
      <w:r w:rsidRPr="0021481A">
        <w:rPr>
          <w:lang w:val="pt-PT"/>
        </w:rPr>
        <w:t xml:space="preserve">. RP </w:t>
      </w:r>
      <w:r w:rsidRPr="0021481A">
        <w:rPr>
          <w:rStyle w:val="Incipit"/>
          <w:lang w:val="pt-PT"/>
        </w:rPr>
        <w:t>Veni hodie</w:t>
      </w:r>
      <w:r w:rsidRPr="0021481A">
        <w:rPr>
          <w:lang w:val="pt-PT"/>
        </w:rPr>
        <w:t>.</w:t>
      </w:r>
    </w:p>
    <w:p w:rsidR="00F36C88" w:rsidRPr="0021481A" w:rsidRDefault="00F36C88" w:rsidP="004275F3">
      <w:pPr>
        <w:rPr>
          <w:lang w:val="pt-PT"/>
        </w:rPr>
      </w:pPr>
      <w:r w:rsidRPr="0021481A">
        <w:rPr>
          <w:lang w:val="pt-PT"/>
        </w:rPr>
        <w:t xml:space="preserve">Deinde </w:t>
      </w:r>
      <w:r w:rsidRPr="0021481A">
        <w:rPr>
          <w:rStyle w:val="Time1"/>
          <w:lang w:val="pt-PT"/>
        </w:rPr>
        <w:t>ad laudes</w:t>
      </w:r>
      <w:r w:rsidRPr="0021481A">
        <w:rPr>
          <w:lang w:val="pt-PT"/>
        </w:rPr>
        <w:t xml:space="preserve"> AN </w:t>
      </w:r>
      <w:r w:rsidRPr="0021481A">
        <w:rPr>
          <w:rStyle w:val="Incipit"/>
          <w:lang w:val="pt-PT"/>
        </w:rPr>
        <w:t>Amplius lava me</w:t>
      </w:r>
      <w:r w:rsidRPr="0021481A">
        <w:rPr>
          <w:lang w:val="pt-PT"/>
        </w:rPr>
        <w:t xml:space="preserve">. PS </w:t>
      </w:r>
      <w:r w:rsidRPr="0021481A">
        <w:rPr>
          <w:rStyle w:val="Incipit"/>
          <w:lang w:val="pt-PT"/>
        </w:rPr>
        <w:t>Miserere mei</w:t>
      </w:r>
      <w:r w:rsidRPr="0021481A">
        <w:rPr>
          <w:lang w:val="pt-PT"/>
        </w:rPr>
        <w:t xml:space="preserve"> cum ceteris. </w:t>
      </w:r>
      <w:r w:rsidRPr="0021481A">
        <w:rPr>
          <w:lang w:val="it-IT"/>
        </w:rPr>
        <w:t xml:space="preserve">CP </w:t>
      </w:r>
      <w:r w:rsidRPr="0021481A">
        <w:rPr>
          <w:rStyle w:val="Incipit"/>
          <w:lang w:val="it-IT"/>
        </w:rPr>
        <w:t>Convertimini ad me</w:t>
      </w:r>
      <w:r w:rsidRPr="0021481A">
        <w:rPr>
          <w:lang w:val="it-IT"/>
        </w:rPr>
        <w:t xml:space="preserve">. VS </w:t>
      </w:r>
      <w:r w:rsidRPr="0021481A">
        <w:rPr>
          <w:rStyle w:val="Incipit"/>
          <w:lang w:val="it-IT"/>
        </w:rPr>
        <w:t>Repleti sumus mane</w:t>
      </w:r>
      <w:r w:rsidRPr="0021481A">
        <w:rPr>
          <w:lang w:val="it-IT"/>
        </w:rPr>
        <w:t xml:space="preserve">. AB </w:t>
      </w:r>
      <w:r w:rsidRPr="0021481A">
        <w:rPr>
          <w:rStyle w:val="Incipit"/>
          <w:lang w:val="it-IT"/>
        </w:rPr>
        <w:t>Cum ieiunatis nolite</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 xml:space="preserve">Pater </w:t>
      </w:r>
      <w:r w:rsidR="00C54909" w:rsidRPr="0021481A">
        <w:rPr>
          <w:rStyle w:val="Incipit"/>
          <w:lang w:val="it-IT"/>
        </w:rPr>
        <w:t>noster</w:t>
      </w:r>
      <w:r w:rsidR="00C54909" w:rsidRPr="0021481A">
        <w:rPr>
          <w:lang w:val="it-IT"/>
        </w:rPr>
        <w:t xml:space="preserve">. Preces maiores dicantur [PE] </w:t>
      </w:r>
      <w:r w:rsidR="00C54909" w:rsidRPr="0021481A">
        <w:rPr>
          <w:rStyle w:val="Incipit"/>
          <w:lang w:val="it-IT"/>
        </w:rPr>
        <w:t>Oremus pro omni gradu ecclesiae</w:t>
      </w:r>
      <w:r w:rsidR="00C54909" w:rsidRPr="0021481A">
        <w:rPr>
          <w:lang w:val="it-IT"/>
        </w:rPr>
        <w:t xml:space="preserve"> et cetera cum PS </w:t>
      </w:r>
      <w:r w:rsidR="00C54909" w:rsidRPr="0021481A">
        <w:rPr>
          <w:rStyle w:val="Incipit"/>
          <w:lang w:val="it-IT"/>
        </w:rPr>
        <w:t>Miserere mei deus</w:t>
      </w:r>
      <w:r w:rsidR="00C54909" w:rsidRPr="0021481A">
        <w:rPr>
          <w:lang w:val="it-IT"/>
        </w:rPr>
        <w:t xml:space="preserve">. Sequitur OR </w:t>
      </w:r>
      <w:r w:rsidR="00C54909" w:rsidRPr="0021481A">
        <w:rPr>
          <w:rStyle w:val="Incipit"/>
          <w:lang w:val="it-IT"/>
        </w:rPr>
        <w:t>Concede nobis domine</w:t>
      </w:r>
      <w:r w:rsidR="00C54909" w:rsidRPr="0021481A">
        <w:rPr>
          <w:lang w:val="it-IT"/>
        </w:rPr>
        <w:t>. Super populum non dicitu</w:t>
      </w:r>
      <w:r w:rsidR="000D02B1" w:rsidRPr="0021481A">
        <w:rPr>
          <w:lang w:val="it-IT"/>
        </w:rPr>
        <w:t>r</w:t>
      </w:r>
      <w:r w:rsidR="00C54909" w:rsidRPr="0021481A">
        <w:rPr>
          <w:lang w:val="it-IT"/>
        </w:rPr>
        <w:t xml:space="preserve"> oratio in matutinis et in vesperis us</w:t>
      </w:r>
      <w:r w:rsidR="000D02B1" w:rsidRPr="0021481A">
        <w:rPr>
          <w:lang w:val="it-IT"/>
        </w:rPr>
        <w:t>q</w:t>
      </w:r>
      <w:r w:rsidR="00C54909" w:rsidRPr="0021481A">
        <w:rPr>
          <w:lang w:val="it-IT"/>
        </w:rPr>
        <w:t xml:space="preserve">ue post dominicam primam quadragesimae. </w:t>
      </w:r>
      <w:r w:rsidR="00C54909" w:rsidRPr="0021481A">
        <w:rPr>
          <w:lang w:val="pt-PT"/>
        </w:rPr>
        <w:t>Deinde antiphona et oratio de sancta Maria. Antiphona et oratio de apostolis. Antiphona et oratio de sancto Stephano. Antiphona et oratio (89va) de omnibus sanctis. Deinde |psalmos::psalmi| paenitentiales pro $E::de$functis.</w:t>
      </w:r>
    </w:p>
    <w:p w:rsidR="00C54909" w:rsidRPr="0021481A" w:rsidRDefault="00C54909" w:rsidP="004275F3">
      <w:pPr>
        <w:rPr>
          <w:lang w:val="it-IT"/>
        </w:rPr>
      </w:pPr>
      <w:r w:rsidRPr="0021481A">
        <w:rPr>
          <w:rStyle w:val="Time1"/>
          <w:lang w:val="pt-PT"/>
        </w:rPr>
        <w:t>Ad primam</w:t>
      </w:r>
      <w:r w:rsidR="00597355" w:rsidRPr="0021481A">
        <w:rPr>
          <w:lang w:val="pt-PT"/>
        </w:rPr>
        <w:t xml:space="preserve"> AN </w:t>
      </w:r>
      <w:r w:rsidR="00597355" w:rsidRPr="0021481A">
        <w:rPr>
          <w:rStyle w:val="Incipit"/>
          <w:lang w:val="pt-PT"/>
        </w:rPr>
        <w:t>Tu mandasti</w:t>
      </w:r>
      <w:r w:rsidR="00597355" w:rsidRPr="0021481A">
        <w:rPr>
          <w:lang w:val="pt-PT"/>
        </w:rPr>
        <w:t xml:space="preserve">. </w:t>
      </w:r>
      <w:r w:rsidR="00597355" w:rsidRPr="0021481A">
        <w:rPr>
          <w:lang w:val="it-IT"/>
        </w:rPr>
        <w:t xml:space="preserve">CP </w:t>
      </w:r>
      <w:r w:rsidR="00597355" w:rsidRPr="0021481A">
        <w:rPr>
          <w:rStyle w:val="Incipit"/>
          <w:lang w:val="it-IT"/>
        </w:rPr>
        <w:t>Omnis homo</w:t>
      </w:r>
      <w:r w:rsidR="00597355" w:rsidRPr="0021481A">
        <w:rPr>
          <w:lang w:val="it-IT"/>
        </w:rPr>
        <w:t xml:space="preserve">. RB </w:t>
      </w:r>
      <w:r w:rsidR="00597355" w:rsidRPr="0021481A">
        <w:rPr>
          <w:rStyle w:val="Incipit"/>
          <w:lang w:val="it-IT"/>
        </w:rPr>
        <w:t>Christe fili dei</w:t>
      </w:r>
      <w:r w:rsidR="00597355" w:rsidRPr="0021481A">
        <w:rPr>
          <w:lang w:val="it-IT"/>
        </w:rPr>
        <w:t xml:space="preserve"> cum [PN] </w:t>
      </w:r>
      <w:r w:rsidR="00597355" w:rsidRPr="0021481A">
        <w:rPr>
          <w:rStyle w:val="Incipit"/>
          <w:lang w:val="it-IT"/>
        </w:rPr>
        <w:t>Pater noster</w:t>
      </w:r>
      <w:r w:rsidR="00597355" w:rsidRPr="0021481A">
        <w:rPr>
          <w:lang w:val="it-IT"/>
        </w:rPr>
        <w:t xml:space="preserve">. [CD] </w:t>
      </w:r>
      <w:r w:rsidR="00597355" w:rsidRPr="0021481A">
        <w:rPr>
          <w:rStyle w:val="Incipit"/>
          <w:lang w:val="it-IT"/>
        </w:rPr>
        <w:t>Credo in deum</w:t>
      </w:r>
      <w:r w:rsidR="00597355" w:rsidRPr="0021481A">
        <w:rPr>
          <w:lang w:val="it-IT"/>
        </w:rPr>
        <w:t xml:space="preserve">. Preces dicantur usque [_PE] </w:t>
      </w:r>
      <w:r w:rsidR="00597355" w:rsidRPr="0021481A">
        <w:rPr>
          <w:rStyle w:val="Incipit"/>
          <w:lang w:val="it-IT"/>
        </w:rPr>
        <w:t>Dignare domine</w:t>
      </w:r>
      <w:r w:rsidR="00597355" w:rsidRPr="0021481A">
        <w:rPr>
          <w:lang w:val="it-IT"/>
        </w:rPr>
        <w:t xml:space="preserve">. Ibi dicat quilibet </w:t>
      </w:r>
      <w:r w:rsidR="00597355" w:rsidRPr="0021481A">
        <w:rPr>
          <w:rStyle w:val="Funktion"/>
          <w:lang w:val="it-IT"/>
        </w:rPr>
        <w:t>frater</w:t>
      </w:r>
      <w:r w:rsidR="00597355" w:rsidRPr="0021481A">
        <w:rPr>
          <w:lang w:val="it-IT"/>
        </w:rPr>
        <w:t xml:space="preserve"> [VAR] </w:t>
      </w:r>
      <w:r w:rsidR="00597355" w:rsidRPr="0021481A">
        <w:rPr>
          <w:rStyle w:val="Incipit"/>
          <w:lang w:val="it-IT"/>
        </w:rPr>
        <w:t>Confiteor deo</w:t>
      </w:r>
      <w:r w:rsidR="00597355" w:rsidRPr="0021481A">
        <w:rPr>
          <w:lang w:val="it-IT"/>
        </w:rPr>
        <w:t xml:space="preserve"> sub silentio. Deinde dicat </w:t>
      </w:r>
      <w:r w:rsidR="00597355" w:rsidRPr="0021481A">
        <w:rPr>
          <w:rStyle w:val="Funktion"/>
          <w:lang w:val="it-IT"/>
        </w:rPr>
        <w:t>sacerdos</w:t>
      </w:r>
      <w:r w:rsidR="00597355" w:rsidRPr="0021481A">
        <w:rPr>
          <w:lang w:val="it-IT"/>
        </w:rPr>
        <w:t xml:space="preserve"> [VAR] </w:t>
      </w:r>
      <w:r w:rsidR="00201D4E" w:rsidRPr="0021481A">
        <w:rPr>
          <w:rStyle w:val="Incipit"/>
          <w:lang w:val="it-IT"/>
        </w:rPr>
        <w:t>|</w:t>
      </w:r>
      <w:r w:rsidR="0005661C" w:rsidRPr="0021481A">
        <w:rPr>
          <w:rStyle w:val="Incipit"/>
          <w:lang w:val="it-IT"/>
        </w:rPr>
        <w:t>Miserato</w:t>
      </w:r>
      <w:r w:rsidR="00597355" w:rsidRPr="0021481A">
        <w:rPr>
          <w:rStyle w:val="Incipit"/>
          <w:lang w:val="it-IT"/>
        </w:rPr>
        <w:t>r</w:t>
      </w:r>
      <w:r w:rsidR="00201D4E" w:rsidRPr="0021481A">
        <w:rPr>
          <w:rStyle w:val="Incipit"/>
          <w:lang w:val="it-IT"/>
        </w:rPr>
        <w:t>::Misereatur| ve</w:t>
      </w:r>
      <w:r w:rsidR="00597355" w:rsidRPr="0021481A">
        <w:rPr>
          <w:rStyle w:val="Incipit"/>
          <w:lang w:val="it-IT"/>
        </w:rPr>
        <w:t>stri</w:t>
      </w:r>
      <w:r w:rsidR="00597355" w:rsidRPr="0021481A">
        <w:rPr>
          <w:lang w:val="it-IT"/>
        </w:rPr>
        <w:t xml:space="preserve">. Deinde [VAR] </w:t>
      </w:r>
      <w:r w:rsidR="00597355" w:rsidRPr="0021481A">
        <w:rPr>
          <w:rStyle w:val="Incipit"/>
          <w:lang w:val="it-IT"/>
        </w:rPr>
        <w:t>Omnia peccata nostra remittere digneris</w:t>
      </w:r>
      <w:r w:rsidR="00597355" w:rsidRPr="0021481A">
        <w:rPr>
          <w:lang w:val="it-IT"/>
        </w:rPr>
        <w:t xml:space="preserve">. Postmodum dicat [VAR] </w:t>
      </w:r>
      <w:r w:rsidR="00597355" w:rsidRPr="0021481A">
        <w:rPr>
          <w:rStyle w:val="Incipit"/>
          <w:lang w:val="it-IT"/>
        </w:rPr>
        <w:t>Dignare domine die isto</w:t>
      </w:r>
      <w:r w:rsidR="00597355" w:rsidRPr="0021481A">
        <w:rPr>
          <w:lang w:val="it-IT"/>
        </w:rPr>
        <w:t xml:space="preserve"> et cetera cum PS </w:t>
      </w:r>
      <w:r w:rsidR="00597355" w:rsidRPr="0021481A">
        <w:rPr>
          <w:rStyle w:val="Incipit"/>
          <w:lang w:val="it-IT"/>
        </w:rPr>
        <w:t>Miserere</w:t>
      </w:r>
      <w:r w:rsidR="00597355" w:rsidRPr="0021481A">
        <w:rPr>
          <w:lang w:val="it-IT"/>
        </w:rPr>
        <w:t>. Sequitur oratio cottidiana.</w:t>
      </w:r>
    </w:p>
    <w:p w:rsidR="00597355" w:rsidRPr="0021481A" w:rsidRDefault="00597355" w:rsidP="004275F3">
      <w:pPr>
        <w:rPr>
          <w:lang w:val="pt-PT"/>
        </w:rPr>
      </w:pPr>
      <w:r w:rsidRPr="0021481A">
        <w:rPr>
          <w:rStyle w:val="Time1"/>
          <w:lang w:val="it-IT"/>
        </w:rPr>
        <w:lastRenderedPageBreak/>
        <w:t>Ad tertiam</w:t>
      </w:r>
      <w:r w:rsidRPr="0021481A">
        <w:rPr>
          <w:lang w:val="it-IT"/>
        </w:rPr>
        <w:t xml:space="preserve"> AN </w:t>
      </w:r>
      <w:r w:rsidRPr="0021481A">
        <w:rPr>
          <w:rStyle w:val="Incipit"/>
          <w:lang w:val="it-IT"/>
        </w:rPr>
        <w:t>Deduc me domine</w:t>
      </w:r>
      <w:r w:rsidRPr="0021481A">
        <w:rPr>
          <w:lang w:val="it-IT"/>
        </w:rPr>
        <w:t xml:space="preserve">. [KY] Kyrie cum [PN] </w:t>
      </w:r>
      <w:r w:rsidRPr="0021481A">
        <w:rPr>
          <w:rStyle w:val="Incipit"/>
          <w:lang w:val="it-IT"/>
        </w:rPr>
        <w:t>Pater noster</w:t>
      </w:r>
      <w:r w:rsidRPr="0021481A">
        <w:rPr>
          <w:lang w:val="it-IT"/>
        </w:rPr>
        <w:t>. Preces minores dicantur scilicet (89vb)</w:t>
      </w:r>
      <w:r w:rsidR="00D75435">
        <w:rPr>
          <w:lang w:val="it-IT"/>
        </w:rPr>
        <w:t xml:space="preserve"> [PE]</w:t>
      </w:r>
      <w:r w:rsidRPr="0021481A">
        <w:rPr>
          <w:lang w:val="it-IT"/>
        </w:rPr>
        <w:t xml:space="preserve"> </w:t>
      </w:r>
      <w:r w:rsidRPr="0021481A">
        <w:rPr>
          <w:rStyle w:val="Incipit"/>
          <w:lang w:val="it-IT"/>
        </w:rPr>
        <w:t>Ego dixi domine miserere mei</w:t>
      </w:r>
      <w:r w:rsidRPr="0021481A">
        <w:rPr>
          <w:lang w:val="it-IT"/>
        </w:rPr>
        <w:t xml:space="preserve"> et cetera cum PS </w:t>
      </w:r>
      <w:r w:rsidRPr="0021481A">
        <w:rPr>
          <w:rStyle w:val="Incipit"/>
          <w:lang w:val="it-IT"/>
        </w:rPr>
        <w:t>Miserere mei deus</w:t>
      </w:r>
      <w:r w:rsidRPr="0021481A">
        <w:rPr>
          <w:lang w:val="it-IT"/>
        </w:rPr>
        <w:t xml:space="preserve">. </w:t>
      </w:r>
      <w:r w:rsidRPr="0021481A">
        <w:rPr>
          <w:lang w:val="pt-PT"/>
        </w:rPr>
        <w:t xml:space="preserve">Sequitur OR </w:t>
      </w:r>
      <w:r w:rsidRPr="0021481A">
        <w:rPr>
          <w:rStyle w:val="Incipit"/>
          <w:lang w:val="pt-PT"/>
        </w:rPr>
        <w:t>Concede nobis domine</w:t>
      </w:r>
      <w:r w:rsidRPr="0021481A">
        <w:rPr>
          <w:lang w:val="pt-PT"/>
        </w:rPr>
        <w:t xml:space="preserve">. </w:t>
      </w:r>
    </w:p>
    <w:p w:rsidR="00597355" w:rsidRPr="0021481A" w:rsidRDefault="004F64EE" w:rsidP="004275F3">
      <w:pPr>
        <w:rPr>
          <w:lang w:val="pt-PT"/>
        </w:rPr>
      </w:pPr>
      <w:r w:rsidRPr="0021481A">
        <w:rPr>
          <w:rStyle w:val="Time1"/>
          <w:lang w:val="pt-PT"/>
        </w:rPr>
        <w:t>[Ad sextam]</w:t>
      </w:r>
      <w:r w:rsidRPr="0021481A">
        <w:rPr>
          <w:lang w:val="pt-PT"/>
        </w:rPr>
        <w:t xml:space="preserve"> </w:t>
      </w:r>
      <w:r w:rsidR="00597355" w:rsidRPr="0021481A">
        <w:rPr>
          <w:lang w:val="pt-PT"/>
        </w:rPr>
        <w:t>Post aliquod intervallum cantetur sexta</w:t>
      </w:r>
      <w:r w:rsidRPr="0021481A">
        <w:rPr>
          <w:lang w:val="pt-PT"/>
        </w:rPr>
        <w:t>.</w:t>
      </w:r>
      <w:r w:rsidR="00597355" w:rsidRPr="0021481A">
        <w:rPr>
          <w:lang w:val="pt-PT"/>
        </w:rPr>
        <w:t xml:space="preserve"> AN </w:t>
      </w:r>
      <w:r w:rsidR="00597355" w:rsidRPr="0021481A">
        <w:rPr>
          <w:rStyle w:val="Incipit"/>
          <w:lang w:val="pt-PT"/>
        </w:rPr>
        <w:t>Adiuva me domine</w:t>
      </w:r>
      <w:r w:rsidR="00597355" w:rsidRPr="0021481A">
        <w:rPr>
          <w:lang w:val="pt-PT"/>
        </w:rPr>
        <w:t xml:space="preserve">. Capitulum cottidianum [CP] </w:t>
      </w:r>
      <w:r w:rsidR="00597355" w:rsidRPr="0021481A">
        <w:rPr>
          <w:rStyle w:val="Incipit"/>
          <w:lang w:val="pt-PT"/>
        </w:rPr>
        <w:t>Alter alterius</w:t>
      </w:r>
      <w:r w:rsidR="00597355" w:rsidRPr="0021481A">
        <w:rPr>
          <w:lang w:val="pt-PT"/>
        </w:rPr>
        <w:t xml:space="preserve">. Preces minores dicantur ut supra. OR </w:t>
      </w:r>
      <w:r w:rsidR="00597355" w:rsidRPr="0021481A">
        <w:rPr>
          <w:rStyle w:val="Incipit"/>
          <w:lang w:val="pt-PT"/>
        </w:rPr>
        <w:t>Concede nobis domine</w:t>
      </w:r>
      <w:r w:rsidR="00597355" w:rsidRPr="0021481A">
        <w:rPr>
          <w:lang w:val="pt-PT"/>
        </w:rPr>
        <w:t>.</w:t>
      </w:r>
      <w:r w:rsidRPr="0021481A">
        <w:rPr>
          <w:lang w:val="pt-PT"/>
        </w:rPr>
        <w:t xml:space="preserve"> </w:t>
      </w:r>
      <w:r w:rsidR="00597355" w:rsidRPr="0021481A">
        <w:rPr>
          <w:lang w:val="pt-PT"/>
        </w:rPr>
        <w:t>Deinde cantetur missa pro defunctis</w:t>
      </w:r>
      <w:r w:rsidRPr="0021481A">
        <w:rPr>
          <w:lang w:val="pt-PT"/>
        </w:rPr>
        <w:t>.</w:t>
      </w:r>
      <w:r w:rsidR="00597355" w:rsidRPr="0021481A">
        <w:rPr>
          <w:lang w:val="pt-PT"/>
        </w:rPr>
        <w:t xml:space="preserve"> Et sic fiat usque in cena domini exclusive, nisi sit anniversarius vel exequiae </w:t>
      </w:r>
      <w:r w:rsidR="00BE48A0" w:rsidRPr="0021481A">
        <w:rPr>
          <w:lang w:val="pt-PT"/>
        </w:rPr>
        <w:t>funeris.</w:t>
      </w:r>
    </w:p>
    <w:p w:rsidR="00BE48A0" w:rsidRPr="0021481A" w:rsidRDefault="004F64EE" w:rsidP="004275F3">
      <w:pPr>
        <w:rPr>
          <w:lang w:val="fr-FR"/>
        </w:rPr>
      </w:pPr>
      <w:r w:rsidRPr="0021481A">
        <w:rPr>
          <w:rStyle w:val="Time1"/>
          <w:lang w:val="it-IT"/>
        </w:rPr>
        <w:t>[Ad nonam]</w:t>
      </w:r>
      <w:r w:rsidRPr="0021481A">
        <w:rPr>
          <w:lang w:val="it-IT"/>
        </w:rPr>
        <w:t xml:space="preserve"> </w:t>
      </w:r>
      <w:r w:rsidR="00BE48A0" w:rsidRPr="0021481A">
        <w:rPr>
          <w:lang w:val="it-IT"/>
        </w:rPr>
        <w:t>Deinde cantetur nona</w:t>
      </w:r>
      <w:r w:rsidRPr="0021481A">
        <w:rPr>
          <w:lang w:val="it-IT"/>
        </w:rPr>
        <w:t>.</w:t>
      </w:r>
      <w:r w:rsidR="00BE48A0" w:rsidRPr="0021481A">
        <w:rPr>
          <w:lang w:val="it-IT"/>
        </w:rPr>
        <w:t xml:space="preserve"> </w:t>
      </w:r>
      <w:r w:rsidR="00BE48A0" w:rsidRPr="0021481A">
        <w:rPr>
          <w:lang w:val="fr-FR"/>
        </w:rPr>
        <w:t xml:space="preserve">AN </w:t>
      </w:r>
      <w:r w:rsidR="00BE48A0" w:rsidRPr="0021481A">
        <w:rPr>
          <w:rStyle w:val="Incipit"/>
          <w:lang w:val="fr-FR"/>
        </w:rPr>
        <w:t>Aspice in me</w:t>
      </w:r>
      <w:r w:rsidR="00BE48A0" w:rsidRPr="0021481A">
        <w:rPr>
          <w:lang w:val="fr-FR"/>
        </w:rPr>
        <w:t xml:space="preserve">. Et cetera cottidiana. Et preces minores dicantur. </w:t>
      </w:r>
    </w:p>
    <w:p w:rsidR="000716D1" w:rsidRPr="0021481A" w:rsidRDefault="00BE48A0" w:rsidP="004275F3">
      <w:pPr>
        <w:rPr>
          <w:lang w:val="fr-FR"/>
        </w:rPr>
      </w:pPr>
      <w:r w:rsidRPr="0021481A">
        <w:rPr>
          <w:lang w:val="pt-PT"/>
        </w:rPr>
        <w:t xml:space="preserve">Deinde </w:t>
      </w:r>
      <w:r w:rsidRPr="0021481A">
        <w:rPr>
          <w:rStyle w:val="Funktion"/>
          <w:lang w:val="pt-PT"/>
        </w:rPr>
        <w:t>sacerdos</w:t>
      </w:r>
      <w:r w:rsidRPr="0021481A">
        <w:rPr>
          <w:lang w:val="pt-PT"/>
        </w:rPr>
        <w:t xml:space="preserve"> volens cantare missam infra nonam cum </w:t>
      </w:r>
      <w:r w:rsidRPr="0021481A">
        <w:rPr>
          <w:rStyle w:val="Funktion"/>
          <w:lang w:val="pt-PT"/>
        </w:rPr>
        <w:t>ministris</w:t>
      </w:r>
      <w:r w:rsidRPr="0021481A">
        <w:rPr>
          <w:lang w:val="pt-PT"/>
        </w:rPr>
        <w:t xml:space="preserve"> veniat ad </w:t>
      </w:r>
      <w:r w:rsidRPr="0021481A">
        <w:rPr>
          <w:rStyle w:val="Ort"/>
          <w:lang w:val="pt-PT"/>
        </w:rPr>
        <w:t>sacrarium</w:t>
      </w:r>
      <w:r w:rsidRPr="0021481A">
        <w:rPr>
          <w:lang w:val="pt-PT"/>
        </w:rPr>
        <w:t xml:space="preserve"> (90ra) et indua</w:t>
      </w:r>
      <w:r w:rsidR="00953074" w:rsidRPr="0021481A">
        <w:rPr>
          <w:lang w:val="pt-PT"/>
        </w:rPr>
        <w:t>n</w:t>
      </w:r>
      <w:r w:rsidRPr="0021481A">
        <w:rPr>
          <w:lang w:val="pt-PT"/>
        </w:rPr>
        <w:t>t</w:t>
      </w:r>
      <w:r w:rsidR="00953074" w:rsidRPr="0021481A">
        <w:rPr>
          <w:lang w:val="pt-PT"/>
        </w:rPr>
        <w:t>ur</w:t>
      </w:r>
      <w:r w:rsidRPr="0021481A">
        <w:rPr>
          <w:lang w:val="pt-PT"/>
        </w:rPr>
        <w:t xml:space="preserve"> se sacris vestibus consueto more.</w:t>
      </w:r>
      <w:r w:rsidR="00DF705C" w:rsidRPr="0021481A">
        <w:rPr>
          <w:lang w:val="pt-PT"/>
        </w:rPr>
        <w:t xml:space="preserve"> Deinde </w:t>
      </w:r>
      <w:r w:rsidR="00DF705C" w:rsidRPr="0021481A">
        <w:rPr>
          <w:rStyle w:val="Funktion"/>
          <w:lang w:val="pt-PT"/>
        </w:rPr>
        <w:t>ministri</w:t>
      </w:r>
      <w:r w:rsidR="00DF705C" w:rsidRPr="0021481A">
        <w:rPr>
          <w:lang w:val="pt-PT"/>
        </w:rPr>
        <w:t xml:space="preserve"> fer</w:t>
      </w:r>
      <w:r w:rsidR="00C90372" w:rsidRPr="0021481A">
        <w:rPr>
          <w:lang w:val="pt-PT"/>
        </w:rPr>
        <w:t>a</w:t>
      </w:r>
      <w:r w:rsidR="00DF705C" w:rsidRPr="0021481A">
        <w:rPr>
          <w:lang w:val="pt-PT"/>
        </w:rPr>
        <w:t xml:space="preserve">nt cineres factos </w:t>
      </w:r>
      <w:r w:rsidR="00EB7B11" w:rsidRPr="0021481A">
        <w:rPr>
          <w:lang w:val="pt-PT"/>
        </w:rPr>
        <w:t xml:space="preserve">de </w:t>
      </w:r>
      <w:r w:rsidR="007F5517" w:rsidRPr="0021481A">
        <w:rPr>
          <w:lang w:val="pt-PT"/>
        </w:rPr>
        <w:t>nucibus</w:t>
      </w:r>
      <w:r w:rsidR="00C90372" w:rsidRPr="0021481A">
        <w:rPr>
          <w:lang w:val="pt-PT"/>
        </w:rPr>
        <w:t xml:space="preserve"> et de palmis. </w:t>
      </w:r>
      <w:r w:rsidR="00C90372" w:rsidRPr="0021481A">
        <w:rPr>
          <w:rStyle w:val="Funktion"/>
          <w:lang w:val="pt-PT"/>
        </w:rPr>
        <w:t>Sacerdos</w:t>
      </w:r>
      <w:r w:rsidR="00C90372" w:rsidRPr="0021481A">
        <w:rPr>
          <w:lang w:val="pt-PT"/>
        </w:rPr>
        <w:t xml:space="preserve"> dicat OR </w:t>
      </w:r>
      <w:r w:rsidR="00C90372" w:rsidRPr="0021481A">
        <w:rPr>
          <w:rStyle w:val="Incipit"/>
          <w:lang w:val="pt-PT"/>
        </w:rPr>
        <w:t>Omnipotens sempiterne deus parce metuentibus</w:t>
      </w:r>
      <w:r w:rsidR="00C90372" w:rsidRPr="0021481A">
        <w:rPr>
          <w:lang w:val="pt-PT"/>
        </w:rPr>
        <w:t xml:space="preserve">. Sequitur alia OR </w:t>
      </w:r>
      <w:r w:rsidR="007C060E" w:rsidRPr="0021481A">
        <w:rPr>
          <w:rStyle w:val="Incipit"/>
          <w:lang w:val="pt-PT"/>
        </w:rPr>
        <w:t>Deus qui humiliatione flecteri</w:t>
      </w:r>
      <w:r w:rsidR="00C90372" w:rsidRPr="0021481A">
        <w:rPr>
          <w:rStyle w:val="Incipit"/>
          <w:lang w:val="pt-PT"/>
        </w:rPr>
        <w:t>s</w:t>
      </w:r>
      <w:r w:rsidR="00C90372" w:rsidRPr="0021481A">
        <w:rPr>
          <w:lang w:val="pt-PT"/>
        </w:rPr>
        <w:t xml:space="preserve">. Deinde AP </w:t>
      </w:r>
      <w:r w:rsidR="00C90372" w:rsidRPr="0021481A">
        <w:rPr>
          <w:rStyle w:val="Incipit"/>
          <w:lang w:val="pt-PT"/>
        </w:rPr>
        <w:t>Exaudi nos domine</w:t>
      </w:r>
      <w:r w:rsidR="00C90372" w:rsidRPr="0021481A">
        <w:rPr>
          <w:lang w:val="pt-PT"/>
        </w:rPr>
        <w:t xml:space="preserve">. Deinde </w:t>
      </w:r>
      <w:r w:rsidR="00C90372" w:rsidRPr="0021481A">
        <w:rPr>
          <w:rStyle w:val="Funktion"/>
          <w:lang w:val="pt-PT"/>
        </w:rPr>
        <w:t>sacerdos</w:t>
      </w:r>
      <w:r w:rsidR="00C90372" w:rsidRPr="0021481A">
        <w:rPr>
          <w:lang w:val="pt-PT"/>
        </w:rPr>
        <w:t xml:space="preserve"> dicat [ORI] </w:t>
      </w:r>
      <w:r w:rsidR="00C90372" w:rsidRPr="0021481A">
        <w:rPr>
          <w:rStyle w:val="Incipit"/>
          <w:lang w:val="pt-PT"/>
        </w:rPr>
        <w:t>Oremus</w:t>
      </w:r>
      <w:r w:rsidR="00C90372" w:rsidRPr="0021481A">
        <w:rPr>
          <w:lang w:val="pt-PT"/>
        </w:rPr>
        <w:t xml:space="preserve">. </w:t>
      </w:r>
      <w:r w:rsidR="00C90372" w:rsidRPr="0021481A">
        <w:rPr>
          <w:rStyle w:val="Funktion"/>
          <w:lang w:val="pt-PT"/>
        </w:rPr>
        <w:t>Diaconus</w:t>
      </w:r>
      <w:r w:rsidR="00C90372" w:rsidRPr="0021481A">
        <w:rPr>
          <w:lang w:val="pt-PT"/>
        </w:rPr>
        <w:t xml:space="preserve"> [ORI] </w:t>
      </w:r>
      <w:r w:rsidR="00C90372" w:rsidRPr="0021481A">
        <w:rPr>
          <w:rStyle w:val="Incipit"/>
          <w:lang w:val="pt-PT"/>
        </w:rPr>
        <w:t>Flectamus genua. Levate</w:t>
      </w:r>
      <w:r w:rsidR="00C90372" w:rsidRPr="0021481A">
        <w:rPr>
          <w:lang w:val="pt-PT"/>
        </w:rPr>
        <w:t xml:space="preserve">. OR </w:t>
      </w:r>
      <w:r w:rsidR="00C90372" w:rsidRPr="0021481A">
        <w:rPr>
          <w:rStyle w:val="Incipit"/>
          <w:lang w:val="pt-PT"/>
        </w:rPr>
        <w:t>Deus qui</w:t>
      </w:r>
      <w:r w:rsidR="00C90372" w:rsidRPr="0021481A">
        <w:rPr>
          <w:lang w:val="pt-PT"/>
        </w:rPr>
        <w:t>. Deinde aspergantur cineres</w:t>
      </w:r>
      <w:r w:rsidR="002C5D7D" w:rsidRPr="0021481A">
        <w:rPr>
          <w:lang w:val="pt-PT"/>
        </w:rPr>
        <w:t xml:space="preserve"> benedicti et thurificentur. Deinde </w:t>
      </w:r>
      <w:r w:rsidR="002C5D7D" w:rsidRPr="0021481A">
        <w:rPr>
          <w:rStyle w:val="Funktion"/>
          <w:lang w:val="pt-PT"/>
        </w:rPr>
        <w:t>cantor</w:t>
      </w:r>
      <w:r w:rsidR="002C5D7D" w:rsidRPr="0021481A">
        <w:rPr>
          <w:lang w:val="pt-PT"/>
        </w:rPr>
        <w:t xml:space="preserve"> in </w:t>
      </w:r>
      <w:r w:rsidR="002C5D7D" w:rsidRPr="0021481A">
        <w:rPr>
          <w:rStyle w:val="Ort"/>
          <w:lang w:val="pt-PT"/>
        </w:rPr>
        <w:t>choro</w:t>
      </w:r>
      <w:r w:rsidR="002C5D7D" w:rsidRPr="0021481A">
        <w:rPr>
          <w:lang w:val="pt-PT"/>
        </w:rPr>
        <w:t xml:space="preserve"> nova lege. </w:t>
      </w:r>
      <w:r w:rsidR="002C5D7D" w:rsidRPr="0021481A">
        <w:rPr>
          <w:rStyle w:val="Funktion"/>
          <w:lang w:val="pt-PT"/>
        </w:rPr>
        <w:t>Sacerdos</w:t>
      </w:r>
      <w:r w:rsidR="002C5D7D" w:rsidRPr="0021481A">
        <w:rPr>
          <w:lang w:val="pt-PT"/>
        </w:rPr>
        <w:t xml:space="preserve"> indutus nigra cappa pro casula. </w:t>
      </w:r>
      <w:r w:rsidR="002C5D7D" w:rsidRPr="0021481A">
        <w:rPr>
          <w:lang w:val="it-IT"/>
        </w:rPr>
        <w:t xml:space="preserve">Et </w:t>
      </w:r>
      <w:r w:rsidR="002C5D7D" w:rsidRPr="0021481A">
        <w:rPr>
          <w:rStyle w:val="Funktion"/>
          <w:lang w:val="it-IT"/>
        </w:rPr>
        <w:t>ministri</w:t>
      </w:r>
      <w:r w:rsidR="002C5D7D" w:rsidRPr="0021481A">
        <w:rPr>
          <w:lang w:val="it-IT"/>
        </w:rPr>
        <w:t xml:space="preserve"> indutis casulis pro dalmatica et subtili. Et crux velata procedat eos. </w:t>
      </w:r>
      <w:r w:rsidR="002C5D7D" w:rsidRPr="0021481A">
        <w:rPr>
          <w:rStyle w:val="Funktion"/>
          <w:lang w:val="it-IT"/>
        </w:rPr>
        <w:t>Diaconus</w:t>
      </w:r>
      <w:r w:rsidR="002C5D7D" w:rsidRPr="0021481A">
        <w:rPr>
          <w:lang w:val="it-IT"/>
        </w:rPr>
        <w:t xml:space="preserve"> portat</w:t>
      </w:r>
      <w:r w:rsidR="007F5517" w:rsidRPr="0021481A">
        <w:rPr>
          <w:lang w:val="it-IT"/>
        </w:rPr>
        <w:t xml:space="preserve"> in manibus cineres (90rb) benedictos. Et stantibus ipsis in </w:t>
      </w:r>
      <w:r w:rsidR="007F5517" w:rsidRPr="0021481A">
        <w:rPr>
          <w:rStyle w:val="Ort"/>
          <w:lang w:val="it-IT"/>
        </w:rPr>
        <w:t>choro</w:t>
      </w:r>
      <w:r w:rsidR="007F5517" w:rsidRPr="0021481A">
        <w:rPr>
          <w:lang w:val="it-IT"/>
        </w:rPr>
        <w:t xml:space="preserve"> fiat processio ad </w:t>
      </w:r>
      <w:r w:rsidR="007F5517" w:rsidRPr="0021481A">
        <w:rPr>
          <w:rStyle w:val="Ort"/>
          <w:lang w:val="it-IT"/>
        </w:rPr>
        <w:t>sanctam Mariam</w:t>
      </w:r>
      <w:r w:rsidR="007F5517" w:rsidRPr="0021481A">
        <w:rPr>
          <w:lang w:val="it-IT"/>
        </w:rPr>
        <w:t xml:space="preserve">. </w:t>
      </w:r>
      <w:r w:rsidR="007F5517" w:rsidRPr="0021481A">
        <w:rPr>
          <w:rStyle w:val="Funktion"/>
          <w:lang w:val="pt-PT"/>
        </w:rPr>
        <w:t>Cantor</w:t>
      </w:r>
      <w:r w:rsidR="007F5517" w:rsidRPr="0021481A">
        <w:rPr>
          <w:lang w:val="pt-PT"/>
        </w:rPr>
        <w:t xml:space="preserve"> imponat AP </w:t>
      </w:r>
      <w:r w:rsidR="007F5517" w:rsidRPr="0021481A">
        <w:rPr>
          <w:rStyle w:val="Incipit"/>
          <w:lang w:val="pt-PT"/>
        </w:rPr>
        <w:t>Exaudi nos domine</w:t>
      </w:r>
      <w:r w:rsidR="007F5517" w:rsidRPr="0021481A">
        <w:rPr>
          <w:lang w:val="pt-PT"/>
        </w:rPr>
        <w:t xml:space="preserve"> cum PS </w:t>
      </w:r>
      <w:r w:rsidR="007F5517" w:rsidRPr="0021481A">
        <w:rPr>
          <w:rStyle w:val="Incipit"/>
          <w:lang w:val="pt-PT"/>
        </w:rPr>
        <w:t>Salvum me fac</w:t>
      </w:r>
      <w:r w:rsidR="007F5517" w:rsidRPr="0021481A">
        <w:rPr>
          <w:lang w:val="pt-PT"/>
        </w:rPr>
        <w:t xml:space="preserve"> cum [PV] </w:t>
      </w:r>
      <w:r w:rsidR="007F5517" w:rsidRPr="0021481A">
        <w:rPr>
          <w:rStyle w:val="Incipit"/>
          <w:lang w:val="pt-PT"/>
        </w:rPr>
        <w:t>Gloria patri</w:t>
      </w:r>
      <w:r w:rsidR="007F5517" w:rsidRPr="0021481A">
        <w:rPr>
          <w:lang w:val="pt-PT"/>
        </w:rPr>
        <w:t xml:space="preserve">. </w:t>
      </w:r>
      <w:r w:rsidR="007F5517" w:rsidRPr="0021481A">
        <w:rPr>
          <w:rStyle w:val="Funktion"/>
          <w:lang w:val="pt-PT"/>
        </w:rPr>
        <w:t>Sacerdos</w:t>
      </w:r>
      <w:r w:rsidR="007F5517" w:rsidRPr="0021481A">
        <w:rPr>
          <w:lang w:val="pt-PT"/>
        </w:rPr>
        <w:t xml:space="preserve"> [ORI] </w:t>
      </w:r>
      <w:r w:rsidR="007F5517" w:rsidRPr="0021481A">
        <w:rPr>
          <w:rStyle w:val="Incipit"/>
          <w:lang w:val="pt-PT"/>
        </w:rPr>
        <w:t>Oremus. Diaconus</w:t>
      </w:r>
      <w:r w:rsidR="007F5517" w:rsidRPr="0021481A">
        <w:rPr>
          <w:lang w:val="pt-PT"/>
        </w:rPr>
        <w:t xml:space="preserve"> [ORI] </w:t>
      </w:r>
      <w:r w:rsidR="007F5517" w:rsidRPr="0021481A">
        <w:rPr>
          <w:rStyle w:val="Incipit"/>
          <w:lang w:val="pt-PT"/>
        </w:rPr>
        <w:t>Flectamus genua. Levate</w:t>
      </w:r>
      <w:r w:rsidR="007F5517" w:rsidRPr="0021481A">
        <w:rPr>
          <w:lang w:val="pt-PT"/>
        </w:rPr>
        <w:t xml:space="preserve">. OR </w:t>
      </w:r>
      <w:r w:rsidR="007F5517" w:rsidRPr="0021481A">
        <w:rPr>
          <w:rStyle w:val="Incipit"/>
          <w:lang w:val="pt-PT"/>
        </w:rPr>
        <w:t>Concede quaesumus omnipotens deus praesidio militiae</w:t>
      </w:r>
      <w:r w:rsidR="007F5517" w:rsidRPr="0021481A">
        <w:rPr>
          <w:lang w:val="pt-PT"/>
        </w:rPr>
        <w:t xml:space="preserve">. Deinde </w:t>
      </w:r>
      <w:r w:rsidR="007F5517" w:rsidRPr="0021481A">
        <w:rPr>
          <w:rStyle w:val="Funktion"/>
          <w:lang w:val="pt-PT"/>
        </w:rPr>
        <w:t>cantor</w:t>
      </w:r>
      <w:r w:rsidR="007F5517" w:rsidRPr="0021481A">
        <w:rPr>
          <w:lang w:val="pt-PT"/>
        </w:rPr>
        <w:t xml:space="preserve"> imponit </w:t>
      </w:r>
      <w:r w:rsidR="002E1281" w:rsidRPr="0021481A">
        <w:rPr>
          <w:lang w:val="pt-PT"/>
        </w:rPr>
        <w:t>liter</w:t>
      </w:r>
      <w:r w:rsidR="00866DB7" w:rsidRPr="0021481A">
        <w:rPr>
          <w:lang w:val="pt-PT"/>
        </w:rPr>
        <w:t>?</w:t>
      </w:r>
      <w:r w:rsidR="002E1281" w:rsidRPr="0021481A">
        <w:rPr>
          <w:lang w:val="pt-PT"/>
        </w:rPr>
        <w:t xml:space="preserve"> AP </w:t>
      </w:r>
      <w:r w:rsidR="002E1281" w:rsidRPr="0021481A">
        <w:rPr>
          <w:rStyle w:val="Incipit"/>
          <w:lang w:val="pt-PT"/>
        </w:rPr>
        <w:t>Immutemur</w:t>
      </w:r>
      <w:r w:rsidR="002E1281" w:rsidRPr="0021481A">
        <w:rPr>
          <w:lang w:val="pt-PT"/>
        </w:rPr>
        <w:t xml:space="preserve">. </w:t>
      </w:r>
      <w:r w:rsidR="002E1281" w:rsidRPr="0021481A">
        <w:rPr>
          <w:rStyle w:val="Funktion"/>
          <w:lang w:val="pt-PT"/>
        </w:rPr>
        <w:t>Sacerdos</w:t>
      </w:r>
      <w:r w:rsidR="002E1281" w:rsidRPr="0021481A">
        <w:rPr>
          <w:lang w:val="pt-PT"/>
        </w:rPr>
        <w:t xml:space="preserve"> interim det cineres </w:t>
      </w:r>
      <w:r w:rsidR="002E1281" w:rsidRPr="0021481A">
        <w:rPr>
          <w:rStyle w:val="Funktion"/>
          <w:lang w:val="pt-PT"/>
        </w:rPr>
        <w:t>canonicis</w:t>
      </w:r>
      <w:r w:rsidR="002E1281" w:rsidRPr="0021481A">
        <w:rPr>
          <w:lang w:val="pt-PT"/>
        </w:rPr>
        <w:t xml:space="preserve">, </w:t>
      </w:r>
      <w:r w:rsidR="002E1281" w:rsidRPr="0021481A">
        <w:rPr>
          <w:rStyle w:val="Funktion"/>
          <w:lang w:val="pt-PT"/>
        </w:rPr>
        <w:t>clericis</w:t>
      </w:r>
      <w:r w:rsidR="002E1281" w:rsidRPr="0021481A">
        <w:rPr>
          <w:lang w:val="pt-PT"/>
        </w:rPr>
        <w:t xml:space="preserve"> et </w:t>
      </w:r>
      <w:r w:rsidR="002E1281" w:rsidRPr="0021481A">
        <w:rPr>
          <w:rStyle w:val="Funktion"/>
          <w:lang w:val="pt-PT"/>
        </w:rPr>
        <w:t>laicis</w:t>
      </w:r>
      <w:r w:rsidR="007C060E" w:rsidRPr="0021481A">
        <w:rPr>
          <w:lang w:val="pt-PT"/>
        </w:rPr>
        <w:t xml:space="preserve">, </w:t>
      </w:r>
      <w:r w:rsidR="002E1281" w:rsidRPr="0021481A">
        <w:rPr>
          <w:lang w:val="pt-PT"/>
        </w:rPr>
        <w:t xml:space="preserve">cuilibet dicendo [VAR] </w:t>
      </w:r>
      <w:r w:rsidR="002E1281" w:rsidRPr="0021481A">
        <w:rPr>
          <w:rStyle w:val="Incipit"/>
          <w:lang w:val="pt-PT"/>
        </w:rPr>
        <w:t>Memento homo quia cinis es et in cinerem reverteris</w:t>
      </w:r>
      <w:r w:rsidR="002E1281" w:rsidRPr="0021481A">
        <w:rPr>
          <w:lang w:val="pt-PT"/>
        </w:rPr>
        <w:t xml:space="preserve">. Et alia cantatur AP </w:t>
      </w:r>
      <w:r w:rsidR="002E1281" w:rsidRPr="0021481A">
        <w:rPr>
          <w:rStyle w:val="Incipit"/>
          <w:lang w:val="pt-PT"/>
        </w:rPr>
        <w:t>Iuxta vestibulum</w:t>
      </w:r>
      <w:r w:rsidR="002E1281" w:rsidRPr="0021481A">
        <w:rPr>
          <w:lang w:val="pt-PT"/>
        </w:rPr>
        <w:t>. Finita (</w:t>
      </w:r>
      <w:r w:rsidR="0056471F" w:rsidRPr="0021481A">
        <w:rPr>
          <w:lang w:val="pt-PT"/>
        </w:rPr>
        <w:t>90va) antiphona flectent se ad furmula?</w:t>
      </w:r>
      <w:r w:rsidR="00866DB7" w:rsidRPr="0021481A">
        <w:rPr>
          <w:lang w:val="pt-PT"/>
        </w:rPr>
        <w:t>.</w:t>
      </w:r>
      <w:r w:rsidR="0056471F" w:rsidRPr="0021481A">
        <w:rPr>
          <w:lang w:val="pt-PT"/>
        </w:rPr>
        <w:t xml:space="preserve"> Dicant septem psalmos. Finito PS </w:t>
      </w:r>
      <w:r w:rsidR="0056471F" w:rsidRPr="0021481A">
        <w:rPr>
          <w:rStyle w:val="Incipit"/>
          <w:lang w:val="pt-PT"/>
        </w:rPr>
        <w:t>Miserere mei deus</w:t>
      </w:r>
      <w:r w:rsidR="0056471F" w:rsidRPr="0021481A">
        <w:rPr>
          <w:lang w:val="pt-PT"/>
        </w:rPr>
        <w:t xml:space="preserve"> dicat [PN] </w:t>
      </w:r>
      <w:r w:rsidR="0056471F" w:rsidRPr="0021481A">
        <w:rPr>
          <w:rStyle w:val="Incipit"/>
          <w:lang w:val="pt-PT"/>
        </w:rPr>
        <w:t>Pater noster</w:t>
      </w:r>
      <w:r w:rsidR="0056471F" w:rsidRPr="0021481A">
        <w:rPr>
          <w:lang w:val="pt-PT"/>
        </w:rPr>
        <w:t xml:space="preserve">. Sequitur OR </w:t>
      </w:r>
      <w:r w:rsidR="0056471F" w:rsidRPr="0021481A">
        <w:rPr>
          <w:rStyle w:val="Incipit"/>
          <w:lang w:val="pt-PT"/>
        </w:rPr>
        <w:t>Parce domine parce</w:t>
      </w:r>
      <w:r w:rsidR="0056471F" w:rsidRPr="0021481A">
        <w:rPr>
          <w:lang w:val="pt-PT"/>
        </w:rPr>
        <w:t xml:space="preserve">. Deinde ad </w:t>
      </w:r>
      <w:r w:rsidR="0056471F" w:rsidRPr="0021481A">
        <w:rPr>
          <w:rStyle w:val="Ort"/>
          <w:lang w:val="pt-PT"/>
        </w:rPr>
        <w:t>sanctum Iohannem</w:t>
      </w:r>
      <w:r w:rsidR="005649CA" w:rsidRPr="0021481A">
        <w:rPr>
          <w:lang w:val="pt-PT"/>
        </w:rPr>
        <w:t xml:space="preserve">. Et </w:t>
      </w:r>
      <w:r w:rsidR="005649CA" w:rsidRPr="0021481A">
        <w:rPr>
          <w:rStyle w:val="Funktion"/>
          <w:lang w:val="pt-PT"/>
        </w:rPr>
        <w:t>sacerdos</w:t>
      </w:r>
      <w:r w:rsidR="005649CA" w:rsidRPr="0021481A">
        <w:rPr>
          <w:lang w:val="pt-PT"/>
        </w:rPr>
        <w:t xml:space="preserve"> cum </w:t>
      </w:r>
      <w:r w:rsidR="005649CA" w:rsidRPr="0021481A">
        <w:rPr>
          <w:rStyle w:val="Funktion"/>
          <w:lang w:val="pt-PT"/>
        </w:rPr>
        <w:t>ministris</w:t>
      </w:r>
      <w:r w:rsidR="005649CA" w:rsidRPr="0021481A">
        <w:rPr>
          <w:lang w:val="pt-PT"/>
        </w:rPr>
        <w:t xml:space="preserve"> praecedat </w:t>
      </w:r>
      <w:r w:rsidR="007C060E" w:rsidRPr="0021481A">
        <w:rPr>
          <w:lang w:val="pt-PT"/>
        </w:rPr>
        <w:t xml:space="preserve">[in] </w:t>
      </w:r>
      <w:r w:rsidR="005649CA" w:rsidRPr="0021481A">
        <w:rPr>
          <w:lang w:val="pt-PT"/>
        </w:rPr>
        <w:t xml:space="preserve">processione cantando AP </w:t>
      </w:r>
      <w:r w:rsidR="005649CA" w:rsidRPr="0021481A">
        <w:rPr>
          <w:rStyle w:val="Incipit"/>
          <w:lang w:val="pt-PT"/>
        </w:rPr>
        <w:t>Oremus dilectissimi</w:t>
      </w:r>
      <w:r w:rsidR="005649CA" w:rsidRPr="0021481A">
        <w:rPr>
          <w:lang w:val="pt-PT"/>
        </w:rPr>
        <w:t xml:space="preserve">. </w:t>
      </w:r>
      <w:r w:rsidR="005649CA" w:rsidRPr="0021481A">
        <w:rPr>
          <w:lang w:val="fr-FR"/>
        </w:rPr>
        <w:t xml:space="preserve">Et dum pervenerit ad </w:t>
      </w:r>
      <w:r w:rsidR="005649CA" w:rsidRPr="0021481A">
        <w:rPr>
          <w:rStyle w:val="Ort"/>
          <w:lang w:val="fr-FR"/>
        </w:rPr>
        <w:t>chorum sancti Iohannis</w:t>
      </w:r>
      <w:r w:rsidR="005649CA" w:rsidRPr="0021481A">
        <w:rPr>
          <w:lang w:val="fr-FR"/>
        </w:rPr>
        <w:t xml:space="preserve"> </w:t>
      </w:r>
      <w:r w:rsidR="000716D1" w:rsidRPr="0021481A">
        <w:rPr>
          <w:rStyle w:val="Funktion"/>
          <w:lang w:val="fr-FR"/>
        </w:rPr>
        <w:t>cantor</w:t>
      </w:r>
      <w:r w:rsidR="000716D1" w:rsidRPr="0021481A">
        <w:rPr>
          <w:lang w:val="fr-FR"/>
        </w:rPr>
        <w:t xml:space="preserve"> imponat AN </w:t>
      </w:r>
      <w:r w:rsidR="000716D1" w:rsidRPr="0021481A">
        <w:rPr>
          <w:rStyle w:val="Incipit"/>
          <w:lang w:val="fr-FR"/>
        </w:rPr>
        <w:t>Domine suscipe me</w:t>
      </w:r>
      <w:r w:rsidR="000716D1" w:rsidRPr="0021481A">
        <w:rPr>
          <w:lang w:val="fr-FR"/>
        </w:rPr>
        <w:t xml:space="preserve">. Sequitur OR </w:t>
      </w:r>
      <w:r w:rsidR="000716D1" w:rsidRPr="0021481A">
        <w:rPr>
          <w:rStyle w:val="Incipit"/>
          <w:lang w:val="fr-FR"/>
        </w:rPr>
        <w:t>Ecclesiam tuam</w:t>
      </w:r>
      <w:r w:rsidR="000716D1" w:rsidRPr="0021481A">
        <w:rPr>
          <w:lang w:val="fr-FR"/>
        </w:rPr>
        <w:t xml:space="preserve">. Deinde procedat alios psalmos dicendo scilicet [PS] </w:t>
      </w:r>
      <w:r w:rsidR="000716D1" w:rsidRPr="0021481A">
        <w:rPr>
          <w:rStyle w:val="Incipit"/>
          <w:lang w:val="fr-FR"/>
        </w:rPr>
        <w:t>Domine exaudi orationem meam</w:t>
      </w:r>
      <w:r w:rsidR="000716D1" w:rsidRPr="0021481A">
        <w:rPr>
          <w:lang w:val="fr-FR"/>
        </w:rPr>
        <w:t xml:space="preserve"> cum reliquis cum oratione pro peccatis [OR] </w:t>
      </w:r>
      <w:r w:rsidR="000716D1" w:rsidRPr="0021481A">
        <w:rPr>
          <w:rStyle w:val="Incipit"/>
          <w:lang w:val="fr-FR"/>
        </w:rPr>
        <w:t>Exaudi quaesumus</w:t>
      </w:r>
      <w:r w:rsidR="000716D1" w:rsidRPr="0021481A">
        <w:rPr>
          <w:lang w:val="fr-FR"/>
        </w:rPr>
        <w:t xml:space="preserve">. Deinde redditur ad </w:t>
      </w:r>
      <w:r w:rsidR="000716D1" w:rsidRPr="0021481A">
        <w:rPr>
          <w:rStyle w:val="Ort"/>
          <w:lang w:val="fr-FR"/>
        </w:rPr>
        <w:t>chorum</w:t>
      </w:r>
      <w:r w:rsidR="000716D1" w:rsidRPr="0021481A">
        <w:rPr>
          <w:lang w:val="fr-FR"/>
        </w:rPr>
        <w:t xml:space="preserve"> cum letania quam cantabunt duo </w:t>
      </w:r>
      <w:r w:rsidR="000716D1" w:rsidRPr="0021481A">
        <w:rPr>
          <w:rStyle w:val="Funktion"/>
          <w:lang w:val="fr-FR"/>
        </w:rPr>
        <w:t>parvuli</w:t>
      </w:r>
      <w:r w:rsidR="000716D1" w:rsidRPr="0021481A">
        <w:rPr>
          <w:lang w:val="fr-FR"/>
        </w:rPr>
        <w:t xml:space="preserve"> ferialiter. </w:t>
      </w:r>
    </w:p>
    <w:p w:rsidR="00774855" w:rsidRPr="0021481A" w:rsidRDefault="009D215A" w:rsidP="004275F3">
      <w:pPr>
        <w:rPr>
          <w:lang w:val="it-IT"/>
        </w:rPr>
      </w:pPr>
      <w:r w:rsidRPr="0021481A">
        <w:rPr>
          <w:rStyle w:val="Time1"/>
          <w:lang w:val="fr-FR"/>
        </w:rPr>
        <w:t>[Ad missam]</w:t>
      </w:r>
      <w:r w:rsidRPr="0021481A">
        <w:rPr>
          <w:lang w:val="fr-FR"/>
        </w:rPr>
        <w:t xml:space="preserve"> </w:t>
      </w:r>
      <w:r w:rsidR="000716D1" w:rsidRPr="0021481A">
        <w:rPr>
          <w:lang w:val="fr-FR"/>
        </w:rPr>
        <w:t xml:space="preserve">Postmodum </w:t>
      </w:r>
      <w:r w:rsidR="000716D1" w:rsidRPr="0021481A">
        <w:rPr>
          <w:rStyle w:val="Funktion"/>
          <w:lang w:val="fr-FR"/>
        </w:rPr>
        <w:t>cantor</w:t>
      </w:r>
      <w:r w:rsidR="000716D1" w:rsidRPr="0021481A">
        <w:rPr>
          <w:lang w:val="fr-FR"/>
        </w:rPr>
        <w:t xml:space="preserve"> im(90vb)ponat IN </w:t>
      </w:r>
      <w:r w:rsidR="000716D1" w:rsidRPr="0021481A">
        <w:rPr>
          <w:rStyle w:val="Incipit"/>
          <w:lang w:val="fr-FR"/>
        </w:rPr>
        <w:t>Miserere</w:t>
      </w:r>
      <w:r w:rsidR="007C060E" w:rsidRPr="0021481A">
        <w:rPr>
          <w:rStyle w:val="Incipit"/>
          <w:lang w:val="fr-FR"/>
        </w:rPr>
        <w:t xml:space="preserve"> </w:t>
      </w:r>
      <w:r w:rsidR="000716D1" w:rsidRPr="0021481A">
        <w:rPr>
          <w:rStyle w:val="Incipit"/>
          <w:lang w:val="fr-FR"/>
        </w:rPr>
        <w:t>omnium</w:t>
      </w:r>
      <w:r w:rsidR="000716D1" w:rsidRPr="0021481A">
        <w:rPr>
          <w:lang w:val="fr-FR"/>
        </w:rPr>
        <w:t xml:space="preserve">. </w:t>
      </w:r>
      <w:r w:rsidR="000716D1" w:rsidRPr="0021481A">
        <w:rPr>
          <w:lang w:val="it-IT"/>
        </w:rPr>
        <w:t xml:space="preserve">[KY] </w:t>
      </w:r>
      <w:r w:rsidR="000716D1" w:rsidRPr="0021481A">
        <w:rPr>
          <w:rStyle w:val="Incipit"/>
          <w:lang w:val="it-IT"/>
        </w:rPr>
        <w:t>Kyrie</w:t>
      </w:r>
      <w:r w:rsidR="000716D1" w:rsidRPr="0021481A">
        <w:rPr>
          <w:lang w:val="it-IT"/>
        </w:rPr>
        <w:t xml:space="preserve">, [SA] </w:t>
      </w:r>
      <w:r w:rsidR="000716D1" w:rsidRPr="0021481A">
        <w:rPr>
          <w:rStyle w:val="Incipit"/>
          <w:lang w:val="it-IT"/>
        </w:rPr>
        <w:t>Sanctus</w:t>
      </w:r>
      <w:r w:rsidR="000716D1" w:rsidRPr="0021481A">
        <w:rPr>
          <w:lang w:val="it-IT"/>
        </w:rPr>
        <w:t xml:space="preserve">, [AG] </w:t>
      </w:r>
      <w:r w:rsidR="000716D1" w:rsidRPr="0021481A">
        <w:rPr>
          <w:rStyle w:val="Incipit"/>
          <w:lang w:val="it-IT"/>
        </w:rPr>
        <w:t>Agnus dei</w:t>
      </w:r>
      <w:r w:rsidR="000716D1" w:rsidRPr="0021481A">
        <w:rPr>
          <w:lang w:val="it-IT"/>
        </w:rPr>
        <w:t xml:space="preserve"> in simplici melodia cantentur. Post [KY] </w:t>
      </w:r>
      <w:r w:rsidR="000716D1" w:rsidRPr="0021481A">
        <w:rPr>
          <w:rStyle w:val="Incipit"/>
          <w:lang w:val="it-IT"/>
        </w:rPr>
        <w:t>Kyrie</w:t>
      </w:r>
      <w:r w:rsidR="000716D1" w:rsidRPr="0021481A">
        <w:rPr>
          <w:lang w:val="it-IT"/>
        </w:rPr>
        <w:t xml:space="preserve"> </w:t>
      </w:r>
      <w:r w:rsidR="002F61B9" w:rsidRPr="0021481A">
        <w:rPr>
          <w:rStyle w:val="Funktion"/>
          <w:lang w:val="it-IT"/>
        </w:rPr>
        <w:t>[sacerdos]</w:t>
      </w:r>
      <w:r w:rsidR="002F61B9" w:rsidRPr="0021481A">
        <w:rPr>
          <w:lang w:val="it-IT"/>
        </w:rPr>
        <w:t xml:space="preserve"> salutet </w:t>
      </w:r>
      <w:r w:rsidR="002F61B9" w:rsidRPr="0021481A">
        <w:rPr>
          <w:rStyle w:val="Funktion"/>
          <w:lang w:val="it-IT"/>
        </w:rPr>
        <w:t>populum</w:t>
      </w:r>
      <w:r w:rsidR="002F61B9" w:rsidRPr="0021481A">
        <w:rPr>
          <w:lang w:val="it-IT"/>
        </w:rPr>
        <w:t xml:space="preserve">. Deinde dicat </w:t>
      </w:r>
      <w:r w:rsidR="002F61B9" w:rsidRPr="0021481A">
        <w:rPr>
          <w:rStyle w:val="Funktion"/>
          <w:lang w:val="it-IT"/>
        </w:rPr>
        <w:t>diaconus</w:t>
      </w:r>
      <w:r w:rsidR="002F61B9" w:rsidRPr="0021481A">
        <w:rPr>
          <w:lang w:val="it-IT"/>
        </w:rPr>
        <w:t xml:space="preserve"> [ORI] </w:t>
      </w:r>
      <w:r w:rsidRPr="0021481A">
        <w:rPr>
          <w:rStyle w:val="Incipit"/>
          <w:lang w:val="it-IT"/>
        </w:rPr>
        <w:t>Ä+</w:t>
      </w:r>
      <w:r w:rsidR="002F61B9" w:rsidRPr="0021481A">
        <w:rPr>
          <w:rStyle w:val="Incipit"/>
          <w:lang w:val="it-IT"/>
        </w:rPr>
        <w:t>Flectamus genua</w:t>
      </w:r>
      <w:r w:rsidRPr="0021481A">
        <w:rPr>
          <w:rStyle w:val="Incipit"/>
          <w:lang w:val="it-IT"/>
        </w:rPr>
        <w:t>+Ä</w:t>
      </w:r>
      <w:r w:rsidR="0044779C" w:rsidRPr="0021481A">
        <w:rPr>
          <w:lang w:val="it-IT"/>
        </w:rPr>
        <w:t>. Et a</w:t>
      </w:r>
      <w:r w:rsidR="002F61B9" w:rsidRPr="0021481A">
        <w:rPr>
          <w:lang w:val="it-IT"/>
        </w:rPr>
        <w:t>modo usque in cenam domini exclusive, nisi in diebus dominici</w:t>
      </w:r>
      <w:r w:rsidR="007C060E" w:rsidRPr="0021481A">
        <w:rPr>
          <w:lang w:val="it-IT"/>
        </w:rPr>
        <w:t>s</w:t>
      </w:r>
      <w:r w:rsidR="002F61B9" w:rsidRPr="0021481A">
        <w:rPr>
          <w:lang w:val="it-IT"/>
        </w:rPr>
        <w:t xml:space="preserve"> </w:t>
      </w:r>
      <w:r w:rsidR="00E47250" w:rsidRPr="0021481A">
        <w:rPr>
          <w:lang w:val="it-IT"/>
        </w:rPr>
        <w:t xml:space="preserve">|et </w:t>
      </w:r>
      <w:r w:rsidR="002F61B9" w:rsidRPr="0021481A">
        <w:rPr>
          <w:lang w:val="it-IT"/>
        </w:rPr>
        <w:t>et</w:t>
      </w:r>
      <w:r w:rsidR="00E47250" w:rsidRPr="0021481A">
        <w:rPr>
          <w:lang w:val="it-IT"/>
        </w:rPr>
        <w:t>::et|</w:t>
      </w:r>
      <w:r w:rsidR="002F61B9" w:rsidRPr="0021481A">
        <w:rPr>
          <w:lang w:val="it-IT"/>
        </w:rPr>
        <w:t xml:space="preserve"> in festis sanctorum sicut P</w:t>
      </w:r>
      <w:r w:rsidR="007C060E" w:rsidRPr="0021481A">
        <w:rPr>
          <w:lang w:val="it-IT"/>
        </w:rPr>
        <w:t>e</w:t>
      </w:r>
      <w:r w:rsidR="002F61B9" w:rsidRPr="0021481A">
        <w:rPr>
          <w:lang w:val="it-IT"/>
        </w:rPr>
        <w:t xml:space="preserve">tri et aliorum. Sequitur ORCL </w:t>
      </w:r>
      <w:r w:rsidR="002F61B9" w:rsidRPr="0021481A">
        <w:rPr>
          <w:rStyle w:val="Incipit"/>
          <w:lang w:val="it-IT"/>
        </w:rPr>
        <w:t>Praesta domine fidelibus tuis</w:t>
      </w:r>
      <w:r w:rsidR="002F61B9" w:rsidRPr="0021481A">
        <w:rPr>
          <w:lang w:val="it-IT"/>
        </w:rPr>
        <w:t xml:space="preserve">. Secunda pro peccatis. Tertia ORCL </w:t>
      </w:r>
      <w:r w:rsidR="002F61B9" w:rsidRPr="0021481A">
        <w:rPr>
          <w:rStyle w:val="Incipit"/>
          <w:lang w:val="it-IT"/>
        </w:rPr>
        <w:t>Pietate tua</w:t>
      </w:r>
      <w:r w:rsidR="002F61B9" w:rsidRPr="0021481A">
        <w:rPr>
          <w:lang w:val="it-IT"/>
        </w:rPr>
        <w:t xml:space="preserve">. </w:t>
      </w:r>
      <w:r w:rsidR="00E47250" w:rsidRPr="0021481A">
        <w:rPr>
          <w:lang w:val="it-IT"/>
        </w:rPr>
        <w:t xml:space="preserve">Sed notandum quod in omni secunda feria, et in quarta feria, [et] in sexta feria tertia oratio debet dici [CLC] </w:t>
      </w:r>
      <w:r w:rsidR="00E47250" w:rsidRPr="0021481A">
        <w:rPr>
          <w:rStyle w:val="Incipit"/>
          <w:lang w:val="it-IT"/>
        </w:rPr>
        <w:t>Pietate tua</w:t>
      </w:r>
      <w:r w:rsidR="00E47250" w:rsidRPr="0021481A">
        <w:rPr>
          <w:lang w:val="it-IT"/>
        </w:rPr>
        <w:t xml:space="preserve">. </w:t>
      </w:r>
      <w:r w:rsidR="002F61B9" w:rsidRPr="0021481A">
        <w:rPr>
          <w:lang w:val="it-IT"/>
        </w:rPr>
        <w:t xml:space="preserve">In aliis diebus dicas orationem tertiam quam velis generalem. Item notandum quod per totam quadragesimam secunda oratio [debet] dici (91ra) [ORCL] </w:t>
      </w:r>
      <w:r w:rsidR="002F61B9" w:rsidRPr="0021481A">
        <w:rPr>
          <w:rStyle w:val="Incipit"/>
          <w:lang w:val="it-IT"/>
        </w:rPr>
        <w:t>%D::Pietate tua%</w:t>
      </w:r>
      <w:r w:rsidR="002F61B9" w:rsidRPr="0021481A">
        <w:rPr>
          <w:lang w:val="it-IT"/>
        </w:rPr>
        <w:t xml:space="preserve"> pro peccat</w:t>
      </w:r>
      <w:r w:rsidR="007C060E" w:rsidRPr="0021481A">
        <w:rPr>
          <w:lang w:val="it-IT"/>
        </w:rPr>
        <w:t>i</w:t>
      </w:r>
      <w:r w:rsidR="002F61B9" w:rsidRPr="0021481A">
        <w:rPr>
          <w:lang w:val="it-IT"/>
        </w:rPr>
        <w:t xml:space="preserve">s, nisi sit memoria alicuius sancti. EP </w:t>
      </w:r>
      <w:r w:rsidR="002F61B9" w:rsidRPr="0021481A">
        <w:rPr>
          <w:rStyle w:val="Incipit"/>
          <w:lang w:val="it-IT"/>
        </w:rPr>
        <w:t>Convertimini ad me</w:t>
      </w:r>
      <w:r w:rsidR="002F61B9" w:rsidRPr="0021481A">
        <w:rPr>
          <w:lang w:val="it-IT"/>
        </w:rPr>
        <w:t xml:space="preserve">. GR </w:t>
      </w:r>
      <w:r w:rsidR="002F61B9" w:rsidRPr="0021481A">
        <w:rPr>
          <w:rStyle w:val="Incipit"/>
          <w:lang w:val="it-IT"/>
        </w:rPr>
        <w:t>Miserere mei</w:t>
      </w:r>
      <w:r w:rsidR="0044779C" w:rsidRPr="0021481A">
        <w:rPr>
          <w:lang w:val="it-IT"/>
        </w:rPr>
        <w:t>. Hodie a</w:t>
      </w:r>
      <w:r w:rsidR="002F61B9" w:rsidRPr="0021481A">
        <w:rPr>
          <w:lang w:val="it-IT"/>
        </w:rPr>
        <w:t xml:space="preserve">modo post dominicam [IN] </w:t>
      </w:r>
      <w:r w:rsidR="002F61B9" w:rsidRPr="0021481A">
        <w:rPr>
          <w:rStyle w:val="Incipit"/>
          <w:lang w:val="it-IT"/>
        </w:rPr>
        <w:t>Invocavit</w:t>
      </w:r>
      <w:r w:rsidR="002F61B9" w:rsidRPr="0021481A">
        <w:rPr>
          <w:lang w:val="it-IT"/>
        </w:rPr>
        <w:t xml:space="preserve"> feria secunda, et feria quarta, et feria sexta cantetur [TR] </w:t>
      </w:r>
      <w:r w:rsidR="002F61B9" w:rsidRPr="0021481A">
        <w:rPr>
          <w:rStyle w:val="Incipit"/>
          <w:lang w:val="it-IT"/>
        </w:rPr>
        <w:t>Domine non secundum</w:t>
      </w:r>
      <w:r w:rsidR="002F61B9" w:rsidRPr="0021481A">
        <w:rPr>
          <w:lang w:val="it-IT"/>
        </w:rPr>
        <w:t xml:space="preserve"> usque in feriam quartam post palmas </w:t>
      </w:r>
      <w:r w:rsidR="002F61B9" w:rsidRPr="0021481A">
        <w:rPr>
          <w:lang w:val="it-IT"/>
        </w:rPr>
        <w:lastRenderedPageBreak/>
        <w:t xml:space="preserve">exclusive. EV </w:t>
      </w:r>
      <w:r w:rsidR="002F61B9" w:rsidRPr="0021481A">
        <w:rPr>
          <w:rStyle w:val="Incipit"/>
          <w:lang w:val="it-IT"/>
        </w:rPr>
        <w:t>Cum ieiunatis</w:t>
      </w:r>
      <w:r w:rsidR="002F61B9" w:rsidRPr="0021481A">
        <w:rPr>
          <w:lang w:val="it-IT"/>
        </w:rPr>
        <w:t xml:space="preserve">. OF </w:t>
      </w:r>
      <w:r w:rsidR="002F61B9" w:rsidRPr="0021481A">
        <w:rPr>
          <w:rStyle w:val="Incipit"/>
          <w:lang w:val="it-IT"/>
        </w:rPr>
        <w:t>Exaltabo te</w:t>
      </w:r>
      <w:r w:rsidR="00774855" w:rsidRPr="0021481A">
        <w:rPr>
          <w:lang w:val="it-IT"/>
        </w:rPr>
        <w:t xml:space="preserve">. Praefatio hodie dicitur [PF] </w:t>
      </w:r>
      <w:r w:rsidR="00774855" w:rsidRPr="0021481A">
        <w:rPr>
          <w:rStyle w:val="Incipit"/>
          <w:lang w:val="it-IT"/>
        </w:rPr>
        <w:t>Qui corporali ieiunio</w:t>
      </w:r>
      <w:r w:rsidR="0044779C" w:rsidRPr="0021481A">
        <w:rPr>
          <w:lang w:val="it-IT"/>
        </w:rPr>
        <w:t>. Et am</w:t>
      </w:r>
      <w:r w:rsidR="00774855" w:rsidRPr="0021481A">
        <w:rPr>
          <w:lang w:val="it-IT"/>
        </w:rPr>
        <w:t xml:space="preserve">odo usque in die palmarum exclusive. CO </w:t>
      </w:r>
      <w:r w:rsidR="00774855" w:rsidRPr="0021481A">
        <w:rPr>
          <w:rStyle w:val="Incipit"/>
          <w:lang w:val="it-IT"/>
        </w:rPr>
        <w:t>Qui meditabitur</w:t>
      </w:r>
      <w:r w:rsidR="00774855" w:rsidRPr="0021481A">
        <w:rPr>
          <w:lang w:val="it-IT"/>
        </w:rPr>
        <w:t xml:space="preserve">. Cum </w:t>
      </w:r>
      <w:r w:rsidR="00774855" w:rsidRPr="0021481A">
        <w:rPr>
          <w:rStyle w:val="Funktion"/>
          <w:lang w:val="it-IT"/>
        </w:rPr>
        <w:t>sacerdos</w:t>
      </w:r>
      <w:r w:rsidR="00774855" w:rsidRPr="0021481A">
        <w:rPr>
          <w:lang w:val="it-IT"/>
        </w:rPr>
        <w:t xml:space="preserve"> complevit ultima</w:t>
      </w:r>
      <w:r w:rsidR="00F17E15" w:rsidRPr="0021481A">
        <w:rPr>
          <w:lang w:val="it-IT"/>
        </w:rPr>
        <w:t>m</w:t>
      </w:r>
      <w:r w:rsidR="00774855" w:rsidRPr="0021481A">
        <w:rPr>
          <w:lang w:val="it-IT"/>
        </w:rPr>
        <w:t xml:space="preserve"> complenda</w:t>
      </w:r>
      <w:r w:rsidR="00F17E15" w:rsidRPr="0021481A">
        <w:rPr>
          <w:lang w:val="it-IT"/>
        </w:rPr>
        <w:t>m</w:t>
      </w:r>
      <w:r w:rsidR="00774855" w:rsidRPr="0021481A">
        <w:rPr>
          <w:lang w:val="it-IT"/>
        </w:rPr>
        <w:t xml:space="preserve"> ubi dicit [_OR] </w:t>
      </w:r>
      <w:r w:rsidR="00774855" w:rsidRPr="0021481A">
        <w:rPr>
          <w:rStyle w:val="Incipit"/>
          <w:lang w:val="it-IT"/>
        </w:rPr>
        <w:t>Per dominum nostrum Iesum filium tuum</w:t>
      </w:r>
      <w:r w:rsidR="00774855" w:rsidRPr="0021481A">
        <w:rPr>
          <w:lang w:val="it-IT"/>
        </w:rPr>
        <w:t xml:space="preserve"> ibi dicat (91rb) [ORI] </w:t>
      </w:r>
      <w:r w:rsidR="00774855" w:rsidRPr="0021481A">
        <w:rPr>
          <w:rStyle w:val="Incipit"/>
          <w:lang w:val="it-IT"/>
        </w:rPr>
        <w:t>Oremus</w:t>
      </w:r>
      <w:r w:rsidR="00774855" w:rsidRPr="0021481A">
        <w:rPr>
          <w:lang w:val="it-IT"/>
        </w:rPr>
        <w:t xml:space="preserve">. </w:t>
      </w:r>
      <w:r w:rsidR="00774855" w:rsidRPr="0021481A">
        <w:rPr>
          <w:rStyle w:val="Funktion"/>
          <w:lang w:val="it-IT"/>
        </w:rPr>
        <w:t>Diaconus</w:t>
      </w:r>
      <w:r w:rsidR="00774855" w:rsidRPr="0021481A">
        <w:rPr>
          <w:lang w:val="it-IT"/>
        </w:rPr>
        <w:t xml:space="preserve"> [ORI] </w:t>
      </w:r>
      <w:r w:rsidR="00774855" w:rsidRPr="0021481A">
        <w:rPr>
          <w:rStyle w:val="Incipit"/>
          <w:lang w:val="it-IT"/>
        </w:rPr>
        <w:t>Inclinate capita vestra deo</w:t>
      </w:r>
      <w:r w:rsidR="00774855" w:rsidRPr="0021481A">
        <w:rPr>
          <w:lang w:val="it-IT"/>
        </w:rPr>
        <w:t xml:space="preserve">. </w:t>
      </w:r>
      <w:r w:rsidR="00774855" w:rsidRPr="0021481A">
        <w:rPr>
          <w:rStyle w:val="Funktion"/>
          <w:lang w:val="it-IT"/>
        </w:rPr>
        <w:t>Sacerdos</w:t>
      </w:r>
      <w:r w:rsidR="00F17E15" w:rsidRPr="0021481A">
        <w:rPr>
          <w:lang w:val="it-IT"/>
        </w:rPr>
        <w:t xml:space="preserve"> dicat orationem cottidie</w:t>
      </w:r>
      <w:r w:rsidR="00774855" w:rsidRPr="0021481A">
        <w:rPr>
          <w:lang w:val="it-IT"/>
        </w:rPr>
        <w:t xml:space="preserve"> super populum usque in cenam domini exclusive, nisi in dominicis. Orationes vero super populum ideo in quadragesima frequentamus quia dum maiorem conflictum ieiuniis et orationibus contra |speciales::spiritales| nequitias sumimus, necesse est ut nos populum instantius deo commendamus. Nam post communicationem pro solis communicantibus solet orare. Et ideo in dominicis diebus non dicatur super populum quia |omnis::omnes|</w:t>
      </w:r>
      <w:r w:rsidR="0074241C" w:rsidRPr="0021481A">
        <w:rPr>
          <w:lang w:val="it-IT"/>
        </w:rPr>
        <w:t xml:space="preserve"> iuxta </w:t>
      </w:r>
      <w:r w:rsidR="00774855" w:rsidRPr="0021481A">
        <w:rPr>
          <w:lang w:val="it-IT"/>
        </w:rPr>
        <w:t xml:space="preserve">|testationem::attestationem| sancti </w:t>
      </w:r>
      <w:r w:rsidR="00774855" w:rsidRPr="0021481A">
        <w:rPr>
          <w:rStyle w:val="Person"/>
          <w:lang w:val="it-IT"/>
        </w:rPr>
        <w:t>Ambrosii</w:t>
      </w:r>
      <w:r w:rsidR="00774855" w:rsidRPr="0021481A">
        <w:rPr>
          <w:lang w:val="it-IT"/>
        </w:rPr>
        <w:t xml:space="preserve"> |debet::debent| in dominicis diebus (91va) communicare. </w:t>
      </w:r>
    </w:p>
    <w:p w:rsidR="00DF705C" w:rsidRPr="0021481A" w:rsidRDefault="004F64EE" w:rsidP="004275F3">
      <w:pPr>
        <w:rPr>
          <w:lang w:val="pt-PT"/>
        </w:rPr>
      </w:pPr>
      <w:r w:rsidRPr="0021481A">
        <w:rPr>
          <w:rStyle w:val="Time1"/>
          <w:lang w:val="pt-PT"/>
        </w:rPr>
        <w:t>[Ad vesperas]</w:t>
      </w:r>
      <w:r w:rsidRPr="0021481A">
        <w:rPr>
          <w:lang w:val="pt-PT"/>
        </w:rPr>
        <w:t xml:space="preserve"> </w:t>
      </w:r>
      <w:r w:rsidR="00774855" w:rsidRPr="0021481A">
        <w:rPr>
          <w:lang w:val="pt-PT"/>
        </w:rPr>
        <w:t xml:space="preserve">Post missam </w:t>
      </w:r>
      <w:r w:rsidR="00774855" w:rsidRPr="0021481A">
        <w:rPr>
          <w:rStyle w:val="Funktion"/>
          <w:lang w:val="pt-PT"/>
        </w:rPr>
        <w:t>sacerdos</w:t>
      </w:r>
      <w:r w:rsidR="00774855" w:rsidRPr="0021481A">
        <w:rPr>
          <w:lang w:val="pt-PT"/>
        </w:rPr>
        <w:t xml:space="preserve"> ad </w:t>
      </w:r>
      <w:r w:rsidR="00774855" w:rsidRPr="0021481A">
        <w:rPr>
          <w:rStyle w:val="Ort"/>
          <w:lang w:val="pt-PT"/>
        </w:rPr>
        <w:t>aram</w:t>
      </w:r>
      <w:r w:rsidR="00774855" w:rsidRPr="0021481A">
        <w:rPr>
          <w:lang w:val="pt-PT"/>
        </w:rPr>
        <w:t xml:space="preserve"> incipit vespera</w:t>
      </w:r>
      <w:r w:rsidRPr="0021481A">
        <w:rPr>
          <w:lang w:val="pt-PT"/>
        </w:rPr>
        <w:t>.</w:t>
      </w:r>
      <w:r w:rsidR="00774855" w:rsidRPr="0021481A">
        <w:rPr>
          <w:lang w:val="pt-PT"/>
        </w:rPr>
        <w:t xml:space="preserve"> </w:t>
      </w:r>
      <w:r w:rsidR="00774855" w:rsidRPr="0021481A">
        <w:rPr>
          <w:rStyle w:val="Funktion"/>
          <w:lang w:val="fr-FR"/>
        </w:rPr>
        <w:t>Cantor</w:t>
      </w:r>
      <w:r w:rsidR="00774855" w:rsidRPr="0021481A">
        <w:rPr>
          <w:lang w:val="fr-FR"/>
        </w:rPr>
        <w:t xml:space="preserve"> imponat AN </w:t>
      </w:r>
      <w:r w:rsidR="00774855" w:rsidRPr="0021481A">
        <w:rPr>
          <w:rStyle w:val="Incipit"/>
          <w:lang w:val="fr-FR"/>
        </w:rPr>
        <w:t>Nisi tu domine</w:t>
      </w:r>
      <w:r w:rsidR="00774855" w:rsidRPr="0021481A">
        <w:rPr>
          <w:lang w:val="fr-FR"/>
        </w:rPr>
        <w:t xml:space="preserve">. PS </w:t>
      </w:r>
      <w:r w:rsidR="00774855" w:rsidRPr="0021481A">
        <w:rPr>
          <w:rStyle w:val="Incipit"/>
          <w:lang w:val="fr-FR"/>
        </w:rPr>
        <w:t>Nisi dominus</w:t>
      </w:r>
      <w:r w:rsidR="00774855" w:rsidRPr="0021481A">
        <w:rPr>
          <w:lang w:val="fr-FR"/>
        </w:rPr>
        <w:t xml:space="preserve"> cum ceteris. Tunc </w:t>
      </w:r>
      <w:r w:rsidR="00774855" w:rsidRPr="0021481A">
        <w:rPr>
          <w:rStyle w:val="Funktion"/>
          <w:lang w:val="fr-FR"/>
        </w:rPr>
        <w:t>sacerdos</w:t>
      </w:r>
      <w:r w:rsidR="00774855" w:rsidRPr="0021481A">
        <w:rPr>
          <w:lang w:val="fr-FR"/>
        </w:rPr>
        <w:t xml:space="preserve"> vadit ad </w:t>
      </w:r>
      <w:r w:rsidR="00774855" w:rsidRPr="0021481A">
        <w:rPr>
          <w:rStyle w:val="Ort"/>
          <w:lang w:val="fr-FR"/>
        </w:rPr>
        <w:t>sacrarium</w:t>
      </w:r>
      <w:r w:rsidR="00774855" w:rsidRPr="0021481A">
        <w:rPr>
          <w:lang w:val="fr-FR"/>
        </w:rPr>
        <w:t xml:space="preserve"> cum </w:t>
      </w:r>
      <w:r w:rsidR="00774855" w:rsidRPr="0021481A">
        <w:rPr>
          <w:rStyle w:val="Funktion"/>
          <w:lang w:val="fr-FR"/>
        </w:rPr>
        <w:t>ministris</w:t>
      </w:r>
      <w:r w:rsidR="00774855" w:rsidRPr="0021481A">
        <w:rPr>
          <w:lang w:val="fr-FR"/>
        </w:rPr>
        <w:t xml:space="preserve">. </w:t>
      </w:r>
      <w:r w:rsidR="00774855" w:rsidRPr="0021481A">
        <w:rPr>
          <w:lang w:val="pt-PT"/>
        </w:rPr>
        <w:t>Et ibi exutis sacr</w:t>
      </w:r>
      <w:r w:rsidR="00087871" w:rsidRPr="0021481A">
        <w:rPr>
          <w:lang w:val="pt-PT"/>
        </w:rPr>
        <w:t>i</w:t>
      </w:r>
      <w:r w:rsidR="00774855" w:rsidRPr="0021481A">
        <w:rPr>
          <w:lang w:val="pt-PT"/>
        </w:rPr>
        <w:t xml:space="preserve">s vestibus revertatur ad </w:t>
      </w:r>
      <w:r w:rsidR="00774855" w:rsidRPr="0021481A">
        <w:rPr>
          <w:rStyle w:val="Ort"/>
          <w:lang w:val="pt-PT"/>
        </w:rPr>
        <w:t>chorum</w:t>
      </w:r>
      <w:r w:rsidR="00774855" w:rsidRPr="0021481A">
        <w:rPr>
          <w:lang w:val="pt-PT"/>
        </w:rPr>
        <w:t xml:space="preserve"> cum reverentia de</w:t>
      </w:r>
      <w:r w:rsidR="00AB3088" w:rsidRPr="0021481A">
        <w:rPr>
          <w:lang w:val="pt-PT"/>
        </w:rPr>
        <w:t xml:space="preserve">bita. </w:t>
      </w:r>
      <w:r w:rsidR="00AB3088" w:rsidRPr="0021481A">
        <w:rPr>
          <w:rStyle w:val="Funktion"/>
          <w:lang w:val="pt-PT"/>
        </w:rPr>
        <w:t>Ministri</w:t>
      </w:r>
      <w:r w:rsidR="00AB3088" w:rsidRPr="0021481A">
        <w:rPr>
          <w:lang w:val="pt-PT"/>
        </w:rPr>
        <w:t xml:space="preserve"> praecedant et </w:t>
      </w:r>
      <w:r w:rsidR="00AB3088" w:rsidRPr="0021481A">
        <w:rPr>
          <w:rStyle w:val="Funktion"/>
          <w:lang w:val="pt-PT"/>
        </w:rPr>
        <w:t>sacerdos</w:t>
      </w:r>
      <w:r w:rsidR="00AB3088" w:rsidRPr="0021481A">
        <w:rPr>
          <w:lang w:val="pt-PT"/>
        </w:rPr>
        <w:t xml:space="preserve"> sequatur. Et totus </w:t>
      </w:r>
      <w:r w:rsidR="00AB3088" w:rsidRPr="0021481A">
        <w:rPr>
          <w:rStyle w:val="Funktion"/>
          <w:lang w:val="pt-PT"/>
        </w:rPr>
        <w:t>chorus</w:t>
      </w:r>
      <w:r w:rsidR="00AB3088" w:rsidRPr="0021481A">
        <w:rPr>
          <w:lang w:val="pt-PT"/>
        </w:rPr>
        <w:t xml:space="preserve"> </w:t>
      </w:r>
      <w:r w:rsidR="00F17E15" w:rsidRPr="0021481A">
        <w:rPr>
          <w:lang w:val="pt-PT"/>
        </w:rPr>
        <w:t>ipsi adsurgat</w:t>
      </w:r>
      <w:r w:rsidR="00201D4E" w:rsidRPr="0021481A">
        <w:rPr>
          <w:lang w:val="pt-PT"/>
        </w:rPr>
        <w:t>.</w:t>
      </w:r>
      <w:r w:rsidR="00AB3088" w:rsidRPr="0021481A">
        <w:rPr>
          <w:lang w:val="pt-PT"/>
        </w:rPr>
        <w:t xml:space="preserve"> </w:t>
      </w:r>
      <w:r w:rsidR="00201D4E" w:rsidRPr="0021481A">
        <w:rPr>
          <w:lang w:val="pt-PT"/>
        </w:rPr>
        <w:t>E</w:t>
      </w:r>
      <w:r w:rsidR="00AB3088" w:rsidRPr="0021481A">
        <w:rPr>
          <w:lang w:val="pt-PT"/>
        </w:rPr>
        <w:t xml:space="preserve">t stet donec ipsi ad locum suum veniant. Et sic cottidie fiat usque in cenam domini exclusive. CP </w:t>
      </w:r>
      <w:r w:rsidR="00AB3088" w:rsidRPr="0021481A">
        <w:rPr>
          <w:rStyle w:val="Incipit"/>
          <w:lang w:val="pt-PT"/>
        </w:rPr>
        <w:t>Convertimini ad me</w:t>
      </w:r>
      <w:r w:rsidR="00AB3088" w:rsidRPr="0021481A">
        <w:rPr>
          <w:lang w:val="pt-PT"/>
        </w:rPr>
        <w:t xml:space="preserve">. Sequitur HY </w:t>
      </w:r>
      <w:r w:rsidR="00AB3088" w:rsidRPr="0021481A">
        <w:rPr>
          <w:rStyle w:val="Incipit"/>
          <w:lang w:val="pt-PT"/>
        </w:rPr>
        <w:t>Dies absoluti</w:t>
      </w:r>
      <w:r w:rsidR="00AB3088" w:rsidRPr="0021481A">
        <w:rPr>
          <w:lang w:val="pt-PT"/>
        </w:rPr>
        <w:t xml:space="preserve">. VS </w:t>
      </w:r>
      <w:r w:rsidR="00AB3088" w:rsidRPr="0021481A">
        <w:rPr>
          <w:rStyle w:val="Incipit"/>
          <w:lang w:val="pt-PT"/>
        </w:rPr>
        <w:t>Dirigatur domine</w:t>
      </w:r>
      <w:r w:rsidR="00AB3088" w:rsidRPr="0021481A">
        <w:rPr>
          <w:lang w:val="pt-PT"/>
        </w:rPr>
        <w:t>. A</w:t>
      </w:r>
      <w:r w:rsidR="00F83FB3" w:rsidRPr="0021481A">
        <w:rPr>
          <w:lang w:val="pt-PT"/>
        </w:rPr>
        <w:t>M</w:t>
      </w:r>
      <w:r w:rsidR="00AB3088" w:rsidRPr="0021481A">
        <w:rPr>
          <w:lang w:val="pt-PT"/>
        </w:rPr>
        <w:t xml:space="preserve"> </w:t>
      </w:r>
      <w:r w:rsidR="00087871" w:rsidRPr="0021481A">
        <w:rPr>
          <w:rStyle w:val="Incipit"/>
          <w:lang w:val="pt-PT"/>
        </w:rPr>
        <w:t>(91vb) U</w:t>
      </w:r>
      <w:r w:rsidR="00AB3088" w:rsidRPr="0021481A">
        <w:rPr>
          <w:rStyle w:val="Incipit"/>
          <w:lang w:val="pt-PT"/>
        </w:rPr>
        <w:t>bi est thesaurus tuus</w:t>
      </w:r>
      <w:r w:rsidR="00AB3088" w:rsidRPr="0021481A">
        <w:rPr>
          <w:lang w:val="pt-PT"/>
        </w:rPr>
        <w:t xml:space="preserve">. [KY] </w:t>
      </w:r>
      <w:r w:rsidR="00AB3088" w:rsidRPr="0021481A">
        <w:rPr>
          <w:rStyle w:val="Incipit"/>
          <w:lang w:val="pt-PT"/>
        </w:rPr>
        <w:t>Kyrie</w:t>
      </w:r>
      <w:r w:rsidR="00AB3088" w:rsidRPr="0021481A">
        <w:rPr>
          <w:lang w:val="pt-PT"/>
        </w:rPr>
        <w:t xml:space="preserve"> cum [PN] </w:t>
      </w:r>
      <w:r w:rsidR="00AB3088" w:rsidRPr="0021481A">
        <w:rPr>
          <w:rStyle w:val="Incipit"/>
          <w:lang w:val="pt-PT"/>
        </w:rPr>
        <w:t>Pater noster</w:t>
      </w:r>
      <w:r w:rsidR="00AB3088" w:rsidRPr="0021481A">
        <w:rPr>
          <w:lang w:val="pt-PT"/>
        </w:rPr>
        <w:t xml:space="preserve">. Preces minores dicantur cum PS </w:t>
      </w:r>
      <w:r w:rsidR="00AB3088" w:rsidRPr="0021481A">
        <w:rPr>
          <w:rStyle w:val="Incipit"/>
          <w:lang w:val="pt-PT"/>
        </w:rPr>
        <w:t>Miserere mei deus</w:t>
      </w:r>
      <w:r w:rsidR="00AB3088" w:rsidRPr="0021481A">
        <w:rPr>
          <w:lang w:val="pt-PT"/>
        </w:rPr>
        <w:t xml:space="preserve">. OR </w:t>
      </w:r>
      <w:r w:rsidR="00AB3088" w:rsidRPr="0021481A">
        <w:rPr>
          <w:rStyle w:val="Incipit"/>
          <w:lang w:val="pt-PT"/>
        </w:rPr>
        <w:t>Concede nobis domine</w:t>
      </w:r>
      <w:r w:rsidR="00AB3088" w:rsidRPr="0021481A">
        <w:rPr>
          <w:lang w:val="pt-PT"/>
        </w:rPr>
        <w:t>. Deinde suffragia de sanctis.</w:t>
      </w:r>
    </w:p>
    <w:p w:rsidR="000D02B1" w:rsidRPr="0021481A" w:rsidRDefault="00AB3088" w:rsidP="004275F3">
      <w:pPr>
        <w:rPr>
          <w:lang w:val="fr-FR"/>
        </w:rPr>
      </w:pPr>
      <w:r w:rsidRPr="0021481A">
        <w:rPr>
          <w:rStyle w:val="Time1"/>
          <w:lang w:val="pt-PT"/>
        </w:rPr>
        <w:t>Ad completorium</w:t>
      </w:r>
      <w:r w:rsidRPr="0021481A">
        <w:rPr>
          <w:lang w:val="pt-PT"/>
        </w:rPr>
        <w:t xml:space="preserve"> dicimus cottidiana tantum. Preces scilicet [PE] </w:t>
      </w:r>
      <w:r w:rsidRPr="0021481A">
        <w:rPr>
          <w:rStyle w:val="Incipit"/>
          <w:lang w:val="pt-PT"/>
        </w:rPr>
        <w:t>Benedicamus patrem</w:t>
      </w:r>
      <w:r w:rsidRPr="0021481A">
        <w:rPr>
          <w:lang w:val="pt-PT"/>
        </w:rPr>
        <w:t xml:space="preserve">. </w:t>
      </w:r>
      <w:r w:rsidRPr="0021481A">
        <w:rPr>
          <w:lang w:val="fr-FR"/>
        </w:rPr>
        <w:t xml:space="preserve">Et his additur [_PE] </w:t>
      </w:r>
      <w:r w:rsidRPr="0021481A">
        <w:rPr>
          <w:rStyle w:val="Incipit"/>
          <w:lang w:val="fr-FR"/>
        </w:rPr>
        <w:t>Oculi domini super iustos</w:t>
      </w:r>
      <w:r w:rsidRPr="0021481A">
        <w:rPr>
          <w:lang w:val="fr-FR"/>
        </w:rPr>
        <w:t xml:space="preserve"> et cetera cum PS </w:t>
      </w:r>
      <w:r w:rsidRPr="0021481A">
        <w:rPr>
          <w:rStyle w:val="Incipit"/>
          <w:lang w:val="fr-FR"/>
        </w:rPr>
        <w:t>Domine multiplicati</w:t>
      </w:r>
      <w:r w:rsidRPr="0021481A">
        <w:rPr>
          <w:lang w:val="fr-FR"/>
        </w:rPr>
        <w:t xml:space="preserve">. Deinde post orationem </w:t>
      </w:r>
      <w:r w:rsidRPr="0021481A">
        <w:rPr>
          <w:rStyle w:val="Funktion"/>
          <w:lang w:val="fr-FR"/>
        </w:rPr>
        <w:t>canonici</w:t>
      </w:r>
      <w:r w:rsidRPr="0021481A">
        <w:rPr>
          <w:lang w:val="fr-FR"/>
        </w:rPr>
        <w:t xml:space="preserve"> dicant sub silentio [VAR] </w:t>
      </w:r>
      <w:r w:rsidR="00201D4E" w:rsidRPr="0021481A">
        <w:rPr>
          <w:rStyle w:val="Incipit"/>
          <w:lang w:val="fr-FR"/>
        </w:rPr>
        <w:t>|Constiteor::</w:t>
      </w:r>
      <w:r w:rsidRPr="0021481A">
        <w:rPr>
          <w:rStyle w:val="Incipit"/>
          <w:lang w:val="fr-FR"/>
        </w:rPr>
        <w:t>Confiteor</w:t>
      </w:r>
      <w:r w:rsidR="00201D4E" w:rsidRPr="0021481A">
        <w:rPr>
          <w:rStyle w:val="Incipit"/>
          <w:lang w:val="fr-FR"/>
        </w:rPr>
        <w:t>|</w:t>
      </w:r>
      <w:r w:rsidRPr="0021481A">
        <w:rPr>
          <w:rStyle w:val="Incipit"/>
          <w:lang w:val="fr-FR"/>
        </w:rPr>
        <w:t xml:space="preserve"> deo</w:t>
      </w:r>
      <w:r w:rsidRPr="0021481A">
        <w:rPr>
          <w:lang w:val="fr-FR"/>
        </w:rPr>
        <w:t xml:space="preserve">. </w:t>
      </w:r>
      <w:r w:rsidRPr="0021481A">
        <w:rPr>
          <w:rStyle w:val="Funktion"/>
          <w:lang w:val="fr-FR"/>
        </w:rPr>
        <w:t>Sacerdos</w:t>
      </w:r>
      <w:r w:rsidRPr="0021481A">
        <w:rPr>
          <w:lang w:val="fr-FR"/>
        </w:rPr>
        <w:t xml:space="preserve"> dicat [VAR] </w:t>
      </w:r>
      <w:r w:rsidRPr="0021481A">
        <w:rPr>
          <w:rStyle w:val="Incipit"/>
          <w:lang w:val="fr-FR"/>
        </w:rPr>
        <w:t>Mis</w:t>
      </w:r>
      <w:r w:rsidR="00201D4E" w:rsidRPr="0021481A">
        <w:rPr>
          <w:rStyle w:val="Incipit"/>
          <w:lang w:val="fr-FR"/>
        </w:rPr>
        <w:t>ereatur ve</w:t>
      </w:r>
      <w:r w:rsidRPr="0021481A">
        <w:rPr>
          <w:rStyle w:val="Incipit"/>
          <w:lang w:val="fr-FR"/>
        </w:rPr>
        <w:t>stri omnipotens deus</w:t>
      </w:r>
      <w:r w:rsidRPr="0021481A">
        <w:rPr>
          <w:lang w:val="fr-FR"/>
        </w:rPr>
        <w:t xml:space="preserve"> et reliqua. Statim det </w:t>
      </w:r>
      <w:r w:rsidRPr="0021481A">
        <w:rPr>
          <w:rStyle w:val="Funktion"/>
          <w:lang w:val="fr-FR"/>
        </w:rPr>
        <w:t>fratribus</w:t>
      </w:r>
      <w:r w:rsidRPr="0021481A">
        <w:rPr>
          <w:lang w:val="fr-FR"/>
        </w:rPr>
        <w:t xml:space="preserve"> benedictionem. Deinde dicitur PS </w:t>
      </w:r>
      <w:r w:rsidRPr="0021481A">
        <w:rPr>
          <w:rStyle w:val="Incipit"/>
          <w:lang w:val="fr-FR"/>
        </w:rPr>
        <w:t>D</w:t>
      </w:r>
      <w:r w:rsidR="000D02B1" w:rsidRPr="0021481A">
        <w:rPr>
          <w:rStyle w:val="Incipit"/>
          <w:lang w:val="fr-FR"/>
        </w:rPr>
        <w:t>omine exaudi orationem</w:t>
      </w:r>
      <w:r w:rsidR="000D02B1" w:rsidRPr="0021481A">
        <w:rPr>
          <w:lang w:val="fr-FR"/>
        </w:rPr>
        <w:t xml:space="preserve">. </w:t>
      </w:r>
    </w:p>
    <w:p w:rsidR="000D02B1" w:rsidRPr="0021481A" w:rsidRDefault="000D02B1" w:rsidP="004275F3">
      <w:pPr>
        <w:pStyle w:val="Titolo1"/>
        <w:rPr>
          <w:lang w:val="fr-FR"/>
        </w:rPr>
      </w:pPr>
      <w:r w:rsidRPr="0021481A">
        <w:rPr>
          <w:lang w:val="fr-FR"/>
        </w:rPr>
        <w:t>[KOMMENTAR]</w:t>
      </w:r>
    </w:p>
    <w:p w:rsidR="00AB3088" w:rsidRPr="0021481A" w:rsidRDefault="000D02B1" w:rsidP="004275F3">
      <w:pPr>
        <w:rPr>
          <w:lang w:val="fr-FR"/>
        </w:rPr>
      </w:pPr>
      <w:r w:rsidRPr="0021481A">
        <w:rPr>
          <w:lang w:val="fr-FR"/>
        </w:rPr>
        <w:t xml:space="preserve">Isti sunt dies quattuor post tempus </w:t>
      </w:r>
      <w:r w:rsidRPr="0021481A">
        <w:rPr>
          <w:rStyle w:val="Person"/>
          <w:lang w:val="fr-FR"/>
        </w:rPr>
        <w:t>Gregorii</w:t>
      </w:r>
      <w:r w:rsidRPr="0021481A">
        <w:rPr>
          <w:lang w:val="fr-FR"/>
        </w:rPr>
        <w:t xml:space="preserve"> (92ra) papae a successoribus suis sex diebus dominicis assumpti ad explendam quadragesimam</w:t>
      </w:r>
      <w:r w:rsidR="00087871" w:rsidRPr="0021481A">
        <w:rPr>
          <w:lang w:val="fr-FR"/>
        </w:rPr>
        <w:t xml:space="preserve"> </w:t>
      </w:r>
      <w:r w:rsidRPr="0021481A">
        <w:rPr>
          <w:lang w:val="fr-FR"/>
        </w:rPr>
        <w:t>cum parasceve et sabbato sancto Paschae.</w:t>
      </w:r>
    </w:p>
    <w:p w:rsidR="000D02B1" w:rsidRPr="0021481A" w:rsidRDefault="000D02B1" w:rsidP="004275F3">
      <w:pPr>
        <w:pStyle w:val="Titolo1"/>
        <w:rPr>
          <w:lang w:val="fr-FR"/>
        </w:rPr>
      </w:pPr>
      <w:r w:rsidRPr="0021481A">
        <w:rPr>
          <w:lang w:val="fr-FR"/>
        </w:rPr>
        <w:t>FERIA QUINTA</w:t>
      </w:r>
    </w:p>
    <w:p w:rsidR="000D02B1" w:rsidRPr="0021481A" w:rsidRDefault="000D02B1" w:rsidP="004275F3">
      <w:pPr>
        <w:rPr>
          <w:lang w:val="fr-FR"/>
        </w:rPr>
      </w:pPr>
      <w:r w:rsidRPr="0021481A">
        <w:rPr>
          <w:rStyle w:val="Time1"/>
          <w:lang w:val="fr-FR"/>
        </w:rPr>
        <w:t>Ad matutinam</w:t>
      </w:r>
      <w:r w:rsidRPr="0021481A">
        <w:rPr>
          <w:lang w:val="fr-FR"/>
        </w:rPr>
        <w:t xml:space="preserve"> invitatorium feriale. Legitur</w:t>
      </w:r>
      <w:r w:rsidR="00087871" w:rsidRPr="0021481A">
        <w:rPr>
          <w:lang w:val="fr-FR"/>
        </w:rPr>
        <w:t xml:space="preserve"> Genesis</w:t>
      </w:r>
      <w:r w:rsidRPr="0021481A">
        <w:rPr>
          <w:lang w:val="fr-FR"/>
        </w:rPr>
        <w:t xml:space="preserve"> cum tribus responsoriis de historia [RP] </w:t>
      </w:r>
      <w:r w:rsidRPr="0021481A">
        <w:rPr>
          <w:rStyle w:val="Incipit"/>
          <w:lang w:val="fr-FR"/>
        </w:rPr>
        <w:t>Quadraginta die</w:t>
      </w:r>
      <w:r w:rsidRPr="0021481A">
        <w:rPr>
          <w:lang w:val="fr-FR"/>
        </w:rPr>
        <w:t>.</w:t>
      </w:r>
    </w:p>
    <w:p w:rsidR="00F83FB3" w:rsidRPr="0021481A" w:rsidRDefault="00F83FB3" w:rsidP="004275F3">
      <w:pPr>
        <w:rPr>
          <w:lang w:val="pt-PT"/>
        </w:rPr>
      </w:pPr>
      <w:r w:rsidRPr="0021481A">
        <w:rPr>
          <w:rStyle w:val="Time1"/>
          <w:lang w:val="fr-FR"/>
        </w:rPr>
        <w:t>Ad laudes</w:t>
      </w:r>
      <w:r w:rsidRPr="0021481A">
        <w:rPr>
          <w:lang w:val="fr-FR"/>
        </w:rPr>
        <w:t xml:space="preserve"> AN </w:t>
      </w:r>
      <w:r w:rsidRPr="0021481A">
        <w:rPr>
          <w:rStyle w:val="Incipit"/>
          <w:lang w:val="fr-FR"/>
        </w:rPr>
        <w:t>Tibi soli peccavi</w:t>
      </w:r>
      <w:r w:rsidRPr="0021481A">
        <w:rPr>
          <w:lang w:val="fr-FR"/>
        </w:rPr>
        <w:t xml:space="preserve">. PS </w:t>
      </w:r>
      <w:r w:rsidRPr="0021481A">
        <w:rPr>
          <w:rStyle w:val="Incipit"/>
          <w:lang w:val="fr-FR"/>
        </w:rPr>
        <w:t>Miserere mei</w:t>
      </w:r>
      <w:r w:rsidRPr="0021481A">
        <w:rPr>
          <w:lang w:val="fr-FR"/>
        </w:rPr>
        <w:t xml:space="preserve"> cum ceteris. CP </w:t>
      </w:r>
      <w:r w:rsidRPr="0021481A">
        <w:rPr>
          <w:rStyle w:val="Incipit"/>
          <w:lang w:val="fr-FR"/>
        </w:rPr>
        <w:t>Canite tuba in Sion</w:t>
      </w:r>
      <w:r w:rsidRPr="0021481A">
        <w:rPr>
          <w:lang w:val="fr-FR"/>
        </w:rPr>
        <w:t xml:space="preserve">. AB </w:t>
      </w:r>
      <w:r w:rsidRPr="0021481A">
        <w:rPr>
          <w:rStyle w:val="Incipit"/>
          <w:lang w:val="fr-FR"/>
        </w:rPr>
        <w:t>Me etenim</w:t>
      </w:r>
      <w:r w:rsidRPr="0021481A">
        <w:rPr>
          <w:lang w:val="fr-FR"/>
        </w:rPr>
        <w:t xml:space="preserve">. [KY] </w:t>
      </w:r>
      <w:r w:rsidRPr="0021481A">
        <w:rPr>
          <w:rStyle w:val="Incipit"/>
          <w:lang w:val="fr-FR"/>
        </w:rPr>
        <w:t>Kyrie</w:t>
      </w:r>
      <w:r w:rsidRPr="0021481A">
        <w:rPr>
          <w:lang w:val="fr-FR"/>
        </w:rPr>
        <w:t xml:space="preserve"> cum [PN] </w:t>
      </w:r>
      <w:r w:rsidRPr="0021481A">
        <w:rPr>
          <w:rStyle w:val="Incipit"/>
          <w:lang w:val="fr-FR"/>
        </w:rPr>
        <w:t>Pater noster</w:t>
      </w:r>
      <w:r w:rsidRPr="0021481A">
        <w:rPr>
          <w:lang w:val="fr-FR"/>
        </w:rPr>
        <w:t xml:space="preserve">. Preces minores dicantur cum PS </w:t>
      </w:r>
      <w:r w:rsidRPr="0021481A">
        <w:rPr>
          <w:rStyle w:val="Incipit"/>
          <w:lang w:val="fr-FR"/>
        </w:rPr>
        <w:t>Miserere mei</w:t>
      </w:r>
      <w:r w:rsidRPr="0021481A">
        <w:rPr>
          <w:lang w:val="fr-FR"/>
        </w:rPr>
        <w:t xml:space="preserve">. </w:t>
      </w:r>
      <w:r w:rsidRPr="0021481A">
        <w:rPr>
          <w:lang w:val="pt-PT"/>
        </w:rPr>
        <w:t xml:space="preserve">OR </w:t>
      </w:r>
      <w:r w:rsidRPr="0021481A">
        <w:rPr>
          <w:rStyle w:val="Incipit"/>
          <w:lang w:val="pt-PT"/>
        </w:rPr>
        <w:t>Deus qui culpa offenderis</w:t>
      </w:r>
      <w:r w:rsidRPr="0021481A">
        <w:rPr>
          <w:lang w:val="pt-PT"/>
        </w:rPr>
        <w:t>. Deinde suffragia de sanctis.</w:t>
      </w:r>
    </w:p>
    <w:p w:rsidR="00F83FB3" w:rsidRPr="0021481A" w:rsidRDefault="00F83FB3" w:rsidP="004275F3">
      <w:pPr>
        <w:rPr>
          <w:lang w:val="pt-PT"/>
        </w:rPr>
      </w:pPr>
      <w:r w:rsidRPr="0021481A">
        <w:rPr>
          <w:rStyle w:val="Time1"/>
          <w:lang w:val="pt-PT"/>
        </w:rPr>
        <w:t>Ad horas</w:t>
      </w:r>
      <w:r w:rsidRPr="0021481A">
        <w:rPr>
          <w:lang w:val="pt-PT"/>
        </w:rPr>
        <w:t xml:space="preserve"> ut supra (92rb) antiphonae, capitula et responsoria ferialia. OR </w:t>
      </w:r>
      <w:r w:rsidRPr="0021481A">
        <w:rPr>
          <w:rStyle w:val="Incipit"/>
          <w:lang w:val="pt-PT"/>
        </w:rPr>
        <w:t>Deus qui culpa offenderis</w:t>
      </w:r>
      <w:r w:rsidRPr="0021481A">
        <w:rPr>
          <w:lang w:val="pt-PT"/>
        </w:rPr>
        <w:t>.</w:t>
      </w:r>
    </w:p>
    <w:p w:rsidR="00F83FB3" w:rsidRPr="0021481A" w:rsidRDefault="00F83FB3" w:rsidP="004275F3">
      <w:pPr>
        <w:rPr>
          <w:lang w:val="en-US"/>
        </w:rPr>
      </w:pPr>
      <w:r w:rsidRPr="0021481A">
        <w:rPr>
          <w:lang w:val="pt-PT"/>
        </w:rPr>
        <w:lastRenderedPageBreak/>
        <w:t xml:space="preserve">Post nonam cantetur </w:t>
      </w:r>
      <w:r w:rsidRPr="0021481A">
        <w:rPr>
          <w:rStyle w:val="Time1"/>
          <w:lang w:val="pt-PT"/>
        </w:rPr>
        <w:t>missa</w:t>
      </w:r>
      <w:r w:rsidRPr="0021481A">
        <w:rPr>
          <w:lang w:val="pt-PT"/>
        </w:rPr>
        <w:t xml:space="preserve"> IN </w:t>
      </w:r>
      <w:r w:rsidRPr="0021481A">
        <w:rPr>
          <w:rStyle w:val="Incipit"/>
          <w:lang w:val="pt-PT"/>
        </w:rPr>
        <w:t>Dum clamarem</w:t>
      </w:r>
      <w:r w:rsidRPr="0021481A">
        <w:rPr>
          <w:lang w:val="pt-PT"/>
        </w:rPr>
        <w:t xml:space="preserve">. ORCL </w:t>
      </w:r>
      <w:r w:rsidRPr="0021481A">
        <w:rPr>
          <w:rStyle w:val="Incipit"/>
          <w:lang w:val="pt-PT"/>
        </w:rPr>
        <w:t>Deus qui culpa offenderis</w:t>
      </w:r>
      <w:r w:rsidRPr="0021481A">
        <w:rPr>
          <w:lang w:val="pt-PT"/>
        </w:rPr>
        <w:t xml:space="preserve">. Secunda pro peccatis. Tertia quam velis. EP </w:t>
      </w:r>
      <w:r w:rsidRPr="0021481A">
        <w:rPr>
          <w:rStyle w:val="Incipit"/>
          <w:lang w:val="pt-PT"/>
        </w:rPr>
        <w:t>Aegrotavit Ezechias</w:t>
      </w:r>
      <w:r w:rsidRPr="0021481A">
        <w:rPr>
          <w:lang w:val="pt-PT"/>
        </w:rPr>
        <w:t xml:space="preserve">. GR </w:t>
      </w:r>
      <w:r w:rsidRPr="0021481A">
        <w:rPr>
          <w:rStyle w:val="Incipit"/>
          <w:lang w:val="pt-PT"/>
        </w:rPr>
        <w:t>Iacta cogitatum tuum</w:t>
      </w:r>
      <w:r w:rsidRPr="0021481A">
        <w:rPr>
          <w:lang w:val="pt-PT"/>
        </w:rPr>
        <w:t xml:space="preserve">. </w:t>
      </w:r>
      <w:r w:rsidRPr="0021481A">
        <w:rPr>
          <w:lang w:val="en-US"/>
        </w:rPr>
        <w:t xml:space="preserve">EV </w:t>
      </w:r>
      <w:r w:rsidRPr="0021481A">
        <w:rPr>
          <w:rStyle w:val="Incipit"/>
          <w:lang w:val="en-US"/>
        </w:rPr>
        <w:t>Cum oratis</w:t>
      </w:r>
      <w:r w:rsidRPr="0021481A">
        <w:rPr>
          <w:lang w:val="en-US"/>
        </w:rPr>
        <w:t xml:space="preserve">. OF </w:t>
      </w:r>
      <w:r w:rsidRPr="0021481A">
        <w:rPr>
          <w:rStyle w:val="Incipit"/>
          <w:lang w:val="en-US"/>
        </w:rPr>
        <w:t>Ad te domine</w:t>
      </w:r>
      <w:r w:rsidRPr="0021481A">
        <w:rPr>
          <w:lang w:val="en-US"/>
        </w:rPr>
        <w:t xml:space="preserve">. CO </w:t>
      </w:r>
      <w:r w:rsidRPr="0021481A">
        <w:rPr>
          <w:rStyle w:val="Incipit"/>
          <w:lang w:val="en-US"/>
        </w:rPr>
        <w:t>Acceptabis</w:t>
      </w:r>
      <w:r w:rsidRPr="0021481A">
        <w:rPr>
          <w:lang w:val="en-US"/>
        </w:rPr>
        <w:t xml:space="preserve">. OP </w:t>
      </w:r>
      <w:r w:rsidRPr="0021481A">
        <w:rPr>
          <w:rStyle w:val="Incipit"/>
          <w:lang w:val="en-US"/>
        </w:rPr>
        <w:t>Parce domine</w:t>
      </w:r>
      <w:r w:rsidRPr="0021481A">
        <w:rPr>
          <w:lang w:val="en-US"/>
        </w:rPr>
        <w:t>.</w:t>
      </w:r>
    </w:p>
    <w:p w:rsidR="00F83FB3" w:rsidRPr="0021481A" w:rsidRDefault="00F83FB3" w:rsidP="004275F3">
      <w:pPr>
        <w:rPr>
          <w:lang w:val="pt-PT"/>
        </w:rPr>
      </w:pPr>
      <w:r w:rsidRPr="0021481A">
        <w:rPr>
          <w:rStyle w:val="Time1"/>
          <w:lang w:val="en-US"/>
        </w:rPr>
        <w:t>Ad vesperas</w:t>
      </w:r>
      <w:r w:rsidRPr="0021481A">
        <w:rPr>
          <w:lang w:val="en-US"/>
        </w:rPr>
        <w:t xml:space="preserve"> AN </w:t>
      </w:r>
      <w:r w:rsidRPr="0021481A">
        <w:rPr>
          <w:rStyle w:val="Incipit"/>
          <w:lang w:val="en-US"/>
        </w:rPr>
        <w:t>Et omnis misericordia mea</w:t>
      </w:r>
      <w:r w:rsidRPr="0021481A">
        <w:rPr>
          <w:lang w:val="en-US"/>
        </w:rPr>
        <w:t xml:space="preserve">. </w:t>
      </w:r>
      <w:r w:rsidRPr="0021481A">
        <w:rPr>
          <w:lang w:val="pt-PT"/>
        </w:rPr>
        <w:t xml:space="preserve">PS </w:t>
      </w:r>
      <w:r w:rsidRPr="0021481A">
        <w:rPr>
          <w:rStyle w:val="Incipit"/>
          <w:lang w:val="pt-PT"/>
        </w:rPr>
        <w:t>Memento domine David</w:t>
      </w:r>
      <w:r w:rsidRPr="0021481A">
        <w:rPr>
          <w:lang w:val="pt-PT"/>
        </w:rPr>
        <w:t xml:space="preserve"> cum ceteris. CP </w:t>
      </w:r>
      <w:r w:rsidRPr="0021481A">
        <w:rPr>
          <w:rStyle w:val="Incipit"/>
          <w:lang w:val="pt-PT"/>
        </w:rPr>
        <w:t>Inter vestibulum</w:t>
      </w:r>
      <w:r w:rsidRPr="0021481A">
        <w:rPr>
          <w:lang w:val="pt-PT"/>
        </w:rPr>
        <w:t xml:space="preserve">. HY </w:t>
      </w:r>
      <w:r w:rsidRPr="0021481A">
        <w:rPr>
          <w:rStyle w:val="Incipit"/>
          <w:lang w:val="pt-PT"/>
        </w:rPr>
        <w:t>Dies absoluti</w:t>
      </w:r>
      <w:r w:rsidRPr="0021481A">
        <w:rPr>
          <w:lang w:val="pt-PT"/>
        </w:rPr>
        <w:t xml:space="preserve">. VS </w:t>
      </w:r>
      <w:r w:rsidRPr="0021481A">
        <w:rPr>
          <w:rStyle w:val="Incipit"/>
          <w:lang w:val="pt-PT"/>
        </w:rPr>
        <w:t>Dirigatur domine</w:t>
      </w:r>
      <w:r w:rsidRPr="0021481A">
        <w:rPr>
          <w:lang w:val="pt-PT"/>
        </w:rPr>
        <w:t xml:space="preserve">. AM </w:t>
      </w:r>
      <w:r w:rsidRPr="0021481A">
        <w:rPr>
          <w:rStyle w:val="Incipit"/>
          <w:lang w:val="pt-PT"/>
        </w:rPr>
        <w:t>Quare ieiunavimus</w:t>
      </w:r>
      <w:r w:rsidRPr="0021481A">
        <w:rPr>
          <w:lang w:val="pt-PT"/>
        </w:rPr>
        <w:t xml:space="preserve">. Preces minores (92va) dicantur cum PS </w:t>
      </w:r>
      <w:r w:rsidRPr="0021481A">
        <w:rPr>
          <w:rStyle w:val="Incipit"/>
          <w:lang w:val="pt-PT"/>
        </w:rPr>
        <w:t>Miserere mei deus</w:t>
      </w:r>
      <w:r w:rsidRPr="0021481A">
        <w:rPr>
          <w:lang w:val="pt-PT"/>
        </w:rPr>
        <w:t>. Oratio ut supra.</w:t>
      </w:r>
    </w:p>
    <w:p w:rsidR="00F83FB3" w:rsidRPr="0021481A" w:rsidRDefault="00F83FB3" w:rsidP="004275F3">
      <w:pPr>
        <w:pStyle w:val="Titolo1"/>
        <w:rPr>
          <w:lang w:val="pt-PT"/>
        </w:rPr>
      </w:pPr>
      <w:r w:rsidRPr="0021481A">
        <w:rPr>
          <w:lang w:val="pt-PT"/>
        </w:rPr>
        <w:t>FERIA SEXTA</w:t>
      </w:r>
    </w:p>
    <w:p w:rsidR="00F83FB3" w:rsidRPr="0021481A" w:rsidRDefault="007B2AE6" w:rsidP="004275F3">
      <w:pPr>
        <w:rPr>
          <w:lang w:val="it-IT"/>
        </w:rPr>
      </w:pPr>
      <w:r w:rsidRPr="0021481A">
        <w:rPr>
          <w:rStyle w:val="Time1"/>
          <w:lang w:val="pt-PT"/>
        </w:rPr>
        <w:t>Ad matutinas</w:t>
      </w:r>
      <w:r w:rsidRPr="0021481A">
        <w:rPr>
          <w:lang w:val="pt-PT"/>
        </w:rPr>
        <w:t xml:space="preserve"> CP </w:t>
      </w:r>
      <w:r w:rsidRPr="0021481A">
        <w:rPr>
          <w:rStyle w:val="Incipit"/>
          <w:lang w:val="pt-PT"/>
        </w:rPr>
        <w:t>Clama ne cesses</w:t>
      </w:r>
      <w:r w:rsidRPr="0021481A">
        <w:rPr>
          <w:lang w:val="pt-PT"/>
        </w:rPr>
        <w:t xml:space="preserve">. AB </w:t>
      </w:r>
      <w:r w:rsidRPr="0021481A">
        <w:rPr>
          <w:rStyle w:val="Incipit"/>
          <w:lang w:val="pt-PT"/>
        </w:rPr>
        <w:t>Cum facis elemosinam</w:t>
      </w:r>
      <w:r w:rsidRPr="0021481A">
        <w:rPr>
          <w:lang w:val="pt-PT"/>
        </w:rPr>
        <w:t xml:space="preserve">. </w:t>
      </w:r>
      <w:r w:rsidRPr="0021481A">
        <w:rPr>
          <w:lang w:val="it-IT"/>
        </w:rPr>
        <w:t xml:space="preserve">OR </w:t>
      </w:r>
      <w:r w:rsidRPr="0021481A">
        <w:rPr>
          <w:rStyle w:val="Incipit"/>
          <w:lang w:val="it-IT"/>
        </w:rPr>
        <w:t>Inchoata ieiunia</w:t>
      </w:r>
      <w:r w:rsidRPr="0021481A">
        <w:rPr>
          <w:lang w:val="it-IT"/>
        </w:rPr>
        <w:t>. Oratio ut supra.</w:t>
      </w:r>
    </w:p>
    <w:p w:rsidR="007B2AE6" w:rsidRPr="0021481A" w:rsidRDefault="007B2AE6" w:rsidP="004275F3">
      <w:pPr>
        <w:rPr>
          <w:lang w:val="pt-PT"/>
        </w:rPr>
      </w:pPr>
      <w:r w:rsidRPr="0021481A">
        <w:rPr>
          <w:lang w:val="it-IT"/>
        </w:rPr>
        <w:t xml:space="preserve">Post nonam cantetur </w:t>
      </w:r>
      <w:r w:rsidRPr="0021481A">
        <w:rPr>
          <w:rStyle w:val="Time1"/>
          <w:lang w:val="it-IT"/>
        </w:rPr>
        <w:t>missa</w:t>
      </w:r>
      <w:r w:rsidR="00337FCC" w:rsidRPr="0021481A">
        <w:rPr>
          <w:lang w:val="it-IT"/>
        </w:rPr>
        <w:t xml:space="preserve"> IN</w:t>
      </w:r>
      <w:r w:rsidRPr="0021481A">
        <w:rPr>
          <w:lang w:val="it-IT"/>
        </w:rPr>
        <w:t xml:space="preserve"> </w:t>
      </w:r>
      <w:r w:rsidRPr="0021481A">
        <w:rPr>
          <w:rStyle w:val="Incipit"/>
          <w:lang w:val="it-IT"/>
        </w:rPr>
        <w:t>Audivit dominus</w:t>
      </w:r>
      <w:r w:rsidRPr="0021481A">
        <w:rPr>
          <w:lang w:val="it-IT"/>
        </w:rPr>
        <w:t xml:space="preserve">. ORCL </w:t>
      </w:r>
      <w:r w:rsidRPr="0021481A">
        <w:rPr>
          <w:rStyle w:val="Incipit"/>
          <w:lang w:val="it-IT"/>
        </w:rPr>
        <w:t>Inchoata ieiunia</w:t>
      </w:r>
      <w:r w:rsidRPr="0021481A">
        <w:rPr>
          <w:lang w:val="it-IT"/>
        </w:rPr>
        <w:t xml:space="preserve">. EP </w:t>
      </w:r>
      <w:r w:rsidRPr="0021481A">
        <w:rPr>
          <w:rStyle w:val="Incipit"/>
          <w:lang w:val="it-IT"/>
        </w:rPr>
        <w:t>Clama ne cesses</w:t>
      </w:r>
      <w:r w:rsidRPr="0021481A">
        <w:rPr>
          <w:lang w:val="it-IT"/>
        </w:rPr>
        <w:t xml:space="preserve">. </w:t>
      </w:r>
      <w:r w:rsidRPr="0021481A">
        <w:rPr>
          <w:lang w:val="pt-PT"/>
        </w:rPr>
        <w:t xml:space="preserve">GR </w:t>
      </w:r>
      <w:r w:rsidRPr="0021481A">
        <w:rPr>
          <w:rStyle w:val="Incipit"/>
          <w:lang w:val="pt-PT"/>
        </w:rPr>
        <w:t>Vitam petii</w:t>
      </w:r>
      <w:r w:rsidR="00113711" w:rsidRPr="0021481A">
        <w:rPr>
          <w:lang w:val="pt-PT"/>
        </w:rPr>
        <w:t xml:space="preserve">. Tractus cantatur. EV </w:t>
      </w:r>
      <w:r w:rsidR="00113711" w:rsidRPr="0021481A">
        <w:rPr>
          <w:rStyle w:val="Incipit"/>
          <w:lang w:val="pt-PT"/>
        </w:rPr>
        <w:t>Audistis quia</w:t>
      </w:r>
      <w:r w:rsidR="00113711" w:rsidRPr="0021481A">
        <w:rPr>
          <w:lang w:val="pt-PT"/>
        </w:rPr>
        <w:t xml:space="preserve">. OF </w:t>
      </w:r>
      <w:r w:rsidR="00113711" w:rsidRPr="0021481A">
        <w:rPr>
          <w:rStyle w:val="Incipit"/>
          <w:lang w:val="pt-PT"/>
        </w:rPr>
        <w:t>Domine vivifica</w:t>
      </w:r>
      <w:r w:rsidR="00113711" w:rsidRPr="0021481A">
        <w:rPr>
          <w:lang w:val="pt-PT"/>
        </w:rPr>
        <w:t xml:space="preserve">. CO </w:t>
      </w:r>
      <w:r w:rsidR="00113711" w:rsidRPr="0021481A">
        <w:rPr>
          <w:rStyle w:val="Incipit"/>
          <w:lang w:val="pt-PT"/>
        </w:rPr>
        <w:t>Servite domino</w:t>
      </w:r>
      <w:r w:rsidR="00113711" w:rsidRPr="0021481A">
        <w:rPr>
          <w:lang w:val="pt-PT"/>
        </w:rPr>
        <w:t xml:space="preserve">. PC </w:t>
      </w:r>
      <w:r w:rsidR="00113711" w:rsidRPr="0021481A">
        <w:rPr>
          <w:rStyle w:val="Incipit"/>
          <w:lang w:val="pt-PT"/>
        </w:rPr>
        <w:t>Spiritum nobis domine</w:t>
      </w:r>
      <w:r w:rsidR="00113711" w:rsidRPr="0021481A">
        <w:rPr>
          <w:lang w:val="pt-PT"/>
        </w:rPr>
        <w:t xml:space="preserve">. OP </w:t>
      </w:r>
      <w:r w:rsidR="00113711" w:rsidRPr="0021481A">
        <w:rPr>
          <w:rStyle w:val="Incipit"/>
          <w:lang w:val="pt-PT"/>
        </w:rPr>
        <w:t>Conserva quaesumus domine</w:t>
      </w:r>
      <w:r w:rsidR="00113711" w:rsidRPr="0021481A">
        <w:rPr>
          <w:lang w:val="pt-PT"/>
        </w:rPr>
        <w:t>.</w:t>
      </w:r>
    </w:p>
    <w:p w:rsidR="00113711" w:rsidRPr="0021481A" w:rsidRDefault="00113711" w:rsidP="004275F3">
      <w:pPr>
        <w:rPr>
          <w:lang w:val="it-IT"/>
        </w:rPr>
      </w:pPr>
      <w:r w:rsidRPr="0021481A">
        <w:rPr>
          <w:rStyle w:val="Time1"/>
          <w:lang w:val="pt-PT"/>
        </w:rPr>
        <w:t>Ad vesperas</w:t>
      </w:r>
      <w:r w:rsidRPr="0021481A">
        <w:rPr>
          <w:lang w:val="pt-PT"/>
        </w:rPr>
        <w:t xml:space="preserve"> </w:t>
      </w:r>
      <w:r w:rsidR="00337FCC" w:rsidRPr="0021481A">
        <w:rPr>
          <w:lang w:val="pt-PT"/>
        </w:rPr>
        <w:t xml:space="preserve">AN </w:t>
      </w:r>
      <w:r w:rsidR="00337FCC" w:rsidRPr="0021481A">
        <w:rPr>
          <w:rStyle w:val="Incipit"/>
          <w:lang w:val="pt-PT"/>
        </w:rPr>
        <w:t>(92vb) In conp</w:t>
      </w:r>
      <w:r w:rsidRPr="0021481A">
        <w:rPr>
          <w:rStyle w:val="Incipit"/>
          <w:lang w:val="pt-PT"/>
        </w:rPr>
        <w:t>ectu angelorum</w:t>
      </w:r>
      <w:r w:rsidRPr="0021481A">
        <w:rPr>
          <w:lang w:val="pt-PT"/>
        </w:rPr>
        <w:t xml:space="preserve">. PS </w:t>
      </w:r>
      <w:r w:rsidRPr="0021481A">
        <w:rPr>
          <w:rStyle w:val="Incipit"/>
          <w:lang w:val="pt-PT"/>
        </w:rPr>
        <w:t>Confitebor tibi</w:t>
      </w:r>
      <w:r w:rsidRPr="0021481A">
        <w:rPr>
          <w:lang w:val="pt-PT"/>
        </w:rPr>
        <w:t xml:space="preserve">. </w:t>
      </w:r>
      <w:r w:rsidRPr="0021481A">
        <w:rPr>
          <w:lang w:val="it-IT"/>
        </w:rPr>
        <w:t xml:space="preserve">CP </w:t>
      </w:r>
      <w:r w:rsidRPr="0021481A">
        <w:rPr>
          <w:rStyle w:val="Incipit"/>
          <w:lang w:val="it-IT"/>
        </w:rPr>
        <w:t>Dissolve colligationes</w:t>
      </w:r>
      <w:r w:rsidRPr="0021481A">
        <w:rPr>
          <w:lang w:val="it-IT"/>
        </w:rPr>
        <w:t xml:space="preserve">. HY </w:t>
      </w:r>
      <w:r w:rsidRPr="0021481A">
        <w:rPr>
          <w:rStyle w:val="Incipit"/>
          <w:lang w:val="it-IT"/>
        </w:rPr>
        <w:t>Dies absoluti</w:t>
      </w:r>
      <w:r w:rsidRPr="0021481A">
        <w:rPr>
          <w:lang w:val="it-IT"/>
        </w:rPr>
        <w:t xml:space="preserve">. AM </w:t>
      </w:r>
      <w:r w:rsidRPr="0021481A">
        <w:rPr>
          <w:rStyle w:val="Incipit"/>
          <w:lang w:val="it-IT"/>
        </w:rPr>
        <w:t>Nesciat sinistra tua</w:t>
      </w:r>
      <w:r w:rsidRPr="0021481A">
        <w:rPr>
          <w:lang w:val="it-IT"/>
        </w:rPr>
        <w:t xml:space="preserve">. OR </w:t>
      </w:r>
      <w:r w:rsidRPr="0021481A">
        <w:rPr>
          <w:rStyle w:val="Incipit"/>
          <w:lang w:val="it-IT"/>
        </w:rPr>
        <w:t>Inchoata ieiunia</w:t>
      </w:r>
      <w:r w:rsidRPr="0021481A">
        <w:rPr>
          <w:lang w:val="it-IT"/>
        </w:rPr>
        <w:t>.</w:t>
      </w:r>
    </w:p>
    <w:p w:rsidR="00113711" w:rsidRPr="0021481A" w:rsidRDefault="00113711" w:rsidP="004275F3">
      <w:pPr>
        <w:pStyle w:val="Titolo1"/>
        <w:rPr>
          <w:lang w:val="it-IT"/>
        </w:rPr>
      </w:pPr>
      <w:r w:rsidRPr="0021481A">
        <w:rPr>
          <w:lang w:val="it-IT"/>
        </w:rPr>
        <w:t>SABBATO</w:t>
      </w:r>
    </w:p>
    <w:p w:rsidR="00113711" w:rsidRPr="0021481A" w:rsidRDefault="00113711" w:rsidP="004275F3">
      <w:pPr>
        <w:rPr>
          <w:lang w:val="it-IT"/>
        </w:rPr>
      </w:pPr>
      <w:r w:rsidRPr="0021481A">
        <w:rPr>
          <w:rStyle w:val="Time1"/>
          <w:lang w:val="it-IT"/>
        </w:rPr>
        <w:t>Ad matutinam</w:t>
      </w:r>
      <w:r w:rsidRPr="0021481A">
        <w:rPr>
          <w:lang w:val="it-IT"/>
        </w:rPr>
        <w:t xml:space="preserve"> feriale invitatorium. </w:t>
      </w:r>
      <w:r w:rsidRPr="0021481A">
        <w:rPr>
          <w:lang w:val="pt-PT"/>
        </w:rPr>
        <w:t>Legitur Genesis cum tribus responsoriis</w:t>
      </w:r>
      <w:r w:rsidR="00337FCC" w:rsidRPr="0021481A">
        <w:rPr>
          <w:lang w:val="pt-PT"/>
        </w:rPr>
        <w:t xml:space="preserve">. </w:t>
      </w:r>
      <w:r w:rsidR="00337FCC" w:rsidRPr="0021481A">
        <w:rPr>
          <w:lang w:val="it-IT"/>
        </w:rPr>
        <w:t>Responsoria</w:t>
      </w:r>
      <w:r w:rsidRPr="0021481A">
        <w:rPr>
          <w:lang w:val="it-IT"/>
        </w:rPr>
        <w:t xml:space="preserve"> de historia</w:t>
      </w:r>
      <w:r w:rsidR="00337FCC" w:rsidRPr="0021481A">
        <w:rPr>
          <w:lang w:val="it-IT"/>
        </w:rPr>
        <w:t xml:space="preserve"> [RP] </w:t>
      </w:r>
      <w:r w:rsidR="00337FCC" w:rsidRPr="0021481A">
        <w:rPr>
          <w:rStyle w:val="Incipit"/>
          <w:lang w:val="it-IT"/>
        </w:rPr>
        <w:t>Quadraginta dies</w:t>
      </w:r>
      <w:r w:rsidR="00337FCC" w:rsidRPr="0021481A">
        <w:rPr>
          <w:lang w:val="it-IT"/>
        </w:rPr>
        <w:t>.</w:t>
      </w:r>
    </w:p>
    <w:p w:rsidR="00337FCC" w:rsidRPr="0021481A" w:rsidRDefault="00337FCC" w:rsidP="004275F3">
      <w:pPr>
        <w:rPr>
          <w:lang w:val="pt-PT"/>
        </w:rPr>
      </w:pPr>
      <w:r w:rsidRPr="0021481A">
        <w:rPr>
          <w:rStyle w:val="Time1"/>
          <w:lang w:val="it-IT"/>
        </w:rPr>
        <w:t>Ad laudes</w:t>
      </w:r>
      <w:r w:rsidRPr="0021481A">
        <w:rPr>
          <w:lang w:val="it-IT"/>
        </w:rPr>
        <w:t xml:space="preserve"> AN </w:t>
      </w:r>
      <w:r w:rsidRPr="0021481A">
        <w:rPr>
          <w:rStyle w:val="Incipit"/>
          <w:lang w:val="it-IT"/>
        </w:rPr>
        <w:t>Benigne fac in bona</w:t>
      </w:r>
      <w:r w:rsidRPr="0021481A">
        <w:rPr>
          <w:lang w:val="it-IT"/>
        </w:rPr>
        <w:t xml:space="preserve">. </w:t>
      </w:r>
      <w:r w:rsidRPr="0021481A">
        <w:rPr>
          <w:lang w:val="nb-NO"/>
        </w:rPr>
        <w:t xml:space="preserve">PS </w:t>
      </w:r>
      <w:r w:rsidRPr="0021481A">
        <w:rPr>
          <w:rStyle w:val="Incipit"/>
          <w:lang w:val="nb-NO"/>
        </w:rPr>
        <w:t>Miserere mei</w:t>
      </w:r>
      <w:r w:rsidR="009D4041" w:rsidRPr="0021481A">
        <w:rPr>
          <w:lang w:val="nb-NO"/>
        </w:rPr>
        <w:t xml:space="preserve"> cum ceteris. CP Si abstuleris. </w:t>
      </w:r>
      <w:r w:rsidR="009D4041" w:rsidRPr="0021481A">
        <w:rPr>
          <w:lang w:val="pt-PT"/>
        </w:rPr>
        <w:t>AB Tu autem cum oraveris. Preces m%D::in%$E::a$iores dicuntur cum PS Miserere mei.</w:t>
      </w:r>
      <w:r w:rsidRPr="0021481A">
        <w:rPr>
          <w:lang w:val="pt-PT"/>
        </w:rPr>
        <w:t xml:space="preserve"> OR </w:t>
      </w:r>
      <w:r w:rsidRPr="0021481A">
        <w:rPr>
          <w:rStyle w:val="Incipit"/>
          <w:lang w:val="pt-PT"/>
        </w:rPr>
        <w:t>Adesto domine supplicationibus</w:t>
      </w:r>
      <w:r w:rsidRPr="0021481A">
        <w:rPr>
          <w:lang w:val="pt-PT"/>
        </w:rPr>
        <w:t>.</w:t>
      </w:r>
    </w:p>
    <w:p w:rsidR="00337FCC" w:rsidRPr="0021481A" w:rsidRDefault="00337FCC" w:rsidP="004275F3">
      <w:pPr>
        <w:rPr>
          <w:lang w:val="pt-PT"/>
        </w:rPr>
      </w:pPr>
      <w:r w:rsidRPr="0021481A">
        <w:rPr>
          <w:rStyle w:val="Time1"/>
          <w:lang w:val="pt-PT"/>
        </w:rPr>
        <w:t>Ad horas</w:t>
      </w:r>
      <w:r w:rsidRPr="0021481A">
        <w:rPr>
          <w:lang w:val="pt-PT"/>
        </w:rPr>
        <w:t xml:space="preserve"> ut supra.</w:t>
      </w:r>
    </w:p>
    <w:p w:rsidR="00337FCC" w:rsidRPr="0021481A" w:rsidRDefault="009D4041" w:rsidP="004275F3">
      <w:pPr>
        <w:rPr>
          <w:lang w:val="pt-PT"/>
        </w:rPr>
      </w:pPr>
      <w:r w:rsidRPr="0021481A">
        <w:rPr>
          <w:rStyle w:val="Time1"/>
          <w:lang w:val="pt-PT"/>
        </w:rPr>
        <w:t>[Ad missam]</w:t>
      </w:r>
      <w:r w:rsidRPr="0021481A">
        <w:rPr>
          <w:lang w:val="pt-PT"/>
        </w:rPr>
        <w:t xml:space="preserve"> </w:t>
      </w:r>
      <w:r w:rsidR="00337FCC" w:rsidRPr="0021481A">
        <w:rPr>
          <w:lang w:val="pt-PT"/>
        </w:rPr>
        <w:t>Post nonam cantetur (93r</w:t>
      </w:r>
      <w:r w:rsidR="007314A5" w:rsidRPr="0021481A">
        <w:rPr>
          <w:lang w:val="pt-PT"/>
        </w:rPr>
        <w:t>a</w:t>
      </w:r>
      <w:r w:rsidR="00337FCC" w:rsidRPr="0021481A">
        <w:rPr>
          <w:lang w:val="pt-PT"/>
        </w:rPr>
        <w:t>) missa</w:t>
      </w:r>
      <w:r w:rsidRPr="0021481A">
        <w:rPr>
          <w:lang w:val="pt-PT"/>
        </w:rPr>
        <w:t>.</w:t>
      </w:r>
      <w:r w:rsidR="00337FCC" w:rsidRPr="0021481A">
        <w:rPr>
          <w:lang w:val="pt-PT"/>
        </w:rPr>
        <w:t xml:space="preserve"> Officium dominicale. IN </w:t>
      </w:r>
      <w:r w:rsidR="00337FCC" w:rsidRPr="0021481A">
        <w:rPr>
          <w:rStyle w:val="Incipit"/>
          <w:lang w:val="pt-PT"/>
        </w:rPr>
        <w:t>Esto mihi in deum</w:t>
      </w:r>
      <w:r w:rsidR="00337FCC" w:rsidRPr="0021481A">
        <w:rPr>
          <w:lang w:val="pt-PT"/>
        </w:rPr>
        <w:t xml:space="preserve"> per totum. ORCL </w:t>
      </w:r>
      <w:r w:rsidR="00337FCC" w:rsidRPr="0021481A">
        <w:rPr>
          <w:rStyle w:val="Incipit"/>
          <w:lang w:val="pt-PT"/>
        </w:rPr>
        <w:t>Exaudi nos misericors</w:t>
      </w:r>
      <w:r w:rsidR="00337FCC" w:rsidRPr="0021481A">
        <w:rPr>
          <w:lang w:val="pt-PT"/>
        </w:rPr>
        <w:t xml:space="preserve">. EP </w:t>
      </w:r>
      <w:r w:rsidR="00337FCC" w:rsidRPr="0021481A">
        <w:rPr>
          <w:rStyle w:val="Incipit"/>
          <w:lang w:val="pt-PT"/>
        </w:rPr>
        <w:t>Si abstuleris</w:t>
      </w:r>
      <w:r w:rsidR="00337FCC" w:rsidRPr="0021481A">
        <w:rPr>
          <w:lang w:val="pt-PT"/>
        </w:rPr>
        <w:t xml:space="preserve">. EV </w:t>
      </w:r>
      <w:r w:rsidRPr="0021481A">
        <w:rPr>
          <w:rStyle w:val="Incipit"/>
          <w:lang w:val="pt-PT"/>
        </w:rPr>
        <w:t>Cum %D::fe</w:t>
      </w:r>
      <w:r w:rsidR="00337FCC" w:rsidRPr="0021481A">
        <w:rPr>
          <w:rStyle w:val="Incipit"/>
          <w:lang w:val="pt-PT"/>
        </w:rPr>
        <w:t>% sero esset factum</w:t>
      </w:r>
      <w:r w:rsidR="00337FCC" w:rsidRPr="0021481A">
        <w:rPr>
          <w:lang w:val="pt-PT"/>
        </w:rPr>
        <w:t xml:space="preserve">. PC </w:t>
      </w:r>
      <w:r w:rsidR="00337FCC" w:rsidRPr="0021481A">
        <w:rPr>
          <w:rStyle w:val="Incipit"/>
          <w:lang w:val="pt-PT"/>
        </w:rPr>
        <w:t>Tribue nobis omnipotens deus</w:t>
      </w:r>
      <w:r w:rsidR="00337FCC" w:rsidRPr="0021481A">
        <w:rPr>
          <w:lang w:val="pt-PT"/>
        </w:rPr>
        <w:t xml:space="preserve">. OPC </w:t>
      </w:r>
      <w:r w:rsidR="00337FCC" w:rsidRPr="0021481A">
        <w:rPr>
          <w:rStyle w:val="Incipit"/>
          <w:lang w:val="pt-PT"/>
        </w:rPr>
        <w:t>Tuere domine populum</w:t>
      </w:r>
      <w:r w:rsidR="00337FCC" w:rsidRPr="0021481A">
        <w:rPr>
          <w:lang w:val="pt-PT"/>
        </w:rPr>
        <w:t>.</w:t>
      </w:r>
    </w:p>
    <w:p w:rsidR="00337FCC" w:rsidRPr="0021481A" w:rsidRDefault="00337FCC" w:rsidP="004275F3">
      <w:pPr>
        <w:pStyle w:val="Titolo1"/>
        <w:rPr>
          <w:lang w:val="pt-PT"/>
        </w:rPr>
      </w:pPr>
      <w:r w:rsidRPr="0021481A">
        <w:rPr>
          <w:lang w:val="pt-PT"/>
        </w:rPr>
        <w:t>DOMINICA IN QUADRAGESIMA</w:t>
      </w:r>
    </w:p>
    <w:p w:rsidR="00337FCC" w:rsidRPr="0021481A" w:rsidRDefault="00337FCC" w:rsidP="004275F3">
      <w:pPr>
        <w:rPr>
          <w:lang w:val="fr-FR"/>
        </w:rPr>
      </w:pPr>
      <w:r w:rsidRPr="0021481A">
        <w:rPr>
          <w:rStyle w:val="Time1"/>
          <w:lang w:val="pt-PT"/>
        </w:rPr>
        <w:t>Ad vesperas</w:t>
      </w:r>
      <w:r w:rsidRPr="0021481A">
        <w:rPr>
          <w:lang w:val="pt-PT"/>
        </w:rPr>
        <w:t xml:space="preserve"> AN</w:t>
      </w:r>
      <w:r w:rsidR="005D2F74" w:rsidRPr="0021481A">
        <w:rPr>
          <w:lang w:val="pt-PT"/>
        </w:rPr>
        <w:t xml:space="preserve"> </w:t>
      </w:r>
      <w:r w:rsidR="005D2F74" w:rsidRPr="0021481A">
        <w:rPr>
          <w:rStyle w:val="Incipit"/>
          <w:lang w:val="pt-PT"/>
        </w:rPr>
        <w:t>Ad</w:t>
      </w:r>
      <w:r w:rsidR="004031DF" w:rsidRPr="0021481A">
        <w:rPr>
          <w:rStyle w:val="Incipit"/>
          <w:lang w:val="pt-PT"/>
        </w:rPr>
        <w:t>v</w:t>
      </w:r>
      <w:r w:rsidR="005D2F74" w:rsidRPr="0021481A">
        <w:rPr>
          <w:rStyle w:val="Incipit"/>
          <w:lang w:val="pt-PT"/>
        </w:rPr>
        <w:t>enerunt nobis</w:t>
      </w:r>
      <w:r w:rsidR="005D2F74" w:rsidRPr="0021481A">
        <w:rPr>
          <w:lang w:val="pt-PT"/>
        </w:rPr>
        <w:t xml:space="preserve"> super PS </w:t>
      </w:r>
      <w:r w:rsidR="005D2F74" w:rsidRPr="0021481A">
        <w:rPr>
          <w:rStyle w:val="Incipit"/>
          <w:lang w:val="pt-PT"/>
        </w:rPr>
        <w:t>Benedictus</w:t>
      </w:r>
      <w:r w:rsidR="005D2F74" w:rsidRPr="0021481A">
        <w:rPr>
          <w:lang w:val="pt-PT"/>
        </w:rPr>
        <w:t xml:space="preserve"> cum ceteris. CP </w:t>
      </w:r>
      <w:r w:rsidR="005D2F74" w:rsidRPr="0021481A">
        <w:rPr>
          <w:rStyle w:val="Incipit"/>
          <w:lang w:val="pt-PT"/>
        </w:rPr>
        <w:t>Si ab</w:t>
      </w:r>
      <w:r w:rsidR="004031DF" w:rsidRPr="0021481A">
        <w:rPr>
          <w:rStyle w:val="Incipit"/>
          <w:lang w:val="pt-PT"/>
        </w:rPr>
        <w:t>s</w:t>
      </w:r>
      <w:r w:rsidR="005D2F74" w:rsidRPr="0021481A">
        <w:rPr>
          <w:rStyle w:val="Incipit"/>
          <w:lang w:val="pt-PT"/>
        </w:rPr>
        <w:t>tuleris</w:t>
      </w:r>
      <w:r w:rsidR="005D2F74" w:rsidRPr="0021481A">
        <w:rPr>
          <w:lang w:val="pt-PT"/>
        </w:rPr>
        <w:t xml:space="preserve">. RP </w:t>
      </w:r>
      <w:r w:rsidR="005D2F74" w:rsidRPr="0021481A">
        <w:rPr>
          <w:rStyle w:val="Incipit"/>
          <w:lang w:val="pt-PT"/>
        </w:rPr>
        <w:t>Angelis suis</w:t>
      </w:r>
      <w:r w:rsidR="005D2F74" w:rsidRPr="0021481A">
        <w:rPr>
          <w:lang w:val="pt-PT"/>
        </w:rPr>
        <w:t xml:space="preserve">. </w:t>
      </w:r>
      <w:r w:rsidR="009D4041" w:rsidRPr="0021481A">
        <w:rPr>
          <w:lang w:val="pt-PT"/>
        </w:rPr>
        <w:t xml:space="preserve">HY </w:t>
      </w:r>
      <w:r w:rsidR="009D4041" w:rsidRPr="0021481A">
        <w:rPr>
          <w:rStyle w:val="Incipit"/>
          <w:lang w:val="pt-PT"/>
        </w:rPr>
        <w:t>Ex more docti</w:t>
      </w:r>
      <w:r w:rsidR="009D4041" w:rsidRPr="0021481A">
        <w:rPr>
          <w:lang w:val="pt-PT"/>
        </w:rPr>
        <w:t xml:space="preserve"> cantetur tantum per septem dies. VS </w:t>
      </w:r>
      <w:r w:rsidR="009D4041" w:rsidRPr="0021481A">
        <w:rPr>
          <w:rStyle w:val="Incipit"/>
          <w:lang w:val="pt-PT"/>
        </w:rPr>
        <w:t>Angelis suis</w:t>
      </w:r>
      <w:r w:rsidR="009D4041" w:rsidRPr="0021481A">
        <w:rPr>
          <w:lang w:val="pt-PT"/>
        </w:rPr>
        <w:t xml:space="preserve">. </w:t>
      </w:r>
      <w:r w:rsidR="005D2F74" w:rsidRPr="0021481A">
        <w:rPr>
          <w:lang w:val="pt-PT"/>
        </w:rPr>
        <w:t xml:space="preserve">AM </w:t>
      </w:r>
      <w:r w:rsidR="005D2F74" w:rsidRPr="0021481A">
        <w:rPr>
          <w:rStyle w:val="Incipit"/>
          <w:lang w:val="pt-PT"/>
        </w:rPr>
        <w:t>Ecce nunc tempus</w:t>
      </w:r>
      <w:r w:rsidR="005D2F74" w:rsidRPr="0021481A">
        <w:rPr>
          <w:lang w:val="pt-PT"/>
        </w:rPr>
        <w:t xml:space="preserve">. [KY] </w:t>
      </w:r>
      <w:r w:rsidR="005D2F74" w:rsidRPr="0021481A">
        <w:rPr>
          <w:rStyle w:val="Incipit"/>
          <w:lang w:val="pt-PT"/>
        </w:rPr>
        <w:t>Kyrie</w:t>
      </w:r>
      <w:r w:rsidR="005D2F74" w:rsidRPr="0021481A">
        <w:rPr>
          <w:lang w:val="pt-PT"/>
        </w:rPr>
        <w:t xml:space="preserve"> cum [PN] </w:t>
      </w:r>
      <w:r w:rsidR="005D2F74" w:rsidRPr="0021481A">
        <w:rPr>
          <w:rStyle w:val="Incipit"/>
          <w:lang w:val="pt-PT"/>
        </w:rPr>
        <w:t>Pater noster</w:t>
      </w:r>
      <w:r w:rsidR="005D2F74" w:rsidRPr="0021481A">
        <w:rPr>
          <w:lang w:val="pt-PT"/>
        </w:rPr>
        <w:t xml:space="preserve">. OR </w:t>
      </w:r>
      <w:r w:rsidR="005D2F74" w:rsidRPr="0021481A">
        <w:rPr>
          <w:rStyle w:val="Incipit"/>
          <w:lang w:val="pt-PT"/>
        </w:rPr>
        <w:t>Adesto domine supplicationibus</w:t>
      </w:r>
      <w:r w:rsidR="005D2F74" w:rsidRPr="0021481A">
        <w:rPr>
          <w:lang w:val="pt-PT"/>
        </w:rPr>
        <w:t xml:space="preserve">. </w:t>
      </w:r>
      <w:r w:rsidR="005D2F74" w:rsidRPr="0021481A">
        <w:rPr>
          <w:lang w:val="it-IT"/>
        </w:rPr>
        <w:t>(93rb) Hinc usque ad pascha nulla processio erit in nocte sabb</w:t>
      </w:r>
      <w:r w:rsidR="0044779C" w:rsidRPr="0021481A">
        <w:rPr>
          <w:lang w:val="it-IT"/>
        </w:rPr>
        <w:t xml:space="preserve">ati. </w:t>
      </w:r>
      <w:r w:rsidR="0044779C" w:rsidRPr="0021481A">
        <w:rPr>
          <w:lang w:val="fr-FR"/>
        </w:rPr>
        <w:t>Et suffragia de sanctis am</w:t>
      </w:r>
      <w:r w:rsidR="005D2F74" w:rsidRPr="0021481A">
        <w:rPr>
          <w:lang w:val="fr-FR"/>
        </w:rPr>
        <w:t>odo</w:t>
      </w:r>
      <w:r w:rsidR="000A123B" w:rsidRPr="0021481A">
        <w:rPr>
          <w:lang w:val="fr-FR"/>
        </w:rPr>
        <w:t xml:space="preserve"> non dicantur nisi in diebus dominicis.</w:t>
      </w:r>
    </w:p>
    <w:p w:rsidR="000A123B" w:rsidRPr="0021481A" w:rsidRDefault="000A123B" w:rsidP="004275F3">
      <w:pPr>
        <w:rPr>
          <w:lang w:val="pt-PT"/>
        </w:rPr>
      </w:pPr>
      <w:r w:rsidRPr="0021481A">
        <w:rPr>
          <w:rStyle w:val="Time1"/>
          <w:lang w:val="fr-FR"/>
        </w:rPr>
        <w:t>Ad completorium</w:t>
      </w:r>
      <w:r w:rsidRPr="0021481A">
        <w:rPr>
          <w:lang w:val="fr-FR"/>
        </w:rPr>
        <w:t xml:space="preserve"> HY </w:t>
      </w:r>
      <w:r w:rsidRPr="0021481A">
        <w:rPr>
          <w:rStyle w:val="Incipit"/>
          <w:lang w:val="fr-FR"/>
        </w:rPr>
        <w:t>Christe qui lux</w:t>
      </w:r>
      <w:r w:rsidRPr="0021481A">
        <w:rPr>
          <w:lang w:val="fr-FR"/>
        </w:rPr>
        <w:t xml:space="preserve">. Hymnus, capitulum et oratio usque in cenam domini exclusive dicatur. </w:t>
      </w:r>
      <w:r w:rsidRPr="0021481A">
        <w:rPr>
          <w:lang w:val="pt-PT"/>
        </w:rPr>
        <w:t xml:space="preserve">CP </w:t>
      </w:r>
      <w:r w:rsidRPr="0021481A">
        <w:rPr>
          <w:rStyle w:val="Incipit"/>
          <w:lang w:val="pt-PT"/>
        </w:rPr>
        <w:t>Tu autem in nobis es</w:t>
      </w:r>
      <w:r w:rsidRPr="0021481A">
        <w:rPr>
          <w:lang w:val="pt-PT"/>
        </w:rPr>
        <w:t xml:space="preserve">. VS </w:t>
      </w:r>
      <w:r w:rsidRPr="0021481A">
        <w:rPr>
          <w:rStyle w:val="Incipit"/>
          <w:lang w:val="pt-PT"/>
        </w:rPr>
        <w:t>Custodi nos domine</w:t>
      </w:r>
      <w:r w:rsidRPr="0021481A">
        <w:rPr>
          <w:lang w:val="pt-PT"/>
        </w:rPr>
        <w:t xml:space="preserve">. AD </w:t>
      </w:r>
      <w:r w:rsidRPr="0021481A">
        <w:rPr>
          <w:rStyle w:val="Incipit"/>
          <w:lang w:val="pt-PT"/>
        </w:rPr>
        <w:t>Frange esurienti</w:t>
      </w:r>
      <w:r w:rsidR="009D4041" w:rsidRPr="0021481A">
        <w:rPr>
          <w:lang w:val="pt-PT"/>
        </w:rPr>
        <w:t xml:space="preserve"> h</w:t>
      </w:r>
      <w:r w:rsidRPr="0021481A">
        <w:rPr>
          <w:lang w:val="pt-PT"/>
        </w:rPr>
        <w:t xml:space="preserve">ac nocte tantum. </w:t>
      </w:r>
      <w:r w:rsidRPr="0021481A">
        <w:rPr>
          <w:lang w:val="pt-PT"/>
        </w:rPr>
        <w:lastRenderedPageBreak/>
        <w:t xml:space="preserve">Aliis noctibus [AD] </w:t>
      </w:r>
      <w:r w:rsidRPr="0021481A">
        <w:rPr>
          <w:rStyle w:val="Incipit"/>
          <w:lang w:val="pt-PT"/>
        </w:rPr>
        <w:t>Salva nos</w:t>
      </w:r>
      <w:r w:rsidRPr="0021481A">
        <w:rPr>
          <w:lang w:val="pt-PT"/>
        </w:rPr>
        <w:t xml:space="preserve"> per totam quadragesimam</w:t>
      </w:r>
      <w:r w:rsidR="004031DF" w:rsidRPr="0021481A">
        <w:rPr>
          <w:lang w:val="pt-PT"/>
        </w:rPr>
        <w:t>,</w:t>
      </w:r>
      <w:r w:rsidRPr="0021481A">
        <w:rPr>
          <w:lang w:val="pt-PT"/>
        </w:rPr>
        <w:t xml:space="preserve"> nisi in sabbatis. Oratio dicitur cottidiana [OR] </w:t>
      </w:r>
      <w:r w:rsidRPr="0021481A">
        <w:rPr>
          <w:rStyle w:val="Incipit"/>
          <w:lang w:val="pt-PT"/>
        </w:rPr>
        <w:t>Deus qui discernis diem a nocte</w:t>
      </w:r>
      <w:r w:rsidRPr="0021481A">
        <w:rPr>
          <w:lang w:val="pt-PT"/>
        </w:rPr>
        <w:t>. Preces non dicantur.</w:t>
      </w:r>
    </w:p>
    <w:p w:rsidR="000A123B" w:rsidRPr="0021481A" w:rsidRDefault="000A123B" w:rsidP="004275F3">
      <w:pPr>
        <w:rPr>
          <w:lang w:val="pt-PT"/>
        </w:rPr>
      </w:pPr>
      <w:r w:rsidRPr="0021481A">
        <w:rPr>
          <w:rStyle w:val="Time1"/>
          <w:lang w:val="pt-PT"/>
        </w:rPr>
        <w:t>Ad matutinam</w:t>
      </w:r>
      <w:r w:rsidRPr="0021481A">
        <w:rPr>
          <w:lang w:val="pt-PT"/>
        </w:rPr>
        <w:t xml:space="preserve"> INV </w:t>
      </w:r>
      <w:r w:rsidRPr="0021481A">
        <w:rPr>
          <w:rStyle w:val="Incipit"/>
          <w:lang w:val="pt-PT"/>
        </w:rPr>
        <w:t>Non sit nobis vanum</w:t>
      </w:r>
      <w:r w:rsidRPr="0021481A">
        <w:rPr>
          <w:lang w:val="pt-PT"/>
        </w:rPr>
        <w:t xml:space="preserve">. PS </w:t>
      </w:r>
      <w:r w:rsidRPr="0021481A">
        <w:rPr>
          <w:rStyle w:val="Incipit"/>
          <w:lang w:val="pt-PT"/>
        </w:rPr>
        <w:t>Venite exultemus</w:t>
      </w:r>
      <w:r w:rsidRPr="0021481A">
        <w:rPr>
          <w:lang w:val="pt-PT"/>
        </w:rPr>
        <w:t xml:space="preserve">. </w:t>
      </w:r>
    </w:p>
    <w:p w:rsidR="000A123B" w:rsidRPr="0021481A" w:rsidRDefault="000A123B" w:rsidP="004275F3">
      <w:pPr>
        <w:rPr>
          <w:lang w:val="en-US"/>
        </w:rPr>
      </w:pPr>
      <w:r w:rsidRPr="0021481A">
        <w:rPr>
          <w:lang w:val="en-US"/>
        </w:rPr>
        <w:t xml:space="preserve">(93va) </w:t>
      </w:r>
      <w:r w:rsidRPr="0021481A">
        <w:rPr>
          <w:rStyle w:val="Time2"/>
          <w:lang w:val="en-US"/>
        </w:rPr>
        <w:t>In primo nocturno</w:t>
      </w:r>
      <w:r w:rsidRPr="0021481A">
        <w:rPr>
          <w:lang w:val="en-US"/>
        </w:rPr>
        <w:t xml:space="preserve"> AN </w:t>
      </w:r>
      <w:r w:rsidRPr="0021481A">
        <w:rPr>
          <w:rStyle w:val="Incipit"/>
          <w:lang w:val="en-US"/>
        </w:rPr>
        <w:t>Advenerunt nobis</w:t>
      </w:r>
      <w:r w:rsidRPr="0021481A">
        <w:rPr>
          <w:lang w:val="en-US"/>
        </w:rPr>
        <w:t xml:space="preserve"> super PS </w:t>
      </w:r>
      <w:r w:rsidRPr="0021481A">
        <w:rPr>
          <w:rStyle w:val="Incipit"/>
          <w:lang w:val="en-US"/>
        </w:rPr>
        <w:t>Beatus vir</w:t>
      </w:r>
      <w:r w:rsidRPr="0021481A">
        <w:rPr>
          <w:lang w:val="en-US"/>
        </w:rPr>
        <w:t xml:space="preserve">. VS </w:t>
      </w:r>
      <w:r w:rsidRPr="0021481A">
        <w:rPr>
          <w:rStyle w:val="Incipit"/>
          <w:lang w:val="en-US"/>
        </w:rPr>
        <w:t>Dicet domino</w:t>
      </w:r>
      <w:r w:rsidRPr="0021481A">
        <w:rPr>
          <w:lang w:val="en-US"/>
        </w:rPr>
        <w:t xml:space="preserve">. Legitur Genesis cum historia RP </w:t>
      </w:r>
      <w:r w:rsidRPr="0021481A">
        <w:rPr>
          <w:rStyle w:val="Incipit"/>
          <w:lang w:val="en-US"/>
        </w:rPr>
        <w:t>Ecce nunc tempus</w:t>
      </w:r>
      <w:r w:rsidRPr="0021481A">
        <w:rPr>
          <w:lang w:val="en-US"/>
        </w:rPr>
        <w:t xml:space="preserve">. RP </w:t>
      </w:r>
      <w:r w:rsidRPr="0021481A">
        <w:rPr>
          <w:rStyle w:val="Incipit"/>
          <w:lang w:val="en-US"/>
        </w:rPr>
        <w:t>Paradisi porta</w:t>
      </w:r>
      <w:r w:rsidR="007314A5" w:rsidRPr="0021481A">
        <w:rPr>
          <w:lang w:val="en-US"/>
        </w:rPr>
        <w:t xml:space="preserve">. RP </w:t>
      </w:r>
      <w:r w:rsidR="007314A5" w:rsidRPr="0021481A">
        <w:rPr>
          <w:rStyle w:val="Incipit"/>
          <w:lang w:val="en-US"/>
        </w:rPr>
        <w:t>Emendemus in melius</w:t>
      </w:r>
      <w:r w:rsidR="007314A5" w:rsidRPr="0021481A">
        <w:rPr>
          <w:lang w:val="en-US"/>
        </w:rPr>
        <w:t>.</w:t>
      </w:r>
    </w:p>
    <w:p w:rsidR="007314A5" w:rsidRPr="0021481A" w:rsidRDefault="007314A5" w:rsidP="004275F3">
      <w:pPr>
        <w:rPr>
          <w:lang w:val="it-IT"/>
        </w:rPr>
      </w:pPr>
      <w:r w:rsidRPr="0021481A">
        <w:rPr>
          <w:rStyle w:val="Time2"/>
          <w:lang w:val="en-US"/>
        </w:rPr>
        <w:t>In secundo nocturno</w:t>
      </w:r>
      <w:r w:rsidRPr="0021481A">
        <w:rPr>
          <w:lang w:val="en-US"/>
        </w:rPr>
        <w:t xml:space="preserve"> AN </w:t>
      </w:r>
      <w:r w:rsidRPr="0021481A">
        <w:rPr>
          <w:rStyle w:val="Incipit"/>
          <w:lang w:val="en-US"/>
        </w:rPr>
        <w:t>Commendemus nos</w:t>
      </w:r>
      <w:r w:rsidRPr="0021481A">
        <w:rPr>
          <w:lang w:val="en-US"/>
        </w:rPr>
        <w:t xml:space="preserve">. PS </w:t>
      </w:r>
      <w:r w:rsidRPr="0021481A">
        <w:rPr>
          <w:rStyle w:val="Incipit"/>
          <w:lang w:val="en-US"/>
        </w:rPr>
        <w:t>Conserva me</w:t>
      </w:r>
      <w:r w:rsidRPr="0021481A">
        <w:rPr>
          <w:lang w:val="en-US"/>
        </w:rPr>
        <w:t xml:space="preserve">. VS </w:t>
      </w:r>
      <w:r w:rsidRPr="0021481A">
        <w:rPr>
          <w:rStyle w:val="Incipit"/>
          <w:lang w:val="en-US"/>
        </w:rPr>
        <w:t>Ipse liberavit me</w:t>
      </w:r>
      <w:r w:rsidRPr="0021481A">
        <w:rPr>
          <w:lang w:val="en-US"/>
        </w:rPr>
        <w:t xml:space="preserve">. Legitur LS </w:t>
      </w:r>
      <w:r w:rsidRPr="0021481A">
        <w:rPr>
          <w:rStyle w:val="Incipit"/>
          <w:lang w:val="en-US"/>
        </w:rPr>
        <w:t>Inter dies devotionum</w:t>
      </w:r>
      <w:r w:rsidRPr="0021481A">
        <w:rPr>
          <w:lang w:val="en-US"/>
        </w:rPr>
        <w:t xml:space="preserve">. RP </w:t>
      </w:r>
      <w:r w:rsidR="009D4041" w:rsidRPr="0021481A">
        <w:rPr>
          <w:rStyle w:val="Incipit"/>
          <w:lang w:val="en-US"/>
        </w:rPr>
        <w:t>|Ineieiunio::</w:t>
      </w:r>
      <w:r w:rsidRPr="0021481A">
        <w:rPr>
          <w:rStyle w:val="Incipit"/>
          <w:lang w:val="en-US"/>
        </w:rPr>
        <w:t>In ieiunio</w:t>
      </w:r>
      <w:r w:rsidR="009D4041" w:rsidRPr="0021481A">
        <w:rPr>
          <w:rStyle w:val="Incipit"/>
          <w:lang w:val="en-US"/>
        </w:rPr>
        <w:t>|</w:t>
      </w:r>
      <w:r w:rsidRPr="0021481A">
        <w:rPr>
          <w:lang w:val="en-US"/>
        </w:rPr>
        <w:t xml:space="preserve">. RP </w:t>
      </w:r>
      <w:r w:rsidRPr="0021481A">
        <w:rPr>
          <w:rStyle w:val="Incipit"/>
          <w:lang w:val="en-US"/>
        </w:rPr>
        <w:t>In omnibus exhibeamus</w:t>
      </w:r>
      <w:r w:rsidRPr="0021481A">
        <w:rPr>
          <w:lang w:val="en-US"/>
        </w:rPr>
        <w:t xml:space="preserve">. </w:t>
      </w:r>
      <w:r w:rsidRPr="0021481A">
        <w:rPr>
          <w:lang w:val="it-IT"/>
        </w:rPr>
        <w:t xml:space="preserve">RP </w:t>
      </w:r>
      <w:r w:rsidRPr="0021481A">
        <w:rPr>
          <w:rStyle w:val="Incipit"/>
          <w:lang w:val="it-IT"/>
        </w:rPr>
        <w:t>Absondite</w:t>
      </w:r>
      <w:r w:rsidRPr="0021481A">
        <w:rPr>
          <w:lang w:val="it-IT"/>
        </w:rPr>
        <w:t>.</w:t>
      </w:r>
    </w:p>
    <w:p w:rsidR="007314A5" w:rsidRPr="0021481A" w:rsidRDefault="007314A5" w:rsidP="004275F3">
      <w:pPr>
        <w:rPr>
          <w:lang w:val="fr-FR"/>
        </w:rPr>
      </w:pPr>
      <w:r w:rsidRPr="0021481A">
        <w:rPr>
          <w:rStyle w:val="Time2"/>
          <w:lang w:val="it-IT"/>
        </w:rPr>
        <w:t>In tertio nocturno</w:t>
      </w:r>
      <w:r w:rsidRPr="0021481A">
        <w:rPr>
          <w:lang w:val="it-IT"/>
        </w:rPr>
        <w:t xml:space="preserve"> AN </w:t>
      </w:r>
      <w:r w:rsidRPr="0021481A">
        <w:rPr>
          <w:rStyle w:val="Incipit"/>
          <w:lang w:val="it-IT"/>
        </w:rPr>
        <w:t>Per arma iustitiae</w:t>
      </w:r>
      <w:r w:rsidRPr="0021481A">
        <w:rPr>
          <w:lang w:val="it-IT"/>
        </w:rPr>
        <w:t xml:space="preserve">. PS </w:t>
      </w:r>
      <w:r w:rsidRPr="0021481A">
        <w:rPr>
          <w:rStyle w:val="Incipit"/>
          <w:lang w:val="it-IT"/>
        </w:rPr>
        <w:t>Caeli enarrant</w:t>
      </w:r>
      <w:r w:rsidRPr="0021481A">
        <w:rPr>
          <w:lang w:val="it-IT"/>
        </w:rPr>
        <w:t xml:space="preserve">. </w:t>
      </w:r>
      <w:r w:rsidRPr="0021481A">
        <w:rPr>
          <w:lang w:val="fr-FR"/>
        </w:rPr>
        <w:t xml:space="preserve">VS </w:t>
      </w:r>
      <w:r w:rsidRPr="0021481A">
        <w:rPr>
          <w:rStyle w:val="Incipit"/>
          <w:lang w:val="fr-FR"/>
        </w:rPr>
        <w:t>Scapulis suis</w:t>
      </w:r>
      <w:r w:rsidRPr="0021481A">
        <w:rPr>
          <w:lang w:val="fr-FR"/>
        </w:rPr>
        <w:t xml:space="preserve">. His versiculis cottidie et antiphonis nocturnalibus in dominicis uti debes usque in dominica passionis exclusive. Legitur (93vb) EV </w:t>
      </w:r>
      <w:r w:rsidRPr="0021481A">
        <w:rPr>
          <w:rStyle w:val="Incipit"/>
          <w:lang w:val="fr-FR"/>
        </w:rPr>
        <w:t>Ductus est Iesus in desertum</w:t>
      </w:r>
      <w:r w:rsidRPr="0021481A">
        <w:rPr>
          <w:lang w:val="fr-FR"/>
        </w:rPr>
        <w:t xml:space="preserve">. RP </w:t>
      </w:r>
      <w:r w:rsidRPr="0021481A">
        <w:rPr>
          <w:rStyle w:val="Incipit"/>
          <w:lang w:val="fr-FR"/>
        </w:rPr>
        <w:t>Tribularer</w:t>
      </w:r>
      <w:r w:rsidRPr="0021481A">
        <w:rPr>
          <w:lang w:val="fr-FR"/>
        </w:rPr>
        <w:t xml:space="preserve">. RP </w:t>
      </w:r>
      <w:r w:rsidRPr="0021481A">
        <w:rPr>
          <w:rStyle w:val="Incipit"/>
          <w:lang w:val="fr-FR"/>
        </w:rPr>
        <w:t>Angelis suis</w:t>
      </w:r>
      <w:r w:rsidRPr="0021481A">
        <w:rPr>
          <w:lang w:val="fr-FR"/>
        </w:rPr>
        <w:t xml:space="preserve">. RP </w:t>
      </w:r>
      <w:r w:rsidRPr="0021481A">
        <w:rPr>
          <w:rStyle w:val="Incipit"/>
          <w:lang w:val="fr-FR"/>
        </w:rPr>
        <w:t>Ductus est Iesus</w:t>
      </w:r>
      <w:r w:rsidRPr="0021481A">
        <w:rPr>
          <w:lang w:val="fr-FR"/>
        </w:rPr>
        <w:t xml:space="preserve">. </w:t>
      </w:r>
    </w:p>
    <w:p w:rsidR="007314A5" w:rsidRPr="0021481A" w:rsidRDefault="007314A5" w:rsidP="004275F3">
      <w:pPr>
        <w:rPr>
          <w:lang w:val="fr-FR"/>
        </w:rPr>
      </w:pPr>
      <w:r w:rsidRPr="0021481A">
        <w:rPr>
          <w:rStyle w:val="Funktion"/>
          <w:lang w:val="fr-FR"/>
        </w:rPr>
        <w:t>Sacerdos</w:t>
      </w:r>
      <w:r w:rsidRPr="0021481A">
        <w:rPr>
          <w:lang w:val="fr-FR"/>
        </w:rPr>
        <w:t xml:space="preserve"> utitur his versiculis amodo </w:t>
      </w:r>
      <w:r w:rsidR="002B3C84" w:rsidRPr="0021481A">
        <w:rPr>
          <w:lang w:val="fr-FR"/>
        </w:rPr>
        <w:t>ad</w:t>
      </w:r>
      <w:r w:rsidRPr="0021481A">
        <w:rPr>
          <w:lang w:val="fr-FR"/>
        </w:rPr>
        <w:t xml:space="preserve"> laudes ANVS </w:t>
      </w:r>
      <w:r w:rsidRPr="0021481A">
        <w:rPr>
          <w:rStyle w:val="Incipit"/>
          <w:lang w:val="fr-FR"/>
        </w:rPr>
        <w:t>Ipse liberavit me</w:t>
      </w:r>
      <w:r w:rsidRPr="0021481A">
        <w:rPr>
          <w:lang w:val="fr-FR"/>
        </w:rPr>
        <w:t xml:space="preserve">, VS </w:t>
      </w:r>
      <w:r w:rsidRPr="0021481A">
        <w:rPr>
          <w:rStyle w:val="Incipit"/>
          <w:lang w:val="fr-FR"/>
        </w:rPr>
        <w:t>Scapulis suis</w:t>
      </w:r>
      <w:r w:rsidRPr="0021481A">
        <w:rPr>
          <w:lang w:val="fr-FR"/>
        </w:rPr>
        <w:t xml:space="preserve"> usque in dominicam passionis. </w:t>
      </w:r>
    </w:p>
    <w:p w:rsidR="006440EE" w:rsidRPr="0021481A" w:rsidRDefault="003336EC" w:rsidP="004275F3">
      <w:pPr>
        <w:rPr>
          <w:lang w:val="pt-PT"/>
        </w:rPr>
      </w:pPr>
      <w:r w:rsidRPr="0021481A">
        <w:rPr>
          <w:rStyle w:val="Time1"/>
          <w:lang w:val="pt-PT"/>
        </w:rPr>
        <w:t>Ad laudes</w:t>
      </w:r>
      <w:r w:rsidRPr="0021481A">
        <w:rPr>
          <w:lang w:val="pt-PT"/>
        </w:rPr>
        <w:t xml:space="preserve"> AN </w:t>
      </w:r>
      <w:r w:rsidRPr="0021481A">
        <w:rPr>
          <w:rStyle w:val="Incipit"/>
          <w:lang w:val="pt-PT"/>
        </w:rPr>
        <w:t>Cor mundum</w:t>
      </w:r>
      <w:r w:rsidRPr="0021481A">
        <w:rPr>
          <w:lang w:val="pt-PT"/>
        </w:rPr>
        <w:t xml:space="preserve">. PS </w:t>
      </w:r>
      <w:r w:rsidRPr="0021481A">
        <w:rPr>
          <w:rStyle w:val="Incipit"/>
          <w:lang w:val="pt-PT"/>
        </w:rPr>
        <w:t>Miserere mei</w:t>
      </w:r>
      <w:r w:rsidRPr="0021481A">
        <w:rPr>
          <w:lang w:val="pt-PT"/>
        </w:rPr>
        <w:t xml:space="preserve">. AN </w:t>
      </w:r>
      <w:r w:rsidRPr="0021481A">
        <w:rPr>
          <w:rStyle w:val="Incipit"/>
          <w:lang w:val="pt-PT"/>
        </w:rPr>
        <w:t>O domine salvum</w:t>
      </w:r>
      <w:r w:rsidRPr="0021481A">
        <w:rPr>
          <w:lang w:val="pt-PT"/>
        </w:rPr>
        <w:t xml:space="preserve">. PS </w:t>
      </w:r>
      <w:r w:rsidRPr="0021481A">
        <w:rPr>
          <w:rStyle w:val="Incipit"/>
          <w:lang w:val="pt-PT"/>
        </w:rPr>
        <w:t>Confitemini</w:t>
      </w:r>
      <w:r w:rsidRPr="0021481A">
        <w:rPr>
          <w:lang w:val="pt-PT"/>
        </w:rPr>
        <w:t xml:space="preserve">. AN </w:t>
      </w:r>
      <w:r w:rsidRPr="0021481A">
        <w:rPr>
          <w:rStyle w:val="Incipit"/>
          <w:lang w:val="pt-PT"/>
        </w:rPr>
        <w:t>Sic benedicam te</w:t>
      </w:r>
      <w:r w:rsidRPr="0021481A">
        <w:rPr>
          <w:lang w:val="pt-PT"/>
        </w:rPr>
        <w:t xml:space="preserve">. </w:t>
      </w:r>
      <w:r w:rsidR="002B3C84" w:rsidRPr="0021481A">
        <w:rPr>
          <w:lang w:val="pt-PT"/>
        </w:rPr>
        <w:t xml:space="preserve">PS </w:t>
      </w:r>
      <w:r w:rsidR="002B3C84" w:rsidRPr="0021481A">
        <w:rPr>
          <w:rStyle w:val="Incipit"/>
          <w:lang w:val="pt-PT"/>
        </w:rPr>
        <w:t>Deus deus meus</w:t>
      </w:r>
      <w:r w:rsidR="002B3C84" w:rsidRPr="0021481A">
        <w:rPr>
          <w:lang w:val="pt-PT"/>
        </w:rPr>
        <w:t xml:space="preserve">. AN </w:t>
      </w:r>
      <w:r w:rsidR="002B3C84" w:rsidRPr="0021481A">
        <w:rPr>
          <w:rStyle w:val="Incipit"/>
          <w:lang w:val="pt-PT"/>
        </w:rPr>
        <w:t>In spiritu humilitatis</w:t>
      </w:r>
      <w:r w:rsidR="002B3C84" w:rsidRPr="0021481A">
        <w:rPr>
          <w:lang w:val="pt-PT"/>
        </w:rPr>
        <w:t xml:space="preserve">. </w:t>
      </w:r>
      <w:r w:rsidRPr="0021481A">
        <w:rPr>
          <w:lang w:val="pt-PT"/>
        </w:rPr>
        <w:t xml:space="preserve">PS </w:t>
      </w:r>
      <w:r w:rsidRPr="0021481A">
        <w:rPr>
          <w:rStyle w:val="Incipit"/>
          <w:lang w:val="pt-PT"/>
        </w:rPr>
        <w:t>Benedic</w:t>
      </w:r>
      <w:r w:rsidR="004031DF" w:rsidRPr="0021481A">
        <w:rPr>
          <w:rStyle w:val="Incipit"/>
          <w:lang w:val="pt-PT"/>
        </w:rPr>
        <w:t>i</w:t>
      </w:r>
      <w:r w:rsidRPr="0021481A">
        <w:rPr>
          <w:rStyle w:val="Incipit"/>
          <w:lang w:val="pt-PT"/>
        </w:rPr>
        <w:t>te omnia opera</w:t>
      </w:r>
      <w:r w:rsidRPr="0021481A">
        <w:rPr>
          <w:lang w:val="pt-PT"/>
        </w:rPr>
        <w:t xml:space="preserve">. AN </w:t>
      </w:r>
      <w:r w:rsidRPr="0021481A">
        <w:rPr>
          <w:rStyle w:val="Incipit"/>
          <w:lang w:val="pt-PT"/>
        </w:rPr>
        <w:t>Laudate deum</w:t>
      </w:r>
      <w:r w:rsidRPr="0021481A">
        <w:rPr>
          <w:lang w:val="pt-PT"/>
        </w:rPr>
        <w:t xml:space="preserve">. PS </w:t>
      </w:r>
      <w:r w:rsidRPr="0021481A">
        <w:rPr>
          <w:rStyle w:val="Incipit"/>
          <w:lang w:val="pt-PT"/>
        </w:rPr>
        <w:t>Laudate dominum de caelis</w:t>
      </w:r>
      <w:r w:rsidRPr="0021481A">
        <w:rPr>
          <w:lang w:val="pt-PT"/>
        </w:rPr>
        <w:t xml:space="preserve">. Sequitur HY </w:t>
      </w:r>
      <w:r w:rsidRPr="0021481A">
        <w:rPr>
          <w:rStyle w:val="Incipit"/>
          <w:lang w:val="pt-PT"/>
        </w:rPr>
        <w:t>Clarum decus</w:t>
      </w:r>
      <w:r w:rsidRPr="0021481A">
        <w:rPr>
          <w:lang w:val="pt-PT"/>
        </w:rPr>
        <w:t xml:space="preserve">. Cantetur [per] quattuor |septima::septimanas|. [EVI] </w:t>
      </w:r>
      <w:r w:rsidRPr="0021481A">
        <w:rPr>
          <w:rStyle w:val="Incipit"/>
          <w:lang w:val="pt-PT"/>
        </w:rPr>
        <w:t>Fratres</w:t>
      </w:r>
      <w:r w:rsidRPr="0021481A">
        <w:rPr>
          <w:lang w:val="pt-PT"/>
        </w:rPr>
        <w:t xml:space="preserve">. CP </w:t>
      </w:r>
      <w:r w:rsidR="006440EE" w:rsidRPr="0021481A">
        <w:rPr>
          <w:rStyle w:val="Incipit"/>
          <w:lang w:val="pt-PT"/>
        </w:rPr>
        <w:t>Hortamur vos</w:t>
      </w:r>
      <w:r w:rsidR="006440EE" w:rsidRPr="0021481A">
        <w:rPr>
          <w:lang w:val="pt-PT"/>
        </w:rPr>
        <w:t xml:space="preserve">. (94ra) VS </w:t>
      </w:r>
      <w:r w:rsidR="006440EE" w:rsidRPr="0021481A">
        <w:rPr>
          <w:rStyle w:val="Incipit"/>
          <w:lang w:val="pt-PT"/>
        </w:rPr>
        <w:t>Scuto circumdabit te</w:t>
      </w:r>
      <w:r w:rsidR="006440EE" w:rsidRPr="0021481A">
        <w:rPr>
          <w:lang w:val="pt-PT"/>
        </w:rPr>
        <w:t xml:space="preserve">. AB </w:t>
      </w:r>
      <w:r w:rsidR="006440EE" w:rsidRPr="0021481A">
        <w:rPr>
          <w:rStyle w:val="Incipit"/>
          <w:lang w:val="pt-PT"/>
        </w:rPr>
        <w:t>Ductus est Iesus</w:t>
      </w:r>
      <w:r w:rsidR="006440EE" w:rsidRPr="0021481A">
        <w:rPr>
          <w:lang w:val="pt-PT"/>
        </w:rPr>
        <w:t xml:space="preserve">. [KY] </w:t>
      </w:r>
      <w:r w:rsidR="006440EE" w:rsidRPr="0021481A">
        <w:rPr>
          <w:rStyle w:val="Incipit"/>
          <w:lang w:val="pt-PT"/>
        </w:rPr>
        <w:t>Kyrie</w:t>
      </w:r>
      <w:r w:rsidR="006440EE" w:rsidRPr="0021481A">
        <w:rPr>
          <w:lang w:val="pt-PT"/>
        </w:rPr>
        <w:t xml:space="preserve"> cum [PN] </w:t>
      </w:r>
      <w:r w:rsidR="006440EE" w:rsidRPr="0021481A">
        <w:rPr>
          <w:rStyle w:val="Incipit"/>
          <w:lang w:val="pt-PT"/>
        </w:rPr>
        <w:t>Pater noster</w:t>
      </w:r>
      <w:r w:rsidR="006440EE" w:rsidRPr="0021481A">
        <w:rPr>
          <w:lang w:val="pt-PT"/>
        </w:rPr>
        <w:t xml:space="preserve">. OR </w:t>
      </w:r>
      <w:r w:rsidR="006440EE" w:rsidRPr="0021481A">
        <w:rPr>
          <w:rStyle w:val="Incipit"/>
          <w:lang w:val="pt-PT"/>
        </w:rPr>
        <w:t>Deus qui ecclesiam tuam</w:t>
      </w:r>
      <w:r w:rsidR="006440EE" w:rsidRPr="0021481A">
        <w:rPr>
          <w:lang w:val="pt-PT"/>
        </w:rPr>
        <w:t>.</w:t>
      </w:r>
    </w:p>
    <w:p w:rsidR="006440EE" w:rsidRPr="0021481A" w:rsidRDefault="006440EE" w:rsidP="004275F3">
      <w:pPr>
        <w:rPr>
          <w:lang w:val="pt-PT"/>
        </w:rPr>
      </w:pPr>
      <w:r w:rsidRPr="0021481A">
        <w:rPr>
          <w:rStyle w:val="Time1"/>
          <w:lang w:val="pt-PT"/>
        </w:rPr>
        <w:t>Ad primam</w:t>
      </w:r>
      <w:r w:rsidRPr="0021481A">
        <w:rPr>
          <w:lang w:val="pt-PT"/>
        </w:rPr>
        <w:t xml:space="preserve"> AN </w:t>
      </w:r>
      <w:r w:rsidRPr="0021481A">
        <w:rPr>
          <w:rStyle w:val="Incipit"/>
          <w:lang w:val="pt-PT"/>
        </w:rPr>
        <w:t>Iesus autem cum ieiunasset</w:t>
      </w:r>
      <w:r w:rsidRPr="0021481A">
        <w:rPr>
          <w:lang w:val="pt-PT"/>
        </w:rPr>
        <w:t xml:space="preserve">. PS </w:t>
      </w:r>
      <w:r w:rsidRPr="0021481A">
        <w:rPr>
          <w:rStyle w:val="Incipit"/>
          <w:lang w:val="pt-PT"/>
        </w:rPr>
        <w:t>Deus deus meus respice in me</w:t>
      </w:r>
      <w:r w:rsidRPr="0021481A">
        <w:rPr>
          <w:lang w:val="pt-PT"/>
        </w:rPr>
        <w:t xml:space="preserve">. CP </w:t>
      </w:r>
      <w:r w:rsidR="00481BBD" w:rsidRPr="0021481A">
        <w:rPr>
          <w:rStyle w:val="Incipit"/>
          <w:lang w:val="pt-PT"/>
        </w:rPr>
        <w:t>Omnis Ä+</w:t>
      </w:r>
      <w:r w:rsidRPr="0021481A">
        <w:rPr>
          <w:rStyle w:val="Incipit"/>
          <w:lang w:val="pt-PT"/>
        </w:rPr>
        <w:t>enim</w:t>
      </w:r>
      <w:r w:rsidR="00481BBD" w:rsidRPr="0021481A">
        <w:rPr>
          <w:rStyle w:val="Incipit"/>
          <w:lang w:val="pt-PT"/>
        </w:rPr>
        <w:t>+Ä</w:t>
      </w:r>
      <w:r w:rsidRPr="0021481A">
        <w:rPr>
          <w:rStyle w:val="Incipit"/>
          <w:lang w:val="pt-PT"/>
        </w:rPr>
        <w:t xml:space="preserve"> homo</w:t>
      </w:r>
      <w:r w:rsidRPr="0021481A">
        <w:rPr>
          <w:lang w:val="pt-PT"/>
        </w:rPr>
        <w:t xml:space="preserve">. Preces non dicantur. Sequitur OR </w:t>
      </w:r>
      <w:r w:rsidRPr="0021481A">
        <w:rPr>
          <w:rStyle w:val="Incipit"/>
          <w:lang w:val="pt-PT"/>
        </w:rPr>
        <w:t>Domine sancte pater</w:t>
      </w:r>
      <w:r w:rsidRPr="0021481A">
        <w:rPr>
          <w:lang w:val="pt-PT"/>
        </w:rPr>
        <w:t>.</w:t>
      </w:r>
    </w:p>
    <w:p w:rsidR="006440EE" w:rsidRPr="0021481A" w:rsidRDefault="006440EE" w:rsidP="004275F3">
      <w:pPr>
        <w:rPr>
          <w:lang w:val="it-IT"/>
        </w:rPr>
      </w:pPr>
      <w:r w:rsidRPr="0021481A">
        <w:rPr>
          <w:rStyle w:val="Time1"/>
          <w:lang w:val="pt-PT"/>
        </w:rPr>
        <w:t>Ad tertiam</w:t>
      </w:r>
      <w:r w:rsidRPr="0021481A">
        <w:rPr>
          <w:lang w:val="pt-PT"/>
        </w:rPr>
        <w:t xml:space="preserve"> AN </w:t>
      </w:r>
      <w:r w:rsidRPr="0021481A">
        <w:rPr>
          <w:rStyle w:val="Incipit"/>
          <w:lang w:val="pt-PT"/>
        </w:rPr>
        <w:t>Non in solo pane</w:t>
      </w:r>
      <w:r w:rsidRPr="0021481A">
        <w:rPr>
          <w:lang w:val="pt-PT"/>
        </w:rPr>
        <w:t xml:space="preserve">. </w:t>
      </w:r>
      <w:r w:rsidRPr="0021481A">
        <w:rPr>
          <w:lang w:val="fr-FR"/>
        </w:rPr>
        <w:t xml:space="preserve">CP </w:t>
      </w:r>
      <w:r w:rsidRPr="0021481A">
        <w:rPr>
          <w:rStyle w:val="Incipit"/>
          <w:lang w:val="fr-FR"/>
        </w:rPr>
        <w:t>Ecce nunc tempus acceptabile</w:t>
      </w:r>
      <w:r w:rsidRPr="0021481A">
        <w:rPr>
          <w:lang w:val="fr-FR"/>
        </w:rPr>
        <w:t xml:space="preserve">. </w:t>
      </w:r>
      <w:r w:rsidRPr="0021481A">
        <w:rPr>
          <w:lang w:val="it-IT"/>
        </w:rPr>
        <w:t xml:space="preserve">RB </w:t>
      </w:r>
      <w:r w:rsidRPr="0021481A">
        <w:rPr>
          <w:rStyle w:val="Incipit"/>
          <w:lang w:val="it-IT"/>
        </w:rPr>
        <w:t>Participem me fac</w:t>
      </w:r>
      <w:r w:rsidRPr="0021481A">
        <w:rPr>
          <w:lang w:val="it-IT"/>
        </w:rPr>
        <w:t xml:space="preserve">. RV </w:t>
      </w:r>
      <w:r w:rsidRPr="0021481A">
        <w:rPr>
          <w:rStyle w:val="Incipit"/>
          <w:lang w:val="it-IT"/>
        </w:rPr>
        <w:t>Aspice in me</w:t>
      </w:r>
      <w:r w:rsidRPr="0021481A">
        <w:rPr>
          <w:lang w:val="it-IT"/>
        </w:rPr>
        <w:t xml:space="preserve">. RV </w:t>
      </w:r>
      <w:r w:rsidRPr="0021481A">
        <w:rPr>
          <w:rStyle w:val="Incipit"/>
          <w:lang w:val="it-IT"/>
        </w:rPr>
        <w:t>Gloria patri</w:t>
      </w:r>
      <w:r w:rsidRPr="0021481A">
        <w:rPr>
          <w:lang w:val="it-IT"/>
        </w:rPr>
        <w:t xml:space="preserve">. VS </w:t>
      </w:r>
      <w:r w:rsidRPr="0021481A">
        <w:rPr>
          <w:rStyle w:val="Incipit"/>
          <w:lang w:val="it-IT"/>
        </w:rPr>
        <w:t>Dicet domino</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OR </w:t>
      </w:r>
      <w:r w:rsidRPr="0021481A">
        <w:rPr>
          <w:rStyle w:val="Incipit"/>
          <w:lang w:val="it-IT"/>
        </w:rPr>
        <w:t>Deus qui ecclesiam tuam</w:t>
      </w:r>
      <w:r w:rsidRPr="0021481A">
        <w:rPr>
          <w:lang w:val="it-IT"/>
        </w:rPr>
        <w:t>.</w:t>
      </w:r>
    </w:p>
    <w:p w:rsidR="006440EE" w:rsidRPr="0021481A" w:rsidRDefault="006440EE" w:rsidP="004275F3">
      <w:pPr>
        <w:rPr>
          <w:lang w:val="en-US"/>
        </w:rPr>
      </w:pPr>
      <w:r w:rsidRPr="0021481A">
        <w:rPr>
          <w:lang w:val="en-US"/>
        </w:rPr>
        <w:t xml:space="preserve">Sequitur </w:t>
      </w:r>
      <w:r w:rsidRPr="0021481A">
        <w:rPr>
          <w:rStyle w:val="Time1"/>
          <w:lang w:val="en-US"/>
        </w:rPr>
        <w:t>ad missam</w:t>
      </w:r>
      <w:r w:rsidRPr="0021481A">
        <w:rPr>
          <w:lang w:val="en-US"/>
        </w:rPr>
        <w:t xml:space="preserve"> IN </w:t>
      </w:r>
      <w:r w:rsidRPr="0021481A">
        <w:rPr>
          <w:rStyle w:val="Incipit"/>
          <w:lang w:val="en-US"/>
        </w:rPr>
        <w:t>Invocavit me</w:t>
      </w:r>
      <w:r w:rsidRPr="0021481A">
        <w:rPr>
          <w:lang w:val="en-US"/>
        </w:rPr>
        <w:t xml:space="preserve">. </w:t>
      </w:r>
      <w:r w:rsidRPr="0021481A">
        <w:rPr>
          <w:lang w:val="pt-PT"/>
        </w:rPr>
        <w:t>[KY]</w:t>
      </w:r>
      <w:r w:rsidR="009F0C9D" w:rsidRPr="0021481A">
        <w:rPr>
          <w:lang w:val="pt-PT"/>
        </w:rPr>
        <w:t xml:space="preserve"> </w:t>
      </w:r>
      <w:r w:rsidR="009F0C9D" w:rsidRPr="0021481A">
        <w:rPr>
          <w:rStyle w:val="Incipit"/>
          <w:lang w:val="pt-PT"/>
        </w:rPr>
        <w:t>Kyrie</w:t>
      </w:r>
      <w:r w:rsidR="009F0C9D" w:rsidRPr="0021481A">
        <w:rPr>
          <w:lang w:val="pt-PT"/>
        </w:rPr>
        <w:t xml:space="preserve"> ut supra. ORCL </w:t>
      </w:r>
      <w:r w:rsidR="009F0C9D" w:rsidRPr="0021481A">
        <w:rPr>
          <w:rStyle w:val="Incipit"/>
          <w:lang w:val="pt-PT"/>
        </w:rPr>
        <w:t>Deus qui ecclesiam tuam</w:t>
      </w:r>
      <w:r w:rsidR="009F0C9D" w:rsidRPr="0021481A">
        <w:rPr>
          <w:lang w:val="pt-PT"/>
        </w:rPr>
        <w:t xml:space="preserve"> tantum sola. </w:t>
      </w:r>
      <w:r w:rsidR="009F0C9D" w:rsidRPr="0021481A">
        <w:rPr>
          <w:lang w:val="fr-FR"/>
        </w:rPr>
        <w:t xml:space="preserve">EP </w:t>
      </w:r>
      <w:r w:rsidR="009F0C9D" w:rsidRPr="0021481A">
        <w:rPr>
          <w:rStyle w:val="Incipit"/>
          <w:lang w:val="fr-FR"/>
        </w:rPr>
        <w:t>Hortamur vos</w:t>
      </w:r>
      <w:r w:rsidR="009F0C9D" w:rsidRPr="0021481A">
        <w:rPr>
          <w:lang w:val="fr-FR"/>
        </w:rPr>
        <w:t xml:space="preserve">. (94rb) GR </w:t>
      </w:r>
      <w:r w:rsidR="009F0C9D" w:rsidRPr="0021481A">
        <w:rPr>
          <w:rStyle w:val="Incipit"/>
          <w:lang w:val="fr-FR"/>
        </w:rPr>
        <w:t>Angelis suis</w:t>
      </w:r>
      <w:r w:rsidR="009F0C9D" w:rsidRPr="0021481A">
        <w:rPr>
          <w:lang w:val="fr-FR"/>
        </w:rPr>
        <w:t xml:space="preserve">. TR </w:t>
      </w:r>
      <w:r w:rsidR="009F0C9D" w:rsidRPr="0021481A">
        <w:rPr>
          <w:rStyle w:val="Incipit"/>
          <w:lang w:val="fr-FR"/>
        </w:rPr>
        <w:t>Qui habitat</w:t>
      </w:r>
      <w:r w:rsidR="009F0C9D" w:rsidRPr="0021481A">
        <w:rPr>
          <w:lang w:val="fr-FR"/>
        </w:rPr>
        <w:t xml:space="preserve">. </w:t>
      </w:r>
      <w:r w:rsidR="009F0C9D" w:rsidRPr="0021481A">
        <w:rPr>
          <w:lang w:val="en-US"/>
        </w:rPr>
        <w:t xml:space="preserve">EV </w:t>
      </w:r>
      <w:r w:rsidR="009F0C9D" w:rsidRPr="0021481A">
        <w:rPr>
          <w:rStyle w:val="Incipit"/>
          <w:lang w:val="en-US"/>
        </w:rPr>
        <w:t>Ductus est Iesus in desertum</w:t>
      </w:r>
      <w:r w:rsidR="009F0C9D" w:rsidRPr="0021481A">
        <w:rPr>
          <w:lang w:val="en-US"/>
        </w:rPr>
        <w:t xml:space="preserve">. [CR] </w:t>
      </w:r>
      <w:r w:rsidR="009F0C9D" w:rsidRPr="0021481A">
        <w:rPr>
          <w:rStyle w:val="Incipit"/>
          <w:lang w:val="en-US"/>
        </w:rPr>
        <w:t>Credo in unum</w:t>
      </w:r>
      <w:r w:rsidR="009F0C9D" w:rsidRPr="0021481A">
        <w:rPr>
          <w:lang w:val="en-US"/>
        </w:rPr>
        <w:t xml:space="preserve">. OF </w:t>
      </w:r>
      <w:r w:rsidR="009F0C9D" w:rsidRPr="0021481A">
        <w:rPr>
          <w:rStyle w:val="Incipit"/>
          <w:lang w:val="en-US"/>
        </w:rPr>
        <w:t>Scapulis suis</w:t>
      </w:r>
      <w:r w:rsidR="009F0C9D" w:rsidRPr="0021481A">
        <w:rPr>
          <w:lang w:val="en-US"/>
        </w:rPr>
        <w:t>. In nulla dominica dicatur oratio super populum.</w:t>
      </w:r>
    </w:p>
    <w:p w:rsidR="009F0C9D" w:rsidRPr="0021481A" w:rsidRDefault="00690A39" w:rsidP="004275F3">
      <w:pPr>
        <w:rPr>
          <w:lang w:val="pt-PT"/>
        </w:rPr>
      </w:pPr>
      <w:r w:rsidRPr="0021481A">
        <w:rPr>
          <w:rStyle w:val="Time1"/>
          <w:lang w:val="en-US"/>
        </w:rPr>
        <w:t>Ad sextam</w:t>
      </w:r>
      <w:r w:rsidRPr="0021481A">
        <w:rPr>
          <w:lang w:val="en-US"/>
        </w:rPr>
        <w:t xml:space="preserve"> AN </w:t>
      </w:r>
      <w:r w:rsidRPr="0021481A">
        <w:rPr>
          <w:rStyle w:val="Incipit"/>
          <w:lang w:val="en-US"/>
        </w:rPr>
        <w:t>Vade satanas</w:t>
      </w:r>
      <w:r w:rsidRPr="0021481A">
        <w:rPr>
          <w:lang w:val="en-US"/>
        </w:rPr>
        <w:t xml:space="preserve">. Capitulum de dominica. RB </w:t>
      </w:r>
      <w:r w:rsidRPr="0021481A">
        <w:rPr>
          <w:rStyle w:val="Incipit"/>
          <w:lang w:val="en-US"/>
        </w:rPr>
        <w:t>Ab omni via mala</w:t>
      </w:r>
      <w:r w:rsidRPr="0021481A">
        <w:rPr>
          <w:lang w:val="en-US"/>
        </w:rPr>
        <w:t xml:space="preserve">. </w:t>
      </w:r>
      <w:r w:rsidRPr="0021481A">
        <w:rPr>
          <w:lang w:val="pt-PT"/>
        </w:rPr>
        <w:t xml:space="preserve">RV </w:t>
      </w:r>
      <w:r w:rsidRPr="0021481A">
        <w:rPr>
          <w:rStyle w:val="Incipit"/>
          <w:lang w:val="pt-PT"/>
        </w:rPr>
        <w:t>A iudiciis tuis</w:t>
      </w:r>
      <w:r w:rsidRPr="0021481A">
        <w:rPr>
          <w:lang w:val="pt-PT"/>
        </w:rPr>
        <w:t xml:space="preserve">. RV </w:t>
      </w:r>
      <w:r w:rsidR="004031DF" w:rsidRPr="0021481A">
        <w:rPr>
          <w:rStyle w:val="Incipit"/>
          <w:lang w:val="pt-PT"/>
        </w:rPr>
        <w:t>G</w:t>
      </w:r>
      <w:r w:rsidRPr="0021481A">
        <w:rPr>
          <w:rStyle w:val="Incipit"/>
          <w:lang w:val="pt-PT"/>
        </w:rPr>
        <w:t>loria patri</w:t>
      </w:r>
      <w:r w:rsidRPr="0021481A">
        <w:rPr>
          <w:lang w:val="pt-PT"/>
        </w:rPr>
        <w:t xml:space="preserve">. VS </w:t>
      </w:r>
      <w:r w:rsidR="00DA3882" w:rsidRPr="0021481A">
        <w:rPr>
          <w:rStyle w:val="Incipit"/>
          <w:lang w:val="pt-PT"/>
        </w:rPr>
        <w:t>Ipse liberav</w:t>
      </w:r>
      <w:r w:rsidRPr="0021481A">
        <w:rPr>
          <w:rStyle w:val="Incipit"/>
          <w:lang w:val="pt-PT"/>
        </w:rPr>
        <w:t>it me</w:t>
      </w:r>
      <w:r w:rsidRPr="0021481A">
        <w:rPr>
          <w:lang w:val="pt-PT"/>
        </w:rPr>
        <w:t xml:space="preserve">. OR </w:t>
      </w:r>
      <w:r w:rsidRPr="0021481A">
        <w:rPr>
          <w:rStyle w:val="Incipit"/>
          <w:lang w:val="pt-PT"/>
        </w:rPr>
        <w:t>Deus qui ecclesiam tuam</w:t>
      </w:r>
      <w:r w:rsidRPr="0021481A">
        <w:rPr>
          <w:lang w:val="pt-PT"/>
        </w:rPr>
        <w:t>.</w:t>
      </w:r>
    </w:p>
    <w:p w:rsidR="00690A39" w:rsidRPr="0021481A" w:rsidRDefault="00690A39" w:rsidP="004275F3">
      <w:pPr>
        <w:rPr>
          <w:lang w:val="it-IT"/>
        </w:rPr>
      </w:pPr>
      <w:r w:rsidRPr="004031DF">
        <w:rPr>
          <w:rStyle w:val="Time1"/>
        </w:rPr>
        <w:t>Ad nonam</w:t>
      </w:r>
      <w:r>
        <w:t xml:space="preserve"> AN </w:t>
      </w:r>
      <w:r w:rsidRPr="00D609D6">
        <w:rPr>
          <w:rStyle w:val="Incipit"/>
        </w:rPr>
        <w:t>Dominum deum</w:t>
      </w:r>
      <w:r>
        <w:t xml:space="preserve">. RB </w:t>
      </w:r>
      <w:r w:rsidRPr="00D609D6">
        <w:rPr>
          <w:rStyle w:val="Incipit"/>
        </w:rPr>
        <w:t>Septies in die</w:t>
      </w:r>
      <w:r>
        <w:t xml:space="preserve">. </w:t>
      </w:r>
      <w:r w:rsidRPr="0021481A">
        <w:rPr>
          <w:lang w:val="it-IT"/>
        </w:rPr>
        <w:t xml:space="preserve">RV </w:t>
      </w:r>
      <w:r w:rsidRPr="0021481A">
        <w:rPr>
          <w:rStyle w:val="Incipit"/>
          <w:lang w:val="it-IT"/>
        </w:rPr>
        <w:t>Erravi sicut ovis</w:t>
      </w:r>
      <w:r w:rsidRPr="0021481A">
        <w:rPr>
          <w:lang w:val="it-IT"/>
        </w:rPr>
        <w:t xml:space="preserve">. RV </w:t>
      </w:r>
      <w:r w:rsidRPr="0021481A">
        <w:rPr>
          <w:rStyle w:val="Incipit"/>
          <w:lang w:val="it-IT"/>
        </w:rPr>
        <w:t>Gloria patri</w:t>
      </w:r>
      <w:r w:rsidRPr="0021481A">
        <w:rPr>
          <w:lang w:val="it-IT"/>
        </w:rPr>
        <w:t xml:space="preserve">. VS </w:t>
      </w:r>
      <w:r w:rsidRPr="0021481A">
        <w:rPr>
          <w:rStyle w:val="Incipit"/>
          <w:lang w:val="it-IT"/>
        </w:rPr>
        <w:t>Scapulis suis</w:t>
      </w:r>
      <w:r w:rsidRPr="0021481A">
        <w:rPr>
          <w:lang w:val="it-IT"/>
        </w:rPr>
        <w:t xml:space="preserve">. OR </w:t>
      </w:r>
      <w:r w:rsidRPr="0021481A">
        <w:rPr>
          <w:rStyle w:val="Incipit"/>
          <w:lang w:val="it-IT"/>
        </w:rPr>
        <w:t>Deus qui ecclesiam tuam</w:t>
      </w:r>
      <w:r w:rsidRPr="0021481A">
        <w:rPr>
          <w:lang w:val="it-IT"/>
        </w:rPr>
        <w:t>.</w:t>
      </w:r>
    </w:p>
    <w:p w:rsidR="00690A39" w:rsidRPr="0021481A" w:rsidRDefault="00690A39" w:rsidP="004275F3">
      <w:pPr>
        <w:rPr>
          <w:lang w:val="pt-PT"/>
        </w:rPr>
      </w:pPr>
      <w:r w:rsidRPr="0021481A">
        <w:rPr>
          <w:rStyle w:val="Time1"/>
          <w:lang w:val="it-IT"/>
        </w:rPr>
        <w:t>In secunda vespera</w:t>
      </w:r>
      <w:r w:rsidRPr="0021481A">
        <w:rPr>
          <w:lang w:val="it-IT"/>
        </w:rPr>
        <w:t xml:space="preserve"> AN </w:t>
      </w:r>
      <w:r w:rsidRPr="0021481A">
        <w:rPr>
          <w:rStyle w:val="Incipit"/>
          <w:lang w:val="it-IT"/>
        </w:rPr>
        <w:t>Advenerunt nobis</w:t>
      </w:r>
      <w:r w:rsidRPr="0021481A">
        <w:rPr>
          <w:lang w:val="it-IT"/>
        </w:rPr>
        <w:t xml:space="preserve"> (94va) PS </w:t>
      </w:r>
      <w:r w:rsidRPr="0021481A">
        <w:rPr>
          <w:rStyle w:val="Incipit"/>
          <w:lang w:val="it-IT"/>
        </w:rPr>
        <w:t>Dixit dominus</w:t>
      </w:r>
      <w:r w:rsidRPr="0021481A">
        <w:rPr>
          <w:lang w:val="it-IT"/>
        </w:rPr>
        <w:t xml:space="preserve">. CP </w:t>
      </w:r>
      <w:r w:rsidRPr="0021481A">
        <w:rPr>
          <w:rStyle w:val="Incipit"/>
          <w:lang w:val="it-IT"/>
        </w:rPr>
        <w:t>Hortamur vos</w:t>
      </w:r>
      <w:r w:rsidRPr="0021481A">
        <w:rPr>
          <w:lang w:val="it-IT"/>
        </w:rPr>
        <w:t xml:space="preserve">. HY </w:t>
      </w:r>
      <w:r w:rsidRPr="0021481A">
        <w:rPr>
          <w:rStyle w:val="Incipit"/>
          <w:lang w:val="it-IT"/>
        </w:rPr>
        <w:t>Ex more docti mystico</w:t>
      </w:r>
      <w:r w:rsidRPr="0021481A">
        <w:rPr>
          <w:lang w:val="it-IT"/>
        </w:rPr>
        <w:t xml:space="preserve">. VS </w:t>
      </w:r>
      <w:r w:rsidRPr="0021481A">
        <w:rPr>
          <w:rStyle w:val="Incipit"/>
          <w:lang w:val="it-IT"/>
        </w:rPr>
        <w:t>Angelis suis</w:t>
      </w:r>
      <w:r w:rsidRPr="0021481A">
        <w:rPr>
          <w:lang w:val="it-IT"/>
        </w:rPr>
        <w:t xml:space="preserve">. </w:t>
      </w:r>
      <w:r w:rsidRPr="0021481A">
        <w:rPr>
          <w:lang w:val="pt-PT"/>
        </w:rPr>
        <w:t xml:space="preserve">AM </w:t>
      </w:r>
      <w:r w:rsidRPr="0021481A">
        <w:rPr>
          <w:rStyle w:val="Incipit"/>
          <w:lang w:val="pt-PT"/>
        </w:rPr>
        <w:t>Reliquit eum</w:t>
      </w:r>
      <w:r w:rsidRPr="0021481A">
        <w:rPr>
          <w:lang w:val="pt-PT"/>
        </w:rPr>
        <w:t xml:space="preserve">. OR </w:t>
      </w:r>
      <w:r w:rsidRPr="0021481A">
        <w:rPr>
          <w:rStyle w:val="Incipit"/>
          <w:lang w:val="pt-PT"/>
        </w:rPr>
        <w:t>Deus qui ecclesiam</w:t>
      </w:r>
      <w:r w:rsidRPr="0021481A">
        <w:rPr>
          <w:lang w:val="pt-PT"/>
        </w:rPr>
        <w:t>.</w:t>
      </w:r>
    </w:p>
    <w:p w:rsidR="00690A39" w:rsidRPr="0021481A" w:rsidRDefault="00690A39" w:rsidP="004275F3">
      <w:pPr>
        <w:pStyle w:val="Titolo1"/>
        <w:rPr>
          <w:lang w:val="pt-PT"/>
        </w:rPr>
      </w:pPr>
      <w:r w:rsidRPr="0021481A">
        <w:rPr>
          <w:lang w:val="pt-PT"/>
        </w:rPr>
        <w:t>FERIA SECUNDA</w:t>
      </w:r>
    </w:p>
    <w:p w:rsidR="00690A39" w:rsidRPr="0021481A" w:rsidRDefault="00690A39" w:rsidP="004275F3">
      <w:pPr>
        <w:rPr>
          <w:lang w:val="it-IT"/>
        </w:rPr>
      </w:pPr>
      <w:r w:rsidRPr="0021481A">
        <w:rPr>
          <w:rStyle w:val="Time1"/>
          <w:lang w:val="pt-PT"/>
        </w:rPr>
        <w:t>[Ad matutinam]</w:t>
      </w:r>
      <w:r w:rsidRPr="0021481A">
        <w:rPr>
          <w:lang w:val="pt-PT"/>
        </w:rPr>
        <w:t xml:space="preserve"> INV</w:t>
      </w:r>
      <w:r w:rsidR="009D383C" w:rsidRPr="0021481A">
        <w:rPr>
          <w:lang w:val="pt-PT"/>
        </w:rPr>
        <w:t xml:space="preserve"> </w:t>
      </w:r>
      <w:r w:rsidR="009D383C" w:rsidRPr="0021481A">
        <w:rPr>
          <w:rStyle w:val="Incipit"/>
          <w:lang w:val="pt-PT"/>
        </w:rPr>
        <w:t>Venite exultemus</w:t>
      </w:r>
      <w:r w:rsidR="009D383C" w:rsidRPr="0021481A">
        <w:rPr>
          <w:lang w:val="pt-PT"/>
        </w:rPr>
        <w:t xml:space="preserve">. </w:t>
      </w:r>
      <w:r w:rsidR="009D383C" w:rsidRPr="0021481A">
        <w:rPr>
          <w:lang w:val="fr-FR"/>
        </w:rPr>
        <w:t xml:space="preserve">PS </w:t>
      </w:r>
      <w:r w:rsidR="009D383C" w:rsidRPr="0021481A">
        <w:rPr>
          <w:rStyle w:val="Incipit"/>
          <w:lang w:val="fr-FR"/>
        </w:rPr>
        <w:t>Venite exultemus</w:t>
      </w:r>
      <w:r w:rsidR="009D383C" w:rsidRPr="0021481A">
        <w:rPr>
          <w:lang w:val="fr-FR"/>
        </w:rPr>
        <w:t xml:space="preserve">. AN </w:t>
      </w:r>
      <w:r w:rsidR="009D383C" w:rsidRPr="0021481A">
        <w:rPr>
          <w:rStyle w:val="Incipit"/>
          <w:lang w:val="fr-FR"/>
        </w:rPr>
        <w:t>Dominus</w:t>
      </w:r>
      <w:r w:rsidR="009D383C" w:rsidRPr="0021481A">
        <w:rPr>
          <w:lang w:val="fr-FR"/>
        </w:rPr>
        <w:t xml:space="preserve">. </w:t>
      </w:r>
      <w:r w:rsidR="005C4025" w:rsidRPr="0021481A">
        <w:rPr>
          <w:lang w:val="fr-FR"/>
        </w:rPr>
        <w:t>P</w:t>
      </w:r>
      <w:r w:rsidR="009D383C" w:rsidRPr="0021481A">
        <w:rPr>
          <w:lang w:val="fr-FR"/>
        </w:rPr>
        <w:t xml:space="preserve">S </w:t>
      </w:r>
      <w:r w:rsidR="009D383C" w:rsidRPr="0021481A">
        <w:rPr>
          <w:rStyle w:val="Incipit"/>
          <w:lang w:val="fr-FR"/>
        </w:rPr>
        <w:t>Dominus illuminatio</w:t>
      </w:r>
      <w:r w:rsidR="009D383C" w:rsidRPr="0021481A">
        <w:rPr>
          <w:lang w:val="fr-FR"/>
        </w:rPr>
        <w:t xml:space="preserve"> cum ceteris. VS </w:t>
      </w:r>
      <w:r w:rsidR="009D383C" w:rsidRPr="0021481A">
        <w:rPr>
          <w:rStyle w:val="Incipit"/>
          <w:lang w:val="fr-FR"/>
        </w:rPr>
        <w:t>Dicet domino</w:t>
      </w:r>
      <w:r w:rsidR="009D383C" w:rsidRPr="0021481A">
        <w:rPr>
          <w:lang w:val="fr-FR"/>
        </w:rPr>
        <w:t xml:space="preserve">. </w:t>
      </w:r>
      <w:r w:rsidR="009D383C" w:rsidRPr="0021481A">
        <w:rPr>
          <w:lang w:val="it-IT"/>
        </w:rPr>
        <w:t xml:space="preserve">In sequenti nocte dicetur alius VS </w:t>
      </w:r>
      <w:r w:rsidR="009D383C" w:rsidRPr="0021481A">
        <w:rPr>
          <w:rStyle w:val="Incipit"/>
          <w:lang w:val="it-IT"/>
        </w:rPr>
        <w:t>Ipse liberavit me</w:t>
      </w:r>
      <w:r w:rsidR="009D383C" w:rsidRPr="0021481A">
        <w:rPr>
          <w:lang w:val="it-IT"/>
        </w:rPr>
        <w:t>. In ter</w:t>
      </w:r>
      <w:r w:rsidR="005C4025" w:rsidRPr="0021481A">
        <w:rPr>
          <w:lang w:val="it-IT"/>
        </w:rPr>
        <w:t>t</w:t>
      </w:r>
      <w:r w:rsidR="009D383C" w:rsidRPr="0021481A">
        <w:rPr>
          <w:lang w:val="it-IT"/>
        </w:rPr>
        <w:t xml:space="preserve">ia nocte </w:t>
      </w:r>
      <w:r w:rsidR="009D383C" w:rsidRPr="0021481A">
        <w:rPr>
          <w:lang w:val="it-IT"/>
        </w:rPr>
        <w:lastRenderedPageBreak/>
        <w:t xml:space="preserve">dicatur VS </w:t>
      </w:r>
      <w:r w:rsidR="009D383C" w:rsidRPr="0021481A">
        <w:rPr>
          <w:rStyle w:val="Incipit"/>
          <w:lang w:val="it-IT"/>
        </w:rPr>
        <w:t>Scapulis suis</w:t>
      </w:r>
      <w:r w:rsidR="009D383C" w:rsidRPr="0021481A">
        <w:rPr>
          <w:lang w:val="it-IT"/>
        </w:rPr>
        <w:t xml:space="preserve">. Et sic per quattuor septimanas dicatur. Legitur Genesisi cum tribus responsoriis de historia [RP] </w:t>
      </w:r>
      <w:r w:rsidR="009D383C" w:rsidRPr="0021481A">
        <w:rPr>
          <w:rStyle w:val="Incipit"/>
          <w:lang w:val="it-IT"/>
        </w:rPr>
        <w:t>Ecce nunc tempus</w:t>
      </w:r>
      <w:r w:rsidR="009D383C" w:rsidRPr="0021481A">
        <w:rPr>
          <w:lang w:val="it-IT"/>
        </w:rPr>
        <w:t>.</w:t>
      </w:r>
    </w:p>
    <w:p w:rsidR="009D383C" w:rsidRPr="0021481A" w:rsidRDefault="009D383C" w:rsidP="004275F3">
      <w:pPr>
        <w:rPr>
          <w:lang w:val="pt-PT"/>
        </w:rPr>
      </w:pPr>
      <w:r w:rsidRPr="0021481A">
        <w:rPr>
          <w:rStyle w:val="Time1"/>
          <w:lang w:val="it-IT"/>
        </w:rPr>
        <w:t>Ad laudes</w:t>
      </w:r>
      <w:r w:rsidRPr="0021481A">
        <w:rPr>
          <w:lang w:val="it-IT"/>
        </w:rPr>
        <w:t xml:space="preserve"> AN </w:t>
      </w:r>
      <w:r w:rsidRPr="0021481A">
        <w:rPr>
          <w:rStyle w:val="Incipit"/>
          <w:lang w:val="it-IT"/>
        </w:rPr>
        <w:t>Miserere mei</w:t>
      </w:r>
      <w:r w:rsidRPr="0021481A">
        <w:rPr>
          <w:lang w:val="it-IT"/>
        </w:rPr>
        <w:t xml:space="preserve">. </w:t>
      </w:r>
      <w:r w:rsidRPr="0021481A">
        <w:rPr>
          <w:lang w:val="pt-PT"/>
        </w:rPr>
        <w:t xml:space="preserve">Psalmum ipsum cum reliquis. HY </w:t>
      </w:r>
      <w:r w:rsidRPr="0021481A">
        <w:rPr>
          <w:rStyle w:val="Incipit"/>
          <w:lang w:val="pt-PT"/>
        </w:rPr>
        <w:t>Clarum decus</w:t>
      </w:r>
      <w:r w:rsidRPr="0021481A">
        <w:rPr>
          <w:lang w:val="pt-PT"/>
        </w:rPr>
        <w:t xml:space="preserve">. CP </w:t>
      </w:r>
      <w:r w:rsidRPr="0021481A">
        <w:rPr>
          <w:rStyle w:val="Incipit"/>
          <w:lang w:val="pt-PT"/>
        </w:rPr>
        <w:t>Ecce |requiram ego::ego ipse requiram|</w:t>
      </w:r>
      <w:r w:rsidRPr="0021481A">
        <w:rPr>
          <w:lang w:val="pt-PT"/>
        </w:rPr>
        <w:t xml:space="preserve">. VS </w:t>
      </w:r>
      <w:r w:rsidRPr="0021481A">
        <w:rPr>
          <w:rStyle w:val="Incipit"/>
          <w:lang w:val="pt-PT"/>
        </w:rPr>
        <w:t>(94vb)</w:t>
      </w:r>
      <w:r w:rsidR="00317C06" w:rsidRPr="0021481A">
        <w:rPr>
          <w:rStyle w:val="Incipit"/>
          <w:lang w:val="pt-PT"/>
        </w:rPr>
        <w:t xml:space="preserve"> Scuto circumdabit te</w:t>
      </w:r>
      <w:r w:rsidR="00317C06" w:rsidRPr="0021481A">
        <w:rPr>
          <w:lang w:val="pt-PT"/>
        </w:rPr>
        <w:t xml:space="preserve">. AB </w:t>
      </w:r>
      <w:r w:rsidR="00317C06" w:rsidRPr="0021481A">
        <w:rPr>
          <w:rStyle w:val="Incipit"/>
          <w:lang w:val="pt-PT"/>
        </w:rPr>
        <w:t>Venite benedicti</w:t>
      </w:r>
      <w:r w:rsidR="00317C06" w:rsidRPr="0021481A">
        <w:rPr>
          <w:lang w:val="pt-PT"/>
        </w:rPr>
        <w:t xml:space="preserve">. [KY] </w:t>
      </w:r>
      <w:r w:rsidR="00317C06" w:rsidRPr="0021481A">
        <w:rPr>
          <w:rStyle w:val="Incipit"/>
          <w:lang w:val="pt-PT"/>
        </w:rPr>
        <w:t>Kyrie</w:t>
      </w:r>
      <w:r w:rsidR="00317C06" w:rsidRPr="0021481A">
        <w:rPr>
          <w:lang w:val="pt-PT"/>
        </w:rPr>
        <w:t xml:space="preserve"> cum [PN] </w:t>
      </w:r>
      <w:r w:rsidR="00317C06" w:rsidRPr="0021481A">
        <w:rPr>
          <w:rStyle w:val="Incipit"/>
          <w:lang w:val="pt-PT"/>
        </w:rPr>
        <w:t>Pater noster</w:t>
      </w:r>
      <w:r w:rsidR="00317C06" w:rsidRPr="0021481A">
        <w:rPr>
          <w:lang w:val="pt-PT"/>
        </w:rPr>
        <w:t xml:space="preserve">. Preces maiores dicantur cum PS </w:t>
      </w:r>
      <w:r w:rsidR="00317C06" w:rsidRPr="0021481A">
        <w:rPr>
          <w:rStyle w:val="Incipit"/>
          <w:lang w:val="pt-PT"/>
        </w:rPr>
        <w:t>Miserere mei</w:t>
      </w:r>
      <w:r w:rsidR="00317C06" w:rsidRPr="0021481A">
        <w:rPr>
          <w:lang w:val="pt-PT"/>
        </w:rPr>
        <w:t xml:space="preserve">. OR </w:t>
      </w:r>
      <w:r w:rsidR="00317C06" w:rsidRPr="0021481A">
        <w:rPr>
          <w:rStyle w:val="Incipit"/>
          <w:lang w:val="pt-PT"/>
        </w:rPr>
        <w:t>Converte nos deus</w:t>
      </w:r>
      <w:r w:rsidR="00DA3882" w:rsidRPr="0021481A">
        <w:rPr>
          <w:lang w:val="pt-PT"/>
        </w:rPr>
        <w:t>. Deinde pro peccati</w:t>
      </w:r>
      <w:r w:rsidR="005C4025" w:rsidRPr="0021481A">
        <w:rPr>
          <w:lang w:val="pt-PT"/>
        </w:rPr>
        <w:t xml:space="preserve">s AC </w:t>
      </w:r>
      <w:r w:rsidR="005C4025" w:rsidRPr="0021481A">
        <w:rPr>
          <w:rStyle w:val="Incipit"/>
          <w:lang w:val="pt-PT"/>
        </w:rPr>
        <w:t>Vivo</w:t>
      </w:r>
      <w:r w:rsidR="00317C06" w:rsidRPr="0021481A">
        <w:rPr>
          <w:rStyle w:val="Incipit"/>
          <w:lang w:val="pt-PT"/>
        </w:rPr>
        <w:t xml:space="preserve"> ego</w:t>
      </w:r>
      <w:r w:rsidR="00317C06" w:rsidRPr="0021481A">
        <w:rPr>
          <w:lang w:val="pt-PT"/>
        </w:rPr>
        <w:t xml:space="preserve">. OPC </w:t>
      </w:r>
      <w:r w:rsidR="00317C06" w:rsidRPr="0021481A">
        <w:rPr>
          <w:rStyle w:val="Incipit"/>
          <w:lang w:val="pt-PT"/>
        </w:rPr>
        <w:t>Absolve quaesumus domine</w:t>
      </w:r>
      <w:r w:rsidR="00317C06" w:rsidRPr="0021481A">
        <w:rPr>
          <w:lang w:val="pt-PT"/>
        </w:rPr>
        <w:t>. Hinc usque in passione</w:t>
      </w:r>
      <w:r w:rsidR="00DA3882" w:rsidRPr="0021481A">
        <w:rPr>
          <w:lang w:val="pt-PT"/>
        </w:rPr>
        <w:t>m</w:t>
      </w:r>
      <w:r w:rsidR="00317C06" w:rsidRPr="0021481A">
        <w:rPr>
          <w:lang w:val="pt-PT"/>
        </w:rPr>
        <w:t xml:space="preserve"> domini in matutinis cantetur antiphona pro peccatis [AC] </w:t>
      </w:r>
      <w:r w:rsidR="00317C06" w:rsidRPr="0021481A">
        <w:rPr>
          <w:rStyle w:val="Incipit"/>
          <w:lang w:val="pt-PT"/>
        </w:rPr>
        <w:t>Vivo ego</w:t>
      </w:r>
      <w:r w:rsidR="00317C06" w:rsidRPr="0021481A">
        <w:rPr>
          <w:lang w:val="pt-PT"/>
        </w:rPr>
        <w:t xml:space="preserve">. </w:t>
      </w:r>
      <w:r w:rsidR="00317C06" w:rsidRPr="0021481A">
        <w:rPr>
          <w:lang w:val="it-IT"/>
        </w:rPr>
        <w:t xml:space="preserve">Et oratio quae convenit. In vesperis vero alia cantetur AC </w:t>
      </w:r>
      <w:r w:rsidR="00317C06" w:rsidRPr="0021481A">
        <w:rPr>
          <w:rStyle w:val="Incipit"/>
          <w:lang w:val="it-IT"/>
        </w:rPr>
        <w:t>Qui scit si convertatur</w:t>
      </w:r>
      <w:r w:rsidR="00317C06" w:rsidRPr="0021481A">
        <w:rPr>
          <w:lang w:val="it-IT"/>
        </w:rPr>
        <w:t>. Et tunc oratio quae sequitur. Et notandum quod si %D::in% a capite ieiunii usque in cenam domini occurrit festum alicuius sancti, praeter festa novem lectionum, cantanda est antiphona et oratio de sancto (95ra) %D::</w:t>
      </w:r>
      <w:r w:rsidR="005C4025" w:rsidRPr="0021481A">
        <w:rPr>
          <w:lang w:val="it-IT"/>
        </w:rPr>
        <w:t>Petro i?</w:t>
      </w:r>
      <w:r w:rsidR="001F79A7" w:rsidRPr="0021481A">
        <w:rPr>
          <w:lang w:val="it-IT"/>
        </w:rPr>
        <w:t xml:space="preserve">% post orationem pro peccatis. </w:t>
      </w:r>
      <w:r w:rsidR="001F79A7" w:rsidRPr="0021481A">
        <w:rPr>
          <w:lang w:val="pt-PT"/>
        </w:rPr>
        <w:t>Et ad missam secunda oratio et tractus.</w:t>
      </w:r>
    </w:p>
    <w:p w:rsidR="001F79A7" w:rsidRPr="0021481A" w:rsidRDefault="001F79A7" w:rsidP="004275F3">
      <w:pPr>
        <w:rPr>
          <w:lang w:val="pt-PT"/>
        </w:rPr>
      </w:pPr>
      <w:r w:rsidRPr="0021481A">
        <w:rPr>
          <w:rStyle w:val="Time1"/>
          <w:lang w:val="pt-PT"/>
        </w:rPr>
        <w:t>Ad primam</w:t>
      </w:r>
      <w:r w:rsidRPr="0021481A">
        <w:rPr>
          <w:lang w:val="pt-PT"/>
        </w:rPr>
        <w:t xml:space="preserve"> AN </w:t>
      </w:r>
      <w:r w:rsidRPr="0021481A">
        <w:rPr>
          <w:rStyle w:val="Incipit"/>
          <w:lang w:val="pt-PT"/>
        </w:rPr>
        <w:t>Vivo ego</w:t>
      </w:r>
      <w:r w:rsidRPr="0021481A">
        <w:rPr>
          <w:lang w:val="pt-PT"/>
        </w:rPr>
        <w:t>.</w:t>
      </w:r>
    </w:p>
    <w:p w:rsidR="001F79A7" w:rsidRPr="0021481A" w:rsidRDefault="001F79A7" w:rsidP="004275F3">
      <w:pPr>
        <w:rPr>
          <w:lang w:val="pt-PT"/>
        </w:rPr>
      </w:pPr>
      <w:r w:rsidRPr="0021481A">
        <w:rPr>
          <w:rStyle w:val="Time1"/>
          <w:lang w:val="en-US"/>
        </w:rPr>
        <w:t>Ad tertiam</w:t>
      </w:r>
      <w:r w:rsidRPr="0021481A">
        <w:rPr>
          <w:lang w:val="en-US"/>
        </w:rPr>
        <w:t xml:space="preserve"> AN </w:t>
      </w:r>
      <w:r w:rsidRPr="0021481A">
        <w:rPr>
          <w:rStyle w:val="Incipit"/>
          <w:lang w:val="en-US"/>
        </w:rPr>
        <w:t>Advenerunt nobis</w:t>
      </w:r>
      <w:r w:rsidR="00821F5E" w:rsidRPr="0021481A">
        <w:rPr>
          <w:lang w:val="en-US"/>
        </w:rPr>
        <w:t xml:space="preserve"> %D::de% |R| ipsa feria. </w:t>
      </w:r>
      <w:r w:rsidR="00821F5E" w:rsidRPr="0021481A">
        <w:rPr>
          <w:lang w:val="pt-PT"/>
        </w:rPr>
        <w:t xml:space="preserve">RB </w:t>
      </w:r>
      <w:r w:rsidR="00821F5E" w:rsidRPr="0021481A">
        <w:rPr>
          <w:rStyle w:val="Incipit"/>
          <w:lang w:val="pt-PT"/>
        </w:rPr>
        <w:t>Participem me</w:t>
      </w:r>
      <w:r w:rsidR="00821F5E" w:rsidRPr="0021481A">
        <w:rPr>
          <w:lang w:val="pt-PT"/>
        </w:rPr>
        <w:t xml:space="preserve"> ut supra. Oratio ut supra.</w:t>
      </w:r>
    </w:p>
    <w:p w:rsidR="00821F5E" w:rsidRPr="0021481A" w:rsidRDefault="00821F5E" w:rsidP="004275F3">
      <w:pPr>
        <w:rPr>
          <w:lang w:val="it-IT"/>
        </w:rPr>
      </w:pPr>
      <w:r w:rsidRPr="0021481A">
        <w:rPr>
          <w:rStyle w:val="Time1"/>
          <w:lang w:val="en-US"/>
        </w:rPr>
        <w:t>Ad sextam</w:t>
      </w:r>
      <w:r w:rsidRPr="0021481A">
        <w:rPr>
          <w:lang w:val="en-US"/>
        </w:rPr>
        <w:t xml:space="preserve"> AN </w:t>
      </w:r>
      <w:r w:rsidRPr="0021481A">
        <w:rPr>
          <w:rStyle w:val="Incipit"/>
          <w:lang w:val="en-US"/>
        </w:rPr>
        <w:t>Commendamus nos</w:t>
      </w:r>
      <w:r w:rsidR="005C4025" w:rsidRPr="0021481A">
        <w:rPr>
          <w:lang w:val="en-US"/>
        </w:rPr>
        <w:t xml:space="preserve">. </w:t>
      </w:r>
      <w:r w:rsidR="005C4025" w:rsidRPr="0021481A">
        <w:rPr>
          <w:lang w:val="it-IT"/>
        </w:rPr>
        <w:t>Capitul</w:t>
      </w:r>
      <w:r w:rsidRPr="0021481A">
        <w:rPr>
          <w:lang w:val="it-IT"/>
        </w:rPr>
        <w:t xml:space="preserve">um ut supra. RB </w:t>
      </w:r>
      <w:r w:rsidRPr="0021481A">
        <w:rPr>
          <w:rStyle w:val="Incipit"/>
          <w:lang w:val="it-IT"/>
        </w:rPr>
        <w:t>Ab omni via</w:t>
      </w:r>
      <w:r w:rsidRPr="0021481A">
        <w:rPr>
          <w:lang w:val="it-IT"/>
        </w:rPr>
        <w:t>. Oratio ut supra.</w:t>
      </w:r>
    </w:p>
    <w:p w:rsidR="00821F5E" w:rsidRPr="0021481A" w:rsidRDefault="00821F5E" w:rsidP="004275F3">
      <w:pPr>
        <w:rPr>
          <w:lang w:val="it-IT"/>
        </w:rPr>
      </w:pPr>
      <w:r w:rsidRPr="0021481A">
        <w:rPr>
          <w:rStyle w:val="Time1"/>
          <w:lang w:val="it-IT"/>
        </w:rPr>
        <w:t>Ad nonam</w:t>
      </w:r>
      <w:r w:rsidRPr="0021481A">
        <w:rPr>
          <w:lang w:val="it-IT"/>
        </w:rPr>
        <w:t xml:space="preserve"> AN </w:t>
      </w:r>
      <w:r w:rsidRPr="0021481A">
        <w:rPr>
          <w:rStyle w:val="Incipit"/>
          <w:lang w:val="it-IT"/>
        </w:rPr>
        <w:t>Per arma iustitiae</w:t>
      </w:r>
      <w:r w:rsidRPr="0021481A">
        <w:rPr>
          <w:lang w:val="it-IT"/>
        </w:rPr>
        <w:t xml:space="preserve">. Capitulum ut supra. RB </w:t>
      </w:r>
      <w:r w:rsidRPr="0021481A">
        <w:rPr>
          <w:rStyle w:val="Incipit"/>
          <w:lang w:val="it-IT"/>
        </w:rPr>
        <w:t>Septies</w:t>
      </w:r>
      <w:r w:rsidR="00481BBD" w:rsidRPr="0021481A">
        <w:rPr>
          <w:rStyle w:val="Incipit"/>
          <w:lang w:val="it-IT"/>
        </w:rPr>
        <w:t xml:space="preserve"> Ä+</w:t>
      </w:r>
      <w:r w:rsidR="00CF3C9A" w:rsidRPr="0021481A">
        <w:rPr>
          <w:rStyle w:val="Incipit"/>
          <w:lang w:val="it-IT"/>
        </w:rPr>
        <w:t>in die</w:t>
      </w:r>
      <w:r w:rsidR="00481BBD" w:rsidRPr="0021481A">
        <w:rPr>
          <w:rStyle w:val="Incipit"/>
          <w:lang w:val="it-IT"/>
        </w:rPr>
        <w:t>+Ä</w:t>
      </w:r>
      <w:r w:rsidR="00CF3C9A" w:rsidRPr="0021481A">
        <w:rPr>
          <w:rStyle w:val="Incipit"/>
          <w:lang w:val="it-IT"/>
        </w:rPr>
        <w:t xml:space="preserve"> laudem</w:t>
      </w:r>
      <w:r w:rsidR="00CF3C9A" w:rsidRPr="0021481A">
        <w:rPr>
          <w:lang w:val="it-IT"/>
        </w:rPr>
        <w:t xml:space="preserve"> </w:t>
      </w:r>
      <w:r w:rsidR="003D21D9" w:rsidRPr="0021481A">
        <w:rPr>
          <w:lang w:val="it-IT"/>
        </w:rPr>
        <w:t>ut supra. Haec responsoria canta</w:t>
      </w:r>
      <w:r w:rsidR="00CF3C9A" w:rsidRPr="0021481A">
        <w:rPr>
          <w:lang w:val="it-IT"/>
        </w:rPr>
        <w:t>ntur ad cursus quattuordecim diebus. Minores versiculi %D::quibus% quattuor septimanas cum his antiphonis privatis diebus.</w:t>
      </w:r>
    </w:p>
    <w:p w:rsidR="00CF3C9A" w:rsidRPr="0021481A" w:rsidRDefault="00CF3C9A" w:rsidP="004275F3">
      <w:pPr>
        <w:rPr>
          <w:lang w:val="pt-PT"/>
        </w:rPr>
      </w:pPr>
      <w:r w:rsidRPr="0021481A">
        <w:rPr>
          <w:rStyle w:val="Time1"/>
          <w:lang w:val="it-IT"/>
        </w:rPr>
        <w:t>Ad missam</w:t>
      </w:r>
      <w:r w:rsidRPr="0021481A">
        <w:rPr>
          <w:lang w:val="it-IT"/>
        </w:rPr>
        <w:t xml:space="preserve"> IN </w:t>
      </w:r>
      <w:r w:rsidRPr="0021481A">
        <w:rPr>
          <w:rStyle w:val="Incipit"/>
          <w:lang w:val="it-IT"/>
        </w:rPr>
        <w:t>Sicut oculi</w:t>
      </w:r>
      <w:r w:rsidRPr="0021481A">
        <w:rPr>
          <w:lang w:val="it-IT"/>
        </w:rPr>
        <w:t xml:space="preserve">. ORCL </w:t>
      </w:r>
      <w:r w:rsidRPr="0021481A">
        <w:rPr>
          <w:rStyle w:val="Incipit"/>
          <w:lang w:val="it-IT"/>
        </w:rPr>
        <w:t>(95rb) Converte nos deus</w:t>
      </w:r>
      <w:r w:rsidRPr="0021481A">
        <w:rPr>
          <w:lang w:val="it-IT"/>
        </w:rPr>
        <w:t xml:space="preserve">. Secunda oratio pro peccatis. Tertia [CL] </w:t>
      </w:r>
      <w:r w:rsidRPr="0021481A">
        <w:rPr>
          <w:rStyle w:val="Incipit"/>
          <w:lang w:val="it-IT"/>
        </w:rPr>
        <w:t>Pietate tua</w:t>
      </w:r>
      <w:r w:rsidRPr="0021481A">
        <w:rPr>
          <w:lang w:val="it-IT"/>
        </w:rPr>
        <w:t xml:space="preserve">. EP </w:t>
      </w:r>
      <w:r w:rsidRPr="0021481A">
        <w:rPr>
          <w:rStyle w:val="Incipit"/>
          <w:lang w:val="it-IT"/>
        </w:rPr>
        <w:t>Ecce ego ipse</w:t>
      </w:r>
      <w:r w:rsidRPr="0021481A">
        <w:rPr>
          <w:lang w:val="it-IT"/>
        </w:rPr>
        <w:t xml:space="preserve">. </w:t>
      </w:r>
      <w:r w:rsidRPr="0021481A">
        <w:rPr>
          <w:lang w:val="pt-PT"/>
        </w:rPr>
        <w:t xml:space="preserve">GR </w:t>
      </w:r>
      <w:r w:rsidRPr="0021481A">
        <w:rPr>
          <w:rStyle w:val="Incipit"/>
          <w:lang w:val="pt-PT"/>
        </w:rPr>
        <w:t>Protector noster</w:t>
      </w:r>
      <w:r w:rsidRPr="0021481A">
        <w:rPr>
          <w:lang w:val="pt-PT"/>
        </w:rPr>
        <w:t xml:space="preserve">. TR </w:t>
      </w:r>
      <w:r w:rsidRPr="0021481A">
        <w:rPr>
          <w:rStyle w:val="Incipit"/>
          <w:lang w:val="pt-PT"/>
        </w:rPr>
        <w:t>Domine non secundum</w:t>
      </w:r>
      <w:r w:rsidRPr="0021481A">
        <w:rPr>
          <w:lang w:val="pt-PT"/>
        </w:rPr>
        <w:t xml:space="preserve">. EV </w:t>
      </w:r>
      <w:r w:rsidRPr="0021481A">
        <w:rPr>
          <w:rStyle w:val="Incipit"/>
          <w:lang w:val="pt-PT"/>
        </w:rPr>
        <w:t>Cum venerit filius hominis</w:t>
      </w:r>
      <w:r w:rsidRPr="0021481A">
        <w:rPr>
          <w:lang w:val="pt-PT"/>
        </w:rPr>
        <w:t xml:space="preserve">. OF </w:t>
      </w:r>
      <w:r w:rsidRPr="0021481A">
        <w:rPr>
          <w:rStyle w:val="Incipit"/>
          <w:lang w:val="pt-PT"/>
        </w:rPr>
        <w:t>Revela oculos</w:t>
      </w:r>
      <w:r w:rsidRPr="0021481A">
        <w:rPr>
          <w:lang w:val="pt-PT"/>
        </w:rPr>
        <w:t xml:space="preserve">. CO </w:t>
      </w:r>
      <w:r w:rsidRPr="0021481A">
        <w:rPr>
          <w:rStyle w:val="Incipit"/>
          <w:lang w:val="pt-PT"/>
        </w:rPr>
        <w:t>Voce mea</w:t>
      </w:r>
      <w:r w:rsidRPr="0021481A">
        <w:rPr>
          <w:lang w:val="pt-PT"/>
        </w:rPr>
        <w:t xml:space="preserve">. PC </w:t>
      </w:r>
      <w:r w:rsidRPr="0021481A">
        <w:rPr>
          <w:rStyle w:val="Incipit"/>
          <w:lang w:val="pt-PT"/>
        </w:rPr>
        <w:t>Salutaris tui domine</w:t>
      </w:r>
      <w:r w:rsidRPr="0021481A">
        <w:rPr>
          <w:lang w:val="pt-PT"/>
        </w:rPr>
        <w:t xml:space="preserve">. OP </w:t>
      </w:r>
      <w:r w:rsidRPr="0021481A">
        <w:rPr>
          <w:rStyle w:val="Incipit"/>
          <w:lang w:val="pt-PT"/>
        </w:rPr>
        <w:t>Absolve quaesumus domine</w:t>
      </w:r>
      <w:r w:rsidRPr="0021481A">
        <w:rPr>
          <w:lang w:val="pt-PT"/>
        </w:rPr>
        <w:t>.</w:t>
      </w:r>
    </w:p>
    <w:p w:rsidR="00CF3C9A" w:rsidRPr="0021481A" w:rsidRDefault="00CF3C9A" w:rsidP="004275F3">
      <w:pPr>
        <w:rPr>
          <w:lang w:val="pt-PT"/>
        </w:rPr>
      </w:pPr>
      <w:r w:rsidRPr="0021481A">
        <w:rPr>
          <w:rStyle w:val="Time1"/>
          <w:lang w:val="pt-PT"/>
        </w:rPr>
        <w:t>Ad vesperas</w:t>
      </w:r>
      <w:r w:rsidRPr="0021481A">
        <w:rPr>
          <w:lang w:val="pt-PT"/>
        </w:rPr>
        <w:t xml:space="preserve"> AN </w:t>
      </w:r>
      <w:r w:rsidRPr="0021481A">
        <w:rPr>
          <w:rStyle w:val="Incipit"/>
          <w:lang w:val="pt-PT"/>
        </w:rPr>
        <w:t>Advenerunt nobis</w:t>
      </w:r>
      <w:r w:rsidRPr="0021481A">
        <w:rPr>
          <w:lang w:val="pt-PT"/>
        </w:rPr>
        <w:t xml:space="preserve"> super feriales psalmos. CP </w:t>
      </w:r>
      <w:r w:rsidRPr="0021481A">
        <w:rPr>
          <w:rStyle w:val="Incipit"/>
          <w:lang w:val="pt-PT"/>
        </w:rPr>
        <w:t>Visitabo oves mea</w:t>
      </w:r>
      <w:r w:rsidR="00A423F0" w:rsidRPr="0021481A">
        <w:rPr>
          <w:rStyle w:val="Incipit"/>
          <w:lang w:val="pt-PT"/>
        </w:rPr>
        <w:t>s</w:t>
      </w:r>
      <w:r w:rsidRPr="0021481A">
        <w:rPr>
          <w:lang w:val="pt-PT"/>
        </w:rPr>
        <w:t xml:space="preserve">. RP </w:t>
      </w:r>
      <w:r w:rsidRPr="0021481A">
        <w:rPr>
          <w:rStyle w:val="Incipit"/>
          <w:lang w:val="pt-PT"/>
        </w:rPr>
        <w:t>Spes mea domine</w:t>
      </w:r>
      <w:r w:rsidRPr="0021481A">
        <w:rPr>
          <w:lang w:val="pt-PT"/>
        </w:rPr>
        <w:t xml:space="preserve">. RV </w:t>
      </w:r>
      <w:r w:rsidRPr="0021481A">
        <w:rPr>
          <w:rStyle w:val="Incipit"/>
          <w:lang w:val="pt-PT"/>
        </w:rPr>
        <w:t>In te confirmatus sum</w:t>
      </w:r>
      <w:r w:rsidRPr="0021481A">
        <w:rPr>
          <w:lang w:val="pt-PT"/>
        </w:rPr>
        <w:t xml:space="preserve"> cantetur quattuordecim diebus</w:t>
      </w:r>
      <w:r w:rsidR="00C2181E" w:rsidRPr="0021481A">
        <w:rPr>
          <w:lang w:val="pt-PT"/>
        </w:rPr>
        <w:t xml:space="preserve">. Et nota quod usque in quartam feriam ante cenam domini </w:t>
      </w:r>
      <w:r w:rsidR="00C2181E" w:rsidRPr="0021481A">
        <w:rPr>
          <w:rStyle w:val="Funktion"/>
          <w:lang w:val="pt-PT"/>
        </w:rPr>
        <w:t>scolares</w:t>
      </w:r>
      <w:r w:rsidR="00C2181E" w:rsidRPr="0021481A">
        <w:rPr>
          <w:lang w:val="pt-PT"/>
        </w:rPr>
        <w:t xml:space="preserve"> cantant versus (95va) ad vesperas, nisi in plenis officiis. </w:t>
      </w:r>
      <w:r w:rsidR="00C2181E" w:rsidRPr="0021481A">
        <w:rPr>
          <w:lang w:val="fr-FR"/>
        </w:rPr>
        <w:t xml:space="preserve">HY </w:t>
      </w:r>
      <w:r w:rsidR="00C2181E" w:rsidRPr="0021481A">
        <w:rPr>
          <w:rStyle w:val="Incipit"/>
          <w:lang w:val="fr-FR"/>
        </w:rPr>
        <w:t>Ex more docti mystico</w:t>
      </w:r>
      <w:r w:rsidR="00C2181E" w:rsidRPr="0021481A">
        <w:rPr>
          <w:lang w:val="fr-FR"/>
        </w:rPr>
        <w:t xml:space="preserve">. VS </w:t>
      </w:r>
      <w:r w:rsidR="00C2181E" w:rsidRPr="0021481A">
        <w:rPr>
          <w:rStyle w:val="Incipit"/>
          <w:lang w:val="fr-FR"/>
        </w:rPr>
        <w:t>Angelis suis</w:t>
      </w:r>
      <w:r w:rsidR="00C2181E" w:rsidRPr="0021481A">
        <w:rPr>
          <w:lang w:val="fr-FR"/>
        </w:rPr>
        <w:t xml:space="preserve">. AM </w:t>
      </w:r>
      <w:r w:rsidR="00C2181E" w:rsidRPr="0021481A">
        <w:rPr>
          <w:rStyle w:val="Incipit"/>
          <w:lang w:val="fr-FR"/>
        </w:rPr>
        <w:t>Quod uni ex minimis meis</w:t>
      </w:r>
      <w:r w:rsidR="00C2181E" w:rsidRPr="0021481A">
        <w:rPr>
          <w:lang w:val="fr-FR"/>
        </w:rPr>
        <w:t xml:space="preserve">. </w:t>
      </w:r>
      <w:r w:rsidR="00C2181E" w:rsidRPr="0021481A">
        <w:rPr>
          <w:lang w:val="pt-PT"/>
        </w:rPr>
        <w:t xml:space="preserve">[KY] </w:t>
      </w:r>
      <w:r w:rsidR="00C2181E" w:rsidRPr="0021481A">
        <w:rPr>
          <w:rStyle w:val="Incipit"/>
          <w:lang w:val="pt-PT"/>
        </w:rPr>
        <w:t>Kyrie</w:t>
      </w:r>
      <w:r w:rsidR="00C2181E" w:rsidRPr="0021481A">
        <w:rPr>
          <w:lang w:val="pt-PT"/>
        </w:rPr>
        <w:t xml:space="preserve"> cum [PN] </w:t>
      </w:r>
      <w:r w:rsidR="00C2181E" w:rsidRPr="0021481A">
        <w:rPr>
          <w:rStyle w:val="Incipit"/>
          <w:lang w:val="pt-PT"/>
        </w:rPr>
        <w:t>Pater noster</w:t>
      </w:r>
      <w:r w:rsidR="00C2181E" w:rsidRPr="0021481A">
        <w:rPr>
          <w:lang w:val="pt-PT"/>
        </w:rPr>
        <w:t xml:space="preserve">. Preces minores dicantur cum PS </w:t>
      </w:r>
      <w:r w:rsidR="00C2181E" w:rsidRPr="0021481A">
        <w:rPr>
          <w:rStyle w:val="Incipit"/>
          <w:lang w:val="pt-PT"/>
        </w:rPr>
        <w:t>Miserere mei</w:t>
      </w:r>
      <w:r w:rsidR="00C2181E" w:rsidRPr="0021481A">
        <w:rPr>
          <w:lang w:val="pt-PT"/>
        </w:rPr>
        <w:t xml:space="preserve">. OR </w:t>
      </w:r>
      <w:r w:rsidR="00C2181E" w:rsidRPr="0021481A">
        <w:rPr>
          <w:rStyle w:val="Incipit"/>
          <w:lang w:val="pt-PT"/>
        </w:rPr>
        <w:t>Converte nos deus</w:t>
      </w:r>
      <w:r w:rsidR="00C2181E" w:rsidRPr="0021481A">
        <w:rPr>
          <w:lang w:val="pt-PT"/>
        </w:rPr>
        <w:t xml:space="preserve">. Pro peccatis AC </w:t>
      </w:r>
      <w:r w:rsidR="00995F03" w:rsidRPr="0021481A">
        <w:rPr>
          <w:rStyle w:val="Incipit"/>
          <w:lang w:val="pt-PT"/>
        </w:rPr>
        <w:t>Q</w:t>
      </w:r>
      <w:r w:rsidR="00C2181E" w:rsidRPr="0021481A">
        <w:rPr>
          <w:rStyle w:val="Incipit"/>
          <w:lang w:val="pt-PT"/>
        </w:rPr>
        <w:t>uis scit si</w:t>
      </w:r>
      <w:r w:rsidR="00C2181E" w:rsidRPr="0021481A">
        <w:rPr>
          <w:lang w:val="pt-PT"/>
        </w:rPr>
        <w:t xml:space="preserve">. Sequitur OPC </w:t>
      </w:r>
      <w:r w:rsidR="00C2181E" w:rsidRPr="0021481A">
        <w:rPr>
          <w:rStyle w:val="Incipit"/>
          <w:lang w:val="pt-PT"/>
        </w:rPr>
        <w:t>Absolve quaesumus domine</w:t>
      </w:r>
      <w:r w:rsidR="00C2181E" w:rsidRPr="0021481A">
        <w:rPr>
          <w:lang w:val="pt-PT"/>
        </w:rPr>
        <w:t>.</w:t>
      </w:r>
    </w:p>
    <w:p w:rsidR="00C2181E" w:rsidRPr="0021481A" w:rsidRDefault="00C2181E" w:rsidP="004275F3">
      <w:pPr>
        <w:rPr>
          <w:lang w:val="pt-PT"/>
        </w:rPr>
      </w:pPr>
      <w:r w:rsidRPr="0021481A">
        <w:rPr>
          <w:rStyle w:val="Time1"/>
          <w:lang w:val="pt-PT"/>
        </w:rPr>
        <w:t>Ad completorium</w:t>
      </w:r>
      <w:r w:rsidRPr="0021481A">
        <w:rPr>
          <w:lang w:val="pt-PT"/>
        </w:rPr>
        <w:t xml:space="preserve"> preces dicantur cum PS </w:t>
      </w:r>
      <w:r w:rsidRPr="0021481A">
        <w:rPr>
          <w:rStyle w:val="Incipit"/>
          <w:lang w:val="pt-PT"/>
        </w:rPr>
        <w:t>%D::Miserere mei%</w:t>
      </w:r>
      <w:r w:rsidRPr="0021481A">
        <w:rPr>
          <w:lang w:val="pt-PT"/>
        </w:rPr>
        <w:t xml:space="preserve"> [PS] </w:t>
      </w:r>
      <w:r w:rsidRPr="0021481A">
        <w:rPr>
          <w:rStyle w:val="Incipit"/>
          <w:lang w:val="pt-PT"/>
        </w:rPr>
        <w:t>Domine quid multiplicati</w:t>
      </w:r>
      <w:r w:rsidRPr="0021481A">
        <w:rPr>
          <w:lang w:val="pt-PT"/>
        </w:rPr>
        <w:t>. Sic per totam quadragesimam ordinabis. Et infra ebdomadam ad cursus sic cantabis tam in matutinis quam in vesperis.</w:t>
      </w:r>
    </w:p>
    <w:p w:rsidR="00C2181E" w:rsidRPr="0021481A" w:rsidRDefault="00C2181E" w:rsidP="004275F3">
      <w:pPr>
        <w:pStyle w:val="Titolo1"/>
        <w:rPr>
          <w:lang w:val="pt-PT"/>
        </w:rPr>
      </w:pPr>
      <w:r w:rsidRPr="0021481A">
        <w:rPr>
          <w:lang w:val="pt-PT"/>
        </w:rPr>
        <w:t>FERIA TERTIA</w:t>
      </w:r>
    </w:p>
    <w:p w:rsidR="00C2181E" w:rsidRPr="0021481A" w:rsidRDefault="00C2181E" w:rsidP="004275F3">
      <w:pPr>
        <w:rPr>
          <w:lang w:val="it-IT"/>
        </w:rPr>
      </w:pPr>
      <w:r w:rsidRPr="0021481A">
        <w:rPr>
          <w:lang w:val="pt-PT"/>
        </w:rPr>
        <w:t xml:space="preserve">%D::Invitatorium% </w:t>
      </w:r>
      <w:r w:rsidRPr="0021481A">
        <w:rPr>
          <w:rStyle w:val="Time1"/>
          <w:lang w:val="pt-PT"/>
        </w:rPr>
        <w:t>[Ad laudes]</w:t>
      </w:r>
      <w:r w:rsidRPr="0021481A">
        <w:rPr>
          <w:lang w:val="pt-PT"/>
        </w:rPr>
        <w:t xml:space="preserve"> |M::Capitulum| [CP]</w:t>
      </w:r>
      <w:r w:rsidR="00BD5ACA" w:rsidRPr="0021481A">
        <w:rPr>
          <w:lang w:val="pt-PT"/>
        </w:rPr>
        <w:t xml:space="preserve"> </w:t>
      </w:r>
      <w:r w:rsidR="00BD5ACA" w:rsidRPr="0021481A">
        <w:rPr>
          <w:rStyle w:val="Incipit"/>
          <w:lang w:val="pt-PT"/>
        </w:rPr>
        <w:t>Quaerite dominum dum invenire</w:t>
      </w:r>
      <w:r w:rsidRPr="0021481A">
        <w:rPr>
          <w:lang w:val="pt-PT"/>
        </w:rPr>
        <w:t>.</w:t>
      </w:r>
      <w:r w:rsidR="00BD5ACA" w:rsidRPr="0021481A">
        <w:rPr>
          <w:lang w:val="pt-PT"/>
        </w:rPr>
        <w:t xml:space="preserve"> AB </w:t>
      </w:r>
      <w:r w:rsidR="00BD5ACA" w:rsidRPr="0021481A">
        <w:rPr>
          <w:rStyle w:val="Incipit"/>
          <w:lang w:val="pt-PT"/>
        </w:rPr>
        <w:t>Domus mea</w:t>
      </w:r>
      <w:r w:rsidR="00BD5ACA" w:rsidRPr="0021481A">
        <w:rPr>
          <w:lang w:val="pt-PT"/>
        </w:rPr>
        <w:t xml:space="preserve">. |I::Ausgebessert von PS </w:t>
      </w:r>
      <w:r w:rsidR="00BD5ACA" w:rsidRPr="0021481A">
        <w:rPr>
          <w:rStyle w:val="Incipit"/>
          <w:lang w:val="pt-PT"/>
        </w:rPr>
        <w:t>Venite exultemus</w:t>
      </w:r>
      <w:r w:rsidR="00BD5ACA" w:rsidRPr="0021481A">
        <w:rPr>
          <w:lang w:val="pt-PT"/>
        </w:rPr>
        <w:t xml:space="preserve">. </w:t>
      </w:r>
      <w:r w:rsidR="00BD5ACA">
        <w:t xml:space="preserve">AB </w:t>
      </w:r>
      <w:r w:rsidR="00BD5ACA" w:rsidRPr="001C32C3">
        <w:rPr>
          <w:rStyle w:val="Incipit"/>
        </w:rPr>
        <w:t>Domus mea</w:t>
      </w:r>
      <w:r w:rsidR="00BD5ACA" w:rsidRPr="00BD5ACA">
        <w:t xml:space="preserve"> wegen Schreibfehlers des Kopisten|</w:t>
      </w:r>
      <w:r w:rsidR="00BD5ACA">
        <w:t xml:space="preserve"> </w:t>
      </w:r>
      <w:r w:rsidR="005C4025">
        <w:t>(95vb) OR</w:t>
      </w:r>
      <w:r w:rsidR="00DB3222">
        <w:t xml:space="preserve"> </w:t>
      </w:r>
      <w:r w:rsidR="00DB3222" w:rsidRPr="00DB3222">
        <w:rPr>
          <w:rStyle w:val="Incipit"/>
        </w:rPr>
        <w:t>Respice domine familiam</w:t>
      </w:r>
      <w:r w:rsidR="00DB3222">
        <w:t xml:space="preserve">. </w:t>
      </w:r>
      <w:r w:rsidR="00DB3222" w:rsidRPr="0021481A">
        <w:rPr>
          <w:lang w:val="it-IT"/>
        </w:rPr>
        <w:t xml:space="preserve">OPC </w:t>
      </w:r>
      <w:r w:rsidR="00DB3222" w:rsidRPr="0021481A">
        <w:rPr>
          <w:rStyle w:val="Incipit"/>
          <w:lang w:val="it-IT"/>
        </w:rPr>
        <w:t>Ascendat ad te domine</w:t>
      </w:r>
      <w:r w:rsidR="00DB3222" w:rsidRPr="0021481A">
        <w:rPr>
          <w:lang w:val="it-IT"/>
        </w:rPr>
        <w:t>.</w:t>
      </w:r>
    </w:p>
    <w:p w:rsidR="00DB3222" w:rsidRPr="0021481A" w:rsidRDefault="00DB3222" w:rsidP="004275F3">
      <w:pPr>
        <w:rPr>
          <w:lang w:val="it-IT"/>
        </w:rPr>
      </w:pPr>
      <w:r w:rsidRPr="0021481A">
        <w:rPr>
          <w:lang w:val="it-IT"/>
        </w:rPr>
        <w:lastRenderedPageBreak/>
        <w:t xml:space="preserve">Post nonam cantetur </w:t>
      </w:r>
      <w:r w:rsidRPr="0021481A">
        <w:rPr>
          <w:rStyle w:val="Time1"/>
          <w:lang w:val="it-IT"/>
        </w:rPr>
        <w:t>missa</w:t>
      </w:r>
      <w:r w:rsidRPr="0021481A">
        <w:rPr>
          <w:lang w:val="it-IT"/>
        </w:rPr>
        <w:t xml:space="preserve"> IN </w:t>
      </w:r>
      <w:r w:rsidRPr="0021481A">
        <w:rPr>
          <w:rStyle w:val="Incipit"/>
          <w:lang w:val="it-IT"/>
        </w:rPr>
        <w:t>Domine refugium</w:t>
      </w:r>
      <w:r w:rsidRPr="0021481A">
        <w:rPr>
          <w:lang w:val="it-IT"/>
        </w:rPr>
        <w:t xml:space="preserve">. ORCL </w:t>
      </w:r>
      <w:r w:rsidRPr="0021481A">
        <w:rPr>
          <w:rStyle w:val="Incipit"/>
          <w:lang w:val="it-IT"/>
        </w:rPr>
        <w:t>Respice domine familiam</w:t>
      </w:r>
      <w:r w:rsidRPr="0021481A">
        <w:rPr>
          <w:lang w:val="it-IT"/>
        </w:rPr>
        <w:t xml:space="preserve">. EP </w:t>
      </w:r>
      <w:r w:rsidRPr="0021481A">
        <w:rPr>
          <w:rStyle w:val="Incipit"/>
          <w:lang w:val="it-IT"/>
        </w:rPr>
        <w:t>Quaerite dominum</w:t>
      </w:r>
      <w:r w:rsidRPr="0021481A">
        <w:rPr>
          <w:lang w:val="it-IT"/>
        </w:rPr>
        <w:t xml:space="preserve">. GR </w:t>
      </w:r>
      <w:r w:rsidRPr="0021481A">
        <w:rPr>
          <w:rStyle w:val="Incipit"/>
          <w:lang w:val="it-IT"/>
        </w:rPr>
        <w:t>Dirigatur oratio</w:t>
      </w:r>
      <w:r w:rsidRPr="0021481A">
        <w:rPr>
          <w:lang w:val="it-IT"/>
        </w:rPr>
        <w:t xml:space="preserve">. EV </w:t>
      </w:r>
      <w:r w:rsidRPr="0021481A">
        <w:rPr>
          <w:rStyle w:val="Incipit"/>
          <w:lang w:val="it-IT"/>
        </w:rPr>
        <w:t>Cum audisset Iesus</w:t>
      </w:r>
      <w:r w:rsidRPr="0021481A">
        <w:rPr>
          <w:lang w:val="it-IT"/>
        </w:rPr>
        <w:t xml:space="preserve">. OF </w:t>
      </w:r>
      <w:r w:rsidRPr="0021481A">
        <w:rPr>
          <w:rStyle w:val="Incipit"/>
          <w:lang w:val="it-IT"/>
        </w:rPr>
        <w:t>In te speravi</w:t>
      </w:r>
      <w:r w:rsidRPr="0021481A">
        <w:rPr>
          <w:lang w:val="it-IT"/>
        </w:rPr>
        <w:t xml:space="preserve">. CO </w:t>
      </w:r>
      <w:r w:rsidRPr="0021481A">
        <w:rPr>
          <w:rStyle w:val="Incipit"/>
          <w:lang w:val="it-IT"/>
        </w:rPr>
        <w:t>Cum invocarem</w:t>
      </w:r>
      <w:r w:rsidRPr="0021481A">
        <w:rPr>
          <w:lang w:val="it-IT"/>
        </w:rPr>
        <w:t xml:space="preserve">. OP </w:t>
      </w:r>
      <w:r w:rsidRPr="0021481A">
        <w:rPr>
          <w:rStyle w:val="Incipit"/>
          <w:lang w:val="it-IT"/>
        </w:rPr>
        <w:t>Sumentes domine</w:t>
      </w:r>
      <w:r w:rsidRPr="0021481A">
        <w:rPr>
          <w:lang w:val="it-IT"/>
        </w:rPr>
        <w:t xml:space="preserve">. OP </w:t>
      </w:r>
      <w:r w:rsidR="00A423F0" w:rsidRPr="0021481A">
        <w:rPr>
          <w:rStyle w:val="Incipit"/>
          <w:lang w:val="it-IT"/>
        </w:rPr>
        <w:t>Ascenda</w:t>
      </w:r>
      <w:r w:rsidRPr="0021481A">
        <w:rPr>
          <w:rStyle w:val="Incipit"/>
          <w:lang w:val="it-IT"/>
        </w:rPr>
        <w:t>t ad te domine</w:t>
      </w:r>
      <w:r w:rsidRPr="0021481A">
        <w:rPr>
          <w:lang w:val="it-IT"/>
        </w:rPr>
        <w:t>.</w:t>
      </w:r>
    </w:p>
    <w:p w:rsidR="00DB3222" w:rsidRPr="0021481A" w:rsidRDefault="00DB3222" w:rsidP="004275F3">
      <w:pPr>
        <w:rPr>
          <w:lang w:val="pt-PT"/>
        </w:rPr>
      </w:pPr>
      <w:r w:rsidRPr="0021481A">
        <w:rPr>
          <w:rStyle w:val="Time1"/>
          <w:lang w:val="pt-PT"/>
        </w:rPr>
        <w:t>Ad vesperas</w:t>
      </w:r>
      <w:r w:rsidRPr="0021481A">
        <w:rPr>
          <w:lang w:val="pt-PT"/>
        </w:rPr>
        <w:t xml:space="preserve"> </w:t>
      </w:r>
      <w:r w:rsidR="00D75435">
        <w:rPr>
          <w:lang w:val="pt-PT"/>
        </w:rPr>
        <w:t xml:space="preserve">AN </w:t>
      </w:r>
      <w:r w:rsidRPr="0021481A">
        <w:rPr>
          <w:rStyle w:val="Incipit"/>
          <w:lang w:val="pt-PT"/>
        </w:rPr>
        <w:t>Advenerunt nobis</w:t>
      </w:r>
      <w:r w:rsidRPr="0021481A">
        <w:rPr>
          <w:lang w:val="pt-PT"/>
        </w:rPr>
        <w:t xml:space="preserve"> super feriales psalmos. CP </w:t>
      </w:r>
      <w:r w:rsidRPr="0021481A">
        <w:rPr>
          <w:rStyle w:val="Incipit"/>
          <w:lang w:val="pt-PT"/>
        </w:rPr>
        <w:t>Sicut exaltantur caeli a terra</w:t>
      </w:r>
      <w:r w:rsidRPr="0021481A">
        <w:rPr>
          <w:lang w:val="pt-PT"/>
        </w:rPr>
        <w:t xml:space="preserve">. AM </w:t>
      </w:r>
      <w:r w:rsidRPr="0021481A">
        <w:rPr>
          <w:rStyle w:val="Incipit"/>
          <w:lang w:val="pt-PT"/>
        </w:rPr>
        <w:t>Scriptum est enim</w:t>
      </w:r>
      <w:r w:rsidRPr="0021481A">
        <w:rPr>
          <w:lang w:val="pt-PT"/>
        </w:rPr>
        <w:t>. Orationes ut supra.</w:t>
      </w:r>
    </w:p>
    <w:p w:rsidR="00DB3222" w:rsidRPr="0021481A" w:rsidRDefault="00DB3222" w:rsidP="004275F3">
      <w:pPr>
        <w:pStyle w:val="Titolo1"/>
        <w:rPr>
          <w:lang w:val="pt-PT"/>
        </w:rPr>
      </w:pPr>
      <w:r w:rsidRPr="0021481A">
        <w:rPr>
          <w:lang w:val="pt-PT"/>
        </w:rPr>
        <w:t>FERIA QUARTA</w:t>
      </w:r>
    </w:p>
    <w:p w:rsidR="003538FD" w:rsidRPr="0021481A" w:rsidRDefault="00DB3222" w:rsidP="004275F3">
      <w:pPr>
        <w:rPr>
          <w:lang w:val="pt-PT"/>
        </w:rPr>
      </w:pPr>
      <w:r w:rsidRPr="0021481A">
        <w:rPr>
          <w:rStyle w:val="Time1"/>
          <w:lang w:val="pt-PT"/>
        </w:rPr>
        <w:t>[Ad matutinam]</w:t>
      </w:r>
      <w:r w:rsidRPr="0021481A">
        <w:rPr>
          <w:lang w:val="pt-PT"/>
        </w:rPr>
        <w:t xml:space="preserve"> invitatorium. </w:t>
      </w:r>
      <w:r w:rsidR="00FC4150" w:rsidRPr="0021481A">
        <w:rPr>
          <w:lang w:val="pt-PT"/>
        </w:rPr>
        <w:t xml:space="preserve">Legitur </w:t>
      </w:r>
      <w:r w:rsidR="00E15D7C" w:rsidRPr="0021481A">
        <w:rPr>
          <w:lang w:val="pt-PT"/>
        </w:rPr>
        <w:t>EV</w:t>
      </w:r>
      <w:r w:rsidR="00FC4150" w:rsidRPr="0021481A">
        <w:rPr>
          <w:lang w:val="pt-PT"/>
        </w:rPr>
        <w:t xml:space="preserve"> </w:t>
      </w:r>
      <w:r w:rsidR="00FC4150" w:rsidRPr="0021481A">
        <w:rPr>
          <w:rStyle w:val="Incipit"/>
          <w:lang w:val="pt-PT"/>
        </w:rPr>
        <w:t>Accesserunt ad Iesum scribae</w:t>
      </w:r>
      <w:r w:rsidR="00FC4150" w:rsidRPr="0021481A">
        <w:rPr>
          <w:lang w:val="pt-PT"/>
        </w:rPr>
        <w:t xml:space="preserve"> cum tribus responsoriis de historia. </w:t>
      </w:r>
    </w:p>
    <w:p w:rsidR="00DB3222" w:rsidRPr="0021481A" w:rsidRDefault="00FC4150" w:rsidP="004275F3">
      <w:pPr>
        <w:rPr>
          <w:lang w:val="pt-PT"/>
        </w:rPr>
      </w:pPr>
      <w:r w:rsidRPr="0021481A">
        <w:rPr>
          <w:lang w:val="en-US"/>
        </w:rPr>
        <w:t xml:space="preserve">(96ra) </w:t>
      </w:r>
      <w:r w:rsidR="003538FD" w:rsidRPr="0021481A">
        <w:rPr>
          <w:rStyle w:val="Time1"/>
          <w:lang w:val="en-US"/>
        </w:rPr>
        <w:t>[Ad laudes]</w:t>
      </w:r>
      <w:r w:rsidR="003538FD" w:rsidRPr="0021481A">
        <w:rPr>
          <w:lang w:val="en-US"/>
        </w:rPr>
        <w:t xml:space="preserve"> CP</w:t>
      </w:r>
      <w:r w:rsidRPr="0021481A">
        <w:rPr>
          <w:lang w:val="en-US"/>
        </w:rPr>
        <w:t xml:space="preserve"> </w:t>
      </w:r>
      <w:r w:rsidRPr="0021481A">
        <w:rPr>
          <w:rStyle w:val="Incipit"/>
          <w:lang w:val="en-US"/>
        </w:rPr>
        <w:t>Ego pascam oves meas</w:t>
      </w:r>
      <w:r w:rsidRPr="0021481A">
        <w:rPr>
          <w:lang w:val="en-US"/>
        </w:rPr>
        <w:t xml:space="preserve">. </w:t>
      </w:r>
      <w:r w:rsidRPr="0021481A">
        <w:rPr>
          <w:lang w:val="pt-PT"/>
        </w:rPr>
        <w:t xml:space="preserve">AB </w:t>
      </w:r>
      <w:r w:rsidRPr="0021481A">
        <w:rPr>
          <w:rStyle w:val="Incipit"/>
          <w:lang w:val="pt-PT"/>
        </w:rPr>
        <w:t>Generatio haec prava</w:t>
      </w:r>
      <w:r w:rsidRPr="0021481A">
        <w:rPr>
          <w:lang w:val="pt-PT"/>
        </w:rPr>
        <w:t xml:space="preserve">. OR </w:t>
      </w:r>
      <w:r w:rsidRPr="0021481A">
        <w:rPr>
          <w:rStyle w:val="Incipit"/>
          <w:lang w:val="pt-PT"/>
        </w:rPr>
        <w:t>Devotionem populi tui</w:t>
      </w:r>
      <w:r w:rsidRPr="0021481A">
        <w:rPr>
          <w:lang w:val="pt-PT"/>
        </w:rPr>
        <w:t xml:space="preserve">. OPC </w:t>
      </w:r>
      <w:r w:rsidRPr="0021481A">
        <w:rPr>
          <w:rStyle w:val="Incipit"/>
          <w:lang w:val="pt-PT"/>
        </w:rPr>
        <w:t>Mentes nostras</w:t>
      </w:r>
      <w:r w:rsidRPr="0021481A">
        <w:rPr>
          <w:lang w:val="pt-PT"/>
        </w:rPr>
        <w:t>.</w:t>
      </w:r>
    </w:p>
    <w:p w:rsidR="00FC4150" w:rsidRPr="0021481A" w:rsidRDefault="00FC4150" w:rsidP="004275F3">
      <w:pPr>
        <w:rPr>
          <w:lang w:val="fr-FR"/>
        </w:rPr>
      </w:pPr>
      <w:r w:rsidRPr="0021481A">
        <w:rPr>
          <w:rStyle w:val="Time1"/>
          <w:lang w:val="it-IT"/>
        </w:rPr>
        <w:t>Ad missam</w:t>
      </w:r>
      <w:r w:rsidRPr="0021481A">
        <w:rPr>
          <w:lang w:val="it-IT"/>
        </w:rPr>
        <w:t xml:space="preserve"> IN </w:t>
      </w:r>
      <w:r w:rsidRPr="0021481A">
        <w:rPr>
          <w:rStyle w:val="Incipit"/>
          <w:lang w:val="it-IT"/>
        </w:rPr>
        <w:t>Reminiscere miserationum</w:t>
      </w:r>
      <w:r w:rsidRPr="0021481A">
        <w:rPr>
          <w:lang w:val="it-IT"/>
        </w:rPr>
        <w:t xml:space="preserve">. Quamvis hodie continue dicantur orationes tamen nisi semel dicatur [ORI] </w:t>
      </w:r>
      <w:r w:rsidRPr="0021481A">
        <w:rPr>
          <w:rStyle w:val="Incipit"/>
          <w:lang w:val="it-IT"/>
        </w:rPr>
        <w:t>Flectamus genua</w:t>
      </w:r>
      <w:r w:rsidRPr="0021481A">
        <w:rPr>
          <w:lang w:val="it-IT"/>
        </w:rPr>
        <w:t xml:space="preserve">. In prima oratione dicit </w:t>
      </w:r>
      <w:r w:rsidRPr="0021481A">
        <w:rPr>
          <w:rStyle w:val="Funktion"/>
          <w:lang w:val="it-IT"/>
        </w:rPr>
        <w:t>sacerdos</w:t>
      </w:r>
      <w:r w:rsidRPr="0021481A">
        <w:rPr>
          <w:lang w:val="it-IT"/>
        </w:rPr>
        <w:t xml:space="preserve"> [ORI] </w:t>
      </w:r>
      <w:r w:rsidRPr="0021481A">
        <w:rPr>
          <w:rStyle w:val="Incipit"/>
          <w:lang w:val="it-IT"/>
        </w:rPr>
        <w:t>Oremus</w:t>
      </w:r>
      <w:r w:rsidRPr="0021481A">
        <w:rPr>
          <w:lang w:val="it-IT"/>
        </w:rPr>
        <w:t xml:space="preserve">. </w:t>
      </w:r>
      <w:r w:rsidRPr="0021481A">
        <w:rPr>
          <w:rStyle w:val="Funktion"/>
          <w:lang w:val="it-IT"/>
        </w:rPr>
        <w:t>Diaconus</w:t>
      </w:r>
      <w:r w:rsidRPr="0021481A">
        <w:rPr>
          <w:lang w:val="it-IT"/>
        </w:rPr>
        <w:t xml:space="preserve"> [ORI] </w:t>
      </w:r>
      <w:r w:rsidRPr="0021481A">
        <w:rPr>
          <w:rStyle w:val="Incipit"/>
          <w:lang w:val="it-IT"/>
        </w:rPr>
        <w:t>Flectamus genua. Levate</w:t>
      </w:r>
      <w:r w:rsidRPr="0021481A">
        <w:rPr>
          <w:lang w:val="it-IT"/>
        </w:rPr>
        <w:t xml:space="preserve">. Sequitur ORCL </w:t>
      </w:r>
      <w:r w:rsidRPr="0021481A">
        <w:rPr>
          <w:rStyle w:val="Incipit"/>
          <w:lang w:val="it-IT"/>
        </w:rPr>
        <w:t>Preces nostras</w:t>
      </w:r>
      <w:r w:rsidRPr="0021481A">
        <w:rPr>
          <w:lang w:val="it-IT"/>
        </w:rPr>
        <w:t xml:space="preserve">. Deinde EPP </w:t>
      </w:r>
      <w:r w:rsidRPr="0021481A">
        <w:rPr>
          <w:rStyle w:val="Incipit"/>
          <w:lang w:val="it-IT"/>
        </w:rPr>
        <w:t>Ascende ad me in montem</w:t>
      </w:r>
      <w:r w:rsidRPr="0021481A">
        <w:rPr>
          <w:lang w:val="it-IT"/>
        </w:rPr>
        <w:t xml:space="preserve">. </w:t>
      </w:r>
      <w:r w:rsidRPr="0021481A">
        <w:rPr>
          <w:lang w:val="fr-FR"/>
        </w:rPr>
        <w:t xml:space="preserve">GR </w:t>
      </w:r>
      <w:r w:rsidRPr="0021481A">
        <w:rPr>
          <w:rStyle w:val="Incipit"/>
          <w:lang w:val="fr-FR"/>
        </w:rPr>
        <w:t>Tribulationes cordis mei</w:t>
      </w:r>
      <w:r w:rsidRPr="0021481A">
        <w:rPr>
          <w:lang w:val="fr-FR"/>
        </w:rPr>
        <w:t xml:space="preserve">. Deinde </w:t>
      </w:r>
      <w:r w:rsidRPr="0021481A">
        <w:rPr>
          <w:rStyle w:val="Funktion"/>
          <w:lang w:val="fr-FR"/>
        </w:rPr>
        <w:t>sacerdos</w:t>
      </w:r>
      <w:r w:rsidR="003538FD" w:rsidRPr="0021481A">
        <w:rPr>
          <w:lang w:val="fr-FR"/>
        </w:rPr>
        <w:t xml:space="preserve"> salute</w:t>
      </w:r>
      <w:r w:rsidRPr="0021481A">
        <w:rPr>
          <w:lang w:val="fr-FR"/>
        </w:rPr>
        <w:t xml:space="preserve">t </w:t>
      </w:r>
      <w:r w:rsidRPr="0021481A">
        <w:rPr>
          <w:rStyle w:val="Funktion"/>
          <w:lang w:val="fr-FR"/>
        </w:rPr>
        <w:t>populum</w:t>
      </w:r>
      <w:r w:rsidRPr="0021481A">
        <w:rPr>
          <w:lang w:val="fr-FR"/>
        </w:rPr>
        <w:t xml:space="preserve"> absque genuflectione. ORCL </w:t>
      </w:r>
      <w:r w:rsidRPr="0021481A">
        <w:rPr>
          <w:rStyle w:val="Incipit"/>
          <w:lang w:val="fr-FR"/>
        </w:rPr>
        <w:t>Devotionem populi tui</w:t>
      </w:r>
      <w:r w:rsidRPr="0021481A">
        <w:rPr>
          <w:lang w:val="fr-FR"/>
        </w:rPr>
        <w:t xml:space="preserve">. %D::Graduale% |M::Epistula| [EPP] </w:t>
      </w:r>
      <w:r w:rsidRPr="0021481A">
        <w:rPr>
          <w:rStyle w:val="Incipit"/>
          <w:lang w:val="fr-FR"/>
        </w:rPr>
        <w:t>Venit Helias</w:t>
      </w:r>
      <w:r w:rsidR="001025D0" w:rsidRPr="0021481A">
        <w:rPr>
          <w:rStyle w:val="Incipit"/>
          <w:lang w:val="fr-FR"/>
        </w:rPr>
        <w:t xml:space="preserve"> in Bersabee</w:t>
      </w:r>
      <w:r w:rsidR="001025D0" w:rsidRPr="0021481A">
        <w:rPr>
          <w:lang w:val="fr-FR"/>
        </w:rPr>
        <w:t xml:space="preserve">. TR </w:t>
      </w:r>
      <w:r w:rsidR="001025D0" w:rsidRPr="0021481A">
        <w:rPr>
          <w:rStyle w:val="Incipit"/>
          <w:lang w:val="fr-FR"/>
        </w:rPr>
        <w:t>De necessitatibus meis</w:t>
      </w:r>
      <w:r w:rsidR="001025D0" w:rsidRPr="0021481A">
        <w:rPr>
          <w:lang w:val="fr-FR"/>
        </w:rPr>
        <w:t xml:space="preserve">. (96rb) Sequitur EV </w:t>
      </w:r>
      <w:r w:rsidR="001025D0" w:rsidRPr="0021481A">
        <w:rPr>
          <w:rStyle w:val="Incipit"/>
          <w:lang w:val="fr-FR"/>
        </w:rPr>
        <w:t>Accesserunt ad Iesum scribae</w:t>
      </w:r>
      <w:r w:rsidR="001025D0" w:rsidRPr="0021481A">
        <w:rPr>
          <w:lang w:val="fr-FR"/>
        </w:rPr>
        <w:t xml:space="preserve">. OF </w:t>
      </w:r>
      <w:r w:rsidR="001025D0" w:rsidRPr="0021481A">
        <w:rPr>
          <w:rStyle w:val="Incipit"/>
          <w:lang w:val="fr-FR"/>
        </w:rPr>
        <w:t>Meditabor in mandatis</w:t>
      </w:r>
      <w:r w:rsidR="001025D0" w:rsidRPr="0021481A">
        <w:rPr>
          <w:lang w:val="fr-FR"/>
        </w:rPr>
        <w:t xml:space="preserve">. CO </w:t>
      </w:r>
      <w:r w:rsidR="001025D0" w:rsidRPr="0021481A">
        <w:rPr>
          <w:rStyle w:val="Incipit"/>
          <w:lang w:val="fr-FR"/>
        </w:rPr>
        <w:t>Intellige</w:t>
      </w:r>
      <w:r w:rsidR="00DC07AE" w:rsidRPr="0021481A">
        <w:rPr>
          <w:rStyle w:val="Incipit"/>
          <w:lang w:val="fr-FR"/>
        </w:rPr>
        <w:t xml:space="preserve"> clamorem meum</w:t>
      </w:r>
      <w:r w:rsidR="00DC07AE" w:rsidRPr="0021481A">
        <w:rPr>
          <w:lang w:val="fr-FR"/>
        </w:rPr>
        <w:t xml:space="preserve">. PC </w:t>
      </w:r>
      <w:r w:rsidR="00DC07AE" w:rsidRPr="0021481A">
        <w:rPr>
          <w:rStyle w:val="Incipit"/>
          <w:lang w:val="fr-FR"/>
        </w:rPr>
        <w:t>Tui domine</w:t>
      </w:r>
      <w:r w:rsidR="00DC07AE" w:rsidRPr="0021481A">
        <w:rPr>
          <w:lang w:val="fr-FR"/>
        </w:rPr>
        <w:t xml:space="preserve">. OP </w:t>
      </w:r>
      <w:r w:rsidR="00DC07AE" w:rsidRPr="0021481A">
        <w:rPr>
          <w:rStyle w:val="Incipit"/>
          <w:lang w:val="fr-FR"/>
        </w:rPr>
        <w:t>Mentes nostras</w:t>
      </w:r>
      <w:r w:rsidR="00DC07AE" w:rsidRPr="0021481A">
        <w:rPr>
          <w:lang w:val="fr-FR"/>
        </w:rPr>
        <w:t>.</w:t>
      </w:r>
    </w:p>
    <w:p w:rsidR="00DC07AE" w:rsidRPr="0021481A" w:rsidRDefault="00DC07AE" w:rsidP="004275F3">
      <w:pPr>
        <w:rPr>
          <w:lang w:val="fr-FR"/>
        </w:rPr>
      </w:pPr>
      <w:r w:rsidRPr="0021481A">
        <w:rPr>
          <w:rStyle w:val="Time1"/>
          <w:lang w:val="fr-FR"/>
        </w:rPr>
        <w:t>Ad vesperas</w:t>
      </w:r>
      <w:r w:rsidRPr="0021481A">
        <w:rPr>
          <w:lang w:val="fr-FR"/>
        </w:rPr>
        <w:t xml:space="preserve"> antiphona et cetera. CP </w:t>
      </w:r>
      <w:r w:rsidRPr="0021481A">
        <w:rPr>
          <w:rStyle w:val="Incipit"/>
          <w:lang w:val="fr-FR"/>
        </w:rPr>
        <w:t>Quod confractum est alligabo</w:t>
      </w:r>
      <w:r w:rsidRPr="0021481A">
        <w:rPr>
          <w:lang w:val="fr-FR"/>
        </w:rPr>
        <w:t xml:space="preserve">. AM </w:t>
      </w:r>
      <w:r w:rsidRPr="0021481A">
        <w:rPr>
          <w:rStyle w:val="Incipit"/>
          <w:lang w:val="fr-FR"/>
        </w:rPr>
        <w:t>Sicut fuit Ionas</w:t>
      </w:r>
      <w:r w:rsidRPr="0021481A">
        <w:rPr>
          <w:lang w:val="fr-FR"/>
        </w:rPr>
        <w:t>. Orationes ut supra.</w:t>
      </w:r>
    </w:p>
    <w:p w:rsidR="00DC07AE" w:rsidRPr="0021481A" w:rsidRDefault="00DC07AE" w:rsidP="004275F3">
      <w:pPr>
        <w:pStyle w:val="Titolo1"/>
        <w:rPr>
          <w:lang w:val="fr-FR"/>
        </w:rPr>
      </w:pPr>
      <w:r w:rsidRPr="0021481A">
        <w:rPr>
          <w:lang w:val="fr-FR"/>
        </w:rPr>
        <w:t>FERIA QUINTA</w:t>
      </w:r>
    </w:p>
    <w:p w:rsidR="008B7D81" w:rsidRPr="0021481A" w:rsidRDefault="00483E83" w:rsidP="004275F3">
      <w:pPr>
        <w:rPr>
          <w:lang w:val="fr-FR"/>
        </w:rPr>
      </w:pPr>
      <w:r w:rsidRPr="0021481A">
        <w:rPr>
          <w:rStyle w:val="Time1"/>
          <w:lang w:val="fr-FR"/>
        </w:rPr>
        <w:t>Ad matutinas</w:t>
      </w:r>
      <w:r w:rsidR="00DC07AE" w:rsidRPr="0021481A">
        <w:rPr>
          <w:lang w:val="fr-FR"/>
        </w:rPr>
        <w:t xml:space="preserve"> INVCP </w:t>
      </w:r>
      <w:r w:rsidR="00DC07AE" w:rsidRPr="0021481A">
        <w:rPr>
          <w:rStyle w:val="Incipit"/>
          <w:lang w:val="fr-FR"/>
        </w:rPr>
        <w:t>Omnes animae meae</w:t>
      </w:r>
      <w:r w:rsidR="00DC07AE" w:rsidRPr="0021481A">
        <w:rPr>
          <w:lang w:val="fr-FR"/>
        </w:rPr>
        <w:t>.</w:t>
      </w:r>
      <w:r w:rsidR="008B7D81" w:rsidRPr="0021481A">
        <w:rPr>
          <w:lang w:val="fr-FR"/>
        </w:rPr>
        <w:t xml:space="preserve"> AB </w:t>
      </w:r>
      <w:r w:rsidR="008B7D81" w:rsidRPr="0021481A">
        <w:rPr>
          <w:rStyle w:val="Incipit"/>
          <w:lang w:val="fr-FR"/>
        </w:rPr>
        <w:t>Dixit dominus mulieri</w:t>
      </w:r>
      <w:r w:rsidR="008B7D81" w:rsidRPr="0021481A">
        <w:rPr>
          <w:lang w:val="fr-FR"/>
        </w:rPr>
        <w:t xml:space="preserve">. OR </w:t>
      </w:r>
      <w:r w:rsidR="008B7D81" w:rsidRPr="0021481A">
        <w:rPr>
          <w:rStyle w:val="Incipit"/>
          <w:lang w:val="fr-FR"/>
        </w:rPr>
        <w:t>Omnipotens sempiterne deus</w:t>
      </w:r>
      <w:r w:rsidR="008B7D81" w:rsidRPr="0021481A">
        <w:rPr>
          <w:lang w:val="fr-FR"/>
        </w:rPr>
        <w:t xml:space="preserve">. OPC </w:t>
      </w:r>
      <w:r w:rsidR="008B7D81" w:rsidRPr="0021481A">
        <w:rPr>
          <w:rStyle w:val="Incipit"/>
          <w:lang w:val="fr-FR"/>
        </w:rPr>
        <w:t>Da quaesumus domine populis tuis</w:t>
      </w:r>
      <w:r w:rsidR="008B7D81" w:rsidRPr="0021481A">
        <w:rPr>
          <w:lang w:val="fr-FR"/>
        </w:rPr>
        <w:t>.</w:t>
      </w:r>
    </w:p>
    <w:p w:rsidR="00DC07AE" w:rsidRPr="0021481A" w:rsidRDefault="008B7D81" w:rsidP="004275F3">
      <w:pPr>
        <w:rPr>
          <w:lang w:val="pt-PT"/>
        </w:rPr>
      </w:pPr>
      <w:r w:rsidRPr="0021481A">
        <w:rPr>
          <w:lang w:val="fr-FR"/>
        </w:rPr>
        <w:t xml:space="preserve">Post nona cantetur </w:t>
      </w:r>
      <w:r w:rsidRPr="0021481A">
        <w:rPr>
          <w:rStyle w:val="Time1"/>
          <w:lang w:val="fr-FR"/>
        </w:rPr>
        <w:t>missa</w:t>
      </w:r>
      <w:r w:rsidRPr="0021481A">
        <w:rPr>
          <w:lang w:val="fr-FR"/>
        </w:rPr>
        <w:t xml:space="preserve"> IN </w:t>
      </w:r>
      <w:r w:rsidRPr="0021481A">
        <w:rPr>
          <w:rStyle w:val="Incipit"/>
          <w:lang w:val="fr-FR"/>
        </w:rPr>
        <w:t>Confessio et pulchritudo</w:t>
      </w:r>
      <w:r w:rsidRPr="0021481A">
        <w:rPr>
          <w:lang w:val="fr-FR"/>
        </w:rPr>
        <w:t xml:space="preserve">. ORCL </w:t>
      </w:r>
      <w:r w:rsidRPr="0021481A">
        <w:rPr>
          <w:rStyle w:val="Incipit"/>
          <w:lang w:val="fr-FR"/>
        </w:rPr>
        <w:t>Suscipe quaesumus domine</w:t>
      </w:r>
      <w:r w:rsidRPr="0021481A">
        <w:rPr>
          <w:lang w:val="fr-FR"/>
        </w:rPr>
        <w:t xml:space="preserve">. (96va) </w:t>
      </w:r>
      <w:r w:rsidR="000E444F" w:rsidRPr="0021481A">
        <w:rPr>
          <w:lang w:val="fr-FR"/>
        </w:rPr>
        <w:t>EP</w:t>
      </w:r>
      <w:r w:rsidR="00E15D7C" w:rsidRPr="0021481A">
        <w:rPr>
          <w:lang w:val="fr-FR"/>
        </w:rPr>
        <w:t xml:space="preserve"> </w:t>
      </w:r>
      <w:r w:rsidRPr="0021481A">
        <w:rPr>
          <w:rStyle w:val="Incipit"/>
          <w:lang w:val="fr-FR"/>
        </w:rPr>
        <w:t>Factus est sermo</w:t>
      </w:r>
      <w:r w:rsidRPr="0021481A">
        <w:rPr>
          <w:lang w:val="fr-FR"/>
        </w:rPr>
        <w:t xml:space="preserve">. </w:t>
      </w:r>
      <w:r w:rsidRPr="0021481A">
        <w:rPr>
          <w:lang w:val="en-US"/>
        </w:rPr>
        <w:t xml:space="preserve">GR </w:t>
      </w:r>
      <w:r w:rsidRPr="0021481A">
        <w:rPr>
          <w:rStyle w:val="Incipit"/>
          <w:lang w:val="en-US"/>
        </w:rPr>
        <w:t>Custodi me</w:t>
      </w:r>
      <w:r w:rsidRPr="0021481A">
        <w:rPr>
          <w:lang w:val="en-US"/>
        </w:rPr>
        <w:t xml:space="preserve">. EV </w:t>
      </w:r>
      <w:r w:rsidRPr="0021481A">
        <w:rPr>
          <w:rStyle w:val="Incipit"/>
          <w:lang w:val="en-US"/>
        </w:rPr>
        <w:t>Dicebat Iesus ad eos</w:t>
      </w:r>
      <w:r w:rsidRPr="0021481A">
        <w:rPr>
          <w:lang w:val="en-US"/>
        </w:rPr>
        <w:t xml:space="preserve">. OF </w:t>
      </w:r>
      <w:r w:rsidRPr="0021481A">
        <w:rPr>
          <w:rStyle w:val="Incipit"/>
          <w:lang w:val="en-US"/>
        </w:rPr>
        <w:t>Immittit angelus</w:t>
      </w:r>
      <w:r w:rsidRPr="0021481A">
        <w:rPr>
          <w:lang w:val="en-US"/>
        </w:rPr>
        <w:t xml:space="preserve">. </w:t>
      </w:r>
      <w:r w:rsidRPr="0021481A">
        <w:rPr>
          <w:lang w:val="pt-PT"/>
        </w:rPr>
        <w:t xml:space="preserve">CO </w:t>
      </w:r>
      <w:r w:rsidRPr="0021481A">
        <w:rPr>
          <w:rStyle w:val="Incipit"/>
          <w:lang w:val="pt-PT"/>
        </w:rPr>
        <w:t>Panis quem ego</w:t>
      </w:r>
      <w:r w:rsidRPr="0021481A">
        <w:rPr>
          <w:lang w:val="pt-PT"/>
        </w:rPr>
        <w:t xml:space="preserve">. PC </w:t>
      </w:r>
      <w:r w:rsidRPr="0021481A">
        <w:rPr>
          <w:rStyle w:val="Incipit"/>
          <w:lang w:val="pt-PT"/>
        </w:rPr>
        <w:t>Tuorum nos domine</w:t>
      </w:r>
      <w:r w:rsidRPr="0021481A">
        <w:rPr>
          <w:lang w:val="pt-PT"/>
        </w:rPr>
        <w:t xml:space="preserve">. OP </w:t>
      </w:r>
      <w:r w:rsidRPr="0021481A">
        <w:rPr>
          <w:rStyle w:val="Incipit"/>
          <w:lang w:val="pt-PT"/>
        </w:rPr>
        <w:t>Da quaesumus domine</w:t>
      </w:r>
      <w:r w:rsidRPr="0021481A">
        <w:rPr>
          <w:lang w:val="pt-PT"/>
        </w:rPr>
        <w:t>.</w:t>
      </w:r>
    </w:p>
    <w:p w:rsidR="008B7D81" w:rsidRPr="0021481A" w:rsidRDefault="008B7D81" w:rsidP="004275F3">
      <w:pPr>
        <w:rPr>
          <w:lang w:val="pt-PT"/>
        </w:rPr>
      </w:pPr>
      <w:r w:rsidRPr="0021481A">
        <w:rPr>
          <w:rStyle w:val="Time1"/>
          <w:lang w:val="pt-PT"/>
        </w:rPr>
        <w:t>Ad vesperas</w:t>
      </w:r>
      <w:r w:rsidRPr="0021481A">
        <w:rPr>
          <w:lang w:val="pt-PT"/>
        </w:rPr>
        <w:t xml:space="preserve"> CP </w:t>
      </w:r>
      <w:r w:rsidRPr="0021481A">
        <w:rPr>
          <w:rStyle w:val="Incipit"/>
          <w:lang w:val="pt-PT"/>
        </w:rPr>
        <w:t>Vir si fuerit iustus</w:t>
      </w:r>
      <w:r w:rsidRPr="0021481A">
        <w:rPr>
          <w:lang w:val="pt-PT"/>
        </w:rPr>
        <w:t xml:space="preserve">. AM </w:t>
      </w:r>
      <w:r w:rsidRPr="0021481A">
        <w:rPr>
          <w:rStyle w:val="Incipit"/>
          <w:lang w:val="pt-PT"/>
        </w:rPr>
        <w:t>O mulier magna</w:t>
      </w:r>
      <w:r w:rsidRPr="0021481A">
        <w:rPr>
          <w:lang w:val="pt-PT"/>
        </w:rPr>
        <w:t>. Oratione ut supra.</w:t>
      </w:r>
    </w:p>
    <w:p w:rsidR="000E444F" w:rsidRPr="0021481A" w:rsidRDefault="000E444F" w:rsidP="004275F3">
      <w:pPr>
        <w:pStyle w:val="Titolo1"/>
        <w:rPr>
          <w:lang w:val="pt-PT"/>
        </w:rPr>
      </w:pPr>
      <w:r w:rsidRPr="0021481A">
        <w:rPr>
          <w:lang w:val="pt-PT"/>
        </w:rPr>
        <w:t>FERIA SEXTA</w:t>
      </w:r>
    </w:p>
    <w:p w:rsidR="000E444F" w:rsidRPr="0021481A" w:rsidRDefault="000E444F" w:rsidP="004275F3">
      <w:pPr>
        <w:rPr>
          <w:lang w:val="pt-PT"/>
        </w:rPr>
      </w:pPr>
      <w:r w:rsidRPr="0021481A">
        <w:rPr>
          <w:rStyle w:val="Time1"/>
          <w:lang w:val="pt-PT"/>
        </w:rPr>
        <w:t>[Ad matutinam]</w:t>
      </w:r>
      <w:r w:rsidRPr="0021481A">
        <w:rPr>
          <w:lang w:val="pt-PT"/>
        </w:rPr>
        <w:t xml:space="preserve"> invitatorium. Legitur [EV] </w:t>
      </w:r>
      <w:r w:rsidRPr="0021481A">
        <w:rPr>
          <w:rStyle w:val="Incipit"/>
          <w:lang w:val="pt-PT"/>
        </w:rPr>
        <w:t>Erat dies festus Iud</w:t>
      </w:r>
      <w:r w:rsidR="00E274C7" w:rsidRPr="0021481A">
        <w:rPr>
          <w:rStyle w:val="Incipit"/>
          <w:lang w:val="pt-PT"/>
        </w:rPr>
        <w:t>a</w:t>
      </w:r>
      <w:r w:rsidRPr="0021481A">
        <w:rPr>
          <w:rStyle w:val="Incipit"/>
          <w:lang w:val="pt-PT"/>
        </w:rPr>
        <w:t>eorum</w:t>
      </w:r>
      <w:r w:rsidRPr="0021481A">
        <w:rPr>
          <w:lang w:val="pt-PT"/>
        </w:rPr>
        <w:t xml:space="preserve"> cum tribus responsoriis ut supra.</w:t>
      </w:r>
    </w:p>
    <w:p w:rsidR="000E444F" w:rsidRPr="0021481A" w:rsidRDefault="000E444F" w:rsidP="004275F3">
      <w:pPr>
        <w:rPr>
          <w:lang w:val="it-IT"/>
        </w:rPr>
      </w:pPr>
      <w:r w:rsidRPr="0021481A">
        <w:rPr>
          <w:rStyle w:val="Time1"/>
          <w:lang w:val="it-IT"/>
        </w:rPr>
        <w:t>In laudibus</w:t>
      </w:r>
      <w:r w:rsidRPr="0021481A">
        <w:rPr>
          <w:lang w:val="it-IT"/>
        </w:rPr>
        <w:t xml:space="preserve"> CP </w:t>
      </w:r>
      <w:r w:rsidRPr="0021481A">
        <w:rPr>
          <w:rStyle w:val="Incipit"/>
          <w:lang w:val="it-IT"/>
        </w:rPr>
        <w:t>Anima quae peccaverit</w:t>
      </w:r>
      <w:r w:rsidRPr="0021481A">
        <w:rPr>
          <w:lang w:val="it-IT"/>
        </w:rPr>
        <w:t xml:space="preserve">. AB </w:t>
      </w:r>
      <w:r w:rsidRPr="0021481A">
        <w:rPr>
          <w:rStyle w:val="Incipit"/>
          <w:lang w:val="it-IT"/>
        </w:rPr>
        <w:t>Angelus domini</w:t>
      </w:r>
      <w:r w:rsidRPr="0021481A">
        <w:rPr>
          <w:lang w:val="it-IT"/>
        </w:rPr>
        <w:t xml:space="preserve">. OR </w:t>
      </w:r>
      <w:r w:rsidRPr="0021481A">
        <w:rPr>
          <w:rStyle w:val="Incipit"/>
          <w:lang w:val="it-IT"/>
        </w:rPr>
        <w:t>Esto domine propitius</w:t>
      </w:r>
      <w:r w:rsidRPr="0021481A">
        <w:rPr>
          <w:lang w:val="it-IT"/>
        </w:rPr>
        <w:t xml:space="preserve">. OPC </w:t>
      </w:r>
      <w:r w:rsidRPr="0021481A">
        <w:rPr>
          <w:rStyle w:val="Incipit"/>
          <w:lang w:val="it-IT"/>
        </w:rPr>
        <w:t>Conserva quaesumus domine</w:t>
      </w:r>
      <w:r w:rsidRPr="0021481A">
        <w:rPr>
          <w:lang w:val="it-IT"/>
        </w:rPr>
        <w:t>.</w:t>
      </w:r>
    </w:p>
    <w:p w:rsidR="000E444F" w:rsidRPr="0021481A" w:rsidRDefault="000E444F" w:rsidP="004275F3">
      <w:pPr>
        <w:rPr>
          <w:lang w:val="it-IT"/>
        </w:rPr>
      </w:pPr>
      <w:r w:rsidRPr="0021481A">
        <w:rPr>
          <w:rStyle w:val="Time1"/>
          <w:lang w:val="it-IT"/>
        </w:rPr>
        <w:lastRenderedPageBreak/>
        <w:t>[Ad missam]</w:t>
      </w:r>
      <w:r w:rsidRPr="0021481A">
        <w:rPr>
          <w:lang w:val="it-IT"/>
        </w:rPr>
        <w:t xml:space="preserve"> IN </w:t>
      </w:r>
      <w:r w:rsidRPr="0021481A">
        <w:rPr>
          <w:rStyle w:val="Incipit"/>
          <w:lang w:val="it-IT"/>
        </w:rPr>
        <w:t>De necessitatibus meis</w:t>
      </w:r>
      <w:r w:rsidRPr="0021481A">
        <w:rPr>
          <w:lang w:val="it-IT"/>
        </w:rPr>
        <w:t xml:space="preserve">. Dicitur (96vb) semel [ORI] </w:t>
      </w:r>
      <w:r w:rsidRPr="0021481A">
        <w:rPr>
          <w:rStyle w:val="Incipit"/>
          <w:lang w:val="it-IT"/>
        </w:rPr>
        <w:t>Flectamus genua</w:t>
      </w:r>
      <w:r w:rsidRPr="0021481A">
        <w:rPr>
          <w:lang w:val="it-IT"/>
        </w:rPr>
        <w:t xml:space="preserve">. ORCL </w:t>
      </w:r>
      <w:r w:rsidRPr="0021481A">
        <w:rPr>
          <w:rStyle w:val="Incipit"/>
          <w:lang w:val="it-IT"/>
        </w:rPr>
        <w:t>Esto domine propitius</w:t>
      </w:r>
      <w:r w:rsidRPr="0021481A">
        <w:rPr>
          <w:lang w:val="it-IT"/>
        </w:rPr>
        <w:t xml:space="preserve">. Legitur tantum una lectio [EP] </w:t>
      </w:r>
      <w:r w:rsidRPr="0021481A">
        <w:rPr>
          <w:rStyle w:val="Incipit"/>
          <w:lang w:val="it-IT"/>
        </w:rPr>
        <w:t>Anima quae peccaverit</w:t>
      </w:r>
      <w:r w:rsidRPr="0021481A">
        <w:rPr>
          <w:lang w:val="it-IT"/>
        </w:rPr>
        <w:t xml:space="preserve">. GR </w:t>
      </w:r>
      <w:r w:rsidRPr="0021481A">
        <w:rPr>
          <w:rStyle w:val="Incipit"/>
          <w:lang w:val="it-IT"/>
        </w:rPr>
        <w:t>Salvum fac servum</w:t>
      </w:r>
      <w:r w:rsidRPr="0021481A">
        <w:rPr>
          <w:lang w:val="it-IT"/>
        </w:rPr>
        <w:t xml:space="preserve">. Cantetur TR </w:t>
      </w:r>
      <w:r w:rsidRPr="0021481A">
        <w:rPr>
          <w:rStyle w:val="Incipit"/>
          <w:lang w:val="it-IT"/>
        </w:rPr>
        <w:t>Domine non secundum</w:t>
      </w:r>
      <w:r w:rsidRPr="0021481A">
        <w:rPr>
          <w:lang w:val="it-IT"/>
        </w:rPr>
        <w:t xml:space="preserve">. EV </w:t>
      </w:r>
      <w:r w:rsidRPr="0021481A">
        <w:rPr>
          <w:rStyle w:val="Incipit"/>
          <w:lang w:val="it-IT"/>
        </w:rPr>
        <w:t>Erat dies festus Iud</w:t>
      </w:r>
      <w:r w:rsidR="00E274C7" w:rsidRPr="0021481A">
        <w:rPr>
          <w:rStyle w:val="Incipit"/>
          <w:lang w:val="it-IT"/>
        </w:rPr>
        <w:t>a</w:t>
      </w:r>
      <w:r w:rsidRPr="0021481A">
        <w:rPr>
          <w:rStyle w:val="Incipit"/>
          <w:lang w:val="it-IT"/>
        </w:rPr>
        <w:t>eorum</w:t>
      </w:r>
      <w:r w:rsidRPr="0021481A">
        <w:rPr>
          <w:lang w:val="it-IT"/>
        </w:rPr>
        <w:t xml:space="preserve">. </w:t>
      </w:r>
      <w:r w:rsidRPr="0021481A">
        <w:rPr>
          <w:lang w:val="en-US"/>
        </w:rPr>
        <w:t xml:space="preserve">OF </w:t>
      </w:r>
      <w:r w:rsidRPr="0021481A">
        <w:rPr>
          <w:rStyle w:val="Incipit"/>
          <w:lang w:val="en-US"/>
        </w:rPr>
        <w:t>Benedic anima mea</w:t>
      </w:r>
      <w:r w:rsidRPr="0021481A">
        <w:rPr>
          <w:lang w:val="en-US"/>
        </w:rPr>
        <w:t xml:space="preserve">. CO </w:t>
      </w:r>
      <w:r w:rsidRPr="0021481A">
        <w:rPr>
          <w:rStyle w:val="Incipit"/>
          <w:lang w:val="en-US"/>
        </w:rPr>
        <w:t>Erubescant</w:t>
      </w:r>
      <w:r w:rsidRPr="0021481A">
        <w:rPr>
          <w:lang w:val="en-US"/>
        </w:rPr>
        <w:t xml:space="preserve">. PC </w:t>
      </w:r>
      <w:r w:rsidRPr="0021481A">
        <w:rPr>
          <w:rStyle w:val="Incipit"/>
          <w:lang w:val="en-US"/>
        </w:rPr>
        <w:t>Per huius domine</w:t>
      </w:r>
      <w:r w:rsidRPr="0021481A">
        <w:rPr>
          <w:lang w:val="en-US"/>
        </w:rPr>
        <w:t xml:space="preserve">. </w:t>
      </w:r>
      <w:r w:rsidRPr="0021481A">
        <w:rPr>
          <w:lang w:val="it-IT"/>
        </w:rPr>
        <w:t xml:space="preserve">OP </w:t>
      </w:r>
      <w:r w:rsidRPr="0021481A">
        <w:rPr>
          <w:rStyle w:val="Incipit"/>
          <w:lang w:val="it-IT"/>
        </w:rPr>
        <w:t>Conserva quaesumus domine</w:t>
      </w:r>
      <w:r w:rsidRPr="0021481A">
        <w:rPr>
          <w:lang w:val="it-IT"/>
        </w:rPr>
        <w:t>.</w:t>
      </w:r>
    </w:p>
    <w:p w:rsidR="000E444F" w:rsidRPr="0021481A" w:rsidRDefault="000E444F" w:rsidP="004275F3">
      <w:pPr>
        <w:rPr>
          <w:lang w:val="it-IT"/>
        </w:rPr>
      </w:pPr>
      <w:r w:rsidRPr="0021481A">
        <w:rPr>
          <w:rStyle w:val="Time1"/>
          <w:lang w:val="it-IT"/>
        </w:rPr>
        <w:t>Ad vesperas</w:t>
      </w:r>
      <w:r w:rsidRPr="0021481A">
        <w:rPr>
          <w:lang w:val="it-IT"/>
        </w:rPr>
        <w:t xml:space="preserve"> CP </w:t>
      </w:r>
      <w:r w:rsidRPr="0021481A">
        <w:rPr>
          <w:rStyle w:val="Incipit"/>
          <w:lang w:val="it-IT"/>
        </w:rPr>
        <w:t>Si impius egerit paenitentiam</w:t>
      </w:r>
      <w:r w:rsidRPr="0021481A">
        <w:rPr>
          <w:lang w:val="it-IT"/>
        </w:rPr>
        <w:t xml:space="preserve">. AM </w:t>
      </w:r>
      <w:r w:rsidRPr="0021481A">
        <w:rPr>
          <w:rStyle w:val="Incipit"/>
          <w:lang w:val="it-IT"/>
        </w:rPr>
        <w:t>Qui me salvum fecit</w:t>
      </w:r>
      <w:r w:rsidRPr="0021481A">
        <w:rPr>
          <w:lang w:val="it-IT"/>
        </w:rPr>
        <w:t>. Oratio ut supra.</w:t>
      </w:r>
    </w:p>
    <w:p w:rsidR="000E444F" w:rsidRPr="0021481A" w:rsidRDefault="000E444F" w:rsidP="004275F3">
      <w:pPr>
        <w:pStyle w:val="Titolo1"/>
        <w:rPr>
          <w:lang w:val="it-IT"/>
        </w:rPr>
      </w:pPr>
      <w:r w:rsidRPr="0021481A">
        <w:rPr>
          <w:lang w:val="it-IT"/>
        </w:rPr>
        <w:t>SABBATO</w:t>
      </w:r>
    </w:p>
    <w:p w:rsidR="000E444F" w:rsidRPr="0021481A" w:rsidRDefault="000E444F" w:rsidP="004275F3">
      <w:pPr>
        <w:rPr>
          <w:lang w:val="it-IT"/>
        </w:rPr>
      </w:pPr>
      <w:r w:rsidRPr="0021481A">
        <w:rPr>
          <w:rStyle w:val="Time1"/>
          <w:lang w:val="it-IT"/>
        </w:rPr>
        <w:t>Ad matutinam</w:t>
      </w:r>
      <w:r w:rsidR="00B85918" w:rsidRPr="0021481A">
        <w:rPr>
          <w:lang w:val="it-IT"/>
        </w:rPr>
        <w:t xml:space="preserve"> legitur EV </w:t>
      </w:r>
      <w:r w:rsidR="00B85918" w:rsidRPr="0021481A">
        <w:rPr>
          <w:rStyle w:val="Incipit"/>
          <w:lang w:val="it-IT"/>
        </w:rPr>
        <w:t xml:space="preserve">Assumpsit Iesus </w:t>
      </w:r>
      <w:r w:rsidR="003717CC" w:rsidRPr="0021481A">
        <w:rPr>
          <w:rStyle w:val="Incipit"/>
          <w:lang w:val="it-IT"/>
        </w:rPr>
        <w:t>Petrum et Iohannem</w:t>
      </w:r>
      <w:r w:rsidR="003717CC" w:rsidRPr="0021481A">
        <w:rPr>
          <w:lang w:val="it-IT"/>
        </w:rPr>
        <w:t xml:space="preserve"> cum tribus responsoriis de historia supra.</w:t>
      </w:r>
    </w:p>
    <w:p w:rsidR="003717CC" w:rsidRPr="0021481A" w:rsidRDefault="003717CC" w:rsidP="004275F3">
      <w:pPr>
        <w:rPr>
          <w:lang w:val="it-IT"/>
        </w:rPr>
      </w:pPr>
      <w:r w:rsidRPr="0021481A">
        <w:rPr>
          <w:rStyle w:val="Time1"/>
          <w:lang w:val="it-IT"/>
        </w:rPr>
        <w:t>Ad laudes</w:t>
      </w:r>
      <w:r w:rsidRPr="0021481A">
        <w:rPr>
          <w:lang w:val="it-IT"/>
        </w:rPr>
        <w:t xml:space="preserve"> CP </w:t>
      </w:r>
      <w:r w:rsidR="00BD7AC6" w:rsidRPr="0021481A">
        <w:rPr>
          <w:rStyle w:val="Incipit"/>
          <w:lang w:val="it-IT"/>
        </w:rPr>
        <w:t>Miserere nostr</w:t>
      </w:r>
      <w:r w:rsidRPr="0021481A">
        <w:rPr>
          <w:rStyle w:val="Incipit"/>
          <w:lang w:val="it-IT"/>
        </w:rPr>
        <w:t>i deus omnium</w:t>
      </w:r>
      <w:r w:rsidRPr="0021481A">
        <w:rPr>
          <w:lang w:val="it-IT"/>
        </w:rPr>
        <w:t xml:space="preserve">. AB </w:t>
      </w:r>
      <w:r w:rsidRPr="0021481A">
        <w:rPr>
          <w:rStyle w:val="Incipit"/>
          <w:lang w:val="it-IT"/>
        </w:rPr>
        <w:t>Assumpsit Iesus (97ra) discipulos</w:t>
      </w:r>
      <w:r w:rsidRPr="0021481A">
        <w:rPr>
          <w:lang w:val="it-IT"/>
        </w:rPr>
        <w:t xml:space="preserve">. OR </w:t>
      </w:r>
      <w:r w:rsidRPr="0021481A">
        <w:rPr>
          <w:rStyle w:val="Incipit"/>
          <w:lang w:val="it-IT"/>
        </w:rPr>
        <w:t>Populum tuum quaesumus domine</w:t>
      </w:r>
      <w:r w:rsidRPr="0021481A">
        <w:rPr>
          <w:lang w:val="it-IT"/>
        </w:rPr>
        <w:t xml:space="preserve">. OPC </w:t>
      </w:r>
      <w:r w:rsidRPr="0021481A">
        <w:rPr>
          <w:rStyle w:val="Incipit"/>
          <w:lang w:val="it-IT"/>
        </w:rPr>
        <w:t>Protector noster</w:t>
      </w:r>
      <w:r w:rsidRPr="0021481A">
        <w:rPr>
          <w:lang w:val="it-IT"/>
        </w:rPr>
        <w:t>.</w:t>
      </w:r>
    </w:p>
    <w:p w:rsidR="003717CC" w:rsidRPr="0021481A" w:rsidRDefault="003717CC" w:rsidP="004275F3">
      <w:pPr>
        <w:rPr>
          <w:lang w:val="pt-PT"/>
        </w:rPr>
      </w:pPr>
      <w:r w:rsidRPr="0021481A">
        <w:rPr>
          <w:lang w:val="it-IT"/>
        </w:rPr>
        <w:t xml:space="preserve">Hora nona cantetur </w:t>
      </w:r>
      <w:r w:rsidRPr="0021481A">
        <w:rPr>
          <w:rStyle w:val="Time1"/>
          <w:lang w:val="it-IT"/>
        </w:rPr>
        <w:t>missa</w:t>
      </w:r>
      <w:r w:rsidRPr="0021481A">
        <w:rPr>
          <w:lang w:val="it-IT"/>
        </w:rPr>
        <w:t xml:space="preserve"> IN </w:t>
      </w:r>
      <w:r w:rsidRPr="0021481A">
        <w:rPr>
          <w:rStyle w:val="Incipit"/>
          <w:lang w:val="it-IT"/>
        </w:rPr>
        <w:t>Intret oratio</w:t>
      </w:r>
      <w:r w:rsidRPr="0021481A">
        <w:rPr>
          <w:lang w:val="it-IT"/>
        </w:rPr>
        <w:t xml:space="preserve">. </w:t>
      </w:r>
      <w:r w:rsidRPr="0021481A">
        <w:rPr>
          <w:rStyle w:val="Funktion"/>
          <w:lang w:val="it-IT"/>
        </w:rPr>
        <w:t>Sacerdos</w:t>
      </w:r>
      <w:r w:rsidRPr="0021481A">
        <w:rPr>
          <w:lang w:val="it-IT"/>
        </w:rPr>
        <w:t xml:space="preserve"> non salutet </w:t>
      </w:r>
      <w:r w:rsidRPr="0021481A">
        <w:rPr>
          <w:rStyle w:val="Funktion"/>
          <w:lang w:val="it-IT"/>
        </w:rPr>
        <w:t>populum</w:t>
      </w:r>
      <w:r w:rsidRPr="0021481A">
        <w:rPr>
          <w:lang w:val="it-IT"/>
        </w:rPr>
        <w:t xml:space="preserve">, nisi in ultima oratione, in qua non dicit [ORI] </w:t>
      </w:r>
      <w:r w:rsidRPr="0021481A">
        <w:rPr>
          <w:rStyle w:val="Incipit"/>
          <w:lang w:val="it-IT"/>
        </w:rPr>
        <w:t>Flectamus genua</w:t>
      </w:r>
      <w:r w:rsidRPr="0021481A">
        <w:rPr>
          <w:lang w:val="it-IT"/>
        </w:rPr>
        <w:t>. Separantes nos ab his qui statuam adoraverunt lectiones duodecim adtitulan</w:t>
      </w:r>
      <w:r w:rsidR="00E037C9" w:rsidRPr="0021481A">
        <w:rPr>
          <w:lang w:val="it-IT"/>
        </w:rPr>
        <w:t>tur propter diversitatem populi</w:t>
      </w:r>
      <w:r w:rsidRPr="0021481A">
        <w:rPr>
          <w:lang w:val="it-IT"/>
        </w:rPr>
        <w:t xml:space="preserve"> ab antiquis romanis sex bis id est grece legebantur lectiones. In prima oratione </w:t>
      </w:r>
      <w:r w:rsidRPr="0021481A">
        <w:rPr>
          <w:rStyle w:val="Funktion"/>
          <w:lang w:val="it-IT"/>
        </w:rPr>
        <w:t>sacerdos</w:t>
      </w:r>
      <w:r w:rsidRPr="0021481A">
        <w:rPr>
          <w:lang w:val="it-IT"/>
        </w:rPr>
        <w:t xml:space="preserve"> non salutat </w:t>
      </w:r>
      <w:r w:rsidRPr="0021481A">
        <w:rPr>
          <w:rStyle w:val="Funktion"/>
          <w:lang w:val="it-IT"/>
        </w:rPr>
        <w:t>populum</w:t>
      </w:r>
      <w:r w:rsidRPr="0021481A">
        <w:rPr>
          <w:lang w:val="it-IT"/>
        </w:rPr>
        <w:t>, sed sic dicit [ORI]</w:t>
      </w:r>
      <w:r w:rsidR="00DB564C" w:rsidRPr="0021481A">
        <w:rPr>
          <w:lang w:val="it-IT"/>
        </w:rPr>
        <w:t xml:space="preserve"> </w:t>
      </w:r>
      <w:r w:rsidR="00DB564C" w:rsidRPr="0021481A">
        <w:rPr>
          <w:rStyle w:val="Incipit"/>
          <w:lang w:val="it-IT"/>
        </w:rPr>
        <w:t>Ore</w:t>
      </w:r>
      <w:r w:rsidRPr="0021481A">
        <w:rPr>
          <w:rStyle w:val="Incipit"/>
          <w:lang w:val="it-IT"/>
        </w:rPr>
        <w:t>mus</w:t>
      </w:r>
      <w:r w:rsidRPr="0021481A">
        <w:rPr>
          <w:lang w:val="it-IT"/>
        </w:rPr>
        <w:t>.</w:t>
      </w:r>
      <w:r w:rsidR="00DB564C" w:rsidRPr="0021481A">
        <w:rPr>
          <w:lang w:val="it-IT"/>
        </w:rPr>
        <w:t xml:space="preserve"> </w:t>
      </w:r>
      <w:r w:rsidR="00DB564C" w:rsidRPr="0021481A">
        <w:rPr>
          <w:rStyle w:val="Funktion"/>
          <w:lang w:val="pt-PT"/>
        </w:rPr>
        <w:t>Diaconus</w:t>
      </w:r>
      <w:r w:rsidR="00DB564C" w:rsidRPr="0021481A">
        <w:rPr>
          <w:lang w:val="pt-PT"/>
        </w:rPr>
        <w:t xml:space="preserve"> [ORI] </w:t>
      </w:r>
      <w:r w:rsidR="00DB564C" w:rsidRPr="0021481A">
        <w:rPr>
          <w:rStyle w:val="Incipit"/>
          <w:lang w:val="pt-PT"/>
        </w:rPr>
        <w:t>Flectamus genua. Levate</w:t>
      </w:r>
      <w:r w:rsidR="00DB564C" w:rsidRPr="0021481A">
        <w:rPr>
          <w:lang w:val="pt-PT"/>
        </w:rPr>
        <w:t xml:space="preserve">. </w:t>
      </w:r>
      <w:r w:rsidR="00DB564C" w:rsidRPr="0021481A">
        <w:rPr>
          <w:rStyle w:val="Funktion"/>
          <w:lang w:val="pt-PT"/>
        </w:rPr>
        <w:t>Sacerdos</w:t>
      </w:r>
      <w:r w:rsidR="00DB564C" w:rsidRPr="0021481A">
        <w:rPr>
          <w:lang w:val="pt-PT"/>
        </w:rPr>
        <w:t xml:space="preserve"> dicat ORCL </w:t>
      </w:r>
      <w:r w:rsidR="00DB564C" w:rsidRPr="0021481A">
        <w:rPr>
          <w:rStyle w:val="Incipit"/>
          <w:lang w:val="pt-PT"/>
        </w:rPr>
        <w:t>Popul</w:t>
      </w:r>
      <w:r w:rsidR="00E037C9" w:rsidRPr="0021481A">
        <w:rPr>
          <w:rStyle w:val="Incipit"/>
          <w:lang w:val="pt-PT"/>
        </w:rPr>
        <w:t>u</w:t>
      </w:r>
      <w:r w:rsidR="00DB564C" w:rsidRPr="0021481A">
        <w:rPr>
          <w:rStyle w:val="Incipit"/>
          <w:lang w:val="pt-PT"/>
        </w:rPr>
        <w:t>m tuum domine</w:t>
      </w:r>
      <w:r w:rsidR="00DB564C" w:rsidRPr="0021481A">
        <w:rPr>
          <w:lang w:val="pt-PT"/>
        </w:rPr>
        <w:t xml:space="preserve">. Deinde </w:t>
      </w:r>
      <w:r w:rsidR="00DB564C" w:rsidRPr="0021481A">
        <w:rPr>
          <w:rStyle w:val="Funktion"/>
          <w:lang w:val="pt-PT"/>
        </w:rPr>
        <w:t>acoliti</w:t>
      </w:r>
      <w:r w:rsidR="00DB564C" w:rsidRPr="0021481A">
        <w:rPr>
          <w:lang w:val="pt-PT"/>
        </w:rPr>
        <w:t xml:space="preserve"> et legant </w:t>
      </w:r>
      <w:r w:rsidR="00BD7AC6" w:rsidRPr="0021481A">
        <w:rPr>
          <w:lang w:val="pt-PT"/>
        </w:rPr>
        <w:t>prophetias. Prophetia prima</w:t>
      </w:r>
      <w:r w:rsidR="00DB564C" w:rsidRPr="0021481A">
        <w:rPr>
          <w:lang w:val="pt-PT"/>
        </w:rPr>
        <w:t xml:space="preserve"> [EPP] </w:t>
      </w:r>
      <w:r w:rsidR="00E037C9" w:rsidRPr="0021481A">
        <w:rPr>
          <w:rStyle w:val="Incipit"/>
          <w:lang w:val="pt-PT"/>
        </w:rPr>
        <w:t>Respice domine de sanctua</w:t>
      </w:r>
      <w:r w:rsidR="00DB564C" w:rsidRPr="0021481A">
        <w:rPr>
          <w:rStyle w:val="Incipit"/>
          <w:lang w:val="pt-PT"/>
        </w:rPr>
        <w:t>rio tuo</w:t>
      </w:r>
      <w:r w:rsidR="00DB564C" w:rsidRPr="0021481A">
        <w:rPr>
          <w:lang w:val="pt-PT"/>
        </w:rPr>
        <w:t xml:space="preserve">. GR </w:t>
      </w:r>
      <w:r w:rsidR="00DB564C" w:rsidRPr="0021481A">
        <w:rPr>
          <w:rStyle w:val="Incipit"/>
          <w:lang w:val="pt-PT"/>
        </w:rPr>
        <w:t>Dirigatur oratio</w:t>
      </w:r>
      <w:r w:rsidR="00DB564C" w:rsidRPr="0021481A">
        <w:rPr>
          <w:lang w:val="pt-PT"/>
        </w:rPr>
        <w:t xml:space="preserve">. (97rb) Deinde [ORI] </w:t>
      </w:r>
      <w:r w:rsidR="00DB564C" w:rsidRPr="0021481A">
        <w:rPr>
          <w:rStyle w:val="Incipit"/>
          <w:lang w:val="pt-PT"/>
        </w:rPr>
        <w:t>Oremus. Flectamus genua. Levate</w:t>
      </w:r>
      <w:r w:rsidR="00DB564C" w:rsidRPr="0021481A">
        <w:rPr>
          <w:lang w:val="pt-PT"/>
        </w:rPr>
        <w:t xml:space="preserve">. ORCL </w:t>
      </w:r>
      <w:r w:rsidR="00DB564C" w:rsidRPr="0021481A">
        <w:rPr>
          <w:rStyle w:val="Incipit"/>
          <w:lang w:val="pt-PT"/>
        </w:rPr>
        <w:t>Deus qui derelinquentes perire</w:t>
      </w:r>
      <w:r w:rsidR="00DB564C" w:rsidRPr="0021481A">
        <w:rPr>
          <w:lang w:val="pt-PT"/>
        </w:rPr>
        <w:t xml:space="preserve">. Sequitur prophetia secunda [EPP] </w:t>
      </w:r>
      <w:r w:rsidR="00DB564C" w:rsidRPr="0021481A">
        <w:rPr>
          <w:rStyle w:val="Incipit"/>
          <w:lang w:val="pt-PT"/>
        </w:rPr>
        <w:t>Si custodieritis mandata</w:t>
      </w:r>
      <w:r w:rsidR="00DB564C" w:rsidRPr="0021481A">
        <w:rPr>
          <w:lang w:val="pt-PT"/>
        </w:rPr>
        <w:t xml:space="preserve">. GR </w:t>
      </w:r>
      <w:r w:rsidR="00DB564C" w:rsidRPr="0021481A">
        <w:rPr>
          <w:rStyle w:val="Incipit"/>
          <w:lang w:val="pt-PT"/>
        </w:rPr>
        <w:t>Protector noster</w:t>
      </w:r>
      <w:r w:rsidR="00DB564C" w:rsidRPr="0021481A">
        <w:rPr>
          <w:lang w:val="pt-PT"/>
        </w:rPr>
        <w:t xml:space="preserve">. Deinde </w:t>
      </w:r>
      <w:r w:rsidR="00DB564C" w:rsidRPr="0021481A">
        <w:rPr>
          <w:rStyle w:val="Funktion"/>
          <w:lang w:val="pt-PT"/>
        </w:rPr>
        <w:t>sacerdos</w:t>
      </w:r>
      <w:r w:rsidR="00DB564C" w:rsidRPr="0021481A">
        <w:rPr>
          <w:lang w:val="pt-PT"/>
        </w:rPr>
        <w:t xml:space="preserve"> [ORI] </w:t>
      </w:r>
      <w:r w:rsidR="00DB564C" w:rsidRPr="0021481A">
        <w:rPr>
          <w:rStyle w:val="Incipit"/>
          <w:lang w:val="pt-PT"/>
        </w:rPr>
        <w:t>Oremus. Flectamus genua. Levate</w:t>
      </w:r>
      <w:r w:rsidR="00DB564C" w:rsidRPr="0021481A">
        <w:rPr>
          <w:lang w:val="pt-PT"/>
        </w:rPr>
        <w:t xml:space="preserve">. ORCL </w:t>
      </w:r>
      <w:r w:rsidR="00DB564C" w:rsidRPr="0021481A">
        <w:rPr>
          <w:rStyle w:val="Incipit"/>
          <w:lang w:val="pt-PT"/>
        </w:rPr>
        <w:t>Protector noster</w:t>
      </w:r>
      <w:r w:rsidR="00DB564C" w:rsidRPr="0021481A">
        <w:rPr>
          <w:lang w:val="pt-PT"/>
        </w:rPr>
        <w:t>. Se</w:t>
      </w:r>
      <w:r w:rsidR="00E037C9" w:rsidRPr="0021481A">
        <w:rPr>
          <w:lang w:val="pt-PT"/>
        </w:rPr>
        <w:t xml:space="preserve">quitur tertia EPP </w:t>
      </w:r>
      <w:r w:rsidR="00E037C9" w:rsidRPr="0021481A">
        <w:rPr>
          <w:rStyle w:val="Incipit"/>
          <w:lang w:val="pt-PT"/>
        </w:rPr>
        <w:t>Orationem faciebat sacerdotes</w:t>
      </w:r>
      <w:r w:rsidR="00E037C9" w:rsidRPr="0021481A">
        <w:rPr>
          <w:lang w:val="pt-PT"/>
        </w:rPr>
        <w:t xml:space="preserve">. GR </w:t>
      </w:r>
      <w:r w:rsidR="00E037C9" w:rsidRPr="0021481A">
        <w:rPr>
          <w:rStyle w:val="Incipit"/>
          <w:lang w:val="pt-PT"/>
        </w:rPr>
        <w:t>Propitius esto</w:t>
      </w:r>
      <w:r w:rsidR="00E037C9" w:rsidRPr="0021481A">
        <w:rPr>
          <w:lang w:val="pt-PT"/>
        </w:rPr>
        <w:t xml:space="preserve">. Deinde </w:t>
      </w:r>
      <w:r w:rsidR="00E037C9" w:rsidRPr="0021481A">
        <w:rPr>
          <w:rStyle w:val="Funktion"/>
          <w:lang w:val="pt-PT"/>
        </w:rPr>
        <w:t>sacerdos</w:t>
      </w:r>
      <w:r w:rsidR="00E037C9" w:rsidRPr="0021481A">
        <w:rPr>
          <w:lang w:val="pt-PT"/>
        </w:rPr>
        <w:t xml:space="preserve"> [ORI] </w:t>
      </w:r>
      <w:r w:rsidR="00E037C9" w:rsidRPr="0021481A">
        <w:rPr>
          <w:rStyle w:val="Incipit"/>
          <w:lang w:val="pt-PT"/>
        </w:rPr>
        <w:t xml:space="preserve">Oremus. </w:t>
      </w:r>
      <w:r w:rsidR="00E037C9" w:rsidRPr="0021481A">
        <w:rPr>
          <w:rStyle w:val="Incipit"/>
          <w:lang w:val="it-IT"/>
        </w:rPr>
        <w:t>Flectamus genua. Levate</w:t>
      </w:r>
      <w:r w:rsidR="00E037C9" w:rsidRPr="0021481A">
        <w:rPr>
          <w:lang w:val="it-IT"/>
        </w:rPr>
        <w:t xml:space="preserve">. ORCL </w:t>
      </w:r>
      <w:r w:rsidR="00E037C9" w:rsidRPr="0021481A">
        <w:rPr>
          <w:rStyle w:val="Incipit"/>
          <w:lang w:val="it-IT"/>
        </w:rPr>
        <w:t>Adesto quaesumus domine</w:t>
      </w:r>
      <w:r w:rsidR="00E037C9" w:rsidRPr="0021481A">
        <w:rPr>
          <w:lang w:val="it-IT"/>
        </w:rPr>
        <w:t xml:space="preserve">. Sequitur quarta EPP </w:t>
      </w:r>
      <w:r w:rsidR="00E037C9" w:rsidRPr="0021481A">
        <w:rPr>
          <w:rStyle w:val="Incipit"/>
          <w:lang w:val="it-IT"/>
        </w:rPr>
        <w:t>Miserere nostri domine</w:t>
      </w:r>
      <w:r w:rsidR="00E037C9" w:rsidRPr="0021481A">
        <w:rPr>
          <w:lang w:val="it-IT"/>
        </w:rPr>
        <w:t xml:space="preserve">. </w:t>
      </w:r>
      <w:r w:rsidR="00E037C9" w:rsidRPr="0021481A">
        <w:rPr>
          <w:lang w:val="pt-PT"/>
        </w:rPr>
        <w:t xml:space="preserve">GR </w:t>
      </w:r>
      <w:r w:rsidR="00E037C9" w:rsidRPr="0021481A">
        <w:rPr>
          <w:rStyle w:val="Incipit"/>
          <w:lang w:val="pt-PT"/>
        </w:rPr>
        <w:t>Salvum fac populum</w:t>
      </w:r>
      <w:r w:rsidR="00E037C9" w:rsidRPr="0021481A">
        <w:rPr>
          <w:lang w:val="pt-PT"/>
        </w:rPr>
        <w:t xml:space="preserve">. Deinde </w:t>
      </w:r>
      <w:r w:rsidR="00E037C9" w:rsidRPr="0021481A">
        <w:rPr>
          <w:rStyle w:val="Funktion"/>
          <w:lang w:val="pt-PT"/>
        </w:rPr>
        <w:t>sacerdos</w:t>
      </w:r>
      <w:r w:rsidR="00E037C9" w:rsidRPr="0021481A">
        <w:rPr>
          <w:lang w:val="pt-PT"/>
        </w:rPr>
        <w:t xml:space="preserve"> [ORI] </w:t>
      </w:r>
      <w:r w:rsidR="00E037C9" w:rsidRPr="0021481A">
        <w:rPr>
          <w:rStyle w:val="Incipit"/>
          <w:lang w:val="pt-PT"/>
        </w:rPr>
        <w:t>Oremus. Flectamus genua. Levate. Oremus</w:t>
      </w:r>
      <w:r w:rsidR="00E037C9" w:rsidRPr="0021481A">
        <w:rPr>
          <w:lang w:val="pt-PT"/>
        </w:rPr>
        <w:t xml:space="preserve"> [CL] </w:t>
      </w:r>
      <w:r w:rsidR="00E037C9" w:rsidRPr="0021481A">
        <w:rPr>
          <w:rStyle w:val="Incipit"/>
          <w:lang w:val="pt-PT"/>
        </w:rPr>
        <w:t>Actiones nostras</w:t>
      </w:r>
      <w:r w:rsidR="00E037C9" w:rsidRPr="0021481A">
        <w:rPr>
          <w:lang w:val="pt-PT"/>
        </w:rPr>
        <w:t xml:space="preserve">. Sequitur quinta EPP </w:t>
      </w:r>
      <w:r w:rsidR="00E037C9" w:rsidRPr="0021481A">
        <w:rPr>
          <w:rStyle w:val="Incipit"/>
          <w:lang w:val="pt-PT"/>
        </w:rPr>
        <w:t>(97va) Angelus domini</w:t>
      </w:r>
      <w:r w:rsidR="00E037C9" w:rsidRPr="0021481A">
        <w:rPr>
          <w:lang w:val="pt-PT"/>
        </w:rPr>
        <w:t xml:space="preserve">. Deinde veniant tres </w:t>
      </w:r>
      <w:r w:rsidR="00E037C9" w:rsidRPr="0021481A">
        <w:rPr>
          <w:rStyle w:val="Funktion"/>
          <w:lang w:val="pt-PT"/>
        </w:rPr>
        <w:t>pueri</w:t>
      </w:r>
      <w:r w:rsidR="00E037C9" w:rsidRPr="0021481A">
        <w:rPr>
          <w:lang w:val="pt-PT"/>
        </w:rPr>
        <w:t xml:space="preserve"> cantantes HY </w:t>
      </w:r>
      <w:r w:rsidR="00E037C9" w:rsidRPr="0021481A">
        <w:rPr>
          <w:rStyle w:val="Incipit"/>
          <w:lang w:val="pt-PT"/>
        </w:rPr>
        <w:t>Benedictus es domine</w:t>
      </w:r>
      <w:r w:rsidR="00E037C9" w:rsidRPr="0021481A">
        <w:rPr>
          <w:lang w:val="pt-PT"/>
        </w:rPr>
        <w:t xml:space="preserve">. Finito hymno </w:t>
      </w:r>
      <w:r w:rsidR="00E037C9" w:rsidRPr="0021481A">
        <w:rPr>
          <w:rStyle w:val="Funktion"/>
          <w:lang w:val="pt-PT"/>
        </w:rPr>
        <w:t>sacerdos</w:t>
      </w:r>
      <w:r w:rsidR="00E037C9" w:rsidRPr="0021481A">
        <w:rPr>
          <w:lang w:val="pt-PT"/>
        </w:rPr>
        <w:t xml:space="preserve"> salutet </w:t>
      </w:r>
      <w:r w:rsidR="00E037C9" w:rsidRPr="0021481A">
        <w:rPr>
          <w:rStyle w:val="Funktion"/>
          <w:lang w:val="pt-PT"/>
        </w:rPr>
        <w:t>populum</w:t>
      </w:r>
      <w:r w:rsidR="00E037C9" w:rsidRPr="0021481A">
        <w:rPr>
          <w:lang w:val="pt-PT"/>
        </w:rPr>
        <w:t xml:space="preserve"> absque genuflectione. Deinde ORCL </w:t>
      </w:r>
      <w:r w:rsidR="00E037C9" w:rsidRPr="0021481A">
        <w:rPr>
          <w:rStyle w:val="Incipit"/>
          <w:lang w:val="pt-PT"/>
        </w:rPr>
        <w:t>Deus qui tribus pueris mitigasti</w:t>
      </w:r>
      <w:r w:rsidR="00E037C9" w:rsidRPr="0021481A">
        <w:rPr>
          <w:lang w:val="pt-PT"/>
        </w:rPr>
        <w:t xml:space="preserve">. Secunda oratio pro peccatis. Tertia quam velis. Sequitur EP </w:t>
      </w:r>
      <w:r w:rsidR="00E037C9" w:rsidRPr="0021481A">
        <w:rPr>
          <w:rStyle w:val="Incipit"/>
          <w:lang w:val="pt-PT"/>
        </w:rPr>
        <w:t>Rogamus vos corripite</w:t>
      </w:r>
      <w:r w:rsidR="00E037C9" w:rsidRPr="0021481A">
        <w:rPr>
          <w:lang w:val="pt-PT"/>
        </w:rPr>
        <w:t xml:space="preserve">. Deinde cantetur TR </w:t>
      </w:r>
      <w:r w:rsidR="00E037C9" w:rsidRPr="0021481A">
        <w:rPr>
          <w:rStyle w:val="Incipit"/>
          <w:lang w:val="pt-PT"/>
        </w:rPr>
        <w:t>Laudate dominum</w:t>
      </w:r>
      <w:r w:rsidR="00E037C9" w:rsidRPr="0021481A">
        <w:rPr>
          <w:lang w:val="pt-PT"/>
        </w:rPr>
        <w:t xml:space="preserve">. Deinde EV </w:t>
      </w:r>
      <w:r w:rsidR="00E037C9" w:rsidRPr="0021481A">
        <w:rPr>
          <w:rStyle w:val="Incipit"/>
          <w:lang w:val="pt-PT"/>
        </w:rPr>
        <w:t>Assumpsit Iesus Petrum et Iacobum</w:t>
      </w:r>
      <w:r w:rsidR="00E037C9" w:rsidRPr="0021481A">
        <w:rPr>
          <w:lang w:val="pt-PT"/>
        </w:rPr>
        <w:t xml:space="preserve">. OF </w:t>
      </w:r>
      <w:r w:rsidR="00E037C9" w:rsidRPr="0021481A">
        <w:rPr>
          <w:rStyle w:val="Incipit"/>
          <w:lang w:val="pt-PT"/>
        </w:rPr>
        <w:t>Domine deus meus</w:t>
      </w:r>
      <w:r w:rsidR="00E037C9" w:rsidRPr="0021481A">
        <w:rPr>
          <w:lang w:val="pt-PT"/>
        </w:rPr>
        <w:t xml:space="preserve">. CO </w:t>
      </w:r>
      <w:r w:rsidR="00E037C9" w:rsidRPr="0021481A">
        <w:rPr>
          <w:rStyle w:val="Incipit"/>
          <w:lang w:val="pt-PT"/>
        </w:rPr>
        <w:t>Domine deus meus</w:t>
      </w:r>
      <w:r w:rsidR="00E037C9" w:rsidRPr="0021481A">
        <w:rPr>
          <w:lang w:val="pt-PT"/>
        </w:rPr>
        <w:t xml:space="preserve">. PC </w:t>
      </w:r>
      <w:r w:rsidR="00E037C9" w:rsidRPr="0021481A">
        <w:rPr>
          <w:rStyle w:val="Incipit"/>
          <w:lang w:val="pt-PT"/>
        </w:rPr>
        <w:t>Sanctificationibus tuis</w:t>
      </w:r>
      <w:r w:rsidR="00E037C9" w:rsidRPr="0021481A">
        <w:rPr>
          <w:lang w:val="pt-PT"/>
        </w:rPr>
        <w:t>.</w:t>
      </w:r>
    </w:p>
    <w:p w:rsidR="00E037C9" w:rsidRPr="0021481A" w:rsidRDefault="00E037C9" w:rsidP="004275F3">
      <w:pPr>
        <w:rPr>
          <w:lang w:val="it-IT"/>
        </w:rPr>
      </w:pPr>
      <w:r w:rsidRPr="0021481A">
        <w:rPr>
          <w:lang w:val="it-IT"/>
        </w:rPr>
        <w:t>In libris sacramentorum in hoc officio oratio super populum non habetur quia in hoc officio ut praecipit ordo in nocte (97vb)</w:t>
      </w:r>
      <w:r w:rsidR="00AE2BD2" w:rsidRPr="0021481A">
        <w:rPr>
          <w:lang w:val="it-IT"/>
        </w:rPr>
        <w:t xml:space="preserve"> </w:t>
      </w:r>
      <w:r w:rsidRPr="0021481A">
        <w:rPr>
          <w:lang w:val="it-IT"/>
        </w:rPr>
        <w:t>peragitur. Unde et antiphonas paenitentiales in sabbato ad vesperas et in dominicam solemus differre iuxta statu</w:t>
      </w:r>
      <w:r w:rsidR="00AE2BD2" w:rsidRPr="0021481A">
        <w:rPr>
          <w:lang w:val="it-IT"/>
        </w:rPr>
        <w:t>tu</w:t>
      </w:r>
      <w:r w:rsidRPr="0021481A">
        <w:rPr>
          <w:lang w:val="it-IT"/>
        </w:rPr>
        <w:t xml:space="preserve">m </w:t>
      </w:r>
      <w:r w:rsidRPr="0021481A">
        <w:rPr>
          <w:rStyle w:val="Person"/>
          <w:lang w:val="it-IT"/>
        </w:rPr>
        <w:t>Pelagii</w:t>
      </w:r>
      <w:r w:rsidRPr="0021481A">
        <w:rPr>
          <w:lang w:val="it-IT"/>
        </w:rPr>
        <w:t xml:space="preserve"> papae.</w:t>
      </w:r>
    </w:p>
    <w:p w:rsidR="00E037C9" w:rsidRPr="0021481A" w:rsidRDefault="00E037C9" w:rsidP="004275F3">
      <w:pPr>
        <w:pStyle w:val="Titolo1"/>
        <w:rPr>
          <w:lang w:val="it-IT"/>
        </w:rPr>
      </w:pPr>
      <w:r w:rsidRPr="0021481A">
        <w:rPr>
          <w:lang w:val="it-IT"/>
        </w:rPr>
        <w:lastRenderedPageBreak/>
        <w:t>DOMINICA SECUNDA IN QUADRAGESIMA</w:t>
      </w:r>
    </w:p>
    <w:p w:rsidR="00E037C9" w:rsidRPr="0021481A" w:rsidRDefault="00E037C9" w:rsidP="004275F3">
      <w:pPr>
        <w:rPr>
          <w:lang w:val="it-IT"/>
        </w:rPr>
      </w:pPr>
      <w:r w:rsidRPr="0021481A">
        <w:rPr>
          <w:rStyle w:val="Time1"/>
          <w:lang w:val="it-IT"/>
        </w:rPr>
        <w:t>Ad vesperas</w:t>
      </w:r>
      <w:r w:rsidRPr="0021481A">
        <w:rPr>
          <w:lang w:val="it-IT"/>
        </w:rPr>
        <w:t xml:space="preserve"> AN </w:t>
      </w:r>
      <w:r w:rsidRPr="0021481A">
        <w:rPr>
          <w:rStyle w:val="Incipit"/>
          <w:lang w:val="it-IT"/>
        </w:rPr>
        <w:t>Advenerunt nobis</w:t>
      </w:r>
      <w:r w:rsidRPr="0021481A">
        <w:rPr>
          <w:lang w:val="it-IT"/>
        </w:rPr>
        <w:t>.</w:t>
      </w:r>
      <w:r w:rsidR="001239F2" w:rsidRPr="0021481A">
        <w:rPr>
          <w:lang w:val="it-IT"/>
        </w:rPr>
        <w:t xml:space="preserve"> PS </w:t>
      </w:r>
      <w:r w:rsidR="001239F2" w:rsidRPr="0021481A">
        <w:rPr>
          <w:rStyle w:val="Incipit"/>
          <w:lang w:val="it-IT"/>
        </w:rPr>
        <w:t>Benedictus dominus</w:t>
      </w:r>
      <w:r w:rsidR="001239F2" w:rsidRPr="0021481A">
        <w:rPr>
          <w:lang w:val="it-IT"/>
        </w:rPr>
        <w:t xml:space="preserve"> cum ceteris. CP </w:t>
      </w:r>
      <w:r w:rsidR="001239F2" w:rsidRPr="0021481A">
        <w:rPr>
          <w:rStyle w:val="Incipit"/>
          <w:lang w:val="it-IT"/>
        </w:rPr>
        <w:t>Rogamus vos corripite</w:t>
      </w:r>
      <w:r w:rsidR="001239F2" w:rsidRPr="0021481A">
        <w:rPr>
          <w:lang w:val="it-IT"/>
        </w:rPr>
        <w:t xml:space="preserve">. RP </w:t>
      </w:r>
      <w:r w:rsidR="001239F2" w:rsidRPr="0021481A">
        <w:rPr>
          <w:rStyle w:val="Incipit"/>
          <w:lang w:val="it-IT"/>
        </w:rPr>
        <w:t>Vidi dominum</w:t>
      </w:r>
      <w:r w:rsidR="001239F2" w:rsidRPr="0021481A">
        <w:rPr>
          <w:lang w:val="it-IT"/>
        </w:rPr>
        <w:t xml:space="preserve">. HY </w:t>
      </w:r>
      <w:r w:rsidR="001239F2" w:rsidRPr="0021481A">
        <w:rPr>
          <w:rStyle w:val="Incipit"/>
          <w:lang w:val="it-IT"/>
        </w:rPr>
        <w:t>Audi benigne</w:t>
      </w:r>
      <w:r w:rsidR="001239F2" w:rsidRPr="0021481A">
        <w:rPr>
          <w:lang w:val="it-IT"/>
        </w:rPr>
        <w:t xml:space="preserve"> cantetur quattuordecim diebus. VS </w:t>
      </w:r>
      <w:r w:rsidR="001239F2" w:rsidRPr="0021481A">
        <w:rPr>
          <w:rStyle w:val="Incipit"/>
          <w:lang w:val="it-IT"/>
        </w:rPr>
        <w:t>Angelis suis</w:t>
      </w:r>
      <w:r w:rsidR="001239F2" w:rsidRPr="0021481A">
        <w:rPr>
          <w:lang w:val="it-IT"/>
        </w:rPr>
        <w:t xml:space="preserve">. AM </w:t>
      </w:r>
      <w:r w:rsidR="001239F2" w:rsidRPr="0021481A">
        <w:rPr>
          <w:rStyle w:val="Incipit"/>
          <w:lang w:val="it-IT"/>
        </w:rPr>
        <w:t>Nemini dixeritis</w:t>
      </w:r>
      <w:r w:rsidR="001239F2" w:rsidRPr="0021481A">
        <w:rPr>
          <w:lang w:val="it-IT"/>
        </w:rPr>
        <w:t xml:space="preserve">. [KY] </w:t>
      </w:r>
      <w:r w:rsidR="001239F2" w:rsidRPr="0021481A">
        <w:rPr>
          <w:rStyle w:val="Incipit"/>
          <w:lang w:val="it-IT"/>
        </w:rPr>
        <w:t>Kyrie</w:t>
      </w:r>
      <w:r w:rsidR="001239F2" w:rsidRPr="0021481A">
        <w:rPr>
          <w:lang w:val="it-IT"/>
        </w:rPr>
        <w:t xml:space="preserve"> cum [PN] </w:t>
      </w:r>
      <w:r w:rsidR="001239F2" w:rsidRPr="0021481A">
        <w:rPr>
          <w:rStyle w:val="Incipit"/>
          <w:lang w:val="it-IT"/>
        </w:rPr>
        <w:t>Pater noster</w:t>
      </w:r>
      <w:r w:rsidR="001239F2" w:rsidRPr="0021481A">
        <w:rPr>
          <w:lang w:val="it-IT"/>
        </w:rPr>
        <w:t xml:space="preserve">. OR </w:t>
      </w:r>
      <w:r w:rsidR="001239F2" w:rsidRPr="0021481A">
        <w:rPr>
          <w:rStyle w:val="Incipit"/>
          <w:lang w:val="it-IT"/>
        </w:rPr>
        <w:t>Populum tuum</w:t>
      </w:r>
      <w:r w:rsidR="001239F2" w:rsidRPr="0021481A">
        <w:rPr>
          <w:lang w:val="it-IT"/>
        </w:rPr>
        <w:t>.</w:t>
      </w:r>
    </w:p>
    <w:p w:rsidR="001239F2" w:rsidRPr="0021481A" w:rsidRDefault="001239F2" w:rsidP="004275F3">
      <w:pPr>
        <w:rPr>
          <w:lang w:val="it-IT"/>
        </w:rPr>
      </w:pPr>
      <w:r w:rsidRPr="0021481A">
        <w:rPr>
          <w:rStyle w:val="Time1"/>
          <w:lang w:val="it-IT"/>
        </w:rPr>
        <w:t>Ad completorium</w:t>
      </w:r>
      <w:r w:rsidRPr="0021481A">
        <w:rPr>
          <w:lang w:val="it-IT"/>
        </w:rPr>
        <w:t xml:space="preserve"> HY </w:t>
      </w:r>
      <w:r w:rsidRPr="0021481A">
        <w:rPr>
          <w:rStyle w:val="Incipit"/>
          <w:lang w:val="it-IT"/>
        </w:rPr>
        <w:t>Christe qui lux es et dies</w:t>
      </w:r>
      <w:r w:rsidRPr="0021481A">
        <w:rPr>
          <w:lang w:val="it-IT"/>
        </w:rPr>
        <w:t xml:space="preserve">. </w:t>
      </w:r>
      <w:r>
        <w:t xml:space="preserve">CP </w:t>
      </w:r>
      <w:r w:rsidRPr="00FF6D51">
        <w:rPr>
          <w:rStyle w:val="Incipit"/>
        </w:rPr>
        <w:t>Tu autem in nobis es domine</w:t>
      </w:r>
      <w:r>
        <w:t xml:space="preserve">. </w:t>
      </w:r>
      <w:r w:rsidRPr="0021481A">
        <w:rPr>
          <w:lang w:val="it-IT"/>
        </w:rPr>
        <w:t xml:space="preserve">VS </w:t>
      </w:r>
      <w:r w:rsidRPr="0021481A">
        <w:rPr>
          <w:rStyle w:val="Incipit"/>
          <w:lang w:val="it-IT"/>
        </w:rPr>
        <w:t>Custodi nos domine</w:t>
      </w:r>
      <w:r w:rsidRPr="0021481A">
        <w:rPr>
          <w:lang w:val="it-IT"/>
        </w:rPr>
        <w:t xml:space="preserve">. AD </w:t>
      </w:r>
      <w:r w:rsidRPr="0021481A">
        <w:rPr>
          <w:rStyle w:val="Incipit"/>
          <w:lang w:val="it-IT"/>
        </w:rPr>
        <w:t>Vigila super nos</w:t>
      </w:r>
      <w:r w:rsidRPr="0021481A">
        <w:rPr>
          <w:lang w:val="it-IT"/>
        </w:rPr>
        <w:t xml:space="preserve">. |Dico haec::Haec| [antiphona] tantum [hac] sola nocte cantetur. Ceteris noctibus alia antiphona cantetur scilicet [AD] </w:t>
      </w:r>
      <w:r w:rsidRPr="0021481A">
        <w:rPr>
          <w:rStyle w:val="Incipit"/>
          <w:lang w:val="it-IT"/>
        </w:rPr>
        <w:t>Salva nos domine</w:t>
      </w:r>
      <w:r w:rsidRPr="0021481A">
        <w:rPr>
          <w:lang w:val="it-IT"/>
        </w:rPr>
        <w:t xml:space="preserve">. </w:t>
      </w:r>
    </w:p>
    <w:p w:rsidR="001239F2" w:rsidRPr="0021481A" w:rsidRDefault="001239F2" w:rsidP="004275F3">
      <w:pPr>
        <w:rPr>
          <w:lang w:val="en-US"/>
        </w:rPr>
      </w:pPr>
      <w:r w:rsidRPr="0021481A">
        <w:rPr>
          <w:lang w:val="it-IT"/>
        </w:rPr>
        <w:t>(98ra)</w:t>
      </w:r>
      <w:r w:rsidR="00AF4B3C" w:rsidRPr="0021481A">
        <w:rPr>
          <w:lang w:val="it-IT"/>
        </w:rPr>
        <w:t xml:space="preserve"> </w:t>
      </w:r>
      <w:r w:rsidR="00AF4B3C" w:rsidRPr="0021481A">
        <w:rPr>
          <w:rStyle w:val="Time1"/>
          <w:lang w:val="it-IT"/>
        </w:rPr>
        <w:t>Ad matutinam</w:t>
      </w:r>
      <w:r w:rsidR="00AF4B3C" w:rsidRPr="0021481A">
        <w:rPr>
          <w:lang w:val="it-IT"/>
        </w:rPr>
        <w:t xml:space="preserve"> INV </w:t>
      </w:r>
      <w:r w:rsidR="00AF4B3C" w:rsidRPr="0021481A">
        <w:rPr>
          <w:rStyle w:val="Incipit"/>
          <w:lang w:val="it-IT"/>
        </w:rPr>
        <w:t>Deus magnus</w:t>
      </w:r>
      <w:r w:rsidR="00AF4B3C" w:rsidRPr="0021481A">
        <w:rPr>
          <w:lang w:val="it-IT"/>
        </w:rPr>
        <w:t xml:space="preserve">. </w:t>
      </w:r>
      <w:r w:rsidR="00AF4B3C" w:rsidRPr="0021481A">
        <w:rPr>
          <w:lang w:val="en-US"/>
        </w:rPr>
        <w:t xml:space="preserve">PS </w:t>
      </w:r>
      <w:r w:rsidR="00AF4B3C" w:rsidRPr="0021481A">
        <w:rPr>
          <w:rStyle w:val="Incipit"/>
          <w:lang w:val="en-US"/>
        </w:rPr>
        <w:t>Venite exultemus</w:t>
      </w:r>
      <w:r w:rsidR="00AF4B3C" w:rsidRPr="0021481A">
        <w:rPr>
          <w:lang w:val="en-US"/>
        </w:rPr>
        <w:t>.</w:t>
      </w:r>
    </w:p>
    <w:p w:rsidR="00AF4B3C" w:rsidRPr="0021481A" w:rsidRDefault="00AF4B3C" w:rsidP="004275F3">
      <w:pPr>
        <w:rPr>
          <w:lang w:val="pt-PT"/>
        </w:rPr>
      </w:pPr>
      <w:r w:rsidRPr="0021481A">
        <w:rPr>
          <w:rStyle w:val="Time2"/>
          <w:lang w:val="en-US"/>
        </w:rPr>
        <w:t>In primo nocturno</w:t>
      </w:r>
      <w:r w:rsidRPr="0021481A">
        <w:rPr>
          <w:lang w:val="en-US"/>
        </w:rPr>
        <w:t xml:space="preserve"> AN </w:t>
      </w:r>
      <w:r w:rsidRPr="0021481A">
        <w:rPr>
          <w:rStyle w:val="Incipit"/>
          <w:lang w:val="en-US"/>
        </w:rPr>
        <w:t>Advenerunt nobis</w:t>
      </w:r>
      <w:r w:rsidRPr="0021481A">
        <w:rPr>
          <w:lang w:val="en-US"/>
        </w:rPr>
        <w:t xml:space="preserve">. </w:t>
      </w:r>
      <w:r w:rsidRPr="0021481A">
        <w:rPr>
          <w:lang w:val="pt-PT"/>
        </w:rPr>
        <w:t xml:space="preserve">PS </w:t>
      </w:r>
      <w:r w:rsidRPr="0021481A">
        <w:rPr>
          <w:rStyle w:val="Incipit"/>
          <w:lang w:val="pt-PT"/>
        </w:rPr>
        <w:t>Beatus vir</w:t>
      </w:r>
      <w:r w:rsidRPr="0021481A">
        <w:rPr>
          <w:lang w:val="pt-PT"/>
        </w:rPr>
        <w:t xml:space="preserve"> cum ceteris. VS </w:t>
      </w:r>
      <w:r w:rsidRPr="0021481A">
        <w:rPr>
          <w:rStyle w:val="Incipit"/>
          <w:lang w:val="pt-PT"/>
        </w:rPr>
        <w:t>Dicet domino</w:t>
      </w:r>
      <w:r w:rsidRPr="0021481A">
        <w:rPr>
          <w:lang w:val="pt-PT"/>
        </w:rPr>
        <w:t xml:space="preserve">. Legitur Genesis cum historia RP </w:t>
      </w:r>
      <w:r w:rsidRPr="0021481A">
        <w:rPr>
          <w:rStyle w:val="Incipit"/>
          <w:lang w:val="pt-PT"/>
        </w:rPr>
        <w:t>Tolle arma</w:t>
      </w:r>
      <w:r w:rsidRPr="0021481A">
        <w:rPr>
          <w:lang w:val="pt-PT"/>
        </w:rPr>
        <w:t xml:space="preserve">. RP </w:t>
      </w:r>
      <w:r w:rsidRPr="0021481A">
        <w:rPr>
          <w:rStyle w:val="Incipit"/>
          <w:lang w:val="pt-PT"/>
        </w:rPr>
        <w:t>Ecce odor</w:t>
      </w:r>
      <w:r w:rsidRPr="0021481A">
        <w:rPr>
          <w:lang w:val="pt-PT"/>
        </w:rPr>
        <w:t xml:space="preserve">. RP </w:t>
      </w:r>
      <w:r w:rsidRPr="0021481A">
        <w:rPr>
          <w:rStyle w:val="Incipit"/>
          <w:lang w:val="pt-PT"/>
        </w:rPr>
        <w:t>Det tibi deus</w:t>
      </w:r>
      <w:r w:rsidRPr="0021481A">
        <w:rPr>
          <w:lang w:val="pt-PT"/>
        </w:rPr>
        <w:t>.</w:t>
      </w:r>
    </w:p>
    <w:p w:rsidR="00AF4B3C" w:rsidRPr="0021481A" w:rsidRDefault="00AF4B3C" w:rsidP="004275F3">
      <w:pPr>
        <w:rPr>
          <w:lang w:val="it-IT"/>
        </w:rPr>
      </w:pPr>
      <w:r w:rsidRPr="0021481A">
        <w:rPr>
          <w:rStyle w:val="Time2"/>
          <w:lang w:val="pt-PT"/>
        </w:rPr>
        <w:t>In secundo nocturno</w:t>
      </w:r>
      <w:r w:rsidRPr="0021481A">
        <w:rPr>
          <w:lang w:val="pt-PT"/>
        </w:rPr>
        <w:t xml:space="preserve"> AN </w:t>
      </w:r>
      <w:r w:rsidRPr="0021481A">
        <w:rPr>
          <w:rStyle w:val="Incipit"/>
          <w:lang w:val="pt-PT"/>
        </w:rPr>
        <w:t>Commendamus nos</w:t>
      </w:r>
      <w:r w:rsidRPr="0021481A">
        <w:rPr>
          <w:lang w:val="pt-PT"/>
        </w:rPr>
        <w:t xml:space="preserve">. </w:t>
      </w:r>
      <w:r w:rsidRPr="0021481A">
        <w:rPr>
          <w:lang w:val="it-IT"/>
        </w:rPr>
        <w:t xml:space="preserve">VS </w:t>
      </w:r>
      <w:r w:rsidRPr="0021481A">
        <w:rPr>
          <w:rStyle w:val="Incipit"/>
          <w:lang w:val="it-IT"/>
        </w:rPr>
        <w:t>Ipse liberavit me</w:t>
      </w:r>
      <w:r w:rsidRPr="0021481A">
        <w:rPr>
          <w:lang w:val="it-IT"/>
        </w:rPr>
        <w:t xml:space="preserve">. Legitur LS </w:t>
      </w:r>
      <w:r w:rsidRPr="0021481A">
        <w:rPr>
          <w:rStyle w:val="Incipit"/>
          <w:lang w:val="it-IT"/>
        </w:rPr>
        <w:t>Portabat Rebecca in utero</w:t>
      </w:r>
      <w:r w:rsidRPr="0021481A">
        <w:rPr>
          <w:lang w:val="it-IT"/>
        </w:rPr>
        <w:t xml:space="preserve">. RP </w:t>
      </w:r>
      <w:r w:rsidRPr="0021481A">
        <w:rPr>
          <w:rStyle w:val="Incipit"/>
          <w:lang w:val="it-IT"/>
        </w:rPr>
        <w:t>Dum exiret</w:t>
      </w:r>
      <w:r w:rsidRPr="0021481A">
        <w:rPr>
          <w:lang w:val="it-IT"/>
        </w:rPr>
        <w:t xml:space="preserve">. RP </w:t>
      </w:r>
      <w:r w:rsidRPr="0021481A">
        <w:rPr>
          <w:rStyle w:val="Incipit"/>
          <w:lang w:val="it-IT"/>
        </w:rPr>
        <w:t>Si dominus deus</w:t>
      </w:r>
      <w:r w:rsidRPr="0021481A">
        <w:rPr>
          <w:lang w:val="it-IT"/>
        </w:rPr>
        <w:t xml:space="preserve">. RP </w:t>
      </w:r>
      <w:r w:rsidRPr="0021481A">
        <w:rPr>
          <w:rStyle w:val="Incipit"/>
          <w:lang w:val="it-IT"/>
        </w:rPr>
        <w:t>Erit mihi</w:t>
      </w:r>
      <w:r w:rsidRPr="0021481A">
        <w:rPr>
          <w:lang w:val="it-IT"/>
        </w:rPr>
        <w:t>.</w:t>
      </w:r>
    </w:p>
    <w:p w:rsidR="00AF4B3C" w:rsidRPr="0021481A" w:rsidRDefault="00AF4B3C" w:rsidP="004275F3">
      <w:pPr>
        <w:rPr>
          <w:lang w:val="fr-FR"/>
        </w:rPr>
      </w:pPr>
      <w:r w:rsidRPr="0021481A">
        <w:rPr>
          <w:rStyle w:val="Time2"/>
          <w:lang w:val="it-IT"/>
        </w:rPr>
        <w:t>In tertio nocturno</w:t>
      </w:r>
      <w:r w:rsidRPr="0021481A">
        <w:rPr>
          <w:lang w:val="it-IT"/>
        </w:rPr>
        <w:t xml:space="preserve"> AN </w:t>
      </w:r>
      <w:r w:rsidRPr="0021481A">
        <w:rPr>
          <w:rStyle w:val="Incipit"/>
          <w:lang w:val="it-IT"/>
        </w:rPr>
        <w:t>Per arma iustitiae</w:t>
      </w:r>
      <w:r w:rsidRPr="0021481A">
        <w:rPr>
          <w:lang w:val="it-IT"/>
        </w:rPr>
        <w:t xml:space="preserve">. </w:t>
      </w:r>
      <w:r w:rsidRPr="0021481A">
        <w:rPr>
          <w:lang w:val="fr-FR"/>
        </w:rPr>
        <w:t xml:space="preserve">VS </w:t>
      </w:r>
      <w:r w:rsidRPr="0021481A">
        <w:rPr>
          <w:rStyle w:val="Incipit"/>
          <w:lang w:val="fr-FR"/>
        </w:rPr>
        <w:t>Scapulis suis</w:t>
      </w:r>
      <w:r w:rsidRPr="0021481A">
        <w:rPr>
          <w:lang w:val="fr-FR"/>
        </w:rPr>
        <w:t xml:space="preserve">. Legitur EV </w:t>
      </w:r>
      <w:r w:rsidRPr="0021481A">
        <w:rPr>
          <w:rStyle w:val="Incipit"/>
          <w:lang w:val="fr-FR"/>
        </w:rPr>
        <w:t>Egressus Iesus</w:t>
      </w:r>
      <w:r w:rsidRPr="0021481A">
        <w:rPr>
          <w:lang w:val="fr-FR"/>
        </w:rPr>
        <w:t xml:space="preserve">. RP </w:t>
      </w:r>
      <w:r w:rsidRPr="0021481A">
        <w:rPr>
          <w:rStyle w:val="Incipit"/>
          <w:lang w:val="fr-FR"/>
        </w:rPr>
        <w:t>Oravit Iacob</w:t>
      </w:r>
      <w:r w:rsidRPr="0021481A">
        <w:rPr>
          <w:lang w:val="fr-FR"/>
        </w:rPr>
        <w:t xml:space="preserve">. RP </w:t>
      </w:r>
      <w:r w:rsidRPr="0021481A">
        <w:rPr>
          <w:rStyle w:val="Incipit"/>
          <w:lang w:val="fr-FR"/>
        </w:rPr>
        <w:t>Dixit angelus</w:t>
      </w:r>
      <w:r w:rsidRPr="0021481A">
        <w:rPr>
          <w:lang w:val="fr-FR"/>
        </w:rPr>
        <w:t xml:space="preserve">. RP </w:t>
      </w:r>
      <w:r w:rsidRPr="0021481A">
        <w:rPr>
          <w:rStyle w:val="Incipit"/>
          <w:lang w:val="fr-FR"/>
        </w:rPr>
        <w:t>Vidi dominum</w:t>
      </w:r>
      <w:r w:rsidRPr="0021481A">
        <w:rPr>
          <w:lang w:val="fr-FR"/>
        </w:rPr>
        <w:t xml:space="preserve">. </w:t>
      </w:r>
    </w:p>
    <w:p w:rsidR="00AF4B3C" w:rsidRPr="0021481A" w:rsidRDefault="00AF4B3C" w:rsidP="004275F3">
      <w:pPr>
        <w:rPr>
          <w:lang w:val="fr-FR"/>
        </w:rPr>
      </w:pPr>
      <w:r w:rsidRPr="0021481A">
        <w:rPr>
          <w:rStyle w:val="Time1"/>
          <w:lang w:val="fr-FR"/>
        </w:rPr>
        <w:t>[Ante laudes]</w:t>
      </w:r>
      <w:r w:rsidRPr="0021481A">
        <w:rPr>
          <w:lang w:val="fr-FR"/>
        </w:rPr>
        <w:t xml:space="preserve"> VS </w:t>
      </w:r>
      <w:r w:rsidRPr="0021481A">
        <w:rPr>
          <w:rStyle w:val="Incipit"/>
          <w:lang w:val="fr-FR"/>
        </w:rPr>
        <w:t>Ipse liberavit me</w:t>
      </w:r>
      <w:r w:rsidRPr="0021481A">
        <w:rPr>
          <w:lang w:val="fr-FR"/>
        </w:rPr>
        <w:t>.</w:t>
      </w:r>
    </w:p>
    <w:p w:rsidR="0094182A" w:rsidRPr="0021481A" w:rsidRDefault="00AF4B3C" w:rsidP="004275F3">
      <w:pPr>
        <w:rPr>
          <w:lang w:val="fr-FR"/>
        </w:rPr>
      </w:pPr>
      <w:r w:rsidRPr="0021481A">
        <w:rPr>
          <w:rStyle w:val="Time1"/>
          <w:lang w:val="en-US"/>
        </w:rPr>
        <w:t>Ad laudes</w:t>
      </w:r>
      <w:r w:rsidRPr="0021481A">
        <w:rPr>
          <w:lang w:val="en-US"/>
        </w:rPr>
        <w:t xml:space="preserve"> AN </w:t>
      </w:r>
      <w:r w:rsidRPr="0021481A">
        <w:rPr>
          <w:rStyle w:val="Incipit"/>
          <w:lang w:val="en-US"/>
        </w:rPr>
        <w:t>Domine labia mea</w:t>
      </w:r>
      <w:r w:rsidRPr="0021481A">
        <w:rPr>
          <w:lang w:val="en-US"/>
        </w:rPr>
        <w:t xml:space="preserve">. </w:t>
      </w:r>
      <w:r w:rsidRPr="0021481A">
        <w:rPr>
          <w:lang w:val="fr-FR"/>
        </w:rPr>
        <w:t xml:space="preserve">PS </w:t>
      </w:r>
      <w:r w:rsidRPr="0021481A">
        <w:rPr>
          <w:rStyle w:val="Incipit"/>
          <w:lang w:val="fr-FR"/>
        </w:rPr>
        <w:t>(98rb) Miserere mei</w:t>
      </w:r>
      <w:r w:rsidRPr="0021481A">
        <w:rPr>
          <w:lang w:val="fr-FR"/>
        </w:rPr>
        <w:t xml:space="preserve">. AN </w:t>
      </w:r>
      <w:r w:rsidRPr="0021481A">
        <w:rPr>
          <w:rStyle w:val="Incipit"/>
          <w:lang w:val="fr-FR"/>
        </w:rPr>
        <w:t>Dextera domini</w:t>
      </w:r>
      <w:r w:rsidRPr="0021481A">
        <w:rPr>
          <w:lang w:val="fr-FR"/>
        </w:rPr>
        <w:t xml:space="preserve">. PS </w:t>
      </w:r>
      <w:r w:rsidRPr="0021481A">
        <w:rPr>
          <w:rStyle w:val="Incipit"/>
          <w:lang w:val="fr-FR"/>
        </w:rPr>
        <w:t>Confitemini</w:t>
      </w:r>
      <w:r w:rsidRPr="0021481A">
        <w:rPr>
          <w:lang w:val="fr-FR"/>
        </w:rPr>
        <w:t xml:space="preserve">. AN </w:t>
      </w:r>
      <w:r w:rsidRPr="0021481A">
        <w:rPr>
          <w:rStyle w:val="Incipit"/>
          <w:lang w:val="fr-FR"/>
        </w:rPr>
        <w:t>Factus est adiutor</w:t>
      </w:r>
      <w:r w:rsidRPr="0021481A">
        <w:rPr>
          <w:lang w:val="fr-FR"/>
        </w:rPr>
        <w:t xml:space="preserve">. AN </w:t>
      </w:r>
      <w:r w:rsidRPr="0021481A">
        <w:rPr>
          <w:rStyle w:val="Incipit"/>
          <w:lang w:val="fr-FR"/>
        </w:rPr>
        <w:t>Trium puerorum</w:t>
      </w:r>
      <w:r w:rsidRPr="0021481A">
        <w:rPr>
          <w:lang w:val="fr-FR"/>
        </w:rPr>
        <w:t xml:space="preserve">. AN </w:t>
      </w:r>
      <w:r w:rsidRPr="0021481A">
        <w:rPr>
          <w:rStyle w:val="Incipit"/>
          <w:lang w:val="fr-FR"/>
        </w:rPr>
        <w:t>Statuit</w:t>
      </w:r>
      <w:r w:rsidRPr="0021481A">
        <w:rPr>
          <w:lang w:val="fr-FR"/>
        </w:rPr>
        <w:t xml:space="preserve">. Sequitur HY </w:t>
      </w:r>
      <w:r w:rsidRPr="0021481A">
        <w:rPr>
          <w:rStyle w:val="Incipit"/>
          <w:lang w:val="fr-FR"/>
        </w:rPr>
        <w:t>Clarum decus</w:t>
      </w:r>
      <w:r w:rsidRPr="0021481A">
        <w:rPr>
          <w:lang w:val="fr-FR"/>
        </w:rPr>
        <w:t xml:space="preserve">. CP </w:t>
      </w:r>
      <w:r w:rsidRPr="0021481A">
        <w:rPr>
          <w:rStyle w:val="Incipit"/>
          <w:lang w:val="fr-FR"/>
        </w:rPr>
        <w:t>Rogamus vos et obsecramus</w:t>
      </w:r>
      <w:r w:rsidRPr="0021481A">
        <w:rPr>
          <w:lang w:val="fr-FR"/>
        </w:rPr>
        <w:t xml:space="preserve">. VS </w:t>
      </w:r>
      <w:r w:rsidRPr="0021481A">
        <w:rPr>
          <w:rStyle w:val="Incipit"/>
          <w:lang w:val="fr-FR"/>
        </w:rPr>
        <w:t>Scuto circumdabit te</w:t>
      </w:r>
      <w:r w:rsidRPr="0021481A">
        <w:rPr>
          <w:lang w:val="fr-FR"/>
        </w:rPr>
        <w:t xml:space="preserve">. AB </w:t>
      </w:r>
      <w:r w:rsidRPr="0021481A">
        <w:rPr>
          <w:rStyle w:val="Incipit"/>
          <w:lang w:val="fr-FR"/>
        </w:rPr>
        <w:t>Egressus Iesus</w:t>
      </w:r>
      <w:r w:rsidRPr="0021481A">
        <w:rPr>
          <w:lang w:val="fr-FR"/>
        </w:rPr>
        <w:t>.</w:t>
      </w:r>
      <w:r w:rsidR="0094182A" w:rsidRPr="0021481A">
        <w:rPr>
          <w:lang w:val="fr-FR"/>
        </w:rPr>
        <w:t xml:space="preserve"> OR </w:t>
      </w:r>
      <w:r w:rsidR="0094182A" w:rsidRPr="0021481A">
        <w:rPr>
          <w:rStyle w:val="Incipit"/>
          <w:lang w:val="fr-FR"/>
        </w:rPr>
        <w:t>Deus qui conspicis</w:t>
      </w:r>
      <w:r w:rsidR="0094182A" w:rsidRPr="0021481A">
        <w:rPr>
          <w:lang w:val="fr-FR"/>
        </w:rPr>
        <w:t>.</w:t>
      </w:r>
    </w:p>
    <w:p w:rsidR="0094182A" w:rsidRPr="0021481A" w:rsidRDefault="0094182A" w:rsidP="004275F3">
      <w:pPr>
        <w:rPr>
          <w:lang w:val="fr-FR"/>
        </w:rPr>
      </w:pPr>
      <w:r w:rsidRPr="0021481A">
        <w:rPr>
          <w:rStyle w:val="Time1"/>
          <w:lang w:val="fr-FR"/>
        </w:rPr>
        <w:t>Ad primam</w:t>
      </w:r>
      <w:r w:rsidRPr="0021481A">
        <w:rPr>
          <w:lang w:val="fr-FR"/>
        </w:rPr>
        <w:t xml:space="preserve"> AN </w:t>
      </w:r>
      <w:r w:rsidRPr="0021481A">
        <w:rPr>
          <w:rStyle w:val="Incipit"/>
          <w:lang w:val="fr-FR"/>
        </w:rPr>
        <w:t>Vivo ego dicit</w:t>
      </w:r>
      <w:r w:rsidRPr="0021481A">
        <w:rPr>
          <w:lang w:val="fr-FR"/>
        </w:rPr>
        <w:t>. Cetera ut supra.</w:t>
      </w:r>
    </w:p>
    <w:p w:rsidR="0094182A" w:rsidRPr="0021481A" w:rsidRDefault="0094182A" w:rsidP="004275F3">
      <w:pPr>
        <w:rPr>
          <w:lang w:val="fr-FR"/>
        </w:rPr>
      </w:pPr>
      <w:r w:rsidRPr="0021481A">
        <w:rPr>
          <w:rStyle w:val="Time1"/>
          <w:lang w:val="fr-FR"/>
        </w:rPr>
        <w:t>Ad tertiam</w:t>
      </w:r>
      <w:r w:rsidRPr="0021481A">
        <w:rPr>
          <w:lang w:val="fr-FR"/>
        </w:rPr>
        <w:t xml:space="preserve"> AN </w:t>
      </w:r>
      <w:r w:rsidRPr="0021481A">
        <w:rPr>
          <w:rStyle w:val="Incipit"/>
          <w:lang w:val="fr-FR"/>
        </w:rPr>
        <w:t>Advenerunt nobis</w:t>
      </w:r>
      <w:r w:rsidRPr="0021481A">
        <w:rPr>
          <w:lang w:val="fr-FR"/>
        </w:rPr>
        <w:t xml:space="preserve">. CP </w:t>
      </w:r>
      <w:r w:rsidRPr="0021481A">
        <w:rPr>
          <w:rStyle w:val="Incipit"/>
          <w:lang w:val="fr-FR"/>
        </w:rPr>
        <w:t>Haec est voluntas</w:t>
      </w:r>
      <w:r w:rsidRPr="0021481A">
        <w:rPr>
          <w:lang w:val="fr-FR"/>
        </w:rPr>
        <w:t xml:space="preserve">. OR </w:t>
      </w:r>
      <w:r w:rsidRPr="0021481A">
        <w:rPr>
          <w:rStyle w:val="Incipit"/>
          <w:lang w:val="fr-FR"/>
        </w:rPr>
        <w:t>Deus qui conspicis</w:t>
      </w:r>
      <w:r w:rsidRPr="0021481A">
        <w:rPr>
          <w:lang w:val="fr-FR"/>
        </w:rPr>
        <w:t>.</w:t>
      </w:r>
    </w:p>
    <w:p w:rsidR="0094182A" w:rsidRPr="0021481A" w:rsidRDefault="0094182A" w:rsidP="004275F3">
      <w:pPr>
        <w:rPr>
          <w:lang w:val="fr-FR"/>
        </w:rPr>
      </w:pPr>
      <w:r w:rsidRPr="0021481A">
        <w:rPr>
          <w:lang w:val="it-IT"/>
        </w:rPr>
        <w:t xml:space="preserve">Deinde cantetur </w:t>
      </w:r>
      <w:r w:rsidRPr="0021481A">
        <w:rPr>
          <w:rStyle w:val="Time1"/>
          <w:lang w:val="it-IT"/>
        </w:rPr>
        <w:t>missa</w:t>
      </w:r>
      <w:r w:rsidRPr="0021481A">
        <w:rPr>
          <w:lang w:val="it-IT"/>
        </w:rPr>
        <w:t xml:space="preserve"> IN </w:t>
      </w:r>
      <w:r w:rsidRPr="0021481A">
        <w:rPr>
          <w:rStyle w:val="Incipit"/>
          <w:lang w:val="it-IT"/>
        </w:rPr>
        <w:t>Reminiscere miserationum</w:t>
      </w:r>
      <w:r w:rsidRPr="0021481A">
        <w:rPr>
          <w:lang w:val="it-IT"/>
        </w:rPr>
        <w:t xml:space="preserve"> per totum. </w:t>
      </w:r>
      <w:r w:rsidRPr="0021481A">
        <w:rPr>
          <w:lang w:val="fr-FR"/>
        </w:rPr>
        <w:t xml:space="preserve">ORCL </w:t>
      </w:r>
      <w:r w:rsidRPr="0021481A">
        <w:rPr>
          <w:rStyle w:val="Incipit"/>
          <w:lang w:val="fr-FR"/>
        </w:rPr>
        <w:t>Deus qui conspicis</w:t>
      </w:r>
      <w:r w:rsidRPr="0021481A">
        <w:rPr>
          <w:lang w:val="fr-FR"/>
        </w:rPr>
        <w:t xml:space="preserve"> tantum sola. EP </w:t>
      </w:r>
      <w:r w:rsidRPr="0021481A">
        <w:rPr>
          <w:rStyle w:val="Incipit"/>
          <w:lang w:val="fr-FR"/>
        </w:rPr>
        <w:t>Rogamus vos et obsecramus</w:t>
      </w:r>
      <w:r w:rsidRPr="0021481A">
        <w:rPr>
          <w:lang w:val="fr-FR"/>
        </w:rPr>
        <w:t xml:space="preserve">. Hodie cantetur TR </w:t>
      </w:r>
      <w:r w:rsidRPr="0021481A">
        <w:rPr>
          <w:rStyle w:val="Incipit"/>
          <w:lang w:val="fr-FR"/>
        </w:rPr>
        <w:t>(98va) Dixit dominus</w:t>
      </w:r>
      <w:r w:rsidRPr="0021481A">
        <w:rPr>
          <w:lang w:val="fr-FR"/>
        </w:rPr>
        <w:t xml:space="preserve">. EV </w:t>
      </w:r>
      <w:r w:rsidRPr="0021481A">
        <w:rPr>
          <w:rStyle w:val="Incipit"/>
          <w:lang w:val="fr-FR"/>
        </w:rPr>
        <w:t>Egressus Iesus</w:t>
      </w:r>
      <w:r w:rsidRPr="0021481A">
        <w:rPr>
          <w:lang w:val="fr-FR"/>
        </w:rPr>
        <w:t xml:space="preserve">. [CR] </w:t>
      </w:r>
      <w:r w:rsidRPr="0021481A">
        <w:rPr>
          <w:rStyle w:val="Incipit"/>
          <w:lang w:val="fr-FR"/>
        </w:rPr>
        <w:t>Credo in</w:t>
      </w:r>
      <w:r w:rsidR="00FF6D51" w:rsidRPr="0021481A">
        <w:rPr>
          <w:rStyle w:val="Incipit"/>
          <w:lang w:val="fr-FR"/>
        </w:rPr>
        <w:t xml:space="preserve"> unum deum</w:t>
      </w:r>
      <w:r w:rsidR="00FF6D51" w:rsidRPr="0021481A">
        <w:rPr>
          <w:lang w:val="fr-FR"/>
        </w:rPr>
        <w:t>. SEC</w:t>
      </w:r>
      <w:r w:rsidR="00483E83" w:rsidRPr="0021481A">
        <w:rPr>
          <w:lang w:val="fr-FR"/>
        </w:rPr>
        <w:t>PC</w:t>
      </w:r>
      <w:r w:rsidR="00FF6D51" w:rsidRPr="0021481A">
        <w:rPr>
          <w:lang w:val="fr-FR"/>
        </w:rPr>
        <w:t xml:space="preserve"> </w:t>
      </w:r>
      <w:r w:rsidR="00FF6D51" w:rsidRPr="0021481A">
        <w:rPr>
          <w:rStyle w:val="Incipit"/>
          <w:lang w:val="fr-FR"/>
        </w:rPr>
        <w:t>Refecti domine</w:t>
      </w:r>
      <w:r w:rsidR="00FF6D51" w:rsidRPr="0021481A">
        <w:rPr>
          <w:lang w:val="fr-FR"/>
        </w:rPr>
        <w:t>.</w:t>
      </w:r>
    </w:p>
    <w:p w:rsidR="00FF6D51" w:rsidRPr="0021481A" w:rsidRDefault="00FF6D51" w:rsidP="004275F3">
      <w:pPr>
        <w:rPr>
          <w:lang w:val="fr-FR"/>
        </w:rPr>
      </w:pPr>
      <w:r w:rsidRPr="0021481A">
        <w:rPr>
          <w:rStyle w:val="Time1"/>
          <w:lang w:val="fr-FR"/>
        </w:rPr>
        <w:t>Sexta et nona</w:t>
      </w:r>
      <w:r w:rsidRPr="0021481A">
        <w:rPr>
          <w:lang w:val="fr-FR"/>
        </w:rPr>
        <w:t xml:space="preserve"> cantentur ut supra.</w:t>
      </w:r>
    </w:p>
    <w:p w:rsidR="00FF6D51" w:rsidRPr="0021481A" w:rsidRDefault="00FF6D51" w:rsidP="004275F3">
      <w:pPr>
        <w:rPr>
          <w:lang w:val="pt-PT"/>
        </w:rPr>
      </w:pPr>
      <w:r w:rsidRPr="0021481A">
        <w:rPr>
          <w:rStyle w:val="Time1"/>
          <w:lang w:val="fr-FR"/>
        </w:rPr>
        <w:t>In secunda vespera</w:t>
      </w:r>
      <w:r w:rsidRPr="0021481A">
        <w:rPr>
          <w:lang w:val="fr-FR"/>
        </w:rPr>
        <w:t xml:space="preserve"> AN </w:t>
      </w:r>
      <w:r w:rsidRPr="0021481A">
        <w:rPr>
          <w:rStyle w:val="Incipit"/>
          <w:lang w:val="fr-FR"/>
        </w:rPr>
        <w:t>Advenerunt nobis</w:t>
      </w:r>
      <w:r w:rsidRPr="0021481A">
        <w:rPr>
          <w:lang w:val="fr-FR"/>
        </w:rPr>
        <w:t xml:space="preserve">. PS </w:t>
      </w:r>
      <w:r w:rsidRPr="0021481A">
        <w:rPr>
          <w:rStyle w:val="Incipit"/>
          <w:lang w:val="fr-FR"/>
        </w:rPr>
        <w:t>Dixit dominus</w:t>
      </w:r>
      <w:r w:rsidRPr="0021481A">
        <w:rPr>
          <w:lang w:val="fr-FR"/>
        </w:rPr>
        <w:t xml:space="preserve"> cum ceteris. [EVI] </w:t>
      </w:r>
      <w:r w:rsidRPr="0021481A">
        <w:rPr>
          <w:rStyle w:val="Incipit"/>
          <w:lang w:val="fr-FR"/>
        </w:rPr>
        <w:t>Fratres</w:t>
      </w:r>
      <w:r w:rsidRPr="0021481A">
        <w:rPr>
          <w:lang w:val="fr-FR"/>
        </w:rPr>
        <w:t xml:space="preserve">. CP </w:t>
      </w:r>
      <w:r w:rsidRPr="0021481A">
        <w:rPr>
          <w:rStyle w:val="Incipit"/>
          <w:lang w:val="fr-FR"/>
        </w:rPr>
        <w:t>Rogamus vos</w:t>
      </w:r>
      <w:r w:rsidRPr="0021481A">
        <w:rPr>
          <w:lang w:val="fr-FR"/>
        </w:rPr>
        <w:t xml:space="preserve">. HY </w:t>
      </w:r>
      <w:r w:rsidRPr="0021481A">
        <w:rPr>
          <w:rStyle w:val="Incipit"/>
          <w:lang w:val="fr-FR"/>
        </w:rPr>
        <w:t>Audi benigne</w:t>
      </w:r>
      <w:r w:rsidRPr="0021481A">
        <w:rPr>
          <w:lang w:val="fr-FR"/>
        </w:rPr>
        <w:t xml:space="preserve">. VS </w:t>
      </w:r>
      <w:r w:rsidRPr="0021481A">
        <w:rPr>
          <w:rStyle w:val="Incipit"/>
          <w:lang w:val="fr-FR"/>
        </w:rPr>
        <w:t>Angelis suis</w:t>
      </w:r>
      <w:r w:rsidRPr="0021481A">
        <w:rPr>
          <w:lang w:val="fr-FR"/>
        </w:rPr>
        <w:t xml:space="preserve">. AM </w:t>
      </w:r>
      <w:r w:rsidRPr="0021481A">
        <w:rPr>
          <w:rStyle w:val="Incipit"/>
          <w:lang w:val="fr-FR"/>
        </w:rPr>
        <w:t>|Dicebat::Docebat| Iesus</w:t>
      </w:r>
      <w:r w:rsidRPr="0021481A">
        <w:rPr>
          <w:lang w:val="fr-FR"/>
        </w:rPr>
        <w:t xml:space="preserve">. [KY] </w:t>
      </w:r>
      <w:r w:rsidRPr="0021481A">
        <w:rPr>
          <w:rStyle w:val="Incipit"/>
          <w:lang w:val="fr-FR"/>
        </w:rPr>
        <w:t>Kyrie</w:t>
      </w:r>
      <w:r w:rsidRPr="0021481A">
        <w:rPr>
          <w:lang w:val="fr-FR"/>
        </w:rPr>
        <w:t xml:space="preserve"> cum [PN] </w:t>
      </w:r>
      <w:r w:rsidRPr="0021481A">
        <w:rPr>
          <w:rStyle w:val="Incipit"/>
          <w:lang w:val="fr-FR"/>
        </w:rPr>
        <w:t>Pater noster</w:t>
      </w:r>
      <w:r w:rsidRPr="0021481A">
        <w:rPr>
          <w:lang w:val="fr-FR"/>
        </w:rPr>
        <w:t xml:space="preserve">. </w:t>
      </w:r>
      <w:r w:rsidRPr="0021481A">
        <w:rPr>
          <w:lang w:val="pt-PT"/>
        </w:rPr>
        <w:t xml:space="preserve">OR </w:t>
      </w:r>
      <w:r w:rsidRPr="0021481A">
        <w:rPr>
          <w:rStyle w:val="Incipit"/>
          <w:lang w:val="pt-PT"/>
        </w:rPr>
        <w:t>Deus qui conspicis</w:t>
      </w:r>
      <w:r w:rsidRPr="0021481A">
        <w:rPr>
          <w:lang w:val="pt-PT"/>
        </w:rPr>
        <w:t>.</w:t>
      </w:r>
    </w:p>
    <w:p w:rsidR="00FF6D51" w:rsidRPr="0021481A" w:rsidRDefault="00FF6D51" w:rsidP="004275F3">
      <w:pPr>
        <w:pStyle w:val="Titolo1"/>
        <w:rPr>
          <w:lang w:val="pt-PT"/>
        </w:rPr>
      </w:pPr>
      <w:r w:rsidRPr="0021481A">
        <w:rPr>
          <w:lang w:val="pt-PT"/>
        </w:rPr>
        <w:t>FERIA SECUNDA</w:t>
      </w:r>
    </w:p>
    <w:p w:rsidR="00FF6D51" w:rsidRPr="0021481A" w:rsidRDefault="00FF6D51" w:rsidP="004275F3">
      <w:pPr>
        <w:rPr>
          <w:lang w:val="it-IT"/>
        </w:rPr>
      </w:pPr>
      <w:r w:rsidRPr="0021481A">
        <w:rPr>
          <w:rStyle w:val="Time1"/>
          <w:lang w:val="pt-PT"/>
        </w:rPr>
        <w:t>Ad matutinas</w:t>
      </w:r>
      <w:r w:rsidRPr="0021481A">
        <w:rPr>
          <w:lang w:val="pt-PT"/>
        </w:rPr>
        <w:t xml:space="preserve"> CP </w:t>
      </w:r>
      <w:r w:rsidRPr="0021481A">
        <w:rPr>
          <w:rStyle w:val="Incipit"/>
          <w:lang w:val="pt-PT"/>
        </w:rPr>
        <w:t>Peccavimus iniquitatem</w:t>
      </w:r>
      <w:r w:rsidRPr="0021481A">
        <w:rPr>
          <w:lang w:val="pt-PT"/>
        </w:rPr>
        <w:t>.</w:t>
      </w:r>
      <w:r w:rsidR="006D0B85" w:rsidRPr="0021481A">
        <w:rPr>
          <w:lang w:val="pt-PT"/>
        </w:rPr>
        <w:t xml:space="preserve"> AB </w:t>
      </w:r>
      <w:r w:rsidR="006D0B85" w:rsidRPr="0021481A">
        <w:rPr>
          <w:rStyle w:val="Incipit"/>
          <w:lang w:val="pt-PT"/>
        </w:rPr>
        <w:t>Ego principium</w:t>
      </w:r>
      <w:r w:rsidR="006D0B85" w:rsidRPr="0021481A">
        <w:rPr>
          <w:lang w:val="pt-PT"/>
        </w:rPr>
        <w:t xml:space="preserve">. OR </w:t>
      </w:r>
      <w:r w:rsidR="006D0B85" w:rsidRPr="0021481A">
        <w:rPr>
          <w:rStyle w:val="Incipit"/>
          <w:lang w:val="pt-PT"/>
        </w:rPr>
        <w:t>Praesta quaesumus omnipotens deus</w:t>
      </w:r>
      <w:r w:rsidR="006D0B85" w:rsidRPr="0021481A">
        <w:rPr>
          <w:lang w:val="pt-PT"/>
        </w:rPr>
        <w:t xml:space="preserve">. </w:t>
      </w:r>
      <w:r w:rsidR="006D0B85" w:rsidRPr="0021481A">
        <w:rPr>
          <w:lang w:val="it-IT"/>
        </w:rPr>
        <w:t xml:space="preserve">OPC </w:t>
      </w:r>
      <w:r w:rsidR="006D0B85" w:rsidRPr="0021481A">
        <w:rPr>
          <w:rStyle w:val="Incipit"/>
          <w:lang w:val="it-IT"/>
        </w:rPr>
        <w:t>Adesto supplicationibus nostris</w:t>
      </w:r>
      <w:r w:rsidR="006D0B85" w:rsidRPr="0021481A">
        <w:rPr>
          <w:lang w:val="it-IT"/>
        </w:rPr>
        <w:t>.</w:t>
      </w:r>
    </w:p>
    <w:p w:rsidR="006D0B85" w:rsidRPr="0021481A" w:rsidRDefault="00454A96" w:rsidP="004275F3">
      <w:pPr>
        <w:rPr>
          <w:lang w:val="it-IT"/>
        </w:rPr>
      </w:pPr>
      <w:r w:rsidRPr="0021481A">
        <w:rPr>
          <w:rStyle w:val="Time1"/>
          <w:lang w:val="it-IT"/>
        </w:rPr>
        <w:t>[Ad processionem]</w:t>
      </w:r>
      <w:r w:rsidRPr="0021481A">
        <w:rPr>
          <w:lang w:val="it-IT"/>
        </w:rPr>
        <w:t xml:space="preserve"> </w:t>
      </w:r>
      <w:r w:rsidR="006D0B85" w:rsidRPr="0021481A">
        <w:rPr>
          <w:lang w:val="it-IT"/>
        </w:rPr>
        <w:t xml:space="preserve">Post nonam processio fiat ad </w:t>
      </w:r>
      <w:r w:rsidR="006D0B85" w:rsidRPr="0021481A">
        <w:rPr>
          <w:rStyle w:val="Ort"/>
          <w:lang w:val="it-IT"/>
        </w:rPr>
        <w:t>sanctum Stephanum</w:t>
      </w:r>
      <w:r w:rsidR="006D0B85" w:rsidRPr="0021481A">
        <w:rPr>
          <w:lang w:val="it-IT"/>
        </w:rPr>
        <w:t>.</w:t>
      </w:r>
    </w:p>
    <w:p w:rsidR="006D0B85" w:rsidRPr="0021481A" w:rsidRDefault="006D0B85" w:rsidP="004275F3">
      <w:pPr>
        <w:rPr>
          <w:lang w:val="pt-PT"/>
        </w:rPr>
      </w:pPr>
      <w:r w:rsidRPr="0021481A">
        <w:rPr>
          <w:lang w:val="it-IT"/>
        </w:rPr>
        <w:t xml:space="preserve">Deinde cantetur </w:t>
      </w:r>
      <w:r w:rsidRPr="0021481A">
        <w:rPr>
          <w:rStyle w:val="Time1"/>
          <w:lang w:val="it-IT"/>
        </w:rPr>
        <w:t>missa</w:t>
      </w:r>
      <w:r w:rsidRPr="0021481A">
        <w:rPr>
          <w:lang w:val="it-IT"/>
        </w:rPr>
        <w:t xml:space="preserve"> (98vb) IN </w:t>
      </w:r>
      <w:r w:rsidRPr="0021481A">
        <w:rPr>
          <w:rStyle w:val="Incipit"/>
          <w:lang w:val="it-IT"/>
        </w:rPr>
        <w:t>Redime me domine</w:t>
      </w:r>
      <w:r w:rsidRPr="0021481A">
        <w:rPr>
          <w:lang w:val="it-IT"/>
        </w:rPr>
        <w:t xml:space="preserve">. ORCL </w:t>
      </w:r>
      <w:r w:rsidRPr="0021481A">
        <w:rPr>
          <w:rStyle w:val="Incipit"/>
          <w:lang w:val="it-IT"/>
        </w:rPr>
        <w:t xml:space="preserve">Praesta </w:t>
      </w:r>
      <w:r w:rsidR="00DC178B" w:rsidRPr="0021481A">
        <w:rPr>
          <w:rStyle w:val="Incipit"/>
          <w:lang w:val="it-IT"/>
        </w:rPr>
        <w:t>|</w:t>
      </w:r>
      <w:r w:rsidRPr="0021481A">
        <w:rPr>
          <w:rStyle w:val="Incipit"/>
          <w:lang w:val="it-IT"/>
        </w:rPr>
        <w:t>quaesumus domine</w:t>
      </w:r>
      <w:r w:rsidR="00DC178B" w:rsidRPr="0021481A">
        <w:rPr>
          <w:rStyle w:val="Incipit"/>
          <w:lang w:val="it-IT"/>
        </w:rPr>
        <w:t>::quaesumus|</w:t>
      </w:r>
      <w:r w:rsidRPr="0021481A">
        <w:rPr>
          <w:rStyle w:val="Incipit"/>
          <w:lang w:val="it-IT"/>
        </w:rPr>
        <w:t xml:space="preserve"> omnipotens deus</w:t>
      </w:r>
      <w:r w:rsidRPr="0021481A">
        <w:rPr>
          <w:lang w:val="it-IT"/>
        </w:rPr>
        <w:t xml:space="preserve">. </w:t>
      </w:r>
      <w:r w:rsidRPr="0021481A">
        <w:rPr>
          <w:lang w:val="pt-PT"/>
        </w:rPr>
        <w:t xml:space="preserve">EP </w:t>
      </w:r>
      <w:r w:rsidRPr="0021481A">
        <w:rPr>
          <w:rStyle w:val="Incipit"/>
          <w:lang w:val="pt-PT"/>
        </w:rPr>
        <w:t>Domine dominus noster</w:t>
      </w:r>
      <w:r w:rsidRPr="0021481A">
        <w:rPr>
          <w:lang w:val="pt-PT"/>
        </w:rPr>
        <w:t xml:space="preserve">. GR </w:t>
      </w:r>
      <w:r w:rsidRPr="0021481A">
        <w:rPr>
          <w:rStyle w:val="Incipit"/>
          <w:lang w:val="pt-PT"/>
        </w:rPr>
        <w:t>Adiutor meus</w:t>
      </w:r>
      <w:r w:rsidRPr="0021481A">
        <w:rPr>
          <w:lang w:val="pt-PT"/>
        </w:rPr>
        <w:t xml:space="preserve">. EV </w:t>
      </w:r>
      <w:r w:rsidRPr="0021481A">
        <w:rPr>
          <w:rStyle w:val="Incipit"/>
          <w:lang w:val="pt-PT"/>
        </w:rPr>
        <w:t>Ego vado et quaeritis me</w:t>
      </w:r>
      <w:r w:rsidRPr="0021481A">
        <w:rPr>
          <w:lang w:val="pt-PT"/>
        </w:rPr>
        <w:t xml:space="preserve">. OF </w:t>
      </w:r>
      <w:r w:rsidRPr="0021481A">
        <w:rPr>
          <w:rStyle w:val="Incipit"/>
          <w:lang w:val="pt-PT"/>
        </w:rPr>
        <w:t>Benedicam</w:t>
      </w:r>
      <w:r w:rsidRPr="0021481A">
        <w:rPr>
          <w:lang w:val="pt-PT"/>
        </w:rPr>
        <w:t xml:space="preserve">. CO </w:t>
      </w:r>
      <w:r w:rsidRPr="0021481A">
        <w:rPr>
          <w:rStyle w:val="Incipit"/>
          <w:lang w:val="pt-PT"/>
        </w:rPr>
        <w:t>Domine dominus noster</w:t>
      </w:r>
      <w:r w:rsidRPr="0021481A">
        <w:rPr>
          <w:lang w:val="pt-PT"/>
        </w:rPr>
        <w:t xml:space="preserve">. PC </w:t>
      </w:r>
      <w:r w:rsidRPr="0021481A">
        <w:rPr>
          <w:rStyle w:val="Incipit"/>
          <w:lang w:val="pt-PT"/>
        </w:rPr>
        <w:t>|Hic::Haec| nos communio</w:t>
      </w:r>
      <w:r w:rsidRPr="0021481A">
        <w:rPr>
          <w:lang w:val="pt-PT"/>
        </w:rPr>
        <w:t xml:space="preserve">. OP </w:t>
      </w:r>
      <w:r w:rsidRPr="0021481A">
        <w:rPr>
          <w:rStyle w:val="Incipit"/>
          <w:lang w:val="pt-PT"/>
        </w:rPr>
        <w:t>Adesto supplicationibus</w:t>
      </w:r>
      <w:r w:rsidRPr="0021481A">
        <w:rPr>
          <w:lang w:val="pt-PT"/>
        </w:rPr>
        <w:t>.</w:t>
      </w:r>
    </w:p>
    <w:p w:rsidR="006D0B85" w:rsidRPr="0021481A" w:rsidRDefault="006D0B85" w:rsidP="004275F3">
      <w:pPr>
        <w:rPr>
          <w:lang w:val="pt-PT"/>
        </w:rPr>
      </w:pPr>
      <w:r w:rsidRPr="0021481A">
        <w:rPr>
          <w:rStyle w:val="Time1"/>
          <w:lang w:val="pt-PT"/>
        </w:rPr>
        <w:lastRenderedPageBreak/>
        <w:t>Ad vesperas</w:t>
      </w:r>
      <w:r w:rsidRPr="0021481A">
        <w:rPr>
          <w:lang w:val="pt-PT"/>
        </w:rPr>
        <w:t xml:space="preserve"> CP </w:t>
      </w:r>
      <w:r w:rsidR="003A3FE0" w:rsidRPr="0021481A">
        <w:rPr>
          <w:rStyle w:val="Incipit"/>
          <w:lang w:val="pt-PT"/>
        </w:rPr>
        <w:t>Propter temetipsum</w:t>
      </w:r>
      <w:r w:rsidR="003A3FE0" w:rsidRPr="0021481A">
        <w:rPr>
          <w:lang w:val="pt-PT"/>
        </w:rPr>
        <w:t xml:space="preserve">. AM </w:t>
      </w:r>
      <w:r w:rsidR="003A3FE0" w:rsidRPr="0021481A">
        <w:rPr>
          <w:rStyle w:val="Incipit"/>
          <w:lang w:val="pt-PT"/>
        </w:rPr>
        <w:t>Qui me misit</w:t>
      </w:r>
      <w:r w:rsidR="003A3FE0" w:rsidRPr="0021481A">
        <w:rPr>
          <w:lang w:val="pt-PT"/>
        </w:rPr>
        <w:t>. Orationes ut supra.</w:t>
      </w:r>
    </w:p>
    <w:p w:rsidR="003A3FE0" w:rsidRPr="0021481A" w:rsidRDefault="003A3FE0" w:rsidP="004275F3">
      <w:pPr>
        <w:pStyle w:val="Titolo1"/>
        <w:rPr>
          <w:lang w:val="pt-PT"/>
        </w:rPr>
      </w:pPr>
      <w:r w:rsidRPr="0021481A">
        <w:rPr>
          <w:lang w:val="pt-PT"/>
        </w:rPr>
        <w:t>FERIA TERTIA</w:t>
      </w:r>
    </w:p>
    <w:p w:rsidR="003A3FE0" w:rsidRPr="0021481A" w:rsidRDefault="003A3FE0" w:rsidP="004275F3">
      <w:pPr>
        <w:rPr>
          <w:lang w:val="pt-PT"/>
        </w:rPr>
      </w:pPr>
      <w:r w:rsidRPr="0021481A">
        <w:rPr>
          <w:rStyle w:val="Time1"/>
          <w:lang w:val="pt-PT"/>
        </w:rPr>
        <w:t>Ad matutinas</w:t>
      </w:r>
      <w:r w:rsidRPr="0021481A">
        <w:rPr>
          <w:lang w:val="pt-PT"/>
        </w:rPr>
        <w:t xml:space="preserve"> CP </w:t>
      </w:r>
      <w:r w:rsidRPr="0021481A">
        <w:rPr>
          <w:rStyle w:val="Incipit"/>
          <w:lang w:val="pt-PT"/>
        </w:rPr>
        <w:t>Haec dicit dominus |dominus::deus| Israel</w:t>
      </w:r>
      <w:r w:rsidRPr="0021481A">
        <w:rPr>
          <w:lang w:val="pt-PT"/>
        </w:rPr>
        <w:t xml:space="preserve">. AB </w:t>
      </w:r>
      <w:r w:rsidRPr="0021481A">
        <w:rPr>
          <w:rStyle w:val="Incipit"/>
          <w:lang w:val="pt-PT"/>
        </w:rPr>
        <w:t>Unus est enim</w:t>
      </w:r>
      <w:r w:rsidRPr="0021481A">
        <w:rPr>
          <w:lang w:val="pt-PT"/>
        </w:rPr>
        <w:t xml:space="preserve">. OR </w:t>
      </w:r>
      <w:r w:rsidRPr="0021481A">
        <w:rPr>
          <w:rStyle w:val="Incipit"/>
          <w:lang w:val="pt-PT"/>
        </w:rPr>
        <w:t>Perfice quaesumus domine</w:t>
      </w:r>
      <w:r w:rsidRPr="0021481A">
        <w:rPr>
          <w:lang w:val="pt-PT"/>
        </w:rPr>
        <w:t>. OP</w:t>
      </w:r>
      <w:r w:rsidR="00307576" w:rsidRPr="0021481A">
        <w:rPr>
          <w:lang w:val="pt-PT"/>
        </w:rPr>
        <w:t xml:space="preserve"> </w:t>
      </w:r>
      <w:r w:rsidR="00307576" w:rsidRPr="0021481A">
        <w:rPr>
          <w:rStyle w:val="Incipit"/>
          <w:lang w:val="pt-PT"/>
        </w:rPr>
        <w:t>Propitiare domine</w:t>
      </w:r>
      <w:r w:rsidR="00307576" w:rsidRPr="0021481A">
        <w:rPr>
          <w:lang w:val="pt-PT"/>
        </w:rPr>
        <w:t>.</w:t>
      </w:r>
    </w:p>
    <w:p w:rsidR="00307576" w:rsidRPr="0021481A" w:rsidRDefault="00307576" w:rsidP="004275F3">
      <w:pPr>
        <w:rPr>
          <w:lang w:val="pt-PT"/>
        </w:rPr>
      </w:pPr>
      <w:r w:rsidRPr="0021481A">
        <w:rPr>
          <w:rStyle w:val="Time1"/>
          <w:lang w:val="pt-PT"/>
        </w:rPr>
        <w:t>Ad missam</w:t>
      </w:r>
      <w:r w:rsidRPr="0021481A">
        <w:rPr>
          <w:lang w:val="pt-PT"/>
        </w:rPr>
        <w:t xml:space="preserve"> IN </w:t>
      </w:r>
      <w:r w:rsidRPr="0021481A">
        <w:rPr>
          <w:rStyle w:val="Incipit"/>
          <w:lang w:val="pt-PT"/>
        </w:rPr>
        <w:t>Tibi dixit cor meum</w:t>
      </w:r>
      <w:r w:rsidRPr="0021481A">
        <w:rPr>
          <w:lang w:val="pt-PT"/>
        </w:rPr>
        <w:t xml:space="preserve">. ORCL </w:t>
      </w:r>
      <w:r w:rsidRPr="0021481A">
        <w:rPr>
          <w:rStyle w:val="Incipit"/>
          <w:lang w:val="pt-PT"/>
        </w:rPr>
        <w:t>Perfice quaesumus domine</w:t>
      </w:r>
      <w:r w:rsidRPr="0021481A">
        <w:rPr>
          <w:lang w:val="pt-PT"/>
        </w:rPr>
        <w:t xml:space="preserve">. EP </w:t>
      </w:r>
      <w:r w:rsidRPr="0021481A">
        <w:rPr>
          <w:rStyle w:val="Incipit"/>
          <w:lang w:val="pt-PT"/>
        </w:rPr>
        <w:t>Factus est sermo (99ra) domini ad Heliam</w:t>
      </w:r>
      <w:r w:rsidRPr="0021481A">
        <w:rPr>
          <w:lang w:val="pt-PT"/>
        </w:rPr>
        <w:t xml:space="preserve">. GR </w:t>
      </w:r>
      <w:r w:rsidRPr="0021481A">
        <w:rPr>
          <w:rStyle w:val="Incipit"/>
          <w:lang w:val="pt-PT"/>
        </w:rPr>
        <w:t>Iacta cogitatum</w:t>
      </w:r>
      <w:r w:rsidRPr="0021481A">
        <w:rPr>
          <w:lang w:val="pt-PT"/>
        </w:rPr>
        <w:t xml:space="preserve">. EV </w:t>
      </w:r>
      <w:r w:rsidRPr="0021481A">
        <w:rPr>
          <w:rStyle w:val="Incipit"/>
          <w:lang w:val="pt-PT"/>
        </w:rPr>
        <w:t>Super cathedra</w:t>
      </w:r>
      <w:r w:rsidR="005E2563" w:rsidRPr="0021481A">
        <w:rPr>
          <w:rStyle w:val="Incipit"/>
          <w:lang w:val="pt-PT"/>
        </w:rPr>
        <w:t>m</w:t>
      </w:r>
      <w:r w:rsidRPr="0021481A">
        <w:rPr>
          <w:rStyle w:val="Incipit"/>
          <w:lang w:val="pt-PT"/>
        </w:rPr>
        <w:t xml:space="preserve"> Moysi</w:t>
      </w:r>
      <w:r w:rsidRPr="0021481A">
        <w:rPr>
          <w:lang w:val="pt-PT"/>
        </w:rPr>
        <w:t xml:space="preserve">. OF </w:t>
      </w:r>
      <w:r w:rsidRPr="0021481A">
        <w:rPr>
          <w:rStyle w:val="Incipit"/>
          <w:lang w:val="pt-PT"/>
        </w:rPr>
        <w:t>Miserere mei</w:t>
      </w:r>
      <w:r w:rsidRPr="0021481A">
        <w:rPr>
          <w:lang w:val="pt-PT"/>
        </w:rPr>
        <w:t xml:space="preserve">. CO </w:t>
      </w:r>
      <w:r w:rsidRPr="0021481A">
        <w:rPr>
          <w:rStyle w:val="Incipit"/>
          <w:lang w:val="pt-PT"/>
        </w:rPr>
        <w:t>Narrabo omnia</w:t>
      </w:r>
      <w:r w:rsidRPr="0021481A">
        <w:rPr>
          <w:lang w:val="pt-PT"/>
        </w:rPr>
        <w:t xml:space="preserve">. PC </w:t>
      </w:r>
      <w:r w:rsidRPr="0021481A">
        <w:rPr>
          <w:rStyle w:val="Incipit"/>
          <w:lang w:val="pt-PT"/>
        </w:rPr>
        <w:t xml:space="preserve">Ut sacris </w:t>
      </w:r>
      <w:r w:rsidR="005E2563" w:rsidRPr="0021481A">
        <w:rPr>
          <w:rStyle w:val="Incipit"/>
          <w:lang w:val="pt-PT"/>
        </w:rPr>
        <w:t>domine</w:t>
      </w:r>
      <w:r w:rsidR="005E2563" w:rsidRPr="0021481A">
        <w:rPr>
          <w:lang w:val="pt-PT"/>
        </w:rPr>
        <w:t>.</w:t>
      </w:r>
    </w:p>
    <w:p w:rsidR="004E5E16" w:rsidRPr="0021481A" w:rsidRDefault="004E5E16" w:rsidP="004275F3">
      <w:pPr>
        <w:rPr>
          <w:lang w:val="pt-PT"/>
        </w:rPr>
      </w:pPr>
      <w:r w:rsidRPr="0021481A">
        <w:rPr>
          <w:rStyle w:val="Time1"/>
          <w:lang w:val="pt-PT"/>
        </w:rPr>
        <w:t>Ad vesperas</w:t>
      </w:r>
      <w:r w:rsidRPr="0021481A">
        <w:rPr>
          <w:lang w:val="pt-PT"/>
        </w:rPr>
        <w:t xml:space="preserve"> CP </w:t>
      </w:r>
      <w:r w:rsidR="00454A96" w:rsidRPr="0021481A">
        <w:rPr>
          <w:rStyle w:val="Incipit"/>
          <w:lang w:val="pt-PT"/>
        </w:rPr>
        <w:t>Non Ä+</w:t>
      </w:r>
      <w:r w:rsidRPr="0021481A">
        <w:rPr>
          <w:rStyle w:val="Incipit"/>
          <w:lang w:val="pt-PT"/>
        </w:rPr>
        <w:t>in</w:t>
      </w:r>
      <w:r w:rsidR="00454A96" w:rsidRPr="0021481A">
        <w:rPr>
          <w:rStyle w:val="Incipit"/>
          <w:lang w:val="pt-PT"/>
        </w:rPr>
        <w:t>+Ä</w:t>
      </w:r>
      <w:r w:rsidRPr="0021481A">
        <w:rPr>
          <w:rStyle w:val="Incipit"/>
          <w:lang w:val="pt-PT"/>
        </w:rPr>
        <w:t xml:space="preserve"> iustificationibus</w:t>
      </w:r>
      <w:r w:rsidRPr="0021481A">
        <w:rPr>
          <w:lang w:val="pt-PT"/>
        </w:rPr>
        <w:t xml:space="preserve">. AM </w:t>
      </w:r>
      <w:r w:rsidRPr="0021481A">
        <w:rPr>
          <w:rStyle w:val="Incipit"/>
          <w:lang w:val="pt-PT"/>
        </w:rPr>
        <w:t>Qui maior est vestrum</w:t>
      </w:r>
      <w:r w:rsidRPr="0021481A">
        <w:rPr>
          <w:lang w:val="pt-PT"/>
        </w:rPr>
        <w:t>. Orationes ut supra.</w:t>
      </w:r>
    </w:p>
    <w:p w:rsidR="004E5E16" w:rsidRPr="0021481A" w:rsidRDefault="004E5E16" w:rsidP="004275F3">
      <w:pPr>
        <w:pStyle w:val="Titolo1"/>
        <w:rPr>
          <w:lang w:val="pt-PT"/>
        </w:rPr>
      </w:pPr>
      <w:r w:rsidRPr="0021481A">
        <w:rPr>
          <w:lang w:val="pt-PT"/>
        </w:rPr>
        <w:t>FERIA QUARTA</w:t>
      </w:r>
    </w:p>
    <w:p w:rsidR="004E5E16" w:rsidRPr="0021481A" w:rsidRDefault="004E5E16" w:rsidP="004275F3">
      <w:pPr>
        <w:rPr>
          <w:lang w:val="pt-PT"/>
        </w:rPr>
      </w:pPr>
      <w:r w:rsidRPr="0021481A">
        <w:rPr>
          <w:rStyle w:val="Time1"/>
          <w:lang w:val="pt-PT"/>
        </w:rPr>
        <w:t>Ad matutinas</w:t>
      </w:r>
      <w:r w:rsidRPr="0021481A">
        <w:rPr>
          <w:lang w:val="pt-PT"/>
        </w:rPr>
        <w:t xml:space="preserve"> CP </w:t>
      </w:r>
      <w:r w:rsidRPr="0021481A">
        <w:rPr>
          <w:rStyle w:val="Incipit"/>
          <w:lang w:val="pt-PT"/>
        </w:rPr>
        <w:t>Domine rex omnipotens</w:t>
      </w:r>
      <w:r w:rsidRPr="0021481A">
        <w:rPr>
          <w:lang w:val="pt-PT"/>
        </w:rPr>
        <w:t xml:space="preserve">. AB </w:t>
      </w:r>
      <w:r w:rsidRPr="0021481A">
        <w:rPr>
          <w:rStyle w:val="Incipit"/>
          <w:lang w:val="pt-PT"/>
        </w:rPr>
        <w:t>Ecce ascendimus Hierosolymam</w:t>
      </w:r>
      <w:r w:rsidRPr="0021481A">
        <w:rPr>
          <w:lang w:val="pt-PT"/>
        </w:rPr>
        <w:t xml:space="preserve">. OR </w:t>
      </w:r>
      <w:r w:rsidRPr="0021481A">
        <w:rPr>
          <w:rStyle w:val="Incipit"/>
          <w:lang w:val="pt-PT"/>
        </w:rPr>
        <w:t>Populum tuum domine</w:t>
      </w:r>
      <w:r w:rsidRPr="0021481A">
        <w:rPr>
          <w:lang w:val="pt-PT"/>
        </w:rPr>
        <w:t xml:space="preserve">. OPC </w:t>
      </w:r>
      <w:r w:rsidRPr="0021481A">
        <w:rPr>
          <w:rStyle w:val="Incipit"/>
          <w:lang w:val="pt-PT"/>
        </w:rPr>
        <w:t>Deus innocentiae</w:t>
      </w:r>
      <w:r w:rsidRPr="0021481A">
        <w:rPr>
          <w:lang w:val="pt-PT"/>
        </w:rPr>
        <w:t>.</w:t>
      </w:r>
    </w:p>
    <w:p w:rsidR="004E5E16" w:rsidRPr="0021481A" w:rsidRDefault="004E5E16" w:rsidP="004275F3">
      <w:pPr>
        <w:rPr>
          <w:lang w:val="pt-PT"/>
        </w:rPr>
      </w:pPr>
      <w:r w:rsidRPr="0021481A">
        <w:rPr>
          <w:lang w:val="pt-PT"/>
        </w:rPr>
        <w:t xml:space="preserve">Post nonam cantetur </w:t>
      </w:r>
      <w:r w:rsidRPr="0021481A">
        <w:rPr>
          <w:rStyle w:val="Time1"/>
          <w:lang w:val="pt-PT"/>
        </w:rPr>
        <w:t>missa</w:t>
      </w:r>
      <w:r w:rsidRPr="0021481A">
        <w:rPr>
          <w:lang w:val="pt-PT"/>
        </w:rPr>
        <w:t xml:space="preserve"> IN </w:t>
      </w:r>
      <w:r w:rsidRPr="0021481A">
        <w:rPr>
          <w:rStyle w:val="Incipit"/>
          <w:lang w:val="pt-PT"/>
        </w:rPr>
        <w:t>|Non::Ne| derelinquas me</w:t>
      </w:r>
      <w:r w:rsidRPr="0021481A">
        <w:rPr>
          <w:lang w:val="pt-PT"/>
        </w:rPr>
        <w:t xml:space="preserve">. ORCL </w:t>
      </w:r>
      <w:r w:rsidRPr="0021481A">
        <w:rPr>
          <w:rStyle w:val="Incipit"/>
          <w:lang w:val="pt-PT"/>
        </w:rPr>
        <w:t>Populum tuum domine</w:t>
      </w:r>
      <w:r w:rsidRPr="0021481A">
        <w:rPr>
          <w:lang w:val="pt-PT"/>
        </w:rPr>
        <w:t xml:space="preserve">. EP </w:t>
      </w:r>
      <w:r w:rsidRPr="0021481A">
        <w:rPr>
          <w:rStyle w:val="Incipit"/>
          <w:lang w:val="pt-PT"/>
        </w:rPr>
        <w:t>Oravit Esther ad dominum</w:t>
      </w:r>
      <w:r w:rsidRPr="0021481A">
        <w:rPr>
          <w:lang w:val="pt-PT"/>
        </w:rPr>
        <w:t xml:space="preserve">. GR </w:t>
      </w:r>
      <w:r w:rsidRPr="0021481A">
        <w:rPr>
          <w:rStyle w:val="Incipit"/>
          <w:lang w:val="pt-PT"/>
        </w:rPr>
        <w:t>Salvum fac populum</w:t>
      </w:r>
      <w:r w:rsidRPr="0021481A">
        <w:rPr>
          <w:lang w:val="pt-PT"/>
        </w:rPr>
        <w:t xml:space="preserve">. </w:t>
      </w:r>
      <w:r w:rsidRPr="0021481A">
        <w:rPr>
          <w:lang w:val="en-US"/>
        </w:rPr>
        <w:t xml:space="preserve">EV </w:t>
      </w:r>
      <w:r w:rsidRPr="0021481A">
        <w:rPr>
          <w:rStyle w:val="Incipit"/>
          <w:lang w:val="en-US"/>
        </w:rPr>
        <w:t>Ascendens Iesus</w:t>
      </w:r>
      <w:r w:rsidRPr="0021481A">
        <w:rPr>
          <w:lang w:val="en-US"/>
        </w:rPr>
        <w:t xml:space="preserve">. OF </w:t>
      </w:r>
      <w:r w:rsidRPr="0021481A">
        <w:rPr>
          <w:rStyle w:val="Incipit"/>
          <w:lang w:val="en-US"/>
        </w:rPr>
        <w:t>Ad te domine</w:t>
      </w:r>
      <w:r w:rsidRPr="0021481A">
        <w:rPr>
          <w:lang w:val="en-US"/>
        </w:rPr>
        <w:t xml:space="preserve">. CO </w:t>
      </w:r>
      <w:r w:rsidRPr="0021481A">
        <w:rPr>
          <w:rStyle w:val="Incipit"/>
          <w:lang w:val="en-US"/>
        </w:rPr>
        <w:t>Iustus dominus</w:t>
      </w:r>
      <w:r w:rsidRPr="0021481A">
        <w:rPr>
          <w:lang w:val="en-US"/>
        </w:rPr>
        <w:t xml:space="preserve">. PC </w:t>
      </w:r>
      <w:r w:rsidRPr="0021481A">
        <w:rPr>
          <w:rStyle w:val="Incipit"/>
          <w:lang w:val="en-US"/>
        </w:rPr>
        <w:t>(99rb) Sumptis domine</w:t>
      </w:r>
      <w:r w:rsidRPr="0021481A">
        <w:rPr>
          <w:lang w:val="en-US"/>
        </w:rPr>
        <w:t xml:space="preserve">. </w:t>
      </w:r>
      <w:r w:rsidRPr="0021481A">
        <w:rPr>
          <w:lang w:val="pt-PT"/>
        </w:rPr>
        <w:t xml:space="preserve">OP </w:t>
      </w:r>
      <w:r w:rsidRPr="0021481A">
        <w:rPr>
          <w:rStyle w:val="Incipit"/>
          <w:lang w:val="pt-PT"/>
        </w:rPr>
        <w:t>Deus innocentiae</w:t>
      </w:r>
      <w:r w:rsidRPr="0021481A">
        <w:rPr>
          <w:lang w:val="pt-PT"/>
        </w:rPr>
        <w:t>.</w:t>
      </w:r>
    </w:p>
    <w:p w:rsidR="004E5E16" w:rsidRPr="0021481A" w:rsidRDefault="004E5E16" w:rsidP="004275F3">
      <w:pPr>
        <w:rPr>
          <w:lang w:val="pt-PT"/>
        </w:rPr>
      </w:pPr>
      <w:r w:rsidRPr="0021481A">
        <w:rPr>
          <w:rStyle w:val="Time1"/>
          <w:lang w:val="pt-PT"/>
        </w:rPr>
        <w:t>Ad vesperas</w:t>
      </w:r>
      <w:r w:rsidRPr="0021481A">
        <w:rPr>
          <w:lang w:val="pt-PT"/>
        </w:rPr>
        <w:t xml:space="preserve"> CP </w:t>
      </w:r>
      <w:r w:rsidRPr="0021481A">
        <w:rPr>
          <w:rStyle w:val="Incipit"/>
          <w:lang w:val="pt-PT"/>
        </w:rPr>
        <w:t>Ne despicias</w:t>
      </w:r>
      <w:r w:rsidRPr="0021481A">
        <w:rPr>
          <w:lang w:val="pt-PT"/>
        </w:rPr>
        <w:t xml:space="preserve">. AM </w:t>
      </w:r>
      <w:r w:rsidRPr="0021481A">
        <w:rPr>
          <w:rStyle w:val="Incipit"/>
          <w:lang w:val="pt-PT"/>
        </w:rPr>
        <w:t>Sedere autem</w:t>
      </w:r>
      <w:r w:rsidRPr="0021481A">
        <w:rPr>
          <w:lang w:val="pt-PT"/>
        </w:rPr>
        <w:t>. Orationes ut supra.</w:t>
      </w:r>
    </w:p>
    <w:p w:rsidR="004E5E16" w:rsidRPr="0021481A" w:rsidRDefault="004E5E16" w:rsidP="004275F3">
      <w:pPr>
        <w:pStyle w:val="Titolo1"/>
        <w:rPr>
          <w:lang w:val="pt-PT"/>
        </w:rPr>
      </w:pPr>
      <w:r w:rsidRPr="0021481A">
        <w:rPr>
          <w:lang w:val="pt-PT"/>
        </w:rPr>
        <w:t>FERIA QUINTA</w:t>
      </w:r>
    </w:p>
    <w:p w:rsidR="004E5E16" w:rsidRPr="0021481A" w:rsidRDefault="004E5E16" w:rsidP="004275F3">
      <w:pPr>
        <w:rPr>
          <w:lang w:val="it-IT"/>
        </w:rPr>
      </w:pPr>
      <w:r w:rsidRPr="0021481A">
        <w:rPr>
          <w:rStyle w:val="Time1"/>
          <w:lang w:val="pt-PT"/>
        </w:rPr>
        <w:t>Ad matutinas</w:t>
      </w:r>
      <w:r w:rsidRPr="0021481A">
        <w:rPr>
          <w:lang w:val="pt-PT"/>
        </w:rPr>
        <w:t xml:space="preserve"> CP</w:t>
      </w:r>
      <w:r w:rsidR="00C60816" w:rsidRPr="0021481A">
        <w:rPr>
          <w:lang w:val="pt-PT"/>
        </w:rPr>
        <w:t xml:space="preserve"> </w:t>
      </w:r>
      <w:r w:rsidR="00C60816" w:rsidRPr="0021481A">
        <w:rPr>
          <w:rStyle w:val="Incipit"/>
          <w:lang w:val="pt-PT"/>
        </w:rPr>
        <w:t>Maledictus homo</w:t>
      </w:r>
      <w:r w:rsidR="00C60816" w:rsidRPr="0021481A">
        <w:rPr>
          <w:lang w:val="pt-PT"/>
        </w:rPr>
        <w:t xml:space="preserve">. AB </w:t>
      </w:r>
      <w:r w:rsidR="00C60816" w:rsidRPr="0021481A">
        <w:rPr>
          <w:rStyle w:val="Incipit"/>
          <w:lang w:val="pt-PT"/>
        </w:rPr>
        <w:t>Factum est autem</w:t>
      </w:r>
      <w:r w:rsidR="00C60816" w:rsidRPr="0021481A">
        <w:rPr>
          <w:lang w:val="pt-PT"/>
        </w:rPr>
        <w:t>.</w:t>
      </w:r>
      <w:r w:rsidR="00FF2996" w:rsidRPr="0021481A">
        <w:rPr>
          <w:lang w:val="pt-PT"/>
        </w:rPr>
        <w:t xml:space="preserve"> </w:t>
      </w:r>
      <w:r w:rsidR="00FF2996" w:rsidRPr="0021481A">
        <w:rPr>
          <w:lang w:val="it-IT"/>
        </w:rPr>
        <w:t xml:space="preserve">OR </w:t>
      </w:r>
      <w:r w:rsidR="00FF2996" w:rsidRPr="0021481A">
        <w:rPr>
          <w:rStyle w:val="Incipit"/>
          <w:lang w:val="it-IT"/>
        </w:rPr>
        <w:t>Praesta nobis domine</w:t>
      </w:r>
      <w:r w:rsidR="00FF2996" w:rsidRPr="0021481A">
        <w:rPr>
          <w:lang w:val="it-IT"/>
        </w:rPr>
        <w:t xml:space="preserve">. OPC </w:t>
      </w:r>
      <w:r w:rsidR="00FF2996" w:rsidRPr="0021481A">
        <w:rPr>
          <w:rStyle w:val="Incipit"/>
          <w:lang w:val="it-IT"/>
        </w:rPr>
        <w:t>Adesto domine</w:t>
      </w:r>
      <w:r w:rsidR="00FF2996" w:rsidRPr="0021481A">
        <w:rPr>
          <w:lang w:val="it-IT"/>
        </w:rPr>
        <w:t>.</w:t>
      </w:r>
    </w:p>
    <w:p w:rsidR="00FF2996" w:rsidRPr="0021481A" w:rsidRDefault="00FF2996" w:rsidP="004275F3">
      <w:pPr>
        <w:rPr>
          <w:lang w:val="es-ES"/>
        </w:rPr>
      </w:pPr>
      <w:r w:rsidRPr="0021481A">
        <w:rPr>
          <w:lang w:val="it-IT"/>
        </w:rPr>
        <w:t xml:space="preserve">Post nonam cantetur </w:t>
      </w:r>
      <w:r w:rsidRPr="0021481A">
        <w:rPr>
          <w:rStyle w:val="Time1"/>
          <w:lang w:val="it-IT"/>
        </w:rPr>
        <w:t>missa</w:t>
      </w:r>
      <w:r w:rsidRPr="0021481A">
        <w:rPr>
          <w:lang w:val="it-IT"/>
        </w:rPr>
        <w:t xml:space="preserve"> IN </w:t>
      </w:r>
      <w:r w:rsidRPr="0021481A">
        <w:rPr>
          <w:rStyle w:val="Incipit"/>
          <w:lang w:val="it-IT"/>
        </w:rPr>
        <w:t>Deus in adiutorium</w:t>
      </w:r>
      <w:r w:rsidRPr="0021481A">
        <w:rPr>
          <w:lang w:val="it-IT"/>
        </w:rPr>
        <w:t xml:space="preserve">. </w:t>
      </w:r>
      <w:r w:rsidRPr="0021481A">
        <w:rPr>
          <w:lang w:val="es-ES"/>
        </w:rPr>
        <w:t xml:space="preserve">ORCL </w:t>
      </w:r>
      <w:r w:rsidRPr="0021481A">
        <w:rPr>
          <w:rStyle w:val="Incipit"/>
          <w:lang w:val="es-ES"/>
        </w:rPr>
        <w:t>Praesta nobis domine</w:t>
      </w:r>
      <w:r w:rsidRPr="0021481A">
        <w:rPr>
          <w:lang w:val="es-ES"/>
        </w:rPr>
        <w:t xml:space="preserve">. EP </w:t>
      </w:r>
      <w:r w:rsidRPr="0021481A">
        <w:rPr>
          <w:rStyle w:val="Incipit"/>
          <w:lang w:val="es-ES"/>
        </w:rPr>
        <w:t>Maledictus homo</w:t>
      </w:r>
      <w:r w:rsidRPr="0021481A">
        <w:rPr>
          <w:lang w:val="es-ES"/>
        </w:rPr>
        <w:t xml:space="preserve">. GR </w:t>
      </w:r>
      <w:r w:rsidRPr="0021481A">
        <w:rPr>
          <w:rStyle w:val="Incipit"/>
          <w:lang w:val="es-ES"/>
        </w:rPr>
        <w:t>Propitius esto</w:t>
      </w:r>
      <w:r w:rsidRPr="0021481A">
        <w:rPr>
          <w:lang w:val="es-ES"/>
        </w:rPr>
        <w:t xml:space="preserve">. Si opus est legitur EV </w:t>
      </w:r>
      <w:r w:rsidRPr="0021481A">
        <w:rPr>
          <w:rStyle w:val="Incipit"/>
          <w:lang w:val="es-ES"/>
        </w:rPr>
        <w:t>Homo quidam erat dives</w:t>
      </w:r>
      <w:r w:rsidRPr="0021481A">
        <w:rPr>
          <w:lang w:val="es-ES"/>
        </w:rPr>
        <w:t xml:space="preserve">, quia hodie cantantur antiphonae de illo evangelio. Sin autem (99va) legitur aliud EV </w:t>
      </w:r>
      <w:r w:rsidRPr="0021481A">
        <w:rPr>
          <w:rStyle w:val="Incipit"/>
          <w:lang w:val="es-ES"/>
        </w:rPr>
        <w:t>Non possum ego a me facere</w:t>
      </w:r>
      <w:r w:rsidRPr="0021481A">
        <w:rPr>
          <w:lang w:val="es-ES"/>
        </w:rPr>
        <w:t xml:space="preserve">. OF </w:t>
      </w:r>
      <w:r w:rsidRPr="0021481A">
        <w:rPr>
          <w:rStyle w:val="Incipit"/>
          <w:lang w:val="es-ES"/>
        </w:rPr>
        <w:t>Precatus est Moyses</w:t>
      </w:r>
      <w:r w:rsidRPr="0021481A">
        <w:rPr>
          <w:lang w:val="es-ES"/>
        </w:rPr>
        <w:t xml:space="preserve">. CO </w:t>
      </w:r>
      <w:r w:rsidRPr="0021481A">
        <w:rPr>
          <w:rStyle w:val="Incipit"/>
          <w:lang w:val="es-ES"/>
        </w:rPr>
        <w:t>Qui manducat</w:t>
      </w:r>
      <w:r w:rsidRPr="0021481A">
        <w:rPr>
          <w:lang w:val="es-ES"/>
        </w:rPr>
        <w:t xml:space="preserve">. PC </w:t>
      </w:r>
      <w:r w:rsidRPr="0021481A">
        <w:rPr>
          <w:rStyle w:val="Incipit"/>
          <w:lang w:val="es-ES"/>
        </w:rPr>
        <w:t>|Gatia::Gratia| tua nos</w:t>
      </w:r>
      <w:r w:rsidRPr="0021481A">
        <w:rPr>
          <w:lang w:val="es-ES"/>
        </w:rPr>
        <w:t xml:space="preserve">. OPC </w:t>
      </w:r>
      <w:r w:rsidRPr="0021481A">
        <w:rPr>
          <w:rStyle w:val="Incipit"/>
          <w:lang w:val="es-ES"/>
        </w:rPr>
        <w:t>Adesto domine famulis</w:t>
      </w:r>
      <w:r w:rsidRPr="0021481A">
        <w:rPr>
          <w:lang w:val="es-ES"/>
        </w:rPr>
        <w:t>.</w:t>
      </w:r>
    </w:p>
    <w:p w:rsidR="00FF2996" w:rsidRPr="0021481A" w:rsidRDefault="00FF2996" w:rsidP="004275F3">
      <w:pPr>
        <w:rPr>
          <w:lang w:val="pt-PT"/>
        </w:rPr>
      </w:pPr>
      <w:r w:rsidRPr="0021481A">
        <w:rPr>
          <w:rStyle w:val="Time1"/>
          <w:lang w:val="pt-PT"/>
        </w:rPr>
        <w:t>Ad vesperas</w:t>
      </w:r>
      <w:r w:rsidRPr="0021481A">
        <w:rPr>
          <w:lang w:val="pt-PT"/>
        </w:rPr>
        <w:t xml:space="preserve"> CP </w:t>
      </w:r>
      <w:r w:rsidRPr="0021481A">
        <w:rPr>
          <w:rStyle w:val="Incipit"/>
          <w:lang w:val="pt-PT"/>
        </w:rPr>
        <w:t>Benedictus vir qui confidit</w:t>
      </w:r>
      <w:r w:rsidRPr="0021481A">
        <w:rPr>
          <w:lang w:val="pt-PT"/>
        </w:rPr>
        <w:t xml:space="preserve">. AM </w:t>
      </w:r>
      <w:r w:rsidRPr="0021481A">
        <w:rPr>
          <w:rStyle w:val="Incipit"/>
          <w:lang w:val="pt-PT"/>
        </w:rPr>
        <w:t>Pater Abraham</w:t>
      </w:r>
      <w:r w:rsidRPr="0021481A">
        <w:rPr>
          <w:lang w:val="pt-PT"/>
        </w:rPr>
        <w:t>. Orationes ut supra.</w:t>
      </w:r>
    </w:p>
    <w:p w:rsidR="00FF2996" w:rsidRPr="0021481A" w:rsidRDefault="00FF2996" w:rsidP="004275F3">
      <w:pPr>
        <w:pStyle w:val="Titolo1"/>
        <w:rPr>
          <w:lang w:val="pt-PT"/>
        </w:rPr>
      </w:pPr>
      <w:r w:rsidRPr="0021481A">
        <w:rPr>
          <w:lang w:val="pt-PT"/>
        </w:rPr>
        <w:t>FERIA SEXTA</w:t>
      </w:r>
    </w:p>
    <w:p w:rsidR="00FF2996" w:rsidRPr="0021481A" w:rsidRDefault="00FF2996" w:rsidP="004275F3">
      <w:pPr>
        <w:rPr>
          <w:lang w:val="pt-PT"/>
        </w:rPr>
      </w:pPr>
      <w:r w:rsidRPr="0021481A">
        <w:rPr>
          <w:rStyle w:val="Time1"/>
          <w:lang w:val="fr-FR"/>
        </w:rPr>
        <w:t>Ad matutinas</w:t>
      </w:r>
      <w:r w:rsidRPr="0021481A">
        <w:rPr>
          <w:lang w:val="fr-FR"/>
        </w:rPr>
        <w:t xml:space="preserve"> CP </w:t>
      </w:r>
      <w:r w:rsidRPr="0021481A">
        <w:rPr>
          <w:rStyle w:val="Incipit"/>
          <w:lang w:val="fr-FR"/>
        </w:rPr>
        <w:t>Non vocavit nos deus</w:t>
      </w:r>
      <w:r w:rsidRPr="0021481A">
        <w:rPr>
          <w:lang w:val="fr-FR"/>
        </w:rPr>
        <w:t xml:space="preserve">. </w:t>
      </w:r>
      <w:r w:rsidRPr="0021481A">
        <w:rPr>
          <w:lang w:val="pt-PT"/>
        </w:rPr>
        <w:t xml:space="preserve">AB </w:t>
      </w:r>
      <w:r w:rsidRPr="0021481A">
        <w:rPr>
          <w:rStyle w:val="Incipit"/>
          <w:lang w:val="pt-PT"/>
        </w:rPr>
        <w:t>Malos mala perdit</w:t>
      </w:r>
      <w:r w:rsidRPr="0021481A">
        <w:rPr>
          <w:lang w:val="pt-PT"/>
        </w:rPr>
        <w:t xml:space="preserve">. OR </w:t>
      </w:r>
      <w:r w:rsidRPr="0021481A">
        <w:rPr>
          <w:rStyle w:val="Incipit"/>
          <w:lang w:val="pt-PT"/>
        </w:rPr>
        <w:t>Da quaesumus omnipotens deus</w:t>
      </w:r>
      <w:r w:rsidRPr="0021481A">
        <w:rPr>
          <w:lang w:val="pt-PT"/>
        </w:rPr>
        <w:t xml:space="preserve">. OPC </w:t>
      </w:r>
      <w:r w:rsidRPr="0021481A">
        <w:rPr>
          <w:rStyle w:val="Incipit"/>
          <w:lang w:val="pt-PT"/>
        </w:rPr>
        <w:t>Da quaesumus domine populo tuo</w:t>
      </w:r>
      <w:r w:rsidRPr="0021481A">
        <w:rPr>
          <w:lang w:val="pt-PT"/>
        </w:rPr>
        <w:t xml:space="preserve">. </w:t>
      </w:r>
    </w:p>
    <w:p w:rsidR="00FF2996" w:rsidRPr="0021481A" w:rsidRDefault="00FF2996" w:rsidP="004275F3">
      <w:pPr>
        <w:rPr>
          <w:lang w:val="pt-PT"/>
        </w:rPr>
      </w:pPr>
      <w:r w:rsidRPr="0021481A">
        <w:rPr>
          <w:lang w:val="pt-PT"/>
        </w:rPr>
        <w:t xml:space="preserve">Postmodum cantetur </w:t>
      </w:r>
      <w:r w:rsidRPr="0021481A">
        <w:rPr>
          <w:rStyle w:val="Time1"/>
          <w:lang w:val="pt-PT"/>
        </w:rPr>
        <w:t>missa</w:t>
      </w:r>
      <w:r w:rsidRPr="0021481A">
        <w:rPr>
          <w:lang w:val="pt-PT"/>
        </w:rPr>
        <w:t xml:space="preserve"> IN </w:t>
      </w:r>
      <w:r w:rsidRPr="0021481A">
        <w:rPr>
          <w:rStyle w:val="Incipit"/>
          <w:lang w:val="pt-PT"/>
        </w:rPr>
        <w:t>Ego autem cum iustis</w:t>
      </w:r>
      <w:r w:rsidRPr="0021481A">
        <w:rPr>
          <w:lang w:val="pt-PT"/>
        </w:rPr>
        <w:t xml:space="preserve">. ORCL </w:t>
      </w:r>
      <w:r w:rsidRPr="0021481A">
        <w:rPr>
          <w:rStyle w:val="Incipit"/>
          <w:lang w:val="pt-PT"/>
        </w:rPr>
        <w:t>Da quaesumus omnipotens deus</w:t>
      </w:r>
      <w:r w:rsidRPr="0021481A">
        <w:rPr>
          <w:lang w:val="pt-PT"/>
        </w:rPr>
        <w:t xml:space="preserve">. EP </w:t>
      </w:r>
      <w:r w:rsidRPr="0021481A">
        <w:rPr>
          <w:rStyle w:val="Incipit"/>
          <w:lang w:val="pt-PT"/>
        </w:rPr>
        <w:t>Dixit (99vb) Ioseph fratribus suis</w:t>
      </w:r>
      <w:r w:rsidRPr="0021481A">
        <w:rPr>
          <w:lang w:val="pt-PT"/>
        </w:rPr>
        <w:t xml:space="preserve">. GR </w:t>
      </w:r>
      <w:r w:rsidRPr="0021481A">
        <w:rPr>
          <w:rStyle w:val="Incipit"/>
          <w:lang w:val="pt-PT"/>
        </w:rPr>
        <w:t>Ad dominum cum tribularer</w:t>
      </w:r>
      <w:r w:rsidRPr="0021481A">
        <w:rPr>
          <w:lang w:val="pt-PT"/>
        </w:rPr>
        <w:t xml:space="preserve">. EV </w:t>
      </w:r>
      <w:r w:rsidRPr="0021481A">
        <w:rPr>
          <w:rStyle w:val="Incipit"/>
          <w:lang w:val="pt-PT"/>
        </w:rPr>
        <w:t>Homo erat paterfamilias</w:t>
      </w:r>
      <w:r w:rsidRPr="0021481A">
        <w:rPr>
          <w:lang w:val="pt-PT"/>
        </w:rPr>
        <w:t xml:space="preserve">. OF </w:t>
      </w:r>
      <w:r w:rsidRPr="0021481A">
        <w:rPr>
          <w:rStyle w:val="Incipit"/>
          <w:lang w:val="pt-PT"/>
        </w:rPr>
        <w:lastRenderedPageBreak/>
        <w:t>Domine in auxilium meum</w:t>
      </w:r>
      <w:r w:rsidRPr="0021481A">
        <w:rPr>
          <w:lang w:val="pt-PT"/>
        </w:rPr>
        <w:t xml:space="preserve">. CO </w:t>
      </w:r>
      <w:r w:rsidRPr="0021481A">
        <w:rPr>
          <w:rStyle w:val="Incipit"/>
          <w:lang w:val="pt-PT"/>
        </w:rPr>
        <w:t>Tu domine</w:t>
      </w:r>
      <w:r w:rsidRPr="0021481A">
        <w:rPr>
          <w:lang w:val="pt-PT"/>
        </w:rPr>
        <w:t xml:space="preserve">. PC </w:t>
      </w:r>
      <w:r w:rsidRPr="0021481A">
        <w:rPr>
          <w:rStyle w:val="Incipit"/>
          <w:lang w:val="pt-PT"/>
        </w:rPr>
        <w:t>Fac nos quaesumus</w:t>
      </w:r>
      <w:r w:rsidRPr="0021481A">
        <w:rPr>
          <w:lang w:val="pt-PT"/>
        </w:rPr>
        <w:t xml:space="preserve">. OP </w:t>
      </w:r>
      <w:r w:rsidRPr="0021481A">
        <w:rPr>
          <w:rStyle w:val="Incipit"/>
          <w:lang w:val="pt-PT"/>
        </w:rPr>
        <w:t>Da quaesumus domine populo</w:t>
      </w:r>
      <w:r w:rsidRPr="0021481A">
        <w:rPr>
          <w:lang w:val="pt-PT"/>
        </w:rPr>
        <w:t>.</w:t>
      </w:r>
    </w:p>
    <w:p w:rsidR="00FF2996" w:rsidRPr="0021481A" w:rsidRDefault="00FF2996" w:rsidP="004275F3">
      <w:pPr>
        <w:rPr>
          <w:lang w:val="pt-PT"/>
        </w:rPr>
      </w:pPr>
      <w:r w:rsidRPr="0021481A">
        <w:rPr>
          <w:rStyle w:val="Time1"/>
          <w:lang w:val="pt-PT"/>
        </w:rPr>
        <w:t>Ad vesperas</w:t>
      </w:r>
      <w:r w:rsidRPr="0021481A">
        <w:rPr>
          <w:lang w:val="pt-PT"/>
        </w:rPr>
        <w:t xml:space="preserve"> CP </w:t>
      </w:r>
      <w:r w:rsidRPr="0021481A">
        <w:rPr>
          <w:rStyle w:val="Incipit"/>
          <w:lang w:val="pt-PT"/>
        </w:rPr>
        <w:t>Exaudi domine</w:t>
      </w:r>
      <w:r w:rsidRPr="0021481A">
        <w:rPr>
          <w:lang w:val="pt-PT"/>
        </w:rPr>
        <w:t>. AM</w:t>
      </w:r>
      <w:r w:rsidR="00791AA0" w:rsidRPr="0021481A">
        <w:rPr>
          <w:lang w:val="pt-PT"/>
        </w:rPr>
        <w:t xml:space="preserve"> </w:t>
      </w:r>
      <w:r w:rsidR="00791AA0" w:rsidRPr="0021481A">
        <w:rPr>
          <w:rStyle w:val="Incipit"/>
          <w:lang w:val="pt-PT"/>
        </w:rPr>
        <w:t>Malos mala perdit</w:t>
      </w:r>
      <w:r w:rsidR="00791AA0" w:rsidRPr="0021481A">
        <w:rPr>
          <w:lang w:val="pt-PT"/>
        </w:rPr>
        <w:t>. Orationes ut supra.</w:t>
      </w:r>
    </w:p>
    <w:p w:rsidR="00791AA0" w:rsidRPr="0021481A" w:rsidRDefault="00791AA0" w:rsidP="004275F3">
      <w:pPr>
        <w:pStyle w:val="Titolo1"/>
        <w:rPr>
          <w:lang w:val="pt-PT"/>
        </w:rPr>
      </w:pPr>
      <w:r w:rsidRPr="0021481A">
        <w:rPr>
          <w:lang w:val="pt-PT"/>
        </w:rPr>
        <w:t>SABBATO</w:t>
      </w:r>
    </w:p>
    <w:p w:rsidR="00791AA0" w:rsidRPr="0021481A" w:rsidRDefault="00454A96" w:rsidP="004275F3">
      <w:pPr>
        <w:rPr>
          <w:lang w:val="pt-PT"/>
        </w:rPr>
      </w:pPr>
      <w:r w:rsidRPr="0021481A">
        <w:rPr>
          <w:rStyle w:val="Time1"/>
          <w:lang w:val="pt-PT"/>
        </w:rPr>
        <w:t>In matutinis</w:t>
      </w:r>
      <w:r w:rsidRPr="0021481A">
        <w:rPr>
          <w:lang w:val="pt-PT"/>
        </w:rPr>
        <w:t xml:space="preserve"> u</w:t>
      </w:r>
      <w:r w:rsidR="00791AA0" w:rsidRPr="0021481A">
        <w:rPr>
          <w:lang w:val="pt-PT"/>
        </w:rPr>
        <w:t xml:space="preserve">ltimum erit RP </w:t>
      </w:r>
      <w:r w:rsidR="00791AA0" w:rsidRPr="0021481A">
        <w:rPr>
          <w:rStyle w:val="Incipit"/>
          <w:lang w:val="pt-PT"/>
        </w:rPr>
        <w:t>Pater peccavi</w:t>
      </w:r>
      <w:r w:rsidR="00791AA0" w:rsidRPr="0021481A">
        <w:rPr>
          <w:lang w:val="pt-PT"/>
        </w:rPr>
        <w:t>.</w:t>
      </w:r>
    </w:p>
    <w:p w:rsidR="00791AA0" w:rsidRPr="0021481A" w:rsidRDefault="00791AA0" w:rsidP="004275F3">
      <w:pPr>
        <w:rPr>
          <w:lang w:val="it-IT"/>
        </w:rPr>
      </w:pPr>
      <w:r w:rsidRPr="0021481A">
        <w:rPr>
          <w:rStyle w:val="Time1"/>
          <w:lang w:val="pt-PT"/>
        </w:rPr>
        <w:t>[Ad laudes]</w:t>
      </w:r>
      <w:r w:rsidRPr="0021481A">
        <w:rPr>
          <w:lang w:val="pt-PT"/>
        </w:rPr>
        <w:t xml:space="preserve"> CP </w:t>
      </w:r>
      <w:r w:rsidRPr="0021481A">
        <w:rPr>
          <w:rStyle w:val="Incipit"/>
          <w:lang w:val="pt-PT"/>
        </w:rPr>
        <w:t>Domine deus Abraham</w:t>
      </w:r>
      <w:r w:rsidRPr="0021481A">
        <w:rPr>
          <w:lang w:val="pt-PT"/>
        </w:rPr>
        <w:t xml:space="preserve">. AB </w:t>
      </w:r>
      <w:r w:rsidRPr="0021481A">
        <w:rPr>
          <w:rStyle w:val="Incipit"/>
          <w:lang w:val="pt-PT"/>
        </w:rPr>
        <w:t>Vado ad patrem meum</w:t>
      </w:r>
      <w:r w:rsidRPr="0021481A">
        <w:rPr>
          <w:lang w:val="pt-PT"/>
        </w:rPr>
        <w:t xml:space="preserve">. OR </w:t>
      </w:r>
      <w:r w:rsidRPr="0021481A">
        <w:rPr>
          <w:rStyle w:val="Incipit"/>
          <w:lang w:val="pt-PT"/>
        </w:rPr>
        <w:t>Da quaesumus domine nostris</w:t>
      </w:r>
      <w:r w:rsidRPr="0021481A">
        <w:rPr>
          <w:lang w:val="pt-PT"/>
        </w:rPr>
        <w:t xml:space="preserve">. </w:t>
      </w:r>
      <w:r w:rsidRPr="0021481A">
        <w:rPr>
          <w:lang w:val="it-IT"/>
        </w:rPr>
        <w:t xml:space="preserve">OPC </w:t>
      </w:r>
      <w:r w:rsidRPr="0021481A">
        <w:rPr>
          <w:rStyle w:val="Incipit"/>
          <w:lang w:val="it-IT"/>
        </w:rPr>
        <w:t>Familia tua quaesumus</w:t>
      </w:r>
      <w:r w:rsidRPr="0021481A">
        <w:rPr>
          <w:lang w:val="it-IT"/>
        </w:rPr>
        <w:t>.</w:t>
      </w:r>
    </w:p>
    <w:p w:rsidR="00791AA0" w:rsidRPr="0021481A" w:rsidRDefault="00791AA0" w:rsidP="004275F3">
      <w:pPr>
        <w:rPr>
          <w:lang w:val="it-IT"/>
        </w:rPr>
      </w:pPr>
      <w:r w:rsidRPr="0021481A">
        <w:rPr>
          <w:lang w:val="it-IT"/>
        </w:rPr>
        <w:t xml:space="preserve">Post nonam cantetur </w:t>
      </w:r>
      <w:r w:rsidRPr="0021481A">
        <w:rPr>
          <w:rStyle w:val="Time1"/>
          <w:lang w:val="it-IT"/>
        </w:rPr>
        <w:t>missa</w:t>
      </w:r>
      <w:r w:rsidRPr="0021481A">
        <w:rPr>
          <w:lang w:val="it-IT"/>
        </w:rPr>
        <w:t xml:space="preserve"> IN </w:t>
      </w:r>
      <w:r w:rsidRPr="0021481A">
        <w:rPr>
          <w:rStyle w:val="Incipit"/>
          <w:lang w:val="it-IT"/>
        </w:rPr>
        <w:t>Lex domini</w:t>
      </w:r>
      <w:r w:rsidRPr="0021481A">
        <w:rPr>
          <w:lang w:val="it-IT"/>
        </w:rPr>
        <w:t xml:space="preserve">. ORCL </w:t>
      </w:r>
      <w:r w:rsidRPr="0021481A">
        <w:rPr>
          <w:rStyle w:val="Incipit"/>
          <w:lang w:val="it-IT"/>
        </w:rPr>
        <w:t>Da quaesumus domine nostris</w:t>
      </w:r>
      <w:r w:rsidRPr="0021481A">
        <w:rPr>
          <w:lang w:val="it-IT"/>
        </w:rPr>
        <w:t xml:space="preserve">. EP </w:t>
      </w:r>
      <w:r w:rsidRPr="0021481A">
        <w:rPr>
          <w:rStyle w:val="Incipit"/>
          <w:lang w:val="it-IT"/>
        </w:rPr>
        <w:t>Dixit Rebecca</w:t>
      </w:r>
      <w:r w:rsidRPr="0021481A">
        <w:rPr>
          <w:lang w:val="it-IT"/>
        </w:rPr>
        <w:t xml:space="preserve">. GR </w:t>
      </w:r>
      <w:r w:rsidRPr="0021481A">
        <w:rPr>
          <w:rStyle w:val="Incipit"/>
          <w:lang w:val="it-IT"/>
        </w:rPr>
        <w:t>Bonum est confiteri</w:t>
      </w:r>
      <w:r w:rsidRPr="0021481A">
        <w:rPr>
          <w:lang w:val="it-IT"/>
        </w:rPr>
        <w:t xml:space="preserve">. EV </w:t>
      </w:r>
      <w:r w:rsidRPr="0021481A">
        <w:rPr>
          <w:rStyle w:val="Incipit"/>
          <w:lang w:val="it-IT"/>
        </w:rPr>
        <w:t xml:space="preserve">Homo (100ra) </w:t>
      </w:r>
      <w:r w:rsidR="00C21BA5" w:rsidRPr="0021481A">
        <w:rPr>
          <w:rStyle w:val="Incipit"/>
          <w:lang w:val="it-IT"/>
        </w:rPr>
        <w:t xml:space="preserve">quidam </w:t>
      </w:r>
      <w:r w:rsidRPr="0021481A">
        <w:rPr>
          <w:rStyle w:val="Incipit"/>
          <w:lang w:val="it-IT"/>
        </w:rPr>
        <w:t>habuit duos filios</w:t>
      </w:r>
      <w:r w:rsidRPr="0021481A">
        <w:rPr>
          <w:lang w:val="it-IT"/>
        </w:rPr>
        <w:t xml:space="preserve">. OF </w:t>
      </w:r>
      <w:r w:rsidRPr="0021481A">
        <w:rPr>
          <w:rStyle w:val="Incipit"/>
          <w:lang w:val="it-IT"/>
        </w:rPr>
        <w:t>Illumina oculos</w:t>
      </w:r>
      <w:r w:rsidRPr="0021481A">
        <w:rPr>
          <w:lang w:val="it-IT"/>
        </w:rPr>
        <w:t xml:space="preserve">. CO </w:t>
      </w:r>
      <w:r w:rsidRPr="0021481A">
        <w:rPr>
          <w:rStyle w:val="Incipit"/>
          <w:lang w:val="it-IT"/>
        </w:rPr>
        <w:t>Oportet te fili</w:t>
      </w:r>
      <w:r w:rsidRPr="0021481A">
        <w:rPr>
          <w:lang w:val="it-IT"/>
        </w:rPr>
        <w:t xml:space="preserve">. PC </w:t>
      </w:r>
      <w:r w:rsidRPr="0021481A">
        <w:rPr>
          <w:rStyle w:val="Incipit"/>
          <w:lang w:val="it-IT"/>
        </w:rPr>
        <w:t>Sacramenti tui</w:t>
      </w:r>
      <w:r w:rsidRPr="0021481A">
        <w:rPr>
          <w:lang w:val="it-IT"/>
        </w:rPr>
        <w:t xml:space="preserve">. OP </w:t>
      </w:r>
      <w:r w:rsidR="00670901" w:rsidRPr="0021481A">
        <w:rPr>
          <w:rStyle w:val="Incipit"/>
          <w:lang w:val="it-IT"/>
        </w:rPr>
        <w:t>F</w:t>
      </w:r>
      <w:r w:rsidRPr="0021481A">
        <w:rPr>
          <w:rStyle w:val="Incipit"/>
          <w:lang w:val="it-IT"/>
        </w:rPr>
        <w:t>amiliam tuam</w:t>
      </w:r>
      <w:r w:rsidRPr="0021481A">
        <w:rPr>
          <w:lang w:val="it-IT"/>
        </w:rPr>
        <w:t>.</w:t>
      </w:r>
    </w:p>
    <w:p w:rsidR="00791AA0" w:rsidRPr="0021481A" w:rsidRDefault="00791AA0" w:rsidP="004275F3">
      <w:pPr>
        <w:pStyle w:val="Titolo1"/>
        <w:rPr>
          <w:lang w:val="it-IT"/>
        </w:rPr>
      </w:pPr>
      <w:r w:rsidRPr="0021481A">
        <w:rPr>
          <w:lang w:val="it-IT"/>
        </w:rPr>
        <w:t xml:space="preserve">DOMINICA </w:t>
      </w:r>
      <w:r w:rsidR="005C20F2" w:rsidRPr="0021481A">
        <w:rPr>
          <w:lang w:val="it-IT"/>
        </w:rPr>
        <w:t>TERTIA</w:t>
      </w:r>
      <w:r w:rsidRPr="0021481A">
        <w:rPr>
          <w:lang w:val="it-IT"/>
        </w:rPr>
        <w:t xml:space="preserve"> IN QUADRAGESIMA</w:t>
      </w:r>
    </w:p>
    <w:p w:rsidR="00791AA0" w:rsidRPr="0021481A" w:rsidRDefault="00791AA0" w:rsidP="004275F3">
      <w:pPr>
        <w:rPr>
          <w:lang w:val="pt-PT"/>
        </w:rPr>
      </w:pPr>
      <w:r w:rsidRPr="0021481A">
        <w:rPr>
          <w:rStyle w:val="Time1"/>
          <w:lang w:val="it-IT"/>
        </w:rPr>
        <w:t>Ad vesperas</w:t>
      </w:r>
      <w:r w:rsidRPr="0021481A">
        <w:rPr>
          <w:lang w:val="it-IT"/>
        </w:rPr>
        <w:t xml:space="preserve"> AN </w:t>
      </w:r>
      <w:r w:rsidRPr="0021481A">
        <w:rPr>
          <w:rStyle w:val="Incipit"/>
          <w:lang w:val="it-IT"/>
        </w:rPr>
        <w:t>Advenerunt nobis</w:t>
      </w:r>
      <w:r w:rsidRPr="0021481A">
        <w:rPr>
          <w:lang w:val="it-IT"/>
        </w:rPr>
        <w:t>.</w:t>
      </w:r>
      <w:r w:rsidR="005C20F2" w:rsidRPr="0021481A">
        <w:rPr>
          <w:lang w:val="it-IT"/>
        </w:rPr>
        <w:t xml:space="preserve"> </w:t>
      </w:r>
      <w:r w:rsidR="005C20F2" w:rsidRPr="0021481A">
        <w:rPr>
          <w:lang w:val="pt-PT"/>
        </w:rPr>
        <w:t xml:space="preserve">PS </w:t>
      </w:r>
      <w:r w:rsidR="005C20F2" w:rsidRPr="0021481A">
        <w:rPr>
          <w:rStyle w:val="Incipit"/>
          <w:lang w:val="pt-PT"/>
        </w:rPr>
        <w:t>Benedictus</w:t>
      </w:r>
      <w:r w:rsidR="005C20F2" w:rsidRPr="0021481A">
        <w:rPr>
          <w:lang w:val="pt-PT"/>
        </w:rPr>
        <w:t xml:space="preserve">. CP </w:t>
      </w:r>
      <w:r w:rsidR="005C20F2" w:rsidRPr="0021481A">
        <w:rPr>
          <w:rStyle w:val="Incipit"/>
          <w:lang w:val="pt-PT"/>
        </w:rPr>
        <w:t>Domine deus Abraham</w:t>
      </w:r>
      <w:r w:rsidR="005C20F2" w:rsidRPr="0021481A">
        <w:rPr>
          <w:lang w:val="pt-PT"/>
        </w:rPr>
        <w:t xml:space="preserve">. RP </w:t>
      </w:r>
      <w:r w:rsidR="005C20F2" w:rsidRPr="0021481A">
        <w:rPr>
          <w:rStyle w:val="Incipit"/>
          <w:lang w:val="pt-PT"/>
        </w:rPr>
        <w:t>Salus nostra</w:t>
      </w:r>
      <w:r w:rsidR="005C20F2" w:rsidRPr="0021481A">
        <w:rPr>
          <w:lang w:val="pt-PT"/>
        </w:rPr>
        <w:t xml:space="preserve">. HY </w:t>
      </w:r>
      <w:r w:rsidR="00F44E49" w:rsidRPr="0021481A">
        <w:rPr>
          <w:rStyle w:val="Incipit"/>
          <w:lang w:val="pt-PT"/>
        </w:rPr>
        <w:t>A</w:t>
      </w:r>
      <w:r w:rsidR="005C20F2" w:rsidRPr="0021481A">
        <w:rPr>
          <w:rStyle w:val="Incipit"/>
          <w:lang w:val="pt-PT"/>
        </w:rPr>
        <w:t>udi benigne conditor</w:t>
      </w:r>
      <w:r w:rsidR="005C20F2" w:rsidRPr="0021481A">
        <w:rPr>
          <w:lang w:val="pt-PT"/>
        </w:rPr>
        <w:t xml:space="preserve">. VS </w:t>
      </w:r>
      <w:r w:rsidR="005C20F2" w:rsidRPr="0021481A">
        <w:rPr>
          <w:rStyle w:val="Incipit"/>
          <w:lang w:val="pt-PT"/>
        </w:rPr>
        <w:t>Angelis suis deus</w:t>
      </w:r>
      <w:r w:rsidR="005C20F2" w:rsidRPr="0021481A">
        <w:rPr>
          <w:lang w:val="pt-PT"/>
        </w:rPr>
        <w:t xml:space="preserve">. AM </w:t>
      </w:r>
      <w:r w:rsidR="005C20F2" w:rsidRPr="0021481A">
        <w:rPr>
          <w:rStyle w:val="Incipit"/>
          <w:lang w:val="pt-PT"/>
        </w:rPr>
        <w:t>Fili tu semper</w:t>
      </w:r>
      <w:r w:rsidR="005C20F2" w:rsidRPr="0021481A">
        <w:rPr>
          <w:lang w:val="pt-PT"/>
        </w:rPr>
        <w:t xml:space="preserve">. [KY] </w:t>
      </w:r>
      <w:r w:rsidR="005C20F2" w:rsidRPr="0021481A">
        <w:rPr>
          <w:rStyle w:val="Incipit"/>
          <w:lang w:val="pt-PT"/>
        </w:rPr>
        <w:t>Kyrie</w:t>
      </w:r>
      <w:r w:rsidR="005C20F2" w:rsidRPr="0021481A">
        <w:rPr>
          <w:lang w:val="pt-PT"/>
        </w:rPr>
        <w:t xml:space="preserve"> cum [PN] </w:t>
      </w:r>
      <w:r w:rsidR="005C20F2" w:rsidRPr="0021481A">
        <w:rPr>
          <w:rStyle w:val="Incipit"/>
          <w:lang w:val="pt-PT"/>
        </w:rPr>
        <w:t>Pater noster</w:t>
      </w:r>
      <w:r w:rsidR="005C20F2" w:rsidRPr="0021481A">
        <w:rPr>
          <w:lang w:val="pt-PT"/>
        </w:rPr>
        <w:t xml:space="preserve">. OR </w:t>
      </w:r>
      <w:r w:rsidR="005C20F2" w:rsidRPr="0021481A">
        <w:rPr>
          <w:rStyle w:val="Incipit"/>
          <w:lang w:val="pt-PT"/>
        </w:rPr>
        <w:t>Da quaesumus domine nostris</w:t>
      </w:r>
      <w:r w:rsidR="005C20F2" w:rsidRPr="0021481A">
        <w:rPr>
          <w:lang w:val="pt-PT"/>
        </w:rPr>
        <w:t>. Super populum non dicatur.</w:t>
      </w:r>
    </w:p>
    <w:p w:rsidR="005C20F2" w:rsidRPr="0021481A" w:rsidRDefault="005C20F2" w:rsidP="004275F3">
      <w:pPr>
        <w:rPr>
          <w:lang w:val="it-IT"/>
        </w:rPr>
      </w:pPr>
      <w:r w:rsidRPr="0021481A">
        <w:rPr>
          <w:rStyle w:val="Time1"/>
          <w:lang w:val="pt-PT"/>
        </w:rPr>
        <w:t>Ad completorium</w:t>
      </w:r>
      <w:r w:rsidRPr="0021481A">
        <w:rPr>
          <w:lang w:val="pt-PT"/>
        </w:rPr>
        <w:t xml:space="preserve"> HY </w:t>
      </w:r>
      <w:r w:rsidRPr="0021481A">
        <w:rPr>
          <w:rStyle w:val="Incipit"/>
          <w:lang w:val="pt-PT"/>
        </w:rPr>
        <w:t>Christe qui lux</w:t>
      </w:r>
      <w:r w:rsidRPr="0021481A">
        <w:rPr>
          <w:lang w:val="pt-PT"/>
        </w:rPr>
        <w:t xml:space="preserve">. Capitulum ut supra. </w:t>
      </w:r>
      <w:r w:rsidRPr="0021481A">
        <w:rPr>
          <w:lang w:val="it-IT"/>
        </w:rPr>
        <w:t xml:space="preserve">VS </w:t>
      </w:r>
      <w:r w:rsidRPr="0021481A">
        <w:rPr>
          <w:rStyle w:val="Incipit"/>
          <w:lang w:val="it-IT"/>
        </w:rPr>
        <w:t>Custodi nos domine</w:t>
      </w:r>
      <w:r w:rsidRPr="0021481A">
        <w:rPr>
          <w:lang w:val="it-IT"/>
        </w:rPr>
        <w:t xml:space="preserve">. AD </w:t>
      </w:r>
      <w:r w:rsidRPr="0021481A">
        <w:rPr>
          <w:rStyle w:val="Incipit"/>
          <w:lang w:val="it-IT"/>
        </w:rPr>
        <w:t>Pacem tuam</w:t>
      </w:r>
      <w:r w:rsidRPr="0021481A">
        <w:rPr>
          <w:lang w:val="it-IT"/>
        </w:rPr>
        <w:t xml:space="preserve"> hac sola nocte cantetur. Ceteris noctibus cantetur AD </w:t>
      </w:r>
      <w:r w:rsidRPr="0021481A">
        <w:rPr>
          <w:rStyle w:val="Incipit"/>
          <w:lang w:val="it-IT"/>
        </w:rPr>
        <w:t>Salva nos</w:t>
      </w:r>
      <w:r w:rsidRPr="0021481A">
        <w:rPr>
          <w:lang w:val="it-IT"/>
        </w:rPr>
        <w:t>. Preces non dicantur hac nocte.</w:t>
      </w:r>
    </w:p>
    <w:p w:rsidR="005C20F2" w:rsidRPr="0021481A" w:rsidRDefault="00DD39E6" w:rsidP="00DD39E6">
      <w:pPr>
        <w:rPr>
          <w:lang w:val="en-US"/>
        </w:rPr>
      </w:pPr>
      <w:r w:rsidRPr="00DD39E6">
        <w:t xml:space="preserve">(100rb) </w:t>
      </w:r>
      <w:r w:rsidR="005C20F2" w:rsidRPr="0021481A">
        <w:rPr>
          <w:rStyle w:val="Time1"/>
          <w:lang w:val="it-IT"/>
        </w:rPr>
        <w:t>Ad matutinam</w:t>
      </w:r>
      <w:r w:rsidR="005C20F2" w:rsidRPr="0021481A">
        <w:rPr>
          <w:lang w:val="it-IT"/>
        </w:rPr>
        <w:t xml:space="preserve"> INV </w:t>
      </w:r>
      <w:r w:rsidR="005C20F2" w:rsidRPr="0021481A">
        <w:rPr>
          <w:rStyle w:val="Incipit"/>
          <w:lang w:val="it-IT"/>
        </w:rPr>
        <w:t>Adoremus dominum</w:t>
      </w:r>
      <w:r w:rsidR="005C20F2" w:rsidRPr="0021481A">
        <w:rPr>
          <w:lang w:val="it-IT"/>
        </w:rPr>
        <w:t xml:space="preserve">. </w:t>
      </w:r>
      <w:r w:rsidR="005C20F2" w:rsidRPr="0021481A">
        <w:rPr>
          <w:lang w:val="en-US"/>
        </w:rPr>
        <w:t xml:space="preserve">PS </w:t>
      </w:r>
      <w:r w:rsidR="005C20F2" w:rsidRPr="0021481A">
        <w:rPr>
          <w:rStyle w:val="Incipit"/>
          <w:lang w:val="en-US"/>
        </w:rPr>
        <w:t>Venite exultemus</w:t>
      </w:r>
      <w:r w:rsidR="005C20F2" w:rsidRPr="0021481A">
        <w:rPr>
          <w:lang w:val="en-US"/>
        </w:rPr>
        <w:t>.</w:t>
      </w:r>
    </w:p>
    <w:p w:rsidR="005C20F2" w:rsidRPr="0021481A" w:rsidRDefault="005C20F2" w:rsidP="004275F3">
      <w:pPr>
        <w:rPr>
          <w:lang w:val="en-US"/>
        </w:rPr>
      </w:pPr>
      <w:r w:rsidRPr="0021481A">
        <w:rPr>
          <w:rStyle w:val="Time2"/>
          <w:lang w:val="en-US"/>
        </w:rPr>
        <w:t>In primo nocturno</w:t>
      </w:r>
      <w:r w:rsidRPr="0021481A">
        <w:rPr>
          <w:lang w:val="en-US"/>
        </w:rPr>
        <w:t xml:space="preserve"> AN </w:t>
      </w:r>
      <w:r w:rsidRPr="0021481A">
        <w:rPr>
          <w:rStyle w:val="Incipit"/>
          <w:lang w:val="en-US"/>
        </w:rPr>
        <w:t>Advenerunt nobis</w:t>
      </w:r>
      <w:r w:rsidRPr="0021481A">
        <w:rPr>
          <w:lang w:val="en-US"/>
        </w:rPr>
        <w:t xml:space="preserve">. PS </w:t>
      </w:r>
      <w:r w:rsidRPr="0021481A">
        <w:rPr>
          <w:rStyle w:val="Incipit"/>
          <w:lang w:val="en-US"/>
        </w:rPr>
        <w:t>Beatus vir</w:t>
      </w:r>
      <w:r w:rsidRPr="0021481A">
        <w:rPr>
          <w:lang w:val="en-US"/>
        </w:rPr>
        <w:t xml:space="preserve"> cum ceteris. VS </w:t>
      </w:r>
      <w:r w:rsidRPr="0021481A">
        <w:rPr>
          <w:rStyle w:val="Incipit"/>
          <w:lang w:val="en-US"/>
        </w:rPr>
        <w:t>Dicet domino</w:t>
      </w:r>
      <w:r w:rsidRPr="0021481A">
        <w:rPr>
          <w:lang w:val="en-US"/>
        </w:rPr>
        <w:t xml:space="preserve">. Hac nocte legitur liber Exodi vel Leviticus cum historia RP </w:t>
      </w:r>
      <w:r w:rsidRPr="0021481A">
        <w:rPr>
          <w:rStyle w:val="Incipit"/>
          <w:lang w:val="en-US"/>
        </w:rPr>
        <w:t>Videntes Ioseph</w:t>
      </w:r>
      <w:r w:rsidRPr="0021481A">
        <w:rPr>
          <w:lang w:val="en-US"/>
        </w:rPr>
        <w:t xml:space="preserve">. RP </w:t>
      </w:r>
      <w:r w:rsidRPr="0021481A">
        <w:rPr>
          <w:rStyle w:val="Incipit"/>
          <w:lang w:val="en-US"/>
        </w:rPr>
        <w:t>Dixit Iudas</w:t>
      </w:r>
      <w:r w:rsidRPr="0021481A">
        <w:rPr>
          <w:lang w:val="en-US"/>
        </w:rPr>
        <w:t xml:space="preserve">. RP </w:t>
      </w:r>
      <w:r w:rsidRPr="0021481A">
        <w:rPr>
          <w:rStyle w:val="Incipit"/>
          <w:lang w:val="en-US"/>
        </w:rPr>
        <w:t>Videns Iacob</w:t>
      </w:r>
      <w:r w:rsidRPr="0021481A">
        <w:rPr>
          <w:lang w:val="en-US"/>
        </w:rPr>
        <w:t>.</w:t>
      </w:r>
    </w:p>
    <w:p w:rsidR="005C20F2" w:rsidRPr="0021481A" w:rsidRDefault="005C20F2" w:rsidP="004275F3">
      <w:pPr>
        <w:rPr>
          <w:lang w:val="en-US"/>
        </w:rPr>
      </w:pPr>
      <w:r w:rsidRPr="0021481A">
        <w:rPr>
          <w:rStyle w:val="Time2"/>
          <w:lang w:val="en-US"/>
        </w:rPr>
        <w:t>In secundo nocturno</w:t>
      </w:r>
      <w:r w:rsidRPr="0021481A">
        <w:rPr>
          <w:lang w:val="en-US"/>
        </w:rPr>
        <w:t xml:space="preserve"> AN </w:t>
      </w:r>
      <w:r w:rsidRPr="0021481A">
        <w:rPr>
          <w:rStyle w:val="Incipit"/>
          <w:lang w:val="en-US"/>
        </w:rPr>
        <w:t>Commendemus nos</w:t>
      </w:r>
      <w:r w:rsidRPr="0021481A">
        <w:rPr>
          <w:lang w:val="en-US"/>
        </w:rPr>
        <w:t xml:space="preserve">. PS </w:t>
      </w:r>
      <w:r w:rsidRPr="0021481A">
        <w:rPr>
          <w:rStyle w:val="Incipit"/>
          <w:lang w:val="en-US"/>
        </w:rPr>
        <w:t>Conserva me</w:t>
      </w:r>
      <w:r w:rsidRPr="0021481A">
        <w:rPr>
          <w:lang w:val="en-US"/>
        </w:rPr>
        <w:t xml:space="preserve">. Legitur sermo ad tres lectiones [LS] </w:t>
      </w:r>
      <w:r w:rsidRPr="0021481A">
        <w:rPr>
          <w:rStyle w:val="Incipit"/>
          <w:lang w:val="en-US"/>
        </w:rPr>
        <w:t>Mittitur Iacob patre sanctissimo</w:t>
      </w:r>
      <w:r w:rsidRPr="0021481A">
        <w:rPr>
          <w:lang w:val="en-US"/>
        </w:rPr>
        <w:t xml:space="preserve">. RP </w:t>
      </w:r>
      <w:r w:rsidRPr="0021481A">
        <w:rPr>
          <w:rStyle w:val="Incipit"/>
          <w:lang w:val="en-US"/>
        </w:rPr>
        <w:t>Ioseph cum</w:t>
      </w:r>
      <w:r w:rsidRPr="0021481A">
        <w:rPr>
          <w:lang w:val="en-US"/>
        </w:rPr>
        <w:t xml:space="preserve">. RP </w:t>
      </w:r>
      <w:r w:rsidRPr="0021481A">
        <w:rPr>
          <w:rStyle w:val="Incipit"/>
          <w:lang w:val="en-US"/>
        </w:rPr>
        <w:t>Memento mei</w:t>
      </w:r>
      <w:r w:rsidRPr="0021481A">
        <w:rPr>
          <w:lang w:val="en-US"/>
        </w:rPr>
        <w:t xml:space="preserve">. RP </w:t>
      </w:r>
      <w:r w:rsidRPr="0021481A">
        <w:rPr>
          <w:rStyle w:val="Incipit"/>
          <w:lang w:val="en-US"/>
        </w:rPr>
        <w:t>Tollite huic</w:t>
      </w:r>
      <w:r w:rsidRPr="0021481A">
        <w:rPr>
          <w:lang w:val="en-US"/>
        </w:rPr>
        <w:t>.</w:t>
      </w:r>
    </w:p>
    <w:p w:rsidR="005C20F2" w:rsidRPr="0021481A" w:rsidRDefault="005C20F2" w:rsidP="004275F3">
      <w:pPr>
        <w:rPr>
          <w:lang w:val="fr-FR"/>
        </w:rPr>
      </w:pPr>
      <w:r w:rsidRPr="0021481A">
        <w:rPr>
          <w:rStyle w:val="Time2"/>
          <w:lang w:val="en-US"/>
        </w:rPr>
        <w:t>In tertio nocturno</w:t>
      </w:r>
      <w:r w:rsidR="007B5EDC" w:rsidRPr="0021481A">
        <w:rPr>
          <w:lang w:val="en-US"/>
        </w:rPr>
        <w:t xml:space="preserve"> AN </w:t>
      </w:r>
      <w:r w:rsidR="007B5EDC" w:rsidRPr="0021481A">
        <w:rPr>
          <w:rStyle w:val="Incipit"/>
          <w:lang w:val="en-US"/>
        </w:rPr>
        <w:t>Per arma iustitiae</w:t>
      </w:r>
      <w:r w:rsidR="007B5EDC" w:rsidRPr="0021481A">
        <w:rPr>
          <w:lang w:val="en-US"/>
        </w:rPr>
        <w:t xml:space="preserve">. </w:t>
      </w:r>
      <w:r w:rsidR="007B5EDC" w:rsidRPr="0021481A">
        <w:rPr>
          <w:lang w:val="fr-FR"/>
        </w:rPr>
        <w:t xml:space="preserve">PS </w:t>
      </w:r>
      <w:r w:rsidR="007B5EDC" w:rsidRPr="0021481A">
        <w:rPr>
          <w:rStyle w:val="Incipit"/>
          <w:lang w:val="fr-FR"/>
        </w:rPr>
        <w:t>Caeli enarrant</w:t>
      </w:r>
      <w:r w:rsidR="007B5EDC" w:rsidRPr="0021481A">
        <w:rPr>
          <w:lang w:val="fr-FR"/>
        </w:rPr>
        <w:t xml:space="preserve">. VS </w:t>
      </w:r>
      <w:r w:rsidR="007B5EDC" w:rsidRPr="0021481A">
        <w:rPr>
          <w:rStyle w:val="Incipit"/>
          <w:lang w:val="fr-FR"/>
        </w:rPr>
        <w:t>Scapulis suis</w:t>
      </w:r>
      <w:r w:rsidR="007B5EDC" w:rsidRPr="0021481A">
        <w:rPr>
          <w:lang w:val="fr-FR"/>
        </w:rPr>
        <w:t xml:space="preserve">. Legitur EV </w:t>
      </w:r>
      <w:r w:rsidR="007B5EDC" w:rsidRPr="0021481A">
        <w:rPr>
          <w:rStyle w:val="Incipit"/>
          <w:lang w:val="fr-FR"/>
        </w:rPr>
        <w:t>Erat Iesus eiciens</w:t>
      </w:r>
      <w:r w:rsidR="007B5EDC" w:rsidRPr="0021481A">
        <w:rPr>
          <w:lang w:val="fr-FR"/>
        </w:rPr>
        <w:t xml:space="preserve">. RP </w:t>
      </w:r>
      <w:r w:rsidR="007B5EDC" w:rsidRPr="0021481A">
        <w:rPr>
          <w:rStyle w:val="Incipit"/>
          <w:lang w:val="fr-FR"/>
        </w:rPr>
        <w:t>Iste est frater</w:t>
      </w:r>
      <w:r w:rsidR="007B5EDC" w:rsidRPr="0021481A">
        <w:rPr>
          <w:lang w:val="fr-FR"/>
        </w:rPr>
        <w:t xml:space="preserve">. RP </w:t>
      </w:r>
      <w:r w:rsidR="007B5EDC" w:rsidRPr="0021481A">
        <w:rPr>
          <w:rStyle w:val="Incipit"/>
          <w:lang w:val="fr-FR"/>
        </w:rPr>
        <w:t>Dixit Ruben</w:t>
      </w:r>
      <w:r w:rsidR="007B5EDC" w:rsidRPr="0021481A">
        <w:rPr>
          <w:lang w:val="fr-FR"/>
        </w:rPr>
        <w:t xml:space="preserve">. (100va) RP </w:t>
      </w:r>
      <w:r w:rsidR="007B5EDC" w:rsidRPr="0021481A">
        <w:rPr>
          <w:rStyle w:val="Incipit"/>
          <w:lang w:val="fr-FR"/>
        </w:rPr>
        <w:t>Salus nostra</w:t>
      </w:r>
      <w:r w:rsidR="007B5EDC" w:rsidRPr="0021481A">
        <w:rPr>
          <w:lang w:val="fr-FR"/>
        </w:rPr>
        <w:t>.</w:t>
      </w:r>
    </w:p>
    <w:p w:rsidR="007B5EDC" w:rsidRPr="0021481A" w:rsidRDefault="007B5EDC" w:rsidP="004275F3">
      <w:pPr>
        <w:rPr>
          <w:lang w:val="pt-PT"/>
        </w:rPr>
      </w:pPr>
      <w:r w:rsidRPr="0021481A">
        <w:rPr>
          <w:rStyle w:val="Time1"/>
          <w:lang w:val="en-US"/>
        </w:rPr>
        <w:t>Ad laudes</w:t>
      </w:r>
      <w:r w:rsidRPr="0021481A">
        <w:rPr>
          <w:lang w:val="en-US"/>
        </w:rPr>
        <w:t xml:space="preserve"> AN </w:t>
      </w:r>
      <w:r w:rsidRPr="0021481A">
        <w:rPr>
          <w:rStyle w:val="Incipit"/>
          <w:lang w:val="en-US"/>
        </w:rPr>
        <w:t>Fac benigne</w:t>
      </w:r>
      <w:r w:rsidRPr="0021481A">
        <w:rPr>
          <w:lang w:val="en-US"/>
        </w:rPr>
        <w:t xml:space="preserve">. PS </w:t>
      </w:r>
      <w:r w:rsidRPr="0021481A">
        <w:rPr>
          <w:rStyle w:val="Incipit"/>
          <w:lang w:val="en-US"/>
        </w:rPr>
        <w:t>Miserere mei deus</w:t>
      </w:r>
      <w:r w:rsidRPr="0021481A">
        <w:rPr>
          <w:lang w:val="en-US"/>
        </w:rPr>
        <w:t xml:space="preserve">. AN </w:t>
      </w:r>
      <w:r w:rsidRPr="0021481A">
        <w:rPr>
          <w:rStyle w:val="Incipit"/>
          <w:lang w:val="en-US"/>
        </w:rPr>
        <w:t>Dominus mihi</w:t>
      </w:r>
      <w:r w:rsidRPr="0021481A">
        <w:rPr>
          <w:lang w:val="en-US"/>
        </w:rPr>
        <w:t xml:space="preserve">. PS </w:t>
      </w:r>
      <w:r w:rsidRPr="0021481A">
        <w:rPr>
          <w:rStyle w:val="Incipit"/>
          <w:lang w:val="en-US"/>
        </w:rPr>
        <w:t>Confitemini</w:t>
      </w:r>
      <w:r w:rsidRPr="0021481A">
        <w:rPr>
          <w:lang w:val="en-US"/>
        </w:rPr>
        <w:t xml:space="preserve">. AN </w:t>
      </w:r>
      <w:r w:rsidRPr="0021481A">
        <w:rPr>
          <w:rStyle w:val="Incipit"/>
          <w:lang w:val="en-US"/>
        </w:rPr>
        <w:t xml:space="preserve">Deus </w:t>
      </w:r>
      <w:r w:rsidR="00C21BA5" w:rsidRPr="0021481A">
        <w:rPr>
          <w:rStyle w:val="Incipit"/>
          <w:lang w:val="en-US"/>
        </w:rPr>
        <w:t>|miserator::</w:t>
      </w:r>
      <w:r w:rsidRPr="0021481A">
        <w:rPr>
          <w:rStyle w:val="Incipit"/>
          <w:lang w:val="en-US"/>
        </w:rPr>
        <w:t>misereatur</w:t>
      </w:r>
      <w:r w:rsidR="00C21BA5" w:rsidRPr="0021481A">
        <w:rPr>
          <w:rStyle w:val="Incipit"/>
          <w:lang w:val="en-US"/>
        </w:rPr>
        <w:t>|</w:t>
      </w:r>
      <w:r w:rsidRPr="0021481A">
        <w:rPr>
          <w:lang w:val="en-US"/>
        </w:rPr>
        <w:t xml:space="preserve">. AN </w:t>
      </w:r>
      <w:r w:rsidRPr="0021481A">
        <w:rPr>
          <w:rStyle w:val="Incipit"/>
          <w:lang w:val="en-US"/>
        </w:rPr>
        <w:t>Vim virtutis</w:t>
      </w:r>
      <w:r w:rsidRPr="0021481A">
        <w:rPr>
          <w:lang w:val="en-US"/>
        </w:rPr>
        <w:t xml:space="preserve">. AN </w:t>
      </w:r>
      <w:r w:rsidRPr="0021481A">
        <w:rPr>
          <w:rStyle w:val="Incipit"/>
          <w:lang w:val="en-US"/>
        </w:rPr>
        <w:t>Sol et luna</w:t>
      </w:r>
      <w:r w:rsidRPr="0021481A">
        <w:rPr>
          <w:lang w:val="en-US"/>
        </w:rPr>
        <w:t xml:space="preserve">. </w:t>
      </w:r>
      <w:r w:rsidRPr="0021481A">
        <w:rPr>
          <w:lang w:val="pt-PT"/>
        </w:rPr>
        <w:t xml:space="preserve">HY </w:t>
      </w:r>
      <w:r w:rsidRPr="0021481A">
        <w:rPr>
          <w:rStyle w:val="Incipit"/>
          <w:lang w:val="pt-PT"/>
        </w:rPr>
        <w:t>Clarum decus</w:t>
      </w:r>
      <w:r w:rsidRPr="0021481A">
        <w:rPr>
          <w:lang w:val="pt-PT"/>
        </w:rPr>
        <w:t xml:space="preserve">. [EVI] </w:t>
      </w:r>
      <w:r w:rsidRPr="0021481A">
        <w:rPr>
          <w:rStyle w:val="Incipit"/>
          <w:lang w:val="pt-PT"/>
        </w:rPr>
        <w:t>Fratres</w:t>
      </w:r>
      <w:r w:rsidRPr="0021481A">
        <w:rPr>
          <w:lang w:val="pt-PT"/>
        </w:rPr>
        <w:t xml:space="preserve">. CP </w:t>
      </w:r>
      <w:r w:rsidRPr="0021481A">
        <w:rPr>
          <w:rStyle w:val="Incipit"/>
          <w:lang w:val="pt-PT"/>
        </w:rPr>
        <w:t>Estote imitatores</w:t>
      </w:r>
      <w:r w:rsidRPr="0021481A">
        <w:rPr>
          <w:lang w:val="pt-PT"/>
        </w:rPr>
        <w:t xml:space="preserve">. VS </w:t>
      </w:r>
      <w:r w:rsidRPr="0021481A">
        <w:rPr>
          <w:rStyle w:val="Incipit"/>
          <w:lang w:val="pt-PT"/>
        </w:rPr>
        <w:t>Scuto circumdabit te</w:t>
      </w:r>
      <w:r w:rsidRPr="0021481A">
        <w:rPr>
          <w:lang w:val="pt-PT"/>
        </w:rPr>
        <w:t xml:space="preserve">. </w:t>
      </w:r>
      <w:r w:rsidRPr="0021481A">
        <w:rPr>
          <w:lang w:val="it-IT"/>
        </w:rPr>
        <w:t xml:space="preserve">AB </w:t>
      </w:r>
      <w:r w:rsidRPr="0021481A">
        <w:rPr>
          <w:rStyle w:val="Incipit"/>
          <w:lang w:val="it-IT"/>
        </w:rPr>
        <w:t>Si in digito dei</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w:t>
      </w:r>
      <w:r w:rsidRPr="0021481A">
        <w:rPr>
          <w:lang w:val="pt-PT"/>
        </w:rPr>
        <w:t xml:space="preserve">OR </w:t>
      </w:r>
      <w:r w:rsidRPr="0021481A">
        <w:rPr>
          <w:rStyle w:val="Incipit"/>
          <w:lang w:val="pt-PT"/>
        </w:rPr>
        <w:t>Quaesumus omnipotens deus</w:t>
      </w:r>
      <w:r w:rsidRPr="0021481A">
        <w:rPr>
          <w:lang w:val="pt-PT"/>
        </w:rPr>
        <w:t>.</w:t>
      </w:r>
    </w:p>
    <w:p w:rsidR="007B5EDC" w:rsidRPr="0021481A" w:rsidRDefault="007B5EDC" w:rsidP="004275F3">
      <w:pPr>
        <w:rPr>
          <w:lang w:val="pt-PT"/>
        </w:rPr>
      </w:pPr>
      <w:r w:rsidRPr="0021481A">
        <w:rPr>
          <w:rStyle w:val="Time1"/>
          <w:lang w:val="pt-PT"/>
        </w:rPr>
        <w:t>Ad primam</w:t>
      </w:r>
      <w:r w:rsidRPr="0021481A">
        <w:rPr>
          <w:lang w:val="pt-PT"/>
        </w:rPr>
        <w:t xml:space="preserve"> AN </w:t>
      </w:r>
      <w:r w:rsidRPr="0021481A">
        <w:rPr>
          <w:rStyle w:val="Incipit"/>
          <w:lang w:val="pt-PT"/>
        </w:rPr>
        <w:t>Dum fortis armatus</w:t>
      </w:r>
      <w:r w:rsidRPr="0021481A">
        <w:rPr>
          <w:lang w:val="pt-PT"/>
        </w:rPr>
        <w:t>. Cetera ut supra.</w:t>
      </w:r>
    </w:p>
    <w:p w:rsidR="007B5EDC" w:rsidRPr="0021481A" w:rsidRDefault="007B5EDC" w:rsidP="004275F3">
      <w:pPr>
        <w:rPr>
          <w:lang w:val="pt-PT"/>
        </w:rPr>
      </w:pPr>
      <w:r w:rsidRPr="0021481A">
        <w:rPr>
          <w:rStyle w:val="Time1"/>
          <w:lang w:val="pt-PT"/>
        </w:rPr>
        <w:t>Ad tertiam</w:t>
      </w:r>
      <w:r w:rsidRPr="0021481A">
        <w:rPr>
          <w:lang w:val="pt-PT"/>
        </w:rPr>
        <w:t xml:space="preserve"> AN </w:t>
      </w:r>
      <w:r w:rsidRPr="0021481A">
        <w:rPr>
          <w:rStyle w:val="Incipit"/>
          <w:lang w:val="pt-PT"/>
        </w:rPr>
        <w:t>Cum immundus</w:t>
      </w:r>
      <w:r w:rsidRPr="0021481A">
        <w:rPr>
          <w:lang w:val="pt-PT"/>
        </w:rPr>
        <w:t xml:space="preserve">. CP </w:t>
      </w:r>
      <w:r w:rsidRPr="0021481A">
        <w:rPr>
          <w:rStyle w:val="Incipit"/>
          <w:lang w:val="pt-PT"/>
        </w:rPr>
        <w:t>Fornicatio et omnis</w:t>
      </w:r>
      <w:r w:rsidR="00396D99" w:rsidRPr="0021481A">
        <w:rPr>
          <w:lang w:val="pt-PT"/>
        </w:rPr>
        <w:t xml:space="preserve">. RB </w:t>
      </w:r>
      <w:r w:rsidR="00396D99" w:rsidRPr="0021481A">
        <w:rPr>
          <w:rStyle w:val="Incipit"/>
          <w:lang w:val="pt-PT"/>
        </w:rPr>
        <w:t>Bonum mihi</w:t>
      </w:r>
      <w:r w:rsidR="00396D99" w:rsidRPr="0021481A">
        <w:rPr>
          <w:lang w:val="pt-PT"/>
        </w:rPr>
        <w:t xml:space="preserve">. RV </w:t>
      </w:r>
      <w:r w:rsidR="00396D99" w:rsidRPr="0021481A">
        <w:rPr>
          <w:rStyle w:val="Incipit"/>
          <w:lang w:val="pt-PT"/>
        </w:rPr>
        <w:t>Manus tuae domine</w:t>
      </w:r>
      <w:r w:rsidR="00396D99" w:rsidRPr="0021481A">
        <w:rPr>
          <w:lang w:val="pt-PT"/>
        </w:rPr>
        <w:t xml:space="preserve">. RV </w:t>
      </w:r>
      <w:r w:rsidR="00396D99" w:rsidRPr="0021481A">
        <w:rPr>
          <w:rStyle w:val="Incipit"/>
          <w:lang w:val="pt-PT"/>
        </w:rPr>
        <w:t>Gloria patri</w:t>
      </w:r>
      <w:r w:rsidR="00396D99" w:rsidRPr="0021481A">
        <w:rPr>
          <w:lang w:val="pt-PT"/>
        </w:rPr>
        <w:t xml:space="preserve">. VS </w:t>
      </w:r>
      <w:r w:rsidR="00396D99" w:rsidRPr="0021481A">
        <w:rPr>
          <w:rStyle w:val="Incipit"/>
          <w:lang w:val="pt-PT"/>
        </w:rPr>
        <w:t>Dicet domino</w:t>
      </w:r>
      <w:r w:rsidR="00396D99" w:rsidRPr="0021481A">
        <w:rPr>
          <w:lang w:val="pt-PT"/>
        </w:rPr>
        <w:t xml:space="preserve">. OR </w:t>
      </w:r>
      <w:r w:rsidR="00396D99" w:rsidRPr="0021481A">
        <w:rPr>
          <w:rStyle w:val="Incipit"/>
          <w:lang w:val="pt-PT"/>
        </w:rPr>
        <w:t>Quaesumus omnipotens deus</w:t>
      </w:r>
      <w:r w:rsidR="00396D99" w:rsidRPr="0021481A">
        <w:rPr>
          <w:lang w:val="pt-PT"/>
        </w:rPr>
        <w:t>.</w:t>
      </w:r>
    </w:p>
    <w:p w:rsidR="00396D99" w:rsidRPr="0021481A" w:rsidRDefault="00396D99" w:rsidP="004275F3">
      <w:pPr>
        <w:rPr>
          <w:lang w:val="it-IT"/>
        </w:rPr>
      </w:pPr>
      <w:r w:rsidRPr="0021481A">
        <w:rPr>
          <w:lang w:val="pt-PT"/>
        </w:rPr>
        <w:t xml:space="preserve">Deinde cantetur </w:t>
      </w:r>
      <w:r w:rsidRPr="0021481A">
        <w:rPr>
          <w:rStyle w:val="Time1"/>
          <w:lang w:val="pt-PT"/>
        </w:rPr>
        <w:t>missa</w:t>
      </w:r>
      <w:r w:rsidRPr="0021481A">
        <w:rPr>
          <w:lang w:val="pt-PT"/>
        </w:rPr>
        <w:t xml:space="preserve"> IN </w:t>
      </w:r>
      <w:r w:rsidRPr="0021481A">
        <w:rPr>
          <w:rStyle w:val="Incipit"/>
          <w:lang w:val="pt-PT"/>
        </w:rPr>
        <w:t>Oculi mei semper</w:t>
      </w:r>
      <w:r w:rsidRPr="0021481A">
        <w:rPr>
          <w:lang w:val="pt-PT"/>
        </w:rPr>
        <w:t xml:space="preserve">. ORCL </w:t>
      </w:r>
      <w:r w:rsidRPr="0021481A">
        <w:rPr>
          <w:rStyle w:val="Incipit"/>
          <w:lang w:val="pt-PT"/>
        </w:rPr>
        <w:t>(100vb) Quaesumus omnipotens deus</w:t>
      </w:r>
      <w:r w:rsidRPr="0021481A">
        <w:rPr>
          <w:lang w:val="pt-PT"/>
        </w:rPr>
        <w:t xml:space="preserve"> tantum sola. </w:t>
      </w:r>
      <w:r w:rsidRPr="0021481A">
        <w:rPr>
          <w:lang w:val="it-IT"/>
        </w:rPr>
        <w:t xml:space="preserve">EP </w:t>
      </w:r>
      <w:r w:rsidRPr="0021481A">
        <w:rPr>
          <w:rStyle w:val="Incipit"/>
          <w:lang w:val="it-IT"/>
        </w:rPr>
        <w:t>Estote imitatores dei</w:t>
      </w:r>
      <w:r w:rsidRPr="0021481A">
        <w:rPr>
          <w:lang w:val="it-IT"/>
        </w:rPr>
        <w:t xml:space="preserve">. GR </w:t>
      </w:r>
      <w:r w:rsidRPr="0021481A">
        <w:rPr>
          <w:rStyle w:val="Incipit"/>
          <w:lang w:val="it-IT"/>
        </w:rPr>
        <w:t>Exurge domine</w:t>
      </w:r>
      <w:r w:rsidRPr="0021481A">
        <w:rPr>
          <w:lang w:val="it-IT"/>
        </w:rPr>
        <w:t xml:space="preserve">. TR </w:t>
      </w:r>
      <w:r w:rsidRPr="0021481A">
        <w:rPr>
          <w:rStyle w:val="Incipit"/>
          <w:lang w:val="it-IT"/>
        </w:rPr>
        <w:t>Ad te levavi</w:t>
      </w:r>
      <w:r w:rsidRPr="0021481A">
        <w:rPr>
          <w:lang w:val="it-IT"/>
        </w:rPr>
        <w:t xml:space="preserve">. EV </w:t>
      </w:r>
      <w:r w:rsidRPr="0021481A">
        <w:rPr>
          <w:rStyle w:val="Incipit"/>
          <w:lang w:val="it-IT"/>
        </w:rPr>
        <w:t>Erat Iesus eiciens daemonium</w:t>
      </w:r>
      <w:r w:rsidRPr="0021481A">
        <w:rPr>
          <w:lang w:val="it-IT"/>
        </w:rPr>
        <w:t xml:space="preserve">. </w:t>
      </w:r>
      <w:r w:rsidRPr="0021481A">
        <w:rPr>
          <w:lang w:val="it-IT"/>
        </w:rPr>
        <w:lastRenderedPageBreak/>
        <w:t xml:space="preserve">[CR] </w:t>
      </w:r>
      <w:r w:rsidRPr="0021481A">
        <w:rPr>
          <w:rStyle w:val="Incipit"/>
          <w:lang w:val="it-IT"/>
        </w:rPr>
        <w:t>Credo in unum</w:t>
      </w:r>
      <w:r w:rsidRPr="0021481A">
        <w:rPr>
          <w:lang w:val="it-IT"/>
        </w:rPr>
        <w:t xml:space="preserve">. OF </w:t>
      </w:r>
      <w:r w:rsidRPr="0021481A">
        <w:rPr>
          <w:rStyle w:val="Incipit"/>
          <w:lang w:val="it-IT"/>
        </w:rPr>
        <w:t>Iustitiae domini</w:t>
      </w:r>
      <w:r w:rsidRPr="0021481A">
        <w:rPr>
          <w:lang w:val="it-IT"/>
        </w:rPr>
        <w:t xml:space="preserve">. CO </w:t>
      </w:r>
      <w:r w:rsidRPr="0021481A">
        <w:rPr>
          <w:rStyle w:val="Incipit"/>
          <w:lang w:val="it-IT"/>
        </w:rPr>
        <w:t>Passer invenit</w:t>
      </w:r>
      <w:r w:rsidRPr="0021481A">
        <w:rPr>
          <w:lang w:val="it-IT"/>
        </w:rPr>
        <w:t xml:space="preserve">. PC </w:t>
      </w:r>
      <w:r w:rsidRPr="0021481A">
        <w:rPr>
          <w:rStyle w:val="Incipit"/>
          <w:lang w:val="it-IT"/>
        </w:rPr>
        <w:t>Cunctis nos domine</w:t>
      </w:r>
      <w:r w:rsidRPr="0021481A">
        <w:rPr>
          <w:lang w:val="it-IT"/>
        </w:rPr>
        <w:t xml:space="preserve">. Clauditur cum [BD] </w:t>
      </w:r>
      <w:r w:rsidRPr="0021481A">
        <w:rPr>
          <w:rStyle w:val="Incipit"/>
          <w:lang w:val="it-IT"/>
        </w:rPr>
        <w:t>Benedicamus domino</w:t>
      </w:r>
      <w:r w:rsidRPr="0021481A">
        <w:rPr>
          <w:lang w:val="it-IT"/>
        </w:rPr>
        <w:t>.</w:t>
      </w:r>
    </w:p>
    <w:p w:rsidR="00396D99" w:rsidRPr="0021481A" w:rsidRDefault="00396D99" w:rsidP="004275F3">
      <w:pPr>
        <w:rPr>
          <w:lang w:val="it-IT"/>
        </w:rPr>
      </w:pPr>
      <w:r w:rsidRPr="0021481A">
        <w:rPr>
          <w:rStyle w:val="Time1"/>
          <w:lang w:val="it-IT"/>
        </w:rPr>
        <w:t>Ad sextam</w:t>
      </w:r>
      <w:r w:rsidRPr="0021481A">
        <w:rPr>
          <w:lang w:val="it-IT"/>
        </w:rPr>
        <w:t xml:space="preserve"> AN </w:t>
      </w:r>
      <w:r w:rsidRPr="0021481A">
        <w:rPr>
          <w:rStyle w:val="Incipit"/>
          <w:lang w:val="it-IT"/>
        </w:rPr>
        <w:t>Qui non colligit</w:t>
      </w:r>
      <w:r w:rsidRPr="0021481A">
        <w:rPr>
          <w:lang w:val="it-IT"/>
        </w:rPr>
        <w:t xml:space="preserve">. Capitulum de dominica. RB </w:t>
      </w:r>
      <w:r w:rsidRPr="0021481A">
        <w:rPr>
          <w:rStyle w:val="Incipit"/>
          <w:lang w:val="it-IT"/>
        </w:rPr>
        <w:t>Servus tuus</w:t>
      </w:r>
      <w:r w:rsidRPr="0021481A">
        <w:rPr>
          <w:lang w:val="it-IT"/>
        </w:rPr>
        <w:t xml:space="preserve">. RV </w:t>
      </w:r>
      <w:r w:rsidRPr="0021481A">
        <w:rPr>
          <w:rStyle w:val="Incipit"/>
          <w:lang w:val="it-IT"/>
        </w:rPr>
        <w:t>Ut discam mandata</w:t>
      </w:r>
      <w:r w:rsidRPr="0021481A">
        <w:rPr>
          <w:lang w:val="it-IT"/>
        </w:rPr>
        <w:t xml:space="preserve">. RV </w:t>
      </w:r>
      <w:r w:rsidRPr="0021481A">
        <w:rPr>
          <w:rStyle w:val="Incipit"/>
          <w:lang w:val="it-IT"/>
        </w:rPr>
        <w:t>Gloria patri</w:t>
      </w:r>
      <w:r w:rsidRPr="0021481A">
        <w:rPr>
          <w:lang w:val="it-IT"/>
        </w:rPr>
        <w:t xml:space="preserve">. VS </w:t>
      </w:r>
      <w:r w:rsidRPr="0021481A">
        <w:rPr>
          <w:rStyle w:val="Incipit"/>
          <w:lang w:val="it-IT"/>
        </w:rPr>
        <w:t>Ipse liberabit me</w:t>
      </w:r>
      <w:r w:rsidRPr="0021481A">
        <w:rPr>
          <w:lang w:val="it-IT"/>
        </w:rPr>
        <w:t>. Oratio de dominica.</w:t>
      </w:r>
    </w:p>
    <w:p w:rsidR="00396D99" w:rsidRPr="0021481A" w:rsidRDefault="00396D99" w:rsidP="004275F3">
      <w:pPr>
        <w:rPr>
          <w:lang w:val="pt-PT"/>
        </w:rPr>
      </w:pPr>
      <w:r w:rsidRPr="0021481A">
        <w:rPr>
          <w:rStyle w:val="Time1"/>
          <w:lang w:val="it-IT"/>
        </w:rPr>
        <w:t>Ad nonam</w:t>
      </w:r>
      <w:r w:rsidRPr="0021481A">
        <w:rPr>
          <w:lang w:val="it-IT"/>
        </w:rPr>
        <w:t xml:space="preserve"> AN </w:t>
      </w:r>
      <w:r w:rsidRPr="0021481A">
        <w:rPr>
          <w:rStyle w:val="Incipit"/>
          <w:lang w:val="it-IT"/>
        </w:rPr>
        <w:t>Per arma iustitiae</w:t>
      </w:r>
      <w:r w:rsidRPr="0021481A">
        <w:rPr>
          <w:lang w:val="it-IT"/>
        </w:rPr>
        <w:t xml:space="preserve">. </w:t>
      </w:r>
      <w:r w:rsidRPr="0021481A">
        <w:rPr>
          <w:lang w:val="pt-PT"/>
        </w:rPr>
        <w:t xml:space="preserve">Capitulum de dominica. RB </w:t>
      </w:r>
      <w:r w:rsidRPr="0021481A">
        <w:rPr>
          <w:rStyle w:val="Incipit"/>
          <w:lang w:val="pt-PT"/>
        </w:rPr>
        <w:t>Declara super nos</w:t>
      </w:r>
      <w:r w:rsidRPr="0021481A">
        <w:rPr>
          <w:lang w:val="pt-PT"/>
        </w:rPr>
        <w:t xml:space="preserve">. RV </w:t>
      </w:r>
      <w:r w:rsidRPr="0021481A">
        <w:rPr>
          <w:rStyle w:val="Incipit"/>
          <w:lang w:val="pt-PT"/>
        </w:rPr>
        <w:t>Declaratio servorum</w:t>
      </w:r>
      <w:r w:rsidRPr="0021481A">
        <w:rPr>
          <w:lang w:val="pt-PT"/>
        </w:rPr>
        <w:t xml:space="preserve">. RV </w:t>
      </w:r>
      <w:r w:rsidRPr="0021481A">
        <w:rPr>
          <w:rStyle w:val="Incipit"/>
          <w:lang w:val="pt-PT"/>
        </w:rPr>
        <w:t>Gloria patri</w:t>
      </w:r>
      <w:r w:rsidRPr="0021481A">
        <w:rPr>
          <w:lang w:val="pt-PT"/>
        </w:rPr>
        <w:t xml:space="preserve">. VS </w:t>
      </w:r>
      <w:r w:rsidRPr="0021481A">
        <w:rPr>
          <w:rStyle w:val="Incipit"/>
          <w:lang w:val="pt-PT"/>
        </w:rPr>
        <w:t>Scapulis suis</w:t>
      </w:r>
      <w:r w:rsidRPr="0021481A">
        <w:rPr>
          <w:lang w:val="pt-PT"/>
        </w:rPr>
        <w:t>. Haec responsoria quattuordecim diebus ad cursus cantentur. Oratio (101ra) de dominica.</w:t>
      </w:r>
    </w:p>
    <w:p w:rsidR="00396D99" w:rsidRPr="0021481A" w:rsidRDefault="00396D99" w:rsidP="004275F3">
      <w:pPr>
        <w:rPr>
          <w:lang w:val="pt-PT"/>
        </w:rPr>
      </w:pPr>
      <w:r w:rsidRPr="0021481A">
        <w:rPr>
          <w:rStyle w:val="Time1"/>
          <w:lang w:val="pt-PT"/>
        </w:rPr>
        <w:t>In secunda vespera</w:t>
      </w:r>
      <w:r w:rsidRPr="0021481A">
        <w:rPr>
          <w:lang w:val="pt-PT"/>
        </w:rPr>
        <w:t xml:space="preserve"> AN </w:t>
      </w:r>
      <w:r w:rsidRPr="0021481A">
        <w:rPr>
          <w:rStyle w:val="Incipit"/>
          <w:lang w:val="pt-PT"/>
        </w:rPr>
        <w:t>Advenerunt nobis</w:t>
      </w:r>
      <w:r w:rsidRPr="0021481A">
        <w:rPr>
          <w:lang w:val="pt-PT"/>
        </w:rPr>
        <w:t xml:space="preserve">. </w:t>
      </w:r>
      <w:r w:rsidRPr="0021481A">
        <w:rPr>
          <w:lang w:val="fr-FR"/>
        </w:rPr>
        <w:t xml:space="preserve">PS </w:t>
      </w:r>
      <w:r w:rsidRPr="0021481A">
        <w:rPr>
          <w:rStyle w:val="Incipit"/>
          <w:lang w:val="fr-FR"/>
        </w:rPr>
        <w:t>Dixit dominus</w:t>
      </w:r>
      <w:r w:rsidRPr="0021481A">
        <w:rPr>
          <w:lang w:val="fr-FR"/>
        </w:rPr>
        <w:t xml:space="preserve"> cum ceteris. CP </w:t>
      </w:r>
      <w:r w:rsidRPr="0021481A">
        <w:rPr>
          <w:rStyle w:val="Incipit"/>
          <w:lang w:val="fr-FR"/>
        </w:rPr>
        <w:t>Fornicatio et omnis immundicia</w:t>
      </w:r>
      <w:r w:rsidRPr="0021481A">
        <w:rPr>
          <w:lang w:val="fr-FR"/>
        </w:rPr>
        <w:t xml:space="preserve">. HY </w:t>
      </w:r>
      <w:r w:rsidRPr="0021481A">
        <w:rPr>
          <w:rStyle w:val="Incipit"/>
          <w:lang w:val="fr-FR"/>
        </w:rPr>
        <w:t>Audi benigne</w:t>
      </w:r>
      <w:r w:rsidRPr="0021481A">
        <w:rPr>
          <w:lang w:val="fr-FR"/>
        </w:rPr>
        <w:t xml:space="preserve">. VS </w:t>
      </w:r>
      <w:r w:rsidRPr="0021481A">
        <w:rPr>
          <w:rStyle w:val="Incipit"/>
          <w:lang w:val="fr-FR"/>
        </w:rPr>
        <w:t>Angelis suis</w:t>
      </w:r>
      <w:r w:rsidRPr="0021481A">
        <w:rPr>
          <w:lang w:val="fr-FR"/>
        </w:rPr>
        <w:t xml:space="preserve">. </w:t>
      </w:r>
      <w:r w:rsidRPr="0021481A">
        <w:rPr>
          <w:lang w:val="pt-PT"/>
        </w:rPr>
        <w:t xml:space="preserve">AM </w:t>
      </w:r>
      <w:r w:rsidRPr="0021481A">
        <w:rPr>
          <w:rStyle w:val="Incipit"/>
          <w:lang w:val="pt-PT"/>
        </w:rPr>
        <w:t>Extollens quaedam mulier</w:t>
      </w:r>
      <w:r w:rsidRPr="0021481A">
        <w:rPr>
          <w:lang w:val="pt-PT"/>
        </w:rPr>
        <w:t xml:space="preserve">. OR </w:t>
      </w:r>
      <w:r w:rsidRPr="0021481A">
        <w:rPr>
          <w:rStyle w:val="Incipit"/>
          <w:lang w:val="pt-PT"/>
        </w:rPr>
        <w:t>Quaesumus omnipotens deus</w:t>
      </w:r>
      <w:r w:rsidRPr="0021481A">
        <w:rPr>
          <w:lang w:val="pt-PT"/>
        </w:rPr>
        <w:t>. Suffragia ut supra.</w:t>
      </w:r>
    </w:p>
    <w:p w:rsidR="00396D99" w:rsidRPr="0021481A" w:rsidRDefault="00F44E49" w:rsidP="004275F3">
      <w:pPr>
        <w:pStyle w:val="Titolo1"/>
        <w:rPr>
          <w:lang w:val="pt-PT"/>
        </w:rPr>
      </w:pPr>
      <w:r w:rsidRPr="0021481A">
        <w:rPr>
          <w:lang w:val="pt-PT"/>
        </w:rPr>
        <w:t>FERIA SECUNDA</w:t>
      </w:r>
    </w:p>
    <w:p w:rsidR="00F44E49" w:rsidRPr="0021481A" w:rsidRDefault="00F44E49" w:rsidP="004275F3">
      <w:pPr>
        <w:rPr>
          <w:lang w:val="pt-PT"/>
        </w:rPr>
      </w:pPr>
      <w:r w:rsidRPr="0021481A">
        <w:rPr>
          <w:rStyle w:val="Time1"/>
          <w:lang w:val="pt-PT"/>
        </w:rPr>
        <w:t>Ad matutinam</w:t>
      </w:r>
      <w:r w:rsidRPr="0021481A">
        <w:rPr>
          <w:lang w:val="pt-PT"/>
        </w:rPr>
        <w:t xml:space="preserve"> INV</w:t>
      </w:r>
      <w:r w:rsidR="004E2CF7" w:rsidRPr="0021481A">
        <w:rPr>
          <w:lang w:val="pt-PT"/>
        </w:rPr>
        <w:t xml:space="preserve"> </w:t>
      </w:r>
      <w:r w:rsidR="004E2CF7" w:rsidRPr="0021481A">
        <w:rPr>
          <w:rStyle w:val="Incipit"/>
          <w:lang w:val="pt-PT"/>
        </w:rPr>
        <w:t>Venite exultemus</w:t>
      </w:r>
      <w:r w:rsidR="004E2CF7" w:rsidRPr="0021481A">
        <w:rPr>
          <w:lang w:val="pt-PT"/>
        </w:rPr>
        <w:t xml:space="preserve">. PS </w:t>
      </w:r>
      <w:r w:rsidR="004E2CF7" w:rsidRPr="0021481A">
        <w:rPr>
          <w:rStyle w:val="Incipit"/>
          <w:lang w:val="pt-PT"/>
        </w:rPr>
        <w:t>Venite exultemus</w:t>
      </w:r>
      <w:r w:rsidR="004E2CF7" w:rsidRPr="0021481A">
        <w:rPr>
          <w:lang w:val="pt-PT"/>
        </w:rPr>
        <w:t xml:space="preserve"> cum nocturno. VS </w:t>
      </w:r>
      <w:r w:rsidR="004E2CF7" w:rsidRPr="0021481A">
        <w:rPr>
          <w:rStyle w:val="Incipit"/>
          <w:lang w:val="pt-PT"/>
        </w:rPr>
        <w:t>Dicet domino</w:t>
      </w:r>
      <w:r w:rsidR="004E2CF7" w:rsidRPr="0021481A">
        <w:rPr>
          <w:lang w:val="pt-PT"/>
        </w:rPr>
        <w:t xml:space="preserve">. Legitur liber Exodi cum tribus responsoriis. RP </w:t>
      </w:r>
      <w:r w:rsidR="004E2CF7" w:rsidRPr="0021481A">
        <w:rPr>
          <w:rStyle w:val="Incipit"/>
          <w:lang w:val="pt-PT"/>
        </w:rPr>
        <w:t>Merito haec patimur</w:t>
      </w:r>
      <w:r w:rsidR="004E2CF7" w:rsidRPr="0021481A">
        <w:rPr>
          <w:lang w:val="pt-PT"/>
        </w:rPr>
        <w:t xml:space="preserve">. RP </w:t>
      </w:r>
      <w:r w:rsidR="004E2CF7" w:rsidRPr="0021481A">
        <w:rPr>
          <w:rStyle w:val="Incipit"/>
          <w:lang w:val="pt-PT"/>
        </w:rPr>
        <w:t>Dixit Ioseph</w:t>
      </w:r>
      <w:r w:rsidR="004E2CF7" w:rsidRPr="0021481A">
        <w:rPr>
          <w:lang w:val="pt-PT"/>
        </w:rPr>
        <w:t xml:space="preserve">. RP </w:t>
      </w:r>
      <w:r w:rsidR="004E2CF7" w:rsidRPr="0021481A">
        <w:rPr>
          <w:rStyle w:val="Incipit"/>
          <w:lang w:val="pt-PT"/>
        </w:rPr>
        <w:t>|Nuntiavit::Nuntiaverunt| Iacob</w:t>
      </w:r>
      <w:r w:rsidR="004E2CF7" w:rsidRPr="0021481A">
        <w:rPr>
          <w:lang w:val="pt-PT"/>
        </w:rPr>
        <w:t>.</w:t>
      </w:r>
    </w:p>
    <w:p w:rsidR="004E2CF7" w:rsidRPr="0021481A" w:rsidRDefault="004E2CF7" w:rsidP="004275F3">
      <w:pPr>
        <w:rPr>
          <w:lang w:val="pt-PT"/>
        </w:rPr>
      </w:pPr>
      <w:r w:rsidRPr="0021481A">
        <w:rPr>
          <w:rStyle w:val="Time1"/>
          <w:lang w:val="pt-PT"/>
        </w:rPr>
        <w:t>Ad laudes</w:t>
      </w:r>
      <w:r w:rsidRPr="0021481A">
        <w:rPr>
          <w:lang w:val="pt-PT"/>
        </w:rPr>
        <w:t xml:space="preserve"> AN </w:t>
      </w:r>
      <w:r w:rsidRPr="0021481A">
        <w:rPr>
          <w:rStyle w:val="Incipit"/>
          <w:lang w:val="pt-PT"/>
        </w:rPr>
        <w:t>Miserere mei</w:t>
      </w:r>
      <w:r w:rsidRPr="0021481A">
        <w:rPr>
          <w:lang w:val="pt-PT"/>
        </w:rPr>
        <w:t xml:space="preserve">. PS </w:t>
      </w:r>
      <w:r w:rsidRPr="0021481A">
        <w:rPr>
          <w:rStyle w:val="Incipit"/>
          <w:lang w:val="pt-PT"/>
        </w:rPr>
        <w:t>Miserere mei</w:t>
      </w:r>
      <w:r w:rsidRPr="0021481A">
        <w:rPr>
          <w:lang w:val="pt-PT"/>
        </w:rPr>
        <w:t xml:space="preserve">. HY </w:t>
      </w:r>
      <w:r w:rsidRPr="0021481A">
        <w:rPr>
          <w:rStyle w:val="Incipit"/>
          <w:lang w:val="pt-PT"/>
        </w:rPr>
        <w:t>Clarum decus</w:t>
      </w:r>
      <w:r w:rsidRPr="0021481A">
        <w:rPr>
          <w:lang w:val="pt-PT"/>
        </w:rPr>
        <w:t xml:space="preserve">. CP </w:t>
      </w:r>
      <w:r w:rsidRPr="0021481A">
        <w:rPr>
          <w:rStyle w:val="Incipit"/>
          <w:lang w:val="pt-PT"/>
        </w:rPr>
        <w:t>Cum averterit se impius</w:t>
      </w:r>
      <w:r w:rsidRPr="0021481A">
        <w:rPr>
          <w:lang w:val="pt-PT"/>
        </w:rPr>
        <w:t xml:space="preserve">. VS </w:t>
      </w:r>
      <w:r w:rsidRPr="0021481A">
        <w:rPr>
          <w:rStyle w:val="Incipit"/>
          <w:lang w:val="pt-PT"/>
        </w:rPr>
        <w:t>Scuto circumdabit te</w:t>
      </w:r>
      <w:r w:rsidRPr="0021481A">
        <w:rPr>
          <w:lang w:val="pt-PT"/>
        </w:rPr>
        <w:t xml:space="preserve">. AB </w:t>
      </w:r>
      <w:r w:rsidRPr="0021481A">
        <w:rPr>
          <w:rStyle w:val="Incipit"/>
          <w:lang w:val="pt-PT"/>
        </w:rPr>
        <w:t>Amen dico vobis</w:t>
      </w:r>
      <w:r w:rsidRPr="0021481A">
        <w:rPr>
          <w:lang w:val="pt-PT"/>
        </w:rPr>
        <w:t xml:space="preserve">. OR </w:t>
      </w:r>
      <w:r w:rsidRPr="0021481A">
        <w:rPr>
          <w:rStyle w:val="Incipit"/>
          <w:lang w:val="pt-PT"/>
        </w:rPr>
        <w:t>Cordibus (101rb) nostris</w:t>
      </w:r>
      <w:r w:rsidRPr="0021481A">
        <w:rPr>
          <w:lang w:val="pt-PT"/>
        </w:rPr>
        <w:t xml:space="preserve">. OPC </w:t>
      </w:r>
      <w:r w:rsidRPr="0021481A">
        <w:rPr>
          <w:rStyle w:val="Incipit"/>
          <w:lang w:val="pt-PT"/>
        </w:rPr>
        <w:t>Subveniat</w:t>
      </w:r>
      <w:r w:rsidRPr="0021481A">
        <w:rPr>
          <w:lang w:val="pt-PT"/>
        </w:rPr>
        <w:t>.</w:t>
      </w:r>
    </w:p>
    <w:p w:rsidR="004E2CF7" w:rsidRPr="0021481A" w:rsidRDefault="004E2CF7" w:rsidP="004275F3">
      <w:pPr>
        <w:rPr>
          <w:lang w:val="pt-PT"/>
        </w:rPr>
      </w:pPr>
      <w:r w:rsidRPr="0021481A">
        <w:rPr>
          <w:rStyle w:val="Time1"/>
          <w:lang w:val="pt-PT"/>
        </w:rPr>
        <w:t>Ad horas</w:t>
      </w:r>
      <w:r w:rsidRPr="0021481A">
        <w:rPr>
          <w:lang w:val="pt-PT"/>
        </w:rPr>
        <w:t xml:space="preserve"> </w:t>
      </w:r>
      <w:r w:rsidR="001C57DE" w:rsidRPr="0021481A">
        <w:rPr>
          <w:lang w:val="pt-PT"/>
        </w:rPr>
        <w:t>antiphonae [et]</w:t>
      </w:r>
      <w:r w:rsidRPr="0021481A">
        <w:rPr>
          <w:lang w:val="pt-PT"/>
        </w:rPr>
        <w:t xml:space="preserve"> responsoria ut supra. Et responsoria brevia assignata </w:t>
      </w:r>
      <w:r w:rsidR="005D03E7" w:rsidRPr="0021481A">
        <w:rPr>
          <w:lang w:val="pt-PT"/>
        </w:rPr>
        <w:t>duodeci</w:t>
      </w:r>
      <w:r w:rsidRPr="0021481A">
        <w:rPr>
          <w:lang w:val="pt-PT"/>
        </w:rPr>
        <w:t>m diebus cantentur.</w:t>
      </w:r>
    </w:p>
    <w:p w:rsidR="001C57DE" w:rsidRPr="0021481A" w:rsidRDefault="004E2CF7" w:rsidP="004275F3">
      <w:pPr>
        <w:rPr>
          <w:lang w:val="es-ES"/>
        </w:rPr>
      </w:pPr>
      <w:r w:rsidRPr="0021481A">
        <w:rPr>
          <w:rStyle w:val="Time1"/>
          <w:lang w:val="it-IT"/>
        </w:rPr>
        <w:t>Ad missam</w:t>
      </w:r>
      <w:r w:rsidRPr="0021481A">
        <w:rPr>
          <w:lang w:val="it-IT"/>
        </w:rPr>
        <w:t xml:space="preserve"> IN </w:t>
      </w:r>
      <w:r w:rsidRPr="0021481A">
        <w:rPr>
          <w:rStyle w:val="Incipit"/>
          <w:lang w:val="it-IT"/>
        </w:rPr>
        <w:t>In deo laudabo verbum</w:t>
      </w:r>
      <w:r w:rsidRPr="0021481A">
        <w:rPr>
          <w:lang w:val="it-IT"/>
        </w:rPr>
        <w:t xml:space="preserve">. ORCL </w:t>
      </w:r>
      <w:r w:rsidRPr="0021481A">
        <w:rPr>
          <w:rStyle w:val="Incipit"/>
          <w:lang w:val="it-IT"/>
        </w:rPr>
        <w:t>Cordibus nostris</w:t>
      </w:r>
      <w:r w:rsidRPr="0021481A">
        <w:rPr>
          <w:lang w:val="it-IT"/>
        </w:rPr>
        <w:t xml:space="preserve">. EP </w:t>
      </w:r>
      <w:r w:rsidR="005D03E7" w:rsidRPr="0021481A">
        <w:rPr>
          <w:rStyle w:val="Incipit"/>
          <w:lang w:val="it-IT"/>
        </w:rPr>
        <w:t>|</w:t>
      </w:r>
      <w:r w:rsidRPr="0021481A">
        <w:rPr>
          <w:rStyle w:val="Incipit"/>
          <w:lang w:val="it-IT"/>
        </w:rPr>
        <w:t>Naaman</w:t>
      </w:r>
      <w:r w:rsidR="005D03E7" w:rsidRPr="0021481A">
        <w:rPr>
          <w:rStyle w:val="Incipit"/>
          <w:lang w:val="it-IT"/>
        </w:rPr>
        <w:t>::Neamon|</w:t>
      </w:r>
      <w:r w:rsidRPr="0021481A">
        <w:rPr>
          <w:rStyle w:val="Incipit"/>
          <w:lang w:val="it-IT"/>
        </w:rPr>
        <w:t xml:space="preserve"> princeps</w:t>
      </w:r>
      <w:r w:rsidRPr="0021481A">
        <w:rPr>
          <w:lang w:val="it-IT"/>
        </w:rPr>
        <w:t xml:space="preserve">. GR </w:t>
      </w:r>
      <w:r w:rsidRPr="0021481A">
        <w:rPr>
          <w:rStyle w:val="Incipit"/>
          <w:lang w:val="it-IT"/>
        </w:rPr>
        <w:t>Deus vitam meam</w:t>
      </w:r>
      <w:r w:rsidRPr="0021481A">
        <w:rPr>
          <w:lang w:val="it-IT"/>
        </w:rPr>
        <w:t xml:space="preserve">. </w:t>
      </w:r>
      <w:r w:rsidR="001C57DE" w:rsidRPr="0021481A">
        <w:rPr>
          <w:lang w:val="pt-PT"/>
        </w:rPr>
        <w:t xml:space="preserve">EV </w:t>
      </w:r>
      <w:r w:rsidR="001C57DE" w:rsidRPr="0021481A">
        <w:rPr>
          <w:rStyle w:val="Incipit"/>
          <w:lang w:val="pt-PT"/>
        </w:rPr>
        <w:t>Quanta audivimus</w:t>
      </w:r>
      <w:r w:rsidR="001C57DE" w:rsidRPr="0021481A">
        <w:rPr>
          <w:lang w:val="pt-PT"/>
        </w:rPr>
        <w:t xml:space="preserve">. OF </w:t>
      </w:r>
      <w:r w:rsidR="001C57DE" w:rsidRPr="0021481A">
        <w:rPr>
          <w:rStyle w:val="Incipit"/>
          <w:lang w:val="pt-PT"/>
        </w:rPr>
        <w:t>Exaudi deus</w:t>
      </w:r>
      <w:r w:rsidR="001C57DE" w:rsidRPr="0021481A">
        <w:rPr>
          <w:lang w:val="pt-PT"/>
        </w:rPr>
        <w:t xml:space="preserve">. CO </w:t>
      </w:r>
      <w:r w:rsidR="001C57DE" w:rsidRPr="0021481A">
        <w:rPr>
          <w:rStyle w:val="Incipit"/>
          <w:lang w:val="pt-PT"/>
        </w:rPr>
        <w:t>Quis dabit ex Sion</w:t>
      </w:r>
      <w:r w:rsidR="001C57DE" w:rsidRPr="0021481A">
        <w:rPr>
          <w:lang w:val="pt-PT"/>
        </w:rPr>
        <w:t xml:space="preserve">. PC </w:t>
      </w:r>
      <w:r w:rsidR="001C57DE" w:rsidRPr="0021481A">
        <w:rPr>
          <w:rStyle w:val="Incipit"/>
          <w:lang w:val="pt-PT"/>
        </w:rPr>
        <w:t>Praesta quaesumus omnipotens deus</w:t>
      </w:r>
      <w:r w:rsidR="001C57DE" w:rsidRPr="0021481A">
        <w:rPr>
          <w:lang w:val="pt-PT"/>
        </w:rPr>
        <w:t xml:space="preserve">. </w:t>
      </w:r>
      <w:r w:rsidR="001C57DE" w:rsidRPr="0021481A">
        <w:rPr>
          <w:lang w:val="es-ES"/>
        </w:rPr>
        <w:t xml:space="preserve">OP </w:t>
      </w:r>
      <w:r w:rsidR="001C57DE" w:rsidRPr="0021481A">
        <w:rPr>
          <w:rStyle w:val="Incipit"/>
          <w:lang w:val="es-ES"/>
        </w:rPr>
        <w:t>Subveniat nobis</w:t>
      </w:r>
      <w:r w:rsidR="001C57DE" w:rsidRPr="0021481A">
        <w:rPr>
          <w:lang w:val="es-ES"/>
        </w:rPr>
        <w:t>.</w:t>
      </w:r>
    </w:p>
    <w:p w:rsidR="001C57DE" w:rsidRPr="0021481A" w:rsidRDefault="001C57DE" w:rsidP="004275F3">
      <w:pPr>
        <w:rPr>
          <w:lang w:val="fr-FR"/>
        </w:rPr>
      </w:pPr>
      <w:r w:rsidRPr="0021481A">
        <w:rPr>
          <w:rStyle w:val="Time1"/>
          <w:lang w:val="es-ES"/>
        </w:rPr>
        <w:t>Ad vesperas</w:t>
      </w:r>
      <w:r w:rsidRPr="0021481A">
        <w:rPr>
          <w:lang w:val="es-ES"/>
        </w:rPr>
        <w:t xml:space="preserve"> CP </w:t>
      </w:r>
      <w:r w:rsidRPr="0021481A">
        <w:rPr>
          <w:rStyle w:val="Incipit"/>
          <w:lang w:val="es-ES"/>
        </w:rPr>
        <w:t>Respice domine de sanctuario</w:t>
      </w:r>
      <w:r w:rsidRPr="0021481A">
        <w:rPr>
          <w:lang w:val="es-ES"/>
        </w:rPr>
        <w:t xml:space="preserve">. RP </w:t>
      </w:r>
      <w:r w:rsidRPr="0021481A">
        <w:rPr>
          <w:rStyle w:val="Incipit"/>
          <w:lang w:val="es-ES"/>
        </w:rPr>
        <w:t>Esto nobis</w:t>
      </w:r>
      <w:r w:rsidRPr="0021481A">
        <w:rPr>
          <w:lang w:val="es-ES"/>
        </w:rPr>
        <w:t xml:space="preserve">. </w:t>
      </w:r>
      <w:r w:rsidRPr="0021481A">
        <w:rPr>
          <w:lang w:val="it-IT"/>
        </w:rPr>
        <w:t xml:space="preserve">RV </w:t>
      </w:r>
      <w:r w:rsidRPr="0021481A">
        <w:rPr>
          <w:rStyle w:val="Incipit"/>
          <w:lang w:val="it-IT"/>
        </w:rPr>
        <w:t>A facie inimici</w:t>
      </w:r>
      <w:r w:rsidRPr="0021481A">
        <w:rPr>
          <w:lang w:val="it-IT"/>
        </w:rPr>
        <w:t xml:space="preserve">. Et hoc responsorium per quattuordecim dies cantentur. HY </w:t>
      </w:r>
      <w:r w:rsidRPr="0021481A">
        <w:rPr>
          <w:rStyle w:val="Incipit"/>
          <w:lang w:val="it-IT"/>
        </w:rPr>
        <w:t>Audi benigne</w:t>
      </w:r>
      <w:r w:rsidRPr="0021481A">
        <w:rPr>
          <w:lang w:val="it-IT"/>
        </w:rPr>
        <w:t xml:space="preserve">. </w:t>
      </w:r>
      <w:r w:rsidRPr="0021481A">
        <w:rPr>
          <w:lang w:val="fr-FR"/>
        </w:rPr>
        <w:t xml:space="preserve">VS </w:t>
      </w:r>
      <w:r w:rsidRPr="0021481A">
        <w:rPr>
          <w:rStyle w:val="Incipit"/>
          <w:lang w:val="fr-FR"/>
        </w:rPr>
        <w:t>Angelis suis deus</w:t>
      </w:r>
      <w:r w:rsidRPr="0021481A">
        <w:rPr>
          <w:lang w:val="fr-FR"/>
        </w:rPr>
        <w:t xml:space="preserve">. AM </w:t>
      </w:r>
      <w:r w:rsidRPr="0021481A">
        <w:rPr>
          <w:rStyle w:val="Incipit"/>
          <w:lang w:val="fr-FR"/>
        </w:rPr>
        <w:t>Iesus autem</w:t>
      </w:r>
      <w:r w:rsidRPr="0021481A">
        <w:rPr>
          <w:lang w:val="fr-FR"/>
        </w:rPr>
        <w:t xml:space="preserve">. OR </w:t>
      </w:r>
      <w:r w:rsidRPr="0021481A">
        <w:rPr>
          <w:rStyle w:val="Incipit"/>
          <w:lang w:val="fr-FR"/>
        </w:rPr>
        <w:t>Cordibus nostris</w:t>
      </w:r>
      <w:r w:rsidRPr="0021481A">
        <w:rPr>
          <w:lang w:val="fr-FR"/>
        </w:rPr>
        <w:t xml:space="preserve">. OPC </w:t>
      </w:r>
      <w:r w:rsidRPr="0021481A">
        <w:rPr>
          <w:rStyle w:val="Incipit"/>
          <w:lang w:val="fr-FR"/>
        </w:rPr>
        <w:t>(101va) Subveniat nobis</w:t>
      </w:r>
      <w:r w:rsidRPr="0021481A">
        <w:rPr>
          <w:lang w:val="fr-FR"/>
        </w:rPr>
        <w:t>.</w:t>
      </w:r>
    </w:p>
    <w:p w:rsidR="001C57DE" w:rsidRPr="0021481A" w:rsidRDefault="001C57DE" w:rsidP="004275F3">
      <w:pPr>
        <w:pStyle w:val="Titolo1"/>
        <w:rPr>
          <w:lang w:val="pt-PT"/>
        </w:rPr>
      </w:pPr>
      <w:r w:rsidRPr="0021481A">
        <w:rPr>
          <w:lang w:val="pt-PT"/>
        </w:rPr>
        <w:t>FERIA TERTIA</w:t>
      </w:r>
    </w:p>
    <w:p w:rsidR="001C57DE" w:rsidRPr="0021481A" w:rsidRDefault="001C57DE" w:rsidP="004275F3">
      <w:pPr>
        <w:rPr>
          <w:lang w:val="pt-PT"/>
        </w:rPr>
      </w:pPr>
      <w:r w:rsidRPr="0021481A">
        <w:rPr>
          <w:rStyle w:val="Time1"/>
          <w:lang w:val="pt-PT"/>
        </w:rPr>
        <w:t>Ad matutinas</w:t>
      </w:r>
      <w:r w:rsidRPr="0021481A">
        <w:rPr>
          <w:lang w:val="pt-PT"/>
        </w:rPr>
        <w:t xml:space="preserve"> CP </w:t>
      </w:r>
      <w:r w:rsidRPr="0021481A">
        <w:rPr>
          <w:rStyle w:val="Incipit"/>
          <w:lang w:val="pt-PT"/>
        </w:rPr>
        <w:t>Semper gaudete</w:t>
      </w:r>
      <w:r w:rsidRPr="0021481A">
        <w:rPr>
          <w:lang w:val="pt-PT"/>
        </w:rPr>
        <w:t>.</w:t>
      </w:r>
      <w:r w:rsidR="005E5951" w:rsidRPr="0021481A">
        <w:rPr>
          <w:lang w:val="pt-PT"/>
        </w:rPr>
        <w:t xml:space="preserve"> AB </w:t>
      </w:r>
      <w:r w:rsidR="005E5951" w:rsidRPr="0021481A">
        <w:rPr>
          <w:rStyle w:val="Incipit"/>
          <w:lang w:val="pt-PT"/>
        </w:rPr>
        <w:t>Ubi duo vel tres</w:t>
      </w:r>
      <w:r w:rsidR="005E5951" w:rsidRPr="0021481A">
        <w:rPr>
          <w:lang w:val="pt-PT"/>
        </w:rPr>
        <w:t xml:space="preserve">. OR </w:t>
      </w:r>
      <w:r w:rsidR="005E5951" w:rsidRPr="0021481A">
        <w:rPr>
          <w:rStyle w:val="Incipit"/>
          <w:lang w:val="pt-PT"/>
        </w:rPr>
        <w:t>Exaudi nos omnipotens deus</w:t>
      </w:r>
      <w:r w:rsidR="005E5951" w:rsidRPr="0021481A">
        <w:rPr>
          <w:lang w:val="pt-PT"/>
        </w:rPr>
        <w:t xml:space="preserve">. OPC </w:t>
      </w:r>
      <w:r w:rsidR="005E5951" w:rsidRPr="0021481A">
        <w:rPr>
          <w:rStyle w:val="Incipit"/>
          <w:lang w:val="pt-PT"/>
        </w:rPr>
        <w:t>Tua nos domine</w:t>
      </w:r>
      <w:r w:rsidR="005E5951" w:rsidRPr="0021481A">
        <w:rPr>
          <w:lang w:val="pt-PT"/>
        </w:rPr>
        <w:t>.</w:t>
      </w:r>
    </w:p>
    <w:p w:rsidR="005E5951" w:rsidRPr="0021481A" w:rsidRDefault="005E5951" w:rsidP="004275F3">
      <w:pPr>
        <w:rPr>
          <w:lang w:val="pt-PT"/>
        </w:rPr>
      </w:pPr>
      <w:r w:rsidRPr="0021481A">
        <w:rPr>
          <w:lang w:val="it-IT"/>
        </w:rPr>
        <w:t xml:space="preserve">Post nonam cantetur </w:t>
      </w:r>
      <w:r w:rsidRPr="0021481A">
        <w:rPr>
          <w:rStyle w:val="Time1"/>
          <w:lang w:val="it-IT"/>
        </w:rPr>
        <w:t>missa</w:t>
      </w:r>
      <w:r w:rsidRPr="0021481A">
        <w:rPr>
          <w:lang w:val="it-IT"/>
        </w:rPr>
        <w:t xml:space="preserve"> IN </w:t>
      </w:r>
      <w:r w:rsidRPr="0021481A">
        <w:rPr>
          <w:rStyle w:val="Incipit"/>
          <w:lang w:val="it-IT"/>
        </w:rPr>
        <w:t>Ego clamavi</w:t>
      </w:r>
      <w:r w:rsidRPr="0021481A">
        <w:rPr>
          <w:lang w:val="it-IT"/>
        </w:rPr>
        <w:t xml:space="preserve">. </w:t>
      </w:r>
      <w:r w:rsidRPr="0021481A">
        <w:rPr>
          <w:lang w:val="pt-PT"/>
        </w:rPr>
        <w:t xml:space="preserve">ORCL </w:t>
      </w:r>
      <w:r w:rsidRPr="0021481A">
        <w:rPr>
          <w:rStyle w:val="Incipit"/>
          <w:lang w:val="pt-PT"/>
        </w:rPr>
        <w:t>Exaudi nos omnipotens</w:t>
      </w:r>
      <w:r w:rsidRPr="0021481A">
        <w:rPr>
          <w:lang w:val="pt-PT"/>
        </w:rPr>
        <w:t xml:space="preserve">. EP </w:t>
      </w:r>
      <w:r w:rsidRPr="0021481A">
        <w:rPr>
          <w:rStyle w:val="Incipit"/>
          <w:lang w:val="pt-PT"/>
        </w:rPr>
        <w:t>Mulier quaedam clamabat</w:t>
      </w:r>
      <w:r w:rsidRPr="0021481A">
        <w:rPr>
          <w:lang w:val="pt-PT"/>
        </w:rPr>
        <w:t xml:space="preserve">. GR </w:t>
      </w:r>
      <w:r w:rsidRPr="0021481A">
        <w:rPr>
          <w:rStyle w:val="Incipit"/>
          <w:lang w:val="pt-PT"/>
        </w:rPr>
        <w:t>Ab occultis meis</w:t>
      </w:r>
      <w:r w:rsidRPr="0021481A">
        <w:rPr>
          <w:lang w:val="pt-PT"/>
        </w:rPr>
        <w:t xml:space="preserve">. EV </w:t>
      </w:r>
      <w:r w:rsidRPr="0021481A">
        <w:rPr>
          <w:rStyle w:val="Incipit"/>
          <w:lang w:val="pt-PT"/>
        </w:rPr>
        <w:t>Si peccaverit in te frater</w:t>
      </w:r>
      <w:r w:rsidRPr="0021481A">
        <w:rPr>
          <w:lang w:val="pt-PT"/>
        </w:rPr>
        <w:t xml:space="preserve">. OF </w:t>
      </w:r>
      <w:r w:rsidRPr="0021481A">
        <w:rPr>
          <w:rStyle w:val="Incipit"/>
          <w:lang w:val="pt-PT"/>
        </w:rPr>
        <w:t>Dextera domini</w:t>
      </w:r>
      <w:r w:rsidRPr="0021481A">
        <w:rPr>
          <w:lang w:val="pt-PT"/>
        </w:rPr>
        <w:t xml:space="preserve">. CO </w:t>
      </w:r>
      <w:r w:rsidRPr="0021481A">
        <w:rPr>
          <w:rStyle w:val="Incipit"/>
          <w:lang w:val="pt-PT"/>
        </w:rPr>
        <w:t>Domine quis habitabit</w:t>
      </w:r>
      <w:r w:rsidRPr="0021481A">
        <w:rPr>
          <w:lang w:val="pt-PT"/>
        </w:rPr>
        <w:t xml:space="preserve">. PC </w:t>
      </w:r>
      <w:r w:rsidRPr="0021481A">
        <w:rPr>
          <w:rStyle w:val="Incipit"/>
          <w:lang w:val="pt-PT"/>
        </w:rPr>
        <w:t>Sacris domine</w:t>
      </w:r>
      <w:r w:rsidRPr="0021481A">
        <w:rPr>
          <w:lang w:val="pt-PT"/>
        </w:rPr>
        <w:t>.</w:t>
      </w:r>
    </w:p>
    <w:p w:rsidR="005E5951" w:rsidRPr="0021481A" w:rsidRDefault="005E5951" w:rsidP="004275F3">
      <w:pPr>
        <w:rPr>
          <w:lang w:val="it-IT"/>
        </w:rPr>
      </w:pPr>
      <w:r w:rsidRPr="0021481A">
        <w:rPr>
          <w:rStyle w:val="Time1"/>
          <w:lang w:val="it-IT"/>
        </w:rPr>
        <w:t>Ad vesperas</w:t>
      </w:r>
      <w:r w:rsidRPr="0021481A">
        <w:rPr>
          <w:lang w:val="it-IT"/>
        </w:rPr>
        <w:t xml:space="preserve"> CP </w:t>
      </w:r>
      <w:r w:rsidRPr="0021481A">
        <w:rPr>
          <w:rStyle w:val="Incipit"/>
          <w:lang w:val="it-IT"/>
        </w:rPr>
        <w:t>Ecce ego mittam vobis</w:t>
      </w:r>
      <w:r w:rsidRPr="0021481A">
        <w:rPr>
          <w:lang w:val="it-IT"/>
        </w:rPr>
        <w:t xml:space="preserve">. AM </w:t>
      </w:r>
      <w:r w:rsidRPr="0021481A">
        <w:rPr>
          <w:rStyle w:val="Incipit"/>
          <w:lang w:val="it-IT"/>
        </w:rPr>
        <w:t>%D::Amen% Non dico tibi</w:t>
      </w:r>
      <w:r w:rsidRPr="0021481A">
        <w:rPr>
          <w:lang w:val="it-IT"/>
        </w:rPr>
        <w:t>. Orationes ut supra.</w:t>
      </w:r>
    </w:p>
    <w:p w:rsidR="005E5951" w:rsidRPr="0021481A" w:rsidRDefault="005E5951" w:rsidP="004275F3">
      <w:pPr>
        <w:pStyle w:val="Titolo1"/>
        <w:rPr>
          <w:lang w:val="it-IT"/>
        </w:rPr>
      </w:pPr>
      <w:r w:rsidRPr="0021481A">
        <w:rPr>
          <w:lang w:val="it-IT"/>
        </w:rPr>
        <w:lastRenderedPageBreak/>
        <w:t>FERIA QUARTA</w:t>
      </w:r>
    </w:p>
    <w:p w:rsidR="005E5951" w:rsidRPr="0021481A" w:rsidRDefault="005E5951" w:rsidP="004275F3">
      <w:pPr>
        <w:rPr>
          <w:lang w:val="it-IT"/>
        </w:rPr>
      </w:pPr>
      <w:r w:rsidRPr="0021481A">
        <w:rPr>
          <w:rStyle w:val="Time1"/>
          <w:lang w:val="it-IT"/>
        </w:rPr>
        <w:t>Ad matutinam</w:t>
      </w:r>
      <w:r w:rsidRPr="0021481A">
        <w:rPr>
          <w:lang w:val="it-IT"/>
        </w:rPr>
        <w:t xml:space="preserve"> invitatorium.</w:t>
      </w:r>
    </w:p>
    <w:p w:rsidR="005E5951" w:rsidRPr="0021481A" w:rsidRDefault="005E5951" w:rsidP="004275F3">
      <w:pPr>
        <w:rPr>
          <w:lang w:val="it-IT"/>
        </w:rPr>
      </w:pPr>
      <w:r w:rsidRPr="0021481A">
        <w:rPr>
          <w:rStyle w:val="Time1"/>
          <w:lang w:val="it-IT"/>
        </w:rPr>
        <w:t>[Ad laudes]</w:t>
      </w:r>
      <w:r w:rsidRPr="0021481A">
        <w:rPr>
          <w:lang w:val="it-IT"/>
        </w:rPr>
        <w:t xml:space="preserve"> CP </w:t>
      </w:r>
      <w:r w:rsidRPr="0021481A">
        <w:rPr>
          <w:rStyle w:val="Incipit"/>
          <w:lang w:val="it-IT"/>
        </w:rPr>
        <w:t>Honora patrem tuum</w:t>
      </w:r>
      <w:r w:rsidRPr="0021481A">
        <w:rPr>
          <w:lang w:val="it-IT"/>
        </w:rPr>
        <w:t xml:space="preserve">. AB </w:t>
      </w:r>
      <w:r w:rsidRPr="0021481A">
        <w:rPr>
          <w:rStyle w:val="Incipit"/>
          <w:lang w:val="it-IT"/>
        </w:rPr>
        <w:t>Audite et intelligite</w:t>
      </w:r>
      <w:r w:rsidRPr="0021481A">
        <w:rPr>
          <w:lang w:val="it-IT"/>
        </w:rPr>
        <w:t xml:space="preserve">. OR </w:t>
      </w:r>
      <w:r w:rsidRPr="0021481A">
        <w:rPr>
          <w:rStyle w:val="Incipit"/>
          <w:lang w:val="it-IT"/>
        </w:rPr>
        <w:t>(101vb) Praesta quaesumus domine</w:t>
      </w:r>
      <w:r w:rsidRPr="0021481A">
        <w:rPr>
          <w:lang w:val="it-IT"/>
        </w:rPr>
        <w:t xml:space="preserve">. OPC </w:t>
      </w:r>
      <w:r w:rsidRPr="0021481A">
        <w:rPr>
          <w:rStyle w:val="Incipit"/>
          <w:lang w:val="it-IT"/>
        </w:rPr>
        <w:t>Concede quaesumus domine</w:t>
      </w:r>
      <w:r w:rsidRPr="0021481A">
        <w:rPr>
          <w:lang w:val="it-IT"/>
        </w:rPr>
        <w:t>.</w:t>
      </w:r>
    </w:p>
    <w:p w:rsidR="004426A8" w:rsidRPr="0021481A" w:rsidRDefault="005E5951" w:rsidP="004275F3">
      <w:pPr>
        <w:rPr>
          <w:lang w:val="it-IT"/>
        </w:rPr>
      </w:pPr>
      <w:r w:rsidRPr="0021481A">
        <w:rPr>
          <w:lang w:val="it-IT"/>
        </w:rPr>
        <w:t xml:space="preserve">Post nonam cantetur </w:t>
      </w:r>
      <w:r w:rsidRPr="0021481A">
        <w:rPr>
          <w:rStyle w:val="Time1"/>
          <w:lang w:val="it-IT"/>
        </w:rPr>
        <w:t>missa</w:t>
      </w:r>
      <w:r w:rsidRPr="0021481A">
        <w:rPr>
          <w:lang w:val="it-IT"/>
        </w:rPr>
        <w:t xml:space="preserve"> IN </w:t>
      </w:r>
      <w:r w:rsidRPr="0021481A">
        <w:rPr>
          <w:rStyle w:val="Incipit"/>
          <w:lang w:val="it-IT"/>
        </w:rPr>
        <w:t>Ego in domino</w:t>
      </w:r>
      <w:r w:rsidRPr="0021481A">
        <w:rPr>
          <w:lang w:val="it-IT"/>
        </w:rPr>
        <w:t xml:space="preserve">. ORCL </w:t>
      </w:r>
      <w:r w:rsidRPr="0021481A">
        <w:rPr>
          <w:rStyle w:val="Incipit"/>
          <w:lang w:val="it-IT"/>
        </w:rPr>
        <w:t>Praesta quaesumus domine</w:t>
      </w:r>
      <w:r w:rsidRPr="0021481A">
        <w:rPr>
          <w:lang w:val="it-IT"/>
        </w:rPr>
        <w:t xml:space="preserve">. EP </w:t>
      </w:r>
      <w:r w:rsidRPr="0021481A">
        <w:rPr>
          <w:rStyle w:val="Incipit"/>
          <w:lang w:val="it-IT"/>
        </w:rPr>
        <w:t>Honora patrem tuum</w:t>
      </w:r>
      <w:r w:rsidRPr="0021481A">
        <w:rPr>
          <w:lang w:val="it-IT"/>
        </w:rPr>
        <w:t xml:space="preserve">. GR </w:t>
      </w:r>
      <w:r w:rsidRPr="0021481A">
        <w:rPr>
          <w:rStyle w:val="Incipit"/>
          <w:lang w:val="it-IT"/>
        </w:rPr>
        <w:t>Miserere mei</w:t>
      </w:r>
      <w:r w:rsidRPr="0021481A">
        <w:rPr>
          <w:lang w:val="it-IT"/>
        </w:rPr>
        <w:t xml:space="preserve">. EV </w:t>
      </w:r>
      <w:r w:rsidRPr="0021481A">
        <w:rPr>
          <w:rStyle w:val="Incipit"/>
          <w:lang w:val="it-IT"/>
        </w:rPr>
        <w:t>Accesserunt ad Iesum ab Hierosolymis</w:t>
      </w:r>
      <w:r w:rsidRPr="0021481A">
        <w:rPr>
          <w:lang w:val="it-IT"/>
        </w:rPr>
        <w:t xml:space="preserve">. OF </w:t>
      </w:r>
      <w:r w:rsidRPr="0021481A">
        <w:rPr>
          <w:rStyle w:val="Incipit"/>
          <w:lang w:val="it-IT"/>
        </w:rPr>
        <w:t>Domine fac mecum</w:t>
      </w:r>
      <w:r w:rsidRPr="0021481A">
        <w:rPr>
          <w:lang w:val="it-IT"/>
        </w:rPr>
        <w:t xml:space="preserve">. CO </w:t>
      </w:r>
      <w:r w:rsidRPr="0021481A">
        <w:rPr>
          <w:rStyle w:val="Incipit"/>
          <w:lang w:val="it-IT"/>
        </w:rPr>
        <w:t>Notas mihi</w:t>
      </w:r>
      <w:r w:rsidRPr="0021481A">
        <w:rPr>
          <w:lang w:val="it-IT"/>
        </w:rPr>
        <w:t xml:space="preserve">. PC </w:t>
      </w:r>
      <w:r w:rsidR="004426A8" w:rsidRPr="0021481A">
        <w:rPr>
          <w:rStyle w:val="Incipit"/>
          <w:lang w:val="it-IT"/>
        </w:rPr>
        <w:t>|Sanctifices::Sanctificet| nos</w:t>
      </w:r>
      <w:r w:rsidR="004426A8" w:rsidRPr="0021481A">
        <w:rPr>
          <w:lang w:val="it-IT"/>
        </w:rPr>
        <w:t xml:space="preserve">. OP </w:t>
      </w:r>
      <w:r w:rsidR="004426A8" w:rsidRPr="0021481A">
        <w:rPr>
          <w:rStyle w:val="Incipit"/>
          <w:lang w:val="it-IT"/>
        </w:rPr>
        <w:t>Concede quaesumus omnipotens deus</w:t>
      </w:r>
      <w:r w:rsidR="004426A8" w:rsidRPr="0021481A">
        <w:rPr>
          <w:lang w:val="it-IT"/>
        </w:rPr>
        <w:t>.</w:t>
      </w:r>
    </w:p>
    <w:p w:rsidR="004426A8" w:rsidRPr="0021481A" w:rsidRDefault="004426A8" w:rsidP="004275F3">
      <w:pPr>
        <w:rPr>
          <w:lang w:val="pt-PT"/>
        </w:rPr>
      </w:pPr>
      <w:r w:rsidRPr="0021481A">
        <w:rPr>
          <w:rStyle w:val="Time1"/>
          <w:lang w:val="es-ES"/>
        </w:rPr>
        <w:t>Ad vesperas</w:t>
      </w:r>
      <w:r w:rsidRPr="0021481A">
        <w:rPr>
          <w:lang w:val="es-ES"/>
        </w:rPr>
        <w:t xml:space="preserve"> CP </w:t>
      </w:r>
      <w:r w:rsidRPr="0021481A">
        <w:rPr>
          <w:rStyle w:val="Incipit"/>
          <w:lang w:val="es-ES"/>
        </w:rPr>
        <w:t>Non facietis deos</w:t>
      </w:r>
      <w:r w:rsidRPr="0021481A">
        <w:rPr>
          <w:lang w:val="es-ES"/>
        </w:rPr>
        <w:t xml:space="preserve">. </w:t>
      </w:r>
      <w:r w:rsidRPr="0021481A">
        <w:rPr>
          <w:lang w:val="pt-PT"/>
        </w:rPr>
        <w:t xml:space="preserve">AM </w:t>
      </w:r>
      <w:r w:rsidRPr="0021481A">
        <w:rPr>
          <w:rStyle w:val="Incipit"/>
          <w:lang w:val="pt-PT"/>
        </w:rPr>
        <w:t>Non lotis manibus</w:t>
      </w:r>
      <w:r w:rsidRPr="0021481A">
        <w:rPr>
          <w:lang w:val="pt-PT"/>
        </w:rPr>
        <w:t>. Oratio ut supra.</w:t>
      </w:r>
    </w:p>
    <w:p w:rsidR="004426A8" w:rsidRPr="0021481A" w:rsidRDefault="004426A8" w:rsidP="004275F3">
      <w:pPr>
        <w:pStyle w:val="Titolo1"/>
        <w:rPr>
          <w:lang w:val="pt-PT"/>
        </w:rPr>
      </w:pPr>
      <w:r w:rsidRPr="0021481A">
        <w:rPr>
          <w:lang w:val="pt-PT"/>
        </w:rPr>
        <w:t>FERIA QUINTA</w:t>
      </w:r>
    </w:p>
    <w:p w:rsidR="004426A8" w:rsidRPr="0021481A" w:rsidRDefault="004426A8" w:rsidP="004275F3">
      <w:pPr>
        <w:rPr>
          <w:lang w:val="pt-PT"/>
        </w:rPr>
      </w:pPr>
      <w:r w:rsidRPr="0021481A">
        <w:rPr>
          <w:rStyle w:val="Time1"/>
          <w:lang w:val="pt-PT"/>
        </w:rPr>
        <w:t>Ad matutinas</w:t>
      </w:r>
      <w:r w:rsidRPr="0021481A">
        <w:rPr>
          <w:lang w:val="pt-PT"/>
        </w:rPr>
        <w:t xml:space="preserve"> CP</w:t>
      </w:r>
      <w:r w:rsidR="000319CC" w:rsidRPr="0021481A">
        <w:rPr>
          <w:lang w:val="pt-PT"/>
        </w:rPr>
        <w:t xml:space="preserve"> </w:t>
      </w:r>
      <w:r w:rsidR="000319CC" w:rsidRPr="0021481A">
        <w:rPr>
          <w:rStyle w:val="Incipit"/>
          <w:lang w:val="pt-PT"/>
        </w:rPr>
        <w:t>Bonas facite vias</w:t>
      </w:r>
      <w:r w:rsidR="000319CC" w:rsidRPr="0021481A">
        <w:rPr>
          <w:lang w:val="pt-PT"/>
        </w:rPr>
        <w:t xml:space="preserve">. AB </w:t>
      </w:r>
      <w:r w:rsidR="000319CC" w:rsidRPr="0021481A">
        <w:rPr>
          <w:rStyle w:val="Incipit"/>
          <w:lang w:val="pt-PT"/>
        </w:rPr>
        <w:t>Cum autem</w:t>
      </w:r>
      <w:r w:rsidR="000319CC" w:rsidRPr="0021481A">
        <w:rPr>
          <w:lang w:val="pt-PT"/>
        </w:rPr>
        <w:t xml:space="preserve">. OR </w:t>
      </w:r>
      <w:r w:rsidR="000319CC" w:rsidRPr="0021481A">
        <w:rPr>
          <w:rStyle w:val="Incipit"/>
          <w:lang w:val="pt-PT"/>
        </w:rPr>
        <w:t>Concede qua</w:t>
      </w:r>
      <w:r w:rsidR="00847936" w:rsidRPr="0021481A">
        <w:rPr>
          <w:rStyle w:val="Incipit"/>
          <w:lang w:val="pt-PT"/>
        </w:rPr>
        <w:t>esumus omnipotens</w:t>
      </w:r>
      <w:r w:rsidR="00847936" w:rsidRPr="0021481A">
        <w:rPr>
          <w:lang w:val="pt-PT"/>
        </w:rPr>
        <w:t xml:space="preserve">. OPC </w:t>
      </w:r>
      <w:r w:rsidR="00847936" w:rsidRPr="0021481A">
        <w:rPr>
          <w:rStyle w:val="Incipit"/>
          <w:lang w:val="pt-PT"/>
        </w:rPr>
        <w:t>Subiectum tibi populum</w:t>
      </w:r>
      <w:r w:rsidR="00847936" w:rsidRPr="0021481A">
        <w:rPr>
          <w:lang w:val="pt-PT"/>
        </w:rPr>
        <w:t>.</w:t>
      </w:r>
    </w:p>
    <w:p w:rsidR="00847936" w:rsidRPr="0021481A" w:rsidRDefault="00847936" w:rsidP="004275F3">
      <w:pPr>
        <w:rPr>
          <w:lang w:val="it-IT"/>
        </w:rPr>
      </w:pPr>
      <w:r w:rsidRPr="0021481A">
        <w:rPr>
          <w:rStyle w:val="Time1"/>
          <w:lang w:val="pt-PT"/>
        </w:rPr>
        <w:t>Ad missam</w:t>
      </w:r>
      <w:r w:rsidRPr="0021481A">
        <w:rPr>
          <w:lang w:val="pt-PT"/>
        </w:rPr>
        <w:t xml:space="preserve"> IN </w:t>
      </w:r>
      <w:r w:rsidRPr="0021481A">
        <w:rPr>
          <w:rStyle w:val="Incipit"/>
          <w:lang w:val="pt-PT"/>
        </w:rPr>
        <w:t>Salus populi</w:t>
      </w:r>
      <w:r w:rsidRPr="0021481A">
        <w:rPr>
          <w:lang w:val="pt-PT"/>
        </w:rPr>
        <w:t xml:space="preserve">. ORCL </w:t>
      </w:r>
      <w:r w:rsidRPr="0021481A">
        <w:rPr>
          <w:rStyle w:val="Incipit"/>
          <w:lang w:val="pt-PT"/>
        </w:rPr>
        <w:t>Concede quaesumus omnipotens deus</w:t>
      </w:r>
      <w:r w:rsidRPr="0021481A">
        <w:rPr>
          <w:lang w:val="pt-PT"/>
        </w:rPr>
        <w:t xml:space="preserve">. </w:t>
      </w:r>
      <w:r>
        <w:t xml:space="preserve">EP </w:t>
      </w:r>
      <w:r w:rsidRPr="0046443A">
        <w:rPr>
          <w:rStyle w:val="Incipit"/>
        </w:rPr>
        <w:t>Factum (102ra) est verbum domini</w:t>
      </w:r>
      <w:r>
        <w:t xml:space="preserve">. GR </w:t>
      </w:r>
      <w:r w:rsidRPr="0046443A">
        <w:rPr>
          <w:rStyle w:val="Incipit"/>
        </w:rPr>
        <w:t>Oculi omnium in te sperant</w:t>
      </w:r>
      <w:r>
        <w:t xml:space="preserve">. </w:t>
      </w:r>
      <w:r w:rsidRPr="0021481A">
        <w:rPr>
          <w:lang w:val="pt-PT"/>
        </w:rPr>
        <w:t xml:space="preserve">Evangelium require in quinta ebdomada feria quarta post epiphaniam [EV] </w:t>
      </w:r>
      <w:r w:rsidRPr="0021481A">
        <w:rPr>
          <w:rStyle w:val="Incipit"/>
          <w:lang w:val="pt-PT"/>
        </w:rPr>
        <w:t>Surgens Iesus de sinagoga</w:t>
      </w:r>
      <w:r w:rsidRPr="0021481A">
        <w:rPr>
          <w:lang w:val="pt-PT"/>
        </w:rPr>
        <w:t xml:space="preserve">. Quamvis antiphona sint de illo evangelio tamen legitur aliud EV </w:t>
      </w:r>
      <w:r w:rsidRPr="0021481A">
        <w:rPr>
          <w:rStyle w:val="Incipit"/>
          <w:lang w:val="pt-PT"/>
        </w:rPr>
        <w:t>Operamini</w:t>
      </w:r>
      <w:r w:rsidR="00962CD7" w:rsidRPr="0021481A">
        <w:rPr>
          <w:rStyle w:val="Incipit"/>
          <w:lang w:val="pt-PT"/>
        </w:rPr>
        <w:t xml:space="preserve"> non cibum qui |parit::perit|</w:t>
      </w:r>
      <w:r w:rsidR="00962CD7" w:rsidRPr="0021481A">
        <w:rPr>
          <w:lang w:val="pt-PT"/>
        </w:rPr>
        <w:t xml:space="preserve">. </w:t>
      </w:r>
      <w:r w:rsidR="00962CD7" w:rsidRPr="0021481A">
        <w:rPr>
          <w:lang w:val="it-IT"/>
        </w:rPr>
        <w:t xml:space="preserve">GR </w:t>
      </w:r>
      <w:r w:rsidR="00962CD7" w:rsidRPr="0021481A">
        <w:rPr>
          <w:rStyle w:val="Incipit"/>
          <w:lang w:val="it-IT"/>
        </w:rPr>
        <w:t>Si ambulavero</w:t>
      </w:r>
      <w:r w:rsidR="00962CD7" w:rsidRPr="0021481A">
        <w:rPr>
          <w:lang w:val="it-IT"/>
        </w:rPr>
        <w:t xml:space="preserve">. CO </w:t>
      </w:r>
      <w:r w:rsidR="00962CD7" w:rsidRPr="0021481A">
        <w:rPr>
          <w:rStyle w:val="Incipit"/>
          <w:lang w:val="it-IT"/>
        </w:rPr>
        <w:t>Tu mandasti</w:t>
      </w:r>
      <w:r w:rsidR="00962CD7" w:rsidRPr="0021481A">
        <w:rPr>
          <w:lang w:val="it-IT"/>
        </w:rPr>
        <w:t xml:space="preserve">. PC </w:t>
      </w:r>
      <w:r w:rsidR="00962CD7" w:rsidRPr="0021481A">
        <w:rPr>
          <w:rStyle w:val="Incipit"/>
          <w:lang w:val="it-IT"/>
        </w:rPr>
        <w:t>Sacramenti tui domine</w:t>
      </w:r>
      <w:r w:rsidR="00962CD7" w:rsidRPr="0021481A">
        <w:rPr>
          <w:lang w:val="it-IT"/>
        </w:rPr>
        <w:t xml:space="preserve">. OP </w:t>
      </w:r>
      <w:r w:rsidR="00962CD7" w:rsidRPr="0021481A">
        <w:rPr>
          <w:rStyle w:val="Incipit"/>
          <w:lang w:val="it-IT"/>
        </w:rPr>
        <w:t>Subiectum tibi populum</w:t>
      </w:r>
      <w:r w:rsidR="00962CD7" w:rsidRPr="0021481A">
        <w:rPr>
          <w:lang w:val="it-IT"/>
        </w:rPr>
        <w:t>.</w:t>
      </w:r>
    </w:p>
    <w:p w:rsidR="00962CD7" w:rsidRPr="0021481A" w:rsidRDefault="00962CD7" w:rsidP="004275F3">
      <w:pPr>
        <w:rPr>
          <w:lang w:val="fr-FR"/>
        </w:rPr>
      </w:pPr>
      <w:r w:rsidRPr="0021481A">
        <w:rPr>
          <w:rStyle w:val="Time1"/>
          <w:lang w:val="it-IT"/>
        </w:rPr>
        <w:t>Ad vesperas</w:t>
      </w:r>
      <w:r w:rsidRPr="0021481A">
        <w:rPr>
          <w:lang w:val="it-IT"/>
        </w:rPr>
        <w:t xml:space="preserve"> CP </w:t>
      </w:r>
      <w:r w:rsidRPr="0021481A">
        <w:rPr>
          <w:rStyle w:val="Incipit"/>
          <w:lang w:val="it-IT"/>
        </w:rPr>
        <w:t>Nolite confidere in verbis</w:t>
      </w:r>
      <w:r w:rsidRPr="0021481A">
        <w:rPr>
          <w:lang w:val="it-IT"/>
        </w:rPr>
        <w:t xml:space="preserve">. </w:t>
      </w:r>
      <w:r w:rsidRPr="0021481A">
        <w:rPr>
          <w:lang w:val="fr-FR"/>
        </w:rPr>
        <w:t xml:space="preserve">AM </w:t>
      </w:r>
      <w:r w:rsidRPr="0021481A">
        <w:rPr>
          <w:rStyle w:val="Incipit"/>
          <w:lang w:val="fr-FR"/>
        </w:rPr>
        <w:t>Omnes qui habebant</w:t>
      </w:r>
      <w:r w:rsidRPr="0021481A">
        <w:rPr>
          <w:lang w:val="fr-FR"/>
        </w:rPr>
        <w:t>.</w:t>
      </w:r>
      <w:r w:rsidR="0046443A" w:rsidRPr="0021481A">
        <w:rPr>
          <w:lang w:val="fr-FR"/>
        </w:rPr>
        <w:t xml:space="preserve"> Orationes ut supra.</w:t>
      </w:r>
    </w:p>
    <w:p w:rsidR="0046443A" w:rsidRPr="0021481A" w:rsidRDefault="0046443A" w:rsidP="004275F3">
      <w:pPr>
        <w:pStyle w:val="Titolo1"/>
        <w:rPr>
          <w:lang w:val="pt-PT"/>
        </w:rPr>
      </w:pPr>
      <w:r w:rsidRPr="0021481A">
        <w:rPr>
          <w:lang w:val="pt-PT"/>
        </w:rPr>
        <w:t>FERIA SEXTA</w:t>
      </w:r>
    </w:p>
    <w:p w:rsidR="0046443A" w:rsidRPr="0021481A" w:rsidRDefault="0046443A" w:rsidP="004275F3">
      <w:pPr>
        <w:rPr>
          <w:lang w:val="pt-PT"/>
        </w:rPr>
      </w:pPr>
      <w:r w:rsidRPr="0021481A">
        <w:rPr>
          <w:rStyle w:val="Time1"/>
          <w:lang w:val="pt-PT"/>
        </w:rPr>
        <w:t>In matutinis</w:t>
      </w:r>
      <w:r w:rsidRPr="0021481A">
        <w:rPr>
          <w:lang w:val="pt-PT"/>
        </w:rPr>
        <w:t xml:space="preserve"> CP </w:t>
      </w:r>
      <w:r w:rsidRPr="0021481A">
        <w:rPr>
          <w:rStyle w:val="Incipit"/>
          <w:lang w:val="pt-PT"/>
        </w:rPr>
        <w:t>Nemo vos seducat</w:t>
      </w:r>
      <w:r w:rsidRPr="0021481A">
        <w:rPr>
          <w:lang w:val="pt-PT"/>
        </w:rPr>
        <w:t xml:space="preserve">. AB </w:t>
      </w:r>
      <w:r w:rsidRPr="0021481A">
        <w:rPr>
          <w:rStyle w:val="Incipit"/>
          <w:lang w:val="pt-PT"/>
        </w:rPr>
        <w:t xml:space="preserve">|Aquam::Aqua| quam ego </w:t>
      </w:r>
      <w:r w:rsidR="005D03E7" w:rsidRPr="0021481A">
        <w:rPr>
          <w:rStyle w:val="Incipit"/>
          <w:lang w:val="pt-PT"/>
        </w:rPr>
        <w:t>|do::</w:t>
      </w:r>
      <w:r w:rsidRPr="0021481A">
        <w:rPr>
          <w:rStyle w:val="Incipit"/>
          <w:lang w:val="pt-PT"/>
        </w:rPr>
        <w:t>dedero</w:t>
      </w:r>
      <w:r w:rsidR="005D03E7" w:rsidRPr="0021481A">
        <w:rPr>
          <w:rStyle w:val="Incipit"/>
          <w:lang w:val="pt-PT"/>
        </w:rPr>
        <w:t>|</w:t>
      </w:r>
      <w:r w:rsidRPr="0021481A">
        <w:rPr>
          <w:lang w:val="pt-PT"/>
        </w:rPr>
        <w:t xml:space="preserve">. OR </w:t>
      </w:r>
      <w:r w:rsidRPr="0021481A">
        <w:rPr>
          <w:rStyle w:val="Incipit"/>
          <w:lang w:val="pt-PT"/>
        </w:rPr>
        <w:t>Ieiunia nostra</w:t>
      </w:r>
      <w:r w:rsidRPr="0021481A">
        <w:rPr>
          <w:lang w:val="pt-PT"/>
        </w:rPr>
        <w:t xml:space="preserve">. Secunda OROPC </w:t>
      </w:r>
      <w:r w:rsidRPr="0021481A">
        <w:rPr>
          <w:rStyle w:val="Incipit"/>
          <w:lang w:val="pt-PT"/>
        </w:rPr>
        <w:t>Praesta quaesumus omnipotens deus</w:t>
      </w:r>
      <w:r w:rsidRPr="0021481A">
        <w:rPr>
          <w:lang w:val="pt-PT"/>
        </w:rPr>
        <w:t>.</w:t>
      </w:r>
    </w:p>
    <w:p w:rsidR="00B26FD9" w:rsidRPr="0021481A" w:rsidRDefault="0046443A" w:rsidP="004275F3">
      <w:pPr>
        <w:rPr>
          <w:lang w:val="pt-PT"/>
        </w:rPr>
      </w:pPr>
      <w:r w:rsidRPr="0021481A">
        <w:rPr>
          <w:rStyle w:val="Time1"/>
          <w:lang w:val="pt-PT"/>
        </w:rPr>
        <w:t>Ad missam</w:t>
      </w:r>
      <w:r w:rsidRPr="0021481A">
        <w:rPr>
          <w:lang w:val="pt-PT"/>
        </w:rPr>
        <w:t xml:space="preserve"> IN </w:t>
      </w:r>
      <w:r w:rsidRPr="0021481A">
        <w:rPr>
          <w:rStyle w:val="Incipit"/>
          <w:lang w:val="pt-PT"/>
        </w:rPr>
        <w:t>Fac mecum</w:t>
      </w:r>
      <w:r w:rsidRPr="0021481A">
        <w:rPr>
          <w:lang w:val="pt-PT"/>
        </w:rPr>
        <w:t xml:space="preserve">. ORCL </w:t>
      </w:r>
      <w:r w:rsidRPr="0021481A">
        <w:rPr>
          <w:rStyle w:val="Incipit"/>
          <w:lang w:val="pt-PT"/>
        </w:rPr>
        <w:t>Ieiu(102rb)nia nostra</w:t>
      </w:r>
      <w:r w:rsidRPr="0021481A">
        <w:rPr>
          <w:lang w:val="pt-PT"/>
        </w:rPr>
        <w:t xml:space="preserve">. EP </w:t>
      </w:r>
      <w:r w:rsidRPr="0021481A">
        <w:rPr>
          <w:rStyle w:val="Incipit"/>
          <w:lang w:val="pt-PT"/>
        </w:rPr>
        <w:t>Convenerunt</w:t>
      </w:r>
      <w:r w:rsidRPr="0021481A">
        <w:rPr>
          <w:lang w:val="pt-PT"/>
        </w:rPr>
        <w:t xml:space="preserve">. GR </w:t>
      </w:r>
      <w:r w:rsidRPr="0021481A">
        <w:rPr>
          <w:rStyle w:val="Incipit"/>
          <w:lang w:val="pt-PT"/>
        </w:rPr>
        <w:t>In deo speravit</w:t>
      </w:r>
      <w:r w:rsidRPr="0021481A">
        <w:rPr>
          <w:lang w:val="pt-PT"/>
        </w:rPr>
        <w:t xml:space="preserve">. EV </w:t>
      </w:r>
      <w:r w:rsidRPr="0021481A">
        <w:rPr>
          <w:rStyle w:val="Incipit"/>
          <w:lang w:val="pt-PT"/>
        </w:rPr>
        <w:t>Iesus fatigatus</w:t>
      </w:r>
      <w:r w:rsidRPr="0021481A">
        <w:rPr>
          <w:lang w:val="pt-PT"/>
        </w:rPr>
        <w:t xml:space="preserve">. OF </w:t>
      </w:r>
      <w:r w:rsidRPr="0021481A">
        <w:rPr>
          <w:rStyle w:val="Incipit"/>
          <w:lang w:val="pt-PT"/>
        </w:rPr>
        <w:t>Intende</w:t>
      </w:r>
      <w:r w:rsidRPr="0021481A">
        <w:rPr>
          <w:lang w:val="pt-PT"/>
        </w:rPr>
        <w:t xml:space="preserve">. CO </w:t>
      </w:r>
      <w:r w:rsidRPr="0021481A">
        <w:rPr>
          <w:rStyle w:val="Incipit"/>
          <w:lang w:val="pt-PT"/>
        </w:rPr>
        <w:t>Qui biberit</w:t>
      </w:r>
      <w:r w:rsidRPr="0021481A">
        <w:rPr>
          <w:lang w:val="pt-PT"/>
        </w:rPr>
        <w:t>.</w:t>
      </w:r>
      <w:r w:rsidR="00B26FD9" w:rsidRPr="0021481A">
        <w:rPr>
          <w:lang w:val="pt-PT"/>
        </w:rPr>
        <w:t xml:space="preserve"> PC </w:t>
      </w:r>
      <w:r w:rsidR="00B26FD9" w:rsidRPr="0021481A">
        <w:rPr>
          <w:rStyle w:val="Incipit"/>
          <w:lang w:val="pt-PT"/>
        </w:rPr>
        <w:t>Huius nos domine</w:t>
      </w:r>
      <w:r w:rsidR="00B26FD9" w:rsidRPr="0021481A">
        <w:rPr>
          <w:lang w:val="pt-PT"/>
        </w:rPr>
        <w:t xml:space="preserve">. OP </w:t>
      </w:r>
      <w:r w:rsidR="00481BBD" w:rsidRPr="0021481A">
        <w:rPr>
          <w:rStyle w:val="Incipit"/>
          <w:lang w:val="pt-PT"/>
        </w:rPr>
        <w:t>Praesta Ä+</w:t>
      </w:r>
      <w:r w:rsidR="00B26FD9" w:rsidRPr="0021481A">
        <w:rPr>
          <w:rStyle w:val="Incipit"/>
          <w:lang w:val="pt-PT"/>
        </w:rPr>
        <w:t>quaesumus</w:t>
      </w:r>
      <w:r w:rsidR="00481BBD" w:rsidRPr="0021481A">
        <w:rPr>
          <w:rStyle w:val="Incipit"/>
          <w:lang w:val="pt-PT"/>
        </w:rPr>
        <w:t>+Ä</w:t>
      </w:r>
      <w:r w:rsidR="00B26FD9" w:rsidRPr="0021481A">
        <w:rPr>
          <w:rStyle w:val="Incipit"/>
          <w:lang w:val="pt-PT"/>
        </w:rPr>
        <w:t xml:space="preserve"> omnipotens deus</w:t>
      </w:r>
      <w:r w:rsidR="00B26FD9" w:rsidRPr="0021481A">
        <w:rPr>
          <w:lang w:val="pt-PT"/>
        </w:rPr>
        <w:t>.</w:t>
      </w:r>
    </w:p>
    <w:p w:rsidR="00B26FD9" w:rsidRPr="0021481A" w:rsidRDefault="00B26FD9" w:rsidP="004275F3">
      <w:pPr>
        <w:rPr>
          <w:lang w:val="fr-FR"/>
        </w:rPr>
      </w:pPr>
      <w:r w:rsidRPr="0021481A">
        <w:rPr>
          <w:rStyle w:val="Time1"/>
          <w:lang w:val="fr-FR"/>
        </w:rPr>
        <w:t>Ad vesperas</w:t>
      </w:r>
      <w:r w:rsidRPr="0021481A">
        <w:rPr>
          <w:lang w:val="fr-FR"/>
        </w:rPr>
        <w:t xml:space="preserve"> CP </w:t>
      </w:r>
      <w:r w:rsidRPr="0021481A">
        <w:rPr>
          <w:rStyle w:val="Incipit"/>
          <w:lang w:val="fr-FR"/>
        </w:rPr>
        <w:t>Fructus lucis est</w:t>
      </w:r>
      <w:r w:rsidRPr="0021481A">
        <w:rPr>
          <w:lang w:val="fr-FR"/>
        </w:rPr>
        <w:t xml:space="preserve">. AM </w:t>
      </w:r>
      <w:r w:rsidRPr="0021481A">
        <w:rPr>
          <w:rStyle w:val="Incipit"/>
          <w:lang w:val="fr-FR"/>
        </w:rPr>
        <w:t>Meus cibus est</w:t>
      </w:r>
      <w:r w:rsidRPr="0021481A">
        <w:rPr>
          <w:lang w:val="fr-FR"/>
        </w:rPr>
        <w:t>. Orationes ut supra.</w:t>
      </w:r>
    </w:p>
    <w:p w:rsidR="00B26FD9" w:rsidRPr="0021481A" w:rsidRDefault="00B26FD9" w:rsidP="004275F3">
      <w:pPr>
        <w:pStyle w:val="Titolo1"/>
        <w:rPr>
          <w:lang w:val="it-IT"/>
        </w:rPr>
      </w:pPr>
      <w:r w:rsidRPr="0021481A">
        <w:rPr>
          <w:lang w:val="it-IT"/>
        </w:rPr>
        <w:t>SABBATO</w:t>
      </w:r>
    </w:p>
    <w:p w:rsidR="00B26FD9" w:rsidRPr="0021481A" w:rsidRDefault="00B26FD9" w:rsidP="004275F3">
      <w:pPr>
        <w:rPr>
          <w:lang w:val="it-IT"/>
        </w:rPr>
      </w:pPr>
      <w:r w:rsidRPr="0021481A">
        <w:rPr>
          <w:rStyle w:val="Time1"/>
          <w:lang w:val="it-IT"/>
        </w:rPr>
        <w:t>In matutinis</w:t>
      </w:r>
      <w:r w:rsidRPr="0021481A">
        <w:rPr>
          <w:lang w:val="it-IT"/>
        </w:rPr>
        <w:t xml:space="preserve"> CP</w:t>
      </w:r>
      <w:r w:rsidR="00512087" w:rsidRPr="0021481A">
        <w:rPr>
          <w:lang w:val="it-IT"/>
        </w:rPr>
        <w:t xml:space="preserve"> </w:t>
      </w:r>
      <w:r w:rsidR="00512087" w:rsidRPr="0021481A">
        <w:rPr>
          <w:rStyle w:val="Incipit"/>
          <w:lang w:val="it-IT"/>
        </w:rPr>
        <w:t>Non concupisces domum</w:t>
      </w:r>
      <w:r w:rsidR="00512087" w:rsidRPr="0021481A">
        <w:rPr>
          <w:lang w:val="it-IT"/>
        </w:rPr>
        <w:t xml:space="preserve">. </w:t>
      </w:r>
      <w:r w:rsidR="00512087" w:rsidRPr="0021481A">
        <w:rPr>
          <w:lang w:val="pt-PT"/>
        </w:rPr>
        <w:t xml:space="preserve">AB </w:t>
      </w:r>
      <w:r w:rsidR="00512087" w:rsidRPr="0021481A">
        <w:rPr>
          <w:rStyle w:val="Incipit"/>
          <w:lang w:val="pt-PT"/>
        </w:rPr>
        <w:t>Inclinavit</w:t>
      </w:r>
      <w:r w:rsidR="00512087" w:rsidRPr="0021481A">
        <w:rPr>
          <w:lang w:val="pt-PT"/>
        </w:rPr>
        <w:t xml:space="preserve">. OR </w:t>
      </w:r>
      <w:r w:rsidR="00512087" w:rsidRPr="0021481A">
        <w:rPr>
          <w:rStyle w:val="Incipit"/>
          <w:lang w:val="pt-PT"/>
        </w:rPr>
        <w:t>Praesta quaesumus omnipotens deus</w:t>
      </w:r>
      <w:r w:rsidR="00512087" w:rsidRPr="0021481A">
        <w:rPr>
          <w:lang w:val="pt-PT"/>
        </w:rPr>
        <w:t xml:space="preserve">. </w:t>
      </w:r>
      <w:r w:rsidR="00512087" w:rsidRPr="0021481A">
        <w:rPr>
          <w:lang w:val="it-IT"/>
        </w:rPr>
        <w:t xml:space="preserve">OPC </w:t>
      </w:r>
      <w:r w:rsidR="00512087" w:rsidRPr="0021481A">
        <w:rPr>
          <w:rStyle w:val="Incipit"/>
          <w:lang w:val="it-IT"/>
        </w:rPr>
        <w:t>Pretende domine</w:t>
      </w:r>
      <w:r w:rsidR="00512087" w:rsidRPr="0021481A">
        <w:rPr>
          <w:lang w:val="it-IT"/>
        </w:rPr>
        <w:t>.</w:t>
      </w:r>
    </w:p>
    <w:p w:rsidR="00512087" w:rsidRPr="0021481A" w:rsidRDefault="00512087" w:rsidP="004275F3">
      <w:pPr>
        <w:rPr>
          <w:lang w:val="pt-PT"/>
        </w:rPr>
      </w:pPr>
      <w:r w:rsidRPr="0021481A">
        <w:rPr>
          <w:lang w:val="it-IT"/>
        </w:rPr>
        <w:t xml:space="preserve">Post nonam cantetur </w:t>
      </w:r>
      <w:r w:rsidRPr="0021481A">
        <w:rPr>
          <w:rStyle w:val="Time1"/>
          <w:lang w:val="it-IT"/>
        </w:rPr>
        <w:t>missa</w:t>
      </w:r>
      <w:r w:rsidRPr="0021481A">
        <w:rPr>
          <w:lang w:val="it-IT"/>
        </w:rPr>
        <w:t xml:space="preserve"> IN </w:t>
      </w:r>
      <w:r w:rsidRPr="0021481A">
        <w:rPr>
          <w:rStyle w:val="Incipit"/>
          <w:lang w:val="it-IT"/>
        </w:rPr>
        <w:t>Verba mea auribus</w:t>
      </w:r>
      <w:r w:rsidRPr="0021481A">
        <w:rPr>
          <w:lang w:val="it-IT"/>
        </w:rPr>
        <w:t xml:space="preserve">. </w:t>
      </w:r>
      <w:r w:rsidRPr="0021481A">
        <w:rPr>
          <w:lang w:val="pt-PT"/>
        </w:rPr>
        <w:t xml:space="preserve">ORCL </w:t>
      </w:r>
      <w:r w:rsidRPr="0021481A">
        <w:rPr>
          <w:rStyle w:val="Incipit"/>
          <w:lang w:val="pt-PT"/>
        </w:rPr>
        <w:t>Praesta quaesumus omnipotens deus</w:t>
      </w:r>
      <w:r w:rsidRPr="0021481A">
        <w:rPr>
          <w:lang w:val="pt-PT"/>
        </w:rPr>
        <w:t xml:space="preserve">. EP </w:t>
      </w:r>
      <w:r w:rsidRPr="0021481A">
        <w:rPr>
          <w:rStyle w:val="Incipit"/>
          <w:lang w:val="pt-PT"/>
        </w:rPr>
        <w:t>Erat vir in Babylone</w:t>
      </w:r>
      <w:r w:rsidRPr="0021481A">
        <w:rPr>
          <w:lang w:val="pt-PT"/>
        </w:rPr>
        <w:t xml:space="preserve">. GR </w:t>
      </w:r>
      <w:r w:rsidRPr="0021481A">
        <w:rPr>
          <w:rStyle w:val="Incipit"/>
          <w:lang w:val="pt-PT"/>
        </w:rPr>
        <w:t>Si ambulem</w:t>
      </w:r>
      <w:r w:rsidRPr="0021481A">
        <w:rPr>
          <w:lang w:val="pt-PT"/>
        </w:rPr>
        <w:t xml:space="preserve">. EV </w:t>
      </w:r>
      <w:r w:rsidRPr="0021481A">
        <w:rPr>
          <w:rStyle w:val="Incipit"/>
          <w:lang w:val="pt-PT"/>
        </w:rPr>
        <w:t>Perrexit Iesus in montem</w:t>
      </w:r>
      <w:r w:rsidRPr="0021481A">
        <w:rPr>
          <w:lang w:val="pt-PT"/>
        </w:rPr>
        <w:t xml:space="preserve">. OF </w:t>
      </w:r>
      <w:r w:rsidRPr="0021481A">
        <w:rPr>
          <w:rStyle w:val="Incipit"/>
          <w:lang w:val="pt-PT"/>
        </w:rPr>
        <w:t>Gressus meos</w:t>
      </w:r>
      <w:r w:rsidRPr="0021481A">
        <w:rPr>
          <w:lang w:val="pt-PT"/>
        </w:rPr>
        <w:t xml:space="preserve">. CO </w:t>
      </w:r>
      <w:r w:rsidRPr="0021481A">
        <w:rPr>
          <w:rStyle w:val="Incipit"/>
          <w:lang w:val="pt-PT"/>
        </w:rPr>
        <w:t>Nemo (102va) te condemnavit mulier</w:t>
      </w:r>
      <w:r w:rsidRPr="0021481A">
        <w:rPr>
          <w:lang w:val="pt-PT"/>
        </w:rPr>
        <w:t xml:space="preserve">. ORCL </w:t>
      </w:r>
      <w:r w:rsidRPr="0021481A">
        <w:rPr>
          <w:rStyle w:val="Incipit"/>
          <w:lang w:val="pt-PT"/>
        </w:rPr>
        <w:t>Quaesumus omnipotens deus</w:t>
      </w:r>
      <w:r w:rsidRPr="0021481A">
        <w:rPr>
          <w:lang w:val="pt-PT"/>
        </w:rPr>
        <w:t xml:space="preserve">. OPC </w:t>
      </w:r>
      <w:r w:rsidRPr="0021481A">
        <w:rPr>
          <w:rStyle w:val="Incipit"/>
          <w:lang w:val="pt-PT"/>
        </w:rPr>
        <w:t>Pretende domine fidelibus</w:t>
      </w:r>
      <w:r w:rsidRPr="0021481A">
        <w:rPr>
          <w:lang w:val="pt-PT"/>
        </w:rPr>
        <w:t>.</w:t>
      </w:r>
    </w:p>
    <w:p w:rsidR="00512087" w:rsidRPr="0021481A" w:rsidRDefault="00512087" w:rsidP="004275F3">
      <w:pPr>
        <w:pStyle w:val="Titolo1"/>
        <w:rPr>
          <w:lang w:val="pt-PT"/>
        </w:rPr>
      </w:pPr>
      <w:r w:rsidRPr="0021481A">
        <w:rPr>
          <w:lang w:val="pt-PT"/>
        </w:rPr>
        <w:lastRenderedPageBreak/>
        <w:t>DOMINICA IN MEDIA QUADRAGESIMA</w:t>
      </w:r>
    </w:p>
    <w:p w:rsidR="00512087" w:rsidRPr="0021481A" w:rsidRDefault="00512087" w:rsidP="004275F3">
      <w:pPr>
        <w:rPr>
          <w:lang w:val="en-US"/>
        </w:rPr>
      </w:pPr>
      <w:r w:rsidRPr="0021481A">
        <w:rPr>
          <w:rStyle w:val="Time1"/>
          <w:lang w:val="en-US"/>
        </w:rPr>
        <w:t>Ad vesperas</w:t>
      </w:r>
      <w:r w:rsidRPr="0021481A">
        <w:rPr>
          <w:lang w:val="en-US"/>
        </w:rPr>
        <w:t xml:space="preserve"> AN </w:t>
      </w:r>
      <w:r w:rsidRPr="0021481A">
        <w:rPr>
          <w:rStyle w:val="Incipit"/>
          <w:lang w:val="en-US"/>
        </w:rPr>
        <w:t>Advenerunt nobis</w:t>
      </w:r>
      <w:r w:rsidRPr="0021481A">
        <w:rPr>
          <w:lang w:val="en-US"/>
        </w:rPr>
        <w:t xml:space="preserve">. PS </w:t>
      </w:r>
      <w:r w:rsidRPr="0021481A">
        <w:rPr>
          <w:rStyle w:val="Incipit"/>
          <w:lang w:val="en-US"/>
        </w:rPr>
        <w:t>Benedictus</w:t>
      </w:r>
      <w:r w:rsidRPr="0021481A">
        <w:rPr>
          <w:lang w:val="en-US"/>
        </w:rPr>
        <w:t xml:space="preserve"> cum ceteris. CP </w:t>
      </w:r>
      <w:r w:rsidRPr="0021481A">
        <w:rPr>
          <w:rStyle w:val="Incipit"/>
          <w:lang w:val="en-US"/>
        </w:rPr>
        <w:t xml:space="preserve">Non </w:t>
      </w:r>
      <w:r w:rsidR="001A2B07" w:rsidRPr="0021481A">
        <w:rPr>
          <w:rStyle w:val="Incipit"/>
          <w:lang w:val="en-US"/>
        </w:rPr>
        <w:t>|concupiscentes::concupisces| domum</w:t>
      </w:r>
      <w:r w:rsidR="001A2B07" w:rsidRPr="0021481A">
        <w:rPr>
          <w:lang w:val="en-US"/>
        </w:rPr>
        <w:t xml:space="preserve">. RP </w:t>
      </w:r>
      <w:r w:rsidR="001A2B07" w:rsidRPr="0021481A">
        <w:rPr>
          <w:rStyle w:val="Incipit"/>
          <w:lang w:val="en-US"/>
        </w:rPr>
        <w:t>Audi Israel</w:t>
      </w:r>
      <w:r w:rsidR="001A2B07" w:rsidRPr="0021481A">
        <w:rPr>
          <w:lang w:val="en-US"/>
        </w:rPr>
        <w:t xml:space="preserve">. HY </w:t>
      </w:r>
      <w:r w:rsidR="001A2B07" w:rsidRPr="0021481A">
        <w:rPr>
          <w:rStyle w:val="Incipit"/>
          <w:lang w:val="en-US"/>
        </w:rPr>
        <w:t>Iesu quadragenarie</w:t>
      </w:r>
      <w:r w:rsidR="001A2B07" w:rsidRPr="0021481A">
        <w:rPr>
          <w:lang w:val="en-US"/>
        </w:rPr>
        <w:t xml:space="preserve"> cantetur septem diebus. VS </w:t>
      </w:r>
      <w:r w:rsidR="001A2B07" w:rsidRPr="0021481A">
        <w:rPr>
          <w:rStyle w:val="Incipit"/>
          <w:lang w:val="en-US"/>
        </w:rPr>
        <w:t>Angelis suis deus</w:t>
      </w:r>
      <w:r w:rsidR="001A2B07" w:rsidRPr="0021481A">
        <w:rPr>
          <w:lang w:val="en-US"/>
        </w:rPr>
        <w:t xml:space="preserve">. AM </w:t>
      </w:r>
      <w:r w:rsidR="001A2B07" w:rsidRPr="0021481A">
        <w:rPr>
          <w:rStyle w:val="Incipit"/>
          <w:lang w:val="en-US"/>
        </w:rPr>
        <w:t>Nemo te condemnavit mulier</w:t>
      </w:r>
      <w:r w:rsidR="001A2B07" w:rsidRPr="0021481A">
        <w:rPr>
          <w:lang w:val="en-US"/>
        </w:rPr>
        <w:t xml:space="preserve">. OR </w:t>
      </w:r>
      <w:r w:rsidR="001A2B07" w:rsidRPr="0021481A">
        <w:rPr>
          <w:rStyle w:val="Incipit"/>
          <w:lang w:val="en-US"/>
        </w:rPr>
        <w:t>Praesta quaesumus omnipotens deus</w:t>
      </w:r>
      <w:r w:rsidR="001A2B07" w:rsidRPr="0021481A">
        <w:rPr>
          <w:lang w:val="en-US"/>
        </w:rPr>
        <w:t>.</w:t>
      </w:r>
    </w:p>
    <w:p w:rsidR="001A2B07" w:rsidRPr="0021481A" w:rsidRDefault="001A2B07" w:rsidP="004275F3">
      <w:pPr>
        <w:rPr>
          <w:lang w:val="pt-PT"/>
        </w:rPr>
      </w:pPr>
      <w:r w:rsidRPr="0021481A">
        <w:rPr>
          <w:rStyle w:val="Time1"/>
          <w:lang w:val="fr-FR"/>
        </w:rPr>
        <w:t>Ad completorium</w:t>
      </w:r>
      <w:r w:rsidRPr="0021481A">
        <w:rPr>
          <w:lang w:val="fr-FR"/>
        </w:rPr>
        <w:t xml:space="preserve"> HY </w:t>
      </w:r>
      <w:r w:rsidRPr="0021481A">
        <w:rPr>
          <w:rStyle w:val="Incipit"/>
          <w:lang w:val="fr-FR"/>
        </w:rPr>
        <w:t>Christe qui lux es</w:t>
      </w:r>
      <w:r w:rsidRPr="0021481A">
        <w:rPr>
          <w:lang w:val="fr-FR"/>
        </w:rPr>
        <w:t xml:space="preserve">. </w:t>
      </w:r>
      <w:r>
        <w:t xml:space="preserve">CP </w:t>
      </w:r>
      <w:r w:rsidRPr="004F19A6">
        <w:rPr>
          <w:rStyle w:val="Incipit"/>
        </w:rPr>
        <w:t>Tu autem in nobis es domine</w:t>
      </w:r>
      <w:r>
        <w:t xml:space="preserve">. </w:t>
      </w:r>
      <w:r w:rsidRPr="0021481A">
        <w:rPr>
          <w:lang w:val="it-IT"/>
        </w:rPr>
        <w:t xml:space="preserve">VS </w:t>
      </w:r>
      <w:r w:rsidRPr="0021481A">
        <w:rPr>
          <w:rStyle w:val="Incipit"/>
          <w:lang w:val="it-IT"/>
        </w:rPr>
        <w:t>Custodi nos domine</w:t>
      </w:r>
      <w:r w:rsidRPr="0021481A">
        <w:rPr>
          <w:lang w:val="it-IT"/>
        </w:rPr>
        <w:t xml:space="preserve">. AD </w:t>
      </w:r>
      <w:r w:rsidRPr="0021481A">
        <w:rPr>
          <w:rStyle w:val="Incipit"/>
          <w:lang w:val="it-IT"/>
        </w:rPr>
        <w:t>Media vita</w:t>
      </w:r>
      <w:r w:rsidRPr="0021481A">
        <w:rPr>
          <w:lang w:val="it-IT"/>
        </w:rPr>
        <w:t xml:space="preserve">. Quae cantatur (102vb) tantum [hac] sola nocte. </w:t>
      </w:r>
      <w:r w:rsidRPr="0021481A">
        <w:rPr>
          <w:lang w:val="pt-PT"/>
        </w:rPr>
        <w:t>Per ebdomadam alia A</w:t>
      </w:r>
      <w:r w:rsidR="00A062A8" w:rsidRPr="0021481A">
        <w:rPr>
          <w:lang w:val="pt-PT"/>
        </w:rPr>
        <w:t>D</w:t>
      </w:r>
      <w:r w:rsidRPr="0021481A">
        <w:rPr>
          <w:lang w:val="pt-PT"/>
        </w:rPr>
        <w:t xml:space="preserve"> </w:t>
      </w:r>
      <w:r w:rsidRPr="0021481A">
        <w:rPr>
          <w:rStyle w:val="Incipit"/>
          <w:lang w:val="pt-PT"/>
        </w:rPr>
        <w:t>Salva nos</w:t>
      </w:r>
      <w:r w:rsidRPr="0021481A">
        <w:rPr>
          <w:lang w:val="pt-PT"/>
        </w:rPr>
        <w:t>.</w:t>
      </w:r>
    </w:p>
    <w:p w:rsidR="001A2B07" w:rsidRPr="0021481A" w:rsidRDefault="001A2B07" w:rsidP="004275F3">
      <w:pPr>
        <w:rPr>
          <w:lang w:val="pt-PT"/>
        </w:rPr>
      </w:pPr>
      <w:r w:rsidRPr="0021481A">
        <w:rPr>
          <w:rStyle w:val="Time1"/>
          <w:lang w:val="pt-PT"/>
        </w:rPr>
        <w:t>Ad matutinam</w:t>
      </w:r>
      <w:r w:rsidRPr="0021481A">
        <w:rPr>
          <w:lang w:val="pt-PT"/>
        </w:rPr>
        <w:t xml:space="preserve"> INV </w:t>
      </w:r>
      <w:r w:rsidRPr="0021481A">
        <w:rPr>
          <w:rStyle w:val="Incipit"/>
          <w:lang w:val="pt-PT"/>
        </w:rPr>
        <w:t>Popul</w:t>
      </w:r>
      <w:r w:rsidR="004F19A6" w:rsidRPr="0021481A">
        <w:rPr>
          <w:rStyle w:val="Incipit"/>
          <w:lang w:val="pt-PT"/>
        </w:rPr>
        <w:t>u</w:t>
      </w:r>
      <w:r w:rsidRPr="0021481A">
        <w:rPr>
          <w:rStyle w:val="Incipit"/>
          <w:lang w:val="pt-PT"/>
        </w:rPr>
        <w:t>s domini</w:t>
      </w:r>
      <w:r w:rsidRPr="0021481A">
        <w:rPr>
          <w:lang w:val="pt-PT"/>
        </w:rPr>
        <w:t xml:space="preserve">. PS </w:t>
      </w:r>
      <w:r w:rsidRPr="0021481A">
        <w:rPr>
          <w:rStyle w:val="Incipit"/>
          <w:lang w:val="pt-PT"/>
        </w:rPr>
        <w:t>Venite exultemus</w:t>
      </w:r>
      <w:r w:rsidRPr="0021481A">
        <w:rPr>
          <w:lang w:val="pt-PT"/>
        </w:rPr>
        <w:t xml:space="preserve"> cum nocturno.</w:t>
      </w:r>
    </w:p>
    <w:p w:rsidR="001A2B07" w:rsidRPr="0021481A" w:rsidRDefault="001A2B07" w:rsidP="004275F3">
      <w:pPr>
        <w:rPr>
          <w:lang w:val="en-US"/>
        </w:rPr>
      </w:pPr>
      <w:r w:rsidRPr="0021481A">
        <w:rPr>
          <w:rStyle w:val="Time2"/>
          <w:lang w:val="en-US"/>
        </w:rPr>
        <w:t>[In primo nocturno]</w:t>
      </w:r>
      <w:r w:rsidRPr="0021481A">
        <w:rPr>
          <w:lang w:val="en-US"/>
        </w:rPr>
        <w:t xml:space="preserve"> AN </w:t>
      </w:r>
      <w:r w:rsidRPr="0021481A">
        <w:rPr>
          <w:rStyle w:val="Incipit"/>
          <w:lang w:val="en-US"/>
        </w:rPr>
        <w:t>Advenerunt nobis</w:t>
      </w:r>
      <w:r w:rsidRPr="0021481A">
        <w:rPr>
          <w:lang w:val="en-US"/>
        </w:rPr>
        <w:t xml:space="preserve">. PS </w:t>
      </w:r>
      <w:r w:rsidRPr="0021481A">
        <w:rPr>
          <w:rStyle w:val="Incipit"/>
          <w:lang w:val="en-US"/>
        </w:rPr>
        <w:t>Beatus vir</w:t>
      </w:r>
      <w:r w:rsidRPr="0021481A">
        <w:rPr>
          <w:lang w:val="en-US"/>
        </w:rPr>
        <w:t xml:space="preserve"> cum ceteris. VS </w:t>
      </w:r>
      <w:r w:rsidRPr="0021481A">
        <w:rPr>
          <w:rStyle w:val="Incipit"/>
          <w:lang w:val="en-US"/>
        </w:rPr>
        <w:t>Dicet domino</w:t>
      </w:r>
      <w:r w:rsidRPr="0021481A">
        <w:rPr>
          <w:lang w:val="en-US"/>
        </w:rPr>
        <w:t xml:space="preserve">. Legitur liber Exodi, vel Iosue, vel liber Iudicum cum historia sequente. RP </w:t>
      </w:r>
      <w:r w:rsidRPr="0021481A">
        <w:rPr>
          <w:rStyle w:val="Incipit"/>
          <w:lang w:val="en-US"/>
        </w:rPr>
        <w:t>Locutus est</w:t>
      </w:r>
      <w:r w:rsidRPr="0021481A">
        <w:rPr>
          <w:lang w:val="en-US"/>
        </w:rPr>
        <w:t xml:space="preserve">. RP </w:t>
      </w:r>
      <w:r w:rsidRPr="0021481A">
        <w:rPr>
          <w:rStyle w:val="Incipit"/>
          <w:lang w:val="en-US"/>
        </w:rPr>
        <w:t>Stetit Moyses</w:t>
      </w:r>
      <w:r w:rsidRPr="0021481A">
        <w:rPr>
          <w:lang w:val="en-US"/>
        </w:rPr>
        <w:t xml:space="preserve">. RP </w:t>
      </w:r>
      <w:r w:rsidRPr="0021481A">
        <w:rPr>
          <w:rStyle w:val="Incipit"/>
          <w:lang w:val="en-US"/>
        </w:rPr>
        <w:t>Cantemus</w:t>
      </w:r>
      <w:r w:rsidRPr="0021481A">
        <w:rPr>
          <w:lang w:val="en-US"/>
        </w:rPr>
        <w:t>.</w:t>
      </w:r>
    </w:p>
    <w:p w:rsidR="001A2B07" w:rsidRPr="0021481A" w:rsidRDefault="001A2B07" w:rsidP="004275F3">
      <w:pPr>
        <w:rPr>
          <w:lang w:val="it-IT"/>
        </w:rPr>
      </w:pPr>
      <w:r w:rsidRPr="0021481A">
        <w:rPr>
          <w:rStyle w:val="Time2"/>
          <w:lang w:val="en-US"/>
        </w:rPr>
        <w:t>In secundo nocturno</w:t>
      </w:r>
      <w:r w:rsidRPr="0021481A">
        <w:rPr>
          <w:lang w:val="en-US"/>
        </w:rPr>
        <w:t xml:space="preserve"> AN </w:t>
      </w:r>
      <w:r w:rsidRPr="0021481A">
        <w:rPr>
          <w:rStyle w:val="Incipit"/>
          <w:lang w:val="en-US"/>
        </w:rPr>
        <w:t>Commendemus</w:t>
      </w:r>
      <w:r w:rsidRPr="0021481A">
        <w:rPr>
          <w:lang w:val="en-US"/>
        </w:rPr>
        <w:t xml:space="preserve">. </w:t>
      </w:r>
      <w:r w:rsidRPr="0021481A">
        <w:rPr>
          <w:lang w:val="pt-PT"/>
        </w:rPr>
        <w:t xml:space="preserve">PS </w:t>
      </w:r>
      <w:r w:rsidRPr="0021481A">
        <w:rPr>
          <w:rStyle w:val="Incipit"/>
          <w:lang w:val="pt-PT"/>
        </w:rPr>
        <w:t>Conserva</w:t>
      </w:r>
      <w:r w:rsidRPr="0021481A">
        <w:rPr>
          <w:lang w:val="pt-PT"/>
        </w:rPr>
        <w:t xml:space="preserve"> cum ceteris. %D::antiphona% VS </w:t>
      </w:r>
      <w:r w:rsidRPr="0021481A">
        <w:rPr>
          <w:rStyle w:val="Incipit"/>
          <w:lang w:val="pt-PT"/>
        </w:rPr>
        <w:t>Ipse liberavit me</w:t>
      </w:r>
      <w:r w:rsidRPr="0021481A">
        <w:rPr>
          <w:lang w:val="pt-PT"/>
        </w:rPr>
        <w:t xml:space="preserve">. </w:t>
      </w:r>
      <w:r w:rsidRPr="0021481A">
        <w:rPr>
          <w:lang w:val="it-IT"/>
        </w:rPr>
        <w:t xml:space="preserve">Legitur LS </w:t>
      </w:r>
      <w:r w:rsidRPr="0021481A">
        <w:rPr>
          <w:rStyle w:val="Incipit"/>
          <w:lang w:val="it-IT"/>
        </w:rPr>
        <w:t>Stabat |Iesus::Moyses| in monte</w:t>
      </w:r>
      <w:r w:rsidRPr="0021481A">
        <w:rPr>
          <w:lang w:val="it-IT"/>
        </w:rPr>
        <w:t xml:space="preserve">. RP </w:t>
      </w:r>
      <w:r w:rsidRPr="0021481A">
        <w:rPr>
          <w:rStyle w:val="Incipit"/>
          <w:lang w:val="it-IT"/>
        </w:rPr>
        <w:t>In mari via</w:t>
      </w:r>
      <w:r w:rsidRPr="0021481A">
        <w:rPr>
          <w:lang w:val="it-IT"/>
        </w:rPr>
        <w:t xml:space="preserve">. RP </w:t>
      </w:r>
      <w:r w:rsidRPr="0021481A">
        <w:rPr>
          <w:rStyle w:val="Incipit"/>
          <w:lang w:val="it-IT"/>
        </w:rPr>
        <w:t>Ecce ego mitto angelum</w:t>
      </w:r>
      <w:r w:rsidRPr="0021481A">
        <w:rPr>
          <w:lang w:val="it-IT"/>
        </w:rPr>
        <w:t xml:space="preserve">. RP </w:t>
      </w:r>
      <w:r w:rsidRPr="0021481A">
        <w:rPr>
          <w:rStyle w:val="Incipit"/>
          <w:lang w:val="it-IT"/>
        </w:rPr>
        <w:t>Qui persequatur</w:t>
      </w:r>
      <w:r w:rsidRPr="0021481A">
        <w:rPr>
          <w:lang w:val="it-IT"/>
        </w:rPr>
        <w:t>.</w:t>
      </w:r>
    </w:p>
    <w:p w:rsidR="001A2B07" w:rsidRPr="0021481A" w:rsidRDefault="001A2B07" w:rsidP="004275F3">
      <w:pPr>
        <w:rPr>
          <w:lang w:val="fr-FR"/>
        </w:rPr>
      </w:pPr>
      <w:r w:rsidRPr="0021481A">
        <w:rPr>
          <w:rStyle w:val="Time2"/>
          <w:lang w:val="it-IT"/>
        </w:rPr>
        <w:t>In tertio nocturno</w:t>
      </w:r>
      <w:r w:rsidRPr="0021481A">
        <w:rPr>
          <w:lang w:val="it-IT"/>
        </w:rPr>
        <w:t xml:space="preserve"> AN </w:t>
      </w:r>
      <w:r w:rsidRPr="0021481A">
        <w:rPr>
          <w:rStyle w:val="Incipit"/>
          <w:lang w:val="it-IT"/>
        </w:rPr>
        <w:t>Per arma iustitiae</w:t>
      </w:r>
      <w:r w:rsidRPr="0021481A">
        <w:rPr>
          <w:lang w:val="it-IT"/>
        </w:rPr>
        <w:t xml:space="preserve">. </w:t>
      </w:r>
      <w:r w:rsidRPr="0021481A">
        <w:rPr>
          <w:lang w:val="fr-FR"/>
        </w:rPr>
        <w:t xml:space="preserve">PS </w:t>
      </w:r>
      <w:r w:rsidRPr="0021481A">
        <w:rPr>
          <w:rStyle w:val="Incipit"/>
          <w:lang w:val="fr-FR"/>
        </w:rPr>
        <w:t>Caeli enarrant</w:t>
      </w:r>
      <w:r w:rsidRPr="0021481A">
        <w:rPr>
          <w:lang w:val="fr-FR"/>
        </w:rPr>
        <w:t xml:space="preserve">. VS </w:t>
      </w:r>
      <w:r w:rsidRPr="0021481A">
        <w:rPr>
          <w:rStyle w:val="Incipit"/>
          <w:lang w:val="fr-FR"/>
        </w:rPr>
        <w:t>Scapulis (103ra) suis</w:t>
      </w:r>
      <w:r w:rsidRPr="0021481A">
        <w:rPr>
          <w:lang w:val="fr-FR"/>
        </w:rPr>
        <w:t xml:space="preserve">. Legitur EV </w:t>
      </w:r>
      <w:r w:rsidRPr="0021481A">
        <w:rPr>
          <w:rStyle w:val="Incipit"/>
          <w:lang w:val="fr-FR"/>
        </w:rPr>
        <w:t>Abiit Iesus trans mare</w:t>
      </w:r>
      <w:r w:rsidRPr="0021481A">
        <w:rPr>
          <w:lang w:val="fr-FR"/>
        </w:rPr>
        <w:t xml:space="preserve">. RP </w:t>
      </w:r>
      <w:r w:rsidRPr="0021481A">
        <w:rPr>
          <w:rStyle w:val="Incipit"/>
          <w:lang w:val="fr-FR"/>
        </w:rPr>
        <w:t>Moyses famulus</w:t>
      </w:r>
      <w:r w:rsidRPr="0021481A">
        <w:rPr>
          <w:lang w:val="fr-FR"/>
        </w:rPr>
        <w:t xml:space="preserve">. RP </w:t>
      </w:r>
      <w:r w:rsidRPr="0021481A">
        <w:rPr>
          <w:rStyle w:val="Incipit"/>
          <w:lang w:val="fr-FR"/>
        </w:rPr>
        <w:t>Splendida facta</w:t>
      </w:r>
      <w:r w:rsidRPr="0021481A">
        <w:rPr>
          <w:lang w:val="fr-FR"/>
        </w:rPr>
        <w:t xml:space="preserve">. RP </w:t>
      </w:r>
      <w:r w:rsidRPr="0021481A">
        <w:rPr>
          <w:rStyle w:val="Incipit"/>
          <w:lang w:val="fr-FR"/>
        </w:rPr>
        <w:t>Audi Israel</w:t>
      </w:r>
      <w:r w:rsidRPr="0021481A">
        <w:rPr>
          <w:lang w:val="fr-FR"/>
        </w:rPr>
        <w:t>.</w:t>
      </w:r>
    </w:p>
    <w:p w:rsidR="001A2B07" w:rsidRPr="0021481A" w:rsidRDefault="001A2B07" w:rsidP="004275F3">
      <w:pPr>
        <w:rPr>
          <w:lang w:val="fr-FR"/>
        </w:rPr>
      </w:pPr>
      <w:r w:rsidRPr="0021481A">
        <w:rPr>
          <w:lang w:val="fr-FR"/>
        </w:rPr>
        <w:t xml:space="preserve">Deinde </w:t>
      </w:r>
      <w:r w:rsidRPr="0021481A">
        <w:rPr>
          <w:rStyle w:val="Funktion"/>
          <w:lang w:val="fr-FR"/>
        </w:rPr>
        <w:t>sacerdos</w:t>
      </w:r>
      <w:r w:rsidRPr="0021481A">
        <w:rPr>
          <w:lang w:val="fr-FR"/>
        </w:rPr>
        <w:t xml:space="preserve"> dicat hunc VS</w:t>
      </w:r>
      <w:r w:rsidR="00E81913" w:rsidRPr="0021481A">
        <w:rPr>
          <w:lang w:val="fr-FR"/>
        </w:rPr>
        <w:t xml:space="preserve"> </w:t>
      </w:r>
      <w:r w:rsidR="00E81913" w:rsidRPr="0021481A">
        <w:rPr>
          <w:rStyle w:val="Incipit"/>
          <w:lang w:val="fr-FR"/>
        </w:rPr>
        <w:t>Scapulis suis obumbrabit</w:t>
      </w:r>
      <w:r w:rsidR="00E81913" w:rsidRPr="0021481A">
        <w:rPr>
          <w:lang w:val="fr-FR"/>
        </w:rPr>
        <w:t>.</w:t>
      </w:r>
    </w:p>
    <w:p w:rsidR="00E81913" w:rsidRPr="0021481A" w:rsidRDefault="00E81913" w:rsidP="004275F3">
      <w:pPr>
        <w:rPr>
          <w:lang w:val="pt-PT"/>
        </w:rPr>
      </w:pPr>
      <w:r w:rsidRPr="0021481A">
        <w:rPr>
          <w:rStyle w:val="Time1"/>
          <w:lang w:val="en-US"/>
        </w:rPr>
        <w:t>Ad laudes</w:t>
      </w:r>
      <w:r w:rsidRPr="0021481A">
        <w:rPr>
          <w:lang w:val="en-US"/>
        </w:rPr>
        <w:t xml:space="preserve"> AN </w:t>
      </w:r>
      <w:r w:rsidRPr="0021481A">
        <w:rPr>
          <w:rStyle w:val="Incipit"/>
          <w:lang w:val="en-US"/>
        </w:rPr>
        <w:t>Tunc acceptabis</w:t>
      </w:r>
      <w:r w:rsidRPr="0021481A">
        <w:rPr>
          <w:lang w:val="en-US"/>
        </w:rPr>
        <w:t xml:space="preserve">. </w:t>
      </w:r>
      <w:r>
        <w:t xml:space="preserve">PS </w:t>
      </w:r>
      <w:r w:rsidRPr="004F19A6">
        <w:rPr>
          <w:rStyle w:val="Incipit"/>
        </w:rPr>
        <w:t>Miserere mei</w:t>
      </w:r>
      <w:r>
        <w:t xml:space="preserve">. AN </w:t>
      </w:r>
      <w:r w:rsidRPr="004F19A6">
        <w:rPr>
          <w:rStyle w:val="Incipit"/>
        </w:rPr>
        <w:t>Bonum est sperare</w:t>
      </w:r>
      <w:r>
        <w:t xml:space="preserve">. PS </w:t>
      </w:r>
      <w:r w:rsidRPr="004F19A6">
        <w:rPr>
          <w:rStyle w:val="Incipit"/>
        </w:rPr>
        <w:t>Confitemini</w:t>
      </w:r>
      <w:r>
        <w:t xml:space="preserve">. AN </w:t>
      </w:r>
      <w:r w:rsidRPr="004F19A6">
        <w:rPr>
          <w:rStyle w:val="Incipit"/>
        </w:rPr>
        <w:t>Benedicat nos</w:t>
      </w:r>
      <w:r>
        <w:t xml:space="preserve">. AN </w:t>
      </w:r>
      <w:r w:rsidRPr="004F19A6">
        <w:rPr>
          <w:rStyle w:val="Incipit"/>
        </w:rPr>
        <w:t>Potens es</w:t>
      </w:r>
      <w:r>
        <w:t xml:space="preserve">. AN </w:t>
      </w:r>
      <w:r w:rsidRPr="004F19A6">
        <w:rPr>
          <w:rStyle w:val="Incipit"/>
        </w:rPr>
        <w:t>Reges terrae</w:t>
      </w:r>
      <w:r>
        <w:t xml:space="preserve">. HY </w:t>
      </w:r>
      <w:r w:rsidRPr="004F19A6">
        <w:rPr>
          <w:rStyle w:val="Incipit"/>
        </w:rPr>
        <w:t>Clarum decus</w:t>
      </w:r>
      <w:r>
        <w:t xml:space="preserve">. CP </w:t>
      </w:r>
      <w:r w:rsidRPr="004F19A6">
        <w:rPr>
          <w:rStyle w:val="Incipit"/>
        </w:rPr>
        <w:t>Scriptum est</w:t>
      </w:r>
      <w:r>
        <w:t xml:space="preserve">. VS </w:t>
      </w:r>
      <w:r w:rsidRPr="004F19A6">
        <w:rPr>
          <w:rStyle w:val="Incipit"/>
        </w:rPr>
        <w:t>Scuto circumdabit</w:t>
      </w:r>
      <w:r>
        <w:t xml:space="preserve">. </w:t>
      </w:r>
      <w:r w:rsidRPr="0021481A">
        <w:rPr>
          <w:lang w:val="pt-PT"/>
        </w:rPr>
        <w:t xml:space="preserve">AB </w:t>
      </w:r>
      <w:r w:rsidRPr="0021481A">
        <w:rPr>
          <w:rStyle w:val="Incipit"/>
          <w:lang w:val="pt-PT"/>
        </w:rPr>
        <w:t>Cum sublevasset</w:t>
      </w:r>
      <w:r w:rsidRPr="0021481A">
        <w:rPr>
          <w:lang w:val="pt-PT"/>
        </w:rPr>
        <w:t xml:space="preserve">. OR </w:t>
      </w:r>
      <w:r w:rsidRPr="0021481A">
        <w:rPr>
          <w:rStyle w:val="Incipit"/>
          <w:lang w:val="pt-PT"/>
        </w:rPr>
        <w:t>Concede quaesumus omnipotens deus</w:t>
      </w:r>
      <w:r w:rsidRPr="0021481A">
        <w:rPr>
          <w:lang w:val="pt-PT"/>
        </w:rPr>
        <w:t>.</w:t>
      </w:r>
    </w:p>
    <w:p w:rsidR="00E81913" w:rsidRPr="0021481A" w:rsidRDefault="00E81913" w:rsidP="004275F3">
      <w:pPr>
        <w:rPr>
          <w:lang w:val="pt-PT"/>
        </w:rPr>
      </w:pPr>
      <w:r w:rsidRPr="0021481A">
        <w:rPr>
          <w:rStyle w:val="Time1"/>
          <w:lang w:val="pt-PT"/>
        </w:rPr>
        <w:t>Ad primam</w:t>
      </w:r>
      <w:r w:rsidRPr="0021481A">
        <w:rPr>
          <w:lang w:val="pt-PT"/>
        </w:rPr>
        <w:t xml:space="preserve"> AN </w:t>
      </w:r>
      <w:r w:rsidRPr="0021481A">
        <w:rPr>
          <w:rStyle w:val="Incipit"/>
          <w:lang w:val="pt-PT"/>
        </w:rPr>
        <w:t>%D::Satiavit dominus%</w:t>
      </w:r>
      <w:r w:rsidRPr="0021481A">
        <w:rPr>
          <w:lang w:val="pt-PT"/>
        </w:rPr>
        <w:t xml:space="preserve">. AN </w:t>
      </w:r>
      <w:r w:rsidRPr="0021481A">
        <w:rPr>
          <w:rStyle w:val="Incipit"/>
          <w:lang w:val="pt-PT"/>
        </w:rPr>
        <w:t>De quinque panibus</w:t>
      </w:r>
      <w:r w:rsidRPr="0021481A">
        <w:rPr>
          <w:lang w:val="pt-PT"/>
        </w:rPr>
        <w:t>. Cetera ut supra.</w:t>
      </w:r>
    </w:p>
    <w:p w:rsidR="00E81913" w:rsidRPr="0021481A" w:rsidRDefault="00E81913" w:rsidP="004275F3">
      <w:pPr>
        <w:rPr>
          <w:lang w:val="pt-PT"/>
        </w:rPr>
      </w:pPr>
      <w:r w:rsidRPr="0021481A">
        <w:rPr>
          <w:rStyle w:val="Time1"/>
          <w:lang w:val="pt-PT"/>
        </w:rPr>
        <w:t>Ad tertiam</w:t>
      </w:r>
      <w:r w:rsidRPr="0021481A">
        <w:rPr>
          <w:lang w:val="pt-PT"/>
        </w:rPr>
        <w:t xml:space="preserve"> AN </w:t>
      </w:r>
      <w:r w:rsidRPr="0021481A">
        <w:rPr>
          <w:rStyle w:val="Incipit"/>
          <w:lang w:val="pt-PT"/>
        </w:rPr>
        <w:t>Satiavit dominus</w:t>
      </w:r>
      <w:r w:rsidRPr="0021481A">
        <w:rPr>
          <w:lang w:val="pt-PT"/>
        </w:rPr>
        <w:t xml:space="preserve">. CP </w:t>
      </w:r>
      <w:r w:rsidRPr="0021481A">
        <w:rPr>
          <w:rStyle w:val="Incipit"/>
          <w:lang w:val="pt-PT"/>
        </w:rPr>
        <w:t>Laetare sterilis</w:t>
      </w:r>
      <w:r w:rsidRPr="0021481A">
        <w:rPr>
          <w:lang w:val="pt-PT"/>
        </w:rPr>
        <w:t xml:space="preserve">. RB </w:t>
      </w:r>
      <w:r w:rsidRPr="0021481A">
        <w:rPr>
          <w:rStyle w:val="Incipit"/>
          <w:lang w:val="pt-PT"/>
        </w:rPr>
        <w:t>Bonum mihi</w:t>
      </w:r>
      <w:r w:rsidRPr="0021481A">
        <w:rPr>
          <w:lang w:val="pt-PT"/>
        </w:rPr>
        <w:t xml:space="preserve">. OR </w:t>
      </w:r>
      <w:r w:rsidRPr="0021481A">
        <w:rPr>
          <w:rStyle w:val="Incipit"/>
          <w:lang w:val="pt-PT"/>
        </w:rPr>
        <w:t>Concede quaesumus</w:t>
      </w:r>
      <w:r w:rsidRPr="0021481A">
        <w:rPr>
          <w:lang w:val="pt-PT"/>
        </w:rPr>
        <w:t xml:space="preserve">. </w:t>
      </w:r>
    </w:p>
    <w:p w:rsidR="00E81913" w:rsidRPr="0021481A" w:rsidRDefault="00E81913" w:rsidP="004275F3">
      <w:pPr>
        <w:rPr>
          <w:lang w:val="pt-PT"/>
        </w:rPr>
      </w:pPr>
      <w:r w:rsidRPr="0021481A">
        <w:rPr>
          <w:lang w:val="pt-PT"/>
        </w:rPr>
        <w:t>In hac (103rb) dominica dispositor officii trista et labore ieiunorum afflictos</w:t>
      </w:r>
      <w:r w:rsidR="009A30E5" w:rsidRPr="0021481A">
        <w:rPr>
          <w:lang w:val="pt-PT"/>
        </w:rPr>
        <w:t>,</w:t>
      </w:r>
      <w:r w:rsidRPr="0021481A">
        <w:rPr>
          <w:lang w:val="pt-PT"/>
        </w:rPr>
        <w:t xml:space="preserve"> Hierusalem memorando delicias ne deficiant</w:t>
      </w:r>
      <w:r w:rsidR="009A30E5" w:rsidRPr="0021481A">
        <w:rPr>
          <w:lang w:val="pt-PT"/>
        </w:rPr>
        <w:t>,</w:t>
      </w:r>
      <w:r w:rsidRPr="0021481A">
        <w:rPr>
          <w:lang w:val="pt-PT"/>
        </w:rPr>
        <w:t xml:space="preserve"> consolatur iubilando.</w:t>
      </w:r>
    </w:p>
    <w:p w:rsidR="009A30E5" w:rsidRPr="0021481A" w:rsidRDefault="009A30E5" w:rsidP="004275F3">
      <w:pPr>
        <w:rPr>
          <w:lang w:val="pt-PT"/>
        </w:rPr>
      </w:pPr>
      <w:r w:rsidRPr="0021481A">
        <w:rPr>
          <w:rStyle w:val="Time1"/>
          <w:lang w:val="pt-PT"/>
        </w:rPr>
        <w:t>[Ad missam]</w:t>
      </w:r>
      <w:r w:rsidRPr="0021481A">
        <w:rPr>
          <w:lang w:val="pt-PT"/>
        </w:rPr>
        <w:t xml:space="preserve"> IN </w:t>
      </w:r>
      <w:r w:rsidRPr="0021481A">
        <w:rPr>
          <w:rStyle w:val="Incipit"/>
          <w:lang w:val="pt-PT"/>
        </w:rPr>
        <w:t>Laetare Hierusalem</w:t>
      </w:r>
      <w:r w:rsidRPr="0021481A">
        <w:rPr>
          <w:lang w:val="pt-PT"/>
        </w:rPr>
        <w:t xml:space="preserve">. ORCL </w:t>
      </w:r>
      <w:r w:rsidRPr="0021481A">
        <w:rPr>
          <w:rStyle w:val="Incipit"/>
          <w:lang w:val="pt-PT"/>
        </w:rPr>
        <w:t>Concede quaesumus deus</w:t>
      </w:r>
      <w:r w:rsidRPr="0021481A">
        <w:rPr>
          <w:lang w:val="pt-PT"/>
        </w:rPr>
        <w:t xml:space="preserve"> tantum sola. EP </w:t>
      </w:r>
      <w:r w:rsidRPr="0021481A">
        <w:rPr>
          <w:rStyle w:val="Incipit"/>
          <w:lang w:val="pt-PT"/>
        </w:rPr>
        <w:t>Scriptum est quoniam</w:t>
      </w:r>
      <w:r w:rsidRPr="0021481A">
        <w:rPr>
          <w:lang w:val="pt-PT"/>
        </w:rPr>
        <w:t xml:space="preserve">. GR </w:t>
      </w:r>
      <w:r w:rsidRPr="0021481A">
        <w:rPr>
          <w:rStyle w:val="Incipit"/>
          <w:lang w:val="pt-PT"/>
        </w:rPr>
        <w:t>Laetatus sum</w:t>
      </w:r>
      <w:r w:rsidRPr="0021481A">
        <w:rPr>
          <w:lang w:val="pt-PT"/>
        </w:rPr>
        <w:t>. [TR</w:t>
      </w:r>
      <w:r w:rsidR="00984D01" w:rsidRPr="0021481A">
        <w:rPr>
          <w:lang w:val="pt-PT"/>
        </w:rPr>
        <w:t>]</w:t>
      </w:r>
      <w:r w:rsidRPr="0021481A">
        <w:rPr>
          <w:lang w:val="pt-PT"/>
        </w:rPr>
        <w:t xml:space="preserve"> </w:t>
      </w:r>
      <w:r w:rsidR="00984D01" w:rsidRPr="0021481A">
        <w:rPr>
          <w:rStyle w:val="Incipit"/>
          <w:lang w:val="pt-PT"/>
        </w:rPr>
        <w:t>Ä+</w:t>
      </w:r>
      <w:r w:rsidRPr="0021481A">
        <w:rPr>
          <w:rStyle w:val="Incipit"/>
          <w:lang w:val="pt-PT"/>
        </w:rPr>
        <w:t>Qui confidunt</w:t>
      </w:r>
      <w:r w:rsidR="00984D01" w:rsidRPr="0021481A">
        <w:rPr>
          <w:rStyle w:val="Incipit"/>
          <w:lang w:val="pt-PT"/>
        </w:rPr>
        <w:t>+</w:t>
      </w:r>
      <w:r w:rsidR="004F1C7F">
        <w:rPr>
          <w:rStyle w:val="Incipit"/>
          <w:lang w:val="pt-PT"/>
        </w:rPr>
        <w:t>Ä</w:t>
      </w:r>
      <w:r w:rsidRPr="0021481A">
        <w:rPr>
          <w:lang w:val="pt-PT"/>
        </w:rPr>
        <w:t xml:space="preserve">. </w:t>
      </w:r>
      <w:r w:rsidR="00984D01" w:rsidRPr="0021481A">
        <w:rPr>
          <w:lang w:val="pt-PT"/>
        </w:rPr>
        <w:t>[</w:t>
      </w:r>
      <w:r w:rsidRPr="0021481A">
        <w:rPr>
          <w:lang w:val="pt-PT"/>
        </w:rPr>
        <w:t>EV</w:t>
      </w:r>
      <w:r w:rsidR="00984D01" w:rsidRPr="0021481A">
        <w:rPr>
          <w:lang w:val="pt-PT"/>
        </w:rPr>
        <w:t>]</w:t>
      </w:r>
      <w:r w:rsidRPr="0021481A">
        <w:rPr>
          <w:lang w:val="pt-PT"/>
        </w:rPr>
        <w:t xml:space="preserve"> </w:t>
      </w:r>
      <w:r w:rsidR="00984D01" w:rsidRPr="0021481A">
        <w:rPr>
          <w:rStyle w:val="Incipit"/>
          <w:lang w:val="pt-PT"/>
        </w:rPr>
        <w:t>Ä+</w:t>
      </w:r>
      <w:r w:rsidRPr="0021481A">
        <w:rPr>
          <w:rStyle w:val="Incipit"/>
          <w:lang w:val="pt-PT"/>
        </w:rPr>
        <w:t>Abiit Iesus</w:t>
      </w:r>
      <w:r w:rsidR="00984D01" w:rsidRPr="0021481A">
        <w:rPr>
          <w:rStyle w:val="Incipit"/>
          <w:lang w:val="pt-PT"/>
        </w:rPr>
        <w:t>+Ä</w:t>
      </w:r>
      <w:r w:rsidR="00984D01" w:rsidRPr="0021481A">
        <w:rPr>
          <w:lang w:val="pt-PT"/>
        </w:rPr>
        <w:t>.</w:t>
      </w:r>
      <w:r w:rsidRPr="0021481A">
        <w:rPr>
          <w:lang w:val="pt-PT"/>
        </w:rPr>
        <w:t xml:space="preserve"> [CR] </w:t>
      </w:r>
      <w:r w:rsidRPr="0021481A">
        <w:rPr>
          <w:rStyle w:val="Incipit"/>
          <w:lang w:val="pt-PT"/>
        </w:rPr>
        <w:t>Credo in unum</w:t>
      </w:r>
      <w:r w:rsidRPr="0021481A">
        <w:rPr>
          <w:lang w:val="pt-PT"/>
        </w:rPr>
        <w:t xml:space="preserve"> dicitur. OF </w:t>
      </w:r>
      <w:r w:rsidRPr="0021481A">
        <w:rPr>
          <w:rStyle w:val="Incipit"/>
          <w:lang w:val="pt-PT"/>
        </w:rPr>
        <w:t>Laudate dominum</w:t>
      </w:r>
      <w:r w:rsidRPr="0021481A">
        <w:rPr>
          <w:lang w:val="pt-PT"/>
        </w:rPr>
        <w:t xml:space="preserve">. CO </w:t>
      </w:r>
      <w:r w:rsidRPr="0021481A">
        <w:rPr>
          <w:rStyle w:val="Incipit"/>
          <w:lang w:val="pt-PT"/>
        </w:rPr>
        <w:t>Hierusalem quae</w:t>
      </w:r>
      <w:r w:rsidRPr="0021481A">
        <w:rPr>
          <w:lang w:val="pt-PT"/>
        </w:rPr>
        <w:t xml:space="preserve">. PC </w:t>
      </w:r>
      <w:r w:rsidRPr="0021481A">
        <w:rPr>
          <w:rStyle w:val="Incipit"/>
          <w:lang w:val="pt-PT"/>
        </w:rPr>
        <w:t>Da nobis misericors deus</w:t>
      </w:r>
      <w:r w:rsidRPr="0021481A">
        <w:rPr>
          <w:lang w:val="pt-PT"/>
        </w:rPr>
        <w:t xml:space="preserve">. Clauditur cum [BD] </w:t>
      </w:r>
      <w:r w:rsidRPr="0021481A">
        <w:rPr>
          <w:rStyle w:val="Incipit"/>
          <w:lang w:val="pt-PT"/>
        </w:rPr>
        <w:t>Benedicamus domino</w:t>
      </w:r>
      <w:r w:rsidRPr="0021481A">
        <w:rPr>
          <w:lang w:val="pt-PT"/>
        </w:rPr>
        <w:t>.</w:t>
      </w:r>
    </w:p>
    <w:p w:rsidR="009A30E5" w:rsidRPr="0021481A" w:rsidRDefault="009A30E5" w:rsidP="004275F3">
      <w:pPr>
        <w:rPr>
          <w:lang w:val="pt-PT"/>
        </w:rPr>
      </w:pPr>
      <w:r w:rsidRPr="0021481A">
        <w:rPr>
          <w:rStyle w:val="Time1"/>
          <w:lang w:val="pt-PT"/>
        </w:rPr>
        <w:t>Ad sextam</w:t>
      </w:r>
      <w:r w:rsidRPr="0021481A">
        <w:rPr>
          <w:lang w:val="pt-PT"/>
        </w:rPr>
        <w:t xml:space="preserve"> AN </w:t>
      </w:r>
      <w:r w:rsidRPr="0021481A">
        <w:rPr>
          <w:rStyle w:val="Incipit"/>
          <w:lang w:val="pt-PT"/>
        </w:rPr>
        <w:t>Commendemus</w:t>
      </w:r>
      <w:r w:rsidRPr="0021481A">
        <w:rPr>
          <w:lang w:val="pt-PT"/>
        </w:rPr>
        <w:t xml:space="preserve">. Capitulum et cetera omnia de dominica. |M::Responsorium| [RB] </w:t>
      </w:r>
      <w:r w:rsidRPr="0021481A">
        <w:rPr>
          <w:rStyle w:val="Incipit"/>
          <w:lang w:val="pt-PT"/>
        </w:rPr>
        <w:t>Servus tuus</w:t>
      </w:r>
      <w:r w:rsidRPr="0021481A">
        <w:rPr>
          <w:lang w:val="pt-PT"/>
        </w:rPr>
        <w:t>.</w:t>
      </w:r>
    </w:p>
    <w:p w:rsidR="009A30E5" w:rsidRPr="0021481A" w:rsidRDefault="009A30E5" w:rsidP="004275F3">
      <w:pPr>
        <w:rPr>
          <w:lang w:val="fr-FR"/>
        </w:rPr>
      </w:pPr>
      <w:r w:rsidRPr="0021481A">
        <w:rPr>
          <w:rStyle w:val="Time1"/>
          <w:lang w:val="pt-PT"/>
        </w:rPr>
        <w:t>Ad nonam</w:t>
      </w:r>
      <w:r w:rsidRPr="0021481A">
        <w:rPr>
          <w:lang w:val="pt-PT"/>
        </w:rPr>
        <w:t xml:space="preserve"> AN </w:t>
      </w:r>
      <w:r w:rsidRPr="0021481A">
        <w:rPr>
          <w:rStyle w:val="Incipit"/>
          <w:lang w:val="pt-PT"/>
        </w:rPr>
        <w:t>Per arma iustitiae</w:t>
      </w:r>
      <w:r w:rsidRPr="0021481A">
        <w:rPr>
          <w:lang w:val="pt-PT"/>
        </w:rPr>
        <w:t xml:space="preserve">. </w:t>
      </w:r>
      <w:r w:rsidRPr="0021481A">
        <w:rPr>
          <w:lang w:val="fr-FR"/>
        </w:rPr>
        <w:t xml:space="preserve">Plures antiphonae non sunt de evangelio. Ergo cantentur feriales antiphonae. Capitulum (103va) et oratio ut supra. RB </w:t>
      </w:r>
      <w:r w:rsidRPr="0021481A">
        <w:rPr>
          <w:rStyle w:val="Incipit"/>
          <w:lang w:val="fr-FR"/>
        </w:rPr>
        <w:t>Declara super nos</w:t>
      </w:r>
      <w:r w:rsidRPr="0021481A">
        <w:rPr>
          <w:lang w:val="fr-FR"/>
        </w:rPr>
        <w:t>.</w:t>
      </w:r>
    </w:p>
    <w:p w:rsidR="004F19A6" w:rsidRPr="0021481A" w:rsidRDefault="009A30E5" w:rsidP="004275F3">
      <w:pPr>
        <w:rPr>
          <w:lang w:val="pt-PT"/>
        </w:rPr>
      </w:pPr>
      <w:r w:rsidRPr="0021481A">
        <w:rPr>
          <w:rStyle w:val="Time1"/>
          <w:lang w:val="fr-FR"/>
        </w:rPr>
        <w:t>In secunda vespera</w:t>
      </w:r>
      <w:r w:rsidRPr="0021481A">
        <w:rPr>
          <w:lang w:val="fr-FR"/>
        </w:rPr>
        <w:t xml:space="preserve"> AN </w:t>
      </w:r>
      <w:r w:rsidRPr="0021481A">
        <w:rPr>
          <w:rStyle w:val="Incipit"/>
          <w:lang w:val="fr-FR"/>
        </w:rPr>
        <w:t>Adev</w:t>
      </w:r>
      <w:r w:rsidR="004F19A6" w:rsidRPr="0021481A">
        <w:rPr>
          <w:rStyle w:val="Incipit"/>
          <w:lang w:val="fr-FR"/>
        </w:rPr>
        <w:t>enerunt nobis</w:t>
      </w:r>
      <w:r w:rsidR="004F19A6" w:rsidRPr="0021481A">
        <w:rPr>
          <w:lang w:val="fr-FR"/>
        </w:rPr>
        <w:t xml:space="preserve">. PS </w:t>
      </w:r>
      <w:r w:rsidR="004F19A6" w:rsidRPr="0021481A">
        <w:rPr>
          <w:rStyle w:val="Incipit"/>
          <w:lang w:val="fr-FR"/>
        </w:rPr>
        <w:t>Dixit dominus</w:t>
      </w:r>
      <w:r w:rsidR="004F19A6" w:rsidRPr="0021481A">
        <w:rPr>
          <w:lang w:val="fr-FR"/>
        </w:rPr>
        <w:t xml:space="preserve"> cum ceteris. CP </w:t>
      </w:r>
      <w:r w:rsidR="004F19A6" w:rsidRPr="0021481A">
        <w:rPr>
          <w:rStyle w:val="Incipit"/>
          <w:lang w:val="fr-FR"/>
        </w:rPr>
        <w:t>Sina mons est</w:t>
      </w:r>
      <w:r w:rsidR="004F19A6" w:rsidRPr="0021481A">
        <w:rPr>
          <w:lang w:val="fr-FR"/>
        </w:rPr>
        <w:t xml:space="preserve">. HY </w:t>
      </w:r>
      <w:r w:rsidR="004F19A6" w:rsidRPr="0021481A">
        <w:rPr>
          <w:rStyle w:val="Incipit"/>
          <w:lang w:val="fr-FR"/>
        </w:rPr>
        <w:t>Iesu quadragenarie</w:t>
      </w:r>
      <w:r w:rsidR="004F19A6" w:rsidRPr="0021481A">
        <w:rPr>
          <w:lang w:val="fr-FR"/>
        </w:rPr>
        <w:t xml:space="preserve">. VS </w:t>
      </w:r>
      <w:r w:rsidR="004F19A6" w:rsidRPr="0021481A">
        <w:rPr>
          <w:rStyle w:val="Incipit"/>
          <w:lang w:val="fr-FR"/>
        </w:rPr>
        <w:t>Angelis suis</w:t>
      </w:r>
      <w:r w:rsidR="004F19A6" w:rsidRPr="0021481A">
        <w:rPr>
          <w:lang w:val="fr-FR"/>
        </w:rPr>
        <w:t xml:space="preserve">. </w:t>
      </w:r>
      <w:r w:rsidR="004F19A6" w:rsidRPr="0021481A">
        <w:rPr>
          <w:lang w:val="pt-PT"/>
        </w:rPr>
        <w:t xml:space="preserve">AM </w:t>
      </w:r>
      <w:r w:rsidR="004F19A6" w:rsidRPr="0021481A">
        <w:rPr>
          <w:rStyle w:val="Incipit"/>
          <w:lang w:val="pt-PT"/>
        </w:rPr>
        <w:t>Illi ergo homines</w:t>
      </w:r>
      <w:r w:rsidR="004F19A6" w:rsidRPr="0021481A">
        <w:rPr>
          <w:lang w:val="pt-PT"/>
        </w:rPr>
        <w:t xml:space="preserve">. OR </w:t>
      </w:r>
      <w:r w:rsidR="004F19A6" w:rsidRPr="0021481A">
        <w:rPr>
          <w:rStyle w:val="Incipit"/>
          <w:lang w:val="pt-PT"/>
        </w:rPr>
        <w:t>Concede quaesumus omnipotens</w:t>
      </w:r>
      <w:r w:rsidR="004F19A6" w:rsidRPr="0021481A">
        <w:rPr>
          <w:lang w:val="pt-PT"/>
        </w:rPr>
        <w:t>. Suffragia ut supra.</w:t>
      </w:r>
    </w:p>
    <w:p w:rsidR="004F19A6" w:rsidRPr="0021481A" w:rsidRDefault="004F19A6" w:rsidP="004275F3">
      <w:pPr>
        <w:pStyle w:val="Titolo1"/>
        <w:rPr>
          <w:lang w:val="pt-PT"/>
        </w:rPr>
      </w:pPr>
      <w:r w:rsidRPr="0021481A">
        <w:rPr>
          <w:lang w:val="pt-PT"/>
        </w:rPr>
        <w:lastRenderedPageBreak/>
        <w:t>FERIA SECUNDA</w:t>
      </w:r>
    </w:p>
    <w:p w:rsidR="004F19A6" w:rsidRPr="0021481A" w:rsidRDefault="004F19A6" w:rsidP="004275F3">
      <w:pPr>
        <w:rPr>
          <w:lang w:val="it-IT"/>
        </w:rPr>
      </w:pPr>
      <w:r w:rsidRPr="0021481A">
        <w:rPr>
          <w:rStyle w:val="Time1"/>
          <w:lang w:val="pt-PT"/>
        </w:rPr>
        <w:t>Ad matutinam</w:t>
      </w:r>
      <w:r w:rsidRPr="0021481A">
        <w:rPr>
          <w:lang w:val="pt-PT"/>
        </w:rPr>
        <w:t xml:space="preserve"> legitur</w:t>
      </w:r>
      <w:r w:rsidR="00FE0C18" w:rsidRPr="0021481A">
        <w:rPr>
          <w:lang w:val="pt-PT"/>
        </w:rPr>
        <w:t xml:space="preserve"> liber Exodi cum tribus responsoriis. </w:t>
      </w:r>
      <w:r w:rsidR="00FE0C18" w:rsidRPr="0021481A">
        <w:rPr>
          <w:lang w:val="fr-FR"/>
        </w:rPr>
        <w:t xml:space="preserve">RP </w:t>
      </w:r>
      <w:r w:rsidR="00FE0C18" w:rsidRPr="0021481A">
        <w:rPr>
          <w:rStyle w:val="Incipit"/>
          <w:lang w:val="fr-FR"/>
        </w:rPr>
        <w:t>Attendite popule meus</w:t>
      </w:r>
      <w:r w:rsidR="00FE0C18" w:rsidRPr="0021481A">
        <w:rPr>
          <w:lang w:val="fr-FR"/>
        </w:rPr>
        <w:t xml:space="preserve">. RP </w:t>
      </w:r>
      <w:r w:rsidR="00FE0C18" w:rsidRPr="0021481A">
        <w:rPr>
          <w:rStyle w:val="Incipit"/>
          <w:lang w:val="fr-FR"/>
        </w:rPr>
        <w:t>Vos qui transitis</w:t>
      </w:r>
      <w:r w:rsidR="00FE0C18" w:rsidRPr="0021481A">
        <w:rPr>
          <w:lang w:val="fr-FR"/>
        </w:rPr>
        <w:t xml:space="preserve">. </w:t>
      </w:r>
      <w:r w:rsidR="00FE0C18" w:rsidRPr="0021481A">
        <w:rPr>
          <w:lang w:val="it-IT"/>
        </w:rPr>
        <w:t xml:space="preserve">RP </w:t>
      </w:r>
      <w:r w:rsidR="00FE0C18" w:rsidRPr="0021481A">
        <w:rPr>
          <w:rStyle w:val="Incipit"/>
          <w:lang w:val="it-IT"/>
        </w:rPr>
        <w:t>Audi Israel</w:t>
      </w:r>
      <w:r w:rsidR="00FE0C18" w:rsidRPr="0021481A">
        <w:rPr>
          <w:lang w:val="it-IT"/>
        </w:rPr>
        <w:t>.</w:t>
      </w:r>
    </w:p>
    <w:p w:rsidR="00FE0C18" w:rsidRPr="0021481A" w:rsidRDefault="00FE0C18" w:rsidP="004275F3">
      <w:pPr>
        <w:rPr>
          <w:lang w:val="pt-PT"/>
        </w:rPr>
      </w:pPr>
      <w:r w:rsidRPr="0021481A">
        <w:rPr>
          <w:rStyle w:val="Time1"/>
          <w:lang w:val="it-IT"/>
        </w:rPr>
        <w:t>Ad laudes</w:t>
      </w:r>
      <w:r w:rsidRPr="0021481A">
        <w:rPr>
          <w:lang w:val="it-IT"/>
        </w:rPr>
        <w:t xml:space="preserve"> AN </w:t>
      </w:r>
      <w:r w:rsidR="001C32C3" w:rsidRPr="0021481A">
        <w:rPr>
          <w:rStyle w:val="Incipit"/>
          <w:lang w:val="it-IT"/>
        </w:rPr>
        <w:t>Ä+</w:t>
      </w:r>
      <w:r w:rsidRPr="0021481A">
        <w:rPr>
          <w:rStyle w:val="Incipit"/>
          <w:lang w:val="it-IT"/>
        </w:rPr>
        <w:t>Miserere</w:t>
      </w:r>
      <w:r w:rsidR="001C32C3" w:rsidRPr="0021481A">
        <w:rPr>
          <w:rStyle w:val="Incipit"/>
          <w:lang w:val="it-IT"/>
        </w:rPr>
        <w:t>+Ä</w:t>
      </w:r>
      <w:r w:rsidRPr="0021481A">
        <w:rPr>
          <w:lang w:val="it-IT"/>
        </w:rPr>
        <w:t xml:space="preserve">. CP </w:t>
      </w:r>
      <w:r w:rsidRPr="0021481A">
        <w:rPr>
          <w:rStyle w:val="Incipit"/>
          <w:lang w:val="it-IT"/>
        </w:rPr>
        <w:t>Miserere nostri deus</w:t>
      </w:r>
      <w:r w:rsidRPr="0021481A">
        <w:rPr>
          <w:lang w:val="it-IT"/>
        </w:rPr>
        <w:t xml:space="preserve">. </w:t>
      </w:r>
      <w:r w:rsidRPr="0021481A">
        <w:rPr>
          <w:lang w:val="pt-PT"/>
        </w:rPr>
        <w:t xml:space="preserve">AB </w:t>
      </w:r>
      <w:r w:rsidRPr="0021481A">
        <w:rPr>
          <w:rStyle w:val="Incipit"/>
          <w:lang w:val="pt-PT"/>
        </w:rPr>
        <w:t>Auferte ista</w:t>
      </w:r>
      <w:r w:rsidRPr="0021481A">
        <w:rPr>
          <w:lang w:val="pt-PT"/>
        </w:rPr>
        <w:t xml:space="preserve">. OR </w:t>
      </w:r>
      <w:r w:rsidRPr="0021481A">
        <w:rPr>
          <w:rStyle w:val="Incipit"/>
          <w:lang w:val="pt-PT"/>
        </w:rPr>
        <w:t>Praesta quaesumus omnipotens deus</w:t>
      </w:r>
      <w:r w:rsidRPr="0021481A">
        <w:rPr>
          <w:lang w:val="pt-PT"/>
        </w:rPr>
        <w:t xml:space="preserve">. OPC </w:t>
      </w:r>
      <w:r w:rsidRPr="0021481A">
        <w:rPr>
          <w:rStyle w:val="Incipit"/>
          <w:lang w:val="pt-PT"/>
        </w:rPr>
        <w:t>Deprecationem nostram</w:t>
      </w:r>
      <w:r w:rsidRPr="0021481A">
        <w:rPr>
          <w:lang w:val="pt-PT"/>
        </w:rPr>
        <w:t>.</w:t>
      </w:r>
    </w:p>
    <w:p w:rsidR="00FE0C18" w:rsidRPr="0021481A" w:rsidRDefault="00FE0C18" w:rsidP="004275F3">
      <w:pPr>
        <w:rPr>
          <w:lang w:val="pt-PT"/>
        </w:rPr>
      </w:pPr>
      <w:r w:rsidRPr="0021481A">
        <w:rPr>
          <w:lang w:val="pt-PT"/>
        </w:rPr>
        <w:t>Post nonam cantetur</w:t>
      </w:r>
      <w:r w:rsidR="006056B9" w:rsidRPr="0021481A">
        <w:rPr>
          <w:lang w:val="pt-PT"/>
        </w:rPr>
        <w:t xml:space="preserve"> </w:t>
      </w:r>
      <w:r w:rsidRPr="0021481A">
        <w:rPr>
          <w:rStyle w:val="Time1"/>
          <w:lang w:val="pt-PT"/>
        </w:rPr>
        <w:t>missa</w:t>
      </w:r>
      <w:r w:rsidRPr="0021481A">
        <w:rPr>
          <w:lang w:val="pt-PT"/>
        </w:rPr>
        <w:t xml:space="preserve"> IN </w:t>
      </w:r>
      <w:r w:rsidRPr="0021481A">
        <w:rPr>
          <w:rStyle w:val="Incipit"/>
          <w:lang w:val="pt-PT"/>
        </w:rPr>
        <w:t>Deus in nomine tuo</w:t>
      </w:r>
      <w:r w:rsidRPr="0021481A">
        <w:rPr>
          <w:lang w:val="pt-PT"/>
        </w:rPr>
        <w:t xml:space="preserve">. ORCL </w:t>
      </w:r>
      <w:r w:rsidRPr="0021481A">
        <w:rPr>
          <w:rStyle w:val="Incipit"/>
          <w:lang w:val="pt-PT"/>
        </w:rPr>
        <w:t>(103vb) Praesta quaesumus omnipotens</w:t>
      </w:r>
      <w:r w:rsidRPr="0021481A">
        <w:rPr>
          <w:lang w:val="pt-PT"/>
        </w:rPr>
        <w:t xml:space="preserve">. EP </w:t>
      </w:r>
      <w:r w:rsidRPr="0021481A">
        <w:rPr>
          <w:rStyle w:val="Incipit"/>
          <w:lang w:val="pt-PT"/>
        </w:rPr>
        <w:t>Venerunt duae mulieres</w:t>
      </w:r>
      <w:r w:rsidRPr="0021481A">
        <w:rPr>
          <w:lang w:val="pt-PT"/>
        </w:rPr>
        <w:t xml:space="preserve">. GR </w:t>
      </w:r>
      <w:r w:rsidRPr="0021481A">
        <w:rPr>
          <w:rStyle w:val="Incipit"/>
          <w:lang w:val="pt-PT"/>
        </w:rPr>
        <w:t>Esto mihi</w:t>
      </w:r>
      <w:r w:rsidRPr="0021481A">
        <w:rPr>
          <w:lang w:val="pt-PT"/>
        </w:rPr>
        <w:t xml:space="preserve">. EV </w:t>
      </w:r>
      <w:r w:rsidRPr="0021481A">
        <w:rPr>
          <w:rStyle w:val="Incipit"/>
          <w:lang w:val="pt-PT"/>
        </w:rPr>
        <w:t>Prope erat pascha</w:t>
      </w:r>
      <w:r w:rsidRPr="0021481A">
        <w:rPr>
          <w:lang w:val="pt-PT"/>
        </w:rPr>
        <w:t xml:space="preserve">. OF </w:t>
      </w:r>
      <w:r w:rsidRPr="0021481A">
        <w:rPr>
          <w:rStyle w:val="Incipit"/>
          <w:lang w:val="pt-PT"/>
        </w:rPr>
        <w:t>Iubilate deo omnis terra</w:t>
      </w:r>
      <w:r w:rsidRPr="0021481A">
        <w:rPr>
          <w:lang w:val="pt-PT"/>
        </w:rPr>
        <w:t xml:space="preserve">. CO </w:t>
      </w:r>
      <w:r w:rsidRPr="0021481A">
        <w:rPr>
          <w:rStyle w:val="Incipit"/>
          <w:lang w:val="pt-PT"/>
        </w:rPr>
        <w:t>Ab occultis meis</w:t>
      </w:r>
      <w:r w:rsidRPr="0021481A">
        <w:rPr>
          <w:lang w:val="pt-PT"/>
        </w:rPr>
        <w:t xml:space="preserve">. PC </w:t>
      </w:r>
      <w:r w:rsidRPr="0021481A">
        <w:rPr>
          <w:rStyle w:val="Incipit"/>
          <w:lang w:val="pt-PT"/>
        </w:rPr>
        <w:t>Sumptis domine</w:t>
      </w:r>
      <w:r w:rsidRPr="0021481A">
        <w:rPr>
          <w:lang w:val="pt-PT"/>
        </w:rPr>
        <w:t xml:space="preserve">. OP </w:t>
      </w:r>
      <w:r w:rsidRPr="0021481A">
        <w:rPr>
          <w:rStyle w:val="Incipit"/>
          <w:lang w:val="pt-PT"/>
        </w:rPr>
        <w:t>Deprecationem nostram</w:t>
      </w:r>
      <w:r w:rsidRPr="0021481A">
        <w:rPr>
          <w:lang w:val="pt-PT"/>
        </w:rPr>
        <w:t>.</w:t>
      </w:r>
    </w:p>
    <w:p w:rsidR="00FE0C18" w:rsidRPr="0021481A" w:rsidRDefault="00FE0C18" w:rsidP="004275F3">
      <w:pPr>
        <w:rPr>
          <w:lang w:val="pt-PT"/>
        </w:rPr>
      </w:pPr>
      <w:r w:rsidRPr="0021481A">
        <w:rPr>
          <w:rStyle w:val="Time1"/>
          <w:lang w:val="pt-PT"/>
        </w:rPr>
        <w:t>Ad vesperas</w:t>
      </w:r>
      <w:r w:rsidRPr="0021481A">
        <w:rPr>
          <w:lang w:val="pt-PT"/>
        </w:rPr>
        <w:t xml:space="preserve"> CP </w:t>
      </w:r>
      <w:r w:rsidRPr="0021481A">
        <w:rPr>
          <w:rStyle w:val="Incipit"/>
          <w:lang w:val="pt-PT"/>
        </w:rPr>
        <w:t>Soli gloriae tuae</w:t>
      </w:r>
      <w:r w:rsidRPr="0021481A">
        <w:rPr>
          <w:lang w:val="pt-PT"/>
        </w:rPr>
        <w:t xml:space="preserve">. AM </w:t>
      </w:r>
      <w:r w:rsidRPr="0021481A">
        <w:rPr>
          <w:rStyle w:val="Incipit"/>
          <w:lang w:val="pt-PT"/>
        </w:rPr>
        <w:t>Solvite templum</w:t>
      </w:r>
      <w:r w:rsidRPr="0021481A">
        <w:rPr>
          <w:lang w:val="pt-PT"/>
        </w:rPr>
        <w:t>. Orationes ut supra.</w:t>
      </w:r>
    </w:p>
    <w:p w:rsidR="00FE0C18" w:rsidRPr="0021481A" w:rsidRDefault="00FE0C18" w:rsidP="004275F3">
      <w:pPr>
        <w:pStyle w:val="Titolo1"/>
        <w:rPr>
          <w:lang w:val="pt-PT"/>
        </w:rPr>
      </w:pPr>
      <w:r w:rsidRPr="0021481A">
        <w:rPr>
          <w:lang w:val="pt-PT"/>
        </w:rPr>
        <w:t>FERIA TERTIA</w:t>
      </w:r>
    </w:p>
    <w:p w:rsidR="00D06711" w:rsidRPr="0021481A" w:rsidRDefault="00D06711" w:rsidP="004275F3">
      <w:pPr>
        <w:rPr>
          <w:lang w:val="pt-PT"/>
        </w:rPr>
      </w:pPr>
      <w:r w:rsidRPr="0021481A">
        <w:rPr>
          <w:rStyle w:val="Time1"/>
          <w:lang w:val="pt-PT"/>
        </w:rPr>
        <w:t>Ad matutinam</w:t>
      </w:r>
      <w:r w:rsidRPr="0021481A">
        <w:rPr>
          <w:lang w:val="pt-PT"/>
        </w:rPr>
        <w:t xml:space="preserve"> legitur liber Exodi cum tribus responsoriis. RP </w:t>
      </w:r>
      <w:r w:rsidRPr="0021481A">
        <w:rPr>
          <w:rStyle w:val="Incipit"/>
          <w:lang w:val="pt-PT"/>
        </w:rPr>
        <w:t>Sicut fuit</w:t>
      </w:r>
      <w:r w:rsidRPr="0021481A">
        <w:rPr>
          <w:lang w:val="pt-PT"/>
        </w:rPr>
        <w:t xml:space="preserve">. RP </w:t>
      </w:r>
      <w:r w:rsidRPr="0021481A">
        <w:rPr>
          <w:rStyle w:val="Incipit"/>
          <w:lang w:val="pt-PT"/>
        </w:rPr>
        <w:t>Popule meus</w:t>
      </w:r>
      <w:r w:rsidRPr="0021481A">
        <w:rPr>
          <w:lang w:val="pt-PT"/>
        </w:rPr>
        <w:t xml:space="preserve">. RP </w:t>
      </w:r>
      <w:r w:rsidRPr="0021481A">
        <w:rPr>
          <w:rStyle w:val="Incipit"/>
          <w:lang w:val="pt-PT"/>
        </w:rPr>
        <w:t>Adduxi</w:t>
      </w:r>
      <w:r w:rsidRPr="0021481A">
        <w:rPr>
          <w:lang w:val="pt-PT"/>
        </w:rPr>
        <w:t>.</w:t>
      </w:r>
    </w:p>
    <w:p w:rsidR="00D06711" w:rsidRPr="0021481A" w:rsidRDefault="00D06711" w:rsidP="004275F3">
      <w:pPr>
        <w:rPr>
          <w:lang w:val="pt-PT"/>
        </w:rPr>
      </w:pPr>
      <w:r w:rsidRPr="0021481A">
        <w:rPr>
          <w:rStyle w:val="Time1"/>
          <w:lang w:val="pt-PT"/>
        </w:rPr>
        <w:t>Ad laudes</w:t>
      </w:r>
      <w:r w:rsidRPr="0021481A">
        <w:rPr>
          <w:lang w:val="pt-PT"/>
        </w:rPr>
        <w:t xml:space="preserve"> CP </w:t>
      </w:r>
      <w:r w:rsidRPr="0021481A">
        <w:rPr>
          <w:rStyle w:val="Incipit"/>
          <w:lang w:val="pt-PT"/>
        </w:rPr>
        <w:t>Cum conversus ingemueris</w:t>
      </w:r>
      <w:r w:rsidRPr="0021481A">
        <w:rPr>
          <w:lang w:val="pt-PT"/>
        </w:rPr>
        <w:t xml:space="preserve">. AB </w:t>
      </w:r>
      <w:r w:rsidR="006056B9" w:rsidRPr="0021481A">
        <w:rPr>
          <w:rStyle w:val="Incipit"/>
          <w:lang w:val="pt-PT"/>
        </w:rPr>
        <w:t>Qui</w:t>
      </w:r>
      <w:r w:rsidRPr="0021481A">
        <w:rPr>
          <w:rStyle w:val="Incipit"/>
          <w:lang w:val="pt-PT"/>
        </w:rPr>
        <w:t>d me quaeritis</w:t>
      </w:r>
      <w:r w:rsidRPr="0021481A">
        <w:rPr>
          <w:lang w:val="pt-PT"/>
        </w:rPr>
        <w:t xml:space="preserve">. OR </w:t>
      </w:r>
      <w:r w:rsidRPr="0021481A">
        <w:rPr>
          <w:rStyle w:val="Incipit"/>
          <w:lang w:val="pt-PT"/>
        </w:rPr>
        <w:t>Sacrae nobis quaesumus domine</w:t>
      </w:r>
      <w:r w:rsidRPr="0021481A">
        <w:rPr>
          <w:lang w:val="pt-PT"/>
        </w:rPr>
        <w:t xml:space="preserve">. OPC </w:t>
      </w:r>
      <w:r w:rsidRPr="0021481A">
        <w:rPr>
          <w:rStyle w:val="Incipit"/>
          <w:lang w:val="pt-PT"/>
        </w:rPr>
        <w:t>Tueatur quaesumus domine</w:t>
      </w:r>
      <w:r w:rsidRPr="0021481A">
        <w:rPr>
          <w:lang w:val="pt-PT"/>
        </w:rPr>
        <w:t>.</w:t>
      </w:r>
    </w:p>
    <w:p w:rsidR="00D06711" w:rsidRPr="0021481A" w:rsidRDefault="00D06711" w:rsidP="004275F3">
      <w:pPr>
        <w:rPr>
          <w:lang w:val="pt-PT"/>
        </w:rPr>
      </w:pPr>
      <w:r w:rsidRPr="0021481A">
        <w:rPr>
          <w:lang w:val="it-IT"/>
        </w:rPr>
        <w:t>Post nonam cantetur</w:t>
      </w:r>
      <w:r w:rsidR="004F64EE" w:rsidRPr="0021481A">
        <w:rPr>
          <w:lang w:val="it-IT"/>
        </w:rPr>
        <w:t xml:space="preserve"> </w:t>
      </w:r>
      <w:r w:rsidRPr="0021481A">
        <w:rPr>
          <w:rStyle w:val="Time1"/>
          <w:lang w:val="it-IT"/>
        </w:rPr>
        <w:t>missa</w:t>
      </w:r>
      <w:r w:rsidRPr="0021481A">
        <w:rPr>
          <w:lang w:val="it-IT"/>
        </w:rPr>
        <w:t xml:space="preserve"> IN </w:t>
      </w:r>
      <w:r w:rsidRPr="0021481A">
        <w:rPr>
          <w:rStyle w:val="Incipit"/>
          <w:lang w:val="it-IT"/>
        </w:rPr>
        <w:t>Exaudi deus</w:t>
      </w:r>
      <w:r w:rsidRPr="0021481A">
        <w:rPr>
          <w:lang w:val="it-IT"/>
        </w:rPr>
        <w:t xml:space="preserve">. </w:t>
      </w:r>
      <w:r w:rsidRPr="0021481A">
        <w:rPr>
          <w:lang w:val="pt-PT"/>
        </w:rPr>
        <w:t xml:space="preserve">ORCL </w:t>
      </w:r>
      <w:r w:rsidRPr="0021481A">
        <w:rPr>
          <w:rStyle w:val="Incipit"/>
          <w:lang w:val="pt-PT"/>
        </w:rPr>
        <w:t>Sacrae nobis (104ra) quaesumus domine</w:t>
      </w:r>
      <w:r w:rsidRPr="0021481A">
        <w:rPr>
          <w:lang w:val="pt-PT"/>
        </w:rPr>
        <w:t xml:space="preserve">. EP </w:t>
      </w:r>
      <w:r w:rsidRPr="0021481A">
        <w:rPr>
          <w:rStyle w:val="Incipit"/>
          <w:lang w:val="pt-PT"/>
        </w:rPr>
        <w:t>Descendit de monte</w:t>
      </w:r>
      <w:r w:rsidRPr="0021481A">
        <w:rPr>
          <w:lang w:val="pt-PT"/>
        </w:rPr>
        <w:t xml:space="preserve">. GR </w:t>
      </w:r>
      <w:r w:rsidRPr="0021481A">
        <w:rPr>
          <w:rStyle w:val="Incipit"/>
          <w:lang w:val="pt-PT"/>
        </w:rPr>
        <w:t>Exurge domine</w:t>
      </w:r>
      <w:r w:rsidRPr="0021481A">
        <w:rPr>
          <w:lang w:val="pt-PT"/>
        </w:rPr>
        <w:t xml:space="preserve">. EV </w:t>
      </w:r>
      <w:r w:rsidRPr="0021481A">
        <w:rPr>
          <w:rStyle w:val="Incipit"/>
          <w:lang w:val="pt-PT"/>
        </w:rPr>
        <w:t>Iam die festo mediante</w:t>
      </w:r>
      <w:r w:rsidRPr="0021481A">
        <w:rPr>
          <w:lang w:val="pt-PT"/>
        </w:rPr>
        <w:t xml:space="preserve">. OF </w:t>
      </w:r>
      <w:r w:rsidRPr="0021481A">
        <w:rPr>
          <w:rStyle w:val="Incipit"/>
          <w:lang w:val="pt-PT"/>
        </w:rPr>
        <w:t>Expectans expectavi</w:t>
      </w:r>
      <w:r w:rsidRPr="0021481A">
        <w:rPr>
          <w:lang w:val="pt-PT"/>
        </w:rPr>
        <w:t xml:space="preserve">. CO </w:t>
      </w:r>
      <w:r w:rsidRPr="0021481A">
        <w:rPr>
          <w:rStyle w:val="Incipit"/>
          <w:lang w:val="pt-PT"/>
        </w:rPr>
        <w:t>Laetabimur in salutari tuo</w:t>
      </w:r>
      <w:r w:rsidRPr="0021481A">
        <w:rPr>
          <w:lang w:val="pt-PT"/>
        </w:rPr>
        <w:t xml:space="preserve">. PC </w:t>
      </w:r>
      <w:r w:rsidRPr="0021481A">
        <w:rPr>
          <w:rStyle w:val="Incipit"/>
          <w:lang w:val="pt-PT"/>
        </w:rPr>
        <w:t>Caelestia dona</w:t>
      </w:r>
      <w:r w:rsidRPr="0021481A">
        <w:rPr>
          <w:lang w:val="pt-PT"/>
        </w:rPr>
        <w:t xml:space="preserve">. OP </w:t>
      </w:r>
      <w:r w:rsidRPr="0021481A">
        <w:rPr>
          <w:rStyle w:val="Incipit"/>
          <w:lang w:val="pt-PT"/>
        </w:rPr>
        <w:t>Tueatur quaesumus domine</w:t>
      </w:r>
      <w:r w:rsidRPr="0021481A">
        <w:rPr>
          <w:lang w:val="pt-PT"/>
        </w:rPr>
        <w:t>.</w:t>
      </w:r>
    </w:p>
    <w:p w:rsidR="00D06711" w:rsidRDefault="00D06711" w:rsidP="004275F3">
      <w:r w:rsidRPr="0021481A">
        <w:rPr>
          <w:rStyle w:val="Time1"/>
          <w:lang w:val="pt-PT"/>
        </w:rPr>
        <w:t>Ad vesperas</w:t>
      </w:r>
      <w:r w:rsidRPr="0021481A">
        <w:rPr>
          <w:lang w:val="pt-PT"/>
        </w:rPr>
        <w:t xml:space="preserve"> CP </w:t>
      </w:r>
      <w:r w:rsidRPr="0021481A">
        <w:rPr>
          <w:rStyle w:val="Incipit"/>
          <w:lang w:val="pt-PT"/>
        </w:rPr>
        <w:t>Quiescat ira tua</w:t>
      </w:r>
      <w:r w:rsidRPr="0021481A">
        <w:rPr>
          <w:lang w:val="pt-PT"/>
        </w:rPr>
        <w:t xml:space="preserve">. </w:t>
      </w:r>
      <w:r>
        <w:t xml:space="preserve">AM </w:t>
      </w:r>
      <w:r w:rsidRPr="00672538">
        <w:rPr>
          <w:rStyle w:val="Incipit"/>
        </w:rPr>
        <w:t>Nemo in eum misit</w:t>
      </w:r>
      <w:r w:rsidR="006056B9">
        <w:rPr>
          <w:rStyle w:val="Incipit"/>
        </w:rPr>
        <w:t xml:space="preserve"> manum</w:t>
      </w:r>
      <w:r>
        <w:t>. Orationes ut supra.</w:t>
      </w:r>
    </w:p>
    <w:p w:rsidR="00D06711" w:rsidRDefault="00D06711" w:rsidP="004275F3">
      <w:pPr>
        <w:pStyle w:val="Titolo1"/>
      </w:pPr>
      <w:r>
        <w:t>FERIA</w:t>
      </w:r>
      <w:r w:rsidR="002471E0">
        <w:t xml:space="preserve"> QUARTA</w:t>
      </w:r>
    </w:p>
    <w:p w:rsidR="002471E0" w:rsidRDefault="002471E0" w:rsidP="004275F3">
      <w:r w:rsidRPr="00672538">
        <w:rPr>
          <w:rStyle w:val="Time1"/>
        </w:rPr>
        <w:t>Ad matutinas</w:t>
      </w:r>
      <w:r>
        <w:t xml:space="preserve"> CP </w:t>
      </w:r>
      <w:r w:rsidRPr="00672538">
        <w:rPr>
          <w:rStyle w:val="Incipit"/>
        </w:rPr>
        <w:t>Sanctificabo nomen tuum</w:t>
      </w:r>
      <w:r>
        <w:t xml:space="preserve">. AB </w:t>
      </w:r>
      <w:r w:rsidRPr="00672538">
        <w:rPr>
          <w:rStyle w:val="Incipit"/>
        </w:rPr>
        <w:t>Rabbi quis peccavit</w:t>
      </w:r>
      <w:r>
        <w:t xml:space="preserve">. OR </w:t>
      </w:r>
      <w:r w:rsidRPr="00672538">
        <w:rPr>
          <w:rStyle w:val="Incipit"/>
        </w:rPr>
        <w:t>Omnipotens sempiterne deus</w:t>
      </w:r>
      <w:r>
        <w:t xml:space="preserve">. OPC </w:t>
      </w:r>
      <w:r w:rsidRPr="00672538">
        <w:rPr>
          <w:rStyle w:val="Incipit"/>
        </w:rPr>
        <w:t>Pateant aures tuae</w:t>
      </w:r>
      <w:r>
        <w:t>.</w:t>
      </w:r>
    </w:p>
    <w:p w:rsidR="002471E0" w:rsidRPr="0021481A" w:rsidRDefault="002471E0" w:rsidP="004275F3">
      <w:pPr>
        <w:rPr>
          <w:lang w:val="pt-PT"/>
        </w:rPr>
      </w:pPr>
      <w:r>
        <w:t>Post nonam cantetur</w:t>
      </w:r>
      <w:r w:rsidR="00454A96">
        <w:t xml:space="preserve"> </w:t>
      </w:r>
      <w:r w:rsidRPr="00672538">
        <w:rPr>
          <w:rStyle w:val="Time1"/>
        </w:rPr>
        <w:t>missa</w:t>
      </w:r>
      <w:r>
        <w:t xml:space="preserve"> [IN] </w:t>
      </w:r>
      <w:r w:rsidRPr="00672538">
        <w:rPr>
          <w:rStyle w:val="Incipit"/>
        </w:rPr>
        <w:t>Dum sanctificatus</w:t>
      </w:r>
      <w:r>
        <w:t xml:space="preserve">. </w:t>
      </w:r>
      <w:r w:rsidRPr="00672538">
        <w:rPr>
          <w:rStyle w:val="Funktion"/>
        </w:rPr>
        <w:t>Sacerdos</w:t>
      </w:r>
      <w:r>
        <w:t xml:space="preserve"> non salutet </w:t>
      </w:r>
      <w:r w:rsidRPr="00672538">
        <w:rPr>
          <w:rStyle w:val="Funktion"/>
        </w:rPr>
        <w:t>populum</w:t>
      </w:r>
      <w:r>
        <w:t xml:space="preserve"> in prima oratione, sed sic dicat [ORI] </w:t>
      </w:r>
      <w:r w:rsidRPr="00672538">
        <w:rPr>
          <w:rStyle w:val="Incipit"/>
        </w:rPr>
        <w:t>Oremus</w:t>
      </w:r>
      <w:r>
        <w:t xml:space="preserve">. </w:t>
      </w:r>
      <w:r w:rsidRPr="0021481A">
        <w:rPr>
          <w:lang w:val="pt-PT"/>
        </w:rPr>
        <w:t xml:space="preserve">Deinde </w:t>
      </w:r>
      <w:r w:rsidRPr="0021481A">
        <w:rPr>
          <w:rStyle w:val="Funktion"/>
          <w:lang w:val="pt-PT"/>
        </w:rPr>
        <w:t>diaconus</w:t>
      </w:r>
      <w:r w:rsidRPr="0021481A">
        <w:rPr>
          <w:lang w:val="pt-PT"/>
        </w:rPr>
        <w:t xml:space="preserve"> [ORI] </w:t>
      </w:r>
      <w:r w:rsidRPr="0021481A">
        <w:rPr>
          <w:rStyle w:val="Incipit"/>
          <w:lang w:val="pt-PT"/>
        </w:rPr>
        <w:t>Flectamus genua. Levate</w:t>
      </w:r>
      <w:r w:rsidRPr="0021481A">
        <w:rPr>
          <w:lang w:val="pt-PT"/>
        </w:rPr>
        <w:t xml:space="preserve">. ORCL </w:t>
      </w:r>
      <w:r w:rsidRPr="0021481A">
        <w:rPr>
          <w:rStyle w:val="Incipit"/>
          <w:lang w:val="pt-PT"/>
        </w:rPr>
        <w:t>(104rb) Omnipotens sempiterne deus</w:t>
      </w:r>
      <w:r w:rsidRPr="0021481A">
        <w:rPr>
          <w:lang w:val="pt-PT"/>
        </w:rPr>
        <w:t xml:space="preserve">. Hodie lectiones legantur propter scrutinium. Merito autem ebdomada quarta et feria quarta </w:t>
      </w:r>
      <w:r w:rsidRPr="0021481A">
        <w:rPr>
          <w:rStyle w:val="Funktion"/>
          <w:lang w:val="pt-PT"/>
        </w:rPr>
        <w:t>cathecumini</w:t>
      </w:r>
      <w:r w:rsidRPr="0021481A">
        <w:rPr>
          <w:lang w:val="pt-PT"/>
        </w:rPr>
        <w:t xml:space="preserve"> ad christianum nomen |accidunt::accedunt|, quia quarta mundi aetate per regnum </w:t>
      </w:r>
      <w:r w:rsidRPr="0021481A">
        <w:rPr>
          <w:rStyle w:val="Person"/>
          <w:lang w:val="pt-PT"/>
        </w:rPr>
        <w:t>David</w:t>
      </w:r>
      <w:r w:rsidRPr="0021481A">
        <w:rPr>
          <w:lang w:val="pt-PT"/>
        </w:rPr>
        <w:t xml:space="preserve"> Chr</w:t>
      </w:r>
      <w:r w:rsidR="00672538" w:rsidRPr="0021481A">
        <w:rPr>
          <w:lang w:val="pt-PT"/>
        </w:rPr>
        <w:t xml:space="preserve">isti regnum designatur. Legitur prophetia per </w:t>
      </w:r>
      <w:r w:rsidR="000E0385" w:rsidRPr="0021481A">
        <w:rPr>
          <w:rStyle w:val="Funktion"/>
          <w:lang w:val="pt-PT"/>
        </w:rPr>
        <w:t>|acolatum::</w:t>
      </w:r>
      <w:r w:rsidR="00672538" w:rsidRPr="0021481A">
        <w:rPr>
          <w:rStyle w:val="Funktion"/>
          <w:lang w:val="pt-PT"/>
        </w:rPr>
        <w:t>accolitum</w:t>
      </w:r>
      <w:r w:rsidR="000E0385" w:rsidRPr="0021481A">
        <w:rPr>
          <w:rStyle w:val="Funktion"/>
          <w:lang w:val="pt-PT"/>
        </w:rPr>
        <w:t>|</w:t>
      </w:r>
      <w:r w:rsidR="00672538" w:rsidRPr="0021481A">
        <w:rPr>
          <w:lang w:val="pt-PT"/>
        </w:rPr>
        <w:t xml:space="preserve"> [EPP] </w:t>
      </w:r>
      <w:r w:rsidR="00672538" w:rsidRPr="0021481A">
        <w:rPr>
          <w:rStyle w:val="Incipit"/>
          <w:lang w:val="pt-PT"/>
        </w:rPr>
        <w:t>Sanctifabo nomen meum</w:t>
      </w:r>
      <w:r w:rsidR="00672538" w:rsidRPr="0021481A">
        <w:rPr>
          <w:lang w:val="pt-PT"/>
        </w:rPr>
        <w:t xml:space="preserve">. GR </w:t>
      </w:r>
      <w:r w:rsidR="00672538" w:rsidRPr="0021481A">
        <w:rPr>
          <w:rStyle w:val="Incipit"/>
          <w:lang w:val="pt-PT"/>
        </w:rPr>
        <w:t>Venite filii</w:t>
      </w:r>
      <w:r w:rsidR="00672538" w:rsidRPr="0021481A">
        <w:rPr>
          <w:lang w:val="pt-PT"/>
        </w:rPr>
        <w:t xml:space="preserve">. Deinde </w:t>
      </w:r>
      <w:r w:rsidR="00672538" w:rsidRPr="0021481A">
        <w:rPr>
          <w:rStyle w:val="Funktion"/>
          <w:lang w:val="pt-PT"/>
        </w:rPr>
        <w:t>sacerdos</w:t>
      </w:r>
      <w:r w:rsidR="00672538" w:rsidRPr="0021481A">
        <w:rPr>
          <w:lang w:val="pt-PT"/>
        </w:rPr>
        <w:t xml:space="preserve"> salutet </w:t>
      </w:r>
      <w:r w:rsidR="00672538" w:rsidRPr="0021481A">
        <w:rPr>
          <w:rStyle w:val="Funktion"/>
          <w:lang w:val="pt-PT"/>
        </w:rPr>
        <w:t>populum</w:t>
      </w:r>
      <w:r w:rsidR="00672538" w:rsidRPr="0021481A">
        <w:rPr>
          <w:lang w:val="pt-PT"/>
        </w:rPr>
        <w:t xml:space="preserve"> absque genuflectione. Sequitur ORCL </w:t>
      </w:r>
      <w:r w:rsidR="00672538" w:rsidRPr="0021481A">
        <w:rPr>
          <w:rStyle w:val="Incipit"/>
          <w:lang w:val="pt-PT"/>
        </w:rPr>
        <w:t>Praesta quaesumus omnipotens deus</w:t>
      </w:r>
      <w:r w:rsidR="00672538" w:rsidRPr="0021481A">
        <w:rPr>
          <w:lang w:val="pt-PT"/>
        </w:rPr>
        <w:t xml:space="preserve">. EP </w:t>
      </w:r>
      <w:r w:rsidR="00672538" w:rsidRPr="0021481A">
        <w:rPr>
          <w:rStyle w:val="Incipit"/>
          <w:lang w:val="pt-PT"/>
        </w:rPr>
        <w:t>Lavamini</w:t>
      </w:r>
      <w:r w:rsidR="00672538" w:rsidRPr="0021481A">
        <w:rPr>
          <w:lang w:val="pt-PT"/>
        </w:rPr>
        <w:t xml:space="preserve">. GR </w:t>
      </w:r>
      <w:r w:rsidR="00672538" w:rsidRPr="0021481A">
        <w:rPr>
          <w:rStyle w:val="Incipit"/>
          <w:lang w:val="pt-PT"/>
        </w:rPr>
        <w:t>Beata gens</w:t>
      </w:r>
      <w:r w:rsidR="00672538" w:rsidRPr="0021481A">
        <w:rPr>
          <w:lang w:val="pt-PT"/>
        </w:rPr>
        <w:t xml:space="preserve">. TR </w:t>
      </w:r>
      <w:r w:rsidR="00672538" w:rsidRPr="0021481A">
        <w:rPr>
          <w:rStyle w:val="Incipit"/>
          <w:lang w:val="pt-PT"/>
        </w:rPr>
        <w:t>Domine non secundum</w:t>
      </w:r>
      <w:r w:rsidR="00672538" w:rsidRPr="0021481A">
        <w:rPr>
          <w:lang w:val="pt-PT"/>
        </w:rPr>
        <w:t xml:space="preserve">. EV </w:t>
      </w:r>
      <w:r w:rsidR="00672538" w:rsidRPr="0021481A">
        <w:rPr>
          <w:rStyle w:val="Incipit"/>
          <w:lang w:val="pt-PT"/>
        </w:rPr>
        <w:t>Praeteriens Iesus</w:t>
      </w:r>
      <w:r w:rsidR="00672538" w:rsidRPr="0021481A">
        <w:rPr>
          <w:lang w:val="pt-PT"/>
        </w:rPr>
        <w:t xml:space="preserve">. OF </w:t>
      </w:r>
      <w:r w:rsidR="00672538" w:rsidRPr="0021481A">
        <w:rPr>
          <w:rStyle w:val="Incipit"/>
          <w:lang w:val="pt-PT"/>
        </w:rPr>
        <w:t>Benedicite gentes</w:t>
      </w:r>
      <w:r w:rsidR="00672538" w:rsidRPr="0021481A">
        <w:rPr>
          <w:lang w:val="pt-PT"/>
        </w:rPr>
        <w:t xml:space="preserve">. CO </w:t>
      </w:r>
      <w:r w:rsidR="00672538" w:rsidRPr="0021481A">
        <w:rPr>
          <w:rStyle w:val="Incipit"/>
          <w:lang w:val="pt-PT"/>
        </w:rPr>
        <w:t>Lutum fecit</w:t>
      </w:r>
      <w:r w:rsidR="00672538" w:rsidRPr="0021481A">
        <w:rPr>
          <w:lang w:val="pt-PT"/>
        </w:rPr>
        <w:t xml:space="preserve">. PC </w:t>
      </w:r>
      <w:r w:rsidR="00672538" w:rsidRPr="0021481A">
        <w:rPr>
          <w:rStyle w:val="Incipit"/>
          <w:lang w:val="pt-PT"/>
        </w:rPr>
        <w:t>Sacramenta</w:t>
      </w:r>
      <w:r w:rsidR="00672538" w:rsidRPr="0021481A">
        <w:rPr>
          <w:lang w:val="pt-PT"/>
        </w:rPr>
        <w:t xml:space="preserve">. OP </w:t>
      </w:r>
      <w:r w:rsidR="00672538" w:rsidRPr="0021481A">
        <w:rPr>
          <w:rStyle w:val="Incipit"/>
          <w:lang w:val="pt-PT"/>
        </w:rPr>
        <w:t>Pateant aures tuae</w:t>
      </w:r>
      <w:r w:rsidR="00672538" w:rsidRPr="0021481A">
        <w:rPr>
          <w:lang w:val="pt-PT"/>
        </w:rPr>
        <w:t>.</w:t>
      </w:r>
    </w:p>
    <w:p w:rsidR="00672538" w:rsidRPr="0021481A" w:rsidRDefault="00672538" w:rsidP="004275F3">
      <w:pPr>
        <w:rPr>
          <w:lang w:val="pt-PT"/>
        </w:rPr>
      </w:pPr>
      <w:r w:rsidRPr="0021481A">
        <w:rPr>
          <w:rStyle w:val="Time1"/>
          <w:lang w:val="pt-PT"/>
        </w:rPr>
        <w:t>Ad vesperas</w:t>
      </w:r>
      <w:r w:rsidRPr="0021481A">
        <w:rPr>
          <w:lang w:val="pt-PT"/>
        </w:rPr>
        <w:t xml:space="preserve"> CP </w:t>
      </w:r>
      <w:r w:rsidRPr="0021481A">
        <w:rPr>
          <w:rStyle w:val="Incipit"/>
          <w:lang w:val="pt-PT"/>
        </w:rPr>
        <w:t>Lavamini et mundi</w:t>
      </w:r>
      <w:r w:rsidRPr="0021481A">
        <w:rPr>
          <w:lang w:val="pt-PT"/>
        </w:rPr>
        <w:t xml:space="preserve">. (104va) AM </w:t>
      </w:r>
      <w:r w:rsidRPr="0021481A">
        <w:rPr>
          <w:rStyle w:val="Incipit"/>
          <w:lang w:val="pt-PT"/>
        </w:rPr>
        <w:t>Iste homo qui dicitur</w:t>
      </w:r>
      <w:r w:rsidRPr="0021481A">
        <w:rPr>
          <w:lang w:val="pt-PT"/>
        </w:rPr>
        <w:t>. Orationes ut supra.</w:t>
      </w:r>
    </w:p>
    <w:p w:rsidR="00672538" w:rsidRPr="0021481A" w:rsidRDefault="00672538" w:rsidP="004275F3">
      <w:pPr>
        <w:pStyle w:val="Titolo1"/>
        <w:rPr>
          <w:lang w:val="pt-PT"/>
        </w:rPr>
      </w:pPr>
      <w:r w:rsidRPr="0021481A">
        <w:rPr>
          <w:lang w:val="pt-PT"/>
        </w:rPr>
        <w:lastRenderedPageBreak/>
        <w:t>FERIA QUINTA</w:t>
      </w:r>
    </w:p>
    <w:p w:rsidR="00672538" w:rsidRPr="0021481A" w:rsidRDefault="00672538" w:rsidP="004275F3">
      <w:pPr>
        <w:rPr>
          <w:lang w:val="pt-PT"/>
        </w:rPr>
      </w:pPr>
      <w:r w:rsidRPr="0021481A">
        <w:rPr>
          <w:rStyle w:val="Time1"/>
          <w:lang w:val="pt-PT"/>
        </w:rPr>
        <w:t>[Ad laudes]</w:t>
      </w:r>
      <w:r w:rsidRPr="0021481A">
        <w:rPr>
          <w:lang w:val="pt-PT"/>
        </w:rPr>
        <w:t xml:space="preserve"> CP </w:t>
      </w:r>
      <w:r w:rsidRPr="0021481A">
        <w:rPr>
          <w:rStyle w:val="Incipit"/>
          <w:lang w:val="pt-PT"/>
        </w:rPr>
        <w:t>Effundam super vos</w:t>
      </w:r>
      <w:r w:rsidRPr="0021481A">
        <w:rPr>
          <w:lang w:val="pt-PT"/>
        </w:rPr>
        <w:t>.</w:t>
      </w:r>
      <w:r w:rsidR="006F04FB" w:rsidRPr="0021481A">
        <w:rPr>
          <w:lang w:val="pt-PT"/>
        </w:rPr>
        <w:t xml:space="preserve"> AB </w:t>
      </w:r>
      <w:r w:rsidR="006F04FB" w:rsidRPr="0021481A">
        <w:rPr>
          <w:rStyle w:val="Incipit"/>
          <w:lang w:val="pt-PT"/>
        </w:rPr>
        <w:t>Propheta magnus</w:t>
      </w:r>
      <w:r w:rsidR="006F04FB" w:rsidRPr="0021481A">
        <w:rPr>
          <w:lang w:val="pt-PT"/>
        </w:rPr>
        <w:t xml:space="preserve">. OR </w:t>
      </w:r>
      <w:r w:rsidR="006F04FB" w:rsidRPr="0021481A">
        <w:rPr>
          <w:rStyle w:val="Incipit"/>
          <w:lang w:val="pt-PT"/>
        </w:rPr>
        <w:t>Praesta quaesumus omnipotens deus</w:t>
      </w:r>
      <w:r w:rsidR="006F04FB" w:rsidRPr="0021481A">
        <w:rPr>
          <w:lang w:val="pt-PT"/>
        </w:rPr>
        <w:t xml:space="preserve">. OPC </w:t>
      </w:r>
      <w:r w:rsidR="006F04FB" w:rsidRPr="0021481A">
        <w:rPr>
          <w:rStyle w:val="Incipit"/>
          <w:lang w:val="pt-PT"/>
        </w:rPr>
        <w:t>Populi |tu::tui| deus</w:t>
      </w:r>
      <w:r w:rsidR="006F04FB" w:rsidRPr="0021481A">
        <w:rPr>
          <w:lang w:val="pt-PT"/>
        </w:rPr>
        <w:t>.</w:t>
      </w:r>
    </w:p>
    <w:p w:rsidR="006F04FB" w:rsidRPr="0021481A" w:rsidRDefault="006F04FB" w:rsidP="004275F3">
      <w:pPr>
        <w:rPr>
          <w:lang w:val="pt-PT"/>
        </w:rPr>
      </w:pPr>
      <w:r w:rsidRPr="0021481A">
        <w:rPr>
          <w:lang w:val="pt-PT"/>
        </w:rPr>
        <w:t xml:space="preserve">Post nonam cantetur </w:t>
      </w:r>
      <w:r w:rsidRPr="0021481A">
        <w:rPr>
          <w:rStyle w:val="Time1"/>
          <w:lang w:val="pt-PT"/>
        </w:rPr>
        <w:t>missa</w:t>
      </w:r>
      <w:r w:rsidRPr="0021481A">
        <w:rPr>
          <w:lang w:val="pt-PT"/>
        </w:rPr>
        <w:t xml:space="preserve"> IN </w:t>
      </w:r>
      <w:r w:rsidRPr="0021481A">
        <w:rPr>
          <w:rStyle w:val="Incipit"/>
          <w:lang w:val="pt-PT"/>
        </w:rPr>
        <w:t>Laetetur cor quaerentium</w:t>
      </w:r>
      <w:r w:rsidRPr="0021481A">
        <w:rPr>
          <w:lang w:val="pt-PT"/>
        </w:rPr>
        <w:t xml:space="preserve">. ORCL </w:t>
      </w:r>
      <w:r w:rsidRPr="0021481A">
        <w:rPr>
          <w:rStyle w:val="Incipit"/>
          <w:lang w:val="pt-PT"/>
        </w:rPr>
        <w:t>Praesta quaesumus omnipotens</w:t>
      </w:r>
      <w:r w:rsidRPr="0021481A">
        <w:rPr>
          <w:lang w:val="pt-PT"/>
        </w:rPr>
        <w:t xml:space="preserve">. EP </w:t>
      </w:r>
      <w:r w:rsidRPr="0021481A">
        <w:rPr>
          <w:rStyle w:val="Incipit"/>
          <w:lang w:val="pt-PT"/>
        </w:rPr>
        <w:t>Veniet mulier sunamitis</w:t>
      </w:r>
      <w:r w:rsidRPr="0021481A">
        <w:rPr>
          <w:lang w:val="pt-PT"/>
        </w:rPr>
        <w:t xml:space="preserve">. GR </w:t>
      </w:r>
      <w:r w:rsidRPr="0021481A">
        <w:rPr>
          <w:rStyle w:val="Incipit"/>
          <w:lang w:val="pt-PT"/>
        </w:rPr>
        <w:t>Respice domine</w:t>
      </w:r>
      <w:r w:rsidRPr="0021481A">
        <w:rPr>
          <w:lang w:val="pt-PT"/>
        </w:rPr>
        <w:t xml:space="preserve">. EV </w:t>
      </w:r>
      <w:r w:rsidRPr="0021481A">
        <w:rPr>
          <w:rStyle w:val="Incipit"/>
          <w:lang w:val="pt-PT"/>
        </w:rPr>
        <w:t>Ibat Iesus in civitatem</w:t>
      </w:r>
      <w:r w:rsidRPr="0021481A">
        <w:rPr>
          <w:lang w:val="pt-PT"/>
        </w:rPr>
        <w:t xml:space="preserve">. Require in dominica decima septima post pentecosten. </w:t>
      </w:r>
      <w:r w:rsidR="00E35E02" w:rsidRPr="0021481A">
        <w:rPr>
          <w:lang w:val="pt-PT"/>
        </w:rPr>
        <w:t>|</w:t>
      </w:r>
      <w:r w:rsidR="00340A4F" w:rsidRPr="0021481A">
        <w:rPr>
          <w:lang w:val="pt-PT"/>
        </w:rPr>
        <w:t>Quoniam::Quamvis</w:t>
      </w:r>
      <w:r w:rsidR="00E35E02" w:rsidRPr="0021481A">
        <w:rPr>
          <w:lang w:val="pt-PT"/>
        </w:rPr>
        <w:t xml:space="preserve">| </w:t>
      </w:r>
      <w:r w:rsidR="00340A4F" w:rsidRPr="0021481A">
        <w:rPr>
          <w:lang w:val="pt-PT"/>
        </w:rPr>
        <w:t xml:space="preserve">sint </w:t>
      </w:r>
      <w:r w:rsidR="00E35E02" w:rsidRPr="0021481A">
        <w:rPr>
          <w:lang w:val="pt-PT"/>
        </w:rPr>
        <w:t xml:space="preserve">antiphonae in vesperis et in matutinis de hoc evangelio |tum::tamen| legitur aliud EV </w:t>
      </w:r>
      <w:r w:rsidR="00E35E02" w:rsidRPr="0021481A">
        <w:rPr>
          <w:rStyle w:val="Incipit"/>
          <w:lang w:val="pt-PT"/>
        </w:rPr>
        <w:t>Pater meus usque modo operatur</w:t>
      </w:r>
      <w:r w:rsidR="00E35E02" w:rsidRPr="0021481A">
        <w:rPr>
          <w:lang w:val="pt-PT"/>
        </w:rPr>
        <w:t xml:space="preserve">. OF </w:t>
      </w:r>
      <w:r w:rsidR="00454A96" w:rsidRPr="0021481A">
        <w:rPr>
          <w:rStyle w:val="Incipit"/>
          <w:lang w:val="pt-PT"/>
        </w:rPr>
        <w:t>Domine Ä+</w:t>
      </w:r>
      <w:r w:rsidR="00E35E02" w:rsidRPr="0021481A">
        <w:rPr>
          <w:rStyle w:val="Incipit"/>
          <w:lang w:val="pt-PT"/>
        </w:rPr>
        <w:t>ad</w:t>
      </w:r>
      <w:r w:rsidR="00454A96" w:rsidRPr="0021481A">
        <w:rPr>
          <w:rStyle w:val="Incipit"/>
          <w:lang w:val="pt-PT"/>
        </w:rPr>
        <w:t>+Ä</w:t>
      </w:r>
      <w:r w:rsidR="00E35E02" w:rsidRPr="0021481A">
        <w:rPr>
          <w:rStyle w:val="Incipit"/>
          <w:lang w:val="pt-PT"/>
        </w:rPr>
        <w:t xml:space="preserve"> adiuvandum</w:t>
      </w:r>
      <w:r w:rsidR="00E35E02" w:rsidRPr="0021481A">
        <w:rPr>
          <w:lang w:val="pt-PT"/>
        </w:rPr>
        <w:t xml:space="preserve">. CO </w:t>
      </w:r>
      <w:r w:rsidR="00E35E02" w:rsidRPr="0021481A">
        <w:rPr>
          <w:rStyle w:val="Incipit"/>
          <w:lang w:val="pt-PT"/>
        </w:rPr>
        <w:t>Domine memorabor</w:t>
      </w:r>
      <w:r w:rsidR="00E35E02" w:rsidRPr="0021481A">
        <w:rPr>
          <w:lang w:val="pt-PT"/>
        </w:rPr>
        <w:t xml:space="preserve">. PC </w:t>
      </w:r>
      <w:r w:rsidR="000E0385" w:rsidRPr="0021481A">
        <w:rPr>
          <w:rStyle w:val="Incipit"/>
          <w:lang w:val="pt-PT"/>
        </w:rPr>
        <w:t>Sanct</w:t>
      </w:r>
      <w:r w:rsidR="00E35E02" w:rsidRPr="0021481A">
        <w:rPr>
          <w:rStyle w:val="Incipit"/>
          <w:lang w:val="pt-PT"/>
        </w:rPr>
        <w:t>a tua nos</w:t>
      </w:r>
      <w:r w:rsidR="00E35E02" w:rsidRPr="0021481A">
        <w:rPr>
          <w:lang w:val="pt-PT"/>
        </w:rPr>
        <w:t xml:space="preserve">. (104vb) OPC </w:t>
      </w:r>
      <w:r w:rsidR="00E35E02" w:rsidRPr="0021481A">
        <w:rPr>
          <w:rStyle w:val="Incipit"/>
          <w:lang w:val="pt-PT"/>
        </w:rPr>
        <w:t>Populi tu</w:t>
      </w:r>
      <w:r w:rsidR="000E0385" w:rsidRPr="0021481A">
        <w:rPr>
          <w:rStyle w:val="Incipit"/>
          <w:lang w:val="pt-PT"/>
        </w:rPr>
        <w:t>i</w:t>
      </w:r>
      <w:r w:rsidR="00E35E02" w:rsidRPr="0021481A">
        <w:rPr>
          <w:rStyle w:val="Incipit"/>
          <w:lang w:val="pt-PT"/>
        </w:rPr>
        <w:t xml:space="preserve"> domine</w:t>
      </w:r>
      <w:r w:rsidR="00E35E02" w:rsidRPr="0021481A">
        <w:rPr>
          <w:lang w:val="pt-PT"/>
        </w:rPr>
        <w:t>.</w:t>
      </w:r>
    </w:p>
    <w:p w:rsidR="00E35E02" w:rsidRPr="0021481A" w:rsidRDefault="00E35E02" w:rsidP="004275F3">
      <w:pPr>
        <w:rPr>
          <w:lang w:val="pt-PT"/>
        </w:rPr>
      </w:pPr>
      <w:r w:rsidRPr="0021481A">
        <w:rPr>
          <w:rStyle w:val="Time1"/>
          <w:lang w:val="pt-PT"/>
        </w:rPr>
        <w:t>Ad vesperas</w:t>
      </w:r>
      <w:r w:rsidRPr="0021481A">
        <w:rPr>
          <w:lang w:val="pt-PT"/>
        </w:rPr>
        <w:t xml:space="preserve"> CP </w:t>
      </w:r>
      <w:r w:rsidRPr="0021481A">
        <w:rPr>
          <w:rStyle w:val="Incipit"/>
          <w:lang w:val="pt-PT"/>
        </w:rPr>
        <w:t>Dabo vobis cor novum</w:t>
      </w:r>
      <w:r w:rsidRPr="0021481A">
        <w:rPr>
          <w:lang w:val="pt-PT"/>
        </w:rPr>
        <w:t xml:space="preserve">. AM </w:t>
      </w:r>
      <w:r w:rsidRPr="0021481A">
        <w:rPr>
          <w:rStyle w:val="Incipit"/>
          <w:lang w:val="pt-PT"/>
        </w:rPr>
        <w:t>Accepit autem omnis timor</w:t>
      </w:r>
      <w:r w:rsidRPr="0021481A">
        <w:rPr>
          <w:lang w:val="pt-PT"/>
        </w:rPr>
        <w:t>.</w:t>
      </w:r>
      <w:r w:rsidR="00911B15" w:rsidRPr="0021481A">
        <w:rPr>
          <w:lang w:val="pt-PT"/>
        </w:rPr>
        <w:t xml:space="preserve"> Orationes ut supra.</w:t>
      </w:r>
    </w:p>
    <w:p w:rsidR="00E35E02" w:rsidRPr="0021481A" w:rsidRDefault="00E35E02" w:rsidP="004275F3">
      <w:pPr>
        <w:pStyle w:val="Titolo1"/>
        <w:rPr>
          <w:lang w:val="pt-PT"/>
        </w:rPr>
      </w:pPr>
      <w:r w:rsidRPr="0021481A">
        <w:rPr>
          <w:lang w:val="pt-PT"/>
        </w:rPr>
        <w:t>FERIA SEXTA</w:t>
      </w:r>
    </w:p>
    <w:p w:rsidR="00E35E02" w:rsidRPr="0021481A" w:rsidRDefault="00E35E02" w:rsidP="004275F3">
      <w:pPr>
        <w:rPr>
          <w:lang w:val="pt-PT"/>
        </w:rPr>
      </w:pPr>
      <w:r w:rsidRPr="0021481A">
        <w:rPr>
          <w:rStyle w:val="Time1"/>
          <w:lang w:val="pt-PT"/>
        </w:rPr>
        <w:t>Ad matutinas</w:t>
      </w:r>
      <w:r w:rsidRPr="0021481A">
        <w:rPr>
          <w:lang w:val="pt-PT"/>
        </w:rPr>
        <w:t xml:space="preserve"> CP </w:t>
      </w:r>
      <w:r w:rsidRPr="0021481A">
        <w:rPr>
          <w:rStyle w:val="Incipit"/>
          <w:lang w:val="pt-PT"/>
        </w:rPr>
        <w:t>Memor esto mei</w:t>
      </w:r>
      <w:r w:rsidRPr="0021481A">
        <w:rPr>
          <w:lang w:val="pt-PT"/>
        </w:rPr>
        <w:t>.</w:t>
      </w:r>
      <w:r w:rsidR="00BB19A3" w:rsidRPr="0021481A">
        <w:rPr>
          <w:lang w:val="pt-PT"/>
        </w:rPr>
        <w:t xml:space="preserve"> AB </w:t>
      </w:r>
      <w:r w:rsidR="00BB19A3" w:rsidRPr="0021481A">
        <w:rPr>
          <w:rStyle w:val="Incipit"/>
          <w:lang w:val="pt-PT"/>
        </w:rPr>
        <w:t>Lazarus amicus</w:t>
      </w:r>
      <w:r w:rsidR="00BB19A3" w:rsidRPr="0021481A">
        <w:rPr>
          <w:lang w:val="pt-PT"/>
        </w:rPr>
        <w:t>.</w:t>
      </w:r>
      <w:r w:rsidR="00911B15" w:rsidRPr="0021481A">
        <w:rPr>
          <w:lang w:val="pt-PT"/>
        </w:rPr>
        <w:t xml:space="preserve"> OR </w:t>
      </w:r>
      <w:r w:rsidR="00911B15" w:rsidRPr="0021481A">
        <w:rPr>
          <w:rStyle w:val="Incipit"/>
          <w:lang w:val="pt-PT"/>
        </w:rPr>
        <w:t>Deus qui |ineffabilem::ineffabilibus|</w:t>
      </w:r>
      <w:r w:rsidR="00911B15" w:rsidRPr="0021481A">
        <w:rPr>
          <w:lang w:val="pt-PT"/>
        </w:rPr>
        <w:t xml:space="preserve">. OPC </w:t>
      </w:r>
      <w:r w:rsidR="00911B15" w:rsidRPr="0021481A">
        <w:rPr>
          <w:rStyle w:val="Incipit"/>
          <w:lang w:val="pt-PT"/>
        </w:rPr>
        <w:t>Da quaesumus omnipotens deus</w:t>
      </w:r>
      <w:r w:rsidR="00911B15" w:rsidRPr="0021481A">
        <w:rPr>
          <w:lang w:val="pt-PT"/>
        </w:rPr>
        <w:t>.</w:t>
      </w:r>
    </w:p>
    <w:p w:rsidR="00911B15" w:rsidRPr="0021481A" w:rsidRDefault="00911B15" w:rsidP="004275F3">
      <w:pPr>
        <w:rPr>
          <w:lang w:val="pt-PT"/>
        </w:rPr>
      </w:pPr>
      <w:r w:rsidRPr="0021481A">
        <w:rPr>
          <w:lang w:val="pt-PT"/>
        </w:rPr>
        <w:t>Post nonam cantetur</w:t>
      </w:r>
      <w:r w:rsidR="001C32C3" w:rsidRPr="0021481A">
        <w:rPr>
          <w:lang w:val="pt-PT"/>
        </w:rPr>
        <w:t xml:space="preserve"> </w:t>
      </w:r>
      <w:r w:rsidRPr="0021481A">
        <w:rPr>
          <w:rStyle w:val="Time1"/>
          <w:lang w:val="pt-PT"/>
        </w:rPr>
        <w:t>missa</w:t>
      </w:r>
      <w:r w:rsidRPr="0021481A">
        <w:rPr>
          <w:lang w:val="pt-PT"/>
        </w:rPr>
        <w:t xml:space="preserve"> IN </w:t>
      </w:r>
      <w:r w:rsidRPr="0021481A">
        <w:rPr>
          <w:rStyle w:val="Incipit"/>
          <w:lang w:val="pt-PT"/>
        </w:rPr>
        <w:t>Meditatio cordis mei</w:t>
      </w:r>
      <w:r w:rsidRPr="0021481A">
        <w:rPr>
          <w:lang w:val="pt-PT"/>
        </w:rPr>
        <w:t xml:space="preserve">. ORCL </w:t>
      </w:r>
      <w:r w:rsidRPr="0021481A">
        <w:rPr>
          <w:rStyle w:val="Incipit"/>
          <w:lang w:val="pt-PT"/>
        </w:rPr>
        <w:t>Deus qui |ineffabilem::ineffabilibus|</w:t>
      </w:r>
      <w:r w:rsidRPr="0021481A">
        <w:rPr>
          <w:lang w:val="pt-PT"/>
        </w:rPr>
        <w:t xml:space="preserve">. EP </w:t>
      </w:r>
      <w:r w:rsidRPr="0021481A">
        <w:rPr>
          <w:rStyle w:val="Incipit"/>
          <w:lang w:val="pt-PT"/>
        </w:rPr>
        <w:t>Aegrotavit filius mulieris</w:t>
      </w:r>
      <w:r w:rsidRPr="0021481A">
        <w:rPr>
          <w:lang w:val="pt-PT"/>
        </w:rPr>
        <w:t xml:space="preserve">. GR </w:t>
      </w:r>
      <w:r w:rsidRPr="0021481A">
        <w:rPr>
          <w:rStyle w:val="Incipit"/>
          <w:lang w:val="pt-PT"/>
        </w:rPr>
        <w:t>Bonum est confidere in domino</w:t>
      </w:r>
      <w:r w:rsidRPr="0021481A">
        <w:rPr>
          <w:lang w:val="pt-PT"/>
        </w:rPr>
        <w:t xml:space="preserve">. EV </w:t>
      </w:r>
      <w:r w:rsidRPr="0021481A">
        <w:rPr>
          <w:rStyle w:val="Incipit"/>
          <w:lang w:val="pt-PT"/>
        </w:rPr>
        <w:t>Erat quidam languens</w:t>
      </w:r>
      <w:r w:rsidRPr="0021481A">
        <w:rPr>
          <w:lang w:val="pt-PT"/>
        </w:rPr>
        <w:t xml:space="preserve">. OF </w:t>
      </w:r>
      <w:r w:rsidRPr="0021481A">
        <w:rPr>
          <w:rStyle w:val="Incipit"/>
          <w:lang w:val="pt-PT"/>
        </w:rPr>
        <w:t>Populum humilem</w:t>
      </w:r>
      <w:r w:rsidRPr="0021481A">
        <w:rPr>
          <w:lang w:val="pt-PT"/>
        </w:rPr>
        <w:t xml:space="preserve">. CO </w:t>
      </w:r>
      <w:r w:rsidRPr="0021481A">
        <w:rPr>
          <w:rStyle w:val="Incipit"/>
          <w:lang w:val="pt-PT"/>
        </w:rPr>
        <w:t>Videns dominus flentes</w:t>
      </w:r>
      <w:r w:rsidRPr="0021481A">
        <w:rPr>
          <w:lang w:val="pt-PT"/>
        </w:rPr>
        <w:t xml:space="preserve">. PC </w:t>
      </w:r>
      <w:r w:rsidRPr="0021481A">
        <w:rPr>
          <w:rStyle w:val="Incipit"/>
          <w:lang w:val="pt-PT"/>
        </w:rPr>
        <w:t>Haec nos quaesumus domine</w:t>
      </w:r>
      <w:r w:rsidRPr="0021481A">
        <w:rPr>
          <w:lang w:val="pt-PT"/>
        </w:rPr>
        <w:t xml:space="preserve">. OP </w:t>
      </w:r>
      <w:r w:rsidRPr="0021481A">
        <w:rPr>
          <w:rStyle w:val="Incipit"/>
          <w:lang w:val="pt-PT"/>
        </w:rPr>
        <w:t>Da (105ra) quaesumus omnipotens deus</w:t>
      </w:r>
      <w:r w:rsidRPr="0021481A">
        <w:rPr>
          <w:lang w:val="pt-PT"/>
        </w:rPr>
        <w:t>.</w:t>
      </w:r>
    </w:p>
    <w:p w:rsidR="00911B15" w:rsidRPr="0021481A" w:rsidRDefault="00911B15" w:rsidP="004275F3">
      <w:pPr>
        <w:rPr>
          <w:lang w:val="it-IT"/>
        </w:rPr>
      </w:pPr>
      <w:r w:rsidRPr="0021481A">
        <w:rPr>
          <w:rStyle w:val="Time1"/>
          <w:lang w:val="pt-PT"/>
        </w:rPr>
        <w:t>Ad vesperas</w:t>
      </w:r>
      <w:r w:rsidRPr="0021481A">
        <w:rPr>
          <w:lang w:val="pt-PT"/>
        </w:rPr>
        <w:t xml:space="preserve"> </w:t>
      </w:r>
      <w:r w:rsidR="001C32C3" w:rsidRPr="0021481A">
        <w:rPr>
          <w:lang w:val="pt-PT"/>
        </w:rPr>
        <w:t xml:space="preserve">CP </w:t>
      </w:r>
      <w:r w:rsidR="001C32C3" w:rsidRPr="0021481A">
        <w:rPr>
          <w:rStyle w:val="Incipit"/>
          <w:lang w:val="pt-PT"/>
        </w:rPr>
        <w:t>Consurge lauda Ä+</w:t>
      </w:r>
      <w:r w:rsidRPr="0021481A">
        <w:rPr>
          <w:rStyle w:val="Incipit"/>
          <w:lang w:val="pt-PT"/>
        </w:rPr>
        <w:t>in</w:t>
      </w:r>
      <w:r w:rsidR="001C32C3" w:rsidRPr="0021481A">
        <w:rPr>
          <w:rStyle w:val="Incipit"/>
          <w:lang w:val="pt-PT"/>
        </w:rPr>
        <w:t>+Ä</w:t>
      </w:r>
      <w:r w:rsidRPr="0021481A">
        <w:rPr>
          <w:rStyle w:val="Incipit"/>
          <w:lang w:val="pt-PT"/>
        </w:rPr>
        <w:t xml:space="preserve"> nocte</w:t>
      </w:r>
      <w:r w:rsidRPr="0021481A">
        <w:rPr>
          <w:lang w:val="pt-PT"/>
        </w:rPr>
        <w:t xml:space="preserve">. </w:t>
      </w:r>
      <w:r w:rsidRPr="0021481A">
        <w:rPr>
          <w:lang w:val="fr-FR"/>
        </w:rPr>
        <w:t xml:space="preserve">AM </w:t>
      </w:r>
      <w:r w:rsidRPr="0021481A">
        <w:rPr>
          <w:rStyle w:val="Incipit"/>
          <w:lang w:val="fr-FR"/>
        </w:rPr>
        <w:t>Domine si fuisses hic</w:t>
      </w:r>
      <w:r w:rsidRPr="0021481A">
        <w:rPr>
          <w:lang w:val="fr-FR"/>
        </w:rPr>
        <w:t xml:space="preserve">. </w:t>
      </w:r>
      <w:r w:rsidRPr="0021481A">
        <w:rPr>
          <w:lang w:val="it-IT"/>
        </w:rPr>
        <w:t>Orationes ut supra.</w:t>
      </w:r>
    </w:p>
    <w:p w:rsidR="00340364" w:rsidRPr="0021481A" w:rsidRDefault="00340364" w:rsidP="004275F3">
      <w:pPr>
        <w:pStyle w:val="Titolo1"/>
        <w:rPr>
          <w:lang w:val="it-IT"/>
        </w:rPr>
      </w:pPr>
      <w:r w:rsidRPr="0021481A">
        <w:rPr>
          <w:lang w:val="it-IT"/>
        </w:rPr>
        <w:t>SABBATO</w:t>
      </w:r>
    </w:p>
    <w:p w:rsidR="00340364" w:rsidRPr="0021481A" w:rsidRDefault="00340364" w:rsidP="004275F3">
      <w:pPr>
        <w:rPr>
          <w:lang w:val="fr-FR"/>
        </w:rPr>
      </w:pPr>
      <w:r w:rsidRPr="0021481A">
        <w:rPr>
          <w:rStyle w:val="Time1"/>
          <w:lang w:val="it-IT"/>
        </w:rPr>
        <w:t>In matutinis</w:t>
      </w:r>
      <w:r w:rsidRPr="0021481A">
        <w:rPr>
          <w:lang w:val="it-IT"/>
        </w:rPr>
        <w:t xml:space="preserve"> CP</w:t>
      </w:r>
      <w:r w:rsidR="00E12816" w:rsidRPr="0021481A">
        <w:rPr>
          <w:lang w:val="it-IT"/>
        </w:rPr>
        <w:t xml:space="preserve"> </w:t>
      </w:r>
      <w:r w:rsidR="00E12816" w:rsidRPr="0021481A">
        <w:rPr>
          <w:rStyle w:val="Incipit"/>
          <w:lang w:val="it-IT"/>
        </w:rPr>
        <w:t>Laudate caeli</w:t>
      </w:r>
      <w:r w:rsidR="00E12816" w:rsidRPr="0021481A">
        <w:rPr>
          <w:lang w:val="it-IT"/>
        </w:rPr>
        <w:t>. AB</w:t>
      </w:r>
      <w:r w:rsidRPr="0021481A">
        <w:rPr>
          <w:lang w:val="it-IT"/>
        </w:rPr>
        <w:t xml:space="preserve"> </w:t>
      </w:r>
      <w:r w:rsidRPr="0021481A">
        <w:rPr>
          <w:rStyle w:val="Incipit"/>
          <w:lang w:val="it-IT"/>
        </w:rPr>
        <w:t>Ego sum qui testimonium</w:t>
      </w:r>
      <w:r w:rsidRPr="0021481A">
        <w:rPr>
          <w:lang w:val="it-IT"/>
        </w:rPr>
        <w:t>.</w:t>
      </w:r>
      <w:r w:rsidR="000E2ED2" w:rsidRPr="0021481A">
        <w:rPr>
          <w:lang w:val="it-IT"/>
        </w:rPr>
        <w:t xml:space="preserve"> </w:t>
      </w:r>
      <w:r w:rsidR="000E2ED2" w:rsidRPr="0021481A">
        <w:rPr>
          <w:lang w:val="fr-FR"/>
        </w:rPr>
        <w:t xml:space="preserve">OR </w:t>
      </w:r>
      <w:r w:rsidR="000E2ED2" w:rsidRPr="0021481A">
        <w:rPr>
          <w:rStyle w:val="Incipit"/>
          <w:lang w:val="fr-FR"/>
        </w:rPr>
        <w:t>Fiat quaesumus domine</w:t>
      </w:r>
      <w:r w:rsidR="000E2ED2" w:rsidRPr="0021481A">
        <w:rPr>
          <w:lang w:val="fr-FR"/>
        </w:rPr>
        <w:t xml:space="preserve">. OPC </w:t>
      </w:r>
      <w:r w:rsidR="000E2ED2" w:rsidRPr="0021481A">
        <w:rPr>
          <w:rStyle w:val="Incipit"/>
          <w:lang w:val="fr-FR"/>
        </w:rPr>
        <w:t>Deus qui sperantibus</w:t>
      </w:r>
      <w:r w:rsidR="000E2ED2" w:rsidRPr="0021481A">
        <w:rPr>
          <w:lang w:val="fr-FR"/>
        </w:rPr>
        <w:t>.</w:t>
      </w:r>
    </w:p>
    <w:p w:rsidR="000E2ED2" w:rsidRPr="0021481A" w:rsidRDefault="000E2ED2" w:rsidP="004275F3">
      <w:pPr>
        <w:rPr>
          <w:lang w:val="pt-PT"/>
        </w:rPr>
      </w:pPr>
      <w:r w:rsidRPr="0021481A">
        <w:rPr>
          <w:lang w:val="it-IT"/>
        </w:rPr>
        <w:t>Post nonam cantetur</w:t>
      </w:r>
      <w:r w:rsidR="001C32C3" w:rsidRPr="0021481A">
        <w:rPr>
          <w:lang w:val="it-IT"/>
        </w:rPr>
        <w:t xml:space="preserve"> </w:t>
      </w:r>
      <w:r w:rsidRPr="0021481A">
        <w:rPr>
          <w:rStyle w:val="Time1"/>
          <w:lang w:val="it-IT"/>
        </w:rPr>
        <w:t>missa</w:t>
      </w:r>
      <w:r w:rsidRPr="0021481A">
        <w:rPr>
          <w:lang w:val="it-IT"/>
        </w:rPr>
        <w:t xml:space="preserve"> IN </w:t>
      </w:r>
      <w:r w:rsidRPr="0021481A">
        <w:rPr>
          <w:rStyle w:val="Incipit"/>
          <w:lang w:val="it-IT"/>
        </w:rPr>
        <w:t>Sitientes venite</w:t>
      </w:r>
      <w:r w:rsidRPr="0021481A">
        <w:rPr>
          <w:lang w:val="it-IT"/>
        </w:rPr>
        <w:t xml:space="preserve">. ORCL </w:t>
      </w:r>
      <w:r w:rsidRPr="0021481A">
        <w:rPr>
          <w:rStyle w:val="Incipit"/>
          <w:lang w:val="it-IT"/>
        </w:rPr>
        <w:t>Fiat quaesumus domine</w:t>
      </w:r>
      <w:r w:rsidRPr="0021481A">
        <w:rPr>
          <w:lang w:val="it-IT"/>
        </w:rPr>
        <w:t xml:space="preserve">. EP </w:t>
      </w:r>
      <w:r w:rsidRPr="0021481A">
        <w:rPr>
          <w:rStyle w:val="Incipit"/>
          <w:lang w:val="it-IT"/>
        </w:rPr>
        <w:t>In tempore beneplacito</w:t>
      </w:r>
      <w:r w:rsidRPr="0021481A">
        <w:rPr>
          <w:lang w:val="it-IT"/>
        </w:rPr>
        <w:t xml:space="preserve">. </w:t>
      </w:r>
      <w:r w:rsidRPr="0021481A">
        <w:rPr>
          <w:lang w:val="pt-PT"/>
        </w:rPr>
        <w:t xml:space="preserve">GR </w:t>
      </w:r>
      <w:r w:rsidRPr="0021481A">
        <w:rPr>
          <w:rStyle w:val="Incipit"/>
          <w:lang w:val="pt-PT"/>
        </w:rPr>
        <w:t>Tibi domine</w:t>
      </w:r>
      <w:r w:rsidRPr="0021481A">
        <w:rPr>
          <w:lang w:val="pt-PT"/>
        </w:rPr>
        <w:t xml:space="preserve">. EV </w:t>
      </w:r>
      <w:r w:rsidRPr="0021481A">
        <w:rPr>
          <w:rStyle w:val="Incipit"/>
          <w:lang w:val="pt-PT"/>
        </w:rPr>
        <w:t>Ego sum lux mundi</w:t>
      </w:r>
      <w:r w:rsidRPr="0021481A">
        <w:rPr>
          <w:lang w:val="pt-PT"/>
        </w:rPr>
        <w:t xml:space="preserve">. OF </w:t>
      </w:r>
      <w:r w:rsidRPr="0021481A">
        <w:rPr>
          <w:rStyle w:val="Incipit"/>
          <w:lang w:val="pt-PT"/>
        </w:rPr>
        <w:t>Factus est</w:t>
      </w:r>
      <w:r w:rsidRPr="0021481A">
        <w:rPr>
          <w:lang w:val="pt-PT"/>
        </w:rPr>
        <w:t xml:space="preserve">. CO </w:t>
      </w:r>
      <w:r w:rsidRPr="0021481A">
        <w:rPr>
          <w:rStyle w:val="Incipit"/>
          <w:lang w:val="pt-PT"/>
        </w:rPr>
        <w:t>Dominus regit me</w:t>
      </w:r>
      <w:r w:rsidRPr="0021481A">
        <w:rPr>
          <w:lang w:val="pt-PT"/>
        </w:rPr>
        <w:t xml:space="preserve">. PC </w:t>
      </w:r>
      <w:r w:rsidRPr="0021481A">
        <w:rPr>
          <w:rStyle w:val="Incipit"/>
          <w:lang w:val="pt-PT"/>
        </w:rPr>
        <w:t>Tua nos quaesumus domine</w:t>
      </w:r>
      <w:r w:rsidRPr="0021481A">
        <w:rPr>
          <w:lang w:val="pt-PT"/>
        </w:rPr>
        <w:t xml:space="preserve">. OP </w:t>
      </w:r>
      <w:r w:rsidRPr="0021481A">
        <w:rPr>
          <w:rStyle w:val="Incipit"/>
          <w:lang w:val="pt-PT"/>
        </w:rPr>
        <w:t>Deus qui sperantibus</w:t>
      </w:r>
      <w:r w:rsidRPr="0021481A">
        <w:rPr>
          <w:lang w:val="pt-PT"/>
        </w:rPr>
        <w:t>.</w:t>
      </w:r>
    </w:p>
    <w:p w:rsidR="000E2ED2" w:rsidRPr="0021481A" w:rsidRDefault="000E2ED2" w:rsidP="004275F3">
      <w:pPr>
        <w:pStyle w:val="Titolo1"/>
        <w:rPr>
          <w:lang w:val="pt-PT"/>
        </w:rPr>
      </w:pPr>
      <w:r w:rsidRPr="0021481A">
        <w:rPr>
          <w:lang w:val="pt-PT"/>
        </w:rPr>
        <w:t>DOMINICA DE PASSIONE DOMINI</w:t>
      </w:r>
    </w:p>
    <w:p w:rsidR="000E2ED2" w:rsidRPr="0021481A" w:rsidRDefault="000E2ED2" w:rsidP="004275F3">
      <w:pPr>
        <w:rPr>
          <w:lang w:val="it-IT"/>
        </w:rPr>
      </w:pPr>
      <w:r w:rsidRPr="0021481A">
        <w:rPr>
          <w:lang w:val="pt-PT"/>
        </w:rPr>
        <w:t xml:space="preserve">quam sedes apostolica (105rb) mediante </w:t>
      </w:r>
      <w:r w:rsidR="00696B41" w:rsidRPr="0021481A">
        <w:rPr>
          <w:lang w:val="pt-PT"/>
        </w:rPr>
        <w:t>involv</w:t>
      </w:r>
      <w:r w:rsidR="002A2DC3" w:rsidRPr="0021481A">
        <w:rPr>
          <w:lang w:val="pt-PT"/>
        </w:rPr>
        <w:t>it</w:t>
      </w:r>
      <w:r w:rsidR="00696B41" w:rsidRPr="0021481A">
        <w:rPr>
          <w:lang w:val="pt-PT"/>
        </w:rPr>
        <w:t>?</w:t>
      </w:r>
      <w:r w:rsidR="002A2DC3" w:rsidRPr="0021481A">
        <w:rPr>
          <w:lang w:val="pt-PT"/>
        </w:rPr>
        <w:t xml:space="preserve"> nuncupare usum observantiae credimus. Unde et ea quae ipso die dicentur</w:t>
      </w:r>
      <w:r w:rsidR="00E36E1C" w:rsidRPr="0021481A">
        <w:rPr>
          <w:lang w:val="pt-PT"/>
        </w:rPr>
        <w:t>,</w:t>
      </w:r>
      <w:r w:rsidR="002A2DC3" w:rsidRPr="0021481A">
        <w:rPr>
          <w:lang w:val="pt-PT"/>
        </w:rPr>
        <w:t xml:space="preserve"> numerum dierum ostendunt ut est illud [CIT] </w:t>
      </w:r>
      <w:r w:rsidR="002A2DC3" w:rsidRPr="0021481A">
        <w:rPr>
          <w:rStyle w:val="Incipit"/>
          <w:lang w:val="pt-PT"/>
        </w:rPr>
        <w:t>Quarta decima die ad vesperam</w:t>
      </w:r>
      <w:r w:rsidR="002A2DC3" w:rsidRPr="0021481A">
        <w:rPr>
          <w:lang w:val="pt-PT"/>
        </w:rPr>
        <w:t xml:space="preserve">. Et paulo post [CIT] </w:t>
      </w:r>
      <w:r w:rsidR="002A2DC3" w:rsidRPr="0021481A">
        <w:rPr>
          <w:rStyle w:val="Incipit"/>
          <w:lang w:val="pt-PT"/>
        </w:rPr>
        <w:t>Et quinta decima sollemnitates celebrabitis</w:t>
      </w:r>
      <w:r w:rsidR="002A2DC3" w:rsidRPr="0021481A">
        <w:rPr>
          <w:lang w:val="pt-PT"/>
        </w:rPr>
        <w:t xml:space="preserve">. </w:t>
      </w:r>
      <w:r w:rsidR="002A2DC3" w:rsidRPr="0021481A">
        <w:rPr>
          <w:lang w:val="it-IT"/>
        </w:rPr>
        <w:t xml:space="preserve">Ab isto die usque ad vigiliam resurrectionis in nullo responsorio, sive in responsorio in matutinis, sive in horis, sive in [PV] </w:t>
      </w:r>
      <w:r w:rsidR="002A2DC3" w:rsidRPr="0021481A">
        <w:rPr>
          <w:rStyle w:val="Incipit"/>
          <w:lang w:val="it-IT"/>
        </w:rPr>
        <w:t>Venite exultemus</w:t>
      </w:r>
      <w:r w:rsidR="002A2DC3" w:rsidRPr="0021481A">
        <w:rPr>
          <w:lang w:val="it-IT"/>
        </w:rPr>
        <w:t xml:space="preserve"> ad matutinas [VV] </w:t>
      </w:r>
      <w:r w:rsidR="002A2DC3" w:rsidRPr="0021481A">
        <w:rPr>
          <w:rStyle w:val="Incipit"/>
          <w:lang w:val="it-IT"/>
        </w:rPr>
        <w:t>Gloria patri</w:t>
      </w:r>
      <w:r w:rsidR="002A2DC3" w:rsidRPr="0021481A">
        <w:rPr>
          <w:lang w:val="it-IT"/>
        </w:rPr>
        <w:t xml:space="preserve"> cantetur. Et sic usque in pascha quia una persona est </w:t>
      </w:r>
      <w:r w:rsidR="00E36E1C" w:rsidRPr="0021481A">
        <w:rPr>
          <w:lang w:val="it-IT"/>
        </w:rPr>
        <w:lastRenderedPageBreak/>
        <w:t>|</w:t>
      </w:r>
      <w:r w:rsidR="002A2DC3" w:rsidRPr="0021481A">
        <w:rPr>
          <w:lang w:val="it-IT"/>
        </w:rPr>
        <w:t>filii</w:t>
      </w:r>
      <w:r w:rsidR="00E36E1C" w:rsidRPr="0021481A">
        <w:rPr>
          <w:lang w:val="it-IT"/>
        </w:rPr>
        <w:t>::filius|</w:t>
      </w:r>
      <w:r w:rsidR="002A2DC3" w:rsidRPr="0021481A">
        <w:rPr>
          <w:lang w:val="it-IT"/>
        </w:rPr>
        <w:t xml:space="preserve"> dei hominis, qui pati venit.</w:t>
      </w:r>
      <w:r w:rsidR="00751FA2" w:rsidRPr="0021481A">
        <w:rPr>
          <w:lang w:val="it-IT"/>
        </w:rPr>
        <w:t xml:space="preserve"> Et ad vesperas |et::ab| hac nocte ammodo usque in parasceve totus ornatus tam in casulis quam in cappis erit rubeus, nisi in festis (105va) sanctorum.</w:t>
      </w:r>
    </w:p>
    <w:p w:rsidR="00751FA2" w:rsidRPr="0021481A" w:rsidRDefault="00751FA2" w:rsidP="004275F3">
      <w:pPr>
        <w:rPr>
          <w:lang w:val="fr-FR"/>
        </w:rPr>
      </w:pPr>
      <w:r w:rsidRPr="0021481A">
        <w:rPr>
          <w:rStyle w:val="Time1"/>
          <w:lang w:val="it-IT"/>
        </w:rPr>
        <w:t>[</w:t>
      </w:r>
      <w:r w:rsidR="00E36E1C" w:rsidRPr="0021481A">
        <w:rPr>
          <w:rStyle w:val="Time1"/>
          <w:lang w:val="it-IT"/>
        </w:rPr>
        <w:t>Ad vesperas</w:t>
      </w:r>
      <w:r w:rsidRPr="0021481A">
        <w:rPr>
          <w:rStyle w:val="Time1"/>
          <w:lang w:val="it-IT"/>
        </w:rPr>
        <w:t>]</w:t>
      </w:r>
      <w:r w:rsidRPr="0021481A">
        <w:rPr>
          <w:lang w:val="it-IT"/>
        </w:rPr>
        <w:t xml:space="preserve"> AN </w:t>
      </w:r>
      <w:r w:rsidRPr="0021481A">
        <w:rPr>
          <w:rStyle w:val="Incipit"/>
          <w:lang w:val="it-IT"/>
        </w:rPr>
        <w:t>Animae impiorum</w:t>
      </w:r>
      <w:r w:rsidRPr="0021481A">
        <w:rPr>
          <w:lang w:val="it-IT"/>
        </w:rPr>
        <w:t xml:space="preserve"> super psalmos [PS] </w:t>
      </w:r>
      <w:r w:rsidRPr="0021481A">
        <w:rPr>
          <w:rStyle w:val="Incipit"/>
          <w:lang w:val="it-IT"/>
        </w:rPr>
        <w:t>Benedictus</w:t>
      </w:r>
      <w:r w:rsidRPr="0021481A">
        <w:rPr>
          <w:lang w:val="it-IT"/>
        </w:rPr>
        <w:t xml:space="preserve"> cum ceteris. CP </w:t>
      </w:r>
      <w:r w:rsidRPr="0021481A">
        <w:rPr>
          <w:rStyle w:val="Incipit"/>
          <w:lang w:val="it-IT"/>
        </w:rPr>
        <w:t>Numquid oblivisci potest</w:t>
      </w:r>
      <w:r w:rsidRPr="0021481A">
        <w:rPr>
          <w:lang w:val="it-IT"/>
        </w:rPr>
        <w:t xml:space="preserve">. </w:t>
      </w:r>
      <w:r w:rsidRPr="0021481A">
        <w:rPr>
          <w:lang w:val="en-US"/>
        </w:rPr>
        <w:t xml:space="preserve">RP </w:t>
      </w:r>
      <w:r w:rsidRPr="0021481A">
        <w:rPr>
          <w:rStyle w:val="Incipit"/>
          <w:lang w:val="en-US"/>
        </w:rPr>
        <w:t>Circumdederunt me</w:t>
      </w:r>
      <w:r w:rsidRPr="0021481A">
        <w:rPr>
          <w:lang w:val="en-US"/>
        </w:rPr>
        <w:t xml:space="preserve">. Hinc usque ad pascha in vesperis et in omnibus horis iteratur responsorium pro [RV] </w:t>
      </w:r>
      <w:r w:rsidRPr="0021481A">
        <w:rPr>
          <w:rStyle w:val="Incipit"/>
          <w:lang w:val="en-US"/>
        </w:rPr>
        <w:t>Gloria patri</w:t>
      </w:r>
      <w:r w:rsidRPr="0021481A">
        <w:rPr>
          <w:lang w:val="en-US"/>
        </w:rPr>
        <w:t xml:space="preserve">. </w:t>
      </w:r>
      <w:r w:rsidRPr="0021481A">
        <w:rPr>
          <w:lang w:val="pt-PT"/>
        </w:rPr>
        <w:t xml:space="preserve">HY </w:t>
      </w:r>
      <w:r w:rsidRPr="0021481A">
        <w:rPr>
          <w:rStyle w:val="Incipit"/>
          <w:lang w:val="pt-PT"/>
        </w:rPr>
        <w:t>Vexilla regis</w:t>
      </w:r>
      <w:r w:rsidRPr="0021481A">
        <w:rPr>
          <w:lang w:val="pt-PT"/>
        </w:rPr>
        <w:t xml:space="preserve">. VS </w:t>
      </w:r>
      <w:r w:rsidRPr="0021481A">
        <w:rPr>
          <w:rStyle w:val="Incipit"/>
          <w:lang w:val="pt-PT"/>
        </w:rPr>
        <w:t>Eripe me domine</w:t>
      </w:r>
      <w:r w:rsidRPr="0021481A">
        <w:rPr>
          <w:lang w:val="pt-PT"/>
        </w:rPr>
        <w:t xml:space="preserve">. AM </w:t>
      </w:r>
      <w:r w:rsidRPr="0021481A">
        <w:rPr>
          <w:rStyle w:val="Incipit"/>
          <w:lang w:val="pt-PT"/>
        </w:rPr>
        <w:t>Ego sum lux mundi</w:t>
      </w:r>
      <w:r w:rsidRPr="0021481A">
        <w:rPr>
          <w:lang w:val="pt-PT"/>
        </w:rPr>
        <w:t xml:space="preserve">. </w:t>
      </w:r>
      <w:r w:rsidRPr="0021481A">
        <w:rPr>
          <w:lang w:val="fr-FR"/>
        </w:rPr>
        <w:t xml:space="preserve">[KY] </w:t>
      </w:r>
      <w:r w:rsidRPr="0021481A">
        <w:rPr>
          <w:rStyle w:val="Incipit"/>
          <w:lang w:val="fr-FR"/>
        </w:rPr>
        <w:t>Kyrie</w:t>
      </w:r>
      <w:r w:rsidRPr="0021481A">
        <w:rPr>
          <w:lang w:val="fr-FR"/>
        </w:rPr>
        <w:t xml:space="preserve"> cum [PN] </w:t>
      </w:r>
      <w:r w:rsidRPr="0021481A">
        <w:rPr>
          <w:rStyle w:val="Incipit"/>
          <w:lang w:val="fr-FR"/>
        </w:rPr>
        <w:t>Pater noster</w:t>
      </w:r>
      <w:r w:rsidRPr="0021481A">
        <w:rPr>
          <w:lang w:val="fr-FR"/>
        </w:rPr>
        <w:t xml:space="preserve">. OR </w:t>
      </w:r>
      <w:r w:rsidRPr="0021481A">
        <w:rPr>
          <w:rStyle w:val="Incipit"/>
          <w:lang w:val="fr-FR"/>
        </w:rPr>
        <w:t>Fiat domine</w:t>
      </w:r>
      <w:r w:rsidRPr="0021481A">
        <w:rPr>
          <w:lang w:val="fr-FR"/>
        </w:rPr>
        <w:t>.</w:t>
      </w:r>
    </w:p>
    <w:p w:rsidR="00366593" w:rsidRPr="0021481A" w:rsidRDefault="00751FA2" w:rsidP="004275F3">
      <w:pPr>
        <w:rPr>
          <w:lang w:val="it-IT"/>
        </w:rPr>
      </w:pPr>
      <w:r w:rsidRPr="0021481A">
        <w:rPr>
          <w:rStyle w:val="Time1"/>
          <w:lang w:val="fr-FR"/>
        </w:rPr>
        <w:t>Ad completorium</w:t>
      </w:r>
      <w:r w:rsidRPr="0021481A">
        <w:rPr>
          <w:lang w:val="fr-FR"/>
        </w:rPr>
        <w:t xml:space="preserve"> HY </w:t>
      </w:r>
      <w:r w:rsidRPr="0021481A">
        <w:rPr>
          <w:rStyle w:val="Incipit"/>
          <w:lang w:val="fr-FR"/>
        </w:rPr>
        <w:t>Christe qui lux es et dies</w:t>
      </w:r>
      <w:r w:rsidRPr="0021481A">
        <w:rPr>
          <w:lang w:val="fr-FR"/>
        </w:rPr>
        <w:t xml:space="preserve">. </w:t>
      </w:r>
      <w:r>
        <w:t xml:space="preserve">CP </w:t>
      </w:r>
      <w:r w:rsidRPr="00E36E1C">
        <w:rPr>
          <w:rStyle w:val="Incipit"/>
        </w:rPr>
        <w:t>Tu autem in nobis es domine</w:t>
      </w:r>
      <w:r>
        <w:t xml:space="preserve">. VS </w:t>
      </w:r>
      <w:r w:rsidRPr="00E36E1C">
        <w:rPr>
          <w:rStyle w:val="Incipit"/>
        </w:rPr>
        <w:t>Custodi nos domine</w:t>
      </w:r>
      <w:r>
        <w:t>.</w:t>
      </w:r>
      <w:r w:rsidR="00366593">
        <w:t xml:space="preserve"> AD </w:t>
      </w:r>
      <w:r w:rsidR="00366593" w:rsidRPr="00E36E1C">
        <w:rPr>
          <w:rStyle w:val="Incipit"/>
        </w:rPr>
        <w:t>Cum videris nudum</w:t>
      </w:r>
      <w:r w:rsidR="00366593">
        <w:t xml:space="preserve"> hac sola nocte cantetur. Aliis noctibus </w:t>
      </w:r>
      <w:r w:rsidR="001157F2">
        <w:t>a</w:t>
      </w:r>
      <w:r w:rsidR="00366593">
        <w:t xml:space="preserve">lia antiphona scilicet (105vb) </w:t>
      </w:r>
      <w:r w:rsidR="009E6940">
        <w:t xml:space="preserve">[AD] </w:t>
      </w:r>
      <w:r w:rsidR="00366593" w:rsidRPr="009E6940">
        <w:rPr>
          <w:rStyle w:val="Incipit"/>
        </w:rPr>
        <w:t>Salva</w:t>
      </w:r>
      <w:r w:rsidR="001157F2" w:rsidRPr="009E6940">
        <w:rPr>
          <w:rStyle w:val="Incipit"/>
        </w:rPr>
        <w:t xml:space="preserve"> </w:t>
      </w:r>
      <w:r w:rsidR="00366593" w:rsidRPr="009E6940">
        <w:rPr>
          <w:rStyle w:val="Incipit"/>
        </w:rPr>
        <w:t>no</w:t>
      </w:r>
      <w:r w:rsidR="001157F2" w:rsidRPr="009E6940">
        <w:rPr>
          <w:rStyle w:val="Incipit"/>
        </w:rPr>
        <w:t>s</w:t>
      </w:r>
      <w:r w:rsidR="001157F2">
        <w:t xml:space="preserve">. </w:t>
      </w:r>
      <w:r w:rsidR="001157F2" w:rsidRPr="0021481A">
        <w:rPr>
          <w:lang w:val="it-IT"/>
        </w:rPr>
        <w:t>Oratio ut supra.</w:t>
      </w:r>
    </w:p>
    <w:p w:rsidR="001157F2" w:rsidRPr="0021481A" w:rsidRDefault="001157F2" w:rsidP="004275F3">
      <w:pPr>
        <w:rPr>
          <w:lang w:val="it-IT"/>
        </w:rPr>
      </w:pPr>
      <w:r w:rsidRPr="0021481A">
        <w:rPr>
          <w:rStyle w:val="Time1"/>
          <w:lang w:val="it-IT"/>
        </w:rPr>
        <w:t>Ad matutinam</w:t>
      </w:r>
      <w:r w:rsidRPr="0021481A">
        <w:rPr>
          <w:lang w:val="it-IT"/>
        </w:rPr>
        <w:t xml:space="preserve"> INV </w:t>
      </w:r>
      <w:r w:rsidRPr="0021481A">
        <w:rPr>
          <w:rStyle w:val="Incipit"/>
          <w:lang w:val="it-IT"/>
        </w:rPr>
        <w:t>Hodie si vocem eius</w:t>
      </w:r>
      <w:r w:rsidRPr="0021481A">
        <w:rPr>
          <w:lang w:val="it-IT"/>
        </w:rPr>
        <w:t xml:space="preserve">. PS </w:t>
      </w:r>
      <w:r w:rsidRPr="0021481A">
        <w:rPr>
          <w:rStyle w:val="Incipit"/>
          <w:lang w:val="it-IT"/>
        </w:rPr>
        <w:t>Venite exultemus</w:t>
      </w:r>
      <w:r w:rsidRPr="0021481A">
        <w:rPr>
          <w:lang w:val="it-IT"/>
        </w:rPr>
        <w:t xml:space="preserve">. [PV] </w:t>
      </w:r>
      <w:r w:rsidRPr="0021481A">
        <w:rPr>
          <w:rStyle w:val="Incipit"/>
          <w:lang w:val="it-IT"/>
        </w:rPr>
        <w:t>Gloria patri</w:t>
      </w:r>
      <w:r w:rsidRPr="0021481A">
        <w:rPr>
          <w:lang w:val="it-IT"/>
        </w:rPr>
        <w:t xml:space="preserve"> omittitur.</w:t>
      </w:r>
    </w:p>
    <w:p w:rsidR="001157F2" w:rsidRPr="0021481A" w:rsidRDefault="001157F2" w:rsidP="004275F3">
      <w:pPr>
        <w:rPr>
          <w:lang w:val="it-IT"/>
        </w:rPr>
      </w:pPr>
      <w:r w:rsidRPr="0021481A">
        <w:rPr>
          <w:rStyle w:val="Time2"/>
          <w:lang w:val="it-IT"/>
        </w:rPr>
        <w:t>In primo nocturno</w:t>
      </w:r>
      <w:r w:rsidRPr="0021481A">
        <w:rPr>
          <w:lang w:val="it-IT"/>
        </w:rPr>
        <w:t xml:space="preserve"> AN </w:t>
      </w:r>
      <w:r w:rsidRPr="0021481A">
        <w:rPr>
          <w:rStyle w:val="Incipit"/>
          <w:lang w:val="it-IT"/>
        </w:rPr>
        <w:t>Animae impiorum</w:t>
      </w:r>
      <w:r w:rsidRPr="0021481A">
        <w:rPr>
          <w:lang w:val="it-IT"/>
        </w:rPr>
        <w:t xml:space="preserve">. </w:t>
      </w:r>
      <w:r w:rsidRPr="0021481A">
        <w:rPr>
          <w:lang w:val="pt-PT"/>
        </w:rPr>
        <w:t xml:space="preserve">PS </w:t>
      </w:r>
      <w:r w:rsidRPr="0021481A">
        <w:rPr>
          <w:rStyle w:val="Incipit"/>
          <w:lang w:val="pt-PT"/>
        </w:rPr>
        <w:t>Beatus vir</w:t>
      </w:r>
      <w:r w:rsidRPr="0021481A">
        <w:rPr>
          <w:lang w:val="pt-PT"/>
        </w:rPr>
        <w:t xml:space="preserve"> cum ceteris. VS </w:t>
      </w:r>
      <w:r w:rsidRPr="0021481A">
        <w:rPr>
          <w:rStyle w:val="Incipit"/>
          <w:lang w:val="pt-PT"/>
        </w:rPr>
        <w:t>De ore leonis</w:t>
      </w:r>
      <w:r w:rsidR="009E6940" w:rsidRPr="0021481A">
        <w:rPr>
          <w:lang w:val="pt-PT"/>
        </w:rPr>
        <w:t>. Legitur Ieremias cum h</w:t>
      </w:r>
      <w:r w:rsidRPr="0021481A">
        <w:rPr>
          <w:lang w:val="pt-PT"/>
        </w:rPr>
        <w:t>i</w:t>
      </w:r>
      <w:r w:rsidR="009E6940" w:rsidRPr="0021481A">
        <w:rPr>
          <w:lang w:val="pt-PT"/>
        </w:rPr>
        <w:t>s</w:t>
      </w:r>
      <w:r w:rsidRPr="0021481A">
        <w:rPr>
          <w:lang w:val="pt-PT"/>
        </w:rPr>
        <w:t xml:space="preserve">toria. RP </w:t>
      </w:r>
      <w:r w:rsidRPr="0021481A">
        <w:rPr>
          <w:rStyle w:val="Incipit"/>
          <w:lang w:val="pt-PT"/>
        </w:rPr>
        <w:t>Isti sunt dies</w:t>
      </w:r>
      <w:r w:rsidRPr="0021481A">
        <w:rPr>
          <w:lang w:val="pt-PT"/>
        </w:rPr>
        <w:t xml:space="preserve">. RP </w:t>
      </w:r>
      <w:r w:rsidRPr="0021481A">
        <w:rPr>
          <w:rStyle w:val="Incipit"/>
          <w:lang w:val="pt-PT"/>
        </w:rPr>
        <w:t>Multiplicati sunt</w:t>
      </w:r>
      <w:r w:rsidRPr="0021481A">
        <w:rPr>
          <w:lang w:val="pt-PT"/>
        </w:rPr>
        <w:t xml:space="preserve">. RP </w:t>
      </w:r>
      <w:r w:rsidRPr="0021481A">
        <w:rPr>
          <w:rStyle w:val="Incipit"/>
          <w:lang w:val="pt-PT"/>
        </w:rPr>
        <w:t>Qui custodiebant</w:t>
      </w:r>
      <w:r w:rsidRPr="0021481A">
        <w:rPr>
          <w:lang w:val="pt-PT"/>
        </w:rPr>
        <w:t xml:space="preserve">. </w:t>
      </w:r>
      <w:r w:rsidRPr="0021481A">
        <w:rPr>
          <w:lang w:val="it-IT"/>
        </w:rPr>
        <w:t xml:space="preserve">[RV] </w:t>
      </w:r>
      <w:r w:rsidRPr="0021481A">
        <w:rPr>
          <w:rStyle w:val="Incipit"/>
          <w:lang w:val="it-IT"/>
        </w:rPr>
        <w:t>Gloria patri</w:t>
      </w:r>
      <w:r w:rsidRPr="0021481A">
        <w:rPr>
          <w:lang w:val="it-IT"/>
        </w:rPr>
        <w:t xml:space="preserve"> non dicitur, sed responsorium iteratur.</w:t>
      </w:r>
    </w:p>
    <w:p w:rsidR="001157F2" w:rsidRPr="0021481A" w:rsidRDefault="001157F2" w:rsidP="004275F3">
      <w:pPr>
        <w:rPr>
          <w:lang w:val="pt-PT"/>
        </w:rPr>
      </w:pPr>
      <w:r w:rsidRPr="0021481A">
        <w:rPr>
          <w:rStyle w:val="Time2"/>
          <w:lang w:val="it-IT"/>
        </w:rPr>
        <w:t>In secundo nocturno</w:t>
      </w:r>
      <w:r w:rsidRPr="0021481A">
        <w:rPr>
          <w:lang w:val="it-IT"/>
        </w:rPr>
        <w:t xml:space="preserve"> AN </w:t>
      </w:r>
      <w:r w:rsidRPr="0021481A">
        <w:rPr>
          <w:rStyle w:val="Incipit"/>
          <w:lang w:val="it-IT"/>
        </w:rPr>
        <w:t>Libera me domine</w:t>
      </w:r>
      <w:r w:rsidRPr="0021481A">
        <w:rPr>
          <w:lang w:val="it-IT"/>
        </w:rPr>
        <w:t xml:space="preserve">. </w:t>
      </w:r>
      <w:r w:rsidRPr="0021481A">
        <w:rPr>
          <w:lang w:val="pt-PT"/>
        </w:rPr>
        <w:t xml:space="preserve">PS </w:t>
      </w:r>
      <w:r w:rsidRPr="0021481A">
        <w:rPr>
          <w:rStyle w:val="Incipit"/>
          <w:lang w:val="pt-PT"/>
        </w:rPr>
        <w:t>Conserva me</w:t>
      </w:r>
      <w:r w:rsidRPr="0021481A">
        <w:rPr>
          <w:lang w:val="pt-PT"/>
        </w:rPr>
        <w:t xml:space="preserve"> cum ceteris. VS </w:t>
      </w:r>
      <w:r w:rsidRPr="0021481A">
        <w:rPr>
          <w:rStyle w:val="Incipit"/>
          <w:lang w:val="pt-PT"/>
        </w:rPr>
        <w:t>Ne perdas cum impiis deus</w:t>
      </w:r>
      <w:r w:rsidRPr="0021481A">
        <w:rPr>
          <w:lang w:val="pt-PT"/>
        </w:rPr>
        <w:t xml:space="preserve">. Legitur LS </w:t>
      </w:r>
      <w:r w:rsidRPr="0021481A">
        <w:rPr>
          <w:rStyle w:val="Incipit"/>
          <w:lang w:val="pt-PT"/>
        </w:rPr>
        <w:t>Magnum Ieremiae sanctissimi meritum</w:t>
      </w:r>
      <w:r w:rsidRPr="0021481A">
        <w:rPr>
          <w:lang w:val="pt-PT"/>
        </w:rPr>
        <w:t xml:space="preserve">. RP </w:t>
      </w:r>
      <w:r w:rsidRPr="0021481A">
        <w:rPr>
          <w:rStyle w:val="Incipit"/>
          <w:lang w:val="pt-PT"/>
        </w:rPr>
        <w:t>Adiutor et susceptor</w:t>
      </w:r>
      <w:r w:rsidRPr="0021481A">
        <w:rPr>
          <w:lang w:val="pt-PT"/>
        </w:rPr>
        <w:t xml:space="preserve">. RP </w:t>
      </w:r>
      <w:r w:rsidRPr="0021481A">
        <w:rPr>
          <w:rStyle w:val="Incipit"/>
          <w:lang w:val="pt-PT"/>
        </w:rPr>
        <w:t>Deus me</w:t>
      </w:r>
      <w:r w:rsidR="006F00FD" w:rsidRPr="0021481A">
        <w:rPr>
          <w:rStyle w:val="Incipit"/>
          <w:lang w:val="pt-PT"/>
        </w:rPr>
        <w:t>us %D::eripe me%</w:t>
      </w:r>
      <w:r w:rsidR="006F00FD" w:rsidRPr="0021481A">
        <w:rPr>
          <w:lang w:val="pt-PT"/>
        </w:rPr>
        <w:t xml:space="preserve">. RP </w:t>
      </w:r>
      <w:r w:rsidR="006F00FD" w:rsidRPr="0021481A">
        <w:rPr>
          <w:rStyle w:val="Incipit"/>
          <w:lang w:val="pt-PT"/>
        </w:rPr>
        <w:t>Deus (106ra) Deus meus eripe me</w:t>
      </w:r>
      <w:r w:rsidR="006F00FD" w:rsidRPr="0021481A">
        <w:rPr>
          <w:lang w:val="pt-PT"/>
        </w:rPr>
        <w:t>.</w:t>
      </w:r>
    </w:p>
    <w:p w:rsidR="006F00FD" w:rsidRPr="0021481A" w:rsidRDefault="006F00FD" w:rsidP="004275F3">
      <w:pPr>
        <w:rPr>
          <w:lang w:val="pt-PT"/>
        </w:rPr>
      </w:pPr>
      <w:r w:rsidRPr="0021481A">
        <w:rPr>
          <w:rStyle w:val="Time2"/>
          <w:lang w:val="pt-PT"/>
        </w:rPr>
        <w:t>In ter</w:t>
      </w:r>
      <w:r w:rsidR="00E36E1C" w:rsidRPr="0021481A">
        <w:rPr>
          <w:rStyle w:val="Time2"/>
          <w:lang w:val="pt-PT"/>
        </w:rPr>
        <w:t>t</w:t>
      </w:r>
      <w:r w:rsidRPr="0021481A">
        <w:rPr>
          <w:rStyle w:val="Time2"/>
          <w:lang w:val="pt-PT"/>
        </w:rPr>
        <w:t>io nocturno</w:t>
      </w:r>
      <w:r w:rsidRPr="0021481A">
        <w:rPr>
          <w:lang w:val="pt-PT"/>
        </w:rPr>
        <w:t xml:space="preserve"> AN </w:t>
      </w:r>
      <w:r w:rsidRPr="0021481A">
        <w:rPr>
          <w:rStyle w:val="Incipit"/>
          <w:lang w:val="pt-PT"/>
        </w:rPr>
        <w:t>Quid molestis estis</w:t>
      </w:r>
      <w:r w:rsidR="009E6940" w:rsidRPr="0021481A">
        <w:rPr>
          <w:lang w:val="pt-PT"/>
        </w:rPr>
        <w:t xml:space="preserve">. PS </w:t>
      </w:r>
      <w:r w:rsidR="009E6940" w:rsidRPr="0021481A">
        <w:rPr>
          <w:rStyle w:val="Incipit"/>
          <w:lang w:val="pt-PT"/>
        </w:rPr>
        <w:t>Caeli ena</w:t>
      </w:r>
      <w:r w:rsidRPr="0021481A">
        <w:rPr>
          <w:rStyle w:val="Incipit"/>
          <w:lang w:val="pt-PT"/>
        </w:rPr>
        <w:t>rrant</w:t>
      </w:r>
      <w:r w:rsidRPr="0021481A">
        <w:rPr>
          <w:lang w:val="pt-PT"/>
        </w:rPr>
        <w:t xml:space="preserve">. VS </w:t>
      </w:r>
      <w:r w:rsidRPr="0021481A">
        <w:rPr>
          <w:rStyle w:val="Incipit"/>
          <w:lang w:val="pt-PT"/>
        </w:rPr>
        <w:t>Erue a framea deus</w:t>
      </w:r>
      <w:r w:rsidRPr="0021481A">
        <w:rPr>
          <w:lang w:val="pt-PT"/>
        </w:rPr>
        <w:t xml:space="preserve">. Legitur EV </w:t>
      </w:r>
      <w:r w:rsidRPr="0021481A">
        <w:rPr>
          <w:rStyle w:val="Incipit"/>
          <w:lang w:val="pt-PT"/>
        </w:rPr>
        <w:t>Dicebat Iesus turbis Iudaeorum</w:t>
      </w:r>
      <w:r w:rsidRPr="0021481A">
        <w:rPr>
          <w:lang w:val="pt-PT"/>
        </w:rPr>
        <w:t xml:space="preserve">. RP </w:t>
      </w:r>
      <w:r w:rsidRPr="0021481A">
        <w:rPr>
          <w:rStyle w:val="Incipit"/>
          <w:lang w:val="pt-PT"/>
        </w:rPr>
        <w:t>Tota die</w:t>
      </w:r>
      <w:r w:rsidRPr="0021481A">
        <w:rPr>
          <w:lang w:val="pt-PT"/>
        </w:rPr>
        <w:t xml:space="preserve">. RP </w:t>
      </w:r>
      <w:r w:rsidRPr="0021481A">
        <w:rPr>
          <w:rStyle w:val="Incipit"/>
          <w:lang w:val="pt-PT"/>
        </w:rPr>
        <w:t>In proximo est</w:t>
      </w:r>
      <w:r w:rsidRPr="0021481A">
        <w:rPr>
          <w:lang w:val="pt-PT"/>
        </w:rPr>
        <w:t xml:space="preserve">. RP </w:t>
      </w:r>
      <w:r w:rsidRPr="0021481A">
        <w:rPr>
          <w:rStyle w:val="Incipit"/>
          <w:lang w:val="pt-PT"/>
        </w:rPr>
        <w:t>In te |iactus::iactatus| sum</w:t>
      </w:r>
      <w:r w:rsidRPr="0021481A">
        <w:rPr>
          <w:lang w:val="pt-PT"/>
        </w:rPr>
        <w:t>.</w:t>
      </w:r>
    </w:p>
    <w:p w:rsidR="006F00FD" w:rsidRPr="0021481A" w:rsidRDefault="006F00FD" w:rsidP="004275F3">
      <w:pPr>
        <w:rPr>
          <w:lang w:val="pt-PT"/>
        </w:rPr>
      </w:pPr>
      <w:r w:rsidRPr="0021481A">
        <w:rPr>
          <w:lang w:val="pt-PT"/>
        </w:rPr>
        <w:t xml:space="preserve">Hinc usque in cenam domini </w:t>
      </w:r>
      <w:r w:rsidRPr="0021481A">
        <w:rPr>
          <w:rStyle w:val="Funktion"/>
          <w:lang w:val="pt-PT"/>
        </w:rPr>
        <w:t>sacerdos</w:t>
      </w:r>
      <w:r w:rsidRPr="0021481A">
        <w:rPr>
          <w:lang w:val="pt-PT"/>
        </w:rPr>
        <w:t xml:space="preserve"> utatur his versiculis [VS] </w:t>
      </w:r>
      <w:r w:rsidRPr="0021481A">
        <w:rPr>
          <w:rStyle w:val="Incipit"/>
          <w:lang w:val="pt-PT"/>
        </w:rPr>
        <w:t>De ore leonis</w:t>
      </w:r>
      <w:r w:rsidRPr="0021481A">
        <w:rPr>
          <w:lang w:val="pt-PT"/>
        </w:rPr>
        <w:t xml:space="preserve">. VS </w:t>
      </w:r>
      <w:r w:rsidRPr="0021481A">
        <w:rPr>
          <w:rStyle w:val="Incipit"/>
          <w:lang w:val="pt-PT"/>
        </w:rPr>
        <w:t>Erue a framea deus</w:t>
      </w:r>
      <w:r w:rsidRPr="0021481A">
        <w:rPr>
          <w:lang w:val="pt-PT"/>
        </w:rPr>
        <w:t xml:space="preserve">. VS </w:t>
      </w:r>
      <w:r w:rsidRPr="0021481A">
        <w:rPr>
          <w:rStyle w:val="Incipit"/>
          <w:lang w:val="pt-PT"/>
        </w:rPr>
        <w:t>Ne perdas cum impiis</w:t>
      </w:r>
      <w:r w:rsidRPr="0021481A">
        <w:rPr>
          <w:lang w:val="pt-PT"/>
        </w:rPr>
        <w:t>.</w:t>
      </w:r>
    </w:p>
    <w:p w:rsidR="006F00FD" w:rsidRPr="0021481A" w:rsidRDefault="006F00FD" w:rsidP="004275F3">
      <w:pPr>
        <w:rPr>
          <w:lang w:val="pt-PT"/>
        </w:rPr>
      </w:pPr>
      <w:r w:rsidRPr="0021481A">
        <w:rPr>
          <w:rStyle w:val="Time1"/>
          <w:lang w:val="pt-PT"/>
        </w:rPr>
        <w:t>Ad laudes</w:t>
      </w:r>
      <w:r w:rsidRPr="0021481A">
        <w:rPr>
          <w:lang w:val="pt-PT"/>
        </w:rPr>
        <w:t xml:space="preserve"> AN </w:t>
      </w:r>
      <w:r w:rsidRPr="0021481A">
        <w:rPr>
          <w:rStyle w:val="Incipit"/>
          <w:lang w:val="pt-PT"/>
        </w:rPr>
        <w:t>Vide domine</w:t>
      </w:r>
      <w:r w:rsidRPr="0021481A">
        <w:rPr>
          <w:lang w:val="pt-PT"/>
        </w:rPr>
        <w:t xml:space="preserve">. PS </w:t>
      </w:r>
      <w:r w:rsidRPr="0021481A">
        <w:rPr>
          <w:rStyle w:val="Incipit"/>
          <w:lang w:val="pt-PT"/>
        </w:rPr>
        <w:t>Miserere</w:t>
      </w:r>
      <w:r w:rsidRPr="0021481A">
        <w:rPr>
          <w:lang w:val="pt-PT"/>
        </w:rPr>
        <w:t xml:space="preserve">. AN </w:t>
      </w:r>
      <w:r w:rsidRPr="0021481A">
        <w:rPr>
          <w:rStyle w:val="Incipit"/>
          <w:lang w:val="pt-PT"/>
        </w:rPr>
        <w:t>In tribulatione</w:t>
      </w:r>
      <w:r w:rsidRPr="0021481A">
        <w:rPr>
          <w:lang w:val="pt-PT"/>
        </w:rPr>
        <w:t xml:space="preserve">. PS </w:t>
      </w:r>
      <w:r w:rsidRPr="0021481A">
        <w:rPr>
          <w:rStyle w:val="Incipit"/>
          <w:lang w:val="pt-PT"/>
        </w:rPr>
        <w:t>Confitemini</w:t>
      </w:r>
      <w:r w:rsidRPr="0021481A">
        <w:rPr>
          <w:lang w:val="pt-PT"/>
        </w:rPr>
        <w:t xml:space="preserve">. AN </w:t>
      </w:r>
      <w:r w:rsidRPr="0021481A">
        <w:rPr>
          <w:rStyle w:val="Incipit"/>
          <w:lang w:val="pt-PT"/>
        </w:rPr>
        <w:t>Iudicasti domine</w:t>
      </w:r>
      <w:r w:rsidRPr="0021481A">
        <w:rPr>
          <w:lang w:val="pt-PT"/>
        </w:rPr>
        <w:t xml:space="preserve">. AN </w:t>
      </w:r>
      <w:r w:rsidRPr="0021481A">
        <w:rPr>
          <w:rStyle w:val="Incipit"/>
          <w:lang w:val="pt-PT"/>
        </w:rPr>
        <w:t>Popule meus</w:t>
      </w:r>
      <w:r w:rsidRPr="0021481A">
        <w:rPr>
          <w:lang w:val="pt-PT"/>
        </w:rPr>
        <w:t xml:space="preserve">. AN </w:t>
      </w:r>
      <w:r w:rsidRPr="0021481A">
        <w:rPr>
          <w:rStyle w:val="Incipit"/>
          <w:lang w:val="pt-PT"/>
        </w:rPr>
        <w:t>Numquid redditur</w:t>
      </w:r>
      <w:r w:rsidRPr="0021481A">
        <w:rPr>
          <w:lang w:val="pt-PT"/>
        </w:rPr>
        <w:t xml:space="preserve">. Sequitur HY </w:t>
      </w:r>
      <w:r w:rsidRPr="0021481A">
        <w:rPr>
          <w:rStyle w:val="Incipit"/>
          <w:lang w:val="pt-PT"/>
        </w:rPr>
        <w:t>Rex christe factor omnium</w:t>
      </w:r>
      <w:r w:rsidRPr="0021481A">
        <w:rPr>
          <w:lang w:val="pt-PT"/>
        </w:rPr>
        <w:t xml:space="preserve">. Cantetur usque in cenam domini exclusive. CP </w:t>
      </w:r>
      <w:r w:rsidRPr="0021481A">
        <w:rPr>
          <w:rStyle w:val="Incipit"/>
          <w:lang w:val="pt-PT"/>
        </w:rPr>
        <w:t>Christus assistens</w:t>
      </w:r>
      <w:r w:rsidRPr="0021481A">
        <w:rPr>
          <w:lang w:val="pt-PT"/>
        </w:rPr>
        <w:t xml:space="preserve">. (106rb) VS </w:t>
      </w:r>
      <w:r w:rsidRPr="0021481A">
        <w:rPr>
          <w:rStyle w:val="Incipit"/>
          <w:lang w:val="pt-PT"/>
        </w:rPr>
        <w:t>Eripe me de inimicis</w:t>
      </w:r>
      <w:r w:rsidRPr="0021481A">
        <w:rPr>
          <w:lang w:val="pt-PT"/>
        </w:rPr>
        <w:t>.</w:t>
      </w:r>
      <w:r w:rsidR="005C0636" w:rsidRPr="0021481A">
        <w:rPr>
          <w:lang w:val="pt-PT"/>
        </w:rPr>
        <w:t xml:space="preserve"> AB </w:t>
      </w:r>
      <w:r w:rsidR="005C0636" w:rsidRPr="0021481A">
        <w:rPr>
          <w:rStyle w:val="Incipit"/>
          <w:lang w:val="pt-PT"/>
        </w:rPr>
        <w:t>Dicebat Iesus turbis</w:t>
      </w:r>
      <w:r w:rsidR="005C0636" w:rsidRPr="0021481A">
        <w:rPr>
          <w:lang w:val="pt-PT"/>
        </w:rPr>
        <w:t xml:space="preserve">. OR </w:t>
      </w:r>
      <w:r w:rsidR="005C0636" w:rsidRPr="0021481A">
        <w:rPr>
          <w:rStyle w:val="Incipit"/>
          <w:lang w:val="pt-PT"/>
        </w:rPr>
        <w:t>Quaesumus omnipotens deus</w:t>
      </w:r>
      <w:r w:rsidR="005C0636" w:rsidRPr="0021481A">
        <w:rPr>
          <w:lang w:val="pt-PT"/>
        </w:rPr>
        <w:t>.</w:t>
      </w:r>
    </w:p>
    <w:p w:rsidR="005C0636" w:rsidRPr="0021481A" w:rsidRDefault="005C0636" w:rsidP="004275F3">
      <w:pPr>
        <w:rPr>
          <w:lang w:val="pt-PT"/>
        </w:rPr>
      </w:pPr>
      <w:r w:rsidRPr="0021481A">
        <w:rPr>
          <w:rStyle w:val="Time1"/>
          <w:lang w:val="pt-PT"/>
        </w:rPr>
        <w:t>Ad primam</w:t>
      </w:r>
      <w:r w:rsidRPr="0021481A">
        <w:rPr>
          <w:lang w:val="pt-PT"/>
        </w:rPr>
        <w:t xml:space="preserve"> AN </w:t>
      </w:r>
      <w:r w:rsidRPr="0021481A">
        <w:rPr>
          <w:rStyle w:val="Incipit"/>
          <w:lang w:val="pt-PT"/>
        </w:rPr>
        <w:t>Ego gloriam meam</w:t>
      </w:r>
      <w:r w:rsidRPr="0021481A">
        <w:rPr>
          <w:lang w:val="pt-PT"/>
        </w:rPr>
        <w:t>.</w:t>
      </w:r>
    </w:p>
    <w:p w:rsidR="005C0636" w:rsidRPr="0021481A" w:rsidRDefault="005C0636" w:rsidP="004275F3">
      <w:pPr>
        <w:rPr>
          <w:lang w:val="pt-PT"/>
        </w:rPr>
      </w:pPr>
      <w:r w:rsidRPr="0021481A">
        <w:rPr>
          <w:rStyle w:val="Time1"/>
          <w:lang w:val="pt-PT"/>
        </w:rPr>
        <w:t>Ad tertiam</w:t>
      </w:r>
      <w:r w:rsidRPr="0021481A">
        <w:rPr>
          <w:lang w:val="pt-PT"/>
        </w:rPr>
        <w:t xml:space="preserve"> AN </w:t>
      </w:r>
      <w:r w:rsidRPr="0021481A">
        <w:rPr>
          <w:rStyle w:val="Incipit"/>
          <w:lang w:val="pt-PT"/>
        </w:rPr>
        <w:t>Abraham pater</w:t>
      </w:r>
      <w:r w:rsidRPr="0021481A">
        <w:rPr>
          <w:lang w:val="pt-PT"/>
        </w:rPr>
        <w:t xml:space="preserve">. CP </w:t>
      </w:r>
      <w:r w:rsidRPr="0021481A">
        <w:rPr>
          <w:rStyle w:val="Incipit"/>
          <w:lang w:val="pt-PT"/>
        </w:rPr>
        <w:t>Christus assistens pontifex</w:t>
      </w:r>
      <w:r w:rsidRPr="0021481A">
        <w:rPr>
          <w:lang w:val="pt-PT"/>
        </w:rPr>
        <w:t xml:space="preserve">. RP </w:t>
      </w:r>
      <w:r w:rsidRPr="0021481A">
        <w:rPr>
          <w:rStyle w:val="Incipit"/>
          <w:lang w:val="pt-PT"/>
        </w:rPr>
        <w:t>Usquequo</w:t>
      </w:r>
      <w:r w:rsidRPr="0021481A">
        <w:rPr>
          <w:lang w:val="pt-PT"/>
        </w:rPr>
        <w:t xml:space="preserve">. RV </w:t>
      </w:r>
      <w:r w:rsidRPr="0021481A">
        <w:rPr>
          <w:rStyle w:val="Incipit"/>
          <w:lang w:val="pt-PT"/>
        </w:rPr>
        <w:t>Qui tribulant me</w:t>
      </w:r>
      <w:r w:rsidRPr="0021481A">
        <w:rPr>
          <w:lang w:val="pt-PT"/>
        </w:rPr>
        <w:t xml:space="preserve">. VS </w:t>
      </w:r>
      <w:r w:rsidRPr="0021481A">
        <w:rPr>
          <w:rStyle w:val="Incipit"/>
          <w:lang w:val="pt-PT"/>
        </w:rPr>
        <w:t>De ore leonis</w:t>
      </w:r>
      <w:r w:rsidRPr="0021481A">
        <w:rPr>
          <w:lang w:val="pt-PT"/>
        </w:rPr>
        <w:t xml:space="preserve">. OR </w:t>
      </w:r>
      <w:r w:rsidRPr="0021481A">
        <w:rPr>
          <w:rStyle w:val="Incipit"/>
          <w:lang w:val="pt-PT"/>
        </w:rPr>
        <w:t>Quaesumus omnipotens deus</w:t>
      </w:r>
      <w:r w:rsidRPr="0021481A">
        <w:rPr>
          <w:lang w:val="pt-PT"/>
        </w:rPr>
        <w:t>.</w:t>
      </w:r>
    </w:p>
    <w:p w:rsidR="005C0636" w:rsidRPr="0021481A" w:rsidRDefault="005C0636" w:rsidP="004275F3">
      <w:pPr>
        <w:rPr>
          <w:lang w:val="en-US"/>
        </w:rPr>
      </w:pPr>
      <w:r w:rsidRPr="0021481A">
        <w:rPr>
          <w:rStyle w:val="Time1"/>
          <w:lang w:val="it-IT"/>
        </w:rPr>
        <w:t>[Ad missam]</w:t>
      </w:r>
      <w:r w:rsidRPr="0021481A">
        <w:rPr>
          <w:lang w:val="it-IT"/>
        </w:rPr>
        <w:t xml:space="preserve"> Deinde </w:t>
      </w:r>
      <w:r w:rsidRPr="0021481A">
        <w:rPr>
          <w:rStyle w:val="Funktion"/>
          <w:lang w:val="it-IT"/>
        </w:rPr>
        <w:t>cantor</w:t>
      </w:r>
      <w:r w:rsidRPr="0021481A">
        <w:rPr>
          <w:lang w:val="it-IT"/>
        </w:rPr>
        <w:t xml:space="preserve"> imponat IN </w:t>
      </w:r>
      <w:r w:rsidRPr="0021481A">
        <w:rPr>
          <w:rStyle w:val="Incipit"/>
          <w:lang w:val="it-IT"/>
        </w:rPr>
        <w:t>Iudica me deus</w:t>
      </w:r>
      <w:r w:rsidRPr="0021481A">
        <w:rPr>
          <w:lang w:val="it-IT"/>
        </w:rPr>
        <w:t xml:space="preserve">. [PV] </w:t>
      </w:r>
      <w:r w:rsidRPr="0021481A">
        <w:rPr>
          <w:rStyle w:val="Incipit"/>
          <w:lang w:val="it-IT"/>
        </w:rPr>
        <w:t>Gloria patri</w:t>
      </w:r>
      <w:r w:rsidRPr="0021481A">
        <w:rPr>
          <w:lang w:val="it-IT"/>
        </w:rPr>
        <w:t xml:space="preserve"> non cantetur in illo introitu. ORCL </w:t>
      </w:r>
      <w:r w:rsidRPr="0021481A">
        <w:rPr>
          <w:rStyle w:val="Incipit"/>
          <w:lang w:val="it-IT"/>
        </w:rPr>
        <w:t>Quaesumus omnipotens deus</w:t>
      </w:r>
      <w:r w:rsidRPr="0021481A">
        <w:rPr>
          <w:lang w:val="it-IT"/>
        </w:rPr>
        <w:t xml:space="preserve"> tantum illa sola dicatur. EP </w:t>
      </w:r>
      <w:r w:rsidRPr="0021481A">
        <w:rPr>
          <w:rStyle w:val="Incipit"/>
          <w:lang w:val="it-IT"/>
        </w:rPr>
        <w:t>Christus assistens pontifex</w:t>
      </w:r>
      <w:r w:rsidRPr="0021481A">
        <w:rPr>
          <w:lang w:val="it-IT"/>
        </w:rPr>
        <w:t xml:space="preserve">. GR </w:t>
      </w:r>
      <w:r w:rsidRPr="0021481A">
        <w:rPr>
          <w:rStyle w:val="Incipit"/>
          <w:lang w:val="it-IT"/>
        </w:rPr>
        <w:t>Eripe me</w:t>
      </w:r>
      <w:r w:rsidR="00696B41" w:rsidRPr="0021481A">
        <w:rPr>
          <w:lang w:val="it-IT"/>
        </w:rPr>
        <w:t>. TR</w:t>
      </w:r>
      <w:r w:rsidRPr="0021481A">
        <w:rPr>
          <w:lang w:val="it-IT"/>
        </w:rPr>
        <w:t xml:space="preserve"> </w:t>
      </w:r>
      <w:r w:rsidRPr="0021481A">
        <w:rPr>
          <w:rStyle w:val="Incipit"/>
          <w:lang w:val="it-IT"/>
        </w:rPr>
        <w:t>Saepe expugnaverunt</w:t>
      </w:r>
      <w:r w:rsidRPr="0021481A">
        <w:rPr>
          <w:lang w:val="it-IT"/>
        </w:rPr>
        <w:t xml:space="preserve">. EV </w:t>
      </w:r>
      <w:r w:rsidRPr="0021481A">
        <w:rPr>
          <w:rStyle w:val="Incipit"/>
          <w:lang w:val="it-IT"/>
        </w:rPr>
        <w:t>Dicebat Iesus turbus Iudaeorum</w:t>
      </w:r>
      <w:r w:rsidRPr="0021481A">
        <w:rPr>
          <w:lang w:val="it-IT"/>
        </w:rPr>
        <w:t xml:space="preserve">. </w:t>
      </w:r>
      <w:r w:rsidRPr="0021481A">
        <w:rPr>
          <w:lang w:val="en-US"/>
        </w:rPr>
        <w:t xml:space="preserve">[CR] </w:t>
      </w:r>
      <w:r w:rsidRPr="0021481A">
        <w:rPr>
          <w:rStyle w:val="Incipit"/>
          <w:lang w:val="en-US"/>
        </w:rPr>
        <w:t>Credo in unum</w:t>
      </w:r>
      <w:r w:rsidRPr="0021481A">
        <w:rPr>
          <w:lang w:val="en-US"/>
        </w:rPr>
        <w:t xml:space="preserve">. OF </w:t>
      </w:r>
      <w:r w:rsidRPr="0021481A">
        <w:rPr>
          <w:rStyle w:val="Incipit"/>
          <w:lang w:val="en-US"/>
        </w:rPr>
        <w:t>Confitebor tibi</w:t>
      </w:r>
      <w:r w:rsidRPr="0021481A">
        <w:rPr>
          <w:lang w:val="en-US"/>
        </w:rPr>
        <w:t xml:space="preserve">. CO </w:t>
      </w:r>
      <w:r w:rsidRPr="0021481A">
        <w:rPr>
          <w:rStyle w:val="Incipit"/>
          <w:lang w:val="en-US"/>
        </w:rPr>
        <w:t>Hoc corpus quod pro vobis</w:t>
      </w:r>
      <w:r w:rsidRPr="0021481A">
        <w:rPr>
          <w:lang w:val="en-US"/>
        </w:rPr>
        <w:t xml:space="preserve">. (106va) PC </w:t>
      </w:r>
      <w:r w:rsidRPr="0021481A">
        <w:rPr>
          <w:rStyle w:val="Incipit"/>
          <w:lang w:val="en-US"/>
        </w:rPr>
        <w:t>Adesto nobis domine</w:t>
      </w:r>
      <w:r w:rsidRPr="0021481A">
        <w:rPr>
          <w:lang w:val="en-US"/>
        </w:rPr>
        <w:t>.</w:t>
      </w:r>
    </w:p>
    <w:p w:rsidR="005C0636" w:rsidRPr="0021481A" w:rsidRDefault="005C0636" w:rsidP="004275F3">
      <w:pPr>
        <w:rPr>
          <w:lang w:val="pt-PT"/>
        </w:rPr>
      </w:pPr>
      <w:r w:rsidRPr="0021481A">
        <w:rPr>
          <w:rStyle w:val="Time1"/>
          <w:lang w:val="en-US"/>
        </w:rPr>
        <w:t>Ad sextam</w:t>
      </w:r>
      <w:r w:rsidRPr="0021481A">
        <w:rPr>
          <w:lang w:val="en-US"/>
        </w:rPr>
        <w:t xml:space="preserve"> AN </w:t>
      </w:r>
      <w:r w:rsidRPr="0021481A">
        <w:rPr>
          <w:rStyle w:val="Incipit"/>
          <w:lang w:val="en-US"/>
        </w:rPr>
        <w:t>Tulerunt lapides</w:t>
      </w:r>
      <w:r w:rsidRPr="0021481A">
        <w:rPr>
          <w:lang w:val="en-US"/>
        </w:rPr>
        <w:t xml:space="preserve">. CP </w:t>
      </w:r>
      <w:r w:rsidRPr="0021481A">
        <w:rPr>
          <w:rStyle w:val="Incipit"/>
          <w:lang w:val="en-US"/>
        </w:rPr>
        <w:t>Estote imitatores</w:t>
      </w:r>
      <w:r w:rsidRPr="0021481A">
        <w:rPr>
          <w:lang w:val="en-US"/>
        </w:rPr>
        <w:t xml:space="preserve">. RB </w:t>
      </w:r>
      <w:r w:rsidRPr="0021481A">
        <w:rPr>
          <w:rStyle w:val="Incipit"/>
          <w:lang w:val="en-US"/>
        </w:rPr>
        <w:t>De ore leonis</w:t>
      </w:r>
      <w:r w:rsidRPr="0021481A">
        <w:rPr>
          <w:lang w:val="en-US"/>
        </w:rPr>
        <w:t>.</w:t>
      </w:r>
      <w:r w:rsidR="003B4E17" w:rsidRPr="0021481A">
        <w:rPr>
          <w:lang w:val="en-US"/>
        </w:rPr>
        <w:t xml:space="preserve"> </w:t>
      </w:r>
      <w:r w:rsidR="003B4E17" w:rsidRPr="0021481A">
        <w:rPr>
          <w:lang w:val="pt-PT"/>
        </w:rPr>
        <w:t xml:space="preserve">RV </w:t>
      </w:r>
      <w:r w:rsidR="003B4E17" w:rsidRPr="0021481A">
        <w:rPr>
          <w:rStyle w:val="Incipit"/>
          <w:lang w:val="pt-PT"/>
        </w:rPr>
        <w:t>Ne perdas cum imp%D::iu%$E::ii$s</w:t>
      </w:r>
      <w:r w:rsidR="003B4E17" w:rsidRPr="0021481A">
        <w:rPr>
          <w:lang w:val="pt-PT"/>
        </w:rPr>
        <w:t>. Oratio ut supra.</w:t>
      </w:r>
    </w:p>
    <w:p w:rsidR="003B4E17" w:rsidRPr="0021481A" w:rsidRDefault="003B4E17" w:rsidP="004275F3">
      <w:pPr>
        <w:rPr>
          <w:lang w:val="pt-PT"/>
        </w:rPr>
      </w:pPr>
      <w:r w:rsidRPr="0021481A">
        <w:rPr>
          <w:rStyle w:val="Time1"/>
          <w:lang w:val="en-US"/>
        </w:rPr>
        <w:t>Ad nonam</w:t>
      </w:r>
      <w:r w:rsidRPr="0021481A">
        <w:rPr>
          <w:lang w:val="en-US"/>
        </w:rPr>
        <w:t xml:space="preserve"> AN </w:t>
      </w:r>
      <w:r w:rsidRPr="0021481A">
        <w:rPr>
          <w:rStyle w:val="Incipit"/>
          <w:lang w:val="en-US"/>
        </w:rPr>
        <w:t>Ego daemonum</w:t>
      </w:r>
      <w:r w:rsidRPr="0021481A">
        <w:rPr>
          <w:lang w:val="en-US"/>
        </w:rPr>
        <w:t xml:space="preserve">. </w:t>
      </w:r>
      <w:r w:rsidRPr="0021481A">
        <w:rPr>
          <w:lang w:val="pt-PT"/>
        </w:rPr>
        <w:t xml:space="preserve">Capitulum de dominica. RB </w:t>
      </w:r>
      <w:r w:rsidRPr="0021481A">
        <w:rPr>
          <w:rStyle w:val="Incipit"/>
          <w:lang w:val="pt-PT"/>
        </w:rPr>
        <w:t>Principes persecuti</w:t>
      </w:r>
      <w:r w:rsidRPr="0021481A">
        <w:rPr>
          <w:lang w:val="pt-PT"/>
        </w:rPr>
        <w:t xml:space="preserve">. RV </w:t>
      </w:r>
      <w:r w:rsidRPr="0021481A">
        <w:rPr>
          <w:rStyle w:val="Incipit"/>
          <w:lang w:val="pt-PT"/>
        </w:rPr>
        <w:t>Quas</w:t>
      </w:r>
      <w:r w:rsidR="00E36E1C" w:rsidRPr="0021481A">
        <w:rPr>
          <w:rStyle w:val="Incipit"/>
          <w:lang w:val="pt-PT"/>
        </w:rPr>
        <w:t>i qui invenit</w:t>
      </w:r>
      <w:r w:rsidR="00E36E1C" w:rsidRPr="0021481A">
        <w:rPr>
          <w:lang w:val="pt-PT"/>
        </w:rPr>
        <w:t xml:space="preserve">. VS </w:t>
      </w:r>
      <w:r w:rsidR="00E36E1C" w:rsidRPr="0021481A">
        <w:rPr>
          <w:rStyle w:val="Incipit"/>
          <w:lang w:val="pt-PT"/>
        </w:rPr>
        <w:t>Erue a framea deus</w:t>
      </w:r>
      <w:r w:rsidR="00E36E1C" w:rsidRPr="0021481A">
        <w:rPr>
          <w:lang w:val="pt-PT"/>
        </w:rPr>
        <w:t>. Oratio ut supra.</w:t>
      </w:r>
    </w:p>
    <w:p w:rsidR="00E36E1C" w:rsidRPr="0021481A" w:rsidRDefault="00E36E1C" w:rsidP="004275F3">
      <w:pPr>
        <w:rPr>
          <w:lang w:val="fr-FR"/>
        </w:rPr>
      </w:pPr>
      <w:r w:rsidRPr="0021481A">
        <w:rPr>
          <w:rStyle w:val="Time1"/>
          <w:lang w:val="pt-PT"/>
        </w:rPr>
        <w:t>In secunda vespera</w:t>
      </w:r>
      <w:r w:rsidRPr="0021481A">
        <w:rPr>
          <w:lang w:val="pt-PT"/>
        </w:rPr>
        <w:t xml:space="preserve"> AN </w:t>
      </w:r>
      <w:r w:rsidRPr="0021481A">
        <w:rPr>
          <w:rStyle w:val="Incipit"/>
          <w:lang w:val="pt-PT"/>
        </w:rPr>
        <w:t>Animae impiorum</w:t>
      </w:r>
      <w:r w:rsidRPr="0021481A">
        <w:rPr>
          <w:lang w:val="pt-PT"/>
        </w:rPr>
        <w:t xml:space="preserve">. PS </w:t>
      </w:r>
      <w:r w:rsidRPr="0021481A">
        <w:rPr>
          <w:rStyle w:val="Incipit"/>
          <w:lang w:val="pt-PT"/>
        </w:rPr>
        <w:t>Dixit dominus</w:t>
      </w:r>
      <w:r w:rsidR="0007393D" w:rsidRPr="0021481A">
        <w:rPr>
          <w:lang w:val="pt-PT"/>
        </w:rPr>
        <w:t xml:space="preserve">. </w:t>
      </w:r>
      <w:r w:rsidR="0007393D" w:rsidRPr="0021481A">
        <w:rPr>
          <w:lang w:val="fr-FR"/>
        </w:rPr>
        <w:t xml:space="preserve">CP </w:t>
      </w:r>
      <w:r w:rsidR="0007393D" w:rsidRPr="0021481A">
        <w:rPr>
          <w:rStyle w:val="Incipit"/>
          <w:lang w:val="fr-FR"/>
        </w:rPr>
        <w:t>Chr</w:t>
      </w:r>
      <w:r w:rsidRPr="0021481A">
        <w:rPr>
          <w:rStyle w:val="Incipit"/>
          <w:lang w:val="fr-FR"/>
        </w:rPr>
        <w:t>i</w:t>
      </w:r>
      <w:r w:rsidR="0007393D" w:rsidRPr="0021481A">
        <w:rPr>
          <w:rStyle w:val="Incipit"/>
          <w:lang w:val="fr-FR"/>
        </w:rPr>
        <w:t>s</w:t>
      </w:r>
      <w:r w:rsidRPr="0021481A">
        <w:rPr>
          <w:rStyle w:val="Incipit"/>
          <w:lang w:val="fr-FR"/>
        </w:rPr>
        <w:t>tus assistens</w:t>
      </w:r>
      <w:r w:rsidRPr="0021481A">
        <w:rPr>
          <w:lang w:val="fr-FR"/>
        </w:rPr>
        <w:t xml:space="preserve">. HY </w:t>
      </w:r>
      <w:r w:rsidRPr="0021481A">
        <w:rPr>
          <w:rStyle w:val="Incipit"/>
          <w:lang w:val="fr-FR"/>
        </w:rPr>
        <w:t>Vexilla regis</w:t>
      </w:r>
      <w:r w:rsidRPr="0021481A">
        <w:rPr>
          <w:lang w:val="fr-FR"/>
        </w:rPr>
        <w:t xml:space="preserve">. </w:t>
      </w:r>
      <w:r w:rsidRPr="0021481A">
        <w:rPr>
          <w:lang w:val="pt-PT"/>
        </w:rPr>
        <w:t xml:space="preserve">VS </w:t>
      </w:r>
      <w:r w:rsidRPr="0021481A">
        <w:rPr>
          <w:rStyle w:val="Incipit"/>
          <w:lang w:val="pt-PT"/>
        </w:rPr>
        <w:t>Eripe me</w:t>
      </w:r>
      <w:r w:rsidRPr="0021481A">
        <w:rPr>
          <w:lang w:val="pt-PT"/>
        </w:rPr>
        <w:t xml:space="preserve">. AM </w:t>
      </w:r>
      <w:r w:rsidRPr="0021481A">
        <w:rPr>
          <w:rStyle w:val="Incipit"/>
          <w:lang w:val="pt-PT"/>
        </w:rPr>
        <w:t>Quinquaginta annos</w:t>
      </w:r>
      <w:r w:rsidRPr="0021481A">
        <w:rPr>
          <w:lang w:val="pt-PT"/>
        </w:rPr>
        <w:t xml:space="preserve">. OR </w:t>
      </w:r>
      <w:r w:rsidRPr="0021481A">
        <w:rPr>
          <w:rStyle w:val="Incipit"/>
          <w:lang w:val="pt-PT"/>
        </w:rPr>
        <w:t>Quaesumus omnipotens deus</w:t>
      </w:r>
      <w:r w:rsidRPr="0021481A">
        <w:rPr>
          <w:lang w:val="pt-PT"/>
        </w:rPr>
        <w:t xml:space="preserve">. </w:t>
      </w:r>
      <w:r w:rsidRPr="0021481A">
        <w:rPr>
          <w:lang w:val="fr-FR"/>
        </w:rPr>
        <w:t>Suffragia ut supra.</w:t>
      </w:r>
    </w:p>
    <w:p w:rsidR="00E36E1C" w:rsidRPr="0021481A" w:rsidRDefault="00E36E1C" w:rsidP="004275F3">
      <w:pPr>
        <w:rPr>
          <w:lang w:val="pt-PT"/>
        </w:rPr>
      </w:pPr>
      <w:r w:rsidRPr="0021481A">
        <w:rPr>
          <w:rStyle w:val="Time1"/>
          <w:lang w:val="fr-FR"/>
        </w:rPr>
        <w:lastRenderedPageBreak/>
        <w:t>Ad completorium</w:t>
      </w:r>
      <w:r w:rsidRPr="0021481A">
        <w:rPr>
          <w:lang w:val="fr-FR"/>
        </w:rPr>
        <w:t xml:space="preserve"> HY </w:t>
      </w:r>
      <w:r w:rsidRPr="0021481A">
        <w:rPr>
          <w:rStyle w:val="Incipit"/>
          <w:lang w:val="fr-FR"/>
        </w:rPr>
        <w:t>Christe qui lux</w:t>
      </w:r>
      <w:r w:rsidRPr="0021481A">
        <w:rPr>
          <w:lang w:val="fr-FR"/>
        </w:rPr>
        <w:t xml:space="preserve">. Capitulum ut supra. </w:t>
      </w:r>
      <w:r w:rsidRPr="0021481A">
        <w:rPr>
          <w:lang w:val="pt-PT"/>
        </w:rPr>
        <w:t xml:space="preserve">AD </w:t>
      </w:r>
      <w:r w:rsidRPr="0021481A">
        <w:rPr>
          <w:rStyle w:val="Incipit"/>
          <w:lang w:val="pt-PT"/>
        </w:rPr>
        <w:t>Salva nos</w:t>
      </w:r>
      <w:r w:rsidR="000D19B5" w:rsidRPr="0021481A">
        <w:rPr>
          <w:lang w:val="pt-PT"/>
        </w:rPr>
        <w:t>. Oratio ut supra. (106vb)</w:t>
      </w:r>
    </w:p>
    <w:p w:rsidR="00E36E1C" w:rsidRPr="0021481A" w:rsidRDefault="00E36E1C" w:rsidP="004275F3">
      <w:pPr>
        <w:pStyle w:val="Titolo1"/>
        <w:rPr>
          <w:lang w:val="pt-PT"/>
        </w:rPr>
      </w:pPr>
      <w:r w:rsidRPr="0021481A">
        <w:rPr>
          <w:lang w:val="pt-PT"/>
        </w:rPr>
        <w:t>FERIA SECUNDA</w:t>
      </w:r>
    </w:p>
    <w:p w:rsidR="00E36E1C" w:rsidRPr="0021481A" w:rsidRDefault="00E36E1C" w:rsidP="004275F3">
      <w:pPr>
        <w:rPr>
          <w:lang w:val="pt-PT"/>
        </w:rPr>
      </w:pPr>
      <w:r w:rsidRPr="0021481A">
        <w:rPr>
          <w:rStyle w:val="Time1"/>
          <w:lang w:val="pt-PT"/>
        </w:rPr>
        <w:t>Ad matutinam</w:t>
      </w:r>
      <w:r w:rsidRPr="0021481A">
        <w:rPr>
          <w:lang w:val="pt-PT"/>
        </w:rPr>
        <w:t xml:space="preserve"> INV </w:t>
      </w:r>
      <w:r w:rsidRPr="0021481A">
        <w:rPr>
          <w:rStyle w:val="Incipit"/>
          <w:lang w:val="pt-PT"/>
        </w:rPr>
        <w:t>Venite exultemus</w:t>
      </w:r>
      <w:r w:rsidRPr="0021481A">
        <w:rPr>
          <w:lang w:val="pt-PT"/>
        </w:rPr>
        <w:t>.</w:t>
      </w:r>
      <w:r w:rsidR="005F60DC" w:rsidRPr="0021481A">
        <w:rPr>
          <w:lang w:val="pt-PT"/>
        </w:rPr>
        <w:t xml:space="preserve"> Legitur Ieremias cum tribus responsoriis. RP </w:t>
      </w:r>
      <w:r w:rsidR="005F60DC" w:rsidRPr="0021481A">
        <w:rPr>
          <w:rStyle w:val="Incipit"/>
          <w:lang w:val="pt-PT"/>
        </w:rPr>
        <w:t>Ne perdas cum impiis</w:t>
      </w:r>
      <w:r w:rsidR="005F60DC" w:rsidRPr="0021481A">
        <w:rPr>
          <w:lang w:val="pt-PT"/>
        </w:rPr>
        <w:t xml:space="preserve">. RP </w:t>
      </w:r>
      <w:r w:rsidR="005F60DC" w:rsidRPr="0021481A">
        <w:rPr>
          <w:rStyle w:val="Incipit"/>
          <w:lang w:val="pt-PT"/>
        </w:rPr>
        <w:t>Ne |afferas::avertas|</w:t>
      </w:r>
      <w:r w:rsidR="005F60DC" w:rsidRPr="0021481A">
        <w:rPr>
          <w:lang w:val="pt-PT"/>
        </w:rPr>
        <w:t xml:space="preserve">. RP </w:t>
      </w:r>
      <w:r w:rsidR="005F60DC" w:rsidRPr="0021481A">
        <w:rPr>
          <w:rStyle w:val="Incipit"/>
          <w:lang w:val="pt-PT"/>
        </w:rPr>
        <w:t>In proximo est</w:t>
      </w:r>
      <w:r w:rsidR="005F60DC" w:rsidRPr="0021481A">
        <w:rPr>
          <w:lang w:val="pt-PT"/>
        </w:rPr>
        <w:t>.</w:t>
      </w:r>
    </w:p>
    <w:p w:rsidR="005F60DC" w:rsidRDefault="005F60DC" w:rsidP="004275F3">
      <w:r w:rsidRPr="0021481A">
        <w:rPr>
          <w:rStyle w:val="Time1"/>
          <w:lang w:val="en-US"/>
        </w:rPr>
        <w:t>Ad laudes</w:t>
      </w:r>
      <w:r w:rsidRPr="0021481A">
        <w:rPr>
          <w:lang w:val="en-US"/>
        </w:rPr>
        <w:t xml:space="preserve"> CP </w:t>
      </w:r>
      <w:r w:rsidRPr="0021481A">
        <w:rPr>
          <w:rStyle w:val="Incipit"/>
          <w:lang w:val="en-US"/>
        </w:rPr>
        <w:t>Iesus Christus</w:t>
      </w:r>
      <w:r w:rsidRPr="0021481A">
        <w:rPr>
          <w:lang w:val="en-US"/>
        </w:rPr>
        <w:t xml:space="preserve">. </w:t>
      </w:r>
      <w:r>
        <w:t xml:space="preserve">AB </w:t>
      </w:r>
      <w:r w:rsidRPr="0038032F">
        <w:rPr>
          <w:rStyle w:val="Incipit"/>
        </w:rPr>
        <w:t xml:space="preserve">In die </w:t>
      </w:r>
      <w:r w:rsidR="00002E15" w:rsidRPr="00002E15">
        <w:rPr>
          <w:rStyle w:val="Incipit"/>
        </w:rPr>
        <w:t>|</w:t>
      </w:r>
      <w:r w:rsidRPr="0038032F">
        <w:rPr>
          <w:rStyle w:val="Incipit"/>
        </w:rPr>
        <w:t>magna</w:t>
      </w:r>
      <w:r w:rsidR="00002E15">
        <w:rPr>
          <w:rStyle w:val="Incipit"/>
        </w:rPr>
        <w:t>::magno</w:t>
      </w:r>
      <w:r w:rsidR="00002E15" w:rsidRPr="00002E15">
        <w:rPr>
          <w:rStyle w:val="Incipit"/>
        </w:rPr>
        <w:t>|</w:t>
      </w:r>
      <w:r>
        <w:t xml:space="preserve">. OR </w:t>
      </w:r>
      <w:r w:rsidRPr="0038032F">
        <w:rPr>
          <w:rStyle w:val="Incipit"/>
        </w:rPr>
        <w:t>Sanctifica quaesumus</w:t>
      </w:r>
      <w:r>
        <w:t xml:space="preserve">. Pro peccatis AC </w:t>
      </w:r>
      <w:r w:rsidRPr="0038032F">
        <w:rPr>
          <w:rStyle w:val="Incipit"/>
        </w:rPr>
        <w:t>Libera me domine</w:t>
      </w:r>
      <w:r>
        <w:t xml:space="preserve">. OPC </w:t>
      </w:r>
      <w:r w:rsidRPr="0038032F">
        <w:rPr>
          <w:rStyle w:val="Incipit"/>
        </w:rPr>
        <w:t>Da nobis quaesumus</w:t>
      </w:r>
      <w:r>
        <w:t xml:space="preserve">. Hinc usque ad palmas in vesperis et in matutinis cantetur pro peccatis AC </w:t>
      </w:r>
      <w:r w:rsidRPr="0038032F">
        <w:rPr>
          <w:rStyle w:val="Incipit"/>
        </w:rPr>
        <w:t>Libera me domine</w:t>
      </w:r>
      <w:r>
        <w:t>.</w:t>
      </w:r>
    </w:p>
    <w:p w:rsidR="005F60DC" w:rsidRPr="0021481A" w:rsidRDefault="005F60DC" w:rsidP="004275F3">
      <w:pPr>
        <w:rPr>
          <w:lang w:val="en-US"/>
        </w:rPr>
      </w:pPr>
      <w:r w:rsidRPr="0021481A">
        <w:rPr>
          <w:rStyle w:val="Time1"/>
          <w:lang w:val="en-US"/>
        </w:rPr>
        <w:t>Ad primam</w:t>
      </w:r>
      <w:r w:rsidRPr="0021481A">
        <w:rPr>
          <w:lang w:val="en-US"/>
        </w:rPr>
        <w:t xml:space="preserve"> AN </w:t>
      </w:r>
      <w:r w:rsidRPr="0021481A">
        <w:rPr>
          <w:rStyle w:val="Incipit"/>
          <w:lang w:val="en-US"/>
        </w:rPr>
        <w:t>Vulpes foveas habent</w:t>
      </w:r>
      <w:r w:rsidRPr="0021481A">
        <w:rPr>
          <w:lang w:val="en-US"/>
        </w:rPr>
        <w:t>.</w:t>
      </w:r>
    </w:p>
    <w:p w:rsidR="00D54F9F" w:rsidRPr="0021481A" w:rsidRDefault="00D54F9F" w:rsidP="004275F3">
      <w:pPr>
        <w:rPr>
          <w:lang w:val="en-US"/>
        </w:rPr>
      </w:pPr>
      <w:r w:rsidRPr="0021481A">
        <w:rPr>
          <w:rStyle w:val="Time1"/>
          <w:lang w:val="en-US"/>
        </w:rPr>
        <w:t>Ad tertiam</w:t>
      </w:r>
      <w:r w:rsidRPr="0021481A">
        <w:rPr>
          <w:lang w:val="en-US"/>
        </w:rPr>
        <w:t xml:space="preserve"> AN </w:t>
      </w:r>
      <w:r w:rsidRPr="0021481A">
        <w:rPr>
          <w:rStyle w:val="Incipit"/>
          <w:lang w:val="en-US"/>
        </w:rPr>
        <w:t>Animae impiorum</w:t>
      </w:r>
      <w:r w:rsidRPr="0021481A">
        <w:rPr>
          <w:lang w:val="en-US"/>
        </w:rPr>
        <w:t xml:space="preserve">. RB </w:t>
      </w:r>
      <w:r w:rsidRPr="0021481A">
        <w:rPr>
          <w:rStyle w:val="Incipit"/>
          <w:lang w:val="en-US"/>
        </w:rPr>
        <w:t>Usquequo</w:t>
      </w:r>
      <w:r w:rsidRPr="0021481A">
        <w:rPr>
          <w:lang w:val="en-US"/>
        </w:rPr>
        <w:t xml:space="preserve">. RV </w:t>
      </w:r>
      <w:r w:rsidRPr="0021481A">
        <w:rPr>
          <w:rStyle w:val="Incipit"/>
          <w:lang w:val="en-US"/>
        </w:rPr>
        <w:t>Qui tribulant me</w:t>
      </w:r>
      <w:r w:rsidRPr="0021481A">
        <w:rPr>
          <w:lang w:val="en-US"/>
        </w:rPr>
        <w:t>.</w:t>
      </w:r>
    </w:p>
    <w:p w:rsidR="00D54F9F" w:rsidRPr="0021481A" w:rsidRDefault="00D54F9F" w:rsidP="004275F3">
      <w:pPr>
        <w:rPr>
          <w:lang w:val="en-US"/>
        </w:rPr>
      </w:pPr>
      <w:r w:rsidRPr="0021481A">
        <w:rPr>
          <w:rStyle w:val="Time1"/>
          <w:lang w:val="en-US"/>
        </w:rPr>
        <w:t>Ad sextam</w:t>
      </w:r>
      <w:r w:rsidRPr="0021481A">
        <w:rPr>
          <w:lang w:val="en-US"/>
        </w:rPr>
        <w:t xml:space="preserve"> AN </w:t>
      </w:r>
      <w:r w:rsidRPr="0021481A">
        <w:rPr>
          <w:rStyle w:val="Incipit"/>
          <w:lang w:val="en-US"/>
        </w:rPr>
        <w:t>Libera me</w:t>
      </w:r>
      <w:r w:rsidRPr="0021481A">
        <w:rPr>
          <w:lang w:val="en-US"/>
        </w:rPr>
        <w:t xml:space="preserve">. RB </w:t>
      </w:r>
      <w:r w:rsidRPr="0021481A">
        <w:rPr>
          <w:rStyle w:val="Incipit"/>
          <w:lang w:val="en-US"/>
        </w:rPr>
        <w:t>De ore leonis</w:t>
      </w:r>
      <w:r w:rsidRPr="0021481A">
        <w:rPr>
          <w:lang w:val="en-US"/>
        </w:rPr>
        <w:t>.</w:t>
      </w:r>
    </w:p>
    <w:p w:rsidR="00D54F9F" w:rsidRPr="0021481A" w:rsidRDefault="00D54F9F" w:rsidP="004275F3">
      <w:pPr>
        <w:rPr>
          <w:lang w:val="it-IT"/>
        </w:rPr>
      </w:pPr>
      <w:r w:rsidRPr="0021481A">
        <w:rPr>
          <w:rStyle w:val="Time1"/>
          <w:lang w:val="it-IT"/>
        </w:rPr>
        <w:t>Ad nonam</w:t>
      </w:r>
      <w:r w:rsidRPr="0021481A">
        <w:rPr>
          <w:lang w:val="it-IT"/>
        </w:rPr>
        <w:t xml:space="preserve"> AN </w:t>
      </w:r>
      <w:r w:rsidRPr="0021481A">
        <w:rPr>
          <w:rStyle w:val="Incipit"/>
          <w:lang w:val="it-IT"/>
        </w:rPr>
        <w:t>Quid molesti</w:t>
      </w:r>
      <w:r w:rsidRPr="0021481A">
        <w:rPr>
          <w:lang w:val="it-IT"/>
        </w:rPr>
        <w:t xml:space="preserve">. RB </w:t>
      </w:r>
      <w:r w:rsidRPr="0021481A">
        <w:rPr>
          <w:rStyle w:val="Incipit"/>
          <w:lang w:val="it-IT"/>
        </w:rPr>
        <w:t>(107ra) Principes persecuti</w:t>
      </w:r>
      <w:r w:rsidRPr="0021481A">
        <w:rPr>
          <w:lang w:val="it-IT"/>
        </w:rPr>
        <w:t>. Cum |eadem::iisdem| responsoriis cantetur usque in cenam domini.</w:t>
      </w:r>
    </w:p>
    <w:p w:rsidR="00D54F9F" w:rsidRPr="0021481A" w:rsidRDefault="00D54F9F" w:rsidP="004275F3">
      <w:pPr>
        <w:rPr>
          <w:lang w:val="pt-PT"/>
        </w:rPr>
      </w:pPr>
      <w:r w:rsidRPr="0021481A">
        <w:rPr>
          <w:lang w:val="it-IT"/>
        </w:rPr>
        <w:t>Post nonam cantetur</w:t>
      </w:r>
      <w:r w:rsidR="005330CF" w:rsidRPr="0021481A">
        <w:rPr>
          <w:lang w:val="it-IT"/>
        </w:rPr>
        <w:t xml:space="preserve"> </w:t>
      </w:r>
      <w:r w:rsidRPr="0021481A">
        <w:rPr>
          <w:rStyle w:val="Time1"/>
          <w:lang w:val="it-IT"/>
        </w:rPr>
        <w:t>missa</w:t>
      </w:r>
      <w:r w:rsidRPr="0021481A">
        <w:rPr>
          <w:lang w:val="it-IT"/>
        </w:rPr>
        <w:t xml:space="preserve"> IN </w:t>
      </w:r>
      <w:r w:rsidRPr="0021481A">
        <w:rPr>
          <w:rStyle w:val="Incipit"/>
          <w:lang w:val="it-IT"/>
        </w:rPr>
        <w:t>Miserere mihi domine</w:t>
      </w:r>
      <w:r w:rsidRPr="0021481A">
        <w:rPr>
          <w:lang w:val="it-IT"/>
        </w:rPr>
        <w:t xml:space="preserve">. </w:t>
      </w:r>
      <w:r w:rsidRPr="0021481A">
        <w:rPr>
          <w:lang w:val="pt-PT"/>
        </w:rPr>
        <w:t xml:space="preserve">ORCL </w:t>
      </w:r>
      <w:r w:rsidRPr="0021481A">
        <w:rPr>
          <w:rStyle w:val="Incipit"/>
          <w:lang w:val="pt-PT"/>
        </w:rPr>
        <w:t>Sanctifica quaesumus</w:t>
      </w:r>
      <w:r w:rsidRPr="0021481A">
        <w:rPr>
          <w:lang w:val="pt-PT"/>
        </w:rPr>
        <w:t xml:space="preserve">. EP </w:t>
      </w:r>
      <w:r w:rsidRPr="0021481A">
        <w:rPr>
          <w:rStyle w:val="Incipit"/>
          <w:lang w:val="pt-PT"/>
        </w:rPr>
        <w:t>Factum est verbum</w:t>
      </w:r>
      <w:r w:rsidRPr="0021481A">
        <w:rPr>
          <w:lang w:val="pt-PT"/>
        </w:rPr>
        <w:t xml:space="preserve">. GR </w:t>
      </w:r>
      <w:r w:rsidRPr="0021481A">
        <w:rPr>
          <w:rStyle w:val="Incipit"/>
          <w:lang w:val="pt-PT"/>
        </w:rPr>
        <w:t>Deus exaudi</w:t>
      </w:r>
      <w:r w:rsidRPr="0021481A">
        <w:rPr>
          <w:lang w:val="pt-PT"/>
        </w:rPr>
        <w:t xml:space="preserve">. TR </w:t>
      </w:r>
      <w:r w:rsidRPr="0021481A">
        <w:rPr>
          <w:rStyle w:val="Incipit"/>
          <w:lang w:val="pt-PT"/>
        </w:rPr>
        <w:t>Domine non secundum</w:t>
      </w:r>
      <w:r w:rsidRPr="0021481A">
        <w:rPr>
          <w:lang w:val="pt-PT"/>
        </w:rPr>
        <w:t xml:space="preserve">. EV </w:t>
      </w:r>
      <w:r w:rsidRPr="0021481A">
        <w:rPr>
          <w:rStyle w:val="Incipit"/>
          <w:lang w:val="pt-PT"/>
        </w:rPr>
        <w:t>Miserunt principes</w:t>
      </w:r>
      <w:r w:rsidRPr="0021481A">
        <w:rPr>
          <w:lang w:val="pt-PT"/>
        </w:rPr>
        <w:t xml:space="preserve">. OF </w:t>
      </w:r>
      <w:r w:rsidRPr="0021481A">
        <w:rPr>
          <w:rStyle w:val="Incipit"/>
          <w:lang w:val="pt-PT"/>
        </w:rPr>
        <w:t>Domine convertere</w:t>
      </w:r>
      <w:r w:rsidRPr="0021481A">
        <w:rPr>
          <w:lang w:val="pt-PT"/>
        </w:rPr>
        <w:t xml:space="preserve">. CO </w:t>
      </w:r>
      <w:r w:rsidRPr="0021481A">
        <w:rPr>
          <w:rStyle w:val="Incipit"/>
          <w:lang w:val="pt-PT"/>
        </w:rPr>
        <w:t>Dominus virtutum</w:t>
      </w:r>
      <w:r w:rsidRPr="0021481A">
        <w:rPr>
          <w:lang w:val="pt-PT"/>
        </w:rPr>
        <w:t xml:space="preserve">. PC </w:t>
      </w:r>
      <w:r w:rsidRPr="0021481A">
        <w:rPr>
          <w:rStyle w:val="Incipit"/>
          <w:lang w:val="pt-PT"/>
        </w:rPr>
        <w:t>Sacramenti tui domine</w:t>
      </w:r>
      <w:r w:rsidRPr="0021481A">
        <w:rPr>
          <w:lang w:val="pt-PT"/>
        </w:rPr>
        <w:t xml:space="preserve">. OP </w:t>
      </w:r>
      <w:r w:rsidRPr="0021481A">
        <w:rPr>
          <w:rStyle w:val="Incipit"/>
          <w:lang w:val="pt-PT"/>
        </w:rPr>
        <w:t>Da nobis quaesumus domine</w:t>
      </w:r>
      <w:r w:rsidRPr="0021481A">
        <w:rPr>
          <w:lang w:val="pt-PT"/>
        </w:rPr>
        <w:t>.</w:t>
      </w:r>
    </w:p>
    <w:p w:rsidR="00D54F9F" w:rsidRPr="0021481A" w:rsidRDefault="00D54F9F" w:rsidP="004275F3">
      <w:pPr>
        <w:rPr>
          <w:lang w:val="pt-PT"/>
        </w:rPr>
      </w:pPr>
      <w:r w:rsidRPr="0021481A">
        <w:rPr>
          <w:rStyle w:val="Time1"/>
          <w:lang w:val="pt-PT"/>
        </w:rPr>
        <w:t>Ad vesperas</w:t>
      </w:r>
      <w:r w:rsidRPr="0021481A">
        <w:rPr>
          <w:lang w:val="pt-PT"/>
        </w:rPr>
        <w:t xml:space="preserve"> AN </w:t>
      </w:r>
      <w:r w:rsidRPr="0021481A">
        <w:rPr>
          <w:rStyle w:val="Incipit"/>
          <w:lang w:val="pt-PT"/>
        </w:rPr>
        <w:t>Animae impiorum</w:t>
      </w:r>
      <w:r w:rsidRPr="0021481A">
        <w:rPr>
          <w:lang w:val="pt-PT"/>
        </w:rPr>
        <w:t xml:space="preserve">. CP </w:t>
      </w:r>
      <w:r w:rsidRPr="0021481A">
        <w:rPr>
          <w:rStyle w:val="Incipit"/>
          <w:lang w:val="pt-PT"/>
        </w:rPr>
        <w:t>Habemus pontificem</w:t>
      </w:r>
      <w:r w:rsidRPr="0021481A">
        <w:rPr>
          <w:lang w:val="pt-PT"/>
        </w:rPr>
        <w:t xml:space="preserve">. RP </w:t>
      </w:r>
      <w:r w:rsidRPr="0021481A">
        <w:rPr>
          <w:rStyle w:val="Incipit"/>
          <w:lang w:val="pt-PT"/>
        </w:rPr>
        <w:t>Ne perdas cum impiis</w:t>
      </w:r>
      <w:r w:rsidRPr="0021481A">
        <w:rPr>
          <w:lang w:val="pt-PT"/>
        </w:rPr>
        <w:t xml:space="preserve"> cantetur septem diebus. HY </w:t>
      </w:r>
      <w:r w:rsidRPr="0021481A">
        <w:rPr>
          <w:rStyle w:val="Incipit"/>
          <w:lang w:val="pt-PT"/>
        </w:rPr>
        <w:t>Vexilla regis</w:t>
      </w:r>
      <w:r w:rsidRPr="0021481A">
        <w:rPr>
          <w:lang w:val="pt-PT"/>
        </w:rPr>
        <w:t xml:space="preserve">. VS </w:t>
      </w:r>
      <w:r w:rsidRPr="0021481A">
        <w:rPr>
          <w:rStyle w:val="Incipit"/>
          <w:lang w:val="pt-PT"/>
        </w:rPr>
        <w:t>Eripe me domine</w:t>
      </w:r>
      <w:r w:rsidRPr="0021481A">
        <w:rPr>
          <w:lang w:val="pt-PT"/>
        </w:rPr>
        <w:t xml:space="preserve">. AM </w:t>
      </w:r>
      <w:r w:rsidRPr="0021481A">
        <w:rPr>
          <w:rStyle w:val="Incipit"/>
          <w:lang w:val="pt-PT"/>
        </w:rPr>
        <w:t>Si quis sitit</w:t>
      </w:r>
      <w:r w:rsidRPr="0021481A">
        <w:rPr>
          <w:lang w:val="pt-PT"/>
        </w:rPr>
        <w:t>.</w:t>
      </w:r>
      <w:r w:rsidR="000C693D" w:rsidRPr="0021481A">
        <w:rPr>
          <w:lang w:val="pt-PT"/>
        </w:rPr>
        <w:t xml:space="preserve"> OR </w:t>
      </w:r>
      <w:r w:rsidR="000C693D" w:rsidRPr="0021481A">
        <w:rPr>
          <w:rStyle w:val="Incipit"/>
          <w:lang w:val="pt-PT"/>
        </w:rPr>
        <w:t>Sanctifica quaesumus</w:t>
      </w:r>
      <w:r w:rsidR="000C693D" w:rsidRPr="0021481A">
        <w:rPr>
          <w:lang w:val="pt-PT"/>
        </w:rPr>
        <w:t xml:space="preserve">. Deinde cantetur AC </w:t>
      </w:r>
      <w:r w:rsidR="000C693D" w:rsidRPr="0021481A">
        <w:rPr>
          <w:rStyle w:val="Incipit"/>
          <w:lang w:val="pt-PT"/>
        </w:rPr>
        <w:t>Libera me</w:t>
      </w:r>
      <w:r w:rsidR="000C693D" w:rsidRPr="0021481A">
        <w:rPr>
          <w:lang w:val="pt-PT"/>
        </w:rPr>
        <w:t>. Super populum oratio ut supra.</w:t>
      </w:r>
    </w:p>
    <w:p w:rsidR="000C693D" w:rsidRPr="0021481A" w:rsidRDefault="000C693D" w:rsidP="004275F3">
      <w:pPr>
        <w:pStyle w:val="Titolo1"/>
        <w:rPr>
          <w:lang w:val="pt-PT"/>
        </w:rPr>
      </w:pPr>
      <w:r w:rsidRPr="0021481A">
        <w:rPr>
          <w:lang w:val="pt-PT"/>
        </w:rPr>
        <w:t>FERIA TERTIA</w:t>
      </w:r>
    </w:p>
    <w:p w:rsidR="00EF5732" w:rsidRPr="0021481A" w:rsidRDefault="000C693D" w:rsidP="004275F3">
      <w:pPr>
        <w:rPr>
          <w:lang w:val="pt-PT"/>
        </w:rPr>
      </w:pPr>
      <w:r w:rsidRPr="0021481A">
        <w:rPr>
          <w:rStyle w:val="Time1"/>
          <w:lang w:val="pt-PT"/>
        </w:rPr>
        <w:t>Ad (107rb) matutinam</w:t>
      </w:r>
      <w:r w:rsidRPr="0021481A">
        <w:rPr>
          <w:lang w:val="pt-PT"/>
        </w:rPr>
        <w:t xml:space="preserve"> INV </w:t>
      </w:r>
      <w:r w:rsidRPr="0021481A">
        <w:rPr>
          <w:rStyle w:val="Incipit"/>
          <w:lang w:val="pt-PT"/>
        </w:rPr>
        <w:t>Iubilemus deo</w:t>
      </w:r>
      <w:r w:rsidRPr="0021481A">
        <w:rPr>
          <w:lang w:val="pt-PT"/>
        </w:rPr>
        <w:t xml:space="preserve">. PS </w:t>
      </w:r>
      <w:r w:rsidRPr="0021481A">
        <w:rPr>
          <w:rStyle w:val="Incipit"/>
          <w:lang w:val="pt-PT"/>
        </w:rPr>
        <w:t>Venite exultemus</w:t>
      </w:r>
      <w:r w:rsidRPr="0021481A">
        <w:rPr>
          <w:lang w:val="pt-PT"/>
        </w:rPr>
        <w:t>.</w:t>
      </w:r>
      <w:r w:rsidR="00EF5732" w:rsidRPr="0021481A">
        <w:rPr>
          <w:lang w:val="pt-PT"/>
        </w:rPr>
        <w:t xml:space="preserve"> Legitur Ieremias cum tribus responsoriis. RP </w:t>
      </w:r>
      <w:r w:rsidR="00EF5732" w:rsidRPr="0021481A">
        <w:rPr>
          <w:rStyle w:val="Incipit"/>
          <w:lang w:val="pt-PT"/>
        </w:rPr>
        <w:t>Pacifice loquebantur</w:t>
      </w:r>
      <w:r w:rsidR="00EF5732" w:rsidRPr="0021481A">
        <w:rPr>
          <w:lang w:val="pt-PT"/>
        </w:rPr>
        <w:t xml:space="preserve">. RP </w:t>
      </w:r>
      <w:r w:rsidR="00EF5732" w:rsidRPr="0021481A">
        <w:rPr>
          <w:rStyle w:val="Incipit"/>
          <w:lang w:val="pt-PT"/>
        </w:rPr>
        <w:t>Doceam iniquos</w:t>
      </w:r>
      <w:r w:rsidR="00EF5732" w:rsidRPr="0021481A">
        <w:rPr>
          <w:lang w:val="pt-PT"/>
        </w:rPr>
        <w:t xml:space="preserve">. RP </w:t>
      </w:r>
      <w:r w:rsidR="00EF5732" w:rsidRPr="0021481A">
        <w:rPr>
          <w:rStyle w:val="Incipit"/>
          <w:lang w:val="pt-PT"/>
        </w:rPr>
        <w:t>Erue a framea</w:t>
      </w:r>
      <w:r w:rsidR="00EF5732" w:rsidRPr="0021481A">
        <w:rPr>
          <w:lang w:val="pt-PT"/>
        </w:rPr>
        <w:t>.</w:t>
      </w:r>
    </w:p>
    <w:p w:rsidR="00EF5732" w:rsidRPr="0021481A" w:rsidRDefault="00EF5732" w:rsidP="004275F3">
      <w:pPr>
        <w:rPr>
          <w:lang w:val="pt-PT"/>
        </w:rPr>
      </w:pPr>
      <w:r w:rsidRPr="0021481A">
        <w:rPr>
          <w:rStyle w:val="Time1"/>
          <w:lang w:val="fr-FR"/>
        </w:rPr>
        <w:t>Ad laudes</w:t>
      </w:r>
      <w:r w:rsidRPr="0021481A">
        <w:rPr>
          <w:lang w:val="fr-FR"/>
        </w:rPr>
        <w:t xml:space="preserve"> CP </w:t>
      </w:r>
      <w:r w:rsidRPr="0021481A">
        <w:rPr>
          <w:rStyle w:val="Incipit"/>
          <w:lang w:val="fr-FR"/>
        </w:rPr>
        <w:t>Christus semel</w:t>
      </w:r>
      <w:r w:rsidRPr="0021481A">
        <w:rPr>
          <w:lang w:val="fr-FR"/>
        </w:rPr>
        <w:t>.</w:t>
      </w:r>
      <w:r w:rsidR="003000B4" w:rsidRPr="0021481A">
        <w:rPr>
          <w:lang w:val="fr-FR"/>
        </w:rPr>
        <w:t xml:space="preserve"> AB </w:t>
      </w:r>
      <w:r w:rsidR="003000B4" w:rsidRPr="0021481A">
        <w:rPr>
          <w:rStyle w:val="Incipit"/>
          <w:lang w:val="fr-FR"/>
        </w:rPr>
        <w:t>Vos ascendite</w:t>
      </w:r>
      <w:r w:rsidR="003000B4" w:rsidRPr="0021481A">
        <w:rPr>
          <w:lang w:val="fr-FR"/>
        </w:rPr>
        <w:t xml:space="preserve">. </w:t>
      </w:r>
      <w:r w:rsidR="003000B4" w:rsidRPr="0021481A">
        <w:rPr>
          <w:lang w:val="pt-PT"/>
        </w:rPr>
        <w:t xml:space="preserve">OR </w:t>
      </w:r>
      <w:r w:rsidR="003000B4" w:rsidRPr="0021481A">
        <w:rPr>
          <w:rStyle w:val="Incipit"/>
          <w:lang w:val="pt-PT"/>
        </w:rPr>
        <w:t>Nostra tibi quaesumus</w:t>
      </w:r>
      <w:r w:rsidR="003000B4" w:rsidRPr="0021481A">
        <w:rPr>
          <w:lang w:val="pt-PT"/>
        </w:rPr>
        <w:t xml:space="preserve">. OPC </w:t>
      </w:r>
      <w:r w:rsidR="003000B4" w:rsidRPr="0021481A">
        <w:rPr>
          <w:rStyle w:val="Incipit"/>
          <w:lang w:val="pt-PT"/>
        </w:rPr>
        <w:t>Libera quaesumus domine</w:t>
      </w:r>
      <w:r w:rsidR="003000B4" w:rsidRPr="0021481A">
        <w:rPr>
          <w:lang w:val="pt-PT"/>
        </w:rPr>
        <w:t>.</w:t>
      </w:r>
    </w:p>
    <w:p w:rsidR="003000B4" w:rsidRPr="0021481A" w:rsidRDefault="003000B4" w:rsidP="004275F3">
      <w:pPr>
        <w:rPr>
          <w:lang w:val="en-US"/>
        </w:rPr>
      </w:pPr>
      <w:r w:rsidRPr="0021481A">
        <w:rPr>
          <w:lang w:val="pt-PT"/>
        </w:rPr>
        <w:t>Post nonam cantetur</w:t>
      </w:r>
      <w:r w:rsidR="005330CF" w:rsidRPr="0021481A">
        <w:rPr>
          <w:lang w:val="pt-PT"/>
        </w:rPr>
        <w:t xml:space="preserve"> </w:t>
      </w:r>
      <w:r w:rsidRPr="0021481A">
        <w:rPr>
          <w:rStyle w:val="Time1"/>
          <w:lang w:val="pt-PT"/>
        </w:rPr>
        <w:t>missa</w:t>
      </w:r>
      <w:r w:rsidRPr="0021481A">
        <w:rPr>
          <w:lang w:val="pt-PT"/>
        </w:rPr>
        <w:t xml:space="preserve"> IN </w:t>
      </w:r>
      <w:r w:rsidRPr="0021481A">
        <w:rPr>
          <w:rStyle w:val="Incipit"/>
          <w:lang w:val="pt-PT"/>
        </w:rPr>
        <w:t>Expecta dominum</w:t>
      </w:r>
      <w:r w:rsidRPr="0021481A">
        <w:rPr>
          <w:lang w:val="pt-PT"/>
        </w:rPr>
        <w:t xml:space="preserve">. ORCL </w:t>
      </w:r>
      <w:r w:rsidRPr="0021481A">
        <w:rPr>
          <w:rStyle w:val="Incipit"/>
          <w:lang w:val="pt-PT"/>
        </w:rPr>
        <w:t>Nostra tibi quaesumus domine</w:t>
      </w:r>
      <w:r w:rsidRPr="0021481A">
        <w:rPr>
          <w:lang w:val="pt-PT"/>
        </w:rPr>
        <w:t xml:space="preserve">. EP </w:t>
      </w:r>
      <w:r w:rsidRPr="0021481A">
        <w:rPr>
          <w:rStyle w:val="Incipit"/>
          <w:lang w:val="pt-PT"/>
        </w:rPr>
        <w:t>Congregati sunt</w:t>
      </w:r>
      <w:r w:rsidRPr="0021481A">
        <w:rPr>
          <w:lang w:val="pt-PT"/>
        </w:rPr>
        <w:t xml:space="preserve">. GR </w:t>
      </w:r>
      <w:r w:rsidRPr="0021481A">
        <w:rPr>
          <w:rStyle w:val="Incipit"/>
          <w:lang w:val="pt-PT"/>
        </w:rPr>
        <w:t>Discerne causam</w:t>
      </w:r>
      <w:r w:rsidRPr="0021481A">
        <w:rPr>
          <w:lang w:val="pt-PT"/>
        </w:rPr>
        <w:t xml:space="preserve">. </w:t>
      </w:r>
      <w:r w:rsidRPr="0021481A">
        <w:rPr>
          <w:lang w:val="en-US"/>
        </w:rPr>
        <w:t xml:space="preserve">EV </w:t>
      </w:r>
      <w:r w:rsidRPr="0021481A">
        <w:rPr>
          <w:rStyle w:val="Incipit"/>
          <w:lang w:val="en-US"/>
        </w:rPr>
        <w:t>Ambulabat Iesus in Galileam</w:t>
      </w:r>
      <w:r w:rsidRPr="0021481A">
        <w:rPr>
          <w:lang w:val="en-US"/>
        </w:rPr>
        <w:t xml:space="preserve">. OF </w:t>
      </w:r>
      <w:r w:rsidRPr="0021481A">
        <w:rPr>
          <w:rStyle w:val="Incipit"/>
          <w:lang w:val="en-US"/>
        </w:rPr>
        <w:t>Sperent in te</w:t>
      </w:r>
      <w:r w:rsidRPr="0021481A">
        <w:rPr>
          <w:lang w:val="en-US"/>
        </w:rPr>
        <w:t xml:space="preserve">. CO </w:t>
      </w:r>
      <w:r w:rsidRPr="0021481A">
        <w:rPr>
          <w:rStyle w:val="Incipit"/>
          <w:lang w:val="en-US"/>
        </w:rPr>
        <w:t>Redime nos</w:t>
      </w:r>
      <w:r w:rsidRPr="0021481A">
        <w:rPr>
          <w:lang w:val="en-US"/>
        </w:rPr>
        <w:t xml:space="preserve">. PC </w:t>
      </w:r>
      <w:r w:rsidRPr="0021481A">
        <w:rPr>
          <w:rStyle w:val="Incipit"/>
          <w:lang w:val="en-US"/>
        </w:rPr>
        <w:t>Da nobis quaesumus omnipotens</w:t>
      </w:r>
      <w:r w:rsidRPr="0021481A">
        <w:rPr>
          <w:lang w:val="en-US"/>
        </w:rPr>
        <w:t xml:space="preserve">. OP </w:t>
      </w:r>
      <w:r w:rsidRPr="0021481A">
        <w:rPr>
          <w:rStyle w:val="Incipit"/>
          <w:lang w:val="en-US"/>
        </w:rPr>
        <w:t>Libera quaesumus domine</w:t>
      </w:r>
      <w:r w:rsidRPr="0021481A">
        <w:rPr>
          <w:lang w:val="en-US"/>
        </w:rPr>
        <w:t>.</w:t>
      </w:r>
    </w:p>
    <w:p w:rsidR="003000B4" w:rsidRPr="0021481A" w:rsidRDefault="003000B4" w:rsidP="004275F3">
      <w:pPr>
        <w:rPr>
          <w:lang w:val="pt-PT"/>
        </w:rPr>
      </w:pPr>
      <w:r w:rsidRPr="0021481A">
        <w:rPr>
          <w:rStyle w:val="Time1"/>
          <w:lang w:val="en-US"/>
        </w:rPr>
        <w:t>Ad vesperas</w:t>
      </w:r>
      <w:r w:rsidRPr="0021481A">
        <w:rPr>
          <w:lang w:val="en-US"/>
        </w:rPr>
        <w:t xml:space="preserve"> CP </w:t>
      </w:r>
      <w:r w:rsidRPr="0021481A">
        <w:rPr>
          <w:rStyle w:val="Incipit"/>
          <w:lang w:val="en-US"/>
        </w:rPr>
        <w:t>Adeamus cum fiducia</w:t>
      </w:r>
      <w:r w:rsidRPr="0021481A">
        <w:rPr>
          <w:lang w:val="en-US"/>
        </w:rPr>
        <w:t xml:space="preserve">. </w:t>
      </w:r>
      <w:r w:rsidRPr="0021481A">
        <w:rPr>
          <w:lang w:val="pt-PT"/>
        </w:rPr>
        <w:t xml:space="preserve">AM </w:t>
      </w:r>
      <w:r w:rsidRPr="0021481A">
        <w:rPr>
          <w:rStyle w:val="Incipit"/>
          <w:lang w:val="pt-PT"/>
        </w:rPr>
        <w:t>Quidam (107va) autem Iudaei</w:t>
      </w:r>
      <w:r w:rsidRPr="0021481A">
        <w:rPr>
          <w:lang w:val="pt-PT"/>
        </w:rPr>
        <w:t xml:space="preserve">. Oratio ut supra. [OPC] </w:t>
      </w:r>
      <w:r w:rsidRPr="0021481A">
        <w:rPr>
          <w:rStyle w:val="Incipit"/>
          <w:lang w:val="pt-PT"/>
        </w:rPr>
        <w:t>Libera quaesumus domine</w:t>
      </w:r>
      <w:r w:rsidRPr="0021481A">
        <w:rPr>
          <w:lang w:val="pt-PT"/>
        </w:rPr>
        <w:t>.</w:t>
      </w:r>
    </w:p>
    <w:p w:rsidR="003000B4" w:rsidRPr="0021481A" w:rsidRDefault="003000B4" w:rsidP="004275F3">
      <w:pPr>
        <w:pStyle w:val="Titolo1"/>
        <w:rPr>
          <w:lang w:val="pt-PT"/>
        </w:rPr>
      </w:pPr>
      <w:r w:rsidRPr="0021481A">
        <w:rPr>
          <w:lang w:val="pt-PT"/>
        </w:rPr>
        <w:t>FERIA QUARTA</w:t>
      </w:r>
    </w:p>
    <w:p w:rsidR="003000B4" w:rsidRPr="0021481A" w:rsidRDefault="003000B4" w:rsidP="004275F3">
      <w:pPr>
        <w:rPr>
          <w:lang w:val="pt-PT"/>
        </w:rPr>
      </w:pPr>
      <w:r w:rsidRPr="0021481A">
        <w:rPr>
          <w:rStyle w:val="Time1"/>
          <w:lang w:val="pt-PT"/>
        </w:rPr>
        <w:t>In matutinam</w:t>
      </w:r>
      <w:r w:rsidRPr="0021481A">
        <w:rPr>
          <w:lang w:val="pt-PT"/>
        </w:rPr>
        <w:t xml:space="preserve"> cantetur de historia [RP] </w:t>
      </w:r>
      <w:r w:rsidRPr="0021481A">
        <w:rPr>
          <w:rStyle w:val="Incipit"/>
          <w:lang w:val="pt-PT"/>
        </w:rPr>
        <w:t>Isti sunt dies</w:t>
      </w:r>
      <w:r w:rsidRPr="0021481A">
        <w:rPr>
          <w:lang w:val="pt-PT"/>
        </w:rPr>
        <w:t>. Nisi primum responsorium omittitur propter rationem, quae est in quarta decima.</w:t>
      </w:r>
    </w:p>
    <w:p w:rsidR="003000B4" w:rsidRPr="0021481A" w:rsidRDefault="003000B4" w:rsidP="004275F3">
      <w:pPr>
        <w:rPr>
          <w:lang w:val="pt-PT"/>
        </w:rPr>
      </w:pPr>
      <w:r w:rsidRPr="0021481A">
        <w:rPr>
          <w:rStyle w:val="Time1"/>
          <w:lang w:val="pt-PT"/>
        </w:rPr>
        <w:lastRenderedPageBreak/>
        <w:t>Ad laudes</w:t>
      </w:r>
      <w:r w:rsidRPr="0021481A">
        <w:rPr>
          <w:lang w:val="pt-PT"/>
        </w:rPr>
        <w:t xml:space="preserve"> [EVI] </w:t>
      </w:r>
      <w:r w:rsidRPr="0021481A">
        <w:rPr>
          <w:rStyle w:val="Incipit"/>
          <w:lang w:val="pt-PT"/>
        </w:rPr>
        <w:t>Haec dicit dominus</w:t>
      </w:r>
      <w:r w:rsidRPr="0021481A">
        <w:rPr>
          <w:lang w:val="pt-PT"/>
        </w:rPr>
        <w:t xml:space="preserve">. CP </w:t>
      </w:r>
      <w:r w:rsidRPr="0021481A">
        <w:rPr>
          <w:rStyle w:val="Incipit"/>
          <w:lang w:val="pt-PT"/>
        </w:rPr>
        <w:t>Non facietis furtum</w:t>
      </w:r>
      <w:r w:rsidRPr="0021481A">
        <w:rPr>
          <w:lang w:val="pt-PT"/>
        </w:rPr>
        <w:t xml:space="preserve">. AB </w:t>
      </w:r>
      <w:r w:rsidRPr="0021481A">
        <w:rPr>
          <w:rStyle w:val="Incipit"/>
          <w:lang w:val="pt-PT"/>
        </w:rPr>
        <w:t>Oves meae</w:t>
      </w:r>
      <w:r w:rsidRPr="0021481A">
        <w:rPr>
          <w:lang w:val="pt-PT"/>
        </w:rPr>
        <w:t xml:space="preserve">. OR </w:t>
      </w:r>
      <w:r w:rsidRPr="0021481A">
        <w:rPr>
          <w:rStyle w:val="Incipit"/>
          <w:lang w:val="pt-PT"/>
        </w:rPr>
        <w:t>Sanctificato hoc</w:t>
      </w:r>
      <w:r w:rsidRPr="0021481A">
        <w:rPr>
          <w:lang w:val="pt-PT"/>
        </w:rPr>
        <w:t xml:space="preserve">. OPC </w:t>
      </w:r>
      <w:r w:rsidRPr="0021481A">
        <w:rPr>
          <w:rStyle w:val="Incipit"/>
          <w:lang w:val="pt-PT"/>
        </w:rPr>
        <w:t>Exaudi quaesumus</w:t>
      </w:r>
      <w:r w:rsidRPr="0021481A">
        <w:rPr>
          <w:lang w:val="pt-PT"/>
        </w:rPr>
        <w:t>.</w:t>
      </w:r>
    </w:p>
    <w:p w:rsidR="003000B4" w:rsidRPr="0021481A" w:rsidRDefault="003000B4" w:rsidP="004275F3">
      <w:pPr>
        <w:rPr>
          <w:lang w:val="pt-PT"/>
        </w:rPr>
      </w:pPr>
      <w:r w:rsidRPr="0021481A">
        <w:rPr>
          <w:lang w:val="pt-PT"/>
        </w:rPr>
        <w:t xml:space="preserve">Post nonam cantetur </w:t>
      </w:r>
      <w:r w:rsidRPr="0021481A">
        <w:rPr>
          <w:rStyle w:val="Time1"/>
          <w:lang w:val="pt-PT"/>
        </w:rPr>
        <w:t>missa</w:t>
      </w:r>
      <w:r w:rsidRPr="0021481A">
        <w:rPr>
          <w:lang w:val="pt-PT"/>
        </w:rPr>
        <w:t xml:space="preserve"> IN </w:t>
      </w:r>
      <w:r w:rsidRPr="0021481A">
        <w:rPr>
          <w:rStyle w:val="Incipit"/>
          <w:lang w:val="pt-PT"/>
        </w:rPr>
        <w:t>Libe</w:t>
      </w:r>
      <w:r w:rsidR="004677DF" w:rsidRPr="0021481A">
        <w:rPr>
          <w:rStyle w:val="Incipit"/>
          <w:lang w:val="pt-PT"/>
        </w:rPr>
        <w:t>rat</w:t>
      </w:r>
      <w:r w:rsidRPr="0021481A">
        <w:rPr>
          <w:rStyle w:val="Incipit"/>
          <w:lang w:val="pt-PT"/>
        </w:rPr>
        <w:t>or meus</w:t>
      </w:r>
      <w:r w:rsidRPr="0021481A">
        <w:rPr>
          <w:lang w:val="pt-PT"/>
        </w:rPr>
        <w:t xml:space="preserve">. ORCL </w:t>
      </w:r>
      <w:r w:rsidRPr="0021481A">
        <w:rPr>
          <w:rStyle w:val="Incipit"/>
          <w:lang w:val="pt-PT"/>
        </w:rPr>
        <w:t>Sanctificato hoc</w:t>
      </w:r>
      <w:r w:rsidRPr="0021481A">
        <w:rPr>
          <w:lang w:val="pt-PT"/>
        </w:rPr>
        <w:t xml:space="preserve">. EP </w:t>
      </w:r>
      <w:r w:rsidRPr="0021481A">
        <w:rPr>
          <w:rStyle w:val="Incipit"/>
          <w:lang w:val="pt-PT"/>
        </w:rPr>
        <w:t>Ego sum dominus deus vester</w:t>
      </w:r>
      <w:r w:rsidRPr="0021481A">
        <w:rPr>
          <w:lang w:val="pt-PT"/>
        </w:rPr>
        <w:t xml:space="preserve">. GR </w:t>
      </w:r>
      <w:r w:rsidRPr="0021481A">
        <w:rPr>
          <w:rStyle w:val="Incipit"/>
          <w:lang w:val="pt-PT"/>
        </w:rPr>
        <w:t>Exaltabo te</w:t>
      </w:r>
      <w:r w:rsidRPr="0021481A">
        <w:rPr>
          <w:lang w:val="pt-PT"/>
        </w:rPr>
        <w:t xml:space="preserve">. EV </w:t>
      </w:r>
      <w:r w:rsidRPr="0021481A">
        <w:rPr>
          <w:rStyle w:val="Incipit"/>
          <w:lang w:val="pt-PT"/>
        </w:rPr>
        <w:t>Ista sunt encenia</w:t>
      </w:r>
      <w:r w:rsidR="004677DF" w:rsidRPr="0021481A">
        <w:rPr>
          <w:lang w:val="pt-PT"/>
        </w:rPr>
        <w:t xml:space="preserve">. COOF </w:t>
      </w:r>
      <w:r w:rsidR="004677DF" w:rsidRPr="0021481A">
        <w:rPr>
          <w:rStyle w:val="Incipit"/>
          <w:lang w:val="pt-PT"/>
        </w:rPr>
        <w:t>Eripe me domine</w:t>
      </w:r>
      <w:r w:rsidR="004677DF" w:rsidRPr="0021481A">
        <w:rPr>
          <w:lang w:val="pt-PT"/>
        </w:rPr>
        <w:t xml:space="preserve">. [CO] </w:t>
      </w:r>
      <w:r w:rsidR="004677DF" w:rsidRPr="0021481A">
        <w:rPr>
          <w:rStyle w:val="Incipit"/>
          <w:lang w:val="pt-PT"/>
        </w:rPr>
        <w:t>|Lavaba::Lavabo| inter</w:t>
      </w:r>
      <w:r w:rsidR="004677DF" w:rsidRPr="0021481A">
        <w:rPr>
          <w:lang w:val="pt-PT"/>
        </w:rPr>
        <w:t xml:space="preserve">. PC </w:t>
      </w:r>
      <w:r w:rsidR="004677DF" w:rsidRPr="0021481A">
        <w:rPr>
          <w:rStyle w:val="Incipit"/>
          <w:lang w:val="pt-PT"/>
        </w:rPr>
        <w:t>Cael</w:t>
      </w:r>
      <w:r w:rsidR="001D3C2B" w:rsidRPr="0021481A">
        <w:rPr>
          <w:rStyle w:val="Incipit"/>
          <w:lang w:val="pt-PT"/>
        </w:rPr>
        <w:t>e</w:t>
      </w:r>
      <w:r w:rsidR="004677DF" w:rsidRPr="0021481A">
        <w:rPr>
          <w:rStyle w:val="Incipit"/>
          <w:lang w:val="pt-PT"/>
        </w:rPr>
        <w:t>sti domine</w:t>
      </w:r>
      <w:r w:rsidR="004677DF" w:rsidRPr="0021481A">
        <w:rPr>
          <w:lang w:val="pt-PT"/>
        </w:rPr>
        <w:t xml:space="preserve">. OP </w:t>
      </w:r>
      <w:r w:rsidR="004677DF" w:rsidRPr="0021481A">
        <w:rPr>
          <w:rStyle w:val="Incipit"/>
          <w:lang w:val="pt-PT"/>
        </w:rPr>
        <w:t>Exaudi quaesumus domine</w:t>
      </w:r>
      <w:r w:rsidR="004677DF" w:rsidRPr="0021481A">
        <w:rPr>
          <w:lang w:val="pt-PT"/>
        </w:rPr>
        <w:t>.</w:t>
      </w:r>
    </w:p>
    <w:p w:rsidR="004677DF" w:rsidRPr="0021481A" w:rsidRDefault="004677DF" w:rsidP="004275F3">
      <w:pPr>
        <w:rPr>
          <w:lang w:val="pt-PT"/>
        </w:rPr>
      </w:pPr>
      <w:r w:rsidRPr="0021481A">
        <w:rPr>
          <w:rStyle w:val="Time1"/>
          <w:lang w:val="pt-PT"/>
        </w:rPr>
        <w:t>Ad vesperas</w:t>
      </w:r>
      <w:r w:rsidRPr="0021481A">
        <w:rPr>
          <w:lang w:val="pt-PT"/>
        </w:rPr>
        <w:t xml:space="preserve"> CP </w:t>
      </w:r>
      <w:r w:rsidRPr="0021481A">
        <w:rPr>
          <w:rStyle w:val="Incipit"/>
          <w:lang w:val="pt-PT"/>
        </w:rPr>
        <w:t>(107vb) Ne oderis fratrem tuum</w:t>
      </w:r>
      <w:r w:rsidRPr="0021481A">
        <w:rPr>
          <w:lang w:val="pt-PT"/>
        </w:rPr>
        <w:t xml:space="preserve">. AM </w:t>
      </w:r>
      <w:r w:rsidRPr="0021481A">
        <w:rPr>
          <w:rStyle w:val="Incipit"/>
          <w:lang w:val="pt-PT"/>
        </w:rPr>
        <w:t>Multa bona opera</w:t>
      </w:r>
      <w:r w:rsidRPr="0021481A">
        <w:rPr>
          <w:lang w:val="pt-PT"/>
        </w:rPr>
        <w:t>. Oratio ut supra.</w:t>
      </w:r>
    </w:p>
    <w:p w:rsidR="004677DF" w:rsidRPr="0021481A" w:rsidRDefault="004129F9" w:rsidP="004275F3">
      <w:pPr>
        <w:pStyle w:val="Titolo1"/>
        <w:rPr>
          <w:lang w:val="pt-PT"/>
        </w:rPr>
      </w:pPr>
      <w:r w:rsidRPr="0021481A">
        <w:rPr>
          <w:lang w:val="pt-PT"/>
        </w:rPr>
        <w:t>FERIA QUINTA</w:t>
      </w:r>
    </w:p>
    <w:p w:rsidR="004129F9" w:rsidRPr="0021481A" w:rsidRDefault="004129F9" w:rsidP="004275F3">
      <w:pPr>
        <w:rPr>
          <w:lang w:val="pt-PT"/>
        </w:rPr>
      </w:pPr>
      <w:r w:rsidRPr="0021481A">
        <w:rPr>
          <w:rStyle w:val="Time1"/>
          <w:lang w:val="pt-PT"/>
        </w:rPr>
        <w:t>Ad matutinas</w:t>
      </w:r>
      <w:r w:rsidRPr="0021481A">
        <w:rPr>
          <w:lang w:val="pt-PT"/>
        </w:rPr>
        <w:t xml:space="preserve"> CP </w:t>
      </w:r>
      <w:r w:rsidRPr="0021481A">
        <w:rPr>
          <w:rStyle w:val="Incipit"/>
          <w:lang w:val="pt-PT"/>
        </w:rPr>
        <w:t>Domine deus</w:t>
      </w:r>
      <w:r w:rsidRPr="0021481A">
        <w:rPr>
          <w:lang w:val="pt-PT"/>
        </w:rPr>
        <w:t xml:space="preserve">. AB </w:t>
      </w:r>
      <w:r w:rsidRPr="0021481A">
        <w:rPr>
          <w:rStyle w:val="Incipit"/>
          <w:lang w:val="pt-PT"/>
        </w:rPr>
        <w:t>Magister dicit</w:t>
      </w:r>
      <w:r w:rsidRPr="0021481A">
        <w:rPr>
          <w:lang w:val="pt-PT"/>
        </w:rPr>
        <w:t xml:space="preserve">. OR </w:t>
      </w:r>
      <w:r w:rsidRPr="0021481A">
        <w:rPr>
          <w:rStyle w:val="Incipit"/>
          <w:lang w:val="pt-PT"/>
        </w:rPr>
        <w:t>Tribue nobis domine</w:t>
      </w:r>
      <w:r w:rsidRPr="0021481A">
        <w:rPr>
          <w:lang w:val="pt-PT"/>
        </w:rPr>
        <w:t xml:space="preserve">. OPC </w:t>
      </w:r>
      <w:r w:rsidRPr="0021481A">
        <w:rPr>
          <w:rStyle w:val="Incipit"/>
          <w:lang w:val="pt-PT"/>
        </w:rPr>
        <w:t>Concede quaesumus misericors</w:t>
      </w:r>
      <w:r w:rsidRPr="0021481A">
        <w:rPr>
          <w:lang w:val="pt-PT"/>
        </w:rPr>
        <w:t>.</w:t>
      </w:r>
    </w:p>
    <w:p w:rsidR="004129F9" w:rsidRPr="0021481A" w:rsidRDefault="004129F9" w:rsidP="004275F3">
      <w:pPr>
        <w:rPr>
          <w:lang w:val="pt-PT"/>
        </w:rPr>
      </w:pPr>
      <w:r w:rsidRPr="0021481A">
        <w:rPr>
          <w:lang w:val="it-IT"/>
        </w:rPr>
        <w:t>Post nonam cantetur</w:t>
      </w:r>
      <w:r w:rsidR="005330CF" w:rsidRPr="0021481A">
        <w:rPr>
          <w:lang w:val="it-IT"/>
        </w:rPr>
        <w:t xml:space="preserve"> </w:t>
      </w:r>
      <w:r w:rsidRPr="0021481A">
        <w:rPr>
          <w:rStyle w:val="Time1"/>
          <w:lang w:val="it-IT"/>
        </w:rPr>
        <w:t>missa</w:t>
      </w:r>
      <w:r w:rsidRPr="0021481A">
        <w:rPr>
          <w:lang w:val="it-IT"/>
        </w:rPr>
        <w:t xml:space="preserve"> IN </w:t>
      </w:r>
      <w:r w:rsidRPr="0021481A">
        <w:rPr>
          <w:rStyle w:val="Incipit"/>
          <w:lang w:val="it-IT"/>
        </w:rPr>
        <w:t>Omnia quae fecisti</w:t>
      </w:r>
      <w:r w:rsidRPr="0021481A">
        <w:rPr>
          <w:lang w:val="it-IT"/>
        </w:rPr>
        <w:t xml:space="preserve">. ORCL </w:t>
      </w:r>
      <w:r w:rsidRPr="0021481A">
        <w:rPr>
          <w:rStyle w:val="Incipit"/>
          <w:lang w:val="it-IT"/>
        </w:rPr>
        <w:t>Tribue quaesumus domine</w:t>
      </w:r>
      <w:r w:rsidRPr="0021481A">
        <w:rPr>
          <w:lang w:val="it-IT"/>
        </w:rPr>
        <w:t xml:space="preserve">. EP </w:t>
      </w:r>
      <w:r w:rsidRPr="0021481A">
        <w:rPr>
          <w:rStyle w:val="Incipit"/>
          <w:lang w:val="it-IT"/>
        </w:rPr>
        <w:t>Oravit Daniel</w:t>
      </w:r>
      <w:r w:rsidRPr="0021481A">
        <w:rPr>
          <w:lang w:val="it-IT"/>
        </w:rPr>
        <w:t xml:space="preserve">. GR </w:t>
      </w:r>
      <w:r w:rsidRPr="0021481A">
        <w:rPr>
          <w:rStyle w:val="Incipit"/>
          <w:lang w:val="it-IT"/>
        </w:rPr>
        <w:t>Tollite hostias</w:t>
      </w:r>
      <w:r w:rsidRPr="0021481A">
        <w:rPr>
          <w:lang w:val="it-IT"/>
        </w:rPr>
        <w:t xml:space="preserve">. EV </w:t>
      </w:r>
      <w:r w:rsidRPr="0021481A">
        <w:rPr>
          <w:rStyle w:val="Incipit"/>
          <w:lang w:val="it-IT"/>
        </w:rPr>
        <w:t>Cum audisset quidam</w:t>
      </w:r>
      <w:r w:rsidRPr="0021481A">
        <w:rPr>
          <w:lang w:val="it-IT"/>
        </w:rPr>
        <w:t xml:space="preserve">. OF </w:t>
      </w:r>
      <w:r w:rsidRPr="0021481A">
        <w:rPr>
          <w:rStyle w:val="Incipit"/>
          <w:lang w:val="it-IT"/>
        </w:rPr>
        <w:t>Super flumina</w:t>
      </w:r>
      <w:r w:rsidR="00C81E3A" w:rsidRPr="0021481A">
        <w:rPr>
          <w:lang w:val="it-IT"/>
        </w:rPr>
        <w:t xml:space="preserve">. </w:t>
      </w:r>
      <w:r w:rsidR="00C81E3A" w:rsidRPr="0021481A">
        <w:rPr>
          <w:lang w:val="pt-PT"/>
        </w:rPr>
        <w:t xml:space="preserve">CO </w:t>
      </w:r>
      <w:r w:rsidR="00C81E3A" w:rsidRPr="0021481A">
        <w:rPr>
          <w:rStyle w:val="Incipit"/>
          <w:lang w:val="pt-PT"/>
        </w:rPr>
        <w:t>Memento verbi</w:t>
      </w:r>
      <w:r w:rsidR="00C81E3A" w:rsidRPr="0021481A">
        <w:rPr>
          <w:lang w:val="pt-PT"/>
        </w:rPr>
        <w:t xml:space="preserve">. PC </w:t>
      </w:r>
      <w:r w:rsidR="00C81E3A" w:rsidRPr="0021481A">
        <w:rPr>
          <w:rStyle w:val="Incipit"/>
          <w:lang w:val="pt-PT"/>
        </w:rPr>
        <w:t>Vegete</w:t>
      </w:r>
      <w:r w:rsidRPr="0021481A">
        <w:rPr>
          <w:rStyle w:val="Incipit"/>
          <w:lang w:val="pt-PT"/>
        </w:rPr>
        <w:t>t nos</w:t>
      </w:r>
      <w:r w:rsidR="00C81E3A" w:rsidRPr="0021481A">
        <w:rPr>
          <w:lang w:val="pt-PT"/>
        </w:rPr>
        <w:t xml:space="preserve">. OP </w:t>
      </w:r>
      <w:r w:rsidR="00C81E3A" w:rsidRPr="0021481A">
        <w:rPr>
          <w:rStyle w:val="Incipit"/>
          <w:lang w:val="pt-PT"/>
        </w:rPr>
        <w:t>Concede misericors deus</w:t>
      </w:r>
      <w:r w:rsidR="00C81E3A" w:rsidRPr="0021481A">
        <w:rPr>
          <w:lang w:val="pt-PT"/>
        </w:rPr>
        <w:t>.</w:t>
      </w:r>
    </w:p>
    <w:p w:rsidR="00C81E3A" w:rsidRPr="0021481A" w:rsidRDefault="00C81E3A" w:rsidP="004275F3">
      <w:pPr>
        <w:rPr>
          <w:lang w:val="pt-PT"/>
        </w:rPr>
      </w:pPr>
      <w:r w:rsidRPr="0021481A">
        <w:rPr>
          <w:rStyle w:val="Time1"/>
          <w:lang w:val="it-IT"/>
        </w:rPr>
        <w:t>Ad vesperas</w:t>
      </w:r>
      <w:r w:rsidRPr="0021481A">
        <w:rPr>
          <w:lang w:val="it-IT"/>
        </w:rPr>
        <w:t xml:space="preserve"> CP </w:t>
      </w:r>
      <w:r w:rsidRPr="0021481A">
        <w:rPr>
          <w:rStyle w:val="Incipit"/>
          <w:lang w:val="it-IT"/>
        </w:rPr>
        <w:t>Domine inimici sumus</w:t>
      </w:r>
      <w:r w:rsidRPr="0021481A">
        <w:rPr>
          <w:lang w:val="it-IT"/>
        </w:rPr>
        <w:t xml:space="preserve">. </w:t>
      </w:r>
      <w:r w:rsidRPr="0021481A">
        <w:rPr>
          <w:lang w:val="pt-PT"/>
        </w:rPr>
        <w:t xml:space="preserve">AM </w:t>
      </w:r>
      <w:r w:rsidRPr="0021481A">
        <w:rPr>
          <w:rStyle w:val="Incipit"/>
          <w:lang w:val="pt-PT"/>
        </w:rPr>
        <w:t>Desiderio desideravi</w:t>
      </w:r>
      <w:r w:rsidRPr="0021481A">
        <w:rPr>
          <w:lang w:val="pt-PT"/>
        </w:rPr>
        <w:t>. Oratio ut supra. Super populum oratio ut supra.</w:t>
      </w:r>
    </w:p>
    <w:p w:rsidR="00C81E3A" w:rsidRPr="0021481A" w:rsidRDefault="00C81E3A" w:rsidP="004275F3">
      <w:pPr>
        <w:pStyle w:val="Titolo1"/>
        <w:rPr>
          <w:lang w:val="pt-PT"/>
        </w:rPr>
      </w:pPr>
      <w:r w:rsidRPr="0021481A">
        <w:rPr>
          <w:lang w:val="pt-PT"/>
        </w:rPr>
        <w:t>FERIA SEXTA</w:t>
      </w:r>
    </w:p>
    <w:p w:rsidR="00C81E3A" w:rsidRPr="0021481A" w:rsidRDefault="00C81E3A" w:rsidP="004275F3">
      <w:pPr>
        <w:rPr>
          <w:lang w:val="pt-PT"/>
        </w:rPr>
      </w:pPr>
      <w:r w:rsidRPr="0021481A">
        <w:rPr>
          <w:rStyle w:val="Time1"/>
          <w:lang w:val="pt-PT"/>
        </w:rPr>
        <w:t>Ad matutinas</w:t>
      </w:r>
      <w:r w:rsidRPr="0021481A">
        <w:rPr>
          <w:lang w:val="pt-PT"/>
        </w:rPr>
        <w:t xml:space="preserve"> CP </w:t>
      </w:r>
      <w:r w:rsidRPr="0021481A">
        <w:rPr>
          <w:rStyle w:val="Incipit"/>
          <w:lang w:val="pt-PT"/>
        </w:rPr>
        <w:t>Erue (108ra) nos domine</w:t>
      </w:r>
      <w:r w:rsidRPr="0021481A">
        <w:rPr>
          <w:lang w:val="pt-PT"/>
        </w:rPr>
        <w:t xml:space="preserve">. AB </w:t>
      </w:r>
      <w:r w:rsidRPr="0021481A">
        <w:rPr>
          <w:rStyle w:val="Incipit"/>
          <w:lang w:val="pt-PT"/>
        </w:rPr>
        <w:t>Appropinquabat</w:t>
      </w:r>
      <w:r w:rsidRPr="0021481A">
        <w:rPr>
          <w:lang w:val="pt-PT"/>
        </w:rPr>
        <w:t xml:space="preserve">. OR </w:t>
      </w:r>
      <w:r w:rsidRPr="0021481A">
        <w:rPr>
          <w:rStyle w:val="Incipit"/>
          <w:lang w:val="pt-PT"/>
        </w:rPr>
        <w:t>Cordibus nostris</w:t>
      </w:r>
      <w:r w:rsidRPr="0021481A">
        <w:rPr>
          <w:lang w:val="pt-PT"/>
        </w:rPr>
        <w:t>.</w:t>
      </w:r>
      <w:r w:rsidR="000334FC" w:rsidRPr="0021481A">
        <w:rPr>
          <w:lang w:val="pt-PT"/>
        </w:rPr>
        <w:t xml:space="preserve"> OPC </w:t>
      </w:r>
      <w:r w:rsidR="000334FC" w:rsidRPr="0021481A">
        <w:rPr>
          <w:rStyle w:val="Incipit"/>
          <w:lang w:val="pt-PT"/>
        </w:rPr>
        <w:t>Concede quaesumus</w:t>
      </w:r>
      <w:r w:rsidR="000334FC" w:rsidRPr="0021481A">
        <w:rPr>
          <w:lang w:val="pt-PT"/>
        </w:rPr>
        <w:t>.</w:t>
      </w:r>
    </w:p>
    <w:p w:rsidR="00C81E3A" w:rsidRPr="0021481A" w:rsidRDefault="00C81E3A" w:rsidP="004275F3">
      <w:pPr>
        <w:rPr>
          <w:lang w:val="pt-PT"/>
        </w:rPr>
      </w:pPr>
      <w:r w:rsidRPr="0021481A">
        <w:rPr>
          <w:lang w:val="pt-PT"/>
        </w:rPr>
        <w:t>Post nonam cantetur</w:t>
      </w:r>
      <w:r w:rsidR="005330CF" w:rsidRPr="0021481A">
        <w:rPr>
          <w:lang w:val="pt-PT"/>
        </w:rPr>
        <w:t xml:space="preserve"> </w:t>
      </w:r>
      <w:r w:rsidR="000334FC" w:rsidRPr="0021481A">
        <w:rPr>
          <w:rStyle w:val="Time1"/>
          <w:lang w:val="pt-PT"/>
        </w:rPr>
        <w:t>missa</w:t>
      </w:r>
      <w:r w:rsidR="000334FC" w:rsidRPr="0021481A">
        <w:rPr>
          <w:lang w:val="pt-PT"/>
        </w:rPr>
        <w:t xml:space="preserve"> IN </w:t>
      </w:r>
      <w:r w:rsidR="000334FC" w:rsidRPr="0021481A">
        <w:rPr>
          <w:rStyle w:val="Incipit"/>
          <w:lang w:val="pt-PT"/>
        </w:rPr>
        <w:t>Miserere mihi</w:t>
      </w:r>
      <w:r w:rsidR="000334FC" w:rsidRPr="0021481A">
        <w:rPr>
          <w:lang w:val="pt-PT"/>
        </w:rPr>
        <w:t xml:space="preserve">. </w:t>
      </w:r>
      <w:r w:rsidR="000334FC" w:rsidRPr="0021481A">
        <w:rPr>
          <w:lang w:val="fr-FR"/>
        </w:rPr>
        <w:t xml:space="preserve">ORCL </w:t>
      </w:r>
      <w:r w:rsidR="000334FC" w:rsidRPr="0021481A">
        <w:rPr>
          <w:rStyle w:val="Incipit"/>
          <w:lang w:val="fr-FR"/>
        </w:rPr>
        <w:t>Cordibus nostris</w:t>
      </w:r>
      <w:r w:rsidR="000334FC" w:rsidRPr="0021481A">
        <w:rPr>
          <w:lang w:val="fr-FR"/>
        </w:rPr>
        <w:t xml:space="preserve">. EP </w:t>
      </w:r>
      <w:r w:rsidR="000334FC" w:rsidRPr="0021481A">
        <w:rPr>
          <w:rStyle w:val="Incipit"/>
          <w:lang w:val="fr-FR"/>
        </w:rPr>
        <w:t>Domine omnes qui te derelinquerunt</w:t>
      </w:r>
      <w:r w:rsidR="000334FC" w:rsidRPr="0021481A">
        <w:rPr>
          <w:lang w:val="fr-FR"/>
        </w:rPr>
        <w:t xml:space="preserve">. </w:t>
      </w:r>
      <w:r w:rsidR="000334FC" w:rsidRPr="0021481A">
        <w:rPr>
          <w:lang w:val="en-US"/>
        </w:rPr>
        <w:t xml:space="preserve">GR </w:t>
      </w:r>
      <w:r w:rsidR="000334FC" w:rsidRPr="0021481A">
        <w:rPr>
          <w:rStyle w:val="Incipit"/>
          <w:lang w:val="en-US"/>
        </w:rPr>
        <w:t>Pacifice loquebantur</w:t>
      </w:r>
      <w:r w:rsidR="000334FC" w:rsidRPr="0021481A">
        <w:rPr>
          <w:lang w:val="en-US"/>
        </w:rPr>
        <w:t xml:space="preserve">. EV </w:t>
      </w:r>
      <w:r w:rsidR="000334FC" w:rsidRPr="0021481A">
        <w:rPr>
          <w:rStyle w:val="Incipit"/>
          <w:lang w:val="en-US"/>
        </w:rPr>
        <w:t>Collegerunt ergo pontifices</w:t>
      </w:r>
      <w:r w:rsidR="000334FC" w:rsidRPr="0021481A">
        <w:rPr>
          <w:lang w:val="en-US"/>
        </w:rPr>
        <w:t xml:space="preserve">. OF </w:t>
      </w:r>
      <w:r w:rsidR="000334FC" w:rsidRPr="0021481A">
        <w:rPr>
          <w:rStyle w:val="Incipit"/>
          <w:lang w:val="en-US"/>
        </w:rPr>
        <w:t>Benedictus es domine</w:t>
      </w:r>
      <w:r w:rsidR="000334FC" w:rsidRPr="0021481A">
        <w:rPr>
          <w:lang w:val="en-US"/>
        </w:rPr>
        <w:t xml:space="preserve">. CO </w:t>
      </w:r>
      <w:r w:rsidR="000334FC" w:rsidRPr="0021481A">
        <w:rPr>
          <w:rStyle w:val="Incipit"/>
          <w:lang w:val="en-US"/>
        </w:rPr>
        <w:t>Ne tradideris</w:t>
      </w:r>
      <w:r w:rsidR="000334FC" w:rsidRPr="0021481A">
        <w:rPr>
          <w:lang w:val="en-US"/>
        </w:rPr>
        <w:t xml:space="preserve">. </w:t>
      </w:r>
      <w:r w:rsidR="000334FC" w:rsidRPr="0021481A">
        <w:rPr>
          <w:lang w:val="pt-PT"/>
        </w:rPr>
        <w:t xml:space="preserve">Oratio ut supra complenda [PC] </w:t>
      </w:r>
      <w:r w:rsidR="000334FC" w:rsidRPr="0021481A">
        <w:rPr>
          <w:rStyle w:val="Incipit"/>
          <w:lang w:val="pt-PT"/>
        </w:rPr>
        <w:t>Sumptis sacramentis</w:t>
      </w:r>
      <w:r w:rsidR="000334FC" w:rsidRPr="0021481A">
        <w:rPr>
          <w:lang w:val="pt-PT"/>
        </w:rPr>
        <w:t xml:space="preserve">. [OP] </w:t>
      </w:r>
      <w:r w:rsidR="000334FC" w:rsidRPr="0021481A">
        <w:rPr>
          <w:rStyle w:val="Incipit"/>
          <w:lang w:val="pt-PT"/>
        </w:rPr>
        <w:t>Concede quaesumus omnipotens deus</w:t>
      </w:r>
      <w:r w:rsidR="000334FC" w:rsidRPr="0021481A">
        <w:rPr>
          <w:lang w:val="pt-PT"/>
        </w:rPr>
        <w:t>.</w:t>
      </w:r>
    </w:p>
    <w:p w:rsidR="000334FC" w:rsidRPr="0021481A" w:rsidRDefault="000334FC" w:rsidP="004275F3">
      <w:pPr>
        <w:rPr>
          <w:lang w:val="pt-PT"/>
        </w:rPr>
      </w:pPr>
      <w:r w:rsidRPr="0021481A">
        <w:rPr>
          <w:rStyle w:val="Time1"/>
          <w:lang w:val="pt-PT"/>
        </w:rPr>
        <w:t>Ad vesperas</w:t>
      </w:r>
      <w:r w:rsidRPr="0021481A">
        <w:rPr>
          <w:lang w:val="pt-PT"/>
        </w:rPr>
        <w:t xml:space="preserve"> CP </w:t>
      </w:r>
      <w:r w:rsidRPr="0021481A">
        <w:rPr>
          <w:rStyle w:val="Incipit"/>
          <w:lang w:val="pt-PT"/>
        </w:rPr>
        <w:t>Confundantur qui me</w:t>
      </w:r>
      <w:r w:rsidRPr="0021481A">
        <w:rPr>
          <w:lang w:val="pt-PT"/>
        </w:rPr>
        <w:t xml:space="preserve">. AM </w:t>
      </w:r>
      <w:r w:rsidRPr="0021481A">
        <w:rPr>
          <w:rStyle w:val="Incipit"/>
          <w:lang w:val="pt-PT"/>
        </w:rPr>
        <w:t>Principes sacerdotum</w:t>
      </w:r>
      <w:r w:rsidRPr="0021481A">
        <w:rPr>
          <w:lang w:val="pt-PT"/>
        </w:rPr>
        <w:t>. Oratio ut supra. Super populum oratio ut supra.</w:t>
      </w:r>
    </w:p>
    <w:p w:rsidR="000334FC" w:rsidRPr="0021481A" w:rsidRDefault="000334FC" w:rsidP="004275F3">
      <w:pPr>
        <w:pStyle w:val="Titolo1"/>
        <w:rPr>
          <w:lang w:val="pt-PT"/>
        </w:rPr>
      </w:pPr>
      <w:r w:rsidRPr="0021481A">
        <w:rPr>
          <w:lang w:val="pt-PT"/>
        </w:rPr>
        <w:t>SABBATO</w:t>
      </w:r>
    </w:p>
    <w:p w:rsidR="000334FC" w:rsidRPr="0021481A" w:rsidRDefault="000334FC" w:rsidP="004275F3">
      <w:pPr>
        <w:rPr>
          <w:lang w:val="pt-PT"/>
        </w:rPr>
      </w:pPr>
      <w:r w:rsidRPr="0021481A">
        <w:rPr>
          <w:rStyle w:val="Time1"/>
          <w:lang w:val="pt-PT"/>
        </w:rPr>
        <w:t>Ad matutinas</w:t>
      </w:r>
      <w:r w:rsidRPr="0021481A">
        <w:rPr>
          <w:lang w:val="pt-PT"/>
        </w:rPr>
        <w:t xml:space="preserve"> CP</w:t>
      </w:r>
      <w:r w:rsidR="00F314F3" w:rsidRPr="0021481A">
        <w:rPr>
          <w:lang w:val="pt-PT"/>
        </w:rPr>
        <w:t xml:space="preserve"> </w:t>
      </w:r>
      <w:r w:rsidR="00F314F3" w:rsidRPr="0021481A">
        <w:rPr>
          <w:rStyle w:val="Incipit"/>
          <w:lang w:val="pt-PT"/>
        </w:rPr>
        <w:t>Attende domine</w:t>
      </w:r>
      <w:r w:rsidR="00F314F3" w:rsidRPr="0021481A">
        <w:rPr>
          <w:lang w:val="pt-PT"/>
        </w:rPr>
        <w:t xml:space="preserve">. AB </w:t>
      </w:r>
      <w:r w:rsidR="00F314F3" w:rsidRPr="0021481A">
        <w:rPr>
          <w:rStyle w:val="Incipit"/>
          <w:lang w:val="pt-PT"/>
        </w:rPr>
        <w:t>Clarifica me pater</w:t>
      </w:r>
      <w:r w:rsidR="00F314F3" w:rsidRPr="0021481A">
        <w:rPr>
          <w:lang w:val="pt-PT"/>
        </w:rPr>
        <w:t xml:space="preserve">. OR </w:t>
      </w:r>
      <w:r w:rsidR="00F314F3" w:rsidRPr="0021481A">
        <w:rPr>
          <w:rStyle w:val="Incipit"/>
          <w:lang w:val="pt-PT"/>
        </w:rPr>
        <w:t>Omnipotens sempi(108rb)terne deus clementiam</w:t>
      </w:r>
      <w:r w:rsidR="00F314F3" w:rsidRPr="0021481A">
        <w:rPr>
          <w:lang w:val="pt-PT"/>
        </w:rPr>
        <w:t xml:space="preserve">. OPC </w:t>
      </w:r>
      <w:r w:rsidR="00F314F3" w:rsidRPr="0021481A">
        <w:rPr>
          <w:rStyle w:val="Incipit"/>
          <w:lang w:val="pt-PT"/>
        </w:rPr>
        <w:t>Plebs tua</w:t>
      </w:r>
      <w:r w:rsidR="00F314F3" w:rsidRPr="0021481A">
        <w:rPr>
          <w:lang w:val="pt-PT"/>
        </w:rPr>
        <w:t>.</w:t>
      </w:r>
    </w:p>
    <w:p w:rsidR="00F314F3" w:rsidRPr="0021481A" w:rsidRDefault="00F314F3" w:rsidP="004275F3">
      <w:pPr>
        <w:rPr>
          <w:lang w:val="en-US"/>
        </w:rPr>
      </w:pPr>
      <w:r w:rsidRPr="0021481A">
        <w:rPr>
          <w:lang w:val="pt-PT"/>
        </w:rPr>
        <w:t>Post nonam cantetur</w:t>
      </w:r>
      <w:r w:rsidR="001C32C3" w:rsidRPr="0021481A">
        <w:rPr>
          <w:lang w:val="pt-PT"/>
        </w:rPr>
        <w:t xml:space="preserve"> </w:t>
      </w:r>
      <w:r w:rsidRPr="0021481A">
        <w:rPr>
          <w:rStyle w:val="Time1"/>
          <w:lang w:val="pt-PT"/>
        </w:rPr>
        <w:t>missa</w:t>
      </w:r>
      <w:r w:rsidRPr="0021481A">
        <w:rPr>
          <w:lang w:val="pt-PT"/>
        </w:rPr>
        <w:t xml:space="preserve"> IN </w:t>
      </w:r>
      <w:r w:rsidRPr="0021481A">
        <w:rPr>
          <w:rStyle w:val="Incipit"/>
          <w:lang w:val="pt-PT"/>
        </w:rPr>
        <w:t>Iudica me deus</w:t>
      </w:r>
      <w:r w:rsidRPr="0021481A">
        <w:rPr>
          <w:lang w:val="pt-PT"/>
        </w:rPr>
        <w:t xml:space="preserve">. Et officium per totum. ORCL </w:t>
      </w:r>
      <w:r w:rsidRPr="0021481A">
        <w:rPr>
          <w:rStyle w:val="Incipit"/>
          <w:lang w:val="pt-PT"/>
        </w:rPr>
        <w:t>Omnipotens sempiterne deus</w:t>
      </w:r>
      <w:r w:rsidRPr="0021481A">
        <w:rPr>
          <w:lang w:val="pt-PT"/>
        </w:rPr>
        <w:t xml:space="preserve">. EP </w:t>
      </w:r>
      <w:r w:rsidRPr="0021481A">
        <w:rPr>
          <w:rStyle w:val="Incipit"/>
          <w:lang w:val="pt-PT"/>
        </w:rPr>
        <w:t>Venite cogitemus</w:t>
      </w:r>
      <w:r w:rsidRPr="0021481A">
        <w:rPr>
          <w:lang w:val="pt-PT"/>
        </w:rPr>
        <w:t xml:space="preserve">. GR </w:t>
      </w:r>
      <w:r w:rsidRPr="0021481A">
        <w:rPr>
          <w:rStyle w:val="Incipit"/>
          <w:lang w:val="pt-PT"/>
        </w:rPr>
        <w:t>Eripe me domine</w:t>
      </w:r>
      <w:r w:rsidRPr="0021481A">
        <w:rPr>
          <w:lang w:val="pt-PT"/>
        </w:rPr>
        <w:t xml:space="preserve">. EV </w:t>
      </w:r>
      <w:r w:rsidRPr="0021481A">
        <w:rPr>
          <w:rStyle w:val="Incipit"/>
          <w:lang w:val="pt-PT"/>
        </w:rPr>
        <w:t>Sublevatis oculis suis</w:t>
      </w:r>
      <w:r w:rsidRPr="0021481A">
        <w:rPr>
          <w:lang w:val="pt-PT"/>
        </w:rPr>
        <w:t xml:space="preserve">. Require </w:t>
      </w:r>
      <w:r w:rsidR="00BE1ECA" w:rsidRPr="0021481A">
        <w:rPr>
          <w:lang w:val="pt-PT"/>
        </w:rPr>
        <w:t xml:space="preserve">in ebdomada tertia post pascha. Quamvis sint antiphonae in vesperis et in matutinis de hoc evangelio tamen legitur aliud [EVI] </w:t>
      </w:r>
      <w:r w:rsidR="0074241C" w:rsidRPr="0021481A">
        <w:rPr>
          <w:rStyle w:val="Incipit"/>
          <w:lang w:val="pt-PT"/>
        </w:rPr>
        <w:t>Amen</w:t>
      </w:r>
      <w:r w:rsidR="00BE1ECA" w:rsidRPr="0021481A">
        <w:rPr>
          <w:rStyle w:val="Incipit"/>
          <w:lang w:val="pt-PT"/>
        </w:rPr>
        <w:t xml:space="preserve"> amen dico vobis</w:t>
      </w:r>
      <w:r w:rsidR="00BF6863" w:rsidRPr="0021481A">
        <w:rPr>
          <w:lang w:val="pt-PT"/>
        </w:rPr>
        <w:t xml:space="preserve">. EV </w:t>
      </w:r>
      <w:r w:rsidR="00BF6863" w:rsidRPr="0021481A">
        <w:rPr>
          <w:rStyle w:val="Incipit"/>
          <w:lang w:val="pt-PT"/>
        </w:rPr>
        <w:t>Nisi mandu</w:t>
      </w:r>
      <w:r w:rsidR="00BE1ECA" w:rsidRPr="0021481A">
        <w:rPr>
          <w:rStyle w:val="Incipit"/>
          <w:lang w:val="pt-PT"/>
        </w:rPr>
        <w:t>caveritis</w:t>
      </w:r>
      <w:r w:rsidR="00BE1ECA" w:rsidRPr="0021481A">
        <w:rPr>
          <w:lang w:val="pt-PT"/>
        </w:rPr>
        <w:t xml:space="preserve">. </w:t>
      </w:r>
      <w:r w:rsidR="00BE1ECA" w:rsidRPr="0021481A">
        <w:rPr>
          <w:lang w:val="en-US"/>
        </w:rPr>
        <w:t xml:space="preserve">OF </w:t>
      </w:r>
      <w:r w:rsidR="00BE1ECA" w:rsidRPr="0021481A">
        <w:rPr>
          <w:rStyle w:val="Incipit"/>
          <w:lang w:val="en-US"/>
        </w:rPr>
        <w:t>Confitebor tibi</w:t>
      </w:r>
      <w:r w:rsidR="00BE1ECA" w:rsidRPr="0021481A">
        <w:rPr>
          <w:lang w:val="en-US"/>
        </w:rPr>
        <w:t xml:space="preserve">. CO </w:t>
      </w:r>
      <w:r w:rsidR="00BE1ECA" w:rsidRPr="0021481A">
        <w:rPr>
          <w:rStyle w:val="Incipit"/>
          <w:lang w:val="en-US"/>
        </w:rPr>
        <w:t>Hoc corpus</w:t>
      </w:r>
      <w:r w:rsidR="00BE1ECA" w:rsidRPr="0021481A">
        <w:rPr>
          <w:lang w:val="en-US"/>
        </w:rPr>
        <w:t xml:space="preserve">. PC </w:t>
      </w:r>
      <w:r w:rsidR="00BE1ECA" w:rsidRPr="0021481A">
        <w:rPr>
          <w:rStyle w:val="Incipit"/>
          <w:lang w:val="en-US"/>
        </w:rPr>
        <w:t>Divini muneris</w:t>
      </w:r>
      <w:r w:rsidR="00BE1ECA" w:rsidRPr="0021481A">
        <w:rPr>
          <w:lang w:val="en-US"/>
        </w:rPr>
        <w:t xml:space="preserve">. OP </w:t>
      </w:r>
      <w:r w:rsidR="00BE1ECA" w:rsidRPr="0021481A">
        <w:rPr>
          <w:rStyle w:val="Incipit"/>
          <w:lang w:val="en-US"/>
        </w:rPr>
        <w:t>Plebs tua</w:t>
      </w:r>
      <w:r w:rsidR="00BE1ECA" w:rsidRPr="0021481A">
        <w:rPr>
          <w:lang w:val="en-US"/>
        </w:rPr>
        <w:t>.</w:t>
      </w:r>
    </w:p>
    <w:p w:rsidR="00BE1ECA" w:rsidRPr="0021481A" w:rsidRDefault="00BE1ECA" w:rsidP="004275F3">
      <w:pPr>
        <w:pStyle w:val="Titolo1"/>
        <w:rPr>
          <w:lang w:val="en-US"/>
        </w:rPr>
      </w:pPr>
      <w:r w:rsidRPr="0021481A">
        <w:rPr>
          <w:lang w:val="en-US"/>
        </w:rPr>
        <w:lastRenderedPageBreak/>
        <w:t>DOMINICA IN PALMIS</w:t>
      </w:r>
    </w:p>
    <w:p w:rsidR="00BE1ECA" w:rsidRPr="0021481A" w:rsidRDefault="00BE1ECA" w:rsidP="004275F3">
      <w:pPr>
        <w:rPr>
          <w:lang w:val="it-IT"/>
        </w:rPr>
      </w:pPr>
      <w:r w:rsidRPr="0021481A">
        <w:rPr>
          <w:rStyle w:val="Time1"/>
          <w:lang w:val="en-US"/>
        </w:rPr>
        <w:t>Ad vesperas</w:t>
      </w:r>
      <w:r w:rsidRPr="0021481A">
        <w:rPr>
          <w:lang w:val="en-US"/>
        </w:rPr>
        <w:t xml:space="preserve"> AN </w:t>
      </w:r>
      <w:r w:rsidRPr="0021481A">
        <w:rPr>
          <w:rStyle w:val="Incipit"/>
          <w:lang w:val="en-US"/>
        </w:rPr>
        <w:t>Animae impiorum</w:t>
      </w:r>
      <w:r w:rsidRPr="0021481A">
        <w:rPr>
          <w:lang w:val="en-US"/>
        </w:rPr>
        <w:t xml:space="preserve">. (108va) PS </w:t>
      </w:r>
      <w:r w:rsidRPr="0021481A">
        <w:rPr>
          <w:rStyle w:val="Incipit"/>
          <w:lang w:val="en-US"/>
        </w:rPr>
        <w:t>Benedictus</w:t>
      </w:r>
      <w:r w:rsidRPr="0021481A">
        <w:rPr>
          <w:lang w:val="en-US"/>
        </w:rPr>
        <w:t xml:space="preserve"> cum ceteris.</w:t>
      </w:r>
      <w:r w:rsidR="00BF6863" w:rsidRPr="0021481A">
        <w:rPr>
          <w:lang w:val="en-US"/>
        </w:rPr>
        <w:t xml:space="preserve"> CP </w:t>
      </w:r>
      <w:r w:rsidR="00BF6863" w:rsidRPr="0021481A">
        <w:rPr>
          <w:rStyle w:val="Incipit"/>
          <w:lang w:val="en-US"/>
        </w:rPr>
        <w:t>Domine tu scis</w:t>
      </w:r>
      <w:r w:rsidR="00BF6863" w:rsidRPr="0021481A">
        <w:rPr>
          <w:lang w:val="en-US"/>
        </w:rPr>
        <w:t xml:space="preserve">. RP </w:t>
      </w:r>
      <w:r w:rsidR="00BF6863" w:rsidRPr="0021481A">
        <w:rPr>
          <w:rStyle w:val="Incipit"/>
          <w:lang w:val="en-US"/>
        </w:rPr>
        <w:t>Circumdederunt me</w:t>
      </w:r>
      <w:r w:rsidR="00BF6863" w:rsidRPr="0021481A">
        <w:rPr>
          <w:lang w:val="en-US"/>
        </w:rPr>
        <w:t xml:space="preserve">. HY </w:t>
      </w:r>
      <w:r w:rsidR="00BF6863" w:rsidRPr="0021481A">
        <w:rPr>
          <w:rStyle w:val="Incipit"/>
          <w:lang w:val="en-US"/>
        </w:rPr>
        <w:t xml:space="preserve">Vexilla </w:t>
      </w:r>
      <w:r w:rsidR="00832849" w:rsidRPr="0021481A">
        <w:rPr>
          <w:rStyle w:val="Incipit"/>
          <w:lang w:val="en-US"/>
        </w:rPr>
        <w:t>|reges::</w:t>
      </w:r>
      <w:r w:rsidR="00BF6863" w:rsidRPr="0021481A">
        <w:rPr>
          <w:rStyle w:val="Incipit"/>
          <w:lang w:val="en-US"/>
        </w:rPr>
        <w:t>regis</w:t>
      </w:r>
      <w:r w:rsidR="00832849" w:rsidRPr="0021481A">
        <w:rPr>
          <w:rStyle w:val="Incipit"/>
          <w:lang w:val="en-US"/>
        </w:rPr>
        <w:t>|</w:t>
      </w:r>
      <w:r w:rsidR="00BF6863" w:rsidRPr="0021481A">
        <w:rPr>
          <w:lang w:val="en-US"/>
        </w:rPr>
        <w:t xml:space="preserve">. VS </w:t>
      </w:r>
      <w:r w:rsidR="00BF6863" w:rsidRPr="0021481A">
        <w:rPr>
          <w:rStyle w:val="Incipit"/>
          <w:lang w:val="en-US"/>
        </w:rPr>
        <w:t>Eripe me domine</w:t>
      </w:r>
      <w:r w:rsidR="00BF6863" w:rsidRPr="0021481A">
        <w:rPr>
          <w:lang w:val="en-US"/>
        </w:rPr>
        <w:t xml:space="preserve">. AM </w:t>
      </w:r>
      <w:r w:rsidR="00BF6863" w:rsidRPr="0021481A">
        <w:rPr>
          <w:rStyle w:val="Incipit"/>
          <w:lang w:val="en-US"/>
        </w:rPr>
        <w:t>Pater iuste</w:t>
      </w:r>
      <w:r w:rsidR="00BF6863" w:rsidRPr="0021481A">
        <w:rPr>
          <w:lang w:val="en-US"/>
        </w:rPr>
        <w:t xml:space="preserve">. [KY] </w:t>
      </w:r>
      <w:r w:rsidR="00BF6863" w:rsidRPr="0021481A">
        <w:rPr>
          <w:rStyle w:val="Incipit"/>
          <w:lang w:val="en-US"/>
        </w:rPr>
        <w:t>Kyrie</w:t>
      </w:r>
      <w:r w:rsidR="00BF6863" w:rsidRPr="0021481A">
        <w:rPr>
          <w:lang w:val="en-US"/>
        </w:rPr>
        <w:t xml:space="preserve"> cum [PN] </w:t>
      </w:r>
      <w:r w:rsidR="00BF6863" w:rsidRPr="0021481A">
        <w:rPr>
          <w:rStyle w:val="Incipit"/>
          <w:lang w:val="en-US"/>
        </w:rPr>
        <w:t>Pater noster</w:t>
      </w:r>
      <w:r w:rsidR="00BF6863" w:rsidRPr="0021481A">
        <w:rPr>
          <w:lang w:val="en-US"/>
        </w:rPr>
        <w:t xml:space="preserve">. OR </w:t>
      </w:r>
      <w:r w:rsidR="00BF6863" w:rsidRPr="0021481A">
        <w:rPr>
          <w:rStyle w:val="Incipit"/>
          <w:lang w:val="en-US"/>
        </w:rPr>
        <w:t>Omnipotens sempiterne deus</w:t>
      </w:r>
      <w:r w:rsidR="00BF6863" w:rsidRPr="0021481A">
        <w:rPr>
          <w:lang w:val="en-US"/>
        </w:rPr>
        <w:t xml:space="preserve">. </w:t>
      </w:r>
      <w:r w:rsidR="00BF6863" w:rsidRPr="0021481A">
        <w:rPr>
          <w:lang w:val="it-IT"/>
        </w:rPr>
        <w:t>Super populum oratio non dicitur.</w:t>
      </w:r>
    </w:p>
    <w:p w:rsidR="00BF6863" w:rsidRPr="0021481A" w:rsidRDefault="00BF6863" w:rsidP="004275F3">
      <w:pPr>
        <w:rPr>
          <w:lang w:val="pt-PT"/>
        </w:rPr>
      </w:pPr>
      <w:r w:rsidRPr="0021481A">
        <w:rPr>
          <w:rStyle w:val="Time1"/>
          <w:lang w:val="it-IT"/>
        </w:rPr>
        <w:t>Completorium</w:t>
      </w:r>
      <w:r w:rsidRPr="0021481A">
        <w:rPr>
          <w:lang w:val="it-IT"/>
        </w:rPr>
        <w:t xml:space="preserve"> hac sola nocte cantetur AD </w:t>
      </w:r>
      <w:r w:rsidRPr="0021481A">
        <w:rPr>
          <w:rStyle w:val="Incipit"/>
          <w:lang w:val="it-IT"/>
        </w:rPr>
        <w:t>Vigilate omnes</w:t>
      </w:r>
      <w:r w:rsidRPr="0021481A">
        <w:rPr>
          <w:lang w:val="it-IT"/>
        </w:rPr>
        <w:t xml:space="preserve">. </w:t>
      </w:r>
      <w:r w:rsidRPr="0021481A">
        <w:rPr>
          <w:lang w:val="pt-PT"/>
        </w:rPr>
        <w:t xml:space="preserve">Aliis vero noctibus cantetur AD </w:t>
      </w:r>
      <w:r w:rsidRPr="0021481A">
        <w:rPr>
          <w:rStyle w:val="Incipit"/>
          <w:lang w:val="pt-PT"/>
        </w:rPr>
        <w:t>%D::Salva nos%</w:t>
      </w:r>
      <w:r w:rsidRPr="0021481A">
        <w:rPr>
          <w:lang w:val="pt-PT"/>
        </w:rPr>
        <w:t xml:space="preserve">. [AD] </w:t>
      </w:r>
      <w:r w:rsidRPr="0021481A">
        <w:rPr>
          <w:rStyle w:val="Incipit"/>
          <w:lang w:val="pt-PT"/>
        </w:rPr>
        <w:t>Salva nos</w:t>
      </w:r>
      <w:r w:rsidRPr="0021481A">
        <w:rPr>
          <w:lang w:val="pt-PT"/>
        </w:rPr>
        <w:t>.</w:t>
      </w:r>
    </w:p>
    <w:p w:rsidR="00BF6863" w:rsidRPr="0021481A" w:rsidRDefault="00BF6863" w:rsidP="004275F3">
      <w:pPr>
        <w:rPr>
          <w:lang w:val="it-IT"/>
        </w:rPr>
      </w:pPr>
      <w:r w:rsidRPr="0021481A">
        <w:rPr>
          <w:rStyle w:val="Time1"/>
          <w:lang w:val="it-IT"/>
        </w:rPr>
        <w:t>Ad matutinum</w:t>
      </w:r>
      <w:r w:rsidRPr="0021481A">
        <w:rPr>
          <w:lang w:val="it-IT"/>
        </w:rPr>
        <w:t xml:space="preserve"> INV </w:t>
      </w:r>
      <w:r w:rsidRPr="0021481A">
        <w:rPr>
          <w:rStyle w:val="Incipit"/>
          <w:lang w:val="it-IT"/>
        </w:rPr>
        <w:t>Ipse vero</w:t>
      </w:r>
      <w:r w:rsidRPr="0021481A">
        <w:rPr>
          <w:lang w:val="it-IT"/>
        </w:rPr>
        <w:t xml:space="preserve">. PS </w:t>
      </w:r>
      <w:r w:rsidRPr="0021481A">
        <w:rPr>
          <w:rStyle w:val="Incipit"/>
          <w:lang w:val="it-IT"/>
        </w:rPr>
        <w:t>Venite exultemus</w:t>
      </w:r>
      <w:r w:rsidRPr="0021481A">
        <w:rPr>
          <w:lang w:val="it-IT"/>
        </w:rPr>
        <w:t>.</w:t>
      </w:r>
    </w:p>
    <w:p w:rsidR="00BF6863" w:rsidRPr="0021481A" w:rsidRDefault="00BF6863" w:rsidP="004275F3">
      <w:pPr>
        <w:rPr>
          <w:lang w:val="it-IT"/>
        </w:rPr>
      </w:pPr>
      <w:r w:rsidRPr="0021481A">
        <w:rPr>
          <w:rStyle w:val="Time2"/>
          <w:lang w:val="it-IT"/>
        </w:rPr>
        <w:t>In primo nocturno</w:t>
      </w:r>
      <w:r w:rsidRPr="0021481A">
        <w:rPr>
          <w:lang w:val="it-IT"/>
        </w:rPr>
        <w:t xml:space="preserve"> AN </w:t>
      </w:r>
      <w:r w:rsidRPr="0021481A">
        <w:rPr>
          <w:rStyle w:val="Incipit"/>
          <w:lang w:val="it-IT"/>
        </w:rPr>
        <w:t>Animae impiorum</w:t>
      </w:r>
      <w:r w:rsidRPr="0021481A">
        <w:rPr>
          <w:lang w:val="it-IT"/>
        </w:rPr>
        <w:t xml:space="preserve">. </w:t>
      </w:r>
      <w:r w:rsidRPr="0021481A">
        <w:rPr>
          <w:lang w:val="pt-PT"/>
        </w:rPr>
        <w:t xml:space="preserve">PS </w:t>
      </w:r>
      <w:r w:rsidRPr="0021481A">
        <w:rPr>
          <w:rStyle w:val="Incipit"/>
          <w:lang w:val="pt-PT"/>
        </w:rPr>
        <w:t>Beatus vir</w:t>
      </w:r>
      <w:r w:rsidRPr="0021481A">
        <w:rPr>
          <w:lang w:val="pt-PT"/>
        </w:rPr>
        <w:t xml:space="preserve">. VS </w:t>
      </w:r>
      <w:r w:rsidRPr="0021481A">
        <w:rPr>
          <w:rStyle w:val="Incipit"/>
          <w:lang w:val="pt-PT"/>
        </w:rPr>
        <w:t>De ore leonis</w:t>
      </w:r>
      <w:r w:rsidRPr="0021481A">
        <w:rPr>
          <w:lang w:val="pt-PT"/>
        </w:rPr>
        <w:t xml:space="preserve">. Legitur Ieremias cum historia. </w:t>
      </w:r>
      <w:r w:rsidRPr="0021481A">
        <w:rPr>
          <w:lang w:val="it-IT"/>
        </w:rPr>
        <w:t xml:space="preserve">RP </w:t>
      </w:r>
      <w:r w:rsidRPr="0021481A">
        <w:rPr>
          <w:rStyle w:val="Incipit"/>
          <w:lang w:val="it-IT"/>
        </w:rPr>
        <w:t>In die qua invocavi</w:t>
      </w:r>
      <w:r w:rsidRPr="0021481A">
        <w:rPr>
          <w:lang w:val="it-IT"/>
        </w:rPr>
        <w:t>.</w:t>
      </w:r>
      <w:r w:rsidR="00B64202" w:rsidRPr="0021481A">
        <w:rPr>
          <w:lang w:val="it-IT"/>
        </w:rPr>
        <w:t xml:space="preserve"> RP </w:t>
      </w:r>
      <w:r w:rsidR="00B64202" w:rsidRPr="0021481A">
        <w:rPr>
          <w:rStyle w:val="Incipit"/>
          <w:lang w:val="it-IT"/>
        </w:rPr>
        <w:t>Fratres mei</w:t>
      </w:r>
      <w:r w:rsidR="00B64202" w:rsidRPr="0021481A">
        <w:rPr>
          <w:lang w:val="it-IT"/>
        </w:rPr>
        <w:t xml:space="preserve">. RP </w:t>
      </w:r>
      <w:r w:rsidR="00B64202" w:rsidRPr="0021481A">
        <w:rPr>
          <w:rStyle w:val="Incipit"/>
          <w:lang w:val="it-IT"/>
        </w:rPr>
        <w:t>Attende domine</w:t>
      </w:r>
      <w:r w:rsidR="00B64202" w:rsidRPr="0021481A">
        <w:rPr>
          <w:lang w:val="it-IT"/>
        </w:rPr>
        <w:t>.</w:t>
      </w:r>
    </w:p>
    <w:p w:rsidR="00B64202" w:rsidRPr="0021481A" w:rsidRDefault="00B64202" w:rsidP="004275F3">
      <w:pPr>
        <w:rPr>
          <w:lang w:val="pt-PT"/>
        </w:rPr>
      </w:pPr>
      <w:r w:rsidRPr="0021481A">
        <w:rPr>
          <w:rStyle w:val="Time2"/>
          <w:lang w:val="it-IT"/>
        </w:rPr>
        <w:t>In secundo nocturno</w:t>
      </w:r>
      <w:r w:rsidRPr="0021481A">
        <w:rPr>
          <w:lang w:val="it-IT"/>
        </w:rPr>
        <w:t xml:space="preserve"> AN </w:t>
      </w:r>
      <w:r w:rsidRPr="0021481A">
        <w:rPr>
          <w:rStyle w:val="Incipit"/>
          <w:lang w:val="it-IT"/>
        </w:rPr>
        <w:t>Libera (108vb) me domine</w:t>
      </w:r>
      <w:r w:rsidRPr="0021481A">
        <w:rPr>
          <w:lang w:val="it-IT"/>
        </w:rPr>
        <w:t xml:space="preserve">. VS </w:t>
      </w:r>
      <w:r w:rsidRPr="0021481A">
        <w:rPr>
          <w:rStyle w:val="Incipit"/>
          <w:lang w:val="it-IT"/>
        </w:rPr>
        <w:t>Ne perdas cum impiis</w:t>
      </w:r>
      <w:r w:rsidRPr="0021481A">
        <w:rPr>
          <w:lang w:val="it-IT"/>
        </w:rPr>
        <w:t xml:space="preserve">. Legitur LS </w:t>
      </w:r>
      <w:r w:rsidRPr="0021481A">
        <w:rPr>
          <w:rStyle w:val="Incipit"/>
          <w:lang w:val="it-IT"/>
        </w:rPr>
        <w:t>Psalmi vicesimi primi qui lectus est</w:t>
      </w:r>
      <w:r w:rsidRPr="0021481A">
        <w:rPr>
          <w:lang w:val="it-IT"/>
        </w:rPr>
        <w:t xml:space="preserve">. </w:t>
      </w:r>
      <w:r w:rsidRPr="0021481A">
        <w:rPr>
          <w:lang w:val="pt-PT"/>
        </w:rPr>
        <w:t xml:space="preserve">RP </w:t>
      </w:r>
      <w:r w:rsidRPr="0021481A">
        <w:rPr>
          <w:rStyle w:val="Incipit"/>
          <w:lang w:val="pt-PT"/>
        </w:rPr>
        <w:t>Salvum me fac</w:t>
      </w:r>
      <w:r w:rsidRPr="0021481A">
        <w:rPr>
          <w:lang w:val="pt-PT"/>
        </w:rPr>
        <w:t xml:space="preserve">. RP </w:t>
      </w:r>
      <w:r w:rsidRPr="0021481A">
        <w:rPr>
          <w:rStyle w:val="Incipit"/>
          <w:lang w:val="pt-PT"/>
        </w:rPr>
        <w:t>Noli esse mihi</w:t>
      </w:r>
      <w:r w:rsidRPr="0021481A">
        <w:rPr>
          <w:lang w:val="pt-PT"/>
        </w:rPr>
        <w:t xml:space="preserve">. RP </w:t>
      </w:r>
      <w:r w:rsidRPr="0021481A">
        <w:rPr>
          <w:rStyle w:val="Incipit"/>
          <w:lang w:val="pt-PT"/>
        </w:rPr>
        <w:t>Dominus mecum est</w:t>
      </w:r>
      <w:r w:rsidRPr="0021481A">
        <w:rPr>
          <w:lang w:val="pt-PT"/>
        </w:rPr>
        <w:t>.</w:t>
      </w:r>
    </w:p>
    <w:p w:rsidR="00B64202" w:rsidRPr="0021481A" w:rsidRDefault="00B64202" w:rsidP="004275F3">
      <w:pPr>
        <w:rPr>
          <w:lang w:val="it-IT"/>
        </w:rPr>
      </w:pPr>
      <w:r w:rsidRPr="0021481A">
        <w:rPr>
          <w:rStyle w:val="Time2"/>
          <w:lang w:val="it-IT"/>
        </w:rPr>
        <w:t>In tertio nocturno</w:t>
      </w:r>
      <w:r w:rsidRPr="0021481A">
        <w:rPr>
          <w:lang w:val="it-IT"/>
        </w:rPr>
        <w:t xml:space="preserve"> AN </w:t>
      </w:r>
      <w:r w:rsidRPr="0021481A">
        <w:rPr>
          <w:rStyle w:val="Incipit"/>
          <w:lang w:val="it-IT"/>
        </w:rPr>
        <w:t>Quid molesti estis</w:t>
      </w:r>
      <w:r w:rsidRPr="0021481A">
        <w:rPr>
          <w:lang w:val="it-IT"/>
        </w:rPr>
        <w:t xml:space="preserve">. VS </w:t>
      </w:r>
      <w:r w:rsidRPr="0021481A">
        <w:rPr>
          <w:rStyle w:val="Incipit"/>
          <w:lang w:val="it-IT"/>
        </w:rPr>
        <w:t>Erue a framea</w:t>
      </w:r>
      <w:r w:rsidRPr="0021481A">
        <w:rPr>
          <w:lang w:val="it-IT"/>
        </w:rPr>
        <w:t xml:space="preserve">. Legitur EV </w:t>
      </w:r>
      <w:r w:rsidRPr="0021481A">
        <w:rPr>
          <w:rStyle w:val="Incipit"/>
          <w:lang w:val="it-IT"/>
        </w:rPr>
        <w:t>Cum appropinquasset</w:t>
      </w:r>
      <w:r w:rsidRPr="0021481A">
        <w:rPr>
          <w:lang w:val="it-IT"/>
        </w:rPr>
        <w:t xml:space="preserve">. RP </w:t>
      </w:r>
      <w:r w:rsidRPr="0021481A">
        <w:rPr>
          <w:rStyle w:val="Incipit"/>
          <w:lang w:val="it-IT"/>
        </w:rPr>
        <w:t>Opprobrium factus est</w:t>
      </w:r>
      <w:r w:rsidRPr="0021481A">
        <w:rPr>
          <w:lang w:val="it-IT"/>
        </w:rPr>
        <w:t xml:space="preserve">. RP </w:t>
      </w:r>
      <w:r w:rsidRPr="0021481A">
        <w:rPr>
          <w:rStyle w:val="Incipit"/>
          <w:lang w:val="it-IT"/>
        </w:rPr>
        <w:t>Synagoga</w:t>
      </w:r>
      <w:r w:rsidRPr="0021481A">
        <w:rPr>
          <w:lang w:val="it-IT"/>
        </w:rPr>
        <w:t xml:space="preserve">. RP </w:t>
      </w:r>
      <w:r w:rsidRPr="0021481A">
        <w:rPr>
          <w:rStyle w:val="Incipit"/>
          <w:lang w:val="it-IT"/>
        </w:rPr>
        <w:t>Ingrediente</w:t>
      </w:r>
      <w:r w:rsidRPr="0021481A">
        <w:rPr>
          <w:lang w:val="it-IT"/>
        </w:rPr>
        <w:t>.</w:t>
      </w:r>
    </w:p>
    <w:p w:rsidR="00180CA6" w:rsidRPr="0021481A" w:rsidRDefault="00180CA6" w:rsidP="004275F3">
      <w:pPr>
        <w:rPr>
          <w:lang w:val="it-IT"/>
        </w:rPr>
      </w:pPr>
      <w:r w:rsidRPr="0021481A">
        <w:rPr>
          <w:rStyle w:val="Funktion"/>
          <w:lang w:val="it-IT"/>
        </w:rPr>
        <w:t>Sacerdos</w:t>
      </w:r>
      <w:r w:rsidRPr="0021481A">
        <w:rPr>
          <w:lang w:val="it-IT"/>
        </w:rPr>
        <w:t xml:space="preserve"> utatur hoc VS </w:t>
      </w:r>
      <w:r w:rsidRPr="0021481A">
        <w:rPr>
          <w:rStyle w:val="Incipit"/>
          <w:lang w:val="it-IT"/>
        </w:rPr>
        <w:t>Ne perdas cum impiis</w:t>
      </w:r>
      <w:r w:rsidRPr="0021481A">
        <w:rPr>
          <w:lang w:val="it-IT"/>
        </w:rPr>
        <w:t>.</w:t>
      </w:r>
    </w:p>
    <w:p w:rsidR="00180CA6" w:rsidRPr="0021481A" w:rsidRDefault="00180CA6" w:rsidP="004275F3">
      <w:pPr>
        <w:rPr>
          <w:lang w:val="en-US"/>
        </w:rPr>
      </w:pPr>
      <w:r w:rsidRPr="0021481A">
        <w:rPr>
          <w:rStyle w:val="Time1"/>
          <w:lang w:val="it-IT"/>
        </w:rPr>
        <w:t>Ad laudes</w:t>
      </w:r>
      <w:r w:rsidRPr="0021481A">
        <w:rPr>
          <w:lang w:val="it-IT"/>
        </w:rPr>
        <w:t xml:space="preserve"> AN </w:t>
      </w:r>
      <w:r w:rsidRPr="0021481A">
        <w:rPr>
          <w:rStyle w:val="Incipit"/>
          <w:lang w:val="it-IT"/>
        </w:rPr>
        <w:t>Dominus deus</w:t>
      </w:r>
      <w:r w:rsidRPr="0021481A">
        <w:rPr>
          <w:lang w:val="it-IT"/>
        </w:rPr>
        <w:t xml:space="preserve">. AN </w:t>
      </w:r>
      <w:r w:rsidRPr="0021481A">
        <w:rPr>
          <w:rStyle w:val="Incipit"/>
          <w:lang w:val="it-IT"/>
        </w:rPr>
        <w:t>Circumdantes</w:t>
      </w:r>
      <w:r w:rsidRPr="0021481A">
        <w:rPr>
          <w:lang w:val="it-IT"/>
        </w:rPr>
        <w:t xml:space="preserve">. AN </w:t>
      </w:r>
      <w:r w:rsidRPr="0021481A">
        <w:rPr>
          <w:rStyle w:val="Incipit"/>
          <w:lang w:val="it-IT"/>
        </w:rPr>
        <w:t>Iudica |tamen::causam|</w:t>
      </w:r>
      <w:r w:rsidRPr="0021481A">
        <w:rPr>
          <w:lang w:val="it-IT"/>
        </w:rPr>
        <w:t xml:space="preserve">. AN </w:t>
      </w:r>
      <w:r w:rsidRPr="0021481A">
        <w:rPr>
          <w:rStyle w:val="Incipit"/>
          <w:lang w:val="it-IT"/>
        </w:rPr>
        <w:t>Cum angelis</w:t>
      </w:r>
      <w:r w:rsidRPr="0021481A">
        <w:rPr>
          <w:lang w:val="it-IT"/>
        </w:rPr>
        <w:t xml:space="preserve">. AN </w:t>
      </w:r>
      <w:r w:rsidRPr="0021481A">
        <w:rPr>
          <w:rStyle w:val="Incipit"/>
          <w:lang w:val="it-IT"/>
        </w:rPr>
        <w:t>Confundantur qui</w:t>
      </w:r>
      <w:r w:rsidRPr="0021481A">
        <w:rPr>
          <w:lang w:val="it-IT"/>
        </w:rPr>
        <w:t xml:space="preserve">. HY </w:t>
      </w:r>
      <w:r w:rsidRPr="0021481A">
        <w:rPr>
          <w:rStyle w:val="Incipit"/>
          <w:lang w:val="it-IT"/>
        </w:rPr>
        <w:t>Rex factor</w:t>
      </w:r>
      <w:r w:rsidRPr="0021481A">
        <w:rPr>
          <w:lang w:val="it-IT"/>
        </w:rPr>
        <w:t xml:space="preserve">. CP </w:t>
      </w:r>
      <w:r w:rsidRPr="0021481A">
        <w:rPr>
          <w:rStyle w:val="Incipit"/>
          <w:lang w:val="it-IT"/>
        </w:rPr>
        <w:t>Hoc enim sentite</w:t>
      </w:r>
      <w:r w:rsidRPr="0021481A">
        <w:rPr>
          <w:lang w:val="it-IT"/>
        </w:rPr>
        <w:t xml:space="preserve">. VS </w:t>
      </w:r>
      <w:r w:rsidRPr="0021481A">
        <w:rPr>
          <w:rStyle w:val="Incipit"/>
          <w:lang w:val="it-IT"/>
        </w:rPr>
        <w:t>Eripe me domine</w:t>
      </w:r>
      <w:r w:rsidRPr="0021481A">
        <w:rPr>
          <w:lang w:val="it-IT"/>
        </w:rPr>
        <w:t xml:space="preserve">. AB </w:t>
      </w:r>
      <w:r w:rsidRPr="0021481A">
        <w:rPr>
          <w:rStyle w:val="Incipit"/>
          <w:lang w:val="it-IT"/>
        </w:rPr>
        <w:t>Turba multa</w:t>
      </w:r>
      <w:r w:rsidRPr="0021481A">
        <w:rPr>
          <w:lang w:val="it-IT"/>
        </w:rPr>
        <w:t xml:space="preserve">. </w:t>
      </w:r>
      <w:r w:rsidRPr="0021481A">
        <w:rPr>
          <w:lang w:val="en-US"/>
        </w:rPr>
        <w:t xml:space="preserve">OR </w:t>
      </w:r>
      <w:r w:rsidRPr="0021481A">
        <w:rPr>
          <w:rStyle w:val="Incipit"/>
          <w:lang w:val="en-US"/>
        </w:rPr>
        <w:t>Omnipotens sempiterne deus</w:t>
      </w:r>
      <w:r w:rsidRPr="0021481A">
        <w:rPr>
          <w:lang w:val="en-US"/>
        </w:rPr>
        <w:t>.</w:t>
      </w:r>
    </w:p>
    <w:p w:rsidR="00180CA6" w:rsidRPr="0021481A" w:rsidRDefault="00832849" w:rsidP="004275F3">
      <w:pPr>
        <w:rPr>
          <w:lang w:val="en-US"/>
        </w:rPr>
      </w:pPr>
      <w:r w:rsidRPr="0021481A">
        <w:rPr>
          <w:lang w:val="en-US"/>
        </w:rPr>
        <w:t xml:space="preserve">(109ra) </w:t>
      </w:r>
      <w:r w:rsidR="000B7444" w:rsidRPr="0021481A">
        <w:rPr>
          <w:rStyle w:val="Time1"/>
          <w:lang w:val="en-US"/>
        </w:rPr>
        <w:t>Ad primam</w:t>
      </w:r>
      <w:r w:rsidR="000B7444" w:rsidRPr="0021481A">
        <w:rPr>
          <w:lang w:val="en-US"/>
        </w:rPr>
        <w:t xml:space="preserve"> </w:t>
      </w:r>
      <w:r w:rsidR="00180CA6" w:rsidRPr="0021481A">
        <w:rPr>
          <w:lang w:val="en-US"/>
        </w:rPr>
        <w:t xml:space="preserve">AN </w:t>
      </w:r>
      <w:r w:rsidR="00180CA6" w:rsidRPr="0021481A">
        <w:rPr>
          <w:rStyle w:val="Incipit"/>
          <w:lang w:val="en-US"/>
        </w:rPr>
        <w:t>Sicut exaltatus est</w:t>
      </w:r>
      <w:r w:rsidR="00180CA6" w:rsidRPr="0021481A">
        <w:rPr>
          <w:lang w:val="en-US"/>
        </w:rPr>
        <w:t>.</w:t>
      </w:r>
    </w:p>
    <w:p w:rsidR="00180CA6" w:rsidRPr="0021481A" w:rsidRDefault="00180CA6" w:rsidP="004275F3">
      <w:pPr>
        <w:rPr>
          <w:lang w:val="pt-PT"/>
        </w:rPr>
      </w:pPr>
      <w:r w:rsidRPr="0021481A">
        <w:rPr>
          <w:rStyle w:val="Time1"/>
          <w:lang w:val="en-US"/>
        </w:rPr>
        <w:t>Ad tertiam</w:t>
      </w:r>
      <w:r w:rsidRPr="0021481A">
        <w:rPr>
          <w:lang w:val="en-US"/>
        </w:rPr>
        <w:t xml:space="preserve"> AN </w:t>
      </w:r>
      <w:r w:rsidRPr="0021481A">
        <w:rPr>
          <w:rStyle w:val="Incipit"/>
          <w:lang w:val="en-US"/>
        </w:rPr>
        <w:t>Quid molesti</w:t>
      </w:r>
      <w:r w:rsidR="00832849" w:rsidRPr="0021481A">
        <w:rPr>
          <w:rStyle w:val="Incipit"/>
          <w:lang w:val="en-US"/>
        </w:rPr>
        <w:t xml:space="preserve"> estis</w:t>
      </w:r>
      <w:r w:rsidRPr="0021481A">
        <w:rPr>
          <w:lang w:val="en-US"/>
        </w:rPr>
        <w:t xml:space="preserve">. </w:t>
      </w:r>
      <w:r w:rsidRPr="0021481A">
        <w:rPr>
          <w:lang w:val="pt-PT"/>
        </w:rPr>
        <w:t>Responsoria ut supra. Capitulum et oratio de dominica.</w:t>
      </w:r>
    </w:p>
    <w:p w:rsidR="005B44C7" w:rsidRPr="0021481A" w:rsidRDefault="00180CA6" w:rsidP="004275F3">
      <w:pPr>
        <w:rPr>
          <w:lang w:val="pt-PT"/>
        </w:rPr>
      </w:pPr>
      <w:r w:rsidRPr="0021481A">
        <w:rPr>
          <w:lang w:val="pt-PT"/>
        </w:rPr>
        <w:t xml:space="preserve">Palmae isto modo benedicentur. Primo </w:t>
      </w:r>
      <w:r w:rsidRPr="0021481A">
        <w:rPr>
          <w:rStyle w:val="Funktion"/>
          <w:lang w:val="pt-PT"/>
        </w:rPr>
        <w:t>subdiaconus</w:t>
      </w:r>
      <w:r w:rsidR="00832849" w:rsidRPr="0021481A">
        <w:rPr>
          <w:lang w:val="pt-PT"/>
        </w:rPr>
        <w:t xml:space="preserve"> legat sub melodia</w:t>
      </w:r>
      <w:r w:rsidRPr="0021481A">
        <w:rPr>
          <w:lang w:val="pt-PT"/>
        </w:rPr>
        <w:t xml:space="preserve"> epistulae cum titulo prophetiam [EPP] </w:t>
      </w:r>
      <w:r w:rsidRPr="0021481A">
        <w:rPr>
          <w:rStyle w:val="Incipit"/>
          <w:lang w:val="pt-PT"/>
        </w:rPr>
        <w:t>Venerunt filii Israel in Elim</w:t>
      </w:r>
      <w:r w:rsidRPr="0021481A">
        <w:rPr>
          <w:lang w:val="pt-PT"/>
        </w:rPr>
        <w:t xml:space="preserve">. Postea </w:t>
      </w:r>
      <w:r w:rsidRPr="0021481A">
        <w:rPr>
          <w:rStyle w:val="Funktion"/>
          <w:lang w:val="pt-PT"/>
        </w:rPr>
        <w:t>cantores</w:t>
      </w:r>
      <w:r w:rsidRPr="0021481A">
        <w:rPr>
          <w:lang w:val="pt-PT"/>
        </w:rPr>
        <w:t xml:space="preserve"> reverenter imponant A</w:t>
      </w:r>
      <w:r w:rsidR="005B44C7" w:rsidRPr="0021481A">
        <w:rPr>
          <w:lang w:val="pt-PT"/>
        </w:rPr>
        <w:t>N</w:t>
      </w:r>
      <w:r w:rsidRPr="0021481A">
        <w:rPr>
          <w:lang w:val="pt-PT"/>
        </w:rPr>
        <w:t xml:space="preserve">RP </w:t>
      </w:r>
      <w:r w:rsidRPr="0021481A">
        <w:rPr>
          <w:rStyle w:val="Incipit"/>
          <w:lang w:val="pt-PT"/>
        </w:rPr>
        <w:t>Collegerunt</w:t>
      </w:r>
      <w:r w:rsidR="00781985" w:rsidRPr="0021481A">
        <w:rPr>
          <w:lang w:val="pt-PT"/>
        </w:rPr>
        <w:t xml:space="preserve">. </w:t>
      </w:r>
      <w:r w:rsidR="00781985" w:rsidRPr="0021481A">
        <w:rPr>
          <w:lang w:val="fr-FR"/>
        </w:rPr>
        <w:t xml:space="preserve">Deinde </w:t>
      </w:r>
      <w:r w:rsidR="00781985" w:rsidRPr="0021481A">
        <w:rPr>
          <w:rStyle w:val="Funktion"/>
          <w:lang w:val="fr-FR"/>
        </w:rPr>
        <w:t>cantores</w:t>
      </w:r>
      <w:r w:rsidR="00781985" w:rsidRPr="0021481A">
        <w:rPr>
          <w:lang w:val="fr-FR"/>
        </w:rPr>
        <w:t xml:space="preserve"> soli cantent RV </w:t>
      </w:r>
      <w:r w:rsidR="00781985" w:rsidRPr="0021481A">
        <w:rPr>
          <w:rStyle w:val="Incipit"/>
          <w:lang w:val="fr-FR"/>
        </w:rPr>
        <w:t>Unus autem</w:t>
      </w:r>
      <w:r w:rsidR="00781985" w:rsidRPr="0021481A">
        <w:rPr>
          <w:lang w:val="fr-FR"/>
        </w:rPr>
        <w:t xml:space="preserve">. </w:t>
      </w:r>
      <w:r w:rsidR="00781985" w:rsidRPr="0021481A">
        <w:rPr>
          <w:rStyle w:val="Funktion"/>
          <w:lang w:val="fr-FR"/>
        </w:rPr>
        <w:t>Chorus</w:t>
      </w:r>
      <w:r w:rsidR="00781985" w:rsidRPr="0021481A">
        <w:rPr>
          <w:lang w:val="fr-FR"/>
        </w:rPr>
        <w:t xml:space="preserve"> repetat [REP] </w:t>
      </w:r>
      <w:r w:rsidR="00781985" w:rsidRPr="0021481A">
        <w:rPr>
          <w:rStyle w:val="Incipit"/>
          <w:lang w:val="fr-FR"/>
        </w:rPr>
        <w:t>Ne forte |venient::veniant|</w:t>
      </w:r>
      <w:r w:rsidR="00781985" w:rsidRPr="0021481A">
        <w:rPr>
          <w:lang w:val="fr-FR"/>
        </w:rPr>
        <w:t xml:space="preserve">. Deinde </w:t>
      </w:r>
      <w:r w:rsidR="00781985" w:rsidRPr="0021481A">
        <w:rPr>
          <w:rStyle w:val="Funktion"/>
          <w:lang w:val="fr-FR"/>
        </w:rPr>
        <w:t>diaconus</w:t>
      </w:r>
      <w:r w:rsidR="00781985" w:rsidRPr="0021481A">
        <w:rPr>
          <w:lang w:val="fr-FR"/>
        </w:rPr>
        <w:t xml:space="preserve"> accepta prius benedictione legat evangelium secundum Matthaeum [EV] </w:t>
      </w:r>
      <w:r w:rsidR="00781985" w:rsidRPr="0021481A">
        <w:rPr>
          <w:rStyle w:val="Incipit"/>
          <w:lang w:val="fr-FR"/>
        </w:rPr>
        <w:t>Cum appropinquasset $E::Iesus$ Hierosolymis</w:t>
      </w:r>
      <w:r w:rsidR="00781985" w:rsidRPr="0021481A">
        <w:rPr>
          <w:lang w:val="fr-FR"/>
        </w:rPr>
        <w:t xml:space="preserve">. Postea </w:t>
      </w:r>
      <w:r w:rsidR="00781985" w:rsidRPr="0021481A">
        <w:rPr>
          <w:rStyle w:val="Funktion"/>
          <w:lang w:val="fr-FR"/>
        </w:rPr>
        <w:t>sacerdos</w:t>
      </w:r>
      <w:r w:rsidR="00781985" w:rsidRPr="0021481A">
        <w:rPr>
          <w:lang w:val="fr-FR"/>
        </w:rPr>
        <w:t xml:space="preserve"> benedicat palmas dicendo hanc orationem [OR] </w:t>
      </w:r>
      <w:r w:rsidR="00781985" w:rsidRPr="0021481A">
        <w:rPr>
          <w:rStyle w:val="Incipit"/>
          <w:lang w:val="fr-FR"/>
        </w:rPr>
        <w:t>Exaudi nos sancte pater</w:t>
      </w:r>
      <w:r w:rsidR="00781985" w:rsidRPr="0021481A">
        <w:rPr>
          <w:lang w:val="fr-FR"/>
        </w:rPr>
        <w:t xml:space="preserve">. </w:t>
      </w:r>
      <w:r w:rsidR="00781985" w:rsidRPr="0021481A">
        <w:rPr>
          <w:lang w:val="pt-PT"/>
        </w:rPr>
        <w:t xml:space="preserve">Sequitur exorcismus [OR] </w:t>
      </w:r>
      <w:r w:rsidR="00781985" w:rsidRPr="0021481A">
        <w:rPr>
          <w:rStyle w:val="Incipit"/>
          <w:lang w:val="pt-PT"/>
        </w:rPr>
        <w:t>Exor(109rb)cizo te omnem creaturam florum et frondium</w:t>
      </w:r>
      <w:r w:rsidR="00781985" w:rsidRPr="0021481A">
        <w:rPr>
          <w:lang w:val="pt-PT"/>
        </w:rPr>
        <w:t xml:space="preserve">. Sequitur alia OR </w:t>
      </w:r>
      <w:r w:rsidR="00781985" w:rsidRPr="0021481A">
        <w:rPr>
          <w:rStyle w:val="Incipit"/>
          <w:lang w:val="pt-PT"/>
        </w:rPr>
        <w:t>Omnipotens sempiterne deus flos mundi</w:t>
      </w:r>
      <w:r w:rsidR="00781985" w:rsidRPr="0021481A">
        <w:rPr>
          <w:lang w:val="pt-PT"/>
        </w:rPr>
        <w:t xml:space="preserve">. Item alia OR </w:t>
      </w:r>
      <w:r w:rsidR="00781985" w:rsidRPr="0021481A">
        <w:rPr>
          <w:rStyle w:val="Incipit"/>
          <w:lang w:val="pt-PT"/>
        </w:rPr>
        <w:t>Deus cuius filius pro salute generis humani</w:t>
      </w:r>
      <w:r w:rsidR="00781985" w:rsidRPr="0021481A">
        <w:rPr>
          <w:lang w:val="pt-PT"/>
        </w:rPr>
        <w:t xml:space="preserve">. Sequitur </w:t>
      </w:r>
      <w:r w:rsidR="005B44C7" w:rsidRPr="0021481A">
        <w:rPr>
          <w:lang w:val="pt-PT"/>
        </w:rPr>
        <w:t>[ORI]</w:t>
      </w:r>
      <w:r w:rsidR="00781985" w:rsidRPr="0021481A">
        <w:rPr>
          <w:lang w:val="pt-PT"/>
        </w:rPr>
        <w:t xml:space="preserve"> </w:t>
      </w:r>
      <w:r w:rsidR="00781985" w:rsidRPr="0021481A">
        <w:rPr>
          <w:rStyle w:val="Incipit"/>
          <w:lang w:val="pt-PT"/>
        </w:rPr>
        <w:t>Aequum et salutare</w:t>
      </w:r>
      <w:r w:rsidR="00781985" w:rsidRPr="0021481A">
        <w:rPr>
          <w:lang w:val="pt-PT"/>
        </w:rPr>
        <w:t>.</w:t>
      </w:r>
      <w:r w:rsidR="005B44C7" w:rsidRPr="0021481A">
        <w:rPr>
          <w:lang w:val="pt-PT"/>
        </w:rPr>
        <w:t xml:space="preserve"> PF </w:t>
      </w:r>
      <w:r w:rsidR="005B44C7" w:rsidRPr="0021481A">
        <w:rPr>
          <w:rStyle w:val="Incipit"/>
          <w:lang w:val="pt-PT"/>
        </w:rPr>
        <w:t>Te domine inter cetera mirabilium tuorum</w:t>
      </w:r>
      <w:r w:rsidR="005B44C7" w:rsidRPr="0021481A">
        <w:rPr>
          <w:lang w:val="pt-PT"/>
        </w:rPr>
        <w:t xml:space="preserve">. Sequitur OR </w:t>
      </w:r>
      <w:r w:rsidR="005B44C7" w:rsidRPr="0021481A">
        <w:rPr>
          <w:rStyle w:val="Incipit"/>
          <w:lang w:val="pt-PT"/>
        </w:rPr>
        <w:t>Omnipotens genitor qui unigenitum tuum</w:t>
      </w:r>
      <w:r w:rsidR="005B44C7" w:rsidRPr="0021481A">
        <w:rPr>
          <w:lang w:val="pt-PT"/>
        </w:rPr>
        <w:t xml:space="preserve">. Tunc aspergantur et thurificentur palmae et dividantur. </w:t>
      </w:r>
      <w:r w:rsidR="005B44C7" w:rsidRPr="0021481A">
        <w:rPr>
          <w:rStyle w:val="Funktion"/>
          <w:lang w:val="pt-PT"/>
        </w:rPr>
        <w:t>Chorus</w:t>
      </w:r>
      <w:r w:rsidR="005B44C7" w:rsidRPr="0021481A">
        <w:rPr>
          <w:lang w:val="pt-PT"/>
        </w:rPr>
        <w:t xml:space="preserve"> cantet AN </w:t>
      </w:r>
      <w:r w:rsidR="005B44C7" w:rsidRPr="0021481A">
        <w:rPr>
          <w:rStyle w:val="Incipit"/>
          <w:lang w:val="pt-PT"/>
        </w:rPr>
        <w:t>Fulgentibus palmis</w:t>
      </w:r>
      <w:r w:rsidR="005B44C7" w:rsidRPr="0021481A">
        <w:rPr>
          <w:lang w:val="pt-PT"/>
        </w:rPr>
        <w:t xml:space="preserve">. Sequitur OR </w:t>
      </w:r>
      <w:r w:rsidR="005B44C7" w:rsidRPr="0021481A">
        <w:rPr>
          <w:rStyle w:val="Incipit"/>
          <w:lang w:val="pt-PT"/>
        </w:rPr>
        <w:t>Omnipotens sempiterne deus qui</w:t>
      </w:r>
      <w:r w:rsidR="00352ABC" w:rsidRPr="0021481A">
        <w:rPr>
          <w:rStyle w:val="Incipit"/>
          <w:lang w:val="pt-PT"/>
        </w:rPr>
        <w:t xml:space="preserve"> filium tuum</w:t>
      </w:r>
      <w:r w:rsidR="005B44C7" w:rsidRPr="0021481A">
        <w:rPr>
          <w:lang w:val="pt-PT"/>
        </w:rPr>
        <w:t xml:space="preserve">. </w:t>
      </w:r>
    </w:p>
    <w:p w:rsidR="00180CA6" w:rsidRPr="0021481A" w:rsidRDefault="005B44C7" w:rsidP="004275F3">
      <w:pPr>
        <w:rPr>
          <w:lang w:val="it-IT"/>
        </w:rPr>
      </w:pPr>
      <w:r w:rsidRPr="0021481A">
        <w:rPr>
          <w:rStyle w:val="Time1"/>
          <w:lang w:val="pt-PT"/>
        </w:rPr>
        <w:t>[Ad processio</w:t>
      </w:r>
      <w:r w:rsidR="00CB3A79" w:rsidRPr="0021481A">
        <w:rPr>
          <w:rStyle w:val="Time1"/>
          <w:lang w:val="pt-PT"/>
        </w:rPr>
        <w:t>n</w:t>
      </w:r>
      <w:r w:rsidRPr="0021481A">
        <w:rPr>
          <w:rStyle w:val="Time1"/>
          <w:lang w:val="pt-PT"/>
        </w:rPr>
        <w:t>em]</w:t>
      </w:r>
      <w:r w:rsidRPr="0021481A">
        <w:rPr>
          <w:lang w:val="pt-PT"/>
        </w:rPr>
        <w:t xml:space="preserve"> Deinde</w:t>
      </w:r>
      <w:r w:rsidR="00234FA1" w:rsidRPr="0021481A">
        <w:rPr>
          <w:lang w:val="pt-PT"/>
        </w:rPr>
        <w:t xml:space="preserve"> ordinetur sollemnis processio ad </w:t>
      </w:r>
      <w:r w:rsidR="00352ABC" w:rsidRPr="0021481A">
        <w:rPr>
          <w:rStyle w:val="Ort"/>
          <w:lang w:val="pt-PT"/>
        </w:rPr>
        <w:t>|</w:t>
      </w:r>
      <w:r w:rsidR="00234FA1" w:rsidRPr="0021481A">
        <w:rPr>
          <w:rStyle w:val="Ort"/>
          <w:lang w:val="pt-PT"/>
        </w:rPr>
        <w:t>curia</w:t>
      </w:r>
      <w:r w:rsidR="00352ABC" w:rsidRPr="0021481A">
        <w:rPr>
          <w:rStyle w:val="Ort"/>
          <w:lang w:val="pt-PT"/>
        </w:rPr>
        <w:t>::curiam|</w:t>
      </w:r>
      <w:r w:rsidR="00234FA1" w:rsidRPr="0021481A">
        <w:rPr>
          <w:rStyle w:val="Ort"/>
          <w:lang w:val="pt-PT"/>
        </w:rPr>
        <w:t xml:space="preserve"> ducis</w:t>
      </w:r>
      <w:r w:rsidR="00234FA1" w:rsidRPr="0021481A">
        <w:rPr>
          <w:lang w:val="pt-PT"/>
        </w:rPr>
        <w:t xml:space="preserve"> cum AP </w:t>
      </w:r>
      <w:r w:rsidR="00234FA1" w:rsidRPr="0021481A">
        <w:rPr>
          <w:rStyle w:val="Incipit"/>
          <w:lang w:val="pt-PT"/>
        </w:rPr>
        <w:t>Cum appropinquaret dominus</w:t>
      </w:r>
      <w:r w:rsidR="00234FA1" w:rsidRPr="0021481A">
        <w:rPr>
          <w:lang w:val="pt-PT"/>
        </w:rPr>
        <w:t xml:space="preserve">. Et alia [AP] </w:t>
      </w:r>
      <w:r w:rsidR="00234FA1" w:rsidRPr="0021481A">
        <w:rPr>
          <w:rStyle w:val="Incipit"/>
          <w:lang w:val="pt-PT"/>
        </w:rPr>
        <w:t>Cum audisset populus</w:t>
      </w:r>
      <w:r w:rsidR="00234FA1" w:rsidRPr="0021481A">
        <w:rPr>
          <w:lang w:val="pt-PT"/>
        </w:rPr>
        <w:t>. (109va) Et ibi st</w:t>
      </w:r>
      <w:r w:rsidR="00352ABC" w:rsidRPr="0021481A">
        <w:rPr>
          <w:lang w:val="pt-PT"/>
        </w:rPr>
        <w:t xml:space="preserve">antes contra ymaginem </w:t>
      </w:r>
      <w:r w:rsidR="00234FA1" w:rsidRPr="0021481A">
        <w:rPr>
          <w:lang w:val="pt-PT"/>
        </w:rPr>
        <w:t xml:space="preserve">domini sedentis in asino, quae sub prima parata est. Et in eadem statione </w:t>
      </w:r>
      <w:r w:rsidR="00234FA1" w:rsidRPr="0021481A">
        <w:rPr>
          <w:rStyle w:val="Funktion"/>
          <w:lang w:val="pt-PT"/>
        </w:rPr>
        <w:t>subdiaconus</w:t>
      </w:r>
      <w:r w:rsidR="00234FA1" w:rsidRPr="0021481A">
        <w:rPr>
          <w:lang w:val="pt-PT"/>
        </w:rPr>
        <w:t xml:space="preserve"> primo legat prophetiam</w:t>
      </w:r>
      <w:r w:rsidR="009072D3" w:rsidRPr="0021481A">
        <w:rPr>
          <w:lang w:val="pt-PT"/>
        </w:rPr>
        <w:t xml:space="preserve"> in eadem epistulae melodia et $E::cum$ titulo [EVI] </w:t>
      </w:r>
      <w:r w:rsidR="009072D3" w:rsidRPr="0021481A">
        <w:rPr>
          <w:rStyle w:val="Incipit"/>
          <w:lang w:val="pt-PT"/>
        </w:rPr>
        <w:t>Dixit Zacharias</w:t>
      </w:r>
      <w:r w:rsidR="009072D3" w:rsidRPr="0021481A">
        <w:rPr>
          <w:lang w:val="pt-PT"/>
        </w:rPr>
        <w:t xml:space="preserve">. [EPP] </w:t>
      </w:r>
      <w:r w:rsidR="009072D3" w:rsidRPr="0021481A">
        <w:rPr>
          <w:rStyle w:val="Incipit"/>
          <w:lang w:val="pt-PT"/>
        </w:rPr>
        <w:t>Exulta satis filia Sion</w:t>
      </w:r>
      <w:r w:rsidR="009072D3" w:rsidRPr="0021481A">
        <w:rPr>
          <w:lang w:val="pt-PT"/>
        </w:rPr>
        <w:t xml:space="preserve">. </w:t>
      </w:r>
      <w:r w:rsidR="009072D3" w:rsidRPr="0021481A">
        <w:rPr>
          <w:lang w:val="en-US"/>
        </w:rPr>
        <w:t xml:space="preserve">Deinde </w:t>
      </w:r>
      <w:r w:rsidR="009072D3" w:rsidRPr="0021481A">
        <w:rPr>
          <w:rStyle w:val="Funktion"/>
          <w:lang w:val="en-US"/>
        </w:rPr>
        <w:t>diaconus</w:t>
      </w:r>
      <w:r w:rsidR="009072D3" w:rsidRPr="0021481A">
        <w:rPr>
          <w:lang w:val="en-US"/>
        </w:rPr>
        <w:t xml:space="preserve"> accepta benedictione ab </w:t>
      </w:r>
      <w:r w:rsidR="009072D3" w:rsidRPr="0021481A">
        <w:rPr>
          <w:rStyle w:val="Funktion"/>
          <w:lang w:val="en-US"/>
        </w:rPr>
        <w:t>episcopo</w:t>
      </w:r>
      <w:r w:rsidR="009072D3" w:rsidRPr="0021481A">
        <w:rPr>
          <w:lang w:val="en-US"/>
        </w:rPr>
        <w:t xml:space="preserve"> legat evangelium secundum Marcum [</w:t>
      </w:r>
      <w:r w:rsidR="0008402F" w:rsidRPr="0021481A">
        <w:rPr>
          <w:lang w:val="en-US"/>
        </w:rPr>
        <w:t>EV</w:t>
      </w:r>
      <w:r w:rsidR="009072D3" w:rsidRPr="0021481A">
        <w:rPr>
          <w:lang w:val="en-US"/>
        </w:rPr>
        <w:t>]</w:t>
      </w:r>
      <w:r w:rsidR="0008402F" w:rsidRPr="0021481A">
        <w:rPr>
          <w:lang w:val="en-US"/>
        </w:rPr>
        <w:t xml:space="preserve"> </w:t>
      </w:r>
      <w:r w:rsidR="0008402F" w:rsidRPr="0021481A">
        <w:rPr>
          <w:rStyle w:val="Incipit"/>
          <w:lang w:val="en-US"/>
        </w:rPr>
        <w:t xml:space="preserve">Cum appropinquasset Iesus ad Bethpage et </w:t>
      </w:r>
      <w:r w:rsidR="00352ABC" w:rsidRPr="0021481A">
        <w:rPr>
          <w:rStyle w:val="Incipit"/>
          <w:lang w:val="en-US"/>
        </w:rPr>
        <w:t>|Bethanie::</w:t>
      </w:r>
      <w:r w:rsidR="0008402F" w:rsidRPr="0021481A">
        <w:rPr>
          <w:rStyle w:val="Incipit"/>
          <w:lang w:val="en-US"/>
        </w:rPr>
        <w:t>Bethaniam</w:t>
      </w:r>
      <w:r w:rsidR="00352ABC" w:rsidRPr="0021481A">
        <w:rPr>
          <w:rStyle w:val="Incipit"/>
          <w:lang w:val="en-US"/>
        </w:rPr>
        <w:t>|</w:t>
      </w:r>
      <w:r w:rsidR="005C516B" w:rsidRPr="0021481A">
        <w:rPr>
          <w:lang w:val="en-US"/>
        </w:rPr>
        <w:t xml:space="preserve">. Deinde </w:t>
      </w:r>
      <w:r w:rsidR="005C516B" w:rsidRPr="0021481A">
        <w:rPr>
          <w:rStyle w:val="Funktion"/>
          <w:lang w:val="en-US"/>
        </w:rPr>
        <w:t>canto</w:t>
      </w:r>
      <w:r w:rsidR="0008402F" w:rsidRPr="0021481A">
        <w:rPr>
          <w:rStyle w:val="Funktion"/>
          <w:lang w:val="en-US"/>
        </w:rPr>
        <w:t>res</w:t>
      </w:r>
      <w:r w:rsidR="0008402F" w:rsidRPr="0021481A">
        <w:rPr>
          <w:lang w:val="en-US"/>
        </w:rPr>
        <w:t xml:space="preserve"> imponant </w:t>
      </w:r>
      <w:r w:rsidR="0008402F" w:rsidRPr="0021481A">
        <w:rPr>
          <w:lang w:val="en-US"/>
        </w:rPr>
        <w:lastRenderedPageBreak/>
        <w:t xml:space="preserve">AP </w:t>
      </w:r>
      <w:r w:rsidR="0008402F" w:rsidRPr="0021481A">
        <w:rPr>
          <w:rStyle w:val="Incipit"/>
          <w:lang w:val="en-US"/>
        </w:rPr>
        <w:t>Turba multa</w:t>
      </w:r>
      <w:r w:rsidR="0008402F" w:rsidRPr="0021481A">
        <w:rPr>
          <w:lang w:val="en-US"/>
        </w:rPr>
        <w:t xml:space="preserve">. Sequitur PS </w:t>
      </w:r>
      <w:r w:rsidR="0008402F" w:rsidRPr="0021481A">
        <w:rPr>
          <w:rStyle w:val="Incipit"/>
          <w:lang w:val="en-US"/>
        </w:rPr>
        <w:t>Benedictus dominus deus Israel</w:t>
      </w:r>
      <w:r w:rsidR="0008402F" w:rsidRPr="0021481A">
        <w:rPr>
          <w:lang w:val="en-US"/>
        </w:rPr>
        <w:t xml:space="preserve"> sine [PV] </w:t>
      </w:r>
      <w:r w:rsidR="0008402F" w:rsidRPr="0021481A">
        <w:rPr>
          <w:rStyle w:val="Incipit"/>
          <w:lang w:val="en-US"/>
        </w:rPr>
        <w:t>Gloria patri</w:t>
      </w:r>
      <w:r w:rsidR="0008402F" w:rsidRPr="0021481A">
        <w:rPr>
          <w:lang w:val="en-US"/>
        </w:rPr>
        <w:t xml:space="preserve">. Deinde AP </w:t>
      </w:r>
      <w:r w:rsidR="0008402F" w:rsidRPr="0021481A">
        <w:rPr>
          <w:rStyle w:val="Incipit"/>
          <w:lang w:val="en-US"/>
        </w:rPr>
        <w:t>Turba multa</w:t>
      </w:r>
      <w:r w:rsidR="0008402F" w:rsidRPr="0021481A">
        <w:rPr>
          <w:lang w:val="en-US"/>
        </w:rPr>
        <w:t xml:space="preserve"> cantetur per totum. Deinde </w:t>
      </w:r>
      <w:r w:rsidR="0008402F" w:rsidRPr="0021481A">
        <w:rPr>
          <w:rStyle w:val="Funktion"/>
          <w:lang w:val="en-US"/>
        </w:rPr>
        <w:t>episcopus</w:t>
      </w:r>
      <w:r w:rsidR="0008402F" w:rsidRPr="0021481A">
        <w:rPr>
          <w:lang w:val="en-US"/>
        </w:rPr>
        <w:t xml:space="preserve"> vadat et prosternat se ante crucem sanctam et ymaginem domini. Et iacendo submissa voc cantet AP </w:t>
      </w:r>
      <w:r w:rsidR="0008402F" w:rsidRPr="0021481A">
        <w:rPr>
          <w:rStyle w:val="Incipit"/>
          <w:lang w:val="en-US"/>
        </w:rPr>
        <w:t>Scriptum est enim</w:t>
      </w:r>
      <w:r w:rsidR="0008402F" w:rsidRPr="0021481A">
        <w:rPr>
          <w:lang w:val="en-US"/>
        </w:rPr>
        <w:t xml:space="preserve"> per totum</w:t>
      </w:r>
      <w:r w:rsidR="00626642" w:rsidRPr="0021481A">
        <w:rPr>
          <w:lang w:val="en-US"/>
        </w:rPr>
        <w:t>,</w:t>
      </w:r>
      <w:r w:rsidR="0008402F" w:rsidRPr="0021481A">
        <w:rPr>
          <w:lang w:val="en-US"/>
        </w:rPr>
        <w:t xml:space="preserve"> s</w:t>
      </w:r>
      <w:r w:rsidR="00626642" w:rsidRPr="0021481A">
        <w:rPr>
          <w:lang w:val="en-US"/>
        </w:rPr>
        <w:t>ed</w:t>
      </w:r>
      <w:r w:rsidR="0008402F" w:rsidRPr="0021481A">
        <w:rPr>
          <w:lang w:val="en-US"/>
        </w:rPr>
        <w:t xml:space="preserve"> (109vb) cum cantatur </w:t>
      </w:r>
      <w:r w:rsidR="00626642" w:rsidRPr="0021481A">
        <w:rPr>
          <w:lang w:val="en-US"/>
        </w:rPr>
        <w:t>[</w:t>
      </w:r>
      <w:r w:rsidR="00F20AEA" w:rsidRPr="0021481A">
        <w:rPr>
          <w:lang w:val="en-US"/>
        </w:rPr>
        <w:t>_AN</w:t>
      </w:r>
      <w:r w:rsidR="00626642" w:rsidRPr="0021481A">
        <w:rPr>
          <w:lang w:val="en-US"/>
        </w:rPr>
        <w:t xml:space="preserve">] </w:t>
      </w:r>
      <w:r w:rsidR="00626642" w:rsidRPr="0021481A">
        <w:rPr>
          <w:rStyle w:val="Incipit"/>
          <w:lang w:val="en-US"/>
        </w:rPr>
        <w:t>Percutiam pastorem</w:t>
      </w:r>
      <w:r w:rsidR="00626642" w:rsidRPr="0021481A">
        <w:rPr>
          <w:lang w:val="en-US"/>
        </w:rPr>
        <w:t xml:space="preserve"> </w:t>
      </w:r>
      <w:r w:rsidR="00626642" w:rsidRPr="0021481A">
        <w:rPr>
          <w:rStyle w:val="Funktion"/>
          <w:lang w:val="en-US"/>
        </w:rPr>
        <w:t>diaconus</w:t>
      </w:r>
      <w:r w:rsidR="00626642" w:rsidRPr="0021481A">
        <w:rPr>
          <w:lang w:val="en-US"/>
        </w:rPr>
        <w:t xml:space="preserve"> percutiat eum tribus vicibus cum palma, quam tenet in manum. Deinde procedant tres </w:t>
      </w:r>
      <w:r w:rsidR="00626642" w:rsidRPr="0021481A">
        <w:rPr>
          <w:rStyle w:val="Funktion"/>
          <w:lang w:val="en-US"/>
        </w:rPr>
        <w:t>pueri</w:t>
      </w:r>
      <w:r w:rsidR="00626642" w:rsidRPr="0021481A">
        <w:rPr>
          <w:lang w:val="en-US"/>
        </w:rPr>
        <w:t xml:space="preserve"> sub typo </w:t>
      </w:r>
      <w:r w:rsidR="00F20AEA" w:rsidRPr="0021481A">
        <w:rPr>
          <w:lang w:val="en-US"/>
        </w:rPr>
        <w:t xml:space="preserve">puerorum </w:t>
      </w:r>
      <w:r w:rsidR="00626642" w:rsidRPr="0021481A">
        <w:rPr>
          <w:lang w:val="en-US"/>
        </w:rPr>
        <w:t xml:space="preserve">hebraeorum et cantent [HY] </w:t>
      </w:r>
      <w:r w:rsidR="00626642" w:rsidRPr="0021481A">
        <w:rPr>
          <w:rStyle w:val="Incipit"/>
          <w:lang w:val="en-US"/>
        </w:rPr>
        <w:t>Gloria laus et honor</w:t>
      </w:r>
      <w:r w:rsidR="00626642" w:rsidRPr="0021481A">
        <w:rPr>
          <w:lang w:val="en-US"/>
        </w:rPr>
        <w:t xml:space="preserve">. Quotiens cantant [REP] </w:t>
      </w:r>
      <w:r w:rsidR="00626642" w:rsidRPr="0021481A">
        <w:rPr>
          <w:rStyle w:val="Incipit"/>
          <w:lang w:val="en-US"/>
        </w:rPr>
        <w:t>Rex pie</w:t>
      </w:r>
      <w:r w:rsidR="00626642" w:rsidRPr="0021481A">
        <w:rPr>
          <w:lang w:val="en-US"/>
        </w:rPr>
        <w:t xml:space="preserve"> et [REP] </w:t>
      </w:r>
      <w:r w:rsidR="00626642" w:rsidRPr="0021481A">
        <w:rPr>
          <w:rStyle w:val="Incipit"/>
          <w:lang w:val="en-US"/>
        </w:rPr>
        <w:t>Placeat devotio vestra</w:t>
      </w:r>
      <w:r w:rsidR="00626642" w:rsidRPr="0021481A">
        <w:rPr>
          <w:lang w:val="en-US"/>
        </w:rPr>
        <w:t xml:space="preserve">, totiens flectant genua. </w:t>
      </w:r>
      <w:r w:rsidR="00626642" w:rsidRPr="0021481A">
        <w:rPr>
          <w:lang w:val="pt-PT"/>
        </w:rPr>
        <w:t xml:space="preserve">Quo finito </w:t>
      </w:r>
      <w:r w:rsidR="00626642" w:rsidRPr="0021481A">
        <w:rPr>
          <w:rStyle w:val="Funktion"/>
          <w:lang w:val="pt-PT"/>
        </w:rPr>
        <w:t>cantores</w:t>
      </w:r>
      <w:r w:rsidR="00626642" w:rsidRPr="0021481A">
        <w:rPr>
          <w:lang w:val="pt-PT"/>
        </w:rPr>
        <w:t xml:space="preserve"> imponant AP </w:t>
      </w:r>
      <w:r w:rsidR="00626642" w:rsidRPr="0021481A">
        <w:rPr>
          <w:rStyle w:val="Incipit"/>
          <w:lang w:val="pt-PT"/>
        </w:rPr>
        <w:t>Pueri Hebraeorum tollentes ramos</w:t>
      </w:r>
      <w:r w:rsidR="00626642" w:rsidRPr="0021481A">
        <w:rPr>
          <w:lang w:val="pt-PT"/>
        </w:rPr>
        <w:t xml:space="preserve">. Item alia [AP] </w:t>
      </w:r>
      <w:r w:rsidR="00626642" w:rsidRPr="0021481A">
        <w:rPr>
          <w:rStyle w:val="Incipit"/>
          <w:lang w:val="pt-PT"/>
        </w:rPr>
        <w:t>Pueri Hebraeorum vestimenta</w:t>
      </w:r>
      <w:r w:rsidR="00626642" w:rsidRPr="0021481A">
        <w:rPr>
          <w:lang w:val="pt-PT"/>
        </w:rPr>
        <w:t>.</w:t>
      </w:r>
      <w:r w:rsidR="00D62F0B" w:rsidRPr="0021481A">
        <w:rPr>
          <w:lang w:val="pt-PT"/>
        </w:rPr>
        <w:t xml:space="preserve"> </w:t>
      </w:r>
      <w:r w:rsidR="00D62F0B" w:rsidRPr="0021481A">
        <w:rPr>
          <w:lang w:val="en-US"/>
        </w:rPr>
        <w:t xml:space="preserve">Sequitur alia AP </w:t>
      </w:r>
      <w:r w:rsidR="00D62F0B" w:rsidRPr="0021481A">
        <w:rPr>
          <w:rStyle w:val="Incipit"/>
          <w:lang w:val="en-US"/>
        </w:rPr>
        <w:t>Occurrerunt turbae</w:t>
      </w:r>
      <w:r w:rsidR="00D62F0B" w:rsidRPr="0021481A">
        <w:rPr>
          <w:lang w:val="en-US"/>
        </w:rPr>
        <w:t xml:space="preserve">. Deinde redditur ad </w:t>
      </w:r>
      <w:r w:rsidR="00D62F0B" w:rsidRPr="0021481A">
        <w:rPr>
          <w:rStyle w:val="Ort"/>
          <w:lang w:val="en-US"/>
        </w:rPr>
        <w:t>chorum</w:t>
      </w:r>
      <w:r w:rsidR="00D62F0B" w:rsidRPr="0021481A">
        <w:rPr>
          <w:lang w:val="en-US"/>
        </w:rPr>
        <w:t xml:space="preserve"> cum AP </w:t>
      </w:r>
      <w:r w:rsidR="00D62F0B" w:rsidRPr="0021481A">
        <w:rPr>
          <w:rStyle w:val="Incipit"/>
          <w:lang w:val="en-US"/>
        </w:rPr>
        <w:t>Ante sex dies</w:t>
      </w:r>
      <w:r w:rsidR="00D62F0B" w:rsidRPr="0021481A">
        <w:rPr>
          <w:lang w:val="en-US"/>
        </w:rPr>
        <w:t xml:space="preserve">. </w:t>
      </w:r>
      <w:r w:rsidR="00D62F0B" w:rsidRPr="0021481A">
        <w:rPr>
          <w:lang w:val="it-IT"/>
        </w:rPr>
        <w:t xml:space="preserve">Et yma$E::go$ domini portetur ante processionem %D::domini%. Et cum venerint ad </w:t>
      </w:r>
      <w:r w:rsidR="00D62F0B" w:rsidRPr="0021481A">
        <w:rPr>
          <w:rStyle w:val="Ort"/>
          <w:lang w:val="it-IT"/>
        </w:rPr>
        <w:t>fores monasterii</w:t>
      </w:r>
      <w:r w:rsidR="00D62F0B" w:rsidRPr="0021481A">
        <w:rPr>
          <w:lang w:val="it-IT"/>
        </w:rPr>
        <w:t xml:space="preserve"> incipiant RPP </w:t>
      </w:r>
      <w:r w:rsidR="00D62F0B" w:rsidRPr="0021481A">
        <w:rPr>
          <w:rStyle w:val="Incipit"/>
          <w:lang w:val="it-IT"/>
        </w:rPr>
        <w:t>Ingrediente domino</w:t>
      </w:r>
      <w:r w:rsidR="00D62F0B" w:rsidRPr="0021481A">
        <w:rPr>
          <w:lang w:val="it-IT"/>
        </w:rPr>
        <w:t xml:space="preserve">. RV </w:t>
      </w:r>
      <w:r w:rsidR="00D62F0B" w:rsidRPr="0021481A">
        <w:rPr>
          <w:rStyle w:val="Incipit"/>
          <w:lang w:val="it-IT"/>
        </w:rPr>
        <w:t>Cum audissent</w:t>
      </w:r>
      <w:r w:rsidR="00D62F0B" w:rsidRPr="0021481A">
        <w:rPr>
          <w:lang w:val="it-IT"/>
        </w:rPr>
        <w:t xml:space="preserve">. Et cum venerint in </w:t>
      </w:r>
      <w:r w:rsidR="00D62F0B" w:rsidRPr="0021481A">
        <w:rPr>
          <w:rStyle w:val="Ort"/>
          <w:lang w:val="it-IT"/>
        </w:rPr>
        <w:t>chorum</w:t>
      </w:r>
      <w:r w:rsidR="00D62F0B" w:rsidRPr="0021481A">
        <w:rPr>
          <w:lang w:val="it-IT"/>
        </w:rPr>
        <w:t xml:space="preserve"> (110ra) </w:t>
      </w:r>
      <w:r w:rsidR="00D62F0B" w:rsidRPr="0021481A">
        <w:rPr>
          <w:rStyle w:val="Funktion"/>
          <w:lang w:val="it-IT"/>
        </w:rPr>
        <w:t>episcopus</w:t>
      </w:r>
      <w:r w:rsidR="00D62F0B" w:rsidRPr="0021481A">
        <w:rPr>
          <w:lang w:val="it-IT"/>
        </w:rPr>
        <w:t xml:space="preserve"> faciat sermonem ad </w:t>
      </w:r>
      <w:r w:rsidR="00D62F0B" w:rsidRPr="0021481A">
        <w:rPr>
          <w:rStyle w:val="Funktion"/>
          <w:lang w:val="it-IT"/>
        </w:rPr>
        <w:t>populum</w:t>
      </w:r>
      <w:r w:rsidR="00D62F0B" w:rsidRPr="0021481A">
        <w:rPr>
          <w:lang w:val="it-IT"/>
        </w:rPr>
        <w:t>. Et sic semper fiat.</w:t>
      </w:r>
    </w:p>
    <w:p w:rsidR="00D62F0B" w:rsidRPr="0021481A" w:rsidRDefault="00D62F0B" w:rsidP="004275F3">
      <w:pPr>
        <w:rPr>
          <w:lang w:val="en-US"/>
        </w:rPr>
      </w:pPr>
      <w:r w:rsidRPr="0021481A">
        <w:rPr>
          <w:rStyle w:val="Time1"/>
          <w:lang w:val="it-IT"/>
        </w:rPr>
        <w:t>Ad missam</w:t>
      </w:r>
      <w:r w:rsidRPr="0021481A">
        <w:rPr>
          <w:lang w:val="it-IT"/>
        </w:rPr>
        <w:t xml:space="preserve"> in rubea cappa. IN </w:t>
      </w:r>
      <w:r w:rsidRPr="0021481A">
        <w:rPr>
          <w:rStyle w:val="Incipit"/>
          <w:lang w:val="it-IT"/>
        </w:rPr>
        <w:t>Domine ne longe</w:t>
      </w:r>
      <w:r w:rsidRPr="0021481A">
        <w:rPr>
          <w:lang w:val="it-IT"/>
        </w:rPr>
        <w:t xml:space="preserve">. ORCL </w:t>
      </w:r>
      <w:r w:rsidRPr="0021481A">
        <w:rPr>
          <w:rStyle w:val="Incipit"/>
          <w:lang w:val="it-IT"/>
        </w:rPr>
        <w:t>Omnipotens sempiterne deus</w:t>
      </w:r>
      <w:r w:rsidRPr="0021481A">
        <w:rPr>
          <w:lang w:val="it-IT"/>
        </w:rPr>
        <w:t xml:space="preserve"> tantum sola oratio. EP </w:t>
      </w:r>
      <w:r w:rsidRPr="0021481A">
        <w:rPr>
          <w:rStyle w:val="Incipit"/>
          <w:lang w:val="it-IT"/>
        </w:rPr>
        <w:t>Hoc enim sentite</w:t>
      </w:r>
      <w:r w:rsidRPr="0021481A">
        <w:rPr>
          <w:lang w:val="it-IT"/>
        </w:rPr>
        <w:t xml:space="preserve">. GR </w:t>
      </w:r>
      <w:r w:rsidRPr="0021481A">
        <w:rPr>
          <w:rStyle w:val="Incipit"/>
          <w:lang w:val="it-IT"/>
        </w:rPr>
        <w:t>Tenuisti manum</w:t>
      </w:r>
      <w:r w:rsidRPr="0021481A">
        <w:rPr>
          <w:lang w:val="it-IT"/>
        </w:rPr>
        <w:t xml:space="preserve">. </w:t>
      </w:r>
      <w:r w:rsidRPr="0021481A">
        <w:rPr>
          <w:lang w:val="pt-PT"/>
        </w:rPr>
        <w:t xml:space="preserve">TR </w:t>
      </w:r>
      <w:r w:rsidRPr="0021481A">
        <w:rPr>
          <w:rStyle w:val="Incipit"/>
          <w:lang w:val="pt-PT"/>
        </w:rPr>
        <w:t>Deus deus meus</w:t>
      </w:r>
      <w:r w:rsidRPr="0021481A">
        <w:rPr>
          <w:lang w:val="pt-PT"/>
        </w:rPr>
        <w:t xml:space="preserve">. Legitur passio secundum Matthaeum [EV] </w:t>
      </w:r>
      <w:r w:rsidRPr="0021481A">
        <w:rPr>
          <w:rStyle w:val="Incipit"/>
          <w:lang w:val="pt-PT"/>
        </w:rPr>
        <w:t>Scitis quia post biduum</w:t>
      </w:r>
      <w:r w:rsidRPr="0021481A">
        <w:rPr>
          <w:lang w:val="pt-PT"/>
        </w:rPr>
        <w:t xml:space="preserve">. </w:t>
      </w:r>
      <w:r w:rsidRPr="0021481A">
        <w:rPr>
          <w:lang w:val="it-IT"/>
        </w:rPr>
        <w:t xml:space="preserve">[CR] </w:t>
      </w:r>
      <w:r w:rsidRPr="0021481A">
        <w:rPr>
          <w:rStyle w:val="Incipit"/>
          <w:lang w:val="it-IT"/>
        </w:rPr>
        <w:t>Credo in unum</w:t>
      </w:r>
      <w:r w:rsidRPr="0021481A">
        <w:rPr>
          <w:lang w:val="it-IT"/>
        </w:rPr>
        <w:t xml:space="preserve">. OF </w:t>
      </w:r>
      <w:r w:rsidRPr="0021481A">
        <w:rPr>
          <w:rStyle w:val="Incipit"/>
          <w:lang w:val="it-IT"/>
        </w:rPr>
        <w:t>Improperium</w:t>
      </w:r>
      <w:r w:rsidRPr="0021481A">
        <w:rPr>
          <w:lang w:val="it-IT"/>
        </w:rPr>
        <w:t xml:space="preserve">. Hodie et ammodo dicitur praefatio de sancta cruce usque in parasceve. </w:t>
      </w:r>
      <w:r w:rsidRPr="0021481A">
        <w:rPr>
          <w:lang w:val="en-US"/>
        </w:rPr>
        <w:t xml:space="preserve">CO </w:t>
      </w:r>
      <w:r w:rsidRPr="0021481A">
        <w:rPr>
          <w:rStyle w:val="Incipit"/>
          <w:lang w:val="en-US"/>
        </w:rPr>
        <w:t>Pater si non</w:t>
      </w:r>
      <w:r w:rsidRPr="0021481A">
        <w:rPr>
          <w:lang w:val="en-US"/>
        </w:rPr>
        <w:t xml:space="preserve">. PC </w:t>
      </w:r>
      <w:r w:rsidRPr="0021481A">
        <w:rPr>
          <w:rStyle w:val="Incipit"/>
          <w:lang w:val="en-US"/>
        </w:rPr>
        <w:t>Per huius domine</w:t>
      </w:r>
      <w:r w:rsidRPr="0021481A">
        <w:rPr>
          <w:lang w:val="en-US"/>
        </w:rPr>
        <w:t>.</w:t>
      </w:r>
    </w:p>
    <w:p w:rsidR="00D62F0B" w:rsidRPr="0021481A" w:rsidRDefault="00D62F0B" w:rsidP="004275F3">
      <w:pPr>
        <w:rPr>
          <w:lang w:val="en-US"/>
        </w:rPr>
      </w:pPr>
      <w:r w:rsidRPr="0021481A">
        <w:rPr>
          <w:rStyle w:val="Time1"/>
          <w:lang w:val="en-US"/>
        </w:rPr>
        <w:t>Ad sextam</w:t>
      </w:r>
      <w:r w:rsidRPr="0021481A">
        <w:rPr>
          <w:lang w:val="en-US"/>
        </w:rPr>
        <w:t xml:space="preserve"> AN </w:t>
      </w:r>
      <w:r w:rsidRPr="0021481A">
        <w:rPr>
          <w:rStyle w:val="Incipit"/>
          <w:lang w:val="en-US"/>
        </w:rPr>
        <w:t>Mittens haec mulier</w:t>
      </w:r>
      <w:r w:rsidRPr="0021481A">
        <w:rPr>
          <w:lang w:val="en-US"/>
        </w:rPr>
        <w:t>. Capitulum et responsorium ut supra.</w:t>
      </w:r>
    </w:p>
    <w:p w:rsidR="00D62F0B" w:rsidRPr="0021481A" w:rsidRDefault="00D62F0B" w:rsidP="004275F3">
      <w:pPr>
        <w:rPr>
          <w:lang w:val="en-US"/>
        </w:rPr>
      </w:pPr>
      <w:r w:rsidRPr="0021481A">
        <w:rPr>
          <w:rStyle w:val="Time1"/>
          <w:lang w:val="en-US"/>
        </w:rPr>
        <w:t>Ad nonam</w:t>
      </w:r>
      <w:r w:rsidRPr="0021481A">
        <w:rPr>
          <w:lang w:val="en-US"/>
        </w:rPr>
        <w:t xml:space="preserve"> AN </w:t>
      </w:r>
      <w:r w:rsidRPr="0021481A">
        <w:rPr>
          <w:rStyle w:val="Incipit"/>
          <w:lang w:val="en-US"/>
        </w:rPr>
        <w:t>Ancilla dixit</w:t>
      </w:r>
      <w:r w:rsidRPr="0021481A">
        <w:rPr>
          <w:lang w:val="en-US"/>
        </w:rPr>
        <w:t xml:space="preserve">. </w:t>
      </w:r>
      <w:r w:rsidR="00B0794D" w:rsidRPr="0021481A">
        <w:rPr>
          <w:lang w:val="en-US"/>
        </w:rPr>
        <w:t xml:space="preserve">[Cetera] </w:t>
      </w:r>
      <w:r w:rsidRPr="0021481A">
        <w:rPr>
          <w:lang w:val="en-US"/>
        </w:rPr>
        <w:t>ut supra</w:t>
      </w:r>
      <w:r w:rsidR="00B0794D" w:rsidRPr="0021481A">
        <w:rPr>
          <w:lang w:val="en-US"/>
        </w:rPr>
        <w:t>.</w:t>
      </w:r>
    </w:p>
    <w:p w:rsidR="00B0794D" w:rsidRPr="0021481A" w:rsidRDefault="00B0794D" w:rsidP="004275F3">
      <w:pPr>
        <w:rPr>
          <w:lang w:val="pt-PT"/>
        </w:rPr>
      </w:pPr>
      <w:r w:rsidRPr="0021481A">
        <w:rPr>
          <w:rStyle w:val="Time1"/>
          <w:lang w:val="en-US"/>
        </w:rPr>
        <w:t>Ad vesperas secundas</w:t>
      </w:r>
      <w:r w:rsidRPr="0021481A">
        <w:rPr>
          <w:lang w:val="en-US"/>
        </w:rPr>
        <w:t xml:space="preserve"> AN </w:t>
      </w:r>
      <w:r w:rsidRPr="0021481A">
        <w:rPr>
          <w:rStyle w:val="Incipit"/>
          <w:lang w:val="en-US"/>
        </w:rPr>
        <w:t>Animae impiorum</w:t>
      </w:r>
      <w:r w:rsidRPr="0021481A">
        <w:rPr>
          <w:lang w:val="en-US"/>
        </w:rPr>
        <w:t xml:space="preserve">. PS </w:t>
      </w:r>
      <w:r w:rsidRPr="0021481A">
        <w:rPr>
          <w:rStyle w:val="Incipit"/>
          <w:lang w:val="en-US"/>
        </w:rPr>
        <w:t>Dixit dominus</w:t>
      </w:r>
      <w:r w:rsidRPr="0021481A">
        <w:rPr>
          <w:lang w:val="en-US"/>
        </w:rPr>
        <w:t xml:space="preserve">. CP </w:t>
      </w:r>
      <w:r w:rsidR="00481BBD" w:rsidRPr="0021481A">
        <w:rPr>
          <w:rStyle w:val="Incipit"/>
          <w:lang w:val="en-US"/>
        </w:rPr>
        <w:t>Christus Ä+</w:t>
      </w:r>
      <w:r w:rsidRPr="0021481A">
        <w:rPr>
          <w:rStyle w:val="Incipit"/>
          <w:lang w:val="en-US"/>
        </w:rPr>
        <w:t>in</w:t>
      </w:r>
      <w:r w:rsidR="00481BBD" w:rsidRPr="0021481A">
        <w:rPr>
          <w:rStyle w:val="Incipit"/>
          <w:lang w:val="en-US"/>
        </w:rPr>
        <w:t>+Ä</w:t>
      </w:r>
      <w:r w:rsidRPr="0021481A">
        <w:rPr>
          <w:rStyle w:val="Incipit"/>
          <w:lang w:val="en-US"/>
        </w:rPr>
        <w:t xml:space="preserve"> similitudinem</w:t>
      </w:r>
      <w:r w:rsidRPr="0021481A">
        <w:rPr>
          <w:lang w:val="en-US"/>
        </w:rPr>
        <w:t xml:space="preserve">. HY </w:t>
      </w:r>
      <w:r w:rsidRPr="0021481A">
        <w:rPr>
          <w:rStyle w:val="Incipit"/>
          <w:lang w:val="en-US"/>
        </w:rPr>
        <w:t>Vexilla regis</w:t>
      </w:r>
      <w:r w:rsidRPr="0021481A">
        <w:rPr>
          <w:lang w:val="en-US"/>
        </w:rPr>
        <w:t xml:space="preserve">. VS </w:t>
      </w:r>
      <w:r w:rsidRPr="0021481A">
        <w:rPr>
          <w:rStyle w:val="Incipit"/>
          <w:lang w:val="en-US"/>
        </w:rPr>
        <w:t>Eripe me domine</w:t>
      </w:r>
      <w:r w:rsidRPr="0021481A">
        <w:rPr>
          <w:lang w:val="en-US"/>
        </w:rPr>
        <w:t xml:space="preserve">. AM </w:t>
      </w:r>
      <w:r w:rsidRPr="0021481A">
        <w:rPr>
          <w:rStyle w:val="Incipit"/>
          <w:lang w:val="en-US"/>
        </w:rPr>
        <w:t>(110rb) Scriptum est enim</w:t>
      </w:r>
      <w:r w:rsidRPr="0021481A">
        <w:rPr>
          <w:lang w:val="en-US"/>
        </w:rPr>
        <w:t xml:space="preserve">. OR </w:t>
      </w:r>
      <w:r w:rsidRPr="0021481A">
        <w:rPr>
          <w:rStyle w:val="Incipit"/>
          <w:lang w:val="en-US"/>
        </w:rPr>
        <w:t>Omnipotens sempiterne deus</w:t>
      </w:r>
      <w:r w:rsidRPr="0021481A">
        <w:rPr>
          <w:lang w:val="en-US"/>
        </w:rPr>
        <w:t xml:space="preserve">. </w:t>
      </w:r>
      <w:r w:rsidRPr="0021481A">
        <w:rPr>
          <w:lang w:val="pt-PT"/>
        </w:rPr>
        <w:t>Suffragia ut supra.</w:t>
      </w:r>
    </w:p>
    <w:p w:rsidR="00B0794D" w:rsidRPr="0021481A" w:rsidRDefault="00B0794D" w:rsidP="004275F3">
      <w:pPr>
        <w:pStyle w:val="Titolo1"/>
        <w:rPr>
          <w:lang w:val="pt-PT"/>
        </w:rPr>
      </w:pPr>
      <w:r w:rsidRPr="0021481A">
        <w:rPr>
          <w:lang w:val="pt-PT"/>
        </w:rPr>
        <w:t>FERIA SECUNDA</w:t>
      </w:r>
    </w:p>
    <w:p w:rsidR="00B0794D" w:rsidRPr="0021481A" w:rsidRDefault="00B0794D" w:rsidP="004275F3">
      <w:pPr>
        <w:rPr>
          <w:lang w:val="en-US"/>
        </w:rPr>
      </w:pPr>
      <w:r w:rsidRPr="0021481A">
        <w:rPr>
          <w:rStyle w:val="Time1"/>
          <w:lang w:val="pt-PT"/>
        </w:rPr>
        <w:t>Ad matutinam</w:t>
      </w:r>
      <w:r w:rsidRPr="0021481A">
        <w:rPr>
          <w:lang w:val="pt-PT"/>
        </w:rPr>
        <w:t xml:space="preserve"> INV </w:t>
      </w:r>
      <w:r w:rsidRPr="0021481A">
        <w:rPr>
          <w:rStyle w:val="Incipit"/>
          <w:lang w:val="pt-PT"/>
        </w:rPr>
        <w:t>Ubi tentaverunt</w:t>
      </w:r>
      <w:r w:rsidRPr="0021481A">
        <w:rPr>
          <w:lang w:val="pt-PT"/>
        </w:rPr>
        <w:t>.</w:t>
      </w:r>
      <w:r w:rsidR="0034617E" w:rsidRPr="0021481A">
        <w:rPr>
          <w:lang w:val="pt-PT"/>
        </w:rPr>
        <w:t xml:space="preserve"> PS </w:t>
      </w:r>
      <w:r w:rsidR="0034617E" w:rsidRPr="0021481A">
        <w:rPr>
          <w:rStyle w:val="Incipit"/>
          <w:lang w:val="pt-PT"/>
        </w:rPr>
        <w:t>Venite exultemus</w:t>
      </w:r>
      <w:r w:rsidR="0034617E" w:rsidRPr="0021481A">
        <w:rPr>
          <w:lang w:val="pt-PT"/>
        </w:rPr>
        <w:t xml:space="preserve"> cum nocturno. VS </w:t>
      </w:r>
      <w:r w:rsidR="0034617E" w:rsidRPr="0021481A">
        <w:rPr>
          <w:rStyle w:val="Incipit"/>
          <w:lang w:val="pt-PT"/>
        </w:rPr>
        <w:t>De ore leonis</w:t>
      </w:r>
      <w:r w:rsidR="0034617E" w:rsidRPr="0021481A">
        <w:rPr>
          <w:lang w:val="pt-PT"/>
        </w:rPr>
        <w:t xml:space="preserve">. Legitur LS </w:t>
      </w:r>
      <w:r w:rsidR="0034617E" w:rsidRPr="0021481A">
        <w:rPr>
          <w:rStyle w:val="Incipit"/>
          <w:lang w:val="pt-PT"/>
        </w:rPr>
        <w:t>Desiderata nobis dilectissimi</w:t>
      </w:r>
      <w:r w:rsidR="0034617E" w:rsidRPr="0021481A">
        <w:rPr>
          <w:lang w:val="pt-PT"/>
        </w:rPr>
        <w:t xml:space="preserve"> cum tribus responsoriis. RP </w:t>
      </w:r>
      <w:r w:rsidR="0034617E" w:rsidRPr="0021481A">
        <w:rPr>
          <w:rStyle w:val="Incipit"/>
          <w:lang w:val="pt-PT"/>
        </w:rPr>
        <w:t>Conclusit vias</w:t>
      </w:r>
      <w:r w:rsidR="0034617E" w:rsidRPr="0021481A">
        <w:rPr>
          <w:lang w:val="pt-PT"/>
        </w:rPr>
        <w:t xml:space="preserve">. </w:t>
      </w:r>
      <w:r w:rsidR="0034617E" w:rsidRPr="0021481A">
        <w:rPr>
          <w:lang w:val="en-US"/>
        </w:rPr>
        <w:t xml:space="preserve">RP </w:t>
      </w:r>
      <w:r w:rsidR="0034617E" w:rsidRPr="0021481A">
        <w:rPr>
          <w:rStyle w:val="Incipit"/>
          <w:lang w:val="en-US"/>
        </w:rPr>
        <w:t>Dixerunt impii</w:t>
      </w:r>
      <w:r w:rsidR="0034617E" w:rsidRPr="0021481A">
        <w:rPr>
          <w:lang w:val="en-US"/>
        </w:rPr>
        <w:t xml:space="preserve">. RP </w:t>
      </w:r>
      <w:r w:rsidR="0034617E" w:rsidRPr="0021481A">
        <w:rPr>
          <w:rStyle w:val="Incipit"/>
          <w:lang w:val="en-US"/>
        </w:rPr>
        <w:t>Dominus mecum</w:t>
      </w:r>
      <w:r w:rsidR="0034617E" w:rsidRPr="0021481A">
        <w:rPr>
          <w:lang w:val="en-US"/>
        </w:rPr>
        <w:t>.</w:t>
      </w:r>
    </w:p>
    <w:p w:rsidR="0034617E" w:rsidRPr="0021481A" w:rsidRDefault="0034617E" w:rsidP="004275F3">
      <w:pPr>
        <w:rPr>
          <w:lang w:val="fr-FR"/>
        </w:rPr>
      </w:pPr>
      <w:r w:rsidRPr="0021481A">
        <w:rPr>
          <w:rStyle w:val="Time1"/>
          <w:lang w:val="en-US"/>
        </w:rPr>
        <w:t>Ad laudes</w:t>
      </w:r>
      <w:r w:rsidRPr="0021481A">
        <w:rPr>
          <w:lang w:val="en-US"/>
        </w:rPr>
        <w:t xml:space="preserve"> AN </w:t>
      </w:r>
      <w:r w:rsidRPr="0021481A">
        <w:rPr>
          <w:rStyle w:val="Incipit"/>
          <w:lang w:val="en-US"/>
        </w:rPr>
        <w:t>Faciem meam</w:t>
      </w:r>
      <w:r w:rsidRPr="0021481A">
        <w:rPr>
          <w:lang w:val="en-US"/>
        </w:rPr>
        <w:t xml:space="preserve">. PS </w:t>
      </w:r>
      <w:r w:rsidRPr="0021481A">
        <w:rPr>
          <w:rStyle w:val="Incipit"/>
          <w:lang w:val="en-US"/>
        </w:rPr>
        <w:t>Miserere mei</w:t>
      </w:r>
      <w:r w:rsidRPr="0021481A">
        <w:rPr>
          <w:lang w:val="en-US"/>
        </w:rPr>
        <w:t xml:space="preserve">. </w:t>
      </w:r>
      <w:r>
        <w:t xml:space="preserve">AN </w:t>
      </w:r>
      <w:r w:rsidRPr="00DE0D4A">
        <w:rPr>
          <w:rStyle w:val="Incipit"/>
        </w:rPr>
        <w:t>Framea</w:t>
      </w:r>
      <w:r>
        <w:t xml:space="preserve">. PS </w:t>
      </w:r>
      <w:r w:rsidRPr="00DE0D4A">
        <w:rPr>
          <w:rStyle w:val="Incipit"/>
        </w:rPr>
        <w:t>Verba mea</w:t>
      </w:r>
      <w:r>
        <w:t xml:space="preserve">. AN </w:t>
      </w:r>
      <w:r w:rsidRPr="00DE0D4A">
        <w:rPr>
          <w:rStyle w:val="Incipit"/>
        </w:rPr>
        <w:t>|Apprehenderunt::Appenderunt|</w:t>
      </w:r>
      <w:r>
        <w:t xml:space="preserve">. PS </w:t>
      </w:r>
      <w:r w:rsidRPr="00DE0D4A">
        <w:rPr>
          <w:rStyle w:val="Incipit"/>
        </w:rPr>
        <w:t>Deus deus meus</w:t>
      </w:r>
      <w:r>
        <w:t xml:space="preserve">. AN </w:t>
      </w:r>
      <w:r w:rsidRPr="00DE0D4A">
        <w:rPr>
          <w:rStyle w:val="Incipit"/>
        </w:rPr>
        <w:t>Inundaverunt</w:t>
      </w:r>
      <w:r>
        <w:t xml:space="preserve">. PS </w:t>
      </w:r>
      <w:r w:rsidRPr="00DE0D4A">
        <w:rPr>
          <w:rStyle w:val="Incipit"/>
        </w:rPr>
        <w:t>Confitebor tibi</w:t>
      </w:r>
      <w:r>
        <w:t xml:space="preserve">. </w:t>
      </w:r>
      <w:r w:rsidRPr="0021481A">
        <w:rPr>
          <w:lang w:val="pt-PT"/>
        </w:rPr>
        <w:t xml:space="preserve">AN </w:t>
      </w:r>
      <w:r w:rsidRPr="0021481A">
        <w:rPr>
          <w:rStyle w:val="Incipit"/>
          <w:lang w:val="pt-PT"/>
        </w:rPr>
        <w:t>Labia insurgenti</w:t>
      </w:r>
      <w:r w:rsidR="009334E6" w:rsidRPr="0021481A">
        <w:rPr>
          <w:rStyle w:val="Incipit"/>
          <w:lang w:val="pt-PT"/>
        </w:rPr>
        <w:t>um</w:t>
      </w:r>
      <w:r w:rsidRPr="0021481A">
        <w:rPr>
          <w:lang w:val="pt-PT"/>
        </w:rPr>
        <w:t xml:space="preserve">. HY </w:t>
      </w:r>
      <w:r w:rsidRPr="0021481A">
        <w:rPr>
          <w:rStyle w:val="Incipit"/>
          <w:lang w:val="pt-PT"/>
        </w:rPr>
        <w:t>Rex Christe factor</w:t>
      </w:r>
      <w:r w:rsidR="004F0547" w:rsidRPr="0021481A">
        <w:rPr>
          <w:lang w:val="pt-PT"/>
        </w:rPr>
        <w:t xml:space="preserve">. CP </w:t>
      </w:r>
      <w:r w:rsidR="004F0547" w:rsidRPr="0021481A">
        <w:rPr>
          <w:rStyle w:val="Incipit"/>
          <w:lang w:val="pt-PT"/>
        </w:rPr>
        <w:t>Corpus meum</w:t>
      </w:r>
      <w:r w:rsidR="004F0547" w:rsidRPr="0021481A">
        <w:rPr>
          <w:lang w:val="pt-PT"/>
        </w:rPr>
        <w:t xml:space="preserve">. VS </w:t>
      </w:r>
      <w:r w:rsidR="004F0547" w:rsidRPr="0021481A">
        <w:rPr>
          <w:rStyle w:val="Incipit"/>
          <w:lang w:val="pt-PT"/>
        </w:rPr>
        <w:t>Eripe me de inimicis meis</w:t>
      </w:r>
      <w:r w:rsidR="004F0547" w:rsidRPr="0021481A">
        <w:rPr>
          <w:lang w:val="pt-PT"/>
        </w:rPr>
        <w:t xml:space="preserve">. AB </w:t>
      </w:r>
      <w:r w:rsidR="004F0547" w:rsidRPr="0021481A">
        <w:rPr>
          <w:rStyle w:val="Incipit"/>
          <w:lang w:val="pt-PT"/>
        </w:rPr>
        <w:t>Non haberes</w:t>
      </w:r>
      <w:r w:rsidR="004F0547" w:rsidRPr="0021481A">
        <w:rPr>
          <w:lang w:val="pt-PT"/>
        </w:rPr>
        <w:t xml:space="preserve">. Deinde preces dicantur. Sequitur OR </w:t>
      </w:r>
      <w:r w:rsidR="004F0547" w:rsidRPr="0021481A">
        <w:rPr>
          <w:rStyle w:val="Incipit"/>
          <w:lang w:val="pt-PT"/>
        </w:rPr>
        <w:t>Da quaesumus omnipotens</w:t>
      </w:r>
      <w:r w:rsidR="004F0547" w:rsidRPr="0021481A">
        <w:rPr>
          <w:lang w:val="pt-PT"/>
        </w:rPr>
        <w:t xml:space="preserve">. (110va) Hinc usque in cenam domini in matutinis cantetur antiphona pro peccatis [AC] </w:t>
      </w:r>
      <w:r w:rsidR="004F0547" w:rsidRPr="0021481A">
        <w:rPr>
          <w:rStyle w:val="Incipit"/>
          <w:lang w:val="pt-PT"/>
        </w:rPr>
        <w:t>Quid molesti estis</w:t>
      </w:r>
      <w:r w:rsidR="004F0547" w:rsidRPr="0021481A">
        <w:rPr>
          <w:lang w:val="pt-PT"/>
        </w:rPr>
        <w:t xml:space="preserve">. </w:t>
      </w:r>
      <w:r w:rsidR="004F0547" w:rsidRPr="0021481A">
        <w:rPr>
          <w:lang w:val="fr-FR"/>
        </w:rPr>
        <w:t xml:space="preserve">Et in vesperis [AC] </w:t>
      </w:r>
      <w:r w:rsidR="004F0547" w:rsidRPr="0021481A">
        <w:rPr>
          <w:rStyle w:val="Incipit"/>
          <w:lang w:val="fr-FR"/>
        </w:rPr>
        <w:t>Sicut exaltatus est</w:t>
      </w:r>
      <w:r w:rsidR="004F0547" w:rsidRPr="0021481A">
        <w:rPr>
          <w:lang w:val="fr-FR"/>
        </w:rPr>
        <w:t xml:space="preserve">. OPC </w:t>
      </w:r>
      <w:r w:rsidR="004F0547" w:rsidRPr="0021481A">
        <w:rPr>
          <w:rStyle w:val="Incipit"/>
          <w:lang w:val="fr-FR"/>
        </w:rPr>
        <w:t>Adiuva nos deus</w:t>
      </w:r>
      <w:r w:rsidR="004F0547" w:rsidRPr="0021481A">
        <w:rPr>
          <w:lang w:val="fr-FR"/>
        </w:rPr>
        <w:t>.</w:t>
      </w:r>
    </w:p>
    <w:p w:rsidR="005330CF" w:rsidRPr="0021481A" w:rsidRDefault="00DE0D4A" w:rsidP="004275F3">
      <w:pPr>
        <w:rPr>
          <w:lang w:val="fr-FR"/>
        </w:rPr>
      </w:pPr>
      <w:r w:rsidRPr="0021481A">
        <w:rPr>
          <w:rStyle w:val="Time1"/>
          <w:lang w:val="fr-FR"/>
        </w:rPr>
        <w:t>Ad cursus diurnos</w:t>
      </w:r>
      <w:r w:rsidRPr="0021481A">
        <w:rPr>
          <w:lang w:val="fr-FR"/>
        </w:rPr>
        <w:t xml:space="preserve"> cantentur antiphonae et responsoria ut in die palmarum. </w:t>
      </w:r>
    </w:p>
    <w:p w:rsidR="00DE0D4A" w:rsidRPr="0021481A" w:rsidRDefault="00DE0D4A" w:rsidP="004275F3">
      <w:pPr>
        <w:rPr>
          <w:lang w:val="pt-PT"/>
        </w:rPr>
      </w:pPr>
      <w:r w:rsidRPr="0021481A">
        <w:rPr>
          <w:lang w:val="fr-FR"/>
        </w:rPr>
        <w:t>Post nonam</w:t>
      </w:r>
      <w:r w:rsidR="005330CF" w:rsidRPr="0021481A">
        <w:rPr>
          <w:lang w:val="fr-FR"/>
        </w:rPr>
        <w:t xml:space="preserve"> </w:t>
      </w:r>
      <w:r w:rsidRPr="0021481A">
        <w:rPr>
          <w:rStyle w:val="Time1"/>
          <w:lang w:val="fr-FR"/>
        </w:rPr>
        <w:t>missam</w:t>
      </w:r>
      <w:r w:rsidRPr="0021481A">
        <w:rPr>
          <w:lang w:val="fr-FR"/>
        </w:rPr>
        <w:t xml:space="preserve"> IN </w:t>
      </w:r>
      <w:r w:rsidRPr="0021481A">
        <w:rPr>
          <w:rStyle w:val="Incipit"/>
          <w:lang w:val="fr-FR"/>
        </w:rPr>
        <w:t>Iudica domine</w:t>
      </w:r>
      <w:r w:rsidRPr="0021481A">
        <w:rPr>
          <w:lang w:val="fr-FR"/>
        </w:rPr>
        <w:t xml:space="preserve">. ORCL </w:t>
      </w:r>
      <w:r w:rsidRPr="0021481A">
        <w:rPr>
          <w:rStyle w:val="Incipit"/>
          <w:lang w:val="fr-FR"/>
        </w:rPr>
        <w:t>Da quaesumus omnipotens</w:t>
      </w:r>
      <w:r w:rsidRPr="0021481A">
        <w:rPr>
          <w:lang w:val="fr-FR"/>
        </w:rPr>
        <w:t xml:space="preserve">. </w:t>
      </w:r>
      <w:r w:rsidRPr="0021481A">
        <w:rPr>
          <w:lang w:val="it-IT"/>
        </w:rPr>
        <w:t xml:space="preserve">Secunda oratio pro peccatis. Tertia ORCL </w:t>
      </w:r>
      <w:r w:rsidRPr="0021481A">
        <w:rPr>
          <w:rStyle w:val="Incipit"/>
          <w:lang w:val="it-IT"/>
        </w:rPr>
        <w:t>Pietate</w:t>
      </w:r>
      <w:r w:rsidRPr="0021481A">
        <w:rPr>
          <w:lang w:val="it-IT"/>
        </w:rPr>
        <w:t xml:space="preserve">. EP </w:t>
      </w:r>
      <w:r w:rsidRPr="0021481A">
        <w:rPr>
          <w:rStyle w:val="Incipit"/>
          <w:lang w:val="it-IT"/>
        </w:rPr>
        <w:t>Dominus deus apparuit</w:t>
      </w:r>
      <w:r w:rsidRPr="0021481A">
        <w:rPr>
          <w:lang w:val="it-IT"/>
        </w:rPr>
        <w:t xml:space="preserve">. GR </w:t>
      </w:r>
      <w:r w:rsidRPr="0021481A">
        <w:rPr>
          <w:rStyle w:val="Incipit"/>
          <w:lang w:val="it-IT"/>
        </w:rPr>
        <w:t>Exurge domine</w:t>
      </w:r>
      <w:r w:rsidRPr="0021481A">
        <w:rPr>
          <w:lang w:val="it-IT"/>
        </w:rPr>
        <w:t xml:space="preserve">. Cantetur TR </w:t>
      </w:r>
      <w:r w:rsidRPr="0021481A">
        <w:rPr>
          <w:rStyle w:val="Incipit"/>
          <w:lang w:val="it-IT"/>
        </w:rPr>
        <w:t>Domine non secundum</w:t>
      </w:r>
      <w:r w:rsidRPr="0021481A">
        <w:rPr>
          <w:lang w:val="it-IT"/>
        </w:rPr>
        <w:t xml:space="preserve">. Et ammodo non cantatur. EV </w:t>
      </w:r>
      <w:r w:rsidRPr="0021481A">
        <w:rPr>
          <w:rStyle w:val="Incipit"/>
          <w:lang w:val="it-IT"/>
        </w:rPr>
        <w:t>Ante sex dies</w:t>
      </w:r>
      <w:r w:rsidRPr="0021481A">
        <w:rPr>
          <w:lang w:val="it-IT"/>
        </w:rPr>
        <w:t xml:space="preserve">. OF </w:t>
      </w:r>
      <w:r w:rsidRPr="0021481A">
        <w:rPr>
          <w:rStyle w:val="Incipit"/>
          <w:lang w:val="it-IT"/>
        </w:rPr>
        <w:t>Eripe me</w:t>
      </w:r>
      <w:r w:rsidRPr="0021481A">
        <w:rPr>
          <w:lang w:val="it-IT"/>
        </w:rPr>
        <w:t xml:space="preserve">. CO </w:t>
      </w:r>
      <w:r w:rsidRPr="0021481A">
        <w:rPr>
          <w:rStyle w:val="Incipit"/>
          <w:lang w:val="it-IT"/>
        </w:rPr>
        <w:t>Erubescant</w:t>
      </w:r>
      <w:r w:rsidRPr="0021481A">
        <w:rPr>
          <w:lang w:val="it-IT"/>
        </w:rPr>
        <w:t xml:space="preserve">. </w:t>
      </w:r>
      <w:r w:rsidRPr="0021481A">
        <w:rPr>
          <w:lang w:val="pt-PT"/>
        </w:rPr>
        <w:t xml:space="preserve">PC </w:t>
      </w:r>
      <w:r w:rsidRPr="0021481A">
        <w:rPr>
          <w:rStyle w:val="Incipit"/>
          <w:lang w:val="pt-PT"/>
        </w:rPr>
        <w:t>Praebeant nobis</w:t>
      </w:r>
      <w:r w:rsidRPr="0021481A">
        <w:rPr>
          <w:lang w:val="pt-PT"/>
        </w:rPr>
        <w:t xml:space="preserve">. OP </w:t>
      </w:r>
      <w:r w:rsidRPr="0021481A">
        <w:rPr>
          <w:rStyle w:val="Incipit"/>
          <w:lang w:val="pt-PT"/>
        </w:rPr>
        <w:t>Adiuva nos</w:t>
      </w:r>
      <w:r w:rsidRPr="0021481A">
        <w:rPr>
          <w:lang w:val="pt-PT"/>
        </w:rPr>
        <w:t>.</w:t>
      </w:r>
    </w:p>
    <w:p w:rsidR="00DE0D4A" w:rsidRPr="0021481A" w:rsidRDefault="00DE0D4A" w:rsidP="004275F3">
      <w:pPr>
        <w:rPr>
          <w:lang w:val="nb-NO"/>
        </w:rPr>
      </w:pPr>
      <w:r w:rsidRPr="0021481A">
        <w:rPr>
          <w:rStyle w:val="Time1"/>
          <w:lang w:val="pt-PT"/>
        </w:rPr>
        <w:lastRenderedPageBreak/>
        <w:t>Ad vesperas</w:t>
      </w:r>
      <w:r w:rsidRPr="0021481A">
        <w:rPr>
          <w:lang w:val="pt-PT"/>
        </w:rPr>
        <w:t xml:space="preserve"> AN </w:t>
      </w:r>
      <w:r w:rsidRPr="0021481A">
        <w:rPr>
          <w:rStyle w:val="Incipit"/>
          <w:lang w:val="pt-PT"/>
        </w:rPr>
        <w:t>Animae impiorum</w:t>
      </w:r>
      <w:r w:rsidRPr="0021481A">
        <w:rPr>
          <w:lang w:val="pt-PT"/>
        </w:rPr>
        <w:t xml:space="preserve">. </w:t>
      </w:r>
      <w:r w:rsidRPr="0021481A">
        <w:rPr>
          <w:lang w:val="nb-NO"/>
        </w:rPr>
        <w:t xml:space="preserve">CP </w:t>
      </w:r>
      <w:r w:rsidRPr="0021481A">
        <w:rPr>
          <w:rStyle w:val="Incipit"/>
          <w:lang w:val="nb-NO"/>
        </w:rPr>
        <w:t>Domine demonstrasti</w:t>
      </w:r>
      <w:r w:rsidRPr="0021481A">
        <w:rPr>
          <w:lang w:val="nb-NO"/>
        </w:rPr>
        <w:t xml:space="preserve">. RP </w:t>
      </w:r>
      <w:r w:rsidRPr="0021481A">
        <w:rPr>
          <w:rStyle w:val="Incipit"/>
          <w:lang w:val="nb-NO"/>
        </w:rPr>
        <w:t>Opprobrium</w:t>
      </w:r>
      <w:r w:rsidRPr="0021481A">
        <w:rPr>
          <w:lang w:val="nb-NO"/>
        </w:rPr>
        <w:t xml:space="preserve">. HY </w:t>
      </w:r>
      <w:r w:rsidRPr="0021481A">
        <w:rPr>
          <w:rStyle w:val="Incipit"/>
          <w:lang w:val="nb-NO"/>
        </w:rPr>
        <w:t>Vexilla regis prodeunt</w:t>
      </w:r>
      <w:r w:rsidRPr="0021481A">
        <w:rPr>
          <w:lang w:val="nb-NO"/>
        </w:rPr>
        <w:t xml:space="preserve">. VS </w:t>
      </w:r>
      <w:r w:rsidRPr="0021481A">
        <w:rPr>
          <w:rStyle w:val="Incipit"/>
          <w:lang w:val="nb-NO"/>
        </w:rPr>
        <w:t>(110vb) Eripe me</w:t>
      </w:r>
      <w:r w:rsidRPr="0021481A">
        <w:rPr>
          <w:lang w:val="nb-NO"/>
        </w:rPr>
        <w:t xml:space="preserve">. AM </w:t>
      </w:r>
      <w:r w:rsidRPr="0021481A">
        <w:rPr>
          <w:rStyle w:val="Incipit"/>
          <w:lang w:val="nb-NO"/>
        </w:rPr>
        <w:t>Infirmata est</w:t>
      </w:r>
      <w:r w:rsidRPr="0021481A">
        <w:rPr>
          <w:lang w:val="nb-NO"/>
        </w:rPr>
        <w:t xml:space="preserve">. Oratio ut supra. Antiphona pro peccatis [AC] </w:t>
      </w:r>
      <w:r w:rsidRPr="0021481A">
        <w:rPr>
          <w:rStyle w:val="Incipit"/>
          <w:lang w:val="nb-NO"/>
        </w:rPr>
        <w:t>Sicut exaltatus est</w:t>
      </w:r>
      <w:r w:rsidRPr="0021481A">
        <w:rPr>
          <w:lang w:val="nb-NO"/>
        </w:rPr>
        <w:t>. Super populum ut supra.</w:t>
      </w:r>
    </w:p>
    <w:p w:rsidR="00DE0D4A" w:rsidRPr="0021481A" w:rsidRDefault="00DE0D4A" w:rsidP="004275F3">
      <w:pPr>
        <w:pStyle w:val="Titolo1"/>
        <w:rPr>
          <w:lang w:val="nb-NO"/>
        </w:rPr>
      </w:pPr>
      <w:r w:rsidRPr="0021481A">
        <w:rPr>
          <w:lang w:val="nb-NO"/>
        </w:rPr>
        <w:t>FERIA TERTIA</w:t>
      </w:r>
    </w:p>
    <w:p w:rsidR="00DE0D4A" w:rsidRPr="0021481A" w:rsidRDefault="00DE0D4A" w:rsidP="004275F3">
      <w:pPr>
        <w:rPr>
          <w:lang w:val="nb-NO"/>
        </w:rPr>
      </w:pPr>
      <w:r w:rsidRPr="0021481A">
        <w:rPr>
          <w:rStyle w:val="Time1"/>
          <w:lang w:val="nb-NO"/>
        </w:rPr>
        <w:t>Ad matutin</w:t>
      </w:r>
      <w:r w:rsidR="001E7AD4" w:rsidRPr="0021481A">
        <w:rPr>
          <w:rStyle w:val="Time1"/>
          <w:lang w:val="nb-NO"/>
        </w:rPr>
        <w:t>a</w:t>
      </w:r>
      <w:r w:rsidRPr="0021481A">
        <w:rPr>
          <w:rStyle w:val="Time1"/>
          <w:lang w:val="nb-NO"/>
        </w:rPr>
        <w:t>m</w:t>
      </w:r>
      <w:r w:rsidRPr="0021481A">
        <w:rPr>
          <w:lang w:val="nb-NO"/>
        </w:rPr>
        <w:t xml:space="preserve"> INV </w:t>
      </w:r>
      <w:r w:rsidRPr="0021481A">
        <w:rPr>
          <w:rStyle w:val="Incipit"/>
          <w:lang w:val="nb-NO"/>
        </w:rPr>
        <w:t>Quadraginta annis</w:t>
      </w:r>
      <w:r w:rsidRPr="0021481A">
        <w:rPr>
          <w:lang w:val="nb-NO"/>
        </w:rPr>
        <w:t>.</w:t>
      </w:r>
      <w:r w:rsidR="00C0306D" w:rsidRPr="0021481A">
        <w:rPr>
          <w:lang w:val="nb-NO"/>
        </w:rPr>
        <w:t xml:space="preserve"> PS </w:t>
      </w:r>
      <w:r w:rsidR="00C0306D" w:rsidRPr="0021481A">
        <w:rPr>
          <w:rStyle w:val="Incipit"/>
          <w:lang w:val="nb-NO"/>
        </w:rPr>
        <w:t>Venite exultemus</w:t>
      </w:r>
      <w:r w:rsidR="00C0306D" w:rsidRPr="0021481A">
        <w:rPr>
          <w:lang w:val="nb-NO"/>
        </w:rPr>
        <w:t xml:space="preserve">. VS </w:t>
      </w:r>
      <w:r w:rsidR="00C0306D" w:rsidRPr="0021481A">
        <w:rPr>
          <w:rStyle w:val="Incipit"/>
          <w:lang w:val="nb-NO"/>
        </w:rPr>
        <w:t>Ne perdas cum impiis</w:t>
      </w:r>
      <w:r w:rsidR="00C0306D" w:rsidRPr="0021481A">
        <w:rPr>
          <w:lang w:val="nb-NO"/>
        </w:rPr>
        <w:t xml:space="preserve">. Legitur LS </w:t>
      </w:r>
      <w:r w:rsidR="00C0306D" w:rsidRPr="0021481A">
        <w:rPr>
          <w:rStyle w:val="Incipit"/>
          <w:lang w:val="nb-NO"/>
        </w:rPr>
        <w:t>Gloria dilectissimi dominicae</w:t>
      </w:r>
      <w:r w:rsidR="00C0306D" w:rsidRPr="0021481A">
        <w:rPr>
          <w:lang w:val="nb-NO"/>
        </w:rPr>
        <w:t xml:space="preserve"> cum tribus responsoriis. RP </w:t>
      </w:r>
      <w:r w:rsidR="00C0306D" w:rsidRPr="0021481A">
        <w:rPr>
          <w:rStyle w:val="Incipit"/>
          <w:lang w:val="nb-NO"/>
        </w:rPr>
        <w:t>Insurrexerunt in me</w:t>
      </w:r>
      <w:r w:rsidR="00C0306D" w:rsidRPr="0021481A">
        <w:rPr>
          <w:lang w:val="nb-NO"/>
        </w:rPr>
        <w:t xml:space="preserve">. RP </w:t>
      </w:r>
      <w:r w:rsidR="00C0306D" w:rsidRPr="0021481A">
        <w:rPr>
          <w:rStyle w:val="Incipit"/>
          <w:lang w:val="nb-NO"/>
        </w:rPr>
        <w:t>Viri impii</w:t>
      </w:r>
      <w:r w:rsidR="00C0306D" w:rsidRPr="0021481A">
        <w:rPr>
          <w:lang w:val="nb-NO"/>
        </w:rPr>
        <w:t xml:space="preserve">. RP </w:t>
      </w:r>
      <w:r w:rsidR="00C0306D" w:rsidRPr="0021481A">
        <w:rPr>
          <w:rStyle w:val="Incipit"/>
          <w:lang w:val="nb-NO"/>
        </w:rPr>
        <w:t>Opprobrium</w:t>
      </w:r>
      <w:r w:rsidR="00C0306D" w:rsidRPr="0021481A">
        <w:rPr>
          <w:lang w:val="nb-NO"/>
        </w:rPr>
        <w:t>.</w:t>
      </w:r>
    </w:p>
    <w:p w:rsidR="00C0306D" w:rsidRPr="0021481A" w:rsidRDefault="00C0306D" w:rsidP="004275F3">
      <w:pPr>
        <w:rPr>
          <w:lang w:val="pt-PT"/>
        </w:rPr>
      </w:pPr>
      <w:r w:rsidRPr="0021481A">
        <w:rPr>
          <w:rStyle w:val="Time1"/>
          <w:lang w:val="nb-NO"/>
        </w:rPr>
        <w:t>Ad laudes</w:t>
      </w:r>
      <w:r w:rsidRPr="0021481A">
        <w:rPr>
          <w:lang w:val="nb-NO"/>
        </w:rPr>
        <w:t xml:space="preserve"> AN </w:t>
      </w:r>
      <w:r w:rsidRPr="0021481A">
        <w:rPr>
          <w:rStyle w:val="Incipit"/>
          <w:lang w:val="nb-NO"/>
        </w:rPr>
        <w:t>Vide domine</w:t>
      </w:r>
      <w:r w:rsidRPr="0021481A">
        <w:rPr>
          <w:lang w:val="nb-NO"/>
        </w:rPr>
        <w:t xml:space="preserve">. PS </w:t>
      </w:r>
      <w:r w:rsidRPr="0021481A">
        <w:rPr>
          <w:rStyle w:val="Incipit"/>
          <w:lang w:val="nb-NO"/>
        </w:rPr>
        <w:t>Miserere mei</w:t>
      </w:r>
      <w:r w:rsidRPr="0021481A">
        <w:rPr>
          <w:lang w:val="nb-NO"/>
        </w:rPr>
        <w:t xml:space="preserve">. AN </w:t>
      </w:r>
      <w:r w:rsidRPr="0021481A">
        <w:rPr>
          <w:rStyle w:val="Incipit"/>
          <w:lang w:val="nb-NO"/>
        </w:rPr>
        <w:t>Discerne causam</w:t>
      </w:r>
      <w:r w:rsidRPr="0021481A">
        <w:rPr>
          <w:lang w:val="nb-NO"/>
        </w:rPr>
        <w:t xml:space="preserve">. PS </w:t>
      </w:r>
      <w:r w:rsidRPr="0021481A">
        <w:rPr>
          <w:rStyle w:val="Incipit"/>
          <w:lang w:val="nb-NO"/>
        </w:rPr>
        <w:t>Iudica me</w:t>
      </w:r>
      <w:r w:rsidRPr="0021481A">
        <w:rPr>
          <w:lang w:val="nb-NO"/>
        </w:rPr>
        <w:t xml:space="preserve">. AN </w:t>
      </w:r>
      <w:r w:rsidRPr="0021481A">
        <w:rPr>
          <w:rStyle w:val="Incipit"/>
          <w:lang w:val="nb-NO"/>
        </w:rPr>
        <w:t>Dum tribularer</w:t>
      </w:r>
      <w:r w:rsidRPr="0021481A">
        <w:rPr>
          <w:lang w:val="nb-NO"/>
        </w:rPr>
        <w:t>. [PS</w:t>
      </w:r>
      <w:r w:rsidR="009334E6" w:rsidRPr="0021481A">
        <w:rPr>
          <w:lang w:val="nb-NO"/>
        </w:rPr>
        <w:t>]</w:t>
      </w:r>
      <w:r w:rsidRPr="0021481A">
        <w:rPr>
          <w:lang w:val="nb-NO"/>
        </w:rPr>
        <w:t xml:space="preserve"> </w:t>
      </w:r>
      <w:r w:rsidR="009334E6" w:rsidRPr="0021481A">
        <w:rPr>
          <w:rStyle w:val="Incipit"/>
          <w:lang w:val="nb-NO"/>
        </w:rPr>
        <w:t>Ä+</w:t>
      </w:r>
      <w:r w:rsidRPr="0021481A">
        <w:rPr>
          <w:rStyle w:val="Incipit"/>
          <w:lang w:val="nb-NO"/>
        </w:rPr>
        <w:t>Deus deus meus</w:t>
      </w:r>
      <w:r w:rsidR="009334E6" w:rsidRPr="0021481A">
        <w:rPr>
          <w:rStyle w:val="Incipit"/>
          <w:lang w:val="nb-NO"/>
        </w:rPr>
        <w:t>+Ä</w:t>
      </w:r>
      <w:r w:rsidR="009334E6" w:rsidRPr="0021481A">
        <w:rPr>
          <w:lang w:val="nb-NO"/>
        </w:rPr>
        <w:t>.</w:t>
      </w:r>
      <w:r w:rsidRPr="0021481A">
        <w:rPr>
          <w:lang w:val="nb-NO"/>
        </w:rPr>
        <w:t xml:space="preserve"> AN </w:t>
      </w:r>
      <w:r w:rsidRPr="0021481A">
        <w:rPr>
          <w:rStyle w:val="Incipit"/>
          <w:lang w:val="nb-NO"/>
        </w:rPr>
        <w:t>Domine vim patior</w:t>
      </w:r>
      <w:r w:rsidRPr="0021481A">
        <w:rPr>
          <w:lang w:val="nb-NO"/>
        </w:rPr>
        <w:t xml:space="preserve">. </w:t>
      </w:r>
      <w:r w:rsidRPr="0021481A">
        <w:rPr>
          <w:lang w:val="fr-FR"/>
        </w:rPr>
        <w:t xml:space="preserve">PS </w:t>
      </w:r>
      <w:r w:rsidRPr="0021481A">
        <w:rPr>
          <w:rStyle w:val="Incipit"/>
          <w:lang w:val="fr-FR"/>
        </w:rPr>
        <w:t>Ego dixi</w:t>
      </w:r>
      <w:r w:rsidRPr="0021481A">
        <w:rPr>
          <w:lang w:val="fr-FR"/>
        </w:rPr>
        <w:t xml:space="preserve">. AN </w:t>
      </w:r>
      <w:r w:rsidRPr="0021481A">
        <w:rPr>
          <w:rStyle w:val="Incipit"/>
          <w:lang w:val="fr-FR"/>
        </w:rPr>
        <w:t>Dixerunt impii</w:t>
      </w:r>
      <w:r w:rsidRPr="0021481A">
        <w:rPr>
          <w:lang w:val="fr-FR"/>
        </w:rPr>
        <w:t xml:space="preserve">. HY </w:t>
      </w:r>
      <w:r w:rsidRPr="0021481A">
        <w:rPr>
          <w:rStyle w:val="Incipit"/>
          <w:lang w:val="fr-FR"/>
        </w:rPr>
        <w:t>Rex Christe factor</w:t>
      </w:r>
      <w:r w:rsidRPr="0021481A">
        <w:rPr>
          <w:lang w:val="fr-FR"/>
        </w:rPr>
        <w:t xml:space="preserve">. </w:t>
      </w:r>
      <w:r w:rsidRPr="0021481A">
        <w:rPr>
          <w:lang w:val="pt-PT"/>
        </w:rPr>
        <w:t xml:space="preserve">CP </w:t>
      </w:r>
      <w:r w:rsidRPr="0021481A">
        <w:rPr>
          <w:rStyle w:val="Incipit"/>
          <w:lang w:val="pt-PT"/>
        </w:rPr>
        <w:t>Domine confundantur</w:t>
      </w:r>
      <w:r w:rsidRPr="0021481A">
        <w:rPr>
          <w:lang w:val="pt-PT"/>
        </w:rPr>
        <w:t xml:space="preserve">. AB </w:t>
      </w:r>
      <w:r w:rsidRPr="0021481A">
        <w:rPr>
          <w:rStyle w:val="Incipit"/>
          <w:lang w:val="pt-PT"/>
        </w:rPr>
        <w:t>Nemo tollet a me</w:t>
      </w:r>
      <w:r w:rsidRPr="0021481A">
        <w:rPr>
          <w:lang w:val="pt-PT"/>
        </w:rPr>
        <w:t xml:space="preserve">. OR </w:t>
      </w:r>
      <w:r w:rsidRPr="0021481A">
        <w:rPr>
          <w:rStyle w:val="Incipit"/>
          <w:lang w:val="pt-PT"/>
        </w:rPr>
        <w:t>Omnipotens sempiterne deus</w:t>
      </w:r>
      <w:r w:rsidRPr="0021481A">
        <w:rPr>
          <w:lang w:val="pt-PT"/>
        </w:rPr>
        <w:t xml:space="preserve">. (111ra) OPC </w:t>
      </w:r>
      <w:r w:rsidRPr="0021481A">
        <w:rPr>
          <w:rStyle w:val="Incipit"/>
          <w:lang w:val="pt-PT"/>
        </w:rPr>
        <w:t>Tua nos misericordia</w:t>
      </w:r>
      <w:r w:rsidRPr="0021481A">
        <w:rPr>
          <w:lang w:val="pt-PT"/>
        </w:rPr>
        <w:t>.</w:t>
      </w:r>
    </w:p>
    <w:p w:rsidR="005330CF" w:rsidRPr="0021481A" w:rsidRDefault="00C0306D" w:rsidP="004275F3">
      <w:pPr>
        <w:rPr>
          <w:lang w:val="pt-PT"/>
        </w:rPr>
      </w:pPr>
      <w:r w:rsidRPr="0021481A">
        <w:rPr>
          <w:rStyle w:val="Time1"/>
          <w:lang w:val="pt-PT"/>
        </w:rPr>
        <w:t>Ad horas</w:t>
      </w:r>
      <w:r w:rsidRPr="0021481A">
        <w:rPr>
          <w:lang w:val="pt-PT"/>
        </w:rPr>
        <w:t xml:space="preserve"> antiphonae et responsoria ut in die palmarum.</w:t>
      </w:r>
      <w:r w:rsidR="00283AE7" w:rsidRPr="0021481A">
        <w:rPr>
          <w:lang w:val="pt-PT"/>
        </w:rPr>
        <w:t xml:space="preserve"> </w:t>
      </w:r>
    </w:p>
    <w:p w:rsidR="00C0306D" w:rsidRPr="0021481A" w:rsidRDefault="00C0306D" w:rsidP="004275F3">
      <w:pPr>
        <w:rPr>
          <w:lang w:val="pt-PT"/>
        </w:rPr>
      </w:pPr>
      <w:r w:rsidRPr="0021481A">
        <w:rPr>
          <w:lang w:val="pt-PT"/>
        </w:rPr>
        <w:t>Post nonam cantetur</w:t>
      </w:r>
      <w:r w:rsidR="005330CF" w:rsidRPr="0021481A">
        <w:rPr>
          <w:lang w:val="pt-PT"/>
        </w:rPr>
        <w:t xml:space="preserve"> </w:t>
      </w:r>
      <w:r w:rsidR="001E7AD4" w:rsidRPr="0021481A">
        <w:rPr>
          <w:rStyle w:val="Time1"/>
          <w:lang w:val="pt-PT"/>
        </w:rPr>
        <w:t>m</w:t>
      </w:r>
      <w:r w:rsidRPr="0021481A">
        <w:rPr>
          <w:rStyle w:val="Time1"/>
          <w:lang w:val="pt-PT"/>
        </w:rPr>
        <w:t>issa</w:t>
      </w:r>
      <w:r w:rsidRPr="0021481A">
        <w:rPr>
          <w:lang w:val="pt-PT"/>
        </w:rPr>
        <w:t xml:space="preserve"> IN </w:t>
      </w:r>
      <w:r w:rsidRPr="0021481A">
        <w:rPr>
          <w:rStyle w:val="Incipit"/>
          <w:lang w:val="pt-PT"/>
        </w:rPr>
        <w:t>Nos autem</w:t>
      </w:r>
      <w:r w:rsidRPr="0021481A">
        <w:rPr>
          <w:lang w:val="pt-PT"/>
        </w:rPr>
        <w:t xml:space="preserve">. ORCL </w:t>
      </w:r>
      <w:r w:rsidRPr="0021481A">
        <w:rPr>
          <w:rStyle w:val="Incipit"/>
          <w:lang w:val="pt-PT"/>
        </w:rPr>
        <w:t>Omnipotens sempiterne deus</w:t>
      </w:r>
      <w:r w:rsidRPr="0021481A">
        <w:rPr>
          <w:lang w:val="pt-PT"/>
        </w:rPr>
        <w:t xml:space="preserve">. </w:t>
      </w:r>
      <w:r w:rsidR="001E7AD4" w:rsidRPr="0021481A">
        <w:rPr>
          <w:lang w:val="pt-PT"/>
        </w:rPr>
        <w:t xml:space="preserve">EP </w:t>
      </w:r>
      <w:r w:rsidR="001E7AD4" w:rsidRPr="0021481A">
        <w:rPr>
          <w:rStyle w:val="Incipit"/>
          <w:lang w:val="pt-PT"/>
        </w:rPr>
        <w:t>Domine demonstrasti mihi</w:t>
      </w:r>
      <w:r w:rsidR="001E7AD4" w:rsidRPr="0021481A">
        <w:rPr>
          <w:lang w:val="pt-PT"/>
        </w:rPr>
        <w:t xml:space="preserve">. GR </w:t>
      </w:r>
      <w:r w:rsidR="001E7AD4" w:rsidRPr="0021481A">
        <w:rPr>
          <w:rStyle w:val="Incipit"/>
          <w:lang w:val="pt-PT"/>
        </w:rPr>
        <w:t>Ego autem</w:t>
      </w:r>
      <w:r w:rsidR="001E7AD4" w:rsidRPr="0021481A">
        <w:rPr>
          <w:lang w:val="pt-PT"/>
        </w:rPr>
        <w:t xml:space="preserve">. Legitur passio secundum Marcum [EV] </w:t>
      </w:r>
      <w:r w:rsidR="001E7AD4" w:rsidRPr="0021481A">
        <w:rPr>
          <w:rStyle w:val="Incipit"/>
          <w:lang w:val="pt-PT"/>
        </w:rPr>
        <w:t>Erat autem pascha</w:t>
      </w:r>
      <w:r w:rsidR="001E7AD4" w:rsidRPr="0021481A">
        <w:rPr>
          <w:lang w:val="pt-PT"/>
        </w:rPr>
        <w:t xml:space="preserve">. OF </w:t>
      </w:r>
      <w:r w:rsidR="001E7AD4" w:rsidRPr="0021481A">
        <w:rPr>
          <w:rStyle w:val="Incipit"/>
          <w:lang w:val="pt-PT"/>
        </w:rPr>
        <w:t>Custodi me</w:t>
      </w:r>
      <w:r w:rsidR="001E7AD4" w:rsidRPr="0021481A">
        <w:rPr>
          <w:lang w:val="pt-PT"/>
        </w:rPr>
        <w:t xml:space="preserve">. CO </w:t>
      </w:r>
      <w:r w:rsidR="001E7AD4" w:rsidRPr="0021481A">
        <w:rPr>
          <w:rStyle w:val="Incipit"/>
          <w:lang w:val="pt-PT"/>
        </w:rPr>
        <w:t>Adversum me</w:t>
      </w:r>
      <w:r w:rsidR="001E7AD4" w:rsidRPr="0021481A">
        <w:rPr>
          <w:lang w:val="pt-PT"/>
        </w:rPr>
        <w:t xml:space="preserve">. PC </w:t>
      </w:r>
      <w:r w:rsidR="001E7AD4" w:rsidRPr="0021481A">
        <w:rPr>
          <w:rStyle w:val="Incipit"/>
          <w:lang w:val="pt-PT"/>
        </w:rPr>
        <w:t>Sanctificationibus</w:t>
      </w:r>
      <w:r w:rsidR="001E7AD4" w:rsidRPr="0021481A">
        <w:rPr>
          <w:lang w:val="pt-PT"/>
        </w:rPr>
        <w:t xml:space="preserve">. OP </w:t>
      </w:r>
      <w:r w:rsidR="001E7AD4" w:rsidRPr="0021481A">
        <w:rPr>
          <w:rStyle w:val="Incipit"/>
          <w:lang w:val="pt-PT"/>
        </w:rPr>
        <w:t>Tua nos</w:t>
      </w:r>
      <w:r w:rsidR="001E7AD4" w:rsidRPr="0021481A">
        <w:rPr>
          <w:lang w:val="pt-PT"/>
        </w:rPr>
        <w:t>.</w:t>
      </w:r>
    </w:p>
    <w:p w:rsidR="001E7AD4" w:rsidRPr="0021481A" w:rsidRDefault="001E7AD4" w:rsidP="004275F3">
      <w:pPr>
        <w:rPr>
          <w:lang w:val="pt-PT"/>
        </w:rPr>
      </w:pPr>
      <w:r w:rsidRPr="0021481A">
        <w:rPr>
          <w:rStyle w:val="Time1"/>
          <w:lang w:val="pt-PT"/>
        </w:rPr>
        <w:t>Ad vesperas</w:t>
      </w:r>
      <w:r w:rsidRPr="0021481A">
        <w:rPr>
          <w:lang w:val="pt-PT"/>
        </w:rPr>
        <w:t xml:space="preserve"> AN </w:t>
      </w:r>
      <w:r w:rsidRPr="0021481A">
        <w:rPr>
          <w:rStyle w:val="Incipit"/>
          <w:lang w:val="pt-PT"/>
        </w:rPr>
        <w:t>Animae impiorum</w:t>
      </w:r>
      <w:r w:rsidRPr="0021481A">
        <w:rPr>
          <w:lang w:val="pt-PT"/>
        </w:rPr>
        <w:t xml:space="preserve">. CP </w:t>
      </w:r>
      <w:r w:rsidRPr="0021481A">
        <w:rPr>
          <w:rStyle w:val="Incipit"/>
          <w:lang w:val="pt-PT"/>
        </w:rPr>
        <w:t>Domine sabbaoth</w:t>
      </w:r>
      <w:r w:rsidRPr="0021481A">
        <w:rPr>
          <w:lang w:val="pt-PT"/>
        </w:rPr>
        <w:t xml:space="preserve">. RP </w:t>
      </w:r>
      <w:r w:rsidRPr="0021481A">
        <w:rPr>
          <w:rStyle w:val="Incipit"/>
          <w:lang w:val="pt-PT"/>
        </w:rPr>
        <w:t>Opprobrium</w:t>
      </w:r>
      <w:r w:rsidRPr="0021481A">
        <w:rPr>
          <w:lang w:val="pt-PT"/>
        </w:rPr>
        <w:t xml:space="preserve">. HY </w:t>
      </w:r>
      <w:r w:rsidRPr="0021481A">
        <w:rPr>
          <w:rStyle w:val="Incipit"/>
          <w:lang w:val="pt-PT"/>
        </w:rPr>
        <w:t>Vexilla regis</w:t>
      </w:r>
      <w:r w:rsidRPr="0021481A">
        <w:rPr>
          <w:lang w:val="pt-PT"/>
        </w:rPr>
        <w:t xml:space="preserve">. VS </w:t>
      </w:r>
      <w:r w:rsidRPr="0021481A">
        <w:rPr>
          <w:rStyle w:val="Incipit"/>
          <w:lang w:val="pt-PT"/>
        </w:rPr>
        <w:t>Eripe me</w:t>
      </w:r>
      <w:r w:rsidRPr="0021481A">
        <w:rPr>
          <w:lang w:val="pt-PT"/>
        </w:rPr>
        <w:t xml:space="preserve">. AM </w:t>
      </w:r>
      <w:r w:rsidRPr="0021481A">
        <w:rPr>
          <w:rStyle w:val="Incipit"/>
          <w:lang w:val="pt-PT"/>
        </w:rPr>
        <w:t>Potestatem habeo</w:t>
      </w:r>
      <w:r w:rsidRPr="0021481A">
        <w:rPr>
          <w:lang w:val="pt-PT"/>
        </w:rPr>
        <w:t>. Oratio ut supra. Super populum oratio [ut supra].</w:t>
      </w:r>
    </w:p>
    <w:p w:rsidR="001E7AD4" w:rsidRPr="0021481A" w:rsidRDefault="001E7AD4" w:rsidP="004275F3">
      <w:pPr>
        <w:pStyle w:val="Titolo1"/>
        <w:rPr>
          <w:lang w:val="pt-PT"/>
        </w:rPr>
      </w:pPr>
      <w:r w:rsidRPr="0021481A">
        <w:rPr>
          <w:lang w:val="pt-PT"/>
        </w:rPr>
        <w:t>FERIA QUARTA</w:t>
      </w:r>
    </w:p>
    <w:p w:rsidR="001E7AD4" w:rsidRPr="0021481A" w:rsidRDefault="001E7AD4" w:rsidP="004275F3">
      <w:pPr>
        <w:rPr>
          <w:lang w:val="pt-PT"/>
        </w:rPr>
      </w:pPr>
      <w:r w:rsidRPr="0021481A">
        <w:rPr>
          <w:rStyle w:val="Time1"/>
          <w:lang w:val="pt-PT"/>
        </w:rPr>
        <w:t>Ad matutinam</w:t>
      </w:r>
      <w:r w:rsidRPr="0021481A">
        <w:rPr>
          <w:lang w:val="pt-PT"/>
        </w:rPr>
        <w:t xml:space="preserve"> INV </w:t>
      </w:r>
      <w:r w:rsidRPr="0021481A">
        <w:rPr>
          <w:rStyle w:val="Incipit"/>
          <w:lang w:val="pt-PT"/>
        </w:rPr>
        <w:t>Quibus iuravi</w:t>
      </w:r>
      <w:r w:rsidRPr="0021481A">
        <w:rPr>
          <w:lang w:val="pt-PT"/>
        </w:rPr>
        <w:t xml:space="preserve">. PS </w:t>
      </w:r>
      <w:r w:rsidRPr="0021481A">
        <w:rPr>
          <w:rStyle w:val="Incipit"/>
          <w:lang w:val="pt-PT"/>
        </w:rPr>
        <w:t>Venite exultemus</w:t>
      </w:r>
      <w:r w:rsidRPr="0021481A">
        <w:rPr>
          <w:lang w:val="pt-PT"/>
        </w:rPr>
        <w:t xml:space="preserve">. VS </w:t>
      </w:r>
      <w:r w:rsidRPr="0021481A">
        <w:rPr>
          <w:rStyle w:val="Incipit"/>
          <w:lang w:val="pt-PT"/>
        </w:rPr>
        <w:t>Erue a framea</w:t>
      </w:r>
      <w:r w:rsidRPr="0021481A">
        <w:rPr>
          <w:lang w:val="pt-PT"/>
        </w:rPr>
        <w:t>. (</w:t>
      </w:r>
      <w:r w:rsidR="00283AE7" w:rsidRPr="0021481A">
        <w:rPr>
          <w:lang w:val="pt-PT"/>
        </w:rPr>
        <w:t>1</w:t>
      </w:r>
      <w:r w:rsidRPr="0021481A">
        <w:rPr>
          <w:lang w:val="pt-PT"/>
        </w:rPr>
        <w:t xml:space="preserve">11rb) Legitur LS </w:t>
      </w:r>
      <w:r w:rsidRPr="0021481A">
        <w:rPr>
          <w:rStyle w:val="Incipit"/>
          <w:lang w:val="pt-PT"/>
        </w:rPr>
        <w:t>|Sacramenta::Sacramentum| dominicae passionis</w:t>
      </w:r>
      <w:r w:rsidRPr="0021481A">
        <w:rPr>
          <w:lang w:val="pt-PT"/>
        </w:rPr>
        <w:t xml:space="preserve"> cum tribus responsoriis.</w:t>
      </w:r>
      <w:r w:rsidR="00283AE7" w:rsidRPr="0021481A">
        <w:rPr>
          <w:lang w:val="pt-PT"/>
        </w:rPr>
        <w:t xml:space="preserve"> RP </w:t>
      </w:r>
      <w:r w:rsidR="00283AE7" w:rsidRPr="0021481A">
        <w:rPr>
          <w:rStyle w:val="Incipit"/>
          <w:lang w:val="pt-PT"/>
        </w:rPr>
        <w:t>Contumelias</w:t>
      </w:r>
      <w:r w:rsidR="00283AE7" w:rsidRPr="0021481A">
        <w:rPr>
          <w:lang w:val="pt-PT"/>
        </w:rPr>
        <w:t xml:space="preserve">. RP </w:t>
      </w:r>
      <w:r w:rsidR="00283AE7" w:rsidRPr="0021481A">
        <w:rPr>
          <w:rStyle w:val="Incipit"/>
          <w:lang w:val="pt-PT"/>
        </w:rPr>
        <w:t>Deus Israel</w:t>
      </w:r>
      <w:r w:rsidR="00283AE7" w:rsidRPr="0021481A">
        <w:rPr>
          <w:lang w:val="pt-PT"/>
        </w:rPr>
        <w:t xml:space="preserve">. RP </w:t>
      </w:r>
      <w:r w:rsidR="00283AE7" w:rsidRPr="0021481A">
        <w:rPr>
          <w:rStyle w:val="Incipit"/>
          <w:lang w:val="pt-PT"/>
        </w:rPr>
        <w:t>Synagoga</w:t>
      </w:r>
      <w:r w:rsidR="00283AE7" w:rsidRPr="0021481A">
        <w:rPr>
          <w:lang w:val="pt-PT"/>
        </w:rPr>
        <w:t>.</w:t>
      </w:r>
    </w:p>
    <w:p w:rsidR="00283AE7" w:rsidRPr="0021481A" w:rsidRDefault="00283AE7" w:rsidP="004275F3">
      <w:pPr>
        <w:rPr>
          <w:lang w:val="pt-PT"/>
        </w:rPr>
      </w:pPr>
      <w:r w:rsidRPr="0021481A">
        <w:rPr>
          <w:rStyle w:val="Time1"/>
          <w:lang w:val="pt-PT"/>
        </w:rPr>
        <w:t>Ad laudes</w:t>
      </w:r>
      <w:r w:rsidRPr="0021481A">
        <w:rPr>
          <w:lang w:val="pt-PT"/>
        </w:rPr>
        <w:t xml:space="preserve"> AN </w:t>
      </w:r>
      <w:r w:rsidRPr="0021481A">
        <w:rPr>
          <w:rStyle w:val="Incipit"/>
          <w:lang w:val="pt-PT"/>
        </w:rPr>
        <w:t>Libera me</w:t>
      </w:r>
      <w:r w:rsidRPr="0021481A">
        <w:rPr>
          <w:lang w:val="pt-PT"/>
        </w:rPr>
        <w:t xml:space="preserve">. PS </w:t>
      </w:r>
      <w:r w:rsidRPr="0021481A">
        <w:rPr>
          <w:rStyle w:val="Incipit"/>
          <w:lang w:val="pt-PT"/>
        </w:rPr>
        <w:t>Miserere mei</w:t>
      </w:r>
      <w:r w:rsidRPr="0021481A">
        <w:rPr>
          <w:lang w:val="pt-PT"/>
        </w:rPr>
        <w:t xml:space="preserve">. AN </w:t>
      </w:r>
      <w:r w:rsidRPr="0021481A">
        <w:rPr>
          <w:rStyle w:val="Incipit"/>
          <w:lang w:val="pt-PT"/>
        </w:rPr>
        <w:t>Contumelias</w:t>
      </w:r>
      <w:r w:rsidRPr="0021481A">
        <w:rPr>
          <w:lang w:val="pt-PT"/>
        </w:rPr>
        <w:t xml:space="preserve">. PS </w:t>
      </w:r>
      <w:r w:rsidRPr="0021481A">
        <w:rPr>
          <w:rStyle w:val="Incipit"/>
          <w:lang w:val="pt-PT"/>
        </w:rPr>
        <w:t>Te decet hymnus</w:t>
      </w:r>
      <w:r w:rsidRPr="0021481A">
        <w:rPr>
          <w:lang w:val="pt-PT"/>
        </w:rPr>
        <w:t xml:space="preserve">. AN </w:t>
      </w:r>
      <w:r w:rsidRPr="0021481A">
        <w:rPr>
          <w:rStyle w:val="Incipit"/>
          <w:lang w:val="pt-PT"/>
        </w:rPr>
        <w:t>Ipsi vero</w:t>
      </w:r>
      <w:r w:rsidRPr="0021481A">
        <w:rPr>
          <w:lang w:val="pt-PT"/>
        </w:rPr>
        <w:t xml:space="preserve">. PS </w:t>
      </w:r>
      <w:r w:rsidRPr="0021481A">
        <w:rPr>
          <w:rStyle w:val="Incipit"/>
          <w:lang w:val="pt-PT"/>
        </w:rPr>
        <w:t>Deus deus meus</w:t>
      </w:r>
      <w:r w:rsidRPr="0021481A">
        <w:rPr>
          <w:lang w:val="pt-PT"/>
        </w:rPr>
        <w:t xml:space="preserve">. AN </w:t>
      </w:r>
      <w:r w:rsidRPr="0021481A">
        <w:rPr>
          <w:rStyle w:val="Incipit"/>
          <w:lang w:val="pt-PT"/>
        </w:rPr>
        <w:t>Omnes inimici</w:t>
      </w:r>
      <w:r w:rsidRPr="0021481A">
        <w:rPr>
          <w:lang w:val="pt-PT"/>
        </w:rPr>
        <w:t xml:space="preserve">. PS </w:t>
      </w:r>
      <w:r w:rsidRPr="0021481A">
        <w:rPr>
          <w:rStyle w:val="Incipit"/>
          <w:lang w:val="pt-PT"/>
        </w:rPr>
        <w:t>Exultavit</w:t>
      </w:r>
      <w:r w:rsidRPr="0021481A">
        <w:rPr>
          <w:lang w:val="pt-PT"/>
        </w:rPr>
        <w:t xml:space="preserve">. AN </w:t>
      </w:r>
      <w:r w:rsidRPr="0021481A">
        <w:rPr>
          <w:rStyle w:val="Incipit"/>
          <w:lang w:val="pt-PT"/>
        </w:rPr>
        <w:t>Alliga domine</w:t>
      </w:r>
      <w:r w:rsidRPr="0021481A">
        <w:rPr>
          <w:lang w:val="pt-PT"/>
        </w:rPr>
        <w:t xml:space="preserve">. Sequitur HY </w:t>
      </w:r>
      <w:r w:rsidRPr="0021481A">
        <w:rPr>
          <w:rStyle w:val="Incipit"/>
          <w:lang w:val="pt-PT"/>
        </w:rPr>
        <w:t>Rex Christe factor omnium</w:t>
      </w:r>
      <w:r w:rsidRPr="0021481A">
        <w:rPr>
          <w:lang w:val="pt-PT"/>
        </w:rPr>
        <w:t xml:space="preserve">. CP </w:t>
      </w:r>
      <w:r w:rsidRPr="0021481A">
        <w:rPr>
          <w:rStyle w:val="Incipit"/>
          <w:lang w:val="pt-PT"/>
        </w:rPr>
        <w:t>Vere languores</w:t>
      </w:r>
      <w:r w:rsidRPr="0021481A">
        <w:rPr>
          <w:lang w:val="pt-PT"/>
        </w:rPr>
        <w:t xml:space="preserve">. VS </w:t>
      </w:r>
      <w:r w:rsidRPr="0021481A">
        <w:rPr>
          <w:rStyle w:val="Incipit"/>
          <w:lang w:val="pt-PT"/>
        </w:rPr>
        <w:t>Eripe me domine</w:t>
      </w:r>
      <w:r w:rsidRPr="0021481A">
        <w:rPr>
          <w:lang w:val="pt-PT"/>
        </w:rPr>
        <w:t xml:space="preserve">. AB </w:t>
      </w:r>
      <w:r w:rsidRPr="0021481A">
        <w:rPr>
          <w:rStyle w:val="Incipit"/>
          <w:lang w:val="pt-PT"/>
        </w:rPr>
        <w:t>Tanto tempore</w:t>
      </w:r>
      <w:r w:rsidRPr="0021481A">
        <w:rPr>
          <w:lang w:val="pt-PT"/>
        </w:rPr>
        <w:t xml:space="preserve">. OR </w:t>
      </w:r>
      <w:r w:rsidRPr="0021481A">
        <w:rPr>
          <w:rStyle w:val="Incipit"/>
          <w:lang w:val="pt-PT"/>
        </w:rPr>
        <w:t>Praesta quaesumus</w:t>
      </w:r>
      <w:r w:rsidRPr="0021481A">
        <w:rPr>
          <w:lang w:val="pt-PT"/>
        </w:rPr>
        <w:t xml:space="preserve">. OPC </w:t>
      </w:r>
      <w:r w:rsidRPr="0021481A">
        <w:rPr>
          <w:rStyle w:val="Incipit"/>
          <w:lang w:val="pt-PT"/>
        </w:rPr>
        <w:t>Respice quaesumus domine</w:t>
      </w:r>
      <w:r w:rsidRPr="0021481A">
        <w:rPr>
          <w:lang w:val="pt-PT"/>
        </w:rPr>
        <w:t>.</w:t>
      </w:r>
    </w:p>
    <w:p w:rsidR="005330CF" w:rsidRPr="0021481A" w:rsidRDefault="00283AE7" w:rsidP="004275F3">
      <w:pPr>
        <w:rPr>
          <w:lang w:val="pt-PT"/>
        </w:rPr>
      </w:pPr>
      <w:r w:rsidRPr="0021481A">
        <w:rPr>
          <w:rStyle w:val="Time1"/>
          <w:lang w:val="pt-PT"/>
        </w:rPr>
        <w:t>Ad horas</w:t>
      </w:r>
      <w:r w:rsidRPr="0021481A">
        <w:rPr>
          <w:lang w:val="pt-PT"/>
        </w:rPr>
        <w:t xml:space="preserve"> antiphonae et responsoria ut supra. </w:t>
      </w:r>
    </w:p>
    <w:p w:rsidR="00034AA1" w:rsidRPr="0021481A" w:rsidRDefault="00283AE7" w:rsidP="004275F3">
      <w:pPr>
        <w:rPr>
          <w:lang w:val="it-IT"/>
        </w:rPr>
      </w:pPr>
      <w:r w:rsidRPr="0021481A">
        <w:rPr>
          <w:lang w:val="it-IT"/>
        </w:rPr>
        <w:t>Post nonam cantetur</w:t>
      </w:r>
      <w:r w:rsidR="005330CF" w:rsidRPr="0021481A">
        <w:rPr>
          <w:lang w:val="it-IT"/>
        </w:rPr>
        <w:t xml:space="preserve"> </w:t>
      </w:r>
      <w:r w:rsidRPr="0021481A">
        <w:rPr>
          <w:rStyle w:val="Time1"/>
          <w:lang w:val="it-IT"/>
        </w:rPr>
        <w:t>missa</w:t>
      </w:r>
      <w:r w:rsidRPr="0021481A">
        <w:rPr>
          <w:lang w:val="it-IT"/>
        </w:rPr>
        <w:t xml:space="preserve"> IN </w:t>
      </w:r>
      <w:r w:rsidRPr="0021481A">
        <w:rPr>
          <w:rStyle w:val="Incipit"/>
          <w:lang w:val="it-IT"/>
        </w:rPr>
        <w:t>In nomine domini</w:t>
      </w:r>
      <w:r w:rsidRPr="0021481A">
        <w:rPr>
          <w:lang w:val="it-IT"/>
        </w:rPr>
        <w:t>. Et cum cantatur [</w:t>
      </w:r>
      <w:r w:rsidR="00DA0ADA" w:rsidRPr="0021481A">
        <w:rPr>
          <w:lang w:val="it-IT"/>
        </w:rPr>
        <w:t>_IN</w:t>
      </w:r>
      <w:r w:rsidRPr="0021481A">
        <w:rPr>
          <w:lang w:val="it-IT"/>
        </w:rPr>
        <w:t xml:space="preserve">] </w:t>
      </w:r>
      <w:r w:rsidRPr="0021481A">
        <w:rPr>
          <w:rStyle w:val="Incipit"/>
          <w:lang w:val="it-IT"/>
        </w:rPr>
        <w:t>Omne genu flectatur</w:t>
      </w:r>
      <w:r w:rsidRPr="0021481A">
        <w:rPr>
          <w:lang w:val="it-IT"/>
        </w:rPr>
        <w:t xml:space="preserve">, fiat genuflectio a </w:t>
      </w:r>
      <w:r w:rsidRPr="0021481A">
        <w:rPr>
          <w:rStyle w:val="Funktion"/>
          <w:lang w:val="it-IT"/>
        </w:rPr>
        <w:t>clero</w:t>
      </w:r>
      <w:r w:rsidRPr="0021481A">
        <w:rPr>
          <w:lang w:val="it-IT"/>
        </w:rPr>
        <w:t xml:space="preserve"> et a </w:t>
      </w:r>
      <w:r w:rsidRPr="0021481A">
        <w:rPr>
          <w:rStyle w:val="Funktion"/>
          <w:lang w:val="it-IT"/>
        </w:rPr>
        <w:t>populo</w:t>
      </w:r>
      <w:r w:rsidRPr="0021481A">
        <w:rPr>
          <w:lang w:val="it-IT"/>
        </w:rPr>
        <w:t xml:space="preserve">. Hodie dicitur (111va) bis [ORI] </w:t>
      </w:r>
      <w:r w:rsidRPr="0021481A">
        <w:rPr>
          <w:rStyle w:val="Incipit"/>
          <w:lang w:val="it-IT"/>
        </w:rPr>
        <w:t>Flectamus genua. Levate</w:t>
      </w:r>
      <w:r w:rsidRPr="0021481A">
        <w:rPr>
          <w:lang w:val="it-IT"/>
        </w:rPr>
        <w:t xml:space="preserve"> propter scrutinium. In prima oratione </w:t>
      </w:r>
      <w:r w:rsidRPr="0021481A">
        <w:rPr>
          <w:rStyle w:val="Funktion"/>
          <w:lang w:val="it-IT"/>
        </w:rPr>
        <w:t>sacerdos</w:t>
      </w:r>
      <w:r w:rsidRPr="0021481A">
        <w:rPr>
          <w:lang w:val="it-IT"/>
        </w:rPr>
        <w:t xml:space="preserve"> non salutet </w:t>
      </w:r>
      <w:r w:rsidRPr="0021481A">
        <w:rPr>
          <w:rStyle w:val="Funktion"/>
          <w:lang w:val="it-IT"/>
        </w:rPr>
        <w:t>populum</w:t>
      </w:r>
      <w:r w:rsidRPr="0021481A">
        <w:rPr>
          <w:lang w:val="it-IT"/>
        </w:rPr>
        <w:t xml:space="preserve">, sed sic dicat [ORI] </w:t>
      </w:r>
      <w:r w:rsidRPr="0021481A">
        <w:rPr>
          <w:rStyle w:val="Incipit"/>
          <w:lang w:val="it-IT"/>
        </w:rPr>
        <w:t>Oremus. Flectamus genua. Levate</w:t>
      </w:r>
      <w:r w:rsidRPr="0021481A">
        <w:rPr>
          <w:lang w:val="it-IT"/>
        </w:rPr>
        <w:t xml:space="preserve">. Sequitur ORCL </w:t>
      </w:r>
      <w:r w:rsidRPr="0021481A">
        <w:rPr>
          <w:rStyle w:val="Incipit"/>
          <w:lang w:val="it-IT"/>
        </w:rPr>
        <w:t>Praesta quaesumus omnipotens deus</w:t>
      </w:r>
      <w:r w:rsidRPr="0021481A">
        <w:rPr>
          <w:lang w:val="it-IT"/>
        </w:rPr>
        <w:t xml:space="preserve">. Deinde </w:t>
      </w:r>
      <w:r w:rsidRPr="0021481A">
        <w:rPr>
          <w:rStyle w:val="Funktion"/>
          <w:lang w:val="it-IT"/>
        </w:rPr>
        <w:t>accolitus |cononicus::canonicus|</w:t>
      </w:r>
      <w:r w:rsidRPr="0021481A">
        <w:rPr>
          <w:lang w:val="it-IT"/>
        </w:rPr>
        <w:t xml:space="preserve"> legat EPP </w:t>
      </w:r>
      <w:r w:rsidRPr="0021481A">
        <w:rPr>
          <w:rStyle w:val="Incipit"/>
          <w:lang w:val="it-IT"/>
        </w:rPr>
        <w:t>Dicite filiae Sion</w:t>
      </w:r>
      <w:r w:rsidRPr="0021481A">
        <w:rPr>
          <w:lang w:val="it-IT"/>
        </w:rPr>
        <w:t xml:space="preserve">. GR </w:t>
      </w:r>
      <w:r w:rsidRPr="0021481A">
        <w:rPr>
          <w:rStyle w:val="Incipit"/>
          <w:lang w:val="it-IT"/>
        </w:rPr>
        <w:t>Ne avertas faciem</w:t>
      </w:r>
      <w:r w:rsidRPr="0021481A">
        <w:rPr>
          <w:lang w:val="it-IT"/>
        </w:rPr>
        <w:t xml:space="preserve">. </w:t>
      </w:r>
      <w:r w:rsidRPr="0021481A">
        <w:rPr>
          <w:rStyle w:val="Funktion"/>
          <w:lang w:val="pt-PT"/>
        </w:rPr>
        <w:t>Sacerdos</w:t>
      </w:r>
      <w:r w:rsidRPr="0021481A">
        <w:rPr>
          <w:lang w:val="pt-PT"/>
        </w:rPr>
        <w:t xml:space="preserve"> salutet </w:t>
      </w:r>
      <w:r w:rsidRPr="0021481A">
        <w:rPr>
          <w:rStyle w:val="Funktion"/>
          <w:lang w:val="pt-PT"/>
        </w:rPr>
        <w:t>populum</w:t>
      </w:r>
      <w:r w:rsidRPr="0021481A">
        <w:rPr>
          <w:lang w:val="pt-PT"/>
        </w:rPr>
        <w:t xml:space="preserve">. Deinde [ORI] </w:t>
      </w:r>
      <w:r w:rsidRPr="0021481A">
        <w:rPr>
          <w:rStyle w:val="Incipit"/>
          <w:lang w:val="pt-PT"/>
        </w:rPr>
        <w:t>Flectamus genua. Levate</w:t>
      </w:r>
      <w:r w:rsidRPr="0021481A">
        <w:rPr>
          <w:lang w:val="pt-PT"/>
        </w:rPr>
        <w:t xml:space="preserve">. Sequitur ORCL </w:t>
      </w:r>
      <w:r w:rsidRPr="0021481A">
        <w:rPr>
          <w:rStyle w:val="Incipit"/>
          <w:lang w:val="pt-PT"/>
        </w:rPr>
        <w:t>Deus qui pro nobis</w:t>
      </w:r>
      <w:r w:rsidRPr="0021481A">
        <w:rPr>
          <w:lang w:val="pt-PT"/>
        </w:rPr>
        <w:t xml:space="preserve">. </w:t>
      </w:r>
      <w:r w:rsidRPr="0021481A">
        <w:rPr>
          <w:lang w:val="it-IT"/>
        </w:rPr>
        <w:t>Secunda oratio pro peccatis.</w:t>
      </w:r>
      <w:r w:rsidR="00034AA1" w:rsidRPr="0021481A">
        <w:rPr>
          <w:lang w:val="it-IT"/>
        </w:rPr>
        <w:t xml:space="preserve"> Tertia ORCL </w:t>
      </w:r>
      <w:r w:rsidR="00034AA1" w:rsidRPr="0021481A">
        <w:rPr>
          <w:rStyle w:val="Incipit"/>
          <w:lang w:val="it-IT"/>
        </w:rPr>
        <w:t>Pietate tua</w:t>
      </w:r>
      <w:r w:rsidR="00034AA1" w:rsidRPr="0021481A">
        <w:rPr>
          <w:lang w:val="it-IT"/>
        </w:rPr>
        <w:t>. Et amplius non dica</w:t>
      </w:r>
      <w:r w:rsidR="00DA0ADA" w:rsidRPr="0021481A">
        <w:rPr>
          <w:lang w:val="it-IT"/>
        </w:rPr>
        <w:t>n</w:t>
      </w:r>
      <w:r w:rsidR="00034AA1" w:rsidRPr="0021481A">
        <w:rPr>
          <w:lang w:val="it-IT"/>
        </w:rPr>
        <w:t xml:space="preserve">tur. EP </w:t>
      </w:r>
      <w:r w:rsidR="00034AA1" w:rsidRPr="0021481A">
        <w:rPr>
          <w:rStyle w:val="Incipit"/>
          <w:lang w:val="it-IT"/>
        </w:rPr>
        <w:t>Domine quis credit auditui nostro</w:t>
      </w:r>
      <w:r w:rsidR="00034AA1" w:rsidRPr="0021481A">
        <w:rPr>
          <w:lang w:val="it-IT"/>
        </w:rPr>
        <w:t xml:space="preserve">. TR </w:t>
      </w:r>
      <w:r w:rsidR="00034AA1" w:rsidRPr="0021481A">
        <w:rPr>
          <w:rStyle w:val="Incipit"/>
          <w:lang w:val="it-IT"/>
        </w:rPr>
        <w:lastRenderedPageBreak/>
        <w:t>Domine exaudi</w:t>
      </w:r>
      <w:r w:rsidR="00034AA1" w:rsidRPr="0021481A">
        <w:rPr>
          <w:lang w:val="it-IT"/>
        </w:rPr>
        <w:t xml:space="preserve">. Legitur passio secundum Lucam [EP] </w:t>
      </w:r>
      <w:r w:rsidR="00034AA1" w:rsidRPr="0021481A">
        <w:rPr>
          <w:rStyle w:val="Incipit"/>
          <w:lang w:val="it-IT"/>
        </w:rPr>
        <w:t>Appropinquabat dies festus (111vb) Iudaeorum</w:t>
      </w:r>
      <w:r w:rsidR="00034AA1" w:rsidRPr="0021481A">
        <w:rPr>
          <w:lang w:val="it-IT"/>
        </w:rPr>
        <w:t xml:space="preserve">. OF </w:t>
      </w:r>
      <w:r w:rsidR="00034AA1" w:rsidRPr="0021481A">
        <w:rPr>
          <w:rStyle w:val="Incipit"/>
          <w:lang w:val="it-IT"/>
        </w:rPr>
        <w:t>Domine exaudi</w:t>
      </w:r>
      <w:r w:rsidR="00034AA1" w:rsidRPr="0021481A">
        <w:rPr>
          <w:lang w:val="it-IT"/>
        </w:rPr>
        <w:t xml:space="preserve">. CO </w:t>
      </w:r>
      <w:r w:rsidR="00034AA1" w:rsidRPr="0021481A">
        <w:rPr>
          <w:rStyle w:val="Incipit"/>
          <w:lang w:val="it-IT"/>
        </w:rPr>
        <w:t>Potum meum</w:t>
      </w:r>
      <w:r w:rsidR="00034AA1" w:rsidRPr="0021481A">
        <w:rPr>
          <w:lang w:val="it-IT"/>
        </w:rPr>
        <w:t xml:space="preserve">. PC </w:t>
      </w:r>
      <w:r w:rsidR="00034AA1" w:rsidRPr="0021481A">
        <w:rPr>
          <w:rStyle w:val="Incipit"/>
          <w:lang w:val="it-IT"/>
        </w:rPr>
        <w:t>Largire sensibus</w:t>
      </w:r>
      <w:r w:rsidR="00034AA1" w:rsidRPr="0021481A">
        <w:rPr>
          <w:lang w:val="it-IT"/>
        </w:rPr>
        <w:t xml:space="preserve">. OP </w:t>
      </w:r>
      <w:r w:rsidR="00034AA1" w:rsidRPr="0021481A">
        <w:rPr>
          <w:rStyle w:val="Incipit"/>
          <w:lang w:val="it-IT"/>
        </w:rPr>
        <w:t>Respice quaesumus domine</w:t>
      </w:r>
      <w:r w:rsidR="00034AA1" w:rsidRPr="0021481A">
        <w:rPr>
          <w:lang w:val="it-IT"/>
        </w:rPr>
        <w:t>. Ammodo non dicitur oratio super populum.</w:t>
      </w:r>
    </w:p>
    <w:p w:rsidR="001D78B7" w:rsidRPr="0021481A" w:rsidRDefault="00034AA1" w:rsidP="004275F3">
      <w:pPr>
        <w:rPr>
          <w:lang w:val="it-IT"/>
        </w:rPr>
      </w:pPr>
      <w:r w:rsidRPr="0021481A">
        <w:rPr>
          <w:rStyle w:val="Time1"/>
          <w:lang w:val="it-IT"/>
        </w:rPr>
        <w:t>Ad vesperas</w:t>
      </w:r>
      <w:r w:rsidRPr="0021481A">
        <w:rPr>
          <w:lang w:val="it-IT"/>
        </w:rPr>
        <w:t xml:space="preserve"> AN </w:t>
      </w:r>
      <w:r w:rsidRPr="0021481A">
        <w:rPr>
          <w:rStyle w:val="Incipit"/>
          <w:lang w:val="it-IT"/>
        </w:rPr>
        <w:t>Animae impiorum</w:t>
      </w:r>
      <w:r w:rsidR="001D78B7" w:rsidRPr="0021481A">
        <w:rPr>
          <w:lang w:val="it-IT"/>
        </w:rPr>
        <w:t xml:space="preserve"> super feriales psalmos. CP </w:t>
      </w:r>
      <w:r w:rsidR="001D78B7" w:rsidRPr="0021481A">
        <w:rPr>
          <w:rStyle w:val="Incipit"/>
          <w:lang w:val="it-IT"/>
        </w:rPr>
        <w:t>Christus vulneratus</w:t>
      </w:r>
      <w:r w:rsidR="001D78B7" w:rsidRPr="0021481A">
        <w:rPr>
          <w:lang w:val="it-IT"/>
        </w:rPr>
        <w:t xml:space="preserve">. RP </w:t>
      </w:r>
      <w:r w:rsidR="001D78B7" w:rsidRPr="0021481A">
        <w:rPr>
          <w:rStyle w:val="Incipit"/>
          <w:lang w:val="it-IT"/>
        </w:rPr>
        <w:t>Ingressus Pilatus</w:t>
      </w:r>
      <w:r w:rsidR="001D78B7" w:rsidRPr="0021481A">
        <w:rPr>
          <w:lang w:val="it-IT"/>
        </w:rPr>
        <w:t xml:space="preserve">. HY </w:t>
      </w:r>
      <w:r w:rsidR="001D78B7" w:rsidRPr="0021481A">
        <w:rPr>
          <w:rStyle w:val="Incipit"/>
          <w:lang w:val="it-IT"/>
        </w:rPr>
        <w:t>Vexilla regis prodeunt</w:t>
      </w:r>
      <w:r w:rsidR="001D78B7" w:rsidRPr="0021481A">
        <w:rPr>
          <w:lang w:val="it-IT"/>
        </w:rPr>
        <w:t xml:space="preserve">. VS </w:t>
      </w:r>
      <w:r w:rsidR="001D78B7" w:rsidRPr="0021481A">
        <w:rPr>
          <w:rStyle w:val="Incipit"/>
          <w:lang w:val="it-IT"/>
        </w:rPr>
        <w:t>Eripe me domine</w:t>
      </w:r>
      <w:r w:rsidR="001D78B7" w:rsidRPr="0021481A">
        <w:rPr>
          <w:lang w:val="it-IT"/>
        </w:rPr>
        <w:t xml:space="preserve">. AM </w:t>
      </w:r>
      <w:r w:rsidR="001D78B7" w:rsidRPr="0021481A">
        <w:rPr>
          <w:rStyle w:val="Incipit"/>
          <w:lang w:val="it-IT"/>
        </w:rPr>
        <w:t>Cottidie</w:t>
      </w:r>
      <w:r w:rsidR="001D78B7" w:rsidRPr="0021481A">
        <w:rPr>
          <w:lang w:val="it-IT"/>
        </w:rPr>
        <w:t xml:space="preserve">. Deinde preces non dicantur, nec [KY] </w:t>
      </w:r>
      <w:r w:rsidR="001D78B7" w:rsidRPr="0021481A">
        <w:rPr>
          <w:rStyle w:val="Incipit"/>
          <w:lang w:val="it-IT"/>
        </w:rPr>
        <w:t>Kyrie</w:t>
      </w:r>
      <w:r w:rsidR="001D78B7" w:rsidRPr="0021481A">
        <w:rPr>
          <w:lang w:val="it-IT"/>
        </w:rPr>
        <w:t xml:space="preserve">, nec [PN] </w:t>
      </w:r>
      <w:r w:rsidR="001D78B7" w:rsidRPr="0021481A">
        <w:rPr>
          <w:rStyle w:val="Incipit"/>
          <w:lang w:val="it-IT"/>
        </w:rPr>
        <w:t>Pater noster</w:t>
      </w:r>
      <w:r w:rsidR="001D78B7" w:rsidRPr="0021481A">
        <w:rPr>
          <w:lang w:val="it-IT"/>
        </w:rPr>
        <w:t xml:space="preserve">. Sequitur illa sola OR </w:t>
      </w:r>
      <w:r w:rsidR="001D78B7" w:rsidRPr="0021481A">
        <w:rPr>
          <w:rStyle w:val="Incipit"/>
          <w:lang w:val="it-IT"/>
        </w:rPr>
        <w:t>Deus qui pro nobis</w:t>
      </w:r>
      <w:r w:rsidR="001D78B7" w:rsidRPr="0021481A">
        <w:rPr>
          <w:lang w:val="it-IT"/>
        </w:rPr>
        <w:t>. Ammodo non dicitur oratio super populum.</w:t>
      </w:r>
    </w:p>
    <w:p w:rsidR="001D78B7" w:rsidRPr="0021481A" w:rsidRDefault="001D78B7" w:rsidP="004275F3">
      <w:pPr>
        <w:rPr>
          <w:lang w:val="it-IT"/>
        </w:rPr>
      </w:pPr>
      <w:r w:rsidRPr="0021481A">
        <w:rPr>
          <w:rStyle w:val="Time1"/>
          <w:lang w:val="it-IT"/>
        </w:rPr>
        <w:t>Ad completorium</w:t>
      </w:r>
      <w:r w:rsidRPr="0021481A">
        <w:rPr>
          <w:lang w:val="it-IT"/>
        </w:rPr>
        <w:t xml:space="preserve"> cantatur HY </w:t>
      </w:r>
      <w:r w:rsidRPr="0021481A">
        <w:rPr>
          <w:rStyle w:val="Incipit"/>
          <w:lang w:val="it-IT"/>
        </w:rPr>
        <w:t>Rex Christe</w:t>
      </w:r>
      <w:r w:rsidRPr="0021481A">
        <w:rPr>
          <w:lang w:val="it-IT"/>
        </w:rPr>
        <w:t xml:space="preserve">, quia in matutinis non cantatur, cum AD </w:t>
      </w:r>
      <w:r w:rsidRPr="0021481A">
        <w:rPr>
          <w:rStyle w:val="Incipit"/>
          <w:lang w:val="it-IT"/>
        </w:rPr>
        <w:t>Sanctifica nos domine</w:t>
      </w:r>
      <w:r w:rsidRPr="0021481A">
        <w:rPr>
          <w:lang w:val="it-IT"/>
        </w:rPr>
        <w:t xml:space="preserve">. CP </w:t>
      </w:r>
      <w:r w:rsidRPr="0021481A">
        <w:rPr>
          <w:rStyle w:val="Incipit"/>
          <w:lang w:val="it-IT"/>
        </w:rPr>
        <w:t>Tu (112ra) autem in nobis es</w:t>
      </w:r>
      <w:r w:rsidRPr="0021481A">
        <w:rPr>
          <w:lang w:val="it-IT"/>
        </w:rPr>
        <w:t xml:space="preserve">. OR </w:t>
      </w:r>
      <w:r w:rsidRPr="0021481A">
        <w:rPr>
          <w:rStyle w:val="Incipit"/>
          <w:lang w:val="it-IT"/>
        </w:rPr>
        <w:t>Respice quaesumus domine super</w:t>
      </w:r>
      <w:r w:rsidRPr="0021481A">
        <w:rPr>
          <w:lang w:val="it-IT"/>
        </w:rPr>
        <w:t>.</w:t>
      </w:r>
    </w:p>
    <w:p w:rsidR="00283AE7" w:rsidRPr="0021481A" w:rsidRDefault="001D78B7" w:rsidP="004275F3">
      <w:pPr>
        <w:pStyle w:val="Titolo1"/>
        <w:rPr>
          <w:lang w:val="it-IT"/>
        </w:rPr>
      </w:pPr>
      <w:r w:rsidRPr="0021481A">
        <w:rPr>
          <w:lang w:val="it-IT"/>
        </w:rPr>
        <w:t>FERIA QUINTA</w:t>
      </w:r>
    </w:p>
    <w:p w:rsidR="001D78B7" w:rsidRPr="0021481A" w:rsidRDefault="001D78B7" w:rsidP="004275F3">
      <w:pPr>
        <w:rPr>
          <w:lang w:val="it-IT"/>
        </w:rPr>
      </w:pPr>
      <w:r w:rsidRPr="0021481A">
        <w:rPr>
          <w:lang w:val="it-IT"/>
        </w:rPr>
        <w:t xml:space="preserve">tanguntur campanae ad matutinam et ad missam dum [GL] </w:t>
      </w:r>
      <w:r w:rsidRPr="0021481A">
        <w:rPr>
          <w:rStyle w:val="Incipit"/>
          <w:lang w:val="it-IT"/>
        </w:rPr>
        <w:t>Gloria in excelsis</w:t>
      </w:r>
      <w:r w:rsidRPr="0021481A">
        <w:rPr>
          <w:lang w:val="it-IT"/>
        </w:rPr>
        <w:t xml:space="preserve"> canitur.</w:t>
      </w:r>
      <w:r w:rsidR="00C733FA" w:rsidRPr="0021481A">
        <w:rPr>
          <w:lang w:val="it-IT"/>
        </w:rPr>
        <w:t xml:space="preserve"> Et postea non prius quam alleluia in sabbato incipiatur. Et in his tribus diebus et noctibus ad matutinam non dicatur [VAR] </w:t>
      </w:r>
      <w:r w:rsidR="00C733FA" w:rsidRPr="0021481A">
        <w:rPr>
          <w:rStyle w:val="Incipit"/>
          <w:lang w:val="it-IT"/>
        </w:rPr>
        <w:t>Domine labia mea</w:t>
      </w:r>
      <w:r w:rsidR="00C733FA" w:rsidRPr="0021481A">
        <w:rPr>
          <w:lang w:val="it-IT"/>
        </w:rPr>
        <w:t xml:space="preserve">. Nec </w:t>
      </w:r>
      <w:r w:rsidR="0030059A" w:rsidRPr="0021481A">
        <w:rPr>
          <w:lang w:val="it-IT"/>
        </w:rPr>
        <w:t xml:space="preserve">[ad] </w:t>
      </w:r>
      <w:r w:rsidR="00C733FA" w:rsidRPr="0021481A">
        <w:rPr>
          <w:lang w:val="it-IT"/>
        </w:rPr>
        <w:t xml:space="preserve">aliquem cursum [VAR] </w:t>
      </w:r>
      <w:r w:rsidR="00C733FA" w:rsidRPr="0021481A">
        <w:rPr>
          <w:rStyle w:val="Incipit"/>
          <w:lang w:val="it-IT"/>
        </w:rPr>
        <w:t>Deus in adiutorium</w:t>
      </w:r>
      <w:r w:rsidR="00C733FA" w:rsidRPr="0021481A">
        <w:rPr>
          <w:lang w:val="it-IT"/>
        </w:rPr>
        <w:t xml:space="preserve">, nec [PS] </w:t>
      </w:r>
      <w:r w:rsidR="00C733FA" w:rsidRPr="0021481A">
        <w:rPr>
          <w:rStyle w:val="Incipit"/>
          <w:lang w:val="it-IT"/>
        </w:rPr>
        <w:t>Venite</w:t>
      </w:r>
      <w:r w:rsidR="00092CA2" w:rsidRPr="0021481A">
        <w:rPr>
          <w:lang w:val="it-IT"/>
        </w:rPr>
        <w:t xml:space="preserve"> ad matutinam, sed </w:t>
      </w:r>
      <w:r w:rsidR="00092CA2" w:rsidRPr="0021481A">
        <w:rPr>
          <w:rStyle w:val="Funktion"/>
          <w:lang w:val="it-IT"/>
        </w:rPr>
        <w:t>cantor</w:t>
      </w:r>
      <w:r w:rsidR="00092CA2" w:rsidRPr="0021481A">
        <w:rPr>
          <w:lang w:val="it-IT"/>
        </w:rPr>
        <w:t xml:space="preserve"> </w:t>
      </w:r>
      <w:r w:rsidR="0030059A" w:rsidRPr="0021481A">
        <w:rPr>
          <w:lang w:val="it-IT"/>
        </w:rPr>
        <w:t>|imponot::</w:t>
      </w:r>
      <w:r w:rsidR="00092CA2" w:rsidRPr="0021481A">
        <w:rPr>
          <w:lang w:val="it-IT"/>
        </w:rPr>
        <w:t>imponat</w:t>
      </w:r>
      <w:r w:rsidR="0030059A" w:rsidRPr="0021481A">
        <w:rPr>
          <w:lang w:val="it-IT"/>
        </w:rPr>
        <w:t>|</w:t>
      </w:r>
      <w:r w:rsidR="00092CA2" w:rsidRPr="0021481A">
        <w:rPr>
          <w:lang w:val="it-IT"/>
        </w:rPr>
        <w:t xml:space="preserve"> AN </w:t>
      </w:r>
      <w:r w:rsidR="00092CA2" w:rsidRPr="0021481A">
        <w:rPr>
          <w:rStyle w:val="Incipit"/>
          <w:lang w:val="it-IT"/>
        </w:rPr>
        <w:t>Zelus domus tuae</w:t>
      </w:r>
      <w:r w:rsidR="00092CA2" w:rsidRPr="0021481A">
        <w:rPr>
          <w:lang w:val="it-IT"/>
        </w:rPr>
        <w:t xml:space="preserve"> cum reliquis. In fine psalmorum non dicatur [VV] </w:t>
      </w:r>
      <w:r w:rsidR="00092CA2" w:rsidRPr="0021481A">
        <w:rPr>
          <w:rStyle w:val="Incipit"/>
          <w:lang w:val="it-IT"/>
        </w:rPr>
        <w:t>Gloria patri</w:t>
      </w:r>
      <w:r w:rsidR="00092CA2" w:rsidRPr="0021481A">
        <w:rPr>
          <w:lang w:val="it-IT"/>
        </w:rPr>
        <w:t xml:space="preserve">, nec in responsoriis, nec </w:t>
      </w:r>
      <w:r w:rsidR="0030059A" w:rsidRPr="0021481A">
        <w:rPr>
          <w:lang w:val="it-IT"/>
        </w:rPr>
        <w:t xml:space="preserve">%D::in% </w:t>
      </w:r>
      <w:r w:rsidR="00092CA2" w:rsidRPr="0021481A">
        <w:rPr>
          <w:lang w:val="it-IT"/>
        </w:rPr>
        <w:t>finis subtrahitur</w:t>
      </w:r>
      <w:r w:rsidR="0030059A" w:rsidRPr="0021481A">
        <w:rPr>
          <w:lang w:val="it-IT"/>
        </w:rPr>
        <w:t xml:space="preserve"> in antiphonis ut plenius dicat</w:t>
      </w:r>
      <w:r w:rsidR="00092CA2" w:rsidRPr="0021481A">
        <w:rPr>
          <w:lang w:val="it-IT"/>
        </w:rPr>
        <w:t xml:space="preserve">ur non subtrahendo finem. Non dicatur [VAR] </w:t>
      </w:r>
      <w:r w:rsidR="00092CA2" w:rsidRPr="0021481A">
        <w:rPr>
          <w:rStyle w:val="Incipit"/>
          <w:lang w:val="it-IT"/>
        </w:rPr>
        <w:t>Iube domine benedicere</w:t>
      </w:r>
      <w:r w:rsidR="00092CA2" w:rsidRPr="0021481A">
        <w:rPr>
          <w:lang w:val="it-IT"/>
        </w:rPr>
        <w:t xml:space="preserve">, nec [_LE] </w:t>
      </w:r>
      <w:r w:rsidR="00092CA2" w:rsidRPr="0021481A">
        <w:rPr>
          <w:rStyle w:val="Incipit"/>
          <w:lang w:val="it-IT"/>
        </w:rPr>
        <w:t>Tu autem</w:t>
      </w:r>
      <w:r w:rsidR="00092CA2" w:rsidRPr="0021481A">
        <w:rPr>
          <w:lang w:val="it-IT"/>
        </w:rPr>
        <w:t>. Accenduntur viginta quattuor lumina (11</w:t>
      </w:r>
      <w:r w:rsidR="00AF21C7" w:rsidRPr="0021481A">
        <w:rPr>
          <w:lang w:val="it-IT"/>
        </w:rPr>
        <w:t>2r</w:t>
      </w:r>
      <w:r w:rsidR="00092CA2" w:rsidRPr="0021481A">
        <w:rPr>
          <w:lang w:val="it-IT"/>
        </w:rPr>
        <w:t>b) et extinguuntur per singulos</w:t>
      </w:r>
      <w:r w:rsidR="000439F4" w:rsidRPr="0021481A">
        <w:rPr>
          <w:lang w:val="it-IT"/>
        </w:rPr>
        <w:t xml:space="preserve"> psalmos et lectiones, quae sim</w:t>
      </w:r>
      <w:r w:rsidR="00092CA2" w:rsidRPr="0021481A">
        <w:rPr>
          <w:lang w:val="it-IT"/>
        </w:rPr>
        <w:t xml:space="preserve">ul per tres </w:t>
      </w:r>
      <w:r w:rsidR="000439F4" w:rsidRPr="0021481A">
        <w:rPr>
          <w:lang w:val="it-IT"/>
        </w:rPr>
        <w:t>noctes sunt septuaginta duae [horae]</w:t>
      </w:r>
      <w:r w:rsidR="00092CA2" w:rsidRPr="0021481A">
        <w:rPr>
          <w:lang w:val="it-IT"/>
        </w:rPr>
        <w:t xml:space="preserve">. Tot enim horis iacuit </w:t>
      </w:r>
      <w:r w:rsidR="00092CA2" w:rsidRPr="0021481A">
        <w:rPr>
          <w:rStyle w:val="Person"/>
          <w:lang w:val="it-IT"/>
        </w:rPr>
        <w:t>Christus</w:t>
      </w:r>
      <w:r w:rsidR="00092CA2" w:rsidRPr="0021481A">
        <w:rPr>
          <w:lang w:val="it-IT"/>
        </w:rPr>
        <w:t xml:space="preserve"> in se</w:t>
      </w:r>
      <w:r w:rsidR="000439F4" w:rsidRPr="0021481A">
        <w:rPr>
          <w:lang w:val="it-IT"/>
        </w:rPr>
        <w:t>pulchro. Et extinctio luminum si</w:t>
      </w:r>
      <w:r w:rsidR="00092CA2" w:rsidRPr="0021481A">
        <w:rPr>
          <w:lang w:val="it-IT"/>
        </w:rPr>
        <w:t xml:space="preserve">gnificat </w:t>
      </w:r>
      <w:r w:rsidR="000439F4" w:rsidRPr="0021481A">
        <w:rPr>
          <w:lang w:val="it-IT"/>
        </w:rPr>
        <w:t xml:space="preserve">|defunctum::defectum| septuaginta duo discipulorum [sive maestitiam apostolorum] quam pertulerunt per septuaginta duas horas |quem::quae| consecratae sunt </w:t>
      </w:r>
      <w:r w:rsidR="000439F4" w:rsidRPr="0021481A">
        <w:rPr>
          <w:rStyle w:val="Person"/>
          <w:lang w:val="it-IT"/>
        </w:rPr>
        <w:t>Christi</w:t>
      </w:r>
      <w:r w:rsidR="000439F4" w:rsidRPr="0021481A">
        <w:rPr>
          <w:lang w:val="it-IT"/>
        </w:rPr>
        <w:t xml:space="preserve"> sepulturae.</w:t>
      </w:r>
    </w:p>
    <w:p w:rsidR="000439F4" w:rsidRPr="0021481A" w:rsidRDefault="000439F4" w:rsidP="004275F3">
      <w:pPr>
        <w:rPr>
          <w:lang w:val="it-IT"/>
        </w:rPr>
      </w:pPr>
      <w:r w:rsidRPr="0021481A">
        <w:rPr>
          <w:rStyle w:val="Time2"/>
          <w:lang w:val="it-IT"/>
        </w:rPr>
        <w:t>In primo nocturno</w:t>
      </w:r>
      <w:r w:rsidRPr="0021481A">
        <w:rPr>
          <w:lang w:val="it-IT"/>
        </w:rPr>
        <w:t xml:space="preserve"> AN </w:t>
      </w:r>
      <w:r w:rsidRPr="0021481A">
        <w:rPr>
          <w:rStyle w:val="Incipit"/>
          <w:lang w:val="it-IT"/>
        </w:rPr>
        <w:t>Zelus domus tuae</w:t>
      </w:r>
      <w:r w:rsidRPr="0021481A">
        <w:rPr>
          <w:lang w:val="it-IT"/>
        </w:rPr>
        <w:t xml:space="preserve">. PS </w:t>
      </w:r>
      <w:r w:rsidRPr="0021481A">
        <w:rPr>
          <w:rStyle w:val="Incipit"/>
          <w:lang w:val="it-IT"/>
        </w:rPr>
        <w:t>Salvum me fac</w:t>
      </w:r>
      <w:r w:rsidRPr="0021481A">
        <w:rPr>
          <w:lang w:val="it-IT"/>
        </w:rPr>
        <w:t xml:space="preserve">. AN </w:t>
      </w:r>
      <w:r w:rsidRPr="0021481A">
        <w:rPr>
          <w:rStyle w:val="Incipit"/>
          <w:lang w:val="it-IT"/>
        </w:rPr>
        <w:t>Avertantur</w:t>
      </w:r>
      <w:r w:rsidRPr="0021481A">
        <w:rPr>
          <w:lang w:val="it-IT"/>
        </w:rPr>
        <w:t xml:space="preserve">. PS </w:t>
      </w:r>
      <w:r w:rsidRPr="0021481A">
        <w:rPr>
          <w:rStyle w:val="Incipit"/>
          <w:lang w:val="it-IT"/>
        </w:rPr>
        <w:t>Deus in adiutorium</w:t>
      </w:r>
      <w:r w:rsidRPr="0021481A">
        <w:rPr>
          <w:lang w:val="it-IT"/>
        </w:rPr>
        <w:t xml:space="preserve">. AN </w:t>
      </w:r>
      <w:r w:rsidRPr="0021481A">
        <w:rPr>
          <w:rStyle w:val="Incipit"/>
          <w:lang w:val="it-IT"/>
        </w:rPr>
        <w:t>Deus meus</w:t>
      </w:r>
      <w:r w:rsidRPr="0021481A">
        <w:rPr>
          <w:lang w:val="it-IT"/>
        </w:rPr>
        <w:t xml:space="preserve">. PS </w:t>
      </w:r>
      <w:r w:rsidRPr="0021481A">
        <w:rPr>
          <w:rStyle w:val="Incipit"/>
          <w:lang w:val="it-IT"/>
        </w:rPr>
        <w:t>In te speravi</w:t>
      </w:r>
      <w:r w:rsidRPr="0021481A">
        <w:rPr>
          <w:lang w:val="it-IT"/>
        </w:rPr>
        <w:t xml:space="preserve">. VS </w:t>
      </w:r>
      <w:r w:rsidRPr="0021481A">
        <w:rPr>
          <w:rStyle w:val="Incipit"/>
          <w:lang w:val="it-IT"/>
        </w:rPr>
        <w:t>Ab insurgentibus in me</w:t>
      </w:r>
      <w:r w:rsidRPr="0021481A">
        <w:rPr>
          <w:lang w:val="it-IT"/>
        </w:rPr>
        <w:t xml:space="preserve">. Leguntur lamentationes Ieremiae cum historia. RP </w:t>
      </w:r>
      <w:r w:rsidRPr="0021481A">
        <w:rPr>
          <w:rStyle w:val="Incipit"/>
          <w:lang w:val="it-IT"/>
        </w:rPr>
        <w:t>In monte</w:t>
      </w:r>
      <w:r w:rsidR="00AF21C7" w:rsidRPr="0021481A">
        <w:rPr>
          <w:rStyle w:val="Incipit"/>
          <w:lang w:val="it-IT"/>
        </w:rPr>
        <w:t xml:space="preserve"> Oliveti</w:t>
      </w:r>
      <w:r w:rsidR="00AF21C7" w:rsidRPr="0021481A">
        <w:rPr>
          <w:lang w:val="it-IT"/>
        </w:rPr>
        <w:t xml:space="preserve">. RP </w:t>
      </w:r>
      <w:r w:rsidR="00AF21C7" w:rsidRPr="0021481A">
        <w:rPr>
          <w:rStyle w:val="Incipit"/>
          <w:lang w:val="it-IT"/>
        </w:rPr>
        <w:t>Tristis est anima mea</w:t>
      </w:r>
      <w:r w:rsidR="00AF21C7" w:rsidRPr="0021481A">
        <w:rPr>
          <w:lang w:val="it-IT"/>
        </w:rPr>
        <w:t xml:space="preserve">. RP </w:t>
      </w:r>
      <w:r w:rsidR="00AF21C7" w:rsidRPr="0021481A">
        <w:rPr>
          <w:rStyle w:val="Incipit"/>
          <w:lang w:val="it-IT"/>
        </w:rPr>
        <w:t>Ecce vidimus</w:t>
      </w:r>
      <w:r w:rsidR="00AF21C7" w:rsidRPr="0021481A">
        <w:rPr>
          <w:lang w:val="it-IT"/>
        </w:rPr>
        <w:t>.</w:t>
      </w:r>
    </w:p>
    <w:p w:rsidR="00AF21C7" w:rsidRPr="0021481A" w:rsidRDefault="00AF21C7" w:rsidP="004275F3">
      <w:pPr>
        <w:rPr>
          <w:lang w:val="fr-FR"/>
        </w:rPr>
      </w:pPr>
      <w:r w:rsidRPr="0021481A">
        <w:rPr>
          <w:rStyle w:val="Time2"/>
          <w:lang w:val="it-IT"/>
        </w:rPr>
        <w:t>In secundo nocturno</w:t>
      </w:r>
      <w:r w:rsidRPr="0021481A">
        <w:rPr>
          <w:lang w:val="it-IT"/>
        </w:rPr>
        <w:t xml:space="preserve"> AN </w:t>
      </w:r>
      <w:r w:rsidRPr="0021481A">
        <w:rPr>
          <w:rStyle w:val="Incipit"/>
          <w:lang w:val="it-IT"/>
        </w:rPr>
        <w:t>Liberavit</w:t>
      </w:r>
      <w:r w:rsidRPr="0021481A">
        <w:rPr>
          <w:lang w:val="it-IT"/>
        </w:rPr>
        <w:t xml:space="preserve">. PS </w:t>
      </w:r>
      <w:r w:rsidRPr="0021481A">
        <w:rPr>
          <w:rStyle w:val="Incipit"/>
          <w:lang w:val="it-IT"/>
        </w:rPr>
        <w:t>Deus (112va) iudicium</w:t>
      </w:r>
      <w:r w:rsidRPr="0021481A">
        <w:rPr>
          <w:lang w:val="it-IT"/>
        </w:rPr>
        <w:t xml:space="preserve">. AN </w:t>
      </w:r>
      <w:r w:rsidRPr="0021481A">
        <w:rPr>
          <w:rStyle w:val="Incipit"/>
          <w:lang w:val="it-IT"/>
        </w:rPr>
        <w:t>Cogitaverunt impii</w:t>
      </w:r>
      <w:r w:rsidRPr="0021481A">
        <w:rPr>
          <w:lang w:val="it-IT"/>
        </w:rPr>
        <w:t xml:space="preserve">. PS </w:t>
      </w:r>
      <w:r w:rsidRPr="0021481A">
        <w:rPr>
          <w:rStyle w:val="Incipit"/>
          <w:lang w:val="it-IT"/>
        </w:rPr>
        <w:t>Quam bonus Israel</w:t>
      </w:r>
      <w:r w:rsidRPr="0021481A">
        <w:rPr>
          <w:lang w:val="it-IT"/>
        </w:rPr>
        <w:t xml:space="preserve">. </w:t>
      </w:r>
      <w:r w:rsidRPr="0021481A">
        <w:rPr>
          <w:lang w:val="pt-PT"/>
        </w:rPr>
        <w:t xml:space="preserve">AN </w:t>
      </w:r>
      <w:r w:rsidRPr="0021481A">
        <w:rPr>
          <w:rStyle w:val="Incipit"/>
          <w:lang w:val="pt-PT"/>
        </w:rPr>
        <w:t>Exurge domine</w:t>
      </w:r>
      <w:r w:rsidRPr="0021481A">
        <w:rPr>
          <w:lang w:val="pt-PT"/>
        </w:rPr>
        <w:t xml:space="preserve">. PS </w:t>
      </w:r>
      <w:r w:rsidR="00BB402F" w:rsidRPr="0021481A">
        <w:rPr>
          <w:rStyle w:val="Incipit"/>
          <w:lang w:val="pt-PT"/>
        </w:rPr>
        <w:t>U</w:t>
      </w:r>
      <w:r w:rsidRPr="0021481A">
        <w:rPr>
          <w:rStyle w:val="Incipit"/>
          <w:lang w:val="pt-PT"/>
        </w:rPr>
        <w:t>t quid deus</w:t>
      </w:r>
      <w:r w:rsidRPr="0021481A">
        <w:rPr>
          <w:lang w:val="pt-PT"/>
        </w:rPr>
        <w:t xml:space="preserve">. VS </w:t>
      </w:r>
      <w:r w:rsidRPr="0021481A">
        <w:rPr>
          <w:rStyle w:val="Incipit"/>
          <w:lang w:val="pt-PT"/>
        </w:rPr>
        <w:t>Deus deus meus eripe me de manu peccatoris</w:t>
      </w:r>
      <w:r w:rsidRPr="0021481A">
        <w:rPr>
          <w:lang w:val="pt-PT"/>
        </w:rPr>
        <w:t xml:space="preserve">. Lamentationes ut supra cum tribus responsoriis. RP </w:t>
      </w:r>
      <w:r w:rsidRPr="0021481A">
        <w:rPr>
          <w:rStyle w:val="Incipit"/>
          <w:lang w:val="pt-PT"/>
        </w:rPr>
        <w:t>Amicus meus</w:t>
      </w:r>
      <w:r w:rsidRPr="0021481A">
        <w:rPr>
          <w:lang w:val="pt-PT"/>
        </w:rPr>
        <w:t xml:space="preserve">. RP </w:t>
      </w:r>
      <w:r w:rsidRPr="0021481A">
        <w:rPr>
          <w:rStyle w:val="Incipit"/>
          <w:lang w:val="pt-PT"/>
        </w:rPr>
        <w:t>Iudas mercator pessimus</w:t>
      </w:r>
      <w:r w:rsidRPr="0021481A">
        <w:rPr>
          <w:lang w:val="pt-PT"/>
        </w:rPr>
        <w:t xml:space="preserve">. </w:t>
      </w:r>
      <w:r w:rsidRPr="0021481A">
        <w:rPr>
          <w:lang w:val="fr-FR"/>
        </w:rPr>
        <w:t xml:space="preserve">RP </w:t>
      </w:r>
      <w:r w:rsidRPr="0021481A">
        <w:rPr>
          <w:rStyle w:val="Incipit"/>
          <w:lang w:val="fr-FR"/>
        </w:rPr>
        <w:t>Unus ex discipulis</w:t>
      </w:r>
      <w:r w:rsidRPr="0021481A">
        <w:rPr>
          <w:lang w:val="fr-FR"/>
        </w:rPr>
        <w:t>.</w:t>
      </w:r>
    </w:p>
    <w:p w:rsidR="00AF21C7" w:rsidRPr="0021481A" w:rsidRDefault="00AF21C7" w:rsidP="004275F3">
      <w:pPr>
        <w:rPr>
          <w:lang w:val="pt-PT"/>
        </w:rPr>
      </w:pPr>
      <w:r w:rsidRPr="0021481A">
        <w:rPr>
          <w:rStyle w:val="Time2"/>
          <w:lang w:val="fr-FR"/>
        </w:rPr>
        <w:t>In tertio nocturno</w:t>
      </w:r>
      <w:r w:rsidRPr="0021481A">
        <w:rPr>
          <w:lang w:val="fr-FR"/>
        </w:rPr>
        <w:t xml:space="preserve"> AN </w:t>
      </w:r>
      <w:r w:rsidRPr="0021481A">
        <w:rPr>
          <w:rStyle w:val="Incipit"/>
          <w:lang w:val="fr-FR"/>
        </w:rPr>
        <w:t>Dixi iniquis</w:t>
      </w:r>
      <w:r w:rsidRPr="0021481A">
        <w:rPr>
          <w:lang w:val="fr-FR"/>
        </w:rPr>
        <w:t xml:space="preserve">. </w:t>
      </w:r>
      <w:r w:rsidRPr="0021481A">
        <w:rPr>
          <w:lang w:val="pt-PT"/>
        </w:rPr>
        <w:t xml:space="preserve">PS </w:t>
      </w:r>
      <w:r w:rsidRPr="0021481A">
        <w:rPr>
          <w:rStyle w:val="Incipit"/>
          <w:lang w:val="pt-PT"/>
        </w:rPr>
        <w:t>Confitebimur</w:t>
      </w:r>
      <w:r w:rsidRPr="0021481A">
        <w:rPr>
          <w:lang w:val="pt-PT"/>
        </w:rPr>
        <w:t xml:space="preserve">. AN </w:t>
      </w:r>
      <w:r w:rsidRPr="0021481A">
        <w:rPr>
          <w:rStyle w:val="Incipit"/>
          <w:lang w:val="pt-PT"/>
        </w:rPr>
        <w:t>Terra tremuit</w:t>
      </w:r>
      <w:r w:rsidRPr="0021481A">
        <w:rPr>
          <w:lang w:val="pt-PT"/>
        </w:rPr>
        <w:t xml:space="preserve">. PS </w:t>
      </w:r>
      <w:r w:rsidRPr="0021481A">
        <w:rPr>
          <w:rStyle w:val="Incipit"/>
          <w:lang w:val="pt-PT"/>
        </w:rPr>
        <w:t>Notus in Iudea</w:t>
      </w:r>
      <w:r w:rsidRPr="0021481A">
        <w:rPr>
          <w:lang w:val="pt-PT"/>
        </w:rPr>
        <w:t xml:space="preserve">. AN </w:t>
      </w:r>
      <w:r w:rsidRPr="0021481A">
        <w:rPr>
          <w:rStyle w:val="Incipit"/>
          <w:lang w:val="pt-PT"/>
        </w:rPr>
        <w:t>In die tribulationis</w:t>
      </w:r>
      <w:r w:rsidRPr="0021481A">
        <w:rPr>
          <w:lang w:val="pt-PT"/>
        </w:rPr>
        <w:t xml:space="preserve">. PS </w:t>
      </w:r>
      <w:r w:rsidRPr="0021481A">
        <w:rPr>
          <w:rStyle w:val="Incipit"/>
          <w:lang w:val="pt-PT"/>
        </w:rPr>
        <w:t>Voce mea</w:t>
      </w:r>
      <w:r w:rsidRPr="0021481A">
        <w:rPr>
          <w:lang w:val="pt-PT"/>
        </w:rPr>
        <w:t xml:space="preserve">. VS </w:t>
      </w:r>
      <w:r w:rsidRPr="0021481A">
        <w:rPr>
          <w:rStyle w:val="Incipit"/>
          <w:lang w:val="pt-PT"/>
        </w:rPr>
        <w:t>Homo pacis meae in quo speravi</w:t>
      </w:r>
      <w:r w:rsidRPr="0021481A">
        <w:rPr>
          <w:lang w:val="pt-PT"/>
        </w:rPr>
        <w:t xml:space="preserve">. Evangelium legitur sine titulo et tamen in dalmatica rubea [EV] </w:t>
      </w:r>
      <w:r w:rsidRPr="0021481A">
        <w:rPr>
          <w:rStyle w:val="Incipit"/>
          <w:lang w:val="pt-PT"/>
        </w:rPr>
        <w:t>Ante diem</w:t>
      </w:r>
      <w:r w:rsidRPr="0021481A">
        <w:rPr>
          <w:lang w:val="pt-PT"/>
        </w:rPr>
        <w:t xml:space="preserve">. RP </w:t>
      </w:r>
      <w:r w:rsidRPr="0021481A">
        <w:rPr>
          <w:rStyle w:val="Incipit"/>
          <w:lang w:val="pt-PT"/>
        </w:rPr>
        <w:t>Eram quasi</w:t>
      </w:r>
      <w:r w:rsidRPr="0021481A">
        <w:rPr>
          <w:lang w:val="pt-PT"/>
        </w:rPr>
        <w:t xml:space="preserve">. RP </w:t>
      </w:r>
      <w:r w:rsidRPr="0021481A">
        <w:rPr>
          <w:rStyle w:val="Incipit"/>
          <w:lang w:val="pt-PT"/>
        </w:rPr>
        <w:t>Una hora</w:t>
      </w:r>
      <w:r w:rsidRPr="0021481A">
        <w:rPr>
          <w:lang w:val="pt-PT"/>
        </w:rPr>
        <w:t xml:space="preserve">. RP </w:t>
      </w:r>
      <w:r w:rsidRPr="0021481A">
        <w:rPr>
          <w:rStyle w:val="Incipit"/>
          <w:lang w:val="pt-PT"/>
        </w:rPr>
        <w:t>O Iuda qui</w:t>
      </w:r>
      <w:r w:rsidRPr="0021481A">
        <w:rPr>
          <w:lang w:val="pt-PT"/>
        </w:rPr>
        <w:t>.</w:t>
      </w:r>
    </w:p>
    <w:p w:rsidR="00A37A39" w:rsidRPr="0021481A" w:rsidRDefault="00AF21C7" w:rsidP="004275F3">
      <w:pPr>
        <w:rPr>
          <w:lang w:val="pt-PT"/>
        </w:rPr>
      </w:pPr>
      <w:r w:rsidRPr="0021481A">
        <w:rPr>
          <w:rStyle w:val="Time1"/>
          <w:lang w:val="pt-PT"/>
        </w:rPr>
        <w:t>Ad laudes</w:t>
      </w:r>
      <w:r w:rsidRPr="0021481A">
        <w:rPr>
          <w:lang w:val="pt-PT"/>
        </w:rPr>
        <w:t xml:space="preserve"> AN </w:t>
      </w:r>
      <w:r w:rsidRPr="0021481A">
        <w:rPr>
          <w:rStyle w:val="Incipit"/>
          <w:lang w:val="pt-PT"/>
        </w:rPr>
        <w:t>Iustificeris (112vb) domine</w:t>
      </w:r>
      <w:r w:rsidRPr="0021481A">
        <w:rPr>
          <w:lang w:val="pt-PT"/>
        </w:rPr>
        <w:t xml:space="preserve">. PS </w:t>
      </w:r>
      <w:r w:rsidRPr="0021481A">
        <w:rPr>
          <w:rStyle w:val="Incipit"/>
          <w:lang w:val="pt-PT"/>
        </w:rPr>
        <w:t>Miserere mei</w:t>
      </w:r>
      <w:r w:rsidRPr="0021481A">
        <w:rPr>
          <w:lang w:val="pt-PT"/>
        </w:rPr>
        <w:t xml:space="preserve">. AN </w:t>
      </w:r>
      <w:r w:rsidRPr="0021481A">
        <w:rPr>
          <w:rStyle w:val="Incipit"/>
          <w:lang w:val="pt-PT"/>
        </w:rPr>
        <w:t>Dominus tamquam</w:t>
      </w:r>
      <w:r w:rsidRPr="0021481A">
        <w:rPr>
          <w:lang w:val="pt-PT"/>
        </w:rPr>
        <w:t xml:space="preserve">. PS </w:t>
      </w:r>
      <w:r w:rsidRPr="0021481A">
        <w:rPr>
          <w:rStyle w:val="Incipit"/>
          <w:lang w:val="pt-PT"/>
        </w:rPr>
        <w:t>Domine refugium</w:t>
      </w:r>
      <w:r w:rsidRPr="0021481A">
        <w:rPr>
          <w:lang w:val="pt-PT"/>
        </w:rPr>
        <w:t xml:space="preserve">. </w:t>
      </w:r>
      <w:r w:rsidR="003B3098" w:rsidRPr="0021481A">
        <w:rPr>
          <w:lang w:val="pt-PT"/>
        </w:rPr>
        <w:t>AN</w:t>
      </w:r>
      <w:r w:rsidRPr="0021481A">
        <w:rPr>
          <w:lang w:val="pt-PT"/>
        </w:rPr>
        <w:t xml:space="preserve"> </w:t>
      </w:r>
      <w:r w:rsidRPr="0021481A">
        <w:rPr>
          <w:rStyle w:val="Incipit"/>
          <w:lang w:val="pt-PT"/>
        </w:rPr>
        <w:t>Contritum est</w:t>
      </w:r>
      <w:r w:rsidRPr="0021481A">
        <w:rPr>
          <w:lang w:val="pt-PT"/>
        </w:rPr>
        <w:t xml:space="preserve">. PS </w:t>
      </w:r>
      <w:r w:rsidRPr="0021481A">
        <w:rPr>
          <w:rStyle w:val="Incipit"/>
          <w:lang w:val="pt-PT"/>
        </w:rPr>
        <w:t>Deus deus meus</w:t>
      </w:r>
      <w:r w:rsidRPr="0021481A">
        <w:rPr>
          <w:lang w:val="pt-PT"/>
        </w:rPr>
        <w:t xml:space="preserve">. AN </w:t>
      </w:r>
      <w:r w:rsidRPr="0021481A">
        <w:rPr>
          <w:rStyle w:val="Incipit"/>
          <w:lang w:val="pt-PT"/>
        </w:rPr>
        <w:t>Exhortatus est</w:t>
      </w:r>
      <w:r w:rsidRPr="0021481A">
        <w:rPr>
          <w:lang w:val="pt-PT"/>
        </w:rPr>
        <w:t xml:space="preserve">. PS </w:t>
      </w:r>
      <w:r w:rsidRPr="0021481A">
        <w:rPr>
          <w:rStyle w:val="Incipit"/>
          <w:lang w:val="pt-PT"/>
        </w:rPr>
        <w:t>Cantemus domino</w:t>
      </w:r>
      <w:r w:rsidRPr="0021481A">
        <w:rPr>
          <w:lang w:val="pt-PT"/>
        </w:rPr>
        <w:t xml:space="preserve">. AN </w:t>
      </w:r>
      <w:r w:rsidRPr="0021481A">
        <w:rPr>
          <w:rStyle w:val="Incipit"/>
          <w:lang w:val="pt-PT"/>
        </w:rPr>
        <w:t>Oblatus est</w:t>
      </w:r>
      <w:r w:rsidRPr="0021481A">
        <w:rPr>
          <w:lang w:val="pt-PT"/>
        </w:rPr>
        <w:t>.</w:t>
      </w:r>
      <w:r w:rsidR="003B3098" w:rsidRPr="0021481A">
        <w:rPr>
          <w:lang w:val="pt-PT"/>
        </w:rPr>
        <w:t xml:space="preserve"> Finita antiphona dicit </w:t>
      </w:r>
      <w:r w:rsidR="003B3098" w:rsidRPr="0021481A">
        <w:rPr>
          <w:rStyle w:val="Funktion"/>
          <w:lang w:val="pt-PT"/>
        </w:rPr>
        <w:t>parvulus</w:t>
      </w:r>
      <w:r w:rsidR="003B3098" w:rsidRPr="0021481A">
        <w:rPr>
          <w:lang w:val="pt-PT"/>
        </w:rPr>
        <w:t xml:space="preserve"> VS </w:t>
      </w:r>
      <w:r w:rsidR="003B3098" w:rsidRPr="0021481A">
        <w:rPr>
          <w:rStyle w:val="Incipit"/>
          <w:lang w:val="pt-PT"/>
        </w:rPr>
        <w:t>Christus pro nobis factus est oboediens usque ad mortem</w:t>
      </w:r>
      <w:r w:rsidR="003B3098" w:rsidRPr="0021481A">
        <w:rPr>
          <w:lang w:val="pt-PT"/>
        </w:rPr>
        <w:t xml:space="preserve">. Deinde </w:t>
      </w:r>
      <w:r w:rsidR="003B3098" w:rsidRPr="0021481A">
        <w:rPr>
          <w:rStyle w:val="Funktion"/>
          <w:lang w:val="pt-PT"/>
        </w:rPr>
        <w:t>cantor</w:t>
      </w:r>
      <w:r w:rsidR="003B3098" w:rsidRPr="0021481A">
        <w:rPr>
          <w:lang w:val="pt-PT"/>
        </w:rPr>
        <w:t xml:space="preserve"> imponat AB </w:t>
      </w:r>
      <w:r w:rsidR="003B3098" w:rsidRPr="0021481A">
        <w:rPr>
          <w:rStyle w:val="Incipit"/>
          <w:lang w:val="pt-PT"/>
        </w:rPr>
        <w:t>Traditor autem</w:t>
      </w:r>
      <w:r w:rsidR="003B3098" w:rsidRPr="0021481A">
        <w:rPr>
          <w:lang w:val="pt-PT"/>
        </w:rPr>
        <w:t xml:space="preserve">. Et tunc extinguantur omnia lumina in ecclesia. </w:t>
      </w:r>
      <w:r w:rsidR="003B3098" w:rsidRPr="0021481A">
        <w:rPr>
          <w:lang w:val="pt-PT"/>
        </w:rPr>
        <w:lastRenderedPageBreak/>
        <w:t xml:space="preserve">Interim </w:t>
      </w:r>
      <w:r w:rsidR="003B3098" w:rsidRPr="0021481A">
        <w:rPr>
          <w:rStyle w:val="Funktion"/>
          <w:lang w:val="pt-PT"/>
        </w:rPr>
        <w:t>ecclesiasticus</w:t>
      </w:r>
      <w:r w:rsidR="003B3098" w:rsidRPr="0021481A">
        <w:rPr>
          <w:lang w:val="pt-PT"/>
        </w:rPr>
        <w:t xml:space="preserve"> percutiat tribus vicibus super mensam </w:t>
      </w:r>
      <w:r w:rsidR="003B3098" w:rsidRPr="0021481A">
        <w:rPr>
          <w:rStyle w:val="Ort"/>
          <w:lang w:val="pt-PT"/>
        </w:rPr>
        <w:t>apud altare</w:t>
      </w:r>
      <w:r w:rsidR="003B3098" w:rsidRPr="0021481A">
        <w:rPr>
          <w:lang w:val="pt-PT"/>
        </w:rPr>
        <w:t xml:space="preserve"> cum magno fuste, quod significat inoportunitatem comprehendentium dominum, qui venerunt cum gladiis et fustibus. PSBE </w:t>
      </w:r>
      <w:r w:rsidR="003B3098" w:rsidRPr="0021481A">
        <w:rPr>
          <w:rStyle w:val="Incipit"/>
          <w:lang w:val="pt-PT"/>
        </w:rPr>
        <w:t>Benedictus dominus</w:t>
      </w:r>
      <w:r w:rsidR="003B3098" w:rsidRPr="0021481A">
        <w:rPr>
          <w:lang w:val="pt-PT"/>
        </w:rPr>
        <w:t xml:space="preserve">. </w:t>
      </w:r>
    </w:p>
    <w:p w:rsidR="00A37A39" w:rsidRPr="0021481A" w:rsidRDefault="003B3098" w:rsidP="004275F3">
      <w:pPr>
        <w:rPr>
          <w:lang w:val="fr-FR"/>
        </w:rPr>
      </w:pPr>
      <w:r w:rsidRPr="0021481A">
        <w:rPr>
          <w:lang w:val="pt-PT"/>
        </w:rPr>
        <w:t xml:space="preserve">Finita antiphona tres </w:t>
      </w:r>
      <w:r w:rsidRPr="0021481A">
        <w:rPr>
          <w:rStyle w:val="Funktion"/>
          <w:lang w:val="pt-PT"/>
        </w:rPr>
        <w:t>sacerdotes</w:t>
      </w:r>
      <w:r w:rsidRPr="0021481A">
        <w:rPr>
          <w:lang w:val="pt-PT"/>
        </w:rPr>
        <w:t xml:space="preserve"> stantes </w:t>
      </w:r>
      <w:r w:rsidRPr="0021481A">
        <w:rPr>
          <w:rStyle w:val="Ort"/>
          <w:lang w:val="pt-PT"/>
        </w:rPr>
        <w:t>retro altare</w:t>
      </w:r>
      <w:r w:rsidRPr="0021481A">
        <w:rPr>
          <w:lang w:val="pt-PT"/>
        </w:rPr>
        <w:t xml:space="preserve"> imponant %D::antiphona% V</w:t>
      </w:r>
      <w:r w:rsidR="00A37A39" w:rsidRPr="0021481A">
        <w:rPr>
          <w:lang w:val="pt-PT"/>
        </w:rPr>
        <w:t>V</w:t>
      </w:r>
      <w:r w:rsidRPr="0021481A">
        <w:rPr>
          <w:lang w:val="pt-PT"/>
        </w:rPr>
        <w:t xml:space="preserve"> </w:t>
      </w:r>
      <w:r w:rsidRPr="0021481A">
        <w:rPr>
          <w:rStyle w:val="Incipit"/>
          <w:lang w:val="pt-PT"/>
        </w:rPr>
        <w:t>Iesu (</w:t>
      </w:r>
      <w:r w:rsidR="00A37A39" w:rsidRPr="0021481A">
        <w:rPr>
          <w:rStyle w:val="Incipit"/>
          <w:lang w:val="pt-PT"/>
        </w:rPr>
        <w:t>113ra) Christe</w:t>
      </w:r>
      <w:r w:rsidR="00A37A39" w:rsidRPr="0021481A">
        <w:rPr>
          <w:lang w:val="pt-PT"/>
        </w:rPr>
        <w:t xml:space="preserve">. Secundus VV </w:t>
      </w:r>
      <w:r w:rsidR="00A37A39" w:rsidRPr="0021481A">
        <w:rPr>
          <w:rStyle w:val="Incipit"/>
          <w:lang w:val="pt-PT"/>
        </w:rPr>
        <w:t>Qui prophetice</w:t>
      </w:r>
      <w:r w:rsidR="00BB402F" w:rsidRPr="0021481A">
        <w:rPr>
          <w:lang w:val="pt-PT"/>
        </w:rPr>
        <w:t xml:space="preserve">. VV </w:t>
      </w:r>
      <w:r w:rsidR="00BB402F" w:rsidRPr="0021481A">
        <w:rPr>
          <w:rStyle w:val="Incipit"/>
          <w:lang w:val="pt-PT"/>
        </w:rPr>
        <w:t>Qui expa</w:t>
      </w:r>
      <w:r w:rsidR="00A37A39" w:rsidRPr="0021481A">
        <w:rPr>
          <w:rStyle w:val="Incipit"/>
          <w:lang w:val="pt-PT"/>
        </w:rPr>
        <w:t>nsis ma</w:t>
      </w:r>
      <w:r w:rsidR="00666740" w:rsidRPr="0021481A">
        <w:rPr>
          <w:rStyle w:val="Incipit"/>
          <w:lang w:val="pt-PT"/>
        </w:rPr>
        <w:t>n</w:t>
      </w:r>
      <w:r w:rsidR="00A37A39" w:rsidRPr="0021481A">
        <w:rPr>
          <w:rStyle w:val="Incipit"/>
          <w:lang w:val="pt-PT"/>
        </w:rPr>
        <w:t>ibus</w:t>
      </w:r>
      <w:r w:rsidR="00A37A39" w:rsidRPr="0021481A">
        <w:rPr>
          <w:lang w:val="pt-PT"/>
        </w:rPr>
        <w:t xml:space="preserve">. VV </w:t>
      </w:r>
      <w:r w:rsidR="00A37A39" w:rsidRPr="0021481A">
        <w:rPr>
          <w:rStyle w:val="Incipit"/>
          <w:lang w:val="pt-PT"/>
        </w:rPr>
        <w:t>Christus dominus</w:t>
      </w:r>
      <w:r w:rsidR="00A37A39" w:rsidRPr="0021481A">
        <w:rPr>
          <w:lang w:val="pt-PT"/>
        </w:rPr>
        <w:t xml:space="preserve">. VV </w:t>
      </w:r>
      <w:r w:rsidR="00A37A39" w:rsidRPr="0021481A">
        <w:rPr>
          <w:rStyle w:val="Incipit"/>
          <w:lang w:val="pt-PT"/>
        </w:rPr>
        <w:t xml:space="preserve">Vitam in </w:t>
      </w:r>
      <w:r w:rsidR="0030059A" w:rsidRPr="0021481A">
        <w:rPr>
          <w:rStyle w:val="Incipit"/>
          <w:lang w:val="pt-PT"/>
        </w:rPr>
        <w:t>|lingno::</w:t>
      </w:r>
      <w:r w:rsidR="00A37A39" w:rsidRPr="0021481A">
        <w:rPr>
          <w:rStyle w:val="Incipit"/>
          <w:lang w:val="pt-PT"/>
        </w:rPr>
        <w:t>ligno</w:t>
      </w:r>
      <w:r w:rsidR="0030059A" w:rsidRPr="0021481A">
        <w:rPr>
          <w:rStyle w:val="Incipit"/>
          <w:lang w:val="pt-PT"/>
        </w:rPr>
        <w:t>|</w:t>
      </w:r>
      <w:r w:rsidR="00A37A39" w:rsidRPr="0021481A">
        <w:rPr>
          <w:lang w:val="pt-PT"/>
        </w:rPr>
        <w:t xml:space="preserve">. </w:t>
      </w:r>
      <w:r w:rsidR="00A37A39" w:rsidRPr="0021481A">
        <w:rPr>
          <w:lang w:val="fr-FR"/>
        </w:rPr>
        <w:t xml:space="preserve">Et notandum quod post quemlibet versum </w:t>
      </w:r>
      <w:r w:rsidR="00A37A39" w:rsidRPr="0021481A">
        <w:rPr>
          <w:rStyle w:val="Funktion"/>
          <w:lang w:val="fr-FR"/>
        </w:rPr>
        <w:t>chorus</w:t>
      </w:r>
      <w:r w:rsidR="00A37A39" w:rsidRPr="0021481A">
        <w:rPr>
          <w:lang w:val="fr-FR"/>
        </w:rPr>
        <w:t xml:space="preserve"> respondeat [VV] </w:t>
      </w:r>
      <w:r w:rsidR="00A37A39" w:rsidRPr="0021481A">
        <w:rPr>
          <w:rStyle w:val="Incipit"/>
          <w:lang w:val="fr-FR"/>
        </w:rPr>
        <w:t>Kyrie. Christe. Kyrie. Domine miserere</w:t>
      </w:r>
      <w:r w:rsidR="00A37A39" w:rsidRPr="0021481A">
        <w:rPr>
          <w:lang w:val="fr-FR"/>
        </w:rPr>
        <w:t xml:space="preserve">. Deinde </w:t>
      </w:r>
      <w:r w:rsidR="00A37A39" w:rsidRPr="0021481A">
        <w:rPr>
          <w:rStyle w:val="Funktion"/>
          <w:lang w:val="fr-FR"/>
        </w:rPr>
        <w:t>populus</w:t>
      </w:r>
      <w:r w:rsidR="00A37A39" w:rsidRPr="0021481A">
        <w:rPr>
          <w:lang w:val="fr-FR"/>
        </w:rPr>
        <w:t xml:space="preserve"> idem repetat. Post ultimum versum quilibet tacite dicat PS </w:t>
      </w:r>
      <w:r w:rsidR="00A37A39" w:rsidRPr="0021481A">
        <w:rPr>
          <w:rStyle w:val="Incipit"/>
          <w:lang w:val="fr-FR"/>
        </w:rPr>
        <w:t>Miserer</w:t>
      </w:r>
      <w:r w:rsidR="00666740" w:rsidRPr="0021481A">
        <w:rPr>
          <w:rStyle w:val="Incipit"/>
          <w:lang w:val="fr-FR"/>
        </w:rPr>
        <w:t>e</w:t>
      </w:r>
      <w:r w:rsidR="00A37A39" w:rsidRPr="0021481A">
        <w:rPr>
          <w:rStyle w:val="Incipit"/>
          <w:lang w:val="fr-FR"/>
        </w:rPr>
        <w:t xml:space="preserve"> mei</w:t>
      </w:r>
      <w:r w:rsidR="00A37A39" w:rsidRPr="0021481A">
        <w:rPr>
          <w:lang w:val="fr-FR"/>
        </w:rPr>
        <w:t>. [</w:t>
      </w:r>
      <w:r w:rsidR="00666740" w:rsidRPr="0021481A">
        <w:rPr>
          <w:lang w:val="fr-FR"/>
        </w:rPr>
        <w:t>V</w:t>
      </w:r>
      <w:r w:rsidR="004275F3" w:rsidRPr="0021481A">
        <w:rPr>
          <w:lang w:val="fr-FR"/>
        </w:rPr>
        <w:t>S</w:t>
      </w:r>
      <w:r w:rsidR="00A37A39" w:rsidRPr="0021481A">
        <w:rPr>
          <w:lang w:val="fr-FR"/>
        </w:rPr>
        <w:t>]</w:t>
      </w:r>
      <w:r w:rsidR="00666740" w:rsidRPr="0021481A">
        <w:rPr>
          <w:lang w:val="fr-FR"/>
        </w:rPr>
        <w:t xml:space="preserve"> </w:t>
      </w:r>
      <w:r w:rsidR="00666740" w:rsidRPr="0021481A">
        <w:rPr>
          <w:rStyle w:val="Incipit"/>
          <w:lang w:val="fr-FR"/>
        </w:rPr>
        <w:t>Christus factus</w:t>
      </w:r>
      <w:r w:rsidR="00666740" w:rsidRPr="0021481A">
        <w:rPr>
          <w:lang w:val="fr-FR"/>
        </w:rPr>
        <w:t>. Cum isto versu relinqui versus concluduntur.</w:t>
      </w:r>
    </w:p>
    <w:p w:rsidR="00666740" w:rsidRPr="0021481A" w:rsidRDefault="00666740" w:rsidP="004275F3">
      <w:pPr>
        <w:rPr>
          <w:lang w:val="fr-FR"/>
        </w:rPr>
      </w:pPr>
      <w:r w:rsidRPr="0021481A">
        <w:rPr>
          <w:rStyle w:val="Time1"/>
          <w:lang w:val="fr-FR"/>
        </w:rPr>
        <w:t>Prima et reliqui cursus</w:t>
      </w:r>
      <w:r w:rsidRPr="0021481A">
        <w:rPr>
          <w:lang w:val="fr-FR"/>
        </w:rPr>
        <w:t xml:space="preserve"> tantum psalmi dicuntur et absque [PV] </w:t>
      </w:r>
      <w:r w:rsidRPr="0021481A">
        <w:rPr>
          <w:rStyle w:val="Incipit"/>
          <w:lang w:val="fr-FR"/>
        </w:rPr>
        <w:t>Gloria patri</w:t>
      </w:r>
      <w:r w:rsidRPr="0021481A">
        <w:rPr>
          <w:lang w:val="fr-FR"/>
        </w:rPr>
        <w:t xml:space="preserve"> et antiphona, nisi versus dicatur [VS] </w:t>
      </w:r>
      <w:r w:rsidRPr="0021481A">
        <w:rPr>
          <w:rStyle w:val="Incipit"/>
          <w:lang w:val="fr-FR"/>
        </w:rPr>
        <w:t>Christus factus est</w:t>
      </w:r>
      <w:r w:rsidRPr="0021481A">
        <w:rPr>
          <w:lang w:val="fr-FR"/>
        </w:rPr>
        <w:t xml:space="preserve">. [PN] </w:t>
      </w:r>
      <w:r w:rsidRPr="0021481A">
        <w:rPr>
          <w:rStyle w:val="Incipit"/>
          <w:lang w:val="fr-FR"/>
        </w:rPr>
        <w:t>Pater noster</w:t>
      </w:r>
      <w:r w:rsidRPr="0021481A">
        <w:rPr>
          <w:lang w:val="fr-FR"/>
        </w:rPr>
        <w:t xml:space="preserve"> |dicat::dicatur| tacite. Deinde PS </w:t>
      </w:r>
      <w:r w:rsidRPr="0021481A">
        <w:rPr>
          <w:rStyle w:val="Incipit"/>
          <w:lang w:val="fr-FR"/>
        </w:rPr>
        <w:t>Miserere mei</w:t>
      </w:r>
      <w:r w:rsidRPr="0021481A">
        <w:rPr>
          <w:lang w:val="fr-FR"/>
        </w:rPr>
        <w:t>.</w:t>
      </w:r>
    </w:p>
    <w:p w:rsidR="005F1AA9" w:rsidRPr="0021481A" w:rsidRDefault="00666740" w:rsidP="004275F3">
      <w:pPr>
        <w:rPr>
          <w:lang w:val="pt-PT"/>
        </w:rPr>
      </w:pPr>
      <w:r w:rsidRPr="0021481A">
        <w:rPr>
          <w:rStyle w:val="Time1"/>
          <w:lang w:val="fr-FR"/>
        </w:rPr>
        <w:t>[Ad missam]</w:t>
      </w:r>
      <w:r w:rsidRPr="0021481A">
        <w:rPr>
          <w:lang w:val="fr-FR"/>
        </w:rPr>
        <w:t xml:space="preserve"> Hic incipitur</w:t>
      </w:r>
      <w:r w:rsidR="00A57D40" w:rsidRPr="0021481A">
        <w:rPr>
          <w:lang w:val="fr-FR"/>
        </w:rPr>
        <w:t xml:space="preserve"> ordo sacerdotalis huius diei. Hora %D::diei% nona veniat </w:t>
      </w:r>
      <w:r w:rsidR="00A57D40" w:rsidRPr="0021481A">
        <w:rPr>
          <w:rStyle w:val="Funktion"/>
          <w:lang w:val="fr-FR"/>
        </w:rPr>
        <w:t>sacerdos</w:t>
      </w:r>
      <w:r w:rsidR="00A57D40" w:rsidRPr="0021481A">
        <w:rPr>
          <w:lang w:val="fr-FR"/>
        </w:rPr>
        <w:t xml:space="preserve"> cum </w:t>
      </w:r>
      <w:r w:rsidR="00A57D40" w:rsidRPr="0021481A">
        <w:rPr>
          <w:rStyle w:val="Funktion"/>
          <w:lang w:val="fr-FR"/>
        </w:rPr>
        <w:t>ministris</w:t>
      </w:r>
      <w:r w:rsidR="00A57D40" w:rsidRPr="0021481A">
        <w:rPr>
          <w:lang w:val="fr-FR"/>
        </w:rPr>
        <w:t xml:space="preserve"> (113rb) indutis |festibus::vestibus| melioribus. </w:t>
      </w:r>
      <w:r w:rsidR="00A57D40" w:rsidRPr="0021481A">
        <w:rPr>
          <w:rStyle w:val="Funktion"/>
          <w:lang w:val="fr-FR"/>
        </w:rPr>
        <w:t>Cantores ebdomadarii</w:t>
      </w:r>
      <w:r w:rsidR="00A57D40" w:rsidRPr="0021481A">
        <w:rPr>
          <w:lang w:val="fr-FR"/>
        </w:rPr>
        <w:t xml:space="preserve"> imponant IN </w:t>
      </w:r>
      <w:r w:rsidR="00A57D40" w:rsidRPr="0021481A">
        <w:rPr>
          <w:rStyle w:val="Incipit"/>
          <w:lang w:val="fr-FR"/>
        </w:rPr>
        <w:t>Nos autem</w:t>
      </w:r>
      <w:r w:rsidR="00A57D40" w:rsidRPr="0021481A">
        <w:rPr>
          <w:lang w:val="fr-FR"/>
        </w:rPr>
        <w:t xml:space="preserve">. PS </w:t>
      </w:r>
      <w:r w:rsidR="00A57D40" w:rsidRPr="0021481A">
        <w:rPr>
          <w:rStyle w:val="Incipit"/>
          <w:lang w:val="fr-FR"/>
        </w:rPr>
        <w:t>Deus misereatur</w:t>
      </w:r>
      <w:r w:rsidR="00A57D40" w:rsidRPr="0021481A">
        <w:rPr>
          <w:lang w:val="fr-FR"/>
        </w:rPr>
        <w:t xml:space="preserve">. [PV] </w:t>
      </w:r>
      <w:r w:rsidR="00A57D40" w:rsidRPr="0021481A">
        <w:rPr>
          <w:rStyle w:val="Incipit"/>
          <w:lang w:val="fr-FR"/>
        </w:rPr>
        <w:t>Gloria patri</w:t>
      </w:r>
      <w:r w:rsidR="00A57D40" w:rsidRPr="0021481A">
        <w:rPr>
          <w:lang w:val="fr-FR"/>
        </w:rPr>
        <w:t xml:space="preserve"> [non dicitur]. [GL] </w:t>
      </w:r>
      <w:r w:rsidR="00A57D40" w:rsidRPr="0021481A">
        <w:rPr>
          <w:rStyle w:val="Incipit"/>
          <w:lang w:val="fr-FR"/>
        </w:rPr>
        <w:t>Gloria in excelsis</w:t>
      </w:r>
      <w:r w:rsidR="00A57D40" w:rsidRPr="0021481A">
        <w:rPr>
          <w:lang w:val="fr-FR"/>
        </w:rPr>
        <w:t xml:space="preserve"> non canitur, nisi </w:t>
      </w:r>
      <w:r w:rsidR="00A57D40" w:rsidRPr="0021481A">
        <w:rPr>
          <w:rStyle w:val="Funktion"/>
          <w:lang w:val="fr-FR"/>
        </w:rPr>
        <w:t>episcopus</w:t>
      </w:r>
      <w:r w:rsidR="00A57D40" w:rsidRPr="0021481A">
        <w:rPr>
          <w:lang w:val="fr-FR"/>
        </w:rPr>
        <w:t xml:space="preserve"> consecrat chrisma. [KY] </w:t>
      </w:r>
      <w:r w:rsidR="00A57D40" w:rsidRPr="0021481A">
        <w:rPr>
          <w:rStyle w:val="Incipit"/>
          <w:lang w:val="fr-FR"/>
        </w:rPr>
        <w:t>Kyrie</w:t>
      </w:r>
      <w:r w:rsidR="00A57D40" w:rsidRPr="0021481A">
        <w:rPr>
          <w:lang w:val="fr-FR"/>
        </w:rPr>
        <w:t xml:space="preserve"> canitur paschale. Sequitur tantum una ORCL </w:t>
      </w:r>
      <w:r w:rsidR="00A57D40" w:rsidRPr="0021481A">
        <w:rPr>
          <w:rStyle w:val="Incipit"/>
          <w:lang w:val="fr-FR"/>
        </w:rPr>
        <w:t>Deus a quo et Iudas</w:t>
      </w:r>
      <w:r w:rsidR="00A57D40" w:rsidRPr="0021481A">
        <w:rPr>
          <w:lang w:val="fr-FR"/>
        </w:rPr>
        <w:t xml:space="preserve">. Deinde dicatur EP </w:t>
      </w:r>
      <w:r w:rsidR="00A57D40" w:rsidRPr="0021481A">
        <w:rPr>
          <w:rStyle w:val="Incipit"/>
          <w:lang w:val="fr-FR"/>
        </w:rPr>
        <w:t>Convenientibus nobis in unum</w:t>
      </w:r>
      <w:r w:rsidR="00A57D40" w:rsidRPr="0021481A">
        <w:rPr>
          <w:lang w:val="fr-FR"/>
        </w:rPr>
        <w:t xml:space="preserve">. GR </w:t>
      </w:r>
      <w:r w:rsidR="00A57D40" w:rsidRPr="0021481A">
        <w:rPr>
          <w:rStyle w:val="Incipit"/>
          <w:lang w:val="fr-FR"/>
        </w:rPr>
        <w:t>Christus factus</w:t>
      </w:r>
      <w:r w:rsidR="00A57D40" w:rsidRPr="0021481A">
        <w:rPr>
          <w:lang w:val="fr-FR"/>
        </w:rPr>
        <w:t xml:space="preserve">. Tractus non cantetur. Candelae et incensum |praecedat::praecedant| evangelium, quod legitur secundum %D::Matthaeum% Ioannem. </w:t>
      </w:r>
      <w:r w:rsidR="00A57D40" w:rsidRPr="0021481A">
        <w:rPr>
          <w:lang w:val="it-IT"/>
        </w:rPr>
        <w:t xml:space="preserve">[EVI] </w:t>
      </w:r>
      <w:r w:rsidR="00A57D40" w:rsidRPr="0021481A">
        <w:rPr>
          <w:rStyle w:val="Incipit"/>
          <w:lang w:val="it-IT"/>
        </w:rPr>
        <w:t>In illo tempore</w:t>
      </w:r>
      <w:r w:rsidR="00A57D40" w:rsidRPr="0021481A">
        <w:rPr>
          <w:lang w:val="it-IT"/>
        </w:rPr>
        <w:t xml:space="preserve">. [EV] </w:t>
      </w:r>
      <w:r w:rsidR="00A57D40" w:rsidRPr="0021481A">
        <w:rPr>
          <w:rStyle w:val="Incipit"/>
          <w:lang w:val="it-IT"/>
        </w:rPr>
        <w:t>Ante diem festum</w:t>
      </w:r>
      <w:r w:rsidR="00A57D40" w:rsidRPr="0021481A">
        <w:rPr>
          <w:lang w:val="it-IT"/>
        </w:rPr>
        <w:t xml:space="preserve">. [CR] </w:t>
      </w:r>
      <w:r w:rsidR="00BB402F" w:rsidRPr="0021481A">
        <w:rPr>
          <w:rStyle w:val="Incipit"/>
          <w:lang w:val="it-IT"/>
        </w:rPr>
        <w:t>C</w:t>
      </w:r>
      <w:r w:rsidR="00A57D40" w:rsidRPr="0021481A">
        <w:rPr>
          <w:rStyle w:val="Incipit"/>
          <w:lang w:val="it-IT"/>
        </w:rPr>
        <w:t>redo in unum</w:t>
      </w:r>
      <w:r w:rsidR="00A57D40" w:rsidRPr="0021481A">
        <w:rPr>
          <w:lang w:val="it-IT"/>
        </w:rPr>
        <w:t xml:space="preserve"> non dicitur. OF </w:t>
      </w:r>
      <w:r w:rsidR="00A57D40" w:rsidRPr="0021481A">
        <w:rPr>
          <w:rStyle w:val="Incipit"/>
          <w:lang w:val="it-IT"/>
        </w:rPr>
        <w:t>Dextera domini</w:t>
      </w:r>
      <w:r w:rsidR="00A57D40" w:rsidRPr="0021481A">
        <w:rPr>
          <w:lang w:val="it-IT"/>
        </w:rPr>
        <w:t xml:space="preserve">. Praefatio de sancta cruce. Infra |canonem::actionem| dicitur [VAR] </w:t>
      </w:r>
      <w:r w:rsidR="00A57D40" w:rsidRPr="0021481A">
        <w:rPr>
          <w:rStyle w:val="Incipit"/>
          <w:lang w:val="it-IT"/>
        </w:rPr>
        <w:t>Communicantes et sacratis(</w:t>
      </w:r>
      <w:r w:rsidR="00265085" w:rsidRPr="0021481A">
        <w:rPr>
          <w:rStyle w:val="Incipit"/>
          <w:lang w:val="it-IT"/>
        </w:rPr>
        <w:t>113va)simae</w:t>
      </w:r>
      <w:r w:rsidR="00265085" w:rsidRPr="0021481A">
        <w:rPr>
          <w:lang w:val="it-IT"/>
        </w:rPr>
        <w:t xml:space="preserve"> et cetera</w:t>
      </w:r>
      <w:r w:rsidR="00BB402F" w:rsidRPr="0021481A">
        <w:rPr>
          <w:lang w:val="it-IT"/>
        </w:rPr>
        <w:t>.</w:t>
      </w:r>
      <w:r w:rsidR="00265085" w:rsidRPr="0021481A">
        <w:rPr>
          <w:lang w:val="it-IT"/>
        </w:rPr>
        <w:t xml:space="preserve"> </w:t>
      </w:r>
      <w:r w:rsidR="00BB402F" w:rsidRPr="0021481A">
        <w:rPr>
          <w:lang w:val="it-IT"/>
        </w:rPr>
        <w:t>Cantetur</w:t>
      </w:r>
      <w:r w:rsidR="00265085" w:rsidRPr="0021481A">
        <w:rPr>
          <w:lang w:val="it-IT"/>
        </w:rPr>
        <w:t xml:space="preserve"> [SA] </w:t>
      </w:r>
      <w:r w:rsidR="00265085" w:rsidRPr="0021481A">
        <w:rPr>
          <w:rStyle w:val="Incipit"/>
          <w:lang w:val="it-IT"/>
        </w:rPr>
        <w:t>Sanctus</w:t>
      </w:r>
      <w:r w:rsidR="00265085" w:rsidRPr="0021481A">
        <w:rPr>
          <w:lang w:val="it-IT"/>
        </w:rPr>
        <w:t xml:space="preserve"> et [AG] </w:t>
      </w:r>
      <w:r w:rsidR="00265085" w:rsidRPr="0021481A">
        <w:rPr>
          <w:rStyle w:val="Incipit"/>
          <w:lang w:val="it-IT"/>
        </w:rPr>
        <w:t>Agnus dei</w:t>
      </w:r>
      <w:r w:rsidR="00265085" w:rsidRPr="0021481A">
        <w:rPr>
          <w:lang w:val="it-IT"/>
        </w:rPr>
        <w:t xml:space="preserve">. Et in fine non cantetur [_AG] </w:t>
      </w:r>
      <w:r w:rsidR="00265085" w:rsidRPr="0021481A">
        <w:rPr>
          <w:rStyle w:val="Incipit"/>
          <w:lang w:val="it-IT"/>
        </w:rPr>
        <w:t>Dona nobis pacem</w:t>
      </w:r>
      <w:r w:rsidR="00265085" w:rsidRPr="0021481A">
        <w:rPr>
          <w:lang w:val="it-IT"/>
        </w:rPr>
        <w:t xml:space="preserve">, sed tantum [_AG] </w:t>
      </w:r>
      <w:r w:rsidR="00265085" w:rsidRPr="0021481A">
        <w:rPr>
          <w:rStyle w:val="Incipit"/>
          <w:lang w:val="it-IT"/>
        </w:rPr>
        <w:t>Miserere nobis</w:t>
      </w:r>
      <w:r w:rsidR="00265085" w:rsidRPr="0021481A">
        <w:rPr>
          <w:lang w:val="it-IT"/>
        </w:rPr>
        <w:t>. Osculum vitatu</w:t>
      </w:r>
      <w:r w:rsidR="00BB402F" w:rsidRPr="0021481A">
        <w:rPr>
          <w:lang w:val="it-IT"/>
        </w:rPr>
        <w:t>r propter detestabilem salutatio</w:t>
      </w:r>
      <w:r w:rsidR="00265085" w:rsidRPr="0021481A">
        <w:rPr>
          <w:lang w:val="it-IT"/>
        </w:rPr>
        <w:t xml:space="preserve">nem Iudae. Et ideo vitatur in parasceve et in die sabbati. Deinde </w:t>
      </w:r>
      <w:r w:rsidR="00265085" w:rsidRPr="0021481A">
        <w:rPr>
          <w:rStyle w:val="Funktion"/>
          <w:lang w:val="it-IT"/>
        </w:rPr>
        <w:t>sacerdos</w:t>
      </w:r>
      <w:r w:rsidR="00265085" w:rsidRPr="0021481A">
        <w:rPr>
          <w:lang w:val="it-IT"/>
        </w:rPr>
        <w:t xml:space="preserve"> dividit oblata ad frangendum et communicet </w:t>
      </w:r>
      <w:r w:rsidR="00265085" w:rsidRPr="0021481A">
        <w:rPr>
          <w:rStyle w:val="Funktion"/>
          <w:lang w:val="it-IT"/>
        </w:rPr>
        <w:t>|populus::populum|</w:t>
      </w:r>
      <w:r w:rsidR="00265085" w:rsidRPr="0021481A">
        <w:rPr>
          <w:lang w:val="it-IT"/>
        </w:rPr>
        <w:t xml:space="preserve">, et servat de ipsis oblatis ad servandum usque mane, quia cottidie non conficitur corpus Christi. Sanguis vero consumitur penitus. Sequitur CO </w:t>
      </w:r>
      <w:r w:rsidR="00265085" w:rsidRPr="0021481A">
        <w:rPr>
          <w:rStyle w:val="Incipit"/>
          <w:lang w:val="it-IT"/>
        </w:rPr>
        <w:t>Dominus Iesus</w:t>
      </w:r>
      <w:r w:rsidR="00265085" w:rsidRPr="0021481A">
        <w:rPr>
          <w:lang w:val="it-IT"/>
        </w:rPr>
        <w:t>.</w:t>
      </w:r>
      <w:r w:rsidR="005F1AA9" w:rsidRPr="0021481A">
        <w:rPr>
          <w:lang w:val="it-IT"/>
        </w:rPr>
        <w:t xml:space="preserve"> </w:t>
      </w:r>
      <w:r w:rsidR="00265085" w:rsidRPr="0021481A">
        <w:rPr>
          <w:lang w:val="it-IT"/>
        </w:rPr>
        <w:t xml:space="preserve">Deinde accedens </w:t>
      </w:r>
      <w:r w:rsidR="00265085" w:rsidRPr="0021481A">
        <w:rPr>
          <w:rStyle w:val="Funktion"/>
          <w:lang w:val="it-IT"/>
        </w:rPr>
        <w:t>diaconus</w:t>
      </w:r>
      <w:r w:rsidR="00265085" w:rsidRPr="0021481A">
        <w:rPr>
          <w:lang w:val="it-IT"/>
        </w:rPr>
        <w:t xml:space="preserve"> |sumens::sumat| calicem cum sanguine. </w:t>
      </w:r>
      <w:r w:rsidR="00265085" w:rsidRPr="0021481A">
        <w:rPr>
          <w:lang w:val="pt-PT"/>
        </w:rPr>
        <w:t xml:space="preserve">Deinde imponit </w:t>
      </w:r>
    </w:p>
    <w:p w:rsidR="00265085" w:rsidRPr="0021481A" w:rsidRDefault="005F1AA9" w:rsidP="004275F3">
      <w:pPr>
        <w:rPr>
          <w:lang w:val="pt-PT"/>
        </w:rPr>
      </w:pPr>
      <w:r w:rsidRPr="0021481A">
        <w:rPr>
          <w:rStyle w:val="Time1"/>
          <w:lang w:val="pt-PT"/>
        </w:rPr>
        <w:t>[Ad vesperas]</w:t>
      </w:r>
      <w:r w:rsidRPr="0021481A">
        <w:rPr>
          <w:lang w:val="pt-PT"/>
        </w:rPr>
        <w:t xml:space="preserve"> </w:t>
      </w:r>
      <w:r w:rsidR="00265085" w:rsidRPr="0021481A">
        <w:rPr>
          <w:lang w:val="pt-PT"/>
        </w:rPr>
        <w:t xml:space="preserve">AN </w:t>
      </w:r>
      <w:r w:rsidR="00265085" w:rsidRPr="0021481A">
        <w:rPr>
          <w:rStyle w:val="Incipit"/>
          <w:lang w:val="pt-PT"/>
        </w:rPr>
        <w:t>Calicem salutaris</w:t>
      </w:r>
      <w:r w:rsidR="00265085" w:rsidRPr="0021481A">
        <w:rPr>
          <w:lang w:val="pt-PT"/>
        </w:rPr>
        <w:t>. Et cantentur vesperae.</w:t>
      </w:r>
      <w:r w:rsidR="00967308" w:rsidRPr="0021481A">
        <w:rPr>
          <w:lang w:val="pt-PT"/>
        </w:rPr>
        <w:t xml:space="preserve"> PS </w:t>
      </w:r>
      <w:r w:rsidR="00967308" w:rsidRPr="0021481A">
        <w:rPr>
          <w:rStyle w:val="Incipit"/>
          <w:lang w:val="pt-PT"/>
        </w:rPr>
        <w:t>Credidi</w:t>
      </w:r>
      <w:r w:rsidR="00967308" w:rsidRPr="0021481A">
        <w:rPr>
          <w:lang w:val="pt-PT"/>
        </w:rPr>
        <w:t xml:space="preserve">. AN </w:t>
      </w:r>
      <w:r w:rsidR="00967308" w:rsidRPr="0021481A">
        <w:rPr>
          <w:rStyle w:val="Incipit"/>
          <w:lang w:val="pt-PT"/>
        </w:rPr>
        <w:t>Cum his qui</w:t>
      </w:r>
      <w:r w:rsidR="00967308" w:rsidRPr="0021481A">
        <w:rPr>
          <w:lang w:val="pt-PT"/>
        </w:rPr>
        <w:t xml:space="preserve">. PS </w:t>
      </w:r>
      <w:r w:rsidR="00967308" w:rsidRPr="0021481A">
        <w:rPr>
          <w:rStyle w:val="Incipit"/>
          <w:lang w:val="pt-PT"/>
        </w:rPr>
        <w:t>Ad dominum cum tribularer</w:t>
      </w:r>
      <w:r w:rsidR="00967308" w:rsidRPr="0021481A">
        <w:rPr>
          <w:lang w:val="pt-PT"/>
        </w:rPr>
        <w:t xml:space="preserve">. AB </w:t>
      </w:r>
      <w:r w:rsidR="00967308" w:rsidRPr="0021481A">
        <w:rPr>
          <w:rStyle w:val="Incipit"/>
          <w:lang w:val="pt-PT"/>
        </w:rPr>
        <w:t>Ab (113vb) hominibus iniquis</w:t>
      </w:r>
      <w:r w:rsidR="00967308" w:rsidRPr="0021481A">
        <w:rPr>
          <w:lang w:val="pt-PT"/>
        </w:rPr>
        <w:t xml:space="preserve">. PS </w:t>
      </w:r>
      <w:r w:rsidR="00967308" w:rsidRPr="0021481A">
        <w:rPr>
          <w:rStyle w:val="Incipit"/>
          <w:lang w:val="pt-PT"/>
        </w:rPr>
        <w:t>Eripe</w:t>
      </w:r>
      <w:r w:rsidR="00527267" w:rsidRPr="0021481A">
        <w:rPr>
          <w:rStyle w:val="Incipit"/>
          <w:lang w:val="pt-PT"/>
        </w:rPr>
        <w:t xml:space="preserve"> me</w:t>
      </w:r>
      <w:r w:rsidR="00967308" w:rsidRPr="0021481A">
        <w:rPr>
          <w:lang w:val="pt-PT"/>
        </w:rPr>
        <w:t xml:space="preserve">. AN </w:t>
      </w:r>
      <w:r w:rsidR="00967308" w:rsidRPr="0021481A">
        <w:rPr>
          <w:rStyle w:val="Incipit"/>
          <w:lang w:val="pt-PT"/>
        </w:rPr>
        <w:t>Custodi me</w:t>
      </w:r>
      <w:r w:rsidR="00967308" w:rsidRPr="0021481A">
        <w:rPr>
          <w:lang w:val="pt-PT"/>
        </w:rPr>
        <w:t xml:space="preserve">. PS </w:t>
      </w:r>
      <w:r w:rsidR="00967308" w:rsidRPr="0021481A">
        <w:rPr>
          <w:rStyle w:val="Incipit"/>
          <w:lang w:val="pt-PT"/>
        </w:rPr>
        <w:t>Domine clamavi</w:t>
      </w:r>
      <w:r w:rsidR="00967308" w:rsidRPr="0021481A">
        <w:rPr>
          <w:lang w:val="pt-PT"/>
        </w:rPr>
        <w:t xml:space="preserve">. AN </w:t>
      </w:r>
      <w:r w:rsidR="00967308" w:rsidRPr="0021481A">
        <w:rPr>
          <w:rStyle w:val="Incipit"/>
          <w:lang w:val="pt-PT"/>
        </w:rPr>
        <w:t>Considerabam</w:t>
      </w:r>
      <w:r w:rsidR="00967308" w:rsidRPr="0021481A">
        <w:rPr>
          <w:lang w:val="pt-PT"/>
        </w:rPr>
        <w:t xml:space="preserve">. PS </w:t>
      </w:r>
      <w:r w:rsidR="00967308" w:rsidRPr="0021481A">
        <w:rPr>
          <w:rStyle w:val="Incipit"/>
          <w:lang w:val="pt-PT"/>
        </w:rPr>
        <w:t>Voce mea</w:t>
      </w:r>
      <w:r w:rsidR="00967308" w:rsidRPr="0021481A">
        <w:rPr>
          <w:lang w:val="pt-PT"/>
        </w:rPr>
        <w:t>. Capitulum nec versiculus dicitur</w:t>
      </w:r>
      <w:r w:rsidR="0015573B" w:rsidRPr="0021481A">
        <w:rPr>
          <w:lang w:val="pt-PT"/>
        </w:rPr>
        <w:t xml:space="preserve">. Deinde </w:t>
      </w:r>
      <w:r w:rsidR="0015573B" w:rsidRPr="0021481A">
        <w:rPr>
          <w:rStyle w:val="Funktion"/>
          <w:lang w:val="pt-PT"/>
        </w:rPr>
        <w:t>cantor</w:t>
      </w:r>
      <w:r w:rsidR="0015573B" w:rsidRPr="0021481A">
        <w:rPr>
          <w:lang w:val="pt-PT"/>
        </w:rPr>
        <w:t xml:space="preserve"> imponat AM </w:t>
      </w:r>
      <w:r w:rsidR="0015573B" w:rsidRPr="0021481A">
        <w:rPr>
          <w:rStyle w:val="Incipit"/>
          <w:lang w:val="pt-PT"/>
        </w:rPr>
        <w:t>Cenantibus</w:t>
      </w:r>
      <w:r w:rsidR="0015573B" w:rsidRPr="0021481A">
        <w:rPr>
          <w:lang w:val="pt-PT"/>
        </w:rPr>
        <w:t xml:space="preserve">. </w:t>
      </w:r>
      <w:r w:rsidR="00071099" w:rsidRPr="0021481A">
        <w:rPr>
          <w:lang w:val="pt-PT"/>
        </w:rPr>
        <w:t xml:space="preserve">PSMA </w:t>
      </w:r>
      <w:r w:rsidR="00071099" w:rsidRPr="0021481A">
        <w:rPr>
          <w:rStyle w:val="Incipit"/>
          <w:lang w:val="pt-PT"/>
        </w:rPr>
        <w:t>Magnificat</w:t>
      </w:r>
      <w:r w:rsidR="00071099" w:rsidRPr="0021481A">
        <w:rPr>
          <w:lang w:val="pt-PT"/>
        </w:rPr>
        <w:t xml:space="preserve">. </w:t>
      </w:r>
      <w:r w:rsidR="0015573B" w:rsidRPr="0021481A">
        <w:rPr>
          <w:lang w:val="pt-PT"/>
        </w:rPr>
        <w:t xml:space="preserve">Deinde </w:t>
      </w:r>
      <w:r w:rsidR="0015573B" w:rsidRPr="0021481A">
        <w:rPr>
          <w:rStyle w:val="Funktion"/>
          <w:lang w:val="pt-PT"/>
        </w:rPr>
        <w:t>sacerdos</w:t>
      </w:r>
      <w:r w:rsidR="0015573B" w:rsidRPr="0021481A">
        <w:rPr>
          <w:lang w:val="pt-PT"/>
        </w:rPr>
        <w:t xml:space="preserve"> dicat PC </w:t>
      </w:r>
      <w:r w:rsidR="0015573B" w:rsidRPr="0021481A">
        <w:rPr>
          <w:rStyle w:val="Incipit"/>
          <w:lang w:val="pt-PT"/>
        </w:rPr>
        <w:t>Repleti vitalibus</w:t>
      </w:r>
      <w:r w:rsidR="0015573B" w:rsidRPr="0021481A">
        <w:rPr>
          <w:lang w:val="pt-PT"/>
        </w:rPr>
        <w:t xml:space="preserve">. Et ita vesperae et missa clauduntur cum [BD] </w:t>
      </w:r>
      <w:r w:rsidR="0015573B" w:rsidRPr="0021481A">
        <w:rPr>
          <w:rStyle w:val="Incipit"/>
          <w:lang w:val="pt-PT"/>
        </w:rPr>
        <w:t>Benedicamus domino</w:t>
      </w:r>
      <w:r w:rsidR="0015573B" w:rsidRPr="0021481A">
        <w:rPr>
          <w:lang w:val="pt-PT"/>
        </w:rPr>
        <w:t>.</w:t>
      </w:r>
    </w:p>
    <w:p w:rsidR="0015573B" w:rsidRPr="0021481A" w:rsidRDefault="0015573B" w:rsidP="004275F3">
      <w:pPr>
        <w:rPr>
          <w:lang w:val="pt-PT"/>
        </w:rPr>
      </w:pPr>
      <w:r w:rsidRPr="0021481A">
        <w:rPr>
          <w:lang w:val="pt-PT"/>
        </w:rPr>
        <w:t xml:space="preserve">Deinde </w:t>
      </w:r>
      <w:r w:rsidRPr="0021481A">
        <w:rPr>
          <w:rStyle w:val="Funktion"/>
          <w:lang w:val="pt-PT"/>
        </w:rPr>
        <w:t>sacerdos</w:t>
      </w:r>
      <w:r w:rsidRPr="0021481A">
        <w:rPr>
          <w:lang w:val="pt-PT"/>
        </w:rPr>
        <w:t xml:space="preserve"> sumat eucharistiale</w:t>
      </w:r>
      <w:r w:rsidR="00AA4ECC" w:rsidRPr="0021481A">
        <w:rPr>
          <w:lang w:val="pt-PT"/>
        </w:rPr>
        <w:t xml:space="preserve"> cum eucharistia, et reverenter portet ad </w:t>
      </w:r>
      <w:r w:rsidR="00AA4ECC" w:rsidRPr="0021481A">
        <w:rPr>
          <w:rStyle w:val="Ort"/>
          <w:lang w:val="pt-PT"/>
        </w:rPr>
        <w:t>sacrarium</w:t>
      </w:r>
      <w:r w:rsidR="00AA4ECC" w:rsidRPr="0021481A">
        <w:rPr>
          <w:lang w:val="pt-PT"/>
        </w:rPr>
        <w:t xml:space="preserve"> |praecedentem::praecedente| cruce cum duabus candelis. Et reponat in truca, et operiat purpura bona. Et ponatur ante </w:t>
      </w:r>
      <w:r w:rsidR="00AA4ECC" w:rsidRPr="0021481A">
        <w:rPr>
          <w:rStyle w:val="Ort"/>
          <w:lang w:val="pt-PT"/>
        </w:rPr>
        <w:t>trucam</w:t>
      </w:r>
      <w:r w:rsidR="00AA4ECC" w:rsidRPr="0021481A">
        <w:rPr>
          <w:lang w:val="pt-PT"/>
        </w:rPr>
        <w:t xml:space="preserve"> tapeta, et super tapetam candela, quae ardeat</w:t>
      </w:r>
      <w:r w:rsidR="00BB402F" w:rsidRPr="0021481A">
        <w:rPr>
          <w:lang w:val="pt-PT"/>
        </w:rPr>
        <w:t>,</w:t>
      </w:r>
      <w:r w:rsidR="00AA4ECC" w:rsidRPr="0021481A">
        <w:rPr>
          <w:lang w:val="pt-PT"/>
        </w:rPr>
        <w:t xml:space="preserve"> donec in feria (114ra) sexta eucharistia ad manducandum ad </w:t>
      </w:r>
      <w:r w:rsidR="00AA4ECC" w:rsidRPr="0021481A">
        <w:rPr>
          <w:rStyle w:val="Ort"/>
          <w:lang w:val="pt-PT"/>
        </w:rPr>
        <w:t>altare</w:t>
      </w:r>
      <w:r w:rsidR="00AA4ECC" w:rsidRPr="0021481A">
        <w:rPr>
          <w:lang w:val="pt-PT"/>
        </w:rPr>
        <w:t xml:space="preserve"> eadem reverentia reportetur.</w:t>
      </w:r>
    </w:p>
    <w:p w:rsidR="00AA4ECC" w:rsidRPr="0021481A" w:rsidRDefault="00AA4ECC" w:rsidP="004275F3">
      <w:pPr>
        <w:rPr>
          <w:lang w:val="pt-PT"/>
        </w:rPr>
      </w:pPr>
      <w:r w:rsidRPr="0021481A">
        <w:rPr>
          <w:lang w:val="pt-PT"/>
        </w:rPr>
        <w:t>A vespera huius diei |unda::nuda| sint altaria usque in septimam hora sabbati.</w:t>
      </w:r>
    </w:p>
    <w:p w:rsidR="00AA4ECC" w:rsidRPr="0021481A" w:rsidRDefault="00AA4ECC" w:rsidP="004275F3">
      <w:pPr>
        <w:rPr>
          <w:lang w:val="pt-PT"/>
        </w:rPr>
      </w:pPr>
      <w:r w:rsidRPr="0021481A">
        <w:rPr>
          <w:rStyle w:val="Time1"/>
          <w:lang w:val="pt-PT"/>
        </w:rPr>
        <w:t>Completorium</w:t>
      </w:r>
      <w:r w:rsidR="005F1AA9" w:rsidRPr="0021481A">
        <w:rPr>
          <w:lang w:val="pt-PT"/>
        </w:rPr>
        <w:t xml:space="preserve"> cantetur ut supra diximus.</w:t>
      </w:r>
    </w:p>
    <w:p w:rsidR="005F1AA9" w:rsidRPr="0021481A" w:rsidRDefault="005F1AA9" w:rsidP="004275F3">
      <w:pPr>
        <w:pStyle w:val="Titolo1"/>
        <w:rPr>
          <w:lang w:val="pt-PT"/>
        </w:rPr>
      </w:pPr>
      <w:r w:rsidRPr="0021481A">
        <w:rPr>
          <w:lang w:val="pt-PT"/>
        </w:rPr>
        <w:lastRenderedPageBreak/>
        <w:t>[AD MANDATUM]</w:t>
      </w:r>
    </w:p>
    <w:p w:rsidR="00E64664" w:rsidRDefault="005F1AA9" w:rsidP="004275F3">
      <w:r w:rsidRPr="0021481A">
        <w:rPr>
          <w:lang w:val="pt-PT"/>
        </w:rPr>
        <w:t xml:space="preserve">Dicto completorio fiat processio ad </w:t>
      </w:r>
      <w:r w:rsidRPr="0021481A">
        <w:rPr>
          <w:rStyle w:val="Ort"/>
          <w:lang w:val="pt-PT"/>
        </w:rPr>
        <w:t>refectorium</w:t>
      </w:r>
      <w:r w:rsidRPr="0021481A">
        <w:rPr>
          <w:lang w:val="pt-PT"/>
        </w:rPr>
        <w:t xml:space="preserve"> praecedentibus duabus crucis velatis et duabus candelis et turibulo.</w:t>
      </w:r>
      <w:r w:rsidR="00C30B56" w:rsidRPr="0021481A">
        <w:rPr>
          <w:lang w:val="pt-PT"/>
        </w:rPr>
        <w:t xml:space="preserve"> Et cum in </w:t>
      </w:r>
      <w:r w:rsidR="00C30B56" w:rsidRPr="0021481A">
        <w:rPr>
          <w:rStyle w:val="Ort"/>
          <w:lang w:val="pt-PT"/>
        </w:rPr>
        <w:t>refectorio</w:t>
      </w:r>
      <w:r w:rsidR="00C30B56" w:rsidRPr="0021481A">
        <w:rPr>
          <w:lang w:val="pt-PT"/>
        </w:rPr>
        <w:t xml:space="preserve"> sederint secundum ordinem accendantur duodecim lumina in refectorio. Et scampna refectorii praeparentur cum tapetis. Tunc veniat </w:t>
      </w:r>
      <w:r w:rsidR="00C30B56" w:rsidRPr="0021481A">
        <w:rPr>
          <w:rStyle w:val="Funktion"/>
          <w:lang w:val="pt-PT"/>
        </w:rPr>
        <w:t>diaconus</w:t>
      </w:r>
      <w:r w:rsidR="00C30B56" w:rsidRPr="0021481A">
        <w:rPr>
          <w:lang w:val="pt-PT"/>
        </w:rPr>
        <w:t xml:space="preserve"> indutus stola et rubea dalmatica ad </w:t>
      </w:r>
      <w:r w:rsidR="00C30B56" w:rsidRPr="0021481A">
        <w:rPr>
          <w:rStyle w:val="Funktion"/>
          <w:lang w:val="pt-PT"/>
        </w:rPr>
        <w:t>episcopum</w:t>
      </w:r>
      <w:r w:rsidR="00C30B56" w:rsidRPr="0021481A">
        <w:rPr>
          <w:lang w:val="pt-PT"/>
        </w:rPr>
        <w:t xml:space="preserve">, et sumat benedictione. Deinde legat evangelio cum titulo [EV] </w:t>
      </w:r>
      <w:r w:rsidR="00C30B56" w:rsidRPr="0021481A">
        <w:rPr>
          <w:rStyle w:val="Incipit"/>
          <w:lang w:val="pt-PT"/>
        </w:rPr>
        <w:t>Ante diem festum</w:t>
      </w:r>
      <w:r w:rsidR="00C30B56" w:rsidRPr="0021481A">
        <w:rPr>
          <w:lang w:val="pt-PT"/>
        </w:rPr>
        <w:t xml:space="preserve">. Deinde incipitur AN </w:t>
      </w:r>
      <w:r w:rsidR="00C30B56" w:rsidRPr="0021481A">
        <w:rPr>
          <w:rStyle w:val="Incipit"/>
          <w:lang w:val="pt-PT"/>
        </w:rPr>
        <w:t>Cena facta est</w:t>
      </w:r>
      <w:r w:rsidR="00C30B56" w:rsidRPr="0021481A">
        <w:rPr>
          <w:lang w:val="pt-PT"/>
        </w:rPr>
        <w:t xml:space="preserve">. </w:t>
      </w:r>
      <w:r w:rsidR="00C30B56" w:rsidRPr="0021481A">
        <w:rPr>
          <w:lang w:val="fr-FR"/>
        </w:rPr>
        <w:t>(114r</w:t>
      </w:r>
      <w:r w:rsidR="00310FFB" w:rsidRPr="0021481A">
        <w:rPr>
          <w:lang w:val="fr-FR"/>
        </w:rPr>
        <w:t>b</w:t>
      </w:r>
      <w:r w:rsidR="00C30B56" w:rsidRPr="0021481A">
        <w:rPr>
          <w:lang w:val="fr-FR"/>
        </w:rPr>
        <w:t xml:space="preserve">) Qua incepta veniant </w:t>
      </w:r>
      <w:r w:rsidR="00C30B56" w:rsidRPr="0021481A">
        <w:rPr>
          <w:rStyle w:val="Funktion"/>
          <w:lang w:val="fr-FR"/>
        </w:rPr>
        <w:t>maiores</w:t>
      </w:r>
      <w:r w:rsidR="00C30B56" w:rsidRPr="0021481A">
        <w:rPr>
          <w:lang w:val="fr-FR"/>
        </w:rPr>
        <w:t xml:space="preserve"> qu</w:t>
      </w:r>
      <w:r w:rsidR="00310FFB" w:rsidRPr="0021481A">
        <w:rPr>
          <w:lang w:val="fr-FR"/>
        </w:rPr>
        <w:t xml:space="preserve">i fuerint praesentes ad </w:t>
      </w:r>
      <w:r w:rsidR="00310FFB" w:rsidRPr="0021481A">
        <w:rPr>
          <w:rStyle w:val="Ort"/>
          <w:lang w:val="fr-FR"/>
        </w:rPr>
        <w:t>scholas</w:t>
      </w:r>
      <w:r w:rsidR="00310FFB" w:rsidRPr="0021481A">
        <w:rPr>
          <w:lang w:val="fr-FR"/>
        </w:rPr>
        <w:t xml:space="preserve">. Et ibi discalcient se et praecingant se linteis. Et nudis pedibus ad </w:t>
      </w:r>
      <w:r w:rsidR="00310FFB" w:rsidRPr="0021481A">
        <w:rPr>
          <w:rStyle w:val="Ort"/>
          <w:lang w:val="fr-FR"/>
        </w:rPr>
        <w:t>refectorium</w:t>
      </w:r>
      <w:r w:rsidR="00310FFB" w:rsidRPr="0021481A">
        <w:rPr>
          <w:lang w:val="fr-FR"/>
        </w:rPr>
        <w:t xml:space="preserve"> revertebantur praecedentibus quattuor </w:t>
      </w:r>
      <w:r w:rsidR="00310FFB" w:rsidRPr="0021481A">
        <w:rPr>
          <w:rStyle w:val="Funktion"/>
          <w:lang w:val="fr-FR"/>
        </w:rPr>
        <w:t>canonicis</w:t>
      </w:r>
      <w:r w:rsidR="00310FFB" w:rsidRPr="0021481A">
        <w:rPr>
          <w:lang w:val="fr-FR"/>
        </w:rPr>
        <w:t xml:space="preserve"> in moribus cum quattuor pelvis. </w:t>
      </w:r>
      <w:r w:rsidR="00310FFB" w:rsidRPr="0021481A">
        <w:rPr>
          <w:lang w:val="it-IT"/>
        </w:rPr>
        <w:t xml:space="preserve">Et </w:t>
      </w:r>
      <w:r w:rsidR="00310FFB" w:rsidRPr="0021481A">
        <w:rPr>
          <w:rStyle w:val="Funktion"/>
          <w:lang w:val="it-IT"/>
        </w:rPr>
        <w:t>episcopus</w:t>
      </w:r>
      <w:r w:rsidR="00310FFB" w:rsidRPr="0021481A">
        <w:rPr>
          <w:lang w:val="it-IT"/>
        </w:rPr>
        <w:t xml:space="preserve"> incipiat in </w:t>
      </w:r>
      <w:r w:rsidR="00310FFB" w:rsidRPr="0021481A">
        <w:rPr>
          <w:rStyle w:val="Ort"/>
          <w:lang w:val="it-IT"/>
        </w:rPr>
        <w:t>choro</w:t>
      </w:r>
      <w:r w:rsidR="00310FFB" w:rsidRPr="0021481A">
        <w:rPr>
          <w:lang w:val="it-IT"/>
        </w:rPr>
        <w:t xml:space="preserve"> </w:t>
      </w:r>
      <w:r w:rsidR="00310FFB" w:rsidRPr="0021481A">
        <w:rPr>
          <w:rStyle w:val="Funktion"/>
          <w:lang w:val="it-IT"/>
        </w:rPr>
        <w:t>praepositi</w:t>
      </w:r>
      <w:r w:rsidR="00310FFB" w:rsidRPr="0021481A">
        <w:rPr>
          <w:lang w:val="it-IT"/>
        </w:rPr>
        <w:t xml:space="preserve">. Et praepositus in </w:t>
      </w:r>
      <w:r w:rsidR="00310FFB" w:rsidRPr="0021481A">
        <w:rPr>
          <w:rStyle w:val="Ort"/>
          <w:lang w:val="it-IT"/>
        </w:rPr>
        <w:t>choro</w:t>
      </w:r>
      <w:r w:rsidR="00310FFB" w:rsidRPr="0021481A">
        <w:rPr>
          <w:lang w:val="it-IT"/>
        </w:rPr>
        <w:t xml:space="preserve"> </w:t>
      </w:r>
      <w:r w:rsidR="00310FFB" w:rsidRPr="0021481A">
        <w:rPr>
          <w:rStyle w:val="Funktion"/>
          <w:lang w:val="it-IT"/>
        </w:rPr>
        <w:t>decani</w:t>
      </w:r>
      <w:r w:rsidR="00310FFB" w:rsidRPr="0021481A">
        <w:rPr>
          <w:lang w:val="it-IT"/>
        </w:rPr>
        <w:t xml:space="preserve">. Et lavent pedes omnium </w:t>
      </w:r>
      <w:r w:rsidR="00310FFB" w:rsidRPr="0021481A">
        <w:rPr>
          <w:rStyle w:val="Funktion"/>
          <w:lang w:val="it-IT"/>
        </w:rPr>
        <w:t>canonicorum</w:t>
      </w:r>
      <w:r w:rsidR="00310FFB" w:rsidRPr="0021481A">
        <w:rPr>
          <w:lang w:val="it-IT"/>
        </w:rPr>
        <w:t xml:space="preserve"> et </w:t>
      </w:r>
      <w:r w:rsidR="00310FFB" w:rsidRPr="0021481A">
        <w:rPr>
          <w:rStyle w:val="Funktion"/>
          <w:lang w:val="it-IT"/>
        </w:rPr>
        <w:t>sacerdotum</w:t>
      </w:r>
      <w:r w:rsidR="00310FFB" w:rsidRPr="0021481A">
        <w:rPr>
          <w:lang w:val="it-IT"/>
        </w:rPr>
        <w:t xml:space="preserve">, quicumque fuerint praesentes. Quo facto revertantur ad </w:t>
      </w:r>
      <w:r w:rsidR="00310FFB" w:rsidRPr="0021481A">
        <w:rPr>
          <w:rStyle w:val="Ort"/>
          <w:lang w:val="it-IT"/>
        </w:rPr>
        <w:t>scholas</w:t>
      </w:r>
      <w:r w:rsidR="00310FFB" w:rsidRPr="0021481A">
        <w:rPr>
          <w:lang w:val="it-IT"/>
        </w:rPr>
        <w:t xml:space="preserve"> et discingant se. Et revertentes ad </w:t>
      </w:r>
      <w:r w:rsidR="00310FFB" w:rsidRPr="0021481A">
        <w:rPr>
          <w:rStyle w:val="Ort"/>
          <w:lang w:val="it-IT"/>
        </w:rPr>
        <w:t>refectorium</w:t>
      </w:r>
      <w:r w:rsidR="00310FFB" w:rsidRPr="0021481A">
        <w:rPr>
          <w:lang w:val="it-IT"/>
        </w:rPr>
        <w:t xml:space="preserve"> sedeant ad locum suum. Tunc surgant duo </w:t>
      </w:r>
      <w:r w:rsidR="00310FFB" w:rsidRPr="0021481A">
        <w:rPr>
          <w:rStyle w:val="Funktion"/>
          <w:lang w:val="it-IT"/>
        </w:rPr>
        <w:t>fratres seniores</w:t>
      </w:r>
      <w:r w:rsidR="00310FFB" w:rsidRPr="0021481A">
        <w:rPr>
          <w:lang w:val="it-IT"/>
        </w:rPr>
        <w:t xml:space="preserve">. Et praedicto modo veniant. Et </w:t>
      </w:r>
      <w:r w:rsidR="00310FFB" w:rsidRPr="0021481A">
        <w:rPr>
          <w:rStyle w:val="Funktion"/>
          <w:lang w:val="it-IT"/>
        </w:rPr>
        <w:t>decanus</w:t>
      </w:r>
      <w:r w:rsidR="00310FFB" w:rsidRPr="0021481A">
        <w:rPr>
          <w:lang w:val="it-IT"/>
        </w:rPr>
        <w:t xml:space="preserve"> lavet pedes </w:t>
      </w:r>
      <w:r w:rsidR="00310FFB" w:rsidRPr="0021481A">
        <w:rPr>
          <w:rStyle w:val="Funktion"/>
          <w:lang w:val="it-IT"/>
        </w:rPr>
        <w:t>episcopi</w:t>
      </w:r>
      <w:r w:rsidR="00310FFB" w:rsidRPr="0021481A">
        <w:rPr>
          <w:lang w:val="it-IT"/>
        </w:rPr>
        <w:t xml:space="preserve">. Et </w:t>
      </w:r>
      <w:r w:rsidR="00310FFB" w:rsidRPr="0021481A">
        <w:rPr>
          <w:rStyle w:val="Funktion"/>
          <w:lang w:val="it-IT"/>
        </w:rPr>
        <w:t>senior</w:t>
      </w:r>
      <w:r w:rsidR="00310FFB" w:rsidRPr="0021481A">
        <w:rPr>
          <w:lang w:val="it-IT"/>
        </w:rPr>
        <w:t xml:space="preserve"> (114va) lavet pedes </w:t>
      </w:r>
      <w:r w:rsidR="00310FFB" w:rsidRPr="0021481A">
        <w:rPr>
          <w:rStyle w:val="Funktion"/>
          <w:lang w:val="it-IT"/>
        </w:rPr>
        <w:t>praepositi</w:t>
      </w:r>
      <w:r w:rsidR="00310FFB" w:rsidRPr="0021481A">
        <w:rPr>
          <w:lang w:val="it-IT"/>
        </w:rPr>
        <w:t xml:space="preserve">. Post </w:t>
      </w:r>
      <w:r w:rsidR="006A7597" w:rsidRPr="0021481A">
        <w:rPr>
          <w:lang w:val="it-IT"/>
        </w:rPr>
        <w:t xml:space="preserve">haec </w:t>
      </w:r>
      <w:r w:rsidR="006A7597" w:rsidRPr="0021481A">
        <w:rPr>
          <w:rStyle w:val="Funktion"/>
          <w:lang w:val="it-IT"/>
        </w:rPr>
        <w:t>cellerarius</w:t>
      </w:r>
      <w:r w:rsidR="006A7597" w:rsidRPr="0021481A">
        <w:rPr>
          <w:lang w:val="it-IT"/>
        </w:rPr>
        <w:t xml:space="preserve"> veniat cum </w:t>
      </w:r>
      <w:r w:rsidR="006A7597" w:rsidRPr="0021481A">
        <w:rPr>
          <w:rStyle w:val="Funktion"/>
          <w:lang w:val="it-IT"/>
        </w:rPr>
        <w:t>iunioribus canonicis</w:t>
      </w:r>
      <w:r w:rsidR="006A7597" w:rsidRPr="0021481A">
        <w:rPr>
          <w:lang w:val="it-IT"/>
        </w:rPr>
        <w:t xml:space="preserve">. Et ponat mensalia </w:t>
      </w:r>
      <w:r w:rsidR="006A7597" w:rsidRPr="0021481A">
        <w:rPr>
          <w:rStyle w:val="Funktion"/>
          <w:lang w:val="it-IT"/>
        </w:rPr>
        <w:t>dominis</w:t>
      </w:r>
      <w:r w:rsidR="006F6171" w:rsidRPr="0021481A">
        <w:rPr>
          <w:lang w:val="it-IT"/>
        </w:rPr>
        <w:t xml:space="preserve"> prout decet. Deinde </w:t>
      </w:r>
      <w:r w:rsidR="006F6171" w:rsidRPr="0021481A">
        <w:rPr>
          <w:rStyle w:val="Funktion"/>
          <w:lang w:val="it-IT"/>
        </w:rPr>
        <w:t>seniores</w:t>
      </w:r>
      <w:r w:rsidR="006F6171" w:rsidRPr="0021481A">
        <w:rPr>
          <w:lang w:val="it-IT"/>
        </w:rPr>
        <w:t xml:space="preserve"> veniant, et dent </w:t>
      </w:r>
      <w:r w:rsidR="0000259F" w:rsidRPr="0021481A">
        <w:rPr>
          <w:lang w:val="it-IT"/>
        </w:rPr>
        <w:t>prolotionem manuum. Deinde iter</w:t>
      </w:r>
      <w:r w:rsidR="006F6171" w:rsidRPr="0021481A">
        <w:rPr>
          <w:lang w:val="it-IT"/>
        </w:rPr>
        <w:t xml:space="preserve">um veniat </w:t>
      </w:r>
      <w:r w:rsidR="006F6171" w:rsidRPr="0021481A">
        <w:rPr>
          <w:rStyle w:val="Funktion"/>
          <w:lang w:val="it-IT"/>
        </w:rPr>
        <w:t>cellerarius</w:t>
      </w:r>
      <w:r w:rsidR="006F6171" w:rsidRPr="0021481A">
        <w:rPr>
          <w:lang w:val="it-IT"/>
        </w:rPr>
        <w:t xml:space="preserve"> cum </w:t>
      </w:r>
      <w:r w:rsidR="006F6171" w:rsidRPr="0021481A">
        <w:rPr>
          <w:rStyle w:val="Funktion"/>
          <w:lang w:val="it-IT"/>
        </w:rPr>
        <w:t>iunioribus adultis</w:t>
      </w:r>
      <w:r w:rsidR="006F6171" w:rsidRPr="0021481A">
        <w:rPr>
          <w:lang w:val="it-IT"/>
        </w:rPr>
        <w:t xml:space="preserve"> et portent in novis scutellis primo </w:t>
      </w:r>
      <w:r w:rsidR="006F6171" w:rsidRPr="0021481A">
        <w:rPr>
          <w:rStyle w:val="Funktion"/>
          <w:lang w:val="it-IT"/>
        </w:rPr>
        <w:t>seniori</w:t>
      </w:r>
      <w:r w:rsidR="006F6171" w:rsidRPr="0021481A">
        <w:rPr>
          <w:lang w:val="it-IT"/>
        </w:rPr>
        <w:t xml:space="preserve">, deinde omnibus </w:t>
      </w:r>
      <w:r w:rsidR="006F6171" w:rsidRPr="0021481A">
        <w:rPr>
          <w:rStyle w:val="Funktion"/>
          <w:lang w:val="it-IT"/>
        </w:rPr>
        <w:t>canonicis clericis</w:t>
      </w:r>
      <w:r w:rsidR="006F6171" w:rsidRPr="0021481A">
        <w:rPr>
          <w:lang w:val="it-IT"/>
        </w:rPr>
        <w:t xml:space="preserve"> ibi sedentibus et </w:t>
      </w:r>
      <w:r w:rsidR="006F6171" w:rsidRPr="0021481A">
        <w:rPr>
          <w:rStyle w:val="Funktion"/>
          <w:lang w:val="it-IT"/>
        </w:rPr>
        <w:t>laicis</w:t>
      </w:r>
      <w:r w:rsidR="006F6171" w:rsidRPr="0021481A">
        <w:rPr>
          <w:lang w:val="it-IT"/>
        </w:rPr>
        <w:t xml:space="preserve"> honestis et </w:t>
      </w:r>
      <w:r w:rsidR="006F6171" w:rsidRPr="0021481A">
        <w:rPr>
          <w:rStyle w:val="Funktion"/>
          <w:lang w:val="it-IT"/>
        </w:rPr>
        <w:t>civibus</w:t>
      </w:r>
      <w:r w:rsidR="006F6171" w:rsidRPr="0021481A">
        <w:rPr>
          <w:lang w:val="it-IT"/>
        </w:rPr>
        <w:t xml:space="preserve"> quattuor poma et duas oblatas et picarium vin</w:t>
      </w:r>
      <w:r w:rsidR="000140B6" w:rsidRPr="0021481A">
        <w:rPr>
          <w:lang w:val="it-IT"/>
        </w:rPr>
        <w:t>i et medon</w:t>
      </w:r>
      <w:r w:rsidR="006F6171" w:rsidRPr="0021481A">
        <w:rPr>
          <w:lang w:val="it-IT"/>
        </w:rPr>
        <w:t xml:space="preserve">is. Iterum cum pedes lavantur et cum cena fit cantentur antiphonae subscriptae AP </w:t>
      </w:r>
      <w:r w:rsidR="006F6171" w:rsidRPr="0021481A">
        <w:rPr>
          <w:rStyle w:val="Incipit"/>
          <w:lang w:val="it-IT"/>
        </w:rPr>
        <w:t>Cena facta est</w:t>
      </w:r>
      <w:r w:rsidR="006F6171" w:rsidRPr="0021481A">
        <w:rPr>
          <w:lang w:val="it-IT"/>
        </w:rPr>
        <w:t xml:space="preserve">. AP </w:t>
      </w:r>
      <w:r w:rsidR="006F6171" w:rsidRPr="0021481A">
        <w:rPr>
          <w:rStyle w:val="Incipit"/>
          <w:lang w:val="it-IT"/>
        </w:rPr>
        <w:t>Dominus Iesus</w:t>
      </w:r>
      <w:r w:rsidR="006F6171" w:rsidRPr="0021481A">
        <w:rPr>
          <w:lang w:val="it-IT"/>
        </w:rPr>
        <w:t xml:space="preserve">. AP </w:t>
      </w:r>
      <w:r w:rsidR="006F6171" w:rsidRPr="0021481A">
        <w:rPr>
          <w:rStyle w:val="Incipit"/>
          <w:lang w:val="it-IT"/>
        </w:rPr>
        <w:t>Postquam surrexit</w:t>
      </w:r>
      <w:r w:rsidR="006F6171" w:rsidRPr="0021481A">
        <w:rPr>
          <w:lang w:val="it-IT"/>
        </w:rPr>
        <w:t xml:space="preserve">. AN </w:t>
      </w:r>
      <w:r w:rsidR="006F6171" w:rsidRPr="0021481A">
        <w:rPr>
          <w:rStyle w:val="Incipit"/>
          <w:lang w:val="it-IT"/>
        </w:rPr>
        <w:t>Si ego domunus</w:t>
      </w:r>
      <w:r w:rsidR="006F6171" w:rsidRPr="0021481A">
        <w:rPr>
          <w:lang w:val="it-IT"/>
        </w:rPr>
        <w:t xml:space="preserve">. (114vb) AP </w:t>
      </w:r>
      <w:r w:rsidR="006F6171" w:rsidRPr="0021481A">
        <w:rPr>
          <w:rStyle w:val="Incipit"/>
          <w:lang w:val="it-IT"/>
        </w:rPr>
        <w:t>Mandatum novum</w:t>
      </w:r>
      <w:r w:rsidR="006F6171" w:rsidRPr="0021481A">
        <w:rPr>
          <w:lang w:val="it-IT"/>
        </w:rPr>
        <w:t xml:space="preserve">. AP </w:t>
      </w:r>
      <w:r w:rsidR="006F6171" w:rsidRPr="0021481A">
        <w:rPr>
          <w:rStyle w:val="Incipit"/>
          <w:lang w:val="it-IT"/>
        </w:rPr>
        <w:t>In hoc cognoscent</w:t>
      </w:r>
      <w:r w:rsidR="006F6171" w:rsidRPr="0021481A">
        <w:rPr>
          <w:lang w:val="it-IT"/>
        </w:rPr>
        <w:t xml:space="preserve">. </w:t>
      </w:r>
      <w:r w:rsidR="006F6171" w:rsidRPr="0021481A">
        <w:rPr>
          <w:lang w:val="pt-PT"/>
        </w:rPr>
        <w:t xml:space="preserve">AP </w:t>
      </w:r>
      <w:r w:rsidR="006F6171" w:rsidRPr="0021481A">
        <w:rPr>
          <w:rStyle w:val="Incipit"/>
          <w:lang w:val="pt-PT"/>
        </w:rPr>
        <w:t>Diligamus nos</w:t>
      </w:r>
      <w:r w:rsidR="006F6171" w:rsidRPr="0021481A">
        <w:rPr>
          <w:lang w:val="pt-PT"/>
        </w:rPr>
        <w:t xml:space="preserve">. AP </w:t>
      </w:r>
      <w:r w:rsidR="006F6171" w:rsidRPr="0021481A">
        <w:rPr>
          <w:rStyle w:val="Incipit"/>
          <w:lang w:val="pt-PT"/>
        </w:rPr>
        <w:t>Ubi fratres in unum</w:t>
      </w:r>
      <w:r w:rsidR="006F6171" w:rsidRPr="0021481A">
        <w:rPr>
          <w:lang w:val="pt-PT"/>
        </w:rPr>
        <w:t xml:space="preserve">. AP </w:t>
      </w:r>
      <w:r w:rsidR="006F6171" w:rsidRPr="0021481A">
        <w:rPr>
          <w:rStyle w:val="Incipit"/>
          <w:lang w:val="pt-PT"/>
        </w:rPr>
        <w:t>Maria ergo</w:t>
      </w:r>
      <w:r w:rsidR="006F6171" w:rsidRPr="0021481A">
        <w:rPr>
          <w:lang w:val="pt-PT"/>
        </w:rPr>
        <w:t xml:space="preserve">. </w:t>
      </w:r>
      <w:r w:rsidR="006F6171">
        <w:t xml:space="preserve">AP </w:t>
      </w:r>
      <w:r w:rsidR="006F6171" w:rsidRPr="0000259F">
        <w:rPr>
          <w:rStyle w:val="Incipit"/>
        </w:rPr>
        <w:t>In diebus illis</w:t>
      </w:r>
      <w:r w:rsidR="006F6171">
        <w:t xml:space="preserve">. AP </w:t>
      </w:r>
      <w:r w:rsidR="006F6171" w:rsidRPr="0000259F">
        <w:rPr>
          <w:rStyle w:val="Incipit"/>
        </w:rPr>
        <w:t>Domine tu mihi</w:t>
      </w:r>
      <w:r w:rsidR="00E64664">
        <w:t xml:space="preserve">. AP </w:t>
      </w:r>
      <w:r w:rsidR="00E64664" w:rsidRPr="0000259F">
        <w:rPr>
          <w:rStyle w:val="Incipit"/>
        </w:rPr>
        <w:t>Ante diem festum</w:t>
      </w:r>
      <w:r w:rsidR="00E64664">
        <w:t xml:space="preserve">. AP </w:t>
      </w:r>
      <w:r w:rsidR="00E64664" w:rsidRPr="0000259F">
        <w:rPr>
          <w:rStyle w:val="Incipit"/>
        </w:rPr>
        <w:t>Vos vocatis me</w:t>
      </w:r>
      <w:r w:rsidR="00E64664">
        <w:t xml:space="preserve">. APRPP </w:t>
      </w:r>
      <w:r w:rsidR="00E64664" w:rsidRPr="0000259F">
        <w:rPr>
          <w:rStyle w:val="Incipit"/>
        </w:rPr>
        <w:t>Accessit ad pedes</w:t>
      </w:r>
      <w:r w:rsidR="00E64664">
        <w:t xml:space="preserve">. </w:t>
      </w:r>
      <w:r w:rsidR="00071099">
        <w:t>[</w:t>
      </w:r>
      <w:r w:rsidR="00E64664">
        <w:t>RV</w:t>
      </w:r>
      <w:r w:rsidR="00071099">
        <w:t>]</w:t>
      </w:r>
      <w:r w:rsidR="00E64664">
        <w:t xml:space="preserve"> </w:t>
      </w:r>
      <w:r w:rsidR="00E64664" w:rsidRPr="0000259F">
        <w:rPr>
          <w:rStyle w:val="Incipit"/>
        </w:rPr>
        <w:t>Dimissa sunt</w:t>
      </w:r>
      <w:r w:rsidR="00E64664">
        <w:t xml:space="preserve">. Cantatis antiphonis et facta cena fiat sermo. Deinde </w:t>
      </w:r>
      <w:r w:rsidR="00E64664" w:rsidRPr="0000259F">
        <w:rPr>
          <w:rStyle w:val="Funktion"/>
        </w:rPr>
        <w:t>sacerdos</w:t>
      </w:r>
      <w:r w:rsidR="00E64664">
        <w:t xml:space="preserve"> legat lectionem de sermone evangelii [EV] </w:t>
      </w:r>
      <w:r w:rsidR="00E64664" w:rsidRPr="0000259F">
        <w:rPr>
          <w:rStyle w:val="Incipit"/>
        </w:rPr>
        <w:t>Surgite et eamus</w:t>
      </w:r>
      <w:r w:rsidR="00E64664">
        <w:t xml:space="preserve">. Hinc deinde surgant </w:t>
      </w:r>
      <w:r w:rsidR="00E64664" w:rsidRPr="0000259F">
        <w:rPr>
          <w:rStyle w:val="Funktion"/>
        </w:rPr>
        <w:t>domini</w:t>
      </w:r>
      <w:r w:rsidR="00E64664">
        <w:t>, et sine processione</w:t>
      </w:r>
      <w:r w:rsidR="0000259F">
        <w:t xml:space="preserve"> vada</w:t>
      </w:r>
      <w:r w:rsidR="00E64664">
        <w:t xml:space="preserve">nt in locum suum. Deinde </w:t>
      </w:r>
      <w:r w:rsidR="00E64664" w:rsidRPr="0000259F">
        <w:rPr>
          <w:rStyle w:val="Funktion"/>
        </w:rPr>
        <w:t>cellerarius</w:t>
      </w:r>
      <w:r w:rsidR="00E64664">
        <w:t xml:space="preserve"> faciat cenam cum </w:t>
      </w:r>
      <w:r w:rsidR="00E64664" w:rsidRPr="0000259F">
        <w:rPr>
          <w:rStyle w:val="Funktion"/>
        </w:rPr>
        <w:t>ministris</w:t>
      </w:r>
      <w:r w:rsidR="00E64664">
        <w:t xml:space="preserve"> suis.</w:t>
      </w:r>
    </w:p>
    <w:p w:rsidR="00E64664" w:rsidRPr="0021481A" w:rsidRDefault="00E64664" w:rsidP="00C7345F">
      <w:pPr>
        <w:pStyle w:val="Titolo1"/>
        <w:rPr>
          <w:lang w:val="pt-PT"/>
        </w:rPr>
      </w:pPr>
      <w:r w:rsidRPr="0021481A">
        <w:rPr>
          <w:lang w:val="pt-PT"/>
        </w:rPr>
        <w:t>FERIA SEXTA</w:t>
      </w:r>
    </w:p>
    <w:p w:rsidR="0000259F" w:rsidRPr="0021481A" w:rsidRDefault="0000259F" w:rsidP="004275F3">
      <w:pPr>
        <w:rPr>
          <w:lang w:val="it-IT"/>
        </w:rPr>
      </w:pPr>
      <w:r w:rsidRPr="0021481A">
        <w:rPr>
          <w:rStyle w:val="Funktion"/>
          <w:lang w:val="pt-PT"/>
        </w:rPr>
        <w:t>Chorarii</w:t>
      </w:r>
      <w:r w:rsidRPr="0021481A">
        <w:rPr>
          <w:lang w:val="pt-PT"/>
        </w:rPr>
        <w:t xml:space="preserve"> utantur nigris cappis. </w:t>
      </w:r>
      <w:r w:rsidRPr="0021481A">
        <w:rPr>
          <w:lang w:val="it-IT"/>
        </w:rPr>
        <w:t>Ad matutinum hodie per totum portentur cappae.</w:t>
      </w:r>
    </w:p>
    <w:p w:rsidR="0000259F" w:rsidRDefault="0000259F" w:rsidP="004275F3">
      <w:r w:rsidRPr="001D7AF2">
        <w:rPr>
          <w:rStyle w:val="Time2"/>
        </w:rPr>
        <w:t>In primo nocturno</w:t>
      </w:r>
      <w:r>
        <w:t xml:space="preserve"> AN </w:t>
      </w:r>
      <w:r w:rsidRPr="001D7AF2">
        <w:rPr>
          <w:rStyle w:val="Incipit"/>
        </w:rPr>
        <w:t>Astiterunt reges</w:t>
      </w:r>
      <w:r>
        <w:t xml:space="preserve">. (115ra) PS </w:t>
      </w:r>
      <w:r w:rsidRPr="001D7AF2">
        <w:rPr>
          <w:rStyle w:val="Incipit"/>
        </w:rPr>
        <w:t>Quare fremuerunt</w:t>
      </w:r>
      <w:r>
        <w:t xml:space="preserve">. AN </w:t>
      </w:r>
      <w:r w:rsidRPr="001D7AF2">
        <w:rPr>
          <w:rStyle w:val="Incipit"/>
        </w:rPr>
        <w:t>Diviserunt sibi</w:t>
      </w:r>
      <w:r>
        <w:t xml:space="preserve">. PS </w:t>
      </w:r>
      <w:r w:rsidRPr="001D7AF2">
        <w:rPr>
          <w:rStyle w:val="Incipit"/>
        </w:rPr>
        <w:t>Deus deus meus respice</w:t>
      </w:r>
      <w:r>
        <w:t xml:space="preserve">. </w:t>
      </w:r>
      <w:r w:rsidR="00A23804">
        <w:t xml:space="preserve">AN </w:t>
      </w:r>
      <w:r w:rsidR="00A23804" w:rsidRPr="001D7AF2">
        <w:rPr>
          <w:rStyle w:val="Incipit"/>
        </w:rPr>
        <w:t>Insurrexerunt in me</w:t>
      </w:r>
      <w:r w:rsidR="00A23804">
        <w:t xml:space="preserve">. PS </w:t>
      </w:r>
      <w:r w:rsidR="00A23804" w:rsidRPr="001D7AF2">
        <w:rPr>
          <w:rStyle w:val="Incipit"/>
        </w:rPr>
        <w:t>Dominus illuminatio mea</w:t>
      </w:r>
      <w:r w:rsidR="00A23804">
        <w:t xml:space="preserve">. ANVS </w:t>
      </w:r>
      <w:r w:rsidR="00A23804" w:rsidRPr="001D7AF2">
        <w:rPr>
          <w:rStyle w:val="Incipit"/>
        </w:rPr>
        <w:t>Diviserunt sibi vestimenta mea</w:t>
      </w:r>
      <w:r w:rsidR="00A23804">
        <w:t xml:space="preserve">. Leguntur lamentationes Ieremiae cum historia. RP </w:t>
      </w:r>
      <w:r w:rsidR="00A23804" w:rsidRPr="001D7AF2">
        <w:rPr>
          <w:rStyle w:val="Incipit"/>
        </w:rPr>
        <w:t>Omnes amici mei</w:t>
      </w:r>
      <w:r w:rsidR="00A23804">
        <w:t xml:space="preserve">. RP </w:t>
      </w:r>
      <w:r w:rsidR="00A23804" w:rsidRPr="001D7AF2">
        <w:rPr>
          <w:rStyle w:val="Incipit"/>
        </w:rPr>
        <w:t>Velum templi</w:t>
      </w:r>
      <w:r w:rsidR="00A23804">
        <w:t xml:space="preserve">. RP </w:t>
      </w:r>
      <w:r w:rsidR="00A23804" w:rsidRPr="001D7AF2">
        <w:rPr>
          <w:rStyle w:val="Incipit"/>
        </w:rPr>
        <w:t>Vinea mea</w:t>
      </w:r>
      <w:r w:rsidR="00A23804">
        <w:t>.</w:t>
      </w:r>
    </w:p>
    <w:p w:rsidR="00A23804" w:rsidRPr="0021481A" w:rsidRDefault="00A23804" w:rsidP="004275F3">
      <w:pPr>
        <w:rPr>
          <w:lang w:val="pt-PT"/>
        </w:rPr>
      </w:pPr>
      <w:r w:rsidRPr="0021481A">
        <w:rPr>
          <w:rStyle w:val="Time2"/>
          <w:lang w:val="pt-PT"/>
        </w:rPr>
        <w:t>In secundo nocturno</w:t>
      </w:r>
      <w:r w:rsidRPr="0021481A">
        <w:rPr>
          <w:lang w:val="pt-PT"/>
        </w:rPr>
        <w:t xml:space="preserve"> AN </w:t>
      </w:r>
      <w:r w:rsidRPr="0021481A">
        <w:rPr>
          <w:rStyle w:val="Incipit"/>
          <w:lang w:val="pt-PT"/>
        </w:rPr>
        <w:t>Vim faciebant</w:t>
      </w:r>
      <w:r w:rsidRPr="0021481A">
        <w:rPr>
          <w:lang w:val="pt-PT"/>
        </w:rPr>
        <w:t xml:space="preserve">. </w:t>
      </w:r>
      <w:r w:rsidRPr="0021481A">
        <w:rPr>
          <w:lang w:val="it-IT"/>
        </w:rPr>
        <w:t xml:space="preserve">AN </w:t>
      </w:r>
      <w:r w:rsidRPr="0021481A">
        <w:rPr>
          <w:rStyle w:val="Incipit"/>
          <w:lang w:val="it-IT"/>
        </w:rPr>
        <w:t>Domine ne in furore</w:t>
      </w:r>
      <w:r w:rsidRPr="0021481A">
        <w:rPr>
          <w:lang w:val="it-IT"/>
        </w:rPr>
        <w:t xml:space="preserve">. AN </w:t>
      </w:r>
      <w:r w:rsidRPr="0021481A">
        <w:rPr>
          <w:rStyle w:val="Incipit"/>
          <w:lang w:val="it-IT"/>
        </w:rPr>
        <w:t>Confundantur</w:t>
      </w:r>
      <w:r w:rsidRPr="0021481A">
        <w:rPr>
          <w:lang w:val="it-IT"/>
        </w:rPr>
        <w:t xml:space="preserve">. PS </w:t>
      </w:r>
      <w:r w:rsidRPr="0021481A">
        <w:rPr>
          <w:rStyle w:val="Incipit"/>
          <w:lang w:val="it-IT"/>
        </w:rPr>
        <w:t>Expectans expectavi</w:t>
      </w:r>
      <w:r w:rsidRPr="0021481A">
        <w:rPr>
          <w:lang w:val="it-IT"/>
        </w:rPr>
        <w:t xml:space="preserve">. AN </w:t>
      </w:r>
      <w:r w:rsidRPr="0021481A">
        <w:rPr>
          <w:rStyle w:val="Incipit"/>
          <w:lang w:val="it-IT"/>
        </w:rPr>
        <w:t>Alieni insurrexerunt</w:t>
      </w:r>
      <w:r w:rsidRPr="0021481A">
        <w:rPr>
          <w:lang w:val="it-IT"/>
        </w:rPr>
        <w:t xml:space="preserve">. PS </w:t>
      </w:r>
      <w:r w:rsidRPr="0021481A">
        <w:rPr>
          <w:rStyle w:val="Incipit"/>
          <w:lang w:val="it-IT"/>
        </w:rPr>
        <w:t>Deus in nomine tuo</w:t>
      </w:r>
      <w:r w:rsidRPr="0021481A">
        <w:rPr>
          <w:lang w:val="it-IT"/>
        </w:rPr>
        <w:t xml:space="preserve">. VS </w:t>
      </w:r>
      <w:r w:rsidRPr="0021481A">
        <w:rPr>
          <w:rStyle w:val="Incipit"/>
          <w:lang w:val="it-IT"/>
        </w:rPr>
        <w:t>Insurrexerunt in me testes iniqui</w:t>
      </w:r>
      <w:r w:rsidRPr="0021481A">
        <w:rPr>
          <w:lang w:val="it-IT"/>
        </w:rPr>
        <w:t xml:space="preserve">. </w:t>
      </w:r>
      <w:r w:rsidRPr="0021481A">
        <w:rPr>
          <w:lang w:val="pt-PT"/>
        </w:rPr>
        <w:t xml:space="preserve">Lamentationes ut supra cum tribus responsoriis. RP </w:t>
      </w:r>
      <w:r w:rsidRPr="0021481A">
        <w:rPr>
          <w:rStyle w:val="Incipit"/>
          <w:lang w:val="pt-PT"/>
        </w:rPr>
        <w:t>Tamquam ad latronem</w:t>
      </w:r>
      <w:r w:rsidRPr="0021481A">
        <w:rPr>
          <w:lang w:val="pt-PT"/>
        </w:rPr>
        <w:t xml:space="preserve">. RP </w:t>
      </w:r>
      <w:r w:rsidRPr="0021481A">
        <w:rPr>
          <w:rStyle w:val="Incipit"/>
          <w:lang w:val="pt-PT"/>
        </w:rPr>
        <w:t>Barabbas latro</w:t>
      </w:r>
      <w:r w:rsidRPr="0021481A">
        <w:rPr>
          <w:lang w:val="pt-PT"/>
        </w:rPr>
        <w:t xml:space="preserve">. RP </w:t>
      </w:r>
      <w:r w:rsidRPr="0021481A">
        <w:rPr>
          <w:rStyle w:val="Incipit"/>
          <w:lang w:val="pt-PT"/>
        </w:rPr>
        <w:t>Tenebrae factae sunt</w:t>
      </w:r>
      <w:r w:rsidRPr="0021481A">
        <w:rPr>
          <w:lang w:val="pt-PT"/>
        </w:rPr>
        <w:t>.</w:t>
      </w:r>
    </w:p>
    <w:p w:rsidR="00A23804" w:rsidRPr="0021481A" w:rsidRDefault="00A23804" w:rsidP="004275F3">
      <w:pPr>
        <w:rPr>
          <w:lang w:val="it-IT"/>
        </w:rPr>
      </w:pPr>
      <w:r w:rsidRPr="0021481A">
        <w:rPr>
          <w:rStyle w:val="Time2"/>
          <w:lang w:val="pt-PT"/>
        </w:rPr>
        <w:lastRenderedPageBreak/>
        <w:t>In tertio nocturno</w:t>
      </w:r>
      <w:r w:rsidRPr="0021481A">
        <w:rPr>
          <w:lang w:val="pt-PT"/>
        </w:rPr>
        <w:t xml:space="preserve"> (115rb) </w:t>
      </w:r>
      <w:r w:rsidR="001D7AF2" w:rsidRPr="0021481A">
        <w:rPr>
          <w:lang w:val="pt-PT"/>
        </w:rPr>
        <w:t xml:space="preserve">AN </w:t>
      </w:r>
      <w:r w:rsidRPr="0021481A">
        <w:rPr>
          <w:rStyle w:val="Incipit"/>
          <w:lang w:val="pt-PT"/>
        </w:rPr>
        <w:t>Ab insurgentibus in me</w:t>
      </w:r>
      <w:r w:rsidRPr="0021481A">
        <w:rPr>
          <w:lang w:val="pt-PT"/>
        </w:rPr>
        <w:t xml:space="preserve">. PS </w:t>
      </w:r>
      <w:r w:rsidRPr="0021481A">
        <w:rPr>
          <w:rStyle w:val="Incipit"/>
          <w:lang w:val="pt-PT"/>
        </w:rPr>
        <w:t>Eripe me de inimicis</w:t>
      </w:r>
      <w:r w:rsidRPr="0021481A">
        <w:rPr>
          <w:lang w:val="pt-PT"/>
        </w:rPr>
        <w:t xml:space="preserve">. AN </w:t>
      </w:r>
      <w:r w:rsidRPr="0021481A">
        <w:rPr>
          <w:rStyle w:val="Incipit"/>
          <w:lang w:val="pt-PT"/>
        </w:rPr>
        <w:t>Legem fe$E::ci$sti</w:t>
      </w:r>
      <w:r w:rsidRPr="0021481A">
        <w:rPr>
          <w:lang w:val="pt-PT"/>
        </w:rPr>
        <w:t xml:space="preserve">. PS </w:t>
      </w:r>
      <w:r w:rsidRPr="0021481A">
        <w:rPr>
          <w:rStyle w:val="Incipit"/>
          <w:lang w:val="pt-PT"/>
        </w:rPr>
        <w:t>Domine deus</w:t>
      </w:r>
      <w:r w:rsidRPr="0021481A">
        <w:rPr>
          <w:lang w:val="pt-PT"/>
        </w:rPr>
        <w:t xml:space="preserve">. AN </w:t>
      </w:r>
      <w:r w:rsidRPr="0021481A">
        <w:rPr>
          <w:rStyle w:val="Incipit"/>
          <w:lang w:val="pt-PT"/>
        </w:rPr>
        <w:t>Captabant in animam</w:t>
      </w:r>
      <w:r w:rsidRPr="0021481A">
        <w:rPr>
          <w:lang w:val="pt-PT"/>
        </w:rPr>
        <w:t xml:space="preserve">. PS </w:t>
      </w:r>
      <w:r w:rsidRPr="0021481A">
        <w:rPr>
          <w:rStyle w:val="Incipit"/>
          <w:lang w:val="pt-PT"/>
        </w:rPr>
        <w:t>Deus ultionem</w:t>
      </w:r>
      <w:r w:rsidRPr="0021481A">
        <w:rPr>
          <w:lang w:val="pt-PT"/>
        </w:rPr>
        <w:t xml:space="preserve">. VS </w:t>
      </w:r>
      <w:r w:rsidRPr="0021481A">
        <w:rPr>
          <w:rStyle w:val="Incipit"/>
          <w:lang w:val="pt-PT"/>
        </w:rPr>
        <w:t>Ab insurgentibus in me libera me domine</w:t>
      </w:r>
      <w:r w:rsidRPr="0021481A">
        <w:rPr>
          <w:lang w:val="pt-PT"/>
        </w:rPr>
        <w:t xml:space="preserve">. Legitur LS </w:t>
      </w:r>
      <w:r w:rsidRPr="0021481A">
        <w:rPr>
          <w:rStyle w:val="Incipit"/>
          <w:lang w:val="pt-PT"/>
        </w:rPr>
        <w:t>Decursis dilectissimi sermone</w:t>
      </w:r>
      <w:r w:rsidRPr="0021481A">
        <w:rPr>
          <w:lang w:val="pt-PT"/>
        </w:rPr>
        <w:t xml:space="preserve"> cum tribus responsoriis. RP </w:t>
      </w:r>
      <w:r w:rsidRPr="0021481A">
        <w:rPr>
          <w:rStyle w:val="Incipit"/>
          <w:lang w:val="pt-PT"/>
        </w:rPr>
        <w:t>Tradiderunt me</w:t>
      </w:r>
      <w:r w:rsidRPr="0021481A">
        <w:rPr>
          <w:lang w:val="pt-PT"/>
        </w:rPr>
        <w:t xml:space="preserve">. RP </w:t>
      </w:r>
      <w:r w:rsidRPr="0021481A">
        <w:rPr>
          <w:rStyle w:val="Incipit"/>
          <w:lang w:val="pt-PT"/>
        </w:rPr>
        <w:t>Iesum tradidit</w:t>
      </w:r>
      <w:r w:rsidRPr="0021481A">
        <w:rPr>
          <w:lang w:val="pt-PT"/>
        </w:rPr>
        <w:t xml:space="preserve">. </w:t>
      </w:r>
      <w:r w:rsidRPr="0021481A">
        <w:rPr>
          <w:lang w:val="it-IT"/>
        </w:rPr>
        <w:t xml:space="preserve">RP </w:t>
      </w:r>
      <w:r w:rsidRPr="0021481A">
        <w:rPr>
          <w:rStyle w:val="Incipit"/>
          <w:lang w:val="it-IT"/>
        </w:rPr>
        <w:t>Caligaverunt oculi</w:t>
      </w:r>
      <w:r w:rsidRPr="0021481A">
        <w:rPr>
          <w:lang w:val="it-IT"/>
        </w:rPr>
        <w:t>.</w:t>
      </w:r>
    </w:p>
    <w:p w:rsidR="00EE4DC9" w:rsidRPr="0021481A" w:rsidRDefault="00A23804" w:rsidP="004275F3">
      <w:pPr>
        <w:rPr>
          <w:lang w:val="fr-FR"/>
        </w:rPr>
      </w:pPr>
      <w:r w:rsidRPr="0021481A">
        <w:rPr>
          <w:rStyle w:val="Time1"/>
          <w:lang w:val="it-IT"/>
        </w:rPr>
        <w:t>Ad laudes</w:t>
      </w:r>
      <w:r w:rsidRPr="0021481A">
        <w:rPr>
          <w:lang w:val="it-IT"/>
        </w:rPr>
        <w:t xml:space="preserve"> AN </w:t>
      </w:r>
      <w:r w:rsidRPr="0021481A">
        <w:rPr>
          <w:rStyle w:val="Incipit"/>
          <w:lang w:val="it-IT"/>
        </w:rPr>
        <w:t>Proprio filio</w:t>
      </w:r>
      <w:r w:rsidRPr="0021481A">
        <w:rPr>
          <w:lang w:val="it-IT"/>
        </w:rPr>
        <w:t xml:space="preserve">. PS </w:t>
      </w:r>
      <w:r w:rsidRPr="0021481A">
        <w:rPr>
          <w:rStyle w:val="Incipit"/>
          <w:lang w:val="it-IT"/>
        </w:rPr>
        <w:t>Miserere mei</w:t>
      </w:r>
      <w:r w:rsidRPr="0021481A">
        <w:rPr>
          <w:lang w:val="it-IT"/>
        </w:rPr>
        <w:t xml:space="preserve">. AN </w:t>
      </w:r>
      <w:r w:rsidRPr="0021481A">
        <w:rPr>
          <w:rStyle w:val="Incipit"/>
          <w:lang w:val="it-IT"/>
        </w:rPr>
        <w:t>Anxiatus est in me</w:t>
      </w:r>
      <w:r w:rsidRPr="0021481A">
        <w:rPr>
          <w:lang w:val="it-IT"/>
        </w:rPr>
        <w:t xml:space="preserve">. </w:t>
      </w:r>
      <w:r w:rsidR="00EE4DC9" w:rsidRPr="0021481A">
        <w:rPr>
          <w:lang w:val="it-IT"/>
        </w:rPr>
        <w:t xml:space="preserve">PS </w:t>
      </w:r>
      <w:r w:rsidR="00EE4DC9" w:rsidRPr="0021481A">
        <w:rPr>
          <w:rStyle w:val="Incipit"/>
          <w:lang w:val="it-IT"/>
        </w:rPr>
        <w:t>Domine exaudi</w:t>
      </w:r>
      <w:r w:rsidR="00EE4DC9" w:rsidRPr="0021481A">
        <w:rPr>
          <w:lang w:val="it-IT"/>
        </w:rPr>
        <w:t xml:space="preserve">. |I::hier </w:t>
      </w:r>
      <w:r w:rsidR="00151D74" w:rsidRPr="0021481A">
        <w:rPr>
          <w:lang w:val="it-IT"/>
        </w:rPr>
        <w:t xml:space="preserve">fehlen </w:t>
      </w:r>
      <w:r w:rsidR="00EE4DC9" w:rsidRPr="0021481A">
        <w:rPr>
          <w:lang w:val="it-IT"/>
        </w:rPr>
        <w:t xml:space="preserve">zwei Antiphonen | PSAN </w:t>
      </w:r>
      <w:r w:rsidR="00EE4DC9" w:rsidRPr="0021481A">
        <w:rPr>
          <w:rStyle w:val="Incipit"/>
          <w:lang w:val="it-IT"/>
        </w:rPr>
        <w:t>Memento mei</w:t>
      </w:r>
      <w:r w:rsidR="00EE4DC9" w:rsidRPr="0021481A">
        <w:rPr>
          <w:lang w:val="it-IT"/>
        </w:rPr>
        <w:t xml:space="preserve">. </w:t>
      </w:r>
      <w:r w:rsidR="00EE4DC9" w:rsidRPr="0021481A">
        <w:rPr>
          <w:lang w:val="fr-FR"/>
        </w:rPr>
        <w:t xml:space="preserve">VS </w:t>
      </w:r>
      <w:r w:rsidR="00EE4DC9" w:rsidRPr="0021481A">
        <w:rPr>
          <w:rStyle w:val="Incipit"/>
          <w:lang w:val="fr-FR"/>
        </w:rPr>
        <w:t>Christus factus est pro nobis oboediens usque</w:t>
      </w:r>
      <w:r w:rsidR="00EE4DC9" w:rsidRPr="0021481A">
        <w:rPr>
          <w:lang w:val="fr-FR"/>
        </w:rPr>
        <w:t xml:space="preserve">. AB </w:t>
      </w:r>
      <w:r w:rsidR="00EE4DC9" w:rsidRPr="0021481A">
        <w:rPr>
          <w:rStyle w:val="Incipit"/>
          <w:lang w:val="fr-FR"/>
        </w:rPr>
        <w:t>Posuerunt super me</w:t>
      </w:r>
      <w:r w:rsidR="00EE4DC9" w:rsidRPr="0021481A">
        <w:rPr>
          <w:lang w:val="fr-FR"/>
        </w:rPr>
        <w:t xml:space="preserve">. Hodie sicut heri extinguantur candelae in ecclesia. Iterum </w:t>
      </w:r>
      <w:r w:rsidR="00EE4DC9" w:rsidRPr="0021481A">
        <w:rPr>
          <w:rStyle w:val="Funktion"/>
          <w:lang w:val="fr-FR"/>
        </w:rPr>
        <w:t>ecclesiasticus</w:t>
      </w:r>
      <w:r w:rsidR="00EE4DC9" w:rsidRPr="0021481A">
        <w:rPr>
          <w:lang w:val="fr-FR"/>
        </w:rPr>
        <w:t xml:space="preserve"> (115va) perc</w:t>
      </w:r>
      <w:r w:rsidR="0074241C" w:rsidRPr="0021481A">
        <w:rPr>
          <w:lang w:val="fr-FR"/>
        </w:rPr>
        <w:t xml:space="preserve">utiat tribus vicibus cum fuste </w:t>
      </w:r>
      <w:r w:rsidR="00EE4DC9" w:rsidRPr="0021481A">
        <w:rPr>
          <w:lang w:val="fr-FR"/>
        </w:rPr>
        <w:t xml:space="preserve">super scrinium. PSBE </w:t>
      </w:r>
      <w:r w:rsidR="00EE4DC9" w:rsidRPr="0021481A">
        <w:rPr>
          <w:rStyle w:val="Incipit"/>
          <w:lang w:val="fr-FR"/>
        </w:rPr>
        <w:t>Benedictus dominus</w:t>
      </w:r>
      <w:r w:rsidR="00EE4DC9" w:rsidRPr="0021481A">
        <w:rPr>
          <w:lang w:val="fr-FR"/>
        </w:rPr>
        <w:t xml:space="preserve">. Versus debet cantari a </w:t>
      </w:r>
      <w:r w:rsidR="00EE4DC9" w:rsidRPr="0021481A">
        <w:rPr>
          <w:rStyle w:val="Funktion"/>
          <w:lang w:val="fr-FR"/>
        </w:rPr>
        <w:t>sacerdotibus</w:t>
      </w:r>
      <w:r w:rsidR="00EE4DC9" w:rsidRPr="0021481A">
        <w:rPr>
          <w:lang w:val="fr-FR"/>
        </w:rPr>
        <w:t xml:space="preserve"> [VV] </w:t>
      </w:r>
      <w:r w:rsidR="00EE4DC9" w:rsidRPr="0021481A">
        <w:rPr>
          <w:rStyle w:val="Incipit"/>
          <w:lang w:val="fr-FR"/>
        </w:rPr>
        <w:t>Iesu Christe</w:t>
      </w:r>
      <w:r w:rsidR="00EE4DC9" w:rsidRPr="0021481A">
        <w:rPr>
          <w:lang w:val="fr-FR"/>
        </w:rPr>
        <w:t xml:space="preserve"> cum reliquis et cetera ut in priori nocte sunt. Et hodie additur VV </w:t>
      </w:r>
      <w:r w:rsidR="00EE4DC9" w:rsidRPr="0021481A">
        <w:rPr>
          <w:rStyle w:val="Incipit"/>
          <w:lang w:val="fr-FR"/>
        </w:rPr>
        <w:t>Vita in ligno</w:t>
      </w:r>
      <w:r w:rsidR="00EE4DC9" w:rsidRPr="0021481A">
        <w:rPr>
          <w:lang w:val="fr-FR"/>
        </w:rPr>
        <w:t xml:space="preserve">. </w:t>
      </w:r>
    </w:p>
    <w:p w:rsidR="00EE4DC9" w:rsidRPr="0021481A" w:rsidRDefault="004F64EE" w:rsidP="004275F3">
      <w:pPr>
        <w:rPr>
          <w:lang w:val="fr-FR"/>
        </w:rPr>
      </w:pPr>
      <w:r w:rsidRPr="0021481A">
        <w:rPr>
          <w:rStyle w:val="Time1"/>
          <w:lang w:val="fr-FR"/>
        </w:rPr>
        <w:t>[Ad horas]</w:t>
      </w:r>
      <w:r w:rsidRPr="0021481A">
        <w:rPr>
          <w:lang w:val="fr-FR"/>
        </w:rPr>
        <w:t xml:space="preserve"> </w:t>
      </w:r>
      <w:r w:rsidR="00EE4DC9" w:rsidRPr="0021481A">
        <w:rPr>
          <w:lang w:val="fr-FR"/>
        </w:rPr>
        <w:t>Hodie cursus diurni non dicuntur cum choro. Et hoc propter dispersionem septuaginta duo discipulorum. Sed</w:t>
      </w:r>
      <w:r w:rsidR="00E76D5D" w:rsidRPr="0021481A">
        <w:rPr>
          <w:lang w:val="fr-FR"/>
        </w:rPr>
        <w:t xml:space="preserve"> </w:t>
      </w:r>
      <w:r w:rsidR="00EE4DC9" w:rsidRPr="0021481A">
        <w:rPr>
          <w:lang w:val="fr-FR"/>
        </w:rPr>
        <w:t xml:space="preserve">bini et bini dicant eos eo modo ut heri, nisi quod hodie psalmi clauduntur cum </w:t>
      </w:r>
      <w:r w:rsidR="004275F3" w:rsidRPr="0021481A">
        <w:rPr>
          <w:lang w:val="fr-FR"/>
        </w:rPr>
        <w:t>[</w:t>
      </w:r>
      <w:r w:rsidR="00E76D5D" w:rsidRPr="0021481A">
        <w:rPr>
          <w:lang w:val="fr-FR"/>
        </w:rPr>
        <w:t>V</w:t>
      </w:r>
      <w:r w:rsidR="004275F3" w:rsidRPr="0021481A">
        <w:rPr>
          <w:lang w:val="fr-FR"/>
        </w:rPr>
        <w:t>S</w:t>
      </w:r>
      <w:r w:rsidR="00E76D5D" w:rsidRPr="0021481A">
        <w:rPr>
          <w:lang w:val="fr-FR"/>
        </w:rPr>
        <w:t xml:space="preserve">] </w:t>
      </w:r>
      <w:r w:rsidR="00E76D5D" w:rsidRPr="0021481A">
        <w:rPr>
          <w:rStyle w:val="Incipit"/>
          <w:lang w:val="fr-FR"/>
        </w:rPr>
        <w:t>Proprio filio tuo</w:t>
      </w:r>
      <w:r w:rsidR="00E76D5D" w:rsidRPr="0021481A">
        <w:rPr>
          <w:lang w:val="fr-FR"/>
        </w:rPr>
        <w:t>.</w:t>
      </w:r>
    </w:p>
    <w:p w:rsidR="001D7AF2" w:rsidRPr="0021481A" w:rsidRDefault="00E76D5D" w:rsidP="004275F3">
      <w:pPr>
        <w:rPr>
          <w:lang w:val="it-IT"/>
        </w:rPr>
      </w:pPr>
      <w:r w:rsidRPr="0021481A">
        <w:rPr>
          <w:lang w:val="it-IT"/>
        </w:rPr>
        <w:t xml:space="preserve">Parasceve dicitur praeparatio quia in hac die praeparabant se </w:t>
      </w:r>
      <w:r w:rsidRPr="0021481A">
        <w:rPr>
          <w:rStyle w:val="Person"/>
          <w:lang w:val="it-IT"/>
        </w:rPr>
        <w:t>Iudaei</w:t>
      </w:r>
      <w:r w:rsidRPr="0021481A">
        <w:rPr>
          <w:lang w:val="it-IT"/>
        </w:rPr>
        <w:t xml:space="preserve"> ad sabbatum. In ipsa die non cantatur missa quia dominus noster Iesus </w:t>
      </w:r>
      <w:r w:rsidRPr="0021481A">
        <w:rPr>
          <w:rStyle w:val="Person"/>
          <w:lang w:val="it-IT"/>
        </w:rPr>
        <w:t>Christus</w:t>
      </w:r>
      <w:r w:rsidRPr="0021481A">
        <w:rPr>
          <w:lang w:val="it-IT"/>
        </w:rPr>
        <w:t xml:space="preserve"> semetipsum obtulit hostiam deo patri pro nobis.</w:t>
      </w:r>
      <w:r w:rsidR="001D7AF2" w:rsidRPr="0021481A">
        <w:rPr>
          <w:lang w:val="it-IT"/>
        </w:rPr>
        <w:t xml:space="preserve"> </w:t>
      </w:r>
    </w:p>
    <w:p w:rsidR="001D7AF2" w:rsidRPr="0021481A" w:rsidRDefault="00E76D5D" w:rsidP="004275F3">
      <w:pPr>
        <w:rPr>
          <w:lang w:val="pt-PT"/>
        </w:rPr>
      </w:pPr>
      <w:r w:rsidRPr="0021481A">
        <w:rPr>
          <w:lang w:val="it-IT"/>
        </w:rPr>
        <w:t xml:space="preserve">(115vb) In ipsa die hora quinta deportatur lumen. Et mittatur parvulum linteum super altare nudum. Deinde sacerdos praecedat de sacrario cum duobus </w:t>
      </w:r>
      <w:r w:rsidRPr="0021481A">
        <w:rPr>
          <w:rStyle w:val="Funktion"/>
          <w:lang w:val="it-IT"/>
        </w:rPr>
        <w:t>diaconis</w:t>
      </w:r>
      <w:r w:rsidRPr="0021481A">
        <w:rPr>
          <w:lang w:val="it-IT"/>
        </w:rPr>
        <w:t xml:space="preserve"> et duobus </w:t>
      </w:r>
      <w:r w:rsidRPr="0021481A">
        <w:rPr>
          <w:rStyle w:val="Funktion"/>
          <w:lang w:val="it-IT"/>
        </w:rPr>
        <w:t>subdiaconis</w:t>
      </w:r>
      <w:r w:rsidRPr="0021481A">
        <w:rPr>
          <w:lang w:val="it-IT"/>
        </w:rPr>
        <w:t xml:space="preserve"> |induti::indutis| casulis nigris, praecedentibus duabus crucibus velatis et duabus candelis exti</w:t>
      </w:r>
      <w:r w:rsidR="00233CF9" w:rsidRPr="0021481A">
        <w:rPr>
          <w:lang w:val="it-IT"/>
        </w:rPr>
        <w:t xml:space="preserve">nctis et turibulo et aspersorio, ante </w:t>
      </w:r>
      <w:r w:rsidR="00233CF9" w:rsidRPr="0021481A">
        <w:rPr>
          <w:rStyle w:val="Ort"/>
          <w:lang w:val="it-IT"/>
        </w:rPr>
        <w:t>altare sanctae Mariae</w:t>
      </w:r>
      <w:r w:rsidR="00233CF9" w:rsidRPr="0021481A">
        <w:rPr>
          <w:lang w:val="it-IT"/>
        </w:rPr>
        <w:t xml:space="preserve"> ubi positum est </w:t>
      </w:r>
      <w:r w:rsidR="009E3D87" w:rsidRPr="0021481A">
        <w:rPr>
          <w:lang w:val="it-IT"/>
        </w:rPr>
        <w:t>|</w:t>
      </w:r>
      <w:r w:rsidR="00233CF9" w:rsidRPr="0021481A">
        <w:rPr>
          <w:lang w:val="it-IT"/>
        </w:rPr>
        <w:t>lignum</w:t>
      </w:r>
      <w:r w:rsidR="009E3D87" w:rsidRPr="0021481A">
        <w:rPr>
          <w:lang w:val="it-IT"/>
        </w:rPr>
        <w:t>::lingnum|</w:t>
      </w:r>
      <w:r w:rsidR="00233CF9" w:rsidRPr="0021481A">
        <w:rPr>
          <w:lang w:val="it-IT"/>
        </w:rPr>
        <w:t xml:space="preserve"> sanctae crucis in trunca magna, et duo sarcofagi </w:t>
      </w:r>
      <w:r w:rsidR="004017C7" w:rsidRPr="0021481A">
        <w:rPr>
          <w:lang w:val="it-IT"/>
        </w:rPr>
        <w:t xml:space="preserve">cum </w:t>
      </w:r>
      <w:r w:rsidR="00233CF9" w:rsidRPr="0021481A">
        <w:rPr>
          <w:lang w:val="it-IT"/>
        </w:rPr>
        <w:t xml:space="preserve">reliquiis. </w:t>
      </w:r>
      <w:r w:rsidR="00233CF9" w:rsidRPr="0021481A">
        <w:rPr>
          <w:lang w:val="pt-PT"/>
        </w:rPr>
        <w:t xml:space="preserve">Et </w:t>
      </w:r>
      <w:r w:rsidR="00233CF9" w:rsidRPr="0021481A">
        <w:rPr>
          <w:rStyle w:val="Ort"/>
          <w:lang w:val="pt-PT"/>
        </w:rPr>
        <w:t>chorus</w:t>
      </w:r>
      <w:r w:rsidR="00233CF9" w:rsidRPr="0021481A">
        <w:rPr>
          <w:lang w:val="pt-PT"/>
        </w:rPr>
        <w:t xml:space="preserve"> a parte chori </w:t>
      </w:r>
      <w:r w:rsidR="00233CF9" w:rsidRPr="0021481A">
        <w:rPr>
          <w:rStyle w:val="Funktion"/>
          <w:lang w:val="pt-PT"/>
        </w:rPr>
        <w:t>decani</w:t>
      </w:r>
      <w:r w:rsidR="00233CF9" w:rsidRPr="0021481A">
        <w:rPr>
          <w:lang w:val="pt-PT"/>
        </w:rPr>
        <w:t xml:space="preserve"> sacratus est cum tapetis ad honorem crucifixi ibidem praesentandi. </w:t>
      </w:r>
      <w:r w:rsidR="00233CF9" w:rsidRPr="0021481A">
        <w:rPr>
          <w:lang w:val="it-IT"/>
        </w:rPr>
        <w:t>Et [sacerdos] accedat ad altare non illud oculando, sed si humiliter siliendo</w:t>
      </w:r>
      <w:r w:rsidR="006E2275" w:rsidRPr="0021481A">
        <w:rPr>
          <w:lang w:val="it-IT"/>
        </w:rPr>
        <w:t>?</w:t>
      </w:r>
      <w:r w:rsidR="009E3D87" w:rsidRPr="0021481A">
        <w:rPr>
          <w:lang w:val="it-IT"/>
        </w:rPr>
        <w:t>.</w:t>
      </w:r>
      <w:r w:rsidR="006E2275" w:rsidRPr="0021481A">
        <w:rPr>
          <w:lang w:val="it-IT"/>
        </w:rPr>
        <w:t xml:space="preserve"> (116ra) Iterum accedat </w:t>
      </w:r>
      <w:r w:rsidR="006E2275" w:rsidRPr="0021481A">
        <w:rPr>
          <w:rStyle w:val="Funktion"/>
          <w:lang w:val="it-IT"/>
        </w:rPr>
        <w:t>subdiaconus</w:t>
      </w:r>
      <w:r w:rsidR="006E2275" w:rsidRPr="0021481A">
        <w:rPr>
          <w:lang w:val="it-IT"/>
        </w:rPr>
        <w:t xml:space="preserve"> et legat lectionem sine titulo sub melodi</w:t>
      </w:r>
      <w:r w:rsidR="004017C7" w:rsidRPr="0021481A">
        <w:rPr>
          <w:lang w:val="it-IT"/>
        </w:rPr>
        <w:t>a</w:t>
      </w:r>
      <w:r w:rsidR="006E2275" w:rsidRPr="0021481A">
        <w:rPr>
          <w:lang w:val="it-IT"/>
        </w:rPr>
        <w:t xml:space="preserve"> prophetiae. Et sic incipiat [EPP] </w:t>
      </w:r>
      <w:r w:rsidR="006E2275" w:rsidRPr="0021481A">
        <w:rPr>
          <w:rStyle w:val="Incipit"/>
          <w:lang w:val="it-IT"/>
        </w:rPr>
        <w:t>In tribulatione sua</w:t>
      </w:r>
      <w:r w:rsidR="006E2275" w:rsidRPr="0021481A">
        <w:rPr>
          <w:lang w:val="it-IT"/>
        </w:rPr>
        <w:t xml:space="preserve">. Finita lectione </w:t>
      </w:r>
      <w:r w:rsidR="006E2275" w:rsidRPr="0021481A">
        <w:rPr>
          <w:rStyle w:val="Funktion"/>
          <w:lang w:val="it-IT"/>
        </w:rPr>
        <w:t>cantores</w:t>
      </w:r>
      <w:r w:rsidR="00B10C8B" w:rsidRPr="0021481A">
        <w:rPr>
          <w:lang w:val="it-IT"/>
        </w:rPr>
        <w:t xml:space="preserve"> imponant TR </w:t>
      </w:r>
      <w:r w:rsidR="00B10C8B" w:rsidRPr="0021481A">
        <w:rPr>
          <w:rStyle w:val="Incipit"/>
          <w:lang w:val="it-IT"/>
        </w:rPr>
        <w:t>Domine audivi auditum</w:t>
      </w:r>
      <w:r w:rsidR="00B10C8B" w:rsidRPr="0021481A">
        <w:rPr>
          <w:lang w:val="it-IT"/>
        </w:rPr>
        <w:t xml:space="preserve">. Deinde </w:t>
      </w:r>
      <w:r w:rsidR="00B10C8B" w:rsidRPr="0021481A">
        <w:rPr>
          <w:rStyle w:val="Funktion"/>
          <w:lang w:val="it-IT"/>
        </w:rPr>
        <w:t>sacerdos</w:t>
      </w:r>
      <w:r w:rsidR="00B10C8B" w:rsidRPr="0021481A">
        <w:rPr>
          <w:lang w:val="it-IT"/>
        </w:rPr>
        <w:t xml:space="preserve"> dicat [ORI] </w:t>
      </w:r>
      <w:r w:rsidR="00B10C8B" w:rsidRPr="0021481A">
        <w:rPr>
          <w:rStyle w:val="Incipit"/>
          <w:lang w:val="it-IT"/>
        </w:rPr>
        <w:t>Oremus</w:t>
      </w:r>
      <w:r w:rsidR="00B10C8B" w:rsidRPr="0021481A">
        <w:rPr>
          <w:lang w:val="it-IT"/>
        </w:rPr>
        <w:t xml:space="preserve">. </w:t>
      </w:r>
      <w:r w:rsidR="009E3D87" w:rsidRPr="0021481A">
        <w:rPr>
          <w:rStyle w:val="Funktion"/>
          <w:lang w:val="it-IT"/>
        </w:rPr>
        <w:t>Diaconus</w:t>
      </w:r>
      <w:r w:rsidR="009E3D87" w:rsidRPr="0021481A">
        <w:rPr>
          <w:lang w:val="it-IT"/>
        </w:rPr>
        <w:t xml:space="preserve"> [ORI] </w:t>
      </w:r>
      <w:r w:rsidR="009E3D87" w:rsidRPr="0021481A">
        <w:rPr>
          <w:rStyle w:val="Incipit"/>
          <w:lang w:val="it-IT"/>
        </w:rPr>
        <w:t>Flectamus genua</w:t>
      </w:r>
      <w:r w:rsidR="009E3D87" w:rsidRPr="0021481A">
        <w:rPr>
          <w:lang w:val="it-IT"/>
        </w:rPr>
        <w:t xml:space="preserve">. Alter </w:t>
      </w:r>
      <w:r w:rsidR="009E3D87" w:rsidRPr="0021481A">
        <w:rPr>
          <w:rStyle w:val="Funktion"/>
          <w:lang w:val="it-IT"/>
        </w:rPr>
        <w:t>d</w:t>
      </w:r>
      <w:r w:rsidR="00B10C8B" w:rsidRPr="0021481A">
        <w:rPr>
          <w:rStyle w:val="Funktion"/>
          <w:lang w:val="it-IT"/>
        </w:rPr>
        <w:t>iaconus</w:t>
      </w:r>
      <w:r w:rsidR="00B10C8B" w:rsidRPr="0021481A">
        <w:rPr>
          <w:lang w:val="it-IT"/>
        </w:rPr>
        <w:t xml:space="preserve"> [ORI] </w:t>
      </w:r>
      <w:r w:rsidR="00B10C8B" w:rsidRPr="0021481A">
        <w:rPr>
          <w:rStyle w:val="Incipit"/>
          <w:lang w:val="it-IT"/>
        </w:rPr>
        <w:t>Levate</w:t>
      </w:r>
      <w:r w:rsidR="00B10C8B" w:rsidRPr="0021481A">
        <w:rPr>
          <w:lang w:val="it-IT"/>
        </w:rPr>
        <w:t xml:space="preserve">. </w:t>
      </w:r>
      <w:r w:rsidR="00B10C8B" w:rsidRPr="0021481A">
        <w:rPr>
          <w:rStyle w:val="Funktion"/>
          <w:lang w:val="it-IT"/>
        </w:rPr>
        <w:t>Sacerdos</w:t>
      </w:r>
      <w:r w:rsidR="00B10C8B" w:rsidRPr="0021481A">
        <w:rPr>
          <w:lang w:val="it-IT"/>
        </w:rPr>
        <w:t xml:space="preserve"> </w:t>
      </w:r>
      <w:r w:rsidR="009E3D87" w:rsidRPr="0021481A">
        <w:rPr>
          <w:lang w:val="it-IT"/>
        </w:rPr>
        <w:t>[</w:t>
      </w:r>
      <w:r w:rsidR="00B10C8B" w:rsidRPr="0021481A">
        <w:rPr>
          <w:lang w:val="it-IT"/>
        </w:rPr>
        <w:t>dicat</w:t>
      </w:r>
      <w:r w:rsidR="009E3D87" w:rsidRPr="0021481A">
        <w:rPr>
          <w:lang w:val="it-IT"/>
        </w:rPr>
        <w:t>]</w:t>
      </w:r>
      <w:r w:rsidR="00B10C8B" w:rsidRPr="0021481A">
        <w:rPr>
          <w:lang w:val="it-IT"/>
        </w:rPr>
        <w:t xml:space="preserve"> OR </w:t>
      </w:r>
      <w:r w:rsidR="00B10C8B" w:rsidRPr="0021481A">
        <w:rPr>
          <w:rStyle w:val="Incipit"/>
          <w:lang w:val="it-IT"/>
        </w:rPr>
        <w:t>Deus a quo et Iudas</w:t>
      </w:r>
      <w:r w:rsidR="00B10C8B" w:rsidRPr="0021481A">
        <w:rPr>
          <w:lang w:val="it-IT"/>
        </w:rPr>
        <w:t xml:space="preserve">. Deinde accedat alter </w:t>
      </w:r>
      <w:r w:rsidR="00B10C8B" w:rsidRPr="0021481A">
        <w:rPr>
          <w:rStyle w:val="Funktion"/>
          <w:lang w:val="it-IT"/>
        </w:rPr>
        <w:t>subdiaconus</w:t>
      </w:r>
      <w:r w:rsidR="00B10C8B" w:rsidRPr="0021481A">
        <w:rPr>
          <w:lang w:val="it-IT"/>
        </w:rPr>
        <w:t xml:space="preserve"> et legat prophetiam sine titulo [EPP] </w:t>
      </w:r>
      <w:r w:rsidR="00B10C8B" w:rsidRPr="0021481A">
        <w:rPr>
          <w:rStyle w:val="Incipit"/>
          <w:lang w:val="it-IT"/>
        </w:rPr>
        <w:t>Dixit dominus ad Moysen</w:t>
      </w:r>
      <w:r w:rsidR="00B10C8B" w:rsidRPr="0021481A">
        <w:rPr>
          <w:lang w:val="it-IT"/>
        </w:rPr>
        <w:t xml:space="preserve">. </w:t>
      </w:r>
      <w:r w:rsidR="00B10C8B" w:rsidRPr="0021481A">
        <w:rPr>
          <w:lang w:val="pt-PT"/>
        </w:rPr>
        <w:t xml:space="preserve">Deinde </w:t>
      </w:r>
      <w:r w:rsidR="00B10C8B" w:rsidRPr="0021481A">
        <w:rPr>
          <w:rStyle w:val="Funktion"/>
          <w:lang w:val="pt-PT"/>
        </w:rPr>
        <w:t>cantores</w:t>
      </w:r>
      <w:r w:rsidR="00B10C8B" w:rsidRPr="0021481A">
        <w:rPr>
          <w:lang w:val="pt-PT"/>
        </w:rPr>
        <w:t xml:space="preserve"> imponant TR </w:t>
      </w:r>
      <w:r w:rsidR="00B10C8B" w:rsidRPr="0021481A">
        <w:rPr>
          <w:rStyle w:val="Incipit"/>
          <w:lang w:val="pt-PT"/>
        </w:rPr>
        <w:t>Eripe me</w:t>
      </w:r>
      <w:r w:rsidR="00B10C8B" w:rsidRPr="0021481A">
        <w:rPr>
          <w:lang w:val="pt-PT"/>
        </w:rPr>
        <w:t xml:space="preserve">. Sequitur passio absque titulo secundum Ioannem. </w:t>
      </w:r>
      <w:r w:rsidR="00B10C8B" w:rsidRPr="0021481A">
        <w:rPr>
          <w:rStyle w:val="Funktion"/>
          <w:lang w:val="pt-PT"/>
        </w:rPr>
        <w:t>Diaconus</w:t>
      </w:r>
      <w:r w:rsidR="00B10C8B" w:rsidRPr="0021481A">
        <w:rPr>
          <w:lang w:val="pt-PT"/>
        </w:rPr>
        <w:t xml:space="preserve"> incipiat sic [EV] </w:t>
      </w:r>
      <w:r w:rsidR="00B10C8B" w:rsidRPr="0021481A">
        <w:rPr>
          <w:rStyle w:val="Incipit"/>
          <w:lang w:val="pt-PT"/>
        </w:rPr>
        <w:t>Egressus Iesus</w:t>
      </w:r>
      <w:r w:rsidR="00B10C8B" w:rsidRPr="0021481A">
        <w:rPr>
          <w:lang w:val="pt-PT"/>
        </w:rPr>
        <w:t xml:space="preserve">. Post haec celebrantur orationes sollemnes sicut in libro sacramen(116rb)torum continentur per singulas orationes genua flectamus, ut per habitum corporis ostendamus humilitatem mentis, nisi cum oratio pro </w:t>
      </w:r>
      <w:r w:rsidR="00B10C8B" w:rsidRPr="0021481A">
        <w:rPr>
          <w:rStyle w:val="Person"/>
          <w:lang w:val="pt-PT"/>
        </w:rPr>
        <w:t>Iudaeis</w:t>
      </w:r>
      <w:r w:rsidR="00B10C8B" w:rsidRPr="0021481A">
        <w:rPr>
          <w:lang w:val="pt-PT"/>
        </w:rPr>
        <w:t xml:space="preserve"> dicitur. Ibi non flectamus genua, quia ibi genuflectabant domino illudentes. Et idcirco ut nostra distinguamus a iudaismo non fit genuflectio. </w:t>
      </w:r>
    </w:p>
    <w:p w:rsidR="001D7AF2" w:rsidRPr="0021481A" w:rsidRDefault="00B10C8B" w:rsidP="004275F3">
      <w:pPr>
        <w:rPr>
          <w:lang w:val="pt-PT"/>
        </w:rPr>
      </w:pPr>
      <w:r w:rsidRPr="0021481A">
        <w:rPr>
          <w:lang w:val="pt-PT"/>
        </w:rPr>
        <w:t xml:space="preserve">Finitis orationibus </w:t>
      </w:r>
      <w:r w:rsidRPr="0021481A">
        <w:rPr>
          <w:rStyle w:val="Funktion"/>
          <w:lang w:val="pt-PT"/>
        </w:rPr>
        <w:t>sacerdos</w:t>
      </w:r>
      <w:r w:rsidRPr="0021481A">
        <w:rPr>
          <w:lang w:val="pt-PT"/>
        </w:rPr>
        <w:t xml:space="preserve"> cum </w:t>
      </w:r>
      <w:r w:rsidRPr="0021481A">
        <w:rPr>
          <w:rStyle w:val="Funktion"/>
          <w:lang w:val="pt-PT"/>
        </w:rPr>
        <w:t>ministris</w:t>
      </w:r>
      <w:r w:rsidRPr="0021481A">
        <w:rPr>
          <w:lang w:val="pt-PT"/>
        </w:rPr>
        <w:t xml:space="preserve"> et |alii::aliis| </w:t>
      </w:r>
      <w:r w:rsidR="005774D5" w:rsidRPr="0021481A">
        <w:rPr>
          <w:rStyle w:val="Funktion"/>
          <w:lang w:val="pt-PT"/>
        </w:rPr>
        <w:t>sacerdotibus</w:t>
      </w:r>
      <w:r w:rsidR="005774D5" w:rsidRPr="0021481A">
        <w:rPr>
          <w:lang w:val="pt-PT"/>
        </w:rPr>
        <w:t xml:space="preserve">, ad minus duodecim </w:t>
      </w:r>
      <w:r w:rsidR="005774D5" w:rsidRPr="0021481A">
        <w:rPr>
          <w:rStyle w:val="Funktion"/>
          <w:lang w:val="pt-PT"/>
        </w:rPr>
        <w:t>canonicis</w:t>
      </w:r>
      <w:r w:rsidR="005774D5" w:rsidRPr="0021481A">
        <w:rPr>
          <w:lang w:val="pt-PT"/>
        </w:rPr>
        <w:t xml:space="preserve"> </w:t>
      </w:r>
      <w:r w:rsidR="005774D5" w:rsidRPr="0021481A">
        <w:rPr>
          <w:rStyle w:val="Ort"/>
          <w:lang w:val="pt-PT"/>
        </w:rPr>
        <w:t>sancti Ioannis</w:t>
      </w:r>
      <w:r w:rsidR="005774D5" w:rsidRPr="0021481A">
        <w:rPr>
          <w:lang w:val="pt-PT"/>
        </w:rPr>
        <w:t xml:space="preserve">, qui illo die praesentes debent esse, indutis casulis praecedentibus duabus crucibus velatis et duabus candelis extinctis et turibulo et aspersorio, faciant aspersionem ad </w:t>
      </w:r>
      <w:r w:rsidR="005774D5" w:rsidRPr="0021481A">
        <w:rPr>
          <w:rStyle w:val="Ort"/>
          <w:lang w:val="pt-PT"/>
        </w:rPr>
        <w:t>capellam sancti Stephani</w:t>
      </w:r>
      <w:r w:rsidR="005774D5" w:rsidRPr="0021481A">
        <w:rPr>
          <w:lang w:val="pt-PT"/>
        </w:rPr>
        <w:t xml:space="preserve">. Et ibi (116va) </w:t>
      </w:r>
      <w:r w:rsidR="005774D5" w:rsidRPr="0021481A">
        <w:rPr>
          <w:rStyle w:val="Funktion"/>
          <w:lang w:val="pt-PT"/>
        </w:rPr>
        <w:t>sacerdos</w:t>
      </w:r>
      <w:r w:rsidR="005774D5" w:rsidRPr="0021481A">
        <w:rPr>
          <w:lang w:val="pt-PT"/>
        </w:rPr>
        <w:t xml:space="preserve"> cum </w:t>
      </w:r>
      <w:r w:rsidR="005774D5" w:rsidRPr="0021481A">
        <w:rPr>
          <w:rStyle w:val="Funktion"/>
          <w:lang w:val="pt-PT"/>
        </w:rPr>
        <w:t>ministris</w:t>
      </w:r>
      <w:r w:rsidR="005774D5" w:rsidRPr="0021481A">
        <w:rPr>
          <w:lang w:val="pt-PT"/>
        </w:rPr>
        <w:t xml:space="preserve"> et aliis </w:t>
      </w:r>
      <w:r w:rsidR="005774D5" w:rsidRPr="0021481A">
        <w:rPr>
          <w:rStyle w:val="Funktion"/>
          <w:lang w:val="pt-PT"/>
        </w:rPr>
        <w:t>sacerdotibus</w:t>
      </w:r>
      <w:r w:rsidR="005774D5" w:rsidRPr="0021481A">
        <w:rPr>
          <w:lang w:val="pt-PT"/>
        </w:rPr>
        <w:t xml:space="preserve"> cum genuflectione in magna reverentia dicant ante crucifixum velatum, quod praesentari debet, psalmum [PS]</w:t>
      </w:r>
      <w:r w:rsidR="00214426" w:rsidRPr="0021481A">
        <w:rPr>
          <w:lang w:val="pt-PT"/>
        </w:rPr>
        <w:t xml:space="preserve"> </w:t>
      </w:r>
      <w:r w:rsidR="00214426" w:rsidRPr="0021481A">
        <w:rPr>
          <w:rStyle w:val="Incipit"/>
          <w:lang w:val="pt-PT"/>
        </w:rPr>
        <w:t>Domine quid multiplicati</w:t>
      </w:r>
      <w:r w:rsidR="00214426" w:rsidRPr="0021481A">
        <w:rPr>
          <w:lang w:val="pt-PT"/>
        </w:rPr>
        <w:t xml:space="preserve">. </w:t>
      </w:r>
      <w:r w:rsidR="00214426" w:rsidRPr="0021481A">
        <w:rPr>
          <w:lang w:val="fr-FR"/>
        </w:rPr>
        <w:t xml:space="preserve">Sequitur VS </w:t>
      </w:r>
      <w:r w:rsidR="00214426" w:rsidRPr="0021481A">
        <w:rPr>
          <w:rStyle w:val="Incipit"/>
          <w:lang w:val="fr-FR"/>
        </w:rPr>
        <w:t>Christus factus est oboediens</w:t>
      </w:r>
      <w:r w:rsidR="00214426" w:rsidRPr="0021481A">
        <w:rPr>
          <w:lang w:val="fr-FR"/>
        </w:rPr>
        <w:t xml:space="preserve">. Deinde [PN] </w:t>
      </w:r>
      <w:r w:rsidR="00214426" w:rsidRPr="0021481A">
        <w:rPr>
          <w:rStyle w:val="Incipit"/>
          <w:lang w:val="fr-FR"/>
        </w:rPr>
        <w:t>Pater noster</w:t>
      </w:r>
      <w:r w:rsidR="00214426" w:rsidRPr="0021481A">
        <w:rPr>
          <w:lang w:val="fr-FR"/>
        </w:rPr>
        <w:t xml:space="preserve">. </w:t>
      </w:r>
      <w:r w:rsidR="00030250" w:rsidRPr="0021481A">
        <w:rPr>
          <w:rStyle w:val="Funktion"/>
          <w:lang w:val="fr-FR"/>
        </w:rPr>
        <w:t>Sacerdos</w:t>
      </w:r>
      <w:r w:rsidR="0064403D" w:rsidRPr="0021481A">
        <w:rPr>
          <w:lang w:val="fr-FR"/>
        </w:rPr>
        <w:t xml:space="preserve"> d</w:t>
      </w:r>
      <w:r w:rsidR="00030250" w:rsidRPr="0021481A">
        <w:rPr>
          <w:lang w:val="fr-FR"/>
        </w:rPr>
        <w:t>icat VS</w:t>
      </w:r>
      <w:r w:rsidR="0064403D" w:rsidRPr="0021481A">
        <w:rPr>
          <w:lang w:val="fr-FR"/>
        </w:rPr>
        <w:t xml:space="preserve"> </w:t>
      </w:r>
      <w:r w:rsidR="0064403D" w:rsidRPr="0021481A">
        <w:rPr>
          <w:rStyle w:val="Incipit"/>
          <w:lang w:val="fr-FR"/>
        </w:rPr>
        <w:lastRenderedPageBreak/>
        <w:t>Proprio filio</w:t>
      </w:r>
      <w:r w:rsidR="0064403D" w:rsidRPr="0021481A">
        <w:rPr>
          <w:lang w:val="fr-FR"/>
        </w:rPr>
        <w:t>. Item VS</w:t>
      </w:r>
      <w:r w:rsidR="006546E1" w:rsidRPr="0021481A">
        <w:rPr>
          <w:lang w:val="fr-FR"/>
        </w:rPr>
        <w:t xml:space="preserve"> </w:t>
      </w:r>
      <w:r w:rsidR="006546E1" w:rsidRPr="0021481A">
        <w:rPr>
          <w:rStyle w:val="Incipit"/>
          <w:lang w:val="fr-FR"/>
        </w:rPr>
        <w:t>Foderunt manus</w:t>
      </w:r>
      <w:r w:rsidR="006546E1" w:rsidRPr="0021481A">
        <w:rPr>
          <w:lang w:val="fr-FR"/>
        </w:rPr>
        <w:t xml:space="preserve">. Sequitur OR </w:t>
      </w:r>
      <w:r w:rsidR="006546E1" w:rsidRPr="0021481A">
        <w:rPr>
          <w:rStyle w:val="Incipit"/>
          <w:lang w:val="fr-FR"/>
        </w:rPr>
        <w:t>Respice quaesumus domine super familiam</w:t>
      </w:r>
      <w:r w:rsidR="006546E1" w:rsidRPr="0021481A">
        <w:rPr>
          <w:lang w:val="fr-FR"/>
        </w:rPr>
        <w:t xml:space="preserve">. Deinde |aspergantur::aspergatur| crucifixus et |turificentur::turificetur|. Deinde tollatur per </w:t>
      </w:r>
      <w:r w:rsidR="006546E1" w:rsidRPr="0021481A">
        <w:rPr>
          <w:rStyle w:val="Funktion"/>
          <w:lang w:val="fr-FR"/>
        </w:rPr>
        <w:t>sacerdotem</w:t>
      </w:r>
      <w:r w:rsidR="006546E1" w:rsidRPr="0021481A">
        <w:rPr>
          <w:lang w:val="fr-FR"/>
        </w:rPr>
        <w:t xml:space="preserve"> et </w:t>
      </w:r>
      <w:r w:rsidR="006546E1" w:rsidRPr="0021481A">
        <w:rPr>
          <w:rStyle w:val="Funktion"/>
          <w:lang w:val="fr-FR"/>
        </w:rPr>
        <w:t>ministros</w:t>
      </w:r>
      <w:r w:rsidR="006546E1" w:rsidRPr="0021481A">
        <w:rPr>
          <w:lang w:val="fr-FR"/>
        </w:rPr>
        <w:t xml:space="preserve"> et alios</w:t>
      </w:r>
      <w:r w:rsidR="004B41EE" w:rsidRPr="0021481A">
        <w:rPr>
          <w:lang w:val="fr-FR"/>
        </w:rPr>
        <w:t xml:space="preserve"> sacerdotes</w:t>
      </w:r>
      <w:r w:rsidR="006546E1" w:rsidRPr="0021481A">
        <w:rPr>
          <w:lang w:val="fr-FR"/>
        </w:rPr>
        <w:t xml:space="preserve">. Et portant [eum] usque ante </w:t>
      </w:r>
      <w:r w:rsidR="006546E1" w:rsidRPr="0021481A">
        <w:rPr>
          <w:rStyle w:val="Ort"/>
          <w:lang w:val="fr-FR"/>
        </w:rPr>
        <w:t>capellam sancti Stephani</w:t>
      </w:r>
      <w:r w:rsidR="006546E1" w:rsidRPr="0021481A">
        <w:rPr>
          <w:lang w:val="fr-FR"/>
        </w:rPr>
        <w:t xml:space="preserve">. Ibi stent et cantent [IM] </w:t>
      </w:r>
      <w:r w:rsidR="006546E1" w:rsidRPr="0021481A">
        <w:rPr>
          <w:rStyle w:val="Incipit"/>
          <w:lang w:val="fr-FR"/>
        </w:rPr>
        <w:t>Popule meus</w:t>
      </w:r>
      <w:r w:rsidR="006546E1" w:rsidRPr="0021481A">
        <w:rPr>
          <w:lang w:val="fr-FR"/>
        </w:rPr>
        <w:t xml:space="preserve">. Et [IM] </w:t>
      </w:r>
      <w:r w:rsidR="006546E1" w:rsidRPr="0021481A">
        <w:rPr>
          <w:rStyle w:val="Incipit"/>
          <w:lang w:val="fr-FR"/>
        </w:rPr>
        <w:t>Agyos o theos</w:t>
      </w:r>
      <w:r w:rsidR="006546E1" w:rsidRPr="0021481A">
        <w:rPr>
          <w:lang w:val="fr-FR"/>
        </w:rPr>
        <w:t xml:space="preserve">. Et </w:t>
      </w:r>
      <w:r w:rsidR="006546E1" w:rsidRPr="0021481A">
        <w:rPr>
          <w:rStyle w:val="Funktion"/>
          <w:lang w:val="fr-FR"/>
        </w:rPr>
        <w:t>chorus</w:t>
      </w:r>
      <w:r w:rsidR="006546E1" w:rsidRPr="0021481A">
        <w:rPr>
          <w:lang w:val="fr-FR"/>
        </w:rPr>
        <w:t xml:space="preserve"> respondeat [IM] </w:t>
      </w:r>
      <w:r w:rsidR="006546E1" w:rsidRPr="0021481A">
        <w:rPr>
          <w:rStyle w:val="Incipit"/>
          <w:lang w:val="fr-FR"/>
        </w:rPr>
        <w:t>Sanctus deus</w:t>
      </w:r>
      <w:r w:rsidR="006546E1" w:rsidRPr="0021481A">
        <w:rPr>
          <w:lang w:val="fr-FR"/>
        </w:rPr>
        <w:t xml:space="preserve">. Interim (116vb) cum </w:t>
      </w:r>
      <w:r w:rsidR="0064403D" w:rsidRPr="0021481A">
        <w:rPr>
          <w:rStyle w:val="Funktion"/>
          <w:lang w:val="fr-FR"/>
        </w:rPr>
        <w:t>chorus</w:t>
      </w:r>
      <w:r w:rsidR="0064403D" w:rsidRPr="0021481A">
        <w:rPr>
          <w:lang w:val="fr-FR"/>
        </w:rPr>
        <w:t xml:space="preserve"> canta</w:t>
      </w:r>
      <w:r w:rsidR="006546E1" w:rsidRPr="0021481A">
        <w:rPr>
          <w:lang w:val="fr-FR"/>
        </w:rPr>
        <w:t xml:space="preserve">t [IM] </w:t>
      </w:r>
      <w:r w:rsidR="006546E1" w:rsidRPr="0021481A">
        <w:rPr>
          <w:rStyle w:val="Incipit"/>
          <w:lang w:val="fr-FR"/>
        </w:rPr>
        <w:t>Sanctus</w:t>
      </w:r>
      <w:r w:rsidR="006546E1" w:rsidRPr="0021481A">
        <w:rPr>
          <w:lang w:val="fr-FR"/>
        </w:rPr>
        <w:t xml:space="preserve"> procedant in </w:t>
      </w:r>
      <w:r w:rsidR="006546E1" w:rsidRPr="0021481A">
        <w:rPr>
          <w:rStyle w:val="Ort"/>
          <w:lang w:val="fr-FR"/>
        </w:rPr>
        <w:t>medium claustri</w:t>
      </w:r>
      <w:r w:rsidR="006546E1" w:rsidRPr="0021481A">
        <w:rPr>
          <w:lang w:val="fr-FR"/>
        </w:rPr>
        <w:t xml:space="preserve">. Et ibi cantent secundum VVIM </w:t>
      </w:r>
      <w:r w:rsidR="006546E1" w:rsidRPr="0021481A">
        <w:rPr>
          <w:rStyle w:val="Incipit"/>
          <w:lang w:val="fr-FR"/>
        </w:rPr>
        <w:t>Quia eduxi te</w:t>
      </w:r>
      <w:r w:rsidR="006546E1" w:rsidRPr="0021481A">
        <w:rPr>
          <w:lang w:val="fr-FR"/>
        </w:rPr>
        <w:t xml:space="preserve">. Et [IM] </w:t>
      </w:r>
      <w:r w:rsidR="006546E1" w:rsidRPr="0021481A">
        <w:rPr>
          <w:rStyle w:val="Incipit"/>
          <w:lang w:val="fr-FR"/>
        </w:rPr>
        <w:t>Agios</w:t>
      </w:r>
      <w:r w:rsidR="00513B38" w:rsidRPr="0021481A">
        <w:rPr>
          <w:lang w:val="fr-FR"/>
        </w:rPr>
        <w:t xml:space="preserve">. </w:t>
      </w:r>
      <w:r w:rsidR="00513B38" w:rsidRPr="0021481A">
        <w:rPr>
          <w:rStyle w:val="Funktion"/>
          <w:lang w:val="fr-FR"/>
        </w:rPr>
        <w:t>Chorus</w:t>
      </w:r>
      <w:r w:rsidR="00513B38" w:rsidRPr="0021481A">
        <w:rPr>
          <w:lang w:val="fr-FR"/>
        </w:rPr>
        <w:t xml:space="preserve"> respondeat [IM] </w:t>
      </w:r>
      <w:r w:rsidR="00513B38" w:rsidRPr="0021481A">
        <w:rPr>
          <w:rStyle w:val="Incipit"/>
          <w:lang w:val="fr-FR"/>
        </w:rPr>
        <w:t>Sanctus deus</w:t>
      </w:r>
      <w:r w:rsidR="00513B38" w:rsidRPr="0021481A">
        <w:rPr>
          <w:lang w:val="fr-FR"/>
        </w:rPr>
        <w:t xml:space="preserve">. Interim cum </w:t>
      </w:r>
      <w:r w:rsidR="00513B38" w:rsidRPr="0021481A">
        <w:rPr>
          <w:rStyle w:val="Funktion"/>
          <w:lang w:val="fr-FR"/>
        </w:rPr>
        <w:t>chorus</w:t>
      </w:r>
      <w:r w:rsidR="00513B38" w:rsidRPr="0021481A">
        <w:rPr>
          <w:lang w:val="fr-FR"/>
        </w:rPr>
        <w:t xml:space="preserve"> cantat [IM] </w:t>
      </w:r>
      <w:r w:rsidR="00513B38" w:rsidRPr="0021481A">
        <w:rPr>
          <w:rStyle w:val="Incipit"/>
          <w:lang w:val="fr-FR"/>
        </w:rPr>
        <w:t>Sanctus</w:t>
      </w:r>
      <w:r w:rsidR="00513B38" w:rsidRPr="0021481A">
        <w:rPr>
          <w:lang w:val="fr-FR"/>
        </w:rPr>
        <w:t xml:space="preserve"> vadant usque sub </w:t>
      </w:r>
      <w:r w:rsidR="0064403D" w:rsidRPr="0021481A">
        <w:rPr>
          <w:rStyle w:val="Ort"/>
          <w:lang w:val="fr-FR"/>
        </w:rPr>
        <w:t>ianuam monaster</w:t>
      </w:r>
      <w:r w:rsidR="00513B38" w:rsidRPr="0021481A">
        <w:rPr>
          <w:rStyle w:val="Ort"/>
          <w:lang w:val="fr-FR"/>
        </w:rPr>
        <w:t>i</w:t>
      </w:r>
      <w:r w:rsidR="00513B38" w:rsidRPr="0021481A">
        <w:rPr>
          <w:lang w:val="fr-FR"/>
        </w:rPr>
        <w:t>, et ibi stent</w:t>
      </w:r>
      <w:r w:rsidR="0064403D" w:rsidRPr="0021481A">
        <w:rPr>
          <w:lang w:val="fr-FR"/>
        </w:rPr>
        <w:t>,</w:t>
      </w:r>
      <w:r w:rsidR="00513B38" w:rsidRPr="0021481A">
        <w:rPr>
          <w:lang w:val="fr-FR"/>
        </w:rPr>
        <w:t xml:space="preserve"> et cantent tertium VVIM </w:t>
      </w:r>
      <w:r w:rsidR="00513B38" w:rsidRPr="0021481A">
        <w:rPr>
          <w:rStyle w:val="Incipit"/>
          <w:lang w:val="fr-FR"/>
        </w:rPr>
        <w:t>Quid ultra debui</w:t>
      </w:r>
      <w:r w:rsidR="00513B38" w:rsidRPr="0021481A">
        <w:rPr>
          <w:lang w:val="fr-FR"/>
        </w:rPr>
        <w:t xml:space="preserve">. </w:t>
      </w:r>
      <w:r w:rsidR="00513B38" w:rsidRPr="0021481A">
        <w:rPr>
          <w:lang w:val="pt-PT"/>
        </w:rPr>
        <w:t xml:space="preserve">Et [IM] </w:t>
      </w:r>
      <w:r w:rsidR="00513B38" w:rsidRPr="0021481A">
        <w:rPr>
          <w:rStyle w:val="Incipit"/>
          <w:lang w:val="pt-PT"/>
        </w:rPr>
        <w:t>Agyos o theos</w:t>
      </w:r>
      <w:r w:rsidR="00513B38" w:rsidRPr="0021481A">
        <w:rPr>
          <w:lang w:val="pt-PT"/>
        </w:rPr>
        <w:t xml:space="preserve">. </w:t>
      </w:r>
      <w:r w:rsidR="00513B38" w:rsidRPr="0021481A">
        <w:rPr>
          <w:rStyle w:val="Funktion"/>
          <w:lang w:val="pt-PT"/>
        </w:rPr>
        <w:t>Chorus</w:t>
      </w:r>
      <w:r w:rsidR="00513B38" w:rsidRPr="0021481A">
        <w:rPr>
          <w:lang w:val="pt-PT"/>
        </w:rPr>
        <w:t xml:space="preserve"> respondeat [IM] </w:t>
      </w:r>
      <w:r w:rsidR="00513B38" w:rsidRPr="0021481A">
        <w:rPr>
          <w:rStyle w:val="Incipit"/>
          <w:lang w:val="pt-PT"/>
        </w:rPr>
        <w:t>Sanctus deus</w:t>
      </w:r>
      <w:r w:rsidR="00513B38" w:rsidRPr="0021481A">
        <w:rPr>
          <w:lang w:val="pt-PT"/>
        </w:rPr>
        <w:t xml:space="preserve">. Interim intrent cum </w:t>
      </w:r>
      <w:r w:rsidR="00513B38" w:rsidRPr="0021481A">
        <w:rPr>
          <w:rStyle w:val="Funktion"/>
          <w:lang w:val="pt-PT"/>
        </w:rPr>
        <w:t>chorus</w:t>
      </w:r>
      <w:r w:rsidR="00513B38" w:rsidRPr="0021481A">
        <w:rPr>
          <w:lang w:val="pt-PT"/>
        </w:rPr>
        <w:t xml:space="preserve"> cantat [IM] </w:t>
      </w:r>
      <w:r w:rsidR="00513B38" w:rsidRPr="0021481A">
        <w:rPr>
          <w:rStyle w:val="Incipit"/>
          <w:lang w:val="pt-PT"/>
        </w:rPr>
        <w:t>Sanctus</w:t>
      </w:r>
      <w:r w:rsidR="00513B38" w:rsidRPr="0021481A">
        <w:rPr>
          <w:lang w:val="pt-PT"/>
        </w:rPr>
        <w:t xml:space="preserve"> ante </w:t>
      </w:r>
      <w:r w:rsidR="00513B38" w:rsidRPr="0021481A">
        <w:rPr>
          <w:rStyle w:val="Ort"/>
          <w:lang w:val="pt-PT"/>
        </w:rPr>
        <w:t>altare beatae virginis</w:t>
      </w:r>
      <w:r w:rsidR="00513B38" w:rsidRPr="0021481A">
        <w:rPr>
          <w:lang w:val="pt-PT"/>
        </w:rPr>
        <w:t xml:space="preserve"> a parte </w:t>
      </w:r>
      <w:r w:rsidR="00513B38" w:rsidRPr="0021481A">
        <w:rPr>
          <w:rStyle w:val="Ort"/>
          <w:lang w:val="pt-PT"/>
        </w:rPr>
        <w:t>chori</w:t>
      </w:r>
      <w:r w:rsidR="00513B38" w:rsidRPr="0021481A">
        <w:rPr>
          <w:lang w:val="pt-PT"/>
        </w:rPr>
        <w:t xml:space="preserve"> </w:t>
      </w:r>
      <w:r w:rsidR="00513B38" w:rsidRPr="0021481A">
        <w:rPr>
          <w:rStyle w:val="Funktion"/>
          <w:lang w:val="pt-PT"/>
        </w:rPr>
        <w:t>decani</w:t>
      </w:r>
      <w:r w:rsidR="00513B38" w:rsidRPr="0021481A">
        <w:rPr>
          <w:lang w:val="pt-PT"/>
        </w:rPr>
        <w:t xml:space="preserve">. Cum autem venerint </w:t>
      </w:r>
      <w:r w:rsidR="00513B38" w:rsidRPr="0021481A">
        <w:rPr>
          <w:rStyle w:val="Ort"/>
          <w:lang w:val="pt-PT"/>
        </w:rPr>
        <w:t>ad gradum beatae virginis</w:t>
      </w:r>
      <w:r w:rsidR="00513B38" w:rsidRPr="0021481A">
        <w:rPr>
          <w:lang w:val="pt-PT"/>
        </w:rPr>
        <w:t xml:space="preserve"> figant crucifixum velatum in lapide forti. Et </w:t>
      </w:r>
      <w:r w:rsidR="00513B38" w:rsidRPr="0021481A">
        <w:rPr>
          <w:rStyle w:val="Funktion"/>
          <w:lang w:val="pt-PT"/>
        </w:rPr>
        <w:t>episcopus</w:t>
      </w:r>
      <w:r w:rsidR="00513B38" w:rsidRPr="0021481A">
        <w:rPr>
          <w:lang w:val="pt-PT"/>
        </w:rPr>
        <w:t xml:space="preserve"> revelet |lingum::lignum| sanctae crucis tollendo crucem magnam</w:t>
      </w:r>
      <w:r w:rsidR="0064403D" w:rsidRPr="0021481A">
        <w:rPr>
          <w:lang w:val="pt-PT"/>
        </w:rPr>
        <w:t>,</w:t>
      </w:r>
      <w:r w:rsidR="00513B38" w:rsidRPr="0021481A">
        <w:rPr>
          <w:lang w:val="pt-PT"/>
        </w:rPr>
        <w:t xml:space="preserve"> in qua </w:t>
      </w:r>
      <w:r w:rsidR="004B41EE" w:rsidRPr="0021481A">
        <w:rPr>
          <w:lang w:val="pt-PT"/>
        </w:rPr>
        <w:t>|lingnum::</w:t>
      </w:r>
      <w:r w:rsidR="00513B38" w:rsidRPr="0021481A">
        <w:rPr>
          <w:lang w:val="pt-PT"/>
        </w:rPr>
        <w:t>lignum</w:t>
      </w:r>
      <w:r w:rsidR="004B41EE" w:rsidRPr="0021481A">
        <w:rPr>
          <w:lang w:val="pt-PT"/>
        </w:rPr>
        <w:t>|</w:t>
      </w:r>
      <w:r w:rsidR="00513B38" w:rsidRPr="0021481A">
        <w:rPr>
          <w:lang w:val="pt-PT"/>
        </w:rPr>
        <w:t xml:space="preserve"> sanctae crucis reconditum est. Deinde alii duo </w:t>
      </w:r>
      <w:r w:rsidR="00513B38" w:rsidRPr="0021481A">
        <w:rPr>
          <w:rStyle w:val="Funktion"/>
          <w:lang w:val="pt-PT"/>
        </w:rPr>
        <w:t>sacerdotes</w:t>
      </w:r>
      <w:r w:rsidR="00513B38" w:rsidRPr="0021481A">
        <w:rPr>
          <w:lang w:val="pt-PT"/>
        </w:rPr>
        <w:t xml:space="preserve"> (117ra) revelent crucifixum. Et tunc </w:t>
      </w:r>
      <w:r w:rsidR="00513B38" w:rsidRPr="0021481A">
        <w:rPr>
          <w:rStyle w:val="Funktion"/>
          <w:lang w:val="pt-PT"/>
        </w:rPr>
        <w:t>sacerdos</w:t>
      </w:r>
      <w:r w:rsidR="00513B38" w:rsidRPr="0021481A">
        <w:rPr>
          <w:lang w:val="pt-PT"/>
        </w:rPr>
        <w:t xml:space="preserve"> alta voce incipiat AN </w:t>
      </w:r>
      <w:r w:rsidR="00513B38" w:rsidRPr="0021481A">
        <w:rPr>
          <w:rStyle w:val="Incipit"/>
          <w:lang w:val="pt-PT"/>
        </w:rPr>
        <w:t xml:space="preserve">Ecce </w:t>
      </w:r>
      <w:r w:rsidR="004B41EE" w:rsidRPr="0021481A">
        <w:rPr>
          <w:rStyle w:val="Incipit"/>
          <w:lang w:val="pt-PT"/>
        </w:rPr>
        <w:t>|lingnum::</w:t>
      </w:r>
      <w:r w:rsidR="00513B38" w:rsidRPr="0021481A">
        <w:rPr>
          <w:rStyle w:val="Incipit"/>
          <w:lang w:val="pt-PT"/>
        </w:rPr>
        <w:t>lignum</w:t>
      </w:r>
      <w:r w:rsidR="004B41EE" w:rsidRPr="0021481A">
        <w:rPr>
          <w:rStyle w:val="Incipit"/>
          <w:lang w:val="pt-PT"/>
        </w:rPr>
        <w:t>|</w:t>
      </w:r>
      <w:r w:rsidR="00513B38" w:rsidRPr="0021481A">
        <w:rPr>
          <w:lang w:val="pt-PT"/>
        </w:rPr>
        <w:t xml:space="preserve">. PS </w:t>
      </w:r>
      <w:r w:rsidR="00513B38" w:rsidRPr="0021481A">
        <w:rPr>
          <w:rStyle w:val="Incipit"/>
          <w:lang w:val="pt-PT"/>
        </w:rPr>
        <w:t>Beati immaculati</w:t>
      </w:r>
      <w:r w:rsidR="00513B38" w:rsidRPr="0021481A">
        <w:rPr>
          <w:lang w:val="pt-PT"/>
        </w:rPr>
        <w:t xml:space="preserve">. Repetitur AN </w:t>
      </w:r>
      <w:r w:rsidR="00513B38" w:rsidRPr="0021481A">
        <w:rPr>
          <w:rStyle w:val="Incipit"/>
          <w:lang w:val="pt-PT"/>
        </w:rPr>
        <w:t xml:space="preserve">Ecce </w:t>
      </w:r>
      <w:r w:rsidR="00AE3A5F" w:rsidRPr="0021481A">
        <w:rPr>
          <w:rStyle w:val="Incipit"/>
          <w:lang w:val="pt-PT"/>
        </w:rPr>
        <w:t>|lingnum::</w:t>
      </w:r>
      <w:r w:rsidR="00513B38" w:rsidRPr="0021481A">
        <w:rPr>
          <w:rStyle w:val="Incipit"/>
          <w:lang w:val="pt-PT"/>
        </w:rPr>
        <w:t>lignum</w:t>
      </w:r>
      <w:r w:rsidR="00AE3A5F" w:rsidRPr="0021481A">
        <w:rPr>
          <w:rStyle w:val="Incipit"/>
          <w:lang w:val="pt-PT"/>
        </w:rPr>
        <w:t>|</w:t>
      </w:r>
      <w:r w:rsidR="0064403D" w:rsidRPr="0021481A">
        <w:rPr>
          <w:lang w:val="pt-PT"/>
        </w:rPr>
        <w:t>.%D::p%</w:t>
      </w:r>
      <w:r w:rsidR="00513B38" w:rsidRPr="0021481A">
        <w:rPr>
          <w:lang w:val="pt-PT"/>
        </w:rPr>
        <w:t xml:space="preserve"> Deinde si placet veniant duo </w:t>
      </w:r>
      <w:r w:rsidR="00513B38" w:rsidRPr="0021481A">
        <w:rPr>
          <w:rStyle w:val="Funktion"/>
          <w:lang w:val="pt-PT"/>
        </w:rPr>
        <w:t>scolares</w:t>
      </w:r>
      <w:r w:rsidR="00513B38" w:rsidRPr="0021481A">
        <w:rPr>
          <w:lang w:val="pt-PT"/>
        </w:rPr>
        <w:t xml:space="preserve"> indutis vestibus </w:t>
      </w:r>
      <w:r w:rsidR="00FC5F9A" w:rsidRPr="0021481A">
        <w:rPr>
          <w:lang w:val="pt-PT"/>
        </w:rPr>
        <w:t xml:space="preserve">lamentabilibus sub typus beatae virginis et et sancti Ioannis, et plangant ante crucifixum alternatim planctum [VAR] </w:t>
      </w:r>
      <w:r w:rsidR="00FC5F9A" w:rsidRPr="0021481A">
        <w:rPr>
          <w:rStyle w:val="Incipit"/>
          <w:lang w:val="pt-PT"/>
        </w:rPr>
        <w:t>Planctus ante nescia</w:t>
      </w:r>
      <w:r w:rsidR="00FC5F9A" w:rsidRPr="0021481A">
        <w:rPr>
          <w:lang w:val="pt-PT"/>
        </w:rPr>
        <w:t>. Et alium</w:t>
      </w:r>
      <w:r w:rsidR="0035643C" w:rsidRPr="0021481A">
        <w:rPr>
          <w:lang w:val="pt-PT"/>
        </w:rPr>
        <w:t xml:space="preserve"> [VAR] </w:t>
      </w:r>
      <w:r w:rsidR="0035643C" w:rsidRPr="0021481A">
        <w:rPr>
          <w:rStyle w:val="Incipit"/>
          <w:lang w:val="pt-PT"/>
        </w:rPr>
        <w:t>Hero hero virgineus</w:t>
      </w:r>
      <w:r w:rsidR="006806FF" w:rsidRPr="0021481A">
        <w:rPr>
          <w:lang w:val="pt-PT"/>
        </w:rPr>
        <w:t>. Quo debito</w:t>
      </w:r>
      <w:r w:rsidR="007D1BFD" w:rsidRPr="0021481A">
        <w:rPr>
          <w:lang w:val="pt-PT"/>
        </w:rPr>
        <w:t xml:space="preserve"> modo peracto revertabantur ad </w:t>
      </w:r>
      <w:r w:rsidR="007D1BFD" w:rsidRPr="0021481A">
        <w:rPr>
          <w:rStyle w:val="Ort"/>
          <w:lang w:val="pt-PT"/>
        </w:rPr>
        <w:t>sepulchrum</w:t>
      </w:r>
      <w:r w:rsidR="007D1BFD" w:rsidRPr="0021481A">
        <w:rPr>
          <w:lang w:val="pt-PT"/>
        </w:rPr>
        <w:t xml:space="preserve"> et exuant se. Deinde crucifixum adoretur cum summa reverentia ab omni </w:t>
      </w:r>
      <w:r w:rsidR="007D1BFD" w:rsidRPr="0021481A">
        <w:rPr>
          <w:rStyle w:val="Funktion"/>
          <w:lang w:val="pt-PT"/>
        </w:rPr>
        <w:t>clero</w:t>
      </w:r>
      <w:r w:rsidR="007D1BFD" w:rsidRPr="0021481A">
        <w:rPr>
          <w:lang w:val="pt-PT"/>
        </w:rPr>
        <w:t xml:space="preserve"> et </w:t>
      </w:r>
      <w:r w:rsidR="007D1BFD" w:rsidRPr="0021481A">
        <w:rPr>
          <w:rStyle w:val="Funktion"/>
          <w:lang w:val="pt-PT"/>
        </w:rPr>
        <w:t>populo</w:t>
      </w:r>
      <w:r w:rsidR="007D1BFD" w:rsidRPr="0021481A">
        <w:rPr>
          <w:lang w:val="pt-PT"/>
        </w:rPr>
        <w:t xml:space="preserve">. </w:t>
      </w:r>
      <w:r w:rsidR="007D1BFD" w:rsidRPr="0021481A">
        <w:rPr>
          <w:rStyle w:val="Funktion"/>
          <w:lang w:val="pt-PT"/>
        </w:rPr>
        <w:t>Canonici</w:t>
      </w:r>
      <w:r w:rsidR="007D1BFD" w:rsidRPr="0021481A">
        <w:rPr>
          <w:lang w:val="pt-PT"/>
        </w:rPr>
        <w:t xml:space="preserve"> et </w:t>
      </w:r>
      <w:r w:rsidR="007D1BFD" w:rsidRPr="0021481A">
        <w:rPr>
          <w:rStyle w:val="Funktion"/>
          <w:lang w:val="pt-PT"/>
        </w:rPr>
        <w:t>clerici</w:t>
      </w:r>
      <w:r w:rsidR="007D1BFD" w:rsidRPr="0021481A">
        <w:rPr>
          <w:lang w:val="pt-PT"/>
        </w:rPr>
        <w:t xml:space="preserve"> prostrati in longam veniam dicant has orationes [OR] </w:t>
      </w:r>
      <w:r w:rsidR="007D1BFD" w:rsidRPr="0021481A">
        <w:rPr>
          <w:rStyle w:val="Incipit"/>
          <w:lang w:val="pt-PT"/>
        </w:rPr>
        <w:t>Domine Iesu Christe</w:t>
      </w:r>
      <w:r w:rsidR="00AE3A5F" w:rsidRPr="0021481A">
        <w:rPr>
          <w:rStyle w:val="Incipit"/>
          <w:lang w:val="pt-PT"/>
        </w:rPr>
        <w:t xml:space="preserve"> deus verus</w:t>
      </w:r>
      <w:r w:rsidR="007D1BFD" w:rsidRPr="0021481A">
        <w:rPr>
          <w:lang w:val="pt-PT"/>
        </w:rPr>
        <w:t xml:space="preserve">. OR </w:t>
      </w:r>
      <w:r w:rsidR="007D1BFD" w:rsidRPr="0021481A">
        <w:rPr>
          <w:rStyle w:val="Incipit"/>
          <w:lang w:val="pt-PT"/>
        </w:rPr>
        <w:t>Deus qui famulo tuo Moysi</w:t>
      </w:r>
      <w:r w:rsidR="007D1BFD" w:rsidRPr="0021481A">
        <w:rPr>
          <w:lang w:val="pt-PT"/>
        </w:rPr>
        <w:t xml:space="preserve">. </w:t>
      </w:r>
      <w:r w:rsidR="007D1BFD" w:rsidRPr="0021481A">
        <w:rPr>
          <w:lang w:val="fr-FR"/>
        </w:rPr>
        <w:t xml:space="preserve">OR </w:t>
      </w:r>
      <w:r w:rsidR="007D1BFD" w:rsidRPr="0021481A">
        <w:rPr>
          <w:rStyle w:val="Incipit"/>
          <w:lang w:val="fr-FR"/>
        </w:rPr>
        <w:t>Domine (117rb) Iesu Christe qui nos per crucis passionem</w:t>
      </w:r>
      <w:r w:rsidR="007D1BFD" w:rsidRPr="0021481A">
        <w:rPr>
          <w:lang w:val="fr-FR"/>
        </w:rPr>
        <w:t xml:space="preserve">. </w:t>
      </w:r>
      <w:r w:rsidR="007D1BFD" w:rsidRPr="0021481A">
        <w:rPr>
          <w:lang w:val="pt-PT"/>
        </w:rPr>
        <w:t xml:space="preserve">Sequitur AN </w:t>
      </w:r>
      <w:r w:rsidR="007D1BFD" w:rsidRPr="0021481A">
        <w:rPr>
          <w:rStyle w:val="Incipit"/>
          <w:lang w:val="pt-PT"/>
        </w:rPr>
        <w:t>Dum fabricator mundi</w:t>
      </w:r>
      <w:r w:rsidR="007D1BFD" w:rsidRPr="0021481A">
        <w:rPr>
          <w:lang w:val="pt-PT"/>
        </w:rPr>
        <w:t xml:space="preserve">. Itaem alia [AN] </w:t>
      </w:r>
      <w:r w:rsidR="007D1BFD" w:rsidRPr="0021481A">
        <w:rPr>
          <w:rStyle w:val="Incipit"/>
          <w:lang w:val="pt-PT"/>
        </w:rPr>
        <w:t>O admirabile precium</w:t>
      </w:r>
      <w:r w:rsidR="007D1BFD" w:rsidRPr="0021481A">
        <w:rPr>
          <w:lang w:val="pt-PT"/>
        </w:rPr>
        <w:t xml:space="preserve">. Deinde cantentur HV </w:t>
      </w:r>
      <w:r w:rsidR="007D1BFD" w:rsidRPr="0021481A">
        <w:rPr>
          <w:rStyle w:val="Incipit"/>
          <w:lang w:val="pt-PT"/>
        </w:rPr>
        <w:t>Crux fidelis</w:t>
      </w:r>
      <w:r w:rsidR="007D1BFD" w:rsidRPr="0021481A">
        <w:rPr>
          <w:lang w:val="pt-PT"/>
        </w:rPr>
        <w:t xml:space="preserve">. </w:t>
      </w:r>
    </w:p>
    <w:p w:rsidR="006546E1" w:rsidRPr="0021481A" w:rsidRDefault="00AE3A5F" w:rsidP="004275F3">
      <w:pPr>
        <w:rPr>
          <w:lang w:val="pt-PT"/>
        </w:rPr>
      </w:pPr>
      <w:r w:rsidRPr="0021481A">
        <w:rPr>
          <w:lang w:val="pt-PT"/>
        </w:rPr>
        <w:t>Finito hymno defera</w:t>
      </w:r>
      <w:r w:rsidR="007D1BFD" w:rsidRPr="0021481A">
        <w:rPr>
          <w:lang w:val="pt-PT"/>
        </w:rPr>
        <w:t>t</w:t>
      </w:r>
      <w:r w:rsidRPr="0021481A">
        <w:rPr>
          <w:lang w:val="pt-PT"/>
        </w:rPr>
        <w:t>ur</w:t>
      </w:r>
      <w:r w:rsidR="00FB6E23" w:rsidRPr="0021481A">
        <w:rPr>
          <w:lang w:val="pt-PT"/>
        </w:rPr>
        <w:t xml:space="preserve"> corpus domini per alique</w:t>
      </w:r>
      <w:r w:rsidR="007D1BFD" w:rsidRPr="0021481A">
        <w:rPr>
          <w:lang w:val="pt-PT"/>
        </w:rPr>
        <w:t xml:space="preserve">m </w:t>
      </w:r>
      <w:r w:rsidR="007D1BFD" w:rsidRPr="0021481A">
        <w:rPr>
          <w:rStyle w:val="Funktion"/>
          <w:lang w:val="pt-PT"/>
        </w:rPr>
        <w:t>sacerdotem</w:t>
      </w:r>
      <w:r w:rsidR="007D1BFD" w:rsidRPr="0021481A">
        <w:rPr>
          <w:lang w:val="pt-PT"/>
        </w:rPr>
        <w:t xml:space="preserve"> de </w:t>
      </w:r>
      <w:r w:rsidR="007D1BFD" w:rsidRPr="0021481A">
        <w:rPr>
          <w:rStyle w:val="Ort"/>
          <w:lang w:val="pt-PT"/>
        </w:rPr>
        <w:t>sacrario</w:t>
      </w:r>
      <w:r w:rsidR="007D1BFD" w:rsidRPr="0021481A">
        <w:rPr>
          <w:lang w:val="pt-PT"/>
        </w:rPr>
        <w:t xml:space="preserve"> cum magna reverentia praecedentibus duabus crucibus velatis et duabus candelis ardentibus et turibulo et aspersorio. Et ille </w:t>
      </w:r>
      <w:r w:rsidR="007D1BFD" w:rsidRPr="0021481A">
        <w:rPr>
          <w:rStyle w:val="Funktion"/>
          <w:lang w:val="pt-PT"/>
        </w:rPr>
        <w:t>sacerdos</w:t>
      </w:r>
      <w:r w:rsidR="007D1BFD" w:rsidRPr="0021481A">
        <w:rPr>
          <w:lang w:val="pt-PT"/>
        </w:rPr>
        <w:t xml:space="preserve">, qui fert, det ad manus </w:t>
      </w:r>
      <w:r w:rsidR="007D1BFD" w:rsidRPr="0021481A">
        <w:rPr>
          <w:rStyle w:val="Funktion"/>
          <w:lang w:val="pt-PT"/>
        </w:rPr>
        <w:t>subdiaconi</w:t>
      </w:r>
      <w:r w:rsidR="007D1BFD" w:rsidRPr="0021481A">
        <w:rPr>
          <w:lang w:val="pt-PT"/>
        </w:rPr>
        <w:t xml:space="preserve">. Deinde </w:t>
      </w:r>
      <w:r w:rsidR="007D1BFD" w:rsidRPr="0021481A">
        <w:rPr>
          <w:rStyle w:val="Funktion"/>
          <w:lang w:val="pt-PT"/>
        </w:rPr>
        <w:t>subdiaconus</w:t>
      </w:r>
      <w:r w:rsidR="007D1BFD" w:rsidRPr="0021481A">
        <w:rPr>
          <w:lang w:val="pt-PT"/>
        </w:rPr>
        <w:t xml:space="preserve"> det ad manus </w:t>
      </w:r>
      <w:r w:rsidR="007D1BFD" w:rsidRPr="0021481A">
        <w:rPr>
          <w:rStyle w:val="Funktion"/>
          <w:lang w:val="pt-PT"/>
        </w:rPr>
        <w:t>diaconi</w:t>
      </w:r>
      <w:r w:rsidR="007D1BFD" w:rsidRPr="0021481A">
        <w:rPr>
          <w:lang w:val="pt-PT"/>
        </w:rPr>
        <w:t xml:space="preserve">. Et </w:t>
      </w:r>
      <w:r w:rsidR="007D1BFD" w:rsidRPr="0021481A">
        <w:rPr>
          <w:rStyle w:val="Funktion"/>
          <w:lang w:val="pt-PT"/>
        </w:rPr>
        <w:t>diaconus</w:t>
      </w:r>
      <w:r w:rsidR="007D1BFD" w:rsidRPr="0021481A">
        <w:rPr>
          <w:lang w:val="pt-PT"/>
        </w:rPr>
        <w:t xml:space="preserve"> conferat </w:t>
      </w:r>
      <w:r w:rsidR="00FB6E23" w:rsidRPr="0021481A">
        <w:rPr>
          <w:rStyle w:val="Funktion"/>
          <w:lang w:val="pt-PT"/>
        </w:rPr>
        <w:t>|prespi</w:t>
      </w:r>
      <w:r w:rsidR="007D1BFD" w:rsidRPr="0021481A">
        <w:rPr>
          <w:rStyle w:val="Funktion"/>
          <w:lang w:val="pt-PT"/>
        </w:rPr>
        <w:t>tero::presbytero|</w:t>
      </w:r>
      <w:r w:rsidR="007D1BFD" w:rsidRPr="0021481A">
        <w:rPr>
          <w:lang w:val="pt-PT"/>
        </w:rPr>
        <w:t xml:space="preserve"> imponens illud in patena et sic deferat super altare simul cum calice, in quo </w:t>
      </w:r>
      <w:r w:rsidR="00C962E6" w:rsidRPr="0021481A">
        <w:rPr>
          <w:lang w:val="pt-PT"/>
        </w:rPr>
        <w:t xml:space="preserve">|fit::sit| solum vinum non conse(117va)cratum. Et accipiens </w:t>
      </w:r>
      <w:r w:rsidR="00C962E6" w:rsidRPr="0021481A">
        <w:rPr>
          <w:rStyle w:val="Funktion"/>
          <w:lang w:val="pt-PT"/>
        </w:rPr>
        <w:t>sacerdos</w:t>
      </w:r>
      <w:r w:rsidR="00C962E6" w:rsidRPr="0021481A">
        <w:rPr>
          <w:lang w:val="pt-PT"/>
        </w:rPr>
        <w:t xml:space="preserve"> patenam cum hostia |et ponat::ponat| ad locum suum, inclinet se ad altare et oret. Post paulum elevans se lenta voce dicat [PNI] </w:t>
      </w:r>
      <w:r w:rsidR="00C962E6" w:rsidRPr="0021481A">
        <w:rPr>
          <w:rStyle w:val="Incipit"/>
          <w:lang w:val="pt-PT"/>
        </w:rPr>
        <w:t>Oremus. Praeceptis salutaribus moniti</w:t>
      </w:r>
      <w:r w:rsidR="00C962E6" w:rsidRPr="0021481A">
        <w:rPr>
          <w:lang w:val="pt-PT"/>
        </w:rPr>
        <w:t xml:space="preserve">. Sequitur [PN] </w:t>
      </w:r>
      <w:r w:rsidR="00C962E6" w:rsidRPr="0021481A">
        <w:rPr>
          <w:rStyle w:val="Incipit"/>
          <w:lang w:val="pt-PT"/>
        </w:rPr>
        <w:t>Pater noster</w:t>
      </w:r>
      <w:r w:rsidR="00C962E6" w:rsidRPr="0021481A">
        <w:rPr>
          <w:lang w:val="pt-PT"/>
        </w:rPr>
        <w:t xml:space="preserve">. Cum autem dixerit [_PN] </w:t>
      </w:r>
      <w:r w:rsidR="00C962E6" w:rsidRPr="0021481A">
        <w:rPr>
          <w:rStyle w:val="Incipit"/>
          <w:lang w:val="pt-PT"/>
        </w:rPr>
        <w:t>Sed libera nos a malo</w:t>
      </w:r>
      <w:r w:rsidR="00C962E6" w:rsidRPr="0021481A">
        <w:rPr>
          <w:lang w:val="pt-PT"/>
        </w:rPr>
        <w:t xml:space="preserve"> non dicit [_PN] </w:t>
      </w:r>
      <w:r w:rsidR="00C962E6" w:rsidRPr="0021481A">
        <w:rPr>
          <w:rStyle w:val="Incipit"/>
          <w:lang w:val="pt-PT"/>
        </w:rPr>
        <w:t>Amen</w:t>
      </w:r>
      <w:r w:rsidR="0064403D" w:rsidRPr="0021481A">
        <w:rPr>
          <w:lang w:val="pt-PT"/>
        </w:rPr>
        <w:t>. Sumat hostiam et particulam mitti</w:t>
      </w:r>
      <w:r w:rsidR="00C962E6" w:rsidRPr="0021481A">
        <w:rPr>
          <w:lang w:val="pt-PT"/>
        </w:rPr>
        <w:t xml:space="preserve">t in calicem silendo [VAR] </w:t>
      </w:r>
      <w:r w:rsidR="00C962E6" w:rsidRPr="0021481A">
        <w:rPr>
          <w:rStyle w:val="Incipit"/>
          <w:lang w:val="pt-PT"/>
        </w:rPr>
        <w:t>Pax domini</w:t>
      </w:r>
      <w:r w:rsidR="00C962E6" w:rsidRPr="0021481A">
        <w:rPr>
          <w:lang w:val="pt-PT"/>
        </w:rPr>
        <w:t xml:space="preserve">. Non dicit neque [AG] </w:t>
      </w:r>
      <w:r w:rsidR="00C962E6" w:rsidRPr="0021481A">
        <w:rPr>
          <w:rStyle w:val="Incipit"/>
          <w:lang w:val="pt-PT"/>
        </w:rPr>
        <w:t>Agnus dei</w:t>
      </w:r>
      <w:r w:rsidR="00C962E6" w:rsidRPr="0021481A">
        <w:rPr>
          <w:lang w:val="pt-PT"/>
        </w:rPr>
        <w:t xml:space="preserve">. Et sic sanctificatur vinum non consecratum per panem sanctificatum. Deinde </w:t>
      </w:r>
      <w:r w:rsidR="00C962E6" w:rsidRPr="0021481A">
        <w:rPr>
          <w:rStyle w:val="Funktion"/>
          <w:lang w:val="pt-PT"/>
        </w:rPr>
        <w:t>sacerdos</w:t>
      </w:r>
      <w:r w:rsidR="00C962E6" w:rsidRPr="0021481A">
        <w:rPr>
          <w:lang w:val="pt-PT"/>
        </w:rPr>
        <w:t xml:space="preserve"> communicet, et ceteri si placet, aliud nihil oret nisi [VAR] </w:t>
      </w:r>
      <w:r w:rsidR="00C962E6" w:rsidRPr="0021481A">
        <w:rPr>
          <w:rStyle w:val="Incipit"/>
          <w:lang w:val="pt-PT"/>
        </w:rPr>
        <w:t>Hoc corpus quod pro vobis</w:t>
      </w:r>
      <w:r w:rsidR="00C962E6" w:rsidRPr="0021481A">
        <w:rPr>
          <w:lang w:val="pt-PT"/>
        </w:rPr>
        <w:t xml:space="preserve">. Postea veniat </w:t>
      </w:r>
      <w:r w:rsidR="00C962E6" w:rsidRPr="0021481A">
        <w:rPr>
          <w:rStyle w:val="Funktion"/>
          <w:lang w:val="pt-PT"/>
        </w:rPr>
        <w:t>plebanus maioris ecclesiae</w:t>
      </w:r>
      <w:r w:rsidR="00C962E6" w:rsidRPr="0021481A">
        <w:rPr>
          <w:lang w:val="pt-PT"/>
        </w:rPr>
        <w:t xml:space="preserve"> et porrigat (117vb)</w:t>
      </w:r>
      <w:r w:rsidR="006D05D6" w:rsidRPr="0021481A">
        <w:rPr>
          <w:lang w:val="pt-PT"/>
        </w:rPr>
        <w:t xml:space="preserve"> omnibus communicantibus eucharistia. Postquam omnes communicaverint</w:t>
      </w:r>
      <w:r w:rsidR="0064403D" w:rsidRPr="0021481A">
        <w:rPr>
          <w:lang w:val="pt-PT"/>
        </w:rPr>
        <w:t>,</w:t>
      </w:r>
      <w:r w:rsidR="006D05D6" w:rsidRPr="0021481A">
        <w:rPr>
          <w:lang w:val="pt-PT"/>
        </w:rPr>
        <w:t xml:space="preserve"> veniat </w:t>
      </w:r>
      <w:r w:rsidR="006D05D6" w:rsidRPr="0021481A">
        <w:rPr>
          <w:rStyle w:val="Funktion"/>
          <w:lang w:val="pt-PT"/>
        </w:rPr>
        <w:t>sacerdos</w:t>
      </w:r>
      <w:r w:rsidR="006D05D6" w:rsidRPr="0021481A">
        <w:rPr>
          <w:lang w:val="pt-PT"/>
        </w:rPr>
        <w:t xml:space="preserve"> cum </w:t>
      </w:r>
      <w:r w:rsidR="006D05D6" w:rsidRPr="0021481A">
        <w:rPr>
          <w:rStyle w:val="Funktion"/>
          <w:lang w:val="pt-PT"/>
        </w:rPr>
        <w:t>ministris</w:t>
      </w:r>
      <w:r w:rsidR="006D05D6" w:rsidRPr="0021481A">
        <w:rPr>
          <w:lang w:val="pt-PT"/>
        </w:rPr>
        <w:t xml:space="preserve"> altaris et ceteris </w:t>
      </w:r>
      <w:r w:rsidR="006D05D6" w:rsidRPr="0021481A">
        <w:rPr>
          <w:rStyle w:val="Funktion"/>
          <w:lang w:val="pt-PT"/>
        </w:rPr>
        <w:t>canonicis</w:t>
      </w:r>
      <w:r w:rsidR="006D05D6" w:rsidRPr="0021481A">
        <w:rPr>
          <w:lang w:val="pt-PT"/>
        </w:rPr>
        <w:t xml:space="preserve"> instantibus cum magna reverentia praecedentibus duabus crucibus velatis et una candela extincta et aspersorio et turibulo. Et tollant crucifixum, quod ante fuit praesentatum, et deferant ad locum </w:t>
      </w:r>
      <w:r w:rsidR="006D05D6" w:rsidRPr="0021481A">
        <w:rPr>
          <w:rStyle w:val="Ort"/>
          <w:lang w:val="pt-PT"/>
        </w:rPr>
        <w:t>sepulchri</w:t>
      </w:r>
      <w:r w:rsidR="006D05D6" w:rsidRPr="0021481A">
        <w:rPr>
          <w:lang w:val="pt-PT"/>
        </w:rPr>
        <w:t>, |</w:t>
      </w:r>
      <w:r w:rsidR="00FB6E23" w:rsidRPr="0021481A">
        <w:rPr>
          <w:lang w:val="pt-PT"/>
        </w:rPr>
        <w:t>cantanda::cantando</w:t>
      </w:r>
      <w:r w:rsidR="006D05D6" w:rsidRPr="0021481A">
        <w:rPr>
          <w:lang w:val="pt-PT"/>
        </w:rPr>
        <w:t xml:space="preserve">| lenta voce RPP </w:t>
      </w:r>
      <w:r w:rsidR="006D05D6" w:rsidRPr="0021481A">
        <w:rPr>
          <w:rStyle w:val="Incipit"/>
          <w:lang w:val="pt-PT"/>
        </w:rPr>
        <w:t>Recessit pastor</w:t>
      </w:r>
      <w:r w:rsidR="006D05D6" w:rsidRPr="0021481A">
        <w:rPr>
          <w:lang w:val="pt-PT"/>
        </w:rPr>
        <w:t xml:space="preserve">. RV </w:t>
      </w:r>
      <w:r w:rsidR="006D05D6" w:rsidRPr="0021481A">
        <w:rPr>
          <w:rStyle w:val="Incipit"/>
          <w:lang w:val="pt-PT"/>
        </w:rPr>
        <w:t>Ante cuius conspectum</w:t>
      </w:r>
      <w:r w:rsidR="006D05D6" w:rsidRPr="0021481A">
        <w:rPr>
          <w:lang w:val="pt-PT"/>
        </w:rPr>
        <w:t xml:space="preserve">. RP </w:t>
      </w:r>
      <w:r w:rsidR="006D05D6" w:rsidRPr="0021481A">
        <w:rPr>
          <w:rStyle w:val="Incipit"/>
          <w:lang w:val="pt-PT"/>
        </w:rPr>
        <w:t>Ecce quomodo moritur iustus</w:t>
      </w:r>
      <w:r w:rsidR="006D05D6" w:rsidRPr="0021481A">
        <w:rPr>
          <w:lang w:val="pt-PT"/>
        </w:rPr>
        <w:t xml:space="preserve">. RV </w:t>
      </w:r>
      <w:r w:rsidR="006D05D6" w:rsidRPr="0021481A">
        <w:rPr>
          <w:rStyle w:val="Incipit"/>
          <w:lang w:val="pt-PT"/>
        </w:rPr>
        <w:t>In pace factus</w:t>
      </w:r>
      <w:r w:rsidR="006D05D6" w:rsidRPr="0021481A">
        <w:rPr>
          <w:lang w:val="pt-PT"/>
        </w:rPr>
        <w:t xml:space="preserve">. Tunc locent crucifixum in </w:t>
      </w:r>
      <w:r w:rsidR="006D05D6" w:rsidRPr="0021481A">
        <w:rPr>
          <w:rStyle w:val="Ort"/>
          <w:lang w:val="pt-PT"/>
        </w:rPr>
        <w:t>sepulchro</w:t>
      </w:r>
      <w:r w:rsidR="006D05D6" w:rsidRPr="0021481A">
        <w:rPr>
          <w:lang w:val="pt-PT"/>
        </w:rPr>
        <w:t>, et stantes circa dicant vesperas.</w:t>
      </w:r>
    </w:p>
    <w:p w:rsidR="006D05D6" w:rsidRPr="0021481A" w:rsidRDefault="006D05D6" w:rsidP="004275F3">
      <w:pPr>
        <w:rPr>
          <w:lang w:val="it-IT"/>
        </w:rPr>
      </w:pPr>
      <w:r w:rsidRPr="0021481A">
        <w:rPr>
          <w:rStyle w:val="Time1"/>
          <w:lang w:val="it-IT"/>
        </w:rPr>
        <w:lastRenderedPageBreak/>
        <w:t>[Ad vesperas]</w:t>
      </w:r>
      <w:r w:rsidRPr="0021481A">
        <w:rPr>
          <w:lang w:val="it-IT"/>
        </w:rPr>
        <w:t xml:space="preserve"> PS </w:t>
      </w:r>
      <w:r w:rsidRPr="0021481A">
        <w:rPr>
          <w:rStyle w:val="Incipit"/>
          <w:lang w:val="it-IT"/>
        </w:rPr>
        <w:t>Confitebor</w:t>
      </w:r>
      <w:r w:rsidRPr="0021481A">
        <w:rPr>
          <w:lang w:val="it-IT"/>
        </w:rPr>
        <w:t xml:space="preserve">. PS </w:t>
      </w:r>
      <w:r w:rsidRPr="0021481A">
        <w:rPr>
          <w:rStyle w:val="Incipit"/>
          <w:lang w:val="it-IT"/>
        </w:rPr>
        <w:t>Domine probasti</w:t>
      </w:r>
      <w:r w:rsidRPr="0021481A">
        <w:rPr>
          <w:lang w:val="it-IT"/>
        </w:rPr>
        <w:t xml:space="preserve">. VS </w:t>
      </w:r>
      <w:r w:rsidRPr="0021481A">
        <w:rPr>
          <w:rStyle w:val="Incipit"/>
          <w:lang w:val="it-IT"/>
        </w:rPr>
        <w:t>Eripe me</w:t>
      </w:r>
      <w:r w:rsidRPr="0021481A">
        <w:rPr>
          <w:lang w:val="it-IT"/>
        </w:rPr>
        <w:t xml:space="preserve">. PS </w:t>
      </w:r>
      <w:r w:rsidRPr="0021481A">
        <w:rPr>
          <w:rStyle w:val="Incipit"/>
          <w:lang w:val="it-IT"/>
        </w:rPr>
        <w:t>Domine clamavi</w:t>
      </w:r>
      <w:r w:rsidRPr="0021481A">
        <w:rPr>
          <w:lang w:val="it-IT"/>
        </w:rPr>
        <w:t xml:space="preserve">. (118ra) PS </w:t>
      </w:r>
      <w:r w:rsidRPr="0021481A">
        <w:rPr>
          <w:rStyle w:val="Incipit"/>
          <w:lang w:val="it-IT"/>
        </w:rPr>
        <w:t>Voce mea</w:t>
      </w:r>
      <w:r w:rsidRPr="0021481A">
        <w:rPr>
          <w:lang w:val="it-IT"/>
        </w:rPr>
        <w:t xml:space="preserve">. Sequitur VS </w:t>
      </w:r>
      <w:r w:rsidRPr="0021481A">
        <w:rPr>
          <w:rStyle w:val="Incipit"/>
          <w:lang w:val="it-IT"/>
        </w:rPr>
        <w:t>Christus factus Ä+est+Ä pro nobis</w:t>
      </w:r>
      <w:r w:rsidRPr="0021481A">
        <w:rPr>
          <w:lang w:val="it-IT"/>
        </w:rPr>
        <w:t xml:space="preserve">. Sequitur MA </w:t>
      </w:r>
      <w:r w:rsidRPr="0021481A">
        <w:rPr>
          <w:rStyle w:val="Incipit"/>
          <w:lang w:val="it-IT"/>
        </w:rPr>
        <w:t>Magnificat</w:t>
      </w:r>
      <w:r w:rsidRPr="0021481A">
        <w:rPr>
          <w:lang w:val="it-IT"/>
        </w:rPr>
        <w:t xml:space="preserve">. VS </w:t>
      </w:r>
      <w:r w:rsidRPr="0021481A">
        <w:rPr>
          <w:rStyle w:val="Incipit"/>
          <w:lang w:val="it-IT"/>
        </w:rPr>
        <w:t>Proprio filio suo non</w:t>
      </w:r>
      <w:r w:rsidRPr="0021481A">
        <w:rPr>
          <w:lang w:val="it-IT"/>
        </w:rPr>
        <w:t xml:space="preserve">. Deinde [PN] </w:t>
      </w:r>
      <w:r w:rsidRPr="0021481A">
        <w:rPr>
          <w:rStyle w:val="Incipit"/>
          <w:lang w:val="it-IT"/>
        </w:rPr>
        <w:t>Pater noster</w:t>
      </w:r>
      <w:r w:rsidRPr="0021481A">
        <w:rPr>
          <w:lang w:val="it-IT"/>
        </w:rPr>
        <w:t xml:space="preserve"> cum PS </w:t>
      </w:r>
      <w:r w:rsidRPr="0021481A">
        <w:rPr>
          <w:rStyle w:val="Incipit"/>
          <w:lang w:val="it-IT"/>
        </w:rPr>
        <w:t>Miserere mei</w:t>
      </w:r>
      <w:r w:rsidRPr="0021481A">
        <w:rPr>
          <w:lang w:val="it-IT"/>
        </w:rPr>
        <w:t xml:space="preserve">. Sequitur VS </w:t>
      </w:r>
      <w:r w:rsidRPr="0021481A">
        <w:rPr>
          <w:rStyle w:val="Incipit"/>
          <w:lang w:val="it-IT"/>
        </w:rPr>
        <w:t>In pace factus est locus</w:t>
      </w:r>
      <w:r w:rsidRPr="0021481A">
        <w:rPr>
          <w:lang w:val="it-IT"/>
        </w:rPr>
        <w:t xml:space="preserve">. Deinde lenta voce cantetur RP </w:t>
      </w:r>
      <w:r w:rsidRPr="0021481A">
        <w:rPr>
          <w:rStyle w:val="Incipit"/>
          <w:lang w:val="it-IT"/>
        </w:rPr>
        <w:t>Sepulto domino</w:t>
      </w:r>
      <w:r w:rsidRPr="0021481A">
        <w:rPr>
          <w:lang w:val="it-IT"/>
        </w:rPr>
        <w:t xml:space="preserve">. RV </w:t>
      </w:r>
      <w:r w:rsidRPr="0021481A">
        <w:rPr>
          <w:rStyle w:val="Incipit"/>
          <w:lang w:val="it-IT"/>
        </w:rPr>
        <w:t>Ne forte veniant</w:t>
      </w:r>
      <w:r w:rsidRPr="0021481A">
        <w:rPr>
          <w:lang w:val="it-IT"/>
        </w:rPr>
        <w:t xml:space="preserve">. Deinde </w:t>
      </w:r>
      <w:r w:rsidRPr="0021481A">
        <w:rPr>
          <w:rStyle w:val="Funktion"/>
          <w:lang w:val="it-IT"/>
        </w:rPr>
        <w:t>sacerdos</w:t>
      </w:r>
      <w:r w:rsidRPr="0021481A">
        <w:rPr>
          <w:lang w:val="it-IT"/>
        </w:rPr>
        <w:t xml:space="preserve"> dicat VS </w:t>
      </w:r>
      <w:r w:rsidRPr="0021481A">
        <w:rPr>
          <w:rStyle w:val="Incipit"/>
          <w:lang w:val="it-IT"/>
        </w:rPr>
        <w:t>In pace factus est locus</w:t>
      </w:r>
      <w:r w:rsidRPr="0021481A">
        <w:rPr>
          <w:lang w:val="it-IT"/>
        </w:rPr>
        <w:t xml:space="preserve">. Sequitur OR </w:t>
      </w:r>
      <w:r w:rsidRPr="0021481A">
        <w:rPr>
          <w:rStyle w:val="Incipit"/>
          <w:lang w:val="it-IT"/>
        </w:rPr>
        <w:t>Respice domine super hanc</w:t>
      </w:r>
      <w:r w:rsidRPr="0021481A">
        <w:rPr>
          <w:lang w:val="it-IT"/>
        </w:rPr>
        <w:t>. Et tunc aspergantur et turificentur crucifixum et sic finitum est.</w:t>
      </w:r>
    </w:p>
    <w:p w:rsidR="006D05D6" w:rsidRPr="0021481A" w:rsidRDefault="006D05D6" w:rsidP="004275F3">
      <w:pPr>
        <w:pStyle w:val="Titolo1"/>
        <w:rPr>
          <w:lang w:val="it-IT"/>
        </w:rPr>
      </w:pPr>
      <w:r w:rsidRPr="0021481A">
        <w:rPr>
          <w:lang w:val="it-IT"/>
        </w:rPr>
        <w:t>SABBATO SANCTO</w:t>
      </w:r>
    </w:p>
    <w:p w:rsidR="006D05D6" w:rsidRPr="0021481A" w:rsidRDefault="006D05D6" w:rsidP="004275F3">
      <w:pPr>
        <w:rPr>
          <w:lang w:val="pt-PT"/>
        </w:rPr>
      </w:pPr>
      <w:r w:rsidRPr="0021481A">
        <w:rPr>
          <w:rStyle w:val="Time1"/>
          <w:lang w:val="it-IT"/>
        </w:rPr>
        <w:t>Ad matutinam</w:t>
      </w:r>
      <w:r w:rsidR="00635711" w:rsidRPr="0021481A">
        <w:rPr>
          <w:lang w:val="it-IT"/>
        </w:rPr>
        <w:t xml:space="preserve"> </w:t>
      </w:r>
      <w:r w:rsidR="00635711" w:rsidRPr="0021481A">
        <w:rPr>
          <w:rStyle w:val="Time2"/>
          <w:lang w:val="it-IT"/>
        </w:rPr>
        <w:t>in primo nocturno</w:t>
      </w:r>
      <w:r w:rsidR="00635711" w:rsidRPr="0021481A">
        <w:rPr>
          <w:lang w:val="it-IT"/>
        </w:rPr>
        <w:t xml:space="preserve"> AN </w:t>
      </w:r>
      <w:r w:rsidR="00635711" w:rsidRPr="0021481A">
        <w:rPr>
          <w:rStyle w:val="Incipit"/>
          <w:lang w:val="it-IT"/>
        </w:rPr>
        <w:t>In pace in idipsum</w:t>
      </w:r>
      <w:r w:rsidR="00635711" w:rsidRPr="0021481A">
        <w:rPr>
          <w:lang w:val="it-IT"/>
        </w:rPr>
        <w:t xml:space="preserve">. </w:t>
      </w:r>
      <w:r w:rsidR="00635711" w:rsidRPr="0021481A">
        <w:rPr>
          <w:lang w:val="pt-PT"/>
        </w:rPr>
        <w:t xml:space="preserve">PS </w:t>
      </w:r>
      <w:r w:rsidR="00635711" w:rsidRPr="0021481A">
        <w:rPr>
          <w:rStyle w:val="Incipit"/>
          <w:lang w:val="pt-PT"/>
        </w:rPr>
        <w:t>Cum invocarem</w:t>
      </w:r>
      <w:r w:rsidR="00635711" w:rsidRPr="0021481A">
        <w:rPr>
          <w:lang w:val="pt-PT"/>
        </w:rPr>
        <w:t xml:space="preserve">. [PS] </w:t>
      </w:r>
      <w:r w:rsidR="00635711" w:rsidRPr="0021481A">
        <w:rPr>
          <w:rStyle w:val="Incipit"/>
          <w:lang w:val="pt-PT"/>
        </w:rPr>
        <w:t>Habitabit</w:t>
      </w:r>
      <w:r w:rsidR="00635711" w:rsidRPr="0021481A">
        <w:rPr>
          <w:lang w:val="pt-PT"/>
        </w:rPr>
        <w:t xml:space="preserve">. ANPS </w:t>
      </w:r>
      <w:r w:rsidR="00635711" w:rsidRPr="0021481A">
        <w:rPr>
          <w:rStyle w:val="Incipit"/>
          <w:lang w:val="pt-PT"/>
        </w:rPr>
        <w:t>Domine quis habitabit</w:t>
      </w:r>
      <w:r w:rsidR="00635711" w:rsidRPr="0021481A">
        <w:rPr>
          <w:lang w:val="pt-PT"/>
        </w:rPr>
        <w:t xml:space="preserve">. PSAN </w:t>
      </w:r>
      <w:r w:rsidR="00635711" w:rsidRPr="0021481A">
        <w:rPr>
          <w:rStyle w:val="Incipit"/>
          <w:lang w:val="pt-PT"/>
        </w:rPr>
        <w:t>Caro mea</w:t>
      </w:r>
      <w:r w:rsidR="00635711" w:rsidRPr="0021481A">
        <w:rPr>
          <w:lang w:val="pt-PT"/>
        </w:rPr>
        <w:t xml:space="preserve">. PS </w:t>
      </w:r>
      <w:r w:rsidR="00635711" w:rsidRPr="0021481A">
        <w:rPr>
          <w:rStyle w:val="Incipit"/>
          <w:lang w:val="pt-PT"/>
        </w:rPr>
        <w:t>Conserva me domine</w:t>
      </w:r>
      <w:r w:rsidR="00635711" w:rsidRPr="0021481A">
        <w:rPr>
          <w:lang w:val="pt-PT"/>
        </w:rPr>
        <w:t xml:space="preserve">. VS </w:t>
      </w:r>
      <w:r w:rsidR="00635711" w:rsidRPr="0021481A">
        <w:rPr>
          <w:rStyle w:val="Incipit"/>
          <w:lang w:val="pt-PT"/>
        </w:rPr>
        <w:t>Tu autem domine</w:t>
      </w:r>
      <w:r w:rsidR="00635711" w:rsidRPr="0021481A">
        <w:rPr>
          <w:lang w:val="pt-PT"/>
        </w:rPr>
        <w:t xml:space="preserve">. Leguntur lamentationes Ieremiae cum historia. RP </w:t>
      </w:r>
      <w:r w:rsidR="00635711" w:rsidRPr="0021481A">
        <w:rPr>
          <w:rStyle w:val="Incipit"/>
          <w:lang w:val="pt-PT"/>
        </w:rPr>
        <w:t>%D::Accessit pastor%</w:t>
      </w:r>
      <w:r w:rsidR="00635711" w:rsidRPr="0021481A">
        <w:rPr>
          <w:lang w:val="pt-PT"/>
        </w:rPr>
        <w:t>. (</w:t>
      </w:r>
      <w:r w:rsidR="00E14715" w:rsidRPr="0021481A">
        <w:rPr>
          <w:lang w:val="pt-PT"/>
        </w:rPr>
        <w:t>118rb</w:t>
      </w:r>
      <w:r w:rsidR="00635711" w:rsidRPr="0021481A">
        <w:rPr>
          <w:lang w:val="pt-PT"/>
        </w:rPr>
        <w:t xml:space="preserve">) [RP] </w:t>
      </w:r>
      <w:r w:rsidR="00635711" w:rsidRPr="0021481A">
        <w:rPr>
          <w:rStyle w:val="Incipit"/>
          <w:lang w:val="pt-PT"/>
        </w:rPr>
        <w:t>Sepulto domino</w:t>
      </w:r>
      <w:r w:rsidR="00635711" w:rsidRPr="0021481A">
        <w:rPr>
          <w:lang w:val="pt-PT"/>
        </w:rPr>
        <w:t xml:space="preserve">. RP </w:t>
      </w:r>
      <w:r w:rsidR="00635711" w:rsidRPr="0021481A">
        <w:rPr>
          <w:rStyle w:val="Incipit"/>
          <w:lang w:val="pt-PT"/>
        </w:rPr>
        <w:t>Hierusalem</w:t>
      </w:r>
      <w:r w:rsidR="00635711" w:rsidRPr="0021481A">
        <w:rPr>
          <w:lang w:val="pt-PT"/>
        </w:rPr>
        <w:t xml:space="preserve">. RP </w:t>
      </w:r>
      <w:r w:rsidR="00635711" w:rsidRPr="0021481A">
        <w:rPr>
          <w:rStyle w:val="Incipit"/>
          <w:lang w:val="pt-PT"/>
        </w:rPr>
        <w:t>Plange quasi virgo</w:t>
      </w:r>
      <w:r w:rsidR="00635711" w:rsidRPr="0021481A">
        <w:rPr>
          <w:lang w:val="pt-PT"/>
        </w:rPr>
        <w:t>.</w:t>
      </w:r>
    </w:p>
    <w:p w:rsidR="00635711" w:rsidRPr="0021481A" w:rsidRDefault="00635711" w:rsidP="004275F3">
      <w:pPr>
        <w:rPr>
          <w:lang w:val="en-US"/>
        </w:rPr>
      </w:pPr>
      <w:r w:rsidRPr="0021481A">
        <w:rPr>
          <w:rStyle w:val="Time2"/>
          <w:lang w:val="it-IT"/>
        </w:rPr>
        <w:t>In secundo nocturno</w:t>
      </w:r>
      <w:r w:rsidRPr="0021481A">
        <w:rPr>
          <w:lang w:val="it-IT"/>
        </w:rPr>
        <w:t xml:space="preserve"> AN </w:t>
      </w:r>
      <w:r w:rsidRPr="0021481A">
        <w:rPr>
          <w:rStyle w:val="Incipit"/>
          <w:lang w:val="it-IT"/>
        </w:rPr>
        <w:t>Elevamini</w:t>
      </w:r>
      <w:r w:rsidRPr="0021481A">
        <w:rPr>
          <w:lang w:val="it-IT"/>
        </w:rPr>
        <w:t xml:space="preserve">. PS </w:t>
      </w:r>
      <w:r w:rsidRPr="0021481A">
        <w:rPr>
          <w:rStyle w:val="Incipit"/>
          <w:lang w:val="it-IT"/>
        </w:rPr>
        <w:t>Domini est terra</w:t>
      </w:r>
      <w:r w:rsidRPr="0021481A">
        <w:rPr>
          <w:lang w:val="it-IT"/>
        </w:rPr>
        <w:t xml:space="preserve">. AN </w:t>
      </w:r>
      <w:r w:rsidRPr="0021481A">
        <w:rPr>
          <w:rStyle w:val="Incipit"/>
          <w:lang w:val="it-IT"/>
        </w:rPr>
        <w:t>Credo videre</w:t>
      </w:r>
      <w:r w:rsidRPr="0021481A">
        <w:rPr>
          <w:lang w:val="it-IT"/>
        </w:rPr>
        <w:t xml:space="preserve">. </w:t>
      </w:r>
      <w:r w:rsidRPr="0021481A">
        <w:rPr>
          <w:lang w:val="fr-FR"/>
        </w:rPr>
        <w:t xml:space="preserve">PS </w:t>
      </w:r>
      <w:r w:rsidRPr="0021481A">
        <w:rPr>
          <w:rStyle w:val="Incipit"/>
          <w:lang w:val="fr-FR"/>
        </w:rPr>
        <w:t>Dominus illuminatio mea</w:t>
      </w:r>
      <w:r w:rsidRPr="0021481A">
        <w:rPr>
          <w:lang w:val="fr-FR"/>
        </w:rPr>
        <w:t xml:space="preserve">. AN </w:t>
      </w:r>
      <w:r w:rsidRPr="0021481A">
        <w:rPr>
          <w:rStyle w:val="Incipit"/>
          <w:lang w:val="fr-FR"/>
        </w:rPr>
        <w:t>Domine abstraxisti</w:t>
      </w:r>
      <w:r w:rsidRPr="0021481A">
        <w:rPr>
          <w:lang w:val="fr-FR"/>
        </w:rPr>
        <w:t xml:space="preserve">. PS </w:t>
      </w:r>
      <w:r w:rsidRPr="0021481A">
        <w:rPr>
          <w:rStyle w:val="Incipit"/>
          <w:lang w:val="fr-FR"/>
        </w:rPr>
        <w:t>Exaltabo te</w:t>
      </w:r>
      <w:r w:rsidRPr="0021481A">
        <w:rPr>
          <w:lang w:val="fr-FR"/>
        </w:rPr>
        <w:t xml:space="preserve">. VS </w:t>
      </w:r>
      <w:r w:rsidRPr="0021481A">
        <w:rPr>
          <w:rStyle w:val="Incipit"/>
          <w:lang w:val="fr-FR"/>
        </w:rPr>
        <w:t>In pace factus est locus eius</w:t>
      </w:r>
      <w:r w:rsidRPr="0021481A">
        <w:rPr>
          <w:lang w:val="fr-FR"/>
        </w:rPr>
        <w:t xml:space="preserve">. Item lamentationes ut supra, sed per sextam lectionem legitur oratio Ieremiae prophetae. RP </w:t>
      </w:r>
      <w:r w:rsidRPr="0021481A">
        <w:rPr>
          <w:rStyle w:val="Incipit"/>
          <w:lang w:val="fr-FR"/>
        </w:rPr>
        <w:t>|Accessit::Recessit|</w:t>
      </w:r>
      <w:r w:rsidRPr="0021481A">
        <w:rPr>
          <w:lang w:val="fr-FR"/>
        </w:rPr>
        <w:t xml:space="preserve">. RP </w:t>
      </w:r>
      <w:r w:rsidRPr="0021481A">
        <w:rPr>
          <w:rStyle w:val="Incipit"/>
          <w:lang w:val="fr-FR"/>
        </w:rPr>
        <w:t>O vos omnes</w:t>
      </w:r>
      <w:r w:rsidRPr="0021481A">
        <w:rPr>
          <w:lang w:val="fr-FR"/>
        </w:rPr>
        <w:t xml:space="preserve">. </w:t>
      </w:r>
      <w:r w:rsidRPr="0021481A">
        <w:rPr>
          <w:lang w:val="en-US"/>
        </w:rPr>
        <w:t xml:space="preserve">RP </w:t>
      </w:r>
      <w:r w:rsidRPr="0021481A">
        <w:rPr>
          <w:rStyle w:val="Incipit"/>
          <w:lang w:val="en-US"/>
        </w:rPr>
        <w:t>Ecce quomodo moritur iustus</w:t>
      </w:r>
      <w:r w:rsidRPr="0021481A">
        <w:rPr>
          <w:lang w:val="en-US"/>
        </w:rPr>
        <w:t>.</w:t>
      </w:r>
    </w:p>
    <w:p w:rsidR="00635711" w:rsidRPr="0021481A" w:rsidRDefault="00635711" w:rsidP="004275F3">
      <w:pPr>
        <w:rPr>
          <w:lang w:val="en-US"/>
        </w:rPr>
      </w:pPr>
      <w:r w:rsidRPr="0021481A">
        <w:rPr>
          <w:rStyle w:val="Time2"/>
          <w:lang w:val="en-US"/>
        </w:rPr>
        <w:t>In tertio nocturno</w:t>
      </w:r>
      <w:r w:rsidRPr="0021481A">
        <w:rPr>
          <w:lang w:val="en-US"/>
        </w:rPr>
        <w:t xml:space="preserve"> </w:t>
      </w:r>
      <w:r w:rsidR="00E14715" w:rsidRPr="0021481A">
        <w:rPr>
          <w:lang w:val="en-US"/>
        </w:rPr>
        <w:t xml:space="preserve">AN </w:t>
      </w:r>
      <w:r w:rsidR="00E14715" w:rsidRPr="0021481A">
        <w:rPr>
          <w:rStyle w:val="Incipit"/>
          <w:lang w:val="en-US"/>
        </w:rPr>
        <w:t>Deus adiuvat me</w:t>
      </w:r>
      <w:r w:rsidR="00E14715" w:rsidRPr="0021481A">
        <w:rPr>
          <w:lang w:val="en-US"/>
        </w:rPr>
        <w:t xml:space="preserve">. PS </w:t>
      </w:r>
      <w:r w:rsidR="00E14715" w:rsidRPr="0021481A">
        <w:rPr>
          <w:rStyle w:val="Incipit"/>
          <w:lang w:val="en-US"/>
        </w:rPr>
        <w:t>Deus in nomine tuo</w:t>
      </w:r>
      <w:r w:rsidR="00E14715" w:rsidRPr="0021481A">
        <w:rPr>
          <w:lang w:val="en-US"/>
        </w:rPr>
        <w:t xml:space="preserve">. AN </w:t>
      </w:r>
      <w:r w:rsidR="00E14715" w:rsidRPr="0021481A">
        <w:rPr>
          <w:rStyle w:val="Incipit"/>
          <w:lang w:val="en-US"/>
        </w:rPr>
        <w:t>In pace factus est</w:t>
      </w:r>
      <w:r w:rsidR="00E14715" w:rsidRPr="0021481A">
        <w:rPr>
          <w:lang w:val="en-US"/>
        </w:rPr>
        <w:t xml:space="preserve">. PS </w:t>
      </w:r>
      <w:r w:rsidR="00E14715" w:rsidRPr="0021481A">
        <w:rPr>
          <w:rStyle w:val="Incipit"/>
          <w:lang w:val="en-US"/>
        </w:rPr>
        <w:t>Notus in Iudea</w:t>
      </w:r>
      <w:r w:rsidR="00E14715" w:rsidRPr="0021481A">
        <w:rPr>
          <w:lang w:val="en-US"/>
        </w:rPr>
        <w:t xml:space="preserve">. AN </w:t>
      </w:r>
      <w:r w:rsidR="00E14715" w:rsidRPr="0021481A">
        <w:rPr>
          <w:rStyle w:val="Incipit"/>
          <w:lang w:val="en-US"/>
        </w:rPr>
        <w:t>Factus sum</w:t>
      </w:r>
      <w:r w:rsidR="00E14715" w:rsidRPr="0021481A">
        <w:rPr>
          <w:lang w:val="en-US"/>
        </w:rPr>
        <w:t xml:space="preserve">. PS </w:t>
      </w:r>
      <w:r w:rsidR="00E14715" w:rsidRPr="0021481A">
        <w:rPr>
          <w:rStyle w:val="Incipit"/>
          <w:lang w:val="en-US"/>
        </w:rPr>
        <w:t>Domine deus salutis</w:t>
      </w:r>
      <w:r w:rsidR="00E14715" w:rsidRPr="0021481A">
        <w:rPr>
          <w:lang w:val="en-US"/>
        </w:rPr>
        <w:t xml:space="preserve">. VS </w:t>
      </w:r>
      <w:r w:rsidR="00E14715" w:rsidRPr="0021481A">
        <w:rPr>
          <w:rStyle w:val="Incipit"/>
          <w:lang w:val="en-US"/>
        </w:rPr>
        <w:t>In pace in idipsum</w:t>
      </w:r>
      <w:r w:rsidR="00E14715" w:rsidRPr="0021481A">
        <w:rPr>
          <w:lang w:val="en-US"/>
        </w:rPr>
        <w:t xml:space="preserve">. Legitur evangelium sine titulo [EV] </w:t>
      </w:r>
      <w:r w:rsidR="00E14715" w:rsidRPr="0021481A">
        <w:rPr>
          <w:rStyle w:val="Incipit"/>
          <w:lang w:val="en-US"/>
        </w:rPr>
        <w:t>Vespere autem sabbati</w:t>
      </w:r>
      <w:r w:rsidR="00E14715" w:rsidRPr="0021481A">
        <w:rPr>
          <w:lang w:val="en-US"/>
        </w:rPr>
        <w:t xml:space="preserve">. </w:t>
      </w:r>
      <w:r w:rsidR="00D37CF2" w:rsidRPr="0021481A">
        <w:rPr>
          <w:lang w:val="it-IT"/>
        </w:rPr>
        <w:t>|</w:t>
      </w:r>
      <w:r w:rsidR="00E14715" w:rsidRPr="0021481A">
        <w:rPr>
          <w:lang w:val="it-IT"/>
        </w:rPr>
        <w:t>Legantur</w:t>
      </w:r>
      <w:r w:rsidR="00D37CF2" w:rsidRPr="0021481A">
        <w:rPr>
          <w:lang w:val="it-IT"/>
        </w:rPr>
        <w:t>::Legantur|</w:t>
      </w:r>
      <w:r w:rsidR="00E14715" w:rsidRPr="0021481A">
        <w:rPr>
          <w:lang w:val="it-IT"/>
        </w:rPr>
        <w:t xml:space="preserve"> in dal(118va)</w:t>
      </w:r>
      <w:r w:rsidR="00D37CF2" w:rsidRPr="0021481A">
        <w:rPr>
          <w:lang w:val="it-IT"/>
        </w:rPr>
        <w:t>ma</w:t>
      </w:r>
      <w:r w:rsidR="00E14715" w:rsidRPr="0021481A">
        <w:rPr>
          <w:lang w:val="it-IT"/>
        </w:rPr>
        <w:t xml:space="preserve">tica rubea cum tribus responsoriis. </w:t>
      </w:r>
      <w:r w:rsidR="00E14715" w:rsidRPr="0021481A">
        <w:rPr>
          <w:lang w:val="en-US"/>
        </w:rPr>
        <w:t xml:space="preserve">RP </w:t>
      </w:r>
      <w:r w:rsidR="00E14715" w:rsidRPr="0021481A">
        <w:rPr>
          <w:rStyle w:val="Incipit"/>
          <w:lang w:val="en-US"/>
        </w:rPr>
        <w:t>Aestimatus sum</w:t>
      </w:r>
      <w:r w:rsidR="00E14715" w:rsidRPr="0021481A">
        <w:rPr>
          <w:lang w:val="en-US"/>
        </w:rPr>
        <w:t xml:space="preserve">. RP </w:t>
      </w:r>
      <w:r w:rsidR="00E14715" w:rsidRPr="0021481A">
        <w:rPr>
          <w:rStyle w:val="Incipit"/>
          <w:lang w:val="en-US"/>
        </w:rPr>
        <w:t>Agnus dei</w:t>
      </w:r>
      <w:r w:rsidR="00E14715" w:rsidRPr="0021481A">
        <w:rPr>
          <w:lang w:val="en-US"/>
        </w:rPr>
        <w:t xml:space="preserve">. RP </w:t>
      </w:r>
      <w:r w:rsidR="00E14715" w:rsidRPr="0021481A">
        <w:rPr>
          <w:rStyle w:val="Incipit"/>
          <w:lang w:val="en-US"/>
        </w:rPr>
        <w:t>Sicut ovis</w:t>
      </w:r>
      <w:r w:rsidR="00E14715" w:rsidRPr="0021481A">
        <w:rPr>
          <w:lang w:val="en-US"/>
        </w:rPr>
        <w:t>.</w:t>
      </w:r>
    </w:p>
    <w:p w:rsidR="00E14715" w:rsidRPr="0021481A" w:rsidRDefault="00E14715" w:rsidP="004275F3">
      <w:pPr>
        <w:rPr>
          <w:lang w:val="fr-FR"/>
        </w:rPr>
      </w:pPr>
      <w:r w:rsidRPr="0021481A">
        <w:rPr>
          <w:rStyle w:val="Time1"/>
          <w:lang w:val="en-US"/>
        </w:rPr>
        <w:t>Ad laudes</w:t>
      </w:r>
      <w:r w:rsidRPr="0021481A">
        <w:rPr>
          <w:lang w:val="en-US"/>
        </w:rPr>
        <w:t xml:space="preserve"> AN </w:t>
      </w:r>
      <w:r w:rsidRPr="0021481A">
        <w:rPr>
          <w:rStyle w:val="Incipit"/>
          <w:lang w:val="en-US"/>
        </w:rPr>
        <w:t>O mors</w:t>
      </w:r>
      <w:r w:rsidRPr="0021481A">
        <w:rPr>
          <w:lang w:val="en-US"/>
        </w:rPr>
        <w:t>.</w:t>
      </w:r>
      <w:r w:rsidR="0072075B" w:rsidRPr="0021481A">
        <w:rPr>
          <w:lang w:val="en-US"/>
        </w:rPr>
        <w:t xml:space="preserve"> </w:t>
      </w:r>
      <w:r w:rsidR="0072075B" w:rsidRPr="0021481A">
        <w:rPr>
          <w:lang w:val="pt-PT"/>
        </w:rPr>
        <w:t xml:space="preserve">PS </w:t>
      </w:r>
      <w:r w:rsidR="0072075B" w:rsidRPr="0021481A">
        <w:rPr>
          <w:rStyle w:val="Incipit"/>
          <w:lang w:val="pt-PT"/>
        </w:rPr>
        <w:t>Miserere mei deus</w:t>
      </w:r>
      <w:r w:rsidR="0072075B" w:rsidRPr="0021481A">
        <w:rPr>
          <w:lang w:val="pt-PT"/>
        </w:rPr>
        <w:t xml:space="preserve">. AN </w:t>
      </w:r>
      <w:r w:rsidR="0072075B" w:rsidRPr="0021481A">
        <w:rPr>
          <w:rStyle w:val="Incipit"/>
          <w:lang w:val="pt-PT"/>
        </w:rPr>
        <w:t>Planget enim</w:t>
      </w:r>
      <w:r w:rsidR="0072075B" w:rsidRPr="0021481A">
        <w:rPr>
          <w:lang w:val="pt-PT"/>
        </w:rPr>
        <w:t xml:space="preserve">. PS </w:t>
      </w:r>
      <w:r w:rsidR="0072075B" w:rsidRPr="0021481A">
        <w:rPr>
          <w:rStyle w:val="Incipit"/>
          <w:lang w:val="pt-PT"/>
        </w:rPr>
        <w:t>Bonum est confiteri</w:t>
      </w:r>
      <w:r w:rsidR="0072075B" w:rsidRPr="0021481A">
        <w:rPr>
          <w:lang w:val="pt-PT"/>
        </w:rPr>
        <w:t xml:space="preserve">. AN </w:t>
      </w:r>
      <w:r w:rsidR="0072075B" w:rsidRPr="0021481A">
        <w:rPr>
          <w:rStyle w:val="Incipit"/>
          <w:lang w:val="pt-PT"/>
        </w:rPr>
        <w:t>Attendite</w:t>
      </w:r>
      <w:r w:rsidR="0072075B" w:rsidRPr="0021481A">
        <w:rPr>
          <w:lang w:val="pt-PT"/>
        </w:rPr>
        <w:t xml:space="preserve">. PS </w:t>
      </w:r>
      <w:r w:rsidR="0072075B" w:rsidRPr="0021481A">
        <w:rPr>
          <w:rStyle w:val="Incipit"/>
          <w:lang w:val="pt-PT"/>
        </w:rPr>
        <w:t>Deus deus meus</w:t>
      </w:r>
      <w:r w:rsidR="0072075B" w:rsidRPr="0021481A">
        <w:rPr>
          <w:lang w:val="pt-PT"/>
        </w:rPr>
        <w:t xml:space="preserve">. AN </w:t>
      </w:r>
      <w:r w:rsidR="0072075B" w:rsidRPr="0021481A">
        <w:rPr>
          <w:rStyle w:val="Incipit"/>
          <w:lang w:val="pt-PT"/>
        </w:rPr>
        <w:t>A porta inferi</w:t>
      </w:r>
      <w:r w:rsidR="0072075B" w:rsidRPr="0021481A">
        <w:rPr>
          <w:lang w:val="pt-PT"/>
        </w:rPr>
        <w:t xml:space="preserve">. PS </w:t>
      </w:r>
      <w:r w:rsidR="0072075B" w:rsidRPr="0021481A">
        <w:rPr>
          <w:rStyle w:val="Incipit"/>
          <w:lang w:val="pt-PT"/>
        </w:rPr>
        <w:t>Ego dixi</w:t>
      </w:r>
      <w:r w:rsidR="0072075B" w:rsidRPr="0021481A">
        <w:rPr>
          <w:lang w:val="pt-PT"/>
        </w:rPr>
        <w:t xml:space="preserve">. AN </w:t>
      </w:r>
      <w:r w:rsidR="0072075B" w:rsidRPr="0021481A">
        <w:rPr>
          <w:rStyle w:val="Incipit"/>
          <w:lang w:val="pt-PT"/>
        </w:rPr>
        <w:t>O vos omnes</w:t>
      </w:r>
      <w:r w:rsidR="0072075B" w:rsidRPr="0021481A">
        <w:rPr>
          <w:lang w:val="pt-PT"/>
        </w:rPr>
        <w:t xml:space="preserve">. PS </w:t>
      </w:r>
      <w:r w:rsidR="0072075B" w:rsidRPr="0021481A">
        <w:rPr>
          <w:rStyle w:val="Incipit"/>
          <w:lang w:val="pt-PT"/>
        </w:rPr>
        <w:t>Laudate dominum de caelis</w:t>
      </w:r>
      <w:r w:rsidR="0072075B" w:rsidRPr="0021481A">
        <w:rPr>
          <w:lang w:val="pt-PT"/>
        </w:rPr>
        <w:t xml:space="preserve">. VS </w:t>
      </w:r>
      <w:r w:rsidR="0072075B" w:rsidRPr="0021481A">
        <w:rPr>
          <w:rStyle w:val="Incipit"/>
          <w:lang w:val="pt-PT"/>
        </w:rPr>
        <w:t>Christus factus est pro nobis</w:t>
      </w:r>
      <w:r w:rsidR="00310CB8" w:rsidRPr="0021481A">
        <w:rPr>
          <w:lang w:val="pt-PT"/>
        </w:rPr>
        <w:t xml:space="preserve">. AB </w:t>
      </w:r>
      <w:r w:rsidR="00310CB8" w:rsidRPr="0021481A">
        <w:rPr>
          <w:rStyle w:val="Incipit"/>
          <w:lang w:val="pt-PT"/>
        </w:rPr>
        <w:t>Mulieres</w:t>
      </w:r>
      <w:r w:rsidR="00310CB8" w:rsidRPr="0021481A">
        <w:rPr>
          <w:lang w:val="pt-PT"/>
        </w:rPr>
        <w:t xml:space="preserve">. PSBE </w:t>
      </w:r>
      <w:r w:rsidR="00310CB8" w:rsidRPr="0021481A">
        <w:rPr>
          <w:rStyle w:val="Incipit"/>
          <w:lang w:val="pt-PT"/>
        </w:rPr>
        <w:t>Benedictus</w:t>
      </w:r>
      <w:r w:rsidR="00D37CF2" w:rsidRPr="0021481A">
        <w:rPr>
          <w:rStyle w:val="Incipit"/>
          <w:lang w:val="pt-PT"/>
        </w:rPr>
        <w:t xml:space="preserve"> dominus deus Israel</w:t>
      </w:r>
      <w:r w:rsidR="00310CB8" w:rsidRPr="0021481A">
        <w:rPr>
          <w:lang w:val="pt-PT"/>
        </w:rPr>
        <w:t>.</w:t>
      </w:r>
      <w:r w:rsidR="00C172D8" w:rsidRPr="0021481A">
        <w:rPr>
          <w:lang w:val="pt-PT"/>
        </w:rPr>
        <w:t xml:space="preserve"> Hodie sicut heri et pridie</w:t>
      </w:r>
      <w:r w:rsidR="004275F3" w:rsidRPr="0021481A">
        <w:rPr>
          <w:lang w:val="pt-PT"/>
        </w:rPr>
        <w:t xml:space="preserve"> extinguuntur omnia lumina. Et </w:t>
      </w:r>
      <w:r w:rsidR="004275F3" w:rsidRPr="0021481A">
        <w:rPr>
          <w:rStyle w:val="Funktion"/>
          <w:lang w:val="pt-PT"/>
        </w:rPr>
        <w:t>ecclesiasticus</w:t>
      </w:r>
      <w:r w:rsidR="004275F3" w:rsidRPr="0021481A">
        <w:rPr>
          <w:lang w:val="pt-PT"/>
        </w:rPr>
        <w:t xml:space="preserve"> percutit tribus vicibus. </w:t>
      </w:r>
      <w:r w:rsidR="004275F3" w:rsidRPr="0021481A">
        <w:rPr>
          <w:lang w:val="fr-FR"/>
        </w:rPr>
        <w:t xml:space="preserve">Et </w:t>
      </w:r>
      <w:r w:rsidR="004275F3" w:rsidRPr="0021481A">
        <w:rPr>
          <w:rStyle w:val="Funktion"/>
          <w:lang w:val="fr-FR"/>
        </w:rPr>
        <w:t>sacerdotes</w:t>
      </w:r>
      <w:r w:rsidR="004275F3" w:rsidRPr="0021481A">
        <w:rPr>
          <w:lang w:val="fr-FR"/>
        </w:rPr>
        <w:t xml:space="preserve"> cantant VV </w:t>
      </w:r>
      <w:r w:rsidR="004275F3" w:rsidRPr="0021481A">
        <w:rPr>
          <w:rStyle w:val="Incipit"/>
          <w:lang w:val="fr-FR"/>
        </w:rPr>
        <w:t>Iesu Christe qui passurus</w:t>
      </w:r>
      <w:r w:rsidR="004275F3" w:rsidRPr="0021481A">
        <w:rPr>
          <w:lang w:val="fr-FR"/>
        </w:rPr>
        <w:t xml:space="preserve"> cum ceteris.</w:t>
      </w:r>
    </w:p>
    <w:p w:rsidR="00310CB8" w:rsidRPr="0021481A" w:rsidRDefault="004275F3" w:rsidP="004275F3">
      <w:pPr>
        <w:rPr>
          <w:lang w:val="fr-FR"/>
        </w:rPr>
      </w:pPr>
      <w:r w:rsidRPr="0021481A">
        <w:rPr>
          <w:rStyle w:val="Time1"/>
          <w:lang w:val="fr-FR"/>
        </w:rPr>
        <w:t>Cursus diurni</w:t>
      </w:r>
      <w:r w:rsidRPr="0021481A">
        <w:rPr>
          <w:lang w:val="fr-FR"/>
        </w:rPr>
        <w:t xml:space="preserve"> tantum psalmi dicantur ut supra. Sed hodie clauduntur cum (118vb) VS </w:t>
      </w:r>
      <w:r w:rsidRPr="0021481A">
        <w:rPr>
          <w:rStyle w:val="Incipit"/>
          <w:lang w:val="fr-FR"/>
        </w:rPr>
        <w:t>In pace factus est locus eius</w:t>
      </w:r>
      <w:r w:rsidRPr="0021481A">
        <w:rPr>
          <w:lang w:val="fr-FR"/>
        </w:rPr>
        <w:t>.</w:t>
      </w:r>
    </w:p>
    <w:p w:rsidR="004275F3" w:rsidRPr="0021481A" w:rsidRDefault="004275F3" w:rsidP="00D37CF2">
      <w:pPr>
        <w:rPr>
          <w:lang w:val="it-IT"/>
        </w:rPr>
      </w:pPr>
      <w:r w:rsidRPr="0021481A">
        <w:rPr>
          <w:lang w:val="fr-FR"/>
        </w:rPr>
        <w:t>Hodie hora prima veniat %D::</w:t>
      </w:r>
      <w:r w:rsidR="00E806F6" w:rsidRPr="0021481A">
        <w:rPr>
          <w:lang w:val="fr-FR"/>
        </w:rPr>
        <w:t xml:space="preserve"> </w:t>
      </w:r>
      <w:r w:rsidRPr="0021481A">
        <w:rPr>
          <w:rStyle w:val="Funktion"/>
          <w:lang w:val="fr-FR"/>
        </w:rPr>
        <w:t>sacerdos</w:t>
      </w:r>
      <w:r w:rsidRPr="0021481A">
        <w:rPr>
          <w:lang w:val="fr-FR"/>
        </w:rPr>
        <w:t xml:space="preserve">% </w:t>
      </w:r>
      <w:r w:rsidRPr="0021481A">
        <w:rPr>
          <w:rStyle w:val="Funktion"/>
          <w:lang w:val="fr-FR"/>
        </w:rPr>
        <w:t>c</w:t>
      </w:r>
      <w:r w:rsidR="00E146F5" w:rsidRPr="0021481A">
        <w:rPr>
          <w:rStyle w:val="Funktion"/>
          <w:lang w:val="fr-FR"/>
        </w:rPr>
        <w:t>ustos</w:t>
      </w:r>
      <w:r w:rsidR="00E146F5" w:rsidRPr="0021481A">
        <w:rPr>
          <w:lang w:val="fr-FR"/>
        </w:rPr>
        <w:t xml:space="preserve"> in </w:t>
      </w:r>
      <w:r w:rsidR="00E146F5" w:rsidRPr="0021481A">
        <w:rPr>
          <w:rStyle w:val="Ort"/>
          <w:lang w:val="fr-FR"/>
        </w:rPr>
        <w:t>monasterium</w:t>
      </w:r>
      <w:r w:rsidR="00E146F5" w:rsidRPr="0021481A">
        <w:rPr>
          <w:lang w:val="fr-FR"/>
        </w:rPr>
        <w:t xml:space="preserve"> cum duodecim </w:t>
      </w:r>
      <w:r w:rsidR="00E146F5" w:rsidRPr="0021481A">
        <w:rPr>
          <w:rStyle w:val="Funktion"/>
          <w:lang w:val="fr-FR"/>
        </w:rPr>
        <w:t>sac</w:t>
      </w:r>
      <w:r w:rsidRPr="0021481A">
        <w:rPr>
          <w:rStyle w:val="Funktion"/>
          <w:lang w:val="fr-FR"/>
        </w:rPr>
        <w:t>e</w:t>
      </w:r>
      <w:r w:rsidR="00E146F5" w:rsidRPr="0021481A">
        <w:rPr>
          <w:rStyle w:val="Funktion"/>
          <w:lang w:val="fr-FR"/>
        </w:rPr>
        <w:t>r</w:t>
      </w:r>
      <w:r w:rsidRPr="0021481A">
        <w:rPr>
          <w:rStyle w:val="Funktion"/>
          <w:lang w:val="fr-FR"/>
        </w:rPr>
        <w:t>dotibus</w:t>
      </w:r>
      <w:r w:rsidRPr="0021481A">
        <w:rPr>
          <w:lang w:val="fr-FR"/>
        </w:rPr>
        <w:t xml:space="preserve"> ad benedictionem maiorem salis et aquae. Et sic incipiant [LT] </w:t>
      </w:r>
      <w:r w:rsidRPr="0021481A">
        <w:rPr>
          <w:rStyle w:val="Incipit"/>
          <w:lang w:val="fr-FR"/>
        </w:rPr>
        <w:t>Kyrie. Christe. Kyrie. Audi nos</w:t>
      </w:r>
      <w:r w:rsidRPr="0021481A">
        <w:rPr>
          <w:lang w:val="fr-FR"/>
        </w:rPr>
        <w:t xml:space="preserve">. [VAR] </w:t>
      </w:r>
      <w:r w:rsidRPr="0021481A">
        <w:rPr>
          <w:rStyle w:val="Incipit"/>
          <w:lang w:val="fr-FR"/>
        </w:rPr>
        <w:t>Deus in adiutorium</w:t>
      </w:r>
      <w:r w:rsidRPr="0021481A">
        <w:rPr>
          <w:lang w:val="fr-FR"/>
        </w:rPr>
        <w:t xml:space="preserve"> cum </w:t>
      </w:r>
      <w:r w:rsidR="00213FED" w:rsidRPr="0021481A">
        <w:rPr>
          <w:lang w:val="fr-FR"/>
        </w:rPr>
        <w:t xml:space="preserve">[VV] </w:t>
      </w:r>
      <w:r w:rsidR="00213FED" w:rsidRPr="0021481A">
        <w:rPr>
          <w:rStyle w:val="Incipit"/>
          <w:lang w:val="fr-FR"/>
        </w:rPr>
        <w:t>Gloria patri</w:t>
      </w:r>
      <w:r w:rsidR="00213FED" w:rsidRPr="0021481A">
        <w:rPr>
          <w:lang w:val="fr-FR"/>
        </w:rPr>
        <w:t xml:space="preserve">. AN </w:t>
      </w:r>
      <w:r w:rsidR="00213FED" w:rsidRPr="0021481A">
        <w:rPr>
          <w:rStyle w:val="Incipit"/>
          <w:lang w:val="fr-FR"/>
        </w:rPr>
        <w:t>Haec est generatio</w:t>
      </w:r>
      <w:r w:rsidR="00213FED" w:rsidRPr="0021481A">
        <w:rPr>
          <w:lang w:val="fr-FR"/>
        </w:rPr>
        <w:t xml:space="preserve">. PS </w:t>
      </w:r>
      <w:r w:rsidR="00213FED" w:rsidRPr="0021481A">
        <w:rPr>
          <w:rStyle w:val="Incipit"/>
          <w:lang w:val="fr-FR"/>
        </w:rPr>
        <w:t>Domini est terra</w:t>
      </w:r>
      <w:r w:rsidR="00213FED" w:rsidRPr="0021481A">
        <w:rPr>
          <w:lang w:val="fr-FR"/>
        </w:rPr>
        <w:t xml:space="preserve">. PS </w:t>
      </w:r>
      <w:r w:rsidR="00213FED" w:rsidRPr="0021481A">
        <w:rPr>
          <w:rStyle w:val="Incipit"/>
          <w:lang w:val="fr-FR"/>
        </w:rPr>
        <w:t>Afferte domino</w:t>
      </w:r>
      <w:r w:rsidR="00213FED" w:rsidRPr="0021481A">
        <w:rPr>
          <w:lang w:val="fr-FR"/>
        </w:rPr>
        <w:t xml:space="preserve">. PS </w:t>
      </w:r>
      <w:r w:rsidR="00213FED" w:rsidRPr="0021481A">
        <w:rPr>
          <w:rStyle w:val="Incipit"/>
          <w:lang w:val="fr-FR"/>
        </w:rPr>
        <w:t>Miserer</w:t>
      </w:r>
      <w:r w:rsidR="00495810" w:rsidRPr="0021481A">
        <w:rPr>
          <w:rStyle w:val="Incipit"/>
          <w:lang w:val="fr-FR"/>
        </w:rPr>
        <w:t>e mei deus</w:t>
      </w:r>
      <w:r w:rsidR="00495810" w:rsidRPr="0021481A">
        <w:rPr>
          <w:lang w:val="fr-FR"/>
        </w:rPr>
        <w:t xml:space="preserve"> cum eo quod sequitur</w:t>
      </w:r>
      <w:r w:rsidR="00213FED" w:rsidRPr="0021481A">
        <w:rPr>
          <w:lang w:val="fr-FR"/>
        </w:rPr>
        <w:t xml:space="preserve"> </w:t>
      </w:r>
      <w:r w:rsidR="00495810" w:rsidRPr="0021481A">
        <w:rPr>
          <w:lang w:val="fr-FR"/>
        </w:rPr>
        <w:t xml:space="preserve">officium? [PS] </w:t>
      </w:r>
      <w:r w:rsidR="00495810" w:rsidRPr="0021481A">
        <w:rPr>
          <w:rStyle w:val="Incipit"/>
          <w:lang w:val="fr-FR"/>
        </w:rPr>
        <w:t>Sicut oculi servorum</w:t>
      </w:r>
      <w:r w:rsidR="00495810" w:rsidRPr="0021481A">
        <w:rPr>
          <w:lang w:val="fr-FR"/>
        </w:rPr>
        <w:t xml:space="preserve">. </w:t>
      </w:r>
      <w:r w:rsidR="00495810" w:rsidRPr="0021481A">
        <w:rPr>
          <w:lang w:val="it-IT"/>
        </w:rPr>
        <w:t>Cum exorcismus qui sequitur sequuntur prout in fine officiali invenitur.</w:t>
      </w:r>
    </w:p>
    <w:p w:rsidR="00E806F6" w:rsidRPr="0021481A" w:rsidRDefault="00495810" w:rsidP="004275F3">
      <w:pPr>
        <w:rPr>
          <w:lang w:val="pt-PT"/>
        </w:rPr>
      </w:pPr>
      <w:r w:rsidRPr="0021481A">
        <w:rPr>
          <w:lang w:val="pt-PT"/>
        </w:rPr>
        <w:t xml:space="preserve">Hora sexta ornetur ecclesia et altaria. </w:t>
      </w:r>
    </w:p>
    <w:p w:rsidR="00230E16" w:rsidRPr="0021481A" w:rsidRDefault="00E806F6" w:rsidP="004275F3">
      <w:pPr>
        <w:rPr>
          <w:lang w:val="pt-PT"/>
        </w:rPr>
      </w:pPr>
      <w:r w:rsidRPr="0021481A">
        <w:rPr>
          <w:rStyle w:val="Time1"/>
          <w:lang w:val="pt-PT"/>
        </w:rPr>
        <w:t>[Ad processionem]</w:t>
      </w:r>
      <w:r w:rsidRPr="0021481A">
        <w:rPr>
          <w:lang w:val="pt-PT"/>
        </w:rPr>
        <w:t xml:space="preserve"> </w:t>
      </w:r>
      <w:r w:rsidR="00495810" w:rsidRPr="0021481A">
        <w:rPr>
          <w:lang w:val="pt-PT"/>
        </w:rPr>
        <w:t xml:space="preserve">Deinde fit processio in </w:t>
      </w:r>
      <w:r w:rsidR="00495810" w:rsidRPr="0021481A">
        <w:rPr>
          <w:rStyle w:val="Ort"/>
          <w:lang w:val="pt-PT"/>
        </w:rPr>
        <w:t>monasterio</w:t>
      </w:r>
      <w:r w:rsidR="00495810" w:rsidRPr="0021481A">
        <w:rPr>
          <w:lang w:val="pt-PT"/>
        </w:rPr>
        <w:t xml:space="preserve"> sive in </w:t>
      </w:r>
      <w:r w:rsidR="00A905B8" w:rsidRPr="0021481A">
        <w:rPr>
          <w:rStyle w:val="Ort"/>
          <w:lang w:val="pt-PT"/>
        </w:rPr>
        <w:t>claustris</w:t>
      </w:r>
      <w:r w:rsidR="00A905B8" w:rsidRPr="0021481A">
        <w:rPr>
          <w:lang w:val="pt-PT"/>
        </w:rPr>
        <w:t>, ubi ignis et o? exustus est</w:t>
      </w:r>
      <w:r w:rsidRPr="0021481A">
        <w:rPr>
          <w:lang w:val="pt-PT"/>
        </w:rPr>
        <w:t>,</w:t>
      </w:r>
      <w:r w:rsidR="00A905B8" w:rsidRPr="0021481A">
        <w:rPr>
          <w:lang w:val="pt-PT"/>
        </w:rPr>
        <w:t xml:space="preserve"> praesentibus </w:t>
      </w:r>
      <w:r w:rsidR="00A905B8" w:rsidRPr="0021481A">
        <w:rPr>
          <w:rStyle w:val="Funktion"/>
          <w:lang w:val="pt-PT"/>
        </w:rPr>
        <w:t>canonicis</w:t>
      </w:r>
      <w:r w:rsidR="00A905B8" w:rsidRPr="0021481A">
        <w:rPr>
          <w:lang w:val="pt-PT"/>
        </w:rPr>
        <w:t xml:space="preserve"> </w:t>
      </w:r>
      <w:r w:rsidR="00A905B8" w:rsidRPr="0021481A">
        <w:rPr>
          <w:rStyle w:val="Ort"/>
          <w:lang w:val="pt-PT"/>
        </w:rPr>
        <w:t>sancti Ioannis</w:t>
      </w:r>
      <w:r w:rsidR="00A905B8" w:rsidRPr="0021481A">
        <w:rPr>
          <w:lang w:val="pt-PT"/>
        </w:rPr>
        <w:t xml:space="preserve"> cum duobus vexillis minoribus et duabus (119ra) candelis extinctis et turibulo et aspersorio. Et </w:t>
      </w:r>
      <w:r w:rsidR="00A905B8" w:rsidRPr="0021481A">
        <w:rPr>
          <w:rStyle w:val="Funktion"/>
          <w:lang w:val="pt-PT"/>
        </w:rPr>
        <w:t>sacerdos</w:t>
      </w:r>
      <w:r w:rsidR="00A905B8" w:rsidRPr="0021481A">
        <w:rPr>
          <w:lang w:val="pt-PT"/>
        </w:rPr>
        <w:t xml:space="preserve"> utatur cappa rubea, minister dalmatica et subtili rubeis, </w:t>
      </w:r>
      <w:r w:rsidR="00A905B8" w:rsidRPr="0021481A">
        <w:rPr>
          <w:lang w:val="pt-PT"/>
        </w:rPr>
        <w:lastRenderedPageBreak/>
        <w:t>sequantur processionem. Sed vexillum et aspers</w:t>
      </w:r>
      <w:r w:rsidR="000421C3" w:rsidRPr="0021481A">
        <w:rPr>
          <w:lang w:val="pt-PT"/>
        </w:rPr>
        <w:t>orium praecedant processionem. Et c</w:t>
      </w:r>
      <w:r w:rsidR="00A905B8" w:rsidRPr="0021481A">
        <w:rPr>
          <w:lang w:val="pt-PT"/>
        </w:rPr>
        <w:t xml:space="preserve">um steterint in </w:t>
      </w:r>
      <w:r w:rsidR="00A905B8" w:rsidRPr="0021481A">
        <w:rPr>
          <w:rStyle w:val="Ort"/>
          <w:lang w:val="pt-PT"/>
        </w:rPr>
        <w:t>claustro</w:t>
      </w:r>
      <w:r w:rsidR="00A905B8" w:rsidRPr="0021481A">
        <w:rPr>
          <w:lang w:val="pt-PT"/>
        </w:rPr>
        <w:t xml:space="preserve"> dicantur septem psalmos [PS] </w:t>
      </w:r>
      <w:r w:rsidR="00A905B8" w:rsidRPr="0021481A">
        <w:rPr>
          <w:rStyle w:val="Incipit"/>
          <w:lang w:val="pt-PT"/>
        </w:rPr>
        <w:t>Domine ne in furore</w:t>
      </w:r>
      <w:r w:rsidR="00A905B8" w:rsidRPr="0021481A">
        <w:rPr>
          <w:lang w:val="pt-PT"/>
        </w:rPr>
        <w:t xml:space="preserve"> cum ceteris sine [PV] </w:t>
      </w:r>
      <w:r w:rsidR="00A905B8" w:rsidRPr="0021481A">
        <w:rPr>
          <w:rStyle w:val="Incipit"/>
          <w:lang w:val="pt-PT"/>
        </w:rPr>
        <w:t>Gloria patri</w:t>
      </w:r>
      <w:r w:rsidR="00A905B8" w:rsidRPr="0021481A">
        <w:rPr>
          <w:lang w:val="pt-PT"/>
        </w:rPr>
        <w:t xml:space="preserve">. Deinde </w:t>
      </w:r>
      <w:r w:rsidR="00A905B8" w:rsidRPr="0021481A">
        <w:rPr>
          <w:rStyle w:val="Funktion"/>
          <w:lang w:val="pt-PT"/>
        </w:rPr>
        <w:t>sacerdos</w:t>
      </w:r>
      <w:r w:rsidR="00A905B8" w:rsidRPr="0021481A">
        <w:rPr>
          <w:lang w:val="pt-PT"/>
        </w:rPr>
        <w:t xml:space="preserve"> dicat OR </w:t>
      </w:r>
      <w:r w:rsidR="00A905B8" w:rsidRPr="0021481A">
        <w:rPr>
          <w:rStyle w:val="Incipit"/>
          <w:lang w:val="pt-PT"/>
        </w:rPr>
        <w:t>Deus qui per filium tuum</w:t>
      </w:r>
      <w:r w:rsidR="00A905B8" w:rsidRPr="0021481A">
        <w:rPr>
          <w:lang w:val="pt-PT"/>
        </w:rPr>
        <w:t xml:space="preserve">. Item alia OR </w:t>
      </w:r>
      <w:r w:rsidR="00A905B8" w:rsidRPr="0021481A">
        <w:rPr>
          <w:rStyle w:val="Incipit"/>
          <w:lang w:val="pt-PT"/>
        </w:rPr>
        <w:t>Domine deus pater omnipotens</w:t>
      </w:r>
      <w:r w:rsidR="00A905B8" w:rsidRPr="0021481A">
        <w:rPr>
          <w:lang w:val="pt-PT"/>
        </w:rPr>
        <w:t xml:space="preserve">. Deinde </w:t>
      </w:r>
      <w:r w:rsidR="00E531AB" w:rsidRPr="0021481A">
        <w:rPr>
          <w:lang w:val="pt-PT"/>
        </w:rPr>
        <w:t xml:space="preserve">turificetur et aspergatur ignis. Post haec </w:t>
      </w:r>
      <w:r w:rsidR="00E531AB" w:rsidRPr="0021481A">
        <w:rPr>
          <w:rStyle w:val="Funktion"/>
          <w:lang w:val="pt-PT"/>
        </w:rPr>
        <w:t>diaconus</w:t>
      </w:r>
      <w:r w:rsidR="00E531AB" w:rsidRPr="0021481A">
        <w:rPr>
          <w:lang w:val="pt-PT"/>
        </w:rPr>
        <w:t xml:space="preserve"> incendit parvam candelam, quam in manu tenet, et de illa illuminat duas portatas cum processione. Sequitur OR </w:t>
      </w:r>
      <w:r w:rsidR="00E531AB" w:rsidRPr="0021481A">
        <w:rPr>
          <w:rStyle w:val="Incipit"/>
          <w:lang w:val="pt-PT"/>
        </w:rPr>
        <w:t>Veniat quaesumus omnipotens</w:t>
      </w:r>
      <w:r w:rsidR="00E531AB" w:rsidRPr="0021481A">
        <w:rPr>
          <w:lang w:val="pt-PT"/>
        </w:rPr>
        <w:t xml:space="preserve">. Deinde eant in </w:t>
      </w:r>
      <w:r w:rsidR="00E531AB" w:rsidRPr="0021481A">
        <w:rPr>
          <w:rStyle w:val="Ort"/>
          <w:lang w:val="pt-PT"/>
        </w:rPr>
        <w:t>chorum</w:t>
      </w:r>
      <w:r w:rsidR="00E531AB" w:rsidRPr="0021481A">
        <w:rPr>
          <w:lang w:val="pt-PT"/>
        </w:rPr>
        <w:t xml:space="preserve"> cantantes duo </w:t>
      </w:r>
      <w:r w:rsidR="00E531AB" w:rsidRPr="0021481A">
        <w:rPr>
          <w:rStyle w:val="Funktion"/>
          <w:lang w:val="pt-PT"/>
        </w:rPr>
        <w:t>pueri</w:t>
      </w:r>
      <w:r w:rsidR="00E531AB" w:rsidRPr="0021481A">
        <w:rPr>
          <w:lang w:val="pt-PT"/>
        </w:rPr>
        <w:t xml:space="preserve"> HVHY </w:t>
      </w:r>
      <w:r w:rsidR="00E531AB" w:rsidRPr="0021481A">
        <w:rPr>
          <w:rStyle w:val="Incipit"/>
          <w:lang w:val="pt-PT"/>
        </w:rPr>
        <w:t>(119rb) Inventor rutili</w:t>
      </w:r>
      <w:r w:rsidR="00E531AB" w:rsidRPr="0021481A">
        <w:rPr>
          <w:lang w:val="pt-PT"/>
        </w:rPr>
        <w:t>.</w:t>
      </w:r>
      <w:r w:rsidR="00C25EBB" w:rsidRPr="0021481A">
        <w:rPr>
          <w:lang w:val="pt-PT"/>
        </w:rPr>
        <w:t xml:space="preserve"> Et </w:t>
      </w:r>
      <w:r w:rsidR="00C25EBB" w:rsidRPr="0021481A">
        <w:rPr>
          <w:rStyle w:val="Funktion"/>
          <w:lang w:val="pt-PT"/>
        </w:rPr>
        <w:t>choro</w:t>
      </w:r>
      <w:r w:rsidR="00C25EBB" w:rsidRPr="0021481A">
        <w:rPr>
          <w:lang w:val="pt-PT"/>
        </w:rPr>
        <w:t xml:space="preserve"> respondente cum primo versu. Cantatis versibus </w:t>
      </w:r>
      <w:r w:rsidR="00C25EBB" w:rsidRPr="0021481A">
        <w:rPr>
          <w:rStyle w:val="Funktion"/>
          <w:lang w:val="pt-PT"/>
        </w:rPr>
        <w:t>sacerdos</w:t>
      </w:r>
      <w:r w:rsidR="00C25EBB" w:rsidRPr="0021481A">
        <w:rPr>
          <w:lang w:val="pt-PT"/>
        </w:rPr>
        <w:t xml:space="preserve"> et </w:t>
      </w:r>
      <w:r w:rsidR="00C25EBB" w:rsidRPr="0021481A">
        <w:rPr>
          <w:rStyle w:val="Funktion"/>
          <w:lang w:val="pt-PT"/>
        </w:rPr>
        <w:t>subdiaconus</w:t>
      </w:r>
      <w:r w:rsidR="00C25EBB" w:rsidRPr="0021481A">
        <w:rPr>
          <w:lang w:val="pt-PT"/>
        </w:rPr>
        <w:t xml:space="preserve"> vadant ad aram. </w:t>
      </w:r>
      <w:r w:rsidR="00C25EBB" w:rsidRPr="0021481A">
        <w:rPr>
          <w:rStyle w:val="Funktion"/>
          <w:lang w:val="pt-PT"/>
        </w:rPr>
        <w:t>Diaconus</w:t>
      </w:r>
      <w:r w:rsidR="00C25EBB" w:rsidRPr="0021481A">
        <w:rPr>
          <w:lang w:val="pt-PT"/>
        </w:rPr>
        <w:t xml:space="preserve"> cantet [EX] </w:t>
      </w:r>
      <w:r w:rsidR="00C25EBB" w:rsidRPr="0021481A">
        <w:rPr>
          <w:rStyle w:val="Incipit"/>
          <w:lang w:val="pt-PT"/>
        </w:rPr>
        <w:t>Exultet iam angelica</w:t>
      </w:r>
      <w:r w:rsidR="00C25EBB" w:rsidRPr="0021481A">
        <w:rPr>
          <w:lang w:val="pt-PT"/>
        </w:rPr>
        <w:t xml:space="preserve">. Dicitur quod </w:t>
      </w:r>
      <w:r w:rsidR="00C25EBB" w:rsidRPr="0021481A">
        <w:rPr>
          <w:rStyle w:val="Person"/>
          <w:lang w:val="pt-PT"/>
        </w:rPr>
        <w:t>Zosimus</w:t>
      </w:r>
      <w:r w:rsidR="00C25EBB" w:rsidRPr="0021481A">
        <w:rPr>
          <w:lang w:val="pt-PT"/>
        </w:rPr>
        <w:t xml:space="preserve"> papa maiorem cereum benedici instituit. </w:t>
      </w:r>
    </w:p>
    <w:p w:rsidR="00495810" w:rsidRPr="0021481A" w:rsidRDefault="00C25EBB" w:rsidP="004275F3">
      <w:pPr>
        <w:rPr>
          <w:lang w:val="pt-PT"/>
        </w:rPr>
      </w:pPr>
      <w:r w:rsidRPr="0021481A">
        <w:rPr>
          <w:lang w:val="pt-PT"/>
        </w:rPr>
        <w:t xml:space="preserve">Deinde </w:t>
      </w:r>
      <w:r w:rsidRPr="0021481A">
        <w:rPr>
          <w:rStyle w:val="Funktion"/>
          <w:lang w:val="pt-PT"/>
        </w:rPr>
        <w:t>lector</w:t>
      </w:r>
      <w:r w:rsidRPr="0021481A">
        <w:rPr>
          <w:lang w:val="pt-PT"/>
        </w:rPr>
        <w:t xml:space="preserve"> accedens a maioribus, unus </w:t>
      </w:r>
      <w:r w:rsidRPr="0021481A">
        <w:rPr>
          <w:rStyle w:val="Funktion"/>
          <w:lang w:val="pt-PT"/>
        </w:rPr>
        <w:t>sacerdos</w:t>
      </w:r>
      <w:r w:rsidRPr="0021481A">
        <w:rPr>
          <w:lang w:val="pt-PT"/>
        </w:rPr>
        <w:t xml:space="preserve">, scilicet </w:t>
      </w:r>
      <w:r w:rsidRPr="0021481A">
        <w:rPr>
          <w:rStyle w:val="Funktion"/>
          <w:lang w:val="pt-PT"/>
        </w:rPr>
        <w:t>episcopus</w:t>
      </w:r>
      <w:r w:rsidRPr="0021481A">
        <w:rPr>
          <w:lang w:val="pt-PT"/>
        </w:rPr>
        <w:t xml:space="preserve">, vel </w:t>
      </w:r>
      <w:r w:rsidRPr="0021481A">
        <w:rPr>
          <w:rStyle w:val="Funktion"/>
          <w:lang w:val="pt-PT"/>
        </w:rPr>
        <w:t>praepositus</w:t>
      </w:r>
      <w:r w:rsidRPr="0021481A">
        <w:rPr>
          <w:lang w:val="pt-PT"/>
        </w:rPr>
        <w:t xml:space="preserve">, vel </w:t>
      </w:r>
      <w:r w:rsidRPr="0021481A">
        <w:rPr>
          <w:rStyle w:val="Funktion"/>
          <w:lang w:val="pt-PT"/>
        </w:rPr>
        <w:t>d</w:t>
      </w:r>
      <w:r w:rsidR="000421C3" w:rsidRPr="0021481A">
        <w:rPr>
          <w:rStyle w:val="Funktion"/>
          <w:lang w:val="pt-PT"/>
        </w:rPr>
        <w:t>eca</w:t>
      </w:r>
      <w:r w:rsidRPr="0021481A">
        <w:rPr>
          <w:rStyle w:val="Funktion"/>
          <w:lang w:val="pt-PT"/>
        </w:rPr>
        <w:t>nus</w:t>
      </w:r>
      <w:r w:rsidRPr="0021481A">
        <w:rPr>
          <w:lang w:val="pt-PT"/>
        </w:rPr>
        <w:t xml:space="preserve">, legat prophetiam sine titulo in rubea cappa propter </w:t>
      </w:r>
      <w:r w:rsidRPr="0021481A">
        <w:rPr>
          <w:rStyle w:val="Funktion"/>
          <w:lang w:val="pt-PT"/>
        </w:rPr>
        <w:t>cathecuminos</w:t>
      </w:r>
      <w:r w:rsidRPr="0021481A">
        <w:rPr>
          <w:lang w:val="pt-PT"/>
        </w:rPr>
        <w:t xml:space="preserve">, sed incipiat sic [EPP] </w:t>
      </w:r>
      <w:r w:rsidRPr="0021481A">
        <w:rPr>
          <w:rStyle w:val="Incipit"/>
          <w:lang w:val="pt-PT"/>
        </w:rPr>
        <w:t>In principio creavit</w:t>
      </w:r>
      <w:r w:rsidRPr="0021481A">
        <w:rPr>
          <w:lang w:val="pt-PT"/>
        </w:rPr>
        <w:t xml:space="preserve">. Quam non sequitur canticum victoriae. Sed </w:t>
      </w:r>
      <w:r w:rsidRPr="0021481A">
        <w:rPr>
          <w:rStyle w:val="Funktion"/>
          <w:lang w:val="pt-PT"/>
        </w:rPr>
        <w:t>sacerdos</w:t>
      </w:r>
      <w:r w:rsidRPr="0021481A">
        <w:rPr>
          <w:lang w:val="pt-PT"/>
        </w:rPr>
        <w:t xml:space="preserve"> dicat absque genuflectione [ORI] </w:t>
      </w:r>
      <w:r w:rsidRPr="0021481A">
        <w:rPr>
          <w:rStyle w:val="Incipit"/>
          <w:lang w:val="pt-PT"/>
        </w:rPr>
        <w:t>Oremus</w:t>
      </w:r>
      <w:r w:rsidRPr="0021481A">
        <w:rPr>
          <w:lang w:val="pt-PT"/>
        </w:rPr>
        <w:t xml:space="preserve">. </w:t>
      </w:r>
      <w:r w:rsidRPr="0021481A">
        <w:rPr>
          <w:lang w:val="fr-FR"/>
        </w:rPr>
        <w:t xml:space="preserve">[OR] </w:t>
      </w:r>
      <w:r w:rsidRPr="0021481A">
        <w:rPr>
          <w:rStyle w:val="Incipit"/>
          <w:lang w:val="fr-FR"/>
        </w:rPr>
        <w:t>Deus qui mirabiliter</w:t>
      </w:r>
      <w:r w:rsidRPr="0021481A">
        <w:rPr>
          <w:lang w:val="fr-FR"/>
        </w:rPr>
        <w:t xml:space="preserve">. Accedat et alter, et legat secundam EPP </w:t>
      </w:r>
      <w:r w:rsidRPr="0021481A">
        <w:rPr>
          <w:rStyle w:val="Incipit"/>
          <w:lang w:val="fr-FR"/>
        </w:rPr>
        <w:t>Factum est</w:t>
      </w:r>
      <w:r w:rsidRPr="0021481A">
        <w:rPr>
          <w:lang w:val="fr-FR"/>
        </w:rPr>
        <w:t xml:space="preserve">. </w:t>
      </w:r>
      <w:r w:rsidRPr="0021481A">
        <w:rPr>
          <w:lang w:val="pt-PT"/>
        </w:rPr>
        <w:t xml:space="preserve">Sequitur (119va) TR </w:t>
      </w:r>
      <w:r w:rsidRPr="0021481A">
        <w:rPr>
          <w:rStyle w:val="Incipit"/>
          <w:lang w:val="pt-PT"/>
        </w:rPr>
        <w:t>Ca</w:t>
      </w:r>
      <w:r w:rsidR="0071337A" w:rsidRPr="0021481A">
        <w:rPr>
          <w:rStyle w:val="Incipit"/>
          <w:lang w:val="pt-PT"/>
        </w:rPr>
        <w:t>n</w:t>
      </w:r>
      <w:r w:rsidRPr="0021481A">
        <w:rPr>
          <w:rStyle w:val="Incipit"/>
          <w:lang w:val="pt-PT"/>
        </w:rPr>
        <w:t>temus domino</w:t>
      </w:r>
      <w:r w:rsidRPr="0021481A">
        <w:rPr>
          <w:lang w:val="pt-PT"/>
        </w:rPr>
        <w:t xml:space="preserve">. Deinde </w:t>
      </w:r>
      <w:r w:rsidRPr="0021481A">
        <w:rPr>
          <w:rStyle w:val="Funktion"/>
          <w:lang w:val="pt-PT"/>
        </w:rPr>
        <w:t>sacerdos</w:t>
      </w:r>
      <w:r w:rsidRPr="0021481A">
        <w:rPr>
          <w:lang w:val="pt-PT"/>
        </w:rPr>
        <w:t xml:space="preserve"> dicat [ORI] </w:t>
      </w:r>
      <w:r w:rsidRPr="0021481A">
        <w:rPr>
          <w:rStyle w:val="Incipit"/>
          <w:lang w:val="pt-PT"/>
        </w:rPr>
        <w:t>Oremus</w:t>
      </w:r>
      <w:r w:rsidRPr="0021481A">
        <w:rPr>
          <w:lang w:val="pt-PT"/>
        </w:rPr>
        <w:t xml:space="preserve">. [OR] </w:t>
      </w:r>
      <w:r w:rsidRPr="0021481A">
        <w:rPr>
          <w:rStyle w:val="Incipit"/>
          <w:lang w:val="pt-PT"/>
        </w:rPr>
        <w:t>Deus cuius antiqua</w:t>
      </w:r>
      <w:r w:rsidRPr="0021481A">
        <w:rPr>
          <w:lang w:val="pt-PT"/>
        </w:rPr>
        <w:t xml:space="preserve">. Accedat alius </w:t>
      </w:r>
      <w:r w:rsidRPr="0021481A">
        <w:rPr>
          <w:rStyle w:val="Funktion"/>
          <w:lang w:val="pt-PT"/>
        </w:rPr>
        <w:t>sacerdos</w:t>
      </w:r>
      <w:r w:rsidRPr="0021481A">
        <w:rPr>
          <w:lang w:val="pt-PT"/>
        </w:rPr>
        <w:t xml:space="preserve"> et legat tertiam EPP </w:t>
      </w:r>
      <w:r w:rsidRPr="0021481A">
        <w:rPr>
          <w:rStyle w:val="Incipit"/>
          <w:lang w:val="pt-PT"/>
        </w:rPr>
        <w:t>|M::Scripsit Moyses|</w:t>
      </w:r>
      <w:r w:rsidR="00623569" w:rsidRPr="0021481A">
        <w:rPr>
          <w:lang w:val="pt-PT"/>
        </w:rPr>
        <w:t>. Sequitur TR</w:t>
      </w:r>
      <w:r w:rsidRPr="0021481A">
        <w:rPr>
          <w:lang w:val="pt-PT"/>
        </w:rPr>
        <w:t xml:space="preserve"> </w:t>
      </w:r>
      <w:r w:rsidRPr="0021481A">
        <w:rPr>
          <w:rStyle w:val="Incipit"/>
          <w:lang w:val="pt-PT"/>
        </w:rPr>
        <w:t>Vinea facta est</w:t>
      </w:r>
      <w:r w:rsidRPr="0021481A">
        <w:rPr>
          <w:lang w:val="pt-PT"/>
        </w:rPr>
        <w:t xml:space="preserve">. Deinde </w:t>
      </w:r>
      <w:r w:rsidRPr="0021481A">
        <w:rPr>
          <w:rStyle w:val="Funktion"/>
          <w:lang w:val="pt-PT"/>
        </w:rPr>
        <w:t>sacerdos</w:t>
      </w:r>
      <w:r w:rsidRPr="0021481A">
        <w:rPr>
          <w:lang w:val="pt-PT"/>
        </w:rPr>
        <w:t xml:space="preserve"> dicat [ORI] </w:t>
      </w:r>
      <w:r w:rsidRPr="0021481A">
        <w:rPr>
          <w:rStyle w:val="Incipit"/>
          <w:lang w:val="pt-PT"/>
        </w:rPr>
        <w:t>Oremus</w:t>
      </w:r>
      <w:r w:rsidRPr="0021481A">
        <w:rPr>
          <w:lang w:val="pt-PT"/>
        </w:rPr>
        <w:t xml:space="preserve">. [OR] </w:t>
      </w:r>
      <w:r w:rsidRPr="0021481A">
        <w:rPr>
          <w:rStyle w:val="Incipit"/>
          <w:lang w:val="pt-PT"/>
        </w:rPr>
        <w:t>Deus qui nos</w:t>
      </w:r>
      <w:r w:rsidRPr="0021481A">
        <w:rPr>
          <w:lang w:val="pt-PT"/>
        </w:rPr>
        <w:t xml:space="preserve">. Accedat alius </w:t>
      </w:r>
      <w:r w:rsidRPr="0021481A">
        <w:rPr>
          <w:rStyle w:val="Funktion"/>
          <w:lang w:val="pt-PT"/>
        </w:rPr>
        <w:t>sacerdos</w:t>
      </w:r>
      <w:r w:rsidRPr="0021481A">
        <w:rPr>
          <w:lang w:val="pt-PT"/>
        </w:rPr>
        <w:t xml:space="preserve"> et legat quartam EPP </w:t>
      </w:r>
      <w:r w:rsidR="00623569" w:rsidRPr="0021481A">
        <w:rPr>
          <w:rStyle w:val="Incipit"/>
          <w:lang w:val="pt-PT"/>
        </w:rPr>
        <w:t xml:space="preserve">Haec </w:t>
      </w:r>
      <w:r w:rsidRPr="0021481A">
        <w:rPr>
          <w:rStyle w:val="Incipit"/>
          <w:lang w:val="pt-PT"/>
        </w:rPr>
        <w:t>est hereditas</w:t>
      </w:r>
      <w:r w:rsidRPr="0021481A">
        <w:rPr>
          <w:lang w:val="pt-PT"/>
        </w:rPr>
        <w:t>.</w:t>
      </w:r>
      <w:r w:rsidR="00230E16" w:rsidRPr="0021481A">
        <w:rPr>
          <w:lang w:val="pt-PT"/>
        </w:rPr>
        <w:t xml:space="preserve"> Sequitur TR </w:t>
      </w:r>
      <w:r w:rsidR="00230E16" w:rsidRPr="0021481A">
        <w:rPr>
          <w:rStyle w:val="Incipit"/>
          <w:lang w:val="pt-PT"/>
        </w:rPr>
        <w:t>Attende caelum</w:t>
      </w:r>
      <w:r w:rsidR="00230E16" w:rsidRPr="0021481A">
        <w:rPr>
          <w:lang w:val="pt-PT"/>
        </w:rPr>
        <w:t xml:space="preserve">. Deinde </w:t>
      </w:r>
      <w:r w:rsidR="00230E16" w:rsidRPr="0021481A">
        <w:rPr>
          <w:rStyle w:val="Funktion"/>
          <w:lang w:val="pt-PT"/>
        </w:rPr>
        <w:t>sacerdos</w:t>
      </w:r>
      <w:r w:rsidR="00230E16" w:rsidRPr="0021481A">
        <w:rPr>
          <w:lang w:val="pt-PT"/>
        </w:rPr>
        <w:t xml:space="preserve"> dicat [ORI] </w:t>
      </w:r>
      <w:r w:rsidR="00230E16" w:rsidRPr="0021481A">
        <w:rPr>
          <w:rStyle w:val="Incipit"/>
          <w:lang w:val="pt-PT"/>
        </w:rPr>
        <w:t>Oremus</w:t>
      </w:r>
      <w:r w:rsidR="00230E16" w:rsidRPr="0021481A">
        <w:rPr>
          <w:lang w:val="pt-PT"/>
        </w:rPr>
        <w:t xml:space="preserve">. [OR] </w:t>
      </w:r>
      <w:r w:rsidR="00230E16" w:rsidRPr="0021481A">
        <w:rPr>
          <w:rStyle w:val="Incipit"/>
          <w:lang w:val="pt-PT"/>
        </w:rPr>
        <w:t>Deus qui ecclesiam tuam</w:t>
      </w:r>
      <w:r w:rsidR="00230E16" w:rsidRPr="0021481A">
        <w:rPr>
          <w:lang w:val="pt-PT"/>
        </w:rPr>
        <w:t xml:space="preserve">. Sequitur post illam orationem TR </w:t>
      </w:r>
      <w:r w:rsidR="00230E16" w:rsidRPr="0021481A">
        <w:rPr>
          <w:rStyle w:val="Incipit"/>
          <w:lang w:val="pt-PT"/>
        </w:rPr>
        <w:t>Sicut cervus</w:t>
      </w:r>
      <w:r w:rsidR="00230E16" w:rsidRPr="0021481A">
        <w:rPr>
          <w:lang w:val="pt-PT"/>
        </w:rPr>
        <w:t xml:space="preserve">. Deinde </w:t>
      </w:r>
      <w:r w:rsidR="00230E16" w:rsidRPr="0021481A">
        <w:rPr>
          <w:rStyle w:val="Funktion"/>
          <w:lang w:val="pt-PT"/>
        </w:rPr>
        <w:t>sacerdos</w:t>
      </w:r>
      <w:r w:rsidR="00230E16" w:rsidRPr="0021481A">
        <w:rPr>
          <w:lang w:val="pt-PT"/>
        </w:rPr>
        <w:t xml:space="preserve"> dicat [ORI] </w:t>
      </w:r>
      <w:r w:rsidR="00230E16" w:rsidRPr="0021481A">
        <w:rPr>
          <w:rStyle w:val="Incipit"/>
          <w:lang w:val="pt-PT"/>
        </w:rPr>
        <w:t>Oremus</w:t>
      </w:r>
      <w:r w:rsidR="00230E16" w:rsidRPr="0021481A">
        <w:rPr>
          <w:lang w:val="pt-PT"/>
        </w:rPr>
        <w:t xml:space="preserve">. [OR] </w:t>
      </w:r>
      <w:r w:rsidR="00230E16" w:rsidRPr="0021481A">
        <w:rPr>
          <w:rStyle w:val="Incipit"/>
          <w:lang w:val="pt-PT"/>
        </w:rPr>
        <w:t>Omnipotens sempiterne deus</w:t>
      </w:r>
      <w:r w:rsidR="00230E16" w:rsidRPr="0021481A">
        <w:rPr>
          <w:lang w:val="pt-PT"/>
        </w:rPr>
        <w:t>.</w:t>
      </w:r>
    </w:p>
    <w:p w:rsidR="00230E16" w:rsidRPr="0021481A" w:rsidRDefault="00762741" w:rsidP="004275F3">
      <w:pPr>
        <w:rPr>
          <w:lang w:val="pt-PT"/>
        </w:rPr>
      </w:pPr>
      <w:r w:rsidRPr="0021481A">
        <w:rPr>
          <w:rStyle w:val="Time1"/>
          <w:lang w:val="pt-PT"/>
        </w:rPr>
        <w:t>[Processio ad fontem</w:t>
      </w:r>
      <w:r w:rsidR="00623569" w:rsidRPr="0021481A">
        <w:rPr>
          <w:rStyle w:val="Time1"/>
          <w:lang w:val="pt-PT"/>
        </w:rPr>
        <w:t>]</w:t>
      </w:r>
      <w:r w:rsidR="00623569" w:rsidRPr="0021481A">
        <w:rPr>
          <w:lang w:val="pt-PT"/>
        </w:rPr>
        <w:t xml:space="preserve"> </w:t>
      </w:r>
      <w:r w:rsidR="00230E16" w:rsidRPr="0021481A">
        <w:rPr>
          <w:lang w:val="pt-PT"/>
        </w:rPr>
        <w:t xml:space="preserve">His expletis hodie cum fit processio ad fontem, et ammodo usque ad festum omnium sanctorum, nulli </w:t>
      </w:r>
      <w:r w:rsidR="00230E16" w:rsidRPr="0021481A">
        <w:rPr>
          <w:rStyle w:val="Funktion"/>
          <w:lang w:val="pt-PT"/>
        </w:rPr>
        <w:t>canonicorum</w:t>
      </w:r>
      <w:r w:rsidR="00230E16" w:rsidRPr="0021481A">
        <w:rPr>
          <w:lang w:val="pt-PT"/>
        </w:rPr>
        <w:t xml:space="preserve"> vel (119vb) </w:t>
      </w:r>
      <w:r w:rsidR="00230E16" w:rsidRPr="0021481A">
        <w:rPr>
          <w:rStyle w:val="Funktion"/>
          <w:lang w:val="pt-PT"/>
        </w:rPr>
        <w:t>vicariorum</w:t>
      </w:r>
      <w:r w:rsidR="00230E16" w:rsidRPr="0021481A">
        <w:rPr>
          <w:lang w:val="pt-PT"/>
        </w:rPr>
        <w:t xml:space="preserve"> liceat portate almatium?. </w:t>
      </w:r>
      <w:r w:rsidR="00230E16" w:rsidRPr="0021481A">
        <w:rPr>
          <w:rStyle w:val="Funktion"/>
          <w:lang w:val="pt-PT"/>
        </w:rPr>
        <w:t>Sacerdos</w:t>
      </w:r>
      <w:r w:rsidR="00230E16" w:rsidRPr="0021481A">
        <w:rPr>
          <w:lang w:val="pt-PT"/>
        </w:rPr>
        <w:t xml:space="preserve"> |cum cum::cum| </w:t>
      </w:r>
      <w:r w:rsidR="00230E16" w:rsidRPr="0021481A">
        <w:rPr>
          <w:rStyle w:val="Funktion"/>
          <w:lang w:val="pt-PT"/>
        </w:rPr>
        <w:t>diacono</w:t>
      </w:r>
      <w:r w:rsidR="00230E16" w:rsidRPr="0021481A">
        <w:rPr>
          <w:lang w:val="pt-PT"/>
        </w:rPr>
        <w:t xml:space="preserve"> portante cruce</w:t>
      </w:r>
      <w:r w:rsidR="00B8669A" w:rsidRPr="0021481A">
        <w:rPr>
          <w:lang w:val="pt-PT"/>
        </w:rPr>
        <w:t>m</w:t>
      </w:r>
      <w:r w:rsidR="00230E16" w:rsidRPr="0021481A">
        <w:rPr>
          <w:lang w:val="pt-PT"/>
        </w:rPr>
        <w:t xml:space="preserve"> </w:t>
      </w:r>
      <w:r w:rsidR="00B8669A" w:rsidRPr="0021481A">
        <w:rPr>
          <w:lang w:val="pt-PT"/>
        </w:rPr>
        <w:t xml:space="preserve">parmiam? et </w:t>
      </w:r>
      <w:r w:rsidRPr="0021481A">
        <w:rPr>
          <w:rStyle w:val="Funktion"/>
          <w:lang w:val="pt-PT"/>
        </w:rPr>
        <w:t>|subdiacone::</w:t>
      </w:r>
      <w:r w:rsidR="00B8669A" w:rsidRPr="0021481A">
        <w:rPr>
          <w:rStyle w:val="Funktion"/>
          <w:lang w:val="pt-PT"/>
        </w:rPr>
        <w:t>subdiacono</w:t>
      </w:r>
      <w:r w:rsidRPr="0021481A">
        <w:rPr>
          <w:rStyle w:val="Funktion"/>
          <w:lang w:val="pt-PT"/>
        </w:rPr>
        <w:t>|</w:t>
      </w:r>
      <w:r w:rsidR="00B8669A" w:rsidRPr="0021481A">
        <w:rPr>
          <w:lang w:val="pt-PT"/>
        </w:rPr>
        <w:t xml:space="preserve"> portante plenarium cum evangelio ad fontem benedicendum cum omni decore, processionem faciant cum duobus vexillis et duabus candelis in candelabris et turibulo. Et portentur illi duo cerei et duo ampullae a duobus </w:t>
      </w:r>
      <w:r w:rsidR="00B8669A" w:rsidRPr="0021481A">
        <w:rPr>
          <w:rStyle w:val="Funktion"/>
          <w:lang w:val="pt-PT"/>
        </w:rPr>
        <w:t>acolitis</w:t>
      </w:r>
      <w:r w:rsidR="00B8669A" w:rsidRPr="0021481A">
        <w:rPr>
          <w:lang w:val="pt-PT"/>
        </w:rPr>
        <w:t xml:space="preserve"> cum oleo</w:t>
      </w:r>
      <w:r w:rsidR="00C57196" w:rsidRPr="0021481A">
        <w:rPr>
          <w:lang w:val="pt-PT"/>
        </w:rPr>
        <w:t>,</w:t>
      </w:r>
      <w:r w:rsidR="00B8669A" w:rsidRPr="0021481A">
        <w:rPr>
          <w:lang w:val="pt-PT"/>
        </w:rPr>
        <w:t xml:space="preserve"> cum balsamo et oleo sancto</w:t>
      </w:r>
      <w:r w:rsidR="00C57196" w:rsidRPr="0021481A">
        <w:rPr>
          <w:lang w:val="pt-PT"/>
        </w:rPr>
        <w:t>,</w:t>
      </w:r>
      <w:r w:rsidR="00B8669A" w:rsidRPr="0021481A">
        <w:rPr>
          <w:lang w:val="pt-PT"/>
        </w:rPr>
        <w:t xml:space="preserve"> et patena ab </w:t>
      </w:r>
      <w:r w:rsidR="00B8669A" w:rsidRPr="0021481A">
        <w:rPr>
          <w:rStyle w:val="Funktion"/>
          <w:lang w:val="pt-PT"/>
        </w:rPr>
        <w:t>a</w:t>
      </w:r>
      <w:r w:rsidR="00C57196" w:rsidRPr="0021481A">
        <w:rPr>
          <w:rStyle w:val="Funktion"/>
          <w:lang w:val="pt-PT"/>
        </w:rPr>
        <w:t>colito</w:t>
      </w:r>
      <w:r w:rsidR="00C57196" w:rsidRPr="0021481A">
        <w:rPr>
          <w:lang w:val="pt-PT"/>
        </w:rPr>
        <w:t xml:space="preserve">, et [cum] magna reverentia. Et </w:t>
      </w:r>
      <w:r w:rsidR="00C57196" w:rsidRPr="0021481A">
        <w:rPr>
          <w:rStyle w:val="Funktion"/>
          <w:lang w:val="pt-PT"/>
        </w:rPr>
        <w:t>cantores</w:t>
      </w:r>
      <w:r w:rsidR="00C57196" w:rsidRPr="0021481A">
        <w:rPr>
          <w:lang w:val="pt-PT"/>
        </w:rPr>
        <w:t xml:space="preserve"> cantant HVHY </w:t>
      </w:r>
      <w:r w:rsidR="00C57196" w:rsidRPr="0021481A">
        <w:rPr>
          <w:rStyle w:val="Incipit"/>
          <w:lang w:val="pt-PT"/>
        </w:rPr>
        <w:t>Rex sanctorum angelorum</w:t>
      </w:r>
      <w:r w:rsidR="00C57196" w:rsidRPr="0021481A">
        <w:rPr>
          <w:lang w:val="pt-PT"/>
        </w:rPr>
        <w:t xml:space="preserve">. Dum venerit ad fontem septem vicibus circumeat. Denique </w:t>
      </w:r>
      <w:r w:rsidR="00C57196" w:rsidRPr="0021481A">
        <w:rPr>
          <w:rStyle w:val="Funktion"/>
          <w:lang w:val="pt-PT"/>
        </w:rPr>
        <w:t>sacerdos</w:t>
      </w:r>
      <w:r w:rsidR="0074241C" w:rsidRPr="0021481A">
        <w:rPr>
          <w:lang w:val="pt-PT"/>
        </w:rPr>
        <w:t xml:space="preserve"> </w:t>
      </w:r>
      <w:r w:rsidR="00C57196" w:rsidRPr="0021481A">
        <w:rPr>
          <w:lang w:val="pt-PT"/>
        </w:rPr>
        <w:t xml:space="preserve">dicat [ORI] </w:t>
      </w:r>
      <w:r w:rsidR="00C57196" w:rsidRPr="0021481A">
        <w:rPr>
          <w:rStyle w:val="Incipit"/>
          <w:lang w:val="pt-PT"/>
        </w:rPr>
        <w:t>Oremus</w:t>
      </w:r>
      <w:r w:rsidR="00C57196" w:rsidRPr="0021481A">
        <w:rPr>
          <w:lang w:val="pt-PT"/>
        </w:rPr>
        <w:t xml:space="preserve">. [OR] </w:t>
      </w:r>
      <w:r w:rsidR="00C57196" w:rsidRPr="0021481A">
        <w:rPr>
          <w:rStyle w:val="Incipit"/>
          <w:lang w:val="pt-PT"/>
        </w:rPr>
        <w:t>Omnipotens sempiterne deus adesto magnae</w:t>
      </w:r>
      <w:r w:rsidR="00C57196" w:rsidRPr="0021481A">
        <w:rPr>
          <w:lang w:val="pt-PT"/>
        </w:rPr>
        <w:t>. Qua finita sequitur benedictio (120ra)</w:t>
      </w:r>
      <w:r w:rsidR="00965EC6" w:rsidRPr="0021481A">
        <w:rPr>
          <w:lang w:val="pt-PT"/>
        </w:rPr>
        <w:t xml:space="preserve"> fontis</w:t>
      </w:r>
      <w:r w:rsidR="00A45E2D" w:rsidRPr="0021481A">
        <w:rPr>
          <w:lang w:val="pt-PT"/>
        </w:rPr>
        <w:t xml:space="preserve"> ad consecrationem in modum praefationis usque ad invocationem spiritus sancti</w:t>
      </w:r>
      <w:r w:rsidR="00893227" w:rsidRPr="0021481A">
        <w:rPr>
          <w:lang w:val="pt-PT"/>
        </w:rPr>
        <w:t xml:space="preserve"> quam </w:t>
      </w:r>
      <w:r w:rsidR="00893227" w:rsidRPr="0021481A">
        <w:rPr>
          <w:rStyle w:val="Funktion"/>
          <w:lang w:val="pt-PT"/>
        </w:rPr>
        <w:t>sacerdos</w:t>
      </w:r>
      <w:r w:rsidR="00893227" w:rsidRPr="0021481A">
        <w:rPr>
          <w:lang w:val="pt-PT"/>
        </w:rPr>
        <w:t xml:space="preserve"> pronuntiat alta voce d</w:t>
      </w:r>
      <w:r w:rsidRPr="0021481A">
        <w:rPr>
          <w:lang w:val="pt-PT"/>
        </w:rPr>
        <w:t>%D::e%</w:t>
      </w:r>
      <w:r w:rsidR="00893227" w:rsidRPr="0021481A">
        <w:rPr>
          <w:lang w:val="pt-PT"/>
        </w:rPr>
        <w:t xml:space="preserve">icens [VAR] </w:t>
      </w:r>
      <w:r w:rsidR="00893227" w:rsidRPr="0021481A">
        <w:rPr>
          <w:rStyle w:val="Incipit"/>
          <w:lang w:val="pt-PT"/>
        </w:rPr>
        <w:t>Descendat super hanc plenitudinem</w:t>
      </w:r>
      <w:r w:rsidR="00893227" w:rsidRPr="0021481A">
        <w:rPr>
          <w:lang w:val="pt-PT"/>
        </w:rPr>
        <w:t xml:space="preserve">. Deponitur cereus tunc in aquam vel magis illi, qui illuminati sunt ab eo, qui designant spiritum sanctum. Fonte autem benedicto accipiat </w:t>
      </w:r>
      <w:r w:rsidR="00893227" w:rsidRPr="0021481A">
        <w:rPr>
          <w:rStyle w:val="Funktion"/>
          <w:lang w:val="pt-PT"/>
        </w:rPr>
        <w:t>sacerdos</w:t>
      </w:r>
      <w:r w:rsidR="00893227" w:rsidRPr="0021481A">
        <w:rPr>
          <w:lang w:val="pt-PT"/>
        </w:rPr>
        <w:t xml:space="preserve"> chrisma cum oleo, et aspergit per medium fontis ad modum crucis dicens [VAR] </w:t>
      </w:r>
      <w:r w:rsidR="00893227" w:rsidRPr="0021481A">
        <w:rPr>
          <w:rStyle w:val="Incipit"/>
          <w:lang w:val="pt-PT"/>
        </w:rPr>
        <w:t>Sanctificetur et fecundetur</w:t>
      </w:r>
      <w:r w:rsidR="00893227" w:rsidRPr="0021481A">
        <w:rPr>
          <w:lang w:val="pt-PT"/>
        </w:rPr>
        <w:t xml:space="preserve">. Deinde baptizatis </w:t>
      </w:r>
      <w:r w:rsidR="00893227" w:rsidRPr="0021481A">
        <w:rPr>
          <w:rStyle w:val="Funktion"/>
          <w:lang w:val="pt-PT"/>
        </w:rPr>
        <w:t>pueris</w:t>
      </w:r>
      <w:r w:rsidR="00893227" w:rsidRPr="0021481A">
        <w:rPr>
          <w:lang w:val="pt-PT"/>
        </w:rPr>
        <w:t xml:space="preserve"> ad </w:t>
      </w:r>
      <w:r w:rsidR="00893227" w:rsidRPr="0021481A">
        <w:rPr>
          <w:rStyle w:val="Ort"/>
          <w:lang w:val="pt-PT"/>
        </w:rPr>
        <w:t>chorum</w:t>
      </w:r>
      <w:r w:rsidR="00893227" w:rsidRPr="0021481A">
        <w:rPr>
          <w:lang w:val="pt-PT"/>
        </w:rPr>
        <w:t xml:space="preserve"> reddeunt cum trina letania sub melodia feriali. Expleta letania </w:t>
      </w:r>
      <w:r w:rsidR="00893227" w:rsidRPr="0021481A">
        <w:rPr>
          <w:rStyle w:val="Funktion"/>
          <w:lang w:val="pt-PT"/>
        </w:rPr>
        <w:t>diaconus</w:t>
      </w:r>
      <w:r w:rsidR="00893227" w:rsidRPr="0021481A">
        <w:rPr>
          <w:lang w:val="pt-PT"/>
        </w:rPr>
        <w:t xml:space="preserve"> vertat se ad </w:t>
      </w:r>
      <w:r w:rsidR="00893227" w:rsidRPr="0021481A">
        <w:rPr>
          <w:rStyle w:val="Ort"/>
          <w:lang w:val="pt-PT"/>
        </w:rPr>
        <w:t>chorum</w:t>
      </w:r>
      <w:r w:rsidR="00893227" w:rsidRPr="0021481A">
        <w:rPr>
          <w:lang w:val="pt-PT"/>
        </w:rPr>
        <w:t xml:space="preserve"> cum candela quam in manu tenet, et excelsa voce </w:t>
      </w:r>
      <w:r w:rsidR="00484011" w:rsidRPr="0021481A">
        <w:rPr>
          <w:lang w:val="pt-PT"/>
        </w:rPr>
        <w:t xml:space="preserve">dicat [VAR] </w:t>
      </w:r>
      <w:r w:rsidR="00484011" w:rsidRPr="0021481A">
        <w:rPr>
          <w:rStyle w:val="Incipit"/>
          <w:lang w:val="pt-PT"/>
        </w:rPr>
        <w:t>Accendite</w:t>
      </w:r>
      <w:r w:rsidR="00484011" w:rsidRPr="0021481A">
        <w:rPr>
          <w:lang w:val="pt-PT"/>
        </w:rPr>
        <w:t>. Et</w:t>
      </w:r>
      <w:r w:rsidR="00DD39E6">
        <w:rPr>
          <w:lang w:val="pt-PT"/>
        </w:rPr>
        <w:t xml:space="preserve"> tunc primum illuminantur (120rb</w:t>
      </w:r>
      <w:r w:rsidR="00484011" w:rsidRPr="0021481A">
        <w:rPr>
          <w:lang w:val="pt-PT"/>
        </w:rPr>
        <w:t xml:space="preserve">) omnes cerei </w:t>
      </w:r>
      <w:r w:rsidR="00484011" w:rsidRPr="0021481A">
        <w:rPr>
          <w:rStyle w:val="Funktion"/>
          <w:lang w:val="pt-PT"/>
        </w:rPr>
        <w:t>neophitorum</w:t>
      </w:r>
      <w:r w:rsidR="00484011" w:rsidRPr="0021481A">
        <w:rPr>
          <w:lang w:val="pt-PT"/>
        </w:rPr>
        <w:t xml:space="preserve">, deinde </w:t>
      </w:r>
      <w:r w:rsidR="00484011" w:rsidRPr="0021481A">
        <w:rPr>
          <w:rStyle w:val="Funktion"/>
          <w:lang w:val="pt-PT"/>
        </w:rPr>
        <w:t>cantores</w:t>
      </w:r>
      <w:r w:rsidR="00484011" w:rsidRPr="0021481A">
        <w:rPr>
          <w:lang w:val="pt-PT"/>
        </w:rPr>
        <w:t xml:space="preserve"> incipiant missam sic</w:t>
      </w:r>
    </w:p>
    <w:p w:rsidR="00484011" w:rsidRPr="0021481A" w:rsidRDefault="00484011" w:rsidP="004275F3">
      <w:pPr>
        <w:rPr>
          <w:lang w:val="it-IT"/>
        </w:rPr>
      </w:pPr>
      <w:r w:rsidRPr="0021481A">
        <w:rPr>
          <w:rStyle w:val="Time1"/>
          <w:lang w:val="pt-PT"/>
        </w:rPr>
        <w:t>[Ad missam]</w:t>
      </w:r>
      <w:r w:rsidRPr="0021481A">
        <w:rPr>
          <w:lang w:val="pt-PT"/>
        </w:rPr>
        <w:t xml:space="preserve"> [KY]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Deinde dicat tantum unam ORCL </w:t>
      </w:r>
      <w:r w:rsidRPr="0021481A">
        <w:rPr>
          <w:rStyle w:val="Incipit"/>
          <w:lang w:val="pt-PT"/>
        </w:rPr>
        <w:t>Deus qui hanc</w:t>
      </w:r>
      <w:r w:rsidRPr="0021481A">
        <w:rPr>
          <w:lang w:val="pt-PT"/>
        </w:rPr>
        <w:t xml:space="preserve">. EP </w:t>
      </w:r>
      <w:r w:rsidRPr="0021481A">
        <w:rPr>
          <w:rStyle w:val="Incipit"/>
          <w:lang w:val="pt-PT"/>
        </w:rPr>
        <w:t>Si consurrexistis</w:t>
      </w:r>
      <w:r w:rsidRPr="0021481A">
        <w:rPr>
          <w:lang w:val="pt-PT"/>
        </w:rPr>
        <w:t xml:space="preserve">. Deinde accedant duo </w:t>
      </w:r>
      <w:r w:rsidRPr="0021481A">
        <w:rPr>
          <w:rStyle w:val="Funktion"/>
          <w:lang w:val="pt-PT"/>
        </w:rPr>
        <w:t>pueri</w:t>
      </w:r>
      <w:r w:rsidRPr="0021481A">
        <w:rPr>
          <w:lang w:val="pt-PT"/>
        </w:rPr>
        <w:t xml:space="preserve"> incipientes [AL] </w:t>
      </w:r>
      <w:r w:rsidRPr="0021481A">
        <w:rPr>
          <w:rStyle w:val="Incipit"/>
          <w:lang w:val="pt-PT"/>
        </w:rPr>
        <w:t>Alleluia</w:t>
      </w:r>
      <w:r w:rsidRPr="0021481A">
        <w:rPr>
          <w:lang w:val="pt-PT"/>
        </w:rPr>
        <w:t xml:space="preserve">. </w:t>
      </w:r>
      <w:r w:rsidRPr="0021481A">
        <w:rPr>
          <w:lang w:val="fr-FR"/>
        </w:rPr>
        <w:t xml:space="preserve">Et tunc primo tanguntur campanae. Post alleluia </w:t>
      </w:r>
      <w:r w:rsidRPr="0021481A">
        <w:rPr>
          <w:rStyle w:val="Funktion"/>
          <w:lang w:val="fr-FR"/>
        </w:rPr>
        <w:t>cantores</w:t>
      </w:r>
      <w:r w:rsidRPr="0021481A">
        <w:rPr>
          <w:lang w:val="fr-FR"/>
        </w:rPr>
        <w:t xml:space="preserve"> imponant TR </w:t>
      </w:r>
      <w:r w:rsidRPr="0021481A">
        <w:rPr>
          <w:rStyle w:val="Incipit"/>
          <w:lang w:val="fr-FR"/>
        </w:rPr>
        <w:t>Laudate dominum</w:t>
      </w:r>
      <w:r w:rsidRPr="0021481A">
        <w:rPr>
          <w:lang w:val="fr-FR"/>
        </w:rPr>
        <w:t xml:space="preserve">. </w:t>
      </w:r>
      <w:r w:rsidRPr="0021481A">
        <w:rPr>
          <w:lang w:val="pt-PT"/>
        </w:rPr>
        <w:t xml:space="preserve">Ante evangelium portetur </w:t>
      </w:r>
      <w:r w:rsidRPr="0021481A">
        <w:rPr>
          <w:lang w:val="pt-PT"/>
        </w:rPr>
        <w:lastRenderedPageBreak/>
        <w:t xml:space="preserve">turibulum, quod significat mulieres sequentes dominum cum aromatibus. </w:t>
      </w:r>
      <w:r w:rsidRPr="0021481A">
        <w:rPr>
          <w:lang w:val="it-IT"/>
        </w:rPr>
        <w:t xml:space="preserve">Lumen vero non portetur. EV </w:t>
      </w:r>
      <w:r w:rsidRPr="0021481A">
        <w:rPr>
          <w:rStyle w:val="Incipit"/>
          <w:lang w:val="it-IT"/>
        </w:rPr>
        <w:t>Vespere autem sabbati</w:t>
      </w:r>
      <w:r w:rsidRPr="0021481A">
        <w:rPr>
          <w:lang w:val="it-IT"/>
        </w:rPr>
        <w:t xml:space="preserve">. [CR] </w:t>
      </w:r>
      <w:r w:rsidRPr="0021481A">
        <w:rPr>
          <w:rStyle w:val="Incipit"/>
          <w:lang w:val="it-IT"/>
        </w:rPr>
        <w:t>Credo in unum</w:t>
      </w:r>
      <w:r w:rsidRPr="0021481A">
        <w:rPr>
          <w:lang w:val="it-IT"/>
        </w:rPr>
        <w:t xml:space="preserve">, nec offertorium dicitur. </w:t>
      </w:r>
      <w:r w:rsidRPr="0021481A">
        <w:rPr>
          <w:rStyle w:val="Funktion"/>
          <w:lang w:val="it-IT"/>
        </w:rPr>
        <w:t>Sacerdos</w:t>
      </w:r>
      <w:r w:rsidRPr="0021481A">
        <w:rPr>
          <w:lang w:val="it-IT"/>
        </w:rPr>
        <w:t xml:space="preserve"> tantum dicat [ORI] </w:t>
      </w:r>
      <w:r w:rsidRPr="0021481A">
        <w:rPr>
          <w:rStyle w:val="Incipit"/>
          <w:lang w:val="it-IT"/>
        </w:rPr>
        <w:t>Dominus vobiscum.</w:t>
      </w:r>
      <w:r w:rsidRPr="0021481A">
        <w:rPr>
          <w:lang w:val="it-IT"/>
        </w:rPr>
        <w:t xml:space="preserve"> </w:t>
      </w:r>
      <w:r w:rsidR="006D606D" w:rsidRPr="0021481A">
        <w:rPr>
          <w:lang w:val="it-IT"/>
        </w:rPr>
        <w:t xml:space="preserve">[ORI] </w:t>
      </w:r>
      <w:r w:rsidRPr="0021481A">
        <w:rPr>
          <w:rStyle w:val="Incipit"/>
          <w:lang w:val="it-IT"/>
        </w:rPr>
        <w:t>Oremus</w:t>
      </w:r>
      <w:r w:rsidRPr="0021481A">
        <w:rPr>
          <w:lang w:val="it-IT"/>
        </w:rPr>
        <w:t>. Et secretum hodie per totam ebdomadam dicat</w:t>
      </w:r>
      <w:r w:rsidR="00695008" w:rsidRPr="0021481A">
        <w:rPr>
          <w:lang w:val="it-IT"/>
        </w:rPr>
        <w:t xml:space="preserve"> P</w:t>
      </w:r>
      <w:r w:rsidR="00A66C7D" w:rsidRPr="0021481A">
        <w:rPr>
          <w:lang w:val="it-IT"/>
        </w:rPr>
        <w:t xml:space="preserve">F </w:t>
      </w:r>
      <w:r w:rsidR="00695008" w:rsidRPr="0021481A">
        <w:rPr>
          <w:rStyle w:val="Incipit"/>
          <w:lang w:val="it-IT"/>
        </w:rPr>
        <w:t>(120va) Te quidem domine omni tempore</w:t>
      </w:r>
      <w:r w:rsidR="00695008" w:rsidRPr="0021481A">
        <w:rPr>
          <w:lang w:val="it-IT"/>
        </w:rPr>
        <w:t xml:space="preserve">. Hodie dicatur [VAR] </w:t>
      </w:r>
      <w:r w:rsidR="00695008" w:rsidRPr="0021481A">
        <w:rPr>
          <w:rStyle w:val="Incipit"/>
          <w:lang w:val="it-IT"/>
        </w:rPr>
        <w:t xml:space="preserve">Sed </w:t>
      </w:r>
      <w:r w:rsidR="006D606D" w:rsidRPr="0021481A">
        <w:rPr>
          <w:rStyle w:val="Incipit"/>
          <w:lang w:val="it-IT"/>
        </w:rPr>
        <w:t>Ä+</w:t>
      </w:r>
      <w:r w:rsidR="003B63F8" w:rsidRPr="0021481A">
        <w:rPr>
          <w:rStyle w:val="Incipit"/>
          <w:lang w:val="it-IT"/>
        </w:rPr>
        <w:t>in</w:t>
      </w:r>
      <w:r w:rsidR="006D606D" w:rsidRPr="0021481A">
        <w:rPr>
          <w:rStyle w:val="Incipit"/>
          <w:lang w:val="it-IT"/>
        </w:rPr>
        <w:t>+Ä</w:t>
      </w:r>
      <w:r w:rsidR="003B63F8" w:rsidRPr="0021481A">
        <w:rPr>
          <w:rStyle w:val="Incipit"/>
          <w:lang w:val="it-IT"/>
        </w:rPr>
        <w:t xml:space="preserve"> |nec nocte::hanc noctem</w:t>
      </w:r>
      <w:r w:rsidR="003B63F8" w:rsidRPr="0021481A">
        <w:rPr>
          <w:lang w:val="it-IT"/>
        </w:rPr>
        <w:t xml:space="preserve">.| </w:t>
      </w:r>
      <w:r w:rsidR="00695008" w:rsidRPr="0021481A">
        <w:rPr>
          <w:lang w:val="it-IT"/>
        </w:rPr>
        <w:t xml:space="preserve">[VAR] </w:t>
      </w:r>
      <w:r w:rsidR="00695008" w:rsidRPr="0021481A">
        <w:rPr>
          <w:rStyle w:val="Incipit"/>
          <w:lang w:val="it-IT"/>
        </w:rPr>
        <w:t>Communicante</w:t>
      </w:r>
      <w:r w:rsidR="003B63F8" w:rsidRPr="0021481A">
        <w:rPr>
          <w:rStyle w:val="Incipit"/>
          <w:lang w:val="it-IT"/>
        </w:rPr>
        <w:t>s</w:t>
      </w:r>
      <w:r w:rsidR="00695008" w:rsidRPr="0021481A">
        <w:rPr>
          <w:lang w:val="it-IT"/>
        </w:rPr>
        <w:t xml:space="preserve"> et alia [VAR] </w:t>
      </w:r>
      <w:r w:rsidR="00695008" w:rsidRPr="0021481A">
        <w:rPr>
          <w:rStyle w:val="Incipit"/>
          <w:lang w:val="it-IT"/>
        </w:rPr>
        <w:t>Hanc igitur</w:t>
      </w:r>
      <w:r w:rsidR="003B63F8" w:rsidRPr="0021481A">
        <w:rPr>
          <w:lang w:val="it-IT"/>
        </w:rPr>
        <w:t xml:space="preserve">. Praefatio per totam ebdomadam dicatur. [AG] </w:t>
      </w:r>
      <w:r w:rsidR="003B63F8" w:rsidRPr="0021481A">
        <w:rPr>
          <w:rStyle w:val="Incipit"/>
          <w:lang w:val="it-IT"/>
        </w:rPr>
        <w:t>Agnus dei</w:t>
      </w:r>
      <w:r w:rsidR="003B63F8" w:rsidRPr="0021481A">
        <w:rPr>
          <w:lang w:val="it-IT"/>
        </w:rPr>
        <w:t xml:space="preserve"> et communio non dicatur. </w:t>
      </w:r>
      <w:r w:rsidR="006D606D" w:rsidRPr="0021481A">
        <w:rPr>
          <w:lang w:val="it-IT"/>
        </w:rPr>
        <w:t>Et pax domini non datur. D</w:t>
      </w:r>
      <w:r w:rsidR="003B63F8" w:rsidRPr="0021481A">
        <w:rPr>
          <w:lang w:val="it-IT"/>
        </w:rPr>
        <w:t xml:space="preserve">um communicare ceperit tenens in manum </w:t>
      </w:r>
      <w:r w:rsidR="003B63F8" w:rsidRPr="0021481A">
        <w:rPr>
          <w:rStyle w:val="Funktion"/>
          <w:lang w:val="it-IT"/>
        </w:rPr>
        <w:t>diaconus</w:t>
      </w:r>
      <w:r w:rsidR="003B63F8" w:rsidRPr="0021481A">
        <w:rPr>
          <w:lang w:val="it-IT"/>
        </w:rPr>
        <w:t xml:space="preserve"> calicem imponat </w:t>
      </w:r>
    </w:p>
    <w:p w:rsidR="003B63F8" w:rsidRPr="0021481A" w:rsidRDefault="003B63F8" w:rsidP="004275F3">
      <w:pPr>
        <w:rPr>
          <w:lang w:val="it-IT"/>
        </w:rPr>
      </w:pPr>
      <w:r w:rsidRPr="0021481A">
        <w:rPr>
          <w:rStyle w:val="Time1"/>
          <w:lang w:val="it-IT"/>
        </w:rPr>
        <w:t>Ad vesperas</w:t>
      </w:r>
      <w:r w:rsidRPr="0021481A">
        <w:rPr>
          <w:lang w:val="it-IT"/>
        </w:rPr>
        <w:t xml:space="preserve"> AN </w:t>
      </w:r>
      <w:r w:rsidRPr="0021481A">
        <w:rPr>
          <w:rStyle w:val="Incipit"/>
          <w:lang w:val="it-IT"/>
        </w:rPr>
        <w:t>Alleluia</w:t>
      </w:r>
      <w:r w:rsidRPr="0021481A">
        <w:rPr>
          <w:lang w:val="it-IT"/>
        </w:rPr>
        <w:t xml:space="preserve">. PS </w:t>
      </w:r>
      <w:r w:rsidRPr="0021481A">
        <w:rPr>
          <w:rStyle w:val="Incipit"/>
          <w:lang w:val="it-IT"/>
        </w:rPr>
        <w:t>Laudate dominum omnes gentes</w:t>
      </w:r>
      <w:r w:rsidRPr="0021481A">
        <w:rPr>
          <w:lang w:val="it-IT"/>
        </w:rPr>
        <w:t xml:space="preserve"> sine [PV] </w:t>
      </w:r>
      <w:r w:rsidRPr="0021481A">
        <w:rPr>
          <w:rStyle w:val="Incipit"/>
          <w:lang w:val="it-IT"/>
        </w:rPr>
        <w:t>Gloria patri</w:t>
      </w:r>
      <w:r w:rsidRPr="0021481A">
        <w:rPr>
          <w:lang w:val="it-IT"/>
        </w:rPr>
        <w:t xml:space="preserve">. Finito psalmo </w:t>
      </w:r>
      <w:r w:rsidRPr="0021481A">
        <w:rPr>
          <w:rStyle w:val="Funktion"/>
          <w:lang w:val="it-IT"/>
        </w:rPr>
        <w:t>cantores</w:t>
      </w:r>
      <w:r w:rsidRPr="0021481A">
        <w:rPr>
          <w:lang w:val="it-IT"/>
        </w:rPr>
        <w:t xml:space="preserve"> imponant [AN] </w:t>
      </w:r>
      <w:r w:rsidRPr="0021481A">
        <w:rPr>
          <w:rStyle w:val="Incipit"/>
          <w:lang w:val="it-IT"/>
        </w:rPr>
        <w:t>Alleluia</w:t>
      </w:r>
      <w:r w:rsidRPr="0021481A">
        <w:rPr>
          <w:lang w:val="it-IT"/>
        </w:rPr>
        <w:t xml:space="preserve">. Deinde </w:t>
      </w:r>
      <w:r w:rsidRPr="0021481A">
        <w:rPr>
          <w:rStyle w:val="Funktion"/>
          <w:lang w:val="it-IT"/>
        </w:rPr>
        <w:t>cantores</w:t>
      </w:r>
      <w:r w:rsidRPr="0021481A">
        <w:rPr>
          <w:lang w:val="it-IT"/>
        </w:rPr>
        <w:t xml:space="preserve"> imponant AM </w:t>
      </w:r>
      <w:r w:rsidRPr="0021481A">
        <w:rPr>
          <w:rStyle w:val="Incipit"/>
          <w:lang w:val="it-IT"/>
        </w:rPr>
        <w:t>Vespere autem sabbati</w:t>
      </w:r>
      <w:r w:rsidRPr="0021481A">
        <w:rPr>
          <w:lang w:val="it-IT"/>
        </w:rPr>
        <w:t xml:space="preserve">. Alter </w:t>
      </w:r>
      <w:r w:rsidRPr="0021481A">
        <w:rPr>
          <w:rStyle w:val="Funktion"/>
          <w:lang w:val="it-IT"/>
        </w:rPr>
        <w:t>cantor</w:t>
      </w:r>
      <w:r w:rsidRPr="0021481A">
        <w:rPr>
          <w:lang w:val="it-IT"/>
        </w:rPr>
        <w:t xml:space="preserve"> PSMA</w:t>
      </w:r>
      <w:r w:rsidR="00B12E8D" w:rsidRPr="0021481A">
        <w:rPr>
          <w:lang w:val="it-IT"/>
        </w:rPr>
        <w:t xml:space="preserve"> </w:t>
      </w:r>
      <w:r w:rsidR="00B12E8D" w:rsidRPr="0021481A">
        <w:rPr>
          <w:rStyle w:val="Incipit"/>
          <w:lang w:val="it-IT"/>
        </w:rPr>
        <w:t>Magnificat</w:t>
      </w:r>
      <w:r w:rsidR="00B12E8D" w:rsidRPr="0021481A">
        <w:rPr>
          <w:lang w:val="it-IT"/>
        </w:rPr>
        <w:t xml:space="preserve">. Deinde </w:t>
      </w:r>
      <w:r w:rsidR="00B12E8D" w:rsidRPr="0021481A">
        <w:rPr>
          <w:rStyle w:val="Funktion"/>
          <w:lang w:val="it-IT"/>
        </w:rPr>
        <w:t>sacerdos</w:t>
      </w:r>
      <w:r w:rsidR="00B12E8D" w:rsidRPr="0021481A">
        <w:rPr>
          <w:lang w:val="it-IT"/>
        </w:rPr>
        <w:t xml:space="preserve"> dicat PC </w:t>
      </w:r>
      <w:r w:rsidR="00B12E8D" w:rsidRPr="0021481A">
        <w:rPr>
          <w:rStyle w:val="Incipit"/>
          <w:lang w:val="it-IT"/>
        </w:rPr>
        <w:t>Spiritum nobis domine</w:t>
      </w:r>
      <w:r w:rsidR="00B12E8D" w:rsidRPr="0021481A">
        <w:rPr>
          <w:lang w:val="it-IT"/>
        </w:rPr>
        <w:t xml:space="preserve">. Est romani ordinis. (120vb) Usus autem non vult. Sed missa %D::cum% vesperis cum [BD] </w:t>
      </w:r>
      <w:r w:rsidR="00B12E8D" w:rsidRPr="0021481A">
        <w:rPr>
          <w:rStyle w:val="Incipit"/>
          <w:lang w:val="it-IT"/>
        </w:rPr>
        <w:t>Benedicamus domino</w:t>
      </w:r>
      <w:r w:rsidR="00B12E8D" w:rsidRPr="0021481A">
        <w:rPr>
          <w:lang w:val="it-IT"/>
        </w:rPr>
        <w:t xml:space="preserve"> clauduntur</w:t>
      </w:r>
      <w:r w:rsidR="003E6D8E" w:rsidRPr="0021481A">
        <w:rPr>
          <w:lang w:val="it-IT"/>
        </w:rPr>
        <w:t>. Et nota quod hodie ad vesperas non fit pulsatio.</w:t>
      </w:r>
    </w:p>
    <w:p w:rsidR="003E6D8E" w:rsidRPr="0021481A" w:rsidRDefault="003E6D8E" w:rsidP="004275F3">
      <w:pPr>
        <w:rPr>
          <w:lang w:val="it-IT"/>
        </w:rPr>
      </w:pPr>
      <w:r w:rsidRPr="0021481A">
        <w:rPr>
          <w:rStyle w:val="Time1"/>
          <w:lang w:val="it-IT"/>
        </w:rPr>
        <w:t>Ad completorium</w:t>
      </w:r>
      <w:r w:rsidRPr="0021481A">
        <w:rPr>
          <w:lang w:val="it-IT"/>
        </w:rPr>
        <w:t xml:space="preserve"> tantummodo psalmi incipiantur abque [PV] </w:t>
      </w:r>
      <w:r w:rsidRPr="0021481A">
        <w:rPr>
          <w:rStyle w:val="Incipit"/>
          <w:lang w:val="it-IT"/>
        </w:rPr>
        <w:t>Gloria patri</w:t>
      </w:r>
      <w:r w:rsidRPr="0021481A">
        <w:rPr>
          <w:lang w:val="it-IT"/>
        </w:rPr>
        <w:t xml:space="preserve">. Sequitur [ND] </w:t>
      </w:r>
      <w:r w:rsidRPr="0021481A">
        <w:rPr>
          <w:rStyle w:val="Incipit"/>
          <w:lang w:val="it-IT"/>
        </w:rPr>
        <w:t>Nunc dimittis</w:t>
      </w:r>
      <w:r w:rsidRPr="0021481A">
        <w:rPr>
          <w:lang w:val="it-IT"/>
        </w:rPr>
        <w:t xml:space="preserve">. Et %D::hymnum% unum [AL] </w:t>
      </w:r>
      <w:r w:rsidRPr="0021481A">
        <w:rPr>
          <w:rStyle w:val="Incipit"/>
          <w:lang w:val="it-IT"/>
        </w:rPr>
        <w:t>Alleluia</w:t>
      </w:r>
      <w:r w:rsidRPr="0021481A">
        <w:rPr>
          <w:lang w:val="it-IT"/>
        </w:rPr>
        <w:t xml:space="preserve">. [KY] </w:t>
      </w:r>
      <w:r w:rsidRPr="0021481A">
        <w:rPr>
          <w:rStyle w:val="Incipit"/>
          <w:lang w:val="it-IT"/>
        </w:rPr>
        <w:t>Kyrie</w:t>
      </w:r>
      <w:r w:rsidRPr="0021481A">
        <w:rPr>
          <w:lang w:val="it-IT"/>
        </w:rPr>
        <w:t xml:space="preserve"> nec [PN]</w:t>
      </w:r>
      <w:r w:rsidR="00597649" w:rsidRPr="0021481A">
        <w:rPr>
          <w:lang w:val="it-IT"/>
        </w:rPr>
        <w:t xml:space="preserve"> </w:t>
      </w:r>
      <w:r w:rsidR="00597649" w:rsidRPr="0021481A">
        <w:rPr>
          <w:rStyle w:val="Incipit"/>
          <w:lang w:val="it-IT"/>
        </w:rPr>
        <w:t>Pater noster</w:t>
      </w:r>
      <w:r w:rsidR="00597649" w:rsidRPr="0021481A">
        <w:rPr>
          <w:lang w:val="it-IT"/>
        </w:rPr>
        <w:t xml:space="preserve"> nec [CD] </w:t>
      </w:r>
      <w:r w:rsidR="00597649" w:rsidRPr="0021481A">
        <w:rPr>
          <w:rStyle w:val="Incipit"/>
          <w:lang w:val="it-IT"/>
        </w:rPr>
        <w:t>Credo in deum</w:t>
      </w:r>
      <w:r w:rsidR="00597649" w:rsidRPr="0021481A">
        <w:rPr>
          <w:lang w:val="it-IT"/>
        </w:rPr>
        <w:t xml:space="preserve"> dicitur, sed tantum OR </w:t>
      </w:r>
      <w:r w:rsidR="00597649" w:rsidRPr="0021481A">
        <w:rPr>
          <w:rStyle w:val="Incipit"/>
          <w:lang w:val="it-IT"/>
        </w:rPr>
        <w:t>Deus qui hanc sacratissimam</w:t>
      </w:r>
      <w:r w:rsidR="00597649" w:rsidRPr="0021481A">
        <w:rPr>
          <w:lang w:val="it-IT"/>
        </w:rPr>
        <w:t>.</w:t>
      </w:r>
    </w:p>
    <w:p w:rsidR="00597649" w:rsidRPr="0021481A" w:rsidRDefault="00597649" w:rsidP="00597649">
      <w:pPr>
        <w:pStyle w:val="Titolo1"/>
        <w:rPr>
          <w:lang w:val="it-IT"/>
        </w:rPr>
      </w:pPr>
      <w:r w:rsidRPr="0021481A">
        <w:rPr>
          <w:lang w:val="it-IT"/>
        </w:rPr>
        <w:t>IN NOCTE</w:t>
      </w:r>
      <w:r w:rsidR="00346AF2" w:rsidRPr="0021481A">
        <w:rPr>
          <w:lang w:val="it-IT"/>
        </w:rPr>
        <w:t xml:space="preserve"> [SANCTA PASCHAE]</w:t>
      </w:r>
    </w:p>
    <w:p w:rsidR="00456F64" w:rsidRPr="0021481A" w:rsidRDefault="00597649" w:rsidP="00597649">
      <w:pPr>
        <w:rPr>
          <w:lang w:val="fr-FR"/>
        </w:rPr>
      </w:pPr>
      <w:r w:rsidRPr="0021481A">
        <w:rPr>
          <w:rStyle w:val="Time1"/>
          <w:lang w:val="it-IT"/>
        </w:rPr>
        <w:t>Ante matutinas</w:t>
      </w:r>
      <w:r w:rsidRPr="0021481A">
        <w:rPr>
          <w:lang w:val="it-IT"/>
        </w:rPr>
        <w:t xml:space="preserve"> surgant </w:t>
      </w:r>
      <w:r w:rsidRPr="0021481A">
        <w:rPr>
          <w:rStyle w:val="Funktion"/>
          <w:lang w:val="it-IT"/>
        </w:rPr>
        <w:t>fratres</w:t>
      </w:r>
      <w:r w:rsidRPr="0021481A">
        <w:rPr>
          <w:lang w:val="it-IT"/>
        </w:rPr>
        <w:t xml:space="preserve"> in </w:t>
      </w:r>
      <w:r w:rsidRPr="0021481A">
        <w:rPr>
          <w:rStyle w:val="Ort"/>
          <w:lang w:val="it-IT"/>
        </w:rPr>
        <w:t>monasterium</w:t>
      </w:r>
      <w:r w:rsidRPr="0021481A">
        <w:rPr>
          <w:lang w:val="it-IT"/>
        </w:rPr>
        <w:t xml:space="preserve"> intrantes, nec aliquem </w:t>
      </w:r>
      <w:r w:rsidRPr="0021481A">
        <w:rPr>
          <w:rStyle w:val="Funktion"/>
          <w:lang w:val="it-IT"/>
        </w:rPr>
        <w:t>laicorum</w:t>
      </w:r>
      <w:r w:rsidRPr="0021481A">
        <w:rPr>
          <w:lang w:val="it-IT"/>
        </w:rPr>
        <w:t xml:space="preserve"> ingredi permittunt. Tunc vadunt ad </w:t>
      </w:r>
      <w:r w:rsidRPr="0021481A">
        <w:rPr>
          <w:rStyle w:val="Ort"/>
          <w:lang w:val="it-IT"/>
        </w:rPr>
        <w:t>sepulchrum</w:t>
      </w:r>
      <w:r w:rsidRPr="0021481A">
        <w:rPr>
          <w:lang w:val="it-IT"/>
        </w:rPr>
        <w:t xml:space="preserve"> cum magna reverentia, et faciant orationes. Deinde </w:t>
      </w:r>
      <w:r w:rsidRPr="0021481A">
        <w:rPr>
          <w:rStyle w:val="Funktion"/>
          <w:lang w:val="it-IT"/>
        </w:rPr>
        <w:t>cantores</w:t>
      </w:r>
      <w:r w:rsidRPr="0021481A">
        <w:rPr>
          <w:lang w:val="it-IT"/>
        </w:rPr>
        <w:t xml:space="preserve"> psalmos [PS] </w:t>
      </w:r>
      <w:r w:rsidRPr="0021481A">
        <w:rPr>
          <w:rStyle w:val="Incipit"/>
          <w:lang w:val="it-IT"/>
        </w:rPr>
        <w:t>Domine quid multipli(121ra)cati</w:t>
      </w:r>
      <w:r w:rsidRPr="0021481A">
        <w:rPr>
          <w:lang w:val="it-IT"/>
        </w:rPr>
        <w:t xml:space="preserve">. PS </w:t>
      </w:r>
      <w:r w:rsidRPr="0021481A">
        <w:rPr>
          <w:rStyle w:val="Incipit"/>
          <w:lang w:val="it-IT"/>
        </w:rPr>
        <w:t>Miserere mei deus miserere</w:t>
      </w:r>
      <w:r w:rsidRPr="0021481A">
        <w:rPr>
          <w:lang w:val="it-IT"/>
        </w:rPr>
        <w:t xml:space="preserve">. </w:t>
      </w:r>
      <w:r w:rsidRPr="0021481A">
        <w:rPr>
          <w:lang w:val="pt-PT"/>
        </w:rPr>
        <w:t xml:space="preserve">PS </w:t>
      </w:r>
      <w:r w:rsidRPr="0021481A">
        <w:rPr>
          <w:rStyle w:val="Incipit"/>
          <w:lang w:val="pt-PT"/>
        </w:rPr>
        <w:t>Domine probasti</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VS </w:t>
      </w:r>
      <w:r w:rsidRPr="0021481A">
        <w:rPr>
          <w:rStyle w:val="Incipit"/>
          <w:lang w:val="pt-PT"/>
        </w:rPr>
        <w:t>Exurge domine adiuva nos</w:t>
      </w:r>
      <w:r w:rsidRPr="0021481A">
        <w:rPr>
          <w:lang w:val="pt-PT"/>
        </w:rPr>
        <w:t xml:space="preserve">. VS </w:t>
      </w:r>
      <w:r w:rsidRPr="0021481A">
        <w:rPr>
          <w:rStyle w:val="Incipit"/>
          <w:lang w:val="pt-PT"/>
        </w:rPr>
        <w:t>Domine deus virtutum converte nos</w:t>
      </w:r>
      <w:r w:rsidR="00346AF2" w:rsidRPr="0021481A">
        <w:rPr>
          <w:lang w:val="pt-PT"/>
        </w:rPr>
        <w:t>. VS</w:t>
      </w:r>
      <w:r w:rsidRPr="0021481A">
        <w:rPr>
          <w:lang w:val="pt-PT"/>
        </w:rPr>
        <w:t xml:space="preserve"> </w:t>
      </w:r>
      <w:r w:rsidRPr="0021481A">
        <w:rPr>
          <w:rStyle w:val="Incipit"/>
          <w:lang w:val="pt-PT"/>
        </w:rPr>
        <w:t>Foderunt manus</w:t>
      </w:r>
      <w:r w:rsidRPr="0021481A">
        <w:rPr>
          <w:lang w:val="pt-PT"/>
        </w:rPr>
        <w:t xml:space="preserve">. VS </w:t>
      </w:r>
      <w:r w:rsidRPr="0021481A">
        <w:rPr>
          <w:rStyle w:val="Incipit"/>
          <w:lang w:val="pt-PT"/>
        </w:rPr>
        <w:t>Domine exaudi orationem</w:t>
      </w:r>
      <w:r w:rsidRPr="0021481A">
        <w:rPr>
          <w:lang w:val="pt-PT"/>
        </w:rPr>
        <w:t xml:space="preserve">. VS </w:t>
      </w:r>
      <w:r w:rsidRPr="0021481A">
        <w:rPr>
          <w:rStyle w:val="Incipit"/>
          <w:lang w:val="pt-PT"/>
        </w:rPr>
        <w:t>Da nobis domine auxilium</w:t>
      </w:r>
      <w:r w:rsidRPr="0021481A">
        <w:rPr>
          <w:lang w:val="pt-PT"/>
        </w:rPr>
        <w:t>. D</w:t>
      </w:r>
      <w:r w:rsidR="003A00BB" w:rsidRPr="0021481A">
        <w:rPr>
          <w:lang w:val="pt-PT"/>
        </w:rPr>
        <w:t xml:space="preserve">einde crux aspergatur et turificetur. Deinde tollant crucem et cantant RP </w:t>
      </w:r>
      <w:r w:rsidR="003A00BB" w:rsidRPr="0021481A">
        <w:rPr>
          <w:rStyle w:val="Incipit"/>
          <w:lang w:val="pt-PT"/>
        </w:rPr>
        <w:t>Dum transisset sabbatum</w:t>
      </w:r>
      <w:r w:rsidR="003A00BB" w:rsidRPr="0021481A">
        <w:rPr>
          <w:lang w:val="pt-PT"/>
        </w:rPr>
        <w:t xml:space="preserve"> submissa voce. Dum pervenerint ad locum crucifixi </w:t>
      </w:r>
      <w:r w:rsidR="003A00BB" w:rsidRPr="0021481A">
        <w:rPr>
          <w:rStyle w:val="Funktion"/>
          <w:lang w:val="pt-PT"/>
        </w:rPr>
        <w:t>sacerdos</w:t>
      </w:r>
      <w:r w:rsidR="00456F64" w:rsidRPr="0021481A">
        <w:rPr>
          <w:lang w:val="pt-PT"/>
        </w:rPr>
        <w:t xml:space="preserve"> subiung</w:t>
      </w:r>
      <w:r w:rsidR="003A00BB" w:rsidRPr="0021481A">
        <w:rPr>
          <w:lang w:val="pt-PT"/>
        </w:rPr>
        <w:t>a</w:t>
      </w:r>
      <w:r w:rsidR="00456F64" w:rsidRPr="0021481A">
        <w:rPr>
          <w:lang w:val="pt-PT"/>
        </w:rPr>
        <w:t>t</w:t>
      </w:r>
      <w:r w:rsidR="003A00BB" w:rsidRPr="0021481A">
        <w:rPr>
          <w:lang w:val="pt-PT"/>
        </w:rPr>
        <w:t xml:space="preserve"> VS </w:t>
      </w:r>
      <w:r w:rsidR="003A00BB" w:rsidRPr="0021481A">
        <w:rPr>
          <w:rStyle w:val="Incipit"/>
          <w:lang w:val="pt-PT"/>
        </w:rPr>
        <w:t>In resurrectione tua Christe</w:t>
      </w:r>
      <w:r w:rsidR="003A00BB" w:rsidRPr="0021481A">
        <w:rPr>
          <w:lang w:val="pt-PT"/>
        </w:rPr>
        <w:t xml:space="preserve">. </w:t>
      </w:r>
      <w:r w:rsidR="003A00BB" w:rsidRPr="0021481A">
        <w:rPr>
          <w:lang w:val="fr-FR"/>
        </w:rPr>
        <w:t xml:space="preserve">Sequitur OR </w:t>
      </w:r>
      <w:r w:rsidR="003A00BB" w:rsidRPr="0021481A">
        <w:rPr>
          <w:rStyle w:val="Incipit"/>
          <w:lang w:val="fr-FR"/>
        </w:rPr>
        <w:t>Deus qui hodierna die</w:t>
      </w:r>
      <w:r w:rsidR="00456F64" w:rsidRPr="0021481A">
        <w:rPr>
          <w:lang w:val="fr-FR"/>
        </w:rPr>
        <w:t>. Ibique lint</w:t>
      </w:r>
      <w:r w:rsidR="003A00BB" w:rsidRPr="0021481A">
        <w:rPr>
          <w:lang w:val="fr-FR"/>
        </w:rPr>
        <w:t xml:space="preserve">eamen et lumina dimittantur. Postea iubent ianuas aperi et matutinas sonare. Post haec </w:t>
      </w:r>
      <w:r w:rsidR="003A00BB" w:rsidRPr="0021481A">
        <w:rPr>
          <w:rStyle w:val="Funktion"/>
          <w:lang w:val="fr-FR"/>
        </w:rPr>
        <w:t>clerus</w:t>
      </w:r>
      <w:r w:rsidR="003A00BB" w:rsidRPr="0021481A">
        <w:rPr>
          <w:lang w:val="fr-FR"/>
        </w:rPr>
        <w:t xml:space="preserve"> mutua caritate se invicem osculantes dicant VS </w:t>
      </w:r>
      <w:r w:rsidR="003A00BB" w:rsidRPr="0021481A">
        <w:rPr>
          <w:rStyle w:val="Incipit"/>
          <w:lang w:val="fr-FR"/>
        </w:rPr>
        <w:t>Surrexit dominus</w:t>
      </w:r>
      <w:r w:rsidR="003A00BB" w:rsidRPr="0021481A">
        <w:rPr>
          <w:lang w:val="fr-FR"/>
        </w:rPr>
        <w:t>. Alii respondeant (121rb) [</w:t>
      </w:r>
      <w:r w:rsidR="00456F64" w:rsidRPr="0021481A">
        <w:rPr>
          <w:lang w:val="fr-FR"/>
        </w:rPr>
        <w:t>_VS</w:t>
      </w:r>
      <w:r w:rsidR="003A00BB" w:rsidRPr="0021481A">
        <w:rPr>
          <w:lang w:val="fr-FR"/>
        </w:rPr>
        <w:t xml:space="preserve">] </w:t>
      </w:r>
      <w:r w:rsidR="003A00BB" w:rsidRPr="0021481A">
        <w:rPr>
          <w:rStyle w:val="Incipit"/>
          <w:lang w:val="fr-FR"/>
        </w:rPr>
        <w:t>Gaudeamus omnes</w:t>
      </w:r>
      <w:r w:rsidR="003A00BB" w:rsidRPr="0021481A">
        <w:rPr>
          <w:lang w:val="fr-FR"/>
        </w:rPr>
        <w:t>.</w:t>
      </w:r>
      <w:r w:rsidR="00CC4FD2" w:rsidRPr="0021481A">
        <w:rPr>
          <w:lang w:val="fr-FR"/>
        </w:rPr>
        <w:t xml:space="preserve"> </w:t>
      </w:r>
    </w:p>
    <w:p w:rsidR="00597649" w:rsidRPr="0021481A" w:rsidRDefault="00CC4FD2" w:rsidP="00597649">
      <w:pPr>
        <w:rPr>
          <w:lang w:val="pt-PT"/>
        </w:rPr>
      </w:pPr>
      <w:r w:rsidRPr="0021481A">
        <w:rPr>
          <w:lang w:val="fr-FR"/>
        </w:rPr>
        <w:t xml:space="preserve">Deinde </w:t>
      </w:r>
      <w:r w:rsidRPr="0021481A">
        <w:rPr>
          <w:rStyle w:val="Time1"/>
          <w:lang w:val="fr-FR"/>
        </w:rPr>
        <w:t>ad matutinam</w:t>
      </w:r>
      <w:r w:rsidRPr="0021481A">
        <w:rPr>
          <w:lang w:val="fr-FR"/>
        </w:rPr>
        <w:t xml:space="preserve"> VSVAR </w:t>
      </w:r>
      <w:r w:rsidRPr="0021481A">
        <w:rPr>
          <w:rStyle w:val="Incipit"/>
          <w:lang w:val="fr-FR"/>
        </w:rPr>
        <w:t>Domine labia mea aperies</w:t>
      </w:r>
      <w:r w:rsidRPr="0021481A">
        <w:rPr>
          <w:lang w:val="fr-FR"/>
        </w:rPr>
        <w:t xml:space="preserve">. VSVAR </w:t>
      </w:r>
      <w:r w:rsidRPr="0021481A">
        <w:rPr>
          <w:rStyle w:val="Incipit"/>
          <w:lang w:val="fr-FR"/>
        </w:rPr>
        <w:t>Deus in adiutorium</w:t>
      </w:r>
      <w:r w:rsidRPr="0021481A">
        <w:rPr>
          <w:lang w:val="fr-FR"/>
        </w:rPr>
        <w:t xml:space="preserve">. INV </w:t>
      </w:r>
      <w:r w:rsidRPr="0021481A">
        <w:rPr>
          <w:rStyle w:val="Incipit"/>
          <w:lang w:val="fr-FR"/>
        </w:rPr>
        <w:t>Alleluia</w:t>
      </w:r>
      <w:r w:rsidRPr="0021481A">
        <w:rPr>
          <w:lang w:val="fr-FR"/>
        </w:rPr>
        <w:t xml:space="preserve">. </w:t>
      </w:r>
      <w:r w:rsidRPr="0021481A">
        <w:rPr>
          <w:lang w:val="pt-PT"/>
        </w:rPr>
        <w:t xml:space="preserve">PS </w:t>
      </w:r>
      <w:r w:rsidR="00BC1561" w:rsidRPr="0021481A">
        <w:rPr>
          <w:rStyle w:val="Incipit"/>
          <w:lang w:val="pt-PT"/>
        </w:rPr>
        <w:t>Venite exultemus</w:t>
      </w:r>
      <w:r w:rsidR="00BC1561" w:rsidRPr="0021481A">
        <w:rPr>
          <w:lang w:val="pt-PT"/>
        </w:rPr>
        <w:t>.</w:t>
      </w:r>
    </w:p>
    <w:p w:rsidR="007036F0" w:rsidRPr="0021481A" w:rsidRDefault="00BC1561" w:rsidP="00597649">
      <w:pPr>
        <w:rPr>
          <w:lang w:val="pt-PT"/>
        </w:rPr>
      </w:pPr>
      <w:r w:rsidRPr="0021481A">
        <w:rPr>
          <w:rStyle w:val="Time2"/>
          <w:lang w:val="pt-PT"/>
        </w:rPr>
        <w:t>In primo nocturno</w:t>
      </w:r>
      <w:r w:rsidRPr="0021481A">
        <w:rPr>
          <w:lang w:val="pt-PT"/>
        </w:rPr>
        <w:t xml:space="preserve"> AN </w:t>
      </w:r>
      <w:r w:rsidRPr="0021481A">
        <w:rPr>
          <w:rStyle w:val="Incipit"/>
          <w:lang w:val="pt-PT"/>
        </w:rPr>
        <w:t>Ego sum qui sum</w:t>
      </w:r>
      <w:r w:rsidRPr="0021481A">
        <w:rPr>
          <w:lang w:val="pt-PT"/>
        </w:rPr>
        <w:t xml:space="preserve">. PS </w:t>
      </w:r>
      <w:r w:rsidRPr="0021481A">
        <w:rPr>
          <w:rStyle w:val="Incipit"/>
          <w:lang w:val="pt-PT"/>
        </w:rPr>
        <w:t>Beatus vir</w:t>
      </w:r>
      <w:r w:rsidRPr="0021481A">
        <w:rPr>
          <w:lang w:val="pt-PT"/>
        </w:rPr>
        <w:t xml:space="preserve">. AN </w:t>
      </w:r>
      <w:r w:rsidRPr="0021481A">
        <w:rPr>
          <w:rStyle w:val="Incipit"/>
          <w:lang w:val="pt-PT"/>
        </w:rPr>
        <w:t>Postulavi patrem</w:t>
      </w:r>
      <w:r w:rsidRPr="0021481A">
        <w:rPr>
          <w:lang w:val="pt-PT"/>
        </w:rPr>
        <w:t xml:space="preserve">. PS </w:t>
      </w:r>
      <w:r w:rsidRPr="0021481A">
        <w:rPr>
          <w:rStyle w:val="Incipit"/>
          <w:lang w:val="pt-PT"/>
        </w:rPr>
        <w:t>Quare fremuerunt gentes</w:t>
      </w:r>
      <w:r w:rsidRPr="0021481A">
        <w:rPr>
          <w:lang w:val="pt-PT"/>
        </w:rPr>
        <w:t xml:space="preserve">. AN </w:t>
      </w:r>
      <w:r w:rsidRPr="0021481A">
        <w:rPr>
          <w:rStyle w:val="Incipit"/>
          <w:lang w:val="pt-PT"/>
        </w:rPr>
        <w:t>Ego dormivi et somnum</w:t>
      </w:r>
      <w:r w:rsidRPr="0021481A">
        <w:rPr>
          <w:lang w:val="pt-PT"/>
        </w:rPr>
        <w:t xml:space="preserve">. PS </w:t>
      </w:r>
      <w:r w:rsidRPr="0021481A">
        <w:rPr>
          <w:rStyle w:val="Incipit"/>
          <w:lang w:val="pt-PT"/>
        </w:rPr>
        <w:t>Domine quid multiplicati</w:t>
      </w:r>
      <w:r w:rsidRPr="0021481A">
        <w:rPr>
          <w:lang w:val="pt-PT"/>
        </w:rPr>
        <w:t xml:space="preserve">. VS </w:t>
      </w:r>
      <w:r w:rsidRPr="0021481A">
        <w:rPr>
          <w:rStyle w:val="Incipit"/>
          <w:lang w:val="pt-PT"/>
        </w:rPr>
        <w:t>Quem quaeris mulier</w:t>
      </w:r>
      <w:r w:rsidRPr="0021481A">
        <w:rPr>
          <w:lang w:val="pt-PT"/>
        </w:rPr>
        <w:t xml:space="preserve">. Legitur evangelium secundum Marcum [EV] </w:t>
      </w:r>
      <w:r w:rsidRPr="0021481A">
        <w:rPr>
          <w:rStyle w:val="Incipit"/>
          <w:lang w:val="pt-PT"/>
        </w:rPr>
        <w:t>Maria Magdalena</w:t>
      </w:r>
      <w:r w:rsidRPr="0021481A">
        <w:rPr>
          <w:lang w:val="pt-PT"/>
        </w:rPr>
        <w:t xml:space="preserve"> cum homelia et cum tribus responsoriis. RP </w:t>
      </w:r>
      <w:r w:rsidRPr="0021481A">
        <w:rPr>
          <w:rStyle w:val="Incipit"/>
          <w:lang w:val="pt-PT"/>
        </w:rPr>
        <w:t>Angelus domini</w:t>
      </w:r>
      <w:r w:rsidRPr="0021481A">
        <w:rPr>
          <w:lang w:val="pt-PT"/>
        </w:rPr>
        <w:t xml:space="preserve">. RP </w:t>
      </w:r>
      <w:r w:rsidRPr="0021481A">
        <w:rPr>
          <w:rStyle w:val="Incipit"/>
          <w:lang w:val="pt-PT"/>
        </w:rPr>
        <w:t>Angelus domini</w:t>
      </w:r>
      <w:r w:rsidRPr="0021481A">
        <w:rPr>
          <w:lang w:val="pt-PT"/>
        </w:rPr>
        <w:t xml:space="preserve">. RP </w:t>
      </w:r>
      <w:r w:rsidRPr="0021481A">
        <w:rPr>
          <w:rStyle w:val="Incipit"/>
          <w:lang w:val="pt-PT"/>
        </w:rPr>
        <w:t>Dum transisset sabbatum</w:t>
      </w:r>
      <w:r w:rsidRPr="0021481A">
        <w:rPr>
          <w:lang w:val="pt-PT"/>
        </w:rPr>
        <w:t xml:space="preserve">. </w:t>
      </w:r>
    </w:p>
    <w:p w:rsidR="00C6706B" w:rsidRPr="0021481A" w:rsidRDefault="00BC1561" w:rsidP="00597649">
      <w:pPr>
        <w:rPr>
          <w:lang w:val="fr-FR"/>
        </w:rPr>
      </w:pPr>
      <w:r w:rsidRPr="0021481A">
        <w:rPr>
          <w:rStyle w:val="Funktion"/>
          <w:lang w:val="pt-PT"/>
        </w:rPr>
        <w:t>Cantores</w:t>
      </w:r>
      <w:r w:rsidRPr="0021481A">
        <w:rPr>
          <w:lang w:val="pt-PT"/>
        </w:rPr>
        <w:t xml:space="preserve"> imponant responsorium a capite, et de </w:t>
      </w:r>
      <w:r w:rsidRPr="0021481A">
        <w:rPr>
          <w:rStyle w:val="Ort"/>
          <w:lang w:val="pt-PT"/>
        </w:rPr>
        <w:t>choro</w:t>
      </w:r>
      <w:r w:rsidRPr="0021481A">
        <w:rPr>
          <w:lang w:val="pt-PT"/>
        </w:rPr>
        <w:t xml:space="preserve"> exeuntes cum magna reverentia portantes (121va) manibus ardentes candelas faciant processionem ad </w:t>
      </w:r>
      <w:r w:rsidRPr="0021481A">
        <w:rPr>
          <w:rStyle w:val="Ort"/>
          <w:lang w:val="pt-PT"/>
        </w:rPr>
        <w:t>sepulchrum</w:t>
      </w:r>
      <w:r w:rsidRPr="0021481A">
        <w:rPr>
          <w:lang w:val="pt-PT"/>
        </w:rPr>
        <w:t xml:space="preserve">. Illis ergo ordinatim stantibus tres </w:t>
      </w:r>
      <w:r w:rsidRPr="0021481A">
        <w:rPr>
          <w:rStyle w:val="Funktion"/>
          <w:lang w:val="pt-PT"/>
        </w:rPr>
        <w:t>|pre</w:t>
      </w:r>
      <w:r w:rsidR="007036F0" w:rsidRPr="0021481A">
        <w:rPr>
          <w:rStyle w:val="Funktion"/>
          <w:lang w:val="pt-PT"/>
        </w:rPr>
        <w:t>s</w:t>
      </w:r>
      <w:r w:rsidRPr="0021481A">
        <w:rPr>
          <w:rStyle w:val="Funktion"/>
          <w:lang w:val="pt-PT"/>
        </w:rPr>
        <w:t>piteri::presbyteri| maiores</w:t>
      </w:r>
      <w:r w:rsidRPr="0021481A">
        <w:rPr>
          <w:lang w:val="pt-PT"/>
        </w:rPr>
        <w:t xml:space="preserve"> personae indutis bonis cappis rubeis cum tribus turibulis </w:t>
      </w:r>
      <w:r w:rsidRPr="0021481A">
        <w:rPr>
          <w:lang w:val="pt-PT"/>
        </w:rPr>
        <w:lastRenderedPageBreak/>
        <w:t xml:space="preserve">fumigantibus sub typo sanctarum mulierium vadunt ad sepulchrum. Ibi sedent duo </w:t>
      </w:r>
      <w:r w:rsidRPr="0021481A">
        <w:rPr>
          <w:rStyle w:val="Funktion"/>
          <w:lang w:val="pt-PT"/>
        </w:rPr>
        <w:t>diaconi</w:t>
      </w:r>
      <w:r w:rsidRPr="0021481A">
        <w:rPr>
          <w:lang w:val="pt-PT"/>
        </w:rPr>
        <w:t xml:space="preserve"> dalmaticis albis vestiti </w:t>
      </w:r>
      <w:r w:rsidR="00C50804" w:rsidRPr="0021481A">
        <w:rPr>
          <w:lang w:val="pt-PT"/>
        </w:rPr>
        <w:t xml:space="preserve">subnit%D::e%$E::i$? angelorum, qui dicunt ad </w:t>
      </w:r>
      <w:r w:rsidR="00C50804" w:rsidRPr="0021481A">
        <w:rPr>
          <w:rStyle w:val="Funktion"/>
          <w:lang w:val="pt-PT"/>
        </w:rPr>
        <w:t>|prespiteros::presbyteros|</w:t>
      </w:r>
      <w:r w:rsidR="00C50804" w:rsidRPr="0021481A">
        <w:rPr>
          <w:lang w:val="pt-PT"/>
        </w:rPr>
        <w:t xml:space="preserve"> [VIS] </w:t>
      </w:r>
      <w:r w:rsidR="00C50804" w:rsidRPr="0021481A">
        <w:rPr>
          <w:rStyle w:val="Incipit"/>
          <w:lang w:val="pt-PT"/>
        </w:rPr>
        <w:t>Quem quaeritis</w:t>
      </w:r>
      <w:r w:rsidR="00C50804" w:rsidRPr="0021481A">
        <w:rPr>
          <w:lang w:val="pt-PT"/>
        </w:rPr>
        <w:t xml:space="preserve">. Respondent </w:t>
      </w:r>
      <w:r w:rsidR="00C50804" w:rsidRPr="0021481A">
        <w:rPr>
          <w:rStyle w:val="Funktion"/>
          <w:lang w:val="pt-PT"/>
        </w:rPr>
        <w:t>|prespiteri::presbyteri|</w:t>
      </w:r>
      <w:r w:rsidR="00346AF2" w:rsidRPr="0021481A">
        <w:rPr>
          <w:lang w:val="pt-PT"/>
        </w:rPr>
        <w:t xml:space="preserve"> [VIS</w:t>
      </w:r>
      <w:r w:rsidR="00C50804" w:rsidRPr="0021481A">
        <w:rPr>
          <w:lang w:val="pt-PT"/>
        </w:rPr>
        <w:t xml:space="preserve">] </w:t>
      </w:r>
      <w:r w:rsidR="00C50804" w:rsidRPr="0021481A">
        <w:rPr>
          <w:rStyle w:val="Incipit"/>
          <w:lang w:val="pt-PT"/>
        </w:rPr>
        <w:t>Iesum nazarenum</w:t>
      </w:r>
      <w:r w:rsidR="00C50804" w:rsidRPr="0021481A">
        <w:rPr>
          <w:lang w:val="pt-PT"/>
        </w:rPr>
        <w:t xml:space="preserve">. Angeli [VIS] </w:t>
      </w:r>
      <w:r w:rsidR="00C50804" w:rsidRPr="0021481A">
        <w:rPr>
          <w:rStyle w:val="Incipit"/>
          <w:lang w:val="pt-PT"/>
        </w:rPr>
        <w:t>Non est hic</w:t>
      </w:r>
      <w:r w:rsidR="00AE638E" w:rsidRPr="0021481A">
        <w:rPr>
          <w:rStyle w:val="Incipit"/>
          <w:lang w:val="pt-PT"/>
        </w:rPr>
        <w:t xml:space="preserve"> quem quaeriti</w:t>
      </w:r>
      <w:r w:rsidR="00AE638E" w:rsidRPr="0021481A">
        <w:rPr>
          <w:lang w:val="pt-PT"/>
        </w:rPr>
        <w:t xml:space="preserve">s. Angeli [VIS] </w:t>
      </w:r>
      <w:r w:rsidR="00AE638E" w:rsidRPr="0021481A">
        <w:rPr>
          <w:rStyle w:val="Incipit"/>
          <w:lang w:val="pt-PT"/>
        </w:rPr>
        <w:t>Venite et videte</w:t>
      </w:r>
      <w:r w:rsidR="00AE638E" w:rsidRPr="0021481A">
        <w:rPr>
          <w:lang w:val="pt-PT"/>
        </w:rPr>
        <w:t xml:space="preserve">. Angeli [VIS] </w:t>
      </w:r>
      <w:r w:rsidR="00AE638E" w:rsidRPr="0021481A">
        <w:rPr>
          <w:rStyle w:val="Incipit"/>
          <w:lang w:val="pt-PT"/>
        </w:rPr>
        <w:t>Cito euntes dicite</w:t>
      </w:r>
      <w:r w:rsidR="00AE638E" w:rsidRPr="0021481A">
        <w:rPr>
          <w:lang w:val="pt-PT"/>
        </w:rPr>
        <w:t xml:space="preserve">. Tunc </w:t>
      </w:r>
      <w:r w:rsidR="00AE638E" w:rsidRPr="0021481A">
        <w:rPr>
          <w:rStyle w:val="Funktion"/>
          <w:lang w:val="pt-PT"/>
        </w:rPr>
        <w:t>sacerdotes</w:t>
      </w:r>
      <w:r w:rsidR="00AE638E" w:rsidRPr="0021481A">
        <w:rPr>
          <w:lang w:val="pt-PT"/>
        </w:rPr>
        <w:t xml:space="preserve"> (1</w:t>
      </w:r>
      <w:r w:rsidR="00FC70F3" w:rsidRPr="0021481A">
        <w:rPr>
          <w:lang w:val="pt-PT"/>
        </w:rPr>
        <w:t xml:space="preserve">21vb) intrantes </w:t>
      </w:r>
      <w:r w:rsidR="00FC70F3" w:rsidRPr="0021481A">
        <w:rPr>
          <w:rStyle w:val="Ort"/>
          <w:lang w:val="pt-PT"/>
        </w:rPr>
        <w:t>sepulchrum</w:t>
      </w:r>
      <w:r w:rsidR="00FC70F3" w:rsidRPr="0021481A">
        <w:rPr>
          <w:lang w:val="pt-PT"/>
        </w:rPr>
        <w:t xml:space="preserve"> lint</w:t>
      </w:r>
      <w:r w:rsidR="00AE638E" w:rsidRPr="0021481A">
        <w:rPr>
          <w:lang w:val="pt-PT"/>
        </w:rPr>
        <w:t xml:space="preserve">eamen inde tollant, et portant ante se in </w:t>
      </w:r>
      <w:r w:rsidR="00AE638E" w:rsidRPr="0021481A">
        <w:rPr>
          <w:rStyle w:val="Ort"/>
          <w:lang w:val="pt-PT"/>
        </w:rPr>
        <w:t>monasterium</w:t>
      </w:r>
      <w:r w:rsidR="00AE638E" w:rsidRPr="0021481A">
        <w:rPr>
          <w:lang w:val="pt-PT"/>
        </w:rPr>
        <w:t xml:space="preserve"> ex opposito processionis in </w:t>
      </w:r>
      <w:r w:rsidR="00AE638E" w:rsidRPr="0021481A">
        <w:rPr>
          <w:rStyle w:val="Ort"/>
          <w:lang w:val="pt-PT"/>
        </w:rPr>
        <w:t>gradu sanctae Mariae</w:t>
      </w:r>
      <w:r w:rsidR="00AE638E" w:rsidRPr="0021481A">
        <w:rPr>
          <w:lang w:val="pt-PT"/>
        </w:rPr>
        <w:t xml:space="preserve"> omnibus ostendentes dicunt ANVIS </w:t>
      </w:r>
      <w:r w:rsidR="00AE638E" w:rsidRPr="0021481A">
        <w:rPr>
          <w:rStyle w:val="Incipit"/>
          <w:lang w:val="pt-PT"/>
        </w:rPr>
        <w:t>Surrexit dominus de sepulchro</w:t>
      </w:r>
      <w:r w:rsidR="00AE638E" w:rsidRPr="0021481A">
        <w:rPr>
          <w:lang w:val="pt-PT"/>
        </w:rPr>
        <w:t xml:space="preserve">. </w:t>
      </w:r>
      <w:r w:rsidR="00AE638E" w:rsidRPr="0021481A">
        <w:rPr>
          <w:lang w:val="fr-FR"/>
        </w:rPr>
        <w:t xml:space="preserve">Deinde </w:t>
      </w:r>
      <w:r w:rsidR="00AE638E" w:rsidRPr="0021481A">
        <w:rPr>
          <w:rStyle w:val="Funktion"/>
          <w:lang w:val="fr-FR"/>
        </w:rPr>
        <w:t>cantores</w:t>
      </w:r>
      <w:r w:rsidR="00AE638E" w:rsidRPr="0021481A">
        <w:rPr>
          <w:lang w:val="fr-FR"/>
        </w:rPr>
        <w:t xml:space="preserve"> [TD] </w:t>
      </w:r>
      <w:r w:rsidR="00AE638E" w:rsidRPr="0021481A">
        <w:rPr>
          <w:rStyle w:val="Incipit"/>
          <w:lang w:val="fr-FR"/>
        </w:rPr>
        <w:t>Te deum laudamus</w:t>
      </w:r>
      <w:r w:rsidR="00AE638E" w:rsidRPr="0021481A">
        <w:rPr>
          <w:lang w:val="fr-FR"/>
        </w:rPr>
        <w:t xml:space="preserve">. Et </w:t>
      </w:r>
      <w:r w:rsidR="00AE638E" w:rsidRPr="0021481A">
        <w:rPr>
          <w:rStyle w:val="Funktion"/>
          <w:lang w:val="fr-FR"/>
        </w:rPr>
        <w:t>populus</w:t>
      </w:r>
      <w:r w:rsidR="00AE638E" w:rsidRPr="0021481A">
        <w:rPr>
          <w:lang w:val="fr-FR"/>
        </w:rPr>
        <w:t xml:space="preserve"> [VIS] </w:t>
      </w:r>
      <w:r w:rsidR="00AE638E" w:rsidRPr="0021481A">
        <w:rPr>
          <w:rStyle w:val="Incipit"/>
          <w:lang w:val="fr-FR"/>
        </w:rPr>
        <w:t>Kyrie. Christe eleyson</w:t>
      </w:r>
      <w:r w:rsidR="00AE638E" w:rsidRPr="0021481A">
        <w:rPr>
          <w:lang w:val="fr-FR"/>
        </w:rPr>
        <w:t xml:space="preserve">. [VIS] </w:t>
      </w:r>
      <w:r w:rsidR="00AE638E" w:rsidRPr="0021481A">
        <w:rPr>
          <w:rStyle w:val="Incipit"/>
          <w:lang w:val="fr-FR"/>
        </w:rPr>
        <w:t>Christ ist erstanden</w:t>
      </w:r>
      <w:r w:rsidR="00AE638E" w:rsidRPr="0021481A">
        <w:rPr>
          <w:lang w:val="fr-FR"/>
        </w:rPr>
        <w:t xml:space="preserve">. Et fit compulsatio cum </w:t>
      </w:r>
      <w:r w:rsidR="00C6706B" w:rsidRPr="0021481A">
        <w:rPr>
          <w:lang w:val="fr-FR"/>
        </w:rPr>
        <w:t>omnibus campanis clare sonantibus item cum [TD]</w:t>
      </w:r>
      <w:r w:rsidR="00736A97" w:rsidRPr="0021481A">
        <w:rPr>
          <w:lang w:val="fr-FR"/>
        </w:rPr>
        <w:t xml:space="preserve"> </w:t>
      </w:r>
      <w:r w:rsidR="00736A97" w:rsidRPr="0021481A">
        <w:rPr>
          <w:rStyle w:val="Incipit"/>
          <w:lang w:val="fr-FR"/>
        </w:rPr>
        <w:t>Te deum laud</w:t>
      </w:r>
      <w:r w:rsidR="00C6706B" w:rsidRPr="0021481A">
        <w:rPr>
          <w:rStyle w:val="Incipit"/>
          <w:lang w:val="fr-FR"/>
        </w:rPr>
        <w:t>amus</w:t>
      </w:r>
      <w:r w:rsidR="00C6706B" w:rsidRPr="0021481A">
        <w:rPr>
          <w:lang w:val="fr-FR"/>
        </w:rPr>
        <w:t xml:space="preserve">. </w:t>
      </w:r>
    </w:p>
    <w:p w:rsidR="00BC1561" w:rsidRDefault="00BE7079" w:rsidP="00597649">
      <w:r w:rsidRPr="0021481A">
        <w:rPr>
          <w:rStyle w:val="Time1"/>
          <w:lang w:val="fr-FR"/>
        </w:rPr>
        <w:t>[Ad laudes]</w:t>
      </w:r>
      <w:r w:rsidRPr="0021481A">
        <w:rPr>
          <w:lang w:val="fr-FR"/>
        </w:rPr>
        <w:t xml:space="preserve"> </w:t>
      </w:r>
      <w:r w:rsidR="00C6706B" w:rsidRPr="0021481A">
        <w:rPr>
          <w:lang w:val="fr-FR"/>
        </w:rPr>
        <w:t xml:space="preserve">Hodie nec in tota ebdomada </w:t>
      </w:r>
      <w:r w:rsidR="00C6706B" w:rsidRPr="0021481A">
        <w:rPr>
          <w:rStyle w:val="Funktion"/>
          <w:lang w:val="fr-FR"/>
        </w:rPr>
        <w:t>sacerdos</w:t>
      </w:r>
      <w:r w:rsidR="00C6706B" w:rsidRPr="0021481A">
        <w:rPr>
          <w:lang w:val="fr-FR"/>
        </w:rPr>
        <w:t xml:space="preserve"> non dicat [VAR] </w:t>
      </w:r>
      <w:r w:rsidR="00C6706B" w:rsidRPr="0021481A">
        <w:rPr>
          <w:rStyle w:val="Incipit"/>
          <w:lang w:val="fr-FR"/>
        </w:rPr>
        <w:t>Deus in adiutorium</w:t>
      </w:r>
      <w:r w:rsidR="00C6706B" w:rsidRPr="0021481A">
        <w:rPr>
          <w:lang w:val="fr-FR"/>
        </w:rPr>
        <w:t xml:space="preserve">, sed </w:t>
      </w:r>
      <w:r w:rsidR="00C6706B" w:rsidRPr="0021481A">
        <w:rPr>
          <w:rStyle w:val="Funktion"/>
          <w:lang w:val="fr-FR"/>
        </w:rPr>
        <w:t>cantor</w:t>
      </w:r>
      <w:r w:rsidR="00C6706B" w:rsidRPr="0021481A">
        <w:rPr>
          <w:lang w:val="fr-FR"/>
        </w:rPr>
        <w:t xml:space="preserve"> semper incipiat antiphonam</w:t>
      </w:r>
      <w:r w:rsidRPr="0021481A">
        <w:rPr>
          <w:lang w:val="fr-FR"/>
        </w:rPr>
        <w:t xml:space="preserve"> ad laudes. </w:t>
      </w:r>
      <w:r>
        <w:t xml:space="preserve">AN </w:t>
      </w:r>
      <w:r w:rsidRPr="00FC70F3">
        <w:rPr>
          <w:rStyle w:val="Incipit"/>
        </w:rPr>
        <w:t>Angelus domini</w:t>
      </w:r>
      <w:r>
        <w:t xml:space="preserve">. AN </w:t>
      </w:r>
      <w:r w:rsidRPr="00FC70F3">
        <w:rPr>
          <w:rStyle w:val="Incipit"/>
        </w:rPr>
        <w:t>Et ecce terrae</w:t>
      </w:r>
      <w:r>
        <w:t xml:space="preserve">. AN </w:t>
      </w:r>
      <w:r w:rsidRPr="00FC70F3">
        <w:rPr>
          <w:rStyle w:val="Incipit"/>
        </w:rPr>
        <w:t>Erat autem</w:t>
      </w:r>
      <w:r>
        <w:t xml:space="preserve">. AN </w:t>
      </w:r>
      <w:r w:rsidRPr="00FC70F3">
        <w:rPr>
          <w:rStyle w:val="Incipit"/>
        </w:rPr>
        <w:t>Prae timore autem</w:t>
      </w:r>
      <w:r>
        <w:t xml:space="preserve">. AN </w:t>
      </w:r>
      <w:r w:rsidRPr="00FC70F3">
        <w:rPr>
          <w:rStyle w:val="Incipit"/>
        </w:rPr>
        <w:t>Respondens autem</w:t>
      </w:r>
      <w:r>
        <w:t>. Capitulum nec versiculus sequitur, nec graduale, quia in loco suo nondum est cantandum. (122ra) Idcirco devitamus in matutinis, ad prima</w:t>
      </w:r>
      <w:r w:rsidR="00346AF2">
        <w:t>m</w:t>
      </w:r>
      <w:r>
        <w:t xml:space="preserve"> et tertiam. Sed </w:t>
      </w:r>
      <w:r w:rsidRPr="00FC70F3">
        <w:rPr>
          <w:rStyle w:val="Funktion"/>
        </w:rPr>
        <w:t>cantor</w:t>
      </w:r>
      <w:r>
        <w:t xml:space="preserve"> statim imponat AB </w:t>
      </w:r>
      <w:r w:rsidRPr="00FC70F3">
        <w:rPr>
          <w:rStyle w:val="Incipit"/>
        </w:rPr>
        <w:t>Et valde mane</w:t>
      </w:r>
      <w:r>
        <w:t xml:space="preserve">. PSBE </w:t>
      </w:r>
      <w:r w:rsidRPr="00FC70F3">
        <w:rPr>
          <w:rStyle w:val="Incipit"/>
        </w:rPr>
        <w:t>Benedictus dominus</w:t>
      </w:r>
      <w:r>
        <w:t xml:space="preserve">. OR </w:t>
      </w:r>
      <w:r w:rsidRPr="00FC70F3">
        <w:rPr>
          <w:rStyle w:val="Incipit"/>
        </w:rPr>
        <w:t>Deus qui hodierna die</w:t>
      </w:r>
      <w:r>
        <w:t>.</w:t>
      </w:r>
    </w:p>
    <w:p w:rsidR="00521763" w:rsidRDefault="00BE7079" w:rsidP="00597649">
      <w:r>
        <w:t xml:space="preserve">Ad primam et ad omnes cursus dicitur [VAR] </w:t>
      </w:r>
      <w:r w:rsidRPr="00FC70F3">
        <w:rPr>
          <w:rStyle w:val="Incipit"/>
        </w:rPr>
        <w:t>Deus in adiutorium</w:t>
      </w:r>
      <w:r w:rsidR="002135F3">
        <w:t xml:space="preserve">, exceptis vesperis. </w:t>
      </w:r>
    </w:p>
    <w:p w:rsidR="00BE7079" w:rsidRDefault="00521763" w:rsidP="00597649">
      <w:r w:rsidRPr="00FC70F3">
        <w:rPr>
          <w:rStyle w:val="Time1"/>
        </w:rPr>
        <w:t>[Ad primam]</w:t>
      </w:r>
      <w:r>
        <w:t xml:space="preserve"> AN </w:t>
      </w:r>
      <w:r w:rsidRPr="00FC70F3">
        <w:rPr>
          <w:rStyle w:val="Incipit"/>
        </w:rPr>
        <w:t>Angelus autem</w:t>
      </w:r>
      <w:r>
        <w:t xml:space="preserve">. </w:t>
      </w:r>
      <w:r w:rsidR="002135F3">
        <w:t xml:space="preserve">PS </w:t>
      </w:r>
      <w:r w:rsidR="002135F3" w:rsidRPr="00FC70F3">
        <w:rPr>
          <w:rStyle w:val="Incipit"/>
        </w:rPr>
        <w:t>Deus in nomine</w:t>
      </w:r>
      <w:r w:rsidR="002135F3">
        <w:t xml:space="preserve">. PS </w:t>
      </w:r>
      <w:r w:rsidR="002135F3" w:rsidRPr="00FC70F3">
        <w:rPr>
          <w:rStyle w:val="Incipit"/>
        </w:rPr>
        <w:t>Beati immaculati</w:t>
      </w:r>
      <w:r w:rsidR="002135F3">
        <w:t xml:space="preserve">. PS </w:t>
      </w:r>
      <w:r w:rsidR="002135F3" w:rsidRPr="00FC70F3">
        <w:rPr>
          <w:rStyle w:val="Incipit"/>
        </w:rPr>
        <w:t>Retribue servo</w:t>
      </w:r>
      <w:r w:rsidR="002135F3">
        <w:t xml:space="preserve">. Hodie et per totam septimanam non dicatur ad primam [SY] </w:t>
      </w:r>
      <w:r w:rsidR="002135F3" w:rsidRPr="00FC70F3">
        <w:rPr>
          <w:rStyle w:val="Incipit"/>
        </w:rPr>
        <w:t>Quicumque vult</w:t>
      </w:r>
      <w:r w:rsidR="002135F3">
        <w:t xml:space="preserve">. Graduale et alleluia non dices hodie nec [PN] </w:t>
      </w:r>
      <w:r w:rsidR="002135F3" w:rsidRPr="00FC70F3">
        <w:rPr>
          <w:rStyle w:val="Incipit"/>
        </w:rPr>
        <w:t>Pater noster</w:t>
      </w:r>
      <w:r w:rsidR="00FC70F3">
        <w:t xml:space="preserve">, nec [CR] </w:t>
      </w:r>
      <w:r w:rsidR="00FC70F3" w:rsidRPr="00FC70F3">
        <w:rPr>
          <w:rStyle w:val="Incipit"/>
        </w:rPr>
        <w:t>Credo in</w:t>
      </w:r>
      <w:r w:rsidR="002135F3" w:rsidRPr="00FC70F3">
        <w:rPr>
          <w:rStyle w:val="Incipit"/>
        </w:rPr>
        <w:t xml:space="preserve"> deum</w:t>
      </w:r>
      <w:r w:rsidR="002135F3">
        <w:t xml:space="preserve"> dicitur per totam septimanam</w:t>
      </w:r>
      <w:r>
        <w:t xml:space="preserve">, sed cantanda est AN </w:t>
      </w:r>
      <w:r w:rsidRPr="00FC70F3">
        <w:rPr>
          <w:rStyle w:val="Incipit"/>
        </w:rPr>
        <w:t>Angelus domini</w:t>
      </w:r>
      <w:r>
        <w:t xml:space="preserve">. Sequitur [ORI] </w:t>
      </w:r>
      <w:r w:rsidRPr="00FC70F3">
        <w:rPr>
          <w:rStyle w:val="Incipit"/>
        </w:rPr>
        <w:t>Dominus vobiscum</w:t>
      </w:r>
      <w:r w:rsidR="004B119A">
        <w:t xml:space="preserve">. OR </w:t>
      </w:r>
      <w:r w:rsidR="004B119A" w:rsidRPr="00FC70F3">
        <w:rPr>
          <w:rStyle w:val="Incipit"/>
        </w:rPr>
        <w:t>Deus qui hodierna die</w:t>
      </w:r>
      <w:r w:rsidR="004B119A">
        <w:t xml:space="preserve">. Et nota quod per totam ebdomadam ad omnes horas dicitur OR </w:t>
      </w:r>
      <w:r w:rsidR="004B119A" w:rsidRPr="00FC70F3">
        <w:rPr>
          <w:rStyle w:val="Incipit"/>
        </w:rPr>
        <w:t>Deus qui hodierna (122rb) die</w:t>
      </w:r>
      <w:r w:rsidR="004B119A">
        <w:t>, nisi in matutinis et in vesperis. Ibi dicuntur orationes feriales.</w:t>
      </w:r>
    </w:p>
    <w:p w:rsidR="004B119A" w:rsidRDefault="004B119A" w:rsidP="00597649">
      <w:r w:rsidRPr="00FC70F3">
        <w:rPr>
          <w:rStyle w:val="Time1"/>
        </w:rPr>
        <w:t>Ad tertiam</w:t>
      </w:r>
      <w:r>
        <w:t xml:space="preserve"> AN </w:t>
      </w:r>
      <w:r w:rsidRPr="0047561E">
        <w:rPr>
          <w:rStyle w:val="Incipit"/>
        </w:rPr>
        <w:t>Ecce terrae</w:t>
      </w:r>
      <w:r>
        <w:t xml:space="preserve">. Graduale nec alleluia dicitur, sed tantum OR </w:t>
      </w:r>
      <w:r w:rsidR="00346AF2">
        <w:rPr>
          <w:rStyle w:val="Incipit"/>
        </w:rPr>
        <w:t>Deus qui h</w:t>
      </w:r>
      <w:r w:rsidRPr="0047561E">
        <w:rPr>
          <w:rStyle w:val="Incipit"/>
        </w:rPr>
        <w:t>odierna die</w:t>
      </w:r>
      <w:r>
        <w:t>.</w:t>
      </w:r>
      <w:r w:rsidR="004F0753">
        <w:t xml:space="preserve"> Deinde </w:t>
      </w:r>
      <w:r w:rsidR="004F0753" w:rsidRPr="0047561E">
        <w:rPr>
          <w:rStyle w:val="Funktion"/>
        </w:rPr>
        <w:t>cantores</w:t>
      </w:r>
      <w:r w:rsidR="004F0753">
        <w:t xml:space="preserve"> imponant AN </w:t>
      </w:r>
      <w:r w:rsidR="004F0753" w:rsidRPr="0047561E">
        <w:rPr>
          <w:rStyle w:val="Incipit"/>
        </w:rPr>
        <w:t>In die resurrectionis</w:t>
      </w:r>
      <w:r w:rsidR="004F0753">
        <w:t xml:space="preserve">. </w:t>
      </w:r>
      <w:r w:rsidR="004F0753" w:rsidRPr="0047561E">
        <w:rPr>
          <w:rStyle w:val="Funktion"/>
        </w:rPr>
        <w:t>Sacerdos</w:t>
      </w:r>
      <w:r w:rsidR="004F0753">
        <w:t xml:space="preserve"> subiungat VS </w:t>
      </w:r>
      <w:r w:rsidR="004F0753" w:rsidRPr="0047561E">
        <w:rPr>
          <w:rStyle w:val="Incipit"/>
        </w:rPr>
        <w:t>Surrexit dominus vere alleluia</w:t>
      </w:r>
      <w:r w:rsidR="004F0753">
        <w:t xml:space="preserve">. Sequitur OR </w:t>
      </w:r>
      <w:r w:rsidR="004F0753" w:rsidRPr="0047561E">
        <w:rPr>
          <w:rStyle w:val="Incipit"/>
        </w:rPr>
        <w:t>Concede quaesumus omnipotens deus qui resurrectionis dominicae</w:t>
      </w:r>
      <w:r w:rsidR="004F0753">
        <w:t xml:space="preserve">. Dicta oratione </w:t>
      </w:r>
      <w:r w:rsidR="004F0753" w:rsidRPr="0047561E">
        <w:rPr>
          <w:rStyle w:val="Funktion"/>
        </w:rPr>
        <w:t>cantores</w:t>
      </w:r>
      <w:r w:rsidR="004F0753">
        <w:t xml:space="preserve"> imponant aliam antiphonam scilicet [A</w:t>
      </w:r>
      <w:r w:rsidR="00711716">
        <w:t>P</w:t>
      </w:r>
      <w:r w:rsidR="004F0753">
        <w:t xml:space="preserve">] </w:t>
      </w:r>
      <w:r w:rsidR="004F0753" w:rsidRPr="0047561E">
        <w:rPr>
          <w:rStyle w:val="Incipit"/>
        </w:rPr>
        <w:t>Vidi aquam egredientem</w:t>
      </w:r>
      <w:r w:rsidR="004F0753">
        <w:t xml:space="preserve">. Quam non sequitur oratio. Interim </w:t>
      </w:r>
      <w:r w:rsidR="004F0753" w:rsidRPr="0047561E">
        <w:rPr>
          <w:rStyle w:val="Funktion"/>
        </w:rPr>
        <w:t>sacerdos</w:t>
      </w:r>
      <w:r w:rsidR="004F0753">
        <w:t xml:space="preserve"> det aspersionem.</w:t>
      </w:r>
    </w:p>
    <w:p w:rsidR="00B93F5A" w:rsidRPr="0021481A" w:rsidRDefault="004F0753" w:rsidP="00597649">
      <w:pPr>
        <w:rPr>
          <w:lang w:val="pt-PT"/>
        </w:rPr>
      </w:pPr>
      <w:r w:rsidRPr="00FC70F3">
        <w:rPr>
          <w:rStyle w:val="Time1"/>
        </w:rPr>
        <w:t>[Ad processionem]</w:t>
      </w:r>
      <w:r>
        <w:t xml:space="preserve"> Post aspersionem sollemnis fit processio in </w:t>
      </w:r>
      <w:r w:rsidRPr="0047561E">
        <w:rPr>
          <w:rStyle w:val="Ort"/>
        </w:rPr>
        <w:t>claustrum</w:t>
      </w:r>
      <w:r>
        <w:t xml:space="preserve"> ante </w:t>
      </w:r>
      <w:r w:rsidRPr="0047561E">
        <w:rPr>
          <w:rStyle w:val="Ort"/>
        </w:rPr>
        <w:t>capellam omnium sanctorum</w:t>
      </w:r>
      <w:r>
        <w:t xml:space="preserve"> cum cappis et quattuor vexillis maioribus et aspersorio (122va) cantant AP </w:t>
      </w:r>
      <w:r w:rsidRPr="0047561E">
        <w:rPr>
          <w:rStyle w:val="Incipit"/>
        </w:rPr>
        <w:t>Christus resurgens ex mortuis</w:t>
      </w:r>
      <w:r>
        <w:t xml:space="preserve">. Finita antiphona sequitur VS </w:t>
      </w:r>
      <w:r w:rsidRPr="0047561E">
        <w:rPr>
          <w:rStyle w:val="Incipit"/>
        </w:rPr>
        <w:t>In resurrectione tua Christe alleluia</w:t>
      </w:r>
      <w:r>
        <w:t xml:space="preserve">. Sequitur OR </w:t>
      </w:r>
      <w:r w:rsidRPr="00736A97">
        <w:rPr>
          <w:rStyle w:val="Incipit"/>
        </w:rPr>
        <w:t>Praesta quaesumus omnipotens deus ut qui resurrectionis</w:t>
      </w:r>
      <w:r>
        <w:t xml:space="preserve">. Deinde accedant duo </w:t>
      </w:r>
      <w:r w:rsidRPr="0047561E">
        <w:rPr>
          <w:rStyle w:val="Funktion"/>
        </w:rPr>
        <w:t>pueri</w:t>
      </w:r>
      <w:r>
        <w:t xml:space="preserve"> cantantes HVHY </w:t>
      </w:r>
      <w:r w:rsidRPr="0047561E">
        <w:rPr>
          <w:rStyle w:val="Incipit"/>
        </w:rPr>
        <w:t>Salve festa dies</w:t>
      </w:r>
      <w:r>
        <w:t xml:space="preserve">. Deinde </w:t>
      </w:r>
      <w:r w:rsidRPr="0047561E">
        <w:rPr>
          <w:rStyle w:val="Funktion"/>
        </w:rPr>
        <w:t>chorus</w:t>
      </w:r>
      <w:r>
        <w:t xml:space="preserve"> post primum versum repetat [HV]</w:t>
      </w:r>
      <w:r w:rsidR="0061493B">
        <w:t xml:space="preserve"> </w:t>
      </w:r>
      <w:r w:rsidR="00711716">
        <w:rPr>
          <w:rStyle w:val="Incipit"/>
        </w:rPr>
        <w:t>Salve festa</w:t>
      </w:r>
      <w:r w:rsidR="0061493B">
        <w:t xml:space="preserve">. Et </w:t>
      </w:r>
      <w:r w:rsidR="0061493B" w:rsidRPr="0047561E">
        <w:rPr>
          <w:rStyle w:val="Funktion"/>
        </w:rPr>
        <w:t>populus</w:t>
      </w:r>
      <w:r w:rsidR="0061493B">
        <w:t xml:space="preserve"> [</w:t>
      </w:r>
      <w:r w:rsidR="00736A97">
        <w:t>KY</w:t>
      </w:r>
      <w:r w:rsidR="0061493B">
        <w:t xml:space="preserve">] </w:t>
      </w:r>
      <w:r w:rsidR="0061493B" w:rsidRPr="0061493B">
        <w:rPr>
          <w:rStyle w:val="Incipit"/>
        </w:rPr>
        <w:t>Kyrie</w:t>
      </w:r>
      <w:r w:rsidR="0061493B">
        <w:t xml:space="preserve"> et [</w:t>
      </w:r>
      <w:r w:rsidR="00736A97">
        <w:t>HY</w:t>
      </w:r>
      <w:r w:rsidR="0061493B">
        <w:t xml:space="preserve">] </w:t>
      </w:r>
      <w:r w:rsidR="0061493B" w:rsidRPr="0061493B">
        <w:rPr>
          <w:rStyle w:val="Incipit"/>
        </w:rPr>
        <w:t>Christ ist erstanden</w:t>
      </w:r>
      <w:r w:rsidR="0061493B">
        <w:t xml:space="preserve"> cum [</w:t>
      </w:r>
      <w:r w:rsidR="00711716">
        <w:t>_HY</w:t>
      </w:r>
      <w:r w:rsidR="0061493B">
        <w:t xml:space="preserve">] </w:t>
      </w:r>
      <w:r w:rsidR="0061493B" w:rsidRPr="0061493B">
        <w:rPr>
          <w:rStyle w:val="Incipit"/>
        </w:rPr>
        <w:t>alleluia alleuia</w:t>
      </w:r>
      <w:r w:rsidR="0061493B">
        <w:t xml:space="preserve">. </w:t>
      </w:r>
      <w:r w:rsidR="0061493B" w:rsidRPr="0021481A">
        <w:rPr>
          <w:lang w:val="fr-FR"/>
        </w:rPr>
        <w:t xml:space="preserve">Deinde </w:t>
      </w:r>
      <w:r w:rsidR="0061493B" w:rsidRPr="0021481A">
        <w:rPr>
          <w:rStyle w:val="Funktion"/>
          <w:lang w:val="fr-FR"/>
        </w:rPr>
        <w:t>pueri</w:t>
      </w:r>
      <w:r w:rsidR="0061493B" w:rsidRPr="0021481A">
        <w:rPr>
          <w:lang w:val="fr-FR"/>
        </w:rPr>
        <w:t xml:space="preserve"> cantant [HV] </w:t>
      </w:r>
      <w:r w:rsidR="0061493B" w:rsidRPr="0021481A">
        <w:rPr>
          <w:rStyle w:val="Incipit"/>
          <w:lang w:val="fr-FR"/>
        </w:rPr>
        <w:t>Tempora florigero</w:t>
      </w:r>
      <w:r w:rsidR="0061493B" w:rsidRPr="0021481A">
        <w:rPr>
          <w:lang w:val="fr-FR"/>
        </w:rPr>
        <w:t xml:space="preserve">. </w:t>
      </w:r>
      <w:r w:rsidR="0061493B" w:rsidRPr="0021481A">
        <w:rPr>
          <w:rStyle w:val="Funktion"/>
          <w:lang w:val="fr-FR"/>
        </w:rPr>
        <w:t>Chorus</w:t>
      </w:r>
      <w:r w:rsidR="0061493B" w:rsidRPr="0021481A">
        <w:rPr>
          <w:lang w:val="fr-FR"/>
        </w:rPr>
        <w:t xml:space="preserve"> et </w:t>
      </w:r>
      <w:r w:rsidR="0061493B" w:rsidRPr="0021481A">
        <w:rPr>
          <w:rStyle w:val="Funktion"/>
          <w:lang w:val="fr-FR"/>
        </w:rPr>
        <w:t>populus</w:t>
      </w:r>
      <w:r w:rsidR="0061493B" w:rsidRPr="0021481A">
        <w:rPr>
          <w:lang w:val="fr-FR"/>
        </w:rPr>
        <w:t xml:space="preserve"> respondeant ut prius. Deinde </w:t>
      </w:r>
      <w:r w:rsidR="0061493B" w:rsidRPr="0021481A">
        <w:rPr>
          <w:rStyle w:val="Funktion"/>
          <w:lang w:val="fr-FR"/>
        </w:rPr>
        <w:t>pueri</w:t>
      </w:r>
      <w:r w:rsidR="0061493B" w:rsidRPr="0021481A">
        <w:rPr>
          <w:lang w:val="fr-FR"/>
        </w:rPr>
        <w:t xml:space="preserve"> [HV] </w:t>
      </w:r>
      <w:r w:rsidR="0061493B" w:rsidRPr="0021481A">
        <w:rPr>
          <w:rStyle w:val="Incipit"/>
          <w:lang w:val="fr-FR"/>
        </w:rPr>
        <w:t>Ecce renascentis</w:t>
      </w:r>
      <w:r w:rsidR="0061493B" w:rsidRPr="0021481A">
        <w:rPr>
          <w:lang w:val="fr-FR"/>
        </w:rPr>
        <w:t xml:space="preserve">. </w:t>
      </w:r>
      <w:r w:rsidR="0061493B" w:rsidRPr="0021481A">
        <w:rPr>
          <w:rStyle w:val="Funktion"/>
          <w:lang w:val="fr-FR"/>
        </w:rPr>
        <w:t>Chorus</w:t>
      </w:r>
      <w:r w:rsidR="0061493B" w:rsidRPr="0021481A">
        <w:rPr>
          <w:lang w:val="fr-FR"/>
        </w:rPr>
        <w:t xml:space="preserve"> et </w:t>
      </w:r>
      <w:r w:rsidR="0061493B" w:rsidRPr="0021481A">
        <w:rPr>
          <w:rStyle w:val="Funktion"/>
          <w:lang w:val="fr-FR"/>
        </w:rPr>
        <w:t>populus</w:t>
      </w:r>
      <w:r w:rsidR="0061493B" w:rsidRPr="0021481A">
        <w:rPr>
          <w:lang w:val="fr-FR"/>
        </w:rPr>
        <w:t xml:space="preserve"> respondeant ut prius. Et ita eant per circuitum </w:t>
      </w:r>
      <w:r w:rsidR="0061493B" w:rsidRPr="0021481A">
        <w:rPr>
          <w:rStyle w:val="Ort"/>
          <w:lang w:val="fr-FR"/>
        </w:rPr>
        <w:t>claustri</w:t>
      </w:r>
      <w:r w:rsidR="00102854" w:rsidRPr="0021481A">
        <w:rPr>
          <w:lang w:val="fr-FR"/>
        </w:rPr>
        <w:t xml:space="preserve">. Deinde veniant in </w:t>
      </w:r>
      <w:r w:rsidR="00102854" w:rsidRPr="0021481A">
        <w:rPr>
          <w:rStyle w:val="Ort"/>
          <w:lang w:val="fr-FR"/>
        </w:rPr>
        <w:t>medium monasterii</w:t>
      </w:r>
      <w:r w:rsidR="00102854" w:rsidRPr="0021481A">
        <w:rPr>
          <w:lang w:val="fr-FR"/>
        </w:rPr>
        <w:t xml:space="preserve"> stantes processionaliter donec </w:t>
      </w:r>
      <w:r w:rsidR="00102854" w:rsidRPr="0021481A">
        <w:rPr>
          <w:rStyle w:val="Funktion"/>
          <w:lang w:val="fr-FR"/>
        </w:rPr>
        <w:t>pueri</w:t>
      </w:r>
      <w:r w:rsidR="00102854" w:rsidRPr="0021481A">
        <w:rPr>
          <w:lang w:val="fr-FR"/>
        </w:rPr>
        <w:t xml:space="preserve"> (122vb) perficiant ultimum HV </w:t>
      </w:r>
      <w:r w:rsidR="00102854" w:rsidRPr="0021481A">
        <w:rPr>
          <w:rStyle w:val="Incipit"/>
          <w:lang w:val="fr-FR"/>
        </w:rPr>
        <w:t>Qui crucifixus erat</w:t>
      </w:r>
      <w:r w:rsidR="00102854" w:rsidRPr="0021481A">
        <w:rPr>
          <w:lang w:val="fr-FR"/>
        </w:rPr>
        <w:t xml:space="preserve">. </w:t>
      </w:r>
      <w:r w:rsidR="00102854" w:rsidRPr="0021481A">
        <w:rPr>
          <w:rStyle w:val="Funktion"/>
          <w:lang w:val="pt-PT"/>
        </w:rPr>
        <w:t>Chorus</w:t>
      </w:r>
      <w:r w:rsidR="00102854" w:rsidRPr="0021481A">
        <w:rPr>
          <w:lang w:val="pt-PT"/>
        </w:rPr>
        <w:t xml:space="preserve"> repetat HV </w:t>
      </w:r>
      <w:r w:rsidR="00102854" w:rsidRPr="0021481A">
        <w:rPr>
          <w:rStyle w:val="Incipit"/>
          <w:lang w:val="pt-PT"/>
        </w:rPr>
        <w:t>Salve festa</w:t>
      </w:r>
      <w:r w:rsidR="00102854" w:rsidRPr="0021481A">
        <w:rPr>
          <w:lang w:val="pt-PT"/>
        </w:rPr>
        <w:t xml:space="preserve">. Deinde </w:t>
      </w:r>
      <w:r w:rsidR="00102854" w:rsidRPr="0021481A">
        <w:rPr>
          <w:rStyle w:val="Funktion"/>
          <w:lang w:val="pt-PT"/>
        </w:rPr>
        <w:t>cantor</w:t>
      </w:r>
      <w:r w:rsidR="00102854" w:rsidRPr="0021481A">
        <w:rPr>
          <w:lang w:val="pt-PT"/>
        </w:rPr>
        <w:t xml:space="preserve"> imponat AP </w:t>
      </w:r>
      <w:r w:rsidR="00102854" w:rsidRPr="0021481A">
        <w:rPr>
          <w:rStyle w:val="Incipit"/>
          <w:lang w:val="pt-PT"/>
        </w:rPr>
        <w:t>Cum rex gloriae</w:t>
      </w:r>
      <w:r w:rsidR="00102854" w:rsidRPr="0021481A">
        <w:rPr>
          <w:lang w:val="pt-PT"/>
        </w:rPr>
        <w:t xml:space="preserve">. Et procedant ad </w:t>
      </w:r>
      <w:r w:rsidR="00102854" w:rsidRPr="0021481A">
        <w:rPr>
          <w:rStyle w:val="Ort"/>
          <w:lang w:val="pt-PT"/>
        </w:rPr>
        <w:t>sanctum Ioannem</w:t>
      </w:r>
      <w:r w:rsidR="00102854" w:rsidRPr="0021481A">
        <w:rPr>
          <w:lang w:val="pt-PT"/>
        </w:rPr>
        <w:t xml:space="preserve">. Ibi </w:t>
      </w:r>
      <w:r w:rsidR="00102854" w:rsidRPr="0021481A">
        <w:rPr>
          <w:rStyle w:val="Funktion"/>
          <w:lang w:val="pt-PT"/>
        </w:rPr>
        <w:t>sacerdos</w:t>
      </w:r>
      <w:r w:rsidR="00102854" w:rsidRPr="0021481A">
        <w:rPr>
          <w:lang w:val="pt-PT"/>
        </w:rPr>
        <w:t xml:space="preserve"> subiungat VS </w:t>
      </w:r>
      <w:r w:rsidR="00102854" w:rsidRPr="0021481A">
        <w:rPr>
          <w:rStyle w:val="Incipit"/>
          <w:lang w:val="pt-PT"/>
        </w:rPr>
        <w:t>Surrexit dominus de sepulchro allelluia</w:t>
      </w:r>
      <w:r w:rsidR="00102854" w:rsidRPr="0021481A">
        <w:rPr>
          <w:lang w:val="pt-PT"/>
        </w:rPr>
        <w:t xml:space="preserve">. OR </w:t>
      </w:r>
      <w:r w:rsidR="00102854" w:rsidRPr="0021481A">
        <w:rPr>
          <w:rStyle w:val="Incipit"/>
          <w:lang w:val="pt-PT"/>
        </w:rPr>
        <w:t>Deus qui nos resurrectionis dominicae</w:t>
      </w:r>
      <w:r w:rsidR="00102854" w:rsidRPr="0021481A">
        <w:rPr>
          <w:lang w:val="pt-PT"/>
        </w:rPr>
        <w:t>. Deinde reddea</w:t>
      </w:r>
      <w:r w:rsidR="00626AB3" w:rsidRPr="0021481A">
        <w:rPr>
          <w:lang w:val="pt-PT"/>
        </w:rPr>
        <w:t xml:space="preserve">nt in </w:t>
      </w:r>
      <w:r w:rsidR="00626AB3" w:rsidRPr="0021481A">
        <w:rPr>
          <w:rStyle w:val="Ort"/>
          <w:lang w:val="pt-PT"/>
        </w:rPr>
        <w:t>monasterium</w:t>
      </w:r>
      <w:r w:rsidR="00626AB3" w:rsidRPr="0021481A">
        <w:rPr>
          <w:lang w:val="pt-PT"/>
        </w:rPr>
        <w:t xml:space="preserve"> ad </w:t>
      </w:r>
      <w:r w:rsidR="00626AB3" w:rsidRPr="0021481A">
        <w:rPr>
          <w:rStyle w:val="Ort"/>
          <w:lang w:val="pt-PT"/>
        </w:rPr>
        <w:t>sanctam crucem</w:t>
      </w:r>
      <w:r w:rsidR="00626AB3" w:rsidRPr="0021481A">
        <w:rPr>
          <w:lang w:val="pt-PT"/>
        </w:rPr>
        <w:t xml:space="preserve"> stantes in longitudine </w:t>
      </w:r>
      <w:r w:rsidR="00626AB3" w:rsidRPr="0021481A">
        <w:rPr>
          <w:rStyle w:val="Ort"/>
          <w:lang w:val="pt-PT"/>
        </w:rPr>
        <w:lastRenderedPageBreak/>
        <w:t>monasterii</w:t>
      </w:r>
      <w:r w:rsidR="00626AB3" w:rsidRPr="0021481A">
        <w:rPr>
          <w:lang w:val="pt-PT"/>
        </w:rPr>
        <w:t xml:space="preserve"> cantantes AP </w:t>
      </w:r>
      <w:r w:rsidR="00626AB3" w:rsidRPr="0021481A">
        <w:rPr>
          <w:rStyle w:val="Incipit"/>
          <w:lang w:val="pt-PT"/>
        </w:rPr>
        <w:t>Sedit angelus</w:t>
      </w:r>
      <w:r w:rsidR="00626AB3" w:rsidRPr="0021481A">
        <w:rPr>
          <w:lang w:val="pt-PT"/>
        </w:rPr>
        <w:t xml:space="preserve">. Dum venerint ubi cantatur [AV] </w:t>
      </w:r>
      <w:r w:rsidR="00626AB3" w:rsidRPr="0021481A">
        <w:rPr>
          <w:rStyle w:val="Incipit"/>
          <w:lang w:val="pt-PT"/>
        </w:rPr>
        <w:t>Nolite metuere</w:t>
      </w:r>
      <w:r w:rsidR="00626AB3" w:rsidRPr="0021481A">
        <w:rPr>
          <w:lang w:val="pt-PT"/>
        </w:rPr>
        <w:t xml:space="preserve"> accedant duo </w:t>
      </w:r>
      <w:r w:rsidR="00626AB3" w:rsidRPr="0021481A">
        <w:rPr>
          <w:rStyle w:val="Funktion"/>
          <w:lang w:val="pt-PT"/>
        </w:rPr>
        <w:t>domini</w:t>
      </w:r>
      <w:r w:rsidR="00626AB3" w:rsidRPr="0021481A">
        <w:rPr>
          <w:lang w:val="pt-PT"/>
        </w:rPr>
        <w:t xml:space="preserve"> et cantant AV </w:t>
      </w:r>
      <w:r w:rsidR="00626AB3" w:rsidRPr="0021481A">
        <w:rPr>
          <w:rStyle w:val="Incipit"/>
          <w:lang w:val="pt-PT"/>
        </w:rPr>
        <w:t>Crucifi</w:t>
      </w:r>
      <w:r w:rsidR="00736A97" w:rsidRPr="0021481A">
        <w:rPr>
          <w:rStyle w:val="Incipit"/>
          <w:lang w:val="pt-PT"/>
        </w:rPr>
        <w:t>xum dominum laudate</w:t>
      </w:r>
      <w:r w:rsidR="00736A97" w:rsidRPr="0021481A">
        <w:rPr>
          <w:lang w:val="pt-PT"/>
        </w:rPr>
        <w:t xml:space="preserve">. </w:t>
      </w:r>
      <w:r w:rsidR="00736A97" w:rsidRPr="0021481A">
        <w:rPr>
          <w:rStyle w:val="Funktion"/>
          <w:lang w:val="pt-PT"/>
        </w:rPr>
        <w:t>Chorus</w:t>
      </w:r>
      <w:r w:rsidR="00736A97" w:rsidRPr="0021481A">
        <w:rPr>
          <w:lang w:val="pt-PT"/>
        </w:rPr>
        <w:t xml:space="preserve"> respondet [AV] </w:t>
      </w:r>
      <w:r w:rsidR="00736A97" w:rsidRPr="0021481A">
        <w:rPr>
          <w:rStyle w:val="Incipit"/>
          <w:lang w:val="pt-PT"/>
        </w:rPr>
        <w:t>Nolite metuere</w:t>
      </w:r>
      <w:r w:rsidR="00736A97" w:rsidRPr="0021481A">
        <w:rPr>
          <w:lang w:val="pt-PT"/>
        </w:rPr>
        <w:t xml:space="preserve">. Dum vero pervenerint ubi canitur [_AV] </w:t>
      </w:r>
      <w:r w:rsidR="0047561E" w:rsidRPr="0021481A">
        <w:rPr>
          <w:rStyle w:val="Incipit"/>
          <w:lang w:val="pt-PT"/>
        </w:rPr>
        <w:t>A</w:t>
      </w:r>
      <w:r w:rsidR="00736A97" w:rsidRPr="0021481A">
        <w:rPr>
          <w:rStyle w:val="Incipit"/>
          <w:lang w:val="pt-PT"/>
        </w:rPr>
        <w:t>lleluia</w:t>
      </w:r>
      <w:r w:rsidR="00736A97" w:rsidRPr="0021481A">
        <w:rPr>
          <w:lang w:val="pt-PT"/>
        </w:rPr>
        <w:t xml:space="preserve"> ascendunt ad </w:t>
      </w:r>
      <w:r w:rsidR="00736A97" w:rsidRPr="0021481A">
        <w:rPr>
          <w:rStyle w:val="Ort"/>
          <w:lang w:val="pt-PT"/>
        </w:rPr>
        <w:t>chorum</w:t>
      </w:r>
      <w:r w:rsidR="00F97AB2" w:rsidRPr="0021481A">
        <w:rPr>
          <w:lang w:val="pt-PT"/>
        </w:rPr>
        <w:t xml:space="preserve"> et ibi canitur alius AV </w:t>
      </w:r>
      <w:r w:rsidR="00F97AB2" w:rsidRPr="0021481A">
        <w:rPr>
          <w:rStyle w:val="Incipit"/>
          <w:lang w:val="pt-PT"/>
        </w:rPr>
        <w:t>(123ra) Recordamini quomodo praedixit</w:t>
      </w:r>
      <w:r w:rsidR="00F97AB2" w:rsidRPr="0021481A">
        <w:rPr>
          <w:lang w:val="pt-PT"/>
        </w:rPr>
        <w:t xml:space="preserve">. </w:t>
      </w:r>
      <w:r w:rsidR="00F97AB2" w:rsidRPr="0021481A">
        <w:rPr>
          <w:rStyle w:val="Funktion"/>
          <w:lang w:val="pt-PT"/>
        </w:rPr>
        <w:t>Chori</w:t>
      </w:r>
      <w:r w:rsidR="00F97AB2" w:rsidRPr="0021481A">
        <w:rPr>
          <w:lang w:val="pt-PT"/>
        </w:rPr>
        <w:t xml:space="preserve"> respondent [_AV] </w:t>
      </w:r>
      <w:r w:rsidR="00F97AB2" w:rsidRPr="0021481A">
        <w:rPr>
          <w:rStyle w:val="Incipit"/>
          <w:lang w:val="pt-PT"/>
        </w:rPr>
        <w:t>Alleluia</w:t>
      </w:r>
      <w:r w:rsidR="00F97AB2" w:rsidRPr="0021481A">
        <w:rPr>
          <w:lang w:val="pt-PT"/>
        </w:rPr>
        <w:t xml:space="preserve">. Deinde </w:t>
      </w:r>
      <w:r w:rsidR="00F97AB2" w:rsidRPr="0021481A">
        <w:rPr>
          <w:rStyle w:val="Funktion"/>
          <w:lang w:val="pt-PT"/>
        </w:rPr>
        <w:t>episcopus</w:t>
      </w:r>
      <w:r w:rsidR="00F97AB2" w:rsidRPr="0021481A">
        <w:rPr>
          <w:lang w:val="pt-PT"/>
        </w:rPr>
        <w:t xml:space="preserve"> faciat sermonem ad </w:t>
      </w:r>
      <w:r w:rsidR="00F97AB2" w:rsidRPr="0021481A">
        <w:rPr>
          <w:rStyle w:val="Funktion"/>
          <w:lang w:val="pt-PT"/>
        </w:rPr>
        <w:t>populum</w:t>
      </w:r>
      <w:r w:rsidR="00F97AB2" w:rsidRPr="0021481A">
        <w:rPr>
          <w:lang w:val="pt-PT"/>
        </w:rPr>
        <w:t xml:space="preserve"> et pronuntiat indulgentiam</w:t>
      </w:r>
      <w:r w:rsidR="00B93F5A" w:rsidRPr="0021481A">
        <w:rPr>
          <w:lang w:val="pt-PT"/>
        </w:rPr>
        <w:t xml:space="preserve">. </w:t>
      </w:r>
    </w:p>
    <w:p w:rsidR="004F0753" w:rsidRPr="0021481A" w:rsidRDefault="00B93F5A" w:rsidP="00597649">
      <w:pPr>
        <w:rPr>
          <w:lang w:val="pt-PT"/>
        </w:rPr>
      </w:pPr>
      <w:r w:rsidRPr="0021481A">
        <w:rPr>
          <w:rStyle w:val="Time1"/>
          <w:lang w:val="pt-PT"/>
        </w:rPr>
        <w:t>[Ad missam]</w:t>
      </w:r>
      <w:r w:rsidRPr="0021481A">
        <w:rPr>
          <w:lang w:val="pt-PT"/>
        </w:rPr>
        <w:t xml:space="preserve"> Postmodum </w:t>
      </w:r>
      <w:r w:rsidRPr="0021481A">
        <w:rPr>
          <w:rStyle w:val="Funktion"/>
          <w:lang w:val="pt-PT"/>
        </w:rPr>
        <w:t>cantores</w:t>
      </w:r>
      <w:r w:rsidRPr="0021481A">
        <w:rPr>
          <w:lang w:val="pt-PT"/>
        </w:rPr>
        <w:t xml:space="preserve"> imponant IN </w:t>
      </w:r>
      <w:r w:rsidRPr="0021481A">
        <w:rPr>
          <w:rStyle w:val="Incipit"/>
          <w:lang w:val="pt-PT"/>
        </w:rPr>
        <w:t>Resurrexi et adhuc tecum sum</w:t>
      </w:r>
      <w:r w:rsidRPr="0021481A">
        <w:rPr>
          <w:lang w:val="pt-PT"/>
        </w:rPr>
        <w:t>. Sollemne [KY]</w:t>
      </w:r>
      <w:r w:rsidR="00F93A0E" w:rsidRPr="0021481A">
        <w:rPr>
          <w:lang w:val="pt-PT"/>
        </w:rPr>
        <w:t xml:space="preserve"> </w:t>
      </w:r>
      <w:r w:rsidR="00F93A0E" w:rsidRPr="0021481A">
        <w:rPr>
          <w:rStyle w:val="Incipit"/>
          <w:lang w:val="pt-PT"/>
        </w:rPr>
        <w:t>K</w:t>
      </w:r>
      <w:r w:rsidR="003A6E77" w:rsidRPr="0021481A">
        <w:rPr>
          <w:rStyle w:val="Incipit"/>
          <w:lang w:val="pt-PT"/>
        </w:rPr>
        <w:t>yrie</w:t>
      </w:r>
      <w:r w:rsidR="003A6E77" w:rsidRPr="0021481A">
        <w:rPr>
          <w:lang w:val="pt-PT"/>
        </w:rPr>
        <w:t xml:space="preserve"> cum [GL] </w:t>
      </w:r>
      <w:r w:rsidR="003A6E77" w:rsidRPr="0021481A">
        <w:rPr>
          <w:rStyle w:val="Incipit"/>
          <w:lang w:val="pt-PT"/>
        </w:rPr>
        <w:t>Gloria in excelsis deo</w:t>
      </w:r>
      <w:r w:rsidR="003A6E77" w:rsidRPr="0021481A">
        <w:rPr>
          <w:lang w:val="pt-PT"/>
        </w:rPr>
        <w:t xml:space="preserve">. Tantum sola ORCL </w:t>
      </w:r>
      <w:r w:rsidR="003A6E77" w:rsidRPr="0021481A">
        <w:rPr>
          <w:rStyle w:val="Incipit"/>
          <w:lang w:val="pt-PT"/>
        </w:rPr>
        <w:t>Deus qui hodierna die</w:t>
      </w:r>
      <w:r w:rsidR="003A6E77" w:rsidRPr="0021481A">
        <w:rPr>
          <w:lang w:val="pt-PT"/>
        </w:rPr>
        <w:t xml:space="preserve">. EP </w:t>
      </w:r>
      <w:r w:rsidR="003A6E77" w:rsidRPr="0021481A">
        <w:rPr>
          <w:rStyle w:val="Incipit"/>
          <w:lang w:val="pt-PT"/>
        </w:rPr>
        <w:t>Expurgate vetus</w:t>
      </w:r>
      <w:r w:rsidR="003A6E77" w:rsidRPr="0021481A">
        <w:rPr>
          <w:lang w:val="pt-PT"/>
        </w:rPr>
        <w:t xml:space="preserve">. GR </w:t>
      </w:r>
      <w:r w:rsidR="003A6E77" w:rsidRPr="0021481A">
        <w:rPr>
          <w:rStyle w:val="Incipit"/>
          <w:lang w:val="pt-PT"/>
        </w:rPr>
        <w:t>Haec dies quam fecit</w:t>
      </w:r>
      <w:r w:rsidR="003A6E77" w:rsidRPr="0021481A">
        <w:rPr>
          <w:lang w:val="pt-PT"/>
        </w:rPr>
        <w:t xml:space="preserve">. GV </w:t>
      </w:r>
      <w:r w:rsidR="003A6E77" w:rsidRPr="0021481A">
        <w:rPr>
          <w:rStyle w:val="Incipit"/>
          <w:lang w:val="pt-PT"/>
        </w:rPr>
        <w:t>Confitemini domino</w:t>
      </w:r>
      <w:r w:rsidR="003A6E77" w:rsidRPr="0021481A">
        <w:rPr>
          <w:lang w:val="pt-PT"/>
        </w:rPr>
        <w:t xml:space="preserve">. ALV </w:t>
      </w:r>
      <w:r w:rsidR="003A6E77" w:rsidRPr="0021481A">
        <w:rPr>
          <w:rStyle w:val="Incipit"/>
          <w:lang w:val="pt-PT"/>
        </w:rPr>
        <w:t>Pascha nostrum</w:t>
      </w:r>
      <w:r w:rsidR="003A6E77" w:rsidRPr="0021481A">
        <w:rPr>
          <w:lang w:val="pt-PT"/>
        </w:rPr>
        <w:t xml:space="preserve">. ALV </w:t>
      </w:r>
      <w:r w:rsidR="003A6E77" w:rsidRPr="0021481A">
        <w:rPr>
          <w:rStyle w:val="Incipit"/>
          <w:lang w:val="pt-PT"/>
        </w:rPr>
        <w:t>Epulemur</w:t>
      </w:r>
      <w:r w:rsidR="003A6E77" w:rsidRPr="0021481A">
        <w:rPr>
          <w:lang w:val="pt-PT"/>
        </w:rPr>
        <w:t xml:space="preserve">. SE </w:t>
      </w:r>
      <w:r w:rsidR="003A6E77" w:rsidRPr="0021481A">
        <w:rPr>
          <w:rStyle w:val="Incipit"/>
          <w:lang w:val="pt-PT"/>
        </w:rPr>
        <w:t>Laudes salvatori</w:t>
      </w:r>
      <w:r w:rsidR="003A6E77" w:rsidRPr="0021481A">
        <w:rPr>
          <w:lang w:val="pt-PT"/>
        </w:rPr>
        <w:t xml:space="preserve">. EV </w:t>
      </w:r>
      <w:r w:rsidR="003A6E77" w:rsidRPr="0021481A">
        <w:rPr>
          <w:rStyle w:val="Incipit"/>
          <w:lang w:val="pt-PT"/>
        </w:rPr>
        <w:t>Maria Magdalena</w:t>
      </w:r>
      <w:r w:rsidR="003A6E77" w:rsidRPr="0021481A">
        <w:rPr>
          <w:lang w:val="pt-PT"/>
        </w:rPr>
        <w:t xml:space="preserve">. [CR] </w:t>
      </w:r>
      <w:r w:rsidR="003A6E77" w:rsidRPr="0021481A">
        <w:rPr>
          <w:rStyle w:val="Incipit"/>
          <w:lang w:val="pt-PT"/>
        </w:rPr>
        <w:t>Credo in unum</w:t>
      </w:r>
      <w:r w:rsidR="003A6E77" w:rsidRPr="0021481A">
        <w:rPr>
          <w:lang w:val="pt-PT"/>
        </w:rPr>
        <w:t xml:space="preserve">. OF </w:t>
      </w:r>
      <w:r w:rsidR="003A6E77" w:rsidRPr="0021481A">
        <w:rPr>
          <w:rStyle w:val="Incipit"/>
          <w:lang w:val="pt-PT"/>
        </w:rPr>
        <w:t>Terra tremuit</w:t>
      </w:r>
      <w:r w:rsidR="003A6E77" w:rsidRPr="0021481A">
        <w:rPr>
          <w:lang w:val="pt-PT"/>
        </w:rPr>
        <w:t xml:space="preserve">. PF </w:t>
      </w:r>
      <w:r w:rsidR="003A6E77" w:rsidRPr="0021481A">
        <w:rPr>
          <w:rStyle w:val="Incipit"/>
          <w:lang w:val="pt-PT"/>
        </w:rPr>
        <w:t>Te quidem domine omni</w:t>
      </w:r>
      <w:r w:rsidR="003A6E77" w:rsidRPr="0021481A">
        <w:rPr>
          <w:lang w:val="pt-PT"/>
        </w:rPr>
        <w:t xml:space="preserve">. [VAR] </w:t>
      </w:r>
      <w:r w:rsidR="003A6E77" w:rsidRPr="0021481A">
        <w:rPr>
          <w:rStyle w:val="Incipit"/>
          <w:lang w:val="pt-PT"/>
        </w:rPr>
        <w:t>Communicantes</w:t>
      </w:r>
      <w:r w:rsidR="00711716" w:rsidRPr="0021481A">
        <w:rPr>
          <w:rStyle w:val="Incipit"/>
          <w:lang w:val="pt-PT"/>
        </w:rPr>
        <w:t xml:space="preserve"> et diem</w:t>
      </w:r>
      <w:r w:rsidR="003A6E77" w:rsidRPr="0021481A">
        <w:rPr>
          <w:lang w:val="pt-PT"/>
        </w:rPr>
        <w:t xml:space="preserve">. [SA] </w:t>
      </w:r>
      <w:r w:rsidR="003A6E77" w:rsidRPr="0021481A">
        <w:rPr>
          <w:rStyle w:val="Incipit"/>
          <w:lang w:val="pt-PT"/>
        </w:rPr>
        <w:t>Sanctus</w:t>
      </w:r>
      <w:r w:rsidR="003A6E77" w:rsidRPr="0021481A">
        <w:rPr>
          <w:lang w:val="pt-PT"/>
        </w:rPr>
        <w:t xml:space="preserve"> et [AG] </w:t>
      </w:r>
      <w:r w:rsidR="003A6E77" w:rsidRPr="0021481A">
        <w:rPr>
          <w:rStyle w:val="Incipit"/>
          <w:lang w:val="pt-PT"/>
        </w:rPr>
        <w:t>Agnus dei</w:t>
      </w:r>
      <w:r w:rsidR="003A6E77" w:rsidRPr="0021481A">
        <w:rPr>
          <w:lang w:val="pt-PT"/>
        </w:rPr>
        <w:t xml:space="preserve"> festive cantetur. CO </w:t>
      </w:r>
      <w:r w:rsidR="003A6E77" w:rsidRPr="0021481A">
        <w:rPr>
          <w:rStyle w:val="Incipit"/>
          <w:lang w:val="pt-PT"/>
        </w:rPr>
        <w:t>Pascha nostrum</w:t>
      </w:r>
      <w:r w:rsidR="003A6E77" w:rsidRPr="0021481A">
        <w:rPr>
          <w:lang w:val="pt-PT"/>
        </w:rPr>
        <w:t xml:space="preserve">. PC </w:t>
      </w:r>
      <w:r w:rsidR="003A6E77" w:rsidRPr="0021481A">
        <w:rPr>
          <w:rStyle w:val="Incipit"/>
          <w:lang w:val="pt-PT"/>
        </w:rPr>
        <w:t>Spiritum nobis (123rb) domine</w:t>
      </w:r>
      <w:r w:rsidR="003A6E77" w:rsidRPr="0021481A">
        <w:rPr>
          <w:lang w:val="pt-PT"/>
        </w:rPr>
        <w:t>.</w:t>
      </w:r>
      <w:r w:rsidR="00943BDA" w:rsidRPr="0021481A">
        <w:rPr>
          <w:lang w:val="pt-PT"/>
        </w:rPr>
        <w:t xml:space="preserve"> [IM] </w:t>
      </w:r>
      <w:r w:rsidR="00943BDA" w:rsidRPr="0021481A">
        <w:rPr>
          <w:rStyle w:val="Incipit"/>
          <w:lang w:val="pt-PT"/>
        </w:rPr>
        <w:t>Ite missa est</w:t>
      </w:r>
      <w:r w:rsidR="00943BDA" w:rsidRPr="0021481A">
        <w:rPr>
          <w:lang w:val="pt-PT"/>
        </w:rPr>
        <w:t xml:space="preserve">. [TP] </w:t>
      </w:r>
      <w:r w:rsidR="00943BDA" w:rsidRPr="0021481A">
        <w:rPr>
          <w:rStyle w:val="Incipit"/>
          <w:lang w:val="pt-PT"/>
        </w:rPr>
        <w:t>Brachio protecti dextraque domini benedicti</w:t>
      </w:r>
      <w:r w:rsidR="00943BDA" w:rsidRPr="0021481A">
        <w:rPr>
          <w:lang w:val="pt-PT"/>
        </w:rPr>
        <w:t>.</w:t>
      </w:r>
    </w:p>
    <w:p w:rsidR="00491298" w:rsidRPr="0021481A" w:rsidRDefault="00491298" w:rsidP="00597649">
      <w:pPr>
        <w:rPr>
          <w:lang w:val="fr-FR"/>
        </w:rPr>
      </w:pPr>
      <w:r w:rsidRPr="0033693F">
        <w:rPr>
          <w:rStyle w:val="Time1"/>
        </w:rPr>
        <w:t>Ad sextam</w:t>
      </w:r>
      <w:r>
        <w:t xml:space="preserve"> AN </w:t>
      </w:r>
      <w:r w:rsidRPr="0033693F">
        <w:rPr>
          <w:rStyle w:val="Incipit"/>
        </w:rPr>
        <w:t>Erat autem</w:t>
      </w:r>
      <w:r>
        <w:t xml:space="preserve">. </w:t>
      </w:r>
      <w:r w:rsidRPr="0021481A">
        <w:rPr>
          <w:lang w:val="fr-FR"/>
        </w:rPr>
        <w:t xml:space="preserve">Sequitur GR </w:t>
      </w:r>
      <w:r w:rsidRPr="0021481A">
        <w:rPr>
          <w:rStyle w:val="Incipit"/>
          <w:lang w:val="fr-FR"/>
        </w:rPr>
        <w:t>Haec dies</w:t>
      </w:r>
      <w:r w:rsidRPr="0021481A">
        <w:rPr>
          <w:lang w:val="fr-FR"/>
        </w:rPr>
        <w:t xml:space="preserve"> absque versu et absque finali. Et [AL] </w:t>
      </w:r>
      <w:r w:rsidRPr="0021481A">
        <w:rPr>
          <w:rStyle w:val="Incipit"/>
          <w:lang w:val="fr-FR"/>
        </w:rPr>
        <w:t>Alleluia</w:t>
      </w:r>
      <w:r w:rsidRPr="0021481A">
        <w:rPr>
          <w:lang w:val="fr-FR"/>
        </w:rPr>
        <w:t xml:space="preserve"> absque versu.</w:t>
      </w:r>
    </w:p>
    <w:p w:rsidR="00491298" w:rsidRPr="0021481A" w:rsidRDefault="00491298" w:rsidP="00597649">
      <w:pPr>
        <w:rPr>
          <w:lang w:val="fr-FR"/>
        </w:rPr>
      </w:pPr>
      <w:r w:rsidRPr="0021481A">
        <w:rPr>
          <w:rStyle w:val="Time1"/>
          <w:lang w:val="fr-FR"/>
        </w:rPr>
        <w:t>Ad nonam</w:t>
      </w:r>
      <w:r w:rsidRPr="0021481A">
        <w:rPr>
          <w:lang w:val="fr-FR"/>
        </w:rPr>
        <w:t xml:space="preserve"> AN </w:t>
      </w:r>
      <w:r w:rsidRPr="0021481A">
        <w:rPr>
          <w:rStyle w:val="Incipit"/>
          <w:lang w:val="fr-FR"/>
        </w:rPr>
        <w:t>Respondens autem</w:t>
      </w:r>
      <w:r w:rsidRPr="0021481A">
        <w:rPr>
          <w:lang w:val="fr-FR"/>
        </w:rPr>
        <w:t xml:space="preserve">. Item notandum quod hodie et ammodo usque ad festum sancti Galli nona post prandium debet cantari, nisi sit dies ieiunii. Sequitur GR </w:t>
      </w:r>
      <w:r w:rsidRPr="0021481A">
        <w:rPr>
          <w:rStyle w:val="Incipit"/>
          <w:lang w:val="fr-FR"/>
        </w:rPr>
        <w:t>Haec dies</w:t>
      </w:r>
      <w:r w:rsidRPr="0021481A">
        <w:rPr>
          <w:lang w:val="fr-FR"/>
        </w:rPr>
        <w:t xml:space="preserve">. [AL] </w:t>
      </w:r>
      <w:r w:rsidRPr="0021481A">
        <w:rPr>
          <w:rStyle w:val="Incipit"/>
          <w:lang w:val="fr-FR"/>
        </w:rPr>
        <w:t>Alleluia</w:t>
      </w:r>
      <w:r w:rsidRPr="0021481A">
        <w:rPr>
          <w:lang w:val="fr-FR"/>
        </w:rPr>
        <w:t xml:space="preserve"> tantum incipe. OR </w:t>
      </w:r>
      <w:r w:rsidRPr="0021481A">
        <w:rPr>
          <w:rStyle w:val="Incipit"/>
          <w:lang w:val="fr-FR"/>
        </w:rPr>
        <w:t>Deus qui hodierna</w:t>
      </w:r>
      <w:r w:rsidRPr="0021481A">
        <w:rPr>
          <w:lang w:val="fr-FR"/>
        </w:rPr>
        <w:t>.</w:t>
      </w:r>
    </w:p>
    <w:p w:rsidR="00DE6D01" w:rsidRPr="0021481A" w:rsidRDefault="00491298" w:rsidP="00597649">
      <w:pPr>
        <w:rPr>
          <w:lang w:val="fr-FR"/>
        </w:rPr>
      </w:pPr>
      <w:r w:rsidRPr="0021481A">
        <w:rPr>
          <w:rStyle w:val="Time1"/>
          <w:lang w:val="fr-FR"/>
        </w:rPr>
        <w:t>Ad vesperas</w:t>
      </w:r>
      <w:r w:rsidRPr="0021481A">
        <w:rPr>
          <w:lang w:val="fr-FR"/>
        </w:rPr>
        <w:t xml:space="preserve"> per totam ebdomadam non dicitur [VAR] </w:t>
      </w:r>
      <w:r w:rsidRPr="0021481A">
        <w:rPr>
          <w:rStyle w:val="Incipit"/>
          <w:lang w:val="fr-FR"/>
        </w:rPr>
        <w:t>Deus in adiutorium</w:t>
      </w:r>
      <w:r w:rsidRPr="0021481A">
        <w:rPr>
          <w:lang w:val="fr-FR"/>
        </w:rPr>
        <w:t>. Sed hac nocte et per totam ebdomadam vespere inchoa</w:t>
      </w:r>
      <w:r w:rsidR="00B0674F" w:rsidRPr="0021481A">
        <w:rPr>
          <w:lang w:val="fr-FR"/>
        </w:rPr>
        <w:t>n</w:t>
      </w:r>
      <w:r w:rsidRPr="0021481A">
        <w:rPr>
          <w:lang w:val="fr-FR"/>
        </w:rPr>
        <w:t xml:space="preserve">tur sic [KY] </w:t>
      </w:r>
      <w:r w:rsidRPr="0021481A">
        <w:rPr>
          <w:rStyle w:val="Incipit"/>
          <w:lang w:val="fr-FR"/>
        </w:rPr>
        <w:t>Kyrie eleyson</w:t>
      </w:r>
      <w:r w:rsidRPr="0021481A">
        <w:rPr>
          <w:lang w:val="fr-FR"/>
        </w:rPr>
        <w:t xml:space="preserve"> paschale. Et cantatur novem vicibus ut in missa. AN </w:t>
      </w:r>
      <w:r w:rsidRPr="0021481A">
        <w:rPr>
          <w:rStyle w:val="Incipit"/>
          <w:lang w:val="fr-FR"/>
        </w:rPr>
        <w:t>Alleluia</w:t>
      </w:r>
      <w:r w:rsidRPr="0021481A">
        <w:rPr>
          <w:lang w:val="fr-FR"/>
        </w:rPr>
        <w:t xml:space="preserve"> super tres (</w:t>
      </w:r>
      <w:r w:rsidR="000B60A9" w:rsidRPr="0021481A">
        <w:rPr>
          <w:lang w:val="fr-FR"/>
        </w:rPr>
        <w:t xml:space="preserve">123va) psalmos. PS </w:t>
      </w:r>
      <w:r w:rsidR="000B60A9" w:rsidRPr="0021481A">
        <w:rPr>
          <w:rStyle w:val="Incipit"/>
          <w:lang w:val="fr-FR"/>
        </w:rPr>
        <w:t>Dixit dominus</w:t>
      </w:r>
      <w:r w:rsidR="000B60A9" w:rsidRPr="0021481A">
        <w:rPr>
          <w:lang w:val="fr-FR"/>
        </w:rPr>
        <w:t xml:space="preserve">. PS </w:t>
      </w:r>
      <w:r w:rsidR="000B60A9" w:rsidRPr="0021481A">
        <w:rPr>
          <w:rStyle w:val="Incipit"/>
          <w:lang w:val="fr-FR"/>
        </w:rPr>
        <w:t>Confitebor</w:t>
      </w:r>
      <w:r w:rsidR="000B60A9" w:rsidRPr="0021481A">
        <w:rPr>
          <w:lang w:val="fr-FR"/>
        </w:rPr>
        <w:t xml:space="preserve">. PS </w:t>
      </w:r>
      <w:r w:rsidR="000B60A9" w:rsidRPr="0021481A">
        <w:rPr>
          <w:rStyle w:val="Incipit"/>
          <w:lang w:val="fr-FR"/>
        </w:rPr>
        <w:t>Beatus vir</w:t>
      </w:r>
      <w:r w:rsidR="000B60A9" w:rsidRPr="0021481A">
        <w:rPr>
          <w:lang w:val="fr-FR"/>
        </w:rPr>
        <w:t xml:space="preserve">. Deinde GR </w:t>
      </w:r>
      <w:r w:rsidR="000B60A9" w:rsidRPr="0021481A">
        <w:rPr>
          <w:rStyle w:val="Incipit"/>
          <w:lang w:val="fr-FR"/>
        </w:rPr>
        <w:t>Haec dies</w:t>
      </w:r>
      <w:r w:rsidR="000B60A9" w:rsidRPr="0021481A">
        <w:rPr>
          <w:lang w:val="fr-FR"/>
        </w:rPr>
        <w:t xml:space="preserve">. GV </w:t>
      </w:r>
      <w:r w:rsidR="000B60A9" w:rsidRPr="0021481A">
        <w:rPr>
          <w:rStyle w:val="Incipit"/>
          <w:lang w:val="fr-FR"/>
        </w:rPr>
        <w:t>Confitemini</w:t>
      </w:r>
      <w:r w:rsidR="000B60A9" w:rsidRPr="0021481A">
        <w:rPr>
          <w:lang w:val="fr-FR"/>
        </w:rPr>
        <w:t xml:space="preserve">. Post modum [AL] </w:t>
      </w:r>
      <w:r w:rsidR="000B60A9" w:rsidRPr="0021481A">
        <w:rPr>
          <w:rStyle w:val="Incipit"/>
          <w:lang w:val="fr-FR"/>
        </w:rPr>
        <w:t>Alleluia</w:t>
      </w:r>
      <w:r w:rsidR="000B60A9" w:rsidRPr="0021481A">
        <w:rPr>
          <w:lang w:val="fr-FR"/>
        </w:rPr>
        <w:t xml:space="preserve"> cum ALV </w:t>
      </w:r>
      <w:r w:rsidR="000B60A9" w:rsidRPr="0021481A">
        <w:rPr>
          <w:rStyle w:val="Incipit"/>
          <w:lang w:val="fr-FR"/>
        </w:rPr>
        <w:t>Pascha nostrum</w:t>
      </w:r>
      <w:r w:rsidR="00B0674F" w:rsidRPr="0021481A">
        <w:rPr>
          <w:lang w:val="fr-FR"/>
        </w:rPr>
        <w:t>. Post hae</w:t>
      </w:r>
      <w:r w:rsidR="000B60A9" w:rsidRPr="0021481A">
        <w:rPr>
          <w:lang w:val="fr-FR"/>
        </w:rPr>
        <w:t xml:space="preserve">c reiteratur [AL] </w:t>
      </w:r>
      <w:r w:rsidR="000B60A9" w:rsidRPr="0021481A">
        <w:rPr>
          <w:rStyle w:val="Incipit"/>
          <w:lang w:val="fr-FR"/>
        </w:rPr>
        <w:t>Alleluia</w:t>
      </w:r>
      <w:r w:rsidR="000B60A9" w:rsidRPr="0021481A">
        <w:rPr>
          <w:lang w:val="fr-FR"/>
        </w:rPr>
        <w:t xml:space="preserve"> sine versu et finali. </w:t>
      </w:r>
      <w:r w:rsidR="000B60A9" w:rsidRPr="0021481A">
        <w:rPr>
          <w:rStyle w:val="Funktion"/>
          <w:lang w:val="fr-FR"/>
        </w:rPr>
        <w:t>Cantor</w:t>
      </w:r>
      <w:r w:rsidR="000B60A9" w:rsidRPr="0021481A">
        <w:rPr>
          <w:lang w:val="fr-FR"/>
        </w:rPr>
        <w:t xml:space="preserve"> statim imponat AM </w:t>
      </w:r>
      <w:r w:rsidR="000B60A9" w:rsidRPr="0021481A">
        <w:rPr>
          <w:rStyle w:val="Incipit"/>
          <w:lang w:val="fr-FR"/>
        </w:rPr>
        <w:t>Et respicientes</w:t>
      </w:r>
      <w:r w:rsidR="000B60A9" w:rsidRPr="0021481A">
        <w:rPr>
          <w:lang w:val="fr-FR"/>
        </w:rPr>
        <w:t>.</w:t>
      </w:r>
      <w:r w:rsidR="00DE6D01" w:rsidRPr="0021481A">
        <w:rPr>
          <w:lang w:val="fr-FR"/>
        </w:rPr>
        <w:t xml:space="preserve"> Sequitur OR </w:t>
      </w:r>
      <w:r w:rsidR="00DE6D01" w:rsidRPr="0021481A">
        <w:rPr>
          <w:rStyle w:val="Incipit"/>
          <w:lang w:val="fr-FR"/>
        </w:rPr>
        <w:t>Deus qui hodierna die</w:t>
      </w:r>
      <w:r w:rsidR="00DE6D01" w:rsidRPr="0021481A">
        <w:rPr>
          <w:lang w:val="fr-FR"/>
        </w:rPr>
        <w:t xml:space="preserve">. Dicitur [BD] </w:t>
      </w:r>
      <w:r w:rsidR="00DE6D01" w:rsidRPr="0021481A">
        <w:rPr>
          <w:rStyle w:val="Incipit"/>
          <w:lang w:val="fr-FR"/>
        </w:rPr>
        <w:t>Benedicamus domino</w:t>
      </w:r>
      <w:r w:rsidR="00DE6D01" w:rsidRPr="0021481A">
        <w:rPr>
          <w:lang w:val="fr-FR"/>
        </w:rPr>
        <w:t xml:space="preserve"> sine alleluia. </w:t>
      </w:r>
    </w:p>
    <w:p w:rsidR="00381DE5" w:rsidRPr="0021481A" w:rsidRDefault="00DE6D01" w:rsidP="00597649">
      <w:pPr>
        <w:rPr>
          <w:lang w:val="pt-PT"/>
        </w:rPr>
      </w:pPr>
      <w:r w:rsidRPr="0021481A">
        <w:rPr>
          <w:rStyle w:val="Time1"/>
          <w:lang w:val="fr-FR"/>
        </w:rPr>
        <w:t>[Ad processionem]</w:t>
      </w:r>
      <w:r w:rsidRPr="0021481A">
        <w:rPr>
          <w:lang w:val="fr-FR"/>
        </w:rPr>
        <w:t xml:space="preserve"> Postmodum faciant processionem ad </w:t>
      </w:r>
      <w:r w:rsidRPr="0021481A">
        <w:rPr>
          <w:rStyle w:val="Ort"/>
          <w:lang w:val="fr-FR"/>
        </w:rPr>
        <w:t>sanctum Ioannem</w:t>
      </w:r>
      <w:r w:rsidRPr="0021481A">
        <w:rPr>
          <w:lang w:val="fr-FR"/>
        </w:rPr>
        <w:t xml:space="preserve">. </w:t>
      </w:r>
      <w:r w:rsidRPr="0021481A">
        <w:rPr>
          <w:lang w:val="it-IT"/>
        </w:rPr>
        <w:t xml:space="preserve">Vadant ad </w:t>
      </w:r>
      <w:r w:rsidRPr="0021481A">
        <w:rPr>
          <w:rStyle w:val="Ort"/>
          <w:lang w:val="it-IT"/>
        </w:rPr>
        <w:t>fontem baptismi</w:t>
      </w:r>
      <w:r w:rsidRPr="0021481A">
        <w:rPr>
          <w:lang w:val="it-IT"/>
        </w:rPr>
        <w:t xml:space="preserve"> cum magno cereo et crucibus cantantes in processione AP </w:t>
      </w:r>
      <w:r w:rsidRPr="0021481A">
        <w:rPr>
          <w:rStyle w:val="Incipit"/>
          <w:lang w:val="it-IT"/>
        </w:rPr>
        <w:t>Vidi aquam</w:t>
      </w:r>
      <w:r w:rsidRPr="0021481A">
        <w:rPr>
          <w:lang w:val="it-IT"/>
        </w:rPr>
        <w:t xml:space="preserve">. </w:t>
      </w:r>
      <w:r w:rsidRPr="0021481A">
        <w:rPr>
          <w:lang w:val="pt-PT"/>
        </w:rPr>
        <w:t xml:space="preserve">Finita antiphona cantor imponat AP </w:t>
      </w:r>
      <w:r w:rsidRPr="0021481A">
        <w:rPr>
          <w:rStyle w:val="Incipit"/>
          <w:lang w:val="pt-PT"/>
        </w:rPr>
        <w:t>Cito euntes</w:t>
      </w:r>
      <w:r w:rsidRPr="0021481A">
        <w:rPr>
          <w:lang w:val="pt-PT"/>
        </w:rPr>
        <w:t xml:space="preserve">. Cantantes duos remanentes psalmos. PS </w:t>
      </w:r>
      <w:r w:rsidRPr="0021481A">
        <w:rPr>
          <w:rStyle w:val="Incipit"/>
          <w:lang w:val="pt-PT"/>
        </w:rPr>
        <w:t>Laudate pueri</w:t>
      </w:r>
      <w:r w:rsidRPr="0021481A">
        <w:rPr>
          <w:lang w:val="pt-PT"/>
        </w:rPr>
        <w:t xml:space="preserve">. PS </w:t>
      </w:r>
      <w:r w:rsidRPr="0021481A">
        <w:rPr>
          <w:rStyle w:val="Incipit"/>
          <w:lang w:val="pt-PT"/>
        </w:rPr>
        <w:t>In exitu Israel</w:t>
      </w:r>
      <w:r w:rsidRPr="0021481A">
        <w:rPr>
          <w:lang w:val="pt-PT"/>
        </w:rPr>
        <w:t xml:space="preserve">. Finita antiphona </w:t>
      </w:r>
      <w:r w:rsidRPr="0021481A">
        <w:rPr>
          <w:rStyle w:val="Funktion"/>
          <w:lang w:val="pt-PT"/>
        </w:rPr>
        <w:t>sacerdos</w:t>
      </w:r>
      <w:r w:rsidRPr="0021481A">
        <w:rPr>
          <w:lang w:val="pt-PT"/>
        </w:rPr>
        <w:t xml:space="preserve"> subiungit VS </w:t>
      </w:r>
      <w:r w:rsidRPr="0021481A">
        <w:rPr>
          <w:rStyle w:val="Incipit"/>
          <w:lang w:val="pt-PT"/>
        </w:rPr>
        <w:t>Domine (123vb) apud te est fons vitae alleluia</w:t>
      </w:r>
      <w:r w:rsidRPr="0021481A">
        <w:rPr>
          <w:lang w:val="pt-PT"/>
        </w:rPr>
        <w:t>.</w:t>
      </w:r>
      <w:r w:rsidR="00CD4647" w:rsidRPr="0021481A">
        <w:rPr>
          <w:lang w:val="pt-PT"/>
        </w:rPr>
        <w:t xml:space="preserve"> Sequitur OR </w:t>
      </w:r>
      <w:r w:rsidR="00CD4647" w:rsidRPr="0021481A">
        <w:rPr>
          <w:rStyle w:val="Incipit"/>
          <w:lang w:val="pt-PT"/>
        </w:rPr>
        <w:t>Deus qui diversitatem</w:t>
      </w:r>
      <w:r w:rsidR="00CD4647" w:rsidRPr="0021481A">
        <w:rPr>
          <w:lang w:val="pt-PT"/>
        </w:rPr>
        <w:t xml:space="preserve">. Postea </w:t>
      </w:r>
      <w:r w:rsidR="00CD4647" w:rsidRPr="0021481A">
        <w:rPr>
          <w:rStyle w:val="Funktion"/>
          <w:lang w:val="pt-PT"/>
        </w:rPr>
        <w:t>sacerdos</w:t>
      </w:r>
      <w:r w:rsidR="00CD4647" w:rsidRPr="0021481A">
        <w:rPr>
          <w:lang w:val="pt-PT"/>
        </w:rPr>
        <w:t xml:space="preserve"> turificet </w:t>
      </w:r>
      <w:r w:rsidR="00CD4647" w:rsidRPr="0021481A">
        <w:rPr>
          <w:rStyle w:val="Ort"/>
          <w:lang w:val="pt-PT"/>
        </w:rPr>
        <w:t>altare sancti Othmar</w:t>
      </w:r>
      <w:r w:rsidR="00B14708" w:rsidRPr="0021481A">
        <w:rPr>
          <w:rStyle w:val="Ort"/>
          <w:lang w:val="pt-PT"/>
        </w:rPr>
        <w:t>i</w:t>
      </w:r>
      <w:r w:rsidR="00CD4647" w:rsidRPr="0021481A">
        <w:rPr>
          <w:lang w:val="pt-PT"/>
        </w:rPr>
        <w:t xml:space="preserve"> et </w:t>
      </w:r>
      <w:r w:rsidR="00CD4647" w:rsidRPr="0021481A">
        <w:rPr>
          <w:rStyle w:val="Ort"/>
          <w:lang w:val="pt-PT"/>
        </w:rPr>
        <w:t>fontem baptismi</w:t>
      </w:r>
      <w:r w:rsidR="00CD4647" w:rsidRPr="0021481A">
        <w:rPr>
          <w:lang w:val="pt-PT"/>
        </w:rPr>
        <w:t xml:space="preserve">. Deinde redditur ad </w:t>
      </w:r>
      <w:r w:rsidR="00CD4647" w:rsidRPr="0021481A">
        <w:rPr>
          <w:rStyle w:val="Ort"/>
          <w:lang w:val="pt-PT"/>
        </w:rPr>
        <w:t>chorum</w:t>
      </w:r>
      <w:r w:rsidR="00CD4647" w:rsidRPr="0021481A">
        <w:rPr>
          <w:lang w:val="pt-PT"/>
        </w:rPr>
        <w:t xml:space="preserve"> cum AP </w:t>
      </w:r>
      <w:r w:rsidR="00CD4647" w:rsidRPr="0021481A">
        <w:rPr>
          <w:rStyle w:val="Incipit"/>
          <w:lang w:val="pt-PT"/>
        </w:rPr>
        <w:t>Christus resurgens</w:t>
      </w:r>
      <w:r w:rsidR="00CD4647" w:rsidRPr="0021481A">
        <w:rPr>
          <w:lang w:val="pt-PT"/>
        </w:rPr>
        <w:t xml:space="preserve">. Et dum ad </w:t>
      </w:r>
      <w:r w:rsidR="00CD4647" w:rsidRPr="0021481A">
        <w:rPr>
          <w:rStyle w:val="Ort"/>
          <w:lang w:val="pt-PT"/>
        </w:rPr>
        <w:t>chorum</w:t>
      </w:r>
      <w:r w:rsidR="00CD4647" w:rsidRPr="0021481A">
        <w:rPr>
          <w:lang w:val="pt-PT"/>
        </w:rPr>
        <w:t xml:space="preserve"> venerint, si placet, duo domini cantent </w:t>
      </w:r>
      <w:r w:rsidR="00B0674F" w:rsidRPr="0021481A">
        <w:rPr>
          <w:lang w:val="pt-PT"/>
        </w:rPr>
        <w:t>AV</w:t>
      </w:r>
      <w:r w:rsidR="00CD4647" w:rsidRPr="0021481A">
        <w:rPr>
          <w:lang w:val="pt-PT"/>
        </w:rPr>
        <w:t xml:space="preserve"> </w:t>
      </w:r>
      <w:r w:rsidR="00CD4647" w:rsidRPr="0021481A">
        <w:rPr>
          <w:rStyle w:val="Incipit"/>
          <w:lang w:val="pt-PT"/>
        </w:rPr>
        <w:t>Dicant nunc Iudaei</w:t>
      </w:r>
      <w:r w:rsidR="00CD4647" w:rsidRPr="0021481A">
        <w:rPr>
          <w:lang w:val="pt-PT"/>
        </w:rPr>
        <w:t xml:space="preserve">. Et </w:t>
      </w:r>
      <w:r w:rsidR="00CD4647" w:rsidRPr="0021481A">
        <w:rPr>
          <w:rStyle w:val="Funktion"/>
          <w:lang w:val="pt-PT"/>
        </w:rPr>
        <w:t>chorus</w:t>
      </w:r>
      <w:r w:rsidR="00CD4647" w:rsidRPr="0021481A">
        <w:rPr>
          <w:lang w:val="pt-PT"/>
        </w:rPr>
        <w:t xml:space="preserve"> respondeat [_</w:t>
      </w:r>
      <w:r w:rsidR="001274FE" w:rsidRPr="0021481A">
        <w:rPr>
          <w:lang w:val="pt-PT"/>
        </w:rPr>
        <w:t>AP</w:t>
      </w:r>
      <w:r w:rsidR="00CD4647" w:rsidRPr="0021481A">
        <w:rPr>
          <w:lang w:val="pt-PT"/>
        </w:rPr>
        <w:t xml:space="preserve">] </w:t>
      </w:r>
      <w:r w:rsidR="00CD4647" w:rsidRPr="0021481A">
        <w:rPr>
          <w:rStyle w:val="Incipit"/>
          <w:lang w:val="pt-PT"/>
        </w:rPr>
        <w:t>Quod enim vivit</w:t>
      </w:r>
      <w:r w:rsidR="00CD4647" w:rsidRPr="0021481A">
        <w:rPr>
          <w:lang w:val="pt-PT"/>
        </w:rPr>
        <w:t xml:space="preserve">. </w:t>
      </w:r>
      <w:r w:rsidR="00CD4647" w:rsidRPr="0021481A">
        <w:rPr>
          <w:rStyle w:val="Funktion"/>
          <w:lang w:val="pt-PT"/>
        </w:rPr>
        <w:t>Sacerdos</w:t>
      </w:r>
      <w:r w:rsidR="00CD4647" w:rsidRPr="0021481A">
        <w:rPr>
          <w:lang w:val="pt-PT"/>
        </w:rPr>
        <w:t xml:space="preserve"> </w:t>
      </w:r>
      <w:r w:rsidR="00381DE5" w:rsidRPr="0021481A">
        <w:rPr>
          <w:lang w:val="pt-PT"/>
        </w:rPr>
        <w:t xml:space="preserve">ibi subiungit VS </w:t>
      </w:r>
      <w:r w:rsidR="00381DE5" w:rsidRPr="0021481A">
        <w:rPr>
          <w:rStyle w:val="Incipit"/>
          <w:lang w:val="pt-PT"/>
        </w:rPr>
        <w:t>In resurrectione tua</w:t>
      </w:r>
      <w:r w:rsidR="00381DE5" w:rsidRPr="0021481A">
        <w:rPr>
          <w:lang w:val="pt-PT"/>
        </w:rPr>
        <w:t xml:space="preserve">. Sequitur OR </w:t>
      </w:r>
      <w:r w:rsidR="00381DE5" w:rsidRPr="0021481A">
        <w:rPr>
          <w:rStyle w:val="Incipit"/>
          <w:lang w:val="pt-PT"/>
        </w:rPr>
        <w:t>Concede quaesumus omnipotens deus ut qui resurrectionis dominicae</w:t>
      </w:r>
      <w:r w:rsidR="00381DE5" w:rsidRPr="0021481A">
        <w:rPr>
          <w:lang w:val="pt-PT"/>
        </w:rPr>
        <w:t xml:space="preserve"> cum [BD] </w:t>
      </w:r>
      <w:r w:rsidR="00381DE5" w:rsidRPr="0021481A">
        <w:rPr>
          <w:rStyle w:val="Incipit"/>
          <w:lang w:val="pt-PT"/>
        </w:rPr>
        <w:t>Benedicamus domino</w:t>
      </w:r>
      <w:r w:rsidR="00381DE5" w:rsidRPr="0021481A">
        <w:rPr>
          <w:lang w:val="pt-PT"/>
        </w:rPr>
        <w:t xml:space="preserve"> sine alleluia. </w:t>
      </w:r>
    </w:p>
    <w:p w:rsidR="00491298" w:rsidRPr="0021481A" w:rsidRDefault="00381DE5" w:rsidP="00597649">
      <w:pPr>
        <w:rPr>
          <w:lang w:val="en-US"/>
        </w:rPr>
      </w:pPr>
      <w:r w:rsidRPr="0021481A">
        <w:rPr>
          <w:lang w:val="en-US"/>
        </w:rPr>
        <w:t>Hodie et per totam septimanam completorium post vesperas immediate incipitur.</w:t>
      </w:r>
    </w:p>
    <w:p w:rsidR="00381DE5" w:rsidRPr="0021481A" w:rsidRDefault="00725F33" w:rsidP="00597649">
      <w:pPr>
        <w:rPr>
          <w:lang w:val="pt-PT"/>
        </w:rPr>
      </w:pPr>
      <w:r w:rsidRPr="0021481A">
        <w:rPr>
          <w:rStyle w:val="Time1"/>
          <w:lang w:val="en-US"/>
        </w:rPr>
        <w:t>Ad comp</w:t>
      </w:r>
      <w:r w:rsidR="00381DE5" w:rsidRPr="0021481A">
        <w:rPr>
          <w:rStyle w:val="Time1"/>
          <w:lang w:val="en-US"/>
        </w:rPr>
        <w:t>letorium</w:t>
      </w:r>
      <w:r w:rsidR="00381DE5" w:rsidRPr="0021481A">
        <w:rPr>
          <w:lang w:val="en-US"/>
        </w:rPr>
        <w:t xml:space="preserve"> </w:t>
      </w:r>
      <w:r w:rsidRPr="0021481A">
        <w:rPr>
          <w:lang w:val="en-US"/>
        </w:rPr>
        <w:t xml:space="preserve">VS </w:t>
      </w:r>
      <w:r w:rsidRPr="0021481A">
        <w:rPr>
          <w:rStyle w:val="Incipit"/>
          <w:lang w:val="en-US"/>
        </w:rPr>
        <w:t>Converte nos</w:t>
      </w:r>
      <w:r w:rsidRPr="0021481A">
        <w:rPr>
          <w:lang w:val="en-US"/>
        </w:rPr>
        <w:t xml:space="preserve">. [VAR] </w:t>
      </w:r>
      <w:r w:rsidRPr="0021481A">
        <w:rPr>
          <w:rStyle w:val="Incipit"/>
          <w:lang w:val="en-US"/>
        </w:rPr>
        <w:t>Deus in adiutorium</w:t>
      </w:r>
      <w:r w:rsidRPr="0021481A">
        <w:rPr>
          <w:lang w:val="en-US"/>
        </w:rPr>
        <w:t>. Hymnus nec capitulum dicitur, sed graduale sine verso</w:t>
      </w:r>
      <w:r w:rsidR="000A397B" w:rsidRPr="0021481A">
        <w:rPr>
          <w:lang w:val="en-US"/>
        </w:rPr>
        <w:t>,</w:t>
      </w:r>
      <w:r w:rsidRPr="0021481A">
        <w:rPr>
          <w:lang w:val="en-US"/>
        </w:rPr>
        <w:t xml:space="preserve"> et alleluia</w:t>
      </w:r>
      <w:r w:rsidR="000A397B" w:rsidRPr="0021481A">
        <w:rPr>
          <w:lang w:val="en-US"/>
        </w:rPr>
        <w:t xml:space="preserve"> incipito. Deinde AD </w:t>
      </w:r>
      <w:r w:rsidR="000A397B" w:rsidRPr="0021481A">
        <w:rPr>
          <w:rStyle w:val="Incipit"/>
          <w:lang w:val="en-US"/>
        </w:rPr>
        <w:t>Alleluia resurrexit dominus</w:t>
      </w:r>
      <w:r w:rsidR="000A397B" w:rsidRPr="0021481A">
        <w:rPr>
          <w:lang w:val="en-US"/>
        </w:rPr>
        <w:t xml:space="preserve">. </w:t>
      </w:r>
      <w:r w:rsidR="001A5FC4" w:rsidRPr="0021481A">
        <w:rPr>
          <w:lang w:val="en-US"/>
        </w:rPr>
        <w:t xml:space="preserve">(124ra) </w:t>
      </w:r>
      <w:r w:rsidR="000A397B" w:rsidRPr="0021481A">
        <w:rPr>
          <w:lang w:val="en-US"/>
        </w:rPr>
        <w:t xml:space="preserve">PSND </w:t>
      </w:r>
      <w:r w:rsidR="000A397B" w:rsidRPr="0021481A">
        <w:rPr>
          <w:rStyle w:val="Incipit"/>
          <w:lang w:val="en-US"/>
        </w:rPr>
        <w:t>Nunc dimittis</w:t>
      </w:r>
      <w:r w:rsidR="000A397B" w:rsidRPr="0021481A">
        <w:rPr>
          <w:lang w:val="en-US"/>
        </w:rPr>
        <w:t xml:space="preserve">. [PN] </w:t>
      </w:r>
      <w:r w:rsidR="000A397B" w:rsidRPr="0021481A">
        <w:rPr>
          <w:rStyle w:val="Incipit"/>
          <w:lang w:val="en-US"/>
        </w:rPr>
        <w:t>Pater noster</w:t>
      </w:r>
      <w:r w:rsidR="000A397B" w:rsidRPr="0021481A">
        <w:rPr>
          <w:lang w:val="en-US"/>
        </w:rPr>
        <w:t xml:space="preserve"> nec [</w:t>
      </w:r>
      <w:r w:rsidR="00BA5CF9" w:rsidRPr="0021481A">
        <w:rPr>
          <w:lang w:val="en-US"/>
        </w:rPr>
        <w:t>CD</w:t>
      </w:r>
      <w:r w:rsidR="000A397B" w:rsidRPr="0021481A">
        <w:rPr>
          <w:lang w:val="en-US"/>
        </w:rPr>
        <w:t>]</w:t>
      </w:r>
      <w:r w:rsidR="00BA5CF9" w:rsidRPr="0021481A">
        <w:rPr>
          <w:lang w:val="en-US"/>
        </w:rPr>
        <w:t xml:space="preserve"> </w:t>
      </w:r>
      <w:r w:rsidR="00BA5CF9" w:rsidRPr="0021481A">
        <w:rPr>
          <w:rStyle w:val="Incipit"/>
          <w:lang w:val="en-US"/>
        </w:rPr>
        <w:t>Credo |in unum deum::in deum|</w:t>
      </w:r>
      <w:r w:rsidR="00BA5CF9" w:rsidRPr="0021481A">
        <w:rPr>
          <w:lang w:val="en-US"/>
        </w:rPr>
        <w:t xml:space="preserve"> dicitur, sed sequitur OR </w:t>
      </w:r>
      <w:r w:rsidR="00BA5CF9" w:rsidRPr="0021481A">
        <w:rPr>
          <w:rStyle w:val="Incipit"/>
          <w:lang w:val="en-US"/>
        </w:rPr>
        <w:t>Deus qui hodierna die</w:t>
      </w:r>
      <w:r w:rsidR="00BA5CF9" w:rsidRPr="0021481A">
        <w:rPr>
          <w:lang w:val="en-US"/>
        </w:rPr>
        <w:t>.</w:t>
      </w:r>
      <w:r w:rsidR="00C7345F" w:rsidRPr="0021481A">
        <w:rPr>
          <w:lang w:val="en-US"/>
        </w:rPr>
        <w:t xml:space="preserve"> </w:t>
      </w:r>
      <w:r w:rsidR="00C7345F" w:rsidRPr="0021481A">
        <w:rPr>
          <w:lang w:val="pt-PT"/>
        </w:rPr>
        <w:t>Sic per totam septimanam ordinabis completorium.</w:t>
      </w:r>
    </w:p>
    <w:p w:rsidR="00C7345F" w:rsidRPr="0021481A" w:rsidRDefault="00C7345F" w:rsidP="00C7345F">
      <w:pPr>
        <w:pStyle w:val="Titolo1"/>
        <w:rPr>
          <w:lang w:val="pt-PT"/>
        </w:rPr>
      </w:pPr>
      <w:r w:rsidRPr="0021481A">
        <w:rPr>
          <w:lang w:val="pt-PT"/>
        </w:rPr>
        <w:lastRenderedPageBreak/>
        <w:t>FERIA SECUNDA</w:t>
      </w:r>
    </w:p>
    <w:p w:rsidR="007C7EEE" w:rsidRPr="0021481A" w:rsidRDefault="00C7345F" w:rsidP="00C7345F">
      <w:pPr>
        <w:rPr>
          <w:lang w:val="pt-PT"/>
        </w:rPr>
      </w:pPr>
      <w:r w:rsidRPr="0021481A">
        <w:rPr>
          <w:rStyle w:val="Time1"/>
          <w:lang w:val="pt-PT"/>
        </w:rPr>
        <w:t>Ad matutinam</w:t>
      </w:r>
      <w:r w:rsidRPr="0021481A">
        <w:rPr>
          <w:lang w:val="pt-PT"/>
        </w:rPr>
        <w:t xml:space="preserve"> INV</w:t>
      </w:r>
      <w:r w:rsidR="001A5FC4" w:rsidRPr="0021481A">
        <w:rPr>
          <w:lang w:val="pt-PT"/>
        </w:rPr>
        <w:t xml:space="preserve"> </w:t>
      </w:r>
      <w:r w:rsidR="001A5FC4" w:rsidRPr="0021481A">
        <w:rPr>
          <w:rStyle w:val="Incipit"/>
          <w:lang w:val="pt-PT"/>
        </w:rPr>
        <w:t>Surrexit dominus</w:t>
      </w:r>
      <w:r w:rsidR="001A5FC4" w:rsidRPr="0021481A">
        <w:rPr>
          <w:lang w:val="pt-PT"/>
        </w:rPr>
        <w:t xml:space="preserve">. PS </w:t>
      </w:r>
      <w:r w:rsidR="001A5FC4" w:rsidRPr="0021481A">
        <w:rPr>
          <w:rStyle w:val="Incipit"/>
          <w:lang w:val="pt-PT"/>
        </w:rPr>
        <w:t>Venite exultemus</w:t>
      </w:r>
      <w:r w:rsidR="001A5FC4" w:rsidRPr="0021481A">
        <w:rPr>
          <w:lang w:val="pt-PT"/>
        </w:rPr>
        <w:t xml:space="preserve">. </w:t>
      </w:r>
      <w:r w:rsidR="001A5FC4" w:rsidRPr="0021481A">
        <w:rPr>
          <w:rStyle w:val="Time2"/>
          <w:lang w:val="it-IT"/>
        </w:rPr>
        <w:t>In nocturno</w:t>
      </w:r>
      <w:r w:rsidR="001A5FC4" w:rsidRPr="0021481A">
        <w:rPr>
          <w:lang w:val="it-IT"/>
        </w:rPr>
        <w:t xml:space="preserve"> AN </w:t>
      </w:r>
      <w:r w:rsidR="001A5FC4" w:rsidRPr="0021481A">
        <w:rPr>
          <w:rStyle w:val="Incipit"/>
          <w:lang w:val="it-IT"/>
        </w:rPr>
        <w:t>Alleluia alleluia</w:t>
      </w:r>
      <w:r w:rsidR="001A5FC4" w:rsidRPr="0021481A">
        <w:rPr>
          <w:lang w:val="it-IT"/>
        </w:rPr>
        <w:t xml:space="preserve"> super psalmos. PS </w:t>
      </w:r>
      <w:r w:rsidR="001A5FC4" w:rsidRPr="0021481A">
        <w:rPr>
          <w:rStyle w:val="Incipit"/>
          <w:lang w:val="it-IT"/>
        </w:rPr>
        <w:t>Cum invocarem</w:t>
      </w:r>
      <w:r w:rsidR="007C7EEE" w:rsidRPr="0021481A">
        <w:rPr>
          <w:lang w:val="it-IT"/>
        </w:rPr>
        <w:t xml:space="preserve">. PS </w:t>
      </w:r>
      <w:r w:rsidR="007C7EEE" w:rsidRPr="0021481A">
        <w:rPr>
          <w:rStyle w:val="Incipit"/>
          <w:lang w:val="it-IT"/>
        </w:rPr>
        <w:t>Verba mea</w:t>
      </w:r>
      <w:r w:rsidR="007C7EEE" w:rsidRPr="0021481A">
        <w:rPr>
          <w:lang w:val="it-IT"/>
        </w:rPr>
        <w:t xml:space="preserve">. PS </w:t>
      </w:r>
      <w:r w:rsidR="007C7EEE" w:rsidRPr="0021481A">
        <w:rPr>
          <w:rStyle w:val="Incipit"/>
          <w:lang w:val="it-IT"/>
        </w:rPr>
        <w:t>Domine ne in furore</w:t>
      </w:r>
      <w:r w:rsidR="007C7EEE" w:rsidRPr="0021481A">
        <w:rPr>
          <w:lang w:val="it-IT"/>
        </w:rPr>
        <w:t xml:space="preserve">. </w:t>
      </w:r>
      <w:r w:rsidR="007C7EEE" w:rsidRPr="0021481A">
        <w:rPr>
          <w:lang w:val="pt-PT"/>
        </w:rPr>
        <w:t xml:space="preserve">VS </w:t>
      </w:r>
      <w:r w:rsidR="007C7EEE" w:rsidRPr="0021481A">
        <w:rPr>
          <w:rStyle w:val="Incipit"/>
          <w:lang w:val="pt-PT"/>
        </w:rPr>
        <w:t>Tulerunt dominum meum</w:t>
      </w:r>
      <w:r w:rsidR="007C7EEE" w:rsidRPr="0021481A">
        <w:rPr>
          <w:lang w:val="pt-PT"/>
        </w:rPr>
        <w:t xml:space="preserve">. </w:t>
      </w:r>
      <w:r w:rsidR="00AB3DF5" w:rsidRPr="0021481A">
        <w:rPr>
          <w:lang w:val="pt-PT"/>
        </w:rPr>
        <w:t xml:space="preserve">Legitur </w:t>
      </w:r>
      <w:r w:rsidR="007C7EEE" w:rsidRPr="0021481A">
        <w:rPr>
          <w:lang w:val="pt-PT"/>
        </w:rPr>
        <w:t xml:space="preserve">EV </w:t>
      </w:r>
      <w:r w:rsidR="007C7EEE" w:rsidRPr="0021481A">
        <w:rPr>
          <w:rStyle w:val="Incipit"/>
          <w:lang w:val="pt-PT"/>
        </w:rPr>
        <w:t>Duo ex discipulis %D::s% Iesu</w:t>
      </w:r>
      <w:r w:rsidR="007C7EEE" w:rsidRPr="0021481A">
        <w:rPr>
          <w:lang w:val="pt-PT"/>
        </w:rPr>
        <w:t xml:space="preserve"> cum tribus responsoriis. RP </w:t>
      </w:r>
      <w:r w:rsidR="007C7EEE" w:rsidRPr="0021481A">
        <w:rPr>
          <w:rStyle w:val="Incipit"/>
          <w:lang w:val="pt-PT"/>
        </w:rPr>
        <w:t>Maria Magdalena</w:t>
      </w:r>
      <w:r w:rsidR="007C7EEE" w:rsidRPr="0021481A">
        <w:rPr>
          <w:lang w:val="pt-PT"/>
        </w:rPr>
        <w:t xml:space="preserve">. RP </w:t>
      </w:r>
      <w:r w:rsidR="007C7EEE" w:rsidRPr="0021481A">
        <w:rPr>
          <w:rStyle w:val="Incipit"/>
          <w:lang w:val="pt-PT"/>
        </w:rPr>
        <w:t>Surgens Iesus</w:t>
      </w:r>
      <w:r w:rsidR="007C7EEE" w:rsidRPr="0021481A">
        <w:rPr>
          <w:lang w:val="pt-PT"/>
        </w:rPr>
        <w:t xml:space="preserve">. RP </w:t>
      </w:r>
      <w:r w:rsidR="007C7EEE" w:rsidRPr="0021481A">
        <w:rPr>
          <w:rStyle w:val="Incipit"/>
          <w:lang w:val="pt-PT"/>
        </w:rPr>
        <w:t>Congratulamini</w:t>
      </w:r>
      <w:r w:rsidR="007C7EEE" w:rsidRPr="0021481A">
        <w:rPr>
          <w:lang w:val="pt-PT"/>
        </w:rPr>
        <w:t xml:space="preserve">. [TD] </w:t>
      </w:r>
      <w:r w:rsidR="007C7EEE" w:rsidRPr="0021481A">
        <w:rPr>
          <w:rStyle w:val="Incipit"/>
          <w:lang w:val="pt-PT"/>
        </w:rPr>
        <w:t>Te deum laudamus</w:t>
      </w:r>
      <w:r w:rsidR="007C7EEE" w:rsidRPr="0021481A">
        <w:rPr>
          <w:lang w:val="pt-PT"/>
        </w:rPr>
        <w:t xml:space="preserve">. </w:t>
      </w:r>
    </w:p>
    <w:p w:rsidR="00C7345F" w:rsidRPr="0021481A" w:rsidRDefault="007C7EEE" w:rsidP="00C7345F">
      <w:pPr>
        <w:rPr>
          <w:lang w:val="pt-PT"/>
        </w:rPr>
      </w:pPr>
      <w:r w:rsidRPr="0021481A">
        <w:rPr>
          <w:rStyle w:val="Time1"/>
          <w:lang w:val="pt-PT"/>
        </w:rPr>
        <w:t>[Ad laudes]</w:t>
      </w:r>
      <w:r w:rsidR="00201AC1" w:rsidRPr="0021481A">
        <w:rPr>
          <w:lang w:val="pt-PT"/>
        </w:rPr>
        <w:t xml:space="preserve"> Hic nihil</w:t>
      </w:r>
      <w:r w:rsidRPr="0021481A">
        <w:rPr>
          <w:lang w:val="pt-PT"/>
        </w:rPr>
        <w:t xml:space="preserve"> imponitur nec versiculus nec [VAR] </w:t>
      </w:r>
      <w:r w:rsidRPr="0021481A">
        <w:rPr>
          <w:rStyle w:val="Incipit"/>
          <w:lang w:val="pt-PT"/>
        </w:rPr>
        <w:t>Deus in adiutorium</w:t>
      </w:r>
      <w:r w:rsidRPr="0021481A">
        <w:rPr>
          <w:lang w:val="pt-PT"/>
        </w:rPr>
        <w:t xml:space="preserve">, sed </w:t>
      </w:r>
      <w:r w:rsidRPr="0021481A">
        <w:rPr>
          <w:rStyle w:val="Funktion"/>
          <w:lang w:val="pt-PT"/>
        </w:rPr>
        <w:t>cantor</w:t>
      </w:r>
      <w:r w:rsidR="00201AC1" w:rsidRPr="0021481A">
        <w:rPr>
          <w:lang w:val="pt-PT"/>
        </w:rPr>
        <w:t xml:space="preserve"> sic</w:t>
      </w:r>
      <w:r w:rsidRPr="0021481A">
        <w:rPr>
          <w:lang w:val="pt-PT"/>
        </w:rPr>
        <w:t xml:space="preserve"> incipit [AN] </w:t>
      </w:r>
      <w:r w:rsidRPr="0021481A">
        <w:rPr>
          <w:rStyle w:val="Incipit"/>
          <w:lang w:val="pt-PT"/>
        </w:rPr>
        <w:t>Angelus autem</w:t>
      </w:r>
      <w:r w:rsidRPr="0021481A">
        <w:rPr>
          <w:lang w:val="pt-PT"/>
        </w:rPr>
        <w:t xml:space="preserve"> tantum sola. Finitis psalmis </w:t>
      </w:r>
      <w:r w:rsidR="0096253E" w:rsidRPr="0021481A">
        <w:rPr>
          <w:lang w:val="pt-PT"/>
        </w:rPr>
        <w:t xml:space="preserve">et ista sola antiphona </w:t>
      </w:r>
      <w:r w:rsidR="0096253E" w:rsidRPr="0021481A">
        <w:rPr>
          <w:rStyle w:val="Funktion"/>
          <w:lang w:val="pt-PT"/>
        </w:rPr>
        <w:t>cantor</w:t>
      </w:r>
      <w:r w:rsidR="0096253E" w:rsidRPr="0021481A">
        <w:rPr>
          <w:lang w:val="pt-PT"/>
        </w:rPr>
        <w:t xml:space="preserve"> imponat GR </w:t>
      </w:r>
      <w:r w:rsidR="0096253E" w:rsidRPr="0021481A">
        <w:rPr>
          <w:rStyle w:val="Incipit"/>
          <w:lang w:val="pt-PT"/>
        </w:rPr>
        <w:t>(124rb) Haec dies</w:t>
      </w:r>
      <w:r w:rsidR="0096253E" w:rsidRPr="0021481A">
        <w:rPr>
          <w:lang w:val="pt-PT"/>
        </w:rPr>
        <w:t xml:space="preserve"> absque versu. [AL]</w:t>
      </w:r>
      <w:r w:rsidR="00201AC1" w:rsidRPr="0021481A">
        <w:rPr>
          <w:lang w:val="pt-PT"/>
        </w:rPr>
        <w:t xml:space="preserve"> </w:t>
      </w:r>
      <w:r w:rsidR="0096253E" w:rsidRPr="0021481A">
        <w:rPr>
          <w:rStyle w:val="Incipit"/>
          <w:lang w:val="pt-PT"/>
        </w:rPr>
        <w:t>Alleluia</w:t>
      </w:r>
      <w:r w:rsidR="0096253E" w:rsidRPr="0021481A">
        <w:rPr>
          <w:lang w:val="pt-PT"/>
        </w:rPr>
        <w:t xml:space="preserve"> quod est ipso die. Sequitur AB </w:t>
      </w:r>
      <w:r w:rsidR="0096253E" w:rsidRPr="0021481A">
        <w:rPr>
          <w:rStyle w:val="Incipit"/>
          <w:lang w:val="pt-PT"/>
        </w:rPr>
        <w:t>Iesus iunx</w:t>
      </w:r>
      <w:r w:rsidR="00201AC1" w:rsidRPr="0021481A">
        <w:rPr>
          <w:rStyle w:val="Incipit"/>
          <w:lang w:val="pt-PT"/>
        </w:rPr>
        <w:t>i</w:t>
      </w:r>
      <w:r w:rsidR="0096253E" w:rsidRPr="0021481A">
        <w:rPr>
          <w:rStyle w:val="Incipit"/>
          <w:lang w:val="pt-PT"/>
        </w:rPr>
        <w:t>t se discipulis</w:t>
      </w:r>
      <w:r w:rsidR="0096253E" w:rsidRPr="0021481A">
        <w:rPr>
          <w:lang w:val="pt-PT"/>
        </w:rPr>
        <w:t>.</w:t>
      </w:r>
      <w:r w:rsidR="00B30187" w:rsidRPr="0021481A">
        <w:rPr>
          <w:lang w:val="pt-PT"/>
        </w:rPr>
        <w:t xml:space="preserve"> [KY] </w:t>
      </w:r>
      <w:r w:rsidR="00B30187" w:rsidRPr="0021481A">
        <w:rPr>
          <w:rStyle w:val="Incipit"/>
          <w:lang w:val="pt-PT"/>
        </w:rPr>
        <w:t>Kyrie</w:t>
      </w:r>
      <w:r w:rsidR="00B30187" w:rsidRPr="0021481A">
        <w:rPr>
          <w:lang w:val="pt-PT"/>
        </w:rPr>
        <w:t xml:space="preserve"> nec [PN] </w:t>
      </w:r>
      <w:r w:rsidR="00B30187" w:rsidRPr="0021481A">
        <w:rPr>
          <w:rStyle w:val="Incipit"/>
          <w:lang w:val="pt-PT"/>
        </w:rPr>
        <w:t>Pater noster</w:t>
      </w:r>
      <w:r w:rsidR="00B30187" w:rsidRPr="0021481A">
        <w:rPr>
          <w:lang w:val="pt-PT"/>
        </w:rPr>
        <w:t xml:space="preserve"> dicitur, sed OR </w:t>
      </w:r>
      <w:r w:rsidR="00B30187" w:rsidRPr="0021481A">
        <w:rPr>
          <w:rStyle w:val="Incipit"/>
          <w:lang w:val="pt-PT"/>
        </w:rPr>
        <w:t>Deus qui sollemnitate</w:t>
      </w:r>
      <w:r w:rsidR="00B30187" w:rsidRPr="0021481A">
        <w:rPr>
          <w:lang w:val="pt-PT"/>
        </w:rPr>
        <w:t>.</w:t>
      </w:r>
    </w:p>
    <w:p w:rsidR="000C0362" w:rsidRPr="0021481A" w:rsidRDefault="00B30187" w:rsidP="00C7345F">
      <w:pPr>
        <w:rPr>
          <w:lang w:val="it-IT"/>
        </w:rPr>
      </w:pPr>
      <w:r w:rsidRPr="0021481A">
        <w:rPr>
          <w:rStyle w:val="Time1"/>
          <w:lang w:val="pt-PT"/>
        </w:rPr>
        <w:t>Ad primam</w:t>
      </w:r>
      <w:r w:rsidRPr="0021481A">
        <w:rPr>
          <w:lang w:val="pt-PT"/>
        </w:rPr>
        <w:t xml:space="preserve"> AN </w:t>
      </w:r>
      <w:r w:rsidRPr="0021481A">
        <w:rPr>
          <w:rStyle w:val="Incipit"/>
          <w:lang w:val="pt-PT"/>
        </w:rPr>
        <w:t>Angelus autem</w:t>
      </w:r>
      <w:r w:rsidRPr="0021481A">
        <w:rPr>
          <w:lang w:val="pt-PT"/>
        </w:rPr>
        <w:t xml:space="preserve">. </w:t>
      </w:r>
      <w:r w:rsidRPr="0021481A">
        <w:rPr>
          <w:lang w:val="it-IT"/>
        </w:rPr>
        <w:t xml:space="preserve">Deinde graduale. Tantum incipito [AL] </w:t>
      </w:r>
      <w:r w:rsidRPr="0021481A">
        <w:rPr>
          <w:rStyle w:val="Incipit"/>
          <w:lang w:val="it-IT"/>
        </w:rPr>
        <w:t>Alleluia</w:t>
      </w:r>
      <w:r w:rsidRPr="0021481A">
        <w:rPr>
          <w:lang w:val="it-IT"/>
        </w:rPr>
        <w:t xml:space="preserve">. [KY] </w:t>
      </w:r>
      <w:r w:rsidRPr="0021481A">
        <w:rPr>
          <w:rStyle w:val="Incipit"/>
          <w:lang w:val="it-IT"/>
        </w:rPr>
        <w:t>Kyrie</w:t>
      </w:r>
      <w:r w:rsidRPr="0021481A">
        <w:rPr>
          <w:lang w:val="it-IT"/>
        </w:rPr>
        <w:t xml:space="preserve"> nec [PN] </w:t>
      </w:r>
      <w:r w:rsidRPr="0021481A">
        <w:rPr>
          <w:rStyle w:val="Incipit"/>
          <w:lang w:val="it-IT"/>
        </w:rPr>
        <w:t>Pater noster</w:t>
      </w:r>
      <w:r w:rsidRPr="0021481A">
        <w:rPr>
          <w:lang w:val="it-IT"/>
        </w:rPr>
        <w:t xml:space="preserve"> nec [</w:t>
      </w:r>
      <w:r w:rsidR="0038575A" w:rsidRPr="0021481A">
        <w:rPr>
          <w:lang w:val="it-IT"/>
        </w:rPr>
        <w:t>CD</w:t>
      </w:r>
      <w:r w:rsidRPr="0021481A">
        <w:rPr>
          <w:lang w:val="it-IT"/>
        </w:rPr>
        <w:t>]</w:t>
      </w:r>
      <w:r w:rsidR="0038575A" w:rsidRPr="0021481A">
        <w:rPr>
          <w:lang w:val="it-IT"/>
        </w:rPr>
        <w:t xml:space="preserve"> </w:t>
      </w:r>
      <w:r w:rsidR="0038575A" w:rsidRPr="0021481A">
        <w:rPr>
          <w:rStyle w:val="Incipit"/>
          <w:lang w:val="it-IT"/>
        </w:rPr>
        <w:t>Credo in deum</w:t>
      </w:r>
      <w:r w:rsidR="0038575A" w:rsidRPr="0021481A">
        <w:rPr>
          <w:lang w:val="it-IT"/>
        </w:rPr>
        <w:t xml:space="preserve">, sed statim OR </w:t>
      </w:r>
      <w:r w:rsidR="0038575A" w:rsidRPr="0021481A">
        <w:rPr>
          <w:rStyle w:val="Incipit"/>
          <w:lang w:val="it-IT"/>
        </w:rPr>
        <w:t>Deus qui hodierna</w:t>
      </w:r>
      <w:r w:rsidR="0038575A" w:rsidRPr="0021481A">
        <w:rPr>
          <w:lang w:val="it-IT"/>
        </w:rPr>
        <w:t xml:space="preserve">. </w:t>
      </w:r>
    </w:p>
    <w:p w:rsidR="00B30187" w:rsidRPr="0021481A" w:rsidRDefault="000C0362" w:rsidP="00C7345F">
      <w:pPr>
        <w:rPr>
          <w:lang w:val="fr-FR"/>
        </w:rPr>
      </w:pPr>
      <w:r w:rsidRPr="0021481A">
        <w:rPr>
          <w:rStyle w:val="Time1"/>
          <w:lang w:val="da-DK"/>
        </w:rPr>
        <w:t>Ad tertiam</w:t>
      </w:r>
      <w:r w:rsidRPr="0021481A">
        <w:rPr>
          <w:lang w:val="da-DK"/>
        </w:rPr>
        <w:t xml:space="preserve"> AN </w:t>
      </w:r>
      <w:r w:rsidRPr="0021481A">
        <w:rPr>
          <w:rStyle w:val="Incipit"/>
          <w:lang w:val="da-DK"/>
        </w:rPr>
        <w:t>Et ecce terrae motus</w:t>
      </w:r>
      <w:r w:rsidRPr="0021481A">
        <w:rPr>
          <w:lang w:val="da-DK"/>
        </w:rPr>
        <w:t xml:space="preserve">. </w:t>
      </w:r>
      <w:r w:rsidRPr="0021481A">
        <w:rPr>
          <w:lang w:val="fr-FR"/>
        </w:rPr>
        <w:t xml:space="preserve">Deinde graduale et [AL] </w:t>
      </w:r>
      <w:r w:rsidRPr="0021481A">
        <w:rPr>
          <w:rStyle w:val="Incipit"/>
          <w:lang w:val="fr-FR"/>
        </w:rPr>
        <w:t>Alleluia</w:t>
      </w:r>
      <w:r w:rsidRPr="0021481A">
        <w:rPr>
          <w:lang w:val="fr-FR"/>
        </w:rPr>
        <w:t xml:space="preserve"> sine versu. Sequitur OR </w:t>
      </w:r>
      <w:r w:rsidRPr="0021481A">
        <w:rPr>
          <w:rStyle w:val="Incipit"/>
          <w:lang w:val="fr-FR"/>
        </w:rPr>
        <w:t>Deus qui hodierna</w:t>
      </w:r>
      <w:r w:rsidRPr="0021481A">
        <w:rPr>
          <w:lang w:val="fr-FR"/>
        </w:rPr>
        <w:t xml:space="preserve">. </w:t>
      </w:r>
      <w:r w:rsidR="0038575A" w:rsidRPr="0021481A">
        <w:rPr>
          <w:lang w:val="fr-FR"/>
        </w:rPr>
        <w:t>Deinde cantetur missa.</w:t>
      </w:r>
    </w:p>
    <w:p w:rsidR="0038575A" w:rsidRPr="0021481A" w:rsidRDefault="0038575A" w:rsidP="00C7345F">
      <w:pPr>
        <w:rPr>
          <w:lang w:val="fr-FR"/>
        </w:rPr>
      </w:pPr>
      <w:r w:rsidRPr="0021481A">
        <w:rPr>
          <w:rStyle w:val="Time1"/>
          <w:lang w:val="en-US"/>
        </w:rPr>
        <w:t>[Ad missam]</w:t>
      </w:r>
      <w:r w:rsidRPr="0021481A">
        <w:rPr>
          <w:lang w:val="en-US"/>
        </w:rPr>
        <w:t xml:space="preserve"> IN </w:t>
      </w:r>
      <w:r w:rsidRPr="0021481A">
        <w:rPr>
          <w:rStyle w:val="Incipit"/>
          <w:lang w:val="en-US"/>
        </w:rPr>
        <w:t>Introduxit vos</w:t>
      </w:r>
      <w:r w:rsidRPr="0021481A">
        <w:rPr>
          <w:lang w:val="en-US"/>
        </w:rPr>
        <w:t xml:space="preserve">. Sollemne cantetur [KY] </w:t>
      </w:r>
      <w:r w:rsidRPr="0021481A">
        <w:rPr>
          <w:rStyle w:val="Incipit"/>
          <w:lang w:val="en-US"/>
        </w:rPr>
        <w:t>Kyrie</w:t>
      </w:r>
      <w:r w:rsidRPr="0021481A">
        <w:rPr>
          <w:lang w:val="en-US"/>
        </w:rPr>
        <w:t xml:space="preserve"> cum [GL] </w:t>
      </w:r>
      <w:r w:rsidRPr="0021481A">
        <w:rPr>
          <w:rStyle w:val="Incipit"/>
          <w:lang w:val="en-US"/>
        </w:rPr>
        <w:t>Gloria in excelsis deo</w:t>
      </w:r>
      <w:r w:rsidRPr="0021481A">
        <w:rPr>
          <w:lang w:val="en-US"/>
        </w:rPr>
        <w:t xml:space="preserve">. </w:t>
      </w:r>
      <w:r w:rsidRPr="0021481A">
        <w:rPr>
          <w:lang w:val="it-IT"/>
        </w:rPr>
        <w:t xml:space="preserve">Tantum una dicitur ORCL </w:t>
      </w:r>
      <w:r w:rsidRPr="0021481A">
        <w:rPr>
          <w:rStyle w:val="Incipit"/>
          <w:lang w:val="it-IT"/>
        </w:rPr>
        <w:t>Deus qui sollemnitate</w:t>
      </w:r>
      <w:r w:rsidRPr="0021481A">
        <w:rPr>
          <w:lang w:val="it-IT"/>
        </w:rPr>
        <w:t xml:space="preserve">. EP </w:t>
      </w:r>
      <w:r w:rsidRPr="0021481A">
        <w:rPr>
          <w:rStyle w:val="Incipit"/>
          <w:lang w:val="it-IT"/>
        </w:rPr>
        <w:t>Stans Petrus</w:t>
      </w:r>
      <w:r w:rsidRPr="0021481A">
        <w:rPr>
          <w:lang w:val="it-IT"/>
        </w:rPr>
        <w:t xml:space="preserve">. GR </w:t>
      </w:r>
      <w:r w:rsidRPr="0021481A">
        <w:rPr>
          <w:rStyle w:val="Incipit"/>
          <w:lang w:val="it-IT"/>
        </w:rPr>
        <w:t>Haec dies</w:t>
      </w:r>
      <w:r w:rsidRPr="0021481A">
        <w:rPr>
          <w:lang w:val="it-IT"/>
        </w:rPr>
        <w:t xml:space="preserve">. GV </w:t>
      </w:r>
      <w:r w:rsidRPr="0021481A">
        <w:rPr>
          <w:rStyle w:val="Incipit"/>
          <w:lang w:val="it-IT"/>
        </w:rPr>
        <w:t>Dicat nunc Israel</w:t>
      </w:r>
      <w:r w:rsidRPr="0021481A">
        <w:rPr>
          <w:lang w:val="it-IT"/>
        </w:rPr>
        <w:t xml:space="preserve">. ALV </w:t>
      </w:r>
      <w:r w:rsidRPr="0021481A">
        <w:rPr>
          <w:rStyle w:val="Incipit"/>
          <w:lang w:val="it-IT"/>
        </w:rPr>
        <w:t>Angelus domini</w:t>
      </w:r>
      <w:r w:rsidRPr="0021481A">
        <w:rPr>
          <w:lang w:val="it-IT"/>
        </w:rPr>
        <w:t xml:space="preserve">. </w:t>
      </w:r>
      <w:r w:rsidRPr="0021481A">
        <w:rPr>
          <w:lang w:val="pt-PT"/>
        </w:rPr>
        <w:t xml:space="preserve">ALV </w:t>
      </w:r>
      <w:r w:rsidRPr="0021481A">
        <w:rPr>
          <w:rStyle w:val="Incipit"/>
          <w:lang w:val="pt-PT"/>
        </w:rPr>
        <w:t>Respondens (124v</w:t>
      </w:r>
      <w:r w:rsidR="00DD39E6">
        <w:rPr>
          <w:rStyle w:val="Incipit"/>
          <w:lang w:val="pt-PT"/>
        </w:rPr>
        <w:t>a</w:t>
      </w:r>
      <w:r w:rsidRPr="0021481A">
        <w:rPr>
          <w:rStyle w:val="Incipit"/>
          <w:lang w:val="pt-PT"/>
        </w:rPr>
        <w:t>) autem</w:t>
      </w:r>
      <w:r w:rsidRPr="0021481A">
        <w:rPr>
          <w:lang w:val="pt-PT"/>
        </w:rPr>
        <w:t xml:space="preserve">. SE </w:t>
      </w:r>
      <w:r w:rsidRPr="0021481A">
        <w:rPr>
          <w:rStyle w:val="Incipit"/>
          <w:lang w:val="pt-PT"/>
        </w:rPr>
        <w:t>Pangamus creatori</w:t>
      </w:r>
      <w:r w:rsidRPr="0021481A">
        <w:rPr>
          <w:lang w:val="pt-PT"/>
        </w:rPr>
        <w:t xml:space="preserve">. EV </w:t>
      </w:r>
      <w:r w:rsidRPr="0021481A">
        <w:rPr>
          <w:rStyle w:val="Incipit"/>
          <w:lang w:val="pt-PT"/>
        </w:rPr>
        <w:t>Duo ex discipulis Iesus</w:t>
      </w:r>
      <w:r w:rsidRPr="0021481A">
        <w:rPr>
          <w:lang w:val="pt-PT"/>
        </w:rPr>
        <w:t xml:space="preserve">. </w:t>
      </w:r>
      <w:r w:rsidRPr="0021481A">
        <w:rPr>
          <w:lang w:val="it-IT"/>
        </w:rPr>
        <w:t xml:space="preserve">[CR] </w:t>
      </w:r>
      <w:r w:rsidRPr="0021481A">
        <w:rPr>
          <w:rStyle w:val="Incipit"/>
          <w:lang w:val="it-IT"/>
        </w:rPr>
        <w:t>Credo in unum</w:t>
      </w:r>
      <w:r w:rsidRPr="0021481A">
        <w:rPr>
          <w:lang w:val="it-IT"/>
        </w:rPr>
        <w:t xml:space="preserve">. OF </w:t>
      </w:r>
      <w:r w:rsidRPr="0021481A">
        <w:rPr>
          <w:rStyle w:val="Incipit"/>
          <w:lang w:val="it-IT"/>
        </w:rPr>
        <w:t>Angelus domini</w:t>
      </w:r>
      <w:r w:rsidRPr="0021481A">
        <w:rPr>
          <w:lang w:val="it-IT"/>
        </w:rPr>
        <w:t xml:space="preserve">. PF </w:t>
      </w:r>
      <w:r w:rsidRPr="0021481A">
        <w:rPr>
          <w:rStyle w:val="Incipit"/>
          <w:lang w:val="it-IT"/>
        </w:rPr>
        <w:t>Te quidem domine</w:t>
      </w:r>
      <w:r w:rsidR="00603A4F" w:rsidRPr="0021481A">
        <w:rPr>
          <w:lang w:val="it-IT"/>
        </w:rPr>
        <w:t xml:space="preserve">. </w:t>
      </w:r>
      <w:r w:rsidR="00603A4F" w:rsidRPr="0021481A">
        <w:rPr>
          <w:lang w:val="fr-FR"/>
        </w:rPr>
        <w:t xml:space="preserve">[SA] </w:t>
      </w:r>
      <w:r w:rsidR="00603A4F" w:rsidRPr="0021481A">
        <w:rPr>
          <w:rStyle w:val="Incipit"/>
          <w:lang w:val="fr-FR"/>
        </w:rPr>
        <w:t>Sanctus</w:t>
      </w:r>
      <w:r w:rsidR="00603A4F" w:rsidRPr="0021481A">
        <w:rPr>
          <w:lang w:val="fr-FR"/>
        </w:rPr>
        <w:t xml:space="preserve">. [VAR] </w:t>
      </w:r>
      <w:r w:rsidR="00603A4F" w:rsidRPr="0021481A">
        <w:rPr>
          <w:rStyle w:val="Incipit"/>
          <w:lang w:val="fr-FR"/>
        </w:rPr>
        <w:t>Communicantes et diem</w:t>
      </w:r>
      <w:r w:rsidR="00603A4F" w:rsidRPr="0021481A">
        <w:rPr>
          <w:lang w:val="fr-FR"/>
        </w:rPr>
        <w:t xml:space="preserve">. [AG] </w:t>
      </w:r>
      <w:r w:rsidR="00603A4F" w:rsidRPr="0021481A">
        <w:rPr>
          <w:rStyle w:val="Incipit"/>
          <w:lang w:val="fr-FR"/>
        </w:rPr>
        <w:t>Agnus dei</w:t>
      </w:r>
      <w:r w:rsidR="00603A4F" w:rsidRPr="0021481A">
        <w:rPr>
          <w:lang w:val="fr-FR"/>
        </w:rPr>
        <w:t xml:space="preserve">. CO </w:t>
      </w:r>
      <w:r w:rsidR="00603A4F" w:rsidRPr="0021481A">
        <w:rPr>
          <w:rStyle w:val="Incipit"/>
          <w:lang w:val="fr-FR"/>
        </w:rPr>
        <w:t>Surrexit dominus</w:t>
      </w:r>
      <w:r w:rsidR="00603A4F" w:rsidRPr="0021481A">
        <w:rPr>
          <w:lang w:val="fr-FR"/>
        </w:rPr>
        <w:t xml:space="preserve">. PC </w:t>
      </w:r>
      <w:r w:rsidR="00603A4F" w:rsidRPr="0021481A">
        <w:rPr>
          <w:rStyle w:val="Incipit"/>
          <w:lang w:val="fr-FR"/>
        </w:rPr>
        <w:t>Spiritum nobis domine</w:t>
      </w:r>
      <w:r w:rsidR="00603A4F" w:rsidRPr="0021481A">
        <w:rPr>
          <w:lang w:val="fr-FR"/>
        </w:rPr>
        <w:t>.</w:t>
      </w:r>
    </w:p>
    <w:p w:rsidR="00603A4F" w:rsidRPr="0021481A" w:rsidRDefault="00603A4F" w:rsidP="00C7345F">
      <w:pPr>
        <w:rPr>
          <w:lang w:val="fr-FR"/>
        </w:rPr>
      </w:pPr>
      <w:r w:rsidRPr="0021481A">
        <w:rPr>
          <w:rStyle w:val="Time1"/>
          <w:lang w:val="fr-FR"/>
        </w:rPr>
        <w:t>Sexta et nona</w:t>
      </w:r>
      <w:r w:rsidRPr="0021481A">
        <w:rPr>
          <w:lang w:val="fr-FR"/>
        </w:rPr>
        <w:t xml:space="preserve"> ut supra.</w:t>
      </w:r>
    </w:p>
    <w:p w:rsidR="00603A4F" w:rsidRPr="0021481A" w:rsidRDefault="00603A4F" w:rsidP="00C7345F">
      <w:pPr>
        <w:rPr>
          <w:lang w:val="fr-FR"/>
        </w:rPr>
      </w:pPr>
      <w:r w:rsidRPr="0021481A">
        <w:rPr>
          <w:rStyle w:val="Time1"/>
          <w:lang w:val="fr-FR"/>
        </w:rPr>
        <w:t>In secunda vespera</w:t>
      </w:r>
      <w:r w:rsidRPr="0021481A">
        <w:rPr>
          <w:lang w:val="fr-FR"/>
        </w:rPr>
        <w:t xml:space="preserve"> cum [KY] </w:t>
      </w:r>
      <w:r w:rsidRPr="0021481A">
        <w:rPr>
          <w:rStyle w:val="Incipit"/>
          <w:lang w:val="fr-FR"/>
        </w:rPr>
        <w:t>Kyrie</w:t>
      </w:r>
      <w:r w:rsidRPr="0021481A">
        <w:rPr>
          <w:lang w:val="fr-FR"/>
        </w:rPr>
        <w:t xml:space="preserve"> incipitur. AN </w:t>
      </w:r>
      <w:r w:rsidRPr="0021481A">
        <w:rPr>
          <w:rStyle w:val="Incipit"/>
          <w:lang w:val="fr-FR"/>
        </w:rPr>
        <w:t>Alleluia</w:t>
      </w:r>
      <w:r w:rsidRPr="0021481A">
        <w:rPr>
          <w:lang w:val="fr-FR"/>
        </w:rPr>
        <w:t xml:space="preserve"> super psalmos. PS </w:t>
      </w:r>
      <w:r w:rsidRPr="0021481A">
        <w:rPr>
          <w:rStyle w:val="Incipit"/>
          <w:lang w:val="fr-FR"/>
        </w:rPr>
        <w:t>Dixit dominus</w:t>
      </w:r>
      <w:r w:rsidRPr="0021481A">
        <w:rPr>
          <w:lang w:val="fr-FR"/>
        </w:rPr>
        <w:t xml:space="preserve">. PS </w:t>
      </w:r>
      <w:r w:rsidRPr="0021481A">
        <w:rPr>
          <w:rStyle w:val="Incipit"/>
          <w:lang w:val="fr-FR"/>
        </w:rPr>
        <w:t>Confitebor</w:t>
      </w:r>
      <w:r w:rsidRPr="0021481A">
        <w:rPr>
          <w:lang w:val="fr-FR"/>
        </w:rPr>
        <w:t xml:space="preserve">. PS </w:t>
      </w:r>
      <w:r w:rsidRPr="0021481A">
        <w:rPr>
          <w:rStyle w:val="Incipit"/>
          <w:lang w:val="fr-FR"/>
        </w:rPr>
        <w:t>Beatus vir</w:t>
      </w:r>
      <w:r w:rsidRPr="0021481A">
        <w:rPr>
          <w:lang w:val="fr-FR"/>
        </w:rPr>
        <w:t xml:space="preserve">. Sequitur GR </w:t>
      </w:r>
      <w:r w:rsidRPr="0021481A">
        <w:rPr>
          <w:rStyle w:val="Incipit"/>
          <w:lang w:val="fr-FR"/>
        </w:rPr>
        <w:t>Haec dies</w:t>
      </w:r>
      <w:r w:rsidRPr="0021481A">
        <w:rPr>
          <w:lang w:val="fr-FR"/>
        </w:rPr>
        <w:t xml:space="preserve">. GV </w:t>
      </w:r>
      <w:r w:rsidRPr="0021481A">
        <w:rPr>
          <w:rStyle w:val="Incipit"/>
          <w:lang w:val="fr-FR"/>
        </w:rPr>
        <w:t>Dicat nunc Israel</w:t>
      </w:r>
      <w:r w:rsidRPr="0021481A">
        <w:rPr>
          <w:lang w:val="fr-FR"/>
        </w:rPr>
        <w:t xml:space="preserve">. ALV </w:t>
      </w:r>
      <w:r w:rsidRPr="0021481A">
        <w:rPr>
          <w:rStyle w:val="Incipit"/>
          <w:lang w:val="fr-FR"/>
        </w:rPr>
        <w:t>Angelus domi</w:t>
      </w:r>
      <w:r w:rsidR="000D3781" w:rsidRPr="0021481A">
        <w:rPr>
          <w:rStyle w:val="Incipit"/>
          <w:lang w:val="fr-FR"/>
        </w:rPr>
        <w:t>ni</w:t>
      </w:r>
      <w:r w:rsidR="000D3781" w:rsidRPr="0021481A">
        <w:rPr>
          <w:lang w:val="fr-FR"/>
        </w:rPr>
        <w:t xml:space="preserve">. A </w:t>
      </w:r>
      <w:r w:rsidR="000D3781" w:rsidRPr="0021481A">
        <w:rPr>
          <w:rStyle w:val="Funktion"/>
          <w:lang w:val="fr-FR"/>
        </w:rPr>
        <w:t>choro</w:t>
      </w:r>
      <w:r w:rsidR="000D3781" w:rsidRPr="0021481A">
        <w:rPr>
          <w:lang w:val="fr-FR"/>
        </w:rPr>
        <w:t xml:space="preserve"> reiteratur [AL] </w:t>
      </w:r>
      <w:r w:rsidR="000D3781" w:rsidRPr="0021481A">
        <w:rPr>
          <w:rStyle w:val="Incipit"/>
          <w:lang w:val="fr-FR"/>
        </w:rPr>
        <w:t>Alleluia</w:t>
      </w:r>
      <w:r w:rsidR="000D3781" w:rsidRPr="0021481A">
        <w:rPr>
          <w:lang w:val="fr-FR"/>
        </w:rPr>
        <w:t xml:space="preserve"> sine finali. Et </w:t>
      </w:r>
      <w:r w:rsidR="000D3781" w:rsidRPr="0021481A">
        <w:rPr>
          <w:rStyle w:val="Funktion"/>
          <w:lang w:val="fr-FR"/>
        </w:rPr>
        <w:t>cantor</w:t>
      </w:r>
      <w:r w:rsidR="000D3781" w:rsidRPr="0021481A">
        <w:rPr>
          <w:lang w:val="fr-FR"/>
        </w:rPr>
        <w:t xml:space="preserve"> statim imponat AM </w:t>
      </w:r>
      <w:r w:rsidR="000D3781" w:rsidRPr="0021481A">
        <w:rPr>
          <w:rStyle w:val="Incipit"/>
          <w:lang w:val="fr-FR"/>
        </w:rPr>
        <w:t xml:space="preserve">Qui sunt </w:t>
      </w:r>
      <w:r w:rsidR="00134363" w:rsidRPr="0021481A">
        <w:rPr>
          <w:rStyle w:val="Incipit"/>
          <w:lang w:val="fr-FR"/>
        </w:rPr>
        <w:t xml:space="preserve">Ä+hi+Ä </w:t>
      </w:r>
      <w:r w:rsidR="000D3781" w:rsidRPr="0021481A">
        <w:rPr>
          <w:rStyle w:val="Incipit"/>
          <w:lang w:val="fr-FR"/>
        </w:rPr>
        <w:t>sermones</w:t>
      </w:r>
      <w:r w:rsidR="000D3781" w:rsidRPr="0021481A">
        <w:rPr>
          <w:lang w:val="fr-FR"/>
        </w:rPr>
        <w:t xml:space="preserve">. Sequitur OR </w:t>
      </w:r>
      <w:r w:rsidR="000D3781" w:rsidRPr="0021481A">
        <w:rPr>
          <w:rStyle w:val="Incipit"/>
          <w:lang w:val="fr-FR"/>
        </w:rPr>
        <w:t>Deus qui sollemnitate</w:t>
      </w:r>
      <w:r w:rsidR="000D3781" w:rsidRPr="0021481A">
        <w:rPr>
          <w:lang w:val="fr-FR"/>
        </w:rPr>
        <w:t>.</w:t>
      </w:r>
    </w:p>
    <w:p w:rsidR="000D3781" w:rsidRPr="0021481A" w:rsidRDefault="000D3781" w:rsidP="00C7345F">
      <w:pPr>
        <w:rPr>
          <w:lang w:val="en-US"/>
        </w:rPr>
      </w:pPr>
      <w:r w:rsidRPr="0021481A">
        <w:rPr>
          <w:rStyle w:val="Time1"/>
          <w:lang w:val="fr-FR"/>
        </w:rPr>
        <w:t>[Ad processionem]</w:t>
      </w:r>
      <w:r w:rsidRPr="0021481A">
        <w:rPr>
          <w:lang w:val="fr-FR"/>
        </w:rPr>
        <w:t xml:space="preserve"> Deinde fit processio ad </w:t>
      </w:r>
      <w:r w:rsidRPr="0021481A">
        <w:rPr>
          <w:rStyle w:val="Ort"/>
          <w:lang w:val="fr-FR"/>
        </w:rPr>
        <w:t>fontem</w:t>
      </w:r>
      <w:r w:rsidRPr="0021481A">
        <w:rPr>
          <w:lang w:val="fr-FR"/>
        </w:rPr>
        <w:t xml:space="preserve"> cum AP </w:t>
      </w:r>
      <w:r w:rsidRPr="0021481A">
        <w:rPr>
          <w:rStyle w:val="Incipit"/>
          <w:lang w:val="fr-FR"/>
        </w:rPr>
        <w:t>Vidi aquam</w:t>
      </w:r>
      <w:r w:rsidRPr="0021481A">
        <w:rPr>
          <w:lang w:val="fr-FR"/>
        </w:rPr>
        <w:t xml:space="preserve">. (124vb) Finita antiphona </w:t>
      </w:r>
      <w:r w:rsidRPr="0021481A">
        <w:rPr>
          <w:rStyle w:val="Funktion"/>
          <w:lang w:val="fr-FR"/>
        </w:rPr>
        <w:t>cantor</w:t>
      </w:r>
      <w:r w:rsidRPr="0021481A">
        <w:rPr>
          <w:lang w:val="fr-FR"/>
        </w:rPr>
        <w:t xml:space="preserve"> statim imponat alia</w:t>
      </w:r>
      <w:r w:rsidR="00AB3DF5" w:rsidRPr="0021481A">
        <w:rPr>
          <w:lang w:val="fr-FR"/>
        </w:rPr>
        <w:t>m</w:t>
      </w:r>
      <w:r w:rsidRPr="0021481A">
        <w:rPr>
          <w:lang w:val="fr-FR"/>
        </w:rPr>
        <w:t xml:space="preserve"> antiphona</w:t>
      </w:r>
      <w:r w:rsidR="00AB3DF5" w:rsidRPr="0021481A">
        <w:rPr>
          <w:lang w:val="fr-FR"/>
        </w:rPr>
        <w:t>m</w:t>
      </w:r>
      <w:r w:rsidRPr="0021481A">
        <w:rPr>
          <w:lang w:val="fr-FR"/>
        </w:rPr>
        <w:t xml:space="preserve">. AP </w:t>
      </w:r>
      <w:r w:rsidRPr="0021481A">
        <w:rPr>
          <w:rStyle w:val="Incipit"/>
          <w:lang w:val="fr-FR"/>
        </w:rPr>
        <w:t>Cito euntes</w:t>
      </w:r>
      <w:r w:rsidRPr="0021481A">
        <w:rPr>
          <w:lang w:val="fr-FR"/>
        </w:rPr>
        <w:t xml:space="preserve">. </w:t>
      </w:r>
      <w:r w:rsidR="00AB3DF5" w:rsidRPr="0021481A">
        <w:rPr>
          <w:lang w:val="fr-FR"/>
        </w:rPr>
        <w:t xml:space="preserve">PS </w:t>
      </w:r>
      <w:r w:rsidR="00AB3DF5" w:rsidRPr="0021481A">
        <w:rPr>
          <w:rStyle w:val="Incipit"/>
          <w:lang w:val="fr-FR"/>
        </w:rPr>
        <w:t>Laudate pueri</w:t>
      </w:r>
      <w:r w:rsidR="00AB3DF5" w:rsidRPr="0021481A">
        <w:rPr>
          <w:lang w:val="fr-FR"/>
        </w:rPr>
        <w:t xml:space="preserve">. </w:t>
      </w:r>
      <w:r w:rsidRPr="0021481A">
        <w:rPr>
          <w:lang w:val="fr-FR"/>
        </w:rPr>
        <w:t xml:space="preserve">PS </w:t>
      </w:r>
      <w:r w:rsidRPr="0021481A">
        <w:rPr>
          <w:rStyle w:val="Incipit"/>
          <w:lang w:val="fr-FR"/>
        </w:rPr>
        <w:t>In exitu Israel</w:t>
      </w:r>
      <w:r w:rsidRPr="0021481A">
        <w:rPr>
          <w:lang w:val="fr-FR"/>
        </w:rPr>
        <w:t xml:space="preserve">. Cantata antiphona </w:t>
      </w:r>
      <w:r w:rsidRPr="0021481A">
        <w:rPr>
          <w:rStyle w:val="Funktion"/>
          <w:lang w:val="fr-FR"/>
        </w:rPr>
        <w:t>sacerdos</w:t>
      </w:r>
      <w:r w:rsidRPr="0021481A">
        <w:rPr>
          <w:lang w:val="fr-FR"/>
        </w:rPr>
        <w:t xml:space="preserve"> subiungit VS </w:t>
      </w:r>
      <w:r w:rsidRPr="0021481A">
        <w:rPr>
          <w:rStyle w:val="Incipit"/>
          <w:lang w:val="fr-FR"/>
        </w:rPr>
        <w:t>Domine apud te est fons vitae</w:t>
      </w:r>
      <w:r w:rsidR="00AB3DF5" w:rsidRPr="0021481A">
        <w:rPr>
          <w:rStyle w:val="Incipit"/>
          <w:lang w:val="fr-FR"/>
        </w:rPr>
        <w:t xml:space="preserve"> alleluia</w:t>
      </w:r>
      <w:r w:rsidRPr="0021481A">
        <w:rPr>
          <w:lang w:val="fr-FR"/>
        </w:rPr>
        <w:t xml:space="preserve">. Deinde reddeunt ad </w:t>
      </w:r>
      <w:r w:rsidRPr="0021481A">
        <w:rPr>
          <w:rStyle w:val="Ort"/>
          <w:lang w:val="fr-FR"/>
        </w:rPr>
        <w:t>chorum</w:t>
      </w:r>
      <w:r w:rsidRPr="0021481A">
        <w:rPr>
          <w:lang w:val="fr-FR"/>
        </w:rPr>
        <w:t xml:space="preserve"> cum AP </w:t>
      </w:r>
      <w:r w:rsidRPr="0021481A">
        <w:rPr>
          <w:rStyle w:val="Incipit"/>
          <w:lang w:val="fr-FR"/>
        </w:rPr>
        <w:t>Christus resurgens</w:t>
      </w:r>
      <w:r w:rsidRPr="0021481A">
        <w:rPr>
          <w:lang w:val="fr-FR"/>
        </w:rPr>
        <w:t xml:space="preserve">. </w:t>
      </w:r>
      <w:r w:rsidRPr="0021481A">
        <w:rPr>
          <w:rStyle w:val="Funktion"/>
          <w:lang w:val="fr-FR"/>
        </w:rPr>
        <w:t>Sacerdos</w:t>
      </w:r>
      <w:r w:rsidRPr="0021481A">
        <w:rPr>
          <w:lang w:val="fr-FR"/>
        </w:rPr>
        <w:t xml:space="preserve"> ibi subiungit VS </w:t>
      </w:r>
      <w:r w:rsidRPr="0021481A">
        <w:rPr>
          <w:rStyle w:val="Incipit"/>
          <w:lang w:val="fr-FR"/>
        </w:rPr>
        <w:t>In resurrectione tua Christe</w:t>
      </w:r>
      <w:r w:rsidRPr="0021481A">
        <w:rPr>
          <w:lang w:val="fr-FR"/>
        </w:rPr>
        <w:t xml:space="preserve">. Sequitur oratio de resurrectione. </w:t>
      </w:r>
      <w:r w:rsidRPr="0021481A">
        <w:rPr>
          <w:lang w:val="en-US"/>
        </w:rPr>
        <w:t>Per totam istam ebdomadam [tam] in vesperis quam in ceteris horis sic ordinabis.</w:t>
      </w:r>
    </w:p>
    <w:p w:rsidR="000D3781" w:rsidRPr="0021481A" w:rsidRDefault="000D3781" w:rsidP="00C7345F">
      <w:pPr>
        <w:rPr>
          <w:lang w:val="en-US"/>
        </w:rPr>
      </w:pPr>
      <w:r w:rsidRPr="0021481A">
        <w:rPr>
          <w:rStyle w:val="Time1"/>
          <w:lang w:val="en-US"/>
        </w:rPr>
        <w:t>Ad completorium</w:t>
      </w:r>
      <w:r w:rsidRPr="0021481A">
        <w:rPr>
          <w:lang w:val="en-US"/>
        </w:rPr>
        <w:t xml:space="preserve"> ut in sancto die.</w:t>
      </w:r>
    </w:p>
    <w:p w:rsidR="000D3781" w:rsidRPr="0021481A" w:rsidRDefault="000D3781" w:rsidP="000D3781">
      <w:pPr>
        <w:pStyle w:val="Titolo1"/>
        <w:rPr>
          <w:lang w:val="en-US"/>
        </w:rPr>
      </w:pPr>
      <w:r w:rsidRPr="0021481A">
        <w:rPr>
          <w:lang w:val="en-US"/>
        </w:rPr>
        <w:t>FERIA TERTIA</w:t>
      </w:r>
    </w:p>
    <w:p w:rsidR="000D3781" w:rsidRPr="0021481A" w:rsidRDefault="000D3781" w:rsidP="000D3781">
      <w:pPr>
        <w:rPr>
          <w:lang w:val="en-US"/>
        </w:rPr>
      </w:pPr>
      <w:r w:rsidRPr="0021481A">
        <w:rPr>
          <w:rStyle w:val="Time1"/>
          <w:lang w:val="en-US"/>
        </w:rPr>
        <w:t>Ad matutinum</w:t>
      </w:r>
      <w:r w:rsidRPr="0021481A">
        <w:rPr>
          <w:lang w:val="en-US"/>
        </w:rPr>
        <w:t xml:space="preserve"> INV </w:t>
      </w:r>
      <w:r w:rsidRPr="0021481A">
        <w:rPr>
          <w:rStyle w:val="Incipit"/>
          <w:lang w:val="en-US"/>
        </w:rPr>
        <w:t>Surrexit dominus</w:t>
      </w:r>
      <w:r w:rsidRPr="0021481A">
        <w:rPr>
          <w:lang w:val="en-US"/>
        </w:rPr>
        <w:t xml:space="preserve">. PS </w:t>
      </w:r>
      <w:r w:rsidRPr="0021481A">
        <w:rPr>
          <w:rStyle w:val="Incipit"/>
          <w:lang w:val="en-US"/>
        </w:rPr>
        <w:t>Venite exultemus</w:t>
      </w:r>
      <w:r w:rsidRPr="0021481A">
        <w:rPr>
          <w:lang w:val="en-US"/>
        </w:rPr>
        <w:t xml:space="preserve">. </w:t>
      </w:r>
      <w:r w:rsidRPr="0021481A">
        <w:rPr>
          <w:rStyle w:val="Time2"/>
          <w:lang w:val="en-US"/>
        </w:rPr>
        <w:t>In nocturno</w:t>
      </w:r>
      <w:r w:rsidRPr="0021481A">
        <w:rPr>
          <w:lang w:val="en-US"/>
        </w:rPr>
        <w:t xml:space="preserve"> AN</w:t>
      </w:r>
      <w:r w:rsidR="00103CB0" w:rsidRPr="0021481A">
        <w:rPr>
          <w:lang w:val="en-US"/>
        </w:rPr>
        <w:t xml:space="preserve"> </w:t>
      </w:r>
      <w:r w:rsidR="00103CB0" w:rsidRPr="0021481A">
        <w:rPr>
          <w:rStyle w:val="Incipit"/>
          <w:lang w:val="en-US"/>
        </w:rPr>
        <w:t>Alleluia</w:t>
      </w:r>
      <w:r w:rsidR="00103CB0" w:rsidRPr="0021481A">
        <w:rPr>
          <w:lang w:val="en-US"/>
        </w:rPr>
        <w:t xml:space="preserve">. PS </w:t>
      </w:r>
      <w:r w:rsidR="00103CB0" w:rsidRPr="0021481A">
        <w:rPr>
          <w:rStyle w:val="Incipit"/>
          <w:lang w:val="en-US"/>
        </w:rPr>
        <w:t>Domine deus meus</w:t>
      </w:r>
      <w:r w:rsidR="00103CB0" w:rsidRPr="0021481A">
        <w:rPr>
          <w:lang w:val="en-US"/>
        </w:rPr>
        <w:t xml:space="preserve">. PS </w:t>
      </w:r>
      <w:r w:rsidR="00103CB0" w:rsidRPr="0021481A">
        <w:rPr>
          <w:rStyle w:val="Incipit"/>
          <w:lang w:val="en-US"/>
        </w:rPr>
        <w:t>Domine dominus noster</w:t>
      </w:r>
      <w:r w:rsidR="00103CB0" w:rsidRPr="0021481A">
        <w:rPr>
          <w:lang w:val="en-US"/>
        </w:rPr>
        <w:t xml:space="preserve">. PS </w:t>
      </w:r>
      <w:r w:rsidR="00103CB0" w:rsidRPr="0021481A">
        <w:rPr>
          <w:rStyle w:val="Incipit"/>
          <w:lang w:val="en-US"/>
        </w:rPr>
        <w:t>In domino confido</w:t>
      </w:r>
      <w:r w:rsidR="00103CB0" w:rsidRPr="0021481A">
        <w:rPr>
          <w:lang w:val="en-US"/>
        </w:rPr>
        <w:t xml:space="preserve">. VS </w:t>
      </w:r>
      <w:r w:rsidR="00103CB0" w:rsidRPr="0021481A">
        <w:rPr>
          <w:rStyle w:val="Incipit"/>
          <w:lang w:val="en-US"/>
        </w:rPr>
        <w:t>Noli flere Maria</w:t>
      </w:r>
      <w:r w:rsidR="00103CB0" w:rsidRPr="0021481A">
        <w:rPr>
          <w:lang w:val="en-US"/>
        </w:rPr>
        <w:t xml:space="preserve">. Legitur EV </w:t>
      </w:r>
      <w:r w:rsidR="00103CB0" w:rsidRPr="0021481A">
        <w:rPr>
          <w:rStyle w:val="Incipit"/>
          <w:lang w:val="en-US"/>
        </w:rPr>
        <w:t xml:space="preserve">Stetit </w:t>
      </w:r>
      <w:r w:rsidR="00103CB0" w:rsidRPr="0021481A">
        <w:rPr>
          <w:rStyle w:val="Incipit"/>
          <w:lang w:val="en-US"/>
        </w:rPr>
        <w:lastRenderedPageBreak/>
        <w:t>(125ra) Iesus</w:t>
      </w:r>
      <w:r w:rsidR="00103CB0" w:rsidRPr="0021481A">
        <w:rPr>
          <w:lang w:val="en-US"/>
        </w:rPr>
        <w:t xml:space="preserve">. RP </w:t>
      </w:r>
      <w:r w:rsidR="00103CB0" w:rsidRPr="0021481A">
        <w:rPr>
          <w:rStyle w:val="Incipit"/>
          <w:lang w:val="en-US"/>
        </w:rPr>
        <w:t>Virtute magna</w:t>
      </w:r>
      <w:r w:rsidR="00103CB0" w:rsidRPr="0021481A">
        <w:rPr>
          <w:lang w:val="en-US"/>
        </w:rPr>
        <w:t xml:space="preserve">. RP </w:t>
      </w:r>
      <w:r w:rsidR="00103CB0" w:rsidRPr="0021481A">
        <w:rPr>
          <w:rStyle w:val="Incipit"/>
          <w:lang w:val="en-US"/>
        </w:rPr>
        <w:t>Tulerunt dominum</w:t>
      </w:r>
      <w:r w:rsidR="00103CB0" w:rsidRPr="0021481A">
        <w:rPr>
          <w:lang w:val="en-US"/>
        </w:rPr>
        <w:t xml:space="preserve">. RP </w:t>
      </w:r>
      <w:r w:rsidR="00103CB0" w:rsidRPr="0021481A">
        <w:rPr>
          <w:rStyle w:val="Incipit"/>
          <w:lang w:val="en-US"/>
        </w:rPr>
        <w:t>Expurgate vetus</w:t>
      </w:r>
      <w:r w:rsidR="00103CB0" w:rsidRPr="0021481A">
        <w:rPr>
          <w:lang w:val="en-US"/>
        </w:rPr>
        <w:t xml:space="preserve">. [TD] </w:t>
      </w:r>
      <w:r w:rsidR="00103CB0" w:rsidRPr="0021481A">
        <w:rPr>
          <w:rStyle w:val="Incipit"/>
          <w:lang w:val="en-US"/>
        </w:rPr>
        <w:t>Te deum laudamus</w:t>
      </w:r>
      <w:r w:rsidR="00103CB0" w:rsidRPr="0021481A">
        <w:rPr>
          <w:lang w:val="en-US"/>
        </w:rPr>
        <w:t>.</w:t>
      </w:r>
    </w:p>
    <w:p w:rsidR="00103CB0" w:rsidRPr="0021481A" w:rsidRDefault="00103CB0" w:rsidP="000D3781">
      <w:pPr>
        <w:rPr>
          <w:lang w:val="en-US"/>
        </w:rPr>
      </w:pPr>
      <w:r w:rsidRPr="0021481A">
        <w:rPr>
          <w:rStyle w:val="Time1"/>
          <w:lang w:val="en-US"/>
        </w:rPr>
        <w:t>[Ad laudes]</w:t>
      </w:r>
      <w:r w:rsidRPr="0021481A">
        <w:rPr>
          <w:lang w:val="en-US"/>
        </w:rPr>
        <w:t xml:space="preserve"> Deinde </w:t>
      </w:r>
      <w:r w:rsidRPr="0021481A">
        <w:rPr>
          <w:rStyle w:val="Funktion"/>
          <w:lang w:val="en-US"/>
        </w:rPr>
        <w:t>cantor</w:t>
      </w:r>
      <w:r w:rsidRPr="0021481A">
        <w:rPr>
          <w:lang w:val="en-US"/>
        </w:rPr>
        <w:t xml:space="preserve"> imponat AN </w:t>
      </w:r>
      <w:r w:rsidRPr="0021481A">
        <w:rPr>
          <w:rStyle w:val="Incipit"/>
          <w:lang w:val="en-US"/>
        </w:rPr>
        <w:t>Angelus autem</w:t>
      </w:r>
      <w:r w:rsidRPr="0021481A">
        <w:rPr>
          <w:lang w:val="en-US"/>
        </w:rPr>
        <w:t xml:space="preserve"> tantum sola. Sequitur graduale et </w:t>
      </w:r>
      <w:r w:rsidR="0069568C" w:rsidRPr="0021481A">
        <w:rPr>
          <w:lang w:val="en-US"/>
        </w:rPr>
        <w:t xml:space="preserve">[AL] </w:t>
      </w:r>
      <w:r w:rsidR="0069568C" w:rsidRPr="0021481A">
        <w:rPr>
          <w:rStyle w:val="Incipit"/>
          <w:lang w:val="en-US"/>
        </w:rPr>
        <w:t>A</w:t>
      </w:r>
      <w:r w:rsidRPr="0021481A">
        <w:rPr>
          <w:rStyle w:val="Incipit"/>
          <w:lang w:val="en-US"/>
        </w:rPr>
        <w:t>lleluia</w:t>
      </w:r>
      <w:r w:rsidRPr="0021481A">
        <w:rPr>
          <w:lang w:val="en-US"/>
        </w:rPr>
        <w:t xml:space="preserve"> sine versu. AB </w:t>
      </w:r>
      <w:r w:rsidRPr="0021481A">
        <w:rPr>
          <w:rStyle w:val="Incipit"/>
          <w:lang w:val="en-US"/>
        </w:rPr>
        <w:t>Stetit Iesus</w:t>
      </w:r>
      <w:r w:rsidRPr="0021481A">
        <w:rPr>
          <w:lang w:val="en-US"/>
        </w:rPr>
        <w:t xml:space="preserve">. Sequitur OR </w:t>
      </w:r>
      <w:r w:rsidRPr="0021481A">
        <w:rPr>
          <w:rStyle w:val="Incipit"/>
          <w:lang w:val="en-US"/>
        </w:rPr>
        <w:t>Deus qui ecclesiam</w:t>
      </w:r>
      <w:r w:rsidRPr="0021481A">
        <w:rPr>
          <w:lang w:val="en-US"/>
        </w:rPr>
        <w:t>.</w:t>
      </w:r>
    </w:p>
    <w:p w:rsidR="0032478F" w:rsidRPr="0021481A" w:rsidRDefault="0032478F" w:rsidP="000D3781">
      <w:pPr>
        <w:rPr>
          <w:lang w:val="it-IT"/>
        </w:rPr>
      </w:pPr>
      <w:r w:rsidRPr="0021481A">
        <w:rPr>
          <w:rStyle w:val="Time1"/>
          <w:lang w:val="it-IT"/>
        </w:rPr>
        <w:t>Horae</w:t>
      </w:r>
      <w:r w:rsidRPr="0021481A">
        <w:rPr>
          <w:lang w:val="it-IT"/>
        </w:rPr>
        <w:t xml:space="preserve"> dicantur ut hesterna die.</w:t>
      </w:r>
    </w:p>
    <w:p w:rsidR="0032478F" w:rsidRPr="0021481A" w:rsidRDefault="0032478F" w:rsidP="000D3781">
      <w:pPr>
        <w:rPr>
          <w:lang w:val="fr-FR"/>
        </w:rPr>
      </w:pPr>
      <w:r w:rsidRPr="0021481A">
        <w:rPr>
          <w:rStyle w:val="Time1"/>
          <w:lang w:val="it-IT"/>
        </w:rPr>
        <w:t>Ad missam</w:t>
      </w:r>
      <w:r w:rsidRPr="0021481A">
        <w:rPr>
          <w:lang w:val="it-IT"/>
        </w:rPr>
        <w:t xml:space="preserve"> IN </w:t>
      </w:r>
      <w:r w:rsidRPr="0021481A">
        <w:rPr>
          <w:rStyle w:val="Incipit"/>
          <w:lang w:val="it-IT"/>
        </w:rPr>
        <w:t>Aqua sapientiae</w:t>
      </w:r>
      <w:r w:rsidRPr="0021481A">
        <w:rPr>
          <w:lang w:val="it-IT"/>
        </w:rPr>
        <w:t xml:space="preserve">. [KY] </w:t>
      </w:r>
      <w:r w:rsidRPr="0021481A">
        <w:rPr>
          <w:rStyle w:val="Incipit"/>
          <w:lang w:val="it-IT"/>
        </w:rPr>
        <w:t>Kyrie</w:t>
      </w:r>
      <w:r w:rsidRPr="0021481A">
        <w:rPr>
          <w:lang w:val="it-IT"/>
        </w:rPr>
        <w:t xml:space="preserve"> sollemne cantetur cum [GL] </w:t>
      </w:r>
      <w:r w:rsidRPr="0021481A">
        <w:rPr>
          <w:rStyle w:val="Incipit"/>
          <w:lang w:val="it-IT"/>
        </w:rPr>
        <w:t>Gloria in excelsis</w:t>
      </w:r>
      <w:r w:rsidRPr="0021481A">
        <w:rPr>
          <w:lang w:val="it-IT"/>
        </w:rPr>
        <w:t xml:space="preserve">. ORCL </w:t>
      </w:r>
      <w:r w:rsidRPr="0021481A">
        <w:rPr>
          <w:rStyle w:val="Incipit"/>
          <w:lang w:val="it-IT"/>
        </w:rPr>
        <w:t>Deus qui ecclesiam tuam</w:t>
      </w:r>
      <w:r w:rsidRPr="0021481A">
        <w:rPr>
          <w:lang w:val="it-IT"/>
        </w:rPr>
        <w:t xml:space="preserve">. EP </w:t>
      </w:r>
      <w:r w:rsidRPr="0021481A">
        <w:rPr>
          <w:rStyle w:val="Incipit"/>
          <w:lang w:val="it-IT"/>
        </w:rPr>
        <w:t>Surgens Paulus et manu |silentio::silentium|</w:t>
      </w:r>
      <w:r w:rsidR="000927AA" w:rsidRPr="0021481A">
        <w:rPr>
          <w:lang w:val="it-IT"/>
        </w:rPr>
        <w:t xml:space="preserve">. GR </w:t>
      </w:r>
      <w:r w:rsidR="000927AA" w:rsidRPr="0021481A">
        <w:rPr>
          <w:rStyle w:val="Incipit"/>
          <w:lang w:val="it-IT"/>
        </w:rPr>
        <w:t>Haec est dies</w:t>
      </w:r>
      <w:r w:rsidR="000927AA" w:rsidRPr="0021481A">
        <w:rPr>
          <w:lang w:val="it-IT"/>
        </w:rPr>
        <w:t xml:space="preserve">. </w:t>
      </w:r>
      <w:r w:rsidR="000927AA" w:rsidRPr="0021481A">
        <w:rPr>
          <w:lang w:val="fr-FR"/>
        </w:rPr>
        <w:t xml:space="preserve">GV </w:t>
      </w:r>
      <w:r w:rsidR="000927AA" w:rsidRPr="0021481A">
        <w:rPr>
          <w:rStyle w:val="Incipit"/>
          <w:lang w:val="fr-FR"/>
        </w:rPr>
        <w:t>Dicant nunc qui redempti</w:t>
      </w:r>
      <w:r w:rsidR="000927AA" w:rsidRPr="0021481A">
        <w:rPr>
          <w:lang w:val="fr-FR"/>
        </w:rPr>
        <w:t xml:space="preserve">. ALV </w:t>
      </w:r>
      <w:r w:rsidR="000927AA" w:rsidRPr="0021481A">
        <w:rPr>
          <w:rStyle w:val="Incipit"/>
          <w:lang w:val="fr-FR"/>
        </w:rPr>
        <w:t>Christus resurgens</w:t>
      </w:r>
      <w:r w:rsidR="000927AA" w:rsidRPr="0021481A">
        <w:rPr>
          <w:lang w:val="fr-FR"/>
        </w:rPr>
        <w:t xml:space="preserve">. SE </w:t>
      </w:r>
      <w:r w:rsidR="000927AA" w:rsidRPr="0021481A">
        <w:rPr>
          <w:rStyle w:val="Incipit"/>
          <w:lang w:val="fr-FR"/>
        </w:rPr>
        <w:t>Agni paschalis esu</w:t>
      </w:r>
      <w:r w:rsidR="000927AA" w:rsidRPr="0021481A">
        <w:rPr>
          <w:lang w:val="fr-FR"/>
        </w:rPr>
        <w:t xml:space="preserve">. EV </w:t>
      </w:r>
      <w:r w:rsidR="000927AA" w:rsidRPr="0021481A">
        <w:rPr>
          <w:rStyle w:val="Incipit"/>
          <w:lang w:val="fr-FR"/>
        </w:rPr>
        <w:t>Stetit Iesus</w:t>
      </w:r>
      <w:r w:rsidR="000927AA" w:rsidRPr="0021481A">
        <w:rPr>
          <w:lang w:val="fr-FR"/>
        </w:rPr>
        <w:t xml:space="preserve">. [CR] </w:t>
      </w:r>
      <w:r w:rsidR="000927AA" w:rsidRPr="0021481A">
        <w:rPr>
          <w:rStyle w:val="Incipit"/>
          <w:lang w:val="fr-FR"/>
        </w:rPr>
        <w:t>Credo in unum deum</w:t>
      </w:r>
      <w:r w:rsidR="000927AA" w:rsidRPr="0021481A">
        <w:rPr>
          <w:lang w:val="fr-FR"/>
        </w:rPr>
        <w:t xml:space="preserve">. OF </w:t>
      </w:r>
      <w:r w:rsidR="000927AA" w:rsidRPr="0021481A">
        <w:rPr>
          <w:rStyle w:val="Incipit"/>
          <w:lang w:val="fr-FR"/>
        </w:rPr>
        <w:t>Intonuit</w:t>
      </w:r>
      <w:r w:rsidR="000927AA" w:rsidRPr="0021481A">
        <w:rPr>
          <w:lang w:val="fr-FR"/>
        </w:rPr>
        <w:t xml:space="preserve">. PF </w:t>
      </w:r>
      <w:r w:rsidR="000927AA" w:rsidRPr="0021481A">
        <w:rPr>
          <w:rStyle w:val="Incipit"/>
          <w:lang w:val="fr-FR"/>
        </w:rPr>
        <w:t>Te quidem domine</w:t>
      </w:r>
      <w:r w:rsidR="000927AA" w:rsidRPr="0021481A">
        <w:rPr>
          <w:lang w:val="fr-FR"/>
        </w:rPr>
        <w:t xml:space="preserve">. [SA] </w:t>
      </w:r>
      <w:r w:rsidR="000927AA" w:rsidRPr="0021481A">
        <w:rPr>
          <w:rStyle w:val="Incipit"/>
          <w:lang w:val="fr-FR"/>
        </w:rPr>
        <w:t>Sanctus</w:t>
      </w:r>
      <w:r w:rsidR="000927AA" w:rsidRPr="0021481A">
        <w:rPr>
          <w:lang w:val="fr-FR"/>
        </w:rPr>
        <w:t xml:space="preserve">. [VAR] </w:t>
      </w:r>
      <w:r w:rsidR="000927AA" w:rsidRPr="0021481A">
        <w:rPr>
          <w:rStyle w:val="Incipit"/>
          <w:lang w:val="fr-FR"/>
        </w:rPr>
        <w:t>Communicantes et diem</w:t>
      </w:r>
      <w:r w:rsidR="000927AA" w:rsidRPr="0021481A">
        <w:rPr>
          <w:lang w:val="fr-FR"/>
        </w:rPr>
        <w:t xml:space="preserve">. [AG] </w:t>
      </w:r>
      <w:r w:rsidR="000927AA" w:rsidRPr="0021481A">
        <w:rPr>
          <w:rStyle w:val="Incipit"/>
          <w:lang w:val="fr-FR"/>
        </w:rPr>
        <w:t>Agnus dei</w:t>
      </w:r>
      <w:r w:rsidR="000927AA" w:rsidRPr="0021481A">
        <w:rPr>
          <w:lang w:val="fr-FR"/>
        </w:rPr>
        <w:t xml:space="preserve">. CO </w:t>
      </w:r>
      <w:r w:rsidR="000927AA" w:rsidRPr="0021481A">
        <w:rPr>
          <w:rStyle w:val="Incipit"/>
          <w:lang w:val="fr-FR"/>
        </w:rPr>
        <w:t xml:space="preserve">Si </w:t>
      </w:r>
      <w:r w:rsidR="00DD39E6">
        <w:rPr>
          <w:rStyle w:val="Incipit"/>
          <w:lang w:val="fr-FR"/>
        </w:rPr>
        <w:t>(125rb</w:t>
      </w:r>
      <w:r w:rsidR="000201E6" w:rsidRPr="0021481A">
        <w:rPr>
          <w:rStyle w:val="Incipit"/>
          <w:lang w:val="fr-FR"/>
        </w:rPr>
        <w:t>) |</w:t>
      </w:r>
      <w:r w:rsidR="000927AA" w:rsidRPr="0021481A">
        <w:rPr>
          <w:rStyle w:val="Incipit"/>
          <w:lang w:val="fr-FR"/>
        </w:rPr>
        <w:t>conresurrexistis</w:t>
      </w:r>
      <w:r w:rsidR="000201E6" w:rsidRPr="0021481A">
        <w:rPr>
          <w:rStyle w:val="Incipit"/>
          <w:lang w:val="fr-FR"/>
        </w:rPr>
        <w:t>::consurrexistis|</w:t>
      </w:r>
      <w:r w:rsidR="000201E6" w:rsidRPr="0021481A">
        <w:rPr>
          <w:lang w:val="fr-FR"/>
        </w:rPr>
        <w:t xml:space="preserve"> cum [IM] </w:t>
      </w:r>
      <w:r w:rsidR="000201E6" w:rsidRPr="0021481A">
        <w:rPr>
          <w:rStyle w:val="Incipit"/>
          <w:lang w:val="fr-FR"/>
        </w:rPr>
        <w:t>Ite missa est</w:t>
      </w:r>
      <w:r w:rsidR="000201E6" w:rsidRPr="0021481A">
        <w:rPr>
          <w:lang w:val="fr-FR"/>
        </w:rPr>
        <w:t>.</w:t>
      </w:r>
    </w:p>
    <w:p w:rsidR="005E71D3" w:rsidRPr="0021481A" w:rsidRDefault="005E71D3" w:rsidP="000D3781">
      <w:pPr>
        <w:rPr>
          <w:lang w:val="nb-NO"/>
        </w:rPr>
      </w:pPr>
      <w:r w:rsidRPr="0021481A">
        <w:rPr>
          <w:rStyle w:val="Time1"/>
          <w:lang w:val="nb-NO"/>
        </w:rPr>
        <w:t>Sexta et nona</w:t>
      </w:r>
      <w:r w:rsidRPr="0021481A">
        <w:rPr>
          <w:lang w:val="nb-NO"/>
        </w:rPr>
        <w:t xml:space="preserve"> ut supra.</w:t>
      </w:r>
    </w:p>
    <w:p w:rsidR="003F6F25" w:rsidRPr="0021481A" w:rsidRDefault="005E71D3" w:rsidP="000D3781">
      <w:pPr>
        <w:rPr>
          <w:lang w:val="nb-NO"/>
        </w:rPr>
      </w:pPr>
      <w:r w:rsidRPr="0021481A">
        <w:rPr>
          <w:rStyle w:val="Time1"/>
          <w:lang w:val="nb-NO"/>
        </w:rPr>
        <w:t>In secunda vespera</w:t>
      </w:r>
      <w:r w:rsidRPr="0021481A">
        <w:rPr>
          <w:lang w:val="nb-NO"/>
        </w:rPr>
        <w:t xml:space="preserve"> [KY] </w:t>
      </w:r>
      <w:r w:rsidRPr="0021481A">
        <w:rPr>
          <w:rStyle w:val="Incipit"/>
          <w:lang w:val="nb-NO"/>
        </w:rPr>
        <w:t>Kyrie</w:t>
      </w:r>
      <w:r w:rsidRPr="0021481A">
        <w:rPr>
          <w:lang w:val="nb-NO"/>
        </w:rPr>
        <w:t xml:space="preserve">. PS </w:t>
      </w:r>
      <w:r w:rsidRPr="0021481A">
        <w:rPr>
          <w:rStyle w:val="Incipit"/>
          <w:lang w:val="nb-NO"/>
        </w:rPr>
        <w:t>Dixit dominus</w:t>
      </w:r>
      <w:r w:rsidRPr="0021481A">
        <w:rPr>
          <w:lang w:val="nb-NO"/>
        </w:rPr>
        <w:t xml:space="preserve">. PS </w:t>
      </w:r>
      <w:r w:rsidRPr="0021481A">
        <w:rPr>
          <w:rStyle w:val="Incipit"/>
          <w:lang w:val="nb-NO"/>
        </w:rPr>
        <w:t>Confitebor</w:t>
      </w:r>
      <w:r w:rsidRPr="0021481A">
        <w:rPr>
          <w:lang w:val="nb-NO"/>
        </w:rPr>
        <w:t xml:space="preserve">. PS </w:t>
      </w:r>
      <w:r w:rsidRPr="0021481A">
        <w:rPr>
          <w:rStyle w:val="Incipit"/>
          <w:lang w:val="nb-NO"/>
        </w:rPr>
        <w:t>Beatus vir</w:t>
      </w:r>
      <w:r w:rsidRPr="0021481A">
        <w:rPr>
          <w:lang w:val="nb-NO"/>
        </w:rPr>
        <w:t xml:space="preserve">. GR </w:t>
      </w:r>
      <w:r w:rsidRPr="0021481A">
        <w:rPr>
          <w:rStyle w:val="Incipit"/>
          <w:lang w:val="nb-NO"/>
        </w:rPr>
        <w:t>Haec dies</w:t>
      </w:r>
      <w:r w:rsidRPr="0021481A">
        <w:rPr>
          <w:lang w:val="nb-NO"/>
        </w:rPr>
        <w:t xml:space="preserve">. GV </w:t>
      </w:r>
      <w:r w:rsidRPr="0021481A">
        <w:rPr>
          <w:rStyle w:val="Incipit"/>
          <w:lang w:val="nb-NO"/>
        </w:rPr>
        <w:t>Dicant nunc qui redempti</w:t>
      </w:r>
      <w:r w:rsidRPr="0021481A">
        <w:rPr>
          <w:lang w:val="nb-NO"/>
        </w:rPr>
        <w:t xml:space="preserve">. ALV </w:t>
      </w:r>
      <w:r w:rsidRPr="0021481A">
        <w:rPr>
          <w:rStyle w:val="Incipit"/>
          <w:lang w:val="nb-NO"/>
        </w:rPr>
        <w:t>Christus resurgens</w:t>
      </w:r>
      <w:r w:rsidRPr="0021481A">
        <w:rPr>
          <w:lang w:val="nb-NO"/>
        </w:rPr>
        <w:t>.</w:t>
      </w:r>
      <w:r w:rsidR="009250DC" w:rsidRPr="0021481A">
        <w:rPr>
          <w:lang w:val="nb-NO"/>
        </w:rPr>
        <w:t xml:space="preserve"> AB </w:t>
      </w:r>
      <w:r w:rsidR="009250DC" w:rsidRPr="0021481A">
        <w:rPr>
          <w:rStyle w:val="Incipit"/>
          <w:lang w:val="nb-NO"/>
        </w:rPr>
        <w:t>Obtulerunt discipuli</w:t>
      </w:r>
      <w:r w:rsidR="009250DC" w:rsidRPr="0021481A">
        <w:rPr>
          <w:lang w:val="nb-NO"/>
        </w:rPr>
        <w:t>.</w:t>
      </w:r>
      <w:r w:rsidR="003F6F25" w:rsidRPr="0021481A">
        <w:rPr>
          <w:lang w:val="nb-NO"/>
        </w:rPr>
        <w:t xml:space="preserve"> Sequitur OR </w:t>
      </w:r>
      <w:r w:rsidR="003F6F25" w:rsidRPr="0021481A">
        <w:rPr>
          <w:rStyle w:val="Incipit"/>
          <w:lang w:val="nb-NO"/>
        </w:rPr>
        <w:t>Deus qui ecclesiam tuam</w:t>
      </w:r>
      <w:r w:rsidR="003F6F25" w:rsidRPr="0021481A">
        <w:rPr>
          <w:lang w:val="nb-NO"/>
        </w:rPr>
        <w:t xml:space="preserve">. </w:t>
      </w:r>
    </w:p>
    <w:p w:rsidR="005E71D3" w:rsidRPr="0021481A" w:rsidRDefault="003F6F25" w:rsidP="000D3781">
      <w:pPr>
        <w:rPr>
          <w:lang w:val="nb-NO"/>
        </w:rPr>
      </w:pPr>
      <w:r w:rsidRPr="0021481A">
        <w:rPr>
          <w:rStyle w:val="Time1"/>
          <w:lang w:val="nb-NO"/>
        </w:rPr>
        <w:t>[Ad processionem]</w:t>
      </w:r>
      <w:r w:rsidRPr="0021481A">
        <w:rPr>
          <w:lang w:val="nb-NO"/>
        </w:rPr>
        <w:t xml:space="preserve"> Deinde fit processio ad </w:t>
      </w:r>
      <w:r w:rsidRPr="0021481A">
        <w:rPr>
          <w:rStyle w:val="Ort"/>
          <w:lang w:val="nb-NO"/>
        </w:rPr>
        <w:t>fontem</w:t>
      </w:r>
      <w:r w:rsidRPr="0021481A">
        <w:rPr>
          <w:lang w:val="nb-NO"/>
        </w:rPr>
        <w:t xml:space="preserve"> cum AP </w:t>
      </w:r>
      <w:r w:rsidRPr="0021481A">
        <w:rPr>
          <w:rStyle w:val="Incipit"/>
          <w:lang w:val="nb-NO"/>
        </w:rPr>
        <w:t>Vidi aquam</w:t>
      </w:r>
      <w:r w:rsidRPr="0021481A">
        <w:rPr>
          <w:lang w:val="nb-NO"/>
        </w:rPr>
        <w:t xml:space="preserve">. Finita antiphona </w:t>
      </w:r>
      <w:r w:rsidRPr="0021481A">
        <w:rPr>
          <w:rStyle w:val="Funktion"/>
          <w:lang w:val="nb-NO"/>
        </w:rPr>
        <w:t>cantor</w:t>
      </w:r>
      <w:r w:rsidRPr="0021481A">
        <w:rPr>
          <w:lang w:val="nb-NO"/>
        </w:rPr>
        <w:t xml:space="preserve"> imponat AP </w:t>
      </w:r>
      <w:r w:rsidRPr="0021481A">
        <w:rPr>
          <w:rStyle w:val="Incipit"/>
          <w:lang w:val="nb-NO"/>
        </w:rPr>
        <w:t>Cito euntes</w:t>
      </w:r>
      <w:r w:rsidRPr="0021481A">
        <w:rPr>
          <w:lang w:val="nb-NO"/>
        </w:rPr>
        <w:t xml:space="preserve">. PS </w:t>
      </w:r>
      <w:r w:rsidRPr="0021481A">
        <w:rPr>
          <w:rStyle w:val="Incipit"/>
          <w:lang w:val="nb-NO"/>
        </w:rPr>
        <w:t>Laudate pueri</w:t>
      </w:r>
      <w:r w:rsidRPr="0021481A">
        <w:rPr>
          <w:lang w:val="nb-NO"/>
        </w:rPr>
        <w:t xml:space="preserve">. PS </w:t>
      </w:r>
      <w:r w:rsidRPr="0021481A">
        <w:rPr>
          <w:rStyle w:val="Incipit"/>
          <w:lang w:val="nb-NO"/>
        </w:rPr>
        <w:t>In exitu Israel</w:t>
      </w:r>
      <w:r w:rsidRPr="0021481A">
        <w:rPr>
          <w:lang w:val="nb-NO"/>
        </w:rPr>
        <w:t xml:space="preserve">. Cantata antiphona </w:t>
      </w:r>
      <w:r w:rsidRPr="0021481A">
        <w:rPr>
          <w:rStyle w:val="Funktion"/>
          <w:lang w:val="nb-NO"/>
        </w:rPr>
        <w:t>sacerdos</w:t>
      </w:r>
      <w:r w:rsidRPr="0021481A">
        <w:rPr>
          <w:lang w:val="nb-NO"/>
        </w:rPr>
        <w:t xml:space="preserve"> subiungit VS </w:t>
      </w:r>
      <w:r w:rsidRPr="0021481A">
        <w:rPr>
          <w:rStyle w:val="Incipit"/>
          <w:lang w:val="nb-NO"/>
        </w:rPr>
        <w:t>Domine apud te est fons vitae</w:t>
      </w:r>
      <w:r w:rsidRPr="0021481A">
        <w:rPr>
          <w:lang w:val="nb-NO"/>
        </w:rPr>
        <w:t xml:space="preserve">. OR </w:t>
      </w:r>
      <w:r w:rsidRPr="0021481A">
        <w:rPr>
          <w:rStyle w:val="Incipit"/>
          <w:lang w:val="nb-NO"/>
        </w:rPr>
        <w:t>Deus qui diversitatem</w:t>
      </w:r>
      <w:r w:rsidRPr="0021481A">
        <w:rPr>
          <w:lang w:val="nb-NO"/>
        </w:rPr>
        <w:t xml:space="preserve">. Deinde intrant </w:t>
      </w:r>
      <w:r w:rsidRPr="0021481A">
        <w:rPr>
          <w:rStyle w:val="Ort"/>
          <w:lang w:val="nb-NO"/>
        </w:rPr>
        <w:t>chorum</w:t>
      </w:r>
      <w:r w:rsidR="002575C5" w:rsidRPr="0021481A">
        <w:rPr>
          <w:lang w:val="nb-NO"/>
        </w:rPr>
        <w:t xml:space="preserve"> cum AP </w:t>
      </w:r>
      <w:r w:rsidR="002575C5" w:rsidRPr="0021481A">
        <w:rPr>
          <w:rStyle w:val="Incipit"/>
          <w:lang w:val="nb-NO"/>
        </w:rPr>
        <w:t>Christus resurgens ex mortuis</w:t>
      </w:r>
      <w:r w:rsidR="002575C5" w:rsidRPr="0021481A">
        <w:rPr>
          <w:lang w:val="nb-NO"/>
        </w:rPr>
        <w:t>. Sequitur versiculus et oratio de resurrectione.</w:t>
      </w:r>
    </w:p>
    <w:p w:rsidR="002575C5" w:rsidRPr="0021481A" w:rsidRDefault="002575C5" w:rsidP="000D3781">
      <w:pPr>
        <w:rPr>
          <w:lang w:val="nb-NO"/>
        </w:rPr>
      </w:pPr>
      <w:r w:rsidRPr="0021481A">
        <w:rPr>
          <w:lang w:val="nb-NO"/>
        </w:rPr>
        <w:t xml:space="preserve">(125va) </w:t>
      </w:r>
      <w:r w:rsidRPr="0021481A">
        <w:rPr>
          <w:rStyle w:val="Time1"/>
          <w:lang w:val="nb-NO"/>
        </w:rPr>
        <w:t>Completorium</w:t>
      </w:r>
      <w:r w:rsidRPr="0021481A">
        <w:rPr>
          <w:lang w:val="nb-NO"/>
        </w:rPr>
        <w:t xml:space="preserve"> ut supra.</w:t>
      </w:r>
    </w:p>
    <w:p w:rsidR="002575C5" w:rsidRPr="0021481A" w:rsidRDefault="002575C5" w:rsidP="002575C5">
      <w:pPr>
        <w:pStyle w:val="Titolo1"/>
        <w:rPr>
          <w:lang w:val="nb-NO"/>
        </w:rPr>
      </w:pPr>
      <w:r w:rsidRPr="0021481A">
        <w:rPr>
          <w:lang w:val="nb-NO"/>
        </w:rPr>
        <w:t>FERIA QUARTA</w:t>
      </w:r>
    </w:p>
    <w:p w:rsidR="002575C5" w:rsidRPr="0021481A" w:rsidRDefault="002575C5" w:rsidP="002575C5">
      <w:pPr>
        <w:rPr>
          <w:lang w:val="it-IT"/>
        </w:rPr>
      </w:pPr>
      <w:r w:rsidRPr="0021481A">
        <w:rPr>
          <w:rStyle w:val="Time1"/>
          <w:lang w:val="nb-NO"/>
        </w:rPr>
        <w:t>Ad matutinam</w:t>
      </w:r>
      <w:r w:rsidRPr="0021481A">
        <w:rPr>
          <w:lang w:val="nb-NO"/>
        </w:rPr>
        <w:t xml:space="preserve"> INV </w:t>
      </w:r>
      <w:r w:rsidRPr="0021481A">
        <w:rPr>
          <w:rStyle w:val="Incipit"/>
          <w:lang w:val="nb-NO"/>
        </w:rPr>
        <w:t>Surrexit dominus</w:t>
      </w:r>
      <w:r w:rsidRPr="0021481A">
        <w:rPr>
          <w:lang w:val="nb-NO"/>
        </w:rPr>
        <w:t xml:space="preserve">. PS </w:t>
      </w:r>
      <w:r w:rsidRPr="0021481A">
        <w:rPr>
          <w:rStyle w:val="Incipit"/>
          <w:lang w:val="nb-NO"/>
        </w:rPr>
        <w:t>Venite exultemus</w:t>
      </w:r>
      <w:r w:rsidRPr="0021481A">
        <w:rPr>
          <w:lang w:val="nb-NO"/>
        </w:rPr>
        <w:t xml:space="preserve">. </w:t>
      </w:r>
      <w:r w:rsidRPr="0021481A">
        <w:rPr>
          <w:rStyle w:val="Time2"/>
          <w:lang w:val="nb-NO"/>
        </w:rPr>
        <w:t>In nocturno</w:t>
      </w:r>
      <w:r w:rsidRPr="0021481A">
        <w:rPr>
          <w:lang w:val="nb-NO"/>
        </w:rPr>
        <w:t xml:space="preserve"> AN </w:t>
      </w:r>
      <w:r w:rsidRPr="0021481A">
        <w:rPr>
          <w:rStyle w:val="Incipit"/>
          <w:lang w:val="nb-NO"/>
        </w:rPr>
        <w:t>Alleluia alleluia</w:t>
      </w:r>
      <w:r w:rsidRPr="0021481A">
        <w:rPr>
          <w:lang w:val="nb-NO"/>
        </w:rPr>
        <w:t xml:space="preserve">. PS </w:t>
      </w:r>
      <w:r w:rsidRPr="0021481A">
        <w:rPr>
          <w:rStyle w:val="Incipit"/>
          <w:lang w:val="nb-NO"/>
        </w:rPr>
        <w:t>Salvum me fac</w:t>
      </w:r>
      <w:r w:rsidRPr="0021481A">
        <w:rPr>
          <w:lang w:val="nb-NO"/>
        </w:rPr>
        <w:t xml:space="preserve">. PS </w:t>
      </w:r>
      <w:r w:rsidRPr="0021481A">
        <w:rPr>
          <w:rStyle w:val="Incipit"/>
          <w:lang w:val="nb-NO"/>
        </w:rPr>
        <w:t>Usquequo</w:t>
      </w:r>
      <w:r w:rsidRPr="0021481A">
        <w:rPr>
          <w:lang w:val="nb-NO"/>
        </w:rPr>
        <w:t xml:space="preserve">. PS </w:t>
      </w:r>
      <w:r w:rsidRPr="0021481A">
        <w:rPr>
          <w:rStyle w:val="Incipit"/>
          <w:lang w:val="nb-NO"/>
        </w:rPr>
        <w:t>Dixit insipiens</w:t>
      </w:r>
      <w:r w:rsidRPr="0021481A">
        <w:rPr>
          <w:lang w:val="nb-NO"/>
        </w:rPr>
        <w:t xml:space="preserve">. VS </w:t>
      </w:r>
      <w:r w:rsidRPr="0021481A">
        <w:rPr>
          <w:rStyle w:val="Incipit"/>
          <w:lang w:val="nb-NO"/>
        </w:rPr>
        <w:t>Tulerunt dominum meum</w:t>
      </w:r>
      <w:r w:rsidRPr="0021481A">
        <w:rPr>
          <w:lang w:val="nb-NO"/>
        </w:rPr>
        <w:t xml:space="preserve">. </w:t>
      </w:r>
      <w:r w:rsidRPr="0021481A">
        <w:rPr>
          <w:lang w:val="it-IT"/>
        </w:rPr>
        <w:t xml:space="preserve">Legitur EV </w:t>
      </w:r>
      <w:r w:rsidR="0069568C" w:rsidRPr="0021481A">
        <w:rPr>
          <w:rStyle w:val="Incipit"/>
          <w:lang w:val="it-IT"/>
        </w:rPr>
        <w:t>Manifestavit Ä+</w:t>
      </w:r>
      <w:r w:rsidRPr="0021481A">
        <w:rPr>
          <w:rStyle w:val="Incipit"/>
          <w:lang w:val="it-IT"/>
        </w:rPr>
        <w:t>se</w:t>
      </w:r>
      <w:r w:rsidR="0069568C" w:rsidRPr="0021481A">
        <w:rPr>
          <w:rStyle w:val="Incipit"/>
          <w:lang w:val="it-IT"/>
        </w:rPr>
        <w:t>+Ä</w:t>
      </w:r>
      <w:r w:rsidRPr="0021481A">
        <w:rPr>
          <w:rStyle w:val="Incipit"/>
          <w:lang w:val="it-IT"/>
        </w:rPr>
        <w:t xml:space="preserve"> iterum</w:t>
      </w:r>
      <w:r w:rsidRPr="0021481A">
        <w:rPr>
          <w:lang w:val="it-IT"/>
        </w:rPr>
        <w:t>.</w:t>
      </w:r>
      <w:r w:rsidR="00AA1E91" w:rsidRPr="0021481A">
        <w:rPr>
          <w:lang w:val="it-IT"/>
        </w:rPr>
        <w:t xml:space="preserve"> RP </w:t>
      </w:r>
      <w:r w:rsidR="00AA1E91" w:rsidRPr="0021481A">
        <w:rPr>
          <w:rStyle w:val="Incipit"/>
          <w:lang w:val="it-IT"/>
        </w:rPr>
        <w:t>Ecce vicit</w:t>
      </w:r>
      <w:r w:rsidR="00AA1E91" w:rsidRPr="0021481A">
        <w:rPr>
          <w:lang w:val="it-IT"/>
        </w:rPr>
        <w:t xml:space="preserve">. RP </w:t>
      </w:r>
      <w:r w:rsidR="00AA1E91" w:rsidRPr="0021481A">
        <w:rPr>
          <w:rStyle w:val="Incipit"/>
          <w:lang w:val="it-IT"/>
        </w:rPr>
        <w:t>Isti sunt</w:t>
      </w:r>
      <w:r w:rsidR="00CD3612" w:rsidRPr="0021481A">
        <w:rPr>
          <w:lang w:val="it-IT"/>
        </w:rPr>
        <w:t xml:space="preserve">. RP </w:t>
      </w:r>
      <w:r w:rsidR="00CD3612" w:rsidRPr="0021481A">
        <w:rPr>
          <w:rStyle w:val="Incipit"/>
          <w:lang w:val="it-IT"/>
        </w:rPr>
        <w:t>D</w:t>
      </w:r>
      <w:r w:rsidR="00AA1E91" w:rsidRPr="0021481A">
        <w:rPr>
          <w:rStyle w:val="Incipit"/>
          <w:lang w:val="it-IT"/>
        </w:rPr>
        <w:t>e ore prudentis</w:t>
      </w:r>
      <w:r w:rsidR="00AA1E91" w:rsidRPr="0021481A">
        <w:rPr>
          <w:lang w:val="it-IT"/>
        </w:rPr>
        <w:t xml:space="preserve">. [TD] </w:t>
      </w:r>
      <w:r w:rsidR="00AA1E91" w:rsidRPr="0021481A">
        <w:rPr>
          <w:rStyle w:val="Incipit"/>
          <w:lang w:val="it-IT"/>
        </w:rPr>
        <w:t>Te deum laudamus</w:t>
      </w:r>
      <w:r w:rsidR="00AA1E91" w:rsidRPr="0021481A">
        <w:rPr>
          <w:lang w:val="it-IT"/>
        </w:rPr>
        <w:t>.</w:t>
      </w:r>
    </w:p>
    <w:p w:rsidR="00AA1E91" w:rsidRPr="0021481A" w:rsidRDefault="00AA1E91" w:rsidP="002575C5">
      <w:pPr>
        <w:rPr>
          <w:lang w:val="fr-FR"/>
        </w:rPr>
      </w:pPr>
      <w:r w:rsidRPr="0021481A">
        <w:rPr>
          <w:rStyle w:val="Time1"/>
          <w:lang w:val="it-IT"/>
        </w:rPr>
        <w:t>Ad laudes</w:t>
      </w:r>
      <w:r w:rsidRPr="0021481A">
        <w:rPr>
          <w:lang w:val="it-IT"/>
        </w:rPr>
        <w:t xml:space="preserve"> </w:t>
      </w:r>
      <w:r w:rsidRPr="0021481A">
        <w:rPr>
          <w:rStyle w:val="Funktion"/>
          <w:lang w:val="it-IT"/>
        </w:rPr>
        <w:t>cantor</w:t>
      </w:r>
      <w:r w:rsidRPr="0021481A">
        <w:rPr>
          <w:lang w:val="it-IT"/>
        </w:rPr>
        <w:t xml:space="preserve"> statim imponit AN </w:t>
      </w:r>
      <w:r w:rsidRPr="0021481A">
        <w:rPr>
          <w:rStyle w:val="Incipit"/>
          <w:lang w:val="it-IT"/>
        </w:rPr>
        <w:t>Angelus autem</w:t>
      </w:r>
      <w:r w:rsidRPr="0021481A">
        <w:rPr>
          <w:lang w:val="it-IT"/>
        </w:rPr>
        <w:t xml:space="preserve"> sola tantum. Sequit</w:t>
      </w:r>
      <w:r w:rsidR="00CD3612" w:rsidRPr="0021481A">
        <w:rPr>
          <w:lang w:val="it-IT"/>
        </w:rPr>
        <w:t>ur</w:t>
      </w:r>
      <w:r w:rsidRPr="0021481A">
        <w:rPr>
          <w:lang w:val="it-IT"/>
        </w:rPr>
        <w:t xml:space="preserve"> graduale. Tantum incipito [AL] </w:t>
      </w:r>
      <w:r w:rsidRPr="0021481A">
        <w:rPr>
          <w:rStyle w:val="Incipit"/>
          <w:lang w:val="it-IT"/>
        </w:rPr>
        <w:t>Alleluia</w:t>
      </w:r>
      <w:r w:rsidRPr="0021481A">
        <w:rPr>
          <w:lang w:val="it-IT"/>
        </w:rPr>
        <w:t>. Deinde</w:t>
      </w:r>
      <w:r w:rsidR="00E003BD" w:rsidRPr="0021481A">
        <w:rPr>
          <w:lang w:val="it-IT"/>
        </w:rPr>
        <w:t xml:space="preserve"> AB </w:t>
      </w:r>
      <w:r w:rsidR="00E003BD" w:rsidRPr="0021481A">
        <w:rPr>
          <w:rStyle w:val="Incipit"/>
          <w:lang w:val="it-IT"/>
        </w:rPr>
        <w:t>|Mitte::Mittite| in dexteram</w:t>
      </w:r>
      <w:r w:rsidR="00E003BD" w:rsidRPr="0021481A">
        <w:rPr>
          <w:lang w:val="it-IT"/>
        </w:rPr>
        <w:t xml:space="preserve">. </w:t>
      </w:r>
      <w:r w:rsidR="00E003BD" w:rsidRPr="0021481A">
        <w:rPr>
          <w:lang w:val="fr-FR"/>
        </w:rPr>
        <w:t xml:space="preserve">OR </w:t>
      </w:r>
      <w:r w:rsidR="00E003BD" w:rsidRPr="0021481A">
        <w:rPr>
          <w:rStyle w:val="Incipit"/>
          <w:lang w:val="fr-FR"/>
        </w:rPr>
        <w:t>Deus qui resurrectionis dominicae</w:t>
      </w:r>
      <w:r w:rsidR="00E003BD" w:rsidRPr="0021481A">
        <w:rPr>
          <w:lang w:val="fr-FR"/>
        </w:rPr>
        <w:t>.</w:t>
      </w:r>
    </w:p>
    <w:p w:rsidR="00E003BD" w:rsidRPr="0021481A" w:rsidRDefault="00E003BD" w:rsidP="002575C5">
      <w:pPr>
        <w:rPr>
          <w:lang w:val="fr-FR"/>
        </w:rPr>
      </w:pPr>
      <w:r w:rsidRPr="0021481A">
        <w:rPr>
          <w:rStyle w:val="Time1"/>
          <w:lang w:val="fr-FR"/>
        </w:rPr>
        <w:t>Ad horas</w:t>
      </w:r>
      <w:r w:rsidRPr="0021481A">
        <w:rPr>
          <w:lang w:val="fr-FR"/>
        </w:rPr>
        <w:t xml:space="preserve"> laudes et cetera ut in superiori die.</w:t>
      </w:r>
    </w:p>
    <w:p w:rsidR="00E003BD" w:rsidRPr="0021481A" w:rsidRDefault="00E003BD" w:rsidP="002575C5">
      <w:pPr>
        <w:rPr>
          <w:lang w:val="pt-PT"/>
        </w:rPr>
      </w:pPr>
      <w:r w:rsidRPr="0021481A">
        <w:rPr>
          <w:rStyle w:val="Time1"/>
          <w:lang w:val="it-IT"/>
        </w:rPr>
        <w:t>Ad missam</w:t>
      </w:r>
      <w:r w:rsidRPr="0021481A">
        <w:rPr>
          <w:lang w:val="it-IT"/>
        </w:rPr>
        <w:t xml:space="preserve"> IN </w:t>
      </w:r>
      <w:r w:rsidRPr="0021481A">
        <w:rPr>
          <w:rStyle w:val="Incipit"/>
          <w:lang w:val="it-IT"/>
        </w:rPr>
        <w:t>Venite benedicti patris</w:t>
      </w:r>
      <w:r w:rsidRPr="0021481A">
        <w:rPr>
          <w:lang w:val="it-IT"/>
        </w:rPr>
        <w:t xml:space="preserve">. [KY] </w:t>
      </w:r>
      <w:r w:rsidRPr="0021481A">
        <w:rPr>
          <w:rStyle w:val="Incipit"/>
          <w:lang w:val="it-IT"/>
        </w:rPr>
        <w:t>Kyrie</w:t>
      </w:r>
      <w:r w:rsidRPr="0021481A">
        <w:rPr>
          <w:lang w:val="it-IT"/>
        </w:rPr>
        <w:t xml:space="preserve"> cum [GL] </w:t>
      </w:r>
      <w:r w:rsidRPr="0021481A">
        <w:rPr>
          <w:rStyle w:val="Incipit"/>
          <w:lang w:val="it-IT"/>
        </w:rPr>
        <w:t>Gloria in excelsis deo</w:t>
      </w:r>
      <w:r w:rsidRPr="0021481A">
        <w:rPr>
          <w:lang w:val="it-IT"/>
        </w:rPr>
        <w:t xml:space="preserve"> paschalis. </w:t>
      </w:r>
      <w:r w:rsidRPr="0021481A">
        <w:rPr>
          <w:lang w:val="pt-PT"/>
        </w:rPr>
        <w:t>Una (125vb) tantum dicitur OR</w:t>
      </w:r>
      <w:r w:rsidR="000414AD" w:rsidRPr="0021481A">
        <w:rPr>
          <w:lang w:val="pt-PT"/>
        </w:rPr>
        <w:t>CL</w:t>
      </w:r>
      <w:r w:rsidR="000965EA" w:rsidRPr="0021481A">
        <w:rPr>
          <w:lang w:val="pt-PT"/>
        </w:rPr>
        <w:t xml:space="preserve"> </w:t>
      </w:r>
      <w:r w:rsidR="000965EA" w:rsidRPr="0021481A">
        <w:rPr>
          <w:rStyle w:val="Incipit"/>
          <w:lang w:val="pt-PT"/>
        </w:rPr>
        <w:t>Deus qui nos resurrectionis dominicae</w:t>
      </w:r>
      <w:r w:rsidR="000965EA" w:rsidRPr="0021481A">
        <w:rPr>
          <w:lang w:val="pt-PT"/>
        </w:rPr>
        <w:t xml:space="preserve">. EP </w:t>
      </w:r>
      <w:r w:rsidR="000965EA" w:rsidRPr="0021481A">
        <w:rPr>
          <w:rStyle w:val="Incipit"/>
          <w:lang w:val="pt-PT"/>
        </w:rPr>
        <w:t>Aperiens Petrus</w:t>
      </w:r>
      <w:r w:rsidR="000965EA" w:rsidRPr="0021481A">
        <w:rPr>
          <w:lang w:val="pt-PT"/>
        </w:rPr>
        <w:t xml:space="preserve">. GR </w:t>
      </w:r>
      <w:r w:rsidR="000965EA" w:rsidRPr="0021481A">
        <w:rPr>
          <w:rStyle w:val="Incipit"/>
          <w:lang w:val="pt-PT"/>
        </w:rPr>
        <w:t>Haec dies</w:t>
      </w:r>
      <w:r w:rsidR="000965EA" w:rsidRPr="0021481A">
        <w:rPr>
          <w:lang w:val="pt-PT"/>
        </w:rPr>
        <w:t xml:space="preserve">. GV </w:t>
      </w:r>
      <w:r w:rsidR="000965EA" w:rsidRPr="0021481A">
        <w:rPr>
          <w:rStyle w:val="Incipit"/>
          <w:lang w:val="pt-PT"/>
        </w:rPr>
        <w:t>Dextera domini</w:t>
      </w:r>
      <w:r w:rsidR="000965EA" w:rsidRPr="0021481A">
        <w:rPr>
          <w:lang w:val="pt-PT"/>
        </w:rPr>
        <w:t xml:space="preserve">. ALV </w:t>
      </w:r>
      <w:r w:rsidR="000965EA" w:rsidRPr="0021481A">
        <w:rPr>
          <w:rStyle w:val="Incipit"/>
          <w:lang w:val="pt-PT"/>
        </w:rPr>
        <w:t>In die resurrectionis</w:t>
      </w:r>
      <w:r w:rsidR="000965EA" w:rsidRPr="0021481A">
        <w:rPr>
          <w:lang w:val="pt-PT"/>
        </w:rPr>
        <w:t xml:space="preserve">. SE </w:t>
      </w:r>
      <w:r w:rsidR="000965EA" w:rsidRPr="0021481A">
        <w:rPr>
          <w:rStyle w:val="Incipit"/>
          <w:lang w:val="pt-PT"/>
        </w:rPr>
        <w:t>Grates salvatori</w:t>
      </w:r>
      <w:r w:rsidR="000965EA" w:rsidRPr="0021481A">
        <w:rPr>
          <w:lang w:val="pt-PT"/>
        </w:rPr>
        <w:t>.</w:t>
      </w:r>
      <w:r w:rsidR="00CD3612" w:rsidRPr="0021481A">
        <w:rPr>
          <w:lang w:val="pt-PT"/>
        </w:rPr>
        <w:t xml:space="preserve"> EV </w:t>
      </w:r>
      <w:r w:rsidR="00CD3612" w:rsidRPr="0021481A">
        <w:rPr>
          <w:rStyle w:val="Incipit"/>
          <w:lang w:val="pt-PT"/>
        </w:rPr>
        <w:t>Manifestavit Ä+</w:t>
      </w:r>
      <w:r w:rsidR="001375A4" w:rsidRPr="0021481A">
        <w:rPr>
          <w:rStyle w:val="Incipit"/>
          <w:lang w:val="pt-PT"/>
        </w:rPr>
        <w:t>se</w:t>
      </w:r>
      <w:r w:rsidR="00CD3612" w:rsidRPr="0021481A">
        <w:rPr>
          <w:rStyle w:val="Incipit"/>
          <w:lang w:val="pt-PT"/>
        </w:rPr>
        <w:t>+Ä</w:t>
      </w:r>
      <w:r w:rsidR="001375A4" w:rsidRPr="0021481A">
        <w:rPr>
          <w:rStyle w:val="Incipit"/>
          <w:lang w:val="pt-PT"/>
        </w:rPr>
        <w:t xml:space="preserve"> iterum</w:t>
      </w:r>
      <w:r w:rsidR="001375A4" w:rsidRPr="0021481A">
        <w:rPr>
          <w:lang w:val="pt-PT"/>
        </w:rPr>
        <w:t xml:space="preserve">. [CR] </w:t>
      </w:r>
      <w:r w:rsidR="001375A4" w:rsidRPr="0021481A">
        <w:rPr>
          <w:rStyle w:val="Incipit"/>
          <w:lang w:val="pt-PT"/>
        </w:rPr>
        <w:t>Credo in unum</w:t>
      </w:r>
      <w:r w:rsidR="001375A4" w:rsidRPr="0021481A">
        <w:rPr>
          <w:lang w:val="pt-PT"/>
        </w:rPr>
        <w:t xml:space="preserve">. OF </w:t>
      </w:r>
      <w:r w:rsidR="001375A4" w:rsidRPr="0021481A">
        <w:rPr>
          <w:rStyle w:val="Incipit"/>
          <w:lang w:val="pt-PT"/>
        </w:rPr>
        <w:t>Portas caeli</w:t>
      </w:r>
      <w:r w:rsidR="001375A4" w:rsidRPr="0021481A">
        <w:rPr>
          <w:lang w:val="pt-PT"/>
        </w:rPr>
        <w:t xml:space="preserve">. PF </w:t>
      </w:r>
      <w:r w:rsidR="001375A4" w:rsidRPr="0021481A">
        <w:rPr>
          <w:rStyle w:val="Incipit"/>
          <w:lang w:val="pt-PT"/>
        </w:rPr>
        <w:t>Te quidem</w:t>
      </w:r>
      <w:r w:rsidR="001375A4" w:rsidRPr="0021481A">
        <w:rPr>
          <w:lang w:val="pt-PT"/>
        </w:rPr>
        <w:t xml:space="preserve">. [VAR] </w:t>
      </w:r>
      <w:r w:rsidR="001375A4" w:rsidRPr="0021481A">
        <w:rPr>
          <w:rStyle w:val="Incipit"/>
          <w:lang w:val="pt-PT"/>
        </w:rPr>
        <w:t>Communicantes</w:t>
      </w:r>
      <w:r w:rsidR="001375A4" w:rsidRPr="0021481A">
        <w:rPr>
          <w:lang w:val="pt-PT"/>
        </w:rPr>
        <w:t xml:space="preserve">. CO </w:t>
      </w:r>
      <w:r w:rsidR="001375A4" w:rsidRPr="0021481A">
        <w:rPr>
          <w:rStyle w:val="Incipit"/>
          <w:lang w:val="pt-PT"/>
        </w:rPr>
        <w:t>Christus resurgens ex mortuis</w:t>
      </w:r>
      <w:r w:rsidR="001375A4" w:rsidRPr="0021481A">
        <w:rPr>
          <w:lang w:val="pt-PT"/>
        </w:rPr>
        <w:t xml:space="preserve">. PC </w:t>
      </w:r>
      <w:r w:rsidR="001375A4" w:rsidRPr="0021481A">
        <w:rPr>
          <w:rStyle w:val="Incipit"/>
          <w:lang w:val="pt-PT"/>
        </w:rPr>
        <w:t>Ab omni nos quaesumus</w:t>
      </w:r>
      <w:r w:rsidR="001375A4" w:rsidRPr="0021481A">
        <w:rPr>
          <w:lang w:val="pt-PT"/>
        </w:rPr>
        <w:t xml:space="preserve"> cum [IM] </w:t>
      </w:r>
      <w:r w:rsidR="001375A4" w:rsidRPr="0021481A">
        <w:rPr>
          <w:rStyle w:val="Incipit"/>
          <w:lang w:val="pt-PT"/>
        </w:rPr>
        <w:t>Ite missa est</w:t>
      </w:r>
      <w:r w:rsidR="001375A4" w:rsidRPr="0021481A">
        <w:rPr>
          <w:lang w:val="pt-PT"/>
        </w:rPr>
        <w:t>.</w:t>
      </w:r>
    </w:p>
    <w:p w:rsidR="001375A4" w:rsidRPr="0021481A" w:rsidRDefault="001375A4" w:rsidP="002575C5">
      <w:pPr>
        <w:rPr>
          <w:lang w:val="nb-NO"/>
        </w:rPr>
      </w:pPr>
      <w:r w:rsidRPr="0021481A">
        <w:rPr>
          <w:rStyle w:val="Time1"/>
          <w:lang w:val="nb-NO"/>
        </w:rPr>
        <w:t>Sexta et nona</w:t>
      </w:r>
      <w:r w:rsidRPr="0021481A">
        <w:rPr>
          <w:lang w:val="nb-NO"/>
        </w:rPr>
        <w:t xml:space="preserve"> ut supra.</w:t>
      </w:r>
    </w:p>
    <w:p w:rsidR="00091D33" w:rsidRPr="0021481A" w:rsidRDefault="001375A4" w:rsidP="002575C5">
      <w:pPr>
        <w:rPr>
          <w:lang w:val="en-US"/>
        </w:rPr>
      </w:pPr>
      <w:r w:rsidRPr="0021481A">
        <w:rPr>
          <w:rStyle w:val="Time1"/>
          <w:lang w:val="en-US"/>
        </w:rPr>
        <w:lastRenderedPageBreak/>
        <w:t>In secunda vespera</w:t>
      </w:r>
      <w:r w:rsidRPr="0021481A">
        <w:rPr>
          <w:lang w:val="en-US"/>
        </w:rPr>
        <w:t xml:space="preserve"> [KY] </w:t>
      </w:r>
      <w:r w:rsidRPr="0021481A">
        <w:rPr>
          <w:rStyle w:val="Incipit"/>
          <w:lang w:val="en-US"/>
        </w:rPr>
        <w:t>Kyrie</w:t>
      </w:r>
      <w:r w:rsidRPr="0021481A">
        <w:rPr>
          <w:lang w:val="en-US"/>
        </w:rPr>
        <w:t xml:space="preserve">. AN </w:t>
      </w:r>
      <w:r w:rsidRPr="0021481A">
        <w:rPr>
          <w:rStyle w:val="Incipit"/>
          <w:lang w:val="en-US"/>
        </w:rPr>
        <w:t>Alleluia</w:t>
      </w:r>
      <w:r w:rsidRPr="0021481A">
        <w:rPr>
          <w:lang w:val="en-US"/>
        </w:rPr>
        <w:t xml:space="preserve">. PS </w:t>
      </w:r>
      <w:r w:rsidRPr="0021481A">
        <w:rPr>
          <w:rStyle w:val="Incipit"/>
          <w:lang w:val="en-US"/>
        </w:rPr>
        <w:t>Dixit dominus</w:t>
      </w:r>
      <w:r w:rsidRPr="0021481A">
        <w:rPr>
          <w:lang w:val="en-US"/>
        </w:rPr>
        <w:t xml:space="preserve">. PS </w:t>
      </w:r>
      <w:r w:rsidRPr="0021481A">
        <w:rPr>
          <w:rStyle w:val="Incipit"/>
          <w:lang w:val="en-US"/>
        </w:rPr>
        <w:t>Confitebor</w:t>
      </w:r>
      <w:r w:rsidRPr="0021481A">
        <w:rPr>
          <w:lang w:val="en-US"/>
        </w:rPr>
        <w:t>.</w:t>
      </w:r>
      <w:r w:rsidR="00091D33" w:rsidRPr="0021481A">
        <w:rPr>
          <w:lang w:val="en-US"/>
        </w:rPr>
        <w:t xml:space="preserve"> PS </w:t>
      </w:r>
      <w:r w:rsidR="00091D33" w:rsidRPr="0021481A">
        <w:rPr>
          <w:rStyle w:val="Incipit"/>
          <w:lang w:val="en-US"/>
        </w:rPr>
        <w:t>Beatus vir</w:t>
      </w:r>
      <w:r w:rsidR="00091D33" w:rsidRPr="0021481A">
        <w:rPr>
          <w:lang w:val="en-US"/>
        </w:rPr>
        <w:t xml:space="preserve">. GR </w:t>
      </w:r>
      <w:r w:rsidR="00091D33" w:rsidRPr="0021481A">
        <w:rPr>
          <w:rStyle w:val="Incipit"/>
          <w:lang w:val="en-US"/>
        </w:rPr>
        <w:t>Haec dies</w:t>
      </w:r>
      <w:r w:rsidR="00091D33" w:rsidRPr="0021481A">
        <w:rPr>
          <w:lang w:val="en-US"/>
        </w:rPr>
        <w:t xml:space="preserve">. GV </w:t>
      </w:r>
      <w:r w:rsidR="00091D33" w:rsidRPr="0021481A">
        <w:rPr>
          <w:rStyle w:val="Incipit"/>
          <w:lang w:val="en-US"/>
        </w:rPr>
        <w:t>Dextera domini</w:t>
      </w:r>
      <w:r w:rsidR="00091D33" w:rsidRPr="0021481A">
        <w:rPr>
          <w:lang w:val="en-US"/>
        </w:rPr>
        <w:t xml:space="preserve">. ALV </w:t>
      </w:r>
      <w:r w:rsidR="00091D33" w:rsidRPr="0021481A">
        <w:rPr>
          <w:rStyle w:val="Incipit"/>
          <w:lang w:val="en-US"/>
        </w:rPr>
        <w:t>In die resurrectionis</w:t>
      </w:r>
      <w:r w:rsidR="00091D33" w:rsidRPr="0021481A">
        <w:rPr>
          <w:lang w:val="en-US"/>
        </w:rPr>
        <w:t xml:space="preserve">. Hic reiteratur </w:t>
      </w:r>
      <w:r w:rsidR="00CD3612" w:rsidRPr="0021481A">
        <w:rPr>
          <w:lang w:val="en-US"/>
        </w:rPr>
        <w:t>a</w:t>
      </w:r>
      <w:r w:rsidR="00091D33" w:rsidRPr="0021481A">
        <w:rPr>
          <w:lang w:val="en-US"/>
        </w:rPr>
        <w:t xml:space="preserve">lleluia. AM </w:t>
      </w:r>
      <w:r w:rsidR="00091D33" w:rsidRPr="0021481A">
        <w:rPr>
          <w:rStyle w:val="Incipit"/>
          <w:lang w:val="en-US"/>
        </w:rPr>
        <w:t>Dixit Iesus discipulis</w:t>
      </w:r>
      <w:r w:rsidR="00091D33" w:rsidRPr="0021481A">
        <w:rPr>
          <w:lang w:val="en-US"/>
        </w:rPr>
        <w:t xml:space="preserve">. OR </w:t>
      </w:r>
      <w:r w:rsidR="00091D33" w:rsidRPr="0021481A">
        <w:rPr>
          <w:rStyle w:val="Incipit"/>
          <w:lang w:val="en-US"/>
        </w:rPr>
        <w:t>Deus qui nos resurrectionis</w:t>
      </w:r>
      <w:r w:rsidR="00091D33" w:rsidRPr="0021481A">
        <w:rPr>
          <w:lang w:val="en-US"/>
        </w:rPr>
        <w:t xml:space="preserve">. </w:t>
      </w:r>
    </w:p>
    <w:p w:rsidR="001375A4" w:rsidRPr="0021481A" w:rsidRDefault="00091D33" w:rsidP="002575C5">
      <w:pPr>
        <w:rPr>
          <w:lang w:val="en-US"/>
        </w:rPr>
      </w:pPr>
      <w:r w:rsidRPr="0021481A">
        <w:rPr>
          <w:lang w:val="en-US"/>
        </w:rPr>
        <w:t xml:space="preserve">(126ra) </w:t>
      </w:r>
      <w:r w:rsidR="00CD3612" w:rsidRPr="0021481A">
        <w:rPr>
          <w:rStyle w:val="Time1"/>
          <w:lang w:val="en-US"/>
        </w:rPr>
        <w:t>[Ad processionem]</w:t>
      </w:r>
      <w:r w:rsidR="00CD3612" w:rsidRPr="0021481A">
        <w:rPr>
          <w:lang w:val="en-US"/>
        </w:rPr>
        <w:t xml:space="preserve"> </w:t>
      </w:r>
      <w:r w:rsidRPr="0021481A">
        <w:rPr>
          <w:lang w:val="en-US"/>
        </w:rPr>
        <w:t xml:space="preserve">Deinde fit processio ad </w:t>
      </w:r>
      <w:r w:rsidRPr="0021481A">
        <w:rPr>
          <w:rStyle w:val="Ort"/>
          <w:lang w:val="en-US"/>
        </w:rPr>
        <w:t>fontem</w:t>
      </w:r>
      <w:r w:rsidRPr="0021481A">
        <w:rPr>
          <w:lang w:val="en-US"/>
        </w:rPr>
        <w:t xml:space="preserve"> ut in priori die.</w:t>
      </w:r>
    </w:p>
    <w:p w:rsidR="00091D33" w:rsidRPr="0021481A" w:rsidRDefault="00091D33" w:rsidP="00091D33">
      <w:pPr>
        <w:pStyle w:val="Titolo1"/>
        <w:rPr>
          <w:lang w:val="en-US"/>
        </w:rPr>
      </w:pPr>
      <w:r w:rsidRPr="0021481A">
        <w:rPr>
          <w:lang w:val="en-US"/>
        </w:rPr>
        <w:t>FERIA QUINTA</w:t>
      </w:r>
    </w:p>
    <w:p w:rsidR="00091D33" w:rsidRPr="0021481A" w:rsidRDefault="00091D33" w:rsidP="00091D33">
      <w:pPr>
        <w:rPr>
          <w:lang w:val="fr-FR"/>
        </w:rPr>
      </w:pPr>
      <w:r w:rsidRPr="0021481A">
        <w:rPr>
          <w:rStyle w:val="Time1"/>
          <w:lang w:val="en-US"/>
        </w:rPr>
        <w:t>Ad matutinam</w:t>
      </w:r>
      <w:r w:rsidRPr="0021481A">
        <w:rPr>
          <w:lang w:val="en-US"/>
        </w:rPr>
        <w:t xml:space="preserve"> INV </w:t>
      </w:r>
      <w:r w:rsidRPr="0021481A">
        <w:rPr>
          <w:rStyle w:val="Incipit"/>
          <w:lang w:val="en-US"/>
        </w:rPr>
        <w:t>Surrexit dominus</w:t>
      </w:r>
      <w:r w:rsidRPr="0021481A">
        <w:rPr>
          <w:lang w:val="en-US"/>
        </w:rPr>
        <w:t xml:space="preserve">. PS </w:t>
      </w:r>
      <w:r w:rsidRPr="0021481A">
        <w:rPr>
          <w:rStyle w:val="Incipit"/>
          <w:lang w:val="en-US"/>
        </w:rPr>
        <w:t>Venite exultemus</w:t>
      </w:r>
      <w:r w:rsidRPr="0021481A">
        <w:rPr>
          <w:lang w:val="en-US"/>
        </w:rPr>
        <w:t xml:space="preserve">. </w:t>
      </w:r>
      <w:r w:rsidRPr="0021481A">
        <w:rPr>
          <w:rStyle w:val="Time2"/>
          <w:lang w:val="en-US"/>
        </w:rPr>
        <w:t>In primo nocturno</w:t>
      </w:r>
      <w:r w:rsidRPr="0021481A">
        <w:rPr>
          <w:lang w:val="en-US"/>
        </w:rPr>
        <w:t xml:space="preserve"> AN </w:t>
      </w:r>
      <w:r w:rsidRPr="0021481A">
        <w:rPr>
          <w:rStyle w:val="Incipit"/>
          <w:lang w:val="en-US"/>
        </w:rPr>
        <w:t>Alleluia</w:t>
      </w:r>
      <w:r w:rsidRPr="0021481A">
        <w:rPr>
          <w:lang w:val="en-US"/>
        </w:rPr>
        <w:t xml:space="preserve">. </w:t>
      </w:r>
      <w:r w:rsidRPr="0021481A">
        <w:rPr>
          <w:lang w:val="fr-FR"/>
        </w:rPr>
        <w:t xml:space="preserve">PS </w:t>
      </w:r>
      <w:r w:rsidRPr="0021481A">
        <w:rPr>
          <w:rStyle w:val="Incipit"/>
          <w:lang w:val="fr-FR"/>
        </w:rPr>
        <w:t>Domine quis habitabit</w:t>
      </w:r>
      <w:r w:rsidRPr="0021481A">
        <w:rPr>
          <w:lang w:val="fr-FR"/>
        </w:rPr>
        <w:t xml:space="preserve">. PS </w:t>
      </w:r>
      <w:r w:rsidRPr="0021481A">
        <w:rPr>
          <w:rStyle w:val="Incipit"/>
          <w:lang w:val="fr-FR"/>
        </w:rPr>
        <w:t>Conserva me</w:t>
      </w:r>
      <w:r w:rsidRPr="0021481A">
        <w:rPr>
          <w:lang w:val="fr-FR"/>
        </w:rPr>
        <w:t xml:space="preserve">. PS </w:t>
      </w:r>
      <w:r w:rsidRPr="0021481A">
        <w:rPr>
          <w:rStyle w:val="Incipit"/>
          <w:lang w:val="fr-FR"/>
        </w:rPr>
        <w:t>Exaudi domine</w:t>
      </w:r>
      <w:r w:rsidRPr="0021481A">
        <w:rPr>
          <w:lang w:val="fr-FR"/>
        </w:rPr>
        <w:t xml:space="preserve">. VS </w:t>
      </w:r>
      <w:r w:rsidRPr="0021481A">
        <w:rPr>
          <w:rStyle w:val="Incipit"/>
          <w:lang w:val="fr-FR"/>
        </w:rPr>
        <w:t>Noli flere Maria</w:t>
      </w:r>
      <w:r w:rsidRPr="0021481A">
        <w:rPr>
          <w:lang w:val="fr-FR"/>
        </w:rPr>
        <w:t xml:space="preserve">. Legitur EV </w:t>
      </w:r>
      <w:r w:rsidRPr="0021481A">
        <w:rPr>
          <w:rStyle w:val="Incipit"/>
          <w:lang w:val="fr-FR"/>
        </w:rPr>
        <w:t>Maria stabat</w:t>
      </w:r>
      <w:r w:rsidRPr="0021481A">
        <w:rPr>
          <w:lang w:val="fr-FR"/>
        </w:rPr>
        <w:t xml:space="preserve">. RP </w:t>
      </w:r>
      <w:r w:rsidRPr="0021481A">
        <w:rPr>
          <w:rStyle w:val="Incipit"/>
          <w:lang w:val="fr-FR"/>
        </w:rPr>
        <w:t>Maria Magdalena</w:t>
      </w:r>
      <w:r w:rsidRPr="0021481A">
        <w:rPr>
          <w:lang w:val="fr-FR"/>
        </w:rPr>
        <w:t xml:space="preserve">. RP </w:t>
      </w:r>
      <w:r w:rsidRPr="0021481A">
        <w:rPr>
          <w:rStyle w:val="Incipit"/>
          <w:lang w:val="fr-FR"/>
        </w:rPr>
        <w:t>Surgens Iesus</w:t>
      </w:r>
      <w:r w:rsidRPr="0021481A">
        <w:rPr>
          <w:lang w:val="fr-FR"/>
        </w:rPr>
        <w:t>.</w:t>
      </w:r>
      <w:r w:rsidR="00684CBC" w:rsidRPr="0021481A">
        <w:rPr>
          <w:lang w:val="fr-FR"/>
        </w:rPr>
        <w:t xml:space="preserve"> RP </w:t>
      </w:r>
      <w:r w:rsidR="00684CBC" w:rsidRPr="0021481A">
        <w:rPr>
          <w:rStyle w:val="Incipit"/>
          <w:lang w:val="fr-FR"/>
        </w:rPr>
        <w:t>Congratulamini</w:t>
      </w:r>
      <w:r w:rsidR="00684CBC" w:rsidRPr="0021481A">
        <w:rPr>
          <w:lang w:val="fr-FR"/>
        </w:rPr>
        <w:t xml:space="preserve">. [TD] </w:t>
      </w:r>
      <w:r w:rsidR="00684CBC" w:rsidRPr="0021481A">
        <w:rPr>
          <w:rStyle w:val="Incipit"/>
          <w:lang w:val="fr-FR"/>
        </w:rPr>
        <w:t>Te deum laudamus</w:t>
      </w:r>
      <w:r w:rsidR="00684CBC" w:rsidRPr="0021481A">
        <w:rPr>
          <w:lang w:val="fr-FR"/>
        </w:rPr>
        <w:t>.</w:t>
      </w:r>
    </w:p>
    <w:p w:rsidR="00684CBC" w:rsidRPr="0021481A" w:rsidRDefault="00684CBC" w:rsidP="00091D33">
      <w:pPr>
        <w:rPr>
          <w:lang w:val="pt-PT"/>
        </w:rPr>
      </w:pPr>
      <w:r w:rsidRPr="0021481A">
        <w:rPr>
          <w:rStyle w:val="Time1"/>
          <w:lang w:val="fr-FR"/>
        </w:rPr>
        <w:t>[Ad laudes]</w:t>
      </w:r>
      <w:r w:rsidRPr="0021481A">
        <w:rPr>
          <w:lang w:val="fr-FR"/>
        </w:rPr>
        <w:t xml:space="preserve"> Deinde </w:t>
      </w:r>
      <w:r w:rsidRPr="0021481A">
        <w:rPr>
          <w:rStyle w:val="Funktion"/>
          <w:lang w:val="fr-FR"/>
        </w:rPr>
        <w:t>cantor</w:t>
      </w:r>
      <w:r w:rsidRPr="0021481A">
        <w:rPr>
          <w:lang w:val="fr-FR"/>
        </w:rPr>
        <w:t xml:space="preserve"> statim imponat AN </w:t>
      </w:r>
      <w:r w:rsidRPr="0021481A">
        <w:rPr>
          <w:rStyle w:val="Incipit"/>
          <w:lang w:val="fr-FR"/>
        </w:rPr>
        <w:t>Angelus autem</w:t>
      </w:r>
      <w:r w:rsidRPr="0021481A">
        <w:rPr>
          <w:lang w:val="fr-FR"/>
        </w:rPr>
        <w:t xml:space="preserve">. Sequitur GR </w:t>
      </w:r>
      <w:r w:rsidRPr="0021481A">
        <w:rPr>
          <w:rStyle w:val="Incipit"/>
          <w:lang w:val="fr-FR"/>
        </w:rPr>
        <w:t>Haec dies</w:t>
      </w:r>
      <w:r w:rsidRPr="0021481A">
        <w:rPr>
          <w:lang w:val="fr-FR"/>
        </w:rPr>
        <w:t xml:space="preserve">. </w:t>
      </w:r>
      <w:r w:rsidRPr="0021481A">
        <w:rPr>
          <w:lang w:val="pt-PT"/>
        </w:rPr>
        <w:t xml:space="preserve">[AL] </w:t>
      </w:r>
      <w:r w:rsidRPr="0021481A">
        <w:rPr>
          <w:rStyle w:val="Incipit"/>
          <w:lang w:val="pt-PT"/>
        </w:rPr>
        <w:t>Alleluia</w:t>
      </w:r>
      <w:r w:rsidR="00DC31F2" w:rsidRPr="0021481A">
        <w:rPr>
          <w:lang w:val="pt-PT"/>
        </w:rPr>
        <w:t xml:space="preserve"> tantum incipito</w:t>
      </w:r>
      <w:r w:rsidRPr="0021481A">
        <w:rPr>
          <w:lang w:val="pt-PT"/>
        </w:rPr>
        <w:t xml:space="preserve">. Deinde AB </w:t>
      </w:r>
      <w:r w:rsidRPr="0021481A">
        <w:rPr>
          <w:rStyle w:val="Incipit"/>
          <w:lang w:val="pt-PT"/>
        </w:rPr>
        <w:t>Maria stabat</w:t>
      </w:r>
      <w:r w:rsidRPr="0021481A">
        <w:rPr>
          <w:lang w:val="pt-PT"/>
        </w:rPr>
        <w:t xml:space="preserve">. OR </w:t>
      </w:r>
      <w:r w:rsidRPr="0021481A">
        <w:rPr>
          <w:rStyle w:val="Incipit"/>
          <w:lang w:val="pt-PT"/>
        </w:rPr>
        <w:t>Deus qui diversitatem</w:t>
      </w:r>
      <w:r w:rsidRPr="0021481A">
        <w:rPr>
          <w:lang w:val="pt-PT"/>
        </w:rPr>
        <w:t>.</w:t>
      </w:r>
    </w:p>
    <w:p w:rsidR="00684CBC" w:rsidRPr="0021481A" w:rsidRDefault="00684CBC" w:rsidP="00091D33">
      <w:pPr>
        <w:rPr>
          <w:lang w:val="pt-PT"/>
        </w:rPr>
      </w:pPr>
      <w:r w:rsidRPr="0021481A">
        <w:rPr>
          <w:rStyle w:val="Time1"/>
          <w:lang w:val="pt-PT"/>
        </w:rPr>
        <w:t>Ad horas</w:t>
      </w:r>
      <w:r w:rsidRPr="0021481A">
        <w:rPr>
          <w:lang w:val="pt-PT"/>
        </w:rPr>
        <w:t xml:space="preserve"> tantum cantetur ut supra.</w:t>
      </w:r>
    </w:p>
    <w:p w:rsidR="00684CBC" w:rsidRPr="0021481A" w:rsidRDefault="00684CBC" w:rsidP="00091D33">
      <w:pPr>
        <w:rPr>
          <w:lang w:val="fr-FR"/>
        </w:rPr>
      </w:pPr>
      <w:r w:rsidRPr="0021481A">
        <w:rPr>
          <w:rStyle w:val="Time1"/>
          <w:lang w:val="pt-PT"/>
        </w:rPr>
        <w:t>Ad missam</w:t>
      </w:r>
      <w:r w:rsidRPr="0021481A">
        <w:rPr>
          <w:lang w:val="pt-PT"/>
        </w:rPr>
        <w:t xml:space="preserve"> IN </w:t>
      </w:r>
      <w:r w:rsidRPr="0021481A">
        <w:rPr>
          <w:rStyle w:val="Incipit"/>
          <w:lang w:val="pt-PT"/>
        </w:rPr>
        <w:t>Victricem manum</w:t>
      </w:r>
      <w:r w:rsidRPr="0021481A">
        <w:rPr>
          <w:lang w:val="pt-PT"/>
        </w:rPr>
        <w:t xml:space="preserve">. [KY] </w:t>
      </w:r>
      <w:r w:rsidRPr="0021481A">
        <w:rPr>
          <w:rStyle w:val="Incipit"/>
          <w:lang w:val="pt-PT"/>
        </w:rPr>
        <w:t>Kyrie</w:t>
      </w:r>
      <w:r w:rsidRPr="0021481A">
        <w:rPr>
          <w:lang w:val="pt-PT"/>
        </w:rPr>
        <w:t xml:space="preserve"> cum [GL] </w:t>
      </w:r>
      <w:r w:rsidRPr="0021481A">
        <w:rPr>
          <w:rStyle w:val="Incipit"/>
          <w:lang w:val="pt-PT"/>
        </w:rPr>
        <w:t>Gloria in excelsis</w:t>
      </w:r>
      <w:r w:rsidRPr="0021481A">
        <w:rPr>
          <w:lang w:val="pt-PT"/>
        </w:rPr>
        <w:t>. Una tantum dicatur OR</w:t>
      </w:r>
      <w:r w:rsidR="000414AD" w:rsidRPr="0021481A">
        <w:rPr>
          <w:lang w:val="pt-PT"/>
        </w:rPr>
        <w:t>CL</w:t>
      </w:r>
      <w:r w:rsidRPr="0021481A">
        <w:rPr>
          <w:lang w:val="pt-PT"/>
        </w:rPr>
        <w:t xml:space="preserve"> </w:t>
      </w:r>
      <w:r w:rsidRPr="0021481A">
        <w:rPr>
          <w:rStyle w:val="Incipit"/>
          <w:lang w:val="pt-PT"/>
        </w:rPr>
        <w:t>Deus qui diversitatem</w:t>
      </w:r>
      <w:r w:rsidRPr="0021481A">
        <w:rPr>
          <w:lang w:val="pt-PT"/>
        </w:rPr>
        <w:t xml:space="preserve">. (126rb) EP </w:t>
      </w:r>
      <w:r w:rsidRPr="0021481A">
        <w:rPr>
          <w:rStyle w:val="Incipit"/>
          <w:lang w:val="pt-PT"/>
        </w:rPr>
        <w:t>Angelus domini</w:t>
      </w:r>
      <w:r w:rsidRPr="0021481A">
        <w:rPr>
          <w:lang w:val="pt-PT"/>
        </w:rPr>
        <w:t xml:space="preserve">. GR </w:t>
      </w:r>
      <w:r w:rsidRPr="0021481A">
        <w:rPr>
          <w:rStyle w:val="Incipit"/>
          <w:lang w:val="pt-PT"/>
        </w:rPr>
        <w:t>Haec dies</w:t>
      </w:r>
      <w:r w:rsidRPr="0021481A">
        <w:rPr>
          <w:lang w:val="pt-PT"/>
        </w:rPr>
        <w:t xml:space="preserve">. GV </w:t>
      </w:r>
      <w:r w:rsidRPr="0021481A">
        <w:rPr>
          <w:rStyle w:val="Incipit"/>
          <w:lang w:val="pt-PT"/>
        </w:rPr>
        <w:t>Benedictus qui venit</w:t>
      </w:r>
      <w:r w:rsidRPr="0021481A">
        <w:rPr>
          <w:lang w:val="pt-PT"/>
        </w:rPr>
        <w:t xml:space="preserve">. </w:t>
      </w:r>
      <w:r w:rsidRPr="0021481A">
        <w:rPr>
          <w:lang w:val="it-IT"/>
        </w:rPr>
        <w:t xml:space="preserve">ALV </w:t>
      </w:r>
      <w:r w:rsidRPr="0021481A">
        <w:rPr>
          <w:rStyle w:val="Incipit"/>
          <w:lang w:val="it-IT"/>
        </w:rPr>
        <w:t>Cantate</w:t>
      </w:r>
      <w:r w:rsidRPr="0021481A">
        <w:rPr>
          <w:lang w:val="it-IT"/>
        </w:rPr>
        <w:t>. Sequentia non cantatur.</w:t>
      </w:r>
      <w:r w:rsidR="0049003E" w:rsidRPr="0021481A">
        <w:rPr>
          <w:lang w:val="it-IT"/>
        </w:rPr>
        <w:t xml:space="preserve"> EV </w:t>
      </w:r>
      <w:r w:rsidR="0049003E" w:rsidRPr="0021481A">
        <w:rPr>
          <w:rStyle w:val="Incipit"/>
          <w:lang w:val="it-IT"/>
        </w:rPr>
        <w:t>Maria stabat</w:t>
      </w:r>
      <w:r w:rsidR="0049003E" w:rsidRPr="0021481A">
        <w:rPr>
          <w:lang w:val="it-IT"/>
        </w:rPr>
        <w:t xml:space="preserve">. [CR] </w:t>
      </w:r>
      <w:r w:rsidR="0049003E" w:rsidRPr="0021481A">
        <w:rPr>
          <w:rStyle w:val="Incipit"/>
          <w:lang w:val="it-IT"/>
        </w:rPr>
        <w:t>Credo in unum</w:t>
      </w:r>
      <w:r w:rsidR="0049003E" w:rsidRPr="0021481A">
        <w:rPr>
          <w:lang w:val="it-IT"/>
        </w:rPr>
        <w:t xml:space="preserve">. </w:t>
      </w:r>
      <w:r w:rsidR="0049003E" w:rsidRPr="0021481A">
        <w:rPr>
          <w:lang w:val="fr-FR"/>
        </w:rPr>
        <w:t xml:space="preserve">OF </w:t>
      </w:r>
      <w:r w:rsidR="0049003E" w:rsidRPr="0021481A">
        <w:rPr>
          <w:rStyle w:val="Incipit"/>
          <w:lang w:val="fr-FR"/>
        </w:rPr>
        <w:t>In die sollemnitatis</w:t>
      </w:r>
      <w:r w:rsidR="0049003E" w:rsidRPr="0021481A">
        <w:rPr>
          <w:lang w:val="fr-FR"/>
        </w:rPr>
        <w:t xml:space="preserve">. PF </w:t>
      </w:r>
      <w:r w:rsidR="0049003E" w:rsidRPr="0021481A">
        <w:rPr>
          <w:rStyle w:val="Incipit"/>
          <w:lang w:val="fr-FR"/>
        </w:rPr>
        <w:t>Te quidem domine</w:t>
      </w:r>
      <w:r w:rsidR="0049003E" w:rsidRPr="0021481A">
        <w:rPr>
          <w:lang w:val="fr-FR"/>
        </w:rPr>
        <w:t xml:space="preserve">. [VAR] </w:t>
      </w:r>
      <w:r w:rsidR="0049003E" w:rsidRPr="0021481A">
        <w:rPr>
          <w:rStyle w:val="Incipit"/>
          <w:lang w:val="fr-FR"/>
        </w:rPr>
        <w:t>Communicantes</w:t>
      </w:r>
      <w:r w:rsidR="0049003E" w:rsidRPr="0021481A">
        <w:rPr>
          <w:lang w:val="fr-FR"/>
        </w:rPr>
        <w:t xml:space="preserve">. CO </w:t>
      </w:r>
      <w:r w:rsidR="0049003E" w:rsidRPr="0021481A">
        <w:rPr>
          <w:rStyle w:val="Incipit"/>
          <w:lang w:val="fr-FR"/>
        </w:rPr>
        <w:t>Populus acquisitionis</w:t>
      </w:r>
      <w:r w:rsidR="0049003E" w:rsidRPr="0021481A">
        <w:rPr>
          <w:lang w:val="fr-FR"/>
        </w:rPr>
        <w:t xml:space="preserve">. PC </w:t>
      </w:r>
      <w:r w:rsidR="0049003E" w:rsidRPr="0021481A">
        <w:rPr>
          <w:rStyle w:val="Incipit"/>
          <w:lang w:val="fr-FR"/>
        </w:rPr>
        <w:t>Exaudi domine</w:t>
      </w:r>
      <w:r w:rsidR="0049003E" w:rsidRPr="0021481A">
        <w:rPr>
          <w:lang w:val="fr-FR"/>
        </w:rPr>
        <w:t xml:space="preserve"> cum [IM] </w:t>
      </w:r>
      <w:r w:rsidR="0049003E" w:rsidRPr="0021481A">
        <w:rPr>
          <w:rStyle w:val="Incipit"/>
          <w:lang w:val="fr-FR"/>
        </w:rPr>
        <w:t>Ite missa est</w:t>
      </w:r>
      <w:r w:rsidR="0049003E" w:rsidRPr="0021481A">
        <w:rPr>
          <w:lang w:val="fr-FR"/>
        </w:rPr>
        <w:t>.</w:t>
      </w:r>
    </w:p>
    <w:p w:rsidR="0049003E" w:rsidRPr="0021481A" w:rsidRDefault="0049003E" w:rsidP="00091D33">
      <w:pPr>
        <w:rPr>
          <w:lang w:val="fr-FR"/>
        </w:rPr>
      </w:pPr>
      <w:r w:rsidRPr="0021481A">
        <w:rPr>
          <w:rStyle w:val="Time1"/>
          <w:lang w:val="fr-FR"/>
        </w:rPr>
        <w:t>Sexta et nona</w:t>
      </w:r>
      <w:r w:rsidRPr="0021481A">
        <w:rPr>
          <w:lang w:val="fr-FR"/>
        </w:rPr>
        <w:t xml:space="preserve"> cantetur ut supra.</w:t>
      </w:r>
    </w:p>
    <w:p w:rsidR="0049003E" w:rsidRPr="0021481A" w:rsidRDefault="0049003E" w:rsidP="00091D33">
      <w:pPr>
        <w:rPr>
          <w:lang w:val="pt-PT"/>
        </w:rPr>
      </w:pPr>
      <w:r w:rsidRPr="0021481A">
        <w:rPr>
          <w:rStyle w:val="Time1"/>
          <w:lang w:val="fr-FR"/>
        </w:rPr>
        <w:t>In secunda vespera</w:t>
      </w:r>
      <w:r w:rsidRPr="0021481A">
        <w:rPr>
          <w:lang w:val="fr-FR"/>
        </w:rPr>
        <w:t xml:space="preserve"> [KY] </w:t>
      </w:r>
      <w:r w:rsidRPr="0021481A">
        <w:rPr>
          <w:rStyle w:val="Incipit"/>
          <w:lang w:val="fr-FR"/>
        </w:rPr>
        <w:t>Kyrie</w:t>
      </w:r>
      <w:r w:rsidRPr="0021481A">
        <w:rPr>
          <w:lang w:val="fr-FR"/>
        </w:rPr>
        <w:t xml:space="preserve">. AN </w:t>
      </w:r>
      <w:r w:rsidRPr="0021481A">
        <w:rPr>
          <w:rStyle w:val="Incipit"/>
          <w:lang w:val="fr-FR"/>
        </w:rPr>
        <w:t>Alleluia</w:t>
      </w:r>
      <w:r w:rsidRPr="0021481A">
        <w:rPr>
          <w:lang w:val="fr-FR"/>
        </w:rPr>
        <w:t xml:space="preserve"> super psalmos. PS </w:t>
      </w:r>
      <w:r w:rsidRPr="0021481A">
        <w:rPr>
          <w:rStyle w:val="Incipit"/>
          <w:lang w:val="fr-FR"/>
        </w:rPr>
        <w:t>Dixit dominus</w:t>
      </w:r>
      <w:r w:rsidRPr="0021481A">
        <w:rPr>
          <w:lang w:val="fr-FR"/>
        </w:rPr>
        <w:t xml:space="preserve"> et cetera. GR </w:t>
      </w:r>
      <w:r w:rsidRPr="0021481A">
        <w:rPr>
          <w:rStyle w:val="Incipit"/>
          <w:lang w:val="fr-FR"/>
        </w:rPr>
        <w:t>Haec dies</w:t>
      </w:r>
      <w:r w:rsidRPr="0021481A">
        <w:rPr>
          <w:lang w:val="fr-FR"/>
        </w:rPr>
        <w:t xml:space="preserve">. GV </w:t>
      </w:r>
      <w:r w:rsidRPr="0021481A">
        <w:rPr>
          <w:rStyle w:val="Incipit"/>
          <w:lang w:val="fr-FR"/>
        </w:rPr>
        <w:t>Benedictus qui venit</w:t>
      </w:r>
      <w:r w:rsidRPr="0021481A">
        <w:rPr>
          <w:lang w:val="fr-FR"/>
        </w:rPr>
        <w:t xml:space="preserve">. ALV </w:t>
      </w:r>
      <w:r w:rsidRPr="0021481A">
        <w:rPr>
          <w:rStyle w:val="Incipit"/>
          <w:lang w:val="fr-FR"/>
        </w:rPr>
        <w:t>Cantate domino</w:t>
      </w:r>
      <w:r w:rsidR="00DC31F2" w:rsidRPr="0021481A">
        <w:rPr>
          <w:lang w:val="fr-FR"/>
        </w:rPr>
        <w:t xml:space="preserve">. </w:t>
      </w:r>
      <w:r w:rsidR="00DC31F2" w:rsidRPr="0021481A">
        <w:rPr>
          <w:lang w:val="pt-PT"/>
        </w:rPr>
        <w:t>Hic reiteratur a</w:t>
      </w:r>
      <w:r w:rsidRPr="0021481A">
        <w:rPr>
          <w:lang w:val="pt-PT"/>
        </w:rPr>
        <w:t xml:space="preserve">lleluia. AM </w:t>
      </w:r>
      <w:r w:rsidRPr="0021481A">
        <w:rPr>
          <w:rStyle w:val="Incipit"/>
          <w:lang w:val="pt-PT"/>
        </w:rPr>
        <w:t>Ardens est</w:t>
      </w:r>
      <w:r w:rsidRPr="0021481A">
        <w:rPr>
          <w:lang w:val="pt-PT"/>
        </w:rPr>
        <w:t>.</w:t>
      </w:r>
      <w:r w:rsidR="00B970B9" w:rsidRPr="0021481A">
        <w:rPr>
          <w:lang w:val="pt-PT"/>
        </w:rPr>
        <w:t xml:space="preserve"> Sequitur OR </w:t>
      </w:r>
      <w:r w:rsidR="00B970B9" w:rsidRPr="0021481A">
        <w:rPr>
          <w:rStyle w:val="Incipit"/>
          <w:lang w:val="pt-PT"/>
        </w:rPr>
        <w:t>Deus qui nos resurrectionis dominicae</w:t>
      </w:r>
      <w:r w:rsidR="00B970B9" w:rsidRPr="0021481A">
        <w:rPr>
          <w:lang w:val="pt-PT"/>
        </w:rPr>
        <w:t xml:space="preserve">. Quia oratio de die dicitur ad </w:t>
      </w:r>
      <w:r w:rsidR="00B970B9" w:rsidRPr="0021481A">
        <w:rPr>
          <w:rStyle w:val="Ort"/>
          <w:lang w:val="pt-PT"/>
        </w:rPr>
        <w:t>fontem</w:t>
      </w:r>
      <w:r w:rsidR="00B970B9" w:rsidRPr="0021481A">
        <w:rPr>
          <w:lang w:val="pt-PT"/>
        </w:rPr>
        <w:t>.</w:t>
      </w:r>
    </w:p>
    <w:p w:rsidR="00B970B9" w:rsidRPr="0021481A" w:rsidRDefault="00B970B9" w:rsidP="00091D33">
      <w:pPr>
        <w:rPr>
          <w:lang w:val="it-IT"/>
        </w:rPr>
      </w:pPr>
      <w:r w:rsidRPr="0021481A">
        <w:rPr>
          <w:lang w:val="it-IT"/>
        </w:rPr>
        <w:t xml:space="preserve">(126va) </w:t>
      </w:r>
      <w:r w:rsidRPr="0021481A">
        <w:rPr>
          <w:rStyle w:val="Time1"/>
          <w:lang w:val="it-IT"/>
        </w:rPr>
        <w:t>Processio</w:t>
      </w:r>
      <w:r w:rsidRPr="0021481A">
        <w:rPr>
          <w:lang w:val="it-IT"/>
        </w:rPr>
        <w:t xml:space="preserve"> fit ut in superiori nocte.</w:t>
      </w:r>
    </w:p>
    <w:p w:rsidR="00B970B9" w:rsidRPr="0021481A" w:rsidRDefault="00B970B9" w:rsidP="00B970B9">
      <w:pPr>
        <w:pStyle w:val="Titolo1"/>
        <w:rPr>
          <w:lang w:val="pt-PT"/>
        </w:rPr>
      </w:pPr>
      <w:r w:rsidRPr="0021481A">
        <w:rPr>
          <w:lang w:val="pt-PT"/>
        </w:rPr>
        <w:t>FERIA SEXTA</w:t>
      </w:r>
    </w:p>
    <w:p w:rsidR="00447F19" w:rsidRPr="0021481A" w:rsidRDefault="00B970B9" w:rsidP="00B970B9">
      <w:pPr>
        <w:rPr>
          <w:lang w:val="it-IT"/>
        </w:rPr>
      </w:pPr>
      <w:r w:rsidRPr="0021481A">
        <w:rPr>
          <w:rStyle w:val="Time1"/>
          <w:lang w:val="pt-PT"/>
        </w:rPr>
        <w:t>Ad matutinam</w:t>
      </w:r>
      <w:r w:rsidRPr="0021481A">
        <w:rPr>
          <w:lang w:val="pt-PT"/>
        </w:rPr>
        <w:t xml:space="preserve"> INV </w:t>
      </w:r>
      <w:r w:rsidRPr="0021481A">
        <w:rPr>
          <w:rStyle w:val="Incipit"/>
          <w:lang w:val="pt-PT"/>
        </w:rPr>
        <w:t>Surrexit dominus</w:t>
      </w:r>
      <w:r w:rsidRPr="0021481A">
        <w:rPr>
          <w:lang w:val="pt-PT"/>
        </w:rPr>
        <w:t xml:space="preserve">. PS </w:t>
      </w:r>
      <w:r w:rsidRPr="0021481A">
        <w:rPr>
          <w:rStyle w:val="Incipit"/>
          <w:lang w:val="pt-PT"/>
        </w:rPr>
        <w:t>Venite exultemus</w:t>
      </w:r>
      <w:r w:rsidRPr="0021481A">
        <w:rPr>
          <w:lang w:val="pt-PT"/>
        </w:rPr>
        <w:t xml:space="preserve">. </w:t>
      </w:r>
      <w:r w:rsidRPr="0021481A">
        <w:rPr>
          <w:rStyle w:val="Time2"/>
          <w:lang w:val="it-IT"/>
        </w:rPr>
        <w:t>In primo nocturno</w:t>
      </w:r>
      <w:r w:rsidRPr="0021481A">
        <w:rPr>
          <w:lang w:val="it-IT"/>
        </w:rPr>
        <w:t xml:space="preserve">. Antiphona super psalmos [AN] </w:t>
      </w:r>
      <w:r w:rsidRPr="0021481A">
        <w:rPr>
          <w:rStyle w:val="Incipit"/>
          <w:lang w:val="it-IT"/>
        </w:rPr>
        <w:t>Alleluia</w:t>
      </w:r>
      <w:r w:rsidRPr="0021481A">
        <w:rPr>
          <w:lang w:val="it-IT"/>
        </w:rPr>
        <w:t xml:space="preserve">. PS </w:t>
      </w:r>
      <w:r w:rsidRPr="0021481A">
        <w:rPr>
          <w:rStyle w:val="Incipit"/>
          <w:lang w:val="it-IT"/>
        </w:rPr>
        <w:t>Caeli enarrant</w:t>
      </w:r>
      <w:r w:rsidRPr="0021481A">
        <w:rPr>
          <w:lang w:val="it-IT"/>
        </w:rPr>
        <w:t xml:space="preserve">. PS </w:t>
      </w:r>
      <w:r w:rsidRPr="0021481A">
        <w:rPr>
          <w:rStyle w:val="Incipit"/>
          <w:lang w:val="it-IT"/>
        </w:rPr>
        <w:t>Exaudiat</w:t>
      </w:r>
      <w:r w:rsidRPr="0021481A">
        <w:rPr>
          <w:lang w:val="it-IT"/>
        </w:rPr>
        <w:t xml:space="preserve">. PS </w:t>
      </w:r>
      <w:r w:rsidRPr="0021481A">
        <w:rPr>
          <w:rStyle w:val="Incipit"/>
          <w:lang w:val="it-IT"/>
        </w:rPr>
        <w:t>Domine in virtute</w:t>
      </w:r>
      <w:r w:rsidRPr="0021481A">
        <w:rPr>
          <w:lang w:val="it-IT"/>
        </w:rPr>
        <w:t xml:space="preserve">. VS </w:t>
      </w:r>
      <w:r w:rsidRPr="0021481A">
        <w:rPr>
          <w:rStyle w:val="Incipit"/>
          <w:lang w:val="it-IT"/>
        </w:rPr>
        <w:t>Tulerunt dominum meum</w:t>
      </w:r>
      <w:r w:rsidRPr="0021481A">
        <w:rPr>
          <w:lang w:val="it-IT"/>
        </w:rPr>
        <w:t xml:space="preserve">. Legitur EV </w:t>
      </w:r>
      <w:r w:rsidRPr="0021481A">
        <w:rPr>
          <w:rStyle w:val="Incipit"/>
          <w:lang w:val="it-IT"/>
        </w:rPr>
        <w:t>Undecim discipuli</w:t>
      </w:r>
      <w:r w:rsidRPr="0021481A">
        <w:rPr>
          <w:lang w:val="it-IT"/>
        </w:rPr>
        <w:t xml:space="preserve"> cum tribus responsoriis. RP </w:t>
      </w:r>
      <w:r w:rsidRPr="0021481A">
        <w:rPr>
          <w:rStyle w:val="Incipit"/>
          <w:lang w:val="it-IT"/>
        </w:rPr>
        <w:t>In virtute magna</w:t>
      </w:r>
      <w:r w:rsidR="00447F19" w:rsidRPr="0021481A">
        <w:rPr>
          <w:lang w:val="it-IT"/>
        </w:rPr>
        <w:t xml:space="preserve">. Require supra. [TD] </w:t>
      </w:r>
      <w:r w:rsidR="00447F19" w:rsidRPr="0021481A">
        <w:rPr>
          <w:rStyle w:val="Incipit"/>
          <w:lang w:val="it-IT"/>
        </w:rPr>
        <w:t>Te deum laudamus</w:t>
      </w:r>
      <w:r w:rsidR="00447F19" w:rsidRPr="0021481A">
        <w:rPr>
          <w:lang w:val="it-IT"/>
        </w:rPr>
        <w:t xml:space="preserve">. </w:t>
      </w:r>
    </w:p>
    <w:p w:rsidR="00B970B9" w:rsidRPr="0021481A" w:rsidRDefault="00447F19" w:rsidP="00B970B9">
      <w:pPr>
        <w:rPr>
          <w:lang w:val="it-IT"/>
        </w:rPr>
      </w:pPr>
      <w:r w:rsidRPr="0021481A">
        <w:rPr>
          <w:rStyle w:val="Time1"/>
          <w:lang w:val="it-IT"/>
        </w:rPr>
        <w:t>[Ad laudes]</w:t>
      </w:r>
      <w:r w:rsidRPr="0021481A">
        <w:rPr>
          <w:lang w:val="it-IT"/>
        </w:rPr>
        <w:t xml:space="preserve"> Sequitur AN </w:t>
      </w:r>
      <w:r w:rsidRPr="0021481A">
        <w:rPr>
          <w:rStyle w:val="Incipit"/>
          <w:lang w:val="it-IT"/>
        </w:rPr>
        <w:t>Angelus autem</w:t>
      </w:r>
      <w:r w:rsidRPr="0021481A">
        <w:rPr>
          <w:lang w:val="it-IT"/>
        </w:rPr>
        <w:t xml:space="preserve">. Sequitur GR </w:t>
      </w:r>
      <w:r w:rsidRPr="0021481A">
        <w:rPr>
          <w:rStyle w:val="Incipit"/>
          <w:lang w:val="it-IT"/>
        </w:rPr>
        <w:t>Haec dies</w:t>
      </w:r>
      <w:r w:rsidRPr="0021481A">
        <w:rPr>
          <w:lang w:val="it-IT"/>
        </w:rPr>
        <w:t xml:space="preserve">. [AL] </w:t>
      </w:r>
      <w:r w:rsidRPr="0021481A">
        <w:rPr>
          <w:rStyle w:val="Incipit"/>
          <w:lang w:val="it-IT"/>
        </w:rPr>
        <w:t>Alleluia</w:t>
      </w:r>
      <w:r w:rsidRPr="0021481A">
        <w:rPr>
          <w:lang w:val="it-IT"/>
        </w:rPr>
        <w:t xml:space="preserve"> tantum incipito. AB </w:t>
      </w:r>
      <w:r w:rsidRPr="0021481A">
        <w:rPr>
          <w:rStyle w:val="Incipit"/>
          <w:lang w:val="it-IT"/>
        </w:rPr>
        <w:t>Undecim discipuli</w:t>
      </w:r>
      <w:r w:rsidRPr="0021481A">
        <w:rPr>
          <w:lang w:val="it-IT"/>
        </w:rPr>
        <w:t xml:space="preserve">. OR </w:t>
      </w:r>
      <w:r w:rsidRPr="0021481A">
        <w:rPr>
          <w:rStyle w:val="Incipit"/>
          <w:lang w:val="it-IT"/>
        </w:rPr>
        <w:t>Omnipotens sempiterne deus</w:t>
      </w:r>
      <w:r w:rsidRPr="0021481A">
        <w:rPr>
          <w:lang w:val="it-IT"/>
        </w:rPr>
        <w:t>.</w:t>
      </w:r>
    </w:p>
    <w:p w:rsidR="00447F19" w:rsidRPr="0021481A" w:rsidRDefault="00447F19" w:rsidP="00B970B9">
      <w:pPr>
        <w:rPr>
          <w:lang w:val="it-IT"/>
        </w:rPr>
      </w:pPr>
      <w:r w:rsidRPr="0021481A">
        <w:rPr>
          <w:rStyle w:val="Time1"/>
          <w:lang w:val="it-IT"/>
        </w:rPr>
        <w:t>Ad cursus</w:t>
      </w:r>
      <w:r w:rsidRPr="0021481A">
        <w:rPr>
          <w:lang w:val="it-IT"/>
        </w:rPr>
        <w:t xml:space="preserve"> cantetur ut supra.</w:t>
      </w:r>
    </w:p>
    <w:p w:rsidR="007856F8" w:rsidRPr="0021481A" w:rsidRDefault="00447F19" w:rsidP="00B970B9">
      <w:pPr>
        <w:rPr>
          <w:lang w:val="it-IT"/>
        </w:rPr>
      </w:pPr>
      <w:r w:rsidRPr="0021481A">
        <w:rPr>
          <w:rStyle w:val="Time1"/>
          <w:lang w:val="it-IT"/>
        </w:rPr>
        <w:t>Ad missam</w:t>
      </w:r>
      <w:r w:rsidRPr="0021481A">
        <w:rPr>
          <w:lang w:val="it-IT"/>
        </w:rPr>
        <w:t xml:space="preserve"> IN </w:t>
      </w:r>
      <w:r w:rsidRPr="0021481A">
        <w:rPr>
          <w:rStyle w:val="Incipit"/>
          <w:lang w:val="it-IT"/>
        </w:rPr>
        <w:t>Eduxit dominus</w:t>
      </w:r>
      <w:r w:rsidRPr="0021481A">
        <w:rPr>
          <w:lang w:val="it-I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w:t>
      </w:r>
      <w:r w:rsidR="0006500F" w:rsidRPr="0021481A">
        <w:rPr>
          <w:rStyle w:val="Incipit"/>
          <w:lang w:val="en-US"/>
        </w:rPr>
        <w:t>is</w:t>
      </w:r>
      <w:r w:rsidR="0006500F" w:rsidRPr="0021481A">
        <w:rPr>
          <w:lang w:val="en-US"/>
        </w:rPr>
        <w:t>. Una tantum dicatur OR</w:t>
      </w:r>
      <w:r w:rsidR="000414AD" w:rsidRPr="0021481A">
        <w:rPr>
          <w:lang w:val="en-US"/>
        </w:rPr>
        <w:t>CL</w:t>
      </w:r>
      <w:r w:rsidR="0006500F" w:rsidRPr="0021481A">
        <w:rPr>
          <w:lang w:val="en-US"/>
        </w:rPr>
        <w:t xml:space="preserve"> </w:t>
      </w:r>
      <w:r w:rsidR="0006500F" w:rsidRPr="0021481A">
        <w:rPr>
          <w:rStyle w:val="Incipit"/>
          <w:lang w:val="en-US"/>
        </w:rPr>
        <w:t>(126vb</w:t>
      </w:r>
      <w:r w:rsidRPr="0021481A">
        <w:rPr>
          <w:rStyle w:val="Incipit"/>
          <w:lang w:val="en-US"/>
        </w:rPr>
        <w:t>) Omnipotens sempiterne deus</w:t>
      </w:r>
      <w:r w:rsidRPr="0021481A">
        <w:rPr>
          <w:lang w:val="en-US"/>
        </w:rPr>
        <w:t xml:space="preserve">. EP </w:t>
      </w:r>
      <w:r w:rsidRPr="0021481A">
        <w:rPr>
          <w:rStyle w:val="Incipit"/>
          <w:lang w:val="en-US"/>
        </w:rPr>
        <w:t xml:space="preserve">Christus </w:t>
      </w:r>
      <w:r w:rsidR="008B437B" w:rsidRPr="0021481A">
        <w:rPr>
          <w:rStyle w:val="Incipit"/>
          <w:lang w:val="en-US"/>
        </w:rPr>
        <w:t>|similis::</w:t>
      </w:r>
      <w:r w:rsidRPr="0021481A">
        <w:rPr>
          <w:rStyle w:val="Incipit"/>
          <w:lang w:val="en-US"/>
        </w:rPr>
        <w:t>simul</w:t>
      </w:r>
      <w:r w:rsidR="00356337" w:rsidRPr="0021481A">
        <w:rPr>
          <w:rStyle w:val="Incipit"/>
          <w:lang w:val="en-US"/>
        </w:rPr>
        <w:t>|</w:t>
      </w:r>
      <w:r w:rsidR="008B437B" w:rsidRPr="0021481A">
        <w:rPr>
          <w:rStyle w:val="Incipit"/>
          <w:lang w:val="en-US"/>
        </w:rPr>
        <w:t xml:space="preserve"> pro peccatis</w:t>
      </w:r>
      <w:r w:rsidR="008B437B" w:rsidRPr="0021481A">
        <w:rPr>
          <w:lang w:val="en-US"/>
        </w:rPr>
        <w:t>.</w:t>
      </w:r>
      <w:r w:rsidR="007856F8" w:rsidRPr="0021481A">
        <w:rPr>
          <w:lang w:val="en-US"/>
        </w:rPr>
        <w:t xml:space="preserve"> GR </w:t>
      </w:r>
      <w:r w:rsidR="007856F8" w:rsidRPr="0021481A">
        <w:rPr>
          <w:rStyle w:val="Incipit"/>
          <w:lang w:val="en-US"/>
        </w:rPr>
        <w:t>Haec dies</w:t>
      </w:r>
      <w:r w:rsidR="000414AD" w:rsidRPr="0021481A">
        <w:rPr>
          <w:lang w:val="en-US"/>
        </w:rPr>
        <w:t>. %D::Alleluia</w:t>
      </w:r>
      <w:r w:rsidR="007856F8" w:rsidRPr="0021481A">
        <w:rPr>
          <w:lang w:val="en-US"/>
        </w:rPr>
        <w:t xml:space="preserve">% GV </w:t>
      </w:r>
      <w:r w:rsidR="007856F8" w:rsidRPr="0021481A">
        <w:rPr>
          <w:rStyle w:val="Incipit"/>
          <w:lang w:val="en-US"/>
        </w:rPr>
        <w:t>Lapidem quem reprobaverunt</w:t>
      </w:r>
      <w:r w:rsidR="007856F8" w:rsidRPr="0021481A">
        <w:rPr>
          <w:lang w:val="en-US"/>
        </w:rPr>
        <w:t xml:space="preserve">. ALV </w:t>
      </w:r>
      <w:r w:rsidR="007856F8" w:rsidRPr="0021481A">
        <w:rPr>
          <w:rStyle w:val="Incipit"/>
          <w:lang w:val="en-US"/>
        </w:rPr>
        <w:t>E%D::xu%duxit dominus</w:t>
      </w:r>
      <w:r w:rsidR="007856F8" w:rsidRPr="0021481A">
        <w:rPr>
          <w:lang w:val="en-US"/>
        </w:rPr>
        <w:t xml:space="preserve">. </w:t>
      </w:r>
      <w:r w:rsidR="007856F8" w:rsidRPr="0021481A">
        <w:rPr>
          <w:lang w:val="it-IT"/>
        </w:rPr>
        <w:t xml:space="preserve">Sequentia non </w:t>
      </w:r>
      <w:r w:rsidR="007856F8" w:rsidRPr="0021481A">
        <w:rPr>
          <w:lang w:val="it-IT"/>
        </w:rPr>
        <w:lastRenderedPageBreak/>
        <w:t xml:space="preserve">cantatur. EV </w:t>
      </w:r>
      <w:r w:rsidR="007856F8" w:rsidRPr="0021481A">
        <w:rPr>
          <w:rStyle w:val="Incipit"/>
          <w:lang w:val="it-IT"/>
        </w:rPr>
        <w:t>Undecim discipuli</w:t>
      </w:r>
      <w:r w:rsidR="007856F8" w:rsidRPr="0021481A">
        <w:rPr>
          <w:lang w:val="it-IT"/>
        </w:rPr>
        <w:t xml:space="preserve">. [CR] </w:t>
      </w:r>
      <w:r w:rsidR="007856F8" w:rsidRPr="0021481A">
        <w:rPr>
          <w:rStyle w:val="Incipit"/>
          <w:lang w:val="it-IT"/>
        </w:rPr>
        <w:t>Credo in unum</w:t>
      </w:r>
      <w:r w:rsidR="007856F8" w:rsidRPr="0021481A">
        <w:rPr>
          <w:lang w:val="it-IT"/>
        </w:rPr>
        <w:t xml:space="preserve">. OF </w:t>
      </w:r>
      <w:r w:rsidR="007856F8" w:rsidRPr="0021481A">
        <w:rPr>
          <w:rStyle w:val="Incipit"/>
          <w:lang w:val="it-IT"/>
        </w:rPr>
        <w:t>Erit nobis</w:t>
      </w:r>
      <w:r w:rsidR="007856F8" w:rsidRPr="0021481A">
        <w:rPr>
          <w:lang w:val="it-IT"/>
        </w:rPr>
        <w:t xml:space="preserve">. PF </w:t>
      </w:r>
      <w:r w:rsidR="007856F8" w:rsidRPr="0021481A">
        <w:rPr>
          <w:rStyle w:val="Incipit"/>
          <w:lang w:val="it-IT"/>
        </w:rPr>
        <w:t>Te quidem domine</w:t>
      </w:r>
      <w:r w:rsidR="007856F8" w:rsidRPr="0021481A">
        <w:rPr>
          <w:lang w:val="it-IT"/>
        </w:rPr>
        <w:t xml:space="preserve">. [VAR] </w:t>
      </w:r>
      <w:r w:rsidR="007856F8" w:rsidRPr="0021481A">
        <w:rPr>
          <w:rStyle w:val="Incipit"/>
          <w:lang w:val="it-IT"/>
        </w:rPr>
        <w:t>Communicantes</w:t>
      </w:r>
      <w:r w:rsidR="007856F8" w:rsidRPr="0021481A">
        <w:rPr>
          <w:lang w:val="it-IT"/>
        </w:rPr>
        <w:t xml:space="preserve">. CO </w:t>
      </w:r>
      <w:r w:rsidR="007856F8" w:rsidRPr="0021481A">
        <w:rPr>
          <w:rStyle w:val="Incipit"/>
          <w:lang w:val="it-IT"/>
        </w:rPr>
        <w:t>Data est mihi</w:t>
      </w:r>
      <w:r w:rsidR="007856F8" w:rsidRPr="0021481A">
        <w:rPr>
          <w:lang w:val="it-IT"/>
        </w:rPr>
        <w:t xml:space="preserve">. PC </w:t>
      </w:r>
      <w:r w:rsidR="007856F8" w:rsidRPr="0021481A">
        <w:rPr>
          <w:rStyle w:val="Incipit"/>
          <w:lang w:val="it-IT"/>
        </w:rPr>
        <w:t>Respice quaesumus domine</w:t>
      </w:r>
      <w:r w:rsidR="007856F8" w:rsidRPr="0021481A">
        <w:rPr>
          <w:lang w:val="it-IT"/>
        </w:rPr>
        <w:t xml:space="preserve">. [IM] </w:t>
      </w:r>
      <w:r w:rsidR="007856F8" w:rsidRPr="0021481A">
        <w:rPr>
          <w:rStyle w:val="Incipit"/>
          <w:lang w:val="it-IT"/>
        </w:rPr>
        <w:t>Ite missa est</w:t>
      </w:r>
      <w:r w:rsidR="007856F8" w:rsidRPr="0021481A">
        <w:rPr>
          <w:lang w:val="it-IT"/>
        </w:rPr>
        <w:t>.</w:t>
      </w:r>
    </w:p>
    <w:p w:rsidR="007856F8" w:rsidRPr="0021481A" w:rsidRDefault="007856F8" w:rsidP="00B970B9">
      <w:pPr>
        <w:rPr>
          <w:lang w:val="it-IT"/>
        </w:rPr>
      </w:pPr>
      <w:r w:rsidRPr="0021481A">
        <w:rPr>
          <w:rStyle w:val="Time1"/>
          <w:lang w:val="it-IT"/>
        </w:rPr>
        <w:t>Sexta et nona</w:t>
      </w:r>
      <w:r w:rsidRPr="0021481A">
        <w:rPr>
          <w:lang w:val="it-IT"/>
        </w:rPr>
        <w:t xml:space="preserve"> ut supra.</w:t>
      </w:r>
    </w:p>
    <w:p w:rsidR="005160C5" w:rsidRPr="0021481A" w:rsidRDefault="007856F8" w:rsidP="00B970B9">
      <w:pPr>
        <w:rPr>
          <w:lang w:val="it-IT"/>
        </w:rPr>
      </w:pPr>
      <w:r w:rsidRPr="0021481A">
        <w:rPr>
          <w:rStyle w:val="Time1"/>
          <w:lang w:val="it-IT"/>
        </w:rPr>
        <w:t>In secunda vespera</w:t>
      </w:r>
      <w:r w:rsidRPr="0021481A">
        <w:rPr>
          <w:lang w:val="it-IT"/>
        </w:rPr>
        <w:t xml:space="preserve"> [KY] </w:t>
      </w:r>
      <w:r w:rsidRPr="0021481A">
        <w:rPr>
          <w:rStyle w:val="Incipit"/>
          <w:lang w:val="it-IT"/>
        </w:rPr>
        <w:t>Kyrie</w:t>
      </w:r>
      <w:r w:rsidRPr="0021481A">
        <w:rPr>
          <w:lang w:val="it-IT"/>
        </w:rPr>
        <w:t xml:space="preserve">. AN </w:t>
      </w:r>
      <w:r w:rsidRPr="0021481A">
        <w:rPr>
          <w:rStyle w:val="Incipit"/>
          <w:lang w:val="it-IT"/>
        </w:rPr>
        <w:t>Alleluia</w:t>
      </w:r>
      <w:r w:rsidRPr="0021481A">
        <w:rPr>
          <w:lang w:val="it-IT"/>
        </w:rPr>
        <w:t xml:space="preserve"> super psalmos. PS </w:t>
      </w:r>
      <w:r w:rsidRPr="0021481A">
        <w:rPr>
          <w:rStyle w:val="Incipit"/>
          <w:lang w:val="it-IT"/>
        </w:rPr>
        <w:t>Dixit dominus</w:t>
      </w:r>
      <w:r w:rsidRPr="0021481A">
        <w:rPr>
          <w:lang w:val="it-IT"/>
        </w:rPr>
        <w:t>. Sequitur GR</w:t>
      </w:r>
      <w:r w:rsidR="005160C5" w:rsidRPr="0021481A">
        <w:rPr>
          <w:lang w:val="it-IT"/>
        </w:rPr>
        <w:t xml:space="preserve"> </w:t>
      </w:r>
      <w:r w:rsidR="005160C5" w:rsidRPr="0021481A">
        <w:rPr>
          <w:rStyle w:val="Incipit"/>
          <w:lang w:val="it-IT"/>
        </w:rPr>
        <w:t>Haec dies</w:t>
      </w:r>
      <w:r w:rsidR="005160C5" w:rsidRPr="0021481A">
        <w:rPr>
          <w:lang w:val="it-IT"/>
        </w:rPr>
        <w:t xml:space="preserve">. GV </w:t>
      </w:r>
      <w:r w:rsidR="005160C5" w:rsidRPr="0021481A">
        <w:rPr>
          <w:rStyle w:val="Incipit"/>
          <w:lang w:val="it-IT"/>
        </w:rPr>
        <w:t>Lapidem quem</w:t>
      </w:r>
      <w:r w:rsidR="005160C5" w:rsidRPr="0021481A">
        <w:rPr>
          <w:lang w:val="it-IT"/>
        </w:rPr>
        <w:t xml:space="preserve">. ALV </w:t>
      </w:r>
      <w:r w:rsidR="005160C5" w:rsidRPr="0021481A">
        <w:rPr>
          <w:rStyle w:val="Incipit"/>
          <w:lang w:val="it-IT"/>
        </w:rPr>
        <w:t>Eduxit dominus</w:t>
      </w:r>
      <w:r w:rsidR="005160C5" w:rsidRPr="0021481A">
        <w:rPr>
          <w:lang w:val="it-IT"/>
        </w:rPr>
        <w:t xml:space="preserve">. AM </w:t>
      </w:r>
      <w:r w:rsidR="005160C5" w:rsidRPr="0021481A">
        <w:rPr>
          <w:rStyle w:val="Incipit"/>
          <w:lang w:val="it-IT"/>
        </w:rPr>
        <w:t>Data est mihi</w:t>
      </w:r>
      <w:r w:rsidR="005160C5" w:rsidRPr="0021481A">
        <w:rPr>
          <w:lang w:val="it-IT"/>
        </w:rPr>
        <w:t xml:space="preserve">. OR </w:t>
      </w:r>
      <w:r w:rsidR="005160C5" w:rsidRPr="0021481A">
        <w:rPr>
          <w:rStyle w:val="Incipit"/>
          <w:lang w:val="it-IT"/>
        </w:rPr>
        <w:t>Omnipotens sempiterne deus</w:t>
      </w:r>
      <w:r w:rsidR="005160C5" w:rsidRPr="0021481A">
        <w:rPr>
          <w:lang w:val="it-IT"/>
        </w:rPr>
        <w:t>.</w:t>
      </w:r>
    </w:p>
    <w:p w:rsidR="00447F19" w:rsidRPr="0021481A" w:rsidRDefault="00723125" w:rsidP="00B970B9">
      <w:pPr>
        <w:rPr>
          <w:lang w:val="it-IT"/>
        </w:rPr>
      </w:pPr>
      <w:r w:rsidRPr="0021481A">
        <w:rPr>
          <w:rStyle w:val="Time1"/>
          <w:lang w:val="it-IT"/>
        </w:rPr>
        <w:t>[Ad processionem]</w:t>
      </w:r>
      <w:r w:rsidRPr="0021481A">
        <w:rPr>
          <w:lang w:val="it-IT"/>
        </w:rPr>
        <w:t xml:space="preserve"> </w:t>
      </w:r>
      <w:r w:rsidR="005160C5" w:rsidRPr="0021481A">
        <w:rPr>
          <w:lang w:val="it-IT"/>
        </w:rPr>
        <w:t xml:space="preserve">Deinde fit processio ut in superiori nocte ad </w:t>
      </w:r>
      <w:r w:rsidR="005160C5" w:rsidRPr="0021481A">
        <w:rPr>
          <w:rStyle w:val="Ort"/>
          <w:lang w:val="it-IT"/>
        </w:rPr>
        <w:t>fontem baptismi</w:t>
      </w:r>
      <w:r w:rsidR="005160C5" w:rsidRPr="0021481A">
        <w:rPr>
          <w:lang w:val="it-IT"/>
        </w:rPr>
        <w:t>.</w:t>
      </w:r>
    </w:p>
    <w:p w:rsidR="005160C5" w:rsidRPr="0021481A" w:rsidRDefault="005160C5" w:rsidP="005160C5">
      <w:pPr>
        <w:pStyle w:val="Titolo1"/>
        <w:rPr>
          <w:lang w:val="it-IT"/>
        </w:rPr>
      </w:pPr>
      <w:r w:rsidRPr="0021481A">
        <w:rPr>
          <w:lang w:val="it-IT"/>
        </w:rPr>
        <w:t>SABBATO</w:t>
      </w:r>
    </w:p>
    <w:p w:rsidR="002838CC" w:rsidRPr="0021481A" w:rsidRDefault="005160C5" w:rsidP="005160C5">
      <w:pPr>
        <w:rPr>
          <w:lang w:val="it-IT"/>
        </w:rPr>
      </w:pPr>
      <w:r w:rsidRPr="0021481A">
        <w:rPr>
          <w:rStyle w:val="Time1"/>
          <w:lang w:val="it-IT"/>
        </w:rPr>
        <w:t>Ad matutinas</w:t>
      </w:r>
      <w:r w:rsidRPr="0021481A">
        <w:rPr>
          <w:lang w:val="it-IT"/>
        </w:rPr>
        <w:t xml:space="preserve"> (127ra) INV </w:t>
      </w:r>
      <w:r w:rsidRPr="0021481A">
        <w:rPr>
          <w:rStyle w:val="Incipit"/>
          <w:lang w:val="it-IT"/>
        </w:rPr>
        <w:t>Surrexit dominus</w:t>
      </w:r>
      <w:r w:rsidRPr="0021481A">
        <w:rPr>
          <w:lang w:val="it-IT"/>
        </w:rPr>
        <w:t xml:space="preserve">. PS </w:t>
      </w:r>
      <w:r w:rsidRPr="0021481A">
        <w:rPr>
          <w:rStyle w:val="Incipit"/>
          <w:lang w:val="it-IT"/>
        </w:rPr>
        <w:t>Venite exultemus</w:t>
      </w:r>
      <w:r w:rsidR="002838CC" w:rsidRPr="0021481A">
        <w:rPr>
          <w:lang w:val="it-IT"/>
        </w:rPr>
        <w:t xml:space="preserve">. </w:t>
      </w:r>
      <w:r w:rsidR="002838CC" w:rsidRPr="0021481A">
        <w:rPr>
          <w:rStyle w:val="Time2"/>
          <w:lang w:val="it-IT"/>
        </w:rPr>
        <w:t>In primo nocturno</w:t>
      </w:r>
      <w:r w:rsidR="002838CC" w:rsidRPr="0021481A">
        <w:rPr>
          <w:lang w:val="it-IT"/>
        </w:rPr>
        <w:t xml:space="preserve"> AN </w:t>
      </w:r>
      <w:r w:rsidR="002838CC" w:rsidRPr="0021481A">
        <w:rPr>
          <w:rStyle w:val="Incipit"/>
          <w:lang w:val="it-IT"/>
        </w:rPr>
        <w:t>Alleluia</w:t>
      </w:r>
      <w:r w:rsidR="002838CC" w:rsidRPr="0021481A">
        <w:rPr>
          <w:lang w:val="it-IT"/>
        </w:rPr>
        <w:t xml:space="preserve"> super psalmos. </w:t>
      </w:r>
      <w:r w:rsidR="002838CC" w:rsidRPr="0021481A">
        <w:rPr>
          <w:lang w:val="fr-FR"/>
        </w:rPr>
        <w:t xml:space="preserve">PS </w:t>
      </w:r>
      <w:r w:rsidR="002838CC" w:rsidRPr="0021481A">
        <w:rPr>
          <w:rStyle w:val="Incipit"/>
          <w:lang w:val="fr-FR"/>
        </w:rPr>
        <w:t>Dominus regit me</w:t>
      </w:r>
      <w:r w:rsidR="002838CC" w:rsidRPr="0021481A">
        <w:rPr>
          <w:lang w:val="fr-FR"/>
        </w:rPr>
        <w:t xml:space="preserve">. PS </w:t>
      </w:r>
      <w:r w:rsidR="002838CC" w:rsidRPr="0021481A">
        <w:rPr>
          <w:rStyle w:val="Incipit"/>
          <w:lang w:val="fr-FR"/>
        </w:rPr>
        <w:t>Domini est terra</w:t>
      </w:r>
      <w:r w:rsidR="002838CC" w:rsidRPr="0021481A">
        <w:rPr>
          <w:lang w:val="fr-FR"/>
        </w:rPr>
        <w:t xml:space="preserve">. PS </w:t>
      </w:r>
      <w:r w:rsidR="002838CC" w:rsidRPr="0021481A">
        <w:rPr>
          <w:rStyle w:val="Incipit"/>
          <w:lang w:val="fr-FR"/>
        </w:rPr>
        <w:t>Iudica me</w:t>
      </w:r>
      <w:r w:rsidR="002838CC" w:rsidRPr="0021481A">
        <w:rPr>
          <w:lang w:val="fr-FR"/>
        </w:rPr>
        <w:t xml:space="preserve">. </w:t>
      </w:r>
      <w:r w:rsidR="002838CC" w:rsidRPr="0021481A">
        <w:rPr>
          <w:lang w:val="it-IT"/>
        </w:rPr>
        <w:t xml:space="preserve">VS </w:t>
      </w:r>
      <w:r w:rsidR="002838CC" w:rsidRPr="0021481A">
        <w:rPr>
          <w:rStyle w:val="Incipit"/>
          <w:lang w:val="it-IT"/>
        </w:rPr>
        <w:t>Noli flere Maria</w:t>
      </w:r>
      <w:r w:rsidR="002838CC" w:rsidRPr="0021481A">
        <w:rPr>
          <w:lang w:val="it-IT"/>
        </w:rPr>
        <w:t xml:space="preserve">. Legitur EV </w:t>
      </w:r>
      <w:r w:rsidR="002838CC" w:rsidRPr="0021481A">
        <w:rPr>
          <w:rStyle w:val="Incipit"/>
          <w:lang w:val="it-IT"/>
        </w:rPr>
        <w:t>Una sabbati</w:t>
      </w:r>
      <w:r w:rsidR="002838CC" w:rsidRPr="0021481A">
        <w:rPr>
          <w:lang w:val="it-IT"/>
        </w:rPr>
        <w:t xml:space="preserve"> cum tribus responsoriis. RP </w:t>
      </w:r>
      <w:r w:rsidR="002838CC" w:rsidRPr="0021481A">
        <w:rPr>
          <w:rStyle w:val="Incipit"/>
          <w:lang w:val="it-IT"/>
        </w:rPr>
        <w:t>Ecce vicit leo</w:t>
      </w:r>
      <w:r w:rsidR="002838CC" w:rsidRPr="0021481A">
        <w:rPr>
          <w:lang w:val="it-IT"/>
        </w:rPr>
        <w:t xml:space="preserve"> cum ceteris ut supra. Sequitur [TD] </w:t>
      </w:r>
      <w:r w:rsidR="002838CC" w:rsidRPr="0021481A">
        <w:rPr>
          <w:rStyle w:val="Incipit"/>
          <w:lang w:val="it-IT"/>
        </w:rPr>
        <w:t>Te deum laudamus</w:t>
      </w:r>
      <w:r w:rsidR="002838CC" w:rsidRPr="0021481A">
        <w:rPr>
          <w:lang w:val="it-IT"/>
        </w:rPr>
        <w:t xml:space="preserve">. </w:t>
      </w:r>
    </w:p>
    <w:p w:rsidR="005160C5" w:rsidRPr="0021481A" w:rsidRDefault="002838CC" w:rsidP="005160C5">
      <w:pPr>
        <w:rPr>
          <w:lang w:val="pt-PT"/>
        </w:rPr>
      </w:pPr>
      <w:r w:rsidRPr="0021481A">
        <w:rPr>
          <w:rStyle w:val="Time1"/>
          <w:lang w:val="da-DK"/>
        </w:rPr>
        <w:t>[Ad laudes]</w:t>
      </w:r>
      <w:r w:rsidRPr="0021481A">
        <w:rPr>
          <w:lang w:val="da-DK"/>
        </w:rPr>
        <w:t xml:space="preserve"> Deinde </w:t>
      </w:r>
      <w:r w:rsidRPr="0021481A">
        <w:rPr>
          <w:rStyle w:val="Funktion"/>
          <w:lang w:val="da-DK"/>
        </w:rPr>
        <w:t>cantor</w:t>
      </w:r>
      <w:r w:rsidRPr="0021481A">
        <w:rPr>
          <w:lang w:val="da-DK"/>
        </w:rPr>
        <w:t xml:space="preserve"> imponit AN </w:t>
      </w:r>
      <w:r w:rsidRPr="0021481A">
        <w:rPr>
          <w:rStyle w:val="Incipit"/>
          <w:lang w:val="da-DK"/>
        </w:rPr>
        <w:t>Angelus autem</w:t>
      </w:r>
      <w:r w:rsidRPr="0021481A">
        <w:rPr>
          <w:lang w:val="da-DK"/>
        </w:rPr>
        <w:t xml:space="preserve">. Deinde cantetur ALV </w:t>
      </w:r>
      <w:r w:rsidRPr="0021481A">
        <w:rPr>
          <w:rStyle w:val="Incipit"/>
          <w:lang w:val="da-DK"/>
        </w:rPr>
        <w:t>Haec dies</w:t>
      </w:r>
      <w:r w:rsidRPr="0021481A">
        <w:rPr>
          <w:lang w:val="da-DK"/>
        </w:rPr>
        <w:t xml:space="preserve">. </w:t>
      </w:r>
      <w:r w:rsidRPr="0021481A">
        <w:rPr>
          <w:lang w:val="pt-PT"/>
        </w:rPr>
        <w:t xml:space="preserve">Aliud [AL] </w:t>
      </w:r>
      <w:r w:rsidRPr="0021481A">
        <w:rPr>
          <w:rStyle w:val="Incipit"/>
          <w:lang w:val="pt-PT"/>
        </w:rPr>
        <w:t>Alleluia</w:t>
      </w:r>
      <w:r w:rsidRPr="0021481A">
        <w:rPr>
          <w:lang w:val="pt-PT"/>
        </w:rPr>
        <w:t xml:space="preserve"> tantum incipito. AB </w:t>
      </w:r>
      <w:r w:rsidRPr="0021481A">
        <w:rPr>
          <w:rStyle w:val="Incipit"/>
          <w:lang w:val="pt-PT"/>
        </w:rPr>
        <w:t>Currebant duo simul</w:t>
      </w:r>
      <w:r w:rsidRPr="0021481A">
        <w:rPr>
          <w:lang w:val="pt-PT"/>
        </w:rPr>
        <w:t xml:space="preserve">. OR </w:t>
      </w:r>
      <w:r w:rsidRPr="0021481A">
        <w:rPr>
          <w:rStyle w:val="Incipit"/>
          <w:lang w:val="pt-PT"/>
        </w:rPr>
        <w:t>Concede quaesumus omnipotens deus</w:t>
      </w:r>
      <w:r w:rsidRPr="0021481A">
        <w:rPr>
          <w:lang w:val="pt-PT"/>
        </w:rPr>
        <w:t>.</w:t>
      </w:r>
    </w:p>
    <w:p w:rsidR="002838CC" w:rsidRPr="0021481A" w:rsidRDefault="002838CC" w:rsidP="005160C5">
      <w:pPr>
        <w:rPr>
          <w:lang w:val="pt-PT"/>
        </w:rPr>
      </w:pPr>
      <w:r w:rsidRPr="0021481A">
        <w:rPr>
          <w:rStyle w:val="Time1"/>
          <w:lang w:val="pt-PT"/>
        </w:rPr>
        <w:t>Ad cursos</w:t>
      </w:r>
      <w:r w:rsidRPr="0021481A">
        <w:rPr>
          <w:lang w:val="pt-PT"/>
        </w:rPr>
        <w:t xml:space="preserve"> diurnos ut supra.</w:t>
      </w:r>
    </w:p>
    <w:p w:rsidR="002838CC" w:rsidRPr="0021481A" w:rsidRDefault="002838CC" w:rsidP="005160C5">
      <w:pPr>
        <w:rPr>
          <w:lang w:val="fr-FR"/>
        </w:rPr>
      </w:pPr>
      <w:r w:rsidRPr="0021481A">
        <w:rPr>
          <w:rStyle w:val="Time1"/>
          <w:lang w:val="pt-PT"/>
        </w:rPr>
        <w:t>Ad missam</w:t>
      </w:r>
      <w:r w:rsidRPr="0021481A">
        <w:rPr>
          <w:lang w:val="pt-PT"/>
        </w:rPr>
        <w:t xml:space="preserve"> IN </w:t>
      </w:r>
      <w:r w:rsidRPr="0021481A">
        <w:rPr>
          <w:rStyle w:val="Incipit"/>
          <w:lang w:val="pt-PT"/>
        </w:rPr>
        <w:t>Eduxit dominus</w:t>
      </w:r>
      <w:r w:rsidRPr="0021481A">
        <w:rPr>
          <w:lang w:val="pt-P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Una tantum dicitur ORCL </w:t>
      </w:r>
      <w:r w:rsidRPr="0021481A">
        <w:rPr>
          <w:rStyle w:val="Incipit"/>
          <w:lang w:val="en-US"/>
        </w:rPr>
        <w:t>Concede quaesumus</w:t>
      </w:r>
      <w:r w:rsidRPr="0021481A">
        <w:rPr>
          <w:lang w:val="en-US"/>
        </w:rPr>
        <w:t xml:space="preserve">. EP </w:t>
      </w:r>
      <w:r w:rsidR="00A149C2" w:rsidRPr="0021481A">
        <w:rPr>
          <w:rStyle w:val="Incipit"/>
          <w:lang w:val="en-US"/>
        </w:rPr>
        <w:t>Deponentes omnem</w:t>
      </w:r>
      <w:r w:rsidR="00A149C2" w:rsidRPr="0021481A">
        <w:rPr>
          <w:lang w:val="en-US"/>
        </w:rPr>
        <w:t xml:space="preserve">. (127rb) ALV </w:t>
      </w:r>
      <w:r w:rsidR="00A149C2" w:rsidRPr="0021481A">
        <w:rPr>
          <w:rStyle w:val="Incipit"/>
          <w:lang w:val="en-US"/>
        </w:rPr>
        <w:t>Haec dies</w:t>
      </w:r>
      <w:r w:rsidR="00A149C2" w:rsidRPr="0021481A">
        <w:rPr>
          <w:lang w:val="en-US"/>
        </w:rPr>
        <w:t xml:space="preserve">. </w:t>
      </w:r>
      <w:r w:rsidR="00A149C2" w:rsidRPr="0021481A">
        <w:rPr>
          <w:lang w:val="it-IT"/>
        </w:rPr>
        <w:t xml:space="preserve">ALV </w:t>
      </w:r>
      <w:r w:rsidR="00A149C2" w:rsidRPr="0021481A">
        <w:rPr>
          <w:rStyle w:val="Incipit"/>
          <w:lang w:val="it-IT"/>
        </w:rPr>
        <w:t>Laudate pueri</w:t>
      </w:r>
      <w:r w:rsidR="00A149C2" w:rsidRPr="0021481A">
        <w:rPr>
          <w:lang w:val="it-IT"/>
        </w:rPr>
        <w:t xml:space="preserve">. ALV </w:t>
      </w:r>
      <w:r w:rsidR="00A149C2" w:rsidRPr="0021481A">
        <w:rPr>
          <w:rStyle w:val="Incipit"/>
          <w:lang w:val="it-IT"/>
        </w:rPr>
        <w:t>Sit nomen domini</w:t>
      </w:r>
      <w:r w:rsidR="00A149C2" w:rsidRPr="0021481A">
        <w:rPr>
          <w:lang w:val="it-IT"/>
        </w:rPr>
        <w:t xml:space="preserve">. Sequentia non cantatur. EV </w:t>
      </w:r>
      <w:r w:rsidR="00A149C2" w:rsidRPr="0021481A">
        <w:rPr>
          <w:rStyle w:val="Incipit"/>
          <w:lang w:val="it-IT"/>
        </w:rPr>
        <w:t>Una sabbati</w:t>
      </w:r>
      <w:r w:rsidR="00A149C2" w:rsidRPr="0021481A">
        <w:rPr>
          <w:lang w:val="it-IT"/>
        </w:rPr>
        <w:t xml:space="preserve">. [CR] </w:t>
      </w:r>
      <w:r w:rsidR="00A149C2" w:rsidRPr="0021481A">
        <w:rPr>
          <w:rStyle w:val="Incipit"/>
          <w:lang w:val="it-IT"/>
        </w:rPr>
        <w:t>Credo in unum</w:t>
      </w:r>
      <w:r w:rsidR="00A149C2" w:rsidRPr="0021481A">
        <w:rPr>
          <w:lang w:val="it-IT"/>
        </w:rPr>
        <w:t xml:space="preserve">. OF </w:t>
      </w:r>
      <w:r w:rsidR="00A149C2" w:rsidRPr="0021481A">
        <w:rPr>
          <w:rStyle w:val="Incipit"/>
          <w:lang w:val="it-IT"/>
        </w:rPr>
        <w:t>Benedictus qui venit</w:t>
      </w:r>
      <w:r w:rsidR="00A149C2" w:rsidRPr="0021481A">
        <w:rPr>
          <w:lang w:val="it-IT"/>
        </w:rPr>
        <w:t xml:space="preserve">. </w:t>
      </w:r>
      <w:r w:rsidR="00A149C2" w:rsidRPr="0021481A">
        <w:rPr>
          <w:lang w:val="fr-FR"/>
        </w:rPr>
        <w:t xml:space="preserve">PF </w:t>
      </w:r>
      <w:r w:rsidR="00A149C2" w:rsidRPr="0021481A">
        <w:rPr>
          <w:rStyle w:val="Incipit"/>
          <w:lang w:val="fr-FR"/>
        </w:rPr>
        <w:t>Te quidem domine</w:t>
      </w:r>
      <w:r w:rsidR="00A149C2" w:rsidRPr="0021481A">
        <w:rPr>
          <w:lang w:val="fr-FR"/>
        </w:rPr>
        <w:t xml:space="preserve">. [VAR] </w:t>
      </w:r>
      <w:r w:rsidR="00A149C2" w:rsidRPr="0021481A">
        <w:rPr>
          <w:rStyle w:val="Incipit"/>
          <w:lang w:val="fr-FR"/>
        </w:rPr>
        <w:t>Communicantes</w:t>
      </w:r>
      <w:r w:rsidR="00A149C2" w:rsidRPr="0021481A">
        <w:rPr>
          <w:lang w:val="fr-FR"/>
        </w:rPr>
        <w:t xml:space="preserve">. CO </w:t>
      </w:r>
      <w:r w:rsidR="00A149C2" w:rsidRPr="0021481A">
        <w:rPr>
          <w:rStyle w:val="Incipit"/>
          <w:lang w:val="fr-FR"/>
        </w:rPr>
        <w:t>Omnes qui in Christo</w:t>
      </w:r>
      <w:r w:rsidR="00A149C2" w:rsidRPr="0021481A">
        <w:rPr>
          <w:lang w:val="fr-FR"/>
        </w:rPr>
        <w:t>. PC</w:t>
      </w:r>
      <w:r w:rsidR="003B50EF" w:rsidRPr="0021481A">
        <w:rPr>
          <w:lang w:val="fr-FR"/>
        </w:rPr>
        <w:t xml:space="preserve"> </w:t>
      </w:r>
      <w:r w:rsidR="003B50EF" w:rsidRPr="0021481A">
        <w:rPr>
          <w:rStyle w:val="Incipit"/>
          <w:lang w:val="fr-FR"/>
        </w:rPr>
        <w:t>|Redemptiones::Redemptionis| nostrae</w:t>
      </w:r>
      <w:r w:rsidR="003B50EF" w:rsidRPr="0021481A">
        <w:rPr>
          <w:lang w:val="fr-FR"/>
        </w:rPr>
        <w:t xml:space="preserve"> cum [IM] </w:t>
      </w:r>
      <w:r w:rsidR="003B50EF" w:rsidRPr="0021481A">
        <w:rPr>
          <w:rStyle w:val="Incipit"/>
          <w:lang w:val="fr-FR"/>
        </w:rPr>
        <w:t>Ite missa est</w:t>
      </w:r>
      <w:r w:rsidR="003B50EF" w:rsidRPr="0021481A">
        <w:rPr>
          <w:lang w:val="fr-FR"/>
        </w:rPr>
        <w:t>.</w:t>
      </w:r>
    </w:p>
    <w:p w:rsidR="003B50EF" w:rsidRPr="0021481A" w:rsidRDefault="003B50EF" w:rsidP="005160C5">
      <w:pPr>
        <w:rPr>
          <w:lang w:val="fr-FR"/>
        </w:rPr>
      </w:pPr>
      <w:r w:rsidRPr="0021481A">
        <w:rPr>
          <w:rStyle w:val="Time1"/>
          <w:lang w:val="fr-FR"/>
        </w:rPr>
        <w:t>Sexta et nona</w:t>
      </w:r>
      <w:r w:rsidRPr="0021481A">
        <w:rPr>
          <w:lang w:val="fr-FR"/>
        </w:rPr>
        <w:t xml:space="preserve"> ut supra.</w:t>
      </w:r>
    </w:p>
    <w:p w:rsidR="003B50EF" w:rsidRPr="0021481A" w:rsidRDefault="003B50EF" w:rsidP="003B50EF">
      <w:pPr>
        <w:pStyle w:val="Titolo1"/>
        <w:rPr>
          <w:lang w:val="fr-FR"/>
        </w:rPr>
      </w:pPr>
      <w:r w:rsidRPr="0021481A">
        <w:rPr>
          <w:lang w:val="fr-FR"/>
        </w:rPr>
        <w:t>DOMINICA IN ALBIS</w:t>
      </w:r>
    </w:p>
    <w:p w:rsidR="003B50EF" w:rsidRPr="0021481A" w:rsidRDefault="003B50EF" w:rsidP="003B50EF">
      <w:pPr>
        <w:rPr>
          <w:lang w:val="en-US"/>
        </w:rPr>
      </w:pPr>
      <w:r w:rsidRPr="0021481A">
        <w:rPr>
          <w:rStyle w:val="Time1"/>
          <w:lang w:val="fr-FR"/>
        </w:rPr>
        <w:t>Ad vesperas</w:t>
      </w:r>
      <w:r w:rsidRPr="0021481A">
        <w:rPr>
          <w:lang w:val="fr-FR"/>
        </w:rPr>
        <w:t xml:space="preserve"> et dicitur [VAR] </w:t>
      </w:r>
      <w:r w:rsidRPr="0021481A">
        <w:rPr>
          <w:rStyle w:val="Incipit"/>
          <w:lang w:val="fr-FR"/>
        </w:rPr>
        <w:t>Deus in adiutorium meum intende</w:t>
      </w:r>
      <w:r w:rsidRPr="0021481A">
        <w:rPr>
          <w:lang w:val="fr-FR"/>
        </w:rPr>
        <w:t xml:space="preserve">. Et dominica in albis celebratur in summis propter octavam resurrectionis. </w:t>
      </w:r>
      <w:r w:rsidRPr="0021481A">
        <w:rPr>
          <w:lang w:val="en-US"/>
        </w:rPr>
        <w:t xml:space="preserve">AN </w:t>
      </w:r>
      <w:r w:rsidRPr="0021481A">
        <w:rPr>
          <w:rStyle w:val="Incipit"/>
          <w:lang w:val="en-US"/>
        </w:rPr>
        <w:t>Alleluia alleluia</w:t>
      </w:r>
      <w:r w:rsidRPr="0021481A">
        <w:rPr>
          <w:lang w:val="en-US"/>
        </w:rPr>
        <w:t xml:space="preserve">. PS </w:t>
      </w:r>
      <w:r w:rsidRPr="0021481A">
        <w:rPr>
          <w:rStyle w:val="Incipit"/>
          <w:lang w:val="en-US"/>
        </w:rPr>
        <w:t>Benedictus</w:t>
      </w:r>
      <w:r w:rsidR="0057140B" w:rsidRPr="0021481A">
        <w:rPr>
          <w:lang w:val="en-US"/>
        </w:rPr>
        <w:t xml:space="preserve"> cum ceteris. Hinc usque in</w:t>
      </w:r>
      <w:r w:rsidRPr="0021481A">
        <w:rPr>
          <w:lang w:val="en-US"/>
        </w:rPr>
        <w:t xml:space="preserve"> pentecosten canta [AN] </w:t>
      </w:r>
      <w:r w:rsidRPr="0021481A">
        <w:rPr>
          <w:rStyle w:val="Incipit"/>
          <w:lang w:val="en-US"/>
        </w:rPr>
        <w:t>Alleluia</w:t>
      </w:r>
      <w:r w:rsidRPr="0021481A">
        <w:rPr>
          <w:lang w:val="en-US"/>
        </w:rPr>
        <w:t xml:space="preserve"> secundum </w:t>
      </w:r>
      <w:r w:rsidR="0057140B" w:rsidRPr="0021481A">
        <w:rPr>
          <w:lang w:val="en-US"/>
        </w:rPr>
        <w:t xml:space="preserve">melodiam ferialis </w:t>
      </w:r>
      <w:r w:rsidRPr="0021481A">
        <w:rPr>
          <w:lang w:val="en-US"/>
        </w:rPr>
        <w:t xml:space="preserve">antiphonae in vesperis super psalmos. CP </w:t>
      </w:r>
      <w:r w:rsidR="00DD39E6">
        <w:rPr>
          <w:rStyle w:val="Incipit"/>
          <w:lang w:val="en-US"/>
        </w:rPr>
        <w:t>Vos (127va</w:t>
      </w:r>
      <w:r w:rsidRPr="0021481A">
        <w:rPr>
          <w:rStyle w:val="Incipit"/>
          <w:lang w:val="en-US"/>
        </w:rPr>
        <w:t>) estis genus electum</w:t>
      </w:r>
      <w:r w:rsidRPr="0021481A">
        <w:rPr>
          <w:lang w:val="en-US"/>
        </w:rPr>
        <w:t xml:space="preserve">. HY </w:t>
      </w:r>
      <w:r w:rsidRPr="0021481A">
        <w:rPr>
          <w:rStyle w:val="Incipit"/>
          <w:lang w:val="en-US"/>
        </w:rPr>
        <w:t>Vita sanctorum</w:t>
      </w:r>
      <w:r w:rsidRPr="0021481A">
        <w:rPr>
          <w:lang w:val="en-US"/>
        </w:rPr>
        <w:t xml:space="preserve">. VS </w:t>
      </w:r>
      <w:r w:rsidRPr="0021481A">
        <w:rPr>
          <w:rStyle w:val="Incipit"/>
          <w:lang w:val="en-US"/>
        </w:rPr>
        <w:t>Gavisi sunt discipuli</w:t>
      </w:r>
      <w:r w:rsidR="003B790C" w:rsidRPr="0021481A">
        <w:rPr>
          <w:lang w:val="en-US"/>
        </w:rPr>
        <w:t xml:space="preserve">. AM </w:t>
      </w:r>
      <w:r w:rsidR="003B790C" w:rsidRPr="0021481A">
        <w:rPr>
          <w:rStyle w:val="Incipit"/>
          <w:lang w:val="en-US"/>
        </w:rPr>
        <w:t>Cum esset sero</w:t>
      </w:r>
      <w:r w:rsidR="003B790C" w:rsidRPr="0021481A">
        <w:rPr>
          <w:lang w:val="en-US"/>
        </w:rPr>
        <w:t xml:space="preserve">. Sequitur OR </w:t>
      </w:r>
      <w:r w:rsidR="003B790C" w:rsidRPr="0021481A">
        <w:rPr>
          <w:rStyle w:val="Incipit"/>
          <w:lang w:val="en-US"/>
        </w:rPr>
        <w:t>Concede quaesumus omnipotens deus</w:t>
      </w:r>
      <w:r w:rsidR="003B790C" w:rsidRPr="0021481A">
        <w:rPr>
          <w:lang w:val="en-US"/>
        </w:rPr>
        <w:t>. Deinde suffrag</w:t>
      </w:r>
      <w:r w:rsidR="00D44AB4" w:rsidRPr="0021481A">
        <w:rPr>
          <w:lang w:val="en-US"/>
        </w:rPr>
        <w:t>i</w:t>
      </w:r>
      <w:r w:rsidR="003B790C" w:rsidRPr="0021481A">
        <w:rPr>
          <w:lang w:val="en-US"/>
        </w:rPr>
        <w:t>a</w:t>
      </w:r>
      <w:r w:rsidR="00D44AB4" w:rsidRPr="0021481A">
        <w:rPr>
          <w:lang w:val="en-US"/>
        </w:rPr>
        <w:t>.</w:t>
      </w:r>
      <w:r w:rsidR="003B790C" w:rsidRPr="0021481A">
        <w:rPr>
          <w:lang w:val="en-US"/>
        </w:rPr>
        <w:t xml:space="preserve"> </w:t>
      </w:r>
      <w:r w:rsidR="00D44AB4" w:rsidRPr="0021481A">
        <w:rPr>
          <w:lang w:val="en-US"/>
        </w:rPr>
        <w:t xml:space="preserve">[De resurrectione] </w:t>
      </w:r>
      <w:r w:rsidR="003B790C" w:rsidRPr="0021481A">
        <w:rPr>
          <w:lang w:val="en-US"/>
        </w:rPr>
        <w:t xml:space="preserve">AC </w:t>
      </w:r>
      <w:r w:rsidR="003B790C" w:rsidRPr="0021481A">
        <w:rPr>
          <w:rStyle w:val="Incipit"/>
          <w:lang w:val="en-US"/>
        </w:rPr>
        <w:t>Christus resurgens</w:t>
      </w:r>
      <w:r w:rsidR="003B790C" w:rsidRPr="0021481A">
        <w:rPr>
          <w:lang w:val="en-US"/>
        </w:rPr>
        <w:t xml:space="preserve">. VS </w:t>
      </w:r>
      <w:r w:rsidR="003B790C" w:rsidRPr="0021481A">
        <w:rPr>
          <w:rStyle w:val="Incipit"/>
          <w:lang w:val="en-US"/>
        </w:rPr>
        <w:t>In resurrectione tua</w:t>
      </w:r>
      <w:r w:rsidR="003B790C" w:rsidRPr="0021481A">
        <w:rPr>
          <w:lang w:val="en-US"/>
        </w:rPr>
        <w:t xml:space="preserve">. Oratio de resurrectione. Antiphona de sanctis [AC] </w:t>
      </w:r>
      <w:r w:rsidR="003B790C" w:rsidRPr="0021481A">
        <w:rPr>
          <w:rStyle w:val="Incipit"/>
          <w:lang w:val="en-US"/>
        </w:rPr>
        <w:t>Lux perpetua lucebit</w:t>
      </w:r>
      <w:r w:rsidR="003B790C" w:rsidRPr="0021481A">
        <w:rPr>
          <w:lang w:val="en-US"/>
        </w:rPr>
        <w:t>.</w:t>
      </w:r>
      <w:r w:rsidR="000E3C29" w:rsidRPr="0021481A">
        <w:rPr>
          <w:lang w:val="en-US"/>
        </w:rPr>
        <w:t xml:space="preserve"> VS </w:t>
      </w:r>
      <w:r w:rsidR="000E3C29" w:rsidRPr="0021481A">
        <w:rPr>
          <w:rStyle w:val="Incipit"/>
          <w:lang w:val="en-US"/>
        </w:rPr>
        <w:t>Gaudete iusti in domino</w:t>
      </w:r>
      <w:r w:rsidR="000E3C29" w:rsidRPr="0021481A">
        <w:rPr>
          <w:lang w:val="en-US"/>
        </w:rPr>
        <w:t xml:space="preserve">. ORC </w:t>
      </w:r>
      <w:r w:rsidR="000E3C29" w:rsidRPr="0021481A">
        <w:rPr>
          <w:rStyle w:val="Incipit"/>
          <w:lang w:val="en-US"/>
        </w:rPr>
        <w:t>Concede quaesumus omnipotens deus ut qui</w:t>
      </w:r>
      <w:r w:rsidR="000E3C29" w:rsidRPr="0021481A">
        <w:rPr>
          <w:lang w:val="en-US"/>
        </w:rPr>
        <w:t>.</w:t>
      </w:r>
    </w:p>
    <w:p w:rsidR="000E3C29" w:rsidRPr="0021481A" w:rsidRDefault="000E3C29" w:rsidP="003B50EF">
      <w:pPr>
        <w:rPr>
          <w:lang w:val="en-US"/>
        </w:rPr>
      </w:pPr>
      <w:r w:rsidRPr="0021481A">
        <w:rPr>
          <w:rStyle w:val="Time1"/>
          <w:lang w:val="en-US"/>
        </w:rPr>
        <w:t>Ad completorium</w:t>
      </w:r>
      <w:r w:rsidRPr="0021481A">
        <w:rPr>
          <w:lang w:val="en-US"/>
        </w:rPr>
        <w:t xml:space="preserve"> HY </w:t>
      </w:r>
      <w:r w:rsidRPr="0021481A">
        <w:rPr>
          <w:rStyle w:val="Incipit"/>
          <w:lang w:val="en-US"/>
        </w:rPr>
        <w:t>Ad cenam agni</w:t>
      </w:r>
      <w:r w:rsidRPr="0021481A">
        <w:rPr>
          <w:lang w:val="en-US"/>
        </w:rPr>
        <w:t xml:space="preserve">. CP </w:t>
      </w:r>
      <w:r w:rsidRPr="0021481A">
        <w:rPr>
          <w:rStyle w:val="Incipit"/>
          <w:lang w:val="en-US"/>
        </w:rPr>
        <w:t>Iesus Christus traditus</w:t>
      </w:r>
      <w:r w:rsidRPr="0021481A">
        <w:rPr>
          <w:lang w:val="en-US"/>
        </w:rPr>
        <w:t xml:space="preserve">. VS </w:t>
      </w:r>
      <w:r w:rsidRPr="0021481A">
        <w:rPr>
          <w:rStyle w:val="Incipit"/>
          <w:lang w:val="en-US"/>
        </w:rPr>
        <w:t>In resurrectione tua Christe</w:t>
      </w:r>
      <w:r w:rsidRPr="0021481A">
        <w:rPr>
          <w:lang w:val="en-US"/>
        </w:rPr>
        <w:t xml:space="preserve">. AD </w:t>
      </w:r>
      <w:r w:rsidRPr="0021481A">
        <w:rPr>
          <w:rStyle w:val="Incipit"/>
          <w:lang w:val="en-US"/>
        </w:rPr>
        <w:t>Alleluia resurrexit dominus</w:t>
      </w:r>
      <w:r w:rsidRPr="0021481A">
        <w:rPr>
          <w:lang w:val="en-US"/>
        </w:rPr>
        <w:t xml:space="preserve">. PSND </w:t>
      </w:r>
      <w:r w:rsidRPr="0021481A">
        <w:rPr>
          <w:rStyle w:val="Incipit"/>
          <w:lang w:val="en-US"/>
        </w:rPr>
        <w:t>Nunc dimittis</w:t>
      </w:r>
      <w:r w:rsidRPr="0021481A">
        <w:rPr>
          <w:lang w:val="en-US"/>
        </w:rPr>
        <w:t xml:space="preserve">. [PN] </w:t>
      </w:r>
      <w:r w:rsidRPr="0021481A">
        <w:rPr>
          <w:rStyle w:val="Incipit"/>
          <w:lang w:val="en-US"/>
        </w:rPr>
        <w:t>Pater noster</w:t>
      </w:r>
      <w:r w:rsidRPr="0021481A">
        <w:rPr>
          <w:lang w:val="en-US"/>
        </w:rPr>
        <w:t xml:space="preserve">. VS </w:t>
      </w:r>
      <w:r w:rsidRPr="0021481A">
        <w:rPr>
          <w:rStyle w:val="Incipit"/>
          <w:lang w:val="en-US"/>
        </w:rPr>
        <w:t>In pace in idipsum</w:t>
      </w:r>
      <w:r w:rsidRPr="0021481A">
        <w:rPr>
          <w:lang w:val="en-US"/>
        </w:rPr>
        <w:t xml:space="preserve">. [CD] </w:t>
      </w:r>
      <w:r w:rsidRPr="0021481A">
        <w:rPr>
          <w:rStyle w:val="Incipit"/>
          <w:lang w:val="en-US"/>
        </w:rPr>
        <w:t>Credo in deum</w:t>
      </w:r>
      <w:r w:rsidRPr="0021481A">
        <w:rPr>
          <w:lang w:val="en-US"/>
        </w:rPr>
        <w:t xml:space="preserve">. Hinc usque ad pentecosten in prima et in completorio preces non dicantur, sed tantum de resurrectione (127vb) una OR </w:t>
      </w:r>
      <w:r w:rsidRPr="0021481A">
        <w:rPr>
          <w:rStyle w:val="Incipit"/>
          <w:lang w:val="en-US"/>
        </w:rPr>
        <w:t>Repelle a nobis quaesumus domine</w:t>
      </w:r>
      <w:r w:rsidRPr="0021481A">
        <w:rPr>
          <w:lang w:val="en-US"/>
        </w:rPr>
        <w:t>. Hunc ordinem ad completorium servabis usque in vigiliam ascensionis exclusive.</w:t>
      </w:r>
    </w:p>
    <w:p w:rsidR="008E71F9" w:rsidRPr="0021481A" w:rsidRDefault="000E3C29" w:rsidP="003B50EF">
      <w:pPr>
        <w:rPr>
          <w:lang w:val="en-US"/>
        </w:rPr>
      </w:pPr>
      <w:r w:rsidRPr="0021481A">
        <w:rPr>
          <w:rStyle w:val="Time1"/>
          <w:lang w:val="en-US"/>
        </w:rPr>
        <w:lastRenderedPageBreak/>
        <w:t>Ad matutinam</w:t>
      </w:r>
      <w:r w:rsidRPr="0021481A">
        <w:rPr>
          <w:lang w:val="en-US"/>
        </w:rPr>
        <w:t xml:space="preserve"> et antiphona et</w:t>
      </w:r>
      <w:r w:rsidR="008E71F9" w:rsidRPr="0021481A">
        <w:rPr>
          <w:lang w:val="en-US"/>
        </w:rPr>
        <w:t xml:space="preserve"> versiculus ut in sancta nocte. Legitur EV </w:t>
      </w:r>
      <w:r w:rsidR="008E71F9" w:rsidRPr="0021481A">
        <w:rPr>
          <w:rStyle w:val="Incipit"/>
          <w:lang w:val="en-US"/>
        </w:rPr>
        <w:t xml:space="preserve">Thomas unus </w:t>
      </w:r>
      <w:r w:rsidR="00D44AB4" w:rsidRPr="0021481A">
        <w:rPr>
          <w:rStyle w:val="Incipit"/>
          <w:lang w:val="en-US"/>
        </w:rPr>
        <w:t xml:space="preserve">ex </w:t>
      </w:r>
      <w:r w:rsidR="008E71F9" w:rsidRPr="0021481A">
        <w:rPr>
          <w:rStyle w:val="Incipit"/>
          <w:lang w:val="en-US"/>
        </w:rPr>
        <w:t>duodecim</w:t>
      </w:r>
      <w:r w:rsidR="008E71F9" w:rsidRPr="0021481A">
        <w:rPr>
          <w:lang w:val="en-US"/>
        </w:rPr>
        <w:t xml:space="preserve"> cum tribus responsoriis de sancta nocte scilicet [RP] </w:t>
      </w:r>
      <w:r w:rsidR="008E71F9" w:rsidRPr="0021481A">
        <w:rPr>
          <w:rStyle w:val="Incipit"/>
          <w:lang w:val="en-US"/>
        </w:rPr>
        <w:t>Angelus domini</w:t>
      </w:r>
      <w:r w:rsidR="008E71F9" w:rsidRPr="0021481A">
        <w:rPr>
          <w:lang w:val="en-US"/>
        </w:rPr>
        <w:t xml:space="preserve"> cum reliquis. [TD] </w:t>
      </w:r>
      <w:r w:rsidR="008E71F9" w:rsidRPr="0021481A">
        <w:rPr>
          <w:rStyle w:val="Incipit"/>
          <w:lang w:val="en-US"/>
        </w:rPr>
        <w:t>Te deum laudamus</w:t>
      </w:r>
      <w:r w:rsidR="008E71F9" w:rsidRPr="0021481A">
        <w:rPr>
          <w:lang w:val="en-US"/>
        </w:rPr>
        <w:t xml:space="preserve">. Deinde </w:t>
      </w:r>
      <w:r w:rsidR="008E71F9" w:rsidRPr="0021481A">
        <w:rPr>
          <w:rStyle w:val="Funktion"/>
          <w:lang w:val="en-US"/>
        </w:rPr>
        <w:t>sacerdos</w:t>
      </w:r>
      <w:r w:rsidR="008E71F9" w:rsidRPr="0021481A">
        <w:rPr>
          <w:lang w:val="en-US"/>
        </w:rPr>
        <w:t xml:space="preserve"> subiungit VS </w:t>
      </w:r>
      <w:r w:rsidR="008E71F9" w:rsidRPr="0021481A">
        <w:rPr>
          <w:rStyle w:val="Incipit"/>
          <w:lang w:val="en-US"/>
        </w:rPr>
        <w:t>Surrexit dominus de sepulchro alleluia</w:t>
      </w:r>
      <w:r w:rsidR="008E71F9" w:rsidRPr="0021481A">
        <w:rPr>
          <w:lang w:val="en-US"/>
        </w:rPr>
        <w:t>.</w:t>
      </w:r>
    </w:p>
    <w:p w:rsidR="008E71F9" w:rsidRPr="0021481A" w:rsidRDefault="008E71F9" w:rsidP="003B50EF">
      <w:pPr>
        <w:rPr>
          <w:lang w:val="fr-FR"/>
        </w:rPr>
      </w:pPr>
      <w:r w:rsidRPr="0021481A">
        <w:rPr>
          <w:rStyle w:val="Time1"/>
          <w:lang w:val="en-US"/>
        </w:rPr>
        <w:t>Ad laudes</w:t>
      </w:r>
      <w:r w:rsidRPr="0021481A">
        <w:rPr>
          <w:lang w:val="en-US"/>
        </w:rPr>
        <w:t xml:space="preserve"> ANVAR </w:t>
      </w:r>
      <w:r w:rsidRPr="0021481A">
        <w:rPr>
          <w:rStyle w:val="Incipit"/>
          <w:lang w:val="en-US"/>
        </w:rPr>
        <w:t>Deus in adiutorium</w:t>
      </w:r>
      <w:r w:rsidRPr="0021481A">
        <w:rPr>
          <w:lang w:val="en-US"/>
        </w:rPr>
        <w:t xml:space="preserve">. </w:t>
      </w:r>
      <w:r w:rsidRPr="0021481A">
        <w:rPr>
          <w:lang w:val="it-IT"/>
        </w:rPr>
        <w:t xml:space="preserve">Cantatur tantum sola AN </w:t>
      </w:r>
      <w:r w:rsidRPr="0021481A">
        <w:rPr>
          <w:rStyle w:val="Incipit"/>
          <w:lang w:val="it-IT"/>
        </w:rPr>
        <w:t>Angelus domini</w:t>
      </w:r>
      <w:r w:rsidRPr="0021481A">
        <w:rPr>
          <w:lang w:val="it-IT"/>
        </w:rPr>
        <w:t xml:space="preserve">. </w:t>
      </w:r>
      <w:r w:rsidR="0057140B" w:rsidRPr="0021481A">
        <w:rPr>
          <w:lang w:val="it-IT"/>
        </w:rPr>
        <w:t xml:space="preserve">[EVI] </w:t>
      </w:r>
      <w:r w:rsidRPr="0021481A">
        <w:rPr>
          <w:rStyle w:val="Incipit"/>
          <w:lang w:val="it-IT"/>
        </w:rPr>
        <w:t>Carissimi</w:t>
      </w:r>
      <w:r w:rsidR="0057140B" w:rsidRPr="0021481A">
        <w:rPr>
          <w:lang w:val="it-IT"/>
        </w:rPr>
        <w:t>.</w:t>
      </w:r>
      <w:r w:rsidRPr="0021481A">
        <w:rPr>
          <w:rStyle w:val="Incipit"/>
          <w:lang w:val="it-IT"/>
        </w:rPr>
        <w:t xml:space="preserve"> </w:t>
      </w:r>
      <w:r w:rsidR="0057140B" w:rsidRPr="0021481A">
        <w:rPr>
          <w:lang w:val="fr-FR"/>
        </w:rPr>
        <w:t xml:space="preserve">CP </w:t>
      </w:r>
      <w:r w:rsidR="0057140B" w:rsidRPr="0021481A">
        <w:rPr>
          <w:rStyle w:val="Incipit"/>
          <w:lang w:val="fr-FR"/>
        </w:rPr>
        <w:t>O</w:t>
      </w:r>
      <w:r w:rsidR="00D75435">
        <w:rPr>
          <w:rStyle w:val="Incipit"/>
          <w:lang w:val="fr-FR"/>
        </w:rPr>
        <w:t>mne quod</w:t>
      </w:r>
      <w:r w:rsidRPr="0021481A">
        <w:rPr>
          <w:rStyle w:val="Incipit"/>
          <w:lang w:val="fr-FR"/>
        </w:rPr>
        <w:t xml:space="preserve"> natum est</w:t>
      </w:r>
      <w:r w:rsidRPr="0021481A">
        <w:rPr>
          <w:lang w:val="fr-FR"/>
        </w:rPr>
        <w:t xml:space="preserve">. VS </w:t>
      </w:r>
      <w:r w:rsidRPr="0021481A">
        <w:rPr>
          <w:rStyle w:val="Incipit"/>
          <w:lang w:val="fr-FR"/>
        </w:rPr>
        <w:t>Surrexit dominus de sepulchro</w:t>
      </w:r>
      <w:r w:rsidRPr="0021481A">
        <w:rPr>
          <w:lang w:val="fr-FR"/>
        </w:rPr>
        <w:t xml:space="preserve">. AB </w:t>
      </w:r>
      <w:r w:rsidRPr="0021481A">
        <w:rPr>
          <w:rStyle w:val="Incipit"/>
          <w:lang w:val="fr-FR"/>
        </w:rPr>
        <w:t>Thomas qui dicitur</w:t>
      </w:r>
      <w:r w:rsidRPr="0021481A">
        <w:rPr>
          <w:lang w:val="fr-FR"/>
        </w:rPr>
        <w:t xml:space="preserve">. Sequitur OR </w:t>
      </w:r>
      <w:r w:rsidRPr="0021481A">
        <w:rPr>
          <w:rStyle w:val="Incipit"/>
          <w:lang w:val="fr-FR"/>
        </w:rPr>
        <w:t>Praesta quaesumus omnipotens deus ut qui festa</w:t>
      </w:r>
      <w:r w:rsidRPr="0021481A">
        <w:rPr>
          <w:lang w:val="fr-FR"/>
        </w:rPr>
        <w:t xml:space="preserve">. Deinde de resurrectione AC </w:t>
      </w:r>
      <w:r w:rsidRPr="0021481A">
        <w:rPr>
          <w:rStyle w:val="Incipit"/>
          <w:lang w:val="fr-FR"/>
        </w:rPr>
        <w:t>(128ra) Surrexit dominus</w:t>
      </w:r>
      <w:r w:rsidRPr="0021481A">
        <w:rPr>
          <w:lang w:val="fr-FR"/>
        </w:rPr>
        <w:t xml:space="preserve">. OR </w:t>
      </w:r>
      <w:r w:rsidRPr="0021481A">
        <w:rPr>
          <w:rStyle w:val="Incipit"/>
          <w:lang w:val="fr-FR"/>
        </w:rPr>
        <w:t>Deus qui hodierna die per unigenitum</w:t>
      </w:r>
      <w:r w:rsidRPr="0021481A">
        <w:rPr>
          <w:lang w:val="fr-FR"/>
        </w:rPr>
        <w:t>.</w:t>
      </w:r>
    </w:p>
    <w:p w:rsidR="008E71F9" w:rsidRPr="0021481A" w:rsidRDefault="008E71F9" w:rsidP="003B50EF">
      <w:pPr>
        <w:rPr>
          <w:lang w:val="fr-FR"/>
        </w:rPr>
      </w:pPr>
      <w:r w:rsidRPr="0021481A">
        <w:rPr>
          <w:rStyle w:val="Time1"/>
          <w:lang w:val="fr-FR"/>
        </w:rPr>
        <w:t>Ad primam</w:t>
      </w:r>
      <w:r w:rsidRPr="0021481A">
        <w:rPr>
          <w:lang w:val="fr-FR"/>
        </w:rPr>
        <w:t xml:space="preserve"> </w:t>
      </w:r>
      <w:r w:rsidR="001C2D6C" w:rsidRPr="0021481A">
        <w:rPr>
          <w:lang w:val="fr-FR"/>
        </w:rPr>
        <w:t>HYHV</w:t>
      </w:r>
      <w:r w:rsidR="00C415B0" w:rsidRPr="0021481A">
        <w:rPr>
          <w:lang w:val="fr-FR"/>
        </w:rPr>
        <w:t xml:space="preserve"> </w:t>
      </w:r>
      <w:r w:rsidR="00C415B0" w:rsidRPr="0021481A">
        <w:rPr>
          <w:rStyle w:val="Incipit"/>
          <w:lang w:val="fr-FR"/>
        </w:rPr>
        <w:t>Quaesumus auctor</w:t>
      </w:r>
      <w:r w:rsidR="00C415B0" w:rsidRPr="0021481A">
        <w:rPr>
          <w:lang w:val="fr-FR"/>
        </w:rPr>
        <w:t xml:space="preserve">. </w:t>
      </w:r>
      <w:r w:rsidR="007167D4" w:rsidRPr="0021481A">
        <w:rPr>
          <w:lang w:val="fr-FR"/>
        </w:rPr>
        <w:t>HV</w:t>
      </w:r>
      <w:r w:rsidR="00C415B0" w:rsidRPr="0021481A">
        <w:rPr>
          <w:lang w:val="fr-FR"/>
        </w:rPr>
        <w:t xml:space="preserve"> </w:t>
      </w:r>
      <w:r w:rsidR="00C415B0" w:rsidRPr="0021481A">
        <w:rPr>
          <w:rStyle w:val="Incipit"/>
          <w:lang w:val="fr-FR"/>
        </w:rPr>
        <w:t>Gloria tibi domine</w:t>
      </w:r>
      <w:r w:rsidR="00C415B0" w:rsidRPr="0021481A">
        <w:rPr>
          <w:lang w:val="fr-FR"/>
        </w:rPr>
        <w:t xml:space="preserve">. AN </w:t>
      </w:r>
      <w:r w:rsidR="00C415B0" w:rsidRPr="0021481A">
        <w:rPr>
          <w:rStyle w:val="Incipit"/>
          <w:lang w:val="fr-FR"/>
        </w:rPr>
        <w:t>Angelus autem</w:t>
      </w:r>
      <w:r w:rsidR="00C415B0" w:rsidRPr="0021481A">
        <w:rPr>
          <w:lang w:val="fr-FR"/>
        </w:rPr>
        <w:t xml:space="preserve">. CP </w:t>
      </w:r>
      <w:r w:rsidR="00C415B0" w:rsidRPr="0021481A">
        <w:rPr>
          <w:rStyle w:val="Incipit"/>
          <w:lang w:val="fr-FR"/>
        </w:rPr>
        <w:t>Christus resurgens</w:t>
      </w:r>
      <w:r w:rsidR="00C415B0" w:rsidRPr="0021481A">
        <w:rPr>
          <w:lang w:val="fr-FR"/>
        </w:rPr>
        <w:t xml:space="preserve">. RB </w:t>
      </w:r>
      <w:r w:rsidR="00C415B0" w:rsidRPr="0021481A">
        <w:rPr>
          <w:rStyle w:val="Incipit"/>
          <w:lang w:val="fr-FR"/>
        </w:rPr>
        <w:t>Christe fili dei</w:t>
      </w:r>
      <w:r w:rsidR="00C415B0" w:rsidRPr="0021481A">
        <w:rPr>
          <w:lang w:val="fr-FR"/>
        </w:rPr>
        <w:t xml:space="preserve">. RV </w:t>
      </w:r>
      <w:r w:rsidR="00C415B0" w:rsidRPr="0021481A">
        <w:rPr>
          <w:rStyle w:val="Incipit"/>
          <w:lang w:val="fr-FR"/>
        </w:rPr>
        <w:t>Qui resurrexisti</w:t>
      </w:r>
      <w:r w:rsidR="00C415B0" w:rsidRPr="0021481A">
        <w:rPr>
          <w:lang w:val="fr-FR"/>
        </w:rPr>
        <w:t xml:space="preserve">. VS </w:t>
      </w:r>
      <w:r w:rsidR="00C415B0" w:rsidRPr="0021481A">
        <w:rPr>
          <w:rStyle w:val="Incipit"/>
          <w:lang w:val="fr-FR"/>
        </w:rPr>
        <w:t>Gloria patri</w:t>
      </w:r>
      <w:r w:rsidR="00C415B0" w:rsidRPr="0021481A">
        <w:rPr>
          <w:lang w:val="fr-FR"/>
        </w:rPr>
        <w:t xml:space="preserve">. VS </w:t>
      </w:r>
      <w:r w:rsidR="00C415B0" w:rsidRPr="0021481A">
        <w:rPr>
          <w:rStyle w:val="Incipit"/>
          <w:lang w:val="fr-FR"/>
        </w:rPr>
        <w:t>In resurrectione tua Christe</w:t>
      </w:r>
      <w:r w:rsidR="00C415B0" w:rsidRPr="0021481A">
        <w:rPr>
          <w:lang w:val="fr-FR"/>
        </w:rPr>
        <w:t xml:space="preserve">. [KY] </w:t>
      </w:r>
      <w:r w:rsidR="00C415B0" w:rsidRPr="0021481A">
        <w:rPr>
          <w:rStyle w:val="Incipit"/>
          <w:lang w:val="fr-FR"/>
        </w:rPr>
        <w:t>Kyrie</w:t>
      </w:r>
      <w:r w:rsidR="00C415B0" w:rsidRPr="0021481A">
        <w:rPr>
          <w:lang w:val="fr-FR"/>
        </w:rPr>
        <w:t xml:space="preserve"> cum [PN] </w:t>
      </w:r>
      <w:r w:rsidR="00C415B0" w:rsidRPr="0021481A">
        <w:rPr>
          <w:rStyle w:val="Incipit"/>
          <w:lang w:val="fr-FR"/>
        </w:rPr>
        <w:t>Pater noster</w:t>
      </w:r>
      <w:r w:rsidR="00C415B0" w:rsidRPr="0021481A">
        <w:rPr>
          <w:lang w:val="fr-FR"/>
        </w:rPr>
        <w:t xml:space="preserve">. OR </w:t>
      </w:r>
      <w:r w:rsidR="00C415B0" w:rsidRPr="0021481A">
        <w:rPr>
          <w:rStyle w:val="Incipit"/>
          <w:lang w:val="fr-FR"/>
        </w:rPr>
        <w:t>Deus qui per unigenitum tuum</w:t>
      </w:r>
      <w:r w:rsidR="00C415B0" w:rsidRPr="0021481A">
        <w:rPr>
          <w:lang w:val="fr-FR"/>
        </w:rPr>
        <w:t>.</w:t>
      </w:r>
    </w:p>
    <w:p w:rsidR="00C415B0" w:rsidRPr="0021481A" w:rsidRDefault="00C415B0" w:rsidP="003B50EF">
      <w:pPr>
        <w:rPr>
          <w:lang w:val="fr-FR"/>
        </w:rPr>
      </w:pPr>
      <w:r w:rsidRPr="0021481A">
        <w:rPr>
          <w:rStyle w:val="Time1"/>
          <w:lang w:val="fr-FR"/>
        </w:rPr>
        <w:t>Ad tertiam</w:t>
      </w:r>
      <w:r w:rsidR="0090275E" w:rsidRPr="0021481A">
        <w:rPr>
          <w:lang w:val="fr-FR"/>
        </w:rPr>
        <w:t xml:space="preserve"> HYHV </w:t>
      </w:r>
      <w:r w:rsidR="0090275E" w:rsidRPr="0021481A">
        <w:rPr>
          <w:rStyle w:val="Incipit"/>
          <w:lang w:val="fr-FR"/>
        </w:rPr>
        <w:t>Quaesumus auctor</w:t>
      </w:r>
      <w:r w:rsidR="0090275E" w:rsidRPr="0021481A">
        <w:rPr>
          <w:lang w:val="fr-FR"/>
        </w:rPr>
        <w:t xml:space="preserve">. </w:t>
      </w:r>
      <w:r w:rsidR="007167D4" w:rsidRPr="0021481A">
        <w:rPr>
          <w:lang w:val="fr-FR"/>
        </w:rPr>
        <w:t>HV</w:t>
      </w:r>
      <w:r w:rsidR="0090275E" w:rsidRPr="0021481A">
        <w:rPr>
          <w:lang w:val="fr-FR"/>
        </w:rPr>
        <w:t xml:space="preserve"> </w:t>
      </w:r>
      <w:r w:rsidR="0090275E" w:rsidRPr="0021481A">
        <w:rPr>
          <w:rStyle w:val="Incipit"/>
          <w:lang w:val="fr-FR"/>
        </w:rPr>
        <w:t>Gloria tibi domine</w:t>
      </w:r>
      <w:r w:rsidR="0090275E" w:rsidRPr="0021481A">
        <w:rPr>
          <w:lang w:val="fr-FR"/>
        </w:rPr>
        <w:t xml:space="preserve">. AN </w:t>
      </w:r>
      <w:r w:rsidR="0090275E" w:rsidRPr="0021481A">
        <w:rPr>
          <w:rStyle w:val="Incipit"/>
          <w:lang w:val="fr-FR"/>
        </w:rPr>
        <w:t>Et ecce terrae motus</w:t>
      </w:r>
      <w:r w:rsidR="0090275E" w:rsidRPr="0021481A">
        <w:rPr>
          <w:lang w:val="fr-FR"/>
        </w:rPr>
        <w:t>.</w:t>
      </w:r>
      <w:r w:rsidR="00337B19" w:rsidRPr="0021481A">
        <w:rPr>
          <w:lang w:val="fr-FR"/>
        </w:rPr>
        <w:t xml:space="preserve"> Capitulum de resurrectione. RB </w:t>
      </w:r>
      <w:r w:rsidR="00337B19" w:rsidRPr="0021481A">
        <w:rPr>
          <w:rStyle w:val="Incipit"/>
          <w:lang w:val="fr-FR"/>
        </w:rPr>
        <w:t>Resurrexit dominus alleluia</w:t>
      </w:r>
      <w:r w:rsidR="00337B19" w:rsidRPr="0021481A">
        <w:rPr>
          <w:lang w:val="fr-FR"/>
        </w:rPr>
        <w:t xml:space="preserve">. RV </w:t>
      </w:r>
      <w:r w:rsidR="00337B19" w:rsidRPr="0021481A">
        <w:rPr>
          <w:rStyle w:val="Incipit"/>
          <w:lang w:val="fr-FR"/>
        </w:rPr>
        <w:t>Sicut dixit</w:t>
      </w:r>
      <w:r w:rsidR="00337B19" w:rsidRPr="0021481A">
        <w:rPr>
          <w:lang w:val="fr-FR"/>
        </w:rPr>
        <w:t xml:space="preserve">. RV </w:t>
      </w:r>
      <w:r w:rsidR="00337B19" w:rsidRPr="0021481A">
        <w:rPr>
          <w:rStyle w:val="Incipit"/>
          <w:lang w:val="fr-FR"/>
        </w:rPr>
        <w:t>Gloria patri</w:t>
      </w:r>
      <w:r w:rsidR="00337B19" w:rsidRPr="0021481A">
        <w:rPr>
          <w:lang w:val="fr-FR"/>
        </w:rPr>
        <w:t xml:space="preserve">. VS </w:t>
      </w:r>
      <w:r w:rsidR="00337B19" w:rsidRPr="0021481A">
        <w:rPr>
          <w:rStyle w:val="Incipit"/>
          <w:lang w:val="fr-FR"/>
        </w:rPr>
        <w:t>In resurrectione tua Christe</w:t>
      </w:r>
      <w:r w:rsidR="00337B19" w:rsidRPr="0021481A">
        <w:rPr>
          <w:lang w:val="fr-FR"/>
        </w:rPr>
        <w:t xml:space="preserve">. Sequitur OR </w:t>
      </w:r>
      <w:r w:rsidR="00337B19" w:rsidRPr="0021481A">
        <w:rPr>
          <w:rStyle w:val="Incipit"/>
          <w:lang w:val="fr-FR"/>
        </w:rPr>
        <w:t>Deus qui hodierna die</w:t>
      </w:r>
      <w:r w:rsidR="00337B19" w:rsidRPr="0021481A">
        <w:rPr>
          <w:lang w:val="fr-FR"/>
        </w:rPr>
        <w:t xml:space="preserve">. Deinde </w:t>
      </w:r>
      <w:r w:rsidR="00337B19" w:rsidRPr="0021481A">
        <w:rPr>
          <w:rStyle w:val="Funktion"/>
          <w:lang w:val="fr-FR"/>
        </w:rPr>
        <w:t>cantor</w:t>
      </w:r>
      <w:r w:rsidR="00337B19" w:rsidRPr="0021481A">
        <w:rPr>
          <w:lang w:val="fr-FR"/>
        </w:rPr>
        <w:t xml:space="preserve"> imponat AC </w:t>
      </w:r>
      <w:r w:rsidR="00337B19" w:rsidRPr="0021481A">
        <w:rPr>
          <w:rStyle w:val="Incipit"/>
          <w:lang w:val="fr-FR"/>
        </w:rPr>
        <w:t>In die resurrectionis</w:t>
      </w:r>
      <w:r w:rsidR="00337B19" w:rsidRPr="0021481A">
        <w:rPr>
          <w:lang w:val="fr-FR"/>
        </w:rPr>
        <w:t>. Sequitur oratio de re(</w:t>
      </w:r>
      <w:r w:rsidR="00FF1F63" w:rsidRPr="0021481A">
        <w:rPr>
          <w:lang w:val="fr-FR"/>
        </w:rPr>
        <w:t>128r</w:t>
      </w:r>
      <w:r w:rsidR="00EF20D2" w:rsidRPr="0021481A">
        <w:rPr>
          <w:lang w:val="fr-FR"/>
        </w:rPr>
        <w:t>b)</w:t>
      </w:r>
      <w:r w:rsidR="00337B19" w:rsidRPr="0021481A">
        <w:rPr>
          <w:lang w:val="fr-FR"/>
        </w:rPr>
        <w:t>surrectione</w:t>
      </w:r>
      <w:r w:rsidR="0057140B" w:rsidRPr="0021481A">
        <w:rPr>
          <w:lang w:val="fr-FR"/>
        </w:rPr>
        <w:t xml:space="preserve"> domini</w:t>
      </w:r>
      <w:r w:rsidR="00EF20D2" w:rsidRPr="0021481A">
        <w:rPr>
          <w:lang w:val="fr-FR"/>
        </w:rPr>
        <w:t>.</w:t>
      </w:r>
    </w:p>
    <w:p w:rsidR="00EF20D2" w:rsidRPr="0021481A" w:rsidRDefault="00EF20D2" w:rsidP="003B50EF">
      <w:pPr>
        <w:rPr>
          <w:lang w:val="fr-FR"/>
        </w:rPr>
      </w:pPr>
      <w:r w:rsidRPr="0021481A">
        <w:rPr>
          <w:rStyle w:val="Time1"/>
          <w:lang w:val="fr-FR"/>
        </w:rPr>
        <w:t>[Ad processionem]</w:t>
      </w:r>
      <w:r w:rsidRPr="0021481A">
        <w:rPr>
          <w:lang w:val="fr-FR"/>
        </w:rPr>
        <w:t xml:space="preserve"> </w:t>
      </w:r>
      <w:r w:rsidR="0057140B" w:rsidRPr="0021481A">
        <w:rPr>
          <w:lang w:val="fr-FR"/>
        </w:rPr>
        <w:t>F</w:t>
      </w:r>
      <w:r w:rsidRPr="0021481A">
        <w:rPr>
          <w:lang w:val="fr-FR"/>
        </w:rPr>
        <w:t xml:space="preserve">it aspersio cum AP </w:t>
      </w:r>
      <w:r w:rsidRPr="0021481A">
        <w:rPr>
          <w:rStyle w:val="Incipit"/>
          <w:lang w:val="fr-FR"/>
        </w:rPr>
        <w:t>Vidi aquam</w:t>
      </w:r>
      <w:r w:rsidRPr="0021481A">
        <w:rPr>
          <w:lang w:val="fr-FR"/>
        </w:rPr>
        <w:t xml:space="preserve">. Post aspersionem fit processio in </w:t>
      </w:r>
      <w:r w:rsidRPr="0021481A">
        <w:rPr>
          <w:rStyle w:val="Ort"/>
          <w:lang w:val="fr-FR"/>
        </w:rPr>
        <w:t>claustro</w:t>
      </w:r>
      <w:r w:rsidRPr="0021481A">
        <w:rPr>
          <w:lang w:val="fr-FR"/>
        </w:rPr>
        <w:t xml:space="preserve"> vel alibi ut in die sancto, et in ipso ordine cum eisdem antiphonis.</w:t>
      </w:r>
    </w:p>
    <w:p w:rsidR="00EF20D2" w:rsidRPr="0021481A" w:rsidRDefault="00EF20D2" w:rsidP="003B50EF">
      <w:pPr>
        <w:rPr>
          <w:lang w:val="pt-PT"/>
        </w:rPr>
      </w:pPr>
      <w:r w:rsidRPr="0021481A">
        <w:rPr>
          <w:rStyle w:val="Time1"/>
          <w:lang w:val="fr-FR"/>
        </w:rPr>
        <w:t>[Ad missam]</w:t>
      </w:r>
      <w:r w:rsidR="00D127F1" w:rsidRPr="0021481A">
        <w:rPr>
          <w:lang w:val="fr-FR"/>
        </w:rPr>
        <w:t xml:space="preserve"> Peracta processione </w:t>
      </w:r>
      <w:r w:rsidR="00D127F1" w:rsidRPr="0021481A">
        <w:rPr>
          <w:rStyle w:val="Funktion"/>
          <w:lang w:val="fr-FR"/>
        </w:rPr>
        <w:t>cantores</w:t>
      </w:r>
      <w:r w:rsidR="00D127F1" w:rsidRPr="0021481A">
        <w:rPr>
          <w:lang w:val="fr-FR"/>
        </w:rPr>
        <w:t xml:space="preserve"> imponant IN </w:t>
      </w:r>
      <w:r w:rsidR="00D127F1" w:rsidRPr="0021481A">
        <w:rPr>
          <w:rStyle w:val="Incipit"/>
          <w:lang w:val="fr-FR"/>
        </w:rPr>
        <w:t>Resurrexi et adhuc</w:t>
      </w:r>
      <w:r w:rsidR="00D127F1" w:rsidRPr="0021481A">
        <w:rPr>
          <w:lang w:val="fr-FR"/>
        </w:rPr>
        <w:t xml:space="preserve">. Sollemne [KY] </w:t>
      </w:r>
      <w:r w:rsidR="00D127F1" w:rsidRPr="0021481A">
        <w:rPr>
          <w:rStyle w:val="Incipit"/>
          <w:lang w:val="fr-FR"/>
        </w:rPr>
        <w:t>Kyrie</w:t>
      </w:r>
      <w:r w:rsidR="00D127F1" w:rsidRPr="0021481A">
        <w:rPr>
          <w:lang w:val="fr-FR"/>
        </w:rPr>
        <w:t xml:space="preserve"> cum [GL] </w:t>
      </w:r>
      <w:r w:rsidR="00D127F1" w:rsidRPr="0021481A">
        <w:rPr>
          <w:rStyle w:val="Incipit"/>
          <w:lang w:val="fr-FR"/>
        </w:rPr>
        <w:t>Gloria in excelsis</w:t>
      </w:r>
      <w:r w:rsidR="00D127F1" w:rsidRPr="0021481A">
        <w:rPr>
          <w:lang w:val="fr-FR"/>
        </w:rPr>
        <w:t xml:space="preserve">. Sequitur ORCL </w:t>
      </w:r>
      <w:r w:rsidR="00D127F1" w:rsidRPr="0021481A">
        <w:rPr>
          <w:rStyle w:val="Incipit"/>
          <w:lang w:val="fr-FR"/>
        </w:rPr>
        <w:t>Deus qui hodierna die</w:t>
      </w:r>
      <w:r w:rsidR="00D127F1" w:rsidRPr="0021481A">
        <w:rPr>
          <w:lang w:val="fr-FR"/>
        </w:rPr>
        <w:t xml:space="preserve">. EP </w:t>
      </w:r>
      <w:r w:rsidR="00D127F1" w:rsidRPr="0021481A">
        <w:rPr>
          <w:rStyle w:val="Incipit"/>
          <w:lang w:val="fr-FR"/>
        </w:rPr>
        <w:t>Expurgate vetus |fermenti::fermentum|</w:t>
      </w:r>
      <w:r w:rsidR="00D127F1" w:rsidRPr="0021481A">
        <w:rPr>
          <w:lang w:val="fr-FR"/>
        </w:rPr>
        <w:t xml:space="preserve">. ALV </w:t>
      </w:r>
      <w:r w:rsidR="00D127F1" w:rsidRPr="0021481A">
        <w:rPr>
          <w:rStyle w:val="Incipit"/>
          <w:lang w:val="fr-FR"/>
        </w:rPr>
        <w:t>In resurrectione</w:t>
      </w:r>
      <w:r w:rsidR="00D127F1" w:rsidRPr="0021481A">
        <w:rPr>
          <w:lang w:val="fr-FR"/>
        </w:rPr>
        <w:t xml:space="preserve">. ALV </w:t>
      </w:r>
      <w:r w:rsidR="00D127F1" w:rsidRPr="0021481A">
        <w:rPr>
          <w:rStyle w:val="Incipit"/>
          <w:lang w:val="fr-FR"/>
        </w:rPr>
        <w:t>Pascha nostrum</w:t>
      </w:r>
      <w:r w:rsidR="00D127F1" w:rsidRPr="0021481A">
        <w:rPr>
          <w:lang w:val="fr-FR"/>
        </w:rPr>
        <w:t xml:space="preserve">. ALV </w:t>
      </w:r>
      <w:r w:rsidR="00D127F1" w:rsidRPr="0021481A">
        <w:rPr>
          <w:rStyle w:val="Incipit"/>
          <w:lang w:val="fr-FR"/>
        </w:rPr>
        <w:t>Epulemur</w:t>
      </w:r>
      <w:r w:rsidR="00D127F1" w:rsidRPr="0021481A">
        <w:rPr>
          <w:lang w:val="fr-FR"/>
        </w:rPr>
        <w:t xml:space="preserve">. SE </w:t>
      </w:r>
      <w:r w:rsidR="00D127F1" w:rsidRPr="0021481A">
        <w:rPr>
          <w:rStyle w:val="Incipit"/>
          <w:lang w:val="fr-FR"/>
        </w:rPr>
        <w:t>Victimae paschali</w:t>
      </w:r>
      <w:r w:rsidR="00D127F1" w:rsidRPr="0021481A">
        <w:rPr>
          <w:lang w:val="fr-FR"/>
        </w:rPr>
        <w:t xml:space="preserve">. EV </w:t>
      </w:r>
      <w:r w:rsidR="00D127F1" w:rsidRPr="0021481A">
        <w:rPr>
          <w:rStyle w:val="Incipit"/>
          <w:lang w:val="fr-FR"/>
        </w:rPr>
        <w:t>Maria Magdalena</w:t>
      </w:r>
      <w:r w:rsidR="00D127F1" w:rsidRPr="0021481A">
        <w:rPr>
          <w:lang w:val="fr-FR"/>
        </w:rPr>
        <w:t xml:space="preserve">. [CR] </w:t>
      </w:r>
      <w:r w:rsidR="00D127F1" w:rsidRPr="0021481A">
        <w:rPr>
          <w:rStyle w:val="Incipit"/>
          <w:lang w:val="fr-FR"/>
        </w:rPr>
        <w:t>Credo in unum</w:t>
      </w:r>
      <w:r w:rsidR="00D127F1" w:rsidRPr="0021481A">
        <w:rPr>
          <w:lang w:val="fr-FR"/>
        </w:rPr>
        <w:t xml:space="preserve">. OF </w:t>
      </w:r>
      <w:r w:rsidR="00D127F1" w:rsidRPr="0021481A">
        <w:rPr>
          <w:rStyle w:val="Incipit"/>
          <w:lang w:val="fr-FR"/>
        </w:rPr>
        <w:t>Terra tremuit</w:t>
      </w:r>
      <w:r w:rsidR="00D127F1" w:rsidRPr="0021481A">
        <w:rPr>
          <w:lang w:val="fr-FR"/>
        </w:rPr>
        <w:t xml:space="preserve">. PF </w:t>
      </w:r>
      <w:r w:rsidR="00D127F1" w:rsidRPr="0021481A">
        <w:rPr>
          <w:rStyle w:val="Incipit"/>
          <w:lang w:val="fr-FR"/>
        </w:rPr>
        <w:t>Te quidem</w:t>
      </w:r>
      <w:r w:rsidR="00D127F1" w:rsidRPr="0021481A">
        <w:rPr>
          <w:lang w:val="fr-FR"/>
        </w:rPr>
        <w:t xml:space="preserve">. Hodie nec ammodo dicitur [VAR] </w:t>
      </w:r>
      <w:r w:rsidR="00D127F1" w:rsidRPr="0021481A">
        <w:rPr>
          <w:rStyle w:val="Incipit"/>
          <w:lang w:val="fr-FR"/>
        </w:rPr>
        <w:t>Communicantes</w:t>
      </w:r>
      <w:r w:rsidR="00D127F1" w:rsidRPr="0021481A">
        <w:rPr>
          <w:lang w:val="fr-FR"/>
        </w:rPr>
        <w:t xml:space="preserve">. [SA] </w:t>
      </w:r>
      <w:r w:rsidR="00D127F1" w:rsidRPr="0021481A">
        <w:rPr>
          <w:rStyle w:val="Incipit"/>
          <w:lang w:val="fr-FR"/>
        </w:rPr>
        <w:t>Sanctus</w:t>
      </w:r>
      <w:r w:rsidR="00D127F1" w:rsidRPr="0021481A">
        <w:rPr>
          <w:lang w:val="fr-FR"/>
        </w:rPr>
        <w:t xml:space="preserve"> et [AG] </w:t>
      </w:r>
      <w:r w:rsidR="00D127F1" w:rsidRPr="0021481A">
        <w:rPr>
          <w:rStyle w:val="Incipit"/>
          <w:lang w:val="fr-FR"/>
        </w:rPr>
        <w:t>Agnus dei</w:t>
      </w:r>
      <w:r w:rsidR="00D127F1" w:rsidRPr="0021481A">
        <w:rPr>
          <w:lang w:val="fr-FR"/>
        </w:rPr>
        <w:t xml:space="preserve"> festive</w:t>
      </w:r>
      <w:r w:rsidR="00FF1F63" w:rsidRPr="0021481A">
        <w:rPr>
          <w:lang w:val="fr-FR"/>
        </w:rPr>
        <w:t xml:space="preserve"> (128va) cantetur. </w:t>
      </w:r>
      <w:r w:rsidR="00FF1F63" w:rsidRPr="0021481A">
        <w:rPr>
          <w:lang w:val="pt-PT"/>
        </w:rPr>
        <w:t xml:space="preserve">CO </w:t>
      </w:r>
      <w:r w:rsidR="00FF1F63" w:rsidRPr="0021481A">
        <w:rPr>
          <w:rStyle w:val="Incipit"/>
          <w:lang w:val="pt-PT"/>
        </w:rPr>
        <w:t>Pascha nostrum</w:t>
      </w:r>
      <w:r w:rsidR="00FF1F63" w:rsidRPr="0021481A">
        <w:rPr>
          <w:lang w:val="pt-PT"/>
        </w:rPr>
        <w:t xml:space="preserve">. PC </w:t>
      </w:r>
      <w:r w:rsidR="00FF1F63" w:rsidRPr="0021481A">
        <w:rPr>
          <w:rStyle w:val="Incipit"/>
          <w:lang w:val="pt-PT"/>
        </w:rPr>
        <w:t>Spiritus nobis domine</w:t>
      </w:r>
      <w:r w:rsidR="00FF1F63" w:rsidRPr="0021481A">
        <w:rPr>
          <w:lang w:val="pt-PT"/>
        </w:rPr>
        <w:t xml:space="preserve"> cum [IM] </w:t>
      </w:r>
      <w:r w:rsidR="00FF1F63" w:rsidRPr="0021481A">
        <w:rPr>
          <w:rStyle w:val="Incipit"/>
          <w:lang w:val="pt-PT"/>
        </w:rPr>
        <w:t>Ite missa est</w:t>
      </w:r>
      <w:r w:rsidR="00FF1F63" w:rsidRPr="0021481A">
        <w:rPr>
          <w:lang w:val="pt-PT"/>
        </w:rPr>
        <w:t xml:space="preserve">, vel [IM] </w:t>
      </w:r>
      <w:r w:rsidR="00FF1F63" w:rsidRPr="0021481A">
        <w:rPr>
          <w:rStyle w:val="Incipit"/>
          <w:lang w:val="pt-PT"/>
        </w:rPr>
        <w:t xml:space="preserve">Ite missa est. </w:t>
      </w:r>
      <w:r w:rsidR="00257774" w:rsidRPr="0021481A">
        <w:rPr>
          <w:rStyle w:val="Incipit"/>
          <w:lang w:val="pt-PT"/>
        </w:rPr>
        <w:t>Deo gratias</w:t>
      </w:r>
      <w:r w:rsidR="00257774" w:rsidRPr="0021481A">
        <w:rPr>
          <w:lang w:val="pt-PT"/>
        </w:rPr>
        <w:t xml:space="preserve">. </w:t>
      </w:r>
      <w:r w:rsidR="00D27FBB">
        <w:rPr>
          <w:lang w:val="pt-PT"/>
        </w:rPr>
        <w:t>[TP</w:t>
      </w:r>
      <w:r w:rsidR="00FF1F63" w:rsidRPr="0021481A">
        <w:rPr>
          <w:lang w:val="pt-PT"/>
        </w:rPr>
        <w:t xml:space="preserve">] </w:t>
      </w:r>
      <w:r w:rsidR="00FF1F63" w:rsidRPr="0021481A">
        <w:rPr>
          <w:rStyle w:val="Incipit"/>
          <w:lang w:val="pt-PT"/>
        </w:rPr>
        <w:t xml:space="preserve">Deo dignas simul omnes </w:t>
      </w:r>
      <w:r w:rsidR="00CF72E3" w:rsidRPr="0021481A">
        <w:rPr>
          <w:rStyle w:val="Incipit"/>
          <w:lang w:val="pt-PT"/>
        </w:rPr>
        <w:t>Ä+</w:t>
      </w:r>
      <w:r w:rsidR="00257774" w:rsidRPr="0021481A">
        <w:rPr>
          <w:rStyle w:val="Incipit"/>
          <w:lang w:val="pt-PT"/>
        </w:rPr>
        <w:t>pangite</w:t>
      </w:r>
      <w:r w:rsidR="00CF72E3" w:rsidRPr="0021481A">
        <w:rPr>
          <w:rStyle w:val="Incipit"/>
          <w:lang w:val="pt-PT"/>
        </w:rPr>
        <w:t>+Ä</w:t>
      </w:r>
      <w:r w:rsidR="00257774" w:rsidRPr="0021481A">
        <w:rPr>
          <w:rStyle w:val="Incipit"/>
          <w:lang w:val="pt-PT"/>
        </w:rPr>
        <w:t xml:space="preserve"> </w:t>
      </w:r>
      <w:r w:rsidR="00FF1F63" w:rsidRPr="0021481A">
        <w:rPr>
          <w:rStyle w:val="Incipit"/>
          <w:lang w:val="pt-PT"/>
        </w:rPr>
        <w:t>laudes iam.</w:t>
      </w:r>
      <w:r w:rsidR="00257774" w:rsidRPr="0021481A">
        <w:rPr>
          <w:rStyle w:val="Incipit"/>
          <w:lang w:val="pt-PT"/>
        </w:rPr>
        <w:t xml:space="preserve"> Soli semper laus et gloria cuncta per saecula</w:t>
      </w:r>
      <w:r w:rsidR="00257774" w:rsidRPr="0021481A">
        <w:rPr>
          <w:lang w:val="pt-PT"/>
        </w:rPr>
        <w:t>.</w:t>
      </w:r>
    </w:p>
    <w:p w:rsidR="00257774" w:rsidRPr="0021481A" w:rsidRDefault="00257774" w:rsidP="003B50EF">
      <w:pPr>
        <w:rPr>
          <w:lang w:val="fr-FR"/>
        </w:rPr>
      </w:pPr>
      <w:r w:rsidRPr="0021481A">
        <w:rPr>
          <w:rStyle w:val="Time1"/>
          <w:lang w:val="pt-PT"/>
        </w:rPr>
        <w:t>Ad sextam</w:t>
      </w:r>
      <w:r w:rsidRPr="0021481A">
        <w:rPr>
          <w:lang w:val="pt-PT"/>
        </w:rPr>
        <w:t xml:space="preserve"> HYHV</w:t>
      </w:r>
      <w:r w:rsidR="007167D4" w:rsidRPr="0021481A">
        <w:rPr>
          <w:lang w:val="pt-PT"/>
        </w:rPr>
        <w:t xml:space="preserve"> </w:t>
      </w:r>
      <w:r w:rsidR="007167D4" w:rsidRPr="0021481A">
        <w:rPr>
          <w:rStyle w:val="Incipit"/>
          <w:lang w:val="pt-PT"/>
        </w:rPr>
        <w:t>Quaesumus auctor omnium</w:t>
      </w:r>
      <w:r w:rsidR="007167D4" w:rsidRPr="0021481A">
        <w:rPr>
          <w:lang w:val="pt-PT"/>
        </w:rPr>
        <w:t xml:space="preserve">. </w:t>
      </w:r>
      <w:r w:rsidR="007167D4" w:rsidRPr="0021481A">
        <w:rPr>
          <w:lang w:val="it-IT"/>
        </w:rPr>
        <w:t xml:space="preserve">HV </w:t>
      </w:r>
      <w:r w:rsidR="007167D4" w:rsidRPr="0021481A">
        <w:rPr>
          <w:rStyle w:val="Incipit"/>
          <w:lang w:val="it-IT"/>
        </w:rPr>
        <w:t>Gloria tibi domine</w:t>
      </w:r>
      <w:r w:rsidR="007167D4" w:rsidRPr="0021481A">
        <w:rPr>
          <w:lang w:val="it-IT"/>
        </w:rPr>
        <w:t xml:space="preserve">. AN </w:t>
      </w:r>
      <w:r w:rsidR="007167D4" w:rsidRPr="0021481A">
        <w:rPr>
          <w:rStyle w:val="Incipit"/>
          <w:lang w:val="it-IT"/>
        </w:rPr>
        <w:t>Erat autem</w:t>
      </w:r>
      <w:r w:rsidR="007167D4" w:rsidRPr="0021481A">
        <w:rPr>
          <w:lang w:val="it-IT"/>
        </w:rPr>
        <w:t xml:space="preserve">. </w:t>
      </w:r>
      <w:r w:rsidR="007167D4" w:rsidRPr="0021481A">
        <w:rPr>
          <w:lang w:val="fr-FR"/>
        </w:rPr>
        <w:t xml:space="preserve">Capitulum et oratio de resurrectione. RB </w:t>
      </w:r>
      <w:r w:rsidR="007167D4" w:rsidRPr="0021481A">
        <w:rPr>
          <w:rStyle w:val="Incipit"/>
          <w:lang w:val="fr-FR"/>
        </w:rPr>
        <w:t>In resurrectione tua Christe</w:t>
      </w:r>
      <w:r w:rsidR="007167D4" w:rsidRPr="0021481A">
        <w:rPr>
          <w:lang w:val="fr-FR"/>
        </w:rPr>
        <w:t xml:space="preserve">. RV </w:t>
      </w:r>
      <w:r w:rsidR="007167D4" w:rsidRPr="0021481A">
        <w:rPr>
          <w:rStyle w:val="Incipit"/>
          <w:lang w:val="fr-FR"/>
        </w:rPr>
        <w:t>Caelum et terra laetantur</w:t>
      </w:r>
      <w:r w:rsidR="007167D4" w:rsidRPr="0021481A">
        <w:rPr>
          <w:lang w:val="fr-FR"/>
        </w:rPr>
        <w:t xml:space="preserve">. RV </w:t>
      </w:r>
      <w:r w:rsidR="007167D4" w:rsidRPr="0021481A">
        <w:rPr>
          <w:rStyle w:val="Incipit"/>
          <w:lang w:val="fr-FR"/>
        </w:rPr>
        <w:t>Gloria patri</w:t>
      </w:r>
      <w:r w:rsidR="007167D4" w:rsidRPr="0021481A">
        <w:rPr>
          <w:lang w:val="fr-FR"/>
        </w:rPr>
        <w:t xml:space="preserve">. VS </w:t>
      </w:r>
      <w:r w:rsidR="007167D4" w:rsidRPr="0021481A">
        <w:rPr>
          <w:rStyle w:val="Incipit"/>
          <w:lang w:val="fr-FR"/>
        </w:rPr>
        <w:t>Surrexit dominus de s</w:t>
      </w:r>
      <w:r w:rsidR="009F340D" w:rsidRPr="0021481A">
        <w:rPr>
          <w:rStyle w:val="Incipit"/>
          <w:lang w:val="fr-FR"/>
        </w:rPr>
        <w:t>|R::</w:t>
      </w:r>
      <w:r w:rsidR="007167D4" w:rsidRPr="0021481A">
        <w:rPr>
          <w:rStyle w:val="Incipit"/>
          <w:lang w:val="fr-FR"/>
        </w:rPr>
        <w:t>e</w:t>
      </w:r>
      <w:r w:rsidR="009F340D" w:rsidRPr="0021481A">
        <w:rPr>
          <w:rStyle w:val="Incipit"/>
          <w:lang w:val="fr-FR"/>
        </w:rPr>
        <w:t>|</w:t>
      </w:r>
      <w:r w:rsidR="007167D4" w:rsidRPr="0021481A">
        <w:rPr>
          <w:rStyle w:val="Incipit"/>
          <w:lang w:val="fr-FR"/>
        </w:rPr>
        <w:t>pulchro alleluia</w:t>
      </w:r>
      <w:r w:rsidR="007167D4" w:rsidRPr="0021481A">
        <w:rPr>
          <w:lang w:val="fr-FR"/>
        </w:rPr>
        <w:t>.</w:t>
      </w:r>
    </w:p>
    <w:p w:rsidR="007167D4" w:rsidRPr="0021481A" w:rsidRDefault="007167D4" w:rsidP="003B50EF">
      <w:pPr>
        <w:rPr>
          <w:lang w:val="fr-FR"/>
        </w:rPr>
      </w:pPr>
      <w:r w:rsidRPr="0021481A">
        <w:rPr>
          <w:rStyle w:val="Time1"/>
          <w:lang w:val="fr-FR"/>
        </w:rPr>
        <w:t>Ad nonam</w:t>
      </w:r>
      <w:r w:rsidRPr="0021481A">
        <w:rPr>
          <w:lang w:val="fr-FR"/>
        </w:rPr>
        <w:t xml:space="preserve"> hymnus ut supra. RPAN </w:t>
      </w:r>
      <w:r w:rsidRPr="0021481A">
        <w:rPr>
          <w:rStyle w:val="Incipit"/>
          <w:lang w:val="fr-FR"/>
        </w:rPr>
        <w:t>Respondens autem</w:t>
      </w:r>
      <w:r w:rsidRPr="0021481A">
        <w:rPr>
          <w:lang w:val="fr-FR"/>
        </w:rPr>
        <w:t xml:space="preserve">. Capitulum et oratio de resurrectione. RB </w:t>
      </w:r>
      <w:r w:rsidRPr="0021481A">
        <w:rPr>
          <w:rStyle w:val="Incipit"/>
          <w:lang w:val="fr-FR"/>
        </w:rPr>
        <w:t>Surrexit dominus de sepulchro</w:t>
      </w:r>
      <w:r w:rsidRPr="0021481A">
        <w:rPr>
          <w:lang w:val="fr-FR"/>
        </w:rPr>
        <w:t xml:space="preserve">. RV </w:t>
      </w:r>
      <w:r w:rsidRPr="0021481A">
        <w:rPr>
          <w:rStyle w:val="Incipit"/>
          <w:lang w:val="fr-FR"/>
        </w:rPr>
        <w:t>Qui pro nobis</w:t>
      </w:r>
      <w:r w:rsidRPr="0021481A">
        <w:rPr>
          <w:lang w:val="fr-FR"/>
        </w:rPr>
        <w:t xml:space="preserve">. RV </w:t>
      </w:r>
      <w:r w:rsidRPr="0021481A">
        <w:rPr>
          <w:rStyle w:val="Incipit"/>
          <w:lang w:val="fr-FR"/>
        </w:rPr>
        <w:t>Gloria patri</w:t>
      </w:r>
      <w:r w:rsidRPr="0021481A">
        <w:rPr>
          <w:lang w:val="fr-FR"/>
        </w:rPr>
        <w:t xml:space="preserve">. VS </w:t>
      </w:r>
      <w:r w:rsidRPr="0021481A">
        <w:rPr>
          <w:rStyle w:val="Incipit"/>
          <w:lang w:val="fr-FR"/>
        </w:rPr>
        <w:t>Surrexit (</w:t>
      </w:r>
      <w:r w:rsidR="0089112D" w:rsidRPr="0021481A">
        <w:rPr>
          <w:rStyle w:val="Incipit"/>
          <w:lang w:val="fr-FR"/>
        </w:rPr>
        <w:t>128vb) dominus vere</w:t>
      </w:r>
      <w:r w:rsidR="0089112D" w:rsidRPr="0021481A">
        <w:rPr>
          <w:lang w:val="fr-FR"/>
        </w:rPr>
        <w:t xml:space="preserve">. OR </w:t>
      </w:r>
      <w:r w:rsidR="0089112D" w:rsidRPr="0021481A">
        <w:rPr>
          <w:rStyle w:val="Incipit"/>
          <w:lang w:val="fr-FR"/>
        </w:rPr>
        <w:t>Deus qui hodierna die</w:t>
      </w:r>
      <w:r w:rsidR="0089112D" w:rsidRPr="0021481A">
        <w:rPr>
          <w:lang w:val="fr-FR"/>
        </w:rPr>
        <w:t>.</w:t>
      </w:r>
    </w:p>
    <w:p w:rsidR="0089112D" w:rsidRPr="0021481A" w:rsidRDefault="0089112D" w:rsidP="003B50EF">
      <w:pPr>
        <w:rPr>
          <w:lang w:val="fr-FR"/>
        </w:rPr>
      </w:pPr>
      <w:r w:rsidRPr="0021481A">
        <w:rPr>
          <w:rStyle w:val="Time1"/>
          <w:lang w:val="fr-FR"/>
        </w:rPr>
        <w:t>In secunda vespera</w:t>
      </w:r>
      <w:r w:rsidRPr="0021481A">
        <w:rPr>
          <w:lang w:val="fr-FR"/>
        </w:rPr>
        <w:t xml:space="preserve"> AN </w:t>
      </w:r>
      <w:r w:rsidRPr="0021481A">
        <w:rPr>
          <w:rStyle w:val="Incipit"/>
          <w:lang w:val="fr-FR"/>
        </w:rPr>
        <w:t>Alleluia</w:t>
      </w:r>
      <w:r w:rsidRPr="0021481A">
        <w:rPr>
          <w:lang w:val="fr-FR"/>
        </w:rPr>
        <w:t xml:space="preserve"> cantetur secundum melodiam ferialem antiphonae super psalmos. PS </w:t>
      </w:r>
      <w:r w:rsidRPr="0021481A">
        <w:rPr>
          <w:rStyle w:val="Incipit"/>
          <w:lang w:val="fr-FR"/>
        </w:rPr>
        <w:t>Dixit dominus</w:t>
      </w:r>
      <w:r w:rsidRPr="0021481A">
        <w:rPr>
          <w:lang w:val="fr-FR"/>
        </w:rPr>
        <w:t xml:space="preserve"> cum ceteris. CP </w:t>
      </w:r>
      <w:r w:rsidRPr="0021481A">
        <w:rPr>
          <w:rStyle w:val="Incipit"/>
          <w:lang w:val="fr-FR"/>
        </w:rPr>
        <w:t>Omne quod natum est</w:t>
      </w:r>
      <w:r w:rsidRPr="0021481A">
        <w:rPr>
          <w:lang w:val="fr-FR"/>
        </w:rPr>
        <w:t xml:space="preserve">. HY </w:t>
      </w:r>
      <w:r w:rsidRPr="0021481A">
        <w:rPr>
          <w:rStyle w:val="Incipit"/>
          <w:lang w:val="fr-FR"/>
        </w:rPr>
        <w:t>Vita sanctorum</w:t>
      </w:r>
      <w:r w:rsidRPr="0021481A">
        <w:rPr>
          <w:lang w:val="fr-FR"/>
        </w:rPr>
        <w:t xml:space="preserve">. VS </w:t>
      </w:r>
      <w:r w:rsidRPr="0021481A">
        <w:rPr>
          <w:rStyle w:val="Incipit"/>
          <w:lang w:val="fr-FR"/>
        </w:rPr>
        <w:t>Gavisi sunt discipuli</w:t>
      </w:r>
      <w:r w:rsidRPr="0021481A">
        <w:rPr>
          <w:lang w:val="fr-FR"/>
        </w:rPr>
        <w:t xml:space="preserve">. AM </w:t>
      </w:r>
      <w:r w:rsidRPr="0021481A">
        <w:rPr>
          <w:rStyle w:val="Incipit"/>
          <w:lang w:val="fr-FR"/>
        </w:rPr>
        <w:t>Post dies octo</w:t>
      </w:r>
      <w:r w:rsidRPr="0021481A">
        <w:rPr>
          <w:lang w:val="fr-FR"/>
        </w:rPr>
        <w:t xml:space="preserve">. Sequitur oratio de dominica. </w:t>
      </w:r>
      <w:r w:rsidR="002A3D86" w:rsidRPr="0021481A">
        <w:rPr>
          <w:lang w:val="fr-FR"/>
        </w:rPr>
        <w:t>Suffragia ut in priori nocte.</w:t>
      </w:r>
    </w:p>
    <w:p w:rsidR="004C4C6D" w:rsidRPr="0021481A" w:rsidRDefault="002A3D86" w:rsidP="003B50EF">
      <w:pPr>
        <w:rPr>
          <w:lang w:val="fr-FR"/>
        </w:rPr>
      </w:pPr>
      <w:r w:rsidRPr="0021481A">
        <w:rPr>
          <w:rStyle w:val="Time1"/>
          <w:lang w:val="fr-FR"/>
        </w:rPr>
        <w:t>Completorium</w:t>
      </w:r>
      <w:r w:rsidRPr="0021481A">
        <w:rPr>
          <w:lang w:val="fr-FR"/>
        </w:rPr>
        <w:t xml:space="preserve"> ammodo cantetur ut in superiori proxima nocte usque ad ascensionem domini, sed privatis diebus hymnus cantetur ista melodia [HY] </w:t>
      </w:r>
      <w:r w:rsidRPr="0021481A">
        <w:rPr>
          <w:rStyle w:val="Incipit"/>
          <w:lang w:val="fr-FR"/>
        </w:rPr>
        <w:t>Ad cenam agni provid%D::e%$E::i$</w:t>
      </w:r>
      <w:r w:rsidR="004C4C6D" w:rsidRPr="0021481A">
        <w:rPr>
          <w:lang w:val="fr-FR"/>
        </w:rPr>
        <w:t>.</w:t>
      </w:r>
    </w:p>
    <w:p w:rsidR="004C4C6D" w:rsidRPr="0021481A" w:rsidRDefault="004C4C6D" w:rsidP="003B50EF">
      <w:pPr>
        <w:rPr>
          <w:lang w:val="pt-PT"/>
        </w:rPr>
      </w:pPr>
      <w:r w:rsidRPr="0021481A">
        <w:rPr>
          <w:lang w:val="fr-FR"/>
        </w:rPr>
        <w:t xml:space="preserve">Per istam ebdomadam in vesperis cantentur super Magnificat dominicales antiphonae subscriptae: AM </w:t>
      </w:r>
      <w:r w:rsidRPr="0021481A">
        <w:rPr>
          <w:rStyle w:val="Incipit"/>
          <w:lang w:val="fr-FR"/>
        </w:rPr>
        <w:t>Mitte manum tuam</w:t>
      </w:r>
      <w:r w:rsidRPr="0021481A">
        <w:rPr>
          <w:lang w:val="fr-FR"/>
        </w:rPr>
        <w:t xml:space="preserve">. AM </w:t>
      </w:r>
      <w:r w:rsidRPr="0021481A">
        <w:rPr>
          <w:rStyle w:val="Incipit"/>
          <w:lang w:val="fr-FR"/>
        </w:rPr>
        <w:t>Misi digitos</w:t>
      </w:r>
      <w:r w:rsidRPr="0021481A">
        <w:rPr>
          <w:lang w:val="fr-FR"/>
        </w:rPr>
        <w:t xml:space="preserve">. </w:t>
      </w:r>
      <w:r w:rsidRPr="0021481A">
        <w:rPr>
          <w:lang w:val="pt-PT"/>
        </w:rPr>
        <w:t xml:space="preserve">AM </w:t>
      </w:r>
      <w:r w:rsidRPr="0021481A">
        <w:rPr>
          <w:rStyle w:val="Incipit"/>
          <w:lang w:val="pt-PT"/>
        </w:rPr>
        <w:t>Qui vidisti</w:t>
      </w:r>
      <w:r w:rsidRPr="0021481A">
        <w:rPr>
          <w:lang w:val="pt-PT"/>
        </w:rPr>
        <w:t xml:space="preserve">. AM </w:t>
      </w:r>
      <w:r w:rsidRPr="0021481A">
        <w:rPr>
          <w:rStyle w:val="Incipit"/>
          <w:lang w:val="pt-PT"/>
        </w:rPr>
        <w:t>Multa quidem et alia</w:t>
      </w:r>
      <w:r w:rsidRPr="0021481A">
        <w:rPr>
          <w:lang w:val="pt-PT"/>
        </w:rPr>
        <w:t xml:space="preserve">. (129ra) AM </w:t>
      </w:r>
      <w:r w:rsidRPr="0021481A">
        <w:rPr>
          <w:rStyle w:val="Incipit"/>
          <w:lang w:val="pt-PT"/>
        </w:rPr>
        <w:t>Haec autem.</w:t>
      </w:r>
    </w:p>
    <w:p w:rsidR="004C4C6D" w:rsidRPr="0021481A" w:rsidRDefault="004C4C6D" w:rsidP="004C4C6D">
      <w:pPr>
        <w:pStyle w:val="Titolo1"/>
        <w:rPr>
          <w:lang w:val="pt-PT"/>
        </w:rPr>
      </w:pPr>
      <w:r w:rsidRPr="0021481A">
        <w:rPr>
          <w:lang w:val="pt-PT"/>
        </w:rPr>
        <w:lastRenderedPageBreak/>
        <w:t>FERIA SECUNDA</w:t>
      </w:r>
    </w:p>
    <w:p w:rsidR="004C4C6D" w:rsidRDefault="00423FB6" w:rsidP="004C4C6D">
      <w:pPr>
        <w:rPr>
          <w:lang w:val="es-ES"/>
        </w:rPr>
      </w:pPr>
      <w:r w:rsidRPr="0021481A">
        <w:rPr>
          <w:rStyle w:val="Time1"/>
          <w:lang w:val="pt-PT"/>
        </w:rPr>
        <w:t>Ad matutinam</w:t>
      </w:r>
      <w:r w:rsidRPr="0021481A">
        <w:rPr>
          <w:lang w:val="pt-PT"/>
        </w:rPr>
        <w:t xml:space="preserve"> INV </w:t>
      </w:r>
      <w:r w:rsidRPr="0021481A">
        <w:rPr>
          <w:rStyle w:val="Incipit"/>
          <w:lang w:val="pt-PT"/>
        </w:rPr>
        <w:t>Alleluia alleluia</w:t>
      </w:r>
      <w:r w:rsidRPr="0021481A">
        <w:rPr>
          <w:lang w:val="pt-PT"/>
        </w:rPr>
        <w:t xml:space="preserve">. PS </w:t>
      </w:r>
      <w:r w:rsidRPr="0021481A">
        <w:rPr>
          <w:rStyle w:val="Incipit"/>
          <w:lang w:val="pt-PT"/>
        </w:rPr>
        <w:t>Venite exultemus</w:t>
      </w:r>
      <w:r w:rsidRPr="0021481A">
        <w:rPr>
          <w:lang w:val="pt-PT"/>
        </w:rPr>
        <w:t xml:space="preserve">. </w:t>
      </w:r>
      <w:r w:rsidRPr="0021481A">
        <w:rPr>
          <w:rStyle w:val="Time2"/>
          <w:lang w:val="pt-PT"/>
        </w:rPr>
        <w:t>In primo nocturno</w:t>
      </w:r>
      <w:r w:rsidRPr="0021481A">
        <w:rPr>
          <w:lang w:val="pt-PT"/>
        </w:rPr>
        <w:t xml:space="preserve"> AN </w:t>
      </w:r>
      <w:r w:rsidRPr="0021481A">
        <w:rPr>
          <w:rStyle w:val="Incipit"/>
          <w:lang w:val="pt-PT"/>
        </w:rPr>
        <w:t>Alleluia</w:t>
      </w:r>
      <w:r w:rsidRPr="0021481A">
        <w:rPr>
          <w:lang w:val="pt-PT"/>
        </w:rPr>
        <w:t xml:space="preserve">. PS </w:t>
      </w:r>
      <w:r w:rsidRPr="0021481A">
        <w:rPr>
          <w:rStyle w:val="Incipit"/>
          <w:lang w:val="pt-PT"/>
        </w:rPr>
        <w:t>Dominus illuminatio mea</w:t>
      </w:r>
      <w:r w:rsidRPr="0021481A">
        <w:rPr>
          <w:lang w:val="pt-PT"/>
        </w:rPr>
        <w:t xml:space="preserve">. PS </w:t>
      </w:r>
      <w:r w:rsidRPr="0021481A">
        <w:rPr>
          <w:rStyle w:val="Incipit"/>
          <w:lang w:val="pt-PT"/>
        </w:rPr>
        <w:t>Ad te domine clamabo</w:t>
      </w:r>
      <w:r w:rsidRPr="0021481A">
        <w:rPr>
          <w:lang w:val="pt-PT"/>
        </w:rPr>
        <w:t xml:space="preserve">. PS </w:t>
      </w:r>
      <w:r w:rsidRPr="0021481A">
        <w:rPr>
          <w:rStyle w:val="Incipit"/>
          <w:lang w:val="pt-PT"/>
        </w:rPr>
        <w:t>Afferte domino</w:t>
      </w:r>
      <w:r w:rsidRPr="0021481A">
        <w:rPr>
          <w:lang w:val="pt-PT"/>
        </w:rPr>
        <w:t xml:space="preserve">. VS </w:t>
      </w:r>
      <w:r w:rsidRPr="0021481A">
        <w:rPr>
          <w:rStyle w:val="Incipit"/>
          <w:lang w:val="pt-PT"/>
        </w:rPr>
        <w:t>Tulerunt dominum meum</w:t>
      </w:r>
      <w:r w:rsidRPr="0021481A">
        <w:rPr>
          <w:lang w:val="pt-PT"/>
        </w:rPr>
        <w:t>.</w:t>
      </w:r>
      <w:r w:rsidR="003D7D54" w:rsidRPr="0021481A">
        <w:rPr>
          <w:lang w:val="pt-PT"/>
        </w:rPr>
        <w:t xml:space="preserve"> </w:t>
      </w:r>
      <w:r w:rsidR="003D7D54">
        <w:rPr>
          <w:lang w:val="es-ES"/>
        </w:rPr>
        <w:t>Hinc usque ad penteco</w:t>
      </w:r>
      <w:r w:rsidR="00341166">
        <w:rPr>
          <w:lang w:val="es-ES"/>
        </w:rPr>
        <w:t>sten omni nocte cantentur tres psalmi de primo nocturno. In sequenti vero ebdomada cantentur sequentes psalmi</w:t>
      </w:r>
      <w:r w:rsidR="008B02BD">
        <w:rPr>
          <w:lang w:val="es-ES"/>
        </w:rPr>
        <w:t xml:space="preserve"> ipsius nocturni</w:t>
      </w:r>
      <w:r w:rsidR="00341166">
        <w:rPr>
          <w:lang w:val="es-ES"/>
        </w:rPr>
        <w:t xml:space="preserve">. [AN] </w:t>
      </w:r>
      <w:r w:rsidR="00341166" w:rsidRPr="0021481A">
        <w:rPr>
          <w:rStyle w:val="Incipit"/>
          <w:lang w:val="es-ES"/>
        </w:rPr>
        <w:t>Alleluia</w:t>
      </w:r>
      <w:r w:rsidR="00341166">
        <w:rPr>
          <w:lang w:val="es-ES"/>
        </w:rPr>
        <w:t xml:space="preserve"> cantetur super nocturnum secu</w:t>
      </w:r>
      <w:r w:rsidR="008B02BD">
        <w:rPr>
          <w:lang w:val="es-ES"/>
        </w:rPr>
        <w:t>ndum melodiam ferialem a</w:t>
      </w:r>
      <w:r w:rsidR="00341166">
        <w:rPr>
          <w:lang w:val="es-ES"/>
        </w:rPr>
        <w:t>ntiphonae</w:t>
      </w:r>
      <w:r w:rsidR="008B02BD">
        <w:rPr>
          <w:lang w:val="es-ES"/>
        </w:rPr>
        <w:t>.</w:t>
      </w:r>
      <w:r w:rsidR="00341166">
        <w:rPr>
          <w:lang w:val="es-ES"/>
        </w:rPr>
        <w:t xml:space="preserve"> </w:t>
      </w:r>
      <w:r w:rsidR="008B02BD">
        <w:rPr>
          <w:lang w:val="es-ES"/>
        </w:rPr>
        <w:t>E</w:t>
      </w:r>
      <w:r w:rsidR="00341166">
        <w:rPr>
          <w:lang w:val="es-ES"/>
        </w:rPr>
        <w:t xml:space="preserve">t versiculi sic variantur: hac nocte dicitur [VS] </w:t>
      </w:r>
      <w:r w:rsidR="00341166" w:rsidRPr="0021481A">
        <w:rPr>
          <w:rStyle w:val="Incipit"/>
          <w:lang w:val="es-ES"/>
        </w:rPr>
        <w:t>Tulerunt dominum meum</w:t>
      </w:r>
      <w:r w:rsidR="00341166">
        <w:rPr>
          <w:lang w:val="es-ES"/>
        </w:rPr>
        <w:t xml:space="preserve">. Sequenti nocte dicitur VS </w:t>
      </w:r>
      <w:r w:rsidR="00341166" w:rsidRPr="0021481A">
        <w:rPr>
          <w:rStyle w:val="Incipit"/>
          <w:lang w:val="es-ES"/>
        </w:rPr>
        <w:t>Noli flere Maria</w:t>
      </w:r>
      <w:r w:rsidR="00341166">
        <w:rPr>
          <w:lang w:val="es-ES"/>
        </w:rPr>
        <w:t xml:space="preserve">. Per istam ebdomadam leguntur homeliae patrum cum paschalibus responsoriis. RP </w:t>
      </w:r>
      <w:r w:rsidR="00341166" w:rsidRPr="0021481A">
        <w:rPr>
          <w:rStyle w:val="Incipit"/>
          <w:lang w:val="es-ES"/>
        </w:rPr>
        <w:t>Maria (129rb) Magdalena</w:t>
      </w:r>
      <w:r w:rsidR="00341166">
        <w:rPr>
          <w:lang w:val="es-ES"/>
        </w:rPr>
        <w:t xml:space="preserve">. RP </w:t>
      </w:r>
      <w:r w:rsidR="00341166" w:rsidRPr="0021481A">
        <w:rPr>
          <w:rStyle w:val="Incipit"/>
          <w:lang w:val="es-ES"/>
        </w:rPr>
        <w:t>Surgens Iesus</w:t>
      </w:r>
      <w:r w:rsidR="00341166">
        <w:rPr>
          <w:lang w:val="es-ES"/>
        </w:rPr>
        <w:t xml:space="preserve">. RP </w:t>
      </w:r>
      <w:r w:rsidR="00341166" w:rsidRPr="0021481A">
        <w:rPr>
          <w:rStyle w:val="Incipit"/>
          <w:lang w:val="es-ES"/>
        </w:rPr>
        <w:t>Congratulamini</w:t>
      </w:r>
      <w:r w:rsidR="00341166">
        <w:rPr>
          <w:lang w:val="es-ES"/>
        </w:rPr>
        <w:t xml:space="preserve">. RP </w:t>
      </w:r>
      <w:r w:rsidR="00341166" w:rsidRPr="0021481A">
        <w:rPr>
          <w:rStyle w:val="Incipit"/>
          <w:lang w:val="es-ES"/>
        </w:rPr>
        <w:t>Virtute magna</w:t>
      </w:r>
      <w:r w:rsidR="003D7D54">
        <w:rPr>
          <w:lang w:val="es-ES"/>
        </w:rPr>
        <w:t xml:space="preserve">. RP </w:t>
      </w:r>
      <w:r w:rsidR="003D7D54" w:rsidRPr="0021481A">
        <w:rPr>
          <w:rStyle w:val="Incipit"/>
          <w:lang w:val="es-ES"/>
        </w:rPr>
        <w:t>Ecce vicit</w:t>
      </w:r>
      <w:r w:rsidR="003D7D54">
        <w:rPr>
          <w:lang w:val="es-ES"/>
        </w:rPr>
        <w:t>. [</w:t>
      </w:r>
      <w:r w:rsidR="00341166">
        <w:rPr>
          <w:lang w:val="es-ES"/>
        </w:rPr>
        <w:t xml:space="preserve">TD] </w:t>
      </w:r>
      <w:r w:rsidR="00341166" w:rsidRPr="0021481A">
        <w:rPr>
          <w:rStyle w:val="Incipit"/>
          <w:lang w:val="es-ES"/>
        </w:rPr>
        <w:t>Te deum laudamus</w:t>
      </w:r>
      <w:r w:rsidR="00341166">
        <w:rPr>
          <w:lang w:val="es-ES"/>
        </w:rPr>
        <w:t xml:space="preserve"> non cantatur.</w:t>
      </w:r>
    </w:p>
    <w:p w:rsidR="003D7D54" w:rsidRPr="0021481A" w:rsidRDefault="00341166" w:rsidP="004C4C6D">
      <w:pPr>
        <w:rPr>
          <w:lang w:val="it-IT"/>
        </w:rPr>
      </w:pPr>
      <w:r w:rsidRPr="0021481A">
        <w:rPr>
          <w:rStyle w:val="Time1"/>
          <w:lang w:val="es-ES"/>
        </w:rPr>
        <w:t>Ad laudes</w:t>
      </w:r>
      <w:r>
        <w:rPr>
          <w:lang w:val="es-ES"/>
        </w:rPr>
        <w:t xml:space="preserve"> subiung</w:t>
      </w:r>
      <w:r w:rsidR="00673391">
        <w:rPr>
          <w:lang w:val="es-ES"/>
        </w:rPr>
        <w:t xml:space="preserve">is VS </w:t>
      </w:r>
      <w:r w:rsidR="00673391" w:rsidRPr="0021481A">
        <w:rPr>
          <w:rStyle w:val="Incipit"/>
          <w:lang w:val="es-ES"/>
        </w:rPr>
        <w:t>Surrexit dominus de s%D::uph%epulchro</w:t>
      </w:r>
      <w:r w:rsidR="00673391">
        <w:rPr>
          <w:lang w:val="es-ES"/>
        </w:rPr>
        <w:t xml:space="preserve">. ANVAR </w:t>
      </w:r>
      <w:r w:rsidR="00673391" w:rsidRPr="0021481A">
        <w:rPr>
          <w:rStyle w:val="Incipit"/>
          <w:lang w:val="es-ES"/>
        </w:rPr>
        <w:t>Deus in adiutorium</w:t>
      </w:r>
      <w:r w:rsidR="00673391">
        <w:rPr>
          <w:lang w:val="es-ES"/>
        </w:rPr>
        <w:t xml:space="preserve">. AN </w:t>
      </w:r>
      <w:r w:rsidR="00673391" w:rsidRPr="0021481A">
        <w:rPr>
          <w:rStyle w:val="Incipit"/>
          <w:lang w:val="es-ES"/>
        </w:rPr>
        <w:t>Pax vobis ego sum</w:t>
      </w:r>
      <w:r w:rsidR="00673391">
        <w:rPr>
          <w:lang w:val="es-ES"/>
        </w:rPr>
        <w:t xml:space="preserve">. In sequenti vero nocte </w:t>
      </w:r>
      <w:r w:rsidR="00187D1F">
        <w:rPr>
          <w:lang w:val="es-ES"/>
        </w:rPr>
        <w:t xml:space="preserve">cantatur alia AN </w:t>
      </w:r>
      <w:r w:rsidR="00187D1F" w:rsidRPr="0021481A">
        <w:rPr>
          <w:rStyle w:val="Incipit"/>
          <w:lang w:val="es-ES"/>
        </w:rPr>
        <w:t>Cognoverunt dominum</w:t>
      </w:r>
      <w:r w:rsidR="00187D1F">
        <w:rPr>
          <w:lang w:val="es-ES"/>
        </w:rPr>
        <w:t xml:space="preserve">. </w:t>
      </w:r>
      <w:r w:rsidR="008B02BD">
        <w:rPr>
          <w:lang w:val="es-ES"/>
        </w:rPr>
        <w:t>Et ita per singulas noctes varia</w:t>
      </w:r>
      <w:r w:rsidR="00187D1F">
        <w:rPr>
          <w:lang w:val="es-ES"/>
        </w:rPr>
        <w:t xml:space="preserve">ntur psalmi [PS] </w:t>
      </w:r>
      <w:r w:rsidR="00187D1F" w:rsidRPr="0021481A">
        <w:rPr>
          <w:rStyle w:val="Incipit"/>
          <w:lang w:val="es-ES"/>
        </w:rPr>
        <w:t>Dominus regnavit</w:t>
      </w:r>
      <w:r w:rsidR="00187D1F">
        <w:rPr>
          <w:lang w:val="es-ES"/>
        </w:rPr>
        <w:t xml:space="preserve"> cum reliquis. Et notandum quod hodie et ammodo usque post octavam pentecostes ad laudes cantatur PS </w:t>
      </w:r>
      <w:r w:rsidR="00187D1F" w:rsidRPr="0021481A">
        <w:rPr>
          <w:rStyle w:val="Incipit"/>
          <w:lang w:val="es-ES"/>
        </w:rPr>
        <w:t>Dominus regnavit</w:t>
      </w:r>
      <w:r w:rsidR="00187D1F">
        <w:rPr>
          <w:lang w:val="es-ES"/>
        </w:rPr>
        <w:t xml:space="preserve"> cum reliquis, et non dicitur [KY] </w:t>
      </w:r>
      <w:r w:rsidR="00187D1F" w:rsidRPr="0021481A">
        <w:rPr>
          <w:rStyle w:val="Incipit"/>
          <w:lang w:val="es-ES"/>
        </w:rPr>
        <w:t>Kyrie</w:t>
      </w:r>
      <w:r w:rsidR="00187D1F">
        <w:rPr>
          <w:lang w:val="es-ES"/>
        </w:rPr>
        <w:t xml:space="preserve"> nec [PN] </w:t>
      </w:r>
      <w:r w:rsidR="00187D1F" w:rsidRPr="0021481A">
        <w:rPr>
          <w:rStyle w:val="Incipit"/>
          <w:lang w:val="es-ES"/>
        </w:rPr>
        <w:t>Pater noster</w:t>
      </w:r>
      <w:r w:rsidR="00187D1F">
        <w:rPr>
          <w:lang w:val="es-ES"/>
        </w:rPr>
        <w:t>, nec preces in prima aut in completorio.</w:t>
      </w:r>
      <w:r w:rsidR="00CD4A09">
        <w:rPr>
          <w:lang w:val="es-ES"/>
        </w:rPr>
        <w:t xml:space="preserve"> </w:t>
      </w:r>
      <w:r w:rsidR="00CD4A09" w:rsidRPr="0021481A">
        <w:rPr>
          <w:lang w:val="fr-FR"/>
        </w:rPr>
        <w:t xml:space="preserve">Capitulum de resurrectione. VS </w:t>
      </w:r>
      <w:r w:rsidR="00DD39E6">
        <w:rPr>
          <w:rStyle w:val="Incipit"/>
          <w:lang w:val="fr-FR"/>
        </w:rPr>
        <w:t>Sur(129va</w:t>
      </w:r>
      <w:r w:rsidR="00CD4A09" w:rsidRPr="0021481A">
        <w:rPr>
          <w:rStyle w:val="Incipit"/>
          <w:lang w:val="fr-FR"/>
        </w:rPr>
        <w:t>)rexit dominus de sepulchro</w:t>
      </w:r>
      <w:r w:rsidR="00CD4A09" w:rsidRPr="0021481A">
        <w:rPr>
          <w:lang w:val="fr-FR"/>
        </w:rPr>
        <w:t xml:space="preserve">. AB </w:t>
      </w:r>
      <w:r w:rsidR="00CD4A09" w:rsidRPr="0021481A">
        <w:rPr>
          <w:rStyle w:val="Incipit"/>
          <w:lang w:val="fr-FR"/>
        </w:rPr>
        <w:t>Et dicebant ad invicem</w:t>
      </w:r>
      <w:r w:rsidR="00CD4A09" w:rsidRPr="0021481A">
        <w:rPr>
          <w:lang w:val="fr-FR"/>
        </w:rPr>
        <w:t xml:space="preserve">. [KY] </w:t>
      </w:r>
      <w:r w:rsidR="00CD4A09" w:rsidRPr="0021481A">
        <w:rPr>
          <w:rStyle w:val="Incipit"/>
          <w:lang w:val="fr-FR"/>
        </w:rPr>
        <w:t>Kyrie</w:t>
      </w:r>
      <w:r w:rsidR="00CD4A09" w:rsidRPr="0021481A">
        <w:rPr>
          <w:lang w:val="fr-FR"/>
        </w:rPr>
        <w:t xml:space="preserve"> nec [PN] </w:t>
      </w:r>
      <w:r w:rsidR="00CD4A09" w:rsidRPr="0021481A">
        <w:rPr>
          <w:rStyle w:val="Incipit"/>
          <w:lang w:val="fr-FR"/>
        </w:rPr>
        <w:t>Pater noster</w:t>
      </w:r>
      <w:r w:rsidR="00CD4A09" w:rsidRPr="0021481A">
        <w:rPr>
          <w:lang w:val="fr-FR"/>
        </w:rPr>
        <w:t xml:space="preserve"> dicitur. Sequitur oratio de resurrectione. Deinde antiphona de omnibus sanctis [AC] </w:t>
      </w:r>
      <w:r w:rsidR="00CD4A09" w:rsidRPr="0021481A">
        <w:rPr>
          <w:rStyle w:val="Incipit"/>
          <w:lang w:val="fr-FR"/>
        </w:rPr>
        <w:t>Vox laetitiae</w:t>
      </w:r>
      <w:r w:rsidR="00CD4A09" w:rsidRPr="0021481A">
        <w:rPr>
          <w:lang w:val="fr-FR"/>
        </w:rPr>
        <w:t>, vel alia |competes::competens| scilicet [AC]</w:t>
      </w:r>
      <w:r w:rsidR="00037F7E" w:rsidRPr="0021481A">
        <w:rPr>
          <w:lang w:val="fr-FR"/>
        </w:rPr>
        <w:t xml:space="preserve"> </w:t>
      </w:r>
      <w:r w:rsidR="00037F7E" w:rsidRPr="0021481A">
        <w:rPr>
          <w:rStyle w:val="Incipit"/>
          <w:lang w:val="fr-FR"/>
        </w:rPr>
        <w:t>In caelestibus regnis</w:t>
      </w:r>
      <w:r w:rsidR="00037F7E" w:rsidRPr="0021481A">
        <w:rPr>
          <w:lang w:val="fr-FR"/>
        </w:rPr>
        <w:t xml:space="preserve">. AC </w:t>
      </w:r>
      <w:r w:rsidR="00037F7E" w:rsidRPr="0021481A">
        <w:rPr>
          <w:rStyle w:val="Incipit"/>
          <w:lang w:val="fr-FR"/>
        </w:rPr>
        <w:t>Fulgebunt iusti</w:t>
      </w:r>
      <w:r w:rsidR="00037F7E" w:rsidRPr="0021481A">
        <w:rPr>
          <w:lang w:val="fr-FR"/>
        </w:rPr>
        <w:t xml:space="preserve">. AC </w:t>
      </w:r>
      <w:r w:rsidR="00037F7E" w:rsidRPr="0021481A">
        <w:rPr>
          <w:rStyle w:val="Incipit"/>
          <w:lang w:val="fr-FR"/>
        </w:rPr>
        <w:t>Iustorum animae</w:t>
      </w:r>
      <w:r w:rsidR="00037F7E" w:rsidRPr="0021481A">
        <w:rPr>
          <w:lang w:val="fr-FR"/>
        </w:rPr>
        <w:t xml:space="preserve"> usque ad festum pentecostes. </w:t>
      </w:r>
      <w:r w:rsidR="00037F7E" w:rsidRPr="0021481A">
        <w:rPr>
          <w:lang w:val="it-IT"/>
        </w:rPr>
        <w:t xml:space="preserve">Ammodo dicantur psalmi pro defunctis [PS] </w:t>
      </w:r>
      <w:r w:rsidR="00037F7E" w:rsidRPr="0021481A">
        <w:rPr>
          <w:rStyle w:val="Incipit"/>
          <w:lang w:val="it-IT"/>
        </w:rPr>
        <w:t>Domine ne in furore</w:t>
      </w:r>
      <w:r w:rsidR="00037F7E" w:rsidRPr="0021481A">
        <w:rPr>
          <w:lang w:val="it-IT"/>
        </w:rPr>
        <w:t xml:space="preserve"> cum reliquis. </w:t>
      </w:r>
    </w:p>
    <w:p w:rsidR="00341166" w:rsidRPr="0021481A" w:rsidRDefault="00037F7E" w:rsidP="004C4C6D">
      <w:pPr>
        <w:rPr>
          <w:lang w:val="pt-PT"/>
        </w:rPr>
      </w:pPr>
      <w:r w:rsidRPr="0021481A">
        <w:rPr>
          <w:lang w:val="it-IT"/>
        </w:rPr>
        <w:t xml:space="preserve">Infra pascha et ascensionem domini ad matutinas super Benedictus cantantur istae antiphonae subsciptae: AB </w:t>
      </w:r>
      <w:r w:rsidRPr="0021481A">
        <w:rPr>
          <w:rStyle w:val="Incipit"/>
          <w:lang w:val="it-IT"/>
        </w:rPr>
        <w:t>Alleluia lapis revolutus</w:t>
      </w:r>
      <w:r w:rsidRPr="0021481A">
        <w:rPr>
          <w:lang w:val="it-IT"/>
        </w:rPr>
        <w:t>.</w:t>
      </w:r>
      <w:r w:rsidR="007000AB" w:rsidRPr="0021481A">
        <w:rPr>
          <w:lang w:val="it-IT"/>
        </w:rPr>
        <w:t xml:space="preserve"> AB </w:t>
      </w:r>
      <w:r w:rsidR="007000AB" w:rsidRPr="0021481A">
        <w:rPr>
          <w:rStyle w:val="Incipit"/>
          <w:lang w:val="it-IT"/>
        </w:rPr>
        <w:t>In Galileam Iesum</w:t>
      </w:r>
      <w:r w:rsidR="007000AB" w:rsidRPr="0021481A">
        <w:rPr>
          <w:lang w:val="it-IT"/>
        </w:rPr>
        <w:t xml:space="preserve">. AB </w:t>
      </w:r>
      <w:r w:rsidR="007000AB" w:rsidRPr="0021481A">
        <w:rPr>
          <w:rStyle w:val="Incipit"/>
          <w:lang w:val="it-IT"/>
        </w:rPr>
        <w:t>Nolite expavescere</w:t>
      </w:r>
      <w:r w:rsidR="007000AB" w:rsidRPr="0021481A">
        <w:rPr>
          <w:lang w:val="it-IT"/>
        </w:rPr>
        <w:t xml:space="preserve">. AB </w:t>
      </w:r>
      <w:r w:rsidR="007000AB" w:rsidRPr="0021481A">
        <w:rPr>
          <w:rStyle w:val="Incipit"/>
          <w:lang w:val="it-IT"/>
        </w:rPr>
        <w:t>Et recordatae sunt</w:t>
      </w:r>
      <w:r w:rsidR="007000AB" w:rsidRPr="0021481A">
        <w:rPr>
          <w:lang w:val="it-IT"/>
        </w:rPr>
        <w:t xml:space="preserve">. AB </w:t>
      </w:r>
      <w:r w:rsidR="007000AB" w:rsidRPr="0021481A">
        <w:rPr>
          <w:rStyle w:val="Incipit"/>
          <w:lang w:val="it-IT"/>
        </w:rPr>
        <w:t>Surgens Iesus</w:t>
      </w:r>
      <w:r w:rsidR="007000AB" w:rsidRPr="0021481A">
        <w:rPr>
          <w:lang w:val="it-IT"/>
        </w:rPr>
        <w:t xml:space="preserve">. AB </w:t>
      </w:r>
      <w:r w:rsidR="007000AB" w:rsidRPr="0021481A">
        <w:rPr>
          <w:rStyle w:val="Incipit"/>
          <w:lang w:val="it-IT"/>
        </w:rPr>
        <w:t>Tu solus (129vb) peregrinus</w:t>
      </w:r>
      <w:r w:rsidR="007000AB" w:rsidRPr="0021481A">
        <w:rPr>
          <w:lang w:val="it-IT"/>
        </w:rPr>
        <w:t xml:space="preserve">. AB </w:t>
      </w:r>
      <w:r w:rsidR="007000AB" w:rsidRPr="0021481A">
        <w:rPr>
          <w:rStyle w:val="Incipit"/>
          <w:lang w:val="it-IT"/>
        </w:rPr>
        <w:t>Et incipiens</w:t>
      </w:r>
      <w:r w:rsidR="007000AB" w:rsidRPr="0021481A">
        <w:rPr>
          <w:lang w:val="it-IT"/>
        </w:rPr>
        <w:t xml:space="preserve">. AB </w:t>
      </w:r>
      <w:r w:rsidR="007000AB" w:rsidRPr="0021481A">
        <w:rPr>
          <w:rStyle w:val="Incipit"/>
          <w:lang w:val="it-IT"/>
        </w:rPr>
        <w:t>Nonne sic |oportet::oportuit|</w:t>
      </w:r>
      <w:r w:rsidR="007000AB" w:rsidRPr="0021481A">
        <w:rPr>
          <w:lang w:val="it-IT"/>
        </w:rPr>
        <w:t xml:space="preserve">. AB </w:t>
      </w:r>
      <w:r w:rsidR="007000AB" w:rsidRPr="0021481A">
        <w:rPr>
          <w:rStyle w:val="Incipit"/>
          <w:lang w:val="it-IT"/>
        </w:rPr>
        <w:t>Et cognoverunt</w:t>
      </w:r>
      <w:r w:rsidR="007000AB" w:rsidRPr="0021481A">
        <w:rPr>
          <w:lang w:val="it-IT"/>
        </w:rPr>
        <w:t xml:space="preserve">. AB </w:t>
      </w:r>
      <w:r w:rsidR="007000AB" w:rsidRPr="0021481A">
        <w:rPr>
          <w:rStyle w:val="Incipit"/>
          <w:lang w:val="it-IT"/>
        </w:rPr>
        <w:t>Et intravit</w:t>
      </w:r>
      <w:r w:rsidR="007000AB" w:rsidRPr="0021481A">
        <w:rPr>
          <w:lang w:val="it-IT"/>
        </w:rPr>
        <w:t xml:space="preserve">. AB </w:t>
      </w:r>
      <w:r w:rsidR="007000AB" w:rsidRPr="0021481A">
        <w:rPr>
          <w:rStyle w:val="Incipit"/>
          <w:lang w:val="it-IT"/>
        </w:rPr>
        <w:t>Nonne cor |vestrum::nostrum|</w:t>
      </w:r>
      <w:r w:rsidR="007000AB" w:rsidRPr="0021481A">
        <w:rPr>
          <w:lang w:val="it-IT"/>
        </w:rPr>
        <w:t xml:space="preserve">. </w:t>
      </w:r>
      <w:r w:rsidR="007000AB" w:rsidRPr="0021481A">
        <w:rPr>
          <w:lang w:val="de-AT"/>
        </w:rPr>
        <w:t xml:space="preserve">AB </w:t>
      </w:r>
      <w:r w:rsidR="007000AB" w:rsidRPr="003D7D54">
        <w:rPr>
          <w:rStyle w:val="Incipit"/>
        </w:rPr>
        <w:t>Ego sum alpha</w:t>
      </w:r>
      <w:r w:rsidR="007000AB" w:rsidRPr="0021481A">
        <w:rPr>
          <w:lang w:val="de-AT"/>
        </w:rPr>
        <w:t xml:space="preserve">. AB </w:t>
      </w:r>
      <w:r w:rsidR="007000AB" w:rsidRPr="003D7D54">
        <w:rPr>
          <w:rStyle w:val="Incipit"/>
        </w:rPr>
        <w:t>Videte manus</w:t>
      </w:r>
      <w:r w:rsidR="007000AB" w:rsidRPr="0021481A">
        <w:rPr>
          <w:lang w:val="de-AT"/>
        </w:rPr>
        <w:t xml:space="preserve">. AB </w:t>
      </w:r>
      <w:r w:rsidR="007000AB" w:rsidRPr="003D7D54">
        <w:rPr>
          <w:rStyle w:val="Incipit"/>
        </w:rPr>
        <w:t>Spiritus carnem</w:t>
      </w:r>
      <w:r w:rsidR="007000AB" w:rsidRPr="0021481A">
        <w:rPr>
          <w:lang w:val="de-AT"/>
        </w:rPr>
        <w:t xml:space="preserve">. </w:t>
      </w:r>
      <w:r w:rsidR="007000AB" w:rsidRPr="0021481A">
        <w:rPr>
          <w:lang w:val="pt-PT"/>
        </w:rPr>
        <w:t xml:space="preserve">AB </w:t>
      </w:r>
      <w:r w:rsidR="007000AB" w:rsidRPr="0021481A">
        <w:rPr>
          <w:rStyle w:val="Incipit"/>
          <w:lang w:val="pt-PT"/>
        </w:rPr>
        <w:t>Hoc iam tertio</w:t>
      </w:r>
      <w:r w:rsidR="007000AB" w:rsidRPr="0021481A">
        <w:rPr>
          <w:lang w:val="pt-PT"/>
        </w:rPr>
        <w:t>.</w:t>
      </w:r>
    </w:p>
    <w:p w:rsidR="007000AB" w:rsidRPr="0021481A" w:rsidRDefault="007000AB" w:rsidP="004C4C6D">
      <w:pPr>
        <w:rPr>
          <w:lang w:val="pt-PT"/>
        </w:rPr>
      </w:pPr>
      <w:r w:rsidRPr="0021481A">
        <w:rPr>
          <w:rStyle w:val="Time1"/>
          <w:lang w:val="pt-PT"/>
        </w:rPr>
        <w:t>Ad cursos diurnos</w:t>
      </w:r>
      <w:r w:rsidRPr="0021481A">
        <w:rPr>
          <w:lang w:val="pt-PT"/>
        </w:rPr>
        <w:t xml:space="preserve"> cantentur haec antiphonae subscriptae</w:t>
      </w:r>
      <w:r w:rsidR="00244929" w:rsidRPr="0021481A">
        <w:rPr>
          <w:lang w:val="pt-PT"/>
        </w:rPr>
        <w:t>. Et responsoria infra ascensionem per omnes ferias.</w:t>
      </w:r>
    </w:p>
    <w:p w:rsidR="00244929" w:rsidRPr="0021481A" w:rsidRDefault="00244929" w:rsidP="004C4C6D">
      <w:pPr>
        <w:rPr>
          <w:lang w:val="pt-PT"/>
        </w:rPr>
      </w:pPr>
      <w:r w:rsidRPr="0021481A">
        <w:rPr>
          <w:rStyle w:val="Time1"/>
          <w:lang w:val="pt-PT"/>
        </w:rPr>
        <w:t>Ad primam</w:t>
      </w:r>
      <w:r w:rsidRPr="0021481A">
        <w:rPr>
          <w:lang w:val="pt-PT"/>
        </w:rPr>
        <w:t xml:space="preserve"> AN </w:t>
      </w:r>
      <w:r w:rsidRPr="0021481A">
        <w:rPr>
          <w:rStyle w:val="Incipit"/>
          <w:lang w:val="pt-PT"/>
        </w:rPr>
        <w:t>Surgens Iesus</w:t>
      </w:r>
      <w:r w:rsidRPr="0021481A">
        <w:rPr>
          <w:lang w:val="pt-PT"/>
        </w:rPr>
        <w:t>. Capitulum et oratio et responsoria ut in dominica.</w:t>
      </w:r>
    </w:p>
    <w:p w:rsidR="00244929" w:rsidRPr="0021481A" w:rsidRDefault="00244929" w:rsidP="004C4C6D">
      <w:pPr>
        <w:rPr>
          <w:lang w:val="pt-PT"/>
        </w:rPr>
      </w:pPr>
      <w:r w:rsidRPr="0021481A">
        <w:rPr>
          <w:lang w:val="pt-PT"/>
        </w:rPr>
        <w:t>Infra pascha et pentecosten ad primam et ad completorium preces non dicantur nec cottidiana oratio, sed paschales dicantur orationes. Item hymni cottidiani non cantantur ad cursus diurnos, sed ad omnes cursus usque ad nonam in vigilia ascensionis |cantant::cantantur</w:t>
      </w:r>
      <w:r w:rsidR="007F1066" w:rsidRPr="0021481A">
        <w:rPr>
          <w:lang w:val="pt-PT"/>
        </w:rPr>
        <w:t>|</w:t>
      </w:r>
      <w:r w:rsidRPr="0021481A">
        <w:rPr>
          <w:lang w:val="pt-PT"/>
        </w:rPr>
        <w:t xml:space="preserve"> (130ra) de hymno duo versus, scilicet [HV] </w:t>
      </w:r>
      <w:r w:rsidRPr="0021481A">
        <w:rPr>
          <w:rStyle w:val="Incipit"/>
          <w:lang w:val="pt-PT"/>
        </w:rPr>
        <w:t>Quaesumus auctor</w:t>
      </w:r>
      <w:r w:rsidRPr="0021481A">
        <w:rPr>
          <w:lang w:val="pt-PT"/>
        </w:rPr>
        <w:t xml:space="preserve">. HV </w:t>
      </w:r>
      <w:r w:rsidRPr="0021481A">
        <w:rPr>
          <w:rStyle w:val="Incipit"/>
          <w:lang w:val="pt-PT"/>
        </w:rPr>
        <w:t>Gloria tibi domine</w:t>
      </w:r>
      <w:r w:rsidRPr="0021481A">
        <w:rPr>
          <w:lang w:val="pt-PT"/>
        </w:rPr>
        <w:t>.</w:t>
      </w:r>
    </w:p>
    <w:p w:rsidR="007F1066" w:rsidRPr="0021481A" w:rsidRDefault="007F1066" w:rsidP="004C4C6D">
      <w:pPr>
        <w:rPr>
          <w:lang w:val="fr-FR"/>
        </w:rPr>
      </w:pPr>
      <w:r w:rsidRPr="0021481A">
        <w:rPr>
          <w:rStyle w:val="Time1"/>
          <w:lang w:val="pt-PT"/>
        </w:rPr>
        <w:t>Ad tertiam</w:t>
      </w:r>
      <w:r w:rsidRPr="0021481A">
        <w:rPr>
          <w:lang w:val="pt-PT"/>
        </w:rPr>
        <w:t xml:space="preserve"> AN </w:t>
      </w:r>
      <w:r w:rsidRPr="0021481A">
        <w:rPr>
          <w:rStyle w:val="Incipit"/>
          <w:lang w:val="pt-PT"/>
        </w:rPr>
        <w:t>Iesum quem quaeritis</w:t>
      </w:r>
      <w:r w:rsidRPr="0021481A">
        <w:rPr>
          <w:lang w:val="pt-PT"/>
        </w:rPr>
        <w:t xml:space="preserve">. </w:t>
      </w:r>
      <w:r w:rsidRPr="0021481A">
        <w:rPr>
          <w:lang w:val="fr-FR"/>
        </w:rPr>
        <w:t xml:space="preserve">Capitulum et responsorium et oratio de resurrectione. </w:t>
      </w:r>
    </w:p>
    <w:p w:rsidR="007F1066" w:rsidRPr="0021481A" w:rsidRDefault="007F1066" w:rsidP="004C4C6D">
      <w:pPr>
        <w:rPr>
          <w:lang w:val="it-IT"/>
        </w:rPr>
      </w:pPr>
      <w:r w:rsidRPr="0021481A">
        <w:rPr>
          <w:rStyle w:val="Time1"/>
          <w:lang w:val="fr-FR"/>
        </w:rPr>
        <w:t>[Ad missam]</w:t>
      </w:r>
      <w:r w:rsidRPr="0021481A">
        <w:rPr>
          <w:lang w:val="fr-FR"/>
        </w:rPr>
        <w:t xml:space="preserve"> Deinde cantetur dominicale officium per totam ebdomadam. Et in feri</w:t>
      </w:r>
      <w:r w:rsidR="00531358" w:rsidRPr="0021481A">
        <w:rPr>
          <w:lang w:val="fr-FR"/>
        </w:rPr>
        <w:t>a quarta et in feria sexta legan</w:t>
      </w:r>
      <w:r w:rsidRPr="0021481A">
        <w:rPr>
          <w:lang w:val="fr-FR"/>
        </w:rPr>
        <w:t xml:space="preserve">tur epistulae et evangelia ferialia. </w:t>
      </w:r>
      <w:r w:rsidRPr="0021481A">
        <w:rPr>
          <w:lang w:val="it-IT"/>
        </w:rPr>
        <w:t xml:space="preserve">IN </w:t>
      </w:r>
      <w:r w:rsidRPr="0021481A">
        <w:rPr>
          <w:rStyle w:val="Incipit"/>
          <w:lang w:val="it-IT"/>
        </w:rPr>
        <w:t>Quasi modo geniti</w:t>
      </w:r>
      <w:r w:rsidRPr="0021481A">
        <w:rPr>
          <w:lang w:val="it-IT"/>
        </w:rPr>
        <w:t xml:space="preserve">. [KY] </w:t>
      </w:r>
      <w:r w:rsidRPr="0021481A">
        <w:rPr>
          <w:rStyle w:val="Incipit"/>
          <w:lang w:val="it-IT"/>
        </w:rPr>
        <w:t>Kyrie</w:t>
      </w:r>
      <w:r w:rsidRPr="0021481A">
        <w:rPr>
          <w:lang w:val="it-IT"/>
        </w:rPr>
        <w:t xml:space="preserve">, [SA] </w:t>
      </w:r>
      <w:r w:rsidRPr="0021481A">
        <w:rPr>
          <w:rStyle w:val="Incipit"/>
          <w:lang w:val="it-IT"/>
        </w:rPr>
        <w:t>Sanctus</w:t>
      </w:r>
      <w:r w:rsidRPr="0021481A">
        <w:rPr>
          <w:lang w:val="it-IT"/>
        </w:rPr>
        <w:t xml:space="preserve"> et [AG] </w:t>
      </w:r>
      <w:r w:rsidRPr="0021481A">
        <w:rPr>
          <w:rStyle w:val="Incipit"/>
          <w:lang w:val="it-IT"/>
        </w:rPr>
        <w:t>Agnus dei</w:t>
      </w:r>
      <w:r w:rsidRPr="0021481A">
        <w:rPr>
          <w:lang w:val="it-IT"/>
        </w:rPr>
        <w:t xml:space="preserve"> ferialiter cantentur. [GL] </w:t>
      </w:r>
      <w:r w:rsidRPr="0021481A">
        <w:rPr>
          <w:rStyle w:val="Incipit"/>
          <w:lang w:val="it-IT"/>
        </w:rPr>
        <w:t>Gloria in excelsis</w:t>
      </w:r>
      <w:r w:rsidRPr="0021481A">
        <w:rPr>
          <w:lang w:val="it-IT"/>
        </w:rPr>
        <w:t xml:space="preserve"> omittitur. ORCL </w:t>
      </w:r>
      <w:r w:rsidRPr="0021481A">
        <w:rPr>
          <w:rStyle w:val="Incipit"/>
          <w:lang w:val="it-IT"/>
        </w:rPr>
        <w:t>Praesta quaesumus omnipotens</w:t>
      </w:r>
      <w:r w:rsidRPr="0021481A">
        <w:rPr>
          <w:lang w:val="it-IT"/>
        </w:rPr>
        <w:t xml:space="preserve">. Secunda oratio de resurrectione. Tertia oratio quam |felis::velis|. [EVI] </w:t>
      </w:r>
      <w:r w:rsidRPr="0021481A">
        <w:rPr>
          <w:rStyle w:val="Incipit"/>
          <w:lang w:val="it-IT"/>
        </w:rPr>
        <w:t>Carissimi</w:t>
      </w:r>
      <w:r w:rsidRPr="0021481A">
        <w:rPr>
          <w:lang w:val="it-IT"/>
        </w:rPr>
        <w:t xml:space="preserve">. EP </w:t>
      </w:r>
      <w:r w:rsidRPr="0021481A">
        <w:rPr>
          <w:rStyle w:val="Incipit"/>
          <w:lang w:val="it-IT"/>
        </w:rPr>
        <w:lastRenderedPageBreak/>
        <w:t>Omne quod</w:t>
      </w:r>
      <w:r w:rsidRPr="0021481A">
        <w:rPr>
          <w:lang w:val="it-IT"/>
        </w:rPr>
        <w:t xml:space="preserve">. ALV </w:t>
      </w:r>
      <w:r w:rsidRPr="0021481A">
        <w:rPr>
          <w:rStyle w:val="Incipit"/>
          <w:lang w:val="it-IT"/>
        </w:rPr>
        <w:t>In resurrectione tua</w:t>
      </w:r>
      <w:r w:rsidRPr="0021481A">
        <w:rPr>
          <w:lang w:val="it-IT"/>
        </w:rPr>
        <w:t>. AL</w:t>
      </w:r>
      <w:r w:rsidR="00531358" w:rsidRPr="0021481A">
        <w:rPr>
          <w:lang w:val="it-IT"/>
        </w:rPr>
        <w:t>V</w:t>
      </w:r>
      <w:r w:rsidRPr="0021481A">
        <w:rPr>
          <w:lang w:val="it-IT"/>
        </w:rPr>
        <w:t xml:space="preserve"> </w:t>
      </w:r>
      <w:r w:rsidRPr="0021481A">
        <w:rPr>
          <w:rStyle w:val="Incipit"/>
          <w:lang w:val="it-IT"/>
        </w:rPr>
        <w:t>Pasc</w:t>
      </w:r>
      <w:r w:rsidR="009B2BBB" w:rsidRPr="0021481A">
        <w:rPr>
          <w:rStyle w:val="Incipit"/>
          <w:lang w:val="it-IT"/>
        </w:rPr>
        <w:t>h</w:t>
      </w:r>
      <w:r w:rsidRPr="0021481A">
        <w:rPr>
          <w:rStyle w:val="Incipit"/>
          <w:lang w:val="it-IT"/>
        </w:rPr>
        <w:t>a nostrum</w:t>
      </w:r>
      <w:r w:rsidR="00071D6F" w:rsidRPr="0021481A">
        <w:rPr>
          <w:lang w:val="it-IT"/>
        </w:rPr>
        <w:t xml:space="preserve">. Quamvis duo alleluia sunt assignata tantum cantatur per totam ebdomadam illud solum dominicale, (130rb) scilicet ALV </w:t>
      </w:r>
      <w:r w:rsidR="00071D6F" w:rsidRPr="0021481A">
        <w:rPr>
          <w:rStyle w:val="Incipit"/>
          <w:lang w:val="it-IT"/>
        </w:rPr>
        <w:t>In resurrectione</w:t>
      </w:r>
      <w:r w:rsidR="00071D6F" w:rsidRPr="0021481A">
        <w:rPr>
          <w:lang w:val="it-IT"/>
        </w:rPr>
        <w:t xml:space="preserve">. EV </w:t>
      </w:r>
      <w:r w:rsidR="00071D6F" w:rsidRPr="0021481A">
        <w:rPr>
          <w:rStyle w:val="Incipit"/>
          <w:lang w:val="it-IT"/>
        </w:rPr>
        <w:t>Cum esset sero</w:t>
      </w:r>
      <w:r w:rsidR="00071D6F" w:rsidRPr="0021481A">
        <w:rPr>
          <w:lang w:val="it-IT"/>
        </w:rPr>
        <w:t xml:space="preserve">. OF </w:t>
      </w:r>
      <w:r w:rsidR="00071D6F" w:rsidRPr="0021481A">
        <w:rPr>
          <w:rStyle w:val="Incipit"/>
          <w:lang w:val="it-IT"/>
        </w:rPr>
        <w:t>Angelus domini</w:t>
      </w:r>
      <w:r w:rsidR="00071D6F" w:rsidRPr="0021481A">
        <w:rPr>
          <w:lang w:val="it-IT"/>
        </w:rPr>
        <w:t xml:space="preserve">. PF </w:t>
      </w:r>
      <w:r w:rsidR="00071D6F" w:rsidRPr="0021481A">
        <w:rPr>
          <w:rStyle w:val="Incipit"/>
          <w:lang w:val="it-IT"/>
        </w:rPr>
        <w:t>Te quidem domine</w:t>
      </w:r>
      <w:r w:rsidR="00071D6F" w:rsidRPr="0021481A">
        <w:rPr>
          <w:lang w:val="it-IT"/>
        </w:rPr>
        <w:t xml:space="preserve">. Quae cottidie infra resurrectionem et ascensionem dicitur. CO </w:t>
      </w:r>
      <w:r w:rsidR="00071D6F" w:rsidRPr="0021481A">
        <w:rPr>
          <w:rStyle w:val="Incipit"/>
          <w:lang w:val="it-IT"/>
        </w:rPr>
        <w:t>Mitte manum</w:t>
      </w:r>
      <w:r w:rsidR="00071D6F" w:rsidRPr="0021481A">
        <w:rPr>
          <w:lang w:val="it-IT"/>
        </w:rPr>
        <w:t xml:space="preserve">. [IM] </w:t>
      </w:r>
      <w:r w:rsidR="00071D6F" w:rsidRPr="0021481A">
        <w:rPr>
          <w:rStyle w:val="Incipit"/>
          <w:lang w:val="it-IT"/>
        </w:rPr>
        <w:t>Ite missa est</w:t>
      </w:r>
      <w:r w:rsidR="00071D6F" w:rsidRPr="0021481A">
        <w:rPr>
          <w:lang w:val="it-IT"/>
        </w:rPr>
        <w:t>.</w:t>
      </w:r>
    </w:p>
    <w:p w:rsidR="00071D6F" w:rsidRPr="0021481A" w:rsidRDefault="00071D6F" w:rsidP="004C4C6D">
      <w:pPr>
        <w:rPr>
          <w:lang w:val="it-IT"/>
        </w:rPr>
      </w:pPr>
      <w:r w:rsidRPr="0021481A">
        <w:rPr>
          <w:rStyle w:val="Time1"/>
          <w:lang w:val="it-IT"/>
        </w:rPr>
        <w:t>Ad sextam</w:t>
      </w:r>
      <w:r w:rsidRPr="0021481A">
        <w:rPr>
          <w:lang w:val="it-IT"/>
        </w:rPr>
        <w:t xml:space="preserve"> AN </w:t>
      </w:r>
      <w:r w:rsidRPr="0021481A">
        <w:rPr>
          <w:rStyle w:val="Incipit"/>
          <w:lang w:val="it-IT"/>
        </w:rPr>
        <w:t>Iesum qui crucifixus</w:t>
      </w:r>
      <w:r w:rsidRPr="0021481A">
        <w:rPr>
          <w:lang w:val="it-IT"/>
        </w:rPr>
        <w:t>. Capitulum et responsorium et oratio de resurrectione.</w:t>
      </w:r>
    </w:p>
    <w:p w:rsidR="00071D6F" w:rsidRPr="0021481A" w:rsidRDefault="00071D6F" w:rsidP="004C4C6D">
      <w:pPr>
        <w:rPr>
          <w:lang w:val="it-IT"/>
        </w:rPr>
      </w:pPr>
      <w:r w:rsidRPr="0021481A">
        <w:rPr>
          <w:rStyle w:val="Time1"/>
          <w:lang w:val="it-IT"/>
        </w:rPr>
        <w:t>Ad nonam</w:t>
      </w:r>
      <w:r w:rsidRPr="0021481A">
        <w:rPr>
          <w:lang w:val="it-IT"/>
        </w:rPr>
        <w:t xml:space="preserve"> AN </w:t>
      </w:r>
      <w:r w:rsidRPr="0021481A">
        <w:rPr>
          <w:rStyle w:val="Incipit"/>
          <w:lang w:val="it-IT"/>
        </w:rPr>
        <w:t>Mane nobiscum</w:t>
      </w:r>
      <w:r w:rsidRPr="0021481A">
        <w:rPr>
          <w:lang w:val="it-IT"/>
        </w:rPr>
        <w:t>. Capitulum, responsorium et oratio de resurrectione.</w:t>
      </w:r>
    </w:p>
    <w:p w:rsidR="00896D4B" w:rsidRPr="0021481A" w:rsidRDefault="00071D6F" w:rsidP="004C4C6D">
      <w:pPr>
        <w:rPr>
          <w:lang w:val="it-IT"/>
        </w:rPr>
      </w:pPr>
      <w:r w:rsidRPr="0021481A">
        <w:rPr>
          <w:lang w:val="it-IT"/>
        </w:rPr>
        <w:t xml:space="preserve">Infra resurrectionem et ascensionem domini in omni dominica cantetur officium de sancta die [IN] </w:t>
      </w:r>
      <w:r w:rsidRPr="0021481A">
        <w:rPr>
          <w:rStyle w:val="Incipit"/>
          <w:lang w:val="it-IT"/>
        </w:rPr>
        <w:t>Resurrexi et adhuc tecum</w:t>
      </w:r>
      <w:r w:rsidRPr="0021481A">
        <w:rPr>
          <w:lang w:val="it-IT"/>
        </w:rPr>
        <w:t xml:space="preserve"> per totum, sed GR </w:t>
      </w:r>
      <w:r w:rsidRPr="0021481A">
        <w:rPr>
          <w:rStyle w:val="Incipit"/>
          <w:lang w:val="it-IT"/>
        </w:rPr>
        <w:t>Haec dies</w:t>
      </w:r>
      <w:r w:rsidRPr="0021481A">
        <w:rPr>
          <w:lang w:val="it-IT"/>
        </w:rPr>
        <w:t xml:space="preserve"> et ALV </w:t>
      </w:r>
      <w:r w:rsidRPr="0021481A">
        <w:rPr>
          <w:rStyle w:val="Incipit"/>
          <w:lang w:val="it-IT"/>
        </w:rPr>
        <w:t>Pascha nostrum</w:t>
      </w:r>
      <w:r w:rsidRPr="0021481A">
        <w:rPr>
          <w:lang w:val="it-IT"/>
        </w:rPr>
        <w:t xml:space="preserve"> omittantur</w:t>
      </w:r>
      <w:r w:rsidR="00896D4B" w:rsidRPr="0021481A">
        <w:rPr>
          <w:lang w:val="it-IT"/>
        </w:rPr>
        <w:t xml:space="preserve">. </w:t>
      </w:r>
      <w:r w:rsidR="00896D4B" w:rsidRPr="0021481A">
        <w:rPr>
          <w:lang w:val="pt-PT"/>
        </w:rPr>
        <w:t>Cantatur autem in proxima dominica post octava</w:t>
      </w:r>
      <w:r w:rsidR="00531358" w:rsidRPr="0021481A">
        <w:rPr>
          <w:lang w:val="pt-PT"/>
        </w:rPr>
        <w:t>m</w:t>
      </w:r>
      <w:r w:rsidR="00896D4B" w:rsidRPr="0021481A">
        <w:rPr>
          <w:lang w:val="pt-PT"/>
        </w:rPr>
        <w:t xml:space="preserve"> paschae primum ALV </w:t>
      </w:r>
      <w:r w:rsidR="00896D4B" w:rsidRPr="0021481A">
        <w:rPr>
          <w:rStyle w:val="Incipit"/>
          <w:lang w:val="pt-PT"/>
        </w:rPr>
        <w:t>Angelus domini</w:t>
      </w:r>
      <w:r w:rsidR="00896D4B" w:rsidRPr="0021481A">
        <w:rPr>
          <w:lang w:val="pt-PT"/>
        </w:rPr>
        <w:t xml:space="preserve">. </w:t>
      </w:r>
      <w:r w:rsidR="00564BF0" w:rsidRPr="0021481A">
        <w:rPr>
          <w:lang w:val="pt-PT"/>
        </w:rPr>
        <w:t>|</w:t>
      </w:r>
      <w:r w:rsidR="00896D4B" w:rsidRPr="0021481A">
        <w:rPr>
          <w:lang w:val="pt-PT"/>
        </w:rPr>
        <w:t>Versus in</w:t>
      </w:r>
      <w:r w:rsidR="00564BF0" w:rsidRPr="0021481A">
        <w:rPr>
          <w:lang w:val="pt-PT"/>
        </w:rPr>
        <w:t>::In|</w:t>
      </w:r>
      <w:r w:rsidR="00896D4B" w:rsidRPr="0021481A">
        <w:rPr>
          <w:lang w:val="pt-PT"/>
        </w:rPr>
        <w:t xml:space="preserve"> secunda dominica post (130va) octavam paschae primum ALV </w:t>
      </w:r>
      <w:r w:rsidR="00896D4B" w:rsidRPr="0021481A">
        <w:rPr>
          <w:rStyle w:val="Incipit"/>
          <w:lang w:val="pt-PT"/>
        </w:rPr>
        <w:t>Christus resurgens</w:t>
      </w:r>
      <w:r w:rsidR="00896D4B" w:rsidRPr="0021481A">
        <w:rPr>
          <w:lang w:val="pt-PT"/>
        </w:rPr>
        <w:t>.</w:t>
      </w:r>
      <w:r w:rsidR="00564BF0" w:rsidRPr="0021481A">
        <w:rPr>
          <w:lang w:val="pt-PT"/>
        </w:rPr>
        <w:t xml:space="preserve"> In tertia dominica post</w:t>
      </w:r>
      <w:r w:rsidR="00966D10" w:rsidRPr="0021481A">
        <w:rPr>
          <w:lang w:val="pt-PT"/>
        </w:rPr>
        <w:t xml:space="preserve"> octavam paschae cantatur primum ALV </w:t>
      </w:r>
      <w:r w:rsidR="00966D10" w:rsidRPr="0021481A">
        <w:rPr>
          <w:rStyle w:val="Incipit"/>
          <w:lang w:val="pt-PT"/>
        </w:rPr>
        <w:t>In die resurrectionis</w:t>
      </w:r>
      <w:r w:rsidR="00966D10" w:rsidRPr="0021481A">
        <w:rPr>
          <w:lang w:val="pt-PT"/>
        </w:rPr>
        <w:t xml:space="preserve"> cum ALV </w:t>
      </w:r>
      <w:r w:rsidR="00966D10" w:rsidRPr="0021481A">
        <w:rPr>
          <w:rStyle w:val="Incipit"/>
          <w:lang w:val="pt-PT"/>
        </w:rPr>
        <w:t>Surrexit pastor</w:t>
      </w:r>
      <w:r w:rsidR="00966D10" w:rsidRPr="0021481A">
        <w:rPr>
          <w:lang w:val="pt-PT"/>
        </w:rPr>
        <w:t xml:space="preserve"> cum SE </w:t>
      </w:r>
      <w:r w:rsidR="00966D10" w:rsidRPr="0021481A">
        <w:rPr>
          <w:rStyle w:val="Incipit"/>
          <w:lang w:val="pt-PT"/>
        </w:rPr>
        <w:t>Rex deus dei agne</w:t>
      </w:r>
      <w:r w:rsidR="00966D10" w:rsidRPr="0021481A">
        <w:rPr>
          <w:lang w:val="pt-PT"/>
        </w:rPr>
        <w:t xml:space="preserve"> quam instituit </w:t>
      </w:r>
      <w:r w:rsidR="00966D10" w:rsidRPr="0021481A">
        <w:rPr>
          <w:rStyle w:val="Person"/>
          <w:lang w:val="pt-PT"/>
        </w:rPr>
        <w:t>magister Siboto scolasticus</w:t>
      </w:r>
      <w:r w:rsidR="00966D10" w:rsidRPr="0021481A">
        <w:rPr>
          <w:lang w:val="pt-PT"/>
        </w:rPr>
        <w:t xml:space="preserve">. </w:t>
      </w:r>
      <w:r w:rsidR="00966D10" w:rsidRPr="0021481A">
        <w:rPr>
          <w:lang w:val="it-IT"/>
        </w:rPr>
        <w:t xml:space="preserve">Et cantatur omni dominica usque ad ascensionem domini praeter quintam dominicam. De illa </w:t>
      </w:r>
      <w:r w:rsidR="003C6197" w:rsidRPr="0021481A">
        <w:rPr>
          <w:lang w:val="it-IT"/>
        </w:rPr>
        <w:t xml:space="preserve">cantatur in loco suo quia ammodo non cantatur alleluia. Cantatur de dominica per totam ebdomadam. Cantetur officium dominicale cum uno tantum feriali alleluia absque [GL] </w:t>
      </w:r>
      <w:r w:rsidR="003C6197" w:rsidRPr="0021481A">
        <w:rPr>
          <w:rStyle w:val="Incipit"/>
          <w:lang w:val="it-IT"/>
        </w:rPr>
        <w:t>Gloria in excelsis</w:t>
      </w:r>
      <w:r w:rsidR="003C6197" w:rsidRPr="0021481A">
        <w:rPr>
          <w:lang w:val="it-IT"/>
        </w:rPr>
        <w:t xml:space="preserve">. [KY] </w:t>
      </w:r>
      <w:r w:rsidR="003C6197" w:rsidRPr="0021481A">
        <w:rPr>
          <w:rStyle w:val="Incipit"/>
          <w:lang w:val="it-IT"/>
        </w:rPr>
        <w:t>Kyrie</w:t>
      </w:r>
      <w:r w:rsidR="003C6197" w:rsidRPr="0021481A">
        <w:rPr>
          <w:lang w:val="it-IT"/>
        </w:rPr>
        <w:t xml:space="preserve">, [SA] </w:t>
      </w:r>
      <w:r w:rsidR="003C6197" w:rsidRPr="0021481A">
        <w:rPr>
          <w:rStyle w:val="Incipit"/>
          <w:lang w:val="it-IT"/>
        </w:rPr>
        <w:t>Sanctus</w:t>
      </w:r>
      <w:r w:rsidR="003C6197" w:rsidRPr="0021481A">
        <w:rPr>
          <w:lang w:val="it-IT"/>
        </w:rPr>
        <w:t xml:space="preserve"> et [AG] </w:t>
      </w:r>
      <w:r w:rsidR="003C6197" w:rsidRPr="0021481A">
        <w:rPr>
          <w:rStyle w:val="Incipit"/>
          <w:lang w:val="it-IT"/>
        </w:rPr>
        <w:t>Agnus dei</w:t>
      </w:r>
      <w:r w:rsidR="003C6197" w:rsidRPr="0021481A">
        <w:rPr>
          <w:lang w:val="it-IT"/>
        </w:rPr>
        <w:t xml:space="preserve"> in simplici melodia cantetur cum [IM] </w:t>
      </w:r>
      <w:r w:rsidR="003C6197" w:rsidRPr="0021481A">
        <w:rPr>
          <w:rStyle w:val="Incipit"/>
          <w:lang w:val="it-IT"/>
        </w:rPr>
        <w:t>Ite missa est</w:t>
      </w:r>
      <w:r w:rsidR="003C6197" w:rsidRPr="0021481A">
        <w:rPr>
          <w:lang w:val="it-IT"/>
        </w:rPr>
        <w:t>.</w:t>
      </w:r>
    </w:p>
    <w:p w:rsidR="003C6197" w:rsidRPr="0021481A" w:rsidRDefault="003C6197" w:rsidP="004C4C6D">
      <w:pPr>
        <w:rPr>
          <w:lang w:val="fr-FR"/>
        </w:rPr>
      </w:pPr>
      <w:r w:rsidRPr="0021481A">
        <w:rPr>
          <w:rStyle w:val="Time1"/>
          <w:lang w:val="it-IT"/>
        </w:rPr>
        <w:t>Ad omnes horas</w:t>
      </w:r>
      <w:r w:rsidRPr="0021481A">
        <w:rPr>
          <w:lang w:val="it-IT"/>
        </w:rPr>
        <w:t xml:space="preserve"> capitulum et orationes et antiphonae dicantur de resurrectione praeter vesperam. Ibi dicitur (130vb) capitulum et oratio et antiphona de dominica. </w:t>
      </w:r>
      <w:r w:rsidRPr="0021481A">
        <w:rPr>
          <w:lang w:val="fr-FR"/>
        </w:rPr>
        <w:t xml:space="preserve">Sequitur antiphona et oratio de resurrectione scilicet [AC] </w:t>
      </w:r>
      <w:r w:rsidRPr="0021481A">
        <w:rPr>
          <w:rStyle w:val="Incipit"/>
          <w:lang w:val="fr-FR"/>
        </w:rPr>
        <w:t xml:space="preserve">Surrexit dominus de </w:t>
      </w:r>
      <w:r w:rsidR="000B1453" w:rsidRPr="0021481A">
        <w:rPr>
          <w:rStyle w:val="Incipit"/>
          <w:lang w:val="fr-FR"/>
        </w:rPr>
        <w:t>%D::su% sepulchro</w:t>
      </w:r>
      <w:r w:rsidR="000B1453" w:rsidRPr="0021481A">
        <w:rPr>
          <w:lang w:val="fr-FR"/>
        </w:rPr>
        <w:t xml:space="preserve">, vel [AC] </w:t>
      </w:r>
      <w:r w:rsidR="000B1453" w:rsidRPr="0021481A">
        <w:rPr>
          <w:rStyle w:val="Incipit"/>
          <w:lang w:val="fr-FR"/>
        </w:rPr>
        <w:t>Surrexit Christus et illuxit</w:t>
      </w:r>
      <w:r w:rsidR="000B1453" w:rsidRPr="0021481A">
        <w:rPr>
          <w:lang w:val="fr-FR"/>
        </w:rPr>
        <w:t xml:space="preserve">. Antiphona et oratio de omnibus sanctis ut supra [AC] </w:t>
      </w:r>
      <w:r w:rsidR="000B1453" w:rsidRPr="0021481A">
        <w:rPr>
          <w:rStyle w:val="Incipit"/>
          <w:lang w:val="fr-FR"/>
        </w:rPr>
        <w:t>Vox laetitiae</w:t>
      </w:r>
      <w:r w:rsidR="000B1453" w:rsidRPr="0021481A">
        <w:rPr>
          <w:lang w:val="fr-FR"/>
        </w:rPr>
        <w:t xml:space="preserve"> cum reliquis.</w:t>
      </w:r>
    </w:p>
    <w:p w:rsidR="000B1453" w:rsidRPr="0021481A" w:rsidRDefault="000B1453" w:rsidP="004C4C6D">
      <w:pPr>
        <w:rPr>
          <w:lang w:val="pt-PT"/>
        </w:rPr>
      </w:pPr>
      <w:r w:rsidRPr="0021481A">
        <w:rPr>
          <w:rStyle w:val="Time1"/>
          <w:lang w:val="fr-FR"/>
        </w:rPr>
        <w:t>In secunda vespera</w:t>
      </w:r>
      <w:r w:rsidRPr="0021481A">
        <w:rPr>
          <w:lang w:val="fr-FR"/>
        </w:rPr>
        <w:t xml:space="preserve"> AN </w:t>
      </w:r>
      <w:r w:rsidRPr="0021481A">
        <w:rPr>
          <w:rStyle w:val="Incipit"/>
          <w:lang w:val="fr-FR"/>
        </w:rPr>
        <w:t>Alleluia alleluia alleluia</w:t>
      </w:r>
      <w:r w:rsidRPr="0021481A">
        <w:rPr>
          <w:lang w:val="fr-FR"/>
        </w:rPr>
        <w:t xml:space="preserve"> cantetur secundum melodiam ipsius feriae. </w:t>
      </w:r>
      <w:r w:rsidRPr="0021481A">
        <w:rPr>
          <w:lang w:val="pt-PT"/>
        </w:rPr>
        <w:t xml:space="preserve">PS </w:t>
      </w:r>
      <w:r w:rsidRPr="0021481A">
        <w:rPr>
          <w:rStyle w:val="Incipit"/>
          <w:lang w:val="pt-PT"/>
        </w:rPr>
        <w:t>Dilexi quoniam</w:t>
      </w:r>
      <w:r w:rsidRPr="0021481A">
        <w:rPr>
          <w:lang w:val="pt-PT"/>
        </w:rPr>
        <w:t xml:space="preserve">. Capitulum de dominica. HY </w:t>
      </w:r>
      <w:r w:rsidRPr="0021481A">
        <w:rPr>
          <w:rStyle w:val="Incipit"/>
          <w:lang w:val="pt-PT"/>
        </w:rPr>
        <w:t>Vita sanctorum</w:t>
      </w:r>
      <w:r w:rsidRPr="0021481A">
        <w:rPr>
          <w:lang w:val="pt-PT"/>
        </w:rPr>
        <w:t xml:space="preserve">. VS </w:t>
      </w:r>
      <w:r w:rsidRPr="0021481A">
        <w:rPr>
          <w:rStyle w:val="Incipit"/>
          <w:lang w:val="pt-PT"/>
        </w:rPr>
        <w:t>Gavisi sunt discipuli</w:t>
      </w:r>
      <w:r w:rsidRPr="0021481A">
        <w:rPr>
          <w:lang w:val="pt-PT"/>
        </w:rPr>
        <w:t>. Antiphona et oratio de dominica. Antiphona et oratio de resurrectione. Postmodum antiphona et oratio de omnibus sanctis, quae sic in vesperis</w:t>
      </w:r>
      <w:r w:rsidR="001E1E04" w:rsidRPr="0021481A">
        <w:rPr>
          <w:lang w:val="pt-PT"/>
        </w:rPr>
        <w:t xml:space="preserve"> et in matutinis solent variari: AC </w:t>
      </w:r>
      <w:r w:rsidR="001E1E04" w:rsidRPr="0021481A">
        <w:rPr>
          <w:rStyle w:val="Incipit"/>
          <w:lang w:val="pt-PT"/>
        </w:rPr>
        <w:t>Lux perpetua</w:t>
      </w:r>
      <w:r w:rsidR="001E1E04" w:rsidRPr="0021481A">
        <w:rPr>
          <w:lang w:val="pt-PT"/>
        </w:rPr>
        <w:t xml:space="preserve">. AC </w:t>
      </w:r>
      <w:r w:rsidR="001E1E04" w:rsidRPr="0021481A">
        <w:rPr>
          <w:rStyle w:val="Incipit"/>
          <w:lang w:val="pt-PT"/>
        </w:rPr>
        <w:t>Fulgebunt iusti</w:t>
      </w:r>
      <w:r w:rsidR="001E1E04" w:rsidRPr="0021481A">
        <w:rPr>
          <w:lang w:val="pt-PT"/>
        </w:rPr>
        <w:t xml:space="preserve">. AC </w:t>
      </w:r>
      <w:r w:rsidR="001E1E04" w:rsidRPr="0021481A">
        <w:rPr>
          <w:rStyle w:val="Incipit"/>
          <w:lang w:val="pt-PT"/>
        </w:rPr>
        <w:t>In caelestibus regnis</w:t>
      </w:r>
      <w:r w:rsidR="001E1E04" w:rsidRPr="0021481A">
        <w:rPr>
          <w:lang w:val="pt-PT"/>
        </w:rPr>
        <w:t xml:space="preserve">. AC </w:t>
      </w:r>
      <w:r w:rsidR="001E1E04" w:rsidRPr="0021481A">
        <w:rPr>
          <w:rStyle w:val="Incipit"/>
          <w:lang w:val="pt-PT"/>
        </w:rPr>
        <w:t>Vox laetitiae</w:t>
      </w:r>
      <w:r w:rsidR="001E1E04" w:rsidRPr="0021481A">
        <w:rPr>
          <w:lang w:val="pt-PT"/>
        </w:rPr>
        <w:t>.</w:t>
      </w:r>
    </w:p>
    <w:p w:rsidR="001E1E04" w:rsidRPr="0021481A" w:rsidRDefault="001E1E04" w:rsidP="001E1E04">
      <w:pPr>
        <w:pStyle w:val="Titolo1"/>
        <w:rPr>
          <w:lang w:val="pt-PT"/>
        </w:rPr>
      </w:pPr>
      <w:r w:rsidRPr="0021481A">
        <w:rPr>
          <w:lang w:val="pt-PT"/>
        </w:rPr>
        <w:t>DOMINICA SECUNDA</w:t>
      </w:r>
    </w:p>
    <w:p w:rsidR="001E1E04" w:rsidRPr="0021481A" w:rsidRDefault="001E1E04" w:rsidP="001E1E04">
      <w:pPr>
        <w:rPr>
          <w:lang w:val="pt-PT"/>
        </w:rPr>
      </w:pPr>
      <w:r w:rsidRPr="0021481A">
        <w:rPr>
          <w:rStyle w:val="Time1"/>
          <w:lang w:val="pt-PT"/>
        </w:rPr>
        <w:t>Ad vesperas</w:t>
      </w:r>
      <w:r w:rsidRPr="0021481A">
        <w:rPr>
          <w:lang w:val="pt-PT"/>
        </w:rPr>
        <w:t xml:space="preserve"> AN </w:t>
      </w:r>
      <w:r w:rsidRPr="0021481A">
        <w:rPr>
          <w:rStyle w:val="Incipit"/>
          <w:lang w:val="pt-PT"/>
        </w:rPr>
        <w:t>Alleluia</w:t>
      </w:r>
      <w:r w:rsidRPr="0021481A">
        <w:rPr>
          <w:lang w:val="pt-PT"/>
        </w:rPr>
        <w:t xml:space="preserve"> super psalmos [PS] </w:t>
      </w:r>
      <w:r w:rsidRPr="0021481A">
        <w:rPr>
          <w:rStyle w:val="Incipit"/>
          <w:lang w:val="pt-PT"/>
        </w:rPr>
        <w:t>Benedictus</w:t>
      </w:r>
      <w:r w:rsidRPr="0021481A">
        <w:rPr>
          <w:lang w:val="pt-PT"/>
        </w:rPr>
        <w:t xml:space="preserve">. (131ra) [EVI] </w:t>
      </w:r>
      <w:r w:rsidRPr="0021481A">
        <w:rPr>
          <w:rStyle w:val="Incipit"/>
          <w:lang w:val="pt-PT"/>
        </w:rPr>
        <w:t>Carissimi</w:t>
      </w:r>
      <w:r w:rsidRPr="0021481A">
        <w:rPr>
          <w:lang w:val="pt-PT"/>
        </w:rPr>
        <w:t xml:space="preserve">. CP </w:t>
      </w:r>
      <w:r w:rsidRPr="0021481A">
        <w:rPr>
          <w:rStyle w:val="Incipit"/>
          <w:lang w:val="pt-PT"/>
        </w:rPr>
        <w:t>Omne quod natum est</w:t>
      </w:r>
      <w:r w:rsidRPr="0021481A">
        <w:rPr>
          <w:lang w:val="pt-PT"/>
        </w:rPr>
        <w:t xml:space="preserve">. HY </w:t>
      </w:r>
      <w:r w:rsidRPr="0021481A">
        <w:rPr>
          <w:rStyle w:val="Incipit"/>
          <w:lang w:val="pt-PT"/>
        </w:rPr>
        <w:t>Vita sanctorum</w:t>
      </w:r>
      <w:r w:rsidRPr="0021481A">
        <w:rPr>
          <w:lang w:val="pt-PT"/>
        </w:rPr>
        <w:t xml:space="preserve">. VS </w:t>
      </w:r>
      <w:r w:rsidRPr="0021481A">
        <w:rPr>
          <w:rStyle w:val="Incipit"/>
          <w:lang w:val="pt-PT"/>
        </w:rPr>
        <w:t>Gavisi sunt discipuli</w:t>
      </w:r>
      <w:r w:rsidRPr="0021481A">
        <w:rPr>
          <w:lang w:val="pt-PT"/>
        </w:rPr>
        <w:t xml:space="preserve">. AM </w:t>
      </w:r>
      <w:r w:rsidRPr="0021481A">
        <w:rPr>
          <w:rStyle w:val="Incipit"/>
          <w:lang w:val="pt-PT"/>
        </w:rPr>
        <w:t>Haec autem scripta sunt</w:t>
      </w:r>
      <w:r w:rsidRPr="0021481A">
        <w:rPr>
          <w:lang w:val="pt-PT"/>
        </w:rPr>
        <w:t xml:space="preserve">. Sequitur OR </w:t>
      </w:r>
      <w:r w:rsidRPr="0021481A">
        <w:rPr>
          <w:rStyle w:val="Incipit"/>
          <w:lang w:val="pt-PT"/>
        </w:rPr>
        <w:t>Praesta quaesumus omnipotens</w:t>
      </w:r>
      <w:r w:rsidRPr="0021481A">
        <w:rPr>
          <w:lang w:val="pt-PT"/>
        </w:rPr>
        <w:t>. Suffragia ut in priori dominica.</w:t>
      </w:r>
    </w:p>
    <w:p w:rsidR="001E1E04" w:rsidRPr="0021481A" w:rsidRDefault="001E1E04" w:rsidP="001E1E04">
      <w:pPr>
        <w:rPr>
          <w:lang w:val="de-AT"/>
        </w:rPr>
      </w:pPr>
      <w:r w:rsidRPr="0021481A">
        <w:rPr>
          <w:rStyle w:val="Time1"/>
          <w:lang w:val="pt-PT"/>
        </w:rPr>
        <w:t>Ad matutinam</w:t>
      </w:r>
      <w:r w:rsidRPr="0021481A">
        <w:rPr>
          <w:lang w:val="pt-PT"/>
        </w:rPr>
        <w:t xml:space="preserve"> </w:t>
      </w:r>
      <w:r w:rsidR="0001536A" w:rsidRPr="0021481A">
        <w:rPr>
          <w:lang w:val="pt-PT"/>
        </w:rPr>
        <w:t>invitatorium et versiculus</w:t>
      </w:r>
      <w:r w:rsidR="003F4A8D" w:rsidRPr="0021481A">
        <w:rPr>
          <w:lang w:val="pt-PT"/>
        </w:rPr>
        <w:t xml:space="preserve"> de sancta nocte. Legitur EV </w:t>
      </w:r>
      <w:r w:rsidR="003F4A8D" w:rsidRPr="0021481A">
        <w:rPr>
          <w:rStyle w:val="Incipit"/>
          <w:lang w:val="pt-PT"/>
        </w:rPr>
        <w:t>Ego sum pastor</w:t>
      </w:r>
      <w:r w:rsidR="003F4A8D" w:rsidRPr="0021481A">
        <w:rPr>
          <w:lang w:val="pt-PT"/>
        </w:rPr>
        <w:t xml:space="preserve"> cum tribus responsoriis de sancta nocte, scilicet [RP] </w:t>
      </w:r>
      <w:r w:rsidR="003F4A8D" w:rsidRPr="0021481A">
        <w:rPr>
          <w:rStyle w:val="Incipit"/>
          <w:lang w:val="pt-PT"/>
        </w:rPr>
        <w:t>Angelus domini</w:t>
      </w:r>
      <w:r w:rsidR="003F4A8D" w:rsidRPr="0021481A">
        <w:rPr>
          <w:lang w:val="pt-PT"/>
        </w:rPr>
        <w:t xml:space="preserve"> cum reliquis. </w:t>
      </w:r>
      <w:r w:rsidR="003F4A8D" w:rsidRPr="0021481A">
        <w:rPr>
          <w:lang w:val="de-AT"/>
        </w:rPr>
        <w:t xml:space="preserve">Sequitur [TD] </w:t>
      </w:r>
      <w:r w:rsidR="003F4A8D" w:rsidRPr="006472BA">
        <w:rPr>
          <w:rStyle w:val="Incipit"/>
        </w:rPr>
        <w:t>Te deum laudamus</w:t>
      </w:r>
      <w:r w:rsidR="003F4A8D" w:rsidRPr="0021481A">
        <w:rPr>
          <w:lang w:val="de-AT"/>
        </w:rPr>
        <w:t>.</w:t>
      </w:r>
    </w:p>
    <w:p w:rsidR="003F4A8D" w:rsidRPr="0021481A" w:rsidRDefault="003F4A8D" w:rsidP="001E1E04">
      <w:pPr>
        <w:rPr>
          <w:lang w:val="it-IT"/>
        </w:rPr>
      </w:pPr>
      <w:r w:rsidRPr="009B2BBB">
        <w:rPr>
          <w:rStyle w:val="Time1"/>
        </w:rPr>
        <w:t>Ad laudes</w:t>
      </w:r>
      <w:r w:rsidRPr="0021481A">
        <w:rPr>
          <w:lang w:val="de-AT"/>
        </w:rPr>
        <w:t xml:space="preserve"> AN </w:t>
      </w:r>
      <w:r w:rsidRPr="00847456">
        <w:rPr>
          <w:rStyle w:val="Incipit"/>
        </w:rPr>
        <w:t>Angelus autem</w:t>
      </w:r>
      <w:r w:rsidRPr="0021481A">
        <w:rPr>
          <w:lang w:val="de-AT"/>
        </w:rPr>
        <w:t xml:space="preserve"> sola tantum. </w:t>
      </w:r>
      <w:r w:rsidRPr="0021481A">
        <w:rPr>
          <w:lang w:val="fr-FR"/>
        </w:rPr>
        <w:t xml:space="preserve">CP </w:t>
      </w:r>
      <w:r w:rsidRPr="0021481A">
        <w:rPr>
          <w:rStyle w:val="Incipit"/>
          <w:lang w:val="fr-FR"/>
        </w:rPr>
        <w:t>Christus passus est</w:t>
      </w:r>
      <w:r w:rsidRPr="0021481A">
        <w:rPr>
          <w:lang w:val="fr-FR"/>
        </w:rPr>
        <w:t xml:space="preserve">. VS </w:t>
      </w:r>
      <w:r w:rsidRPr="0021481A">
        <w:rPr>
          <w:rStyle w:val="Incipit"/>
          <w:lang w:val="fr-FR"/>
        </w:rPr>
        <w:t>Surrexit dominus de sepulchro</w:t>
      </w:r>
      <w:r w:rsidRPr="0021481A">
        <w:rPr>
          <w:lang w:val="fr-FR"/>
        </w:rPr>
        <w:t xml:space="preserve">. </w:t>
      </w:r>
      <w:r w:rsidRPr="0021481A">
        <w:rPr>
          <w:lang w:val="pt-PT"/>
        </w:rPr>
        <w:t>A</w:t>
      </w:r>
      <w:r w:rsidR="000D3A49" w:rsidRPr="0021481A">
        <w:rPr>
          <w:lang w:val="pt-PT"/>
        </w:rPr>
        <w:t xml:space="preserve">B </w:t>
      </w:r>
      <w:r w:rsidR="000D3A49" w:rsidRPr="0021481A">
        <w:rPr>
          <w:rStyle w:val="Incipit"/>
          <w:lang w:val="pt-PT"/>
        </w:rPr>
        <w:t>Ego sum pastor ovium</w:t>
      </w:r>
      <w:r w:rsidR="000D3A49" w:rsidRPr="0021481A">
        <w:rPr>
          <w:lang w:val="pt-PT"/>
        </w:rPr>
        <w:t xml:space="preserve">. OR </w:t>
      </w:r>
      <w:r w:rsidR="000D3A49" w:rsidRPr="0021481A">
        <w:rPr>
          <w:rStyle w:val="Incipit"/>
          <w:lang w:val="pt-PT"/>
        </w:rPr>
        <w:t>Deus qui in filii tui</w:t>
      </w:r>
      <w:r w:rsidR="000D3A49" w:rsidRPr="0021481A">
        <w:rPr>
          <w:lang w:val="pt-PT"/>
        </w:rPr>
        <w:t xml:space="preserve">. </w:t>
      </w:r>
      <w:r w:rsidR="000D3A49" w:rsidRPr="0021481A">
        <w:rPr>
          <w:lang w:val="it-IT"/>
        </w:rPr>
        <w:t>Deinde antiphona et oratio de resurrectione.</w:t>
      </w:r>
    </w:p>
    <w:p w:rsidR="000D3A49" w:rsidRPr="0021481A" w:rsidRDefault="000D3A49" w:rsidP="001E1E04">
      <w:pPr>
        <w:rPr>
          <w:lang w:val="it-IT"/>
        </w:rPr>
      </w:pPr>
      <w:r w:rsidRPr="0021481A">
        <w:rPr>
          <w:rStyle w:val="Time1"/>
          <w:lang w:val="it-IT"/>
        </w:rPr>
        <w:t>In priori missa</w:t>
      </w:r>
      <w:r w:rsidRPr="0021481A">
        <w:rPr>
          <w:lang w:val="it-IT"/>
        </w:rPr>
        <w:t xml:space="preserve"> cantetur officium dominicale scilicet [IN] </w:t>
      </w:r>
      <w:r w:rsidRPr="0021481A">
        <w:rPr>
          <w:rStyle w:val="Incipit"/>
          <w:lang w:val="it-IT"/>
        </w:rPr>
        <w:t>Misericordia domini</w:t>
      </w:r>
      <w:r w:rsidRPr="0021481A">
        <w:rPr>
          <w:lang w:val="it-IT"/>
        </w:rPr>
        <w:t xml:space="preserve"> per totum.</w:t>
      </w:r>
    </w:p>
    <w:p w:rsidR="000D3A49" w:rsidRPr="0021481A" w:rsidRDefault="000D3A49" w:rsidP="001E1E04">
      <w:pPr>
        <w:rPr>
          <w:lang w:val="pt-PT"/>
        </w:rPr>
      </w:pPr>
      <w:r w:rsidRPr="0021481A">
        <w:rPr>
          <w:rStyle w:val="Time1"/>
          <w:lang w:val="pt-PT"/>
        </w:rPr>
        <w:lastRenderedPageBreak/>
        <w:t>Ad primam</w:t>
      </w:r>
      <w:r w:rsidRPr="0021481A">
        <w:rPr>
          <w:lang w:val="pt-PT"/>
        </w:rPr>
        <w:t xml:space="preserve"> AN </w:t>
      </w:r>
      <w:r w:rsidRPr="0021481A">
        <w:rPr>
          <w:rStyle w:val="Incipit"/>
          <w:lang w:val="pt-PT"/>
        </w:rPr>
        <w:t>Angelus autem</w:t>
      </w:r>
      <w:r w:rsidRPr="0021481A">
        <w:rPr>
          <w:lang w:val="pt-PT"/>
        </w:rPr>
        <w:t>. Capitulum et oratio ut supra.</w:t>
      </w:r>
    </w:p>
    <w:p w:rsidR="000D3A49" w:rsidRPr="0021481A" w:rsidRDefault="000D3A49" w:rsidP="001E1E04">
      <w:pPr>
        <w:rPr>
          <w:lang w:val="fr-FR"/>
        </w:rPr>
      </w:pPr>
      <w:r w:rsidRPr="0021481A">
        <w:rPr>
          <w:rStyle w:val="Time1"/>
          <w:lang w:val="fr-FR"/>
        </w:rPr>
        <w:t>Ad tertiam</w:t>
      </w:r>
      <w:r w:rsidRPr="0021481A">
        <w:rPr>
          <w:lang w:val="fr-FR"/>
        </w:rPr>
        <w:t xml:space="preserve"> (131rb) AN </w:t>
      </w:r>
      <w:r w:rsidRPr="0021481A">
        <w:rPr>
          <w:rStyle w:val="Incipit"/>
          <w:lang w:val="fr-FR"/>
        </w:rPr>
        <w:t>Et ecce terrae motus</w:t>
      </w:r>
      <w:r w:rsidRPr="0021481A">
        <w:rPr>
          <w:lang w:val="fr-FR"/>
        </w:rPr>
        <w:t>. Capitulum et oratio de resurrectione.</w:t>
      </w:r>
    </w:p>
    <w:p w:rsidR="000D3A49" w:rsidRPr="0021481A" w:rsidRDefault="009B2BBB" w:rsidP="001E1E04">
      <w:pPr>
        <w:rPr>
          <w:lang w:val="pt-PT"/>
        </w:rPr>
      </w:pPr>
      <w:r w:rsidRPr="0021481A">
        <w:rPr>
          <w:rStyle w:val="Time1"/>
          <w:lang w:val="fr-FR"/>
        </w:rPr>
        <w:t>[Ad missam]</w:t>
      </w:r>
      <w:r w:rsidRPr="0021481A">
        <w:rPr>
          <w:lang w:val="fr-FR"/>
        </w:rPr>
        <w:t xml:space="preserve"> </w:t>
      </w:r>
      <w:r w:rsidR="000D3A49" w:rsidRPr="0021481A">
        <w:rPr>
          <w:lang w:val="fr-FR"/>
        </w:rPr>
        <w:t xml:space="preserve">Deinde cantetur officium totum de sancta die et primum ALV </w:t>
      </w:r>
      <w:r w:rsidR="000D3A49" w:rsidRPr="0021481A">
        <w:rPr>
          <w:rStyle w:val="Incipit"/>
          <w:lang w:val="fr-FR"/>
        </w:rPr>
        <w:t>Angelus domini</w:t>
      </w:r>
      <w:r w:rsidR="000D3A49" w:rsidRPr="0021481A">
        <w:rPr>
          <w:lang w:val="fr-FR"/>
        </w:rPr>
        <w:t xml:space="preserve">. ALV </w:t>
      </w:r>
      <w:r w:rsidR="000D3A49" w:rsidRPr="0021481A">
        <w:rPr>
          <w:rStyle w:val="Incipit"/>
          <w:lang w:val="fr-FR"/>
        </w:rPr>
        <w:t>Surrexit pastor</w:t>
      </w:r>
      <w:r w:rsidR="000D3A49" w:rsidRPr="0021481A">
        <w:rPr>
          <w:lang w:val="fr-FR"/>
        </w:rPr>
        <w:t xml:space="preserve">. </w:t>
      </w:r>
      <w:r w:rsidR="000D3A49" w:rsidRPr="0021481A">
        <w:rPr>
          <w:lang w:val="it-IT"/>
        </w:rPr>
        <w:t xml:space="preserve">SE </w:t>
      </w:r>
      <w:r w:rsidR="000D3A49" w:rsidRPr="0021481A">
        <w:rPr>
          <w:rStyle w:val="Incipit"/>
          <w:lang w:val="it-IT"/>
        </w:rPr>
        <w:t>Rex deus dei agne</w:t>
      </w:r>
      <w:r w:rsidR="000D3A49" w:rsidRPr="0021481A">
        <w:rPr>
          <w:lang w:val="it-IT"/>
        </w:rPr>
        <w:t>.</w:t>
      </w:r>
      <w:r w:rsidR="00640B82" w:rsidRPr="0021481A">
        <w:rPr>
          <w:lang w:val="it-IT"/>
        </w:rPr>
        <w:t xml:space="preserve"> In sequenti die cantetur dominica, si placet, per totam ebdomadam. IN </w:t>
      </w:r>
      <w:r w:rsidR="00640B82" w:rsidRPr="0021481A">
        <w:rPr>
          <w:rStyle w:val="Incipit"/>
          <w:lang w:val="it-IT"/>
        </w:rPr>
        <w:t>Misericordia domini</w:t>
      </w:r>
      <w:r w:rsidR="00640B82" w:rsidRPr="0021481A">
        <w:rPr>
          <w:lang w:val="it-IT"/>
        </w:rPr>
        <w:t xml:space="preserve">. ORCL </w:t>
      </w:r>
      <w:r w:rsidR="00640B82" w:rsidRPr="0021481A">
        <w:rPr>
          <w:rStyle w:val="Incipit"/>
          <w:lang w:val="it-IT"/>
        </w:rPr>
        <w:t>Deus qui in filii tui</w:t>
      </w:r>
      <w:r w:rsidR="00640B82" w:rsidRPr="0021481A">
        <w:rPr>
          <w:lang w:val="it-IT"/>
        </w:rPr>
        <w:t xml:space="preserve">. Secunda oratio de resurrectione. </w:t>
      </w:r>
      <w:r w:rsidR="00640B82" w:rsidRPr="0021481A">
        <w:rPr>
          <w:lang w:val="pt-PT"/>
        </w:rPr>
        <w:t>Tertia quam velis.</w:t>
      </w:r>
      <w:r w:rsidR="001E2BF9" w:rsidRPr="0021481A">
        <w:rPr>
          <w:lang w:val="pt-PT"/>
        </w:rPr>
        <w:t xml:space="preserve"> [EVI] </w:t>
      </w:r>
      <w:r w:rsidR="001E2BF9" w:rsidRPr="0021481A">
        <w:rPr>
          <w:rStyle w:val="Incipit"/>
          <w:lang w:val="pt-PT"/>
        </w:rPr>
        <w:t>Carissimi</w:t>
      </w:r>
      <w:r w:rsidR="001E2BF9" w:rsidRPr="0021481A">
        <w:rPr>
          <w:lang w:val="pt-PT"/>
        </w:rPr>
        <w:t>.</w:t>
      </w:r>
      <w:r w:rsidR="00640B82" w:rsidRPr="0021481A">
        <w:rPr>
          <w:lang w:val="pt-PT"/>
        </w:rPr>
        <w:t xml:space="preserve"> EP</w:t>
      </w:r>
      <w:r w:rsidR="001E2BF9" w:rsidRPr="0021481A">
        <w:rPr>
          <w:lang w:val="pt-PT"/>
        </w:rPr>
        <w:t xml:space="preserve"> </w:t>
      </w:r>
      <w:r w:rsidR="001E2BF9" w:rsidRPr="0021481A">
        <w:rPr>
          <w:rStyle w:val="Incipit"/>
          <w:lang w:val="pt-PT"/>
        </w:rPr>
        <w:t>Christus passus</w:t>
      </w:r>
      <w:r w:rsidR="001E2BF9" w:rsidRPr="0021481A">
        <w:rPr>
          <w:lang w:val="pt-PT"/>
        </w:rPr>
        <w:t xml:space="preserve">. ALV </w:t>
      </w:r>
      <w:r w:rsidR="001E2BF9" w:rsidRPr="0021481A">
        <w:rPr>
          <w:rStyle w:val="Incipit"/>
          <w:lang w:val="pt-PT"/>
        </w:rPr>
        <w:t>Surrexit pastor</w:t>
      </w:r>
      <w:r w:rsidR="001E2BF9" w:rsidRPr="0021481A">
        <w:rPr>
          <w:lang w:val="pt-PT"/>
        </w:rPr>
        <w:t>. EV</w:t>
      </w:r>
      <w:r w:rsidR="003F3EAF" w:rsidRPr="0021481A">
        <w:rPr>
          <w:lang w:val="pt-PT"/>
        </w:rPr>
        <w:t xml:space="preserve"> </w:t>
      </w:r>
      <w:r w:rsidR="003F3EAF" w:rsidRPr="0021481A">
        <w:rPr>
          <w:rStyle w:val="Incipit"/>
          <w:lang w:val="pt-PT"/>
        </w:rPr>
        <w:t>Ego sum pastor</w:t>
      </w:r>
      <w:r w:rsidR="003F3EAF" w:rsidRPr="0021481A">
        <w:rPr>
          <w:lang w:val="pt-PT"/>
        </w:rPr>
        <w:t xml:space="preserve">. OF </w:t>
      </w:r>
      <w:r w:rsidR="003F3EAF" w:rsidRPr="0021481A">
        <w:rPr>
          <w:rStyle w:val="Incipit"/>
          <w:lang w:val="pt-PT"/>
        </w:rPr>
        <w:t>Deus deus meus</w:t>
      </w:r>
      <w:r w:rsidR="003F3EAF" w:rsidRPr="0021481A">
        <w:rPr>
          <w:lang w:val="pt-PT"/>
        </w:rPr>
        <w:t xml:space="preserve">. PF </w:t>
      </w:r>
      <w:r w:rsidR="003F3EAF" w:rsidRPr="0021481A">
        <w:rPr>
          <w:rStyle w:val="Incipit"/>
          <w:lang w:val="pt-PT"/>
        </w:rPr>
        <w:t>Te quidem domine</w:t>
      </w:r>
      <w:r w:rsidR="003F3EAF" w:rsidRPr="0021481A">
        <w:rPr>
          <w:lang w:val="pt-PT"/>
        </w:rPr>
        <w:t xml:space="preserve">. CO </w:t>
      </w:r>
      <w:r w:rsidR="003F3EAF" w:rsidRPr="0021481A">
        <w:rPr>
          <w:rStyle w:val="Incipit"/>
          <w:lang w:val="pt-PT"/>
        </w:rPr>
        <w:t>Ego sum pastor</w:t>
      </w:r>
      <w:r w:rsidR="003F3EAF" w:rsidRPr="0021481A">
        <w:rPr>
          <w:lang w:val="pt-PT"/>
        </w:rPr>
        <w:t>.</w:t>
      </w:r>
    </w:p>
    <w:p w:rsidR="003F3EAF" w:rsidRPr="0021481A" w:rsidRDefault="003F3EAF" w:rsidP="001E1E04">
      <w:pPr>
        <w:rPr>
          <w:lang w:val="pt-PT"/>
        </w:rPr>
      </w:pPr>
      <w:r w:rsidRPr="0021481A">
        <w:rPr>
          <w:rStyle w:val="Time1"/>
          <w:lang w:val="pt-PT"/>
        </w:rPr>
        <w:t>Sexta et nona</w:t>
      </w:r>
      <w:r w:rsidRPr="0021481A">
        <w:rPr>
          <w:lang w:val="pt-PT"/>
        </w:rPr>
        <w:t xml:space="preserve"> cantentur ut supra.</w:t>
      </w:r>
    </w:p>
    <w:p w:rsidR="003F3EAF" w:rsidRPr="0021481A" w:rsidRDefault="003F3EAF" w:rsidP="001E1E04">
      <w:pPr>
        <w:rPr>
          <w:lang w:val="pt-PT"/>
        </w:rPr>
      </w:pPr>
      <w:r w:rsidRPr="0021481A">
        <w:rPr>
          <w:rStyle w:val="Time1"/>
          <w:lang w:val="pt-PT"/>
        </w:rPr>
        <w:t>In secunda vespera</w:t>
      </w:r>
      <w:r w:rsidRPr="0021481A">
        <w:rPr>
          <w:lang w:val="pt-PT"/>
        </w:rPr>
        <w:t xml:space="preserve"> PS </w:t>
      </w:r>
      <w:r w:rsidRPr="0021481A">
        <w:rPr>
          <w:rStyle w:val="Incipit"/>
          <w:lang w:val="pt-PT"/>
        </w:rPr>
        <w:t>Dixit dominus</w:t>
      </w:r>
      <w:r w:rsidRPr="0021481A">
        <w:rPr>
          <w:lang w:val="pt-PT"/>
        </w:rPr>
        <w:t xml:space="preserve">. Capitulum de dominica. HY </w:t>
      </w:r>
      <w:r w:rsidRPr="0021481A">
        <w:rPr>
          <w:rStyle w:val="Incipit"/>
          <w:lang w:val="pt-PT"/>
        </w:rPr>
        <w:t>Vita (131va) sanctorum</w:t>
      </w:r>
      <w:r w:rsidRPr="0021481A">
        <w:rPr>
          <w:lang w:val="pt-PT"/>
        </w:rPr>
        <w:t xml:space="preserve">. VS </w:t>
      </w:r>
      <w:r w:rsidRPr="0021481A">
        <w:rPr>
          <w:rStyle w:val="Incipit"/>
          <w:lang w:val="pt-PT"/>
        </w:rPr>
        <w:t>Gavisi sunt discipuli</w:t>
      </w:r>
      <w:r w:rsidRPr="0021481A">
        <w:rPr>
          <w:lang w:val="pt-PT"/>
        </w:rPr>
        <w:t xml:space="preserve">. AM </w:t>
      </w:r>
      <w:r w:rsidRPr="0021481A">
        <w:rPr>
          <w:rStyle w:val="Incipit"/>
          <w:lang w:val="pt-PT"/>
        </w:rPr>
        <w:t>Ego sum pastor</w:t>
      </w:r>
      <w:r w:rsidRPr="0021481A">
        <w:rPr>
          <w:lang w:val="pt-PT"/>
        </w:rPr>
        <w:t xml:space="preserve">. </w:t>
      </w:r>
      <w:r w:rsidRPr="0021481A">
        <w:rPr>
          <w:lang w:val="fr-FR"/>
        </w:rPr>
        <w:t xml:space="preserve">Sequitur OR </w:t>
      </w:r>
      <w:r w:rsidRPr="0021481A">
        <w:rPr>
          <w:rStyle w:val="Incipit"/>
          <w:lang w:val="fr-FR"/>
        </w:rPr>
        <w:t>Deus qui in filii tui</w:t>
      </w:r>
      <w:r w:rsidR="0098789B" w:rsidRPr="0021481A">
        <w:rPr>
          <w:lang w:val="fr-FR"/>
        </w:rPr>
        <w:t xml:space="preserve">. Suffragia ut supra. </w:t>
      </w:r>
      <w:r w:rsidR="0098789B" w:rsidRPr="0021481A">
        <w:rPr>
          <w:lang w:val="pt-PT"/>
        </w:rPr>
        <w:t xml:space="preserve">Infra ebdomadam cantentur hae antiphonae subscriptae: AM </w:t>
      </w:r>
      <w:r w:rsidR="0098789B" w:rsidRPr="0021481A">
        <w:rPr>
          <w:rStyle w:val="Incipit"/>
          <w:lang w:val="pt-PT"/>
        </w:rPr>
        <w:t>Ego sum pastor</w:t>
      </w:r>
      <w:r w:rsidR="0098789B" w:rsidRPr="0021481A">
        <w:rPr>
          <w:lang w:val="pt-PT"/>
        </w:rPr>
        <w:t xml:space="preserve">. </w:t>
      </w:r>
      <w:r w:rsidR="0098789B" w:rsidRPr="0021481A">
        <w:rPr>
          <w:lang w:val="de-AT"/>
        </w:rPr>
        <w:t xml:space="preserve">AM </w:t>
      </w:r>
      <w:r w:rsidR="0098789B" w:rsidRPr="00847456">
        <w:rPr>
          <w:rStyle w:val="Incipit"/>
        </w:rPr>
        <w:t>Pastor bonus</w:t>
      </w:r>
      <w:r w:rsidR="0098789B" w:rsidRPr="0021481A">
        <w:rPr>
          <w:lang w:val="de-AT"/>
        </w:rPr>
        <w:t xml:space="preserve">. AM </w:t>
      </w:r>
      <w:r w:rsidR="0098789B" w:rsidRPr="00847456">
        <w:rPr>
          <w:rStyle w:val="Incipit"/>
        </w:rPr>
        <w:t>Mercen</w:t>
      </w:r>
      <w:r w:rsidR="00E90D9C" w:rsidRPr="00847456">
        <w:rPr>
          <w:rStyle w:val="Incipit"/>
        </w:rPr>
        <w:t>narius est</w:t>
      </w:r>
      <w:r w:rsidR="00E90D9C" w:rsidRPr="0021481A">
        <w:rPr>
          <w:lang w:val="de-AT"/>
        </w:rPr>
        <w:t xml:space="preserve">. AM </w:t>
      </w:r>
      <w:r w:rsidR="00E90D9C" w:rsidRPr="00847456">
        <w:rPr>
          <w:rStyle w:val="Incipit"/>
        </w:rPr>
        <w:t>Lupus rapit</w:t>
      </w:r>
      <w:r w:rsidR="00E90D9C" w:rsidRPr="0021481A">
        <w:rPr>
          <w:lang w:val="de-AT"/>
        </w:rPr>
        <w:t xml:space="preserve">. AM </w:t>
      </w:r>
      <w:r w:rsidR="00E90D9C" w:rsidRPr="00847456">
        <w:rPr>
          <w:rStyle w:val="Incipit"/>
        </w:rPr>
        <w:t>Sicut novit</w:t>
      </w:r>
      <w:r w:rsidR="00E90D9C" w:rsidRPr="0021481A">
        <w:rPr>
          <w:lang w:val="de-AT"/>
        </w:rPr>
        <w:t xml:space="preserve">. </w:t>
      </w:r>
      <w:r w:rsidR="00E90D9C" w:rsidRPr="0021481A">
        <w:rPr>
          <w:lang w:val="pt-PT"/>
        </w:rPr>
        <w:t xml:space="preserve">AM </w:t>
      </w:r>
      <w:r w:rsidR="00E90D9C" w:rsidRPr="0021481A">
        <w:rPr>
          <w:rStyle w:val="Incipit"/>
          <w:lang w:val="pt-PT"/>
        </w:rPr>
        <w:t>Alias oves habeo</w:t>
      </w:r>
      <w:r w:rsidR="00E90D9C" w:rsidRPr="0021481A">
        <w:rPr>
          <w:lang w:val="pt-PT"/>
        </w:rPr>
        <w:t>.</w:t>
      </w:r>
    </w:p>
    <w:p w:rsidR="00E90D9C" w:rsidRPr="0021481A" w:rsidRDefault="00E90D9C" w:rsidP="00E90D9C">
      <w:pPr>
        <w:pStyle w:val="Titolo1"/>
        <w:rPr>
          <w:lang w:val="pt-PT"/>
        </w:rPr>
      </w:pPr>
      <w:r w:rsidRPr="0021481A">
        <w:rPr>
          <w:lang w:val="pt-PT"/>
        </w:rPr>
        <w:t>FERIA SECUNDA</w:t>
      </w:r>
    </w:p>
    <w:p w:rsidR="00E90D9C" w:rsidRPr="0021481A" w:rsidRDefault="00E90D9C" w:rsidP="00E90D9C">
      <w:pPr>
        <w:rPr>
          <w:lang w:val="en-US"/>
        </w:rPr>
      </w:pPr>
      <w:r w:rsidRPr="0021481A">
        <w:rPr>
          <w:rStyle w:val="Time1"/>
          <w:lang w:val="pt-PT"/>
        </w:rPr>
        <w:t>Ad matutinam</w:t>
      </w:r>
      <w:r w:rsidRPr="0021481A">
        <w:rPr>
          <w:lang w:val="pt-PT"/>
        </w:rPr>
        <w:t xml:space="preserve"> INV </w:t>
      </w:r>
      <w:r w:rsidRPr="0021481A">
        <w:rPr>
          <w:rStyle w:val="Incipit"/>
          <w:lang w:val="pt-PT"/>
        </w:rPr>
        <w:t>Alleluia</w:t>
      </w:r>
      <w:r w:rsidRPr="0021481A">
        <w:rPr>
          <w:lang w:val="pt-PT"/>
        </w:rPr>
        <w:t xml:space="preserve">. PS </w:t>
      </w:r>
      <w:r w:rsidRPr="0021481A">
        <w:rPr>
          <w:rStyle w:val="Incipit"/>
          <w:lang w:val="pt-PT"/>
        </w:rPr>
        <w:t>Venite exultemus</w:t>
      </w:r>
      <w:r w:rsidRPr="0021481A">
        <w:rPr>
          <w:lang w:val="pt-PT"/>
        </w:rPr>
        <w:t xml:space="preserve">. AN </w:t>
      </w:r>
      <w:r w:rsidRPr="0021481A">
        <w:rPr>
          <w:rStyle w:val="Incipit"/>
          <w:lang w:val="pt-PT"/>
        </w:rPr>
        <w:t>Alleluia</w:t>
      </w:r>
      <w:r w:rsidRPr="0021481A">
        <w:rPr>
          <w:lang w:val="pt-PT"/>
        </w:rPr>
        <w:t xml:space="preserve"> super tres psalmos de nocturno. VS </w:t>
      </w:r>
      <w:r w:rsidRPr="0021481A">
        <w:rPr>
          <w:rStyle w:val="Incipit"/>
          <w:lang w:val="pt-PT"/>
        </w:rPr>
        <w:t>Tulerunt dominum meum</w:t>
      </w:r>
      <w:r w:rsidR="008573FA" w:rsidRPr="0021481A">
        <w:rPr>
          <w:lang w:val="pt-PT"/>
        </w:rPr>
        <w:t xml:space="preserve">. Legitur apocalypsis cum tribus responsoriis de historia. RP </w:t>
      </w:r>
      <w:r w:rsidR="008573FA" w:rsidRPr="0021481A">
        <w:rPr>
          <w:rStyle w:val="Incipit"/>
          <w:lang w:val="pt-PT"/>
        </w:rPr>
        <w:t>Dignus es domine</w:t>
      </w:r>
      <w:r w:rsidR="008573FA" w:rsidRPr="0021481A">
        <w:rPr>
          <w:lang w:val="pt-PT"/>
        </w:rPr>
        <w:t xml:space="preserve">. RP </w:t>
      </w:r>
      <w:r w:rsidR="008573FA" w:rsidRPr="0021481A">
        <w:rPr>
          <w:rStyle w:val="Incipit"/>
          <w:lang w:val="pt-PT"/>
        </w:rPr>
        <w:t>Ego sum vitis</w:t>
      </w:r>
      <w:r w:rsidR="008573FA" w:rsidRPr="0021481A">
        <w:rPr>
          <w:lang w:val="pt-PT"/>
        </w:rPr>
        <w:t xml:space="preserve">. RP </w:t>
      </w:r>
      <w:r w:rsidR="008573FA" w:rsidRPr="0021481A">
        <w:rPr>
          <w:rStyle w:val="Incipit"/>
          <w:lang w:val="pt-PT"/>
        </w:rPr>
        <w:t>Audivi vocem</w:t>
      </w:r>
      <w:r w:rsidR="008573FA" w:rsidRPr="0021481A">
        <w:rPr>
          <w:lang w:val="pt-PT"/>
        </w:rPr>
        <w:t xml:space="preserve">. </w:t>
      </w:r>
      <w:r w:rsidR="008573FA" w:rsidRPr="0021481A">
        <w:rPr>
          <w:lang w:val="fr-FR"/>
        </w:rPr>
        <w:t xml:space="preserve">RP </w:t>
      </w:r>
      <w:r w:rsidR="008573FA" w:rsidRPr="0021481A">
        <w:rPr>
          <w:rStyle w:val="Incipit"/>
          <w:lang w:val="fr-FR"/>
        </w:rPr>
        <w:t>Decantabat populus</w:t>
      </w:r>
      <w:r w:rsidR="008573FA" w:rsidRPr="0021481A">
        <w:rPr>
          <w:lang w:val="fr-FR"/>
        </w:rPr>
        <w:t xml:space="preserve">. RP </w:t>
      </w:r>
      <w:r w:rsidR="008573FA" w:rsidRPr="0021481A">
        <w:rPr>
          <w:rStyle w:val="Incipit"/>
          <w:lang w:val="fr-FR"/>
        </w:rPr>
        <w:t>Locutus est ad me</w:t>
      </w:r>
      <w:r w:rsidR="008573FA" w:rsidRPr="0021481A">
        <w:rPr>
          <w:lang w:val="fr-FR"/>
        </w:rPr>
        <w:t xml:space="preserve">. RP </w:t>
      </w:r>
      <w:r w:rsidR="008573FA" w:rsidRPr="0021481A">
        <w:rPr>
          <w:rStyle w:val="Incipit"/>
          <w:lang w:val="fr-FR"/>
        </w:rPr>
        <w:t>Audivi vocem</w:t>
      </w:r>
      <w:r w:rsidR="008573FA" w:rsidRPr="0021481A">
        <w:rPr>
          <w:lang w:val="fr-FR"/>
        </w:rPr>
        <w:t xml:space="preserve">. RP </w:t>
      </w:r>
      <w:r w:rsidR="008573FA" w:rsidRPr="0021481A">
        <w:rPr>
          <w:rStyle w:val="Incipit"/>
          <w:lang w:val="fr-FR"/>
        </w:rPr>
        <w:t>Ostendit mihi</w:t>
      </w:r>
      <w:r w:rsidR="008573FA" w:rsidRPr="0021481A">
        <w:rPr>
          <w:lang w:val="fr-FR"/>
        </w:rPr>
        <w:t xml:space="preserve">. RP </w:t>
      </w:r>
      <w:r w:rsidR="008573FA" w:rsidRPr="0021481A">
        <w:rPr>
          <w:rStyle w:val="Incipit"/>
          <w:lang w:val="fr-FR"/>
        </w:rPr>
        <w:t>Vidi Hierusalem</w:t>
      </w:r>
      <w:r w:rsidR="008573FA" w:rsidRPr="0021481A">
        <w:rPr>
          <w:lang w:val="fr-FR"/>
        </w:rPr>
        <w:t xml:space="preserve">. RP </w:t>
      </w:r>
      <w:r w:rsidR="008573FA" w:rsidRPr="0021481A">
        <w:rPr>
          <w:rStyle w:val="Incipit"/>
          <w:lang w:val="fr-FR"/>
        </w:rPr>
        <w:t>Plateae tuae</w:t>
      </w:r>
      <w:r w:rsidR="008573FA" w:rsidRPr="0021481A">
        <w:rPr>
          <w:lang w:val="fr-FR"/>
        </w:rPr>
        <w:t xml:space="preserve">. RP </w:t>
      </w:r>
      <w:r w:rsidR="008573FA" w:rsidRPr="0021481A">
        <w:rPr>
          <w:rStyle w:val="Incipit"/>
          <w:lang w:val="fr-FR"/>
        </w:rPr>
        <w:t>Ve(131vb)niens a Libano</w:t>
      </w:r>
      <w:r w:rsidR="008573FA" w:rsidRPr="0021481A">
        <w:rPr>
          <w:lang w:val="fr-FR"/>
        </w:rPr>
        <w:t xml:space="preserve">. </w:t>
      </w:r>
      <w:r w:rsidR="008573FA" w:rsidRPr="0021481A">
        <w:rPr>
          <w:lang w:val="en-US"/>
        </w:rPr>
        <w:t xml:space="preserve">RP </w:t>
      </w:r>
      <w:r w:rsidR="008573FA" w:rsidRPr="0021481A">
        <w:rPr>
          <w:rStyle w:val="Incipit"/>
          <w:lang w:val="en-US"/>
        </w:rPr>
        <w:t>Vidi portam</w:t>
      </w:r>
      <w:r w:rsidR="008573FA" w:rsidRPr="0021481A">
        <w:rPr>
          <w:lang w:val="en-US"/>
        </w:rPr>
        <w:t xml:space="preserve">. RP </w:t>
      </w:r>
      <w:r w:rsidR="008573FA" w:rsidRPr="0021481A">
        <w:rPr>
          <w:rStyle w:val="Incipit"/>
          <w:lang w:val="en-US"/>
        </w:rPr>
        <w:t>Haec est Hierusalem</w:t>
      </w:r>
      <w:r w:rsidR="008573FA" w:rsidRPr="0021481A">
        <w:rPr>
          <w:lang w:val="en-US"/>
        </w:rPr>
        <w:t xml:space="preserve">. RP </w:t>
      </w:r>
      <w:r w:rsidR="008573FA" w:rsidRPr="0021481A">
        <w:rPr>
          <w:rStyle w:val="Incipit"/>
          <w:lang w:val="en-US"/>
        </w:rPr>
        <w:t>In |dyamate::dyademate| capitis</w:t>
      </w:r>
      <w:r w:rsidR="008573FA" w:rsidRPr="0021481A">
        <w:rPr>
          <w:lang w:val="en-US"/>
        </w:rPr>
        <w:t>.</w:t>
      </w:r>
      <w:r w:rsidR="00C167ED" w:rsidRPr="0021481A">
        <w:rPr>
          <w:lang w:val="en-US"/>
        </w:rPr>
        <w:t xml:space="preserve"> RP </w:t>
      </w:r>
      <w:r w:rsidR="00C167ED" w:rsidRPr="0021481A">
        <w:rPr>
          <w:rStyle w:val="Incipit"/>
          <w:lang w:val="en-US"/>
        </w:rPr>
        <w:t>Docete fi</w:t>
      </w:r>
      <w:r w:rsidR="00847456" w:rsidRPr="0021481A">
        <w:rPr>
          <w:rStyle w:val="Incipit"/>
          <w:lang w:val="en-US"/>
        </w:rPr>
        <w:t>l</w:t>
      </w:r>
      <w:r w:rsidR="00C167ED" w:rsidRPr="0021481A">
        <w:rPr>
          <w:rStyle w:val="Incipit"/>
          <w:lang w:val="en-US"/>
        </w:rPr>
        <w:t>ias</w:t>
      </w:r>
      <w:r w:rsidR="00C167ED" w:rsidRPr="0021481A">
        <w:rPr>
          <w:lang w:val="en-US"/>
        </w:rPr>
        <w:t>.</w:t>
      </w:r>
    </w:p>
    <w:p w:rsidR="00C167ED" w:rsidRPr="0021481A" w:rsidRDefault="00C167ED" w:rsidP="00E90D9C">
      <w:pPr>
        <w:rPr>
          <w:lang w:val="en-US"/>
        </w:rPr>
      </w:pPr>
      <w:r w:rsidRPr="0021481A">
        <w:rPr>
          <w:rStyle w:val="Time1"/>
          <w:lang w:val="en-US"/>
        </w:rPr>
        <w:t>Ad laudes</w:t>
      </w:r>
      <w:r w:rsidRPr="0021481A">
        <w:rPr>
          <w:lang w:val="en-US"/>
        </w:rPr>
        <w:t xml:space="preserve"> antiphona hac nocte cantetur [AN] </w:t>
      </w:r>
      <w:r w:rsidRPr="0021481A">
        <w:rPr>
          <w:rStyle w:val="Incipit"/>
          <w:lang w:val="en-US"/>
        </w:rPr>
        <w:t>Pax vobis</w:t>
      </w:r>
      <w:r w:rsidRPr="0021481A">
        <w:rPr>
          <w:lang w:val="en-US"/>
        </w:rPr>
        <w:t xml:space="preserve">. In sequenti nocte cantetur alia AN </w:t>
      </w:r>
      <w:r w:rsidRPr="0021481A">
        <w:rPr>
          <w:rStyle w:val="Incipit"/>
          <w:lang w:val="en-US"/>
        </w:rPr>
        <w:t>Cognoverunt dominum</w:t>
      </w:r>
      <w:r w:rsidR="003C11EE" w:rsidRPr="0021481A">
        <w:rPr>
          <w:lang w:val="en-US"/>
        </w:rPr>
        <w:t>.</w:t>
      </w:r>
      <w:r w:rsidR="00685BF3" w:rsidRPr="0021481A">
        <w:rPr>
          <w:lang w:val="en-US"/>
        </w:rPr>
        <w:t xml:space="preserve"> </w:t>
      </w:r>
      <w:r w:rsidR="003C11EE" w:rsidRPr="0021481A">
        <w:rPr>
          <w:lang w:val="en-US"/>
        </w:rPr>
        <w:t xml:space="preserve">Et variantur per ebdomadam totam. Capitulum </w:t>
      </w:r>
      <w:r w:rsidR="00685BF3" w:rsidRPr="0021481A">
        <w:rPr>
          <w:lang w:val="en-US"/>
        </w:rPr>
        <w:t xml:space="preserve">, antiphona </w:t>
      </w:r>
      <w:r w:rsidR="003C11EE" w:rsidRPr="0021481A">
        <w:rPr>
          <w:lang w:val="en-US"/>
        </w:rPr>
        <w:t>et oratio de resurrectione.</w:t>
      </w:r>
    </w:p>
    <w:p w:rsidR="003C11EE" w:rsidRPr="0021481A" w:rsidRDefault="003C11EE" w:rsidP="00E90D9C">
      <w:pPr>
        <w:rPr>
          <w:lang w:val="en-US"/>
        </w:rPr>
      </w:pPr>
      <w:r w:rsidRPr="0021481A">
        <w:rPr>
          <w:lang w:val="en-US"/>
        </w:rPr>
        <w:t>Ad horas cantetur ut in prioris ebdomadis.</w:t>
      </w:r>
    </w:p>
    <w:p w:rsidR="00094F55" w:rsidRPr="0021481A" w:rsidRDefault="00094F55" w:rsidP="00094F55">
      <w:pPr>
        <w:pStyle w:val="Titolo1"/>
        <w:rPr>
          <w:lang w:val="en-US"/>
        </w:rPr>
      </w:pPr>
      <w:r w:rsidRPr="0021481A">
        <w:rPr>
          <w:lang w:val="en-US"/>
        </w:rPr>
        <w:t>KOMMENTAR</w:t>
      </w:r>
    </w:p>
    <w:p w:rsidR="003C11EE" w:rsidRPr="0021481A" w:rsidRDefault="003C11EE" w:rsidP="00E90D9C">
      <w:pPr>
        <w:rPr>
          <w:lang w:val="en-US"/>
        </w:rPr>
      </w:pPr>
      <w:r w:rsidRPr="0021481A">
        <w:rPr>
          <w:lang w:val="en-US"/>
        </w:rPr>
        <w:t>His temporibus leguntur tres lectiones propter tria tempora: ante legem, sub lege, sub gratia. Et quia de domini resurrectione tria facta sunt: angelus confortatus, homo reparatus, diabolus</w:t>
      </w:r>
      <w:r w:rsidR="00576323" w:rsidRPr="0021481A">
        <w:rPr>
          <w:lang w:val="en-US"/>
        </w:rPr>
        <w:t xml:space="preserve"> damnatus, e</w:t>
      </w:r>
      <w:r w:rsidR="00A42236" w:rsidRPr="0021481A">
        <w:rPr>
          <w:lang w:val="en-US"/>
        </w:rPr>
        <w:t xml:space="preserve">st nobis laborandum </w:t>
      </w:r>
      <w:r w:rsidR="00685BF3" w:rsidRPr="0021481A">
        <w:rPr>
          <w:lang w:val="en-US"/>
        </w:rPr>
        <w:t>donec tria sata in unum commisca</w:t>
      </w:r>
      <w:r w:rsidR="00A42236" w:rsidRPr="0021481A">
        <w:rPr>
          <w:lang w:val="en-US"/>
        </w:rPr>
        <w:t>ntur. Hoc est in fide, in spe et in caritate ad deum unum quae cogitamus, loquimur et agimus, referimur.</w:t>
      </w:r>
      <w:r w:rsidR="000D19B5" w:rsidRPr="0021481A">
        <w:rPr>
          <w:lang w:val="en-US"/>
        </w:rPr>
        <w:t xml:space="preserve"> (132ra)</w:t>
      </w:r>
    </w:p>
    <w:p w:rsidR="004B119F" w:rsidRPr="0021481A" w:rsidRDefault="004B119F" w:rsidP="004B119F">
      <w:pPr>
        <w:pStyle w:val="Titolo1"/>
        <w:rPr>
          <w:lang w:val="en-US"/>
        </w:rPr>
      </w:pPr>
      <w:r w:rsidRPr="0021481A">
        <w:rPr>
          <w:lang w:val="en-US"/>
        </w:rPr>
        <w:t>DOMINICA TERTIA</w:t>
      </w:r>
    </w:p>
    <w:p w:rsidR="004B119F" w:rsidRPr="0021481A" w:rsidRDefault="004B119F" w:rsidP="00E90D9C">
      <w:pPr>
        <w:rPr>
          <w:lang w:val="en-US"/>
        </w:rPr>
      </w:pPr>
      <w:r w:rsidRPr="0021481A">
        <w:rPr>
          <w:rStyle w:val="Time1"/>
          <w:lang w:val="en-US"/>
        </w:rPr>
        <w:t>Ad vesperas</w:t>
      </w:r>
      <w:r w:rsidR="0001536A" w:rsidRPr="0021481A">
        <w:rPr>
          <w:lang w:val="en-US"/>
        </w:rPr>
        <w:t xml:space="preserve"> AN </w:t>
      </w:r>
      <w:r w:rsidR="0001536A" w:rsidRPr="0021481A">
        <w:rPr>
          <w:rStyle w:val="Incipit"/>
          <w:lang w:val="en-US"/>
        </w:rPr>
        <w:t>Alleluia</w:t>
      </w:r>
      <w:r w:rsidR="0001536A" w:rsidRPr="0021481A">
        <w:rPr>
          <w:lang w:val="en-US"/>
        </w:rPr>
        <w:t xml:space="preserve"> super PS </w:t>
      </w:r>
      <w:r w:rsidR="0001536A" w:rsidRPr="0021481A">
        <w:rPr>
          <w:rStyle w:val="Incipit"/>
          <w:lang w:val="en-US"/>
        </w:rPr>
        <w:t>Benedictus</w:t>
      </w:r>
      <w:r w:rsidR="0001536A" w:rsidRPr="0021481A">
        <w:rPr>
          <w:lang w:val="en-US"/>
        </w:rPr>
        <w:t xml:space="preserve">. CP </w:t>
      </w:r>
      <w:r w:rsidR="0001536A" w:rsidRPr="0021481A">
        <w:rPr>
          <w:rStyle w:val="Incipit"/>
          <w:lang w:val="en-US"/>
        </w:rPr>
        <w:t>Eratis aliquando</w:t>
      </w:r>
      <w:r w:rsidR="0001536A" w:rsidRPr="0021481A">
        <w:rPr>
          <w:lang w:val="en-US"/>
        </w:rPr>
        <w:t xml:space="preserve">. HY </w:t>
      </w:r>
      <w:r w:rsidR="0001536A" w:rsidRPr="0021481A">
        <w:rPr>
          <w:rStyle w:val="Incipit"/>
          <w:lang w:val="en-US"/>
        </w:rPr>
        <w:t>Vita sanctorum</w:t>
      </w:r>
      <w:r w:rsidR="0001536A" w:rsidRPr="0021481A">
        <w:rPr>
          <w:lang w:val="en-US"/>
        </w:rPr>
        <w:t xml:space="preserve">. VS </w:t>
      </w:r>
      <w:r w:rsidR="0001536A" w:rsidRPr="0021481A">
        <w:rPr>
          <w:rStyle w:val="Incipit"/>
          <w:lang w:val="en-US"/>
        </w:rPr>
        <w:t>Gavisi sunt discipuli</w:t>
      </w:r>
      <w:r w:rsidR="0001536A" w:rsidRPr="0021481A">
        <w:rPr>
          <w:lang w:val="en-US"/>
        </w:rPr>
        <w:t xml:space="preserve">. AM </w:t>
      </w:r>
      <w:r w:rsidR="0001536A" w:rsidRPr="0021481A">
        <w:rPr>
          <w:rStyle w:val="Incipit"/>
          <w:lang w:val="en-US"/>
        </w:rPr>
        <w:t>Alias oves habeo</w:t>
      </w:r>
      <w:r w:rsidR="0001536A" w:rsidRPr="0021481A">
        <w:rPr>
          <w:lang w:val="en-US"/>
        </w:rPr>
        <w:t xml:space="preserve">. Sequitur OR </w:t>
      </w:r>
      <w:r w:rsidR="0001536A" w:rsidRPr="0021481A">
        <w:rPr>
          <w:rStyle w:val="Incipit"/>
          <w:lang w:val="en-US"/>
        </w:rPr>
        <w:t>Deus qui filii tui</w:t>
      </w:r>
      <w:r w:rsidR="0001536A" w:rsidRPr="0021481A">
        <w:rPr>
          <w:lang w:val="en-US"/>
        </w:rPr>
        <w:t>. Suffragia ut supra.</w:t>
      </w:r>
    </w:p>
    <w:p w:rsidR="0001536A" w:rsidRPr="0021481A" w:rsidRDefault="0001536A" w:rsidP="00E90D9C">
      <w:pPr>
        <w:rPr>
          <w:lang w:val="de-AT"/>
        </w:rPr>
      </w:pPr>
      <w:r w:rsidRPr="0021481A">
        <w:rPr>
          <w:rStyle w:val="Time1"/>
          <w:lang w:val="en-US"/>
        </w:rPr>
        <w:lastRenderedPageBreak/>
        <w:t>Ad matutinam</w:t>
      </w:r>
      <w:r w:rsidRPr="0021481A">
        <w:rPr>
          <w:lang w:val="en-US"/>
        </w:rPr>
        <w:t xml:space="preserve"> invitat</w:t>
      </w:r>
      <w:r w:rsidR="00ED28A4" w:rsidRPr="0021481A">
        <w:rPr>
          <w:lang w:val="en-US"/>
        </w:rPr>
        <w:t>orium</w:t>
      </w:r>
      <w:r w:rsidR="0028305C" w:rsidRPr="0021481A">
        <w:rPr>
          <w:lang w:val="en-US"/>
        </w:rPr>
        <w:t xml:space="preserve"> e</w:t>
      </w:r>
      <w:r w:rsidR="00576323" w:rsidRPr="0021481A">
        <w:rPr>
          <w:lang w:val="en-US"/>
        </w:rPr>
        <w:t>t versiculus</w:t>
      </w:r>
      <w:r w:rsidR="0028305C" w:rsidRPr="0021481A">
        <w:rPr>
          <w:lang w:val="en-US"/>
        </w:rPr>
        <w:t xml:space="preserve"> ut in sancta nocte. </w:t>
      </w:r>
      <w:r w:rsidR="0028305C" w:rsidRPr="0021481A">
        <w:rPr>
          <w:lang w:val="fr-FR"/>
        </w:rPr>
        <w:t xml:space="preserve">Legitur EV </w:t>
      </w:r>
      <w:r w:rsidR="0028305C" w:rsidRPr="0021481A">
        <w:rPr>
          <w:rStyle w:val="Incipit"/>
          <w:lang w:val="fr-FR"/>
        </w:rPr>
        <w:t>Modicum et non videbitis me</w:t>
      </w:r>
      <w:r w:rsidR="0028305C" w:rsidRPr="0021481A">
        <w:rPr>
          <w:lang w:val="fr-FR"/>
        </w:rPr>
        <w:t xml:space="preserve"> cum tribus responsoriis de sancta nocte scilicet [PR] </w:t>
      </w:r>
      <w:r w:rsidR="0028305C" w:rsidRPr="0021481A">
        <w:rPr>
          <w:rStyle w:val="Incipit"/>
          <w:lang w:val="fr-FR"/>
        </w:rPr>
        <w:t>Angelus domini</w:t>
      </w:r>
      <w:r w:rsidR="0028305C" w:rsidRPr="0021481A">
        <w:rPr>
          <w:lang w:val="fr-FR"/>
        </w:rPr>
        <w:t xml:space="preserve"> cum reliquis. </w:t>
      </w:r>
      <w:r w:rsidR="0028305C" w:rsidRPr="0021481A">
        <w:rPr>
          <w:lang w:val="de-AT"/>
        </w:rPr>
        <w:t xml:space="preserve">[TD] </w:t>
      </w:r>
      <w:r w:rsidR="0028305C" w:rsidRPr="00576323">
        <w:rPr>
          <w:rStyle w:val="Incipit"/>
        </w:rPr>
        <w:t>Te deum laudamus</w:t>
      </w:r>
      <w:r w:rsidR="0028305C" w:rsidRPr="0021481A">
        <w:rPr>
          <w:lang w:val="de-AT"/>
        </w:rPr>
        <w:t>.</w:t>
      </w:r>
    </w:p>
    <w:p w:rsidR="0028305C" w:rsidRPr="0021481A" w:rsidRDefault="0028305C" w:rsidP="00E90D9C">
      <w:pPr>
        <w:rPr>
          <w:lang w:val="fr-FR"/>
        </w:rPr>
      </w:pPr>
      <w:r w:rsidRPr="00576323">
        <w:rPr>
          <w:rStyle w:val="Time1"/>
        </w:rPr>
        <w:t>Ad laudes</w:t>
      </w:r>
      <w:r w:rsidRPr="0021481A">
        <w:rPr>
          <w:lang w:val="de-AT"/>
        </w:rPr>
        <w:t xml:space="preserve"> AN </w:t>
      </w:r>
      <w:r w:rsidRPr="00576323">
        <w:rPr>
          <w:rStyle w:val="Incipit"/>
        </w:rPr>
        <w:t>Angelus autem</w:t>
      </w:r>
      <w:r w:rsidRPr="0021481A">
        <w:rPr>
          <w:lang w:val="de-AT"/>
        </w:rPr>
        <w:t xml:space="preserve"> tantum sola. </w:t>
      </w:r>
      <w:r w:rsidRPr="0021481A">
        <w:rPr>
          <w:lang w:val="fr-FR"/>
        </w:rPr>
        <w:t xml:space="preserve">CP </w:t>
      </w:r>
      <w:r w:rsidRPr="0021481A">
        <w:rPr>
          <w:rStyle w:val="Incipit"/>
          <w:lang w:val="fr-FR"/>
        </w:rPr>
        <w:t>Obsecro vos</w:t>
      </w:r>
      <w:r w:rsidRPr="0021481A">
        <w:rPr>
          <w:lang w:val="fr-FR"/>
        </w:rPr>
        <w:t xml:space="preserve">. VS </w:t>
      </w:r>
      <w:r w:rsidRPr="0021481A">
        <w:rPr>
          <w:rStyle w:val="Incipit"/>
          <w:lang w:val="fr-FR"/>
        </w:rPr>
        <w:t>Surrexit dominus de sepulchro</w:t>
      </w:r>
      <w:r w:rsidRPr="0021481A">
        <w:rPr>
          <w:lang w:val="fr-FR"/>
        </w:rPr>
        <w:t xml:space="preserve">. AB </w:t>
      </w:r>
      <w:r w:rsidRPr="0021481A">
        <w:rPr>
          <w:rStyle w:val="Incipit"/>
          <w:lang w:val="fr-FR"/>
        </w:rPr>
        <w:t>Modicum et non</w:t>
      </w:r>
      <w:r w:rsidRPr="0021481A">
        <w:rPr>
          <w:lang w:val="fr-FR"/>
        </w:rPr>
        <w:t xml:space="preserve">. Sequitur OR </w:t>
      </w:r>
      <w:r w:rsidRPr="0021481A">
        <w:rPr>
          <w:rStyle w:val="Incipit"/>
          <w:lang w:val="fr-FR"/>
        </w:rPr>
        <w:t>Deus qui errantibus</w:t>
      </w:r>
      <w:r w:rsidRPr="0021481A">
        <w:rPr>
          <w:lang w:val="fr-FR"/>
        </w:rPr>
        <w:t xml:space="preserve">. Deinde AC </w:t>
      </w:r>
      <w:r w:rsidRPr="0021481A">
        <w:rPr>
          <w:rStyle w:val="Incipit"/>
          <w:lang w:val="fr-FR"/>
        </w:rPr>
        <w:t>Surrexit dominus</w:t>
      </w:r>
      <w:r w:rsidRPr="0021481A">
        <w:rPr>
          <w:lang w:val="fr-FR"/>
        </w:rPr>
        <w:t>. Et oratio de resurrectione.</w:t>
      </w:r>
    </w:p>
    <w:p w:rsidR="0028305C" w:rsidRPr="0021481A" w:rsidRDefault="0028305C" w:rsidP="00E90D9C">
      <w:pPr>
        <w:rPr>
          <w:lang w:val="it-IT"/>
        </w:rPr>
      </w:pPr>
      <w:r w:rsidRPr="0021481A">
        <w:rPr>
          <w:rStyle w:val="Time1"/>
          <w:lang w:val="it-IT"/>
        </w:rPr>
        <w:t>Ad priorem missam</w:t>
      </w:r>
      <w:r w:rsidRPr="0021481A">
        <w:rPr>
          <w:lang w:val="it-IT"/>
        </w:rPr>
        <w:t xml:space="preserve"> cantetur officium dominicale scilicet [IN] </w:t>
      </w:r>
      <w:r w:rsidRPr="0021481A">
        <w:rPr>
          <w:rStyle w:val="Incipit"/>
          <w:lang w:val="it-IT"/>
        </w:rPr>
        <w:t>Iubilate deo</w:t>
      </w:r>
      <w:r w:rsidRPr="0021481A">
        <w:rPr>
          <w:lang w:val="it-IT"/>
        </w:rPr>
        <w:t xml:space="preserve"> per totum. </w:t>
      </w:r>
    </w:p>
    <w:p w:rsidR="0028305C" w:rsidRDefault="0028305C" w:rsidP="00E90D9C">
      <w:pPr>
        <w:rPr>
          <w:lang w:val="es-ES"/>
        </w:rPr>
      </w:pPr>
      <w:r>
        <w:rPr>
          <w:lang w:val="es-ES"/>
        </w:rPr>
        <w:t xml:space="preserve">(132rb) </w:t>
      </w:r>
      <w:r w:rsidRPr="0021481A">
        <w:rPr>
          <w:rStyle w:val="Time1"/>
          <w:lang w:val="es-ES"/>
        </w:rPr>
        <w:t>Ad horas</w:t>
      </w:r>
      <w:r>
        <w:rPr>
          <w:lang w:val="es-ES"/>
        </w:rPr>
        <w:t xml:space="preserve"> dicantur laudes.</w:t>
      </w:r>
    </w:p>
    <w:p w:rsidR="00D70A8A" w:rsidRPr="0021481A" w:rsidRDefault="00D70A8A" w:rsidP="00E90D9C">
      <w:pPr>
        <w:rPr>
          <w:lang w:val="pt-PT"/>
        </w:rPr>
      </w:pPr>
      <w:r w:rsidRPr="0021481A">
        <w:rPr>
          <w:lang w:val="it-IT"/>
        </w:rPr>
        <w:t xml:space="preserve">Deinde cantetur </w:t>
      </w:r>
      <w:r w:rsidRPr="0021481A">
        <w:rPr>
          <w:rStyle w:val="Time1"/>
          <w:lang w:val="it-IT"/>
        </w:rPr>
        <w:t>missa</w:t>
      </w:r>
      <w:r w:rsidRPr="0021481A">
        <w:rPr>
          <w:lang w:val="it-IT"/>
        </w:rPr>
        <w:t xml:space="preserve"> IN </w:t>
      </w:r>
      <w:r w:rsidRPr="0021481A">
        <w:rPr>
          <w:rStyle w:val="Incipit"/>
          <w:lang w:val="it-IT"/>
        </w:rPr>
        <w:t>Resurrexi</w:t>
      </w:r>
      <w:r w:rsidRPr="0021481A">
        <w:rPr>
          <w:lang w:val="it-IT"/>
        </w:rPr>
        <w:t xml:space="preserve"> et adhuc per totum. </w:t>
      </w:r>
      <w:r w:rsidRPr="0021481A">
        <w:rPr>
          <w:lang w:val="pt-PT"/>
        </w:rPr>
        <w:t xml:space="preserve">Primum ALV </w:t>
      </w:r>
      <w:r w:rsidRPr="0021481A">
        <w:rPr>
          <w:rStyle w:val="Incipit"/>
          <w:lang w:val="pt-PT"/>
        </w:rPr>
        <w:t>Christus resurgens</w:t>
      </w:r>
      <w:r w:rsidRPr="0021481A">
        <w:rPr>
          <w:lang w:val="pt-PT"/>
        </w:rPr>
        <w:t xml:space="preserve">. Secundum ALV </w:t>
      </w:r>
      <w:r w:rsidRPr="0021481A">
        <w:rPr>
          <w:rStyle w:val="Incipit"/>
          <w:lang w:val="pt-PT"/>
        </w:rPr>
        <w:t>Surrexit pastor</w:t>
      </w:r>
      <w:r w:rsidRPr="0021481A">
        <w:rPr>
          <w:lang w:val="pt-PT"/>
        </w:rPr>
        <w:t xml:space="preserve">. SE </w:t>
      </w:r>
      <w:r w:rsidRPr="0021481A">
        <w:rPr>
          <w:rStyle w:val="Incipit"/>
          <w:lang w:val="pt-PT"/>
        </w:rPr>
        <w:t>Rex deus dei agne</w:t>
      </w:r>
      <w:r w:rsidRPr="0021481A">
        <w:rPr>
          <w:lang w:val="pt-PT"/>
        </w:rPr>
        <w:t>.</w:t>
      </w:r>
    </w:p>
    <w:p w:rsidR="00D70A8A" w:rsidRPr="0021481A" w:rsidRDefault="00D70A8A" w:rsidP="00F971FA">
      <w:pPr>
        <w:pStyle w:val="Titolo1"/>
        <w:rPr>
          <w:lang w:val="pt-PT"/>
        </w:rPr>
      </w:pPr>
      <w:r w:rsidRPr="0021481A">
        <w:rPr>
          <w:lang w:val="pt-PT"/>
        </w:rPr>
        <w:t>FERIA SECUNDA</w:t>
      </w:r>
    </w:p>
    <w:p w:rsidR="00D70A8A" w:rsidRPr="0021481A" w:rsidRDefault="00576323" w:rsidP="00E90D9C">
      <w:pPr>
        <w:rPr>
          <w:lang w:val="pt-PT"/>
        </w:rPr>
      </w:pPr>
      <w:r w:rsidRPr="0021481A">
        <w:rPr>
          <w:rStyle w:val="Time1"/>
          <w:lang w:val="pt-PT"/>
        </w:rPr>
        <w:t>[Ad missam]</w:t>
      </w:r>
      <w:r w:rsidRPr="0021481A">
        <w:rPr>
          <w:lang w:val="pt-PT"/>
        </w:rPr>
        <w:t xml:space="preserve"> </w:t>
      </w:r>
      <w:r w:rsidR="00D70A8A" w:rsidRPr="0021481A">
        <w:rPr>
          <w:lang w:val="pt-PT"/>
        </w:rPr>
        <w:t>Si opus est per totam ebdomadam cantetur officium</w:t>
      </w:r>
      <w:r w:rsidR="00685BF3" w:rsidRPr="0021481A">
        <w:rPr>
          <w:lang w:val="pt-PT"/>
        </w:rPr>
        <w:t xml:space="preserve"> </w:t>
      </w:r>
      <w:r w:rsidR="00D70A8A" w:rsidRPr="0021481A">
        <w:rPr>
          <w:lang w:val="pt-PT"/>
        </w:rPr>
        <w:t xml:space="preserve">dominicale hoc modo: IN </w:t>
      </w:r>
      <w:r w:rsidR="00D70A8A" w:rsidRPr="0021481A">
        <w:rPr>
          <w:rStyle w:val="Incipit"/>
          <w:lang w:val="pt-PT"/>
        </w:rPr>
        <w:t>Iubilate deo omnis</w:t>
      </w:r>
      <w:r w:rsidR="00D70A8A" w:rsidRPr="0021481A">
        <w:rPr>
          <w:lang w:val="pt-PT"/>
        </w:rPr>
        <w:t xml:space="preserve">. ORCL </w:t>
      </w:r>
      <w:r w:rsidR="00D70A8A" w:rsidRPr="0021481A">
        <w:rPr>
          <w:rStyle w:val="Incipit"/>
          <w:lang w:val="pt-PT"/>
        </w:rPr>
        <w:t>Deus qui errantibus</w:t>
      </w:r>
      <w:r w:rsidR="00D70A8A" w:rsidRPr="0021481A">
        <w:rPr>
          <w:lang w:val="pt-PT"/>
        </w:rPr>
        <w:t xml:space="preserve">. Secunda oratio de resurrectione. Tertia quam velis. EP </w:t>
      </w:r>
      <w:r w:rsidR="00D70A8A" w:rsidRPr="0021481A">
        <w:rPr>
          <w:rStyle w:val="Incipit"/>
          <w:lang w:val="pt-PT"/>
        </w:rPr>
        <w:t>Obsecro vos</w:t>
      </w:r>
      <w:r w:rsidR="00D70A8A" w:rsidRPr="0021481A">
        <w:rPr>
          <w:lang w:val="pt-PT"/>
        </w:rPr>
        <w:t xml:space="preserve">. ALV </w:t>
      </w:r>
      <w:r w:rsidR="00D70A8A" w:rsidRPr="0021481A">
        <w:rPr>
          <w:rStyle w:val="Incipit"/>
          <w:lang w:val="pt-PT"/>
        </w:rPr>
        <w:t>Surrexit dominus vere</w:t>
      </w:r>
      <w:r w:rsidR="00D70A8A" w:rsidRPr="0021481A">
        <w:rPr>
          <w:lang w:val="pt-PT"/>
        </w:rPr>
        <w:t xml:space="preserve">. EV </w:t>
      </w:r>
      <w:r w:rsidR="00D70A8A" w:rsidRPr="0021481A">
        <w:rPr>
          <w:rStyle w:val="Incipit"/>
          <w:lang w:val="pt-PT"/>
        </w:rPr>
        <w:t>Modicum et iam non videbitis</w:t>
      </w:r>
      <w:r w:rsidR="00D70A8A" w:rsidRPr="0021481A">
        <w:rPr>
          <w:lang w:val="pt-PT"/>
        </w:rPr>
        <w:t xml:space="preserve">. OF </w:t>
      </w:r>
      <w:r w:rsidR="00D70A8A" w:rsidRPr="0021481A">
        <w:rPr>
          <w:rStyle w:val="Incipit"/>
          <w:lang w:val="pt-PT"/>
        </w:rPr>
        <w:t>Lauda anima</w:t>
      </w:r>
      <w:r w:rsidR="00D70A8A" w:rsidRPr="0021481A">
        <w:rPr>
          <w:lang w:val="pt-PT"/>
        </w:rPr>
        <w:t xml:space="preserve">. PF </w:t>
      </w:r>
      <w:r w:rsidR="00D70A8A" w:rsidRPr="0021481A">
        <w:rPr>
          <w:rStyle w:val="Incipit"/>
          <w:lang w:val="pt-PT"/>
        </w:rPr>
        <w:t>Te quidem domine</w:t>
      </w:r>
      <w:r w:rsidR="00D70A8A" w:rsidRPr="0021481A">
        <w:rPr>
          <w:lang w:val="pt-PT"/>
        </w:rPr>
        <w:t xml:space="preserve">. CO </w:t>
      </w:r>
      <w:r w:rsidR="00D70A8A" w:rsidRPr="0021481A">
        <w:rPr>
          <w:rStyle w:val="Incipit"/>
          <w:lang w:val="pt-PT"/>
        </w:rPr>
        <w:t>Modicum et non</w:t>
      </w:r>
      <w:r w:rsidR="00D70A8A" w:rsidRPr="0021481A">
        <w:rPr>
          <w:lang w:val="pt-PT"/>
        </w:rPr>
        <w:t>.</w:t>
      </w:r>
    </w:p>
    <w:p w:rsidR="00D70A8A" w:rsidRPr="0021481A" w:rsidRDefault="00D70A8A" w:rsidP="00E90D9C">
      <w:pPr>
        <w:rPr>
          <w:lang w:val="pt-PT"/>
        </w:rPr>
      </w:pPr>
      <w:r w:rsidRPr="0021481A">
        <w:rPr>
          <w:rStyle w:val="Time1"/>
          <w:lang w:val="pt-PT"/>
        </w:rPr>
        <w:t>Sexta et nona</w:t>
      </w:r>
      <w:r w:rsidRPr="0021481A">
        <w:rPr>
          <w:lang w:val="pt-PT"/>
        </w:rPr>
        <w:t xml:space="preserve"> cantentur ut supra.</w:t>
      </w:r>
    </w:p>
    <w:p w:rsidR="00D70A8A" w:rsidRPr="0021481A" w:rsidRDefault="00D70A8A" w:rsidP="00E90D9C">
      <w:pPr>
        <w:rPr>
          <w:lang w:val="pt-PT"/>
        </w:rPr>
      </w:pPr>
      <w:r w:rsidRPr="0021481A">
        <w:rPr>
          <w:rStyle w:val="Time1"/>
          <w:lang w:val="pt-PT"/>
        </w:rPr>
        <w:t>In secunda vespera</w:t>
      </w:r>
      <w:r w:rsidRPr="0021481A">
        <w:rPr>
          <w:lang w:val="pt-PT"/>
        </w:rPr>
        <w:t xml:space="preserve"> AN </w:t>
      </w:r>
      <w:r w:rsidRPr="0021481A">
        <w:rPr>
          <w:rStyle w:val="Incipit"/>
          <w:lang w:val="pt-PT"/>
        </w:rPr>
        <w:t>Alleluia</w:t>
      </w:r>
      <w:r w:rsidRPr="0021481A">
        <w:rPr>
          <w:lang w:val="pt-PT"/>
        </w:rPr>
        <w:t xml:space="preserve"> super psalmos. </w:t>
      </w:r>
      <w:r w:rsidRPr="0021481A">
        <w:rPr>
          <w:lang w:val="fr-FR"/>
        </w:rPr>
        <w:t xml:space="preserve">PS </w:t>
      </w:r>
      <w:r w:rsidRPr="0021481A">
        <w:rPr>
          <w:rStyle w:val="Incipit"/>
          <w:lang w:val="fr-FR"/>
        </w:rPr>
        <w:t>Dixit dominus</w:t>
      </w:r>
      <w:r w:rsidRPr="0021481A">
        <w:rPr>
          <w:lang w:val="fr-FR"/>
        </w:rPr>
        <w:t>.</w:t>
      </w:r>
      <w:r w:rsidR="00861BC2" w:rsidRPr="0021481A">
        <w:rPr>
          <w:lang w:val="fr-FR"/>
        </w:rPr>
        <w:t xml:space="preserve"> </w:t>
      </w:r>
      <w:r w:rsidR="00DF2223" w:rsidRPr="0021481A">
        <w:rPr>
          <w:lang w:val="fr-FR"/>
        </w:rPr>
        <w:t xml:space="preserve">[EVI] </w:t>
      </w:r>
      <w:r w:rsidR="00DF2223" w:rsidRPr="0021481A">
        <w:rPr>
          <w:rStyle w:val="Incipit"/>
          <w:lang w:val="fr-FR"/>
        </w:rPr>
        <w:t>Carissimi</w:t>
      </w:r>
      <w:r w:rsidR="00DF2223" w:rsidRPr="0021481A">
        <w:rPr>
          <w:lang w:val="fr-FR"/>
        </w:rPr>
        <w:t xml:space="preserve">. </w:t>
      </w:r>
      <w:r w:rsidR="00861BC2" w:rsidRPr="0021481A">
        <w:rPr>
          <w:lang w:val="fr-FR"/>
        </w:rPr>
        <w:t xml:space="preserve">CP </w:t>
      </w:r>
      <w:r w:rsidR="00861BC2" w:rsidRPr="0021481A">
        <w:rPr>
          <w:rStyle w:val="Incipit"/>
          <w:lang w:val="fr-FR"/>
        </w:rPr>
        <w:t>Omnes honorate</w:t>
      </w:r>
      <w:r w:rsidR="00861BC2" w:rsidRPr="0021481A">
        <w:rPr>
          <w:lang w:val="fr-FR"/>
        </w:rPr>
        <w:t xml:space="preserve">. HY </w:t>
      </w:r>
      <w:r w:rsidR="00DD39E6">
        <w:rPr>
          <w:rStyle w:val="Incipit"/>
          <w:lang w:val="fr-FR"/>
        </w:rPr>
        <w:t>(132va</w:t>
      </w:r>
      <w:r w:rsidR="00861BC2" w:rsidRPr="0021481A">
        <w:rPr>
          <w:rStyle w:val="Incipit"/>
          <w:lang w:val="fr-FR"/>
        </w:rPr>
        <w:t>)</w:t>
      </w:r>
      <w:r w:rsidR="00DB5011" w:rsidRPr="0021481A">
        <w:rPr>
          <w:rStyle w:val="Incipit"/>
          <w:lang w:val="fr-FR"/>
        </w:rPr>
        <w:t xml:space="preserve"> Vita sanctorum</w:t>
      </w:r>
      <w:r w:rsidR="00DB5011" w:rsidRPr="0021481A">
        <w:rPr>
          <w:lang w:val="fr-FR"/>
        </w:rPr>
        <w:t xml:space="preserve">. VS </w:t>
      </w:r>
      <w:r w:rsidR="00DB5011" w:rsidRPr="0021481A">
        <w:rPr>
          <w:rStyle w:val="Incipit"/>
          <w:lang w:val="fr-FR"/>
        </w:rPr>
        <w:t>Gavisi sunt discipuli</w:t>
      </w:r>
      <w:r w:rsidR="00DB5011" w:rsidRPr="0021481A">
        <w:rPr>
          <w:lang w:val="fr-FR"/>
        </w:rPr>
        <w:t xml:space="preserve">. AM </w:t>
      </w:r>
      <w:r w:rsidR="00DB5011" w:rsidRPr="0021481A">
        <w:rPr>
          <w:rStyle w:val="Incipit"/>
          <w:lang w:val="fr-FR"/>
        </w:rPr>
        <w:t>Quid est hoc</w:t>
      </w:r>
      <w:r w:rsidR="00DB5011" w:rsidRPr="0021481A">
        <w:rPr>
          <w:lang w:val="fr-FR"/>
        </w:rPr>
        <w:t xml:space="preserve">. OR </w:t>
      </w:r>
      <w:r w:rsidR="00DB5011" w:rsidRPr="0021481A">
        <w:rPr>
          <w:rStyle w:val="Incipit"/>
          <w:lang w:val="fr-FR"/>
        </w:rPr>
        <w:t>Deus qui errantibus</w:t>
      </w:r>
      <w:r w:rsidR="00DB5011" w:rsidRPr="0021481A">
        <w:rPr>
          <w:lang w:val="fr-FR"/>
        </w:rPr>
        <w:t xml:space="preserve">. Suffragia ut supra per totam ebdomadam istam. %D::antiphona% Si opus est super Magnificat cantentur hae antiphonae subscriptae: AM </w:t>
      </w:r>
      <w:r w:rsidR="00DB5011" w:rsidRPr="0021481A">
        <w:rPr>
          <w:rStyle w:val="Incipit"/>
          <w:lang w:val="fr-FR"/>
        </w:rPr>
        <w:t>Amen dico vobis</w:t>
      </w:r>
      <w:r w:rsidR="00DB5011" w:rsidRPr="0021481A">
        <w:rPr>
          <w:lang w:val="fr-FR"/>
        </w:rPr>
        <w:t xml:space="preserve">. </w:t>
      </w:r>
      <w:r w:rsidR="00DB5011" w:rsidRPr="0021481A">
        <w:rPr>
          <w:lang w:val="pt-PT"/>
        </w:rPr>
        <w:t xml:space="preserve">AM </w:t>
      </w:r>
      <w:r w:rsidR="00DB5011" w:rsidRPr="0021481A">
        <w:rPr>
          <w:rStyle w:val="Incipit"/>
          <w:lang w:val="pt-PT"/>
        </w:rPr>
        <w:t>Tristitia vestra</w:t>
      </w:r>
      <w:r w:rsidR="00DB5011" w:rsidRPr="0021481A">
        <w:rPr>
          <w:lang w:val="pt-PT"/>
        </w:rPr>
        <w:t xml:space="preserve">. AM </w:t>
      </w:r>
      <w:r w:rsidR="00DB5011" w:rsidRPr="0021481A">
        <w:rPr>
          <w:rStyle w:val="Incipit"/>
          <w:lang w:val="pt-PT"/>
        </w:rPr>
        <w:t>Iterum autem</w:t>
      </w:r>
      <w:r w:rsidR="00DB5011" w:rsidRPr="0021481A">
        <w:rPr>
          <w:lang w:val="pt-PT"/>
        </w:rPr>
        <w:t>.</w:t>
      </w:r>
    </w:p>
    <w:p w:rsidR="00DB5011" w:rsidRPr="0021481A" w:rsidRDefault="00DB5011" w:rsidP="00F971FA">
      <w:pPr>
        <w:pStyle w:val="Titolo1"/>
        <w:rPr>
          <w:lang w:val="pt-PT"/>
        </w:rPr>
      </w:pPr>
      <w:r w:rsidRPr="0021481A">
        <w:rPr>
          <w:lang w:val="pt-PT"/>
        </w:rPr>
        <w:t>DOMINICA QUARTA</w:t>
      </w:r>
    </w:p>
    <w:p w:rsidR="00DB5011" w:rsidRPr="0021481A" w:rsidRDefault="00DB5011" w:rsidP="00E90D9C">
      <w:pPr>
        <w:rPr>
          <w:lang w:val="pt-PT"/>
        </w:rPr>
      </w:pPr>
      <w:r w:rsidRPr="0021481A">
        <w:rPr>
          <w:rStyle w:val="Time1"/>
          <w:lang w:val="pt-PT"/>
        </w:rPr>
        <w:t>Ad vesperas</w:t>
      </w:r>
      <w:r w:rsidRPr="0021481A">
        <w:rPr>
          <w:lang w:val="pt-PT"/>
        </w:rPr>
        <w:t xml:space="preserve"> super psalmos AN </w:t>
      </w:r>
      <w:r w:rsidRPr="0021481A">
        <w:rPr>
          <w:rStyle w:val="Incipit"/>
          <w:lang w:val="pt-PT"/>
        </w:rPr>
        <w:t>Alleluia</w:t>
      </w:r>
      <w:r w:rsidRPr="0021481A">
        <w:rPr>
          <w:lang w:val="pt-PT"/>
        </w:rPr>
        <w:t xml:space="preserve">. CP </w:t>
      </w:r>
      <w:r w:rsidRPr="0021481A">
        <w:rPr>
          <w:rStyle w:val="Incipit"/>
          <w:lang w:val="pt-PT"/>
        </w:rPr>
        <w:t>Obsecro vos</w:t>
      </w:r>
      <w:r w:rsidRPr="0021481A">
        <w:rPr>
          <w:lang w:val="pt-PT"/>
        </w:rPr>
        <w:t xml:space="preserve">. HY </w:t>
      </w:r>
      <w:r w:rsidRPr="0021481A">
        <w:rPr>
          <w:rStyle w:val="Incipit"/>
          <w:lang w:val="pt-PT"/>
        </w:rPr>
        <w:t>Vita sanctorum</w:t>
      </w:r>
      <w:r w:rsidRPr="0021481A">
        <w:rPr>
          <w:lang w:val="pt-PT"/>
        </w:rPr>
        <w:t>.</w:t>
      </w:r>
      <w:r w:rsidR="000D5454" w:rsidRPr="0021481A">
        <w:rPr>
          <w:lang w:val="pt-PT"/>
        </w:rPr>
        <w:t xml:space="preserve"> VS </w:t>
      </w:r>
      <w:r w:rsidR="000D5454" w:rsidRPr="0021481A">
        <w:rPr>
          <w:rStyle w:val="Incipit"/>
          <w:lang w:val="pt-PT"/>
        </w:rPr>
        <w:t>Gavisi sunt discipuli</w:t>
      </w:r>
      <w:r w:rsidR="000D5454" w:rsidRPr="0021481A">
        <w:rPr>
          <w:lang w:val="pt-PT"/>
        </w:rPr>
        <w:t xml:space="preserve">. AM </w:t>
      </w:r>
      <w:r w:rsidR="000D5454" w:rsidRPr="0021481A">
        <w:rPr>
          <w:rStyle w:val="Incipit"/>
          <w:lang w:val="pt-PT"/>
        </w:rPr>
        <w:t>Iterum autem</w:t>
      </w:r>
      <w:r w:rsidR="000D5454" w:rsidRPr="0021481A">
        <w:rPr>
          <w:lang w:val="pt-PT"/>
        </w:rPr>
        <w:t xml:space="preserve">. Sequitur OR </w:t>
      </w:r>
      <w:r w:rsidR="000D5454" w:rsidRPr="0021481A">
        <w:rPr>
          <w:rStyle w:val="Incipit"/>
          <w:lang w:val="pt-PT"/>
        </w:rPr>
        <w:t>Deus qui errantibus</w:t>
      </w:r>
      <w:r w:rsidR="000D5454" w:rsidRPr="0021481A">
        <w:rPr>
          <w:lang w:val="pt-PT"/>
        </w:rPr>
        <w:t>. Suffragia ut supra.</w:t>
      </w:r>
    </w:p>
    <w:p w:rsidR="000D5454" w:rsidRPr="0021481A" w:rsidRDefault="000D5454" w:rsidP="00E90D9C">
      <w:pPr>
        <w:rPr>
          <w:lang w:val="pt-PT"/>
        </w:rPr>
      </w:pPr>
      <w:r w:rsidRPr="0021481A">
        <w:rPr>
          <w:rStyle w:val="Time1"/>
          <w:lang w:val="pt-PT"/>
        </w:rPr>
        <w:t>Ad matutinam</w:t>
      </w:r>
      <w:r w:rsidRPr="0021481A">
        <w:rPr>
          <w:lang w:val="pt-PT"/>
        </w:rPr>
        <w:t xml:space="preserve"> invitatorium, antiphonae et versiculus ut in sancta nocte. Legitur EV </w:t>
      </w:r>
      <w:r w:rsidRPr="0021481A">
        <w:rPr>
          <w:rStyle w:val="Incipit"/>
          <w:lang w:val="pt-PT"/>
        </w:rPr>
        <w:t>Vado ad eum</w:t>
      </w:r>
      <w:r w:rsidRPr="0021481A">
        <w:rPr>
          <w:lang w:val="pt-PT"/>
        </w:rPr>
        <w:t xml:space="preserve"> cum tribus responsoriis, |responsorium scilicet::scilicet| RP </w:t>
      </w:r>
      <w:r w:rsidRPr="0021481A">
        <w:rPr>
          <w:rStyle w:val="Incipit"/>
          <w:lang w:val="pt-PT"/>
        </w:rPr>
        <w:t>Angelus domini</w:t>
      </w:r>
      <w:r w:rsidRPr="0021481A">
        <w:rPr>
          <w:lang w:val="pt-PT"/>
        </w:rPr>
        <w:t xml:space="preserve"> cum reliquis</w:t>
      </w:r>
      <w:r w:rsidR="005C09F2" w:rsidRPr="0021481A">
        <w:rPr>
          <w:lang w:val="pt-PT"/>
        </w:rPr>
        <w:t xml:space="preserve">. Per istam ebdomadam (132vb) leguntur epistulae Iacobi cum historia, scilicet RP </w:t>
      </w:r>
      <w:r w:rsidR="005C09F2" w:rsidRPr="0021481A">
        <w:rPr>
          <w:rStyle w:val="Incipit"/>
          <w:lang w:val="pt-PT"/>
        </w:rPr>
        <w:t>Si oblitus</w:t>
      </w:r>
      <w:r w:rsidR="005C09F2" w:rsidRPr="0021481A">
        <w:rPr>
          <w:lang w:val="pt-PT"/>
        </w:rPr>
        <w:t xml:space="preserve">. RP </w:t>
      </w:r>
      <w:r w:rsidR="005C09F2" w:rsidRPr="0021481A">
        <w:rPr>
          <w:rStyle w:val="Incipit"/>
          <w:lang w:val="pt-PT"/>
        </w:rPr>
        <w:t>Viderunt te</w:t>
      </w:r>
      <w:r w:rsidR="005C09F2" w:rsidRPr="0021481A">
        <w:rPr>
          <w:lang w:val="pt-PT"/>
        </w:rPr>
        <w:t xml:space="preserve">. RP </w:t>
      </w:r>
      <w:r w:rsidR="005C09F2" w:rsidRPr="0021481A">
        <w:rPr>
          <w:rStyle w:val="Incipit"/>
          <w:lang w:val="pt-PT"/>
        </w:rPr>
        <w:t>Narrabo nomen</w:t>
      </w:r>
      <w:r w:rsidR="005C09F2" w:rsidRPr="0021481A">
        <w:rPr>
          <w:lang w:val="pt-PT"/>
        </w:rPr>
        <w:t xml:space="preserve">. RP </w:t>
      </w:r>
      <w:r w:rsidR="005C09F2" w:rsidRPr="0021481A">
        <w:rPr>
          <w:rStyle w:val="Incipit"/>
          <w:lang w:val="pt-PT"/>
        </w:rPr>
        <w:t>In toto corde meo</w:t>
      </w:r>
      <w:r w:rsidR="005C09F2" w:rsidRPr="0021481A">
        <w:rPr>
          <w:lang w:val="pt-PT"/>
        </w:rPr>
        <w:t xml:space="preserve">. RP </w:t>
      </w:r>
      <w:r w:rsidR="005C09F2" w:rsidRPr="0021481A">
        <w:rPr>
          <w:rStyle w:val="Incipit"/>
          <w:lang w:val="pt-PT"/>
        </w:rPr>
        <w:t>In ecclesiis</w:t>
      </w:r>
      <w:r w:rsidR="005C09F2" w:rsidRPr="0021481A">
        <w:rPr>
          <w:lang w:val="pt-PT"/>
        </w:rPr>
        <w:t xml:space="preserve">. RP </w:t>
      </w:r>
      <w:r w:rsidR="005C09F2" w:rsidRPr="0021481A">
        <w:rPr>
          <w:rStyle w:val="Incipit"/>
          <w:lang w:val="pt-PT"/>
        </w:rPr>
        <w:t>Hymnum cantate</w:t>
      </w:r>
      <w:r w:rsidR="005C09F2" w:rsidRPr="0021481A">
        <w:rPr>
          <w:lang w:val="pt-PT"/>
        </w:rPr>
        <w:t xml:space="preserve">. RP </w:t>
      </w:r>
      <w:r w:rsidR="005C09F2" w:rsidRPr="0021481A">
        <w:rPr>
          <w:rStyle w:val="Incipit"/>
          <w:lang w:val="pt-PT"/>
        </w:rPr>
        <w:t>Deus canticum</w:t>
      </w:r>
      <w:r w:rsidR="005C09F2" w:rsidRPr="0021481A">
        <w:rPr>
          <w:lang w:val="pt-PT"/>
        </w:rPr>
        <w:t xml:space="preserve">. RP </w:t>
      </w:r>
      <w:r w:rsidR="005C09F2" w:rsidRPr="0021481A">
        <w:rPr>
          <w:rStyle w:val="Incipit"/>
          <w:lang w:val="pt-PT"/>
        </w:rPr>
        <w:t>Alleluia narravimus</w:t>
      </w:r>
      <w:r w:rsidR="005C09F2" w:rsidRPr="0021481A">
        <w:rPr>
          <w:lang w:val="pt-PT"/>
        </w:rPr>
        <w:t xml:space="preserve">. RP </w:t>
      </w:r>
      <w:r w:rsidR="005C09F2" w:rsidRPr="0021481A">
        <w:rPr>
          <w:rStyle w:val="Incipit"/>
          <w:lang w:val="pt-PT"/>
        </w:rPr>
        <w:t>Cantate domino</w:t>
      </w:r>
      <w:r w:rsidR="005C09F2" w:rsidRPr="0021481A">
        <w:rPr>
          <w:lang w:val="pt-PT"/>
        </w:rPr>
        <w:t xml:space="preserve">. RP </w:t>
      </w:r>
      <w:r w:rsidR="005C09F2" w:rsidRPr="0021481A">
        <w:rPr>
          <w:rStyle w:val="Incipit"/>
          <w:lang w:val="pt-PT"/>
        </w:rPr>
        <w:t>Bonum est</w:t>
      </w:r>
      <w:r w:rsidR="005C09F2" w:rsidRPr="0021481A">
        <w:rPr>
          <w:lang w:val="pt-PT"/>
        </w:rPr>
        <w:t>.</w:t>
      </w:r>
      <w:r w:rsidR="00981821" w:rsidRPr="0021481A">
        <w:rPr>
          <w:lang w:val="pt-PT"/>
        </w:rPr>
        <w:t xml:space="preserve"> RP </w:t>
      </w:r>
      <w:r w:rsidR="00981821" w:rsidRPr="0021481A">
        <w:rPr>
          <w:rStyle w:val="Incipit"/>
          <w:lang w:val="pt-PT"/>
        </w:rPr>
        <w:t>Dicant nunc</w:t>
      </w:r>
      <w:r w:rsidR="00981821" w:rsidRPr="0021481A">
        <w:rPr>
          <w:lang w:val="pt-PT"/>
        </w:rPr>
        <w:t xml:space="preserve">. Dicitur [TD] </w:t>
      </w:r>
      <w:r w:rsidR="00981821" w:rsidRPr="0021481A">
        <w:rPr>
          <w:rStyle w:val="Incipit"/>
          <w:lang w:val="pt-PT"/>
        </w:rPr>
        <w:t>Te deum</w:t>
      </w:r>
      <w:r w:rsidR="00981821" w:rsidRPr="0021481A">
        <w:rPr>
          <w:lang w:val="pt-PT"/>
        </w:rPr>
        <w:t xml:space="preserve"> laudamus tantum in dominica.</w:t>
      </w:r>
    </w:p>
    <w:p w:rsidR="00981821" w:rsidRPr="0021481A" w:rsidRDefault="00981821" w:rsidP="00E90D9C">
      <w:pPr>
        <w:rPr>
          <w:lang w:val="it-IT"/>
        </w:rPr>
      </w:pPr>
      <w:r w:rsidRPr="0021481A">
        <w:rPr>
          <w:rStyle w:val="Time1"/>
          <w:lang w:val="pt-PT"/>
        </w:rPr>
        <w:t>Ad laudes</w:t>
      </w:r>
      <w:r w:rsidRPr="0021481A">
        <w:rPr>
          <w:lang w:val="pt-PT"/>
        </w:rPr>
        <w:t xml:space="preserve"> AN </w:t>
      </w:r>
      <w:r w:rsidRPr="0021481A">
        <w:rPr>
          <w:rStyle w:val="Incipit"/>
          <w:lang w:val="pt-PT"/>
        </w:rPr>
        <w:t>Angelus autem</w:t>
      </w:r>
      <w:r w:rsidRPr="0021481A">
        <w:rPr>
          <w:lang w:val="pt-PT"/>
        </w:rPr>
        <w:t xml:space="preserve"> sola tantum. </w:t>
      </w:r>
      <w:r w:rsidRPr="0021481A">
        <w:rPr>
          <w:lang w:val="it-IT"/>
        </w:rPr>
        <w:t xml:space="preserve">[EVI] </w:t>
      </w:r>
      <w:r w:rsidRPr="0021481A">
        <w:rPr>
          <w:rStyle w:val="Incipit"/>
          <w:lang w:val="it-IT"/>
        </w:rPr>
        <w:t>Carissimi</w:t>
      </w:r>
      <w:r w:rsidRPr="0021481A">
        <w:rPr>
          <w:lang w:val="it-IT"/>
        </w:rPr>
        <w:t xml:space="preserve">. CP </w:t>
      </w:r>
      <w:r w:rsidRPr="0021481A">
        <w:rPr>
          <w:rStyle w:val="Incipit"/>
          <w:lang w:val="it-IT"/>
        </w:rPr>
        <w:t xml:space="preserve">Omne </w:t>
      </w:r>
      <w:r w:rsidR="00CE17B1" w:rsidRPr="0021481A">
        <w:rPr>
          <w:rStyle w:val="Incipit"/>
          <w:lang w:val="it-IT"/>
        </w:rPr>
        <w:t>|</w:t>
      </w:r>
      <w:r w:rsidRPr="0021481A">
        <w:rPr>
          <w:rStyle w:val="Incipit"/>
          <w:lang w:val="it-IT"/>
        </w:rPr>
        <w:t>do</w:t>
      </w:r>
      <w:r w:rsidR="00CE17B1" w:rsidRPr="0021481A">
        <w:rPr>
          <w:rStyle w:val="Incipit"/>
          <w:lang w:val="it-IT"/>
        </w:rPr>
        <w:t>::datum|</w:t>
      </w:r>
      <w:r w:rsidR="00CE17B1" w:rsidRPr="0021481A">
        <w:rPr>
          <w:lang w:val="it-IT"/>
        </w:rPr>
        <w:t xml:space="preserve">. VS </w:t>
      </w:r>
      <w:r w:rsidR="00CE17B1" w:rsidRPr="0021481A">
        <w:rPr>
          <w:rStyle w:val="Incipit"/>
          <w:lang w:val="it-IT"/>
        </w:rPr>
        <w:t>Surrexit</w:t>
      </w:r>
      <w:r w:rsidR="00CE17B1" w:rsidRPr="0021481A">
        <w:rPr>
          <w:lang w:val="it-IT"/>
        </w:rPr>
        <w:t xml:space="preserve">. AB </w:t>
      </w:r>
      <w:r w:rsidR="00CE17B1" w:rsidRPr="0021481A">
        <w:rPr>
          <w:rStyle w:val="Incipit"/>
          <w:lang w:val="it-IT"/>
        </w:rPr>
        <w:t>Vado ad eum</w:t>
      </w:r>
      <w:r w:rsidR="00CE17B1" w:rsidRPr="0021481A">
        <w:rPr>
          <w:lang w:val="it-IT"/>
        </w:rPr>
        <w:t xml:space="preserve">. OR </w:t>
      </w:r>
      <w:r w:rsidR="00CE17B1" w:rsidRPr="0021481A">
        <w:rPr>
          <w:rStyle w:val="Incipit"/>
          <w:lang w:val="it-IT"/>
        </w:rPr>
        <w:t>Deus qui fidelium</w:t>
      </w:r>
      <w:r w:rsidR="00CE17B1" w:rsidRPr="0021481A">
        <w:rPr>
          <w:lang w:val="it-IT"/>
        </w:rPr>
        <w:t>. Deinde cantetur antiphona et oratio de resurrectione.</w:t>
      </w:r>
    </w:p>
    <w:p w:rsidR="00F405E9" w:rsidRPr="0021481A" w:rsidRDefault="00CE17B1" w:rsidP="00E90D9C">
      <w:pPr>
        <w:rPr>
          <w:lang w:val="it-IT"/>
        </w:rPr>
      </w:pPr>
      <w:r w:rsidRPr="0021481A">
        <w:rPr>
          <w:rStyle w:val="Time1"/>
          <w:lang w:val="it-IT"/>
        </w:rPr>
        <w:lastRenderedPageBreak/>
        <w:t>Ad priorem missam</w:t>
      </w:r>
      <w:r w:rsidRPr="0021481A">
        <w:rPr>
          <w:lang w:val="it-IT"/>
        </w:rPr>
        <w:t xml:space="preserve"> cantetur introitus sive officium dominicale scilicet [</w:t>
      </w:r>
      <w:r w:rsidR="00F405E9" w:rsidRPr="0021481A">
        <w:rPr>
          <w:lang w:val="it-IT"/>
        </w:rPr>
        <w:t xml:space="preserve">IN] </w:t>
      </w:r>
      <w:r w:rsidR="00F405E9" w:rsidRPr="0021481A">
        <w:rPr>
          <w:rStyle w:val="Incipit"/>
          <w:lang w:val="it-IT"/>
        </w:rPr>
        <w:t>Resurrexi et adhuc</w:t>
      </w:r>
      <w:r w:rsidR="00F405E9" w:rsidRPr="0021481A">
        <w:rPr>
          <w:lang w:val="it-IT"/>
        </w:rPr>
        <w:t xml:space="preserve">. Et primum ALV </w:t>
      </w:r>
      <w:r w:rsidR="00F405E9" w:rsidRPr="0021481A">
        <w:rPr>
          <w:rStyle w:val="Incipit"/>
          <w:lang w:val="it-IT"/>
        </w:rPr>
        <w:t>In die resurrectionis</w:t>
      </w:r>
      <w:r w:rsidR="00F405E9" w:rsidRPr="0021481A">
        <w:rPr>
          <w:lang w:val="it-IT"/>
        </w:rPr>
        <w:t xml:space="preserve">. Secundum ALV </w:t>
      </w:r>
      <w:r w:rsidR="00F405E9" w:rsidRPr="0021481A">
        <w:rPr>
          <w:rStyle w:val="Incipit"/>
          <w:lang w:val="it-IT"/>
        </w:rPr>
        <w:t>Surrexit pastor</w:t>
      </w:r>
      <w:r w:rsidR="00F405E9" w:rsidRPr="0021481A">
        <w:rPr>
          <w:lang w:val="it-IT"/>
        </w:rPr>
        <w:t xml:space="preserve">. SE </w:t>
      </w:r>
      <w:r w:rsidR="00F405E9" w:rsidRPr="0021481A">
        <w:rPr>
          <w:rStyle w:val="Incipit"/>
          <w:lang w:val="it-IT"/>
        </w:rPr>
        <w:t>Rex deus</w:t>
      </w:r>
      <w:r w:rsidR="00F405E9" w:rsidRPr="0021481A">
        <w:rPr>
          <w:lang w:val="it-IT"/>
        </w:rPr>
        <w:t xml:space="preserve">. (133ra) Privatis diebus ALV </w:t>
      </w:r>
      <w:r w:rsidR="00F405E9" w:rsidRPr="0021481A">
        <w:rPr>
          <w:rStyle w:val="Incipit"/>
          <w:lang w:val="it-IT"/>
        </w:rPr>
        <w:t>Dicite in gentibus</w:t>
      </w:r>
      <w:r w:rsidR="00F405E9" w:rsidRPr="0021481A">
        <w:rPr>
          <w:lang w:val="it-IT"/>
        </w:rPr>
        <w:t xml:space="preserve">. </w:t>
      </w:r>
    </w:p>
    <w:p w:rsidR="00B33237" w:rsidRPr="0021481A" w:rsidRDefault="00576323" w:rsidP="00E90D9C">
      <w:pPr>
        <w:rPr>
          <w:lang w:val="pt-PT"/>
        </w:rPr>
      </w:pPr>
      <w:r w:rsidRPr="0021481A">
        <w:rPr>
          <w:rStyle w:val="Time1"/>
          <w:lang w:val="pt-PT"/>
        </w:rPr>
        <w:t>[Ad missam]</w:t>
      </w:r>
      <w:r w:rsidRPr="0021481A">
        <w:rPr>
          <w:lang w:val="pt-PT"/>
        </w:rPr>
        <w:t xml:space="preserve"> </w:t>
      </w:r>
      <w:r w:rsidR="00F405E9" w:rsidRPr="0021481A">
        <w:rPr>
          <w:lang w:val="pt-PT"/>
        </w:rPr>
        <w:t xml:space="preserve">Infra ebdomadam cantatur officium dominicale. </w:t>
      </w:r>
      <w:r w:rsidR="00F405E9" w:rsidRPr="0021481A">
        <w:rPr>
          <w:lang w:val="it-IT"/>
        </w:rPr>
        <w:t xml:space="preserve">IN </w:t>
      </w:r>
      <w:r w:rsidR="00F405E9" w:rsidRPr="0021481A">
        <w:rPr>
          <w:rStyle w:val="Incipit"/>
          <w:lang w:val="it-IT"/>
        </w:rPr>
        <w:t>Cantate domino</w:t>
      </w:r>
      <w:r w:rsidR="00F405E9" w:rsidRPr="0021481A">
        <w:rPr>
          <w:lang w:val="it-IT"/>
        </w:rPr>
        <w:t xml:space="preserve">. ORCL </w:t>
      </w:r>
      <w:r w:rsidR="00F405E9" w:rsidRPr="0021481A">
        <w:rPr>
          <w:rStyle w:val="Incipit"/>
          <w:lang w:val="it-IT"/>
        </w:rPr>
        <w:t>Deus qui fidelium</w:t>
      </w:r>
      <w:r w:rsidR="00F405E9" w:rsidRPr="0021481A">
        <w:rPr>
          <w:lang w:val="it-IT"/>
        </w:rPr>
        <w:t xml:space="preserve">. </w:t>
      </w:r>
      <w:r w:rsidR="00F405E9" w:rsidRPr="0021481A">
        <w:rPr>
          <w:lang w:val="pt-PT"/>
        </w:rPr>
        <w:t>Secunda oratio de resurrectione. Tertia quam velis. [EV</w:t>
      </w:r>
      <w:r w:rsidR="00502F4F" w:rsidRPr="0021481A">
        <w:rPr>
          <w:lang w:val="pt-PT"/>
        </w:rPr>
        <w:t xml:space="preserve">I] </w:t>
      </w:r>
      <w:r w:rsidR="00502F4F" w:rsidRPr="0021481A">
        <w:rPr>
          <w:rStyle w:val="Incipit"/>
          <w:lang w:val="pt-PT"/>
        </w:rPr>
        <w:t>Carissimi</w:t>
      </w:r>
      <w:r w:rsidR="00502F4F" w:rsidRPr="0021481A">
        <w:rPr>
          <w:lang w:val="pt-PT"/>
        </w:rPr>
        <w:t xml:space="preserve">. </w:t>
      </w:r>
      <w:r w:rsidR="00F405E9" w:rsidRPr="0021481A">
        <w:rPr>
          <w:lang w:val="pt-PT"/>
        </w:rPr>
        <w:t>EP</w:t>
      </w:r>
      <w:r w:rsidR="00502F4F" w:rsidRPr="0021481A">
        <w:rPr>
          <w:lang w:val="pt-PT"/>
        </w:rPr>
        <w:t xml:space="preserve"> </w:t>
      </w:r>
      <w:r w:rsidR="00502F4F" w:rsidRPr="0021481A">
        <w:rPr>
          <w:rStyle w:val="Incipit"/>
          <w:lang w:val="pt-PT"/>
        </w:rPr>
        <w:t>Omne datum</w:t>
      </w:r>
      <w:r w:rsidR="00502F4F" w:rsidRPr="0021481A">
        <w:rPr>
          <w:lang w:val="pt-PT"/>
        </w:rPr>
        <w:t xml:space="preserve">. </w:t>
      </w:r>
      <w:r w:rsidR="00502F4F" w:rsidRPr="0021481A">
        <w:rPr>
          <w:lang w:val="it-IT"/>
        </w:rPr>
        <w:t xml:space="preserve">ALV </w:t>
      </w:r>
      <w:r w:rsidR="00502F4F" w:rsidRPr="0021481A">
        <w:rPr>
          <w:rStyle w:val="Incipit"/>
          <w:lang w:val="it-IT"/>
        </w:rPr>
        <w:t>Dicite in gentibus</w:t>
      </w:r>
      <w:r w:rsidR="00B33237" w:rsidRPr="0021481A">
        <w:rPr>
          <w:lang w:val="it-IT"/>
        </w:rPr>
        <w:t xml:space="preserve">. EV </w:t>
      </w:r>
      <w:r w:rsidR="00B33237" w:rsidRPr="0021481A">
        <w:rPr>
          <w:rStyle w:val="Incipit"/>
          <w:lang w:val="it-IT"/>
        </w:rPr>
        <w:t>Vado ad eum</w:t>
      </w:r>
      <w:r w:rsidR="00B33237" w:rsidRPr="0021481A">
        <w:rPr>
          <w:lang w:val="it-IT"/>
        </w:rPr>
        <w:t xml:space="preserve">. OF </w:t>
      </w:r>
      <w:r w:rsidR="00B33237" w:rsidRPr="0021481A">
        <w:rPr>
          <w:rStyle w:val="Incipit"/>
          <w:lang w:val="it-IT"/>
        </w:rPr>
        <w:t>Iubilate deo omnis</w:t>
      </w:r>
      <w:r w:rsidR="00B33237" w:rsidRPr="0021481A">
        <w:rPr>
          <w:lang w:val="it-IT"/>
        </w:rPr>
        <w:t xml:space="preserve">. </w:t>
      </w:r>
      <w:r w:rsidR="00B33237" w:rsidRPr="0021481A">
        <w:rPr>
          <w:lang w:val="pt-PT"/>
        </w:rPr>
        <w:t xml:space="preserve">PF </w:t>
      </w:r>
      <w:r w:rsidR="00B33237" w:rsidRPr="0021481A">
        <w:rPr>
          <w:rStyle w:val="Incipit"/>
          <w:lang w:val="pt-PT"/>
        </w:rPr>
        <w:t>Te quidem domine</w:t>
      </w:r>
      <w:r w:rsidR="00B33237" w:rsidRPr="0021481A">
        <w:rPr>
          <w:lang w:val="pt-PT"/>
        </w:rPr>
        <w:t xml:space="preserve">. CO </w:t>
      </w:r>
      <w:r w:rsidR="00B33237" w:rsidRPr="0021481A">
        <w:rPr>
          <w:rStyle w:val="Incipit"/>
          <w:lang w:val="pt-PT"/>
        </w:rPr>
        <w:t>Cum venerint</w:t>
      </w:r>
      <w:r w:rsidR="00B33237" w:rsidRPr="0021481A">
        <w:rPr>
          <w:lang w:val="pt-PT"/>
        </w:rPr>
        <w:t>.</w:t>
      </w:r>
    </w:p>
    <w:p w:rsidR="00CE17B1" w:rsidRPr="0021481A" w:rsidRDefault="00B33237" w:rsidP="00E90D9C">
      <w:pPr>
        <w:rPr>
          <w:lang w:val="pt-PT"/>
        </w:rPr>
      </w:pPr>
      <w:r w:rsidRPr="0021481A">
        <w:rPr>
          <w:rStyle w:val="Time1"/>
          <w:lang w:val="pt-PT"/>
        </w:rPr>
        <w:t>Sexta et nona</w:t>
      </w:r>
      <w:r w:rsidRPr="0021481A">
        <w:rPr>
          <w:lang w:val="pt-PT"/>
        </w:rPr>
        <w:t xml:space="preserve"> ut supra.</w:t>
      </w:r>
    </w:p>
    <w:p w:rsidR="00CB5BF6" w:rsidRPr="0021481A" w:rsidRDefault="008A0A23" w:rsidP="00E90D9C">
      <w:pPr>
        <w:rPr>
          <w:lang w:val="pt-PT"/>
        </w:rPr>
      </w:pPr>
      <w:r w:rsidRPr="0021481A">
        <w:rPr>
          <w:rStyle w:val="Time1"/>
          <w:lang w:val="it-IT"/>
        </w:rPr>
        <w:t>In secunda vespera</w:t>
      </w:r>
      <w:r w:rsidRPr="0021481A">
        <w:rPr>
          <w:lang w:val="it-IT"/>
        </w:rPr>
        <w:t xml:space="preserve"> AN </w:t>
      </w:r>
      <w:r w:rsidRPr="0021481A">
        <w:rPr>
          <w:rStyle w:val="Incipit"/>
          <w:lang w:val="it-IT"/>
        </w:rPr>
        <w:t>Alleluia</w:t>
      </w:r>
      <w:r w:rsidRPr="0021481A">
        <w:rPr>
          <w:lang w:val="it-IT"/>
        </w:rPr>
        <w:t xml:space="preserve"> super PS </w:t>
      </w:r>
      <w:r w:rsidRPr="0021481A">
        <w:rPr>
          <w:rStyle w:val="Incipit"/>
          <w:lang w:val="it-IT"/>
        </w:rPr>
        <w:t>Dixit dominus</w:t>
      </w:r>
      <w:r w:rsidRPr="0021481A">
        <w:rPr>
          <w:lang w:val="it-IT"/>
        </w:rPr>
        <w:t xml:space="preserve">. </w:t>
      </w:r>
      <w:r w:rsidRPr="0021481A">
        <w:rPr>
          <w:lang w:val="pt-PT"/>
        </w:rPr>
        <w:t xml:space="preserve">Capitulum de dominica. HY </w:t>
      </w:r>
      <w:r w:rsidRPr="0021481A">
        <w:rPr>
          <w:rStyle w:val="Incipit"/>
          <w:lang w:val="pt-PT"/>
        </w:rPr>
        <w:t>Vita sanctorum</w:t>
      </w:r>
      <w:r w:rsidRPr="0021481A">
        <w:rPr>
          <w:lang w:val="pt-PT"/>
        </w:rPr>
        <w:t xml:space="preserve">. VS </w:t>
      </w:r>
      <w:r w:rsidRPr="0021481A">
        <w:rPr>
          <w:rStyle w:val="Incipit"/>
          <w:lang w:val="pt-PT"/>
        </w:rPr>
        <w:t>Gavisi sunt discipuli</w:t>
      </w:r>
      <w:r w:rsidRPr="0021481A">
        <w:rPr>
          <w:lang w:val="pt-PT"/>
        </w:rPr>
        <w:t xml:space="preserve">. AM </w:t>
      </w:r>
      <w:r w:rsidRPr="0021481A">
        <w:rPr>
          <w:rStyle w:val="Incipit"/>
          <w:lang w:val="pt-PT"/>
        </w:rPr>
        <w:t>Veritatem</w:t>
      </w:r>
      <w:r w:rsidRPr="0021481A">
        <w:rPr>
          <w:lang w:val="pt-PT"/>
        </w:rPr>
        <w:t xml:space="preserve">. Sequitur OR </w:t>
      </w:r>
      <w:r w:rsidRPr="0021481A">
        <w:rPr>
          <w:rStyle w:val="Incipit"/>
          <w:lang w:val="pt-PT"/>
        </w:rPr>
        <w:t>Deus qui fidelium</w:t>
      </w:r>
      <w:r w:rsidRPr="0021481A">
        <w:rPr>
          <w:lang w:val="pt-PT"/>
        </w:rPr>
        <w:t>. Cetera ut supra.</w:t>
      </w:r>
    </w:p>
    <w:p w:rsidR="008A0A23" w:rsidRPr="0021481A" w:rsidRDefault="008A0A23" w:rsidP="008A0A23">
      <w:pPr>
        <w:pStyle w:val="Titolo1"/>
        <w:rPr>
          <w:lang w:val="pt-PT"/>
        </w:rPr>
      </w:pPr>
      <w:r w:rsidRPr="0021481A">
        <w:rPr>
          <w:lang w:val="pt-PT"/>
        </w:rPr>
        <w:t>SECUNDA FERIA</w:t>
      </w:r>
    </w:p>
    <w:p w:rsidR="008A0A23" w:rsidRPr="0021481A" w:rsidRDefault="008A0A23" w:rsidP="008A0A23">
      <w:pPr>
        <w:rPr>
          <w:lang w:val="it-IT"/>
        </w:rPr>
      </w:pPr>
      <w:r w:rsidRPr="0021481A">
        <w:rPr>
          <w:rStyle w:val="Time1"/>
          <w:lang w:val="pt-PT"/>
        </w:rPr>
        <w:t>Ad matutinas</w:t>
      </w:r>
      <w:r w:rsidRPr="0021481A">
        <w:rPr>
          <w:lang w:val="pt-PT"/>
        </w:rPr>
        <w:t xml:space="preserve"> hodie et infra ebdomadam, si opus est, cantantur haec antiphonae sub(133rb)scriptae AB </w:t>
      </w:r>
      <w:r w:rsidRPr="0021481A">
        <w:rPr>
          <w:rStyle w:val="Incipit"/>
          <w:lang w:val="pt-PT"/>
        </w:rPr>
        <w:t>Dum venerit</w:t>
      </w:r>
      <w:r w:rsidRPr="0021481A">
        <w:rPr>
          <w:lang w:val="pt-PT"/>
        </w:rPr>
        <w:t xml:space="preserve">. </w:t>
      </w:r>
      <w:r w:rsidRPr="0021481A">
        <w:rPr>
          <w:lang w:val="de-AT"/>
        </w:rPr>
        <w:t xml:space="preserve">AB </w:t>
      </w:r>
      <w:r w:rsidRPr="0093029D">
        <w:rPr>
          <w:rStyle w:val="Incipit"/>
        </w:rPr>
        <w:t>Adhuc multa</w:t>
      </w:r>
      <w:r w:rsidRPr="0021481A">
        <w:rPr>
          <w:lang w:val="de-AT"/>
        </w:rPr>
        <w:t xml:space="preserve">. AB </w:t>
      </w:r>
      <w:r w:rsidRPr="0093029D">
        <w:rPr>
          <w:rStyle w:val="Incipit"/>
        </w:rPr>
        <w:t>Cum autem venerit</w:t>
      </w:r>
      <w:r w:rsidRPr="0021481A">
        <w:rPr>
          <w:lang w:val="de-AT"/>
        </w:rPr>
        <w:t xml:space="preserve">. AB </w:t>
      </w:r>
      <w:r w:rsidR="0093029D" w:rsidRPr="0093029D">
        <w:rPr>
          <w:rStyle w:val="Incipit"/>
        </w:rPr>
        <w:t>N</w:t>
      </w:r>
      <w:r w:rsidRPr="0093029D">
        <w:rPr>
          <w:rStyle w:val="Incipit"/>
        </w:rPr>
        <w:t>on enim loquitur</w:t>
      </w:r>
      <w:r w:rsidRPr="0021481A">
        <w:rPr>
          <w:lang w:val="de-AT"/>
        </w:rPr>
        <w:t xml:space="preserve">. </w:t>
      </w:r>
      <w:r w:rsidRPr="0021481A">
        <w:rPr>
          <w:lang w:val="it-IT"/>
        </w:rPr>
        <w:t xml:space="preserve">AB </w:t>
      </w:r>
      <w:r w:rsidRPr="0021481A">
        <w:rPr>
          <w:rStyle w:val="Incipit"/>
          <w:lang w:val="it-IT"/>
        </w:rPr>
        <w:t>Ille me clarificavit</w:t>
      </w:r>
      <w:r w:rsidRPr="0021481A">
        <w:rPr>
          <w:lang w:val="it-IT"/>
        </w:rPr>
        <w:t>.</w:t>
      </w:r>
    </w:p>
    <w:p w:rsidR="008A0A23" w:rsidRPr="0021481A" w:rsidRDefault="0093029D" w:rsidP="008A0A23">
      <w:pPr>
        <w:pStyle w:val="Titolo1"/>
        <w:rPr>
          <w:lang w:val="it-IT"/>
        </w:rPr>
      </w:pPr>
      <w:r w:rsidRPr="0021481A">
        <w:rPr>
          <w:lang w:val="it-IT"/>
        </w:rPr>
        <w:t>DOMINICA QUINTA</w:t>
      </w:r>
    </w:p>
    <w:p w:rsidR="0093029D" w:rsidRPr="0021481A" w:rsidRDefault="0093029D" w:rsidP="0093029D">
      <w:pPr>
        <w:rPr>
          <w:lang w:val="it-IT"/>
        </w:rPr>
      </w:pPr>
      <w:r w:rsidRPr="0021481A">
        <w:rPr>
          <w:rStyle w:val="Time1"/>
          <w:lang w:val="it-IT"/>
        </w:rPr>
        <w:t>Ad vesperas</w:t>
      </w:r>
      <w:r w:rsidRPr="0021481A">
        <w:rPr>
          <w:lang w:val="it-IT"/>
        </w:rPr>
        <w:t xml:space="preserve"> AN </w:t>
      </w:r>
      <w:r w:rsidRPr="0021481A">
        <w:rPr>
          <w:rStyle w:val="Incipit"/>
          <w:lang w:val="it-IT"/>
        </w:rPr>
        <w:t>Alleluia</w:t>
      </w:r>
      <w:r w:rsidRPr="0021481A">
        <w:rPr>
          <w:lang w:val="it-IT"/>
        </w:rPr>
        <w:t xml:space="preserve"> super PS </w:t>
      </w:r>
      <w:r w:rsidRPr="0021481A">
        <w:rPr>
          <w:rStyle w:val="Incipit"/>
          <w:lang w:val="it-IT"/>
        </w:rPr>
        <w:t>Benedictus</w:t>
      </w:r>
      <w:r w:rsidRPr="0021481A">
        <w:rPr>
          <w:lang w:val="it-IT"/>
        </w:rPr>
        <w:t xml:space="preserve">. [EVI] </w:t>
      </w:r>
      <w:r w:rsidRPr="0021481A">
        <w:rPr>
          <w:rStyle w:val="Incipit"/>
          <w:lang w:val="it-IT"/>
        </w:rPr>
        <w:t>Carissimi</w:t>
      </w:r>
      <w:r w:rsidRPr="0021481A">
        <w:rPr>
          <w:lang w:val="it-IT"/>
        </w:rPr>
        <w:t xml:space="preserve">. CP </w:t>
      </w:r>
      <w:r w:rsidRPr="0021481A">
        <w:rPr>
          <w:rStyle w:val="Incipit"/>
          <w:lang w:val="it-IT"/>
        </w:rPr>
        <w:t>Omne datum</w:t>
      </w:r>
      <w:r w:rsidRPr="0021481A">
        <w:rPr>
          <w:lang w:val="it-IT"/>
        </w:rPr>
        <w:t xml:space="preserve">. HY </w:t>
      </w:r>
      <w:r w:rsidRPr="0021481A">
        <w:rPr>
          <w:rStyle w:val="Incipit"/>
          <w:lang w:val="it-IT"/>
        </w:rPr>
        <w:t>Vita sanctorum</w:t>
      </w:r>
      <w:r w:rsidRPr="0021481A">
        <w:rPr>
          <w:lang w:val="it-IT"/>
        </w:rPr>
        <w:t xml:space="preserve">. VS </w:t>
      </w:r>
      <w:r w:rsidRPr="0021481A">
        <w:rPr>
          <w:rStyle w:val="Incipit"/>
          <w:lang w:val="it-IT"/>
        </w:rPr>
        <w:t>Gavisi sunt discipuli</w:t>
      </w:r>
      <w:r w:rsidRPr="0021481A">
        <w:rPr>
          <w:lang w:val="it-IT"/>
        </w:rPr>
        <w:t xml:space="preserve">. AB </w:t>
      </w:r>
      <w:r w:rsidRPr="0021481A">
        <w:rPr>
          <w:rStyle w:val="Incipit"/>
          <w:lang w:val="it-IT"/>
        </w:rPr>
        <w:t>Ille me clarificavit</w:t>
      </w:r>
      <w:r w:rsidRPr="0021481A">
        <w:rPr>
          <w:lang w:val="it-IT"/>
        </w:rPr>
        <w:t xml:space="preserve">. OR </w:t>
      </w:r>
      <w:r w:rsidRPr="0021481A">
        <w:rPr>
          <w:rStyle w:val="Incipit"/>
          <w:lang w:val="it-IT"/>
        </w:rPr>
        <w:t>Deus qui fidelium</w:t>
      </w:r>
      <w:r w:rsidRPr="0021481A">
        <w:rPr>
          <w:lang w:val="it-IT"/>
        </w:rPr>
        <w:t>.</w:t>
      </w:r>
      <w:r w:rsidR="0088428C" w:rsidRPr="0021481A">
        <w:rPr>
          <w:lang w:val="it-IT"/>
        </w:rPr>
        <w:t xml:space="preserve"> |Cetra::Cetera| ut supra. Suffragia ut supra.</w:t>
      </w:r>
    </w:p>
    <w:p w:rsidR="0088428C" w:rsidRPr="0021481A" w:rsidRDefault="0088428C" w:rsidP="0093029D">
      <w:pPr>
        <w:rPr>
          <w:lang w:val="it-IT"/>
        </w:rPr>
      </w:pPr>
      <w:r w:rsidRPr="0021481A">
        <w:rPr>
          <w:rStyle w:val="Time1"/>
          <w:lang w:val="it-IT"/>
        </w:rPr>
        <w:t>Ad matutinam</w:t>
      </w:r>
      <w:r w:rsidRPr="0021481A">
        <w:rPr>
          <w:lang w:val="it-IT"/>
        </w:rPr>
        <w:t xml:space="preserve"> invitatorium , antiphona, responsoria ut in sancta nocte. Legitur </w:t>
      </w:r>
      <w:r w:rsidR="006846C5" w:rsidRPr="0021481A">
        <w:rPr>
          <w:lang w:val="it-IT"/>
        </w:rPr>
        <w:t>[</w:t>
      </w:r>
      <w:r w:rsidRPr="0021481A">
        <w:rPr>
          <w:lang w:val="it-IT"/>
        </w:rPr>
        <w:t>EV</w:t>
      </w:r>
      <w:r w:rsidR="006846C5" w:rsidRPr="0021481A">
        <w:rPr>
          <w:lang w:val="it-IT"/>
        </w:rPr>
        <w:t>I]</w:t>
      </w:r>
      <w:r w:rsidRPr="0021481A">
        <w:rPr>
          <w:lang w:val="it-IT"/>
        </w:rPr>
        <w:t xml:space="preserve"> </w:t>
      </w:r>
      <w:r w:rsidRPr="0021481A">
        <w:rPr>
          <w:rStyle w:val="Incipit"/>
          <w:lang w:val="it-IT"/>
        </w:rPr>
        <w:t>Amen amen dico vobis</w:t>
      </w:r>
      <w:r w:rsidRPr="0021481A">
        <w:rPr>
          <w:lang w:val="it-IT"/>
        </w:rPr>
        <w:t xml:space="preserve">. </w:t>
      </w:r>
      <w:r w:rsidR="006846C5" w:rsidRPr="0021481A">
        <w:rPr>
          <w:lang w:val="it-IT"/>
        </w:rPr>
        <w:t xml:space="preserve">EV </w:t>
      </w:r>
      <w:r w:rsidRPr="0021481A">
        <w:rPr>
          <w:rStyle w:val="Incipit"/>
          <w:lang w:val="it-IT"/>
        </w:rPr>
        <w:t>Quidquid petieritis</w:t>
      </w:r>
      <w:r w:rsidRPr="0021481A">
        <w:rPr>
          <w:lang w:val="it-IT"/>
        </w:rPr>
        <w:t xml:space="preserve">. Dicitur [TD] </w:t>
      </w:r>
      <w:r w:rsidRPr="0021481A">
        <w:rPr>
          <w:rStyle w:val="Incipit"/>
          <w:lang w:val="it-IT"/>
        </w:rPr>
        <w:t>Te deum laudamus</w:t>
      </w:r>
      <w:r w:rsidRPr="0021481A">
        <w:rPr>
          <w:lang w:val="it-IT"/>
        </w:rPr>
        <w:t>.</w:t>
      </w:r>
    </w:p>
    <w:p w:rsidR="0088428C" w:rsidRPr="0021481A" w:rsidRDefault="0088428C" w:rsidP="0093029D">
      <w:pPr>
        <w:rPr>
          <w:lang w:val="pt-PT"/>
        </w:rPr>
      </w:pPr>
      <w:r w:rsidRPr="0021481A">
        <w:rPr>
          <w:rStyle w:val="Time1"/>
          <w:lang w:val="it-IT"/>
        </w:rPr>
        <w:t>Ad laudes</w:t>
      </w:r>
      <w:r w:rsidRPr="0021481A">
        <w:rPr>
          <w:lang w:val="it-IT"/>
        </w:rPr>
        <w:t xml:space="preserve"> AN </w:t>
      </w:r>
      <w:r w:rsidRPr="0021481A">
        <w:rPr>
          <w:rStyle w:val="Incipit"/>
          <w:lang w:val="it-IT"/>
        </w:rPr>
        <w:t>Angelus autem</w:t>
      </w:r>
      <w:r w:rsidRPr="0021481A">
        <w:rPr>
          <w:lang w:val="it-IT"/>
        </w:rPr>
        <w:t xml:space="preserve"> tantum sola. </w:t>
      </w:r>
      <w:r w:rsidRPr="0021481A">
        <w:rPr>
          <w:lang w:val="pt-PT"/>
        </w:rPr>
        <w:t xml:space="preserve">CP </w:t>
      </w:r>
      <w:r w:rsidR="0074241C" w:rsidRPr="0021481A">
        <w:rPr>
          <w:rStyle w:val="Incipit"/>
          <w:lang w:val="pt-PT"/>
        </w:rPr>
        <w:t xml:space="preserve">Estote </w:t>
      </w:r>
      <w:r w:rsidRPr="0021481A">
        <w:rPr>
          <w:rStyle w:val="Incipit"/>
          <w:lang w:val="pt-PT"/>
        </w:rPr>
        <w:t>factores</w:t>
      </w:r>
      <w:r w:rsidRPr="0021481A">
        <w:rPr>
          <w:lang w:val="pt-PT"/>
        </w:rPr>
        <w:t xml:space="preserve">. VS </w:t>
      </w:r>
      <w:r w:rsidRPr="0021481A">
        <w:rPr>
          <w:rStyle w:val="Incipit"/>
          <w:lang w:val="pt-PT"/>
        </w:rPr>
        <w:t>Surrexit dominus de sepulchro</w:t>
      </w:r>
      <w:r w:rsidRPr="0021481A">
        <w:rPr>
          <w:lang w:val="pt-PT"/>
        </w:rPr>
        <w:t xml:space="preserve">. AB </w:t>
      </w:r>
      <w:r w:rsidRPr="0021481A">
        <w:rPr>
          <w:rStyle w:val="Incipit"/>
          <w:lang w:val="pt-PT"/>
        </w:rPr>
        <w:t>Usque modo non petistis</w:t>
      </w:r>
      <w:r w:rsidRPr="0021481A">
        <w:rPr>
          <w:lang w:val="pt-PT"/>
        </w:rPr>
        <w:t xml:space="preserve">. (133va) OR </w:t>
      </w:r>
      <w:r w:rsidRPr="0021481A">
        <w:rPr>
          <w:rStyle w:val="Incipit"/>
          <w:lang w:val="pt-PT"/>
        </w:rPr>
        <w:t>Deus a quo cuncta</w:t>
      </w:r>
      <w:r w:rsidRPr="0021481A">
        <w:rPr>
          <w:lang w:val="pt-PT"/>
        </w:rPr>
        <w:t>. Deinde antiphona et oratio de resurrectione.</w:t>
      </w:r>
    </w:p>
    <w:p w:rsidR="0088428C" w:rsidRPr="0021481A" w:rsidRDefault="0088428C" w:rsidP="0093029D">
      <w:pPr>
        <w:rPr>
          <w:lang w:val="fr-FR"/>
        </w:rPr>
      </w:pPr>
      <w:r w:rsidRPr="0021481A">
        <w:rPr>
          <w:rStyle w:val="Time1"/>
          <w:lang w:val="pt-PT"/>
        </w:rPr>
        <w:t>Ad priorem missam</w:t>
      </w:r>
      <w:r w:rsidRPr="0021481A">
        <w:rPr>
          <w:lang w:val="pt-PT"/>
        </w:rPr>
        <w:t xml:space="preserve"> cantatur officium de sancta die [IN] </w:t>
      </w:r>
      <w:r w:rsidRPr="0021481A">
        <w:rPr>
          <w:rStyle w:val="Incipit"/>
          <w:lang w:val="pt-PT"/>
        </w:rPr>
        <w:t>Resurrexi et adhuc tecum sum</w:t>
      </w:r>
      <w:r w:rsidRPr="0021481A">
        <w:rPr>
          <w:lang w:val="pt-PT"/>
        </w:rPr>
        <w:t xml:space="preserve"> per totum. Primum ALV </w:t>
      </w:r>
      <w:r w:rsidRPr="0021481A">
        <w:rPr>
          <w:rStyle w:val="Incipit"/>
          <w:lang w:val="pt-PT"/>
        </w:rPr>
        <w:t>Benedictus es</w:t>
      </w:r>
      <w:r w:rsidRPr="0021481A">
        <w:rPr>
          <w:lang w:val="pt-PT"/>
        </w:rPr>
        <w:t xml:space="preserve">. Secundum [ALV] </w:t>
      </w:r>
      <w:r w:rsidRPr="0021481A">
        <w:rPr>
          <w:rStyle w:val="Incipit"/>
          <w:lang w:val="pt-PT"/>
        </w:rPr>
        <w:t>Pascha nostrum</w:t>
      </w:r>
      <w:r w:rsidRPr="0021481A">
        <w:rPr>
          <w:lang w:val="pt-PT"/>
        </w:rPr>
        <w:t xml:space="preserve"> cum [ALV] </w:t>
      </w:r>
      <w:r w:rsidRPr="0021481A">
        <w:rPr>
          <w:rStyle w:val="Incipit"/>
          <w:lang w:val="pt-PT"/>
        </w:rPr>
        <w:t>Epulemur</w:t>
      </w:r>
      <w:r w:rsidRPr="0021481A">
        <w:rPr>
          <w:lang w:val="pt-PT"/>
        </w:rPr>
        <w:t xml:space="preserve">. </w:t>
      </w:r>
      <w:r w:rsidRPr="0021481A">
        <w:rPr>
          <w:lang w:val="fr-FR"/>
        </w:rPr>
        <w:t xml:space="preserve">SE </w:t>
      </w:r>
      <w:r w:rsidRPr="0021481A">
        <w:rPr>
          <w:rStyle w:val="Incipit"/>
          <w:lang w:val="fr-FR"/>
        </w:rPr>
        <w:t>Victimae paschali</w:t>
      </w:r>
      <w:r w:rsidRPr="0021481A">
        <w:rPr>
          <w:lang w:val="fr-FR"/>
        </w:rPr>
        <w:t>.</w:t>
      </w:r>
    </w:p>
    <w:p w:rsidR="0088428C" w:rsidRPr="0021481A" w:rsidRDefault="0088428C" w:rsidP="0093029D">
      <w:pPr>
        <w:rPr>
          <w:lang w:val="fr-FR"/>
        </w:rPr>
      </w:pPr>
      <w:r w:rsidRPr="0021481A">
        <w:rPr>
          <w:rStyle w:val="Time1"/>
          <w:lang w:val="fr-FR"/>
        </w:rPr>
        <w:t>Ad cursus</w:t>
      </w:r>
      <w:r w:rsidRPr="0021481A">
        <w:rPr>
          <w:lang w:val="fr-FR"/>
        </w:rPr>
        <w:t xml:space="preserve"> cantentur laudes cum suis responsoriis. </w:t>
      </w:r>
    </w:p>
    <w:p w:rsidR="0088428C" w:rsidRPr="0021481A" w:rsidRDefault="007212B0" w:rsidP="0093029D">
      <w:pPr>
        <w:rPr>
          <w:lang w:val="pt-PT"/>
        </w:rPr>
      </w:pPr>
      <w:r w:rsidRPr="0021481A">
        <w:rPr>
          <w:rStyle w:val="Time1"/>
          <w:lang w:val="fr-FR"/>
        </w:rPr>
        <w:t>[Ad missam]</w:t>
      </w:r>
      <w:r w:rsidRPr="0021481A">
        <w:rPr>
          <w:lang w:val="fr-FR"/>
        </w:rPr>
        <w:t xml:space="preserve"> </w:t>
      </w:r>
      <w:r w:rsidR="0088428C" w:rsidRPr="0021481A">
        <w:rPr>
          <w:lang w:val="fr-FR"/>
        </w:rPr>
        <w:t>Hodie omittitur officium de sancta die</w:t>
      </w:r>
      <w:r w:rsidR="00D24CA3" w:rsidRPr="0021481A">
        <w:rPr>
          <w:lang w:val="fr-FR"/>
        </w:rPr>
        <w:t xml:space="preserve">, quia officium dominicale ammodo non cantatur propter dies rogationum, qui semper erunt in ista septimana. IN </w:t>
      </w:r>
      <w:r w:rsidR="00D24CA3" w:rsidRPr="0021481A">
        <w:rPr>
          <w:rStyle w:val="Incipit"/>
          <w:lang w:val="fr-FR"/>
        </w:rPr>
        <w:t>Vocem iucunditatis</w:t>
      </w:r>
      <w:r w:rsidR="00D24CA3" w:rsidRPr="0021481A">
        <w:rPr>
          <w:lang w:val="fr-FR"/>
        </w:rPr>
        <w:t xml:space="preserve">. [KY] </w:t>
      </w:r>
      <w:r w:rsidR="00D24CA3" w:rsidRPr="0021481A">
        <w:rPr>
          <w:rStyle w:val="Incipit"/>
          <w:lang w:val="fr-FR"/>
        </w:rPr>
        <w:t>Kyrie</w:t>
      </w:r>
      <w:r w:rsidR="00D24CA3" w:rsidRPr="0021481A">
        <w:rPr>
          <w:lang w:val="fr-FR"/>
        </w:rPr>
        <w:t xml:space="preserve"> cum [GL] </w:t>
      </w:r>
      <w:r w:rsidR="00D24CA3" w:rsidRPr="0021481A">
        <w:rPr>
          <w:rStyle w:val="Incipit"/>
          <w:lang w:val="fr-FR"/>
        </w:rPr>
        <w:t>Gloria in excelsis</w:t>
      </w:r>
      <w:r w:rsidR="00D24CA3" w:rsidRPr="0021481A">
        <w:rPr>
          <w:lang w:val="fr-FR"/>
        </w:rPr>
        <w:t xml:space="preserve">. </w:t>
      </w:r>
      <w:r w:rsidR="00D24CA3" w:rsidRPr="0021481A">
        <w:rPr>
          <w:lang w:val="pt-PT"/>
        </w:rPr>
        <w:t xml:space="preserve">ORCL </w:t>
      </w:r>
      <w:r w:rsidR="00D24CA3" w:rsidRPr="0021481A">
        <w:rPr>
          <w:rStyle w:val="Incipit"/>
          <w:lang w:val="pt-PT"/>
        </w:rPr>
        <w:t>Deus a quo cuncta</w:t>
      </w:r>
      <w:r w:rsidR="00D24CA3" w:rsidRPr="0021481A">
        <w:rPr>
          <w:lang w:val="pt-PT"/>
        </w:rPr>
        <w:t xml:space="preserve">. Secunda oratio de resurrectione. Tertia quam velis. </w:t>
      </w:r>
      <w:r w:rsidR="00D24CA3">
        <w:rPr>
          <w:lang w:val="es-ES"/>
        </w:rPr>
        <w:t xml:space="preserve">EP </w:t>
      </w:r>
      <w:r w:rsidR="00D24CA3" w:rsidRPr="0021481A">
        <w:rPr>
          <w:rStyle w:val="Incipit"/>
          <w:lang w:val="es-ES"/>
        </w:rPr>
        <w:t>Estote factores</w:t>
      </w:r>
      <w:r w:rsidR="00D24CA3">
        <w:rPr>
          <w:lang w:val="es-ES"/>
        </w:rPr>
        <w:t xml:space="preserve">. (133vb) ALV </w:t>
      </w:r>
      <w:r w:rsidR="00D24CA3" w:rsidRPr="0021481A">
        <w:rPr>
          <w:rStyle w:val="Incipit"/>
          <w:lang w:val="es-ES"/>
        </w:rPr>
        <w:t>Benedictus es</w:t>
      </w:r>
      <w:r w:rsidR="00D24CA3">
        <w:rPr>
          <w:lang w:val="es-ES"/>
        </w:rPr>
        <w:t xml:space="preserve">. ALV </w:t>
      </w:r>
      <w:r w:rsidR="00D24CA3" w:rsidRPr="0021481A">
        <w:rPr>
          <w:rStyle w:val="Incipit"/>
          <w:lang w:val="es-ES"/>
        </w:rPr>
        <w:t>Surgens Iesus</w:t>
      </w:r>
      <w:r w:rsidR="00D24CA3">
        <w:rPr>
          <w:lang w:val="es-ES"/>
        </w:rPr>
        <w:t xml:space="preserve">. </w:t>
      </w:r>
      <w:r w:rsidR="006846C5">
        <w:rPr>
          <w:lang w:val="es-ES"/>
        </w:rPr>
        <w:t>[</w:t>
      </w:r>
      <w:r w:rsidR="00D24CA3">
        <w:rPr>
          <w:lang w:val="es-ES"/>
        </w:rPr>
        <w:t>EV</w:t>
      </w:r>
      <w:r w:rsidR="006846C5">
        <w:rPr>
          <w:lang w:val="es-ES"/>
        </w:rPr>
        <w:t>I]</w:t>
      </w:r>
      <w:r w:rsidR="00D24CA3">
        <w:rPr>
          <w:lang w:val="es-ES"/>
        </w:rPr>
        <w:t xml:space="preserve"> </w:t>
      </w:r>
      <w:r w:rsidR="0024431A" w:rsidRPr="0021481A">
        <w:rPr>
          <w:rStyle w:val="Incipit"/>
          <w:lang w:val="es-ES"/>
        </w:rPr>
        <w:t>Amen amen dico vobis</w:t>
      </w:r>
      <w:r w:rsidR="0024431A" w:rsidRPr="0021481A">
        <w:rPr>
          <w:lang w:val="es-ES"/>
        </w:rPr>
        <w:t xml:space="preserve">. </w:t>
      </w:r>
      <w:r w:rsidR="006846C5" w:rsidRPr="0021481A">
        <w:rPr>
          <w:lang w:val="it-IT"/>
        </w:rPr>
        <w:t xml:space="preserve">EV </w:t>
      </w:r>
      <w:r w:rsidR="0024431A" w:rsidRPr="0021481A">
        <w:rPr>
          <w:rStyle w:val="Incipit"/>
          <w:lang w:val="it-IT"/>
        </w:rPr>
        <w:t>Si quid</w:t>
      </w:r>
      <w:r w:rsidR="00D24CA3" w:rsidRPr="0021481A">
        <w:rPr>
          <w:rStyle w:val="Incipit"/>
          <w:lang w:val="it-IT"/>
        </w:rPr>
        <w:t xml:space="preserve"> petieritis</w:t>
      </w:r>
      <w:r w:rsidR="00D24CA3" w:rsidRPr="0021481A">
        <w:rPr>
          <w:lang w:val="it-IT"/>
        </w:rPr>
        <w:t xml:space="preserve">. [CR] </w:t>
      </w:r>
      <w:r w:rsidR="00D24CA3" w:rsidRPr="0021481A">
        <w:rPr>
          <w:rStyle w:val="Incipit"/>
          <w:lang w:val="it-IT"/>
        </w:rPr>
        <w:t>Credo in unum</w:t>
      </w:r>
      <w:r w:rsidR="00D24CA3" w:rsidRPr="0021481A">
        <w:rPr>
          <w:lang w:val="it-IT"/>
        </w:rPr>
        <w:t xml:space="preserve">. OF </w:t>
      </w:r>
      <w:r w:rsidR="00D24CA3" w:rsidRPr="0021481A">
        <w:rPr>
          <w:rStyle w:val="Incipit"/>
          <w:lang w:val="it-IT"/>
        </w:rPr>
        <w:t>Benedicite gentes</w:t>
      </w:r>
      <w:r w:rsidR="00D24CA3" w:rsidRPr="0021481A">
        <w:rPr>
          <w:lang w:val="it-IT"/>
        </w:rPr>
        <w:t xml:space="preserve">. </w:t>
      </w:r>
      <w:r w:rsidR="00D24CA3" w:rsidRPr="0021481A">
        <w:rPr>
          <w:lang w:val="pt-PT"/>
        </w:rPr>
        <w:t xml:space="preserve">PF </w:t>
      </w:r>
      <w:r w:rsidR="00D24CA3" w:rsidRPr="0021481A">
        <w:rPr>
          <w:rStyle w:val="Incipit"/>
          <w:lang w:val="pt-PT"/>
        </w:rPr>
        <w:t>Te quidem domine</w:t>
      </w:r>
      <w:r w:rsidR="00D24CA3" w:rsidRPr="0021481A">
        <w:rPr>
          <w:lang w:val="pt-PT"/>
        </w:rPr>
        <w:t xml:space="preserve">. CO </w:t>
      </w:r>
      <w:r w:rsidR="00D24CA3" w:rsidRPr="0021481A">
        <w:rPr>
          <w:rStyle w:val="Incipit"/>
          <w:lang w:val="pt-PT"/>
        </w:rPr>
        <w:t>Cantate domino</w:t>
      </w:r>
      <w:r w:rsidR="00D24CA3" w:rsidRPr="0021481A">
        <w:rPr>
          <w:lang w:val="pt-PT"/>
        </w:rPr>
        <w:t>.</w:t>
      </w:r>
    </w:p>
    <w:p w:rsidR="00D24CA3" w:rsidRPr="0021481A" w:rsidRDefault="000854A0" w:rsidP="0093029D">
      <w:pPr>
        <w:rPr>
          <w:lang w:val="pt-PT"/>
        </w:rPr>
      </w:pPr>
      <w:r w:rsidRPr="0021481A">
        <w:rPr>
          <w:rStyle w:val="Time1"/>
          <w:lang w:val="pt-PT"/>
        </w:rPr>
        <w:t>Sexta et nona</w:t>
      </w:r>
      <w:r w:rsidRPr="0021481A">
        <w:rPr>
          <w:lang w:val="pt-PT"/>
        </w:rPr>
        <w:t xml:space="preserve"> ut supra.</w:t>
      </w:r>
    </w:p>
    <w:p w:rsidR="000854A0" w:rsidRPr="0021481A" w:rsidRDefault="000854A0" w:rsidP="0093029D">
      <w:pPr>
        <w:rPr>
          <w:lang w:val="pt-PT"/>
        </w:rPr>
      </w:pPr>
      <w:r w:rsidRPr="0021481A">
        <w:rPr>
          <w:rStyle w:val="Time1"/>
          <w:lang w:val="pt-PT"/>
        </w:rPr>
        <w:t>Ad secundas vesperas</w:t>
      </w:r>
      <w:r w:rsidRPr="0021481A">
        <w:rPr>
          <w:lang w:val="pt-PT"/>
        </w:rPr>
        <w:t xml:space="preserve"> AN </w:t>
      </w:r>
      <w:r w:rsidRPr="0021481A">
        <w:rPr>
          <w:rStyle w:val="Incipit"/>
          <w:lang w:val="pt-PT"/>
        </w:rPr>
        <w:t>Alleluia</w:t>
      </w:r>
      <w:r w:rsidR="0074241C" w:rsidRPr="0021481A">
        <w:rPr>
          <w:lang w:val="pt-PT"/>
        </w:rPr>
        <w:t xml:space="preserve"> super</w:t>
      </w:r>
      <w:r w:rsidRPr="0021481A">
        <w:rPr>
          <w:lang w:val="pt-PT"/>
        </w:rPr>
        <w:t xml:space="preserve"> psalmos feriales. Capitulum de dominica. HY </w:t>
      </w:r>
      <w:r w:rsidRPr="0021481A">
        <w:rPr>
          <w:rStyle w:val="Incipit"/>
          <w:lang w:val="pt-PT"/>
        </w:rPr>
        <w:t>Vita sanctorum</w:t>
      </w:r>
      <w:r w:rsidRPr="0021481A">
        <w:rPr>
          <w:lang w:val="pt-PT"/>
        </w:rPr>
        <w:t xml:space="preserve">. VS </w:t>
      </w:r>
      <w:r w:rsidRPr="0021481A">
        <w:rPr>
          <w:rStyle w:val="Incipit"/>
          <w:lang w:val="pt-PT"/>
        </w:rPr>
        <w:t>Gavisi sunt discipuli</w:t>
      </w:r>
      <w:r w:rsidRPr="0021481A">
        <w:rPr>
          <w:lang w:val="pt-PT"/>
        </w:rPr>
        <w:t xml:space="preserve">. AM </w:t>
      </w:r>
      <w:r w:rsidRPr="0021481A">
        <w:rPr>
          <w:rStyle w:val="Incipit"/>
          <w:lang w:val="pt-PT"/>
        </w:rPr>
        <w:t>Petite et accipietis</w:t>
      </w:r>
      <w:r w:rsidRPr="0021481A">
        <w:rPr>
          <w:lang w:val="pt-PT"/>
        </w:rPr>
        <w:t xml:space="preserve">. Sequitur OR </w:t>
      </w:r>
      <w:r w:rsidRPr="0021481A">
        <w:rPr>
          <w:rStyle w:val="Incipit"/>
          <w:lang w:val="pt-PT"/>
        </w:rPr>
        <w:t>Deus a quo cuncta</w:t>
      </w:r>
      <w:r w:rsidR="0074241C" w:rsidRPr="0021481A">
        <w:rPr>
          <w:lang w:val="pt-PT"/>
        </w:rPr>
        <w:t xml:space="preserve">. </w:t>
      </w:r>
      <w:r w:rsidRPr="0021481A">
        <w:rPr>
          <w:lang w:val="pt-PT"/>
        </w:rPr>
        <w:lastRenderedPageBreak/>
        <w:t>Suffragia ut supra.</w:t>
      </w:r>
      <w:r w:rsidR="005C715A" w:rsidRPr="0021481A">
        <w:rPr>
          <w:lang w:val="pt-PT"/>
        </w:rPr>
        <w:t xml:space="preserve"> </w:t>
      </w:r>
      <w:r w:rsidR="007212B0" w:rsidRPr="0021481A">
        <w:rPr>
          <w:lang w:val="pt-PT"/>
        </w:rPr>
        <w:t>Infra septimanam</w:t>
      </w:r>
      <w:r w:rsidRPr="0021481A">
        <w:rPr>
          <w:lang w:val="pt-PT"/>
        </w:rPr>
        <w:t xml:space="preserve"> si opus habes, in vesperis cantantur hae antiphonae subscriptae: AM </w:t>
      </w:r>
      <w:r w:rsidRPr="0021481A">
        <w:rPr>
          <w:rStyle w:val="Incipit"/>
          <w:lang w:val="pt-PT"/>
        </w:rPr>
        <w:t>Exivi a patre</w:t>
      </w:r>
      <w:r w:rsidRPr="0021481A">
        <w:rPr>
          <w:lang w:val="pt-PT"/>
        </w:rPr>
        <w:t xml:space="preserve">. AM </w:t>
      </w:r>
      <w:r w:rsidRPr="0021481A">
        <w:rPr>
          <w:rStyle w:val="Incipit"/>
          <w:lang w:val="pt-PT"/>
        </w:rPr>
        <w:t>Ecce nunc palam</w:t>
      </w:r>
      <w:r w:rsidRPr="0021481A">
        <w:rPr>
          <w:lang w:val="pt-PT"/>
        </w:rPr>
        <w:t>.</w:t>
      </w:r>
    </w:p>
    <w:p w:rsidR="000854A0" w:rsidRPr="0021481A" w:rsidRDefault="000854A0" w:rsidP="000854A0">
      <w:pPr>
        <w:pStyle w:val="Titolo1"/>
        <w:rPr>
          <w:lang w:val="pt-PT"/>
        </w:rPr>
      </w:pPr>
      <w:r w:rsidRPr="0021481A">
        <w:rPr>
          <w:lang w:val="pt-PT"/>
        </w:rPr>
        <w:t>IN FESTO SANCTORUM TIBURTII ET VALERIANI</w:t>
      </w:r>
    </w:p>
    <w:p w:rsidR="000854A0" w:rsidRPr="0021481A" w:rsidRDefault="000854A0" w:rsidP="000854A0">
      <w:pPr>
        <w:rPr>
          <w:lang w:val="pt-PT"/>
        </w:rPr>
      </w:pPr>
      <w:r w:rsidRPr="0021481A">
        <w:rPr>
          <w:rStyle w:val="Time1"/>
          <w:lang w:val="pt-PT"/>
        </w:rPr>
        <w:t>Ad vesperas</w:t>
      </w:r>
      <w:r w:rsidRPr="0021481A">
        <w:rPr>
          <w:lang w:val="pt-PT"/>
        </w:rPr>
        <w:t xml:space="preserve"> AN </w:t>
      </w:r>
      <w:r w:rsidRPr="0021481A">
        <w:rPr>
          <w:rStyle w:val="Incipit"/>
          <w:lang w:val="pt-PT"/>
        </w:rPr>
        <w:t>Alleluia</w:t>
      </w:r>
      <w:r w:rsidRPr="0021481A">
        <w:rPr>
          <w:lang w:val="pt-PT"/>
        </w:rPr>
        <w:t xml:space="preserve"> super feriales p</w:t>
      </w:r>
      <w:r w:rsidR="007212B0" w:rsidRPr="0021481A">
        <w:rPr>
          <w:lang w:val="pt-PT"/>
        </w:rPr>
        <w:t xml:space="preserve">salmos. </w:t>
      </w:r>
      <w:r w:rsidR="007212B0" w:rsidRPr="0021481A">
        <w:rPr>
          <w:lang w:val="fr-FR"/>
        </w:rPr>
        <w:t xml:space="preserve">CP </w:t>
      </w:r>
      <w:r w:rsidR="007212B0" w:rsidRPr="0021481A">
        <w:rPr>
          <w:rStyle w:val="Incipit"/>
          <w:lang w:val="fr-FR"/>
        </w:rPr>
        <w:t>Hi sunt qui venerunt</w:t>
      </w:r>
      <w:r w:rsidRPr="0021481A">
        <w:rPr>
          <w:rStyle w:val="Incipit"/>
          <w:lang w:val="fr-FR"/>
        </w:rPr>
        <w:t xml:space="preserve"> (</w:t>
      </w:r>
      <w:r w:rsidR="007212B0" w:rsidRPr="0021481A">
        <w:rPr>
          <w:rStyle w:val="Incipit"/>
          <w:lang w:val="fr-FR"/>
        </w:rPr>
        <w:t>134ra) de tribulatione</w:t>
      </w:r>
      <w:r w:rsidR="007212B0" w:rsidRPr="0021481A">
        <w:rPr>
          <w:lang w:val="fr-FR"/>
        </w:rPr>
        <w:t>.</w:t>
      </w:r>
      <w:r w:rsidR="00FB0B29" w:rsidRPr="0021481A">
        <w:rPr>
          <w:lang w:val="fr-FR"/>
        </w:rPr>
        <w:t xml:space="preserve"> </w:t>
      </w:r>
      <w:r w:rsidR="00FB0B29" w:rsidRPr="0021481A">
        <w:rPr>
          <w:lang w:val="it-IT"/>
        </w:rPr>
        <w:t xml:space="preserve">HY </w:t>
      </w:r>
      <w:r w:rsidR="00FB0B29" w:rsidRPr="0021481A">
        <w:rPr>
          <w:rStyle w:val="Incipit"/>
          <w:lang w:val="it-IT"/>
        </w:rPr>
        <w:t>Vita sanctorum</w:t>
      </w:r>
      <w:r w:rsidR="00FB0B29" w:rsidRPr="0021481A">
        <w:rPr>
          <w:lang w:val="it-IT"/>
        </w:rPr>
        <w:t xml:space="preserve">. VS </w:t>
      </w:r>
      <w:r w:rsidR="00FB0B29" w:rsidRPr="0021481A">
        <w:rPr>
          <w:rStyle w:val="Incipit"/>
          <w:lang w:val="it-IT"/>
        </w:rPr>
        <w:t>Laetamini in domino</w:t>
      </w:r>
      <w:r w:rsidR="00FB0B29" w:rsidRPr="0021481A">
        <w:rPr>
          <w:lang w:val="it-IT"/>
        </w:rPr>
        <w:t xml:space="preserve">. AM </w:t>
      </w:r>
      <w:r w:rsidR="00FB0B29" w:rsidRPr="0021481A">
        <w:rPr>
          <w:rStyle w:val="Incipit"/>
          <w:lang w:val="it-IT"/>
        </w:rPr>
        <w:t>Filiae Hierusalem</w:t>
      </w:r>
      <w:r w:rsidR="00FB0B29" w:rsidRPr="0021481A">
        <w:rPr>
          <w:lang w:val="it-IT"/>
        </w:rPr>
        <w:t xml:space="preserve">. </w:t>
      </w:r>
      <w:r w:rsidR="00FB0B29" w:rsidRPr="0021481A">
        <w:rPr>
          <w:lang w:val="pt-PT"/>
        </w:rPr>
        <w:t xml:space="preserve">Deinde OR </w:t>
      </w:r>
      <w:r w:rsidR="00FB0B29" w:rsidRPr="0021481A">
        <w:rPr>
          <w:rStyle w:val="Incipit"/>
          <w:lang w:val="pt-PT"/>
        </w:rPr>
        <w:t>Praesta quaesumus</w:t>
      </w:r>
      <w:r w:rsidR="00FB0B29" w:rsidRPr="0021481A">
        <w:rPr>
          <w:lang w:val="pt-PT"/>
        </w:rPr>
        <w:t>. Sequitur antiphona et oratio de resurrectione. Post haec antiphona et oratio de sanctis.</w:t>
      </w:r>
    </w:p>
    <w:p w:rsidR="00FB0B29" w:rsidRPr="0021481A" w:rsidRDefault="00FB0B29" w:rsidP="000854A0">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PS </w:t>
      </w:r>
      <w:r w:rsidRPr="0021481A">
        <w:rPr>
          <w:rStyle w:val="Incipit"/>
          <w:lang w:val="pt-PT"/>
        </w:rPr>
        <w:t>Venite exultemus</w:t>
      </w:r>
      <w:r w:rsidRPr="0021481A">
        <w:rPr>
          <w:lang w:val="pt-PT"/>
        </w:rPr>
        <w:t>.</w:t>
      </w:r>
      <w:r w:rsidR="00F02854" w:rsidRPr="0021481A">
        <w:rPr>
          <w:lang w:val="pt-PT"/>
        </w:rPr>
        <w:t xml:space="preserve"> </w:t>
      </w:r>
      <w:r w:rsidR="00F02854" w:rsidRPr="0021481A">
        <w:rPr>
          <w:rStyle w:val="Time2"/>
          <w:lang w:val="pt-PT"/>
        </w:rPr>
        <w:t>In nocturno</w:t>
      </w:r>
      <w:r w:rsidR="00F02854" w:rsidRPr="0021481A">
        <w:rPr>
          <w:lang w:val="pt-PT"/>
        </w:rPr>
        <w:t xml:space="preserve"> cantatur sola AN </w:t>
      </w:r>
      <w:r w:rsidR="00F02854" w:rsidRPr="0021481A">
        <w:rPr>
          <w:rStyle w:val="Incipit"/>
          <w:lang w:val="pt-PT"/>
        </w:rPr>
        <w:t>Tristitia vestra</w:t>
      </w:r>
      <w:r w:rsidR="00F02854" w:rsidRPr="0021481A">
        <w:rPr>
          <w:lang w:val="pt-PT"/>
        </w:rPr>
        <w:t xml:space="preserve"> cum tribus psalmis. PS </w:t>
      </w:r>
      <w:r w:rsidR="00F02854" w:rsidRPr="0021481A">
        <w:rPr>
          <w:rStyle w:val="Incipit"/>
          <w:lang w:val="pt-PT"/>
        </w:rPr>
        <w:t>Beatus vir</w:t>
      </w:r>
      <w:r w:rsidR="00F02854" w:rsidRPr="0021481A">
        <w:rPr>
          <w:lang w:val="pt-PT"/>
        </w:rPr>
        <w:t xml:space="preserve">. PS </w:t>
      </w:r>
      <w:r w:rsidR="00F02854" w:rsidRPr="0021481A">
        <w:rPr>
          <w:rStyle w:val="Incipit"/>
          <w:lang w:val="pt-PT"/>
        </w:rPr>
        <w:t>Quare fremuerunt</w:t>
      </w:r>
      <w:r w:rsidR="00F02854" w:rsidRPr="0021481A">
        <w:rPr>
          <w:lang w:val="pt-PT"/>
        </w:rPr>
        <w:t xml:space="preserve">. PS </w:t>
      </w:r>
      <w:r w:rsidR="00F02854" w:rsidRPr="0021481A">
        <w:rPr>
          <w:rStyle w:val="Incipit"/>
          <w:lang w:val="pt-PT"/>
        </w:rPr>
        <w:t>Cum invocarem</w:t>
      </w:r>
      <w:r w:rsidR="00F02854" w:rsidRPr="0021481A">
        <w:rPr>
          <w:lang w:val="pt-PT"/>
        </w:rPr>
        <w:t xml:space="preserve">. VS </w:t>
      </w:r>
      <w:r w:rsidR="00F02854" w:rsidRPr="0021481A">
        <w:rPr>
          <w:rStyle w:val="Incipit"/>
          <w:lang w:val="pt-PT"/>
        </w:rPr>
        <w:t>Exultent iusti</w:t>
      </w:r>
      <w:r w:rsidR="00F02854" w:rsidRPr="0021481A">
        <w:rPr>
          <w:lang w:val="pt-PT"/>
        </w:rPr>
        <w:t>. Legitur passio eorum cu</w:t>
      </w:r>
      <w:r w:rsidR="00C35708" w:rsidRPr="0021481A">
        <w:rPr>
          <w:lang w:val="pt-PT"/>
        </w:rPr>
        <w:t>m</w:t>
      </w:r>
      <w:r w:rsidR="00F02854" w:rsidRPr="0021481A">
        <w:rPr>
          <w:lang w:val="pt-PT"/>
        </w:rPr>
        <w:t xml:space="preserve"> tribus responsoriis. RP </w:t>
      </w:r>
      <w:r w:rsidR="00F02854" w:rsidRPr="0021481A">
        <w:rPr>
          <w:rStyle w:val="Incipit"/>
          <w:lang w:val="pt-PT"/>
        </w:rPr>
        <w:t>Tristitia vestra</w:t>
      </w:r>
      <w:r w:rsidR="00F02854" w:rsidRPr="0021481A">
        <w:rPr>
          <w:lang w:val="pt-PT"/>
        </w:rPr>
        <w:t xml:space="preserve">. RP </w:t>
      </w:r>
      <w:r w:rsidR="00F02854" w:rsidRPr="0021481A">
        <w:rPr>
          <w:rStyle w:val="Incipit"/>
          <w:lang w:val="pt-PT"/>
        </w:rPr>
        <w:t>Lux perpetua</w:t>
      </w:r>
      <w:r w:rsidR="00F02854" w:rsidRPr="0021481A">
        <w:rPr>
          <w:lang w:val="pt-PT"/>
        </w:rPr>
        <w:t xml:space="preserve">. RP </w:t>
      </w:r>
      <w:r w:rsidR="00F02854" w:rsidRPr="0021481A">
        <w:rPr>
          <w:rStyle w:val="Incipit"/>
          <w:lang w:val="pt-PT"/>
        </w:rPr>
        <w:t>Filiae Hierusalem</w:t>
      </w:r>
      <w:r w:rsidR="00F02854" w:rsidRPr="0021481A">
        <w:rPr>
          <w:lang w:val="pt-PT"/>
        </w:rPr>
        <w:t xml:space="preserve">. </w:t>
      </w:r>
      <w:r w:rsidR="00F02854" w:rsidRPr="0021481A">
        <w:rPr>
          <w:rStyle w:val="Funktion"/>
          <w:lang w:val="pt-PT"/>
        </w:rPr>
        <w:t>Sacerdos</w:t>
      </w:r>
      <w:r w:rsidR="00F02854" w:rsidRPr="0021481A">
        <w:rPr>
          <w:lang w:val="pt-PT"/>
        </w:rPr>
        <w:t xml:space="preserve"> subiungit VS </w:t>
      </w:r>
      <w:r w:rsidR="00F02854" w:rsidRPr="0021481A">
        <w:rPr>
          <w:rStyle w:val="Incipit"/>
          <w:lang w:val="pt-PT"/>
        </w:rPr>
        <w:t>Exultent iusti in conspectu dei</w:t>
      </w:r>
      <w:r w:rsidR="00F02854" w:rsidRPr="0021481A">
        <w:rPr>
          <w:lang w:val="pt-PT"/>
        </w:rPr>
        <w:t>.</w:t>
      </w:r>
    </w:p>
    <w:p w:rsidR="00F02854" w:rsidRPr="0021481A" w:rsidRDefault="00F02854" w:rsidP="000854A0">
      <w:pPr>
        <w:rPr>
          <w:lang w:val="fr-FR"/>
        </w:rPr>
      </w:pPr>
      <w:r w:rsidRPr="0021481A">
        <w:rPr>
          <w:rStyle w:val="Time1"/>
          <w:lang w:val="pt-PT"/>
        </w:rPr>
        <w:t>Ad laudes</w:t>
      </w:r>
      <w:r w:rsidRPr="0021481A">
        <w:rPr>
          <w:lang w:val="pt-PT"/>
        </w:rPr>
        <w:t xml:space="preserve"> AN </w:t>
      </w:r>
      <w:r w:rsidRPr="0021481A">
        <w:rPr>
          <w:rStyle w:val="Incipit"/>
          <w:lang w:val="pt-PT"/>
        </w:rPr>
        <w:t>Sancti tui domine</w:t>
      </w:r>
      <w:r w:rsidRPr="0021481A">
        <w:rPr>
          <w:lang w:val="pt-PT"/>
        </w:rPr>
        <w:t xml:space="preserve">. </w:t>
      </w:r>
      <w:r w:rsidRPr="0021481A">
        <w:rPr>
          <w:lang w:val="it-IT"/>
        </w:rPr>
        <w:t xml:space="preserve">Ista sola cantatur. AN </w:t>
      </w:r>
      <w:r w:rsidRPr="0021481A">
        <w:rPr>
          <w:rStyle w:val="Incipit"/>
          <w:lang w:val="it-IT"/>
        </w:rPr>
        <w:t>Sancti et iusti</w:t>
      </w:r>
      <w:r w:rsidRPr="0021481A">
        <w:rPr>
          <w:lang w:val="it-IT"/>
        </w:rPr>
        <w:t xml:space="preserve">. AN </w:t>
      </w:r>
      <w:r w:rsidRPr="0021481A">
        <w:rPr>
          <w:rStyle w:val="Incipit"/>
          <w:lang w:val="it-IT"/>
        </w:rPr>
        <w:t>In velamento</w:t>
      </w:r>
      <w:r w:rsidRPr="0021481A">
        <w:rPr>
          <w:lang w:val="it-IT"/>
        </w:rPr>
        <w:t xml:space="preserve">. AN </w:t>
      </w:r>
      <w:r w:rsidRPr="0021481A">
        <w:rPr>
          <w:rStyle w:val="Incipit"/>
          <w:lang w:val="it-IT"/>
        </w:rPr>
        <w:t>Spiritus et animae iustorum</w:t>
      </w:r>
      <w:r w:rsidRPr="0021481A">
        <w:rPr>
          <w:lang w:val="it-IT"/>
        </w:rPr>
        <w:t xml:space="preserve">. AN </w:t>
      </w:r>
      <w:r w:rsidRPr="0021481A">
        <w:rPr>
          <w:rStyle w:val="Incipit"/>
          <w:lang w:val="it-IT"/>
        </w:rPr>
        <w:t>Fulgebunt iusti</w:t>
      </w:r>
      <w:r w:rsidRPr="0021481A">
        <w:rPr>
          <w:lang w:val="it-IT"/>
        </w:rPr>
        <w:t xml:space="preserve">. ANCP </w:t>
      </w:r>
      <w:r w:rsidRPr="0021481A">
        <w:rPr>
          <w:rStyle w:val="Incipit"/>
          <w:lang w:val="it-IT"/>
        </w:rPr>
        <w:t>(134rb) Hi sunt ante thronum</w:t>
      </w:r>
      <w:r w:rsidRPr="0021481A">
        <w:rPr>
          <w:lang w:val="it-IT"/>
        </w:rPr>
        <w:t xml:space="preserve">. </w:t>
      </w:r>
      <w:r w:rsidRPr="0021481A">
        <w:rPr>
          <w:lang w:val="pt-PT"/>
        </w:rPr>
        <w:t xml:space="preserve">VS </w:t>
      </w:r>
      <w:r w:rsidRPr="0021481A">
        <w:rPr>
          <w:rStyle w:val="Incipit"/>
          <w:lang w:val="pt-PT"/>
        </w:rPr>
        <w:t>Mirabilis deus</w:t>
      </w:r>
      <w:r w:rsidRPr="0021481A">
        <w:rPr>
          <w:lang w:val="pt-PT"/>
        </w:rPr>
        <w:t xml:space="preserve">. AB </w:t>
      </w:r>
      <w:r w:rsidRPr="0021481A">
        <w:rPr>
          <w:rStyle w:val="Incipit"/>
          <w:lang w:val="pt-PT"/>
        </w:rPr>
        <w:t>In caelestibus regnis</w:t>
      </w:r>
      <w:r w:rsidRPr="0021481A">
        <w:rPr>
          <w:lang w:val="pt-PT"/>
        </w:rPr>
        <w:t xml:space="preserve">. Sequitur OR </w:t>
      </w:r>
      <w:r w:rsidRPr="0021481A">
        <w:rPr>
          <w:rStyle w:val="Incipit"/>
          <w:lang w:val="pt-PT"/>
        </w:rPr>
        <w:t>Praesta quaesumus omnipotens deus</w:t>
      </w:r>
      <w:r w:rsidRPr="0021481A">
        <w:rPr>
          <w:lang w:val="pt-PT"/>
        </w:rPr>
        <w:t>.</w:t>
      </w:r>
      <w:r w:rsidR="00CB2C75" w:rsidRPr="0021481A">
        <w:rPr>
          <w:lang w:val="pt-PT"/>
        </w:rPr>
        <w:t xml:space="preserve"> </w:t>
      </w:r>
      <w:r w:rsidR="00CB2C75" w:rsidRPr="0021481A">
        <w:rPr>
          <w:lang w:val="fr-FR"/>
        </w:rPr>
        <w:t>Deinde antiphona et oratio de resurrectione. Et antiphona et oratio de omnibus sanctis.</w:t>
      </w:r>
    </w:p>
    <w:p w:rsidR="00CB2C75" w:rsidRPr="0021481A" w:rsidRDefault="00CB2C75" w:rsidP="000854A0">
      <w:pPr>
        <w:rPr>
          <w:lang w:val="fr-FR"/>
        </w:rPr>
      </w:pPr>
      <w:r w:rsidRPr="0021481A">
        <w:rPr>
          <w:rStyle w:val="Time1"/>
          <w:lang w:val="fr-FR"/>
        </w:rPr>
        <w:t>Ad horas</w:t>
      </w:r>
      <w:r w:rsidRPr="0021481A">
        <w:rPr>
          <w:lang w:val="fr-FR"/>
        </w:rPr>
        <w:t xml:space="preserve"> cantentur laudes. Et responsoria de sanctis.</w:t>
      </w:r>
    </w:p>
    <w:p w:rsidR="00CB2C75" w:rsidRPr="0021481A" w:rsidRDefault="00CB2C75" w:rsidP="000854A0">
      <w:pPr>
        <w:rPr>
          <w:lang w:val="pt-PT"/>
        </w:rPr>
      </w:pPr>
      <w:r w:rsidRPr="0021481A">
        <w:rPr>
          <w:rStyle w:val="Time1"/>
          <w:lang w:val="it-IT"/>
        </w:rPr>
        <w:t>Ad missam</w:t>
      </w:r>
      <w:r w:rsidRPr="0021481A">
        <w:rPr>
          <w:lang w:val="it-IT"/>
        </w:rPr>
        <w:t xml:space="preserve"> IN</w:t>
      </w:r>
      <w:r w:rsidR="00C35708" w:rsidRPr="0021481A">
        <w:rPr>
          <w:lang w:val="it-IT"/>
        </w:rPr>
        <w:t xml:space="preserve"> </w:t>
      </w:r>
      <w:r w:rsidR="00C35708" w:rsidRPr="0021481A">
        <w:rPr>
          <w:rStyle w:val="Incipit"/>
          <w:lang w:val="it-IT"/>
        </w:rPr>
        <w:t>Sancti tui domine</w:t>
      </w:r>
      <w:r w:rsidR="00C35708" w:rsidRPr="0021481A">
        <w:rPr>
          <w:lang w:val="it-IT"/>
        </w:rPr>
        <w:t xml:space="preserve">. Cantetur feriale [KY] </w:t>
      </w:r>
      <w:r w:rsidR="00C35708" w:rsidRPr="0021481A">
        <w:rPr>
          <w:rStyle w:val="Incipit"/>
          <w:lang w:val="it-IT"/>
        </w:rPr>
        <w:t>Kyrie</w:t>
      </w:r>
      <w:r w:rsidR="00C35708" w:rsidRPr="0021481A">
        <w:rPr>
          <w:lang w:val="it-IT"/>
        </w:rPr>
        <w:t xml:space="preserve"> absque [GL] </w:t>
      </w:r>
      <w:r w:rsidR="00C35708" w:rsidRPr="0021481A">
        <w:rPr>
          <w:rStyle w:val="Incipit"/>
          <w:lang w:val="it-IT"/>
        </w:rPr>
        <w:t>Gloria in excelsis</w:t>
      </w:r>
      <w:r w:rsidR="00C35708" w:rsidRPr="0021481A">
        <w:rPr>
          <w:lang w:val="it-IT"/>
        </w:rPr>
        <w:t xml:space="preserve">. ORCL </w:t>
      </w:r>
      <w:r w:rsidR="00C35708" w:rsidRPr="0021481A">
        <w:rPr>
          <w:rStyle w:val="Incipit"/>
          <w:lang w:val="it-IT"/>
        </w:rPr>
        <w:t>Praesta quaesumus omnipotens</w:t>
      </w:r>
      <w:r w:rsidR="00C35708" w:rsidRPr="0021481A">
        <w:rPr>
          <w:lang w:val="it-IT"/>
        </w:rPr>
        <w:t xml:space="preserve">. Secunda oratio de resurrectione. Tertia de dominica. EP </w:t>
      </w:r>
      <w:r w:rsidR="00C35708" w:rsidRPr="0021481A">
        <w:rPr>
          <w:rStyle w:val="Incipit"/>
          <w:lang w:val="it-IT"/>
        </w:rPr>
        <w:t>Qui custodierint iustitiam</w:t>
      </w:r>
      <w:r w:rsidR="00C35708" w:rsidRPr="0021481A">
        <w:rPr>
          <w:lang w:val="it-IT"/>
        </w:rPr>
        <w:t xml:space="preserve">. ALV </w:t>
      </w:r>
      <w:r w:rsidR="00C35708" w:rsidRPr="0021481A">
        <w:rPr>
          <w:rStyle w:val="Incipit"/>
          <w:lang w:val="it-IT"/>
        </w:rPr>
        <w:t>Gaudete iusti</w:t>
      </w:r>
      <w:r w:rsidR="00C35708" w:rsidRPr="0021481A">
        <w:rPr>
          <w:lang w:val="it-IT"/>
        </w:rPr>
        <w:t xml:space="preserve">. EV </w:t>
      </w:r>
      <w:r w:rsidR="00C35708" w:rsidRPr="0021481A">
        <w:rPr>
          <w:rStyle w:val="Incipit"/>
          <w:lang w:val="it-IT"/>
        </w:rPr>
        <w:t>Ego sum vitis</w:t>
      </w:r>
      <w:r w:rsidR="00C35708" w:rsidRPr="0021481A">
        <w:rPr>
          <w:lang w:val="it-IT"/>
        </w:rPr>
        <w:t xml:space="preserve">. OF </w:t>
      </w:r>
      <w:r w:rsidR="00C35708" w:rsidRPr="0021481A">
        <w:rPr>
          <w:rStyle w:val="Incipit"/>
          <w:lang w:val="it-IT"/>
        </w:rPr>
        <w:t>Confitebuntur caeli</w:t>
      </w:r>
      <w:r w:rsidR="00C35708" w:rsidRPr="0021481A">
        <w:rPr>
          <w:lang w:val="it-IT"/>
        </w:rPr>
        <w:t xml:space="preserve">. </w:t>
      </w:r>
      <w:r w:rsidR="00C35708" w:rsidRPr="0021481A">
        <w:rPr>
          <w:lang w:val="pt-PT"/>
        </w:rPr>
        <w:t xml:space="preserve">PF </w:t>
      </w:r>
      <w:r w:rsidR="00C35708" w:rsidRPr="0021481A">
        <w:rPr>
          <w:rStyle w:val="Incipit"/>
          <w:lang w:val="pt-PT"/>
        </w:rPr>
        <w:t>Te quidem</w:t>
      </w:r>
      <w:r w:rsidR="00C35708" w:rsidRPr="0021481A">
        <w:rPr>
          <w:lang w:val="pt-PT"/>
        </w:rPr>
        <w:t xml:space="preserve">. CO </w:t>
      </w:r>
      <w:r w:rsidR="00C35708" w:rsidRPr="0021481A">
        <w:rPr>
          <w:rStyle w:val="Incipit"/>
          <w:lang w:val="pt-PT"/>
        </w:rPr>
        <w:t>Gaudete iusti</w:t>
      </w:r>
      <w:r w:rsidR="00C35708" w:rsidRPr="0021481A">
        <w:rPr>
          <w:lang w:val="pt-PT"/>
        </w:rPr>
        <w:t xml:space="preserve"> cum [IM] </w:t>
      </w:r>
      <w:r w:rsidR="00C35708" w:rsidRPr="0021481A">
        <w:rPr>
          <w:rStyle w:val="Incipit"/>
          <w:lang w:val="pt-PT"/>
        </w:rPr>
        <w:t>Ite missa est</w:t>
      </w:r>
      <w:r w:rsidR="00C35708" w:rsidRPr="0021481A">
        <w:rPr>
          <w:lang w:val="pt-PT"/>
        </w:rPr>
        <w:t>.</w:t>
      </w:r>
    </w:p>
    <w:p w:rsidR="00C35708" w:rsidRPr="0021481A" w:rsidRDefault="00C35708" w:rsidP="000854A0">
      <w:pPr>
        <w:rPr>
          <w:lang w:val="it-IT"/>
        </w:rPr>
      </w:pPr>
      <w:r w:rsidRPr="0021481A">
        <w:rPr>
          <w:rStyle w:val="Time1"/>
          <w:lang w:val="nb-NO"/>
        </w:rPr>
        <w:t>Sexta et nona</w:t>
      </w:r>
      <w:r w:rsidRPr="0021481A">
        <w:rPr>
          <w:lang w:val="nb-NO"/>
        </w:rPr>
        <w:t xml:space="preserve"> ut supra.</w:t>
      </w:r>
      <w:r w:rsidR="000D19B5" w:rsidRPr="0021481A">
        <w:rPr>
          <w:lang w:val="nb-NO"/>
        </w:rPr>
        <w:t xml:space="preserve"> </w:t>
      </w:r>
      <w:r w:rsidR="000D19B5" w:rsidRPr="0021481A">
        <w:rPr>
          <w:lang w:val="it-IT"/>
        </w:rPr>
        <w:t>(134va)</w:t>
      </w:r>
    </w:p>
    <w:p w:rsidR="00C35708" w:rsidRPr="0021481A" w:rsidRDefault="00C35708" w:rsidP="00C35708">
      <w:pPr>
        <w:pStyle w:val="Titolo1"/>
        <w:rPr>
          <w:lang w:val="it-IT"/>
        </w:rPr>
      </w:pPr>
      <w:r w:rsidRPr="0021481A">
        <w:rPr>
          <w:lang w:val="it-IT"/>
        </w:rPr>
        <w:t xml:space="preserve">IN NATIVITATE SANCTORUM GEORGII ET </w:t>
      </w:r>
      <w:r w:rsidR="00723C9B" w:rsidRPr="0021481A">
        <w:rPr>
          <w:lang w:val="it-IT"/>
        </w:rPr>
        <w:t>|ADELBERTI::</w:t>
      </w:r>
      <w:r w:rsidRPr="0021481A">
        <w:rPr>
          <w:lang w:val="it-IT"/>
        </w:rPr>
        <w:t>ADALBERTI</w:t>
      </w:r>
      <w:r w:rsidR="00723C9B" w:rsidRPr="0021481A">
        <w:rPr>
          <w:lang w:val="it-IT"/>
        </w:rPr>
        <w:t>|</w:t>
      </w:r>
    </w:p>
    <w:p w:rsidR="00C35708" w:rsidRPr="0021481A" w:rsidRDefault="00C35708" w:rsidP="00C35708">
      <w:pPr>
        <w:rPr>
          <w:lang w:val="it-IT"/>
        </w:rPr>
      </w:pPr>
      <w:r w:rsidRPr="0021481A">
        <w:rPr>
          <w:rStyle w:val="Time1"/>
          <w:lang w:val="it-IT"/>
        </w:rPr>
        <w:t>Ad vesperas</w:t>
      </w:r>
      <w:r w:rsidRPr="0021481A">
        <w:rPr>
          <w:lang w:val="it-IT"/>
        </w:rPr>
        <w:t xml:space="preserve"> AN </w:t>
      </w:r>
      <w:r w:rsidRPr="0021481A">
        <w:rPr>
          <w:rStyle w:val="Incipit"/>
          <w:lang w:val="it-IT"/>
        </w:rPr>
        <w:t>Alleluia</w:t>
      </w:r>
      <w:r w:rsidRPr="0021481A">
        <w:rPr>
          <w:lang w:val="it-IT"/>
        </w:rPr>
        <w:t xml:space="preserve"> super feriales psalmos.</w:t>
      </w:r>
      <w:r w:rsidR="00B635B8" w:rsidRPr="0021481A">
        <w:rPr>
          <w:lang w:val="it-IT"/>
        </w:rPr>
        <w:t xml:space="preserve"> CP </w:t>
      </w:r>
      <w:r w:rsidR="00B635B8" w:rsidRPr="0021481A">
        <w:rPr>
          <w:rStyle w:val="Incipit"/>
          <w:lang w:val="it-IT"/>
        </w:rPr>
        <w:t>Nemo militans</w:t>
      </w:r>
      <w:r w:rsidR="00B635B8" w:rsidRPr="0021481A">
        <w:rPr>
          <w:lang w:val="it-IT"/>
        </w:rPr>
        <w:t xml:space="preserve">. HY </w:t>
      </w:r>
      <w:r w:rsidR="00B635B8" w:rsidRPr="0021481A">
        <w:rPr>
          <w:rStyle w:val="Incipit"/>
          <w:lang w:val="it-IT"/>
        </w:rPr>
        <w:t>Vita sanctorum</w:t>
      </w:r>
      <w:r w:rsidR="00B635B8" w:rsidRPr="0021481A">
        <w:rPr>
          <w:lang w:val="it-IT"/>
        </w:rPr>
        <w:t xml:space="preserve">. VS </w:t>
      </w:r>
      <w:r w:rsidR="00B635B8" w:rsidRPr="0021481A">
        <w:rPr>
          <w:rStyle w:val="Incipit"/>
          <w:lang w:val="it-IT"/>
        </w:rPr>
        <w:t>Laetamini in domino</w:t>
      </w:r>
      <w:r w:rsidR="00B635B8" w:rsidRPr="0021481A">
        <w:rPr>
          <w:lang w:val="it-IT"/>
        </w:rPr>
        <w:t xml:space="preserve">. AM </w:t>
      </w:r>
      <w:r w:rsidR="00B635B8" w:rsidRPr="0021481A">
        <w:rPr>
          <w:rStyle w:val="Incipit"/>
          <w:lang w:val="it-IT"/>
        </w:rPr>
        <w:t>Filiae Hierusalem</w:t>
      </w:r>
      <w:r w:rsidR="00B635B8" w:rsidRPr="0021481A">
        <w:rPr>
          <w:lang w:val="it-IT"/>
        </w:rPr>
        <w:t xml:space="preserve">. OR </w:t>
      </w:r>
      <w:r w:rsidR="00B635B8" w:rsidRPr="0021481A">
        <w:rPr>
          <w:rStyle w:val="Incipit"/>
          <w:lang w:val="it-IT"/>
        </w:rPr>
        <w:t>Deus qui nos beati Georgii</w:t>
      </w:r>
      <w:r w:rsidR="00B635B8" w:rsidRPr="0021481A">
        <w:rPr>
          <w:lang w:val="it-IT"/>
        </w:rPr>
        <w:t xml:space="preserve">. Sequitur OR </w:t>
      </w:r>
      <w:r w:rsidR="00B635B8" w:rsidRPr="0021481A">
        <w:rPr>
          <w:rStyle w:val="Incipit"/>
          <w:lang w:val="it-IT"/>
        </w:rPr>
        <w:t>Tuus sanctus martyr</w:t>
      </w:r>
      <w:r w:rsidR="00B635B8" w:rsidRPr="0021481A">
        <w:rPr>
          <w:lang w:val="it-IT"/>
        </w:rPr>
        <w:t xml:space="preserve"> sub una conclusione. Deinde suffragium de resurrectione.</w:t>
      </w:r>
    </w:p>
    <w:p w:rsidR="00B635B8" w:rsidRPr="0021481A" w:rsidRDefault="00B635B8" w:rsidP="00C35708">
      <w:pPr>
        <w:rPr>
          <w:lang w:val="it-IT"/>
        </w:rPr>
      </w:pPr>
      <w:r w:rsidRPr="0021481A">
        <w:rPr>
          <w:rStyle w:val="Time1"/>
          <w:lang w:val="it-IT"/>
        </w:rPr>
        <w:t>Ad matutinam</w:t>
      </w:r>
      <w:r w:rsidRPr="0021481A">
        <w:rPr>
          <w:lang w:val="it-IT"/>
        </w:rPr>
        <w:t xml:space="preserve"> INV </w:t>
      </w:r>
      <w:r w:rsidRPr="0021481A">
        <w:rPr>
          <w:rStyle w:val="Incipit"/>
          <w:lang w:val="it-IT"/>
        </w:rPr>
        <w:t>Alleluia regem martyrum</w:t>
      </w:r>
      <w:r w:rsidRPr="0021481A">
        <w:rPr>
          <w:lang w:val="it-IT"/>
        </w:rPr>
        <w:t>.</w:t>
      </w:r>
      <w:r w:rsidR="007C0E0C" w:rsidRPr="0021481A">
        <w:rPr>
          <w:lang w:val="it-IT"/>
        </w:rPr>
        <w:t xml:space="preserve"> Superius videamus si de proximo festo cantabatur de primo nocturno, in sequenti cantetur subsequenti nocturno. Et sic usque ad pentecostes. </w:t>
      </w:r>
      <w:r w:rsidR="007C0E0C" w:rsidRPr="0021481A">
        <w:rPr>
          <w:rStyle w:val="Time2"/>
          <w:lang w:val="it-IT"/>
        </w:rPr>
        <w:t>In nocturno</w:t>
      </w:r>
      <w:r w:rsidR="007C0E0C" w:rsidRPr="0021481A">
        <w:rPr>
          <w:lang w:val="it-IT"/>
        </w:rPr>
        <w:t xml:space="preserve"> AN </w:t>
      </w:r>
      <w:r w:rsidR="007C0E0C" w:rsidRPr="0021481A">
        <w:rPr>
          <w:rStyle w:val="Incipit"/>
          <w:lang w:val="it-IT"/>
        </w:rPr>
        <w:t>Tristitia vestra</w:t>
      </w:r>
      <w:r w:rsidR="007C0E0C" w:rsidRPr="0021481A">
        <w:rPr>
          <w:lang w:val="it-IT"/>
        </w:rPr>
        <w:t xml:space="preserve">. PS </w:t>
      </w:r>
      <w:r w:rsidR="007C0E0C" w:rsidRPr="0021481A">
        <w:rPr>
          <w:rStyle w:val="Incipit"/>
          <w:lang w:val="it-IT"/>
        </w:rPr>
        <w:t>Verba mea</w:t>
      </w:r>
      <w:r w:rsidR="007C0E0C" w:rsidRPr="0021481A">
        <w:rPr>
          <w:lang w:val="it-IT"/>
        </w:rPr>
        <w:t xml:space="preserve">. PS </w:t>
      </w:r>
      <w:r w:rsidR="007C0E0C" w:rsidRPr="0021481A">
        <w:rPr>
          <w:rStyle w:val="Incipit"/>
          <w:lang w:val="it-IT"/>
        </w:rPr>
        <w:t>Domine dominus noster</w:t>
      </w:r>
      <w:r w:rsidR="007C0E0C" w:rsidRPr="0021481A">
        <w:rPr>
          <w:lang w:val="it-IT"/>
        </w:rPr>
        <w:t xml:space="preserve">. PS </w:t>
      </w:r>
      <w:r w:rsidR="007C0E0C" w:rsidRPr="0021481A">
        <w:rPr>
          <w:rStyle w:val="Incipit"/>
          <w:lang w:val="it-IT"/>
        </w:rPr>
        <w:t>Domine quis habitabit</w:t>
      </w:r>
      <w:r w:rsidR="007C0E0C" w:rsidRPr="0021481A">
        <w:rPr>
          <w:lang w:val="it-IT"/>
        </w:rPr>
        <w:t xml:space="preserve">. VS </w:t>
      </w:r>
      <w:r w:rsidR="007C0E0C" w:rsidRPr="0021481A">
        <w:rPr>
          <w:rStyle w:val="Incipit"/>
          <w:lang w:val="it-IT"/>
        </w:rPr>
        <w:t>Exultent iusti</w:t>
      </w:r>
      <w:r w:rsidR="007C0E0C" w:rsidRPr="0021481A">
        <w:rPr>
          <w:lang w:val="it-IT"/>
        </w:rPr>
        <w:t xml:space="preserve">. Legitur EV </w:t>
      </w:r>
      <w:r w:rsidR="007C0E0C" w:rsidRPr="0021481A">
        <w:rPr>
          <w:rStyle w:val="Incipit"/>
          <w:lang w:val="it-IT"/>
        </w:rPr>
        <w:t>Ego (134vb) sum vitis</w:t>
      </w:r>
      <w:r w:rsidR="007C0E0C" w:rsidRPr="0021481A">
        <w:rPr>
          <w:lang w:val="it-IT"/>
        </w:rPr>
        <w:t xml:space="preserve"> cum tribus responsoriis. RP </w:t>
      </w:r>
      <w:r w:rsidR="007C0E0C" w:rsidRPr="0021481A">
        <w:rPr>
          <w:rStyle w:val="Incipit"/>
          <w:lang w:val="it-IT"/>
        </w:rPr>
        <w:t>Tristitia vestra</w:t>
      </w:r>
      <w:r w:rsidR="007C0E0C" w:rsidRPr="0021481A">
        <w:rPr>
          <w:lang w:val="it-IT"/>
        </w:rPr>
        <w:t xml:space="preserve">. RP </w:t>
      </w:r>
      <w:r w:rsidR="007C0E0C" w:rsidRPr="0021481A">
        <w:rPr>
          <w:rStyle w:val="Incipit"/>
          <w:lang w:val="it-IT"/>
        </w:rPr>
        <w:t>Lux perpetua</w:t>
      </w:r>
      <w:r w:rsidR="007C0E0C" w:rsidRPr="0021481A">
        <w:rPr>
          <w:lang w:val="it-IT"/>
        </w:rPr>
        <w:t xml:space="preserve">. RP </w:t>
      </w:r>
      <w:r w:rsidR="007C0E0C" w:rsidRPr="0021481A">
        <w:rPr>
          <w:rStyle w:val="Incipit"/>
          <w:lang w:val="it-IT"/>
        </w:rPr>
        <w:t>Filiae Hierusalem</w:t>
      </w:r>
      <w:r w:rsidR="007C0E0C" w:rsidRPr="0021481A">
        <w:rPr>
          <w:lang w:val="it-IT"/>
        </w:rPr>
        <w:t>.</w:t>
      </w:r>
      <w:r w:rsidR="00723C9B" w:rsidRPr="0021481A">
        <w:rPr>
          <w:lang w:val="it-IT"/>
        </w:rPr>
        <w:t xml:space="preserve"> [TD] </w:t>
      </w:r>
      <w:r w:rsidR="00723C9B" w:rsidRPr="0021481A">
        <w:rPr>
          <w:rStyle w:val="Incipit"/>
          <w:lang w:val="it-IT"/>
        </w:rPr>
        <w:t>Te deum laudamus</w:t>
      </w:r>
      <w:r w:rsidR="00723C9B" w:rsidRPr="0021481A">
        <w:rPr>
          <w:lang w:val="it-IT"/>
        </w:rPr>
        <w:t xml:space="preserve">. </w:t>
      </w:r>
      <w:r w:rsidR="00723C9B" w:rsidRPr="0021481A">
        <w:rPr>
          <w:rStyle w:val="Funktion"/>
          <w:lang w:val="it-IT"/>
        </w:rPr>
        <w:t>Sacerdo</w:t>
      </w:r>
      <w:r w:rsidR="002071F2" w:rsidRPr="0021481A">
        <w:rPr>
          <w:rStyle w:val="Funktion"/>
          <w:lang w:val="it-IT"/>
        </w:rPr>
        <w:t>s</w:t>
      </w:r>
      <w:r w:rsidR="00723C9B" w:rsidRPr="0021481A">
        <w:rPr>
          <w:lang w:val="it-IT"/>
        </w:rPr>
        <w:t xml:space="preserve"> subiungat VS </w:t>
      </w:r>
      <w:r w:rsidR="00723C9B" w:rsidRPr="0021481A">
        <w:rPr>
          <w:rStyle w:val="Incipit"/>
          <w:lang w:val="it-IT"/>
        </w:rPr>
        <w:t>Iusti autem in perpetuum.</w:t>
      </w:r>
    </w:p>
    <w:p w:rsidR="00723C9B" w:rsidRPr="0021481A" w:rsidRDefault="00723C9B" w:rsidP="00C35708">
      <w:pPr>
        <w:rPr>
          <w:lang w:val="pt-PT"/>
        </w:rPr>
      </w:pPr>
      <w:r w:rsidRPr="0021481A">
        <w:rPr>
          <w:rStyle w:val="Time1"/>
          <w:lang w:val="fr-FR"/>
        </w:rPr>
        <w:t>Ad laudes</w:t>
      </w:r>
      <w:r w:rsidRPr="0021481A">
        <w:rPr>
          <w:lang w:val="fr-FR"/>
        </w:rPr>
        <w:t xml:space="preserve"> cantetur AN </w:t>
      </w:r>
      <w:r w:rsidRPr="0021481A">
        <w:rPr>
          <w:rStyle w:val="Incipit"/>
          <w:lang w:val="fr-FR"/>
        </w:rPr>
        <w:t>Sancti tui domine</w:t>
      </w:r>
      <w:r w:rsidRPr="0021481A">
        <w:rPr>
          <w:lang w:val="fr-FR"/>
        </w:rPr>
        <w:t xml:space="preserve"> cum reliquis. </w:t>
      </w:r>
      <w:r w:rsidRPr="0021481A">
        <w:rPr>
          <w:lang w:val="it-IT"/>
        </w:rPr>
        <w:t xml:space="preserve">CP </w:t>
      </w:r>
      <w:r w:rsidRPr="0021481A">
        <w:rPr>
          <w:rStyle w:val="Incipit"/>
          <w:lang w:val="it-IT"/>
        </w:rPr>
        <w:t>Qui certat in agone</w:t>
      </w:r>
      <w:r w:rsidRPr="0021481A">
        <w:rPr>
          <w:lang w:val="it-IT"/>
        </w:rPr>
        <w:t xml:space="preserve">. </w:t>
      </w:r>
      <w:r w:rsidRPr="0021481A">
        <w:rPr>
          <w:lang w:val="pt-PT"/>
        </w:rPr>
        <w:t xml:space="preserve">VS </w:t>
      </w:r>
      <w:r w:rsidRPr="0021481A">
        <w:rPr>
          <w:rStyle w:val="Incipit"/>
          <w:lang w:val="pt-PT"/>
        </w:rPr>
        <w:t>Mirabilis deus</w:t>
      </w:r>
      <w:r w:rsidRPr="0021481A">
        <w:rPr>
          <w:lang w:val="pt-PT"/>
        </w:rPr>
        <w:t xml:space="preserve">. AB </w:t>
      </w:r>
      <w:r w:rsidRPr="0021481A">
        <w:rPr>
          <w:rStyle w:val="Incipit"/>
          <w:lang w:val="pt-PT"/>
        </w:rPr>
        <w:t>In caelestibus regnis</w:t>
      </w:r>
      <w:r w:rsidRPr="0021481A">
        <w:rPr>
          <w:lang w:val="pt-PT"/>
        </w:rPr>
        <w:t xml:space="preserve">. OR </w:t>
      </w:r>
      <w:r w:rsidRPr="0021481A">
        <w:rPr>
          <w:rStyle w:val="Incipit"/>
          <w:lang w:val="pt-PT"/>
        </w:rPr>
        <w:t>Deus qui nos</w:t>
      </w:r>
      <w:r w:rsidRPr="0021481A">
        <w:rPr>
          <w:lang w:val="pt-PT"/>
        </w:rPr>
        <w:t>. Secunda oratio de sancto |Adelberto::Adalberto|. Deinde antiphona et oratio de resurrectione.</w:t>
      </w:r>
    </w:p>
    <w:p w:rsidR="00723C9B" w:rsidRPr="0021481A" w:rsidRDefault="00723C9B" w:rsidP="00C35708">
      <w:pPr>
        <w:rPr>
          <w:lang w:val="pt-PT"/>
        </w:rPr>
      </w:pPr>
      <w:r w:rsidRPr="0021481A">
        <w:rPr>
          <w:rStyle w:val="Time1"/>
          <w:lang w:val="pt-PT"/>
        </w:rPr>
        <w:lastRenderedPageBreak/>
        <w:t>Ad horas</w:t>
      </w:r>
      <w:r w:rsidRPr="0021481A">
        <w:rPr>
          <w:lang w:val="pt-PT"/>
        </w:rPr>
        <w:t xml:space="preserve"> cantentur laudes. Et responsoria [RB] </w:t>
      </w:r>
      <w:r w:rsidRPr="0021481A">
        <w:rPr>
          <w:rStyle w:val="Incipit"/>
          <w:lang w:val="pt-PT"/>
        </w:rPr>
        <w:t>Laetamini in domino</w:t>
      </w:r>
      <w:r w:rsidRPr="0021481A">
        <w:rPr>
          <w:lang w:val="pt-PT"/>
        </w:rPr>
        <w:t xml:space="preserve"> cum reliquis. Et orationes dicantur.</w:t>
      </w:r>
    </w:p>
    <w:p w:rsidR="00723C9B" w:rsidRPr="0021481A" w:rsidRDefault="00723C9B" w:rsidP="00C35708">
      <w:pPr>
        <w:rPr>
          <w:lang w:val="it-IT"/>
        </w:rPr>
      </w:pPr>
      <w:r w:rsidRPr="0021481A">
        <w:rPr>
          <w:rStyle w:val="Time1"/>
          <w:lang w:val="it-IT"/>
        </w:rPr>
        <w:t>Ad missam</w:t>
      </w:r>
      <w:r w:rsidRPr="0021481A">
        <w:rPr>
          <w:lang w:val="it-IT"/>
        </w:rPr>
        <w:t xml:space="preserve"> IN </w:t>
      </w:r>
      <w:r w:rsidRPr="0021481A">
        <w:rPr>
          <w:rStyle w:val="Incipit"/>
          <w:lang w:val="it-IT"/>
        </w:rPr>
        <w:t>Protexisti me deus</w:t>
      </w:r>
      <w:r w:rsidRPr="0021481A">
        <w:rPr>
          <w:lang w:val="it-IT"/>
        </w:rPr>
        <w:t xml:space="preserve">. [KY] </w:t>
      </w:r>
      <w:r w:rsidRPr="0021481A">
        <w:rPr>
          <w:rStyle w:val="Incipit"/>
          <w:lang w:val="it-IT"/>
        </w:rPr>
        <w:t>Kyrie</w:t>
      </w:r>
      <w:r w:rsidRPr="0021481A">
        <w:rPr>
          <w:lang w:val="it-IT"/>
        </w:rPr>
        <w:t xml:space="preserve"> cum [GL] </w:t>
      </w:r>
      <w:r w:rsidRPr="0021481A">
        <w:rPr>
          <w:rStyle w:val="Incipit"/>
          <w:lang w:val="it-IT"/>
        </w:rPr>
        <w:t>Gloria in excelsis</w:t>
      </w:r>
      <w:r w:rsidRPr="0021481A">
        <w:rPr>
          <w:lang w:val="it-IT"/>
        </w:rPr>
        <w:t xml:space="preserve"> dominicalis.</w:t>
      </w:r>
      <w:r w:rsidR="009329DF" w:rsidRPr="0021481A">
        <w:rPr>
          <w:lang w:val="it-IT"/>
        </w:rPr>
        <w:t xml:space="preserve"> ORCL </w:t>
      </w:r>
      <w:r w:rsidR="009329DF" w:rsidRPr="0021481A">
        <w:rPr>
          <w:rStyle w:val="Incipit"/>
          <w:lang w:val="it-IT"/>
        </w:rPr>
        <w:t>Deus qui nos</w:t>
      </w:r>
      <w:r w:rsidR="004A4E63" w:rsidRPr="0021481A">
        <w:rPr>
          <w:lang w:val="it-IT"/>
        </w:rPr>
        <w:t>. Secunda ORCL</w:t>
      </w:r>
      <w:r w:rsidR="00E93E61" w:rsidRPr="0021481A">
        <w:rPr>
          <w:lang w:val="it-IT"/>
        </w:rPr>
        <w:t xml:space="preserve"> </w:t>
      </w:r>
      <w:r w:rsidR="00E93E61" w:rsidRPr="0021481A">
        <w:rPr>
          <w:rStyle w:val="Incipit"/>
          <w:lang w:val="it-IT"/>
        </w:rPr>
        <w:t>Tuus sanctus martyr</w:t>
      </w:r>
      <w:r w:rsidR="00E93E61" w:rsidRPr="0021481A">
        <w:rPr>
          <w:lang w:val="it-IT"/>
        </w:rPr>
        <w:t xml:space="preserve">. |Tertiam orationem::Tertia oratio| de resurrectione. EP </w:t>
      </w:r>
      <w:r w:rsidR="00E93E61" w:rsidRPr="0021481A">
        <w:rPr>
          <w:rStyle w:val="Incipit"/>
          <w:lang w:val="it-IT"/>
        </w:rPr>
        <w:t>(135ra) Sicut bonus miles</w:t>
      </w:r>
      <w:r w:rsidR="00E93E61" w:rsidRPr="0021481A">
        <w:rPr>
          <w:lang w:val="it-IT"/>
        </w:rPr>
        <w:t xml:space="preserve">. ALV </w:t>
      </w:r>
      <w:r w:rsidR="00E93E61" w:rsidRPr="0021481A">
        <w:rPr>
          <w:rStyle w:val="Incipit"/>
          <w:lang w:val="it-IT"/>
        </w:rPr>
        <w:t>Christus resurgens</w:t>
      </w:r>
      <w:r w:rsidR="00E93E61" w:rsidRPr="0021481A">
        <w:rPr>
          <w:lang w:val="it-IT"/>
        </w:rPr>
        <w:t xml:space="preserve">. ALV </w:t>
      </w:r>
      <w:r w:rsidR="00E93E61" w:rsidRPr="0021481A">
        <w:rPr>
          <w:rStyle w:val="Incipit"/>
          <w:lang w:val="it-IT"/>
        </w:rPr>
        <w:t>Gaudete iusti</w:t>
      </w:r>
      <w:r w:rsidR="00E93E61" w:rsidRPr="0021481A">
        <w:rPr>
          <w:lang w:val="it-IT"/>
        </w:rPr>
        <w:t xml:space="preserve">. SE </w:t>
      </w:r>
      <w:r w:rsidR="00E93E61" w:rsidRPr="0021481A">
        <w:rPr>
          <w:rStyle w:val="Incipit"/>
          <w:lang w:val="it-IT"/>
        </w:rPr>
        <w:t>Victimae paschali</w:t>
      </w:r>
      <w:r w:rsidR="00E93E61" w:rsidRPr="0021481A">
        <w:rPr>
          <w:lang w:val="it-IT"/>
        </w:rPr>
        <w:t xml:space="preserve">. EV </w:t>
      </w:r>
      <w:r w:rsidR="00E93E61" w:rsidRPr="0021481A">
        <w:rPr>
          <w:rStyle w:val="Incipit"/>
          <w:lang w:val="it-IT"/>
        </w:rPr>
        <w:t>Ego sum vitis</w:t>
      </w:r>
      <w:r w:rsidR="00E93E61" w:rsidRPr="0021481A">
        <w:rPr>
          <w:lang w:val="it-IT"/>
        </w:rPr>
        <w:t xml:space="preserve">. [CR] </w:t>
      </w:r>
      <w:r w:rsidR="00E93E61" w:rsidRPr="0021481A">
        <w:rPr>
          <w:rStyle w:val="Incipit"/>
          <w:lang w:val="it-IT"/>
        </w:rPr>
        <w:t>Credo in unum</w:t>
      </w:r>
      <w:r w:rsidR="00E93E61" w:rsidRPr="0021481A">
        <w:rPr>
          <w:lang w:val="it-IT"/>
        </w:rPr>
        <w:t xml:space="preserve"> non dicitur. OF </w:t>
      </w:r>
      <w:r w:rsidR="00E93E61" w:rsidRPr="0021481A">
        <w:rPr>
          <w:rStyle w:val="Incipit"/>
          <w:lang w:val="it-IT"/>
        </w:rPr>
        <w:t>Confitebuntur caeli</w:t>
      </w:r>
      <w:r w:rsidR="00E93E61" w:rsidRPr="0021481A">
        <w:rPr>
          <w:lang w:val="it-IT"/>
        </w:rPr>
        <w:t xml:space="preserve">. PF </w:t>
      </w:r>
      <w:r w:rsidR="00E93E61" w:rsidRPr="0021481A">
        <w:rPr>
          <w:rStyle w:val="Incipit"/>
          <w:lang w:val="it-IT"/>
        </w:rPr>
        <w:t>Te quidem domine</w:t>
      </w:r>
      <w:r w:rsidR="00E93E61" w:rsidRPr="0021481A">
        <w:rPr>
          <w:lang w:val="it-IT"/>
        </w:rPr>
        <w:t xml:space="preserve">. CO </w:t>
      </w:r>
      <w:r w:rsidR="00E93E61" w:rsidRPr="0021481A">
        <w:rPr>
          <w:rStyle w:val="Incipit"/>
          <w:lang w:val="it-IT"/>
        </w:rPr>
        <w:t>Laetabitur iustus</w:t>
      </w:r>
      <w:r w:rsidR="00E93E61" w:rsidRPr="0021481A">
        <w:rPr>
          <w:lang w:val="it-IT"/>
        </w:rPr>
        <w:t xml:space="preserve"> cum [IM] </w:t>
      </w:r>
      <w:r w:rsidR="00E93E61" w:rsidRPr="0021481A">
        <w:rPr>
          <w:rStyle w:val="Incipit"/>
          <w:lang w:val="it-IT"/>
        </w:rPr>
        <w:t>Ite missa est</w:t>
      </w:r>
      <w:r w:rsidR="00E93E61" w:rsidRPr="0021481A">
        <w:rPr>
          <w:lang w:val="it-IT"/>
        </w:rPr>
        <w:t>.</w:t>
      </w:r>
    </w:p>
    <w:p w:rsidR="00E93E61" w:rsidRPr="0021481A" w:rsidRDefault="00E93E61" w:rsidP="00C35708">
      <w:pPr>
        <w:rPr>
          <w:lang w:val="nb-NO"/>
        </w:rPr>
      </w:pPr>
      <w:r w:rsidRPr="0021481A">
        <w:rPr>
          <w:rStyle w:val="Time1"/>
          <w:lang w:val="nb-NO"/>
        </w:rPr>
        <w:t>Sexta et nona</w:t>
      </w:r>
      <w:r w:rsidRPr="0021481A">
        <w:rPr>
          <w:lang w:val="nb-NO"/>
        </w:rPr>
        <w:t xml:space="preserve"> ut supra.</w:t>
      </w:r>
    </w:p>
    <w:p w:rsidR="00E93E61" w:rsidRPr="0021481A" w:rsidRDefault="00E93E61" w:rsidP="00C35708">
      <w:pPr>
        <w:rPr>
          <w:lang w:val="pt-PT"/>
        </w:rPr>
      </w:pPr>
      <w:r w:rsidRPr="0021481A">
        <w:rPr>
          <w:rStyle w:val="Time1"/>
          <w:lang w:val="it-IT"/>
        </w:rPr>
        <w:t>In secunda vespera</w:t>
      </w:r>
      <w:r w:rsidRPr="0021481A">
        <w:rPr>
          <w:lang w:val="it-IT"/>
        </w:rPr>
        <w:t xml:space="preserve"> AN </w:t>
      </w:r>
      <w:r w:rsidRPr="0021481A">
        <w:rPr>
          <w:rStyle w:val="Incipit"/>
          <w:lang w:val="it-IT"/>
        </w:rPr>
        <w:t>Sancti tui domine</w:t>
      </w:r>
      <w:r w:rsidRPr="0021481A">
        <w:rPr>
          <w:lang w:val="it-IT"/>
        </w:rPr>
        <w:t xml:space="preserve"> super feriales psalmos. CP </w:t>
      </w:r>
      <w:r w:rsidRPr="0021481A">
        <w:rPr>
          <w:rStyle w:val="Incipit"/>
          <w:lang w:val="it-IT"/>
        </w:rPr>
        <w:t>Ä+Nemo</w:t>
      </w:r>
      <w:r w:rsidR="009D418A" w:rsidRPr="0021481A">
        <w:rPr>
          <w:rStyle w:val="Incipit"/>
          <w:lang w:val="it-IT"/>
        </w:rPr>
        <w:t>+Ä |militas::militans| deo</w:t>
      </w:r>
      <w:r w:rsidR="009D418A" w:rsidRPr="0021481A">
        <w:rPr>
          <w:lang w:val="it-IT"/>
        </w:rPr>
        <w:t xml:space="preserve">. HY </w:t>
      </w:r>
      <w:r w:rsidR="009D418A" w:rsidRPr="0021481A">
        <w:rPr>
          <w:rStyle w:val="Incipit"/>
          <w:lang w:val="it-IT"/>
        </w:rPr>
        <w:t>Vita sanctorum</w:t>
      </w:r>
      <w:r w:rsidR="009D418A" w:rsidRPr="0021481A">
        <w:rPr>
          <w:lang w:val="it-IT"/>
        </w:rPr>
        <w:t xml:space="preserve">. VS </w:t>
      </w:r>
      <w:r w:rsidR="009D418A" w:rsidRPr="0021481A">
        <w:rPr>
          <w:rStyle w:val="Incipit"/>
          <w:lang w:val="it-IT"/>
        </w:rPr>
        <w:t>Laetamini in domino</w:t>
      </w:r>
      <w:r w:rsidR="0074241C" w:rsidRPr="0021481A">
        <w:rPr>
          <w:lang w:val="it-IT"/>
        </w:rPr>
        <w:t>.</w:t>
      </w:r>
      <w:r w:rsidR="009D418A" w:rsidRPr="0021481A">
        <w:rPr>
          <w:lang w:val="it-IT"/>
        </w:rPr>
        <w:t xml:space="preserve"> </w:t>
      </w:r>
      <w:r w:rsidR="009D418A" w:rsidRPr="0021481A">
        <w:rPr>
          <w:lang w:val="pt-PT"/>
        </w:rPr>
        <w:t xml:space="preserve">AM </w:t>
      </w:r>
      <w:r w:rsidR="0074241C" w:rsidRPr="0021481A">
        <w:rPr>
          <w:rStyle w:val="Incipit"/>
          <w:lang w:val="pt-PT"/>
        </w:rPr>
        <w:t>Iustorum</w:t>
      </w:r>
      <w:r w:rsidR="009D418A" w:rsidRPr="0021481A">
        <w:rPr>
          <w:rStyle w:val="Incipit"/>
          <w:lang w:val="pt-PT"/>
        </w:rPr>
        <w:t xml:space="preserve"> animae</w:t>
      </w:r>
      <w:r w:rsidR="009D418A" w:rsidRPr="0021481A">
        <w:rPr>
          <w:lang w:val="pt-PT"/>
        </w:rPr>
        <w:t xml:space="preserve">. OR </w:t>
      </w:r>
      <w:r w:rsidR="009D418A" w:rsidRPr="0021481A">
        <w:rPr>
          <w:rStyle w:val="Incipit"/>
          <w:lang w:val="pt-PT"/>
        </w:rPr>
        <w:t>Deus qui nos</w:t>
      </w:r>
      <w:r w:rsidR="009D418A" w:rsidRPr="0021481A">
        <w:rPr>
          <w:lang w:val="pt-PT"/>
        </w:rPr>
        <w:t xml:space="preserve">. Sequitur oratio de sancto |Adelberto::Adalberto|. Postmodum cantetur antiphona de sancto Marco scilicet [AC] </w:t>
      </w:r>
      <w:r w:rsidR="009D418A" w:rsidRPr="0021481A">
        <w:rPr>
          <w:rStyle w:val="Incipit"/>
          <w:lang w:val="pt-PT"/>
        </w:rPr>
        <w:t>Ecce ego Ioannes</w:t>
      </w:r>
      <w:r w:rsidR="009D418A" w:rsidRPr="0021481A">
        <w:rPr>
          <w:lang w:val="pt-PT"/>
        </w:rPr>
        <w:t xml:space="preserve">. ORC </w:t>
      </w:r>
      <w:r w:rsidR="009D418A" w:rsidRPr="0021481A">
        <w:rPr>
          <w:rStyle w:val="Incipit"/>
          <w:lang w:val="pt-PT"/>
        </w:rPr>
        <w:t>Deus qui beatum Marcum</w:t>
      </w:r>
      <w:r w:rsidR="009D418A" w:rsidRPr="0021481A">
        <w:rPr>
          <w:lang w:val="pt-PT"/>
        </w:rPr>
        <w:t>.</w:t>
      </w:r>
    </w:p>
    <w:p w:rsidR="009D418A" w:rsidRPr="0021481A" w:rsidRDefault="009D418A" w:rsidP="00C35708">
      <w:pPr>
        <w:rPr>
          <w:lang w:val="it-IT"/>
        </w:rPr>
      </w:pPr>
      <w:r w:rsidRPr="0021481A">
        <w:rPr>
          <w:rStyle w:val="Time1"/>
          <w:lang w:val="it-IT"/>
        </w:rPr>
        <w:t>[Ad processionem]</w:t>
      </w:r>
      <w:r w:rsidRPr="0021481A">
        <w:rPr>
          <w:lang w:val="it-IT"/>
        </w:rPr>
        <w:t xml:space="preserve"> Deinde processio ut supra.</w:t>
      </w:r>
    </w:p>
    <w:p w:rsidR="009D418A" w:rsidRPr="0021481A" w:rsidRDefault="009D418A" w:rsidP="009D418A">
      <w:pPr>
        <w:pStyle w:val="Titolo1"/>
        <w:rPr>
          <w:lang w:val="it-IT"/>
        </w:rPr>
      </w:pPr>
      <w:r w:rsidRPr="0021481A">
        <w:rPr>
          <w:lang w:val="it-IT"/>
        </w:rPr>
        <w:t>IN NATIVITATE SANCTI MARCI</w:t>
      </w:r>
    </w:p>
    <w:p w:rsidR="009D418A" w:rsidRPr="0021481A" w:rsidRDefault="009D418A" w:rsidP="009D418A">
      <w:pPr>
        <w:rPr>
          <w:lang w:val="pt-PT"/>
        </w:rPr>
      </w:pPr>
      <w:r w:rsidRPr="0021481A">
        <w:rPr>
          <w:rStyle w:val="Time1"/>
          <w:lang w:val="it-IT"/>
        </w:rPr>
        <w:t>Ad matutinam</w:t>
      </w:r>
      <w:r w:rsidRPr="0021481A">
        <w:rPr>
          <w:lang w:val="it-IT"/>
        </w:rPr>
        <w:t xml:space="preserve"> INV </w:t>
      </w:r>
      <w:r w:rsidRPr="0021481A">
        <w:rPr>
          <w:rStyle w:val="Incipit"/>
          <w:lang w:val="it-IT"/>
        </w:rPr>
        <w:t>Alleluia regem apostolorum</w:t>
      </w:r>
      <w:r w:rsidRPr="0021481A">
        <w:rPr>
          <w:lang w:val="it-IT"/>
        </w:rPr>
        <w:t xml:space="preserve">. (135rb) PS </w:t>
      </w:r>
      <w:r w:rsidRPr="0021481A">
        <w:rPr>
          <w:rStyle w:val="Incipit"/>
          <w:lang w:val="it-IT"/>
        </w:rPr>
        <w:t>Venite exultemus</w:t>
      </w:r>
      <w:r w:rsidRPr="0021481A">
        <w:rPr>
          <w:lang w:val="it-IT"/>
        </w:rPr>
        <w:t>.</w:t>
      </w:r>
      <w:r w:rsidR="00B52B59" w:rsidRPr="0021481A">
        <w:rPr>
          <w:lang w:val="it-IT"/>
        </w:rPr>
        <w:t xml:space="preserve"> </w:t>
      </w:r>
      <w:r w:rsidR="00B52B59" w:rsidRPr="0021481A">
        <w:rPr>
          <w:rStyle w:val="Time2"/>
          <w:lang w:val="it-IT"/>
        </w:rPr>
        <w:t>In nocturno</w:t>
      </w:r>
      <w:r w:rsidR="00B52B59" w:rsidRPr="0021481A">
        <w:rPr>
          <w:lang w:val="it-IT"/>
        </w:rPr>
        <w:t xml:space="preserve"> AN </w:t>
      </w:r>
      <w:r w:rsidR="00B52B59" w:rsidRPr="0021481A">
        <w:rPr>
          <w:rStyle w:val="Incipit"/>
          <w:lang w:val="it-IT"/>
        </w:rPr>
        <w:t>Tristitia vestra</w:t>
      </w:r>
      <w:r w:rsidR="00B52B59" w:rsidRPr="0021481A">
        <w:rPr>
          <w:lang w:val="it-IT"/>
        </w:rPr>
        <w:t xml:space="preserve">. PS </w:t>
      </w:r>
      <w:r w:rsidR="00B52B59" w:rsidRPr="0021481A">
        <w:rPr>
          <w:rStyle w:val="Incipit"/>
          <w:lang w:val="it-IT"/>
        </w:rPr>
        <w:t>Caeli enarrant</w:t>
      </w:r>
      <w:r w:rsidR="00B52B59" w:rsidRPr="0021481A">
        <w:rPr>
          <w:lang w:val="it-IT"/>
        </w:rPr>
        <w:t xml:space="preserve">. PS </w:t>
      </w:r>
      <w:r w:rsidR="00B52B59" w:rsidRPr="0021481A">
        <w:rPr>
          <w:rStyle w:val="Incipit"/>
          <w:lang w:val="it-IT"/>
        </w:rPr>
        <w:t>Benedicam domino</w:t>
      </w:r>
      <w:r w:rsidR="00B52B59" w:rsidRPr="0021481A">
        <w:rPr>
          <w:lang w:val="it-IT"/>
        </w:rPr>
        <w:t xml:space="preserve">. PS </w:t>
      </w:r>
      <w:r w:rsidR="00B52B59" w:rsidRPr="0021481A">
        <w:rPr>
          <w:rStyle w:val="Incipit"/>
          <w:lang w:val="it-IT"/>
        </w:rPr>
        <w:t>Eructavit</w:t>
      </w:r>
      <w:r w:rsidR="00B52B59" w:rsidRPr="0021481A">
        <w:rPr>
          <w:lang w:val="it-IT"/>
        </w:rPr>
        <w:t xml:space="preserve">. VS </w:t>
      </w:r>
      <w:r w:rsidR="00B52B59" w:rsidRPr="0021481A">
        <w:rPr>
          <w:rStyle w:val="Incipit"/>
          <w:lang w:val="it-IT"/>
        </w:rPr>
        <w:t>In omnem terram</w:t>
      </w:r>
      <w:r w:rsidR="00B52B59" w:rsidRPr="0021481A">
        <w:rPr>
          <w:lang w:val="it-IT"/>
        </w:rPr>
        <w:t xml:space="preserve">. </w:t>
      </w:r>
      <w:r w:rsidR="00B52B59" w:rsidRPr="0021481A">
        <w:rPr>
          <w:lang w:val="pt-PT"/>
        </w:rPr>
        <w:t>Legitur legenda ipsius [LHI]</w:t>
      </w:r>
      <w:r w:rsidR="00913FE4" w:rsidRPr="0021481A">
        <w:rPr>
          <w:lang w:val="pt-PT"/>
        </w:rPr>
        <w:t xml:space="preserve"> </w:t>
      </w:r>
      <w:r w:rsidR="00913FE4" w:rsidRPr="0021481A">
        <w:rPr>
          <w:rStyle w:val="Incipit"/>
          <w:lang w:val="pt-PT"/>
        </w:rPr>
        <w:t>Igitur Marcus evangelista</w:t>
      </w:r>
      <w:r w:rsidR="00913FE4" w:rsidRPr="0021481A">
        <w:rPr>
          <w:lang w:val="pt-PT"/>
        </w:rPr>
        <w:t xml:space="preserve"> cum tribus responsoriis. RP </w:t>
      </w:r>
      <w:r w:rsidR="00913FE4" w:rsidRPr="0021481A">
        <w:rPr>
          <w:rStyle w:val="Incipit"/>
          <w:lang w:val="pt-PT"/>
        </w:rPr>
        <w:t>Beatus vir</w:t>
      </w:r>
      <w:r w:rsidR="00913FE4" w:rsidRPr="0021481A">
        <w:rPr>
          <w:lang w:val="pt-PT"/>
        </w:rPr>
        <w:t xml:space="preserve">. RP </w:t>
      </w:r>
      <w:r w:rsidR="00913FE4" w:rsidRPr="0021481A">
        <w:rPr>
          <w:rStyle w:val="Incipit"/>
          <w:lang w:val="pt-PT"/>
        </w:rPr>
        <w:t>Pretiosa mors</w:t>
      </w:r>
      <w:r w:rsidR="00913FE4" w:rsidRPr="0021481A">
        <w:rPr>
          <w:lang w:val="pt-PT"/>
        </w:rPr>
        <w:t xml:space="preserve">. RP </w:t>
      </w:r>
      <w:r w:rsidR="00913FE4" w:rsidRPr="0021481A">
        <w:rPr>
          <w:rStyle w:val="Incipit"/>
          <w:lang w:val="pt-PT"/>
        </w:rPr>
        <w:t>In servis suis</w:t>
      </w:r>
      <w:r w:rsidR="00913FE4" w:rsidRPr="0021481A">
        <w:rPr>
          <w:lang w:val="pt-PT"/>
        </w:rPr>
        <w:t xml:space="preserve">. [TD] </w:t>
      </w:r>
      <w:r w:rsidR="00913FE4" w:rsidRPr="0021481A">
        <w:rPr>
          <w:rStyle w:val="Incipit"/>
          <w:lang w:val="pt-PT"/>
        </w:rPr>
        <w:t>Te deum laudamus</w:t>
      </w:r>
      <w:r w:rsidR="00913FE4" w:rsidRPr="0021481A">
        <w:rPr>
          <w:lang w:val="pt-PT"/>
        </w:rPr>
        <w:t xml:space="preserve"> canitur propter festum apostolorum.</w:t>
      </w:r>
    </w:p>
    <w:p w:rsidR="00913FE4" w:rsidRPr="0021481A" w:rsidRDefault="00913FE4" w:rsidP="009D418A">
      <w:pPr>
        <w:rPr>
          <w:lang w:val="it-IT"/>
        </w:rPr>
      </w:pPr>
      <w:r w:rsidRPr="0021481A">
        <w:rPr>
          <w:rStyle w:val="Time1"/>
          <w:lang w:val="pt-PT"/>
        </w:rPr>
        <w:t>Ad laudes</w:t>
      </w:r>
      <w:r w:rsidRPr="0021481A">
        <w:rPr>
          <w:lang w:val="pt-PT"/>
        </w:rPr>
        <w:t xml:space="preserve"> cantentur antiphonae [AN] </w:t>
      </w:r>
      <w:r w:rsidRPr="0021481A">
        <w:rPr>
          <w:rStyle w:val="Incipit"/>
          <w:lang w:val="pt-PT"/>
        </w:rPr>
        <w:t>Iustum deduxit dominus</w:t>
      </w:r>
      <w:r w:rsidRPr="0021481A">
        <w:rPr>
          <w:lang w:val="pt-PT"/>
        </w:rPr>
        <w:t xml:space="preserve">. </w:t>
      </w:r>
      <w:r w:rsidRPr="0021481A">
        <w:rPr>
          <w:lang w:val="de-AT"/>
        </w:rPr>
        <w:t xml:space="preserve">AN </w:t>
      </w:r>
      <w:r w:rsidRPr="008112C4">
        <w:rPr>
          <w:rStyle w:val="Incipit"/>
        </w:rPr>
        <w:t>Amavit eum</w:t>
      </w:r>
      <w:r w:rsidRPr="0021481A">
        <w:rPr>
          <w:lang w:val="de-AT"/>
        </w:rPr>
        <w:t xml:space="preserve">. AN </w:t>
      </w:r>
      <w:r w:rsidRPr="008112C4">
        <w:rPr>
          <w:rStyle w:val="Incipit"/>
        </w:rPr>
        <w:t>Iustus autem</w:t>
      </w:r>
      <w:r w:rsidRPr="0021481A">
        <w:rPr>
          <w:lang w:val="de-AT"/>
        </w:rPr>
        <w:t xml:space="preserve">. AN </w:t>
      </w:r>
      <w:r w:rsidRPr="008112C4">
        <w:rPr>
          <w:rStyle w:val="Incipit"/>
        </w:rPr>
        <w:t>Qui manet</w:t>
      </w:r>
      <w:r w:rsidRPr="0021481A">
        <w:rPr>
          <w:lang w:val="de-AT"/>
        </w:rPr>
        <w:t xml:space="preserve">. </w:t>
      </w:r>
      <w:r w:rsidRPr="0021481A">
        <w:rPr>
          <w:lang w:val="it-IT"/>
        </w:rPr>
        <w:t xml:space="preserve">AN </w:t>
      </w:r>
      <w:r w:rsidRPr="0021481A">
        <w:rPr>
          <w:rStyle w:val="Incipit"/>
          <w:lang w:val="it-IT"/>
        </w:rPr>
        <w:t>Iste sanctus</w:t>
      </w:r>
      <w:r w:rsidRPr="0021481A">
        <w:rPr>
          <w:lang w:val="it-IT"/>
        </w:rPr>
        <w:t xml:space="preserve">. CP </w:t>
      </w:r>
      <w:r w:rsidRPr="0021481A">
        <w:rPr>
          <w:rStyle w:val="Incipit"/>
          <w:lang w:val="it-IT"/>
        </w:rPr>
        <w:t xml:space="preserve">Qui </w:t>
      </w:r>
      <w:r w:rsidR="006440D4" w:rsidRPr="0021481A">
        <w:rPr>
          <w:rStyle w:val="Incipit"/>
          <w:lang w:val="it-IT"/>
        </w:rPr>
        <w:t>|altri</w:t>
      </w:r>
      <w:r w:rsidR="0096107F" w:rsidRPr="0021481A">
        <w:rPr>
          <w:rStyle w:val="Incipit"/>
          <w:lang w:val="it-IT"/>
        </w:rPr>
        <w:t xml:space="preserve"> deservit</w:t>
      </w:r>
      <w:r w:rsidR="006440D4" w:rsidRPr="0021481A">
        <w:rPr>
          <w:rStyle w:val="Incipit"/>
          <w:lang w:val="it-IT"/>
        </w:rPr>
        <w:t>::altari deserviunt|</w:t>
      </w:r>
      <w:r w:rsidR="0096107F" w:rsidRPr="0021481A">
        <w:rPr>
          <w:lang w:val="it-IT"/>
        </w:rPr>
        <w:t xml:space="preserve">. VS </w:t>
      </w:r>
      <w:r w:rsidR="0096107F" w:rsidRPr="0021481A">
        <w:rPr>
          <w:rStyle w:val="Incipit"/>
          <w:lang w:val="it-IT"/>
        </w:rPr>
        <w:t>Annuntiaverut opera dei</w:t>
      </w:r>
      <w:r w:rsidR="0096107F" w:rsidRPr="0021481A">
        <w:rPr>
          <w:lang w:val="it-IT"/>
        </w:rPr>
        <w:t xml:space="preserve">. AB </w:t>
      </w:r>
      <w:r w:rsidR="0096107F" w:rsidRPr="0021481A">
        <w:rPr>
          <w:rStyle w:val="Incipit"/>
          <w:lang w:val="it-IT"/>
        </w:rPr>
        <w:t>Beatus vir</w:t>
      </w:r>
      <w:r w:rsidR="0096107F" w:rsidRPr="0021481A">
        <w:rPr>
          <w:lang w:val="it-IT"/>
        </w:rPr>
        <w:t xml:space="preserve">. OR </w:t>
      </w:r>
      <w:r w:rsidR="0096107F" w:rsidRPr="0021481A">
        <w:rPr>
          <w:rStyle w:val="Incipit"/>
          <w:lang w:val="it-IT"/>
        </w:rPr>
        <w:t>Deus qui beatum Marcum</w:t>
      </w:r>
      <w:r w:rsidR="0096107F" w:rsidRPr="0021481A">
        <w:rPr>
          <w:lang w:val="it-IT"/>
        </w:rPr>
        <w:t>. Deinde antiphona et oratio de resurrectione.</w:t>
      </w:r>
    </w:p>
    <w:p w:rsidR="0096107F" w:rsidRPr="0021481A" w:rsidRDefault="0096107F" w:rsidP="009D418A">
      <w:pPr>
        <w:rPr>
          <w:lang w:val="it-IT"/>
        </w:rPr>
      </w:pPr>
      <w:r w:rsidRPr="0021481A">
        <w:rPr>
          <w:lang w:val="it-IT"/>
        </w:rPr>
        <w:t xml:space="preserve">Tempore quo </w:t>
      </w:r>
      <w:r w:rsidRPr="0021481A">
        <w:rPr>
          <w:rStyle w:val="Person"/>
          <w:lang w:val="it-IT"/>
        </w:rPr>
        <w:t>Pelagius</w:t>
      </w:r>
      <w:r w:rsidRPr="0021481A">
        <w:rPr>
          <w:lang w:val="it-IT"/>
        </w:rPr>
        <w:t xml:space="preserve"> papa </w:t>
      </w:r>
      <w:r w:rsidRPr="0021481A">
        <w:rPr>
          <w:rStyle w:val="Ort"/>
          <w:lang w:val="it-IT"/>
        </w:rPr>
        <w:t>romanam</w:t>
      </w:r>
      <w:r w:rsidRPr="0021481A">
        <w:rPr>
          <w:lang w:val="it-IT"/>
        </w:rPr>
        <w:t xml:space="preserve"> |texit::rexit| ecclesiam fuit aquae (135va) diluvium in multis locis </w:t>
      </w:r>
      <w:r w:rsidRPr="0021481A">
        <w:rPr>
          <w:rStyle w:val="Ort"/>
          <w:lang w:val="it-IT"/>
        </w:rPr>
        <w:t>Italiae</w:t>
      </w:r>
      <w:r w:rsidR="00E42873" w:rsidRPr="0021481A">
        <w:rPr>
          <w:lang w:val="it-IT"/>
        </w:rPr>
        <w:t xml:space="preserve"> quia Tiber tantum excrevit quod aquae eius super muros influerent. Tunc per alveum eiusdem fluminis cum multa multitudine serpentium draco mirae magnitudinis per urbem transiens usque ad mare descendit. Hanc inundationem subsecuta est |inglumatria::inguinaria| pestilentia, qua</w:t>
      </w:r>
      <w:r w:rsidR="00E802C4" w:rsidRPr="0021481A">
        <w:rPr>
          <w:lang w:val="it-IT"/>
        </w:rPr>
        <w:t>e fere omnem populum devastavit [et] i</w:t>
      </w:r>
      <w:r w:rsidR="00E42873" w:rsidRPr="0021481A">
        <w:rPr>
          <w:lang w:val="it-IT"/>
        </w:rPr>
        <w:t>psum papam</w:t>
      </w:r>
      <w:r w:rsidR="00E802C4" w:rsidRPr="0021481A">
        <w:rPr>
          <w:lang w:val="it-IT"/>
        </w:rPr>
        <w:t>. In hac tribulatione i</w:t>
      </w:r>
      <w:r w:rsidR="00E42873" w:rsidRPr="0021481A">
        <w:rPr>
          <w:lang w:val="it-IT"/>
        </w:rPr>
        <w:t>p</w:t>
      </w:r>
      <w:r w:rsidR="00E802C4" w:rsidRPr="0021481A">
        <w:rPr>
          <w:lang w:val="it-IT"/>
        </w:rPr>
        <w:t>s</w:t>
      </w:r>
      <w:r w:rsidR="00E42873" w:rsidRPr="0021481A">
        <w:rPr>
          <w:lang w:val="it-IT"/>
        </w:rPr>
        <w:t>e</w:t>
      </w:r>
      <w:r w:rsidR="00E802C4" w:rsidRPr="0021481A">
        <w:rPr>
          <w:lang w:val="it-IT"/>
        </w:rPr>
        <w:t xml:space="preserve"> beatissimus </w:t>
      </w:r>
      <w:r w:rsidR="00E802C4" w:rsidRPr="0021481A">
        <w:rPr>
          <w:rStyle w:val="Person"/>
          <w:lang w:val="it-IT"/>
        </w:rPr>
        <w:t>Gregorius</w:t>
      </w:r>
      <w:r w:rsidR="00E802C4" w:rsidRPr="0021481A">
        <w:rPr>
          <w:lang w:val="it-IT"/>
        </w:rPr>
        <w:t xml:space="preserve">, qui tunc levita erat, a cunctis generaliter electus est papa. </w:t>
      </w:r>
      <w:r w:rsidR="00E802C4" w:rsidRPr="0021481A">
        <w:rPr>
          <w:lang w:val="pt-PT"/>
        </w:rPr>
        <w:t>Qui constituit septiformem quam vocamus letaniam maiorem. Hi dum deum deprecaretur octuaginta ex eis corruentes exalarunt.</w:t>
      </w:r>
      <w:r w:rsidR="00A54AFF" w:rsidRPr="0021481A">
        <w:rPr>
          <w:lang w:val="pt-PT"/>
        </w:rPr>
        <w:t xml:space="preserve"> Septiformis autem </w:t>
      </w:r>
      <w:r w:rsidR="00857557" w:rsidRPr="0021481A">
        <w:rPr>
          <w:lang w:val="pt-PT"/>
        </w:rPr>
        <w:t xml:space="preserve">ideo </w:t>
      </w:r>
      <w:r w:rsidR="00A54AFF" w:rsidRPr="0021481A">
        <w:rPr>
          <w:lang w:val="pt-PT"/>
        </w:rPr>
        <w:t xml:space="preserve">dicta est quia </w:t>
      </w:r>
      <w:r w:rsidR="00E5065C" w:rsidRPr="0021481A">
        <w:rPr>
          <w:lang w:val="pt-PT"/>
        </w:rPr>
        <w:t>|</w:t>
      </w:r>
      <w:r w:rsidR="00A54AFF" w:rsidRPr="0021481A">
        <w:rPr>
          <w:lang w:val="pt-PT"/>
        </w:rPr>
        <w:t>urbis</w:t>
      </w:r>
      <w:r w:rsidR="00E5065C" w:rsidRPr="0021481A">
        <w:rPr>
          <w:lang w:val="pt-PT"/>
        </w:rPr>
        <w:t>::urbs|</w:t>
      </w:r>
      <w:r w:rsidR="00A54AFF" w:rsidRPr="0021481A">
        <w:rPr>
          <w:lang w:val="pt-PT"/>
        </w:rPr>
        <w:t xml:space="preserve"> in septem partes </w:t>
      </w:r>
      <w:r w:rsidR="00E5065C" w:rsidRPr="0021481A">
        <w:rPr>
          <w:lang w:val="pt-PT"/>
        </w:rPr>
        <w:t>|</w:t>
      </w:r>
      <w:r w:rsidR="00A54AFF" w:rsidRPr="0021481A">
        <w:rPr>
          <w:lang w:val="pt-PT"/>
        </w:rPr>
        <w:t>divisus</w:t>
      </w:r>
      <w:r w:rsidR="00E5065C" w:rsidRPr="0021481A">
        <w:rPr>
          <w:lang w:val="pt-PT"/>
        </w:rPr>
        <w:t>::divisa|</w:t>
      </w:r>
      <w:r w:rsidR="00A54AFF" w:rsidRPr="0021481A">
        <w:rPr>
          <w:lang w:val="pt-PT"/>
        </w:rPr>
        <w:t xml:space="preserve"> (135vb) est. In primo clerus. In secundo abbates cum suis monachis. In tertio abbatissae cum suis </w:t>
      </w:r>
      <w:r w:rsidR="00E5065C" w:rsidRPr="0021481A">
        <w:rPr>
          <w:lang w:val="pt-PT"/>
        </w:rPr>
        <w:t>|</w:t>
      </w:r>
      <w:r w:rsidR="00A54AFF" w:rsidRPr="0021481A">
        <w:rPr>
          <w:lang w:val="pt-PT"/>
        </w:rPr>
        <w:t>sanctis monialibus</w:t>
      </w:r>
      <w:r w:rsidR="00E5065C" w:rsidRPr="0021481A">
        <w:rPr>
          <w:lang w:val="pt-PT"/>
        </w:rPr>
        <w:t>::sanctimonialibus|</w:t>
      </w:r>
      <w:r w:rsidR="00A54AFF" w:rsidRPr="0021481A">
        <w:rPr>
          <w:lang w:val="pt-PT"/>
        </w:rPr>
        <w:t xml:space="preserve">. In quarto omnes infantes. </w:t>
      </w:r>
      <w:r w:rsidR="00A54AFF" w:rsidRPr="0021481A">
        <w:rPr>
          <w:lang w:val="it-IT"/>
        </w:rPr>
        <w:t>In quinto laici. In sexto omnes viduae. In septimo omnes mulieres coniugatae.</w:t>
      </w:r>
    </w:p>
    <w:p w:rsidR="00A54AFF" w:rsidRPr="0021481A" w:rsidRDefault="00A54AFF" w:rsidP="009D418A">
      <w:pPr>
        <w:rPr>
          <w:lang w:val="pt-PT"/>
        </w:rPr>
      </w:pPr>
      <w:r w:rsidRPr="0021481A">
        <w:rPr>
          <w:rStyle w:val="Time1"/>
          <w:lang w:val="it-IT"/>
        </w:rPr>
        <w:t>Ad priorem missam</w:t>
      </w:r>
      <w:r w:rsidRPr="0021481A">
        <w:rPr>
          <w:lang w:val="it-IT"/>
        </w:rPr>
        <w:t xml:space="preserve"> officium [IN] </w:t>
      </w:r>
      <w:r w:rsidRPr="0021481A">
        <w:rPr>
          <w:rStyle w:val="Incipit"/>
          <w:lang w:val="it-IT"/>
        </w:rPr>
        <w:t>Exaudivit de templo</w:t>
      </w:r>
      <w:r w:rsidRPr="0021481A">
        <w:rPr>
          <w:lang w:val="it-IT"/>
        </w:rPr>
        <w:t xml:space="preserve"> per totum. IN </w:t>
      </w:r>
      <w:r w:rsidRPr="0021481A">
        <w:rPr>
          <w:rStyle w:val="Incipit"/>
          <w:lang w:val="it-IT"/>
        </w:rPr>
        <w:t>Exaudivit</w:t>
      </w:r>
      <w:r w:rsidRPr="0021481A">
        <w:rPr>
          <w:lang w:val="it-IT"/>
        </w:rPr>
        <w:t xml:space="preserve">. Cantetur feriale [KY] </w:t>
      </w:r>
      <w:r w:rsidRPr="0021481A">
        <w:rPr>
          <w:rStyle w:val="Incipit"/>
          <w:lang w:val="it-IT"/>
        </w:rPr>
        <w:t>Kyrie</w:t>
      </w:r>
      <w:r w:rsidRPr="0021481A">
        <w:rPr>
          <w:lang w:val="it-IT"/>
        </w:rPr>
        <w:t xml:space="preserve"> absque [GL] </w:t>
      </w:r>
      <w:r w:rsidRPr="0021481A">
        <w:rPr>
          <w:rStyle w:val="Incipit"/>
          <w:lang w:val="it-IT"/>
        </w:rPr>
        <w:t>Gloria in excelsis</w:t>
      </w:r>
      <w:r w:rsidRPr="0021481A">
        <w:rPr>
          <w:lang w:val="it-IT"/>
        </w:rPr>
        <w:t xml:space="preserve">. </w:t>
      </w:r>
      <w:r w:rsidRPr="0021481A">
        <w:rPr>
          <w:lang w:val="pt-PT"/>
        </w:rPr>
        <w:t xml:space="preserve">ORCL </w:t>
      </w:r>
      <w:r w:rsidRPr="0021481A">
        <w:rPr>
          <w:rStyle w:val="Incipit"/>
          <w:lang w:val="pt-PT"/>
        </w:rPr>
        <w:t>Praesta quaesumus omnipotens deus</w:t>
      </w:r>
      <w:r w:rsidRPr="0021481A">
        <w:rPr>
          <w:lang w:val="pt-PT"/>
        </w:rPr>
        <w:t xml:space="preserve">. Secunda oratio de </w:t>
      </w:r>
      <w:r w:rsidRPr="0021481A">
        <w:rPr>
          <w:lang w:val="pt-PT"/>
        </w:rPr>
        <w:lastRenderedPageBreak/>
        <w:t>sancto Marco. Tertia</w:t>
      </w:r>
      <w:r w:rsidR="007D5444" w:rsidRPr="0021481A">
        <w:rPr>
          <w:lang w:val="pt-PT"/>
        </w:rPr>
        <w:t xml:space="preserve"> de resurrectione. EP </w:t>
      </w:r>
      <w:r w:rsidR="007D5444" w:rsidRPr="0021481A">
        <w:rPr>
          <w:rStyle w:val="Incipit"/>
          <w:lang w:val="pt-PT"/>
        </w:rPr>
        <w:t>Helias homo erat</w:t>
      </w:r>
      <w:r w:rsidR="007D5444" w:rsidRPr="0021481A">
        <w:rPr>
          <w:lang w:val="pt-PT"/>
        </w:rPr>
        <w:t xml:space="preserve">. ALV </w:t>
      </w:r>
      <w:r w:rsidR="007D5444" w:rsidRPr="0021481A">
        <w:rPr>
          <w:rStyle w:val="Incipit"/>
          <w:lang w:val="pt-PT"/>
        </w:rPr>
        <w:t>Confitemini</w:t>
      </w:r>
      <w:r w:rsidR="007D5444" w:rsidRPr="0021481A">
        <w:rPr>
          <w:lang w:val="pt-PT"/>
        </w:rPr>
        <w:t xml:space="preserve">. EV </w:t>
      </w:r>
      <w:r w:rsidR="007D5444" w:rsidRPr="0021481A">
        <w:rPr>
          <w:rStyle w:val="Incipit"/>
          <w:lang w:val="pt-PT"/>
        </w:rPr>
        <w:t>Quis vestrum habet</w:t>
      </w:r>
      <w:r w:rsidR="007D5444" w:rsidRPr="0021481A">
        <w:rPr>
          <w:lang w:val="pt-PT"/>
        </w:rPr>
        <w:t xml:space="preserve">. OF </w:t>
      </w:r>
      <w:r w:rsidR="007D5444" w:rsidRPr="0021481A">
        <w:rPr>
          <w:rStyle w:val="Incipit"/>
          <w:lang w:val="pt-PT"/>
        </w:rPr>
        <w:t>Confitebor</w:t>
      </w:r>
      <w:r w:rsidR="007D5444" w:rsidRPr="0021481A">
        <w:rPr>
          <w:lang w:val="pt-PT"/>
        </w:rPr>
        <w:t xml:space="preserve">. PF </w:t>
      </w:r>
      <w:r w:rsidR="007D5444" w:rsidRPr="0021481A">
        <w:rPr>
          <w:rStyle w:val="Incipit"/>
          <w:lang w:val="pt-PT"/>
        </w:rPr>
        <w:t>Te quidem domine</w:t>
      </w:r>
      <w:r w:rsidR="007D5444" w:rsidRPr="0021481A">
        <w:rPr>
          <w:lang w:val="pt-PT"/>
        </w:rPr>
        <w:t xml:space="preserve">. CO </w:t>
      </w:r>
      <w:r w:rsidR="007D5444" w:rsidRPr="0021481A">
        <w:rPr>
          <w:rStyle w:val="Incipit"/>
          <w:lang w:val="pt-PT"/>
        </w:rPr>
        <w:t>Petite et accipietis</w:t>
      </w:r>
      <w:r w:rsidR="007D5444" w:rsidRPr="0021481A">
        <w:rPr>
          <w:lang w:val="pt-PT"/>
        </w:rPr>
        <w:t xml:space="preserve"> cum [IM] </w:t>
      </w:r>
      <w:r w:rsidR="007D5444" w:rsidRPr="0021481A">
        <w:rPr>
          <w:rStyle w:val="Incipit"/>
          <w:lang w:val="pt-PT"/>
        </w:rPr>
        <w:t>Ite missa est</w:t>
      </w:r>
      <w:r w:rsidR="007D5444" w:rsidRPr="0021481A">
        <w:rPr>
          <w:lang w:val="pt-PT"/>
        </w:rPr>
        <w:t>.</w:t>
      </w:r>
    </w:p>
    <w:p w:rsidR="007D5444" w:rsidRPr="0021481A" w:rsidRDefault="007D5444" w:rsidP="009D418A">
      <w:pPr>
        <w:rPr>
          <w:lang w:val="pt-PT"/>
        </w:rPr>
      </w:pPr>
      <w:r w:rsidRPr="0021481A">
        <w:rPr>
          <w:rStyle w:val="Time1"/>
          <w:lang w:val="pt-PT"/>
        </w:rPr>
        <w:t>Ad horas</w:t>
      </w:r>
      <w:r w:rsidRPr="0021481A">
        <w:rPr>
          <w:lang w:val="pt-PT"/>
        </w:rPr>
        <w:t xml:space="preserve"> dicantur laudes. Responsoria de apostolis.</w:t>
      </w:r>
    </w:p>
    <w:p w:rsidR="007D5444" w:rsidRPr="0021481A" w:rsidRDefault="007D5444" w:rsidP="009D418A">
      <w:pPr>
        <w:rPr>
          <w:lang w:val="pt-PT"/>
        </w:rPr>
      </w:pPr>
      <w:r w:rsidRPr="0021481A">
        <w:rPr>
          <w:rStyle w:val="Time1"/>
          <w:lang w:val="pt-PT"/>
        </w:rPr>
        <w:t>[Ad missam]</w:t>
      </w:r>
      <w:r w:rsidRPr="0021481A">
        <w:rPr>
          <w:lang w:val="pt-PT"/>
        </w:rPr>
        <w:t xml:space="preserve"> Post tertiam cantetur missa de sancto Marco. </w:t>
      </w:r>
      <w:r w:rsidRPr="0021481A">
        <w:rPr>
          <w:lang w:val="it-IT"/>
        </w:rPr>
        <w:t xml:space="preserve">IN </w:t>
      </w:r>
      <w:r w:rsidRPr="0021481A">
        <w:rPr>
          <w:rStyle w:val="Incipit"/>
          <w:lang w:val="it-IT"/>
        </w:rPr>
        <w:t>Protexisti me</w:t>
      </w:r>
      <w:r w:rsidRPr="0021481A">
        <w:rPr>
          <w:lang w:val="it-IT"/>
        </w:rPr>
        <w:t xml:space="preserve">. [KY] </w:t>
      </w:r>
      <w:r w:rsidRPr="0021481A">
        <w:rPr>
          <w:rStyle w:val="Incipit"/>
          <w:lang w:val="it-IT"/>
        </w:rPr>
        <w:t>Kyrie</w:t>
      </w:r>
      <w:r w:rsidRPr="0021481A">
        <w:rPr>
          <w:lang w:val="it-IT"/>
        </w:rPr>
        <w:t xml:space="preserve"> (136ra) paschale. </w:t>
      </w:r>
      <w:r w:rsidRPr="0021481A">
        <w:rPr>
          <w:lang w:val="pt-PT"/>
        </w:rPr>
        <w:t xml:space="preserve">[GL] </w:t>
      </w:r>
      <w:r w:rsidRPr="0021481A">
        <w:rPr>
          <w:rStyle w:val="Incipit"/>
          <w:lang w:val="pt-PT"/>
        </w:rPr>
        <w:t>Gloria in excelsis</w:t>
      </w:r>
      <w:r w:rsidRPr="0021481A">
        <w:rPr>
          <w:lang w:val="pt-PT"/>
        </w:rPr>
        <w:t xml:space="preserve">. ORCL </w:t>
      </w:r>
      <w:r w:rsidRPr="0021481A">
        <w:rPr>
          <w:rStyle w:val="Incipit"/>
          <w:lang w:val="pt-PT"/>
        </w:rPr>
        <w:t>Deus qui beatum Marcum</w:t>
      </w:r>
      <w:r w:rsidRPr="0021481A">
        <w:rPr>
          <w:lang w:val="pt-PT"/>
        </w:rPr>
        <w:t xml:space="preserve">. Secunda oratio de letania [CLC] </w:t>
      </w:r>
      <w:r w:rsidRPr="0021481A">
        <w:rPr>
          <w:rStyle w:val="Incipit"/>
          <w:lang w:val="pt-PT"/>
        </w:rPr>
        <w:t>Praesta quaesumus omnipotens deus</w:t>
      </w:r>
      <w:r w:rsidRPr="0021481A">
        <w:rPr>
          <w:lang w:val="pt-PT"/>
        </w:rPr>
        <w:t xml:space="preserve">. Tertia de resurrectione. [EVI] </w:t>
      </w:r>
      <w:r w:rsidRPr="0021481A">
        <w:rPr>
          <w:rStyle w:val="Incipit"/>
          <w:lang w:val="pt-PT"/>
        </w:rPr>
        <w:t>Fratres</w:t>
      </w:r>
      <w:r w:rsidRPr="0021481A">
        <w:rPr>
          <w:lang w:val="pt-PT"/>
        </w:rPr>
        <w:t xml:space="preserve">. EP </w:t>
      </w:r>
      <w:r w:rsidRPr="0021481A">
        <w:rPr>
          <w:rStyle w:val="Incipit"/>
          <w:lang w:val="pt-PT"/>
        </w:rPr>
        <w:t xml:space="preserve">Qui </w:t>
      </w:r>
      <w:r w:rsidR="00AC6613" w:rsidRPr="0021481A">
        <w:rPr>
          <w:rStyle w:val="Incipit"/>
          <w:lang w:val="pt-PT"/>
        </w:rPr>
        <w:t>|alteri::altari| deserviunt</w:t>
      </w:r>
      <w:r w:rsidR="00AC6613" w:rsidRPr="0021481A">
        <w:rPr>
          <w:lang w:val="pt-PT"/>
        </w:rPr>
        <w:t xml:space="preserve">. Primum ALV </w:t>
      </w:r>
      <w:r w:rsidR="00AC6613" w:rsidRPr="0021481A">
        <w:rPr>
          <w:rStyle w:val="Incipit"/>
          <w:lang w:val="pt-PT"/>
        </w:rPr>
        <w:t>Christ</w:t>
      </w:r>
      <w:r w:rsidR="00037D61" w:rsidRPr="0021481A">
        <w:rPr>
          <w:rStyle w:val="Incipit"/>
          <w:lang w:val="pt-PT"/>
        </w:rPr>
        <w:t>u</w:t>
      </w:r>
      <w:r w:rsidR="00AC6613" w:rsidRPr="0021481A">
        <w:rPr>
          <w:rStyle w:val="Incipit"/>
          <w:lang w:val="pt-PT"/>
        </w:rPr>
        <w:t>s</w:t>
      </w:r>
      <w:r w:rsidR="00037D61" w:rsidRPr="0021481A">
        <w:rPr>
          <w:rStyle w:val="Incipit"/>
          <w:lang w:val="pt-PT"/>
        </w:rPr>
        <w:t xml:space="preserve"> </w:t>
      </w:r>
      <w:r w:rsidR="00AC6613" w:rsidRPr="0021481A">
        <w:rPr>
          <w:rStyle w:val="Incipit"/>
          <w:lang w:val="pt-PT"/>
        </w:rPr>
        <w:t>resurgens</w:t>
      </w:r>
      <w:r w:rsidR="00AC6613" w:rsidRPr="0021481A">
        <w:rPr>
          <w:lang w:val="pt-PT"/>
        </w:rPr>
        <w:t xml:space="preserve">. Secundum ALV </w:t>
      </w:r>
      <w:r w:rsidR="00AC6613" w:rsidRPr="0021481A">
        <w:rPr>
          <w:rStyle w:val="Incipit"/>
          <w:lang w:val="pt-PT"/>
        </w:rPr>
        <w:t>Dorsa eorum</w:t>
      </w:r>
      <w:r w:rsidR="00AC6613" w:rsidRPr="0021481A">
        <w:rPr>
          <w:lang w:val="pt-PT"/>
        </w:rPr>
        <w:t xml:space="preserve">. SE </w:t>
      </w:r>
      <w:r w:rsidR="00AC6613" w:rsidRPr="0021481A">
        <w:rPr>
          <w:rStyle w:val="Incipit"/>
          <w:lang w:val="pt-PT"/>
        </w:rPr>
        <w:t>Plausu chorus</w:t>
      </w:r>
      <w:r w:rsidR="00AC6613" w:rsidRPr="0021481A">
        <w:rPr>
          <w:lang w:val="pt-PT"/>
        </w:rPr>
        <w:t xml:space="preserve">. </w:t>
      </w:r>
      <w:r w:rsidR="00AC6613" w:rsidRPr="0021481A">
        <w:rPr>
          <w:lang w:val="en-US"/>
        </w:rPr>
        <w:t xml:space="preserve">EV </w:t>
      </w:r>
      <w:r w:rsidR="00AC6613" w:rsidRPr="0021481A">
        <w:rPr>
          <w:rStyle w:val="Incipit"/>
          <w:lang w:val="en-US"/>
        </w:rPr>
        <w:t>Ego sum vitis</w:t>
      </w:r>
      <w:r w:rsidR="00AC6613" w:rsidRPr="0021481A">
        <w:rPr>
          <w:lang w:val="en-US"/>
        </w:rPr>
        <w:t xml:space="preserve">. [CR] </w:t>
      </w:r>
      <w:r w:rsidR="00AC6613" w:rsidRPr="0021481A">
        <w:rPr>
          <w:rStyle w:val="Incipit"/>
          <w:lang w:val="en-US"/>
        </w:rPr>
        <w:t>Credo in unum</w:t>
      </w:r>
      <w:r w:rsidR="00AC6613" w:rsidRPr="0021481A">
        <w:rPr>
          <w:lang w:val="en-US"/>
        </w:rPr>
        <w:t xml:space="preserve">. OF </w:t>
      </w:r>
      <w:r w:rsidR="00AC6613" w:rsidRPr="0021481A">
        <w:rPr>
          <w:rStyle w:val="Incipit"/>
          <w:lang w:val="en-US"/>
        </w:rPr>
        <w:t>Confitebuntur</w:t>
      </w:r>
      <w:r w:rsidR="00AC6613" w:rsidRPr="0021481A">
        <w:rPr>
          <w:lang w:val="en-US"/>
        </w:rPr>
        <w:t xml:space="preserve">. </w:t>
      </w:r>
      <w:r w:rsidR="00AC6613" w:rsidRPr="0021481A">
        <w:rPr>
          <w:lang w:val="fr-FR"/>
        </w:rPr>
        <w:t xml:space="preserve">PF </w:t>
      </w:r>
      <w:r w:rsidR="00AC6613" w:rsidRPr="0021481A">
        <w:rPr>
          <w:rStyle w:val="Incipit"/>
          <w:lang w:val="fr-FR"/>
        </w:rPr>
        <w:t>Te quidem domine</w:t>
      </w:r>
      <w:r w:rsidR="00AC6613" w:rsidRPr="0021481A">
        <w:rPr>
          <w:lang w:val="fr-FR"/>
        </w:rPr>
        <w:t xml:space="preserve">. [SA] </w:t>
      </w:r>
      <w:r w:rsidR="00AC6613" w:rsidRPr="0021481A">
        <w:rPr>
          <w:rStyle w:val="Incipit"/>
          <w:lang w:val="fr-FR"/>
        </w:rPr>
        <w:t>Sanctus</w:t>
      </w:r>
      <w:r w:rsidR="00AC6613" w:rsidRPr="0021481A">
        <w:rPr>
          <w:lang w:val="fr-FR"/>
        </w:rPr>
        <w:t xml:space="preserve"> et [AG] </w:t>
      </w:r>
      <w:r w:rsidR="00AC6613" w:rsidRPr="0021481A">
        <w:rPr>
          <w:rStyle w:val="Incipit"/>
          <w:lang w:val="fr-FR"/>
        </w:rPr>
        <w:t>Agnus dei</w:t>
      </w:r>
      <w:r w:rsidR="00AC6613" w:rsidRPr="0021481A">
        <w:rPr>
          <w:lang w:val="fr-FR"/>
        </w:rPr>
        <w:t xml:space="preserve"> dominicalia. </w:t>
      </w:r>
      <w:r w:rsidR="00AC6613" w:rsidRPr="0021481A">
        <w:rPr>
          <w:lang w:val="pt-PT"/>
        </w:rPr>
        <w:t xml:space="preserve">CO </w:t>
      </w:r>
      <w:r w:rsidR="00AC6613" w:rsidRPr="0021481A">
        <w:rPr>
          <w:rStyle w:val="Incipit"/>
          <w:lang w:val="pt-PT"/>
        </w:rPr>
        <w:t>Ego sum vitis</w:t>
      </w:r>
      <w:r w:rsidR="00AC6613" w:rsidRPr="0021481A">
        <w:rPr>
          <w:lang w:val="pt-PT"/>
        </w:rPr>
        <w:t xml:space="preserve"> cum [IM] </w:t>
      </w:r>
      <w:r w:rsidR="00AC6613" w:rsidRPr="0021481A">
        <w:rPr>
          <w:rStyle w:val="Incipit"/>
          <w:lang w:val="pt-PT"/>
        </w:rPr>
        <w:t>Ite missa est</w:t>
      </w:r>
      <w:r w:rsidR="00AC6613" w:rsidRPr="0021481A">
        <w:rPr>
          <w:lang w:val="pt-PT"/>
        </w:rPr>
        <w:t>.</w:t>
      </w:r>
    </w:p>
    <w:p w:rsidR="00AC6613" w:rsidRPr="0021481A" w:rsidRDefault="00AC6613" w:rsidP="009D418A">
      <w:pPr>
        <w:rPr>
          <w:lang w:val="pt-PT"/>
        </w:rPr>
      </w:pPr>
      <w:r w:rsidRPr="0021481A">
        <w:rPr>
          <w:rStyle w:val="Time1"/>
          <w:lang w:val="pt-PT"/>
        </w:rPr>
        <w:t>Sexta et nona</w:t>
      </w:r>
      <w:r w:rsidRPr="0021481A">
        <w:rPr>
          <w:lang w:val="pt-PT"/>
        </w:rPr>
        <w:t xml:space="preserve"> ut supra.</w:t>
      </w:r>
    </w:p>
    <w:p w:rsidR="00B61E49" w:rsidRPr="0021481A" w:rsidRDefault="00AC6613" w:rsidP="009D418A">
      <w:pPr>
        <w:rPr>
          <w:lang w:val="it-IT"/>
        </w:rPr>
      </w:pPr>
      <w:r w:rsidRPr="0021481A">
        <w:rPr>
          <w:rStyle w:val="Time1"/>
          <w:lang w:val="it-IT"/>
        </w:rPr>
        <w:t>[Ad processionem]</w:t>
      </w:r>
      <w:r w:rsidRPr="0021481A">
        <w:rPr>
          <w:lang w:val="it-IT"/>
        </w:rPr>
        <w:t xml:space="preserve"> Qua cantata fit processio</w:t>
      </w:r>
      <w:r w:rsidR="00C65232" w:rsidRPr="0021481A">
        <w:rPr>
          <w:lang w:val="it-IT"/>
        </w:rPr>
        <w:t xml:space="preserve"> </w:t>
      </w:r>
      <w:r w:rsidRPr="0021481A">
        <w:rPr>
          <w:lang w:val="it-IT"/>
        </w:rPr>
        <w:t xml:space="preserve">ad </w:t>
      </w:r>
      <w:r w:rsidRPr="0021481A">
        <w:rPr>
          <w:rStyle w:val="Ort"/>
          <w:lang w:val="it-IT"/>
        </w:rPr>
        <w:t>sanctam Mariam</w:t>
      </w:r>
      <w:r w:rsidRPr="0021481A">
        <w:rPr>
          <w:lang w:val="it-IT"/>
        </w:rPr>
        <w:t xml:space="preserve">. </w:t>
      </w:r>
      <w:r w:rsidRPr="0021481A">
        <w:rPr>
          <w:lang w:val="pt-PT"/>
        </w:rPr>
        <w:t xml:space="preserve">Ibi cante%D::n%tur AP </w:t>
      </w:r>
      <w:r w:rsidRPr="0021481A">
        <w:rPr>
          <w:rStyle w:val="Incipit"/>
          <w:lang w:val="pt-PT"/>
        </w:rPr>
        <w:t>Exurge domine</w:t>
      </w:r>
      <w:r w:rsidRPr="0021481A">
        <w:rPr>
          <w:lang w:val="pt-PT"/>
        </w:rPr>
        <w:t xml:space="preserve">. PS </w:t>
      </w:r>
      <w:r w:rsidRPr="0021481A">
        <w:rPr>
          <w:rStyle w:val="Incipit"/>
          <w:lang w:val="pt-PT"/>
        </w:rPr>
        <w:t>Salvum fac</w:t>
      </w:r>
      <w:r w:rsidRPr="0021481A">
        <w:rPr>
          <w:lang w:val="pt-PT"/>
        </w:rPr>
        <w:t xml:space="preserve">. </w:t>
      </w:r>
      <w:r w:rsidRPr="0021481A">
        <w:rPr>
          <w:lang w:val="it-IT"/>
        </w:rPr>
        <w:t xml:space="preserve">Deinde dicantur tres psalmi scilicet PS </w:t>
      </w:r>
      <w:r w:rsidRPr="0021481A">
        <w:rPr>
          <w:rStyle w:val="Incipit"/>
          <w:lang w:val="it-IT"/>
        </w:rPr>
        <w:t>Domine ne in furore</w:t>
      </w:r>
      <w:r w:rsidRPr="0021481A">
        <w:rPr>
          <w:lang w:val="it-IT"/>
        </w:rPr>
        <w:t xml:space="preserve">. PS </w:t>
      </w:r>
      <w:r w:rsidRPr="0021481A">
        <w:rPr>
          <w:rStyle w:val="Incipit"/>
          <w:lang w:val="it-IT"/>
        </w:rPr>
        <w:t>Beati quorum</w:t>
      </w:r>
      <w:r w:rsidRPr="0021481A">
        <w:rPr>
          <w:lang w:val="it-IT"/>
        </w:rPr>
        <w:t xml:space="preserve">. PS </w:t>
      </w:r>
      <w:r w:rsidRPr="0021481A">
        <w:rPr>
          <w:rStyle w:val="Incipit"/>
          <w:lang w:val="it-IT"/>
        </w:rPr>
        <w:t>Domine ne in furore</w:t>
      </w:r>
      <w:r w:rsidRPr="0021481A">
        <w:rPr>
          <w:lang w:val="it-IT"/>
        </w:rPr>
        <w:t xml:space="preserve"> secundum.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w:t>
      </w:r>
      <w:r w:rsidRPr="0021481A">
        <w:rPr>
          <w:rStyle w:val="Funktion"/>
          <w:lang w:val="it-IT"/>
        </w:rPr>
        <w:t>Sacerdos</w:t>
      </w:r>
      <w:r w:rsidRPr="0021481A">
        <w:rPr>
          <w:lang w:val="it-IT"/>
        </w:rPr>
        <w:t xml:space="preserve"> subiungit VS </w:t>
      </w:r>
      <w:r w:rsidRPr="0021481A">
        <w:rPr>
          <w:rStyle w:val="Incipit"/>
          <w:lang w:val="it-IT"/>
        </w:rPr>
        <w:t>Domine %D::s% non (136rb)</w:t>
      </w:r>
      <w:r w:rsidR="005D34AC" w:rsidRPr="0021481A">
        <w:rPr>
          <w:rStyle w:val="Incipit"/>
          <w:lang w:val="it-IT"/>
        </w:rPr>
        <w:t xml:space="preserve"> secundum peccata nostra facias</w:t>
      </w:r>
      <w:r w:rsidR="005D34AC" w:rsidRPr="0021481A">
        <w:rPr>
          <w:lang w:val="it-IT"/>
        </w:rPr>
        <w:t>.</w:t>
      </w:r>
      <w:r w:rsidR="009A12B8" w:rsidRPr="0021481A">
        <w:rPr>
          <w:lang w:val="it-IT"/>
        </w:rPr>
        <w:t xml:space="preserve"> Sequitur oratio pro peccatis</w:t>
      </w:r>
      <w:r w:rsidR="00CD5E07" w:rsidRPr="0021481A">
        <w:rPr>
          <w:lang w:val="it-IT"/>
        </w:rPr>
        <w:t xml:space="preserve">. Deinde sublevant cruces cum sollemnitatibus ut in diebus rogationum cum AP </w:t>
      </w:r>
      <w:r w:rsidR="00CD5E07" w:rsidRPr="0021481A">
        <w:rPr>
          <w:rStyle w:val="Incipit"/>
          <w:lang w:val="it-IT"/>
        </w:rPr>
        <w:t>Surgite sancti</w:t>
      </w:r>
      <w:r w:rsidR="00CD5E07" w:rsidRPr="0021481A">
        <w:rPr>
          <w:lang w:val="it-IT"/>
        </w:rPr>
        <w:t xml:space="preserve">. Alia AP </w:t>
      </w:r>
      <w:r w:rsidR="00CD5E07" w:rsidRPr="0021481A">
        <w:rPr>
          <w:rStyle w:val="Incipit"/>
          <w:lang w:val="it-IT"/>
        </w:rPr>
        <w:t>Cum iucunditate</w:t>
      </w:r>
      <w:r w:rsidR="00CD5E07" w:rsidRPr="0021481A">
        <w:rPr>
          <w:lang w:val="it-IT"/>
        </w:rPr>
        <w:t xml:space="preserve">. AP </w:t>
      </w:r>
      <w:r w:rsidR="00CD5E07" w:rsidRPr="0021481A">
        <w:rPr>
          <w:rStyle w:val="Incipit"/>
          <w:lang w:val="it-IT"/>
        </w:rPr>
        <w:t>De Hierusalem exeunt</w:t>
      </w:r>
      <w:r w:rsidR="00CD5E07" w:rsidRPr="0021481A">
        <w:rPr>
          <w:lang w:val="it-IT"/>
        </w:rPr>
        <w:t xml:space="preserve">. Et ad quamcumque ecclesiam pervenerint de patrono illius loci cantatur responsorium vel antiphona. </w:t>
      </w:r>
      <w:r w:rsidR="00CD5E07" w:rsidRPr="0021481A">
        <w:rPr>
          <w:lang w:val="fr-FR"/>
        </w:rPr>
        <w:t xml:space="preserve">Et </w:t>
      </w:r>
      <w:r w:rsidR="00CD5E07" w:rsidRPr="0021481A">
        <w:rPr>
          <w:rStyle w:val="Funktion"/>
          <w:lang w:val="fr-FR"/>
        </w:rPr>
        <w:t>populus</w:t>
      </w:r>
      <w:r w:rsidR="00EB5275" w:rsidRPr="0021481A">
        <w:rPr>
          <w:lang w:val="fr-FR"/>
        </w:rPr>
        <w:t xml:space="preserve"> devote cantet [LT</w:t>
      </w:r>
      <w:r w:rsidR="00CD5E07" w:rsidRPr="0021481A">
        <w:rPr>
          <w:lang w:val="fr-FR"/>
        </w:rPr>
        <w:t xml:space="preserve">] </w:t>
      </w:r>
      <w:r w:rsidR="00CD5E07" w:rsidRPr="0021481A">
        <w:rPr>
          <w:rStyle w:val="Incipit"/>
          <w:lang w:val="fr-FR"/>
        </w:rPr>
        <w:t>Kyrie</w:t>
      </w:r>
      <w:r w:rsidR="00CD5E07" w:rsidRPr="0021481A">
        <w:rPr>
          <w:lang w:val="fr-FR"/>
        </w:rPr>
        <w:t xml:space="preserve">. Et hoc semper faciunt quando </w:t>
      </w:r>
      <w:r w:rsidR="00CD5E07" w:rsidRPr="0021481A">
        <w:rPr>
          <w:rStyle w:val="Funktion"/>
          <w:lang w:val="fr-FR"/>
        </w:rPr>
        <w:t>chorus</w:t>
      </w:r>
      <w:r w:rsidR="00CD5E07" w:rsidRPr="0021481A">
        <w:rPr>
          <w:lang w:val="fr-FR"/>
        </w:rPr>
        <w:t xml:space="preserve"> cantet. </w:t>
      </w:r>
      <w:r w:rsidR="00CD5E07" w:rsidRPr="0021481A">
        <w:rPr>
          <w:lang w:val="it-IT"/>
        </w:rPr>
        <w:t xml:space="preserve">Deinde in redditu ad </w:t>
      </w:r>
      <w:r w:rsidR="00CD5E07" w:rsidRPr="0021481A">
        <w:rPr>
          <w:rStyle w:val="Ort"/>
          <w:lang w:val="it-IT"/>
        </w:rPr>
        <w:t>chorum</w:t>
      </w:r>
      <w:r w:rsidR="00CD5E07" w:rsidRPr="0021481A">
        <w:rPr>
          <w:lang w:val="it-IT"/>
        </w:rPr>
        <w:t xml:space="preserve"> cum letania [L</w:t>
      </w:r>
      <w:r w:rsidR="00B61E49" w:rsidRPr="0021481A">
        <w:rPr>
          <w:lang w:val="it-IT"/>
        </w:rPr>
        <w:t xml:space="preserve">T] </w:t>
      </w:r>
      <w:r w:rsidR="00B61E49" w:rsidRPr="0021481A">
        <w:rPr>
          <w:rStyle w:val="Incipit"/>
          <w:lang w:val="it-IT"/>
        </w:rPr>
        <w:t>Kyrie. Christe. Kyrie. Sancta Maria. Ora pro nobis</w:t>
      </w:r>
      <w:r w:rsidR="00B61E49" w:rsidRPr="0021481A">
        <w:rPr>
          <w:lang w:val="it-IT"/>
        </w:rPr>
        <w:t xml:space="preserve">. </w:t>
      </w:r>
      <w:r w:rsidR="00EB5275" w:rsidRPr="0021481A">
        <w:rPr>
          <w:lang w:val="it-IT"/>
        </w:rPr>
        <w:t xml:space="preserve">Et post quamlibet orationem </w:t>
      </w:r>
      <w:r w:rsidR="00EB5275" w:rsidRPr="0021481A">
        <w:rPr>
          <w:rStyle w:val="Funktion"/>
          <w:lang w:val="it-IT"/>
        </w:rPr>
        <w:t>populus</w:t>
      </w:r>
      <w:r w:rsidR="00EB5275" w:rsidRPr="0021481A">
        <w:rPr>
          <w:lang w:val="it-IT"/>
        </w:rPr>
        <w:t xml:space="preserve"> repetat [LT] </w:t>
      </w:r>
      <w:r w:rsidR="00EB5275" w:rsidRPr="0021481A">
        <w:rPr>
          <w:rStyle w:val="Incipit"/>
          <w:lang w:val="it-IT"/>
        </w:rPr>
        <w:t>Kyrie. Christe</w:t>
      </w:r>
      <w:r w:rsidR="00EB5275" w:rsidRPr="0021481A">
        <w:rPr>
          <w:lang w:val="it-IT"/>
        </w:rPr>
        <w:t xml:space="preserve">. </w:t>
      </w:r>
      <w:r w:rsidR="00B61E49" w:rsidRPr="0021481A">
        <w:rPr>
          <w:lang w:val="it-IT"/>
        </w:rPr>
        <w:t xml:space="preserve">Et finita letania cum cantatur [_LT] </w:t>
      </w:r>
      <w:r w:rsidR="00B61E49" w:rsidRPr="0021481A">
        <w:rPr>
          <w:rStyle w:val="Incipit"/>
          <w:lang w:val="it-IT"/>
        </w:rPr>
        <w:t>Omnes sancti</w:t>
      </w:r>
      <w:r w:rsidR="00B61E49" w:rsidRPr="0021481A">
        <w:rPr>
          <w:lang w:val="it-IT"/>
        </w:rPr>
        <w:t xml:space="preserve"> </w:t>
      </w:r>
      <w:r w:rsidR="00B61E49" w:rsidRPr="0021481A">
        <w:rPr>
          <w:rStyle w:val="Funktion"/>
          <w:lang w:val="it-IT"/>
        </w:rPr>
        <w:t>plebanus maior</w:t>
      </w:r>
      <w:r w:rsidR="00B61E49" w:rsidRPr="0021481A">
        <w:rPr>
          <w:lang w:val="it-IT"/>
        </w:rPr>
        <w:t xml:space="preserve"> surgat et indulgeat his qui secuti sunt comedere lacticinia. </w:t>
      </w:r>
    </w:p>
    <w:p w:rsidR="00AC6613" w:rsidRPr="0021481A" w:rsidRDefault="00B61E49" w:rsidP="009D418A">
      <w:pPr>
        <w:rPr>
          <w:lang w:val="it-IT"/>
        </w:rPr>
      </w:pPr>
      <w:r w:rsidRPr="0021481A">
        <w:rPr>
          <w:lang w:val="it-IT"/>
        </w:rPr>
        <w:t xml:space="preserve">Et tunc </w:t>
      </w:r>
      <w:r w:rsidRPr="0021481A">
        <w:rPr>
          <w:rStyle w:val="Time1"/>
          <w:lang w:val="it-IT"/>
        </w:rPr>
        <w:t>nona</w:t>
      </w:r>
      <w:r w:rsidRPr="0021481A">
        <w:rPr>
          <w:lang w:val="it-IT"/>
        </w:rPr>
        <w:t xml:space="preserve"> cantetut ut</w:t>
      </w:r>
      <w:r w:rsidR="008112C4" w:rsidRPr="0021481A">
        <w:rPr>
          <w:lang w:val="it-IT"/>
        </w:rPr>
        <w:t xml:space="preserve"> supra.</w:t>
      </w:r>
    </w:p>
    <w:p w:rsidR="00B61E49" w:rsidRPr="0021481A" w:rsidRDefault="00B61E49" w:rsidP="009D418A">
      <w:pPr>
        <w:rPr>
          <w:lang w:val="pt-PT"/>
        </w:rPr>
      </w:pPr>
      <w:r w:rsidRPr="0021481A">
        <w:rPr>
          <w:rStyle w:val="Time1"/>
          <w:lang w:val="it-IT"/>
        </w:rPr>
        <w:t>In secunda vespera</w:t>
      </w:r>
      <w:r w:rsidRPr="0021481A">
        <w:rPr>
          <w:lang w:val="it-IT"/>
        </w:rPr>
        <w:t xml:space="preserve"> super feriales (136va) psalmos AN </w:t>
      </w:r>
      <w:r w:rsidRPr="0021481A">
        <w:rPr>
          <w:rStyle w:val="Incipit"/>
          <w:lang w:val="it-IT"/>
        </w:rPr>
        <w:t>Iustum deduxit dominus</w:t>
      </w:r>
      <w:r w:rsidRPr="0021481A">
        <w:rPr>
          <w:lang w:val="it-IT"/>
        </w:rPr>
        <w:t xml:space="preserve">. CP </w:t>
      </w:r>
      <w:r w:rsidRPr="0021481A">
        <w:rPr>
          <w:rStyle w:val="Incipit"/>
          <w:lang w:val="it-IT"/>
        </w:rPr>
        <w:t>Qui altari deserviunt</w:t>
      </w:r>
      <w:r w:rsidRPr="0021481A">
        <w:rPr>
          <w:lang w:val="it-IT"/>
        </w:rPr>
        <w:t xml:space="preserve">. HY </w:t>
      </w:r>
      <w:r w:rsidRPr="0021481A">
        <w:rPr>
          <w:rStyle w:val="Incipit"/>
          <w:lang w:val="it-IT"/>
        </w:rPr>
        <w:t>Vita sanctorum</w:t>
      </w:r>
      <w:r w:rsidRPr="0021481A">
        <w:rPr>
          <w:lang w:val="it-IT"/>
        </w:rPr>
        <w:t xml:space="preserve">. VS </w:t>
      </w:r>
      <w:r w:rsidRPr="0021481A">
        <w:rPr>
          <w:rStyle w:val="Incipit"/>
          <w:lang w:val="it-IT"/>
        </w:rPr>
        <w:t>Gavisi sunt discipuli</w:t>
      </w:r>
      <w:r w:rsidRPr="0021481A">
        <w:rPr>
          <w:lang w:val="it-IT"/>
        </w:rPr>
        <w:t xml:space="preserve">. </w:t>
      </w:r>
      <w:r w:rsidRPr="0021481A">
        <w:rPr>
          <w:lang w:val="pt-PT"/>
        </w:rPr>
        <w:t xml:space="preserve">AM </w:t>
      </w:r>
      <w:r w:rsidRPr="0021481A">
        <w:rPr>
          <w:rStyle w:val="Incipit"/>
          <w:lang w:val="pt-PT"/>
        </w:rPr>
        <w:t>Iste cognovit</w:t>
      </w:r>
      <w:r w:rsidRPr="0021481A">
        <w:rPr>
          <w:lang w:val="pt-PT"/>
        </w:rPr>
        <w:t xml:space="preserve">. OR </w:t>
      </w:r>
      <w:r w:rsidRPr="0021481A">
        <w:rPr>
          <w:rStyle w:val="Incipit"/>
          <w:lang w:val="pt-PT"/>
        </w:rPr>
        <w:t>Deus qui beatum Marcum</w:t>
      </w:r>
      <w:r w:rsidRPr="0021481A">
        <w:rPr>
          <w:lang w:val="pt-PT"/>
        </w:rPr>
        <w:t>.</w:t>
      </w:r>
    </w:p>
    <w:p w:rsidR="00B61E49" w:rsidRPr="0021481A" w:rsidRDefault="00B61E49" w:rsidP="009D418A">
      <w:pPr>
        <w:rPr>
          <w:lang w:val="pt-PT"/>
        </w:rPr>
      </w:pPr>
      <w:r w:rsidRPr="0021481A">
        <w:rPr>
          <w:rStyle w:val="Time1"/>
          <w:lang w:val="pt-PT"/>
        </w:rPr>
        <w:t>Completorium</w:t>
      </w:r>
      <w:r w:rsidRPr="0021481A">
        <w:rPr>
          <w:lang w:val="pt-PT"/>
        </w:rPr>
        <w:t xml:space="preserve"> ut supra.</w:t>
      </w:r>
    </w:p>
    <w:p w:rsidR="008112C4" w:rsidRPr="0021481A" w:rsidRDefault="008112C4" w:rsidP="008112C4">
      <w:pPr>
        <w:pStyle w:val="Titolo1"/>
        <w:rPr>
          <w:lang w:val="pt-PT"/>
        </w:rPr>
      </w:pPr>
      <w:r w:rsidRPr="0021481A">
        <w:rPr>
          <w:lang w:val="pt-PT"/>
        </w:rPr>
        <w:t>IN NATIVITATE SANCTI VITALIS</w:t>
      </w:r>
    </w:p>
    <w:p w:rsidR="008112C4" w:rsidRPr="0021481A" w:rsidRDefault="008112C4" w:rsidP="008112C4">
      <w:pPr>
        <w:rPr>
          <w:lang w:val="pt-PT"/>
        </w:rPr>
      </w:pPr>
      <w:r w:rsidRPr="0021481A">
        <w:rPr>
          <w:rStyle w:val="Time1"/>
          <w:lang w:val="pt-PT"/>
        </w:rPr>
        <w:t>Ad vesperas</w:t>
      </w:r>
      <w:r w:rsidRPr="0021481A">
        <w:rPr>
          <w:lang w:val="pt-PT"/>
        </w:rPr>
        <w:t xml:space="preserve"> antiphona super feriales psalmos.</w:t>
      </w:r>
      <w:r w:rsidR="00F438DA" w:rsidRPr="0021481A">
        <w:rPr>
          <w:lang w:val="pt-PT"/>
        </w:rPr>
        <w:t xml:space="preserve"> CP </w:t>
      </w:r>
      <w:r w:rsidR="00F438DA" w:rsidRPr="0021481A">
        <w:rPr>
          <w:rStyle w:val="Incipit"/>
          <w:lang w:val="pt-PT"/>
        </w:rPr>
        <w:t xml:space="preserve">Nihil </w:t>
      </w:r>
      <w:r w:rsidR="007405F0" w:rsidRPr="0021481A">
        <w:rPr>
          <w:rStyle w:val="Incipit"/>
          <w:lang w:val="pt-PT"/>
        </w:rPr>
        <w:t>h</w:t>
      </w:r>
      <w:r w:rsidR="00F438DA" w:rsidRPr="0021481A">
        <w:rPr>
          <w:rStyle w:val="Incipit"/>
          <w:lang w:val="pt-PT"/>
        </w:rPr>
        <w:t>orum timeas</w:t>
      </w:r>
      <w:r w:rsidR="00F438DA" w:rsidRPr="0021481A">
        <w:rPr>
          <w:lang w:val="pt-PT"/>
        </w:rPr>
        <w:t xml:space="preserve">. HY </w:t>
      </w:r>
      <w:r w:rsidR="00F438DA" w:rsidRPr="0021481A">
        <w:rPr>
          <w:rStyle w:val="Incipit"/>
          <w:lang w:val="pt-PT"/>
        </w:rPr>
        <w:t>Vita sanctorum</w:t>
      </w:r>
      <w:r w:rsidR="00F438DA" w:rsidRPr="0021481A">
        <w:rPr>
          <w:lang w:val="pt-PT"/>
        </w:rPr>
        <w:t xml:space="preserve">. VS </w:t>
      </w:r>
      <w:r w:rsidR="00F438DA" w:rsidRPr="0021481A">
        <w:rPr>
          <w:rStyle w:val="Incipit"/>
          <w:lang w:val="pt-PT"/>
        </w:rPr>
        <w:t>Gloria et honore</w:t>
      </w:r>
      <w:r w:rsidR="00F438DA" w:rsidRPr="0021481A">
        <w:rPr>
          <w:lang w:val="pt-PT"/>
        </w:rPr>
        <w:t xml:space="preserve">. AM </w:t>
      </w:r>
      <w:r w:rsidR="00F438DA" w:rsidRPr="0021481A">
        <w:rPr>
          <w:rStyle w:val="Incipit"/>
          <w:lang w:val="pt-PT"/>
        </w:rPr>
        <w:t>Iste cognovit</w:t>
      </w:r>
      <w:r w:rsidR="00F438DA" w:rsidRPr="0021481A">
        <w:rPr>
          <w:lang w:val="pt-PT"/>
        </w:rPr>
        <w:t xml:space="preserve">. OR </w:t>
      </w:r>
      <w:r w:rsidR="00F438DA" w:rsidRPr="0021481A">
        <w:rPr>
          <w:rStyle w:val="Incipit"/>
          <w:lang w:val="pt-PT"/>
        </w:rPr>
        <w:t>Praesta quaesumus omnipotens deus</w:t>
      </w:r>
      <w:r w:rsidR="00F438DA" w:rsidRPr="0021481A">
        <w:rPr>
          <w:lang w:val="pt-PT"/>
        </w:rPr>
        <w:t>. Sequitur antiphona et oratio de resurrectione. Et antiphona et oratio de omnibus sanctis.</w:t>
      </w:r>
    </w:p>
    <w:p w:rsidR="00F438DA" w:rsidRPr="0021481A" w:rsidRDefault="00F438DA" w:rsidP="008112C4">
      <w:pPr>
        <w:rPr>
          <w:lang w:val="en-US"/>
        </w:rPr>
      </w:pPr>
      <w:r w:rsidRPr="0021481A">
        <w:rPr>
          <w:rStyle w:val="Time1"/>
          <w:lang w:val="pt-PT"/>
        </w:rPr>
        <w:t>Ad matutinam</w:t>
      </w:r>
      <w:r w:rsidRPr="0021481A">
        <w:rPr>
          <w:lang w:val="pt-PT"/>
        </w:rPr>
        <w:t xml:space="preserve"> INV </w:t>
      </w:r>
      <w:r w:rsidRPr="0021481A">
        <w:rPr>
          <w:rStyle w:val="Incipit"/>
          <w:lang w:val="pt-PT"/>
        </w:rPr>
        <w:t>Alleluia regem martyrum</w:t>
      </w:r>
      <w:r w:rsidRPr="0021481A">
        <w:rPr>
          <w:lang w:val="pt-PT"/>
        </w:rPr>
        <w:t xml:space="preserve">. PS </w:t>
      </w:r>
      <w:r w:rsidRPr="0021481A">
        <w:rPr>
          <w:rStyle w:val="Incipit"/>
          <w:lang w:val="pt-PT"/>
        </w:rPr>
        <w:t>Venite exultemus</w:t>
      </w:r>
      <w:r w:rsidRPr="0021481A">
        <w:rPr>
          <w:lang w:val="pt-PT"/>
        </w:rPr>
        <w:t xml:space="preserve">. </w:t>
      </w:r>
      <w:r w:rsidRPr="0021481A">
        <w:rPr>
          <w:rStyle w:val="Time2"/>
          <w:lang w:val="pt-PT"/>
        </w:rPr>
        <w:t>In nocturno</w:t>
      </w:r>
      <w:r w:rsidRPr="0021481A">
        <w:rPr>
          <w:lang w:val="pt-PT"/>
        </w:rPr>
        <w:t xml:space="preserve"> AN </w:t>
      </w:r>
      <w:r w:rsidRPr="0021481A">
        <w:rPr>
          <w:rStyle w:val="Incipit"/>
          <w:lang w:val="pt-PT"/>
        </w:rPr>
        <w:t>Tristitia</w:t>
      </w:r>
      <w:r w:rsidRPr="0021481A">
        <w:rPr>
          <w:lang w:val="pt-PT"/>
        </w:rPr>
        <w:t xml:space="preserve">. PS </w:t>
      </w:r>
      <w:r w:rsidRPr="0021481A">
        <w:rPr>
          <w:rStyle w:val="Incipit"/>
          <w:lang w:val="pt-PT"/>
        </w:rPr>
        <w:t>Beatus vir</w:t>
      </w:r>
      <w:r w:rsidRPr="0021481A">
        <w:rPr>
          <w:lang w:val="pt-PT"/>
        </w:rPr>
        <w:t xml:space="preserve">. PS </w:t>
      </w:r>
      <w:r w:rsidRPr="0021481A">
        <w:rPr>
          <w:rStyle w:val="Incipit"/>
          <w:lang w:val="pt-PT"/>
        </w:rPr>
        <w:t>Quare fremuerunt</w:t>
      </w:r>
      <w:r w:rsidRPr="0021481A">
        <w:rPr>
          <w:lang w:val="pt-PT"/>
        </w:rPr>
        <w:t xml:space="preserve">. PS </w:t>
      </w:r>
      <w:r w:rsidRPr="0021481A">
        <w:rPr>
          <w:rStyle w:val="Incipit"/>
          <w:lang w:val="pt-PT"/>
        </w:rPr>
        <w:t>Domine quid multiplicati</w:t>
      </w:r>
      <w:r w:rsidRPr="0021481A">
        <w:rPr>
          <w:lang w:val="pt-PT"/>
        </w:rPr>
        <w:t xml:space="preserve">. VS </w:t>
      </w:r>
      <w:r w:rsidRPr="0021481A">
        <w:rPr>
          <w:rStyle w:val="Incipit"/>
          <w:lang w:val="pt-PT"/>
        </w:rPr>
        <w:t>Posuisti domine</w:t>
      </w:r>
      <w:r w:rsidRPr="0021481A">
        <w:rPr>
          <w:lang w:val="pt-PT"/>
        </w:rPr>
        <w:t xml:space="preserve">. (136vb) Legitur passio eius cum tribus responsoriis. RP </w:t>
      </w:r>
      <w:r w:rsidRPr="0021481A">
        <w:rPr>
          <w:rStyle w:val="Incipit"/>
          <w:lang w:val="pt-PT"/>
        </w:rPr>
        <w:t>Beatus vir</w:t>
      </w:r>
      <w:r w:rsidRPr="0021481A">
        <w:rPr>
          <w:lang w:val="pt-PT"/>
        </w:rPr>
        <w:t xml:space="preserve">. </w:t>
      </w:r>
      <w:r w:rsidRPr="0021481A">
        <w:rPr>
          <w:lang w:val="en-US"/>
        </w:rPr>
        <w:t xml:space="preserve">PS </w:t>
      </w:r>
      <w:r w:rsidRPr="0021481A">
        <w:rPr>
          <w:rStyle w:val="Incipit"/>
          <w:lang w:val="en-US"/>
        </w:rPr>
        <w:t>Pretiosa in conspectu</w:t>
      </w:r>
      <w:r w:rsidRPr="0021481A">
        <w:rPr>
          <w:lang w:val="en-US"/>
        </w:rPr>
        <w:t xml:space="preserve">. RP </w:t>
      </w:r>
      <w:r w:rsidRPr="0021481A">
        <w:rPr>
          <w:rStyle w:val="Incipit"/>
          <w:lang w:val="en-US"/>
        </w:rPr>
        <w:t>In servis suis</w:t>
      </w:r>
      <w:r w:rsidRPr="0021481A">
        <w:rPr>
          <w:lang w:val="en-US"/>
        </w:rPr>
        <w:t>.</w:t>
      </w:r>
    </w:p>
    <w:p w:rsidR="00F53F9E" w:rsidRPr="0021481A" w:rsidRDefault="00F53F9E" w:rsidP="008112C4">
      <w:pPr>
        <w:rPr>
          <w:lang w:val="fr-FR"/>
        </w:rPr>
      </w:pPr>
      <w:r w:rsidRPr="0021481A">
        <w:rPr>
          <w:rStyle w:val="Time1"/>
          <w:lang w:val="en-US"/>
        </w:rPr>
        <w:lastRenderedPageBreak/>
        <w:t>Ad laudes</w:t>
      </w:r>
      <w:r w:rsidRPr="0021481A">
        <w:rPr>
          <w:lang w:val="en-US"/>
        </w:rPr>
        <w:t xml:space="preserve"> AN </w:t>
      </w:r>
      <w:r w:rsidRPr="0021481A">
        <w:rPr>
          <w:rStyle w:val="Incipit"/>
          <w:lang w:val="en-US"/>
        </w:rPr>
        <w:t>Iustum deduxit</w:t>
      </w:r>
      <w:r w:rsidRPr="0021481A">
        <w:rPr>
          <w:lang w:val="en-US"/>
        </w:rPr>
        <w:t xml:space="preserve"> sola tantum. </w:t>
      </w:r>
      <w:r w:rsidRPr="0021481A">
        <w:rPr>
          <w:lang w:val="fr-FR"/>
        </w:rPr>
        <w:t xml:space="preserve">CP </w:t>
      </w:r>
      <w:r w:rsidRPr="0021481A">
        <w:rPr>
          <w:rStyle w:val="Incipit"/>
          <w:lang w:val="fr-FR"/>
        </w:rPr>
        <w:t>Placens deo</w:t>
      </w:r>
      <w:r w:rsidRPr="0021481A">
        <w:rPr>
          <w:lang w:val="fr-FR"/>
        </w:rPr>
        <w:t xml:space="preserve">. VS </w:t>
      </w:r>
      <w:r w:rsidRPr="0021481A">
        <w:rPr>
          <w:rStyle w:val="Incipit"/>
          <w:lang w:val="fr-FR"/>
        </w:rPr>
        <w:t>Magna est gloria eius</w:t>
      </w:r>
      <w:r w:rsidRPr="0021481A">
        <w:rPr>
          <w:lang w:val="fr-FR"/>
        </w:rPr>
        <w:t xml:space="preserve">. AB </w:t>
      </w:r>
      <w:r w:rsidRPr="0021481A">
        <w:rPr>
          <w:rStyle w:val="Incipit"/>
          <w:lang w:val="fr-FR"/>
        </w:rPr>
        <w:t>Beatus vir</w:t>
      </w:r>
      <w:r w:rsidRPr="0021481A">
        <w:rPr>
          <w:lang w:val="fr-FR"/>
        </w:rPr>
        <w:t xml:space="preserve">. Sequitur OR </w:t>
      </w:r>
      <w:r w:rsidRPr="0021481A">
        <w:rPr>
          <w:rStyle w:val="Incipit"/>
          <w:lang w:val="fr-FR"/>
        </w:rPr>
        <w:t>Praesta quaesumus</w:t>
      </w:r>
      <w:r w:rsidRPr="0021481A">
        <w:rPr>
          <w:lang w:val="fr-FR"/>
        </w:rPr>
        <w:t>. Antiphona et oratio de resurrectione. Et antiphona et oratio de omnibus sanctis.</w:t>
      </w:r>
    </w:p>
    <w:p w:rsidR="00F53F9E" w:rsidRPr="0021481A" w:rsidRDefault="00F53F9E" w:rsidP="008112C4">
      <w:pPr>
        <w:rPr>
          <w:lang w:val="fr-FR"/>
        </w:rPr>
      </w:pPr>
      <w:r w:rsidRPr="0021481A">
        <w:rPr>
          <w:rStyle w:val="Time1"/>
          <w:lang w:val="fr-FR"/>
        </w:rPr>
        <w:t>Ad horas</w:t>
      </w:r>
      <w:r w:rsidRPr="0021481A">
        <w:rPr>
          <w:lang w:val="fr-FR"/>
        </w:rPr>
        <w:t xml:space="preserve"> dicantur laudes et cetera.</w:t>
      </w:r>
    </w:p>
    <w:p w:rsidR="00F53F9E" w:rsidRPr="0021481A" w:rsidRDefault="00F53F9E" w:rsidP="008112C4">
      <w:pPr>
        <w:rPr>
          <w:lang w:val="fr-FR"/>
        </w:rPr>
      </w:pPr>
      <w:r w:rsidRPr="0021481A">
        <w:rPr>
          <w:rStyle w:val="Time1"/>
          <w:lang w:val="fr-FR"/>
        </w:rPr>
        <w:t>[Ad missam]</w:t>
      </w:r>
      <w:r w:rsidRPr="0021481A">
        <w:rPr>
          <w:lang w:val="fr-FR"/>
        </w:rPr>
        <w:t xml:space="preserve"> Post tertiam cantetur missa. IN </w:t>
      </w:r>
      <w:r w:rsidRPr="0021481A">
        <w:rPr>
          <w:rStyle w:val="Incipit"/>
          <w:lang w:val="fr-FR"/>
        </w:rPr>
        <w:t>Protexisti me deus</w:t>
      </w:r>
      <w:r w:rsidRPr="0021481A">
        <w:rPr>
          <w:lang w:val="fr-FR"/>
        </w:rPr>
        <w:t xml:space="preserve">. [KY] </w:t>
      </w:r>
      <w:r w:rsidRPr="0021481A">
        <w:rPr>
          <w:rStyle w:val="Incipit"/>
          <w:lang w:val="fr-FR"/>
        </w:rPr>
        <w:t>Kyrie</w:t>
      </w:r>
      <w:r w:rsidRPr="0021481A">
        <w:rPr>
          <w:lang w:val="fr-FR"/>
        </w:rPr>
        <w:t xml:space="preserve"> absque [GL] </w:t>
      </w:r>
      <w:r w:rsidRPr="0021481A">
        <w:rPr>
          <w:rStyle w:val="Incipit"/>
          <w:lang w:val="fr-FR"/>
        </w:rPr>
        <w:t>Gloria in excelsis</w:t>
      </w:r>
      <w:r w:rsidRPr="0021481A">
        <w:rPr>
          <w:lang w:val="fr-FR"/>
        </w:rPr>
        <w:t xml:space="preserve">. ORCL </w:t>
      </w:r>
      <w:r w:rsidRPr="0021481A">
        <w:rPr>
          <w:rStyle w:val="Incipit"/>
          <w:lang w:val="fr-FR"/>
        </w:rPr>
        <w:t>Praesta quaesumus</w:t>
      </w:r>
      <w:r w:rsidRPr="0021481A">
        <w:rPr>
          <w:lang w:val="fr-FR"/>
        </w:rPr>
        <w:t xml:space="preserve">. Secunda de resurrectione. Tertia de dominica. EP </w:t>
      </w:r>
      <w:r w:rsidRPr="0021481A">
        <w:rPr>
          <w:rStyle w:val="Incipit"/>
          <w:lang w:val="fr-FR"/>
        </w:rPr>
        <w:t>Omne gaudium</w:t>
      </w:r>
      <w:r w:rsidRPr="0021481A">
        <w:rPr>
          <w:lang w:val="fr-FR"/>
        </w:rPr>
        <w:t xml:space="preserve">. ALV </w:t>
      </w:r>
      <w:r w:rsidRPr="0021481A">
        <w:rPr>
          <w:rStyle w:val="Incipit"/>
          <w:lang w:val="fr-FR"/>
        </w:rPr>
        <w:t>Gaudete iusti</w:t>
      </w:r>
      <w:r w:rsidRPr="0021481A">
        <w:rPr>
          <w:lang w:val="fr-FR"/>
        </w:rPr>
        <w:t xml:space="preserve">. Alleluia de dominica ALV </w:t>
      </w:r>
      <w:r w:rsidRPr="0021481A">
        <w:rPr>
          <w:rStyle w:val="Incipit"/>
          <w:lang w:val="fr-FR"/>
        </w:rPr>
        <w:t>Ego sum vitis</w:t>
      </w:r>
      <w:r w:rsidRPr="0021481A">
        <w:rPr>
          <w:lang w:val="fr-FR"/>
        </w:rPr>
        <w:t xml:space="preserve">. OF </w:t>
      </w:r>
      <w:r w:rsidRPr="0021481A">
        <w:rPr>
          <w:rStyle w:val="Incipit"/>
          <w:lang w:val="fr-FR"/>
        </w:rPr>
        <w:t>%</w:t>
      </w:r>
      <w:r w:rsidR="00FC0DC3" w:rsidRPr="0021481A">
        <w:rPr>
          <w:rStyle w:val="Incipit"/>
          <w:lang w:val="fr-FR"/>
        </w:rPr>
        <w:t>D::Ite missa est%</w:t>
      </w:r>
      <w:r w:rsidR="00FC0DC3" w:rsidRPr="0021481A">
        <w:rPr>
          <w:lang w:val="fr-FR"/>
        </w:rPr>
        <w:t xml:space="preserve">. OF </w:t>
      </w:r>
      <w:r w:rsidR="00FC0DC3" w:rsidRPr="0021481A">
        <w:rPr>
          <w:rStyle w:val="Incipit"/>
          <w:lang w:val="fr-FR"/>
        </w:rPr>
        <w:t>Repleti sumus</w:t>
      </w:r>
      <w:r w:rsidR="00FC0DC3" w:rsidRPr="0021481A">
        <w:rPr>
          <w:lang w:val="fr-FR"/>
        </w:rPr>
        <w:t xml:space="preserve">. CO </w:t>
      </w:r>
      <w:r w:rsidR="00FC0DC3" w:rsidRPr="0021481A">
        <w:rPr>
          <w:rStyle w:val="Incipit"/>
          <w:lang w:val="fr-FR"/>
        </w:rPr>
        <w:t>Ego sum vitis</w:t>
      </w:r>
      <w:r w:rsidR="00FC0DC3" w:rsidRPr="0021481A">
        <w:rPr>
          <w:lang w:val="fr-FR"/>
        </w:rPr>
        <w:t xml:space="preserve"> cum [IM] </w:t>
      </w:r>
      <w:r w:rsidR="00FC0DC3" w:rsidRPr="0021481A">
        <w:rPr>
          <w:rStyle w:val="Incipit"/>
          <w:lang w:val="fr-FR"/>
        </w:rPr>
        <w:t>Ite missa est</w:t>
      </w:r>
      <w:r w:rsidR="00FC0DC3" w:rsidRPr="0021481A">
        <w:rPr>
          <w:lang w:val="fr-FR"/>
        </w:rPr>
        <w:t>.</w:t>
      </w:r>
    </w:p>
    <w:p w:rsidR="00FC0DC3" w:rsidRPr="0021481A" w:rsidRDefault="00FC0DC3" w:rsidP="008112C4">
      <w:pPr>
        <w:rPr>
          <w:lang w:val="it-IT"/>
        </w:rPr>
      </w:pPr>
      <w:r w:rsidRPr="0021481A">
        <w:rPr>
          <w:rStyle w:val="Time1"/>
          <w:lang w:val="fr-FR"/>
        </w:rPr>
        <w:t>Sexta et nona</w:t>
      </w:r>
      <w:r w:rsidRPr="0021481A">
        <w:rPr>
          <w:lang w:val="fr-FR"/>
        </w:rPr>
        <w:t xml:space="preserve"> ut supra.</w:t>
      </w:r>
      <w:r w:rsidR="007405F0" w:rsidRPr="0021481A">
        <w:rPr>
          <w:lang w:val="fr-FR"/>
        </w:rPr>
        <w:t xml:space="preserve"> </w:t>
      </w:r>
      <w:r w:rsidR="007405F0" w:rsidRPr="0021481A">
        <w:rPr>
          <w:lang w:val="it-IT"/>
        </w:rPr>
        <w:t>(137ra)</w:t>
      </w:r>
    </w:p>
    <w:p w:rsidR="00FC0DC3" w:rsidRPr="0021481A" w:rsidRDefault="00FC0DC3" w:rsidP="00FC0DC3">
      <w:pPr>
        <w:pStyle w:val="Titolo1"/>
        <w:rPr>
          <w:lang w:val="it-IT"/>
        </w:rPr>
      </w:pPr>
      <w:r w:rsidRPr="0021481A">
        <w:rPr>
          <w:lang w:val="it-IT"/>
        </w:rPr>
        <w:t>IN NATIVITATE SANCTI PETRI MARTYRIS DE ORDINE PRAEDICATORUM</w:t>
      </w:r>
    </w:p>
    <w:p w:rsidR="00FC0DC3" w:rsidRPr="0021481A" w:rsidRDefault="00FC0DC3" w:rsidP="00FC0DC3">
      <w:pPr>
        <w:rPr>
          <w:lang w:val="it-IT"/>
        </w:rPr>
      </w:pPr>
      <w:r w:rsidRPr="0021481A">
        <w:rPr>
          <w:lang w:val="it-IT"/>
        </w:rPr>
        <w:t>si placet fiet commemorationem cum antiphona et oratione et in missa cum secunda oratione.</w:t>
      </w:r>
    </w:p>
    <w:p w:rsidR="00FC0DC3" w:rsidRPr="0021481A" w:rsidRDefault="00FC0DC3" w:rsidP="00FC0DC3">
      <w:pPr>
        <w:pStyle w:val="Titolo1"/>
        <w:rPr>
          <w:lang w:val="it-IT"/>
        </w:rPr>
      </w:pPr>
      <w:r w:rsidRPr="0021481A">
        <w:rPr>
          <w:lang w:val="it-IT"/>
        </w:rPr>
        <w:t>IN %D::NATIV% VIGILIA APOSTOLORUM</w:t>
      </w:r>
    </w:p>
    <w:p w:rsidR="00FC0DC3" w:rsidRPr="0021481A" w:rsidRDefault="00CA6B96" w:rsidP="00FC0DC3">
      <w:pPr>
        <w:rPr>
          <w:lang w:val="pt-PT"/>
        </w:rPr>
      </w:pPr>
      <w:r w:rsidRPr="0021481A">
        <w:rPr>
          <w:rStyle w:val="Time1"/>
          <w:lang w:val="it-IT"/>
        </w:rPr>
        <w:t>[Ad missam]</w:t>
      </w:r>
      <w:r w:rsidRPr="0021481A">
        <w:rPr>
          <w:lang w:val="it-IT"/>
        </w:rPr>
        <w:t xml:space="preserve"> H</w:t>
      </w:r>
      <w:r w:rsidR="00FC0DC3" w:rsidRPr="0021481A">
        <w:rPr>
          <w:lang w:val="it-IT"/>
        </w:rPr>
        <w:t>ora tertia cantetur missa. Officium dominicale.</w:t>
      </w:r>
      <w:r w:rsidR="00870632" w:rsidRPr="0021481A">
        <w:rPr>
          <w:lang w:val="it-IT"/>
        </w:rPr>
        <w:t xml:space="preserve"> Secunda oratio de resurrectione, quamvis vigilia non habeat orationem tantum si placet. </w:t>
      </w:r>
      <w:r w:rsidR="00870632" w:rsidRPr="0021481A">
        <w:rPr>
          <w:lang w:val="pt-PT"/>
        </w:rPr>
        <w:t xml:space="preserve">Tertia dicitur generalis. Epistula, evangelium de dominica. Praefatio de resurrectione cum [IM] </w:t>
      </w:r>
      <w:r w:rsidR="00870632" w:rsidRPr="0021481A">
        <w:rPr>
          <w:rStyle w:val="Incipit"/>
          <w:lang w:val="pt-PT"/>
        </w:rPr>
        <w:t>Ite missa est</w:t>
      </w:r>
      <w:r w:rsidR="00870632" w:rsidRPr="0021481A">
        <w:rPr>
          <w:lang w:val="pt-PT"/>
        </w:rPr>
        <w:t>.</w:t>
      </w:r>
    </w:p>
    <w:p w:rsidR="00870632" w:rsidRPr="0021481A" w:rsidRDefault="00870632" w:rsidP="00870632">
      <w:pPr>
        <w:pStyle w:val="Titolo1"/>
        <w:rPr>
          <w:lang w:val="pt-PT"/>
        </w:rPr>
      </w:pPr>
      <w:r w:rsidRPr="0021481A">
        <w:rPr>
          <w:lang w:val="pt-PT"/>
        </w:rPr>
        <w:t>%D::IN VIG% $E::IN DIE$ APOSTOLORUM PHILIPPI ET IACOBI</w:t>
      </w:r>
    </w:p>
    <w:p w:rsidR="00870632" w:rsidRPr="0021481A" w:rsidRDefault="00870632" w:rsidP="00870632">
      <w:pPr>
        <w:rPr>
          <w:lang w:val="fr-FR"/>
        </w:rPr>
      </w:pPr>
      <w:r w:rsidRPr="0021481A">
        <w:rPr>
          <w:rStyle w:val="Time1"/>
          <w:lang w:val="pt-PT"/>
        </w:rPr>
        <w:t>Ad vesperas</w:t>
      </w:r>
      <w:r w:rsidR="00805C9F" w:rsidRPr="0021481A">
        <w:rPr>
          <w:lang w:val="pt-PT"/>
        </w:rPr>
        <w:t xml:space="preserve"> super psalmos AN </w:t>
      </w:r>
      <w:r w:rsidR="00805C9F" w:rsidRPr="0021481A">
        <w:rPr>
          <w:rStyle w:val="Incipit"/>
          <w:lang w:val="pt-PT"/>
        </w:rPr>
        <w:t>Pax vobis ego sum</w:t>
      </w:r>
      <w:r w:rsidR="00805C9F" w:rsidRPr="0021481A">
        <w:rPr>
          <w:lang w:val="pt-PT"/>
        </w:rPr>
        <w:t xml:space="preserve">. </w:t>
      </w:r>
      <w:r w:rsidR="00805C9F" w:rsidRPr="0021481A">
        <w:rPr>
          <w:lang w:val="fr-FR"/>
        </w:rPr>
        <w:t xml:space="preserve">PS </w:t>
      </w:r>
      <w:r w:rsidR="00805C9F" w:rsidRPr="0021481A">
        <w:rPr>
          <w:rStyle w:val="Incipit"/>
          <w:lang w:val="fr-FR"/>
        </w:rPr>
        <w:t>Laudate pueri</w:t>
      </w:r>
      <w:r w:rsidR="00805C9F" w:rsidRPr="0021481A">
        <w:rPr>
          <w:lang w:val="fr-FR"/>
        </w:rPr>
        <w:t xml:space="preserve"> cum reliquis. CP </w:t>
      </w:r>
      <w:r w:rsidR="00805C9F" w:rsidRPr="0021481A">
        <w:rPr>
          <w:rStyle w:val="Incipit"/>
          <w:lang w:val="fr-FR"/>
        </w:rPr>
        <w:t>Stabunt iusti</w:t>
      </w:r>
      <w:r w:rsidR="00805C9F" w:rsidRPr="0021481A">
        <w:rPr>
          <w:lang w:val="fr-FR"/>
        </w:rPr>
        <w:t xml:space="preserve">. HY </w:t>
      </w:r>
      <w:r w:rsidR="00805C9F" w:rsidRPr="0021481A">
        <w:rPr>
          <w:rStyle w:val="Incipit"/>
          <w:lang w:val="fr-FR"/>
        </w:rPr>
        <w:t>Vita sanctorum</w:t>
      </w:r>
      <w:r w:rsidR="00805C9F" w:rsidRPr="0021481A">
        <w:rPr>
          <w:lang w:val="fr-FR"/>
        </w:rPr>
        <w:t xml:space="preserve">. AM </w:t>
      </w:r>
      <w:r w:rsidR="00805C9F" w:rsidRPr="0021481A">
        <w:rPr>
          <w:rStyle w:val="Incipit"/>
          <w:lang w:val="fr-FR"/>
        </w:rPr>
        <w:t>Non turbetur</w:t>
      </w:r>
      <w:r w:rsidR="00805C9F" w:rsidRPr="0021481A">
        <w:rPr>
          <w:lang w:val="fr-FR"/>
        </w:rPr>
        <w:t xml:space="preserve">. OR </w:t>
      </w:r>
      <w:r w:rsidR="00805C9F" w:rsidRPr="0021481A">
        <w:rPr>
          <w:rStyle w:val="Incipit"/>
          <w:lang w:val="fr-FR"/>
        </w:rPr>
        <w:t>Deus qui nos</w:t>
      </w:r>
      <w:r w:rsidR="00805C9F" w:rsidRPr="0021481A">
        <w:rPr>
          <w:lang w:val="fr-FR"/>
        </w:rPr>
        <w:t>. Deinde suffragia ut supra.</w:t>
      </w:r>
    </w:p>
    <w:p w:rsidR="00805C9F" w:rsidRPr="0021481A" w:rsidRDefault="00805C9F" w:rsidP="00870632">
      <w:pPr>
        <w:rPr>
          <w:lang w:val="fr-FR"/>
        </w:rPr>
      </w:pPr>
      <w:r w:rsidRPr="0021481A">
        <w:rPr>
          <w:rStyle w:val="Time1"/>
          <w:lang w:val="fr-FR"/>
        </w:rPr>
        <w:t>Completorium</w:t>
      </w:r>
      <w:r w:rsidRPr="0021481A">
        <w:rPr>
          <w:lang w:val="fr-FR"/>
        </w:rPr>
        <w:t xml:space="preserve"> cantetur ut supra.</w:t>
      </w:r>
    </w:p>
    <w:p w:rsidR="00805C9F" w:rsidRPr="0021481A" w:rsidRDefault="00805C9F" w:rsidP="00870632">
      <w:pPr>
        <w:rPr>
          <w:lang w:val="it-IT"/>
        </w:rPr>
      </w:pPr>
      <w:r w:rsidRPr="0021481A">
        <w:rPr>
          <w:rStyle w:val="Time1"/>
          <w:lang w:val="pt-PT"/>
        </w:rPr>
        <w:t>Ad matutinam</w:t>
      </w:r>
      <w:r w:rsidRPr="0021481A">
        <w:rPr>
          <w:lang w:val="pt-PT"/>
        </w:rPr>
        <w:t xml:space="preserve"> INV </w:t>
      </w:r>
      <w:r w:rsidRPr="0021481A">
        <w:rPr>
          <w:rStyle w:val="Incipit"/>
          <w:lang w:val="pt-PT"/>
        </w:rPr>
        <w:t>Alleluia regem (137rb) apostolorum</w:t>
      </w:r>
      <w:r w:rsidRPr="0021481A">
        <w:rPr>
          <w:lang w:val="pt-PT"/>
        </w:rPr>
        <w:t xml:space="preserve">. </w:t>
      </w:r>
      <w:r w:rsidRPr="0021481A">
        <w:rPr>
          <w:lang w:val="it-IT"/>
        </w:rPr>
        <w:t xml:space="preserve">PS </w:t>
      </w:r>
      <w:r w:rsidRPr="0021481A">
        <w:rPr>
          <w:rStyle w:val="Incipit"/>
          <w:lang w:val="it-IT"/>
        </w:rPr>
        <w:t>Venite exultemus</w:t>
      </w:r>
      <w:r w:rsidRPr="0021481A">
        <w:rPr>
          <w:lang w:val="it-IT"/>
        </w:rPr>
        <w:t xml:space="preserve">. </w:t>
      </w:r>
      <w:r w:rsidRPr="0021481A">
        <w:rPr>
          <w:rStyle w:val="Time2"/>
          <w:lang w:val="it-IT"/>
        </w:rPr>
        <w:t>In primo nocturno</w:t>
      </w:r>
      <w:r w:rsidRPr="0021481A">
        <w:rPr>
          <w:lang w:val="it-IT"/>
        </w:rPr>
        <w:t xml:space="preserve"> AN </w:t>
      </w:r>
      <w:r w:rsidRPr="0021481A">
        <w:rPr>
          <w:rStyle w:val="Incipit"/>
          <w:lang w:val="it-IT"/>
        </w:rPr>
        <w:t>Tristitia vestra</w:t>
      </w:r>
      <w:r w:rsidRPr="0021481A">
        <w:rPr>
          <w:lang w:val="it-IT"/>
        </w:rPr>
        <w:t xml:space="preserve">. PS </w:t>
      </w:r>
      <w:r w:rsidRPr="0021481A">
        <w:rPr>
          <w:rStyle w:val="Incipit"/>
          <w:lang w:val="it-IT"/>
        </w:rPr>
        <w:t>Omnes gentes plaudite</w:t>
      </w:r>
      <w:r w:rsidRPr="0021481A">
        <w:rPr>
          <w:lang w:val="it-IT"/>
        </w:rPr>
        <w:t xml:space="preserve">. PS </w:t>
      </w:r>
      <w:r w:rsidRPr="0021481A">
        <w:rPr>
          <w:rStyle w:val="Incipit"/>
          <w:lang w:val="it-IT"/>
        </w:rPr>
        <w:t>Exaudi deus orationem</w:t>
      </w:r>
      <w:r w:rsidRPr="0021481A">
        <w:rPr>
          <w:lang w:val="it-IT"/>
        </w:rPr>
        <w:t xml:space="preserve">. PS </w:t>
      </w:r>
      <w:r w:rsidRPr="0021481A">
        <w:rPr>
          <w:rStyle w:val="Incipit"/>
          <w:lang w:val="it-IT"/>
        </w:rPr>
        <w:t>Exaudi deus deprecationem</w:t>
      </w:r>
      <w:r w:rsidRPr="0021481A">
        <w:rPr>
          <w:lang w:val="it-IT"/>
        </w:rPr>
        <w:t xml:space="preserve">. VS </w:t>
      </w:r>
      <w:r w:rsidRPr="0021481A">
        <w:rPr>
          <w:rStyle w:val="Incipit"/>
          <w:lang w:val="it-IT"/>
        </w:rPr>
        <w:t>In omnem terram exivit</w:t>
      </w:r>
      <w:r w:rsidRPr="0021481A">
        <w:rPr>
          <w:lang w:val="it-IT"/>
        </w:rPr>
        <w:t xml:space="preserve">. Legitur EV </w:t>
      </w:r>
      <w:r w:rsidRPr="0021481A">
        <w:rPr>
          <w:rStyle w:val="Incipit"/>
          <w:lang w:val="it-IT"/>
        </w:rPr>
        <w:t>Non turbetur cor</w:t>
      </w:r>
      <w:r w:rsidRPr="0021481A">
        <w:rPr>
          <w:lang w:val="it-IT"/>
        </w:rPr>
        <w:t xml:space="preserve"> cum tribus responsoriis. RP </w:t>
      </w:r>
      <w:r w:rsidRPr="0021481A">
        <w:rPr>
          <w:rStyle w:val="Incipit"/>
          <w:lang w:val="it-IT"/>
        </w:rPr>
        <w:t>Virtute magna</w:t>
      </w:r>
      <w:r w:rsidRPr="0021481A">
        <w:rPr>
          <w:lang w:val="it-IT"/>
        </w:rPr>
        <w:t xml:space="preserve">. RP </w:t>
      </w:r>
      <w:r w:rsidRPr="0021481A">
        <w:rPr>
          <w:rStyle w:val="Incipit"/>
          <w:lang w:val="it-IT"/>
        </w:rPr>
        <w:t>Isti sunt agni</w:t>
      </w:r>
      <w:r w:rsidRPr="0021481A">
        <w:rPr>
          <w:lang w:val="it-IT"/>
        </w:rPr>
        <w:t xml:space="preserve">. RP </w:t>
      </w:r>
      <w:r w:rsidRPr="0021481A">
        <w:rPr>
          <w:rStyle w:val="Incipit"/>
          <w:lang w:val="it-IT"/>
        </w:rPr>
        <w:t>Candidi facti</w:t>
      </w:r>
      <w:r w:rsidRPr="0021481A">
        <w:rPr>
          <w:lang w:val="it-IT"/>
        </w:rPr>
        <w:t xml:space="preserve">. [TD] </w:t>
      </w:r>
      <w:r w:rsidRPr="0021481A">
        <w:rPr>
          <w:rStyle w:val="Incipit"/>
          <w:lang w:val="it-IT"/>
        </w:rPr>
        <w:t>Te deum laudamus</w:t>
      </w:r>
      <w:r w:rsidRPr="0021481A">
        <w:rPr>
          <w:lang w:val="it-IT"/>
        </w:rPr>
        <w:t>.</w:t>
      </w:r>
    </w:p>
    <w:p w:rsidR="00805C9F" w:rsidRPr="0021481A" w:rsidRDefault="00805C9F" w:rsidP="00870632">
      <w:pPr>
        <w:rPr>
          <w:lang w:val="it-IT"/>
        </w:rPr>
      </w:pPr>
      <w:r w:rsidRPr="0021481A">
        <w:rPr>
          <w:rStyle w:val="Time1"/>
          <w:lang w:val="en-US"/>
        </w:rPr>
        <w:t>Ad laudes</w:t>
      </w:r>
      <w:r w:rsidRPr="0021481A">
        <w:rPr>
          <w:lang w:val="en-US"/>
        </w:rPr>
        <w:t xml:space="preserve"> AN </w:t>
      </w:r>
      <w:r w:rsidRPr="0021481A">
        <w:rPr>
          <w:rStyle w:val="Incipit"/>
          <w:lang w:val="en-US"/>
        </w:rPr>
        <w:t>Stabunt iusti</w:t>
      </w:r>
      <w:r w:rsidRPr="0021481A">
        <w:rPr>
          <w:lang w:val="en-US"/>
        </w:rPr>
        <w:t xml:space="preserve">. </w:t>
      </w:r>
      <w:r w:rsidRPr="0021481A">
        <w:rPr>
          <w:lang w:val="it-IT"/>
        </w:rPr>
        <w:t xml:space="preserve">AN </w:t>
      </w:r>
      <w:r w:rsidRPr="0021481A">
        <w:rPr>
          <w:rStyle w:val="Incipit"/>
          <w:lang w:val="it-IT"/>
        </w:rPr>
        <w:t>Ecce quomodo</w:t>
      </w:r>
      <w:r w:rsidRPr="0021481A">
        <w:rPr>
          <w:lang w:val="it-IT"/>
        </w:rPr>
        <w:t xml:space="preserve">. AN </w:t>
      </w:r>
      <w:r w:rsidRPr="0021481A">
        <w:rPr>
          <w:rStyle w:val="Incipit"/>
          <w:lang w:val="it-IT"/>
        </w:rPr>
        <w:t>Domine ostende</w:t>
      </w:r>
      <w:r w:rsidRPr="0021481A">
        <w:rPr>
          <w:lang w:val="it-IT"/>
        </w:rPr>
        <w:t xml:space="preserve">. AN </w:t>
      </w:r>
      <w:r w:rsidRPr="0021481A">
        <w:rPr>
          <w:rStyle w:val="Incipit"/>
          <w:lang w:val="it-IT"/>
        </w:rPr>
        <w:t>Philippe qui videt</w:t>
      </w:r>
      <w:r w:rsidRPr="0021481A">
        <w:rPr>
          <w:lang w:val="it-IT"/>
        </w:rPr>
        <w:t xml:space="preserve">. AN </w:t>
      </w:r>
      <w:r w:rsidRPr="0021481A">
        <w:rPr>
          <w:rStyle w:val="Incipit"/>
          <w:lang w:val="it-IT"/>
        </w:rPr>
        <w:t>Tanto tempore</w:t>
      </w:r>
      <w:r w:rsidRPr="0021481A">
        <w:rPr>
          <w:lang w:val="it-IT"/>
        </w:rPr>
        <w:t xml:space="preserve">. CP </w:t>
      </w:r>
      <w:r w:rsidRPr="0021481A">
        <w:rPr>
          <w:rStyle w:val="Incipit"/>
          <w:lang w:val="it-IT"/>
        </w:rPr>
        <w:t>Virtute magna</w:t>
      </w:r>
      <w:r w:rsidRPr="0021481A">
        <w:rPr>
          <w:lang w:val="it-IT"/>
        </w:rPr>
        <w:t xml:space="preserve">. VS </w:t>
      </w:r>
      <w:r w:rsidRPr="0021481A">
        <w:rPr>
          <w:rStyle w:val="Incipit"/>
          <w:lang w:val="it-IT"/>
        </w:rPr>
        <w:t>Annuntiaverunt opera</w:t>
      </w:r>
      <w:r w:rsidRPr="0021481A">
        <w:rPr>
          <w:lang w:val="it-IT"/>
        </w:rPr>
        <w:t xml:space="preserve">. AB </w:t>
      </w:r>
      <w:r w:rsidRPr="0021481A">
        <w:rPr>
          <w:rStyle w:val="Incipit"/>
          <w:lang w:val="it-IT"/>
        </w:rPr>
        <w:t>Si cognovisses</w:t>
      </w:r>
      <w:r w:rsidRPr="0021481A">
        <w:rPr>
          <w:lang w:val="it-IT"/>
        </w:rPr>
        <w:t xml:space="preserve">. OR </w:t>
      </w:r>
      <w:r w:rsidRPr="0021481A">
        <w:rPr>
          <w:rStyle w:val="Incipit"/>
          <w:lang w:val="it-IT"/>
        </w:rPr>
        <w:t>Deus qui nos</w:t>
      </w:r>
      <w:r w:rsidRPr="0021481A">
        <w:rPr>
          <w:lang w:val="it-IT"/>
        </w:rPr>
        <w:t xml:space="preserve">. Oratio de sancta </w:t>
      </w:r>
      <w:r w:rsidR="00461045" w:rsidRPr="0021481A">
        <w:rPr>
          <w:lang w:val="it-IT"/>
        </w:rPr>
        <w:t>|Walburge::</w:t>
      </w:r>
      <w:r w:rsidRPr="0021481A">
        <w:rPr>
          <w:lang w:val="it-IT"/>
        </w:rPr>
        <w:t>Walburga</w:t>
      </w:r>
      <w:r w:rsidR="00461045" w:rsidRPr="0021481A">
        <w:rPr>
          <w:lang w:val="it-IT"/>
        </w:rPr>
        <w:t>|</w:t>
      </w:r>
      <w:r w:rsidRPr="0021481A">
        <w:rPr>
          <w:lang w:val="it-IT"/>
        </w:rPr>
        <w:t xml:space="preserve"> sub una conclusione.</w:t>
      </w:r>
      <w:r w:rsidR="00F707E1" w:rsidRPr="0021481A">
        <w:rPr>
          <w:lang w:val="it-IT"/>
        </w:rPr>
        <w:t xml:space="preserve"> </w:t>
      </w:r>
      <w:r w:rsidR="00434DE3" w:rsidRPr="0021481A">
        <w:rPr>
          <w:lang w:val="it-IT"/>
        </w:rPr>
        <w:t>S</w:t>
      </w:r>
      <w:r w:rsidR="00461045" w:rsidRPr="0021481A">
        <w:rPr>
          <w:lang w:val="it-IT"/>
        </w:rPr>
        <w:t>ine</w:t>
      </w:r>
      <w:r w:rsidR="00434DE3" w:rsidRPr="0021481A">
        <w:rPr>
          <w:lang w:val="it-IT"/>
        </w:rPr>
        <w:t>?</w:t>
      </w:r>
      <w:r w:rsidR="00461045" w:rsidRPr="0021481A">
        <w:rPr>
          <w:lang w:val="it-IT"/>
        </w:rPr>
        <w:t xml:space="preserve"> suffragio</w:t>
      </w:r>
      <w:r w:rsidR="00F707E1" w:rsidRPr="0021481A">
        <w:rPr>
          <w:lang w:val="it-IT"/>
        </w:rPr>
        <w:t>. Sequitur antiphona et oratio de resurrectione.</w:t>
      </w:r>
    </w:p>
    <w:p w:rsidR="00F707E1" w:rsidRPr="0021481A" w:rsidRDefault="00F707E1" w:rsidP="00870632">
      <w:pPr>
        <w:rPr>
          <w:lang w:val="it-IT"/>
        </w:rPr>
      </w:pPr>
      <w:r w:rsidRPr="0021481A">
        <w:rPr>
          <w:rStyle w:val="Time1"/>
          <w:lang w:val="it-IT"/>
        </w:rPr>
        <w:t>Ad horas</w:t>
      </w:r>
      <w:r w:rsidRPr="0021481A">
        <w:rPr>
          <w:lang w:val="it-IT"/>
        </w:rPr>
        <w:t xml:space="preserve"> dicantur laudes. (137va) Et responsoria de apostolis.</w:t>
      </w:r>
    </w:p>
    <w:p w:rsidR="00F707E1" w:rsidRPr="0021481A" w:rsidRDefault="000F4D7E" w:rsidP="00870632">
      <w:pPr>
        <w:rPr>
          <w:lang w:val="it-IT"/>
        </w:rPr>
      </w:pPr>
      <w:r w:rsidRPr="0021481A">
        <w:rPr>
          <w:lang w:val="it-IT"/>
        </w:rPr>
        <w:t xml:space="preserve">Post tertiam cantetur </w:t>
      </w:r>
      <w:r w:rsidRPr="0021481A">
        <w:rPr>
          <w:rStyle w:val="Time1"/>
          <w:lang w:val="it-IT"/>
        </w:rPr>
        <w:t>missa</w:t>
      </w:r>
      <w:r w:rsidR="008E2BA6" w:rsidRPr="0021481A">
        <w:rPr>
          <w:lang w:val="it-IT"/>
        </w:rPr>
        <w:t xml:space="preserve"> IN </w:t>
      </w:r>
      <w:r w:rsidR="008E2BA6" w:rsidRPr="0021481A">
        <w:rPr>
          <w:rStyle w:val="Incipit"/>
          <w:lang w:val="it-IT"/>
        </w:rPr>
        <w:t>Exclamaverunt ad te</w:t>
      </w:r>
      <w:r w:rsidR="008E2BA6" w:rsidRPr="0021481A">
        <w:rPr>
          <w:lang w:val="it-IT"/>
        </w:rPr>
        <w:t xml:space="preserve">. Paschale [KY] </w:t>
      </w:r>
      <w:r w:rsidR="008E2BA6" w:rsidRPr="0021481A">
        <w:rPr>
          <w:rStyle w:val="Incipit"/>
          <w:lang w:val="it-IT"/>
        </w:rPr>
        <w:t>Kyrie</w:t>
      </w:r>
      <w:r w:rsidR="008E2BA6" w:rsidRPr="0021481A">
        <w:rPr>
          <w:lang w:val="it-IT"/>
        </w:rPr>
        <w:t xml:space="preserve"> cum [GL] </w:t>
      </w:r>
      <w:r w:rsidR="008E2BA6" w:rsidRPr="0021481A">
        <w:rPr>
          <w:rStyle w:val="Incipit"/>
          <w:lang w:val="it-IT"/>
        </w:rPr>
        <w:t>Gloria in excelsis deo</w:t>
      </w:r>
      <w:r w:rsidR="008E2BA6" w:rsidRPr="0021481A">
        <w:rPr>
          <w:lang w:val="it-IT"/>
        </w:rPr>
        <w:t xml:space="preserve">. </w:t>
      </w:r>
      <w:r w:rsidR="008E2BA6" w:rsidRPr="0021481A">
        <w:rPr>
          <w:lang w:val="pt-PT"/>
        </w:rPr>
        <w:t xml:space="preserve">ORCL </w:t>
      </w:r>
      <w:r w:rsidR="008E2BA6" w:rsidRPr="0021481A">
        <w:rPr>
          <w:rStyle w:val="Incipit"/>
          <w:lang w:val="pt-PT"/>
        </w:rPr>
        <w:t>Deus qui nos</w:t>
      </w:r>
      <w:r w:rsidR="008E2BA6" w:rsidRPr="0021481A">
        <w:rPr>
          <w:lang w:val="pt-PT"/>
        </w:rPr>
        <w:t xml:space="preserve">. Secunda oratio de resurrectione. Tertia de dominica. EP </w:t>
      </w:r>
      <w:r w:rsidR="008E2BA6" w:rsidRPr="0021481A">
        <w:rPr>
          <w:rStyle w:val="Incipit"/>
          <w:lang w:val="pt-PT"/>
        </w:rPr>
        <w:t>Stabunt iusti</w:t>
      </w:r>
      <w:r w:rsidR="008E2BA6" w:rsidRPr="0021481A">
        <w:rPr>
          <w:lang w:val="pt-PT"/>
        </w:rPr>
        <w:t xml:space="preserve">. ALV </w:t>
      </w:r>
      <w:r w:rsidR="008E2BA6" w:rsidRPr="0021481A">
        <w:rPr>
          <w:rStyle w:val="Incipit"/>
          <w:lang w:val="pt-PT"/>
        </w:rPr>
        <w:lastRenderedPageBreak/>
        <w:t>Non vos elegistis</w:t>
      </w:r>
      <w:r w:rsidR="008E2BA6" w:rsidRPr="0021481A">
        <w:rPr>
          <w:lang w:val="pt-PT"/>
        </w:rPr>
        <w:t xml:space="preserve">. ALV </w:t>
      </w:r>
      <w:r w:rsidR="008E2BA6" w:rsidRPr="0021481A">
        <w:rPr>
          <w:rStyle w:val="Incipit"/>
          <w:lang w:val="pt-PT"/>
        </w:rPr>
        <w:t>Christus resurgens</w:t>
      </w:r>
      <w:r w:rsidR="008E2BA6" w:rsidRPr="0021481A">
        <w:rPr>
          <w:lang w:val="pt-PT"/>
        </w:rPr>
        <w:t xml:space="preserve">. </w:t>
      </w:r>
      <w:r w:rsidR="008E2BA6" w:rsidRPr="0021481A">
        <w:rPr>
          <w:lang w:val="it-IT"/>
        </w:rPr>
        <w:t xml:space="preserve">SE </w:t>
      </w:r>
      <w:r w:rsidR="008E2BA6" w:rsidRPr="0021481A">
        <w:rPr>
          <w:rStyle w:val="Incipit"/>
          <w:lang w:val="it-IT"/>
        </w:rPr>
        <w:t>Agni paschalis</w:t>
      </w:r>
      <w:r w:rsidR="008E2BA6" w:rsidRPr="0021481A">
        <w:rPr>
          <w:lang w:val="it-IT"/>
        </w:rPr>
        <w:t xml:space="preserve">. EV </w:t>
      </w:r>
      <w:r w:rsidR="008E2BA6" w:rsidRPr="0021481A">
        <w:rPr>
          <w:rStyle w:val="Incipit"/>
          <w:lang w:val="it-IT"/>
        </w:rPr>
        <w:t>Non turbetur</w:t>
      </w:r>
      <w:r w:rsidR="008E2BA6" w:rsidRPr="0021481A">
        <w:rPr>
          <w:lang w:val="it-IT"/>
        </w:rPr>
        <w:t xml:space="preserve">. [CR] </w:t>
      </w:r>
      <w:r w:rsidR="008E2BA6" w:rsidRPr="0021481A">
        <w:rPr>
          <w:rStyle w:val="Incipit"/>
          <w:lang w:val="it-IT"/>
        </w:rPr>
        <w:t>Credo in |deum::unum|</w:t>
      </w:r>
      <w:r w:rsidR="008E2BA6" w:rsidRPr="0021481A">
        <w:rPr>
          <w:lang w:val="it-IT"/>
        </w:rPr>
        <w:t xml:space="preserve">. OF </w:t>
      </w:r>
      <w:r w:rsidR="008E2BA6" w:rsidRPr="0021481A">
        <w:rPr>
          <w:rStyle w:val="Incipit"/>
          <w:lang w:val="it-IT"/>
        </w:rPr>
        <w:t>|Confitemur::Confitebuntur|</w:t>
      </w:r>
      <w:r w:rsidR="008E2BA6" w:rsidRPr="0021481A">
        <w:rPr>
          <w:lang w:val="it-IT"/>
        </w:rPr>
        <w:t xml:space="preserve">. PF </w:t>
      </w:r>
      <w:r w:rsidR="008E2BA6" w:rsidRPr="0021481A">
        <w:rPr>
          <w:rStyle w:val="Incipit"/>
          <w:lang w:val="it-IT"/>
        </w:rPr>
        <w:t>Te quidem domine</w:t>
      </w:r>
      <w:r w:rsidR="008E2BA6" w:rsidRPr="0021481A">
        <w:rPr>
          <w:lang w:val="it-IT"/>
        </w:rPr>
        <w:t xml:space="preserve">. CO </w:t>
      </w:r>
      <w:r w:rsidR="008E2BA6" w:rsidRPr="0021481A">
        <w:rPr>
          <w:rStyle w:val="Incipit"/>
          <w:lang w:val="it-IT"/>
        </w:rPr>
        <w:t>Tanto tempore vob</w:t>
      </w:r>
      <w:r w:rsidR="00CA6B96" w:rsidRPr="0021481A">
        <w:rPr>
          <w:rStyle w:val="Incipit"/>
          <w:lang w:val="it-IT"/>
        </w:rPr>
        <w:t>iscum</w:t>
      </w:r>
      <w:r w:rsidR="00CA6B96" w:rsidRPr="0021481A">
        <w:rPr>
          <w:lang w:val="it-IT"/>
        </w:rPr>
        <w:t xml:space="preserve"> cum [IM] </w:t>
      </w:r>
      <w:r w:rsidR="00CA6B96" w:rsidRPr="0021481A">
        <w:rPr>
          <w:rStyle w:val="Incipit"/>
          <w:lang w:val="it-IT"/>
        </w:rPr>
        <w:t>Ite missa est</w:t>
      </w:r>
      <w:r w:rsidR="00CA6B96" w:rsidRPr="0021481A">
        <w:rPr>
          <w:lang w:val="it-IT"/>
        </w:rPr>
        <w:t xml:space="preserve">, vel [IM] </w:t>
      </w:r>
      <w:r w:rsidR="00CA6B96" w:rsidRPr="0021481A">
        <w:rPr>
          <w:rStyle w:val="Incipit"/>
          <w:lang w:val="it-IT"/>
        </w:rPr>
        <w:t>Ite missa est</w:t>
      </w:r>
      <w:r w:rsidR="00CA6B96" w:rsidRPr="0021481A">
        <w:rPr>
          <w:lang w:val="it-IT"/>
        </w:rPr>
        <w:t xml:space="preserve">. [TP] </w:t>
      </w:r>
      <w:r w:rsidR="00CA6B96" w:rsidRPr="0021481A">
        <w:rPr>
          <w:rStyle w:val="Incipit"/>
          <w:lang w:val="it-IT"/>
        </w:rPr>
        <w:t>Pax vobis vitae</w:t>
      </w:r>
      <w:r w:rsidR="00CA6B96" w:rsidRPr="0021481A">
        <w:rPr>
          <w:lang w:val="it-IT"/>
        </w:rPr>
        <w:t>.</w:t>
      </w:r>
    </w:p>
    <w:p w:rsidR="00CA6B96" w:rsidRPr="0021481A" w:rsidRDefault="00CA6B96" w:rsidP="00870632">
      <w:pPr>
        <w:rPr>
          <w:lang w:val="it-IT"/>
        </w:rPr>
      </w:pPr>
      <w:r w:rsidRPr="0021481A">
        <w:rPr>
          <w:rStyle w:val="Time1"/>
          <w:lang w:val="it-IT"/>
        </w:rPr>
        <w:t>Sexta et nona</w:t>
      </w:r>
      <w:r w:rsidRPr="0021481A">
        <w:rPr>
          <w:lang w:val="it-IT"/>
        </w:rPr>
        <w:t xml:space="preserve"> ut supra.</w:t>
      </w:r>
    </w:p>
    <w:p w:rsidR="00CA6B96" w:rsidRPr="0021481A" w:rsidRDefault="00CA6B96" w:rsidP="00870632">
      <w:pPr>
        <w:rPr>
          <w:lang w:val="it-IT"/>
        </w:rPr>
      </w:pPr>
      <w:r w:rsidRPr="0021481A">
        <w:rPr>
          <w:rStyle w:val="Time1"/>
          <w:lang w:val="it-IT"/>
        </w:rPr>
        <w:t>In secunda vespera</w:t>
      </w:r>
      <w:r w:rsidRPr="0021481A">
        <w:rPr>
          <w:lang w:val="it-IT"/>
        </w:rPr>
        <w:t xml:space="preserve"> AN </w:t>
      </w:r>
      <w:r w:rsidRPr="0021481A">
        <w:rPr>
          <w:rStyle w:val="Incipit"/>
          <w:lang w:val="it-IT"/>
        </w:rPr>
        <w:t>Stabunt iusti</w:t>
      </w:r>
      <w:r w:rsidRPr="0021481A">
        <w:rPr>
          <w:lang w:val="it-IT"/>
        </w:rPr>
        <w:t xml:space="preserve"> super feriales psalmos. CP </w:t>
      </w:r>
      <w:r w:rsidRPr="0021481A">
        <w:rPr>
          <w:rStyle w:val="Incipit"/>
          <w:lang w:val="it-IT"/>
        </w:rPr>
        <w:t>Virtute magna</w:t>
      </w:r>
      <w:r w:rsidRPr="0021481A">
        <w:rPr>
          <w:lang w:val="it-IT"/>
        </w:rPr>
        <w:t xml:space="preserve">. HY </w:t>
      </w:r>
      <w:r w:rsidRPr="0021481A">
        <w:rPr>
          <w:rStyle w:val="Incipit"/>
          <w:lang w:val="it-IT"/>
        </w:rPr>
        <w:t>Vita sanctorum</w:t>
      </w:r>
      <w:r w:rsidRPr="0021481A">
        <w:rPr>
          <w:lang w:val="it-IT"/>
        </w:rPr>
        <w:t xml:space="preserve">. VS </w:t>
      </w:r>
      <w:r w:rsidRPr="0021481A">
        <w:rPr>
          <w:rStyle w:val="Incipit"/>
          <w:lang w:val="it-IT"/>
        </w:rPr>
        <w:t>Gavisi sunt discipuli</w:t>
      </w:r>
      <w:r w:rsidRPr="0021481A">
        <w:rPr>
          <w:lang w:val="it-IT"/>
        </w:rPr>
        <w:t xml:space="preserve">. AM </w:t>
      </w:r>
      <w:r w:rsidRPr="0021481A">
        <w:rPr>
          <w:rStyle w:val="Incipit"/>
          <w:lang w:val="it-IT"/>
        </w:rPr>
        <w:t>Si manseritis in me</w:t>
      </w:r>
      <w:r w:rsidRPr="0021481A">
        <w:rPr>
          <w:lang w:val="it-IT"/>
        </w:rPr>
        <w:t xml:space="preserve">. OR </w:t>
      </w:r>
      <w:r w:rsidRPr="0021481A">
        <w:rPr>
          <w:rStyle w:val="Incipit"/>
          <w:lang w:val="it-IT"/>
        </w:rPr>
        <w:t>(137vb) Deus qui nos</w:t>
      </w:r>
      <w:r w:rsidRPr="0021481A">
        <w:rPr>
          <w:lang w:val="it-IT"/>
        </w:rPr>
        <w:t>.</w:t>
      </w:r>
    </w:p>
    <w:p w:rsidR="00CA6B96" w:rsidRPr="0021481A" w:rsidRDefault="00CA6B96" w:rsidP="00CA6B96">
      <w:pPr>
        <w:pStyle w:val="Titolo1"/>
        <w:rPr>
          <w:lang w:val="it-IT"/>
        </w:rPr>
      </w:pPr>
      <w:r w:rsidRPr="0021481A">
        <w:rPr>
          <w:lang w:val="it-IT"/>
        </w:rPr>
        <w:t>IN INVENTIONE SANCTAE CRUCIS</w:t>
      </w:r>
    </w:p>
    <w:p w:rsidR="00CA6B96" w:rsidRPr="0021481A" w:rsidRDefault="00CA6B96" w:rsidP="00CA6B96">
      <w:pPr>
        <w:rPr>
          <w:lang w:val="it-IT"/>
        </w:rPr>
      </w:pPr>
      <w:r w:rsidRPr="0021481A">
        <w:rPr>
          <w:lang w:val="it-IT"/>
        </w:rPr>
        <w:t xml:space="preserve">Statio fit ad </w:t>
      </w:r>
      <w:r w:rsidRPr="0021481A">
        <w:rPr>
          <w:rStyle w:val="Ort"/>
          <w:lang w:val="it-IT"/>
        </w:rPr>
        <w:t>sanctam Mariam</w:t>
      </w:r>
      <w:r w:rsidRPr="0021481A">
        <w:rPr>
          <w:lang w:val="it-IT"/>
        </w:rPr>
        <w:t xml:space="preserve">. </w:t>
      </w:r>
    </w:p>
    <w:p w:rsidR="00CA6B96" w:rsidRPr="0021481A" w:rsidRDefault="00CA6B96" w:rsidP="00CA6B96">
      <w:pPr>
        <w:rPr>
          <w:lang w:val="pt-PT"/>
        </w:rPr>
      </w:pPr>
      <w:r w:rsidRPr="0021481A">
        <w:rPr>
          <w:rStyle w:val="Time1"/>
          <w:lang w:val="it-IT"/>
        </w:rPr>
        <w:t>Ad</w:t>
      </w:r>
      <w:r w:rsidR="00BB3316" w:rsidRPr="0021481A">
        <w:rPr>
          <w:rStyle w:val="Time1"/>
          <w:lang w:val="it-IT"/>
        </w:rPr>
        <w:t xml:space="preserve"> vesperas</w:t>
      </w:r>
      <w:r w:rsidR="00BB3316" w:rsidRPr="0021481A">
        <w:rPr>
          <w:lang w:val="it-IT"/>
        </w:rPr>
        <w:t xml:space="preserve"> AN </w:t>
      </w:r>
      <w:r w:rsidR="00BB3316" w:rsidRPr="0021481A">
        <w:rPr>
          <w:rStyle w:val="Incipit"/>
          <w:lang w:val="it-IT"/>
        </w:rPr>
        <w:t>Ecce crucem domini</w:t>
      </w:r>
      <w:r w:rsidR="00BB3316" w:rsidRPr="0021481A">
        <w:rPr>
          <w:lang w:val="it-IT"/>
        </w:rPr>
        <w:t xml:space="preserve"> super psalmos [PS] </w:t>
      </w:r>
      <w:r w:rsidR="00BB3316" w:rsidRPr="0021481A">
        <w:rPr>
          <w:rStyle w:val="Incipit"/>
          <w:lang w:val="it-IT"/>
        </w:rPr>
        <w:t>Laudate pueri</w:t>
      </w:r>
      <w:r w:rsidR="00BB3316" w:rsidRPr="0021481A">
        <w:rPr>
          <w:lang w:val="it-IT"/>
        </w:rPr>
        <w:t xml:space="preserve"> cum reliquis. CP </w:t>
      </w:r>
      <w:r w:rsidR="00BB3316" w:rsidRPr="0021481A">
        <w:rPr>
          <w:rStyle w:val="Incipit"/>
          <w:lang w:val="it-IT"/>
        </w:rPr>
        <w:t>|Quemcumque::Quicumque| voluit</w:t>
      </w:r>
      <w:r w:rsidR="00BB3316" w:rsidRPr="0021481A">
        <w:rPr>
          <w:lang w:val="it-IT"/>
        </w:rPr>
        <w:t xml:space="preserve">. RP </w:t>
      </w:r>
      <w:r w:rsidR="00BB3316" w:rsidRPr="0021481A">
        <w:rPr>
          <w:rStyle w:val="Incipit"/>
          <w:lang w:val="it-IT"/>
        </w:rPr>
        <w:t>O crux benedicta</w:t>
      </w:r>
      <w:r w:rsidR="00BB3316" w:rsidRPr="0021481A">
        <w:rPr>
          <w:lang w:val="it-IT"/>
        </w:rPr>
        <w:t xml:space="preserve">. HY </w:t>
      </w:r>
      <w:r w:rsidR="00BB3316" w:rsidRPr="0021481A">
        <w:rPr>
          <w:rStyle w:val="Incipit"/>
          <w:lang w:val="it-IT"/>
        </w:rPr>
        <w:t>Salve crux sancta</w:t>
      </w:r>
      <w:r w:rsidR="00BB3316" w:rsidRPr="0021481A">
        <w:rPr>
          <w:lang w:val="it-IT"/>
        </w:rPr>
        <w:t xml:space="preserve">. </w:t>
      </w:r>
      <w:r w:rsidR="00BB3316" w:rsidRPr="0021481A">
        <w:rPr>
          <w:lang w:val="pt-PT"/>
        </w:rPr>
        <w:t xml:space="preserve">VS </w:t>
      </w:r>
      <w:r w:rsidR="00BB3316" w:rsidRPr="0021481A">
        <w:rPr>
          <w:rStyle w:val="Incipit"/>
          <w:lang w:val="pt-PT"/>
        </w:rPr>
        <w:t>Mihi autem absit</w:t>
      </w:r>
      <w:r w:rsidR="00BB3316" w:rsidRPr="0021481A">
        <w:rPr>
          <w:lang w:val="pt-PT"/>
        </w:rPr>
        <w:t xml:space="preserve">. AM </w:t>
      </w:r>
      <w:r w:rsidR="00BB3316" w:rsidRPr="0021481A">
        <w:rPr>
          <w:rStyle w:val="Incipit"/>
          <w:lang w:val="pt-PT"/>
        </w:rPr>
        <w:t>Helena desiderio</w:t>
      </w:r>
      <w:r w:rsidR="00BB3316" w:rsidRPr="0021481A">
        <w:rPr>
          <w:lang w:val="pt-PT"/>
        </w:rPr>
        <w:t xml:space="preserve">. OR </w:t>
      </w:r>
      <w:r w:rsidR="00BB3316" w:rsidRPr="0021481A">
        <w:rPr>
          <w:rStyle w:val="Incipit"/>
          <w:lang w:val="pt-PT"/>
        </w:rPr>
        <w:t>Deus qui praeclara</w:t>
      </w:r>
      <w:r w:rsidR="00BB3316" w:rsidRPr="0021481A">
        <w:rPr>
          <w:lang w:val="pt-PT"/>
        </w:rPr>
        <w:t xml:space="preserve">. Deinde antiphona et oratio de resurrectione. AC </w:t>
      </w:r>
      <w:r w:rsidR="00BB3316" w:rsidRPr="0021481A">
        <w:rPr>
          <w:rStyle w:val="Incipit"/>
          <w:lang w:val="pt-PT"/>
        </w:rPr>
        <w:t>Surrexit dominus</w:t>
      </w:r>
      <w:r w:rsidR="00BB3316" w:rsidRPr="0021481A">
        <w:rPr>
          <w:lang w:val="pt-PT"/>
        </w:rPr>
        <w:t xml:space="preserve">. Deinde vero cantetur AC </w:t>
      </w:r>
      <w:r w:rsidR="00BB3316" w:rsidRPr="0021481A">
        <w:rPr>
          <w:rStyle w:val="Incipit"/>
          <w:lang w:val="pt-PT"/>
        </w:rPr>
        <w:t>Pretiosus Christi martyr</w:t>
      </w:r>
      <w:r w:rsidR="00BB3316" w:rsidRPr="0021481A">
        <w:rPr>
          <w:lang w:val="pt-PT"/>
        </w:rPr>
        <w:t xml:space="preserve">. ORC </w:t>
      </w:r>
      <w:r w:rsidR="00BB3316" w:rsidRPr="0021481A">
        <w:rPr>
          <w:rStyle w:val="Incipit"/>
          <w:lang w:val="pt-PT"/>
        </w:rPr>
        <w:t>Praesta quaesumus omnipotens deus</w:t>
      </w:r>
      <w:r w:rsidR="00BB3316" w:rsidRPr="0021481A">
        <w:rPr>
          <w:lang w:val="pt-PT"/>
        </w:rPr>
        <w:t>.</w:t>
      </w:r>
    </w:p>
    <w:p w:rsidR="00BB3316" w:rsidRPr="0021481A" w:rsidRDefault="00BB3316" w:rsidP="00CA6B96">
      <w:pPr>
        <w:rPr>
          <w:lang w:val="pt-PT"/>
        </w:rPr>
      </w:pPr>
      <w:r w:rsidRPr="0021481A">
        <w:rPr>
          <w:rStyle w:val="Time1"/>
          <w:lang w:val="pt-PT"/>
        </w:rPr>
        <w:t>Ad completorium</w:t>
      </w:r>
      <w:r w:rsidRPr="0021481A">
        <w:rPr>
          <w:lang w:val="pt-PT"/>
        </w:rPr>
        <w:t xml:space="preserve"> ut supra omnia de resurrectione.</w:t>
      </w:r>
    </w:p>
    <w:p w:rsidR="00E878F7" w:rsidRPr="0021481A" w:rsidRDefault="00BB3316" w:rsidP="00CA6B96">
      <w:pPr>
        <w:rPr>
          <w:lang w:val="pt-PT"/>
        </w:rPr>
      </w:pPr>
      <w:r w:rsidRPr="0021481A">
        <w:rPr>
          <w:rStyle w:val="Time1"/>
          <w:lang w:val="pt-PT"/>
        </w:rPr>
        <w:t>Ad matutinam</w:t>
      </w:r>
      <w:r w:rsidRPr="0021481A">
        <w:rPr>
          <w:lang w:val="pt-PT"/>
        </w:rPr>
        <w:t xml:space="preserve"> INV </w:t>
      </w:r>
      <w:r w:rsidRPr="0021481A">
        <w:rPr>
          <w:rStyle w:val="Incipit"/>
          <w:lang w:val="pt-PT"/>
        </w:rPr>
        <w:t>Regem crucifixum</w:t>
      </w:r>
      <w:r w:rsidRPr="0021481A">
        <w:rPr>
          <w:lang w:val="pt-PT"/>
        </w:rPr>
        <w:t xml:space="preserve">. </w:t>
      </w:r>
      <w:r w:rsidRPr="0021481A">
        <w:rPr>
          <w:lang w:val="it-IT"/>
        </w:rPr>
        <w:t xml:space="preserve">PS </w:t>
      </w:r>
      <w:r w:rsidRPr="0021481A">
        <w:rPr>
          <w:rStyle w:val="Incipit"/>
          <w:lang w:val="it-IT"/>
        </w:rPr>
        <w:t>Venite exultemus</w:t>
      </w:r>
      <w:r w:rsidRPr="0021481A">
        <w:rPr>
          <w:lang w:val="it-IT"/>
        </w:rPr>
        <w:t xml:space="preserve">. </w:t>
      </w:r>
      <w:r w:rsidRPr="0021481A">
        <w:rPr>
          <w:rStyle w:val="Time2"/>
          <w:lang w:val="it-IT"/>
        </w:rPr>
        <w:t>In primo nocturno</w:t>
      </w:r>
      <w:r w:rsidRPr="0021481A">
        <w:rPr>
          <w:lang w:val="it-IT"/>
        </w:rPr>
        <w:t xml:space="preserve"> AN </w:t>
      </w:r>
      <w:r w:rsidRPr="0021481A">
        <w:rPr>
          <w:rStyle w:val="Incipit"/>
          <w:lang w:val="it-IT"/>
        </w:rPr>
        <w:t>Ecce crucem</w:t>
      </w:r>
      <w:r w:rsidRPr="0021481A">
        <w:rPr>
          <w:lang w:val="it-IT"/>
        </w:rPr>
        <w:t xml:space="preserve">. PS </w:t>
      </w:r>
      <w:r w:rsidRPr="0021481A">
        <w:rPr>
          <w:rStyle w:val="Incipit"/>
          <w:lang w:val="it-IT"/>
        </w:rPr>
        <w:t>Cantate</w:t>
      </w:r>
      <w:r w:rsidRPr="0021481A">
        <w:rPr>
          <w:lang w:val="it-IT"/>
        </w:rPr>
        <w:t xml:space="preserve">. PS </w:t>
      </w:r>
      <w:r w:rsidRPr="0021481A">
        <w:rPr>
          <w:rStyle w:val="Incipit"/>
          <w:lang w:val="it-IT"/>
        </w:rPr>
        <w:t>Dominus regnavit</w:t>
      </w:r>
      <w:r w:rsidRPr="0021481A">
        <w:rPr>
          <w:lang w:val="it-IT"/>
        </w:rPr>
        <w:t xml:space="preserve">. PS </w:t>
      </w:r>
      <w:r w:rsidRPr="0021481A">
        <w:rPr>
          <w:rStyle w:val="Incipit"/>
          <w:lang w:val="it-IT"/>
        </w:rPr>
        <w:t>Dominus regnavit</w:t>
      </w:r>
      <w:r w:rsidRPr="0021481A">
        <w:rPr>
          <w:lang w:val="it-IT"/>
        </w:rPr>
        <w:t xml:space="preserve">. VS </w:t>
      </w:r>
      <w:r w:rsidRPr="0021481A">
        <w:rPr>
          <w:rStyle w:val="Incipit"/>
          <w:lang w:val="it-IT"/>
        </w:rPr>
        <w:t>Omnis terra adoret te</w:t>
      </w:r>
      <w:r w:rsidRPr="0021481A">
        <w:rPr>
          <w:lang w:val="it-IT"/>
        </w:rPr>
        <w:t xml:space="preserve">. Legitur EV </w:t>
      </w:r>
      <w:r w:rsidRPr="0021481A">
        <w:rPr>
          <w:rStyle w:val="Incipit"/>
          <w:lang w:val="it-IT"/>
        </w:rPr>
        <w:t>Erat homo</w:t>
      </w:r>
      <w:r w:rsidRPr="0021481A">
        <w:rPr>
          <w:lang w:val="it-IT"/>
        </w:rPr>
        <w:t xml:space="preserve"> cum tribus responsoriis. RP </w:t>
      </w:r>
      <w:r w:rsidRPr="0021481A">
        <w:rPr>
          <w:rStyle w:val="Incipit"/>
          <w:lang w:val="it-IT"/>
        </w:rPr>
        <w:t>Dulce (</w:t>
      </w:r>
      <w:r w:rsidR="00E878F7" w:rsidRPr="0021481A">
        <w:rPr>
          <w:rStyle w:val="Incipit"/>
          <w:lang w:val="it-IT"/>
        </w:rPr>
        <w:t>138ra) |lingnum::lignum|</w:t>
      </w:r>
      <w:r w:rsidR="00E878F7" w:rsidRPr="0021481A">
        <w:rPr>
          <w:lang w:val="it-IT"/>
        </w:rPr>
        <w:t xml:space="preserve">. RP </w:t>
      </w:r>
      <w:r w:rsidR="00E878F7" w:rsidRPr="0021481A">
        <w:rPr>
          <w:rStyle w:val="Incipit"/>
          <w:lang w:val="it-IT"/>
        </w:rPr>
        <w:t>Hoc |singnum::signum|</w:t>
      </w:r>
      <w:r w:rsidR="00E878F7" w:rsidRPr="0021481A">
        <w:rPr>
          <w:lang w:val="it-IT"/>
        </w:rPr>
        <w:t xml:space="preserve">. RP </w:t>
      </w:r>
      <w:r w:rsidR="00E878F7" w:rsidRPr="0021481A">
        <w:rPr>
          <w:rStyle w:val="Incipit"/>
          <w:lang w:val="it-IT"/>
        </w:rPr>
        <w:t>O crux benedicta</w:t>
      </w:r>
      <w:r w:rsidR="00E878F7" w:rsidRPr="0021481A">
        <w:rPr>
          <w:lang w:val="it-IT"/>
        </w:rPr>
        <w:t xml:space="preserve">. </w:t>
      </w:r>
      <w:r w:rsidR="00E878F7" w:rsidRPr="0021481A">
        <w:rPr>
          <w:lang w:val="pt-PT"/>
        </w:rPr>
        <w:t xml:space="preserve">[TD] </w:t>
      </w:r>
      <w:r w:rsidR="00E878F7" w:rsidRPr="0021481A">
        <w:rPr>
          <w:rStyle w:val="Incipit"/>
          <w:lang w:val="pt-PT"/>
        </w:rPr>
        <w:t>Te deum laudamus</w:t>
      </w:r>
      <w:r w:rsidR="00E878F7" w:rsidRPr="0021481A">
        <w:rPr>
          <w:lang w:val="pt-PT"/>
        </w:rPr>
        <w:t xml:space="preserve">. </w:t>
      </w:r>
      <w:r w:rsidR="00E878F7" w:rsidRPr="0021481A">
        <w:rPr>
          <w:rStyle w:val="Funktion"/>
          <w:lang w:val="pt-PT"/>
        </w:rPr>
        <w:t>Sacerdos</w:t>
      </w:r>
      <w:r w:rsidR="00E878F7" w:rsidRPr="0021481A">
        <w:rPr>
          <w:lang w:val="pt-PT"/>
        </w:rPr>
        <w:t xml:space="preserve"> subiungit VS </w:t>
      </w:r>
      <w:r w:rsidR="00E878F7" w:rsidRPr="0021481A">
        <w:rPr>
          <w:rStyle w:val="Incipit"/>
          <w:lang w:val="pt-PT"/>
        </w:rPr>
        <w:t>Omnis terra adoret</w:t>
      </w:r>
      <w:r w:rsidR="00E878F7" w:rsidRPr="0021481A">
        <w:rPr>
          <w:lang w:val="pt-PT"/>
        </w:rPr>
        <w:t>.</w:t>
      </w:r>
    </w:p>
    <w:p w:rsidR="00E878F7" w:rsidRPr="0021481A" w:rsidRDefault="00E878F7" w:rsidP="00CA6B96">
      <w:pPr>
        <w:rPr>
          <w:lang w:val="en-US"/>
        </w:rPr>
      </w:pPr>
      <w:r w:rsidRPr="0021481A">
        <w:rPr>
          <w:rStyle w:val="Time1"/>
          <w:lang w:val="en-US"/>
        </w:rPr>
        <w:t>Ad laudes</w:t>
      </w:r>
      <w:r w:rsidRPr="0021481A">
        <w:rPr>
          <w:lang w:val="en-US"/>
        </w:rPr>
        <w:t xml:space="preserve"> AN </w:t>
      </w:r>
      <w:r w:rsidRPr="0021481A">
        <w:rPr>
          <w:rStyle w:val="Incipit"/>
          <w:lang w:val="en-US"/>
        </w:rPr>
        <w:t>Helena Constantini</w:t>
      </w:r>
      <w:r w:rsidRPr="0021481A">
        <w:rPr>
          <w:lang w:val="en-US"/>
        </w:rPr>
        <w:t xml:space="preserve">. AN </w:t>
      </w:r>
      <w:r w:rsidRPr="0021481A">
        <w:rPr>
          <w:rStyle w:val="Incipit"/>
          <w:lang w:val="en-US"/>
        </w:rPr>
        <w:t>Tunc praecepit</w:t>
      </w:r>
      <w:r w:rsidRPr="0021481A">
        <w:rPr>
          <w:lang w:val="en-US"/>
        </w:rPr>
        <w:t xml:space="preserve">. AN </w:t>
      </w:r>
      <w:r w:rsidRPr="0021481A">
        <w:rPr>
          <w:rStyle w:val="Incipit"/>
          <w:lang w:val="en-US"/>
        </w:rPr>
        <w:t>Helena sancta</w:t>
      </w:r>
      <w:r w:rsidRPr="0021481A">
        <w:rPr>
          <w:lang w:val="en-US"/>
        </w:rPr>
        <w:t xml:space="preserve">. AN </w:t>
      </w:r>
      <w:r w:rsidRPr="0021481A">
        <w:rPr>
          <w:rStyle w:val="Incipit"/>
          <w:lang w:val="en-US"/>
        </w:rPr>
        <w:t>Cumque ascendisset</w:t>
      </w:r>
      <w:r w:rsidRPr="0021481A">
        <w:rPr>
          <w:lang w:val="en-US"/>
        </w:rPr>
        <w:t xml:space="preserve">. AN </w:t>
      </w:r>
      <w:r w:rsidRPr="0021481A">
        <w:rPr>
          <w:rStyle w:val="Incipit"/>
          <w:lang w:val="en-US"/>
        </w:rPr>
        <w:t>Orabat Iudas</w:t>
      </w:r>
      <w:r w:rsidRPr="0021481A">
        <w:rPr>
          <w:lang w:val="en-US"/>
        </w:rPr>
        <w:t xml:space="preserve">. CP </w:t>
      </w:r>
      <w:r w:rsidRPr="0021481A">
        <w:rPr>
          <w:rStyle w:val="Incipit"/>
          <w:lang w:val="en-US"/>
        </w:rPr>
        <w:t>Mihi autem absit</w:t>
      </w:r>
      <w:r w:rsidRPr="0021481A">
        <w:rPr>
          <w:lang w:val="en-US"/>
        </w:rPr>
        <w:t xml:space="preserve">. VS </w:t>
      </w:r>
      <w:r w:rsidRPr="0021481A">
        <w:rPr>
          <w:rStyle w:val="Incipit"/>
          <w:lang w:val="en-US"/>
        </w:rPr>
        <w:t>Hoc |singnum::signum| crucis</w:t>
      </w:r>
      <w:r w:rsidRPr="0021481A">
        <w:rPr>
          <w:lang w:val="en-US"/>
        </w:rPr>
        <w:t xml:space="preserve">. AB </w:t>
      </w:r>
      <w:r w:rsidRPr="0021481A">
        <w:rPr>
          <w:rStyle w:val="Incipit"/>
          <w:lang w:val="en-US"/>
        </w:rPr>
        <w:t>Cum orasset Iudas</w:t>
      </w:r>
      <w:r w:rsidRPr="0021481A">
        <w:rPr>
          <w:lang w:val="en-US"/>
        </w:rPr>
        <w:t xml:space="preserve">. OR </w:t>
      </w:r>
      <w:r w:rsidRPr="0021481A">
        <w:rPr>
          <w:rStyle w:val="Incipit"/>
          <w:lang w:val="en-US"/>
        </w:rPr>
        <w:t>Deus qui in praeclara</w:t>
      </w:r>
      <w:r w:rsidRPr="0021481A">
        <w:rPr>
          <w:lang w:val="en-US"/>
        </w:rPr>
        <w:t xml:space="preserve">. Sequitur antiphona et oratio de resurrectione. Deinde de sanctis AC </w:t>
      </w:r>
      <w:r w:rsidRPr="0021481A">
        <w:rPr>
          <w:rStyle w:val="Incipit"/>
          <w:lang w:val="en-US"/>
        </w:rPr>
        <w:t>Missus autem</w:t>
      </w:r>
      <w:r w:rsidRPr="0021481A">
        <w:rPr>
          <w:lang w:val="en-US"/>
        </w:rPr>
        <w:t xml:space="preserve">. ORC </w:t>
      </w:r>
      <w:r w:rsidRPr="0021481A">
        <w:rPr>
          <w:rStyle w:val="Incipit"/>
          <w:lang w:val="en-US"/>
        </w:rPr>
        <w:t>Praesta quaesumus</w:t>
      </w:r>
      <w:r w:rsidRPr="0021481A">
        <w:rPr>
          <w:lang w:val="en-US"/>
        </w:rPr>
        <w:t>.</w:t>
      </w:r>
    </w:p>
    <w:p w:rsidR="00AA48D4" w:rsidRPr="0021481A" w:rsidRDefault="00AA48D4" w:rsidP="00CA6B96">
      <w:pPr>
        <w:rPr>
          <w:lang w:val="en-US"/>
        </w:rPr>
      </w:pPr>
      <w:r w:rsidRPr="0021481A">
        <w:rPr>
          <w:rStyle w:val="Time1"/>
          <w:lang w:val="en-US"/>
        </w:rPr>
        <w:t>Ad priorem missam</w:t>
      </w:r>
      <w:r w:rsidRPr="0021481A">
        <w:rPr>
          <w:lang w:val="en-US"/>
        </w:rPr>
        <w:t xml:space="preserve"> per totum cantetur missa vel officium de sanctis. IN </w:t>
      </w:r>
      <w:r w:rsidRPr="0021481A">
        <w:rPr>
          <w:rStyle w:val="Incipit"/>
          <w:lang w:val="en-US"/>
        </w:rPr>
        <w:t>Clamaverunt iusti</w:t>
      </w:r>
      <w:r w:rsidRPr="0021481A">
        <w:rPr>
          <w:lang w:val="en-US"/>
        </w:rPr>
        <w:t xml:space="preserve">. [KY]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ORCL </w:t>
      </w:r>
      <w:r w:rsidRPr="0021481A">
        <w:rPr>
          <w:rStyle w:val="Incipit"/>
          <w:lang w:val="en-US"/>
        </w:rPr>
        <w:t>Praesta quaesumus</w:t>
      </w:r>
      <w:r w:rsidRPr="0021481A">
        <w:rPr>
          <w:lang w:val="en-US"/>
        </w:rPr>
        <w:t xml:space="preserve">. Secunda oratio de cruce. Tertia de resurrectione. EP </w:t>
      </w:r>
      <w:r w:rsidRPr="0021481A">
        <w:rPr>
          <w:rStyle w:val="Incipit"/>
          <w:lang w:val="en-US"/>
        </w:rPr>
        <w:t>Deo gratias qui semper</w:t>
      </w:r>
      <w:r w:rsidRPr="0021481A">
        <w:rPr>
          <w:lang w:val="en-US"/>
        </w:rPr>
        <w:t xml:space="preserve">. ALV </w:t>
      </w:r>
      <w:r w:rsidRPr="0021481A">
        <w:rPr>
          <w:rStyle w:val="Incipit"/>
          <w:lang w:val="en-US"/>
        </w:rPr>
        <w:t>Gaudete iusti</w:t>
      </w:r>
      <w:r w:rsidRPr="0021481A">
        <w:rPr>
          <w:lang w:val="en-US"/>
        </w:rPr>
        <w:t xml:space="preserve">. ALV </w:t>
      </w:r>
      <w:r w:rsidRPr="0021481A">
        <w:rPr>
          <w:rStyle w:val="Incipit"/>
          <w:lang w:val="en-US"/>
        </w:rPr>
        <w:t>Dulce lignum</w:t>
      </w:r>
      <w:r w:rsidRPr="0021481A">
        <w:rPr>
          <w:lang w:val="en-US"/>
        </w:rPr>
        <w:t xml:space="preserve">. (138rb) EV </w:t>
      </w:r>
      <w:r w:rsidRPr="0021481A">
        <w:rPr>
          <w:rStyle w:val="Incipit"/>
          <w:lang w:val="en-US"/>
        </w:rPr>
        <w:t>Ego sum vitis</w:t>
      </w:r>
      <w:r w:rsidRPr="0021481A">
        <w:rPr>
          <w:lang w:val="en-US"/>
        </w:rPr>
        <w:t xml:space="preserve">. OF </w:t>
      </w:r>
      <w:r w:rsidRPr="0021481A">
        <w:rPr>
          <w:rStyle w:val="Incipit"/>
          <w:lang w:val="en-US"/>
        </w:rPr>
        <w:t>Repleti sumus</w:t>
      </w:r>
      <w:r w:rsidRPr="0021481A">
        <w:rPr>
          <w:lang w:val="en-US"/>
        </w:rPr>
        <w:t xml:space="preserve">. PF </w:t>
      </w:r>
      <w:r w:rsidRPr="0021481A">
        <w:rPr>
          <w:rStyle w:val="Incipit"/>
          <w:lang w:val="en-US"/>
        </w:rPr>
        <w:t>Te quidem domine</w:t>
      </w:r>
      <w:r w:rsidRPr="0021481A">
        <w:rPr>
          <w:lang w:val="en-US"/>
        </w:rPr>
        <w:t xml:space="preserve">. CO </w:t>
      </w:r>
      <w:r w:rsidRPr="0021481A">
        <w:rPr>
          <w:rStyle w:val="Incipit"/>
          <w:lang w:val="en-US"/>
        </w:rPr>
        <w:t>Iustorum animae</w:t>
      </w:r>
      <w:r w:rsidRPr="0021481A">
        <w:rPr>
          <w:lang w:val="en-US"/>
        </w:rPr>
        <w:t xml:space="preserve"> cum [IM] </w:t>
      </w:r>
      <w:r w:rsidRPr="0021481A">
        <w:rPr>
          <w:rStyle w:val="Incipit"/>
          <w:lang w:val="en-US"/>
        </w:rPr>
        <w:t>Ite missa est</w:t>
      </w:r>
      <w:r w:rsidRPr="0021481A">
        <w:rPr>
          <w:lang w:val="en-US"/>
        </w:rPr>
        <w:t>.</w:t>
      </w:r>
    </w:p>
    <w:p w:rsidR="00AA48D4" w:rsidRPr="0021481A" w:rsidRDefault="00AA48D4" w:rsidP="00CA6B96">
      <w:pPr>
        <w:rPr>
          <w:lang w:val="en-US"/>
        </w:rPr>
      </w:pPr>
      <w:r w:rsidRPr="0021481A">
        <w:rPr>
          <w:rStyle w:val="Time1"/>
          <w:lang w:val="en-US"/>
        </w:rPr>
        <w:t>Ad primam</w:t>
      </w:r>
      <w:r w:rsidRPr="0021481A">
        <w:rPr>
          <w:lang w:val="en-US"/>
        </w:rPr>
        <w:t xml:space="preserve"> AN </w:t>
      </w:r>
      <w:r w:rsidRPr="0021481A">
        <w:rPr>
          <w:rStyle w:val="Incipit"/>
          <w:lang w:val="en-US"/>
        </w:rPr>
        <w:t>Beatus Alexander</w:t>
      </w:r>
      <w:r w:rsidRPr="0021481A">
        <w:rPr>
          <w:lang w:val="en-US"/>
        </w:rPr>
        <w:t>. Cetera ut supra.</w:t>
      </w:r>
    </w:p>
    <w:p w:rsidR="00AA48D4" w:rsidRPr="0021481A" w:rsidRDefault="00AA48D4" w:rsidP="00CA6B96">
      <w:pPr>
        <w:rPr>
          <w:lang w:val="en-US"/>
        </w:rPr>
      </w:pPr>
      <w:r w:rsidRPr="0021481A">
        <w:rPr>
          <w:rStyle w:val="Time1"/>
          <w:lang w:val="en-US"/>
        </w:rPr>
        <w:t>Ad tertiam</w:t>
      </w:r>
      <w:r w:rsidRPr="0021481A">
        <w:rPr>
          <w:lang w:val="en-US"/>
        </w:rPr>
        <w:t xml:space="preserve"> AN </w:t>
      </w:r>
      <w:r w:rsidRPr="0021481A">
        <w:rPr>
          <w:rStyle w:val="Incipit"/>
          <w:lang w:val="en-US"/>
        </w:rPr>
        <w:t>Necesse est</w:t>
      </w:r>
      <w:r w:rsidRPr="0021481A">
        <w:rPr>
          <w:lang w:val="en-US"/>
        </w:rPr>
        <w:t xml:space="preserve">. Capitulum de sanctis. RB </w:t>
      </w:r>
      <w:r w:rsidRPr="0021481A">
        <w:rPr>
          <w:rStyle w:val="Incipit"/>
          <w:lang w:val="en-US"/>
        </w:rPr>
        <w:t>Laetamini in domino</w:t>
      </w:r>
      <w:r w:rsidRPr="0021481A">
        <w:rPr>
          <w:lang w:val="en-US"/>
        </w:rPr>
        <w:t xml:space="preserve"> cum reliquis. OR </w:t>
      </w:r>
      <w:r w:rsidRPr="0021481A">
        <w:rPr>
          <w:rStyle w:val="Incipit"/>
          <w:lang w:val="en-US"/>
        </w:rPr>
        <w:t>Deus qui in praeclara</w:t>
      </w:r>
      <w:r w:rsidRPr="0021481A">
        <w:rPr>
          <w:lang w:val="en-US"/>
        </w:rPr>
        <w:t xml:space="preserve">. Secunda [ORC] </w:t>
      </w:r>
      <w:r w:rsidRPr="0021481A">
        <w:rPr>
          <w:rStyle w:val="Incipit"/>
          <w:lang w:val="en-US"/>
        </w:rPr>
        <w:t>Praesta quaesumus</w:t>
      </w:r>
      <w:r w:rsidRPr="0021481A">
        <w:rPr>
          <w:lang w:val="en-US"/>
        </w:rPr>
        <w:t xml:space="preserve"> sub una conclusione.</w:t>
      </w:r>
      <w:r w:rsidR="00222DEB" w:rsidRPr="0021481A">
        <w:rPr>
          <w:lang w:val="en-US"/>
        </w:rPr>
        <w:t xml:space="preserve"> </w:t>
      </w:r>
      <w:r w:rsidRPr="0021481A">
        <w:rPr>
          <w:lang w:val="en-US"/>
        </w:rPr>
        <w:t xml:space="preserve">Ad </w:t>
      </w:r>
      <w:r w:rsidR="00222DEB" w:rsidRPr="0021481A">
        <w:rPr>
          <w:lang w:val="en-US"/>
        </w:rPr>
        <w:t xml:space="preserve">omnes </w:t>
      </w:r>
      <w:r w:rsidRPr="0021481A">
        <w:rPr>
          <w:lang w:val="en-US"/>
        </w:rPr>
        <w:t xml:space="preserve">horas ita continue dicantur. </w:t>
      </w:r>
    </w:p>
    <w:p w:rsidR="00AA48D4" w:rsidRPr="0021481A" w:rsidRDefault="00AA48D4" w:rsidP="00CA6B96">
      <w:pPr>
        <w:rPr>
          <w:lang w:val="pt-PT"/>
        </w:rPr>
      </w:pPr>
      <w:r w:rsidRPr="0021481A">
        <w:rPr>
          <w:lang w:val="en-US"/>
        </w:rPr>
        <w:t xml:space="preserve">Deinde cantetur </w:t>
      </w:r>
      <w:r w:rsidRPr="0021481A">
        <w:rPr>
          <w:rStyle w:val="Time1"/>
          <w:lang w:val="en-US"/>
        </w:rPr>
        <w:t>missa</w:t>
      </w:r>
      <w:r w:rsidRPr="0021481A">
        <w:rPr>
          <w:lang w:val="en-US"/>
        </w:rPr>
        <w:t xml:space="preserve"> IN </w:t>
      </w:r>
      <w:r w:rsidR="006A2FF8" w:rsidRPr="0021481A">
        <w:rPr>
          <w:rStyle w:val="Incipit"/>
          <w:lang w:val="en-US"/>
        </w:rPr>
        <w:t>Nos autem gloriari</w:t>
      </w:r>
      <w:r w:rsidR="006A2FF8" w:rsidRPr="0021481A">
        <w:rPr>
          <w:lang w:val="en-US"/>
        </w:rPr>
        <w:t xml:space="preserve">. [KY] </w:t>
      </w:r>
      <w:r w:rsidR="006A2FF8" w:rsidRPr="0021481A">
        <w:rPr>
          <w:rStyle w:val="Incipit"/>
          <w:lang w:val="en-US"/>
        </w:rPr>
        <w:t>Kyrie</w:t>
      </w:r>
      <w:r w:rsidR="006A2FF8" w:rsidRPr="0021481A">
        <w:rPr>
          <w:lang w:val="en-US"/>
        </w:rPr>
        <w:t xml:space="preserve"> sollemne cum [GL] </w:t>
      </w:r>
      <w:r w:rsidR="006A2FF8" w:rsidRPr="0021481A">
        <w:rPr>
          <w:rStyle w:val="Incipit"/>
          <w:lang w:val="en-US"/>
        </w:rPr>
        <w:t>Gloria in excelsis</w:t>
      </w:r>
      <w:r w:rsidR="006A2FF8" w:rsidRPr="0021481A">
        <w:rPr>
          <w:lang w:val="en-US"/>
        </w:rPr>
        <w:t xml:space="preserve">. </w:t>
      </w:r>
      <w:r w:rsidR="006A2FF8" w:rsidRPr="0021481A">
        <w:rPr>
          <w:lang w:val="pt-PT"/>
        </w:rPr>
        <w:t xml:space="preserve">ORCL </w:t>
      </w:r>
      <w:r w:rsidR="006A2FF8" w:rsidRPr="0021481A">
        <w:rPr>
          <w:rStyle w:val="Incipit"/>
          <w:lang w:val="pt-PT"/>
        </w:rPr>
        <w:t>Deus qui in praeclara</w:t>
      </w:r>
      <w:r w:rsidR="006A2FF8" w:rsidRPr="0021481A">
        <w:rPr>
          <w:lang w:val="pt-PT"/>
        </w:rPr>
        <w:t xml:space="preserve">. Secunda de sanctis [CLC] </w:t>
      </w:r>
      <w:r w:rsidR="006A2FF8" w:rsidRPr="0021481A">
        <w:rPr>
          <w:rStyle w:val="Incipit"/>
          <w:lang w:val="pt-PT"/>
        </w:rPr>
        <w:t>Praesta quaesumus</w:t>
      </w:r>
      <w:r w:rsidR="006A2FF8" w:rsidRPr="0021481A">
        <w:rPr>
          <w:lang w:val="pt-PT"/>
        </w:rPr>
        <w:t xml:space="preserve">. Tertia de resurrectione. EP </w:t>
      </w:r>
      <w:r w:rsidR="006A2FF8" w:rsidRPr="0021481A">
        <w:rPr>
          <w:rStyle w:val="Incipit"/>
          <w:lang w:val="pt-PT"/>
        </w:rPr>
        <w:t>Confido de vobis</w:t>
      </w:r>
      <w:r w:rsidR="006A2FF8" w:rsidRPr="0021481A">
        <w:rPr>
          <w:lang w:val="pt-PT"/>
        </w:rPr>
        <w:t xml:space="preserve">. ALV </w:t>
      </w:r>
      <w:r w:rsidR="006A2FF8" w:rsidRPr="0021481A">
        <w:rPr>
          <w:rStyle w:val="Incipit"/>
          <w:lang w:val="pt-PT"/>
        </w:rPr>
        <w:t>Gaudete iusti</w:t>
      </w:r>
      <w:r w:rsidR="006A2FF8" w:rsidRPr="0021481A">
        <w:rPr>
          <w:lang w:val="pt-PT"/>
        </w:rPr>
        <w:t xml:space="preserve">. ALV </w:t>
      </w:r>
      <w:r w:rsidR="006A2FF8" w:rsidRPr="0021481A">
        <w:rPr>
          <w:rStyle w:val="Incipit"/>
          <w:lang w:val="pt-PT"/>
        </w:rPr>
        <w:t>Dulce |lingnum::lignum|</w:t>
      </w:r>
      <w:r w:rsidR="006A2FF8" w:rsidRPr="0021481A">
        <w:rPr>
          <w:lang w:val="pt-PT"/>
        </w:rPr>
        <w:t xml:space="preserve">. SE </w:t>
      </w:r>
      <w:r w:rsidR="006A2FF8" w:rsidRPr="0021481A">
        <w:rPr>
          <w:rStyle w:val="Incipit"/>
          <w:lang w:val="pt-PT"/>
        </w:rPr>
        <w:t>Haec est sancta sollemnitas</w:t>
      </w:r>
      <w:r w:rsidR="006A2FF8" w:rsidRPr="0021481A">
        <w:rPr>
          <w:lang w:val="pt-PT"/>
        </w:rPr>
        <w:t xml:space="preserve">. EV </w:t>
      </w:r>
      <w:r w:rsidR="006A2FF8" w:rsidRPr="0021481A">
        <w:rPr>
          <w:rStyle w:val="Incipit"/>
          <w:lang w:val="pt-PT"/>
        </w:rPr>
        <w:t>Erat homo ex (138va) Pharisaei</w:t>
      </w:r>
      <w:r w:rsidR="009E03DC" w:rsidRPr="0021481A">
        <w:rPr>
          <w:rStyle w:val="Incipit"/>
          <w:lang w:val="pt-PT"/>
        </w:rPr>
        <w:t>s</w:t>
      </w:r>
      <w:r w:rsidR="006A2FF8" w:rsidRPr="0021481A">
        <w:rPr>
          <w:lang w:val="pt-PT"/>
        </w:rPr>
        <w:t xml:space="preserve">. [CR] </w:t>
      </w:r>
      <w:r w:rsidR="006A2FF8" w:rsidRPr="0021481A">
        <w:rPr>
          <w:rStyle w:val="Incipit"/>
          <w:lang w:val="pt-PT"/>
        </w:rPr>
        <w:t>Credo in unum</w:t>
      </w:r>
      <w:r w:rsidR="006A2FF8" w:rsidRPr="0021481A">
        <w:rPr>
          <w:lang w:val="pt-PT"/>
        </w:rPr>
        <w:t xml:space="preserve">. OF </w:t>
      </w:r>
      <w:r w:rsidR="006A2FF8" w:rsidRPr="0021481A">
        <w:rPr>
          <w:rStyle w:val="Incipit"/>
          <w:lang w:val="pt-PT"/>
        </w:rPr>
        <w:t>Protege domine</w:t>
      </w:r>
      <w:r w:rsidR="006A2FF8" w:rsidRPr="0021481A">
        <w:rPr>
          <w:lang w:val="pt-PT"/>
        </w:rPr>
        <w:t xml:space="preserve">. PF </w:t>
      </w:r>
      <w:r w:rsidR="006A2FF8" w:rsidRPr="0021481A">
        <w:rPr>
          <w:rStyle w:val="Incipit"/>
          <w:lang w:val="pt-PT"/>
        </w:rPr>
        <w:t xml:space="preserve">Qui </w:t>
      </w:r>
      <w:r w:rsidR="006A2FF8" w:rsidRPr="0021481A">
        <w:rPr>
          <w:rStyle w:val="Incipit"/>
          <w:lang w:val="pt-PT"/>
        </w:rPr>
        <w:lastRenderedPageBreak/>
        <w:t>salutem humani generis</w:t>
      </w:r>
      <w:r w:rsidR="006A2FF8" w:rsidRPr="0021481A">
        <w:rPr>
          <w:lang w:val="pt-PT"/>
        </w:rPr>
        <w:t xml:space="preserve">. [SA] </w:t>
      </w:r>
      <w:r w:rsidR="006A2FF8" w:rsidRPr="0021481A">
        <w:rPr>
          <w:rStyle w:val="Incipit"/>
          <w:lang w:val="pt-PT"/>
        </w:rPr>
        <w:t>Sanctus</w:t>
      </w:r>
      <w:r w:rsidR="006A2FF8" w:rsidRPr="0021481A">
        <w:rPr>
          <w:lang w:val="pt-PT"/>
        </w:rPr>
        <w:t xml:space="preserve"> et [AG] </w:t>
      </w:r>
      <w:r w:rsidR="006A2FF8" w:rsidRPr="0021481A">
        <w:rPr>
          <w:rStyle w:val="Incipit"/>
          <w:lang w:val="pt-PT"/>
        </w:rPr>
        <w:t>Agnus dei</w:t>
      </w:r>
      <w:r w:rsidR="006A2FF8" w:rsidRPr="0021481A">
        <w:rPr>
          <w:lang w:val="pt-PT"/>
        </w:rPr>
        <w:t>.</w:t>
      </w:r>
      <w:r w:rsidR="0057478B" w:rsidRPr="0021481A">
        <w:rPr>
          <w:lang w:val="pt-PT"/>
        </w:rPr>
        <w:t xml:space="preserve"> CO </w:t>
      </w:r>
      <w:r w:rsidR="0057478B" w:rsidRPr="0021481A">
        <w:rPr>
          <w:rStyle w:val="Incipit"/>
          <w:lang w:val="pt-PT"/>
        </w:rPr>
        <w:t>Vos autem</w:t>
      </w:r>
      <w:r w:rsidR="0057478B" w:rsidRPr="0021481A">
        <w:rPr>
          <w:lang w:val="pt-PT"/>
        </w:rPr>
        <w:t xml:space="preserve"> cum [IM] </w:t>
      </w:r>
      <w:r w:rsidR="0057478B" w:rsidRPr="0021481A">
        <w:rPr>
          <w:rStyle w:val="Incipit"/>
          <w:lang w:val="pt-PT"/>
        </w:rPr>
        <w:t>Ite missa est</w:t>
      </w:r>
      <w:r w:rsidR="0057478B" w:rsidRPr="0021481A">
        <w:rPr>
          <w:lang w:val="pt-PT"/>
        </w:rPr>
        <w:t xml:space="preserve">. [TP] </w:t>
      </w:r>
      <w:r w:rsidR="0057478B" w:rsidRPr="0021481A">
        <w:rPr>
          <w:rStyle w:val="Incipit"/>
          <w:lang w:val="pt-PT"/>
        </w:rPr>
        <w:t>Brachio protecti dextraque domini benedicti</w:t>
      </w:r>
      <w:r w:rsidR="0057478B" w:rsidRPr="0021481A">
        <w:rPr>
          <w:lang w:val="pt-PT"/>
        </w:rPr>
        <w:t>.</w:t>
      </w:r>
    </w:p>
    <w:p w:rsidR="0057478B" w:rsidRPr="0021481A" w:rsidRDefault="0057478B" w:rsidP="00CA6B96">
      <w:pPr>
        <w:rPr>
          <w:lang w:val="pt-PT"/>
        </w:rPr>
      </w:pPr>
      <w:r w:rsidRPr="0021481A">
        <w:rPr>
          <w:rStyle w:val="Time1"/>
          <w:lang w:val="en-US"/>
        </w:rPr>
        <w:t>Ad sextam</w:t>
      </w:r>
      <w:r w:rsidRPr="0021481A">
        <w:rPr>
          <w:lang w:val="en-US"/>
        </w:rPr>
        <w:t xml:space="preserve"> AN </w:t>
      </w:r>
      <w:r w:rsidRPr="0021481A">
        <w:rPr>
          <w:rStyle w:val="Incipit"/>
          <w:lang w:val="en-US"/>
        </w:rPr>
        <w:t>Non timeo</w:t>
      </w:r>
      <w:r w:rsidRPr="0021481A">
        <w:rPr>
          <w:lang w:val="en-US"/>
        </w:rPr>
        <w:t xml:space="preserve">. </w:t>
      </w:r>
      <w:r w:rsidRPr="0021481A">
        <w:rPr>
          <w:lang w:val="fr-FR"/>
        </w:rPr>
        <w:t xml:space="preserve">Capitulum et responsorium de sanctis. </w:t>
      </w:r>
      <w:r w:rsidRPr="0021481A">
        <w:rPr>
          <w:lang w:val="pt-PT"/>
        </w:rPr>
        <w:t>Oratio de sancta cruce. Secunda de sancto Alexandro ut supra.</w:t>
      </w:r>
    </w:p>
    <w:p w:rsidR="0057478B" w:rsidRPr="0021481A" w:rsidRDefault="0057478B" w:rsidP="00CA6B96">
      <w:pPr>
        <w:rPr>
          <w:lang w:val="fr-FR"/>
        </w:rPr>
      </w:pPr>
      <w:r w:rsidRPr="0021481A">
        <w:rPr>
          <w:rStyle w:val="Time1"/>
          <w:lang w:val="pt-PT"/>
        </w:rPr>
        <w:t>Ad nonam</w:t>
      </w:r>
      <w:r w:rsidRPr="0021481A">
        <w:rPr>
          <w:lang w:val="pt-PT"/>
        </w:rPr>
        <w:t xml:space="preserve"> AN </w:t>
      </w:r>
      <w:r w:rsidRPr="0021481A">
        <w:rPr>
          <w:rStyle w:val="Incipit"/>
          <w:lang w:val="pt-PT"/>
        </w:rPr>
        <w:t>Sanctus praesul</w:t>
      </w:r>
      <w:r w:rsidRPr="0021481A">
        <w:rPr>
          <w:lang w:val="pt-PT"/>
        </w:rPr>
        <w:t xml:space="preserve">. </w:t>
      </w:r>
      <w:r w:rsidRPr="0021481A">
        <w:rPr>
          <w:lang w:val="fr-FR"/>
        </w:rPr>
        <w:t>Capitulum et cetera ut supra.</w:t>
      </w:r>
    </w:p>
    <w:p w:rsidR="0057478B" w:rsidRPr="0021481A" w:rsidRDefault="0057478B" w:rsidP="00CA6B96">
      <w:pPr>
        <w:rPr>
          <w:lang w:val="pt-PT"/>
        </w:rPr>
      </w:pPr>
      <w:r w:rsidRPr="0021481A">
        <w:rPr>
          <w:rStyle w:val="Time1"/>
          <w:lang w:val="fr-FR"/>
        </w:rPr>
        <w:t>In secunda vespera</w:t>
      </w:r>
      <w:r w:rsidRPr="0021481A">
        <w:rPr>
          <w:lang w:val="fr-FR"/>
        </w:rPr>
        <w:t xml:space="preserve"> AN </w:t>
      </w:r>
      <w:r w:rsidRPr="0021481A">
        <w:rPr>
          <w:rStyle w:val="Incipit"/>
          <w:lang w:val="fr-FR"/>
        </w:rPr>
        <w:t>Helena Constantini</w:t>
      </w:r>
      <w:r w:rsidRPr="0021481A">
        <w:rPr>
          <w:lang w:val="fr-FR"/>
        </w:rPr>
        <w:t xml:space="preserve"> super feriales psalmos. CP </w:t>
      </w:r>
      <w:r w:rsidRPr="0021481A">
        <w:rPr>
          <w:rStyle w:val="Incipit"/>
          <w:lang w:val="fr-FR"/>
        </w:rPr>
        <w:t>Neque enim qui</w:t>
      </w:r>
      <w:r w:rsidRPr="0021481A">
        <w:rPr>
          <w:lang w:val="fr-FR"/>
        </w:rPr>
        <w:t xml:space="preserve">. HY </w:t>
      </w:r>
      <w:r w:rsidRPr="0021481A">
        <w:rPr>
          <w:rStyle w:val="Incipit"/>
          <w:lang w:val="fr-FR"/>
        </w:rPr>
        <w:t>Salve crux</w:t>
      </w:r>
      <w:r w:rsidRPr="0021481A">
        <w:rPr>
          <w:lang w:val="fr-FR"/>
        </w:rPr>
        <w:t xml:space="preserve">. VS </w:t>
      </w:r>
      <w:r w:rsidRPr="0021481A">
        <w:rPr>
          <w:rStyle w:val="Incipit"/>
          <w:lang w:val="fr-FR"/>
        </w:rPr>
        <w:t>Mihi autem absit gloriari</w:t>
      </w:r>
      <w:r w:rsidRPr="0021481A">
        <w:rPr>
          <w:lang w:val="fr-FR"/>
        </w:rPr>
        <w:t xml:space="preserve">. </w:t>
      </w:r>
      <w:r w:rsidRPr="0021481A">
        <w:rPr>
          <w:lang w:val="pt-PT"/>
        </w:rPr>
        <w:t xml:space="preserve">AM </w:t>
      </w:r>
      <w:r w:rsidRPr="0021481A">
        <w:rPr>
          <w:rStyle w:val="Incipit"/>
          <w:lang w:val="pt-PT"/>
        </w:rPr>
        <w:t>O crux splendidior</w:t>
      </w:r>
      <w:r w:rsidRPr="0021481A">
        <w:rPr>
          <w:lang w:val="pt-PT"/>
        </w:rPr>
        <w:t xml:space="preserve">. OR </w:t>
      </w:r>
      <w:r w:rsidRPr="0021481A">
        <w:rPr>
          <w:rStyle w:val="Incipit"/>
          <w:lang w:val="pt-PT"/>
        </w:rPr>
        <w:t>Deus qui in praeclara</w:t>
      </w:r>
      <w:r w:rsidRPr="0021481A">
        <w:rPr>
          <w:lang w:val="pt-PT"/>
        </w:rPr>
        <w:t>. Deinde antiphona et oratio de resurrectione. Deinde</w:t>
      </w:r>
      <w:r w:rsidR="000E4493" w:rsidRPr="0021481A">
        <w:rPr>
          <w:lang w:val="pt-PT"/>
        </w:rPr>
        <w:t xml:space="preserve"> antiphona et oratio de sanctis</w:t>
      </w:r>
      <w:r w:rsidRPr="0021481A">
        <w:rPr>
          <w:lang w:val="pt-PT"/>
        </w:rPr>
        <w:t xml:space="preserve"> AC </w:t>
      </w:r>
      <w:r w:rsidRPr="0021481A">
        <w:rPr>
          <w:rStyle w:val="Incipit"/>
          <w:lang w:val="pt-PT"/>
        </w:rPr>
        <w:t>Lux perpetua</w:t>
      </w:r>
      <w:r w:rsidRPr="0021481A">
        <w:rPr>
          <w:lang w:val="pt-PT"/>
        </w:rPr>
        <w:t xml:space="preserve">. ORC </w:t>
      </w:r>
      <w:r w:rsidRPr="0021481A">
        <w:rPr>
          <w:rStyle w:val="Incipit"/>
          <w:lang w:val="pt-PT"/>
        </w:rPr>
        <w:t>(138vb) Concede quaesumus</w:t>
      </w:r>
      <w:r w:rsidRPr="0021481A">
        <w:rPr>
          <w:lang w:val="pt-PT"/>
        </w:rPr>
        <w:t>.</w:t>
      </w:r>
    </w:p>
    <w:p w:rsidR="0057478B" w:rsidRPr="0021481A" w:rsidRDefault="0057478B" w:rsidP="0057478B">
      <w:pPr>
        <w:pStyle w:val="Titolo1"/>
        <w:rPr>
          <w:lang w:val="pt-PT"/>
        </w:rPr>
      </w:pPr>
      <w:r w:rsidRPr="0021481A">
        <w:rPr>
          <w:lang w:val="pt-PT"/>
        </w:rPr>
        <w:t>IN NATIVITATE SANCTI FLORIANI</w:t>
      </w:r>
    </w:p>
    <w:p w:rsidR="0057478B" w:rsidRPr="0021481A" w:rsidRDefault="0057478B" w:rsidP="0057478B">
      <w:pPr>
        <w:rPr>
          <w:lang w:val="en-US"/>
        </w:rPr>
      </w:pPr>
      <w:r w:rsidRPr="0021481A">
        <w:rPr>
          <w:rStyle w:val="Time1"/>
          <w:lang w:val="pt-PT"/>
        </w:rPr>
        <w:t>Ad matutinam</w:t>
      </w:r>
      <w:r w:rsidRPr="0021481A">
        <w:rPr>
          <w:lang w:val="pt-PT"/>
        </w:rPr>
        <w:t xml:space="preserve"> INV </w:t>
      </w:r>
      <w:r w:rsidRPr="0021481A">
        <w:rPr>
          <w:rStyle w:val="Incipit"/>
          <w:lang w:val="pt-PT"/>
        </w:rPr>
        <w:t>Alleluia regem martyrum</w:t>
      </w:r>
      <w:r w:rsidRPr="0021481A">
        <w:rPr>
          <w:lang w:val="pt-PT"/>
        </w:rPr>
        <w:t>.</w:t>
      </w:r>
      <w:r w:rsidR="000E4493" w:rsidRPr="0021481A">
        <w:rPr>
          <w:lang w:val="pt-PT"/>
        </w:rPr>
        <w:t xml:space="preserve"> </w:t>
      </w:r>
      <w:r w:rsidR="000E4493" w:rsidRPr="0021481A">
        <w:rPr>
          <w:rStyle w:val="Time2"/>
          <w:lang w:val="en-US"/>
        </w:rPr>
        <w:t>Ad nocturnum</w:t>
      </w:r>
      <w:r w:rsidR="000E4493" w:rsidRPr="0021481A">
        <w:rPr>
          <w:lang w:val="en-US"/>
        </w:rPr>
        <w:t xml:space="preserve"> AN </w:t>
      </w:r>
      <w:r w:rsidR="000E4493" w:rsidRPr="0021481A">
        <w:rPr>
          <w:rStyle w:val="Incipit"/>
          <w:lang w:val="en-US"/>
        </w:rPr>
        <w:t>Tristitia vestra</w:t>
      </w:r>
      <w:r w:rsidR="000E4493" w:rsidRPr="0021481A">
        <w:rPr>
          <w:lang w:val="en-US"/>
        </w:rPr>
        <w:t xml:space="preserve">. VS </w:t>
      </w:r>
      <w:r w:rsidR="000E4493" w:rsidRPr="0021481A">
        <w:rPr>
          <w:rStyle w:val="Incipit"/>
          <w:lang w:val="en-US"/>
        </w:rPr>
        <w:t>Gloria et honore</w:t>
      </w:r>
      <w:r w:rsidR="000E4493" w:rsidRPr="0021481A">
        <w:rPr>
          <w:lang w:val="en-US"/>
        </w:rPr>
        <w:t xml:space="preserve">. Lagitur passio eius cum tribus responsoriis. RP </w:t>
      </w:r>
      <w:r w:rsidR="000E4493" w:rsidRPr="0021481A">
        <w:rPr>
          <w:rStyle w:val="Incipit"/>
          <w:lang w:val="en-US"/>
        </w:rPr>
        <w:t>Beatus vir</w:t>
      </w:r>
      <w:r w:rsidR="000E4493" w:rsidRPr="0021481A">
        <w:rPr>
          <w:lang w:val="en-US"/>
        </w:rPr>
        <w:t xml:space="preserve">. RP </w:t>
      </w:r>
      <w:r w:rsidR="000E4493" w:rsidRPr="0021481A">
        <w:rPr>
          <w:rStyle w:val="Incipit"/>
          <w:lang w:val="en-US"/>
        </w:rPr>
        <w:t>Pretiosa</w:t>
      </w:r>
      <w:r w:rsidR="000E4493" w:rsidRPr="0021481A">
        <w:rPr>
          <w:lang w:val="en-US"/>
        </w:rPr>
        <w:t xml:space="preserve">. RP </w:t>
      </w:r>
      <w:r w:rsidR="000E4493" w:rsidRPr="0021481A">
        <w:rPr>
          <w:rStyle w:val="Incipit"/>
          <w:lang w:val="en-US"/>
        </w:rPr>
        <w:t>In servis suis</w:t>
      </w:r>
      <w:r w:rsidR="000E4493" w:rsidRPr="0021481A">
        <w:rPr>
          <w:lang w:val="en-US"/>
        </w:rPr>
        <w:t>.</w:t>
      </w:r>
    </w:p>
    <w:p w:rsidR="000E4493" w:rsidRPr="0021481A" w:rsidRDefault="000E4493" w:rsidP="0057478B">
      <w:pPr>
        <w:rPr>
          <w:lang w:val="fr-FR"/>
        </w:rPr>
      </w:pPr>
      <w:r w:rsidRPr="0021481A">
        <w:rPr>
          <w:rStyle w:val="Time1"/>
          <w:lang w:val="en-US"/>
        </w:rPr>
        <w:t>Ad laudes</w:t>
      </w:r>
      <w:r w:rsidRPr="0021481A">
        <w:rPr>
          <w:lang w:val="en-US"/>
        </w:rPr>
        <w:t xml:space="preserve"> AN </w:t>
      </w:r>
      <w:r w:rsidRPr="0021481A">
        <w:rPr>
          <w:rStyle w:val="Incipit"/>
          <w:lang w:val="en-US"/>
        </w:rPr>
        <w:t>Iustum deduxit</w:t>
      </w:r>
      <w:r w:rsidRPr="0021481A">
        <w:rPr>
          <w:lang w:val="en-US"/>
        </w:rPr>
        <w:t xml:space="preserve"> sola tantum. </w:t>
      </w:r>
      <w:r w:rsidRPr="0021481A">
        <w:rPr>
          <w:lang w:val="pt-PT"/>
        </w:rPr>
        <w:t xml:space="preserve">Capitulum de uno martyre. AB </w:t>
      </w:r>
      <w:r w:rsidRPr="0021481A">
        <w:rPr>
          <w:rStyle w:val="Incipit"/>
          <w:lang w:val="pt-PT"/>
        </w:rPr>
        <w:t>Beatus vir</w:t>
      </w:r>
      <w:r w:rsidRPr="0021481A">
        <w:rPr>
          <w:lang w:val="pt-PT"/>
        </w:rPr>
        <w:t xml:space="preserve">. </w:t>
      </w:r>
      <w:r w:rsidR="00DD480A" w:rsidRPr="0021481A">
        <w:rPr>
          <w:lang w:val="pt-PT"/>
        </w:rPr>
        <w:t xml:space="preserve">OR </w:t>
      </w:r>
      <w:r w:rsidR="00DD480A" w:rsidRPr="0021481A">
        <w:rPr>
          <w:rStyle w:val="Incipit"/>
          <w:lang w:val="pt-PT"/>
        </w:rPr>
        <w:t>Deus qui Ä+nos+Ä concedis</w:t>
      </w:r>
      <w:r w:rsidR="00DD480A" w:rsidRPr="0021481A">
        <w:rPr>
          <w:lang w:val="pt-PT"/>
        </w:rPr>
        <w:t xml:space="preserve">. </w:t>
      </w:r>
      <w:r w:rsidRPr="0021481A">
        <w:rPr>
          <w:lang w:val="fr-FR"/>
        </w:rPr>
        <w:t>Deinde antiphona et oratio de resurrectione. Antiphona et oratio de sanctis.</w:t>
      </w:r>
    </w:p>
    <w:p w:rsidR="000E4493" w:rsidRPr="0021481A" w:rsidRDefault="000E4493" w:rsidP="0057478B">
      <w:pPr>
        <w:rPr>
          <w:lang w:val="fr-FR"/>
        </w:rPr>
      </w:pPr>
      <w:r w:rsidRPr="0021481A">
        <w:rPr>
          <w:rStyle w:val="Time1"/>
          <w:lang w:val="fr-FR"/>
        </w:rPr>
        <w:t>Ad cursus</w:t>
      </w:r>
      <w:r w:rsidRPr="0021481A">
        <w:rPr>
          <w:lang w:val="fr-FR"/>
        </w:rPr>
        <w:t xml:space="preserve"> cantentur laudes.</w:t>
      </w:r>
      <w:r w:rsidR="006C4076" w:rsidRPr="0021481A">
        <w:rPr>
          <w:lang w:val="fr-FR"/>
        </w:rPr>
        <w:t xml:space="preserve"> Capitulum et responsoria de uno martyre. OR </w:t>
      </w:r>
      <w:r w:rsidR="00BB6B12" w:rsidRPr="0021481A">
        <w:rPr>
          <w:rStyle w:val="Incipit"/>
          <w:lang w:val="fr-FR"/>
        </w:rPr>
        <w:t>Deus qui nos concedis</w:t>
      </w:r>
      <w:r w:rsidR="00BB6B12" w:rsidRPr="0021481A">
        <w:rPr>
          <w:lang w:val="fr-FR"/>
        </w:rPr>
        <w:t>.</w:t>
      </w:r>
    </w:p>
    <w:p w:rsidR="00BB6B12" w:rsidRPr="0021481A" w:rsidRDefault="00BB6B12" w:rsidP="0057478B">
      <w:pPr>
        <w:rPr>
          <w:lang w:val="pt-PT"/>
        </w:rPr>
      </w:pPr>
      <w:r w:rsidRPr="0021481A">
        <w:rPr>
          <w:rStyle w:val="Time1"/>
          <w:lang w:val="fr-FR"/>
        </w:rPr>
        <w:t>[Ad missam]</w:t>
      </w:r>
      <w:r w:rsidRPr="0021481A">
        <w:rPr>
          <w:lang w:val="fr-FR"/>
        </w:rPr>
        <w:t xml:space="preserve"> Post tertiam cantetur missa [de] domin</w:t>
      </w:r>
      <w:r w:rsidR="00E9061E" w:rsidRPr="0021481A">
        <w:rPr>
          <w:lang w:val="fr-FR"/>
        </w:rPr>
        <w:t>i</w:t>
      </w:r>
      <w:r w:rsidRPr="0021481A">
        <w:rPr>
          <w:lang w:val="fr-FR"/>
        </w:rPr>
        <w:t xml:space="preserve">ca per totum. </w:t>
      </w:r>
      <w:r w:rsidRPr="0021481A">
        <w:rPr>
          <w:lang w:val="pt-PT"/>
        </w:rPr>
        <w:t>Secunda oratio de sancto Floriano.</w:t>
      </w:r>
    </w:p>
    <w:p w:rsidR="00BB6B12" w:rsidRPr="0021481A" w:rsidRDefault="00BB6B12" w:rsidP="0057478B">
      <w:pPr>
        <w:rPr>
          <w:lang w:val="pt-PT"/>
        </w:rPr>
      </w:pPr>
      <w:r w:rsidRPr="0021481A">
        <w:rPr>
          <w:rStyle w:val="Time1"/>
          <w:lang w:val="pt-PT"/>
        </w:rPr>
        <w:t>Sexta et nona</w:t>
      </w:r>
      <w:r w:rsidRPr="0021481A">
        <w:rPr>
          <w:lang w:val="pt-PT"/>
        </w:rPr>
        <w:t xml:space="preserve"> ut supra.</w:t>
      </w:r>
    </w:p>
    <w:p w:rsidR="00BB6B12" w:rsidRPr="0021481A" w:rsidRDefault="00BB6B12" w:rsidP="00BB6B12">
      <w:pPr>
        <w:pStyle w:val="Titolo1"/>
        <w:rPr>
          <w:lang w:val="en-US"/>
        </w:rPr>
      </w:pPr>
      <w:r w:rsidRPr="0021481A">
        <w:rPr>
          <w:lang w:val="en-US"/>
        </w:rPr>
        <w:t>IN NATIVITATE SANCTI |GOTHARDI::GODEHARDI|</w:t>
      </w:r>
    </w:p>
    <w:p w:rsidR="00BB6B12" w:rsidRPr="0021481A" w:rsidRDefault="00BB6B12" w:rsidP="00BB6B12">
      <w:pPr>
        <w:rPr>
          <w:lang w:val="pt-PT"/>
        </w:rPr>
      </w:pPr>
      <w:r w:rsidRPr="0021481A">
        <w:rPr>
          <w:rStyle w:val="Time1"/>
          <w:lang w:val="en-US"/>
        </w:rPr>
        <w:t>Ad vesperas</w:t>
      </w:r>
      <w:r w:rsidRPr="0021481A">
        <w:rPr>
          <w:lang w:val="en-US"/>
        </w:rPr>
        <w:t xml:space="preserve"> AN </w:t>
      </w:r>
      <w:r w:rsidRPr="0021481A">
        <w:rPr>
          <w:rStyle w:val="Incipit"/>
          <w:lang w:val="en-US"/>
        </w:rPr>
        <w:t>Adest dies</w:t>
      </w:r>
      <w:r w:rsidRPr="0021481A">
        <w:rPr>
          <w:lang w:val="en-US"/>
        </w:rPr>
        <w:t xml:space="preserve"> super feriales psalmos. </w:t>
      </w:r>
      <w:r w:rsidRPr="0021481A">
        <w:rPr>
          <w:lang w:val="pt-PT"/>
        </w:rPr>
        <w:t xml:space="preserve">CP </w:t>
      </w:r>
      <w:r w:rsidRPr="0021481A">
        <w:rPr>
          <w:rStyle w:val="Incipit"/>
          <w:lang w:val="pt-PT"/>
        </w:rPr>
        <w:t>Habemus (139ra) pontificem</w:t>
      </w:r>
      <w:r w:rsidRPr="0021481A">
        <w:rPr>
          <w:lang w:val="pt-PT"/>
        </w:rPr>
        <w:t>.</w:t>
      </w:r>
      <w:r w:rsidR="006E2179" w:rsidRPr="0021481A">
        <w:rPr>
          <w:lang w:val="pt-PT"/>
        </w:rPr>
        <w:t xml:space="preserve"> RP </w:t>
      </w:r>
      <w:r w:rsidR="006E2179" w:rsidRPr="0021481A">
        <w:rPr>
          <w:rStyle w:val="Incipit"/>
          <w:lang w:val="pt-PT"/>
        </w:rPr>
        <w:t>O admiranda</w:t>
      </w:r>
      <w:r w:rsidR="006E2179" w:rsidRPr="0021481A">
        <w:rPr>
          <w:lang w:val="pt-PT"/>
        </w:rPr>
        <w:t xml:space="preserve">. HY </w:t>
      </w:r>
      <w:r w:rsidR="006E2179" w:rsidRPr="0021481A">
        <w:rPr>
          <w:rStyle w:val="Incipit"/>
          <w:lang w:val="pt-PT"/>
        </w:rPr>
        <w:t>Vita sanctorum</w:t>
      </w:r>
      <w:r w:rsidR="006E2179" w:rsidRPr="0021481A">
        <w:rPr>
          <w:lang w:val="pt-PT"/>
        </w:rPr>
        <w:t xml:space="preserve">. AM </w:t>
      </w:r>
      <w:r w:rsidR="006E2179" w:rsidRPr="0021481A">
        <w:rPr>
          <w:rStyle w:val="Incipit"/>
          <w:lang w:val="pt-PT"/>
        </w:rPr>
        <w:t>Magnificemus nomen</w:t>
      </w:r>
      <w:r w:rsidR="006E2179" w:rsidRPr="0021481A">
        <w:rPr>
          <w:lang w:val="pt-PT"/>
        </w:rPr>
        <w:t xml:space="preserve">. OR </w:t>
      </w:r>
      <w:r w:rsidR="006E2179" w:rsidRPr="0021481A">
        <w:rPr>
          <w:rStyle w:val="Incipit"/>
          <w:lang w:val="pt-PT"/>
        </w:rPr>
        <w:t>Deus qui hodiernam diem</w:t>
      </w:r>
      <w:r w:rsidR="006E2179" w:rsidRPr="0021481A">
        <w:rPr>
          <w:lang w:val="pt-PT"/>
        </w:rPr>
        <w:t>. Deinde suffragia ut supra.</w:t>
      </w:r>
    </w:p>
    <w:p w:rsidR="006E2179" w:rsidRPr="0021481A" w:rsidRDefault="006E2179" w:rsidP="00BB6B12">
      <w:pPr>
        <w:rPr>
          <w:lang w:val="pt-PT"/>
        </w:rPr>
      </w:pPr>
      <w:r w:rsidRPr="0021481A">
        <w:rPr>
          <w:rStyle w:val="Time1"/>
          <w:lang w:val="pt-PT"/>
        </w:rPr>
        <w:t>Completorium</w:t>
      </w:r>
      <w:r w:rsidRPr="0021481A">
        <w:rPr>
          <w:lang w:val="pt-PT"/>
        </w:rPr>
        <w:t xml:space="preserve"> ut supra.</w:t>
      </w:r>
    </w:p>
    <w:p w:rsidR="006E2179" w:rsidRPr="0021481A" w:rsidRDefault="006E2179" w:rsidP="00BB6B12">
      <w:pPr>
        <w:rPr>
          <w:lang w:val="es-ES"/>
        </w:rPr>
      </w:pPr>
      <w:r w:rsidRPr="0021481A">
        <w:rPr>
          <w:rStyle w:val="Time1"/>
          <w:lang w:val="pt-PT"/>
        </w:rPr>
        <w:t>Ad matutinam</w:t>
      </w:r>
      <w:r w:rsidRPr="0021481A">
        <w:rPr>
          <w:lang w:val="pt-PT"/>
        </w:rPr>
        <w:t xml:space="preserve"> INV </w:t>
      </w:r>
      <w:r w:rsidRPr="0021481A">
        <w:rPr>
          <w:rStyle w:val="Incipit"/>
          <w:lang w:val="pt-PT"/>
        </w:rPr>
        <w:t>Alleluia deo i</w:t>
      </w:r>
      <w:r w:rsidR="00CC5897" w:rsidRPr="0021481A">
        <w:rPr>
          <w:rStyle w:val="Incipit"/>
          <w:lang w:val="pt-PT"/>
        </w:rPr>
        <w:t>ucundo</w:t>
      </w:r>
      <w:r w:rsidR="00CC5897" w:rsidRPr="0021481A">
        <w:rPr>
          <w:lang w:val="pt-PT"/>
        </w:rPr>
        <w:t xml:space="preserve">. </w:t>
      </w:r>
      <w:r w:rsidR="00CC5897" w:rsidRPr="0021481A">
        <w:rPr>
          <w:rStyle w:val="Time2"/>
          <w:lang w:val="en-US"/>
        </w:rPr>
        <w:t>Ad nocturnum</w:t>
      </w:r>
      <w:r w:rsidR="00CC5897" w:rsidRPr="0021481A">
        <w:rPr>
          <w:lang w:val="en-US"/>
        </w:rPr>
        <w:t xml:space="preserve"> AN </w:t>
      </w:r>
      <w:r w:rsidR="00CC5897" w:rsidRPr="0021481A">
        <w:rPr>
          <w:rStyle w:val="Incipit"/>
          <w:lang w:val="en-US"/>
        </w:rPr>
        <w:t>Ut Ä+spina+Ä rosam</w:t>
      </w:r>
      <w:r w:rsidR="00CC5897" w:rsidRPr="0021481A">
        <w:rPr>
          <w:lang w:val="en-US"/>
        </w:rPr>
        <w:t xml:space="preserve">. PS </w:t>
      </w:r>
      <w:r w:rsidR="00CC5897" w:rsidRPr="0021481A">
        <w:rPr>
          <w:rStyle w:val="Incipit"/>
          <w:lang w:val="en-US"/>
        </w:rPr>
        <w:t>Beatus vir</w:t>
      </w:r>
      <w:r w:rsidR="00CC5897" w:rsidRPr="0021481A">
        <w:rPr>
          <w:lang w:val="en-US"/>
        </w:rPr>
        <w:t xml:space="preserve">. AN </w:t>
      </w:r>
      <w:r w:rsidR="00CC5897" w:rsidRPr="0021481A">
        <w:rPr>
          <w:rStyle w:val="Incipit"/>
          <w:lang w:val="en-US"/>
        </w:rPr>
        <w:t>Felix mater</w:t>
      </w:r>
      <w:r w:rsidR="00CC5897" w:rsidRPr="0021481A">
        <w:rPr>
          <w:lang w:val="en-US"/>
        </w:rPr>
        <w:t xml:space="preserve">. PS </w:t>
      </w:r>
      <w:r w:rsidR="00CC5897" w:rsidRPr="0021481A">
        <w:rPr>
          <w:rStyle w:val="Incipit"/>
          <w:lang w:val="en-US"/>
        </w:rPr>
        <w:t>Quare fremuerunt</w:t>
      </w:r>
      <w:r w:rsidR="00CC5897" w:rsidRPr="0021481A">
        <w:rPr>
          <w:lang w:val="en-US"/>
        </w:rPr>
        <w:t xml:space="preserve">. AN </w:t>
      </w:r>
      <w:r w:rsidR="00CC5897" w:rsidRPr="0021481A">
        <w:rPr>
          <w:rStyle w:val="Incipit"/>
          <w:lang w:val="en-US"/>
        </w:rPr>
        <w:t>A primaeva</w:t>
      </w:r>
      <w:r w:rsidR="00CC5897" w:rsidRPr="0021481A">
        <w:rPr>
          <w:lang w:val="en-US"/>
        </w:rPr>
        <w:t xml:space="preserve">. PS </w:t>
      </w:r>
      <w:r w:rsidR="00CC5897" w:rsidRPr="0021481A">
        <w:rPr>
          <w:rStyle w:val="Incipit"/>
          <w:lang w:val="en-US"/>
        </w:rPr>
        <w:t>Domine quid multiplicati</w:t>
      </w:r>
      <w:r w:rsidR="00CC5897" w:rsidRPr="0021481A">
        <w:rPr>
          <w:lang w:val="en-US"/>
        </w:rPr>
        <w:t xml:space="preserve">. VS </w:t>
      </w:r>
      <w:r w:rsidR="00CC5897" w:rsidRPr="0021481A">
        <w:rPr>
          <w:rStyle w:val="Incipit"/>
          <w:lang w:val="en-US"/>
        </w:rPr>
        <w:t>Gloria et honore</w:t>
      </w:r>
      <w:r w:rsidR="00CC5897" w:rsidRPr="0021481A">
        <w:rPr>
          <w:lang w:val="en-US"/>
        </w:rPr>
        <w:t xml:space="preserve">. Legitur vita ipsius [LHI] </w:t>
      </w:r>
      <w:r w:rsidR="00CC5897" w:rsidRPr="0021481A">
        <w:rPr>
          <w:rStyle w:val="Incipit"/>
          <w:lang w:val="en-US"/>
        </w:rPr>
        <w:t>Si quorumlibet sanctorum</w:t>
      </w:r>
      <w:r w:rsidR="00CC5897" w:rsidRPr="0021481A">
        <w:rPr>
          <w:lang w:val="en-US"/>
        </w:rPr>
        <w:t xml:space="preserve"> cum tribus responsoriis. RP </w:t>
      </w:r>
      <w:r w:rsidR="00CC5897" w:rsidRPr="0021481A">
        <w:rPr>
          <w:rStyle w:val="Incipit"/>
          <w:lang w:val="en-US"/>
        </w:rPr>
        <w:t>Praeclarus Christi</w:t>
      </w:r>
      <w:r w:rsidR="00CC5897" w:rsidRPr="0021481A">
        <w:rPr>
          <w:lang w:val="en-US"/>
        </w:rPr>
        <w:t xml:space="preserve">. RP </w:t>
      </w:r>
      <w:r w:rsidR="00CC5897" w:rsidRPr="0021481A">
        <w:rPr>
          <w:rStyle w:val="Incipit"/>
          <w:lang w:val="en-US"/>
        </w:rPr>
        <w:t>Vidi in somnis</w:t>
      </w:r>
      <w:r w:rsidR="00CC5897" w:rsidRPr="0021481A">
        <w:rPr>
          <w:lang w:val="en-US"/>
        </w:rPr>
        <w:t xml:space="preserve">. RP </w:t>
      </w:r>
      <w:r w:rsidR="00CC5897" w:rsidRPr="0021481A">
        <w:rPr>
          <w:rStyle w:val="Incipit"/>
          <w:lang w:val="en-US"/>
        </w:rPr>
        <w:t>Sacerdos Christi</w:t>
      </w:r>
      <w:r w:rsidR="00CC5897" w:rsidRPr="0021481A">
        <w:rPr>
          <w:lang w:val="en-US"/>
        </w:rPr>
        <w:t xml:space="preserve">. </w:t>
      </w:r>
      <w:r w:rsidR="00CC5897" w:rsidRPr="0021481A">
        <w:rPr>
          <w:lang w:val="es-ES"/>
        </w:rPr>
        <w:t xml:space="preserve">[TD] </w:t>
      </w:r>
      <w:r w:rsidR="00CC5897" w:rsidRPr="0021481A">
        <w:rPr>
          <w:rStyle w:val="Incipit"/>
          <w:lang w:val="es-ES"/>
        </w:rPr>
        <w:t>Te deum laudamus</w:t>
      </w:r>
      <w:r w:rsidR="00CC5897" w:rsidRPr="0021481A">
        <w:rPr>
          <w:lang w:val="es-ES"/>
        </w:rPr>
        <w:t>.</w:t>
      </w:r>
    </w:p>
    <w:p w:rsidR="00CC5897" w:rsidRPr="0021481A" w:rsidRDefault="00CC5897" w:rsidP="00BB6B12">
      <w:pPr>
        <w:rPr>
          <w:lang w:val="pt-PT"/>
        </w:rPr>
      </w:pPr>
      <w:r w:rsidRPr="0021481A">
        <w:rPr>
          <w:rStyle w:val="Time1"/>
          <w:lang w:val="es-ES"/>
        </w:rPr>
        <w:t>Ad laudes</w:t>
      </w:r>
      <w:r w:rsidRPr="0021481A">
        <w:rPr>
          <w:lang w:val="es-ES"/>
        </w:rPr>
        <w:t xml:space="preserve"> AN </w:t>
      </w:r>
      <w:r w:rsidRPr="0021481A">
        <w:rPr>
          <w:rStyle w:val="Incipit"/>
          <w:lang w:val="es-ES"/>
        </w:rPr>
        <w:t>Lucerna accensa</w:t>
      </w:r>
      <w:r w:rsidR="0074241C" w:rsidRPr="0021481A">
        <w:rPr>
          <w:lang w:val="es-ES"/>
        </w:rPr>
        <w:t xml:space="preserve">. </w:t>
      </w:r>
      <w:r w:rsidRPr="0021481A">
        <w:rPr>
          <w:lang w:val="es-ES"/>
        </w:rPr>
        <w:t xml:space="preserve">AN </w:t>
      </w:r>
      <w:r w:rsidRPr="0021481A">
        <w:rPr>
          <w:rStyle w:val="Incipit"/>
          <w:lang w:val="es-ES"/>
        </w:rPr>
        <w:t>Pastor ecclesiastico</w:t>
      </w:r>
      <w:r w:rsidRPr="0021481A">
        <w:rPr>
          <w:lang w:val="es-ES"/>
        </w:rPr>
        <w:t xml:space="preserve">. </w:t>
      </w:r>
      <w:r w:rsidRPr="0021481A">
        <w:rPr>
          <w:lang w:val="pt-PT"/>
        </w:rPr>
        <w:t xml:space="preserve">AN </w:t>
      </w:r>
      <w:r w:rsidRPr="0021481A">
        <w:rPr>
          <w:rStyle w:val="Incipit"/>
          <w:lang w:val="pt-PT"/>
        </w:rPr>
        <w:t>Per multa virtutum</w:t>
      </w:r>
      <w:r w:rsidRPr="0021481A">
        <w:rPr>
          <w:lang w:val="pt-PT"/>
        </w:rPr>
        <w:t xml:space="preserve">. </w:t>
      </w:r>
      <w:r w:rsidR="006B0221" w:rsidRPr="0021481A">
        <w:rPr>
          <w:lang w:val="pt-PT"/>
        </w:rPr>
        <w:t xml:space="preserve">AN </w:t>
      </w:r>
      <w:r w:rsidR="006B0221" w:rsidRPr="0021481A">
        <w:rPr>
          <w:rStyle w:val="Incipit"/>
          <w:lang w:val="pt-PT"/>
        </w:rPr>
        <w:t>Futurorum praescius</w:t>
      </w:r>
      <w:r w:rsidR="006B0221" w:rsidRPr="0021481A">
        <w:rPr>
          <w:lang w:val="pt-PT"/>
        </w:rPr>
        <w:t xml:space="preserve">. AN </w:t>
      </w:r>
      <w:r w:rsidR="006B0221" w:rsidRPr="0021481A">
        <w:rPr>
          <w:rStyle w:val="Incipit"/>
          <w:lang w:val="pt-PT"/>
        </w:rPr>
        <w:t>Venerabilis decani</w:t>
      </w:r>
      <w:r w:rsidR="006B0221" w:rsidRPr="0021481A">
        <w:rPr>
          <w:lang w:val="pt-PT"/>
        </w:rPr>
        <w:t xml:space="preserve">. AB </w:t>
      </w:r>
      <w:r w:rsidR="006B0221" w:rsidRPr="0021481A">
        <w:rPr>
          <w:rStyle w:val="Incipit"/>
          <w:lang w:val="pt-PT"/>
        </w:rPr>
        <w:t>|Visita::Visitet| nos</w:t>
      </w:r>
      <w:r w:rsidR="006B0221" w:rsidRPr="0021481A">
        <w:rPr>
          <w:lang w:val="pt-PT"/>
        </w:rPr>
        <w:t xml:space="preserve">. (139rb) OR </w:t>
      </w:r>
      <w:r w:rsidR="006B0221" w:rsidRPr="0021481A">
        <w:rPr>
          <w:rStyle w:val="Incipit"/>
          <w:lang w:val="pt-PT"/>
        </w:rPr>
        <w:t>Deus qui hodiernam diem</w:t>
      </w:r>
      <w:r w:rsidR="006B0221" w:rsidRPr="0021481A">
        <w:rPr>
          <w:lang w:val="pt-PT"/>
        </w:rPr>
        <w:t>. Deinde antip</w:t>
      </w:r>
      <w:r w:rsidR="00CD7320" w:rsidRPr="0021481A">
        <w:rPr>
          <w:lang w:val="pt-PT"/>
        </w:rPr>
        <w:t>hona et oratio de resurrectione.</w:t>
      </w:r>
    </w:p>
    <w:p w:rsidR="006B0221" w:rsidRPr="0021481A" w:rsidRDefault="006B0221" w:rsidP="00BB6B12">
      <w:pPr>
        <w:rPr>
          <w:lang w:val="pt-PT"/>
        </w:rPr>
      </w:pPr>
      <w:r w:rsidRPr="0021481A">
        <w:rPr>
          <w:rStyle w:val="Time1"/>
          <w:lang w:val="pt-PT"/>
        </w:rPr>
        <w:t>Ad primam</w:t>
      </w:r>
      <w:r w:rsidRPr="0021481A">
        <w:rPr>
          <w:lang w:val="pt-PT"/>
        </w:rPr>
        <w:t xml:space="preserve"> AN </w:t>
      </w:r>
      <w:r w:rsidRPr="0021481A">
        <w:rPr>
          <w:rStyle w:val="Incipit"/>
          <w:lang w:val="pt-PT"/>
        </w:rPr>
        <w:t>|Totum::Votum|</w:t>
      </w:r>
      <w:r w:rsidRPr="0021481A">
        <w:rPr>
          <w:lang w:val="pt-PT"/>
        </w:rPr>
        <w:t>. Cetera</w:t>
      </w:r>
      <w:r w:rsidR="00FF6C06" w:rsidRPr="0021481A">
        <w:rPr>
          <w:lang w:val="pt-PT"/>
        </w:rPr>
        <w:t xml:space="preserve"> omnia de resurrectione.</w:t>
      </w:r>
    </w:p>
    <w:p w:rsidR="00FF6C06" w:rsidRPr="0021481A" w:rsidRDefault="00FF6C06" w:rsidP="00BB6B12">
      <w:pPr>
        <w:rPr>
          <w:lang w:val="pt-PT"/>
        </w:rPr>
      </w:pPr>
      <w:r w:rsidRPr="0021481A">
        <w:rPr>
          <w:rStyle w:val="Time1"/>
          <w:lang w:val="pt-PT"/>
        </w:rPr>
        <w:t>Ad tertiam</w:t>
      </w:r>
      <w:r w:rsidRPr="0021481A">
        <w:rPr>
          <w:lang w:val="pt-PT"/>
        </w:rPr>
        <w:t xml:space="preserve"> AN </w:t>
      </w:r>
      <w:r w:rsidRPr="0021481A">
        <w:rPr>
          <w:rStyle w:val="Incipit"/>
          <w:lang w:val="pt-PT"/>
        </w:rPr>
        <w:t>Complevit opere</w:t>
      </w:r>
      <w:r w:rsidRPr="0021481A">
        <w:rPr>
          <w:lang w:val="pt-PT"/>
        </w:rPr>
        <w:t>. Capitulu</w:t>
      </w:r>
      <w:r w:rsidR="009961C3" w:rsidRPr="0021481A">
        <w:rPr>
          <w:lang w:val="pt-PT"/>
        </w:rPr>
        <w:t xml:space="preserve">m et responsorium de uno confessore. OR </w:t>
      </w:r>
      <w:r w:rsidR="009961C3" w:rsidRPr="0021481A">
        <w:rPr>
          <w:rStyle w:val="Incipit"/>
          <w:lang w:val="pt-PT"/>
        </w:rPr>
        <w:t>Deus qui hodiernam diem</w:t>
      </w:r>
      <w:r w:rsidR="009961C3" w:rsidRPr="0021481A">
        <w:rPr>
          <w:lang w:val="pt-PT"/>
        </w:rPr>
        <w:t>.</w:t>
      </w:r>
    </w:p>
    <w:p w:rsidR="009961C3" w:rsidRPr="0021481A" w:rsidRDefault="009961C3" w:rsidP="00BB6B12">
      <w:pPr>
        <w:rPr>
          <w:lang w:val="pt-PT"/>
        </w:rPr>
      </w:pPr>
      <w:r w:rsidRPr="0021481A">
        <w:rPr>
          <w:rStyle w:val="Time1"/>
          <w:lang w:val="it-IT"/>
        </w:rPr>
        <w:lastRenderedPageBreak/>
        <w:t>Ad missam</w:t>
      </w:r>
      <w:r w:rsidRPr="0021481A">
        <w:rPr>
          <w:lang w:val="it-IT"/>
        </w:rPr>
        <w:t xml:space="preserve"> IN </w:t>
      </w:r>
      <w:r w:rsidRPr="0021481A">
        <w:rPr>
          <w:rStyle w:val="Incipit"/>
          <w:lang w:val="it-IT"/>
        </w:rPr>
        <w:t>Protexisti me</w:t>
      </w:r>
      <w:r w:rsidRPr="0021481A">
        <w:rPr>
          <w:lang w:val="it-I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w:t>
      </w:r>
      <w:r w:rsidRPr="0021481A">
        <w:rPr>
          <w:lang w:val="pt-PT"/>
        </w:rPr>
        <w:t xml:space="preserve">ORCL </w:t>
      </w:r>
      <w:r w:rsidRPr="0021481A">
        <w:rPr>
          <w:rStyle w:val="Incipit"/>
          <w:lang w:val="pt-PT"/>
        </w:rPr>
        <w:t>Deus qui hodiernam</w:t>
      </w:r>
      <w:r w:rsidRPr="0021481A">
        <w:rPr>
          <w:lang w:val="pt-PT"/>
        </w:rPr>
        <w:t>. |</w:t>
      </w:r>
      <w:r w:rsidR="00AC0273" w:rsidRPr="0021481A">
        <w:rPr>
          <w:lang w:val="pt-PT"/>
        </w:rPr>
        <w:t>Secundam orationem::Secunda oratio</w:t>
      </w:r>
      <w:r w:rsidRPr="0021481A">
        <w:rPr>
          <w:lang w:val="pt-PT"/>
        </w:rPr>
        <w:t>|</w:t>
      </w:r>
      <w:r w:rsidR="00AC0273" w:rsidRPr="0021481A">
        <w:rPr>
          <w:lang w:val="pt-PT"/>
        </w:rPr>
        <w:t xml:space="preserve"> de resurrectione. </w:t>
      </w:r>
      <w:r w:rsidR="00212379" w:rsidRPr="0021481A">
        <w:rPr>
          <w:lang w:val="pt-PT"/>
        </w:rPr>
        <w:t>|Tertiam::</w:t>
      </w:r>
      <w:r w:rsidR="00AC0273" w:rsidRPr="0021481A">
        <w:rPr>
          <w:lang w:val="pt-PT"/>
        </w:rPr>
        <w:t>Tertia</w:t>
      </w:r>
      <w:r w:rsidR="00212379" w:rsidRPr="0021481A">
        <w:rPr>
          <w:lang w:val="pt-PT"/>
        </w:rPr>
        <w:t>|</w:t>
      </w:r>
      <w:r w:rsidR="00AC0273" w:rsidRPr="0021481A">
        <w:rPr>
          <w:lang w:val="pt-PT"/>
        </w:rPr>
        <w:t xml:space="preserve"> quam velis. |Quartam::Quarta| de dominica. EP </w:t>
      </w:r>
      <w:r w:rsidR="00AC0273" w:rsidRPr="0021481A">
        <w:rPr>
          <w:rStyle w:val="Incipit"/>
          <w:lang w:val="pt-PT"/>
        </w:rPr>
        <w:t>Habemus pontificem</w:t>
      </w:r>
      <w:r w:rsidR="00AC0273" w:rsidRPr="0021481A">
        <w:rPr>
          <w:lang w:val="pt-PT"/>
        </w:rPr>
        <w:t xml:space="preserve">. ALV </w:t>
      </w:r>
      <w:r w:rsidR="00AC0273" w:rsidRPr="0021481A">
        <w:rPr>
          <w:rStyle w:val="Incipit"/>
          <w:lang w:val="pt-PT"/>
        </w:rPr>
        <w:t>Surrexit pastor</w:t>
      </w:r>
      <w:r w:rsidR="00AC0273" w:rsidRPr="0021481A">
        <w:rPr>
          <w:lang w:val="pt-PT"/>
        </w:rPr>
        <w:t xml:space="preserve">. ALV </w:t>
      </w:r>
      <w:r w:rsidR="00AC0273" w:rsidRPr="0021481A">
        <w:rPr>
          <w:rStyle w:val="Incipit"/>
          <w:lang w:val="pt-PT"/>
        </w:rPr>
        <w:t>Iuravit dominus</w:t>
      </w:r>
      <w:r w:rsidR="00AC0273" w:rsidRPr="0021481A">
        <w:rPr>
          <w:lang w:val="pt-PT"/>
        </w:rPr>
        <w:t>. S</w:t>
      </w:r>
      <w:r w:rsidR="005339F2" w:rsidRPr="0021481A">
        <w:rPr>
          <w:lang w:val="pt-PT"/>
        </w:rPr>
        <w:t xml:space="preserve">E </w:t>
      </w:r>
      <w:r w:rsidR="005339F2" w:rsidRPr="0021481A">
        <w:rPr>
          <w:rStyle w:val="Incipit"/>
          <w:lang w:val="pt-PT"/>
        </w:rPr>
        <w:t>Iubar lucis</w:t>
      </w:r>
      <w:r w:rsidR="005339F2" w:rsidRPr="0021481A">
        <w:rPr>
          <w:lang w:val="pt-PT"/>
        </w:rPr>
        <w:t xml:space="preserve">. EV </w:t>
      </w:r>
      <w:r w:rsidR="005339F2" w:rsidRPr="0021481A">
        <w:rPr>
          <w:rStyle w:val="Incipit"/>
          <w:lang w:val="pt-PT"/>
        </w:rPr>
        <w:t>Ego sum vitis</w:t>
      </w:r>
      <w:r w:rsidR="004A4342" w:rsidRPr="0021481A">
        <w:rPr>
          <w:lang w:val="pt-PT"/>
        </w:rPr>
        <w:t xml:space="preserve">. OF </w:t>
      </w:r>
      <w:r w:rsidR="004A4342" w:rsidRPr="0021481A">
        <w:rPr>
          <w:rStyle w:val="Incipit"/>
          <w:lang w:val="pt-PT"/>
        </w:rPr>
        <w:t>Confitebuntur</w:t>
      </w:r>
      <w:r w:rsidR="004A4342" w:rsidRPr="0021481A">
        <w:rPr>
          <w:lang w:val="pt-PT"/>
        </w:rPr>
        <w:t xml:space="preserve">. CO </w:t>
      </w:r>
      <w:r w:rsidR="004A4342" w:rsidRPr="0021481A">
        <w:rPr>
          <w:rStyle w:val="Incipit"/>
          <w:lang w:val="pt-PT"/>
        </w:rPr>
        <w:t>Ego sum vitis</w:t>
      </w:r>
      <w:r w:rsidR="004A4342" w:rsidRPr="0021481A">
        <w:rPr>
          <w:lang w:val="pt-PT"/>
        </w:rPr>
        <w:t xml:space="preserve"> </w:t>
      </w:r>
      <w:r w:rsidR="005339F2" w:rsidRPr="0021481A">
        <w:rPr>
          <w:lang w:val="pt-PT"/>
        </w:rPr>
        <w:t xml:space="preserve">cum [IM] </w:t>
      </w:r>
      <w:r w:rsidR="005339F2" w:rsidRPr="0021481A">
        <w:rPr>
          <w:rStyle w:val="Incipit"/>
          <w:lang w:val="pt-PT"/>
        </w:rPr>
        <w:t>Ite missa est</w:t>
      </w:r>
      <w:r w:rsidR="005339F2" w:rsidRPr="0021481A">
        <w:rPr>
          <w:lang w:val="pt-PT"/>
        </w:rPr>
        <w:t>.</w:t>
      </w:r>
    </w:p>
    <w:p w:rsidR="005339F2" w:rsidRPr="0021481A" w:rsidRDefault="005339F2" w:rsidP="00BB6B12">
      <w:pPr>
        <w:rPr>
          <w:lang w:val="pt-PT"/>
        </w:rPr>
      </w:pPr>
      <w:r w:rsidRPr="0021481A">
        <w:rPr>
          <w:rStyle w:val="Time1"/>
          <w:lang w:val="pt-PT"/>
        </w:rPr>
        <w:t>Ad sextam</w:t>
      </w:r>
      <w:r w:rsidRPr="0021481A">
        <w:rPr>
          <w:lang w:val="pt-PT"/>
        </w:rPr>
        <w:t xml:space="preserve"> AN </w:t>
      </w:r>
      <w:r w:rsidRPr="0021481A">
        <w:rPr>
          <w:rStyle w:val="Incipit"/>
          <w:lang w:val="pt-PT"/>
        </w:rPr>
        <w:t>Non praecessit</w:t>
      </w:r>
      <w:r w:rsidRPr="0021481A">
        <w:rPr>
          <w:lang w:val="pt-PT"/>
        </w:rPr>
        <w:t>. Capitulum et responsorium (139va) de uno pontifice. Oratio ut supra.</w:t>
      </w:r>
    </w:p>
    <w:p w:rsidR="005339F2" w:rsidRPr="0021481A" w:rsidRDefault="005339F2" w:rsidP="00BB6B12">
      <w:pPr>
        <w:rPr>
          <w:lang w:val="pt-PT"/>
        </w:rPr>
      </w:pPr>
      <w:r w:rsidRPr="0021481A">
        <w:rPr>
          <w:rStyle w:val="Time1"/>
          <w:lang w:val="pt-PT"/>
        </w:rPr>
        <w:t>Ad nonam</w:t>
      </w:r>
      <w:r w:rsidRPr="0021481A">
        <w:rPr>
          <w:lang w:val="pt-PT"/>
        </w:rPr>
        <w:t xml:space="preserve"> AN </w:t>
      </w:r>
      <w:r w:rsidRPr="0021481A">
        <w:rPr>
          <w:rStyle w:val="Incipit"/>
          <w:lang w:val="pt-PT"/>
        </w:rPr>
        <w:t>|Quando::Quam| sancte</w:t>
      </w:r>
      <w:r w:rsidRPr="0021481A">
        <w:rPr>
          <w:lang w:val="pt-PT"/>
        </w:rPr>
        <w:t>.</w:t>
      </w:r>
      <w:r w:rsidR="00CD7320" w:rsidRPr="0021481A">
        <w:rPr>
          <w:lang w:val="pt-PT"/>
        </w:rPr>
        <w:t xml:space="preserve"> Reliqua ut supra.</w:t>
      </w:r>
    </w:p>
    <w:p w:rsidR="00CD7320" w:rsidRPr="0021481A" w:rsidRDefault="00CD7320" w:rsidP="00CD7320">
      <w:pPr>
        <w:pStyle w:val="Titolo1"/>
        <w:rPr>
          <w:lang w:val="pt-PT"/>
        </w:rPr>
      </w:pPr>
      <w:r w:rsidRPr="0021481A">
        <w:rPr>
          <w:lang w:val="pt-PT"/>
        </w:rPr>
        <w:t>IOANNIS ANTE PORTAM LATINAM</w:t>
      </w:r>
    </w:p>
    <w:p w:rsidR="00CD7320" w:rsidRPr="0021481A" w:rsidRDefault="00CD7320" w:rsidP="00CD7320">
      <w:pPr>
        <w:rPr>
          <w:lang w:val="pt-PT"/>
        </w:rPr>
      </w:pPr>
      <w:r w:rsidRPr="0021481A">
        <w:rPr>
          <w:rStyle w:val="Time1"/>
          <w:lang w:val="pt-PT"/>
        </w:rPr>
        <w:t>Ad vesperas</w:t>
      </w:r>
      <w:r w:rsidRPr="0021481A">
        <w:rPr>
          <w:lang w:val="pt-PT"/>
        </w:rPr>
        <w:t xml:space="preserve"> AN </w:t>
      </w:r>
      <w:r w:rsidRPr="0021481A">
        <w:rPr>
          <w:rStyle w:val="Incipit"/>
          <w:lang w:val="pt-PT"/>
        </w:rPr>
        <w:t>Alleluia</w:t>
      </w:r>
      <w:r w:rsidRPr="0021481A">
        <w:rPr>
          <w:lang w:val="pt-PT"/>
        </w:rPr>
        <w:t xml:space="preserve"> super feriales psalmos.</w:t>
      </w:r>
      <w:r w:rsidR="000D5695" w:rsidRPr="0021481A">
        <w:rPr>
          <w:lang w:val="pt-PT"/>
        </w:rPr>
        <w:t xml:space="preserve"> CP </w:t>
      </w:r>
      <w:r w:rsidR="000D5695" w:rsidRPr="0021481A">
        <w:rPr>
          <w:rStyle w:val="Incipit"/>
          <w:lang w:val="pt-PT"/>
        </w:rPr>
        <w:t>Cum transieris</w:t>
      </w:r>
      <w:r w:rsidR="000D5695" w:rsidRPr="0021481A">
        <w:rPr>
          <w:lang w:val="pt-PT"/>
        </w:rPr>
        <w:t xml:space="preserve">. HY </w:t>
      </w:r>
      <w:r w:rsidR="000D5695" w:rsidRPr="0021481A">
        <w:rPr>
          <w:rStyle w:val="Incipit"/>
          <w:lang w:val="pt-PT"/>
        </w:rPr>
        <w:t>Vita sanctorum</w:t>
      </w:r>
      <w:r w:rsidR="000D5695" w:rsidRPr="0021481A">
        <w:rPr>
          <w:lang w:val="pt-PT"/>
        </w:rPr>
        <w:t xml:space="preserve">. VS </w:t>
      </w:r>
      <w:r w:rsidR="000D5695" w:rsidRPr="0021481A">
        <w:rPr>
          <w:rStyle w:val="Incipit"/>
          <w:lang w:val="pt-PT"/>
        </w:rPr>
        <w:t>In omnem terram</w:t>
      </w:r>
      <w:r w:rsidR="00613763" w:rsidRPr="0021481A">
        <w:rPr>
          <w:lang w:val="pt-PT"/>
        </w:rPr>
        <w:t>. A</w:t>
      </w:r>
      <w:r w:rsidR="000D5695" w:rsidRPr="0021481A">
        <w:rPr>
          <w:lang w:val="pt-PT"/>
        </w:rPr>
        <w:t xml:space="preserve">M </w:t>
      </w:r>
      <w:r w:rsidR="000D5695" w:rsidRPr="0021481A">
        <w:rPr>
          <w:rStyle w:val="Incipit"/>
          <w:lang w:val="pt-PT"/>
        </w:rPr>
        <w:t>Ecce ego Ioannes vidi ostium</w:t>
      </w:r>
      <w:r w:rsidR="000D5695" w:rsidRPr="0021481A">
        <w:rPr>
          <w:lang w:val="pt-PT"/>
        </w:rPr>
        <w:t xml:space="preserve">. OR </w:t>
      </w:r>
      <w:r w:rsidR="000D5695" w:rsidRPr="0021481A">
        <w:rPr>
          <w:rStyle w:val="Incipit"/>
          <w:lang w:val="pt-PT"/>
        </w:rPr>
        <w:t>Deus qui conspicis</w:t>
      </w:r>
      <w:r w:rsidR="000D5695" w:rsidRPr="0021481A">
        <w:rPr>
          <w:lang w:val="pt-PT"/>
        </w:rPr>
        <w:t xml:space="preserve">. Deinde de sancto |Gothardo::Godehardo| AC </w:t>
      </w:r>
      <w:r w:rsidR="000D5695" w:rsidRPr="0021481A">
        <w:rPr>
          <w:rStyle w:val="Incipit"/>
          <w:lang w:val="pt-PT"/>
        </w:rPr>
        <w:t>O ubique |praedicando::praedicanda|</w:t>
      </w:r>
      <w:r w:rsidR="000D5695" w:rsidRPr="0021481A">
        <w:rPr>
          <w:lang w:val="pt-PT"/>
        </w:rPr>
        <w:t xml:space="preserve">. ORC </w:t>
      </w:r>
      <w:r w:rsidR="000D5695" w:rsidRPr="0021481A">
        <w:rPr>
          <w:rStyle w:val="Incipit"/>
          <w:lang w:val="pt-PT"/>
        </w:rPr>
        <w:t>Deus qui hodiernam diem</w:t>
      </w:r>
      <w:r w:rsidR="000D5695" w:rsidRPr="0021481A">
        <w:rPr>
          <w:lang w:val="pt-PT"/>
        </w:rPr>
        <w:t>. Deinde fit processio ut supra.</w:t>
      </w:r>
    </w:p>
    <w:p w:rsidR="000D5695" w:rsidRPr="0021481A" w:rsidRDefault="000D5695" w:rsidP="00CD7320">
      <w:pPr>
        <w:rPr>
          <w:lang w:val="pt-PT"/>
        </w:rPr>
      </w:pPr>
      <w:r w:rsidRPr="0021481A">
        <w:rPr>
          <w:rStyle w:val="Time1"/>
          <w:lang w:val="pt-PT"/>
        </w:rPr>
        <w:t>Ad matutinam</w:t>
      </w:r>
      <w:r w:rsidRPr="0021481A">
        <w:rPr>
          <w:lang w:val="pt-PT"/>
        </w:rPr>
        <w:t xml:space="preserve"> INV </w:t>
      </w:r>
      <w:r w:rsidRPr="0021481A">
        <w:rPr>
          <w:rStyle w:val="Incipit"/>
          <w:lang w:val="pt-PT"/>
        </w:rPr>
        <w:t>Alleluia regem apostolorum</w:t>
      </w:r>
      <w:r w:rsidRPr="0021481A">
        <w:rPr>
          <w:lang w:val="pt-PT"/>
        </w:rPr>
        <w:t xml:space="preserve">. PS </w:t>
      </w:r>
      <w:r w:rsidRPr="0021481A">
        <w:rPr>
          <w:rStyle w:val="Incipit"/>
          <w:lang w:val="pt-PT"/>
        </w:rPr>
        <w:t>Venite</w:t>
      </w:r>
      <w:r w:rsidR="00416658" w:rsidRPr="0021481A">
        <w:rPr>
          <w:rStyle w:val="Incipit"/>
          <w:lang w:val="pt-PT"/>
        </w:rPr>
        <w:t xml:space="preserve"> exultemus</w:t>
      </w:r>
      <w:r w:rsidR="00416658" w:rsidRPr="0021481A">
        <w:rPr>
          <w:lang w:val="pt-PT"/>
        </w:rPr>
        <w:t xml:space="preserve">. AN </w:t>
      </w:r>
      <w:r w:rsidR="00416658" w:rsidRPr="0021481A">
        <w:rPr>
          <w:rStyle w:val="Incipit"/>
          <w:lang w:val="pt-PT"/>
        </w:rPr>
        <w:t>Tristitia vestra</w:t>
      </w:r>
      <w:r w:rsidR="00416658" w:rsidRPr="0021481A">
        <w:rPr>
          <w:lang w:val="pt-PT"/>
        </w:rPr>
        <w:t xml:space="preserve"> super psalmos. </w:t>
      </w:r>
      <w:r w:rsidR="0053075D" w:rsidRPr="0021481A">
        <w:rPr>
          <w:lang w:val="fr-FR"/>
        </w:rPr>
        <w:t>[</w:t>
      </w:r>
      <w:r w:rsidR="00416658" w:rsidRPr="0021481A">
        <w:rPr>
          <w:lang w:val="fr-FR"/>
        </w:rPr>
        <w:t>PS</w:t>
      </w:r>
      <w:r w:rsidR="0053075D" w:rsidRPr="0021481A">
        <w:rPr>
          <w:lang w:val="fr-FR"/>
        </w:rPr>
        <w:t>]</w:t>
      </w:r>
      <w:r w:rsidR="00416658" w:rsidRPr="0021481A">
        <w:rPr>
          <w:lang w:val="fr-FR"/>
        </w:rPr>
        <w:t xml:space="preserve"> </w:t>
      </w:r>
      <w:r w:rsidR="00416658" w:rsidRPr="0021481A">
        <w:rPr>
          <w:rStyle w:val="Incipit"/>
          <w:lang w:val="fr-FR"/>
        </w:rPr>
        <w:t>Confitebimur</w:t>
      </w:r>
      <w:r w:rsidR="00416658" w:rsidRPr="0021481A">
        <w:rPr>
          <w:lang w:val="fr-FR"/>
        </w:rPr>
        <w:t xml:space="preserve">. PS </w:t>
      </w:r>
      <w:r w:rsidR="00416658" w:rsidRPr="0021481A">
        <w:rPr>
          <w:rStyle w:val="Incipit"/>
          <w:lang w:val="fr-FR"/>
        </w:rPr>
        <w:t>Dominus regnavit exultet</w:t>
      </w:r>
      <w:r w:rsidR="00416658" w:rsidRPr="0021481A">
        <w:rPr>
          <w:lang w:val="fr-FR"/>
        </w:rPr>
        <w:t xml:space="preserve">. PS </w:t>
      </w:r>
      <w:r w:rsidR="00416658" w:rsidRPr="0021481A">
        <w:rPr>
          <w:rStyle w:val="Incipit"/>
          <w:lang w:val="fr-FR"/>
        </w:rPr>
        <w:t>Dominus regnavit irascantur</w:t>
      </w:r>
      <w:r w:rsidR="00416658" w:rsidRPr="0021481A">
        <w:rPr>
          <w:lang w:val="fr-FR"/>
        </w:rPr>
        <w:t xml:space="preserve">. </w:t>
      </w:r>
      <w:r w:rsidR="00416658" w:rsidRPr="0021481A">
        <w:rPr>
          <w:lang w:val="pt-PT"/>
        </w:rPr>
        <w:t xml:space="preserve">VS </w:t>
      </w:r>
      <w:r w:rsidR="00416658" w:rsidRPr="0021481A">
        <w:rPr>
          <w:rStyle w:val="Incipit"/>
          <w:lang w:val="pt-PT"/>
        </w:rPr>
        <w:t>In omnem terram</w:t>
      </w:r>
      <w:r w:rsidR="00416658" w:rsidRPr="0021481A">
        <w:rPr>
          <w:lang w:val="pt-PT"/>
        </w:rPr>
        <w:t xml:space="preserve">. Legitur EV </w:t>
      </w:r>
      <w:r w:rsidR="00416658" w:rsidRPr="0021481A">
        <w:rPr>
          <w:rStyle w:val="Incipit"/>
          <w:lang w:val="pt-PT"/>
        </w:rPr>
        <w:t>Ego sum vitis vera</w:t>
      </w:r>
      <w:r w:rsidR="00416658" w:rsidRPr="0021481A">
        <w:rPr>
          <w:lang w:val="pt-PT"/>
        </w:rPr>
        <w:t xml:space="preserve">. RP </w:t>
      </w:r>
      <w:r w:rsidR="00416658" w:rsidRPr="0021481A">
        <w:rPr>
          <w:rStyle w:val="Incipit"/>
          <w:lang w:val="pt-PT"/>
        </w:rPr>
        <w:t>Beatus vir</w:t>
      </w:r>
      <w:r w:rsidR="00416658" w:rsidRPr="0021481A">
        <w:rPr>
          <w:lang w:val="pt-PT"/>
        </w:rPr>
        <w:t>. (139vb) RP</w:t>
      </w:r>
      <w:r w:rsidR="00C64AFD" w:rsidRPr="0021481A">
        <w:rPr>
          <w:lang w:val="pt-PT"/>
        </w:rPr>
        <w:t xml:space="preserve"> </w:t>
      </w:r>
      <w:r w:rsidR="00C64AFD" w:rsidRPr="0021481A">
        <w:rPr>
          <w:rStyle w:val="Incipit"/>
          <w:lang w:val="pt-PT"/>
        </w:rPr>
        <w:t>Pretiosa</w:t>
      </w:r>
      <w:r w:rsidR="00C64AFD" w:rsidRPr="0021481A">
        <w:rPr>
          <w:lang w:val="pt-PT"/>
        </w:rPr>
        <w:t xml:space="preserve">. RP </w:t>
      </w:r>
      <w:r w:rsidR="00C64AFD" w:rsidRPr="0021481A">
        <w:rPr>
          <w:rStyle w:val="Incipit"/>
          <w:lang w:val="pt-PT"/>
        </w:rPr>
        <w:t>In servis suis</w:t>
      </w:r>
      <w:r w:rsidR="00C64AFD" w:rsidRPr="0021481A">
        <w:rPr>
          <w:lang w:val="pt-PT"/>
        </w:rPr>
        <w:t xml:space="preserve">. [TD] </w:t>
      </w:r>
      <w:r w:rsidR="00C64AFD" w:rsidRPr="0021481A">
        <w:rPr>
          <w:rStyle w:val="Incipit"/>
          <w:lang w:val="pt-PT"/>
        </w:rPr>
        <w:t>Te deum laudamus</w:t>
      </w:r>
      <w:r w:rsidR="00C64AFD" w:rsidRPr="0021481A">
        <w:rPr>
          <w:lang w:val="pt-PT"/>
        </w:rPr>
        <w:t>.</w:t>
      </w:r>
    </w:p>
    <w:p w:rsidR="00C64AFD" w:rsidRPr="0021481A" w:rsidRDefault="00C64AFD" w:rsidP="00CD7320">
      <w:pPr>
        <w:rPr>
          <w:lang w:val="fr-FR"/>
        </w:rPr>
      </w:pPr>
      <w:r w:rsidRPr="0021481A">
        <w:rPr>
          <w:rStyle w:val="Time1"/>
          <w:lang w:val="en-US"/>
        </w:rPr>
        <w:t>Ad laudes</w:t>
      </w:r>
      <w:r w:rsidRPr="0021481A">
        <w:rPr>
          <w:lang w:val="en-US"/>
        </w:rPr>
        <w:t xml:space="preserve"> AN </w:t>
      </w:r>
      <w:r w:rsidRPr="0021481A">
        <w:rPr>
          <w:rStyle w:val="Incipit"/>
          <w:lang w:val="en-US"/>
        </w:rPr>
        <w:t>Iustum deduxit</w:t>
      </w:r>
      <w:r w:rsidRPr="0021481A">
        <w:rPr>
          <w:lang w:val="en-US"/>
        </w:rPr>
        <w:t xml:space="preserve"> cum reliquis. </w:t>
      </w:r>
      <w:r w:rsidRPr="0021481A">
        <w:rPr>
          <w:lang w:val="it-IT"/>
        </w:rPr>
        <w:t xml:space="preserve">CP </w:t>
      </w:r>
      <w:r w:rsidRPr="0021481A">
        <w:rPr>
          <w:rStyle w:val="Incipit"/>
          <w:lang w:val="it-IT"/>
        </w:rPr>
        <w:t>Qui credit deo</w:t>
      </w:r>
      <w:r w:rsidRPr="0021481A">
        <w:rPr>
          <w:lang w:val="it-IT"/>
        </w:rPr>
        <w:t xml:space="preserve">. VS </w:t>
      </w:r>
      <w:r w:rsidRPr="0021481A">
        <w:rPr>
          <w:rStyle w:val="Incipit"/>
          <w:lang w:val="it-IT"/>
        </w:rPr>
        <w:t>Annuntiaverunt opera dei</w:t>
      </w:r>
      <w:r w:rsidRPr="0021481A">
        <w:rPr>
          <w:lang w:val="it-IT"/>
        </w:rPr>
        <w:t xml:space="preserve">. </w:t>
      </w:r>
      <w:r w:rsidRPr="0021481A">
        <w:rPr>
          <w:lang w:val="fr-FR"/>
        </w:rPr>
        <w:t xml:space="preserve">AB </w:t>
      </w:r>
      <w:r w:rsidRPr="0021481A">
        <w:rPr>
          <w:rStyle w:val="Incipit"/>
          <w:lang w:val="fr-FR"/>
        </w:rPr>
        <w:t>In ferventis olei</w:t>
      </w:r>
      <w:r w:rsidRPr="0021481A">
        <w:rPr>
          <w:lang w:val="fr-FR"/>
        </w:rPr>
        <w:t xml:space="preserve">. OR </w:t>
      </w:r>
      <w:r w:rsidRPr="0021481A">
        <w:rPr>
          <w:rStyle w:val="Incipit"/>
          <w:lang w:val="fr-FR"/>
        </w:rPr>
        <w:t>Deus qui conspicis</w:t>
      </w:r>
      <w:r w:rsidRPr="0021481A">
        <w:rPr>
          <w:lang w:val="fr-FR"/>
        </w:rPr>
        <w:t>. Deinde anti</w:t>
      </w:r>
      <w:r w:rsidR="008C166C" w:rsidRPr="0021481A">
        <w:rPr>
          <w:lang w:val="fr-FR"/>
        </w:rPr>
        <w:t xml:space="preserve">phona et oratio de resurrectione. </w:t>
      </w:r>
    </w:p>
    <w:p w:rsidR="008C166C" w:rsidRPr="0021481A" w:rsidRDefault="008C166C" w:rsidP="00CD7320">
      <w:pPr>
        <w:rPr>
          <w:lang w:val="fr-FR"/>
        </w:rPr>
      </w:pPr>
      <w:r w:rsidRPr="0021481A">
        <w:rPr>
          <w:rStyle w:val="Time1"/>
          <w:lang w:val="fr-FR"/>
        </w:rPr>
        <w:t>Ad cursu</w:t>
      </w:r>
      <w:r w:rsidR="00613763" w:rsidRPr="0021481A">
        <w:rPr>
          <w:rStyle w:val="Time1"/>
          <w:lang w:val="fr-FR"/>
        </w:rPr>
        <w:t>s</w:t>
      </w:r>
      <w:r w:rsidRPr="0021481A">
        <w:rPr>
          <w:lang w:val="fr-FR"/>
        </w:rPr>
        <w:t xml:space="preserve"> dicantur laudes. Et responsoria de apostolis.</w:t>
      </w:r>
    </w:p>
    <w:p w:rsidR="008C166C" w:rsidRPr="0021481A" w:rsidRDefault="008C166C" w:rsidP="00CD7320">
      <w:pPr>
        <w:rPr>
          <w:lang w:val="pt-PT"/>
        </w:rPr>
      </w:pPr>
      <w:r w:rsidRPr="0021481A">
        <w:rPr>
          <w:lang w:val="fr-FR"/>
        </w:rPr>
        <w:t>Post tertiam can</w:t>
      </w:r>
      <w:r w:rsidR="000F4D7E" w:rsidRPr="0021481A">
        <w:rPr>
          <w:lang w:val="fr-FR"/>
        </w:rPr>
        <w:t xml:space="preserve">tetur </w:t>
      </w:r>
      <w:r w:rsidR="000F4D7E" w:rsidRPr="0021481A">
        <w:rPr>
          <w:rStyle w:val="Time1"/>
          <w:lang w:val="fr-FR"/>
        </w:rPr>
        <w:t>missa</w:t>
      </w:r>
      <w:r w:rsidRPr="0021481A">
        <w:rPr>
          <w:lang w:val="fr-FR"/>
        </w:rPr>
        <w:t xml:space="preserve"> IN </w:t>
      </w:r>
      <w:r w:rsidRPr="0021481A">
        <w:rPr>
          <w:rStyle w:val="Incipit"/>
          <w:lang w:val="fr-FR"/>
        </w:rPr>
        <w:t>Protexisti me</w:t>
      </w:r>
      <w:r w:rsidRPr="0021481A">
        <w:rPr>
          <w:lang w:val="fr-FR"/>
        </w:rPr>
        <w:t xml:space="preserve">. [KY] </w:t>
      </w:r>
      <w:r w:rsidRPr="0021481A">
        <w:rPr>
          <w:rStyle w:val="Incipit"/>
          <w:lang w:val="fr-FR"/>
        </w:rPr>
        <w:t>Kyrie</w:t>
      </w:r>
      <w:r w:rsidRPr="0021481A">
        <w:rPr>
          <w:lang w:val="fr-FR"/>
        </w:rPr>
        <w:t xml:space="preserve"> cum [GL] </w:t>
      </w:r>
      <w:r w:rsidRPr="0021481A">
        <w:rPr>
          <w:rStyle w:val="Incipit"/>
          <w:lang w:val="fr-FR"/>
        </w:rPr>
        <w:t>Gloria in excelsis</w:t>
      </w:r>
      <w:r w:rsidRPr="0021481A">
        <w:rPr>
          <w:lang w:val="fr-FR"/>
        </w:rPr>
        <w:t xml:space="preserve">. ORCL </w:t>
      </w:r>
      <w:r w:rsidRPr="0021481A">
        <w:rPr>
          <w:rStyle w:val="Incipit"/>
          <w:lang w:val="fr-FR"/>
        </w:rPr>
        <w:t>Deus qui conspicis</w:t>
      </w:r>
      <w:r w:rsidRPr="0021481A">
        <w:rPr>
          <w:lang w:val="fr-FR"/>
        </w:rPr>
        <w:t>. Secunda de resurrectione. Tertia de dominica. EP</w:t>
      </w:r>
      <w:r w:rsidR="004E7420" w:rsidRPr="0021481A">
        <w:rPr>
          <w:lang w:val="fr-FR"/>
        </w:rPr>
        <w:t xml:space="preserve"> </w:t>
      </w:r>
      <w:r w:rsidR="004E7420" w:rsidRPr="0021481A">
        <w:rPr>
          <w:rStyle w:val="Incipit"/>
          <w:lang w:val="fr-FR"/>
        </w:rPr>
        <w:t>Haec dicit dominus deus creans</w:t>
      </w:r>
      <w:r w:rsidR="004E7420" w:rsidRPr="0021481A">
        <w:rPr>
          <w:lang w:val="fr-FR"/>
        </w:rPr>
        <w:t xml:space="preserve">. ALV </w:t>
      </w:r>
      <w:r w:rsidR="004E7420" w:rsidRPr="0021481A">
        <w:rPr>
          <w:rStyle w:val="Incipit"/>
          <w:lang w:val="fr-FR"/>
        </w:rPr>
        <w:t>Christus resurgens</w:t>
      </w:r>
      <w:r w:rsidR="004E7420" w:rsidRPr="0021481A">
        <w:rPr>
          <w:lang w:val="fr-FR"/>
        </w:rPr>
        <w:t xml:space="preserve">. ALV </w:t>
      </w:r>
      <w:r w:rsidR="004E7420" w:rsidRPr="0021481A">
        <w:rPr>
          <w:rStyle w:val="Incipit"/>
          <w:lang w:val="fr-FR"/>
        </w:rPr>
        <w:t>Dorsa eorum</w:t>
      </w:r>
      <w:r w:rsidR="004E7420" w:rsidRPr="0021481A">
        <w:rPr>
          <w:lang w:val="fr-FR"/>
        </w:rPr>
        <w:t xml:space="preserve">. SE </w:t>
      </w:r>
      <w:r w:rsidR="004E7420" w:rsidRPr="0021481A">
        <w:rPr>
          <w:rStyle w:val="Incipit"/>
          <w:lang w:val="fr-FR"/>
        </w:rPr>
        <w:t>Plausu chorus</w:t>
      </w:r>
      <w:r w:rsidR="004E7420" w:rsidRPr="0021481A">
        <w:rPr>
          <w:lang w:val="fr-FR"/>
        </w:rPr>
        <w:t xml:space="preserve">. </w:t>
      </w:r>
      <w:r w:rsidR="004E7420" w:rsidRPr="0021481A">
        <w:rPr>
          <w:lang w:val="pt-PT"/>
        </w:rPr>
        <w:t xml:space="preserve">EV </w:t>
      </w:r>
      <w:r w:rsidR="004E7420" w:rsidRPr="0021481A">
        <w:rPr>
          <w:rStyle w:val="Incipit"/>
          <w:lang w:val="pt-PT"/>
        </w:rPr>
        <w:t>Ego sum vitis</w:t>
      </w:r>
      <w:r w:rsidR="004E7420" w:rsidRPr="0021481A">
        <w:rPr>
          <w:lang w:val="pt-PT"/>
        </w:rPr>
        <w:t xml:space="preserve">. OF </w:t>
      </w:r>
      <w:r w:rsidR="004E7420" w:rsidRPr="0021481A">
        <w:rPr>
          <w:rStyle w:val="Incipit"/>
          <w:lang w:val="pt-PT"/>
        </w:rPr>
        <w:t>Repleti sumus</w:t>
      </w:r>
      <w:r w:rsidR="004E7420" w:rsidRPr="0021481A">
        <w:rPr>
          <w:lang w:val="pt-PT"/>
        </w:rPr>
        <w:t xml:space="preserve">. PF </w:t>
      </w:r>
      <w:r w:rsidR="004E7420" w:rsidRPr="0021481A">
        <w:rPr>
          <w:rStyle w:val="Incipit"/>
          <w:lang w:val="pt-PT"/>
        </w:rPr>
        <w:t>Te quidem domine</w:t>
      </w:r>
      <w:r w:rsidR="004E7420" w:rsidRPr="0021481A">
        <w:rPr>
          <w:lang w:val="pt-PT"/>
        </w:rPr>
        <w:t xml:space="preserve">. CO </w:t>
      </w:r>
      <w:r w:rsidR="004E7420" w:rsidRPr="0021481A">
        <w:rPr>
          <w:rStyle w:val="Incipit"/>
          <w:lang w:val="pt-PT"/>
        </w:rPr>
        <w:t>(140r</w:t>
      </w:r>
      <w:r w:rsidR="007075C6" w:rsidRPr="0021481A">
        <w:rPr>
          <w:rStyle w:val="Incipit"/>
          <w:lang w:val="pt-PT"/>
        </w:rPr>
        <w:t>a</w:t>
      </w:r>
      <w:r w:rsidR="004E7420" w:rsidRPr="0021481A">
        <w:rPr>
          <w:rStyle w:val="Incipit"/>
          <w:lang w:val="pt-PT"/>
        </w:rPr>
        <w:t>) Ego sum vitis</w:t>
      </w:r>
      <w:r w:rsidR="004E7420" w:rsidRPr="0021481A">
        <w:rPr>
          <w:lang w:val="pt-PT"/>
        </w:rPr>
        <w:t xml:space="preserve"> cum [IM] </w:t>
      </w:r>
      <w:r w:rsidR="004E7420" w:rsidRPr="0021481A">
        <w:rPr>
          <w:rStyle w:val="Incipit"/>
          <w:lang w:val="pt-PT"/>
        </w:rPr>
        <w:t>Ite missa est</w:t>
      </w:r>
      <w:r w:rsidR="004E7420" w:rsidRPr="0021481A">
        <w:rPr>
          <w:lang w:val="pt-PT"/>
        </w:rPr>
        <w:t>.</w:t>
      </w:r>
    </w:p>
    <w:p w:rsidR="004E7420" w:rsidRPr="0021481A" w:rsidRDefault="004E7420" w:rsidP="00CD7320">
      <w:pPr>
        <w:rPr>
          <w:lang w:val="nb-NO"/>
        </w:rPr>
      </w:pPr>
      <w:r w:rsidRPr="0021481A">
        <w:rPr>
          <w:rStyle w:val="Time1"/>
          <w:lang w:val="nb-NO"/>
        </w:rPr>
        <w:t>Sexta et nona</w:t>
      </w:r>
      <w:r w:rsidRPr="0021481A">
        <w:rPr>
          <w:lang w:val="nb-NO"/>
        </w:rPr>
        <w:t xml:space="preserve"> ut supra.</w:t>
      </w:r>
    </w:p>
    <w:p w:rsidR="004E7420" w:rsidRPr="0021481A" w:rsidRDefault="004E7420" w:rsidP="00CD7320">
      <w:pPr>
        <w:rPr>
          <w:lang w:val="nb-NO"/>
        </w:rPr>
      </w:pPr>
      <w:r w:rsidRPr="0021481A">
        <w:rPr>
          <w:rStyle w:val="Time1"/>
          <w:lang w:val="nb-NO"/>
        </w:rPr>
        <w:t>In secunda vespera</w:t>
      </w:r>
      <w:r w:rsidRPr="0021481A">
        <w:rPr>
          <w:lang w:val="nb-NO"/>
        </w:rPr>
        <w:t xml:space="preserve"> antiphona super psalmos [AN] </w:t>
      </w:r>
      <w:r w:rsidRPr="0021481A">
        <w:rPr>
          <w:rStyle w:val="Incipit"/>
          <w:lang w:val="nb-NO"/>
        </w:rPr>
        <w:t>Iustum deduxit</w:t>
      </w:r>
      <w:r w:rsidRPr="0021481A">
        <w:rPr>
          <w:lang w:val="nb-NO"/>
        </w:rPr>
        <w:t xml:space="preserve">. CP </w:t>
      </w:r>
      <w:r w:rsidRPr="0021481A">
        <w:rPr>
          <w:rStyle w:val="Incipit"/>
          <w:lang w:val="nb-NO"/>
        </w:rPr>
        <w:t>Qui credit deo</w:t>
      </w:r>
      <w:r w:rsidRPr="0021481A">
        <w:rPr>
          <w:lang w:val="nb-NO"/>
        </w:rPr>
        <w:t xml:space="preserve">. HY </w:t>
      </w:r>
      <w:r w:rsidRPr="0021481A">
        <w:rPr>
          <w:rStyle w:val="Incipit"/>
          <w:lang w:val="nb-NO"/>
        </w:rPr>
        <w:t>Vita sanctorum</w:t>
      </w:r>
      <w:r w:rsidRPr="0021481A">
        <w:rPr>
          <w:lang w:val="nb-NO"/>
        </w:rPr>
        <w:t xml:space="preserve">. VS </w:t>
      </w:r>
      <w:r w:rsidRPr="0021481A">
        <w:rPr>
          <w:rStyle w:val="Incipit"/>
          <w:lang w:val="nb-NO"/>
        </w:rPr>
        <w:t>In omnem terram</w:t>
      </w:r>
      <w:r w:rsidRPr="0021481A">
        <w:rPr>
          <w:lang w:val="nb-NO"/>
        </w:rPr>
        <w:t xml:space="preserve">. AM </w:t>
      </w:r>
      <w:r w:rsidRPr="0021481A">
        <w:rPr>
          <w:rStyle w:val="Incipit"/>
          <w:lang w:val="nb-NO"/>
        </w:rPr>
        <w:t>Iste cognovit</w:t>
      </w:r>
      <w:r w:rsidRPr="0021481A">
        <w:rPr>
          <w:lang w:val="nb-NO"/>
        </w:rPr>
        <w:t xml:space="preserve">. OR </w:t>
      </w:r>
      <w:r w:rsidRPr="0021481A">
        <w:rPr>
          <w:rStyle w:val="Incipit"/>
          <w:lang w:val="nb-NO"/>
        </w:rPr>
        <w:t>Deus qui conspicis</w:t>
      </w:r>
      <w:r w:rsidRPr="0021481A">
        <w:rPr>
          <w:lang w:val="nb-NO"/>
        </w:rPr>
        <w:t>. Suffragia ut supra.</w:t>
      </w:r>
    </w:p>
    <w:p w:rsidR="004E7420" w:rsidRPr="0021481A" w:rsidRDefault="004E7420" w:rsidP="00CD7320">
      <w:pPr>
        <w:rPr>
          <w:lang w:val="nb-NO"/>
        </w:rPr>
      </w:pPr>
      <w:r w:rsidRPr="0021481A">
        <w:rPr>
          <w:rStyle w:val="Time1"/>
          <w:lang w:val="nb-NO"/>
        </w:rPr>
        <w:t>Completorium</w:t>
      </w:r>
      <w:r w:rsidRPr="0021481A">
        <w:rPr>
          <w:lang w:val="nb-NO"/>
        </w:rPr>
        <w:t xml:space="preserve"> ut supra.</w:t>
      </w:r>
    </w:p>
    <w:p w:rsidR="004E7420" w:rsidRPr="0021481A" w:rsidRDefault="004E7420" w:rsidP="00613763">
      <w:pPr>
        <w:pStyle w:val="Titolo1"/>
        <w:rPr>
          <w:lang w:val="nb-NO"/>
        </w:rPr>
      </w:pPr>
      <w:r w:rsidRPr="0021481A">
        <w:rPr>
          <w:lang w:val="nb-NO"/>
        </w:rPr>
        <w:t>IN FESTO SANCTORUM GORDIANI ET EPIMACHI</w:t>
      </w:r>
    </w:p>
    <w:p w:rsidR="00613763" w:rsidRPr="0021481A" w:rsidRDefault="00613763" w:rsidP="00CD7320">
      <w:pPr>
        <w:rPr>
          <w:lang w:val="pt-PT"/>
        </w:rPr>
      </w:pPr>
      <w:r w:rsidRPr="0021481A">
        <w:rPr>
          <w:rStyle w:val="Time1"/>
          <w:lang w:val="en-US"/>
        </w:rPr>
        <w:t>Ad vesperas</w:t>
      </w:r>
      <w:r w:rsidRPr="0021481A">
        <w:rPr>
          <w:lang w:val="en-US"/>
        </w:rPr>
        <w:t xml:space="preserve"> AN </w:t>
      </w:r>
      <w:r w:rsidRPr="0021481A">
        <w:rPr>
          <w:rStyle w:val="Incipit"/>
          <w:lang w:val="en-US"/>
        </w:rPr>
        <w:t>Alleluia</w:t>
      </w:r>
      <w:r w:rsidRPr="0021481A">
        <w:rPr>
          <w:lang w:val="en-US"/>
        </w:rPr>
        <w:t xml:space="preserve"> super psalmos.</w:t>
      </w:r>
      <w:r w:rsidR="007075C6" w:rsidRPr="0021481A">
        <w:rPr>
          <w:lang w:val="en-US"/>
        </w:rPr>
        <w:t xml:space="preserve"> </w:t>
      </w:r>
      <w:r w:rsidR="007075C6" w:rsidRPr="0021481A">
        <w:rPr>
          <w:lang w:val="fr-FR"/>
        </w:rPr>
        <w:t xml:space="preserve">CP </w:t>
      </w:r>
      <w:r w:rsidR="007075C6" w:rsidRPr="0021481A">
        <w:rPr>
          <w:rStyle w:val="Incipit"/>
          <w:lang w:val="fr-FR"/>
        </w:rPr>
        <w:t>Non esurient neque sitient</w:t>
      </w:r>
      <w:r w:rsidR="007075C6" w:rsidRPr="0021481A">
        <w:rPr>
          <w:lang w:val="fr-FR"/>
        </w:rPr>
        <w:t xml:space="preserve">. </w:t>
      </w:r>
      <w:r w:rsidR="007075C6" w:rsidRPr="0021481A">
        <w:rPr>
          <w:lang w:val="it-IT"/>
        </w:rPr>
        <w:t xml:space="preserve">HY </w:t>
      </w:r>
      <w:r w:rsidR="007075C6" w:rsidRPr="0021481A">
        <w:rPr>
          <w:rStyle w:val="Incipit"/>
          <w:lang w:val="it-IT"/>
        </w:rPr>
        <w:t>Vita sanctorum</w:t>
      </w:r>
      <w:r w:rsidR="007075C6" w:rsidRPr="0021481A">
        <w:rPr>
          <w:lang w:val="it-IT"/>
        </w:rPr>
        <w:t xml:space="preserve">. VS </w:t>
      </w:r>
      <w:r w:rsidR="007075C6" w:rsidRPr="0021481A">
        <w:rPr>
          <w:rStyle w:val="Incipit"/>
          <w:lang w:val="it-IT"/>
        </w:rPr>
        <w:t>Laetamini in domino</w:t>
      </w:r>
      <w:r w:rsidR="007075C6" w:rsidRPr="0021481A">
        <w:rPr>
          <w:lang w:val="it-IT"/>
        </w:rPr>
        <w:t xml:space="preserve">. AM </w:t>
      </w:r>
      <w:r w:rsidR="007075C6" w:rsidRPr="0021481A">
        <w:rPr>
          <w:rStyle w:val="Incipit"/>
          <w:lang w:val="it-IT"/>
        </w:rPr>
        <w:t>Filiae Hierusalem</w:t>
      </w:r>
      <w:r w:rsidR="007075C6" w:rsidRPr="0021481A">
        <w:rPr>
          <w:lang w:val="it-IT"/>
        </w:rPr>
        <w:t xml:space="preserve">. </w:t>
      </w:r>
      <w:r w:rsidR="007075C6" w:rsidRPr="0021481A">
        <w:rPr>
          <w:lang w:val="pt-PT"/>
        </w:rPr>
        <w:t xml:space="preserve">OR </w:t>
      </w:r>
      <w:r w:rsidR="007075C6" w:rsidRPr="0021481A">
        <w:rPr>
          <w:rStyle w:val="Incipit"/>
          <w:lang w:val="pt-PT"/>
        </w:rPr>
        <w:t>Da quaesumus omnipotens deus</w:t>
      </w:r>
      <w:r w:rsidR="007075C6" w:rsidRPr="0021481A">
        <w:rPr>
          <w:lang w:val="pt-PT"/>
        </w:rPr>
        <w:t>. Deinde antiphona et oratio de resurrectione. Antiphona et oratio de omnibus sanctis.</w:t>
      </w:r>
    </w:p>
    <w:p w:rsidR="007075C6" w:rsidRPr="0021481A" w:rsidRDefault="007075C6" w:rsidP="00CD7320">
      <w:pPr>
        <w:rPr>
          <w:lang w:val="pt-PT"/>
        </w:rPr>
      </w:pPr>
      <w:r w:rsidRPr="0021481A">
        <w:rPr>
          <w:rStyle w:val="Time1"/>
          <w:lang w:val="pt-PT"/>
        </w:rPr>
        <w:t>Ad matutinam</w:t>
      </w:r>
      <w:r w:rsidRPr="0021481A">
        <w:rPr>
          <w:lang w:val="pt-PT"/>
        </w:rPr>
        <w:t xml:space="preserve"> INV </w:t>
      </w:r>
      <w:r w:rsidRPr="0021481A">
        <w:rPr>
          <w:rStyle w:val="Incipit"/>
          <w:lang w:val="pt-PT"/>
        </w:rPr>
        <w:t>Alleluia</w:t>
      </w:r>
      <w:r w:rsidRPr="0021481A">
        <w:rPr>
          <w:lang w:val="pt-PT"/>
        </w:rPr>
        <w:t xml:space="preserve">. PS </w:t>
      </w:r>
      <w:r w:rsidRPr="0021481A">
        <w:rPr>
          <w:rStyle w:val="Incipit"/>
          <w:lang w:val="pt-PT"/>
        </w:rPr>
        <w:t>Venite exultemus</w:t>
      </w:r>
      <w:r w:rsidRPr="0021481A">
        <w:rPr>
          <w:lang w:val="pt-PT"/>
        </w:rPr>
        <w:t xml:space="preserve">. </w:t>
      </w:r>
      <w:r w:rsidRPr="0021481A">
        <w:rPr>
          <w:rStyle w:val="Time2"/>
          <w:lang w:val="pt-PT"/>
        </w:rPr>
        <w:t>Ad nocturnum</w:t>
      </w:r>
      <w:r w:rsidRPr="0021481A">
        <w:rPr>
          <w:lang w:val="pt-PT"/>
        </w:rPr>
        <w:t xml:space="preserve"> AN </w:t>
      </w:r>
      <w:r w:rsidRPr="0021481A">
        <w:rPr>
          <w:rStyle w:val="Incipit"/>
          <w:lang w:val="pt-PT"/>
        </w:rPr>
        <w:t>Tristitia vestra</w:t>
      </w:r>
      <w:r w:rsidRPr="0021481A">
        <w:rPr>
          <w:lang w:val="pt-PT"/>
        </w:rPr>
        <w:t xml:space="preserve"> cum tribus psalmis. (140rb) [PS] </w:t>
      </w:r>
      <w:r w:rsidRPr="0021481A">
        <w:rPr>
          <w:rStyle w:val="Incipit"/>
          <w:lang w:val="pt-PT"/>
        </w:rPr>
        <w:t>Conserva m</w:t>
      </w:r>
      <w:r w:rsidRPr="0021481A">
        <w:rPr>
          <w:lang w:val="pt-PT"/>
        </w:rPr>
        <w:t xml:space="preserve">e. PS </w:t>
      </w:r>
      <w:r w:rsidRPr="0021481A">
        <w:rPr>
          <w:rStyle w:val="Incipit"/>
          <w:lang w:val="pt-PT"/>
        </w:rPr>
        <w:t>Domini est terra</w:t>
      </w:r>
      <w:r w:rsidRPr="0021481A">
        <w:rPr>
          <w:lang w:val="pt-PT"/>
        </w:rPr>
        <w:t xml:space="preserve">. PS </w:t>
      </w:r>
      <w:r w:rsidRPr="0021481A">
        <w:rPr>
          <w:rStyle w:val="Incipit"/>
          <w:lang w:val="pt-PT"/>
        </w:rPr>
        <w:t>Beati quorum</w:t>
      </w:r>
      <w:r w:rsidRPr="0021481A">
        <w:rPr>
          <w:lang w:val="pt-PT"/>
        </w:rPr>
        <w:t xml:space="preserve">. VS </w:t>
      </w:r>
      <w:r w:rsidRPr="0021481A">
        <w:rPr>
          <w:rStyle w:val="Incipit"/>
          <w:lang w:val="pt-PT"/>
        </w:rPr>
        <w:t>Exultent iusti</w:t>
      </w:r>
      <w:r w:rsidRPr="0021481A">
        <w:rPr>
          <w:lang w:val="pt-PT"/>
        </w:rPr>
        <w:t xml:space="preserve">. Legitur passio eorum cum tribus responsoriis. RP </w:t>
      </w:r>
      <w:r w:rsidRPr="0021481A">
        <w:rPr>
          <w:rStyle w:val="Incipit"/>
          <w:lang w:val="pt-PT"/>
        </w:rPr>
        <w:t>Tristitia vestra</w:t>
      </w:r>
      <w:r w:rsidRPr="0021481A">
        <w:rPr>
          <w:lang w:val="pt-PT"/>
        </w:rPr>
        <w:t xml:space="preserve">. RP </w:t>
      </w:r>
      <w:r w:rsidRPr="0021481A">
        <w:rPr>
          <w:rStyle w:val="Incipit"/>
          <w:lang w:val="pt-PT"/>
        </w:rPr>
        <w:t>Lux perpetua</w:t>
      </w:r>
      <w:r w:rsidRPr="0021481A">
        <w:rPr>
          <w:lang w:val="pt-PT"/>
        </w:rPr>
        <w:t xml:space="preserve">. RP </w:t>
      </w:r>
      <w:r w:rsidRPr="0021481A">
        <w:rPr>
          <w:rStyle w:val="Incipit"/>
          <w:lang w:val="pt-PT"/>
        </w:rPr>
        <w:t>Filiae Hierusalem</w:t>
      </w:r>
      <w:r w:rsidRPr="0021481A">
        <w:rPr>
          <w:lang w:val="pt-PT"/>
        </w:rPr>
        <w:t>.</w:t>
      </w:r>
    </w:p>
    <w:p w:rsidR="007075C6" w:rsidRPr="0021481A" w:rsidRDefault="007075C6" w:rsidP="00CD7320">
      <w:pPr>
        <w:rPr>
          <w:lang w:val="fr-FR"/>
        </w:rPr>
      </w:pPr>
      <w:r w:rsidRPr="0021481A">
        <w:rPr>
          <w:rStyle w:val="Time1"/>
          <w:lang w:val="pt-PT"/>
        </w:rPr>
        <w:lastRenderedPageBreak/>
        <w:t>Ad laudes</w:t>
      </w:r>
      <w:r w:rsidRPr="0021481A">
        <w:rPr>
          <w:lang w:val="pt-PT"/>
        </w:rPr>
        <w:t xml:space="preserve"> AN </w:t>
      </w:r>
      <w:r w:rsidRPr="0021481A">
        <w:rPr>
          <w:rStyle w:val="Incipit"/>
          <w:lang w:val="pt-PT"/>
        </w:rPr>
        <w:t>Sancti tui domine</w:t>
      </w:r>
      <w:r w:rsidRPr="0021481A">
        <w:rPr>
          <w:lang w:val="pt-PT"/>
        </w:rPr>
        <w:t xml:space="preserve"> tantum sola. CP </w:t>
      </w:r>
      <w:r w:rsidR="00EC4FCC" w:rsidRPr="0021481A">
        <w:rPr>
          <w:rStyle w:val="Incipit"/>
          <w:lang w:val="pt-PT"/>
        </w:rPr>
        <w:t>Deducet dominus sanctos suos</w:t>
      </w:r>
      <w:r w:rsidR="00EC4FCC" w:rsidRPr="0021481A">
        <w:rPr>
          <w:lang w:val="pt-PT"/>
        </w:rPr>
        <w:t xml:space="preserve">. VS </w:t>
      </w:r>
      <w:r w:rsidR="00EC4FCC" w:rsidRPr="0021481A">
        <w:rPr>
          <w:rStyle w:val="Incipit"/>
          <w:lang w:val="pt-PT"/>
        </w:rPr>
        <w:t>Mirabilis deus</w:t>
      </w:r>
      <w:r w:rsidR="00EC4FCC" w:rsidRPr="0021481A">
        <w:rPr>
          <w:lang w:val="pt-PT"/>
        </w:rPr>
        <w:t xml:space="preserve">. AB </w:t>
      </w:r>
      <w:r w:rsidR="00EC4FCC" w:rsidRPr="0021481A">
        <w:rPr>
          <w:rStyle w:val="Incipit"/>
          <w:lang w:val="pt-PT"/>
        </w:rPr>
        <w:t>In caelestibus regnis</w:t>
      </w:r>
      <w:r w:rsidR="00EC4FCC" w:rsidRPr="0021481A">
        <w:rPr>
          <w:lang w:val="pt-PT"/>
        </w:rPr>
        <w:t xml:space="preserve">. OR </w:t>
      </w:r>
      <w:r w:rsidR="00EC4FCC" w:rsidRPr="0021481A">
        <w:rPr>
          <w:rStyle w:val="Incipit"/>
          <w:lang w:val="pt-PT"/>
        </w:rPr>
        <w:t>Da quaesumus omnipotens deus</w:t>
      </w:r>
      <w:r w:rsidR="00EC4FCC" w:rsidRPr="0021481A">
        <w:rPr>
          <w:lang w:val="pt-PT"/>
        </w:rPr>
        <w:t xml:space="preserve">. Deinde antiphona et oratio de resurrectione. </w:t>
      </w:r>
      <w:r w:rsidR="00EC4FCC" w:rsidRPr="0021481A">
        <w:rPr>
          <w:lang w:val="fr-FR"/>
        </w:rPr>
        <w:t>Antiphona et oratio de omnibus sanctis.</w:t>
      </w:r>
    </w:p>
    <w:p w:rsidR="00EC4FCC" w:rsidRPr="0021481A" w:rsidRDefault="00EC4FCC" w:rsidP="00CD7320">
      <w:pPr>
        <w:rPr>
          <w:lang w:val="pt-PT"/>
        </w:rPr>
      </w:pPr>
      <w:r w:rsidRPr="0021481A">
        <w:rPr>
          <w:rStyle w:val="Time1"/>
          <w:lang w:val="fr-FR"/>
        </w:rPr>
        <w:t>Ad horas</w:t>
      </w:r>
      <w:r w:rsidRPr="0021481A">
        <w:rPr>
          <w:lang w:val="fr-FR"/>
        </w:rPr>
        <w:t xml:space="preserve"> dicuntur laudes. </w:t>
      </w:r>
      <w:r w:rsidRPr="0021481A">
        <w:rPr>
          <w:lang w:val="pt-PT"/>
        </w:rPr>
        <w:t>Et responsoria de martyribus.</w:t>
      </w:r>
    </w:p>
    <w:p w:rsidR="00EC4FCC" w:rsidRPr="0021481A" w:rsidRDefault="00EC4FCC" w:rsidP="00CD7320">
      <w:pPr>
        <w:rPr>
          <w:lang w:val="pt-PT"/>
        </w:rPr>
      </w:pPr>
      <w:r w:rsidRPr="0021481A">
        <w:rPr>
          <w:rStyle w:val="Time1"/>
          <w:lang w:val="pt-PT"/>
        </w:rPr>
        <w:t>Ad missam</w:t>
      </w:r>
      <w:r w:rsidRPr="0021481A">
        <w:rPr>
          <w:lang w:val="pt-PT"/>
        </w:rPr>
        <w:t xml:space="preserve"> IN </w:t>
      </w:r>
      <w:r w:rsidRPr="0021481A">
        <w:rPr>
          <w:rStyle w:val="Incipit"/>
          <w:lang w:val="pt-PT"/>
        </w:rPr>
        <w:t>Sancti tui domine</w:t>
      </w:r>
      <w:r w:rsidRPr="0021481A">
        <w:rPr>
          <w:lang w:val="pt-PT"/>
        </w:rPr>
        <w:t xml:space="preserve">. ORCL </w:t>
      </w:r>
      <w:r w:rsidRPr="0021481A">
        <w:rPr>
          <w:rStyle w:val="Incipit"/>
          <w:lang w:val="pt-PT"/>
        </w:rPr>
        <w:t>Da quaesumus omnipotens deus</w:t>
      </w:r>
      <w:r w:rsidRPr="0021481A">
        <w:rPr>
          <w:lang w:val="pt-PT"/>
        </w:rPr>
        <w:t xml:space="preserve">. Secunda oratio de resurrectione. Tertia oratio de dominica. EP </w:t>
      </w:r>
      <w:r w:rsidRPr="0021481A">
        <w:rPr>
          <w:rStyle w:val="Incipit"/>
          <w:lang w:val="pt-PT"/>
        </w:rPr>
        <w:t>Benedictus deus et pater</w:t>
      </w:r>
      <w:r w:rsidRPr="0021481A">
        <w:rPr>
          <w:lang w:val="pt-PT"/>
        </w:rPr>
        <w:t xml:space="preserve">. ALV </w:t>
      </w:r>
      <w:r w:rsidRPr="0021481A">
        <w:rPr>
          <w:rStyle w:val="Incipit"/>
          <w:lang w:val="pt-PT"/>
        </w:rPr>
        <w:t>Gaudete iusti</w:t>
      </w:r>
      <w:r w:rsidRPr="0021481A">
        <w:rPr>
          <w:lang w:val="pt-PT"/>
        </w:rPr>
        <w:t>. Alleluia de dominica</w:t>
      </w:r>
      <w:r w:rsidR="00E6430D" w:rsidRPr="0021481A">
        <w:rPr>
          <w:lang w:val="pt-PT"/>
        </w:rPr>
        <w:t>.</w:t>
      </w:r>
      <w:r w:rsidRPr="0021481A">
        <w:rPr>
          <w:lang w:val="pt-PT"/>
        </w:rPr>
        <w:t xml:space="preserve"> (140va)</w:t>
      </w:r>
      <w:r w:rsidR="000F2843" w:rsidRPr="0021481A">
        <w:rPr>
          <w:lang w:val="pt-PT"/>
        </w:rPr>
        <w:t xml:space="preserve"> EV </w:t>
      </w:r>
      <w:r w:rsidR="000F2843" w:rsidRPr="0021481A">
        <w:rPr>
          <w:rStyle w:val="Incipit"/>
          <w:lang w:val="pt-PT"/>
        </w:rPr>
        <w:t>Ego sum vitis</w:t>
      </w:r>
      <w:r w:rsidR="000F2843" w:rsidRPr="0021481A">
        <w:rPr>
          <w:lang w:val="pt-PT"/>
        </w:rPr>
        <w:t xml:space="preserve">. OF </w:t>
      </w:r>
      <w:r w:rsidR="000F2843" w:rsidRPr="0021481A">
        <w:rPr>
          <w:rStyle w:val="Incipit"/>
          <w:lang w:val="pt-PT"/>
        </w:rPr>
        <w:t>Mirabilis deus</w:t>
      </w:r>
      <w:r w:rsidR="000F2843" w:rsidRPr="0021481A">
        <w:rPr>
          <w:lang w:val="pt-PT"/>
        </w:rPr>
        <w:t xml:space="preserve">. PF </w:t>
      </w:r>
      <w:r w:rsidR="000F2843" w:rsidRPr="0021481A">
        <w:rPr>
          <w:rStyle w:val="Incipit"/>
          <w:lang w:val="pt-PT"/>
        </w:rPr>
        <w:t>Te quidem domine</w:t>
      </w:r>
      <w:r w:rsidR="000F2843" w:rsidRPr="0021481A">
        <w:rPr>
          <w:lang w:val="pt-PT"/>
        </w:rPr>
        <w:t xml:space="preserve">. CO </w:t>
      </w:r>
      <w:r w:rsidR="000F2843" w:rsidRPr="0021481A">
        <w:rPr>
          <w:rStyle w:val="Incipit"/>
          <w:lang w:val="pt-PT"/>
        </w:rPr>
        <w:t>Iustorum animae</w:t>
      </w:r>
      <w:r w:rsidR="000F2843" w:rsidRPr="0021481A">
        <w:rPr>
          <w:lang w:val="pt-PT"/>
        </w:rPr>
        <w:t xml:space="preserve"> cum [IM] </w:t>
      </w:r>
      <w:r w:rsidR="000F2843" w:rsidRPr="0021481A">
        <w:rPr>
          <w:rStyle w:val="Incipit"/>
          <w:lang w:val="pt-PT"/>
        </w:rPr>
        <w:t>Ite missa est</w:t>
      </w:r>
      <w:r w:rsidR="000F2843" w:rsidRPr="0021481A">
        <w:rPr>
          <w:lang w:val="pt-PT"/>
        </w:rPr>
        <w:t>.</w:t>
      </w:r>
    </w:p>
    <w:p w:rsidR="000F2843" w:rsidRPr="0021481A" w:rsidRDefault="000F2843" w:rsidP="00CD7320">
      <w:pPr>
        <w:rPr>
          <w:lang w:val="nb-NO"/>
        </w:rPr>
      </w:pPr>
      <w:r w:rsidRPr="0021481A">
        <w:rPr>
          <w:rStyle w:val="Time1"/>
          <w:lang w:val="nb-NO"/>
        </w:rPr>
        <w:t>Sexta et nona</w:t>
      </w:r>
      <w:r w:rsidRPr="0021481A">
        <w:rPr>
          <w:lang w:val="nb-NO"/>
        </w:rPr>
        <w:t xml:space="preserve"> ut supra.</w:t>
      </w:r>
    </w:p>
    <w:p w:rsidR="000F2843" w:rsidRPr="0021481A" w:rsidRDefault="000F2843" w:rsidP="000F2843">
      <w:pPr>
        <w:pStyle w:val="Titolo1"/>
        <w:rPr>
          <w:lang w:val="nb-NO"/>
        </w:rPr>
      </w:pPr>
      <w:r w:rsidRPr="0021481A">
        <w:rPr>
          <w:lang w:val="nb-NO"/>
        </w:rPr>
        <w:t>IN NATIVITATE SIVE IN FESTO SANCTORUM PANCRATII NEREI ET ACHILLEI</w:t>
      </w:r>
    </w:p>
    <w:p w:rsidR="000F2843" w:rsidRPr="0021481A" w:rsidRDefault="000F2843" w:rsidP="00CD7320">
      <w:pPr>
        <w:rPr>
          <w:lang w:val="it-IT"/>
        </w:rPr>
      </w:pPr>
      <w:r w:rsidRPr="0021481A">
        <w:rPr>
          <w:rStyle w:val="Time1"/>
          <w:lang w:val="nb-NO"/>
        </w:rPr>
        <w:t>Ad vesperas</w:t>
      </w:r>
      <w:r w:rsidRPr="0021481A">
        <w:rPr>
          <w:lang w:val="nb-NO"/>
        </w:rPr>
        <w:t xml:space="preserve"> AN </w:t>
      </w:r>
      <w:r w:rsidRPr="0021481A">
        <w:rPr>
          <w:rStyle w:val="Incipit"/>
          <w:lang w:val="nb-NO"/>
        </w:rPr>
        <w:t>Alleluia</w:t>
      </w:r>
      <w:r w:rsidRPr="0021481A">
        <w:rPr>
          <w:lang w:val="nb-NO"/>
        </w:rPr>
        <w:t xml:space="preserve"> super feriales psalmos. CP </w:t>
      </w:r>
      <w:r w:rsidRPr="0021481A">
        <w:rPr>
          <w:rStyle w:val="Incipit"/>
          <w:lang w:val="nb-NO"/>
        </w:rPr>
        <w:t>Qui custodierit iustitiam</w:t>
      </w:r>
      <w:r w:rsidRPr="0021481A">
        <w:rPr>
          <w:lang w:val="nb-NO"/>
        </w:rPr>
        <w:t>.</w:t>
      </w:r>
      <w:r w:rsidR="00B80267" w:rsidRPr="0021481A">
        <w:rPr>
          <w:lang w:val="nb-NO"/>
        </w:rPr>
        <w:t xml:space="preserve"> </w:t>
      </w:r>
      <w:r w:rsidR="00B80267" w:rsidRPr="0021481A">
        <w:rPr>
          <w:lang w:val="it-IT"/>
        </w:rPr>
        <w:t xml:space="preserve">HY </w:t>
      </w:r>
      <w:r w:rsidR="00B80267" w:rsidRPr="0021481A">
        <w:rPr>
          <w:rStyle w:val="Incipit"/>
          <w:lang w:val="it-IT"/>
        </w:rPr>
        <w:t>Vita sanctorum</w:t>
      </w:r>
      <w:r w:rsidR="00B80267" w:rsidRPr="0021481A">
        <w:rPr>
          <w:lang w:val="it-IT"/>
        </w:rPr>
        <w:t xml:space="preserve">. VS </w:t>
      </w:r>
      <w:r w:rsidR="00B80267" w:rsidRPr="0021481A">
        <w:rPr>
          <w:rStyle w:val="Incipit"/>
          <w:lang w:val="it-IT"/>
        </w:rPr>
        <w:t>Laetamini in domino</w:t>
      </w:r>
      <w:r w:rsidR="00B80267" w:rsidRPr="0021481A">
        <w:rPr>
          <w:lang w:val="it-IT"/>
        </w:rPr>
        <w:t xml:space="preserve">. AM </w:t>
      </w:r>
      <w:r w:rsidR="00B80267" w:rsidRPr="0021481A">
        <w:rPr>
          <w:rStyle w:val="Incipit"/>
          <w:lang w:val="it-IT"/>
        </w:rPr>
        <w:t>Filiae Hierusalem</w:t>
      </w:r>
      <w:r w:rsidR="00B80267" w:rsidRPr="0021481A">
        <w:rPr>
          <w:lang w:val="it-IT"/>
        </w:rPr>
        <w:t xml:space="preserve">. OR </w:t>
      </w:r>
      <w:r w:rsidR="00B80267" w:rsidRPr="0021481A">
        <w:rPr>
          <w:rStyle w:val="Incipit"/>
          <w:lang w:val="it-IT"/>
        </w:rPr>
        <w:t>Semper nos domine</w:t>
      </w:r>
      <w:r w:rsidR="00B80267" w:rsidRPr="0021481A">
        <w:rPr>
          <w:lang w:val="it-IT"/>
        </w:rPr>
        <w:t>. Deinde antiphona et oratio de resurrectione. Antiphona et oratio de omnibus sanctis.</w:t>
      </w:r>
    </w:p>
    <w:p w:rsidR="00B80267" w:rsidRPr="0021481A" w:rsidRDefault="00B80267" w:rsidP="00CD7320">
      <w:pPr>
        <w:rPr>
          <w:lang w:val="it-IT"/>
        </w:rPr>
      </w:pPr>
      <w:r w:rsidRPr="0021481A">
        <w:rPr>
          <w:rStyle w:val="Time1"/>
          <w:lang w:val="it-IT"/>
        </w:rPr>
        <w:t>Ad matutinam</w:t>
      </w:r>
      <w:r w:rsidRPr="0021481A">
        <w:rPr>
          <w:lang w:val="it-IT"/>
        </w:rPr>
        <w:t xml:space="preserve"> INV </w:t>
      </w:r>
      <w:r w:rsidRPr="0021481A">
        <w:rPr>
          <w:rStyle w:val="Incipit"/>
          <w:lang w:val="it-IT"/>
        </w:rPr>
        <w:t>Alleluia regem martyrum</w:t>
      </w:r>
      <w:r w:rsidRPr="0021481A">
        <w:rPr>
          <w:lang w:val="it-IT"/>
        </w:rPr>
        <w:t xml:space="preserve">. PS </w:t>
      </w:r>
      <w:r w:rsidRPr="0021481A">
        <w:rPr>
          <w:rStyle w:val="Incipit"/>
          <w:lang w:val="it-IT"/>
        </w:rPr>
        <w:t>Venite exultemus</w:t>
      </w:r>
      <w:r w:rsidRPr="0021481A">
        <w:rPr>
          <w:lang w:val="it-IT"/>
        </w:rPr>
        <w:t xml:space="preserve">. </w:t>
      </w:r>
      <w:r w:rsidRPr="0021481A">
        <w:rPr>
          <w:rStyle w:val="Time2"/>
          <w:lang w:val="it-IT"/>
        </w:rPr>
        <w:t>In primo nocturno</w:t>
      </w:r>
      <w:r w:rsidRPr="0021481A">
        <w:rPr>
          <w:lang w:val="it-IT"/>
        </w:rPr>
        <w:t xml:space="preserve"> AN </w:t>
      </w:r>
      <w:r w:rsidRPr="0021481A">
        <w:rPr>
          <w:rStyle w:val="Incipit"/>
          <w:lang w:val="it-IT"/>
        </w:rPr>
        <w:t>Tristitia vestra</w:t>
      </w:r>
      <w:r w:rsidRPr="0021481A">
        <w:rPr>
          <w:lang w:val="it-IT"/>
        </w:rPr>
        <w:t xml:space="preserve">. PS </w:t>
      </w:r>
      <w:r w:rsidRPr="0021481A">
        <w:rPr>
          <w:rStyle w:val="Incipit"/>
          <w:lang w:val="it-IT"/>
        </w:rPr>
        <w:t>Beatus vir</w:t>
      </w:r>
      <w:r w:rsidRPr="0021481A">
        <w:rPr>
          <w:lang w:val="it-IT"/>
        </w:rPr>
        <w:t xml:space="preserve">. PS </w:t>
      </w:r>
      <w:r w:rsidRPr="0021481A">
        <w:rPr>
          <w:rStyle w:val="Incipit"/>
          <w:lang w:val="it-IT"/>
        </w:rPr>
        <w:t>Quare fremuerunt</w:t>
      </w:r>
      <w:r w:rsidRPr="0021481A">
        <w:rPr>
          <w:lang w:val="it-IT"/>
        </w:rPr>
        <w:t xml:space="preserve">. PS </w:t>
      </w:r>
      <w:r w:rsidRPr="0021481A">
        <w:rPr>
          <w:rStyle w:val="Incipit"/>
          <w:lang w:val="it-IT"/>
        </w:rPr>
        <w:t>Cum invocarem</w:t>
      </w:r>
      <w:r w:rsidRPr="0021481A">
        <w:rPr>
          <w:lang w:val="it-IT"/>
        </w:rPr>
        <w:t xml:space="preserve">. VS </w:t>
      </w:r>
      <w:r w:rsidRPr="0021481A">
        <w:rPr>
          <w:rStyle w:val="Incipit"/>
          <w:lang w:val="it-IT"/>
        </w:rPr>
        <w:t>Exultent iusti</w:t>
      </w:r>
      <w:r w:rsidRPr="0021481A">
        <w:rPr>
          <w:lang w:val="it-IT"/>
        </w:rPr>
        <w:t>. Legitur passio sancti Pancratii cum tribus (140vb)</w:t>
      </w:r>
      <w:r w:rsidR="00DA15E5" w:rsidRPr="0021481A">
        <w:rPr>
          <w:lang w:val="it-IT"/>
        </w:rPr>
        <w:t xml:space="preserve"> responsoriis. RP </w:t>
      </w:r>
      <w:r w:rsidR="00DA15E5" w:rsidRPr="0021481A">
        <w:rPr>
          <w:rStyle w:val="Incipit"/>
          <w:lang w:val="it-IT"/>
        </w:rPr>
        <w:t>Tristitia vestra</w:t>
      </w:r>
      <w:r w:rsidR="00DA15E5" w:rsidRPr="0021481A">
        <w:rPr>
          <w:lang w:val="it-IT"/>
        </w:rPr>
        <w:t xml:space="preserve">. RP </w:t>
      </w:r>
      <w:r w:rsidR="00DA15E5" w:rsidRPr="0021481A">
        <w:rPr>
          <w:rStyle w:val="Incipit"/>
          <w:lang w:val="it-IT"/>
        </w:rPr>
        <w:t>Lux perpetua</w:t>
      </w:r>
      <w:r w:rsidR="00DA15E5" w:rsidRPr="0021481A">
        <w:rPr>
          <w:lang w:val="it-IT"/>
        </w:rPr>
        <w:t xml:space="preserve">. RP </w:t>
      </w:r>
      <w:r w:rsidR="00DA15E5" w:rsidRPr="0021481A">
        <w:rPr>
          <w:rStyle w:val="Incipit"/>
          <w:lang w:val="it-IT"/>
        </w:rPr>
        <w:t>Filiae Hierusalem</w:t>
      </w:r>
      <w:r w:rsidR="00DA15E5" w:rsidRPr="0021481A">
        <w:rPr>
          <w:lang w:val="it-IT"/>
        </w:rPr>
        <w:t>.</w:t>
      </w:r>
    </w:p>
    <w:p w:rsidR="00DA15E5" w:rsidRPr="0021481A" w:rsidRDefault="00DA15E5" w:rsidP="00CD7320">
      <w:pPr>
        <w:rPr>
          <w:lang w:val="pt-PT"/>
        </w:rPr>
      </w:pPr>
      <w:r w:rsidRPr="0021481A">
        <w:rPr>
          <w:rStyle w:val="Time1"/>
          <w:lang w:val="it-IT"/>
        </w:rPr>
        <w:t>Ad laudes</w:t>
      </w:r>
      <w:r w:rsidRPr="0021481A">
        <w:rPr>
          <w:lang w:val="it-IT"/>
        </w:rPr>
        <w:t xml:space="preserve"> AN </w:t>
      </w:r>
      <w:r w:rsidRPr="0021481A">
        <w:rPr>
          <w:rStyle w:val="Incipit"/>
          <w:lang w:val="it-IT"/>
        </w:rPr>
        <w:t>Sancti tui domine</w:t>
      </w:r>
      <w:r w:rsidRPr="0021481A">
        <w:rPr>
          <w:lang w:val="it-IT"/>
        </w:rPr>
        <w:t xml:space="preserve"> sola tantum. </w:t>
      </w:r>
      <w:r w:rsidRPr="0021481A">
        <w:rPr>
          <w:lang w:val="pt-PT"/>
        </w:rPr>
        <w:t xml:space="preserve">CP </w:t>
      </w:r>
      <w:r w:rsidRPr="0021481A">
        <w:rPr>
          <w:rStyle w:val="Incipit"/>
          <w:lang w:val="pt-PT"/>
        </w:rPr>
        <w:t>Clara est quae numquam</w:t>
      </w:r>
      <w:r w:rsidRPr="0021481A">
        <w:rPr>
          <w:lang w:val="pt-PT"/>
        </w:rPr>
        <w:t xml:space="preserve">. VS </w:t>
      </w:r>
      <w:r w:rsidRPr="0021481A">
        <w:rPr>
          <w:rStyle w:val="Incipit"/>
          <w:lang w:val="pt-PT"/>
        </w:rPr>
        <w:t>Mirabilis deus</w:t>
      </w:r>
      <w:r w:rsidRPr="0021481A">
        <w:rPr>
          <w:lang w:val="pt-PT"/>
        </w:rPr>
        <w:t>.</w:t>
      </w:r>
      <w:r w:rsidR="0054734A" w:rsidRPr="0021481A">
        <w:rPr>
          <w:lang w:val="pt-PT"/>
        </w:rPr>
        <w:t xml:space="preserve"> AB </w:t>
      </w:r>
      <w:r w:rsidR="0054734A" w:rsidRPr="0021481A">
        <w:rPr>
          <w:rStyle w:val="Incipit"/>
          <w:lang w:val="pt-PT"/>
        </w:rPr>
        <w:t>In caelestibus regnis</w:t>
      </w:r>
      <w:r w:rsidR="0054734A" w:rsidRPr="0021481A">
        <w:rPr>
          <w:lang w:val="pt-PT"/>
        </w:rPr>
        <w:t xml:space="preserve">. OR </w:t>
      </w:r>
      <w:r w:rsidR="0054734A" w:rsidRPr="0021481A">
        <w:rPr>
          <w:rStyle w:val="Incipit"/>
          <w:lang w:val="pt-PT"/>
        </w:rPr>
        <w:t>Semper nos domine</w:t>
      </w:r>
      <w:r w:rsidR="0054734A" w:rsidRPr="0021481A">
        <w:rPr>
          <w:lang w:val="pt-PT"/>
        </w:rPr>
        <w:t>. Deinde antiphona et oratio de resurrectione. Antiphona et oratio de sanctis.</w:t>
      </w:r>
    </w:p>
    <w:p w:rsidR="0054734A" w:rsidRPr="0021481A" w:rsidRDefault="0054734A" w:rsidP="00CD7320">
      <w:pPr>
        <w:rPr>
          <w:lang w:val="pt-PT"/>
        </w:rPr>
      </w:pPr>
      <w:r w:rsidRPr="0021481A">
        <w:rPr>
          <w:rStyle w:val="Time1"/>
          <w:lang w:val="pt-PT"/>
        </w:rPr>
        <w:t>%D::Ad laudes%</w:t>
      </w:r>
      <w:r w:rsidRPr="0021481A">
        <w:rPr>
          <w:lang w:val="pt-PT"/>
        </w:rPr>
        <w:t xml:space="preserve"> </w:t>
      </w:r>
      <w:r w:rsidRPr="0021481A">
        <w:rPr>
          <w:rStyle w:val="Time1"/>
          <w:lang w:val="pt-PT"/>
        </w:rPr>
        <w:t>$E::Ad horas$</w:t>
      </w:r>
      <w:r w:rsidRPr="0021481A">
        <w:rPr>
          <w:lang w:val="pt-PT"/>
        </w:rPr>
        <w:t xml:space="preserve"> dicantur laudes. Et responsoria de sanctis.</w:t>
      </w:r>
    </w:p>
    <w:p w:rsidR="0054734A" w:rsidRPr="0021481A" w:rsidRDefault="0054734A" w:rsidP="00CD7320">
      <w:pPr>
        <w:rPr>
          <w:lang w:val="pt-PT"/>
        </w:rPr>
      </w:pPr>
      <w:r w:rsidRPr="0021481A">
        <w:rPr>
          <w:rStyle w:val="Time1"/>
          <w:lang w:val="pt-PT"/>
        </w:rPr>
        <w:t>Ad missam</w:t>
      </w:r>
      <w:r w:rsidRPr="0021481A">
        <w:rPr>
          <w:lang w:val="pt-PT"/>
        </w:rPr>
        <w:t xml:space="preserve"> IN </w:t>
      </w:r>
      <w:r w:rsidRPr="0021481A">
        <w:rPr>
          <w:rStyle w:val="Incipit"/>
          <w:lang w:val="pt-PT"/>
        </w:rPr>
        <w:t>Ecce oculi</w:t>
      </w:r>
      <w:r w:rsidRPr="0021481A">
        <w:rPr>
          <w:lang w:val="pt-PT"/>
        </w:rPr>
        <w:t xml:space="preserve">. ORCL </w:t>
      </w:r>
      <w:r w:rsidRPr="0021481A">
        <w:rPr>
          <w:rStyle w:val="Incipit"/>
          <w:lang w:val="pt-PT"/>
        </w:rPr>
        <w:t>Semper nos domine</w:t>
      </w:r>
      <w:r w:rsidRPr="0021481A">
        <w:rPr>
          <w:lang w:val="pt-PT"/>
        </w:rPr>
        <w:t xml:space="preserve">. Secunda oratio de resurrectione. Tertia de dominica. EV </w:t>
      </w:r>
      <w:r w:rsidRPr="0021481A">
        <w:rPr>
          <w:rStyle w:val="Incipit"/>
          <w:lang w:val="pt-PT"/>
        </w:rPr>
        <w:t>Ego sum vitis</w:t>
      </w:r>
      <w:r w:rsidRPr="0021481A">
        <w:rPr>
          <w:lang w:val="pt-PT"/>
        </w:rPr>
        <w:t xml:space="preserve">. OF </w:t>
      </w:r>
      <w:r w:rsidRPr="0021481A">
        <w:rPr>
          <w:rStyle w:val="Incipit"/>
          <w:lang w:val="pt-PT"/>
        </w:rPr>
        <w:t>Confitebuntur</w:t>
      </w:r>
      <w:r w:rsidRPr="0021481A">
        <w:rPr>
          <w:lang w:val="pt-PT"/>
        </w:rPr>
        <w:t xml:space="preserve">. PF </w:t>
      </w:r>
      <w:r w:rsidRPr="0021481A">
        <w:rPr>
          <w:rStyle w:val="Incipit"/>
          <w:lang w:val="pt-PT"/>
        </w:rPr>
        <w:t>Te quidem domine</w:t>
      </w:r>
      <w:r w:rsidRPr="0021481A">
        <w:rPr>
          <w:lang w:val="pt-PT"/>
        </w:rPr>
        <w:t xml:space="preserve">. CO </w:t>
      </w:r>
      <w:r w:rsidRPr="0021481A">
        <w:rPr>
          <w:rStyle w:val="Incipit"/>
          <w:lang w:val="pt-PT"/>
        </w:rPr>
        <w:t>Gaudete</w:t>
      </w:r>
      <w:r w:rsidRPr="0021481A">
        <w:rPr>
          <w:lang w:val="pt-PT"/>
        </w:rPr>
        <w:t xml:space="preserve"> cum [IM] </w:t>
      </w:r>
      <w:r w:rsidRPr="0021481A">
        <w:rPr>
          <w:rStyle w:val="Incipit"/>
          <w:lang w:val="pt-PT"/>
        </w:rPr>
        <w:t>Ite missa est</w:t>
      </w:r>
      <w:r w:rsidRPr="0021481A">
        <w:rPr>
          <w:lang w:val="pt-PT"/>
        </w:rPr>
        <w:t>.</w:t>
      </w:r>
    </w:p>
    <w:p w:rsidR="0054734A" w:rsidRPr="0021481A" w:rsidRDefault="0054734A" w:rsidP="00CD7320">
      <w:pPr>
        <w:rPr>
          <w:lang w:val="pt-PT"/>
        </w:rPr>
      </w:pPr>
      <w:r w:rsidRPr="0021481A">
        <w:rPr>
          <w:rStyle w:val="Time1"/>
          <w:lang w:val="pt-PT"/>
        </w:rPr>
        <w:t>Sexta et nona</w:t>
      </w:r>
      <w:r w:rsidRPr="0021481A">
        <w:rPr>
          <w:lang w:val="pt-PT"/>
        </w:rPr>
        <w:t xml:space="preserve"> ut supra.</w:t>
      </w:r>
    </w:p>
    <w:p w:rsidR="0054734A" w:rsidRPr="0021481A" w:rsidRDefault="0054734A" w:rsidP="0054734A">
      <w:pPr>
        <w:pStyle w:val="Titolo1"/>
        <w:rPr>
          <w:lang w:val="pt-PT"/>
        </w:rPr>
      </w:pPr>
      <w:r w:rsidRPr="0021481A">
        <w:rPr>
          <w:lang w:val="pt-PT"/>
        </w:rPr>
        <w:t>IN NATIVITATE SANCTI SERVATII</w:t>
      </w:r>
    </w:p>
    <w:p w:rsidR="0054734A" w:rsidRPr="0021481A" w:rsidRDefault="0054734A" w:rsidP="00CD7320">
      <w:pPr>
        <w:rPr>
          <w:lang w:val="pt-PT"/>
        </w:rPr>
      </w:pPr>
      <w:r w:rsidRPr="0021481A">
        <w:rPr>
          <w:rStyle w:val="Time1"/>
          <w:lang w:val="pt-PT"/>
        </w:rPr>
        <w:t>Ad vesperas</w:t>
      </w:r>
      <w:r w:rsidRPr="0021481A">
        <w:rPr>
          <w:lang w:val="pt-PT"/>
        </w:rPr>
        <w:t xml:space="preserve"> AN </w:t>
      </w:r>
      <w:r w:rsidRPr="0021481A">
        <w:rPr>
          <w:rStyle w:val="Incipit"/>
          <w:lang w:val="pt-PT"/>
        </w:rPr>
        <w:t>Alleluia</w:t>
      </w:r>
      <w:r w:rsidRPr="0021481A">
        <w:rPr>
          <w:lang w:val="pt-PT"/>
        </w:rPr>
        <w:t xml:space="preserve"> super feriales psalmos. CP </w:t>
      </w:r>
      <w:r w:rsidRPr="0021481A">
        <w:rPr>
          <w:rStyle w:val="Incipit"/>
          <w:lang w:val="pt-PT"/>
        </w:rPr>
        <w:t>Omnis (141ra) pontifex</w:t>
      </w:r>
      <w:r w:rsidRPr="0021481A">
        <w:rPr>
          <w:lang w:val="pt-PT"/>
        </w:rPr>
        <w:t>.</w:t>
      </w:r>
      <w:r w:rsidR="00E54980" w:rsidRPr="0021481A">
        <w:rPr>
          <w:lang w:val="pt-PT"/>
        </w:rPr>
        <w:t xml:space="preserve"> RP </w:t>
      </w:r>
      <w:r w:rsidR="00E54980" w:rsidRPr="0021481A">
        <w:rPr>
          <w:rStyle w:val="Incipit"/>
          <w:lang w:val="pt-PT"/>
        </w:rPr>
        <w:t>Romam oratum</w:t>
      </w:r>
      <w:r w:rsidR="00E54980" w:rsidRPr="0021481A">
        <w:rPr>
          <w:lang w:val="pt-PT"/>
        </w:rPr>
        <w:t xml:space="preserve">. HY </w:t>
      </w:r>
      <w:r w:rsidR="00E54980" w:rsidRPr="0021481A">
        <w:rPr>
          <w:rStyle w:val="Incipit"/>
          <w:lang w:val="pt-PT"/>
        </w:rPr>
        <w:t>Vita sanctorum</w:t>
      </w:r>
      <w:r w:rsidR="00E54980" w:rsidRPr="0021481A">
        <w:rPr>
          <w:lang w:val="pt-PT"/>
        </w:rPr>
        <w:t xml:space="preserve">. VS </w:t>
      </w:r>
      <w:r w:rsidR="00E54980" w:rsidRPr="0021481A">
        <w:rPr>
          <w:rStyle w:val="Incipit"/>
          <w:lang w:val="pt-PT"/>
        </w:rPr>
        <w:t>Gloria et honore</w:t>
      </w:r>
      <w:r w:rsidR="00E54980" w:rsidRPr="0021481A">
        <w:rPr>
          <w:lang w:val="pt-PT"/>
        </w:rPr>
        <w:t xml:space="preserve">. AM </w:t>
      </w:r>
      <w:r w:rsidR="00E54980" w:rsidRPr="0021481A">
        <w:rPr>
          <w:rStyle w:val="Incipit"/>
          <w:lang w:val="pt-PT"/>
        </w:rPr>
        <w:t>Exultet omnis spiritus</w:t>
      </w:r>
      <w:r w:rsidR="00E54980" w:rsidRPr="0021481A">
        <w:rPr>
          <w:lang w:val="pt-PT"/>
        </w:rPr>
        <w:t xml:space="preserve">. OR </w:t>
      </w:r>
      <w:r w:rsidR="00E54980" w:rsidRPr="0021481A">
        <w:rPr>
          <w:rStyle w:val="Incipit"/>
          <w:lang w:val="pt-PT"/>
        </w:rPr>
        <w:t>Deus qui populo tuo</w:t>
      </w:r>
      <w:r w:rsidR="00E54980" w:rsidRPr="0021481A">
        <w:rPr>
          <w:lang w:val="pt-PT"/>
        </w:rPr>
        <w:t>. Suffragia ut supra.</w:t>
      </w:r>
    </w:p>
    <w:p w:rsidR="00E54980" w:rsidRPr="0021481A" w:rsidRDefault="00E54980" w:rsidP="00CD7320">
      <w:pPr>
        <w:rPr>
          <w:lang w:val="it-IT"/>
        </w:rPr>
      </w:pPr>
      <w:r w:rsidRPr="0021481A">
        <w:rPr>
          <w:rStyle w:val="Time1"/>
          <w:lang w:val="pt-PT"/>
        </w:rPr>
        <w:t>Ad matutinam</w:t>
      </w:r>
      <w:r w:rsidRPr="0021481A">
        <w:rPr>
          <w:lang w:val="pt-PT"/>
        </w:rPr>
        <w:t xml:space="preserve"> INV </w:t>
      </w:r>
      <w:r w:rsidRPr="0021481A">
        <w:rPr>
          <w:rStyle w:val="Incipit"/>
          <w:lang w:val="pt-PT"/>
        </w:rPr>
        <w:t>Regem Servatii</w:t>
      </w:r>
      <w:r w:rsidRPr="0021481A">
        <w:rPr>
          <w:lang w:val="pt-PT"/>
        </w:rPr>
        <w:t xml:space="preserve">. </w:t>
      </w:r>
      <w:r w:rsidRPr="0021481A">
        <w:rPr>
          <w:lang w:val="it-IT"/>
        </w:rPr>
        <w:t xml:space="preserve">PS </w:t>
      </w:r>
      <w:r w:rsidRPr="0021481A">
        <w:rPr>
          <w:rStyle w:val="Incipit"/>
          <w:lang w:val="it-IT"/>
        </w:rPr>
        <w:t>Venite exultemus</w:t>
      </w:r>
      <w:r w:rsidRPr="0021481A">
        <w:rPr>
          <w:lang w:val="it-IT"/>
        </w:rPr>
        <w:t xml:space="preserve">. </w:t>
      </w:r>
      <w:r w:rsidRPr="0021481A">
        <w:rPr>
          <w:rStyle w:val="Time2"/>
          <w:lang w:val="it-IT"/>
        </w:rPr>
        <w:t>In primo nocturno</w:t>
      </w:r>
      <w:r w:rsidRPr="0021481A">
        <w:rPr>
          <w:lang w:val="it-IT"/>
        </w:rPr>
        <w:t xml:space="preserve"> AN </w:t>
      </w:r>
      <w:r w:rsidRPr="0021481A">
        <w:rPr>
          <w:rStyle w:val="Incipit"/>
          <w:lang w:val="it-IT"/>
        </w:rPr>
        <w:t>Alto parentum</w:t>
      </w:r>
      <w:r w:rsidRPr="0021481A">
        <w:rPr>
          <w:lang w:val="it-IT"/>
        </w:rPr>
        <w:t xml:space="preserve">. PS </w:t>
      </w:r>
      <w:r w:rsidRPr="0021481A">
        <w:rPr>
          <w:rStyle w:val="Incipit"/>
          <w:lang w:val="it-IT"/>
        </w:rPr>
        <w:t>Beatus vir</w:t>
      </w:r>
      <w:r w:rsidRPr="0021481A">
        <w:rPr>
          <w:lang w:val="it-IT"/>
        </w:rPr>
        <w:t xml:space="preserve">. AN </w:t>
      </w:r>
      <w:r w:rsidRPr="0021481A">
        <w:rPr>
          <w:rStyle w:val="Incipit"/>
          <w:lang w:val="it-IT"/>
        </w:rPr>
        <w:t>Praeceptorum</w:t>
      </w:r>
      <w:r w:rsidRPr="0021481A">
        <w:rPr>
          <w:lang w:val="it-IT"/>
        </w:rPr>
        <w:t xml:space="preserve">. PS </w:t>
      </w:r>
      <w:r w:rsidRPr="0021481A">
        <w:rPr>
          <w:rStyle w:val="Incipit"/>
          <w:lang w:val="it-IT"/>
        </w:rPr>
        <w:t>Quare fremuerunt</w:t>
      </w:r>
      <w:r w:rsidRPr="0021481A">
        <w:rPr>
          <w:lang w:val="it-IT"/>
        </w:rPr>
        <w:t xml:space="preserve">. AN </w:t>
      </w:r>
      <w:r w:rsidRPr="0021481A">
        <w:rPr>
          <w:rStyle w:val="Incipit"/>
          <w:lang w:val="it-IT"/>
        </w:rPr>
        <w:t>|Tungenis::Tungris| pastore</w:t>
      </w:r>
      <w:r w:rsidRPr="0021481A">
        <w:rPr>
          <w:lang w:val="it-IT"/>
        </w:rPr>
        <w:t xml:space="preserve">. PS </w:t>
      </w:r>
      <w:r w:rsidRPr="0021481A">
        <w:rPr>
          <w:rStyle w:val="Incipit"/>
          <w:lang w:val="it-IT"/>
        </w:rPr>
        <w:t>Domine quid multiplicati</w:t>
      </w:r>
      <w:r w:rsidRPr="0021481A">
        <w:rPr>
          <w:lang w:val="it-IT"/>
        </w:rPr>
        <w:t xml:space="preserve">. VS </w:t>
      </w:r>
      <w:r w:rsidRPr="0021481A">
        <w:rPr>
          <w:rStyle w:val="Incipit"/>
          <w:lang w:val="it-IT"/>
        </w:rPr>
        <w:t>Posuisti domine</w:t>
      </w:r>
      <w:r w:rsidR="00D20A0F" w:rsidRPr="0021481A">
        <w:rPr>
          <w:lang w:val="it-IT"/>
        </w:rPr>
        <w:t>. Legitur eius legenda</w:t>
      </w:r>
      <w:r w:rsidRPr="0021481A">
        <w:rPr>
          <w:lang w:val="it-IT"/>
        </w:rPr>
        <w:t xml:space="preserve"> [LHI] </w:t>
      </w:r>
      <w:r w:rsidRPr="0021481A">
        <w:rPr>
          <w:rStyle w:val="Incipit"/>
          <w:lang w:val="it-IT"/>
        </w:rPr>
        <w:t xml:space="preserve">Ad </w:t>
      </w:r>
      <w:r w:rsidR="00AA5406" w:rsidRPr="0021481A">
        <w:rPr>
          <w:rStyle w:val="Incipit"/>
          <w:lang w:val="it-IT"/>
        </w:rPr>
        <w:t>illu%D::end%minandum</w:t>
      </w:r>
      <w:r w:rsidR="00AA5406" w:rsidRPr="0021481A">
        <w:rPr>
          <w:lang w:val="it-IT"/>
        </w:rPr>
        <w:t xml:space="preserve"> cum </w:t>
      </w:r>
      <w:r w:rsidR="00AA5406" w:rsidRPr="0021481A">
        <w:rPr>
          <w:lang w:val="it-IT"/>
        </w:rPr>
        <w:lastRenderedPageBreak/>
        <w:t xml:space="preserve">tribus responsoriis. RP </w:t>
      </w:r>
      <w:r w:rsidR="00AA5406" w:rsidRPr="0021481A">
        <w:rPr>
          <w:rStyle w:val="Incipit"/>
          <w:lang w:val="it-IT"/>
        </w:rPr>
        <w:t>Sacerdos Christi</w:t>
      </w:r>
      <w:r w:rsidR="00AA5406" w:rsidRPr="0021481A">
        <w:rPr>
          <w:lang w:val="it-IT"/>
        </w:rPr>
        <w:t xml:space="preserve">. RP </w:t>
      </w:r>
      <w:r w:rsidR="00AA5406" w:rsidRPr="0021481A">
        <w:rPr>
          <w:rStyle w:val="Incipit"/>
          <w:lang w:val="it-IT"/>
        </w:rPr>
        <w:t>O praeclarum</w:t>
      </w:r>
      <w:r w:rsidR="00AA5406" w:rsidRPr="0021481A">
        <w:rPr>
          <w:lang w:val="it-IT"/>
        </w:rPr>
        <w:t xml:space="preserve">. RP </w:t>
      </w:r>
      <w:r w:rsidR="00AA5406" w:rsidRPr="0021481A">
        <w:rPr>
          <w:rStyle w:val="Incipit"/>
          <w:lang w:val="it-IT"/>
        </w:rPr>
        <w:t>Romam ornatum</w:t>
      </w:r>
      <w:r w:rsidR="00AA5406" w:rsidRPr="0021481A">
        <w:rPr>
          <w:lang w:val="it-IT"/>
        </w:rPr>
        <w:t xml:space="preserve">. [TD] </w:t>
      </w:r>
      <w:r w:rsidR="00AA5406" w:rsidRPr="0021481A">
        <w:rPr>
          <w:rStyle w:val="Incipit"/>
          <w:lang w:val="it-IT"/>
        </w:rPr>
        <w:t>Te deum laudamus</w:t>
      </w:r>
      <w:r w:rsidR="00AA5406" w:rsidRPr="0021481A">
        <w:rPr>
          <w:lang w:val="it-IT"/>
        </w:rPr>
        <w:t>.</w:t>
      </w:r>
    </w:p>
    <w:p w:rsidR="00AA5406" w:rsidRPr="0021481A" w:rsidRDefault="00AA5406" w:rsidP="00CD7320">
      <w:pPr>
        <w:rPr>
          <w:lang w:val="pt-PT"/>
        </w:rPr>
      </w:pPr>
      <w:r w:rsidRPr="0021481A">
        <w:rPr>
          <w:rStyle w:val="Time1"/>
          <w:lang w:val="en-US"/>
        </w:rPr>
        <w:t>Ad laudes</w:t>
      </w:r>
      <w:r w:rsidRPr="0021481A">
        <w:rPr>
          <w:lang w:val="en-US"/>
        </w:rPr>
        <w:t xml:space="preserve"> AN </w:t>
      </w:r>
      <w:r w:rsidRPr="0021481A">
        <w:rPr>
          <w:rStyle w:val="Incipit"/>
          <w:lang w:val="en-US"/>
        </w:rPr>
        <w:t>O fortunatum</w:t>
      </w:r>
      <w:r w:rsidRPr="0021481A">
        <w:rPr>
          <w:lang w:val="en-US"/>
        </w:rPr>
        <w:t xml:space="preserve">. </w:t>
      </w:r>
      <w:r w:rsidRPr="0021481A">
        <w:rPr>
          <w:lang w:val="pt-PT"/>
        </w:rPr>
        <w:t xml:space="preserve">AN </w:t>
      </w:r>
      <w:r w:rsidRPr="0021481A">
        <w:rPr>
          <w:rStyle w:val="Incipit"/>
          <w:lang w:val="pt-PT"/>
        </w:rPr>
        <w:t>|Ex passis::Expansis| caelo</w:t>
      </w:r>
      <w:r w:rsidRPr="0021481A">
        <w:rPr>
          <w:lang w:val="pt-PT"/>
        </w:rPr>
        <w:t xml:space="preserve">. AN </w:t>
      </w:r>
      <w:r w:rsidRPr="0021481A">
        <w:rPr>
          <w:rStyle w:val="Incipit"/>
          <w:lang w:val="pt-PT"/>
        </w:rPr>
        <w:t>Splendor inaestimabilis</w:t>
      </w:r>
      <w:r w:rsidRPr="0021481A">
        <w:rPr>
          <w:lang w:val="pt-PT"/>
        </w:rPr>
        <w:t xml:space="preserve">. AN </w:t>
      </w:r>
      <w:r w:rsidRPr="0021481A">
        <w:rPr>
          <w:rStyle w:val="Incipit"/>
          <w:lang w:val="pt-PT"/>
        </w:rPr>
        <w:t>Odor ibi</w:t>
      </w:r>
      <w:r w:rsidRPr="0021481A">
        <w:rPr>
          <w:lang w:val="pt-PT"/>
        </w:rPr>
        <w:t xml:space="preserve">. AN </w:t>
      </w:r>
      <w:r w:rsidRPr="0021481A">
        <w:rPr>
          <w:rStyle w:val="Incipit"/>
          <w:lang w:val="pt-PT"/>
        </w:rPr>
        <w:t>Laus in excelsis</w:t>
      </w:r>
      <w:r w:rsidRPr="0021481A">
        <w:rPr>
          <w:lang w:val="pt-PT"/>
        </w:rPr>
        <w:t xml:space="preserve">. CP </w:t>
      </w:r>
      <w:r w:rsidRPr="0021481A">
        <w:rPr>
          <w:rStyle w:val="Incipit"/>
          <w:lang w:val="pt-PT"/>
        </w:rPr>
        <w:t>Habemus pontificem</w:t>
      </w:r>
      <w:r w:rsidRPr="0021481A">
        <w:rPr>
          <w:lang w:val="pt-PT"/>
        </w:rPr>
        <w:t>.</w:t>
      </w:r>
      <w:r w:rsidR="006D782F" w:rsidRPr="0021481A">
        <w:rPr>
          <w:lang w:val="pt-PT"/>
        </w:rPr>
        <w:t xml:space="preserve"> VS </w:t>
      </w:r>
      <w:r w:rsidR="006D782F" w:rsidRPr="0021481A">
        <w:rPr>
          <w:rStyle w:val="Incipit"/>
          <w:lang w:val="pt-PT"/>
        </w:rPr>
        <w:t>Magna est gloria</w:t>
      </w:r>
      <w:r w:rsidR="006D782F" w:rsidRPr="0021481A">
        <w:rPr>
          <w:lang w:val="pt-PT"/>
        </w:rPr>
        <w:t xml:space="preserve">. AB </w:t>
      </w:r>
      <w:r w:rsidR="006D782F" w:rsidRPr="0021481A">
        <w:rPr>
          <w:rStyle w:val="Incipit"/>
          <w:lang w:val="pt-PT"/>
        </w:rPr>
        <w:t>In sanctitate</w:t>
      </w:r>
      <w:r w:rsidR="006D782F" w:rsidRPr="0021481A">
        <w:rPr>
          <w:lang w:val="pt-PT"/>
        </w:rPr>
        <w:t xml:space="preserve">. (141rb) OR </w:t>
      </w:r>
      <w:r w:rsidR="006D782F" w:rsidRPr="0021481A">
        <w:rPr>
          <w:rStyle w:val="Incipit"/>
          <w:lang w:val="pt-PT"/>
        </w:rPr>
        <w:t>Deus qui populo tuo</w:t>
      </w:r>
      <w:r w:rsidR="006D782F" w:rsidRPr="0021481A">
        <w:rPr>
          <w:lang w:val="pt-PT"/>
        </w:rPr>
        <w:t>. Deinde antiphona et oratio de sancto Gangolfo. Antiphona et oratio de resurrectione.</w:t>
      </w:r>
    </w:p>
    <w:p w:rsidR="006D782F" w:rsidRPr="0021481A" w:rsidRDefault="006D782F" w:rsidP="00CD7320">
      <w:pPr>
        <w:rPr>
          <w:lang w:val="pt-PT"/>
        </w:rPr>
      </w:pPr>
      <w:r w:rsidRPr="0021481A">
        <w:rPr>
          <w:rStyle w:val="Time1"/>
          <w:lang w:val="pt-PT"/>
        </w:rPr>
        <w:t>Ad horas</w:t>
      </w:r>
      <w:r w:rsidR="00D20A0F" w:rsidRPr="0021481A">
        <w:rPr>
          <w:lang w:val="pt-PT"/>
        </w:rPr>
        <w:t xml:space="preserve"> cante</w:t>
      </w:r>
      <w:r w:rsidRPr="0021481A">
        <w:rPr>
          <w:lang w:val="pt-PT"/>
        </w:rPr>
        <w:t>ntur laudes. Et responsoria de uno confessore. Capitulum et oratio ut supra.</w:t>
      </w:r>
    </w:p>
    <w:p w:rsidR="006D782F" w:rsidRPr="0021481A" w:rsidRDefault="006D782F" w:rsidP="00CD7320">
      <w:pPr>
        <w:rPr>
          <w:lang w:val="pt-PT"/>
        </w:rPr>
      </w:pPr>
      <w:r w:rsidRPr="0021481A">
        <w:rPr>
          <w:rStyle w:val="Time1"/>
          <w:lang w:val="pt-PT"/>
        </w:rPr>
        <w:t>Ad missam</w:t>
      </w:r>
      <w:r w:rsidRPr="0021481A">
        <w:rPr>
          <w:lang w:val="pt-PT"/>
        </w:rPr>
        <w:t xml:space="preserve"> IN </w:t>
      </w:r>
      <w:r w:rsidRPr="0021481A">
        <w:rPr>
          <w:rStyle w:val="Incipit"/>
          <w:lang w:val="pt-PT"/>
        </w:rPr>
        <w:t>Protexisti me</w:t>
      </w:r>
      <w:r w:rsidRPr="0021481A">
        <w:rPr>
          <w:lang w:val="pt-P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 deo</w:t>
      </w:r>
      <w:r w:rsidRPr="0021481A">
        <w:rPr>
          <w:lang w:val="en-US"/>
        </w:rPr>
        <w:t xml:space="preserve">. </w:t>
      </w:r>
      <w:r w:rsidRPr="0021481A">
        <w:rPr>
          <w:lang w:val="pt-PT"/>
        </w:rPr>
        <w:t xml:space="preserve">Secunda oratio de sancto Gangolfo. Tertia </w:t>
      </w:r>
      <w:r w:rsidR="00674285" w:rsidRPr="0021481A">
        <w:rPr>
          <w:lang w:val="pt-PT"/>
        </w:rPr>
        <w:t xml:space="preserve">quam velis. Quarta de resurrectione. EP </w:t>
      </w:r>
      <w:r w:rsidR="00674285" w:rsidRPr="0021481A">
        <w:rPr>
          <w:rStyle w:val="Incipit"/>
          <w:lang w:val="pt-PT"/>
        </w:rPr>
        <w:t>Omnis pontifex</w:t>
      </w:r>
      <w:r w:rsidR="00674285" w:rsidRPr="0021481A">
        <w:rPr>
          <w:lang w:val="pt-PT"/>
        </w:rPr>
        <w:t xml:space="preserve">. ALV </w:t>
      </w:r>
      <w:r w:rsidR="00674285" w:rsidRPr="0021481A">
        <w:rPr>
          <w:rStyle w:val="Incipit"/>
          <w:lang w:val="pt-PT"/>
        </w:rPr>
        <w:t>Christus resurgens</w:t>
      </w:r>
      <w:r w:rsidR="00674285" w:rsidRPr="0021481A">
        <w:rPr>
          <w:lang w:val="pt-PT"/>
        </w:rPr>
        <w:t xml:space="preserve">. Secundum ALV </w:t>
      </w:r>
      <w:r w:rsidR="00674285" w:rsidRPr="0021481A">
        <w:rPr>
          <w:rStyle w:val="Incipit"/>
          <w:lang w:val="pt-PT"/>
        </w:rPr>
        <w:t>Iuravit dominus</w:t>
      </w:r>
      <w:r w:rsidR="00674285" w:rsidRPr="0021481A">
        <w:rPr>
          <w:lang w:val="pt-PT"/>
        </w:rPr>
        <w:t xml:space="preserve">. SE </w:t>
      </w:r>
      <w:r w:rsidR="00674285" w:rsidRPr="0021481A">
        <w:rPr>
          <w:rStyle w:val="Incipit"/>
          <w:lang w:val="pt-PT"/>
        </w:rPr>
        <w:t>Lux praeclara</w:t>
      </w:r>
      <w:r w:rsidR="00674285" w:rsidRPr="0021481A">
        <w:rPr>
          <w:lang w:val="pt-PT"/>
        </w:rPr>
        <w:t xml:space="preserve">. EV </w:t>
      </w:r>
      <w:r w:rsidR="00674285" w:rsidRPr="0021481A">
        <w:rPr>
          <w:rStyle w:val="Incipit"/>
          <w:lang w:val="pt-PT"/>
        </w:rPr>
        <w:t>Ego sum vitis</w:t>
      </w:r>
      <w:r w:rsidR="00674285" w:rsidRPr="0021481A">
        <w:rPr>
          <w:lang w:val="pt-PT"/>
        </w:rPr>
        <w:t xml:space="preserve">. OF </w:t>
      </w:r>
      <w:r w:rsidR="00674285" w:rsidRPr="0021481A">
        <w:rPr>
          <w:rStyle w:val="Incipit"/>
          <w:lang w:val="pt-PT"/>
        </w:rPr>
        <w:t>Confitebuntur</w:t>
      </w:r>
      <w:r w:rsidR="00674285" w:rsidRPr="0021481A">
        <w:rPr>
          <w:lang w:val="pt-PT"/>
        </w:rPr>
        <w:t xml:space="preserve">. [SA] </w:t>
      </w:r>
      <w:r w:rsidR="00674285" w:rsidRPr="0021481A">
        <w:rPr>
          <w:rStyle w:val="Incipit"/>
          <w:lang w:val="pt-PT"/>
        </w:rPr>
        <w:t>Sanctus</w:t>
      </w:r>
      <w:r w:rsidR="00674285" w:rsidRPr="0021481A">
        <w:rPr>
          <w:lang w:val="pt-PT"/>
        </w:rPr>
        <w:t xml:space="preserve"> et [AG] </w:t>
      </w:r>
      <w:r w:rsidR="00674285" w:rsidRPr="0021481A">
        <w:rPr>
          <w:rStyle w:val="Incipit"/>
          <w:lang w:val="pt-PT"/>
        </w:rPr>
        <w:t>Agnus dei</w:t>
      </w:r>
      <w:r w:rsidR="00674285" w:rsidRPr="0021481A">
        <w:rPr>
          <w:lang w:val="pt-PT"/>
        </w:rPr>
        <w:t xml:space="preserve">. CO </w:t>
      </w:r>
      <w:r w:rsidR="00674285" w:rsidRPr="0021481A">
        <w:rPr>
          <w:rStyle w:val="Incipit"/>
          <w:lang w:val="pt-PT"/>
        </w:rPr>
        <w:t>Ego sum vitis</w:t>
      </w:r>
      <w:r w:rsidR="00674285" w:rsidRPr="0021481A">
        <w:rPr>
          <w:lang w:val="pt-PT"/>
        </w:rPr>
        <w:t xml:space="preserve"> cum [IM] </w:t>
      </w:r>
      <w:r w:rsidR="00674285" w:rsidRPr="0021481A">
        <w:rPr>
          <w:rStyle w:val="Incipit"/>
          <w:lang w:val="pt-PT"/>
        </w:rPr>
        <w:t>Ite missa est</w:t>
      </w:r>
      <w:r w:rsidR="00674285" w:rsidRPr="0021481A">
        <w:rPr>
          <w:lang w:val="pt-PT"/>
        </w:rPr>
        <w:t>.</w:t>
      </w:r>
    </w:p>
    <w:p w:rsidR="00674285" w:rsidRPr="0021481A" w:rsidRDefault="00674285" w:rsidP="00CD7320">
      <w:pPr>
        <w:rPr>
          <w:lang w:val="nb-NO"/>
        </w:rPr>
      </w:pPr>
      <w:r w:rsidRPr="0021481A">
        <w:rPr>
          <w:rStyle w:val="Time1"/>
          <w:lang w:val="nb-NO"/>
        </w:rPr>
        <w:t>Sexta et nona</w:t>
      </w:r>
      <w:r w:rsidRPr="0021481A">
        <w:rPr>
          <w:lang w:val="nb-NO"/>
        </w:rPr>
        <w:t xml:space="preserve"> ut supra.</w:t>
      </w:r>
    </w:p>
    <w:p w:rsidR="00674285" w:rsidRPr="0021481A" w:rsidRDefault="00674285" w:rsidP="00CD7320">
      <w:pPr>
        <w:rPr>
          <w:lang w:val="it-IT"/>
        </w:rPr>
      </w:pPr>
      <w:r w:rsidRPr="0021481A">
        <w:rPr>
          <w:rStyle w:val="Time1"/>
          <w:lang w:val="pt-PT"/>
        </w:rPr>
        <w:t>In secundis vesperis</w:t>
      </w:r>
      <w:r w:rsidRPr="0021481A">
        <w:rPr>
          <w:lang w:val="pt-PT"/>
        </w:rPr>
        <w:t xml:space="preserve"> AN </w:t>
      </w:r>
      <w:r w:rsidRPr="0021481A">
        <w:rPr>
          <w:rStyle w:val="Incipit"/>
          <w:lang w:val="pt-PT"/>
        </w:rPr>
        <w:t>O fortunatum</w:t>
      </w:r>
      <w:r w:rsidRPr="0021481A">
        <w:rPr>
          <w:lang w:val="pt-PT"/>
        </w:rPr>
        <w:t xml:space="preserve"> super feriales </w:t>
      </w:r>
      <w:r w:rsidR="00377DE7" w:rsidRPr="0021481A">
        <w:rPr>
          <w:lang w:val="pt-PT"/>
        </w:rPr>
        <w:t>psalmos. Capitulum, hymnus et or</w:t>
      </w:r>
      <w:r w:rsidR="00B8549A" w:rsidRPr="0021481A">
        <w:rPr>
          <w:lang w:val="pt-PT"/>
        </w:rPr>
        <w:t>atio ut in priori nocte</w:t>
      </w:r>
      <w:r w:rsidRPr="0021481A">
        <w:rPr>
          <w:lang w:val="pt-PT"/>
        </w:rPr>
        <w:t xml:space="preserve">. </w:t>
      </w:r>
      <w:r w:rsidRPr="0021481A">
        <w:rPr>
          <w:lang w:val="it-IT"/>
        </w:rPr>
        <w:t xml:space="preserve">(141va) AM </w:t>
      </w:r>
      <w:r w:rsidRPr="0021481A">
        <w:rPr>
          <w:rStyle w:val="Incipit"/>
          <w:lang w:val="it-IT"/>
        </w:rPr>
        <w:t>A progenie</w:t>
      </w:r>
      <w:r w:rsidRPr="0021481A">
        <w:rPr>
          <w:lang w:val="it-IT"/>
        </w:rPr>
        <w:t>. Suffragia ut supra.</w:t>
      </w:r>
    </w:p>
    <w:p w:rsidR="00674285" w:rsidRPr="0021481A" w:rsidRDefault="00674285" w:rsidP="00674285">
      <w:pPr>
        <w:pStyle w:val="Titolo1"/>
        <w:rPr>
          <w:lang w:val="it-IT"/>
        </w:rPr>
      </w:pPr>
      <w:r w:rsidRPr="0021481A">
        <w:rPr>
          <w:lang w:val="it-IT"/>
        </w:rPr>
        <w:t>IN NATIVITATE SANCTI URBANI</w:t>
      </w:r>
    </w:p>
    <w:p w:rsidR="00674285" w:rsidRPr="0021481A" w:rsidRDefault="00674285" w:rsidP="00CD7320">
      <w:pPr>
        <w:rPr>
          <w:lang w:val="it-IT"/>
        </w:rPr>
      </w:pPr>
      <w:r w:rsidRPr="0021481A">
        <w:rPr>
          <w:rStyle w:val="Time1"/>
          <w:lang w:val="en-US"/>
        </w:rPr>
        <w:t>Ad vesperas</w:t>
      </w:r>
      <w:r w:rsidRPr="0021481A">
        <w:rPr>
          <w:lang w:val="en-US"/>
        </w:rPr>
        <w:t xml:space="preserve"> AN </w:t>
      </w:r>
      <w:r w:rsidRPr="0021481A">
        <w:rPr>
          <w:rStyle w:val="Incipit"/>
          <w:lang w:val="en-US"/>
        </w:rPr>
        <w:t>Alleluia</w:t>
      </w:r>
      <w:r w:rsidRPr="0021481A">
        <w:rPr>
          <w:lang w:val="en-US"/>
        </w:rPr>
        <w:t xml:space="preserve"> super feriales psalmos.</w:t>
      </w:r>
      <w:r w:rsidR="00FB7636" w:rsidRPr="0021481A">
        <w:rPr>
          <w:lang w:val="en-US"/>
        </w:rPr>
        <w:t xml:space="preserve"> CP </w:t>
      </w:r>
      <w:r w:rsidR="00FB7636" w:rsidRPr="0021481A">
        <w:rPr>
          <w:rStyle w:val="Incipit"/>
          <w:lang w:val="en-US"/>
        </w:rPr>
        <w:t>Lex veritatis</w:t>
      </w:r>
      <w:r w:rsidR="00FB7636" w:rsidRPr="0021481A">
        <w:rPr>
          <w:lang w:val="en-US"/>
        </w:rPr>
        <w:t xml:space="preserve">. </w:t>
      </w:r>
      <w:r w:rsidR="00FB7636" w:rsidRPr="0021481A">
        <w:rPr>
          <w:lang w:val="it-IT"/>
        </w:rPr>
        <w:t xml:space="preserve">HY </w:t>
      </w:r>
      <w:r w:rsidR="00FB7636" w:rsidRPr="0021481A">
        <w:rPr>
          <w:rStyle w:val="Incipit"/>
          <w:lang w:val="it-IT"/>
        </w:rPr>
        <w:t>Vita sanctorum</w:t>
      </w:r>
      <w:r w:rsidR="00FB7636" w:rsidRPr="0021481A">
        <w:rPr>
          <w:lang w:val="it-IT"/>
        </w:rPr>
        <w:t xml:space="preserve">. VS </w:t>
      </w:r>
      <w:r w:rsidR="00FB7636" w:rsidRPr="0021481A">
        <w:rPr>
          <w:rStyle w:val="Incipit"/>
          <w:lang w:val="it-IT"/>
        </w:rPr>
        <w:t>Gloria et honore</w:t>
      </w:r>
      <w:r w:rsidR="00FB7636" w:rsidRPr="0021481A">
        <w:rPr>
          <w:lang w:val="it-IT"/>
        </w:rPr>
        <w:t xml:space="preserve">. AM </w:t>
      </w:r>
      <w:r w:rsidR="00FB7636" w:rsidRPr="0021481A">
        <w:rPr>
          <w:rStyle w:val="Incipit"/>
          <w:lang w:val="it-IT"/>
        </w:rPr>
        <w:t>Iste cognovit</w:t>
      </w:r>
      <w:r w:rsidR="00FB7636" w:rsidRPr="0021481A">
        <w:rPr>
          <w:lang w:val="it-IT"/>
        </w:rPr>
        <w:t xml:space="preserve">. OR </w:t>
      </w:r>
      <w:r w:rsidR="00FB7636" w:rsidRPr="0021481A">
        <w:rPr>
          <w:rStyle w:val="Incipit"/>
          <w:lang w:val="it-IT"/>
        </w:rPr>
        <w:t>Da quaesumus omnipotens</w:t>
      </w:r>
      <w:r w:rsidR="00FB7636" w:rsidRPr="0021481A">
        <w:rPr>
          <w:lang w:val="it-IT"/>
        </w:rPr>
        <w:t>. Deinde antiphona et oratio de resurrectione. Antiphona et oratio de omnibus sanctis.</w:t>
      </w:r>
    </w:p>
    <w:p w:rsidR="00FB7636" w:rsidRPr="0021481A" w:rsidRDefault="00FB7636" w:rsidP="00CD7320">
      <w:pPr>
        <w:rPr>
          <w:lang w:val="pt-PT"/>
        </w:rPr>
      </w:pPr>
      <w:r w:rsidRPr="0021481A">
        <w:rPr>
          <w:rStyle w:val="Time1"/>
          <w:lang w:val="it-IT"/>
        </w:rPr>
        <w:t>Ad matutinam</w:t>
      </w:r>
      <w:r w:rsidRPr="0021481A">
        <w:rPr>
          <w:lang w:val="it-IT"/>
        </w:rPr>
        <w:t xml:space="preserve"> INV </w:t>
      </w:r>
      <w:r w:rsidRPr="0021481A">
        <w:rPr>
          <w:rStyle w:val="Incipit"/>
          <w:lang w:val="it-IT"/>
        </w:rPr>
        <w:t>Alleluia regem martyrum</w:t>
      </w:r>
      <w:r w:rsidRPr="0021481A">
        <w:rPr>
          <w:lang w:val="it-IT"/>
        </w:rPr>
        <w:t xml:space="preserve">. </w:t>
      </w:r>
      <w:r w:rsidRPr="0021481A">
        <w:rPr>
          <w:lang w:val="pt-PT"/>
        </w:rPr>
        <w:t xml:space="preserve">PS </w:t>
      </w:r>
      <w:r w:rsidRPr="0021481A">
        <w:rPr>
          <w:rStyle w:val="Incipit"/>
          <w:lang w:val="pt-PT"/>
        </w:rPr>
        <w:t>Venite exultemus</w:t>
      </w:r>
      <w:r w:rsidRPr="0021481A">
        <w:rPr>
          <w:lang w:val="pt-PT"/>
        </w:rPr>
        <w:t xml:space="preserve">. In nocturno AN </w:t>
      </w:r>
      <w:r w:rsidRPr="0021481A">
        <w:rPr>
          <w:rStyle w:val="Incipit"/>
          <w:lang w:val="pt-PT"/>
        </w:rPr>
        <w:t>Tristitia vestra</w:t>
      </w:r>
      <w:r w:rsidRPr="0021481A">
        <w:rPr>
          <w:lang w:val="pt-PT"/>
        </w:rPr>
        <w:t xml:space="preserve">. PS </w:t>
      </w:r>
      <w:r w:rsidRPr="0021481A">
        <w:rPr>
          <w:rStyle w:val="Incipit"/>
          <w:lang w:val="pt-PT"/>
        </w:rPr>
        <w:t>Cum invocarem</w:t>
      </w:r>
      <w:r w:rsidRPr="0021481A">
        <w:rPr>
          <w:lang w:val="pt-PT"/>
        </w:rPr>
        <w:t xml:space="preserve">. PS </w:t>
      </w:r>
      <w:r w:rsidRPr="0021481A">
        <w:rPr>
          <w:rStyle w:val="Incipit"/>
          <w:lang w:val="pt-PT"/>
        </w:rPr>
        <w:t>Verba mea</w:t>
      </w:r>
      <w:r w:rsidRPr="0021481A">
        <w:rPr>
          <w:lang w:val="pt-PT"/>
        </w:rPr>
        <w:t xml:space="preserve">. PS </w:t>
      </w:r>
      <w:r w:rsidRPr="0021481A">
        <w:rPr>
          <w:rStyle w:val="Incipit"/>
          <w:lang w:val="pt-PT"/>
        </w:rPr>
        <w:t>Domine dominus noster</w:t>
      </w:r>
      <w:r w:rsidRPr="0021481A">
        <w:rPr>
          <w:lang w:val="pt-PT"/>
        </w:rPr>
        <w:t xml:space="preserve">. VS </w:t>
      </w:r>
      <w:r w:rsidRPr="0021481A">
        <w:rPr>
          <w:rStyle w:val="Incipit"/>
          <w:lang w:val="pt-PT"/>
        </w:rPr>
        <w:t>Posuisti domine</w:t>
      </w:r>
      <w:r w:rsidRPr="0021481A">
        <w:rPr>
          <w:lang w:val="pt-PT"/>
        </w:rPr>
        <w:t xml:space="preserve">. Legitur passio eius cum tribus responsoriis. RP </w:t>
      </w:r>
      <w:r w:rsidRPr="0021481A">
        <w:rPr>
          <w:rStyle w:val="Incipit"/>
          <w:lang w:val="pt-PT"/>
        </w:rPr>
        <w:t>Beatus vir</w:t>
      </w:r>
      <w:r w:rsidRPr="0021481A">
        <w:rPr>
          <w:lang w:val="pt-PT"/>
        </w:rPr>
        <w:t xml:space="preserve">. RP </w:t>
      </w:r>
      <w:r w:rsidRPr="0021481A">
        <w:rPr>
          <w:rStyle w:val="Incipit"/>
          <w:lang w:val="pt-PT"/>
        </w:rPr>
        <w:t>Pretiosa</w:t>
      </w:r>
      <w:r w:rsidRPr="0021481A">
        <w:rPr>
          <w:lang w:val="pt-PT"/>
        </w:rPr>
        <w:t xml:space="preserve">. RP </w:t>
      </w:r>
      <w:r w:rsidRPr="0021481A">
        <w:rPr>
          <w:rStyle w:val="Incipit"/>
          <w:lang w:val="pt-PT"/>
        </w:rPr>
        <w:t>In servis suis</w:t>
      </w:r>
      <w:r w:rsidRPr="0021481A">
        <w:rPr>
          <w:lang w:val="pt-PT"/>
        </w:rPr>
        <w:t>.</w:t>
      </w:r>
    </w:p>
    <w:p w:rsidR="00FB7636" w:rsidRPr="0021481A" w:rsidRDefault="00FB7636" w:rsidP="00CD7320">
      <w:pPr>
        <w:rPr>
          <w:lang w:val="fr-FR"/>
        </w:rPr>
      </w:pPr>
      <w:r w:rsidRPr="0021481A">
        <w:rPr>
          <w:rStyle w:val="Time1"/>
          <w:lang w:val="pt-PT"/>
        </w:rPr>
        <w:t>Ad laudes</w:t>
      </w:r>
      <w:r w:rsidRPr="0021481A">
        <w:rPr>
          <w:lang w:val="pt-PT"/>
        </w:rPr>
        <w:t xml:space="preserve"> antiphona tantum sola [AN] </w:t>
      </w:r>
      <w:r w:rsidRPr="0021481A">
        <w:rPr>
          <w:rStyle w:val="Incipit"/>
          <w:lang w:val="pt-PT"/>
        </w:rPr>
        <w:t>Iustum deduxit</w:t>
      </w:r>
      <w:r w:rsidRPr="0021481A">
        <w:rPr>
          <w:lang w:val="pt-PT"/>
        </w:rPr>
        <w:t xml:space="preserve">. CP </w:t>
      </w:r>
      <w:r w:rsidRPr="0021481A">
        <w:rPr>
          <w:rStyle w:val="Incipit"/>
          <w:lang w:val="pt-PT"/>
        </w:rPr>
        <w:t>Patientes estote et vos</w:t>
      </w:r>
      <w:r w:rsidRPr="0021481A">
        <w:rPr>
          <w:lang w:val="pt-PT"/>
        </w:rPr>
        <w:t xml:space="preserve">. VS </w:t>
      </w:r>
      <w:r w:rsidRPr="0021481A">
        <w:rPr>
          <w:rStyle w:val="Incipit"/>
          <w:lang w:val="pt-PT"/>
        </w:rPr>
        <w:t>Magna est gloria</w:t>
      </w:r>
      <w:r w:rsidRPr="0021481A">
        <w:rPr>
          <w:lang w:val="pt-PT"/>
        </w:rPr>
        <w:t xml:space="preserve">. (141vb) AB </w:t>
      </w:r>
      <w:r w:rsidRPr="0021481A">
        <w:rPr>
          <w:rStyle w:val="Incipit"/>
          <w:lang w:val="pt-PT"/>
        </w:rPr>
        <w:t>Beatus vir</w:t>
      </w:r>
      <w:r w:rsidRPr="0021481A">
        <w:rPr>
          <w:lang w:val="pt-PT"/>
        </w:rPr>
        <w:t xml:space="preserve">. OR </w:t>
      </w:r>
      <w:r w:rsidRPr="0021481A">
        <w:rPr>
          <w:rStyle w:val="Incipit"/>
          <w:lang w:val="pt-PT"/>
        </w:rPr>
        <w:t>Praesta quaesumus omnipotens</w:t>
      </w:r>
      <w:r w:rsidRPr="0021481A">
        <w:rPr>
          <w:lang w:val="pt-PT"/>
        </w:rPr>
        <w:t xml:space="preserve">. </w:t>
      </w:r>
      <w:r w:rsidRPr="0021481A">
        <w:rPr>
          <w:lang w:val="fr-FR"/>
        </w:rPr>
        <w:t>Deinde antiphona et oratio de resurrectione. Antiphona et oratio de omnibus sanctis.</w:t>
      </w:r>
    </w:p>
    <w:p w:rsidR="00FB7636" w:rsidRPr="0021481A" w:rsidRDefault="00FB7636" w:rsidP="00CD7320">
      <w:pPr>
        <w:rPr>
          <w:lang w:val="fr-FR"/>
        </w:rPr>
      </w:pPr>
      <w:r w:rsidRPr="0021481A">
        <w:rPr>
          <w:rStyle w:val="Time1"/>
          <w:lang w:val="fr-FR"/>
        </w:rPr>
        <w:t>Ad horas</w:t>
      </w:r>
      <w:r w:rsidRPr="0021481A">
        <w:rPr>
          <w:lang w:val="fr-FR"/>
        </w:rPr>
        <w:t xml:space="preserve"> </w:t>
      </w:r>
      <w:r w:rsidR="001D7505" w:rsidRPr="0021481A">
        <w:rPr>
          <w:lang w:val="fr-FR"/>
        </w:rPr>
        <w:t>dicuntur laudes. Et responsoria de uno martyre.</w:t>
      </w:r>
    </w:p>
    <w:p w:rsidR="001D7505" w:rsidRPr="0021481A" w:rsidRDefault="001D7505" w:rsidP="00CD7320">
      <w:pPr>
        <w:rPr>
          <w:lang w:val="pt-PT"/>
        </w:rPr>
      </w:pPr>
      <w:r w:rsidRPr="0021481A">
        <w:rPr>
          <w:rStyle w:val="Time1"/>
          <w:lang w:val="fr-FR"/>
        </w:rPr>
        <w:t>Ad missam</w:t>
      </w:r>
      <w:r w:rsidRPr="0021481A">
        <w:rPr>
          <w:lang w:val="fr-FR"/>
        </w:rPr>
        <w:t xml:space="preserve"> IN </w:t>
      </w:r>
      <w:r w:rsidRPr="0021481A">
        <w:rPr>
          <w:rStyle w:val="Incipit"/>
          <w:lang w:val="fr-FR"/>
        </w:rPr>
        <w:t>Sacerdotes tui</w:t>
      </w:r>
      <w:r w:rsidRPr="0021481A">
        <w:rPr>
          <w:lang w:val="fr-FR"/>
        </w:rPr>
        <w:t xml:space="preserve">. ORCL </w:t>
      </w:r>
      <w:r w:rsidRPr="0021481A">
        <w:rPr>
          <w:rStyle w:val="Incipit"/>
          <w:lang w:val="fr-FR"/>
        </w:rPr>
        <w:t>Da quaesumus domine</w:t>
      </w:r>
      <w:r w:rsidRPr="0021481A">
        <w:rPr>
          <w:lang w:val="fr-FR"/>
        </w:rPr>
        <w:t xml:space="preserve">. Secunda de resurrectione. Tertia de dominica. EP </w:t>
      </w:r>
      <w:r w:rsidRPr="0021481A">
        <w:rPr>
          <w:rStyle w:val="Incipit"/>
          <w:lang w:val="fr-FR"/>
        </w:rPr>
        <w:t>Memor esto domine</w:t>
      </w:r>
      <w:r w:rsidRPr="0021481A">
        <w:rPr>
          <w:lang w:val="fr-FR"/>
        </w:rPr>
        <w:t xml:space="preserve">. ALV </w:t>
      </w:r>
      <w:r w:rsidRPr="0021481A">
        <w:rPr>
          <w:rStyle w:val="Incipit"/>
          <w:lang w:val="fr-FR"/>
        </w:rPr>
        <w:t>Gaudete iusti</w:t>
      </w:r>
      <w:r w:rsidRPr="0021481A">
        <w:rPr>
          <w:lang w:val="fr-FR"/>
        </w:rPr>
        <w:t xml:space="preserve">. Alleluia de dominica. EV </w:t>
      </w:r>
      <w:r w:rsidRPr="0021481A">
        <w:rPr>
          <w:rStyle w:val="Incipit"/>
          <w:lang w:val="fr-FR"/>
        </w:rPr>
        <w:t>Ego sum vitis</w:t>
      </w:r>
      <w:r w:rsidRPr="0021481A">
        <w:rPr>
          <w:lang w:val="fr-FR"/>
        </w:rPr>
        <w:t xml:space="preserve">. OF </w:t>
      </w:r>
      <w:r w:rsidRPr="0021481A">
        <w:rPr>
          <w:rStyle w:val="Incipit"/>
          <w:lang w:val="fr-FR"/>
        </w:rPr>
        <w:t>Veritatas mea</w:t>
      </w:r>
      <w:r w:rsidRPr="0021481A">
        <w:rPr>
          <w:lang w:val="fr-FR"/>
        </w:rPr>
        <w:t xml:space="preserve">. </w:t>
      </w:r>
      <w:r w:rsidRPr="0021481A">
        <w:rPr>
          <w:lang w:val="pt-PT"/>
        </w:rPr>
        <w:t xml:space="preserve">PF </w:t>
      </w:r>
      <w:r w:rsidRPr="0021481A">
        <w:rPr>
          <w:rStyle w:val="Incipit"/>
          <w:lang w:val="pt-PT"/>
        </w:rPr>
        <w:t>Te quidem domine</w:t>
      </w:r>
      <w:r w:rsidRPr="0021481A">
        <w:rPr>
          <w:lang w:val="pt-PT"/>
        </w:rPr>
        <w:t xml:space="preserve">. CO </w:t>
      </w:r>
      <w:r w:rsidRPr="0021481A">
        <w:rPr>
          <w:rStyle w:val="Incipit"/>
          <w:lang w:val="pt-PT"/>
        </w:rPr>
        <w:t>Fidelis servus</w:t>
      </w:r>
      <w:r w:rsidRPr="0021481A">
        <w:rPr>
          <w:lang w:val="pt-PT"/>
        </w:rPr>
        <w:t xml:space="preserve"> cum [IM] </w:t>
      </w:r>
      <w:r w:rsidRPr="0021481A">
        <w:rPr>
          <w:rStyle w:val="Incipit"/>
          <w:lang w:val="pt-PT"/>
        </w:rPr>
        <w:t>Ite missa est</w:t>
      </w:r>
      <w:r w:rsidRPr="0021481A">
        <w:rPr>
          <w:lang w:val="pt-PT"/>
        </w:rPr>
        <w:t>.</w:t>
      </w:r>
    </w:p>
    <w:p w:rsidR="001D7505" w:rsidRPr="0021481A" w:rsidRDefault="001D7505" w:rsidP="00CD7320">
      <w:pPr>
        <w:rPr>
          <w:lang w:val="nb-NO"/>
        </w:rPr>
      </w:pPr>
      <w:r w:rsidRPr="0021481A">
        <w:rPr>
          <w:rStyle w:val="Time1"/>
          <w:lang w:val="nb-NO"/>
        </w:rPr>
        <w:t>Sexta et nona</w:t>
      </w:r>
      <w:r w:rsidRPr="0021481A">
        <w:rPr>
          <w:lang w:val="nb-NO"/>
        </w:rPr>
        <w:t xml:space="preserve"> ut supra.</w:t>
      </w:r>
    </w:p>
    <w:p w:rsidR="001D7505" w:rsidRPr="0021481A" w:rsidRDefault="001D7505" w:rsidP="001D7505">
      <w:pPr>
        <w:pStyle w:val="Titolo1"/>
        <w:rPr>
          <w:lang w:val="nb-NO"/>
        </w:rPr>
      </w:pPr>
      <w:r w:rsidRPr="0021481A">
        <w:rPr>
          <w:lang w:val="nb-NO"/>
        </w:rPr>
        <w:t>IN DIEBUS ROGATIONUM. FERIA SECUNDA</w:t>
      </w:r>
    </w:p>
    <w:p w:rsidR="00D118B9" w:rsidRPr="0021481A" w:rsidRDefault="001D7505" w:rsidP="00CD7320">
      <w:pPr>
        <w:rPr>
          <w:lang w:val="nb-NO"/>
        </w:rPr>
      </w:pPr>
      <w:r w:rsidRPr="0021481A">
        <w:rPr>
          <w:rStyle w:val="Time1"/>
          <w:lang w:val="nb-NO"/>
        </w:rPr>
        <w:t>Ad matutinam</w:t>
      </w:r>
      <w:r w:rsidRPr="0021481A">
        <w:rPr>
          <w:lang w:val="nb-NO"/>
        </w:rPr>
        <w:t xml:space="preserve"> invitatorium paschale [INV] </w:t>
      </w:r>
      <w:r w:rsidRPr="0021481A">
        <w:rPr>
          <w:rStyle w:val="Incipit"/>
          <w:lang w:val="nb-NO"/>
        </w:rPr>
        <w:t>Alleluia alleluia</w:t>
      </w:r>
      <w:r w:rsidRPr="0021481A">
        <w:rPr>
          <w:lang w:val="nb-NO"/>
        </w:rPr>
        <w:t xml:space="preserve"> cum tribus psalmis de nocturno.</w:t>
      </w:r>
      <w:r w:rsidR="00D118B9" w:rsidRPr="0021481A">
        <w:rPr>
          <w:lang w:val="nb-NO"/>
        </w:rPr>
        <w:t xml:space="preserve"> VS </w:t>
      </w:r>
      <w:r w:rsidR="00D118B9" w:rsidRPr="0021481A">
        <w:rPr>
          <w:rStyle w:val="Incipit"/>
          <w:lang w:val="nb-NO"/>
        </w:rPr>
        <w:t>Noli flere Maria</w:t>
      </w:r>
      <w:r w:rsidR="00D118B9" w:rsidRPr="0021481A">
        <w:rPr>
          <w:lang w:val="nb-NO"/>
        </w:rPr>
        <w:t xml:space="preserve">. Legitur EV </w:t>
      </w:r>
      <w:r w:rsidR="00D118B9" w:rsidRPr="0021481A">
        <w:rPr>
          <w:rStyle w:val="Incipit"/>
          <w:lang w:val="nb-NO"/>
        </w:rPr>
        <w:t>Quis vestrum habebit</w:t>
      </w:r>
      <w:r w:rsidR="00D118B9" w:rsidRPr="0021481A">
        <w:rPr>
          <w:lang w:val="nb-NO"/>
        </w:rPr>
        <w:t xml:space="preserve"> cum tribus responsoriis dominicalibus de historia [RP] </w:t>
      </w:r>
      <w:r w:rsidR="00D118B9" w:rsidRPr="0021481A">
        <w:rPr>
          <w:rStyle w:val="Incipit"/>
          <w:lang w:val="nb-NO"/>
        </w:rPr>
        <w:t>Si oblitus fuero</w:t>
      </w:r>
      <w:r w:rsidR="00D118B9" w:rsidRPr="0021481A">
        <w:rPr>
          <w:lang w:val="nb-NO"/>
        </w:rPr>
        <w:t xml:space="preserve"> et cetera. </w:t>
      </w:r>
    </w:p>
    <w:p w:rsidR="001D7505" w:rsidRPr="0021481A" w:rsidRDefault="00D118B9" w:rsidP="00CD7320">
      <w:pPr>
        <w:rPr>
          <w:lang w:val="fr-FR"/>
        </w:rPr>
      </w:pPr>
      <w:r w:rsidRPr="0021481A">
        <w:rPr>
          <w:lang w:val="en-US"/>
        </w:rPr>
        <w:lastRenderedPageBreak/>
        <w:t>(142ra)</w:t>
      </w:r>
      <w:r w:rsidR="00341E80" w:rsidRPr="0021481A">
        <w:rPr>
          <w:lang w:val="en-US"/>
        </w:rPr>
        <w:t xml:space="preserve"> </w:t>
      </w:r>
      <w:r w:rsidR="00341E80" w:rsidRPr="0021481A">
        <w:rPr>
          <w:rStyle w:val="Time1"/>
          <w:lang w:val="en-US"/>
        </w:rPr>
        <w:t>Ad laudes</w:t>
      </w:r>
      <w:r w:rsidR="00341E80" w:rsidRPr="0021481A">
        <w:rPr>
          <w:lang w:val="en-US"/>
        </w:rPr>
        <w:t xml:space="preserve"> AN </w:t>
      </w:r>
      <w:r w:rsidR="00341E80" w:rsidRPr="0021481A">
        <w:rPr>
          <w:rStyle w:val="Incipit"/>
          <w:lang w:val="en-US"/>
        </w:rPr>
        <w:t>Pax vobis</w:t>
      </w:r>
      <w:r w:rsidR="00341E80" w:rsidRPr="0021481A">
        <w:rPr>
          <w:lang w:val="en-US"/>
        </w:rPr>
        <w:t xml:space="preserve">. </w:t>
      </w:r>
      <w:r w:rsidR="00341E80" w:rsidRPr="0021481A">
        <w:rPr>
          <w:lang w:val="fr-FR"/>
        </w:rPr>
        <w:t xml:space="preserve">PS </w:t>
      </w:r>
      <w:r w:rsidR="00341E80" w:rsidRPr="0021481A">
        <w:rPr>
          <w:rStyle w:val="Incipit"/>
          <w:lang w:val="fr-FR"/>
        </w:rPr>
        <w:t>Dominus regnavit</w:t>
      </w:r>
      <w:r w:rsidR="00341E80" w:rsidRPr="0021481A">
        <w:rPr>
          <w:lang w:val="fr-FR"/>
        </w:rPr>
        <w:t xml:space="preserve"> cum reliquis. Capitulum et oratio et cetera de resurrectione.</w:t>
      </w:r>
    </w:p>
    <w:p w:rsidR="00341E80" w:rsidRPr="0021481A" w:rsidRDefault="00341E80" w:rsidP="00CD7320">
      <w:pPr>
        <w:rPr>
          <w:lang w:val="it-IT"/>
        </w:rPr>
      </w:pPr>
      <w:r w:rsidRPr="0021481A">
        <w:rPr>
          <w:rStyle w:val="Time1"/>
          <w:lang w:val="fr-FR"/>
        </w:rPr>
        <w:t>[Ad missam]</w:t>
      </w:r>
      <w:r w:rsidRPr="0021481A">
        <w:rPr>
          <w:lang w:val="fr-FR"/>
        </w:rPr>
        <w:t xml:space="preserve"> Post tertiam cantetur missa. Officium per totum scilicet IN </w:t>
      </w:r>
      <w:r w:rsidRPr="0021481A">
        <w:rPr>
          <w:rStyle w:val="Incipit"/>
          <w:lang w:val="fr-FR"/>
        </w:rPr>
        <w:t>Exaudivit de templo</w:t>
      </w:r>
      <w:r w:rsidRPr="0021481A">
        <w:rPr>
          <w:lang w:val="fr-FR"/>
        </w:rPr>
        <w:t xml:space="preserve">. </w:t>
      </w:r>
      <w:r w:rsidRPr="0021481A">
        <w:rPr>
          <w:lang w:val="it-IT"/>
        </w:rPr>
        <w:t>Require supra in maiori letania.</w:t>
      </w:r>
    </w:p>
    <w:p w:rsidR="00341E80" w:rsidRPr="0021481A" w:rsidRDefault="00341E80" w:rsidP="00CD7320">
      <w:pPr>
        <w:rPr>
          <w:lang w:val="it-IT"/>
        </w:rPr>
      </w:pPr>
      <w:r w:rsidRPr="0021481A">
        <w:rPr>
          <w:rStyle w:val="Time1"/>
          <w:lang w:val="it-IT"/>
        </w:rPr>
        <w:t>Sexta et nona</w:t>
      </w:r>
      <w:r w:rsidRPr="0021481A">
        <w:rPr>
          <w:lang w:val="it-IT"/>
        </w:rPr>
        <w:t xml:space="preserve"> ut supra.</w:t>
      </w:r>
    </w:p>
    <w:p w:rsidR="00341E80" w:rsidRPr="0021481A" w:rsidRDefault="00341E80" w:rsidP="00CD7320">
      <w:pPr>
        <w:rPr>
          <w:lang w:val="it-IT"/>
        </w:rPr>
      </w:pPr>
      <w:r w:rsidRPr="0021481A">
        <w:rPr>
          <w:rStyle w:val="Time1"/>
          <w:lang w:val="it-IT"/>
        </w:rPr>
        <w:t>In secunda vespera</w:t>
      </w:r>
      <w:r w:rsidRPr="0021481A">
        <w:rPr>
          <w:lang w:val="it-IT"/>
        </w:rPr>
        <w:t xml:space="preserve"> AN </w:t>
      </w:r>
      <w:r w:rsidRPr="0021481A">
        <w:rPr>
          <w:rStyle w:val="Incipit"/>
          <w:lang w:val="it-IT"/>
        </w:rPr>
        <w:t>Alleluia</w:t>
      </w:r>
      <w:r w:rsidRPr="0021481A">
        <w:rPr>
          <w:lang w:val="it-IT"/>
        </w:rPr>
        <w:t xml:space="preserve"> super feriales psalmos. Capitulum et antiphona [ad Magnificat] et oratio de dominica.</w:t>
      </w:r>
    </w:p>
    <w:p w:rsidR="00341E80" w:rsidRPr="0021481A" w:rsidRDefault="00341E80" w:rsidP="00341E80">
      <w:pPr>
        <w:pStyle w:val="Titolo1"/>
        <w:rPr>
          <w:lang w:val="it-IT"/>
        </w:rPr>
      </w:pPr>
      <w:r w:rsidRPr="0021481A">
        <w:rPr>
          <w:lang w:val="it-IT"/>
        </w:rPr>
        <w:t>FERIA TERTIA</w:t>
      </w:r>
    </w:p>
    <w:p w:rsidR="00341E80" w:rsidRPr="0021481A" w:rsidRDefault="00341E80" w:rsidP="00CD7320">
      <w:pPr>
        <w:rPr>
          <w:lang w:val="pt-PT"/>
        </w:rPr>
      </w:pPr>
      <w:r w:rsidRPr="0021481A">
        <w:rPr>
          <w:rStyle w:val="Time1"/>
          <w:lang w:val="it-IT"/>
        </w:rPr>
        <w:t>Ad matutinam</w:t>
      </w:r>
      <w:r w:rsidRPr="0021481A">
        <w:rPr>
          <w:lang w:val="it-IT"/>
        </w:rPr>
        <w:t xml:space="preserve"> invitatorium paschale [INV] </w:t>
      </w:r>
      <w:r w:rsidRPr="0021481A">
        <w:rPr>
          <w:rStyle w:val="Incipit"/>
          <w:lang w:val="it-IT"/>
        </w:rPr>
        <w:t>Alleluia</w:t>
      </w:r>
      <w:r w:rsidRPr="0021481A">
        <w:rPr>
          <w:lang w:val="it-IT"/>
        </w:rPr>
        <w:t xml:space="preserve"> cum tribus psalmis de nocturno.</w:t>
      </w:r>
      <w:r w:rsidR="00127612" w:rsidRPr="0021481A">
        <w:rPr>
          <w:lang w:val="it-IT"/>
        </w:rPr>
        <w:t xml:space="preserve"> </w:t>
      </w:r>
      <w:r w:rsidR="00127612" w:rsidRPr="0021481A">
        <w:rPr>
          <w:lang w:val="pt-PT"/>
        </w:rPr>
        <w:t xml:space="preserve">Leguntur epistulae Petri cum tribus responsoriis de dominica [IN] </w:t>
      </w:r>
      <w:r w:rsidR="00127612" w:rsidRPr="0021481A">
        <w:rPr>
          <w:rStyle w:val="Incipit"/>
          <w:lang w:val="pt-PT"/>
        </w:rPr>
        <w:t>%D::Exaudivit de templo%</w:t>
      </w:r>
      <w:r w:rsidR="00127612" w:rsidRPr="0021481A">
        <w:rPr>
          <w:lang w:val="pt-PT"/>
        </w:rPr>
        <w:t xml:space="preserve">. |M:: [RP] </w:t>
      </w:r>
      <w:r w:rsidR="00127612" w:rsidRPr="0021481A">
        <w:rPr>
          <w:rStyle w:val="Incipit"/>
          <w:lang w:val="pt-PT"/>
        </w:rPr>
        <w:t>Si oblitus</w:t>
      </w:r>
      <w:r w:rsidR="00127612" w:rsidRPr="0021481A">
        <w:rPr>
          <w:lang w:val="pt-PT"/>
        </w:rPr>
        <w:t>|. Cetera ut supra.</w:t>
      </w:r>
    </w:p>
    <w:p w:rsidR="00127612" w:rsidRPr="0021481A" w:rsidRDefault="00127612" w:rsidP="00CD7320">
      <w:pPr>
        <w:rPr>
          <w:lang w:val="pt-PT"/>
        </w:rPr>
      </w:pPr>
      <w:r w:rsidRPr="0021481A">
        <w:rPr>
          <w:rStyle w:val="Time1"/>
          <w:lang w:val="pt-PT"/>
        </w:rPr>
        <w:t>Officium</w:t>
      </w:r>
      <w:r w:rsidRPr="0021481A">
        <w:rPr>
          <w:lang w:val="pt-PT"/>
        </w:rPr>
        <w:t xml:space="preserve"> cantetur per totum scilicet IN </w:t>
      </w:r>
      <w:r w:rsidRPr="0021481A">
        <w:rPr>
          <w:rStyle w:val="Incipit"/>
          <w:lang w:val="pt-PT"/>
        </w:rPr>
        <w:t>Exaudivit de templo</w:t>
      </w:r>
      <w:r w:rsidRPr="0021481A">
        <w:rPr>
          <w:lang w:val="pt-PT"/>
        </w:rPr>
        <w:t>.</w:t>
      </w:r>
    </w:p>
    <w:p w:rsidR="00127612" w:rsidRPr="0021481A" w:rsidRDefault="00127612" w:rsidP="00CD7320">
      <w:pPr>
        <w:rPr>
          <w:lang w:val="nb-NO"/>
        </w:rPr>
      </w:pPr>
      <w:r w:rsidRPr="0021481A">
        <w:rPr>
          <w:rStyle w:val="Time1"/>
          <w:lang w:val="nb-NO"/>
        </w:rPr>
        <w:t>Sexta et nona</w:t>
      </w:r>
      <w:r w:rsidRPr="0021481A">
        <w:rPr>
          <w:lang w:val="nb-NO"/>
        </w:rPr>
        <w:t xml:space="preserve"> ut supra.</w:t>
      </w:r>
    </w:p>
    <w:p w:rsidR="00127612" w:rsidRPr="0021481A" w:rsidRDefault="00127612" w:rsidP="00CD7320">
      <w:pPr>
        <w:rPr>
          <w:lang w:val="it-IT"/>
        </w:rPr>
      </w:pPr>
      <w:r w:rsidRPr="0021481A">
        <w:rPr>
          <w:rStyle w:val="Time1"/>
          <w:lang w:val="it-IT"/>
        </w:rPr>
        <w:t>Ad vesperas</w:t>
      </w:r>
      <w:r w:rsidRPr="0021481A">
        <w:rPr>
          <w:lang w:val="it-IT"/>
        </w:rPr>
        <w:t xml:space="preserve"> ut supra.</w:t>
      </w:r>
    </w:p>
    <w:p w:rsidR="00127612" w:rsidRPr="0021481A" w:rsidRDefault="00127612" w:rsidP="00360788">
      <w:pPr>
        <w:pStyle w:val="Titolo1"/>
        <w:rPr>
          <w:lang w:val="it-IT"/>
        </w:rPr>
      </w:pPr>
      <w:r w:rsidRPr="0021481A">
        <w:rPr>
          <w:lang w:val="it-IT"/>
        </w:rPr>
        <w:t>FERIA QUARTA IN VIGILIA ASCENSIONIS</w:t>
      </w:r>
    </w:p>
    <w:p w:rsidR="00127612" w:rsidRPr="0021481A" w:rsidRDefault="00127612" w:rsidP="00CD7320">
      <w:pPr>
        <w:rPr>
          <w:lang w:val="it-IT"/>
        </w:rPr>
      </w:pPr>
      <w:r w:rsidRPr="0021481A">
        <w:rPr>
          <w:rStyle w:val="Time1"/>
          <w:lang w:val="it-IT"/>
        </w:rPr>
        <w:t>[Ad matutinam]</w:t>
      </w:r>
      <w:r w:rsidRPr="0021481A">
        <w:rPr>
          <w:lang w:val="it-IT"/>
        </w:rPr>
        <w:t xml:space="preserve"> invitatorium paschale. AN </w:t>
      </w:r>
      <w:r w:rsidRPr="0021481A">
        <w:rPr>
          <w:rStyle w:val="Incipit"/>
          <w:lang w:val="it-IT"/>
        </w:rPr>
        <w:t>Alleluia</w:t>
      </w:r>
      <w:r w:rsidR="0074241C" w:rsidRPr="0021481A">
        <w:rPr>
          <w:lang w:val="it-IT"/>
        </w:rPr>
        <w:t xml:space="preserve"> super tres psalmos (142rb)</w:t>
      </w:r>
      <w:r w:rsidR="00D17F7F" w:rsidRPr="0021481A">
        <w:rPr>
          <w:lang w:val="it-IT"/>
        </w:rPr>
        <w:t xml:space="preserve"> de nocturno. VS </w:t>
      </w:r>
      <w:r w:rsidR="00D17F7F" w:rsidRPr="0021481A">
        <w:rPr>
          <w:rStyle w:val="Incipit"/>
          <w:lang w:val="it-IT"/>
        </w:rPr>
        <w:t>Noli flere Maria</w:t>
      </w:r>
      <w:r w:rsidR="00D17F7F" w:rsidRPr="0021481A">
        <w:rPr>
          <w:lang w:val="it-IT"/>
        </w:rPr>
        <w:t xml:space="preserve">. Legitur EV </w:t>
      </w:r>
      <w:r w:rsidR="00D17F7F" w:rsidRPr="0021481A">
        <w:rPr>
          <w:rStyle w:val="Incipit"/>
          <w:lang w:val="it-IT"/>
        </w:rPr>
        <w:t>Sublevatis Iesus oculis</w:t>
      </w:r>
      <w:r w:rsidR="00D17F7F" w:rsidRPr="0021481A">
        <w:rPr>
          <w:lang w:val="it-IT"/>
        </w:rPr>
        <w:t xml:space="preserve"> cum tribus responsoriis dominicalibus de historia [RP] </w:t>
      </w:r>
      <w:r w:rsidR="00D17F7F" w:rsidRPr="0021481A">
        <w:rPr>
          <w:rStyle w:val="Incipit"/>
          <w:lang w:val="it-IT"/>
        </w:rPr>
        <w:t>Si oblitus</w:t>
      </w:r>
      <w:r w:rsidR="00D17F7F" w:rsidRPr="0021481A">
        <w:rPr>
          <w:lang w:val="it-IT"/>
        </w:rPr>
        <w:t>.</w:t>
      </w:r>
    </w:p>
    <w:p w:rsidR="00D17F7F" w:rsidRPr="0021481A" w:rsidRDefault="00D17F7F" w:rsidP="00CD7320">
      <w:pPr>
        <w:rPr>
          <w:lang w:val="fr-FR"/>
        </w:rPr>
      </w:pPr>
      <w:r w:rsidRPr="0021481A">
        <w:rPr>
          <w:rStyle w:val="Time1"/>
          <w:lang w:val="en-US"/>
        </w:rPr>
        <w:t>Ad laudes</w:t>
      </w:r>
      <w:r w:rsidRPr="0021481A">
        <w:rPr>
          <w:lang w:val="en-US"/>
        </w:rPr>
        <w:t xml:space="preserve"> AN </w:t>
      </w:r>
      <w:r w:rsidRPr="0021481A">
        <w:rPr>
          <w:rStyle w:val="Incipit"/>
          <w:lang w:val="en-US"/>
        </w:rPr>
        <w:t>Pax vobis</w:t>
      </w:r>
      <w:r w:rsidRPr="0021481A">
        <w:rPr>
          <w:lang w:val="en-US"/>
        </w:rPr>
        <w:t xml:space="preserve">. </w:t>
      </w:r>
      <w:r w:rsidRPr="0021481A">
        <w:rPr>
          <w:lang w:val="fr-FR"/>
        </w:rPr>
        <w:t xml:space="preserve">CP </w:t>
      </w:r>
      <w:r w:rsidRPr="0021481A">
        <w:rPr>
          <w:rStyle w:val="Incipit"/>
          <w:lang w:val="fr-FR"/>
        </w:rPr>
        <w:t>Multitudinis</w:t>
      </w:r>
      <w:r w:rsidRPr="0021481A">
        <w:rPr>
          <w:lang w:val="fr-FR"/>
        </w:rPr>
        <w:t xml:space="preserve">. VS </w:t>
      </w:r>
      <w:r w:rsidRPr="0021481A">
        <w:rPr>
          <w:rStyle w:val="Incipit"/>
          <w:lang w:val="fr-FR"/>
        </w:rPr>
        <w:t>Surrexit dominus de sepulchro</w:t>
      </w:r>
      <w:r w:rsidRPr="0021481A">
        <w:rPr>
          <w:lang w:val="fr-FR"/>
        </w:rPr>
        <w:t xml:space="preserve">. AB </w:t>
      </w:r>
      <w:r w:rsidRPr="0021481A">
        <w:rPr>
          <w:rStyle w:val="Incipit"/>
          <w:lang w:val="fr-FR"/>
        </w:rPr>
        <w:t>Clarifica me</w:t>
      </w:r>
      <w:r w:rsidRPr="0021481A">
        <w:rPr>
          <w:lang w:val="fr-FR"/>
        </w:rPr>
        <w:t>.</w:t>
      </w:r>
      <w:r w:rsidR="007E7D3E" w:rsidRPr="0021481A">
        <w:rPr>
          <w:lang w:val="fr-FR"/>
        </w:rPr>
        <w:t xml:space="preserve"> OR </w:t>
      </w:r>
      <w:r w:rsidR="007E7D3E" w:rsidRPr="0021481A">
        <w:rPr>
          <w:rStyle w:val="Incipit"/>
          <w:lang w:val="fr-FR"/>
        </w:rPr>
        <w:t>Praesta quaesumus omnipotens</w:t>
      </w:r>
      <w:r w:rsidR="007E7D3E" w:rsidRPr="0021481A">
        <w:rPr>
          <w:lang w:val="fr-FR"/>
        </w:rPr>
        <w:t>. Deinde antiphona et oratio de resurrectione. Antiphona et oratio de omnibus sanctis.</w:t>
      </w:r>
    </w:p>
    <w:p w:rsidR="007E7D3E" w:rsidRPr="0021481A" w:rsidRDefault="007E7D3E" w:rsidP="00CD7320">
      <w:pPr>
        <w:rPr>
          <w:lang w:val="fr-FR"/>
        </w:rPr>
      </w:pPr>
      <w:r w:rsidRPr="0021481A">
        <w:rPr>
          <w:rStyle w:val="Time1"/>
          <w:lang w:val="fr-FR"/>
        </w:rPr>
        <w:t>Ad cursus</w:t>
      </w:r>
      <w:r w:rsidRPr="0021481A">
        <w:rPr>
          <w:lang w:val="fr-FR"/>
        </w:rPr>
        <w:t xml:space="preserve"> dicantur antiphona</w:t>
      </w:r>
      <w:r w:rsidR="00CC2A9C" w:rsidRPr="0021481A">
        <w:rPr>
          <w:lang w:val="fr-FR"/>
        </w:rPr>
        <w:t>e</w:t>
      </w:r>
      <w:r w:rsidRPr="0021481A">
        <w:rPr>
          <w:lang w:val="fr-FR"/>
        </w:rPr>
        <w:t xml:space="preserve"> et responsoria, capitulum et oratio de resurrectione usque ad nonam.</w:t>
      </w:r>
    </w:p>
    <w:p w:rsidR="007E7D3E" w:rsidRPr="0021481A" w:rsidRDefault="007E7D3E" w:rsidP="00CD7320">
      <w:pPr>
        <w:rPr>
          <w:lang w:val="pt-PT"/>
        </w:rPr>
      </w:pPr>
      <w:r w:rsidRPr="0021481A">
        <w:rPr>
          <w:rStyle w:val="Time1"/>
          <w:lang w:val="it-IT"/>
        </w:rPr>
        <w:t>[Ad missam]</w:t>
      </w:r>
      <w:r w:rsidRPr="0021481A">
        <w:rPr>
          <w:lang w:val="it-IT"/>
        </w:rPr>
        <w:t xml:space="preserve"> Post tertiam cantetur missa. IN </w:t>
      </w:r>
      <w:r w:rsidRPr="0021481A">
        <w:rPr>
          <w:rStyle w:val="Incipit"/>
          <w:lang w:val="it-IT"/>
        </w:rPr>
        <w:t>Vocem iucunditatis</w:t>
      </w:r>
      <w:r w:rsidRPr="0021481A">
        <w:rPr>
          <w:lang w:val="it-IT"/>
        </w:rPr>
        <w:t xml:space="preserve">. Feriale [KY] </w:t>
      </w:r>
      <w:r w:rsidRPr="0021481A">
        <w:rPr>
          <w:rStyle w:val="Incipit"/>
          <w:lang w:val="it-IT"/>
        </w:rPr>
        <w:t>Kyrie</w:t>
      </w:r>
      <w:r w:rsidRPr="0021481A">
        <w:rPr>
          <w:lang w:val="it-IT"/>
        </w:rPr>
        <w:t xml:space="preserve">. ORCL </w:t>
      </w:r>
      <w:r w:rsidRPr="0021481A">
        <w:rPr>
          <w:rStyle w:val="Incipit"/>
          <w:lang w:val="it-IT"/>
        </w:rPr>
        <w:t>Praesta quaesumus</w:t>
      </w:r>
      <w:r w:rsidRPr="0021481A">
        <w:rPr>
          <w:lang w:val="it-IT"/>
        </w:rPr>
        <w:t xml:space="preserve">. </w:t>
      </w:r>
      <w:r w:rsidRPr="0021481A">
        <w:rPr>
          <w:lang w:val="pt-PT"/>
        </w:rPr>
        <w:t xml:space="preserve">Secunda oratio de resurrectione. Tertia de dominica. EP </w:t>
      </w:r>
      <w:r w:rsidRPr="0021481A">
        <w:rPr>
          <w:rStyle w:val="Incipit"/>
          <w:lang w:val="pt-PT"/>
        </w:rPr>
        <w:t>Multitudinis credentium</w:t>
      </w:r>
      <w:r w:rsidRPr="0021481A">
        <w:rPr>
          <w:lang w:val="pt-PT"/>
        </w:rPr>
        <w:t xml:space="preserve">. ALV </w:t>
      </w:r>
      <w:r w:rsidRPr="0021481A">
        <w:rPr>
          <w:rStyle w:val="Incipit"/>
          <w:lang w:val="pt-PT"/>
        </w:rPr>
        <w:t>Omnes gentes</w:t>
      </w:r>
      <w:r w:rsidRPr="0021481A">
        <w:rPr>
          <w:lang w:val="pt-PT"/>
        </w:rPr>
        <w:t xml:space="preserve">. </w:t>
      </w:r>
      <w:r w:rsidR="00000FDC" w:rsidRPr="0021481A">
        <w:rPr>
          <w:lang w:val="pt-PT"/>
        </w:rPr>
        <w:t xml:space="preserve">ALVEV </w:t>
      </w:r>
      <w:r w:rsidR="00000FDC" w:rsidRPr="0021481A">
        <w:rPr>
          <w:rStyle w:val="Incipit"/>
          <w:lang w:val="pt-PT"/>
        </w:rPr>
        <w:t>Sublevatis Iesus oculis</w:t>
      </w:r>
      <w:r w:rsidR="00000FDC" w:rsidRPr="0021481A">
        <w:rPr>
          <w:lang w:val="pt-PT"/>
        </w:rPr>
        <w:t xml:space="preserve">. </w:t>
      </w:r>
      <w:r w:rsidR="00000FDC" w:rsidRPr="0021481A">
        <w:rPr>
          <w:lang w:val="it-IT"/>
        </w:rPr>
        <w:t xml:space="preserve">OF </w:t>
      </w:r>
      <w:r w:rsidR="00000FDC" w:rsidRPr="0021481A">
        <w:rPr>
          <w:rStyle w:val="Incipit"/>
          <w:lang w:val="it-IT"/>
        </w:rPr>
        <w:t>Viri Galilaei</w:t>
      </w:r>
      <w:r w:rsidR="00000FDC" w:rsidRPr="0021481A">
        <w:rPr>
          <w:lang w:val="it-IT"/>
        </w:rPr>
        <w:t xml:space="preserve">. [SA] </w:t>
      </w:r>
      <w:r w:rsidR="00000FDC" w:rsidRPr="0021481A">
        <w:rPr>
          <w:rStyle w:val="Incipit"/>
          <w:lang w:val="it-IT"/>
        </w:rPr>
        <w:t>Sanctus</w:t>
      </w:r>
      <w:r w:rsidR="00000FDC" w:rsidRPr="0021481A">
        <w:rPr>
          <w:lang w:val="it-IT"/>
        </w:rPr>
        <w:t xml:space="preserve"> et [AG] </w:t>
      </w:r>
      <w:r w:rsidR="00000FDC" w:rsidRPr="0021481A">
        <w:rPr>
          <w:rStyle w:val="Incipit"/>
          <w:lang w:val="it-IT"/>
        </w:rPr>
        <w:t>Agnus</w:t>
      </w:r>
      <w:r w:rsidR="00000FDC" w:rsidRPr="0021481A">
        <w:rPr>
          <w:lang w:val="it-IT"/>
        </w:rPr>
        <w:t xml:space="preserve"> (142va) in semplici melodia. </w:t>
      </w:r>
      <w:r w:rsidR="00000FDC" w:rsidRPr="0021481A">
        <w:rPr>
          <w:lang w:val="pt-PT"/>
        </w:rPr>
        <w:t xml:space="preserve">PF </w:t>
      </w:r>
      <w:r w:rsidR="00000FDC" w:rsidRPr="0021481A">
        <w:rPr>
          <w:rStyle w:val="Incipit"/>
          <w:lang w:val="pt-PT"/>
        </w:rPr>
        <w:t>Te quidem domine</w:t>
      </w:r>
      <w:r w:rsidR="00000FDC" w:rsidRPr="0021481A">
        <w:rPr>
          <w:lang w:val="pt-PT"/>
        </w:rPr>
        <w:t xml:space="preserve">. CO </w:t>
      </w:r>
      <w:r w:rsidR="00000FDC" w:rsidRPr="0021481A">
        <w:rPr>
          <w:rStyle w:val="Incipit"/>
          <w:lang w:val="pt-PT"/>
        </w:rPr>
        <w:t>Pater cum essem</w:t>
      </w:r>
      <w:r w:rsidR="00000FDC" w:rsidRPr="0021481A">
        <w:rPr>
          <w:lang w:val="pt-PT"/>
        </w:rPr>
        <w:t xml:space="preserve"> cum [IM] </w:t>
      </w:r>
      <w:r w:rsidR="00000FDC" w:rsidRPr="0021481A">
        <w:rPr>
          <w:rStyle w:val="Incipit"/>
          <w:lang w:val="pt-PT"/>
        </w:rPr>
        <w:t>Ite missa est</w:t>
      </w:r>
      <w:r w:rsidR="00000FDC" w:rsidRPr="0021481A">
        <w:rPr>
          <w:lang w:val="pt-PT"/>
        </w:rPr>
        <w:t>.</w:t>
      </w:r>
    </w:p>
    <w:p w:rsidR="00000FDC" w:rsidRPr="0021481A" w:rsidRDefault="00000FDC" w:rsidP="00CD7320">
      <w:pPr>
        <w:rPr>
          <w:lang w:val="pt-PT"/>
        </w:rPr>
      </w:pPr>
      <w:r w:rsidRPr="0021481A">
        <w:rPr>
          <w:rStyle w:val="Time1"/>
          <w:lang w:val="pt-PT"/>
        </w:rPr>
        <w:t>Sexta</w:t>
      </w:r>
      <w:r w:rsidRPr="0021481A">
        <w:rPr>
          <w:lang w:val="pt-PT"/>
        </w:rPr>
        <w:t xml:space="preserve"> ut supra.</w:t>
      </w:r>
    </w:p>
    <w:p w:rsidR="00000FDC" w:rsidRPr="0021481A" w:rsidRDefault="00000FDC" w:rsidP="00CD7320">
      <w:pPr>
        <w:rPr>
          <w:lang w:val="pt-PT"/>
        </w:rPr>
      </w:pPr>
      <w:r w:rsidRPr="0021481A">
        <w:rPr>
          <w:rStyle w:val="Time1"/>
          <w:lang w:val="pt-PT"/>
        </w:rPr>
        <w:t>Ad nonam</w:t>
      </w:r>
      <w:r w:rsidRPr="0021481A">
        <w:rPr>
          <w:lang w:val="pt-PT"/>
        </w:rPr>
        <w:t xml:space="preserve"> HYHV </w:t>
      </w:r>
      <w:r w:rsidRPr="0021481A">
        <w:rPr>
          <w:rStyle w:val="Incipit"/>
          <w:lang w:val="pt-PT"/>
        </w:rPr>
        <w:t>Oramus domine</w:t>
      </w:r>
      <w:r w:rsidRPr="0021481A">
        <w:rPr>
          <w:lang w:val="pt-PT"/>
        </w:rPr>
        <w:t xml:space="preserve">. HV </w:t>
      </w:r>
      <w:r w:rsidR="00360788" w:rsidRPr="0021481A">
        <w:rPr>
          <w:rStyle w:val="Incipit"/>
          <w:lang w:val="pt-PT"/>
        </w:rPr>
        <w:t>Ut cum flammivoma</w:t>
      </w:r>
      <w:r w:rsidR="00360788" w:rsidRPr="0021481A">
        <w:rPr>
          <w:lang w:val="pt-PT"/>
        </w:rPr>
        <w:t xml:space="preserve">. HV </w:t>
      </w:r>
      <w:r w:rsidR="00360788" w:rsidRPr="0021481A">
        <w:rPr>
          <w:rStyle w:val="Incipit"/>
          <w:lang w:val="pt-PT"/>
        </w:rPr>
        <w:t>Praesta hoc genitor</w:t>
      </w:r>
      <w:r w:rsidR="00360788" w:rsidRPr="0021481A">
        <w:rPr>
          <w:lang w:val="pt-PT"/>
        </w:rPr>
        <w:t xml:space="preserve">. AN </w:t>
      </w:r>
      <w:r w:rsidR="00360788" w:rsidRPr="0021481A">
        <w:rPr>
          <w:rStyle w:val="Incipit"/>
          <w:lang w:val="pt-PT"/>
        </w:rPr>
        <w:t>Videntibus illis</w:t>
      </w:r>
      <w:r w:rsidR="00360788" w:rsidRPr="0021481A">
        <w:rPr>
          <w:lang w:val="pt-PT"/>
        </w:rPr>
        <w:t xml:space="preserve">. CP </w:t>
      </w:r>
      <w:r w:rsidR="00360788" w:rsidRPr="0021481A">
        <w:rPr>
          <w:rStyle w:val="Incipit"/>
          <w:lang w:val="pt-PT"/>
        </w:rPr>
        <w:t>Multitudinis credentium</w:t>
      </w:r>
      <w:r w:rsidR="00360788" w:rsidRPr="0021481A">
        <w:rPr>
          <w:lang w:val="pt-PT"/>
        </w:rPr>
        <w:t xml:space="preserve">. RB </w:t>
      </w:r>
      <w:r w:rsidR="00360788" w:rsidRPr="0021481A">
        <w:rPr>
          <w:rStyle w:val="Incipit"/>
          <w:lang w:val="pt-PT"/>
        </w:rPr>
        <w:t>Ascendo ad patrem meum</w:t>
      </w:r>
      <w:r w:rsidR="00360788" w:rsidRPr="0021481A">
        <w:rPr>
          <w:lang w:val="pt-PT"/>
        </w:rPr>
        <w:t xml:space="preserve">. RV </w:t>
      </w:r>
      <w:r w:rsidR="00360788" w:rsidRPr="0021481A">
        <w:rPr>
          <w:rStyle w:val="Incipit"/>
          <w:lang w:val="pt-PT"/>
        </w:rPr>
        <w:t>Deum meum</w:t>
      </w:r>
      <w:r w:rsidR="00360788" w:rsidRPr="0021481A">
        <w:rPr>
          <w:lang w:val="pt-PT"/>
        </w:rPr>
        <w:t xml:space="preserve">. VS </w:t>
      </w:r>
      <w:r w:rsidR="00360788" w:rsidRPr="0021481A">
        <w:rPr>
          <w:rStyle w:val="Incipit"/>
          <w:lang w:val="pt-PT"/>
        </w:rPr>
        <w:t>Ascendens Christus in altum</w:t>
      </w:r>
      <w:r w:rsidR="00360788" w:rsidRPr="0021481A">
        <w:rPr>
          <w:lang w:val="pt-PT"/>
        </w:rPr>
        <w:t xml:space="preserve">. Oratio de vigilia ascensionis [OR] </w:t>
      </w:r>
      <w:r w:rsidR="00360788" w:rsidRPr="0021481A">
        <w:rPr>
          <w:rStyle w:val="Incipit"/>
          <w:lang w:val="pt-PT"/>
        </w:rPr>
        <w:t>Praesta quaesumus omnipotens</w:t>
      </w:r>
      <w:r w:rsidR="00360788" w:rsidRPr="0021481A">
        <w:rPr>
          <w:lang w:val="pt-PT"/>
        </w:rPr>
        <w:t>.</w:t>
      </w:r>
    </w:p>
    <w:p w:rsidR="00360788" w:rsidRPr="0021481A" w:rsidRDefault="00360788" w:rsidP="00360788">
      <w:pPr>
        <w:pStyle w:val="Titolo1"/>
        <w:rPr>
          <w:lang w:val="it-IT"/>
        </w:rPr>
      </w:pPr>
      <w:r w:rsidRPr="0021481A">
        <w:rPr>
          <w:lang w:val="it-IT"/>
        </w:rPr>
        <w:lastRenderedPageBreak/>
        <w:t>IN VIGILIA ASCENSIONIS</w:t>
      </w:r>
    </w:p>
    <w:p w:rsidR="00360788" w:rsidRPr="0021481A" w:rsidRDefault="00360788" w:rsidP="00CD7320">
      <w:pPr>
        <w:rPr>
          <w:lang w:val="pt-PT"/>
        </w:rPr>
      </w:pPr>
      <w:r w:rsidRPr="0021481A">
        <w:rPr>
          <w:rStyle w:val="Time1"/>
          <w:lang w:val="it-IT"/>
        </w:rPr>
        <w:t>Ad vesperas</w:t>
      </w:r>
      <w:r w:rsidRPr="0021481A">
        <w:rPr>
          <w:lang w:val="it-IT"/>
        </w:rPr>
        <w:t xml:space="preserve"> AN </w:t>
      </w:r>
      <w:r w:rsidRPr="0021481A">
        <w:rPr>
          <w:rStyle w:val="Incipit"/>
          <w:lang w:val="it-IT"/>
        </w:rPr>
        <w:t>Nisi ego abiero</w:t>
      </w:r>
      <w:r w:rsidR="00754B32" w:rsidRPr="0021481A">
        <w:rPr>
          <w:lang w:val="it-IT"/>
        </w:rPr>
        <w:t xml:space="preserve"> super PS </w:t>
      </w:r>
      <w:r w:rsidR="00754B32" w:rsidRPr="0021481A">
        <w:rPr>
          <w:rStyle w:val="Incipit"/>
          <w:lang w:val="it-IT"/>
        </w:rPr>
        <w:t>Laudate pueri</w:t>
      </w:r>
      <w:r w:rsidR="00754B32" w:rsidRPr="0021481A">
        <w:rPr>
          <w:lang w:val="it-IT"/>
        </w:rPr>
        <w:t xml:space="preserve"> cum reliquis. </w:t>
      </w:r>
      <w:r w:rsidR="00754B32" w:rsidRPr="0021481A">
        <w:rPr>
          <w:lang w:val="pt-PT"/>
        </w:rPr>
        <w:t xml:space="preserve">CP </w:t>
      </w:r>
      <w:r w:rsidR="00754B32" w:rsidRPr="0021481A">
        <w:rPr>
          <w:rStyle w:val="Incipit"/>
          <w:lang w:val="pt-PT"/>
        </w:rPr>
        <w:t>Unicuique vestrum</w:t>
      </w:r>
      <w:r w:rsidR="00754B32" w:rsidRPr="0021481A">
        <w:rPr>
          <w:lang w:val="pt-PT"/>
        </w:rPr>
        <w:t xml:space="preserve">. RP </w:t>
      </w:r>
      <w:r w:rsidR="00754B32" w:rsidRPr="0021481A">
        <w:rPr>
          <w:rStyle w:val="Incipit"/>
          <w:lang w:val="pt-PT"/>
        </w:rPr>
        <w:t>Ite in orbem</w:t>
      </w:r>
      <w:r w:rsidR="00754B32" w:rsidRPr="0021481A">
        <w:rPr>
          <w:lang w:val="pt-PT"/>
        </w:rPr>
        <w:t xml:space="preserve">. HY </w:t>
      </w:r>
      <w:r w:rsidR="00754B32" w:rsidRPr="0021481A">
        <w:rPr>
          <w:rStyle w:val="Incipit"/>
          <w:lang w:val="pt-PT"/>
        </w:rPr>
        <w:t>Festum nunc celebre</w:t>
      </w:r>
      <w:r w:rsidR="00754B32" w:rsidRPr="0021481A">
        <w:rPr>
          <w:lang w:val="pt-PT"/>
        </w:rPr>
        <w:t xml:space="preserve">. VS </w:t>
      </w:r>
      <w:r w:rsidR="00754B32" w:rsidRPr="0021481A">
        <w:rPr>
          <w:rStyle w:val="Incipit"/>
          <w:lang w:val="pt-PT"/>
        </w:rPr>
        <w:t>Vado parare vobis locum</w:t>
      </w:r>
      <w:r w:rsidR="00754B32" w:rsidRPr="0021481A">
        <w:rPr>
          <w:lang w:val="pt-PT"/>
        </w:rPr>
        <w:t xml:space="preserve">. AM </w:t>
      </w:r>
      <w:r w:rsidR="00754B32" w:rsidRPr="0021481A">
        <w:rPr>
          <w:rStyle w:val="Incipit"/>
          <w:lang w:val="pt-PT"/>
        </w:rPr>
        <w:t>Pater manifestavi</w:t>
      </w:r>
      <w:r w:rsidR="00754B32" w:rsidRPr="0021481A">
        <w:rPr>
          <w:lang w:val="pt-PT"/>
        </w:rPr>
        <w:t xml:space="preserve">. OR </w:t>
      </w:r>
      <w:r w:rsidR="00754B32" w:rsidRPr="0021481A">
        <w:rPr>
          <w:rStyle w:val="Incipit"/>
          <w:lang w:val="pt-PT"/>
        </w:rPr>
        <w:t>Praesta quaesumus</w:t>
      </w:r>
      <w:r w:rsidR="00754B32" w:rsidRPr="0021481A">
        <w:rPr>
          <w:lang w:val="pt-PT"/>
        </w:rPr>
        <w:t>. Antiphona de resurrectione</w:t>
      </w:r>
      <w:r w:rsidR="001C0DEB" w:rsidRPr="0021481A">
        <w:rPr>
          <w:lang w:val="pt-PT"/>
        </w:rPr>
        <w:t>. Antiphona (142vb) de omnibus sanctis.</w:t>
      </w:r>
    </w:p>
    <w:p w:rsidR="001C0DEB" w:rsidRPr="0021481A" w:rsidRDefault="001C0DEB" w:rsidP="00CD7320">
      <w:pPr>
        <w:rPr>
          <w:lang w:val="pt-PT"/>
        </w:rPr>
      </w:pPr>
      <w:r w:rsidRPr="0021481A">
        <w:rPr>
          <w:rStyle w:val="Time1"/>
          <w:lang w:val="pt-PT"/>
        </w:rPr>
        <w:t>Ad completorium</w:t>
      </w:r>
      <w:r w:rsidRPr="0021481A">
        <w:rPr>
          <w:lang w:val="pt-PT"/>
        </w:rPr>
        <w:t xml:space="preserve"> HY </w:t>
      </w:r>
      <w:r w:rsidRPr="0021481A">
        <w:rPr>
          <w:rStyle w:val="Incipit"/>
          <w:lang w:val="pt-PT"/>
        </w:rPr>
        <w:t>Iesu nostra redemptio</w:t>
      </w:r>
      <w:r w:rsidRPr="0021481A">
        <w:rPr>
          <w:lang w:val="pt-PT"/>
        </w:rPr>
        <w:t xml:space="preserve">. CP </w:t>
      </w:r>
      <w:r w:rsidRPr="0021481A">
        <w:rPr>
          <w:rStyle w:val="Incipit"/>
          <w:lang w:val="pt-PT"/>
        </w:rPr>
        <w:t>Christus qui descendit</w:t>
      </w:r>
      <w:r w:rsidRPr="0021481A">
        <w:rPr>
          <w:lang w:val="pt-PT"/>
        </w:rPr>
        <w:t xml:space="preserve">. VS </w:t>
      </w:r>
      <w:r w:rsidRPr="0021481A">
        <w:rPr>
          <w:rStyle w:val="Incipit"/>
          <w:lang w:val="pt-PT"/>
        </w:rPr>
        <w:t>Ascendit deus in iubilatione</w:t>
      </w:r>
      <w:r w:rsidRPr="0021481A">
        <w:rPr>
          <w:lang w:val="pt-PT"/>
        </w:rPr>
        <w:t xml:space="preserve">. AD </w:t>
      </w:r>
      <w:r w:rsidRPr="0021481A">
        <w:rPr>
          <w:rStyle w:val="Incipit"/>
          <w:lang w:val="pt-PT"/>
        </w:rPr>
        <w:t>Alleluia ascendens Christus</w:t>
      </w:r>
      <w:r w:rsidRPr="0021481A">
        <w:rPr>
          <w:lang w:val="pt-PT"/>
        </w:rPr>
        <w:t xml:space="preserve">. OR </w:t>
      </w:r>
      <w:r w:rsidRPr="0021481A">
        <w:rPr>
          <w:rStyle w:val="Incipit"/>
          <w:lang w:val="pt-PT"/>
        </w:rPr>
        <w:t>Deus cuius filius</w:t>
      </w:r>
      <w:r w:rsidRPr="0021481A">
        <w:rPr>
          <w:lang w:val="pt-PT"/>
        </w:rPr>
        <w:t>.</w:t>
      </w:r>
    </w:p>
    <w:p w:rsidR="001C0DEB" w:rsidRPr="0021481A" w:rsidRDefault="001C0DEB" w:rsidP="00CD7320">
      <w:pPr>
        <w:rPr>
          <w:lang w:val="pt-PT"/>
        </w:rPr>
      </w:pPr>
      <w:r w:rsidRPr="0021481A">
        <w:rPr>
          <w:rStyle w:val="Time1"/>
          <w:lang w:val="pt-PT"/>
        </w:rPr>
        <w:t>Ad matutinam</w:t>
      </w:r>
      <w:r w:rsidRPr="0021481A">
        <w:rPr>
          <w:lang w:val="pt-PT"/>
        </w:rPr>
        <w:t xml:space="preserve"> INV </w:t>
      </w:r>
      <w:r w:rsidRPr="0021481A">
        <w:rPr>
          <w:rStyle w:val="Incipit"/>
          <w:lang w:val="pt-PT"/>
        </w:rPr>
        <w:t>Alleluia regem ascendentem</w:t>
      </w:r>
      <w:r w:rsidRPr="0021481A">
        <w:rPr>
          <w:lang w:val="pt-PT"/>
        </w:rPr>
        <w:t xml:space="preserve">. </w:t>
      </w:r>
      <w:r w:rsidRPr="0021481A">
        <w:rPr>
          <w:lang w:val="it-IT"/>
        </w:rPr>
        <w:t xml:space="preserve">PS </w:t>
      </w:r>
      <w:r w:rsidRPr="0021481A">
        <w:rPr>
          <w:rStyle w:val="Incipit"/>
          <w:lang w:val="it-IT"/>
        </w:rPr>
        <w:t>Venite exultemus</w:t>
      </w:r>
      <w:r w:rsidRPr="0021481A">
        <w:rPr>
          <w:lang w:val="it-IT"/>
        </w:rPr>
        <w:t xml:space="preserve">. </w:t>
      </w:r>
      <w:r w:rsidRPr="0021481A">
        <w:rPr>
          <w:rStyle w:val="Time2"/>
          <w:lang w:val="it-IT"/>
        </w:rPr>
        <w:t>In nocturno</w:t>
      </w:r>
      <w:r w:rsidRPr="0021481A">
        <w:rPr>
          <w:lang w:val="it-IT"/>
        </w:rPr>
        <w:t xml:space="preserve"> AN </w:t>
      </w:r>
      <w:r w:rsidRPr="0021481A">
        <w:rPr>
          <w:rStyle w:val="Incipit"/>
          <w:lang w:val="it-IT"/>
        </w:rPr>
        <w:t>Elevata est</w:t>
      </w:r>
      <w:r w:rsidRPr="0021481A">
        <w:rPr>
          <w:lang w:val="it-IT"/>
        </w:rPr>
        <w:t xml:space="preserve">. PS </w:t>
      </w:r>
      <w:r w:rsidRPr="0021481A">
        <w:rPr>
          <w:rStyle w:val="Incipit"/>
          <w:lang w:val="it-IT"/>
        </w:rPr>
        <w:t>Domine dominus noster</w:t>
      </w:r>
      <w:r w:rsidRPr="0021481A">
        <w:rPr>
          <w:lang w:val="it-IT"/>
        </w:rPr>
        <w:t xml:space="preserve">. AN </w:t>
      </w:r>
      <w:r w:rsidRPr="0021481A">
        <w:rPr>
          <w:rStyle w:val="Incipit"/>
          <w:lang w:val="it-IT"/>
        </w:rPr>
        <w:t>Dominus in templo</w:t>
      </w:r>
      <w:r w:rsidRPr="0021481A">
        <w:rPr>
          <w:lang w:val="it-IT"/>
        </w:rPr>
        <w:t xml:space="preserve">. PS </w:t>
      </w:r>
      <w:r w:rsidRPr="0021481A">
        <w:rPr>
          <w:rStyle w:val="Incipit"/>
          <w:lang w:val="it-IT"/>
        </w:rPr>
        <w:t>In domino confido</w:t>
      </w:r>
      <w:r w:rsidRPr="0021481A">
        <w:rPr>
          <w:lang w:val="it-IT"/>
        </w:rPr>
        <w:t xml:space="preserve">. AN </w:t>
      </w:r>
      <w:r w:rsidRPr="0021481A">
        <w:rPr>
          <w:rStyle w:val="Incipit"/>
          <w:lang w:val="it-IT"/>
        </w:rPr>
        <w:t>A summo caelo</w:t>
      </w:r>
      <w:r w:rsidRPr="0021481A">
        <w:rPr>
          <w:lang w:val="it-IT"/>
        </w:rPr>
        <w:t xml:space="preserve">. PS </w:t>
      </w:r>
      <w:r w:rsidRPr="0021481A">
        <w:rPr>
          <w:rStyle w:val="Incipit"/>
          <w:lang w:val="it-IT"/>
        </w:rPr>
        <w:t>Caeli enarrant</w:t>
      </w:r>
      <w:r w:rsidRPr="0021481A">
        <w:rPr>
          <w:lang w:val="it-IT"/>
        </w:rPr>
        <w:t xml:space="preserve">. VS </w:t>
      </w:r>
      <w:r w:rsidRPr="0021481A">
        <w:rPr>
          <w:rStyle w:val="Incipit"/>
          <w:lang w:val="it-IT"/>
        </w:rPr>
        <w:t>Ascendit deus in iubilatione</w:t>
      </w:r>
      <w:r w:rsidRPr="0021481A">
        <w:rPr>
          <w:lang w:val="it-IT"/>
        </w:rPr>
        <w:t xml:space="preserve">. </w:t>
      </w:r>
      <w:r w:rsidRPr="0021481A">
        <w:rPr>
          <w:lang w:val="pt-PT"/>
        </w:rPr>
        <w:t xml:space="preserve">Legitur EV </w:t>
      </w:r>
      <w:r w:rsidRPr="0021481A">
        <w:rPr>
          <w:rStyle w:val="Incipit"/>
          <w:lang w:val="pt-PT"/>
        </w:rPr>
        <w:t>Euntes in mundum</w:t>
      </w:r>
      <w:r w:rsidRPr="0021481A">
        <w:rPr>
          <w:lang w:val="pt-PT"/>
        </w:rPr>
        <w:t xml:space="preserve"> cum tribus responsoriis. RP </w:t>
      </w:r>
      <w:r w:rsidRPr="0021481A">
        <w:rPr>
          <w:rStyle w:val="Incipit"/>
          <w:lang w:val="pt-PT"/>
        </w:rPr>
        <w:t>Post passionem</w:t>
      </w:r>
      <w:r w:rsidRPr="0021481A">
        <w:rPr>
          <w:lang w:val="pt-PT"/>
        </w:rPr>
        <w:t xml:space="preserve">. RP </w:t>
      </w:r>
      <w:r w:rsidRPr="0021481A">
        <w:rPr>
          <w:rStyle w:val="Incipit"/>
          <w:lang w:val="pt-PT"/>
        </w:rPr>
        <w:t>Omnis pulchritudo</w:t>
      </w:r>
      <w:r w:rsidRPr="0021481A">
        <w:rPr>
          <w:lang w:val="pt-PT"/>
        </w:rPr>
        <w:t xml:space="preserve">. RP </w:t>
      </w:r>
      <w:r w:rsidRPr="0021481A">
        <w:rPr>
          <w:rStyle w:val="Incipit"/>
          <w:lang w:val="pt-PT"/>
        </w:rPr>
        <w:t>Ite in orbem</w:t>
      </w:r>
      <w:r w:rsidRPr="0021481A">
        <w:rPr>
          <w:lang w:val="pt-PT"/>
        </w:rPr>
        <w:t xml:space="preserve">. [TD] </w:t>
      </w:r>
      <w:r w:rsidRPr="0021481A">
        <w:rPr>
          <w:rStyle w:val="Incipit"/>
          <w:lang w:val="pt-PT"/>
        </w:rPr>
        <w:t>Te deum laudamus</w:t>
      </w:r>
      <w:r w:rsidRPr="0021481A">
        <w:rPr>
          <w:lang w:val="pt-PT"/>
        </w:rPr>
        <w:t xml:space="preserve">. </w:t>
      </w:r>
    </w:p>
    <w:p w:rsidR="001C0DEB" w:rsidRPr="0021481A" w:rsidRDefault="001C0DEB" w:rsidP="00CD7320">
      <w:pPr>
        <w:rPr>
          <w:lang w:val="pt-PT"/>
        </w:rPr>
      </w:pPr>
      <w:r w:rsidRPr="0021481A">
        <w:rPr>
          <w:rStyle w:val="Funktion"/>
          <w:lang w:val="pt-PT"/>
        </w:rPr>
        <w:t>Sacerdos</w:t>
      </w:r>
      <w:r w:rsidRPr="0021481A">
        <w:rPr>
          <w:lang w:val="pt-PT"/>
        </w:rPr>
        <w:t xml:space="preserve"> utatur ho</w:t>
      </w:r>
      <w:r w:rsidR="00F37BF3" w:rsidRPr="0021481A">
        <w:rPr>
          <w:lang w:val="pt-PT"/>
        </w:rPr>
        <w:t>c</w:t>
      </w:r>
      <w:r w:rsidRPr="0021481A">
        <w:rPr>
          <w:lang w:val="pt-PT"/>
        </w:rPr>
        <w:t xml:space="preserve"> versiculo ad laudes usque ad pentecosten [VS] </w:t>
      </w:r>
      <w:r w:rsidRPr="0021481A">
        <w:rPr>
          <w:rStyle w:val="Incipit"/>
          <w:lang w:val="pt-PT"/>
        </w:rPr>
        <w:t>Ascendit deus in iubilatione</w:t>
      </w:r>
      <w:r w:rsidRPr="0021481A">
        <w:rPr>
          <w:lang w:val="pt-PT"/>
        </w:rPr>
        <w:t>.</w:t>
      </w:r>
    </w:p>
    <w:p w:rsidR="001C0DEB" w:rsidRPr="0021481A" w:rsidRDefault="001C0DEB" w:rsidP="00CD7320">
      <w:pPr>
        <w:rPr>
          <w:lang w:val="pt-PT"/>
        </w:rPr>
      </w:pPr>
      <w:r w:rsidRPr="0021481A">
        <w:rPr>
          <w:rStyle w:val="Time1"/>
          <w:lang w:val="pt-PT"/>
        </w:rPr>
        <w:t>Ad laudes</w:t>
      </w:r>
      <w:r w:rsidRPr="0021481A">
        <w:rPr>
          <w:lang w:val="pt-PT"/>
        </w:rPr>
        <w:t xml:space="preserve"> AN </w:t>
      </w:r>
      <w:r w:rsidRPr="0021481A">
        <w:rPr>
          <w:rStyle w:val="Incipit"/>
          <w:lang w:val="pt-PT"/>
        </w:rPr>
        <w:t>Viri Galilaei</w:t>
      </w:r>
      <w:r w:rsidRPr="0021481A">
        <w:rPr>
          <w:lang w:val="pt-PT"/>
        </w:rPr>
        <w:t xml:space="preserve">. AN </w:t>
      </w:r>
      <w:r w:rsidRPr="0021481A">
        <w:rPr>
          <w:rStyle w:val="Incipit"/>
          <w:lang w:val="pt-PT"/>
        </w:rPr>
        <w:t>Cumque intuerentur</w:t>
      </w:r>
      <w:r w:rsidRPr="0021481A">
        <w:rPr>
          <w:lang w:val="pt-PT"/>
        </w:rPr>
        <w:t xml:space="preserve">. AN </w:t>
      </w:r>
      <w:r w:rsidRPr="0021481A">
        <w:rPr>
          <w:rStyle w:val="Incipit"/>
          <w:lang w:val="pt-PT"/>
        </w:rPr>
        <w:t>Elevatis manibus</w:t>
      </w:r>
      <w:r w:rsidRPr="0021481A">
        <w:rPr>
          <w:lang w:val="pt-PT"/>
        </w:rPr>
        <w:t xml:space="preserve">. AN </w:t>
      </w:r>
      <w:r w:rsidRPr="0021481A">
        <w:rPr>
          <w:rStyle w:val="Incipit"/>
          <w:lang w:val="pt-PT"/>
        </w:rPr>
        <w:t>(143ra) Exaltare regem</w:t>
      </w:r>
      <w:r w:rsidRPr="0021481A">
        <w:rPr>
          <w:lang w:val="pt-PT"/>
        </w:rPr>
        <w:t xml:space="preserve">. AN </w:t>
      </w:r>
      <w:r w:rsidRPr="0021481A">
        <w:rPr>
          <w:rStyle w:val="Incipit"/>
          <w:lang w:val="pt-PT"/>
        </w:rPr>
        <w:t>Videntibus illis</w:t>
      </w:r>
      <w:r w:rsidRPr="0021481A">
        <w:rPr>
          <w:lang w:val="pt-PT"/>
        </w:rPr>
        <w:t xml:space="preserve">. CP </w:t>
      </w:r>
      <w:r w:rsidRPr="0021481A">
        <w:rPr>
          <w:rStyle w:val="Incipit"/>
          <w:lang w:val="pt-PT"/>
        </w:rPr>
        <w:t>Primum quidem sermonem</w:t>
      </w:r>
      <w:r w:rsidRPr="0021481A">
        <w:rPr>
          <w:lang w:val="pt-PT"/>
        </w:rPr>
        <w:t xml:space="preserve">. VS </w:t>
      </w:r>
      <w:r w:rsidRPr="0021481A">
        <w:rPr>
          <w:rStyle w:val="Incipit"/>
          <w:lang w:val="pt-PT"/>
        </w:rPr>
        <w:t>Ascendens Christus in altum</w:t>
      </w:r>
      <w:r w:rsidRPr="0021481A">
        <w:rPr>
          <w:lang w:val="pt-PT"/>
        </w:rPr>
        <w:t xml:space="preserve">. AB </w:t>
      </w:r>
      <w:r w:rsidRPr="0021481A">
        <w:rPr>
          <w:rStyle w:val="Incipit"/>
          <w:lang w:val="pt-PT"/>
        </w:rPr>
        <w:t>Ascendo ad patrem</w:t>
      </w:r>
      <w:r w:rsidRPr="0021481A">
        <w:rPr>
          <w:lang w:val="pt-PT"/>
        </w:rPr>
        <w:t xml:space="preserve">. OR </w:t>
      </w:r>
      <w:r w:rsidRPr="0021481A">
        <w:rPr>
          <w:rStyle w:val="Incipit"/>
          <w:lang w:val="pt-PT"/>
        </w:rPr>
        <w:t>Concede quaesumus omnipotens deus</w:t>
      </w:r>
      <w:r w:rsidRPr="0021481A">
        <w:rPr>
          <w:lang w:val="pt-PT"/>
        </w:rPr>
        <w:t>.</w:t>
      </w:r>
    </w:p>
    <w:p w:rsidR="001C0DEB" w:rsidRPr="0021481A" w:rsidRDefault="001C0DEB" w:rsidP="00CD7320">
      <w:pPr>
        <w:rPr>
          <w:lang w:val="pt-PT"/>
        </w:rPr>
      </w:pPr>
      <w:r w:rsidRPr="0021481A">
        <w:rPr>
          <w:rStyle w:val="Time1"/>
          <w:lang w:val="pt-PT"/>
        </w:rPr>
        <w:t>Ad cursus</w:t>
      </w:r>
      <w:r w:rsidRPr="0021481A">
        <w:rPr>
          <w:lang w:val="pt-PT"/>
        </w:rPr>
        <w:t xml:space="preserve"> dicantur laudes.</w:t>
      </w:r>
    </w:p>
    <w:p w:rsidR="001C0DEB" w:rsidRPr="0021481A" w:rsidRDefault="001C0DEB" w:rsidP="00CD7320">
      <w:pPr>
        <w:rPr>
          <w:lang w:val="pt-PT"/>
        </w:rPr>
      </w:pPr>
      <w:r w:rsidRPr="0021481A">
        <w:rPr>
          <w:rStyle w:val="Time1"/>
          <w:lang w:val="pt-PT"/>
        </w:rPr>
        <w:t>Ad primam</w:t>
      </w:r>
      <w:r w:rsidRPr="0021481A">
        <w:rPr>
          <w:lang w:val="pt-PT"/>
        </w:rPr>
        <w:t xml:space="preserve"> AN </w:t>
      </w:r>
      <w:r w:rsidRPr="0021481A">
        <w:rPr>
          <w:rStyle w:val="Incipit"/>
          <w:lang w:val="pt-PT"/>
        </w:rPr>
        <w:t>Viri Galilaei</w:t>
      </w:r>
      <w:r w:rsidRPr="0021481A">
        <w:rPr>
          <w:lang w:val="pt-PT"/>
        </w:rPr>
        <w:t xml:space="preserve">. CP </w:t>
      </w:r>
      <w:r w:rsidRPr="0021481A">
        <w:rPr>
          <w:rStyle w:val="Incipit"/>
          <w:lang w:val="pt-PT"/>
        </w:rPr>
        <w:t>Elevatus est sol</w:t>
      </w:r>
      <w:r w:rsidRPr="0021481A">
        <w:rPr>
          <w:lang w:val="pt-PT"/>
        </w:rPr>
        <w:t xml:space="preserve">. </w:t>
      </w:r>
      <w:r w:rsidR="009F3BB5" w:rsidRPr="0021481A">
        <w:rPr>
          <w:lang w:val="pt-PT"/>
        </w:rPr>
        <w:t xml:space="preserve">RB </w:t>
      </w:r>
      <w:r w:rsidR="009F3BB5" w:rsidRPr="0021481A">
        <w:rPr>
          <w:rStyle w:val="Incipit"/>
          <w:lang w:val="pt-PT"/>
        </w:rPr>
        <w:t>Christe fili dei</w:t>
      </w:r>
      <w:r w:rsidR="009F3BB5" w:rsidRPr="0021481A">
        <w:rPr>
          <w:lang w:val="pt-PT"/>
        </w:rPr>
        <w:t xml:space="preserve">. RV </w:t>
      </w:r>
      <w:r w:rsidR="009F3BB5" w:rsidRPr="0021481A">
        <w:rPr>
          <w:rStyle w:val="Incipit"/>
          <w:lang w:val="pt-PT"/>
        </w:rPr>
        <w:t>Qui sede</w:t>
      </w:r>
      <w:r w:rsidRPr="0021481A">
        <w:rPr>
          <w:rStyle w:val="Incipit"/>
          <w:lang w:val="pt-PT"/>
        </w:rPr>
        <w:t>s ad dexteram</w:t>
      </w:r>
      <w:r w:rsidRPr="0021481A">
        <w:rPr>
          <w:lang w:val="pt-PT"/>
        </w:rPr>
        <w:t>.</w:t>
      </w:r>
      <w:r w:rsidR="009F3BB5" w:rsidRPr="0021481A">
        <w:rPr>
          <w:lang w:val="pt-PT"/>
        </w:rPr>
        <w:t xml:space="preserve"> RV </w:t>
      </w:r>
      <w:r w:rsidR="009F3BB5" w:rsidRPr="0021481A">
        <w:rPr>
          <w:rStyle w:val="Incipit"/>
          <w:lang w:val="pt-PT"/>
        </w:rPr>
        <w:t>Gloria patri</w:t>
      </w:r>
      <w:r w:rsidR="009F3BB5" w:rsidRPr="0021481A">
        <w:rPr>
          <w:lang w:val="pt-PT"/>
        </w:rPr>
        <w:t xml:space="preserve">. VS </w:t>
      </w:r>
      <w:r w:rsidR="009F3BB5" w:rsidRPr="0021481A">
        <w:rPr>
          <w:rStyle w:val="Incipit"/>
          <w:lang w:val="pt-PT"/>
        </w:rPr>
        <w:t>Ascendit deus in iubilatione</w:t>
      </w:r>
      <w:r w:rsidR="009F3BB5" w:rsidRPr="0021481A">
        <w:rPr>
          <w:lang w:val="pt-PT"/>
        </w:rPr>
        <w:t xml:space="preserve">. |M:: [KY] </w:t>
      </w:r>
      <w:r w:rsidR="009F3BB5" w:rsidRPr="0021481A">
        <w:rPr>
          <w:rStyle w:val="Incipit"/>
          <w:lang w:val="pt-PT"/>
        </w:rPr>
        <w:t>Kyrie</w:t>
      </w:r>
      <w:r w:rsidR="009F3BB5" w:rsidRPr="0021481A">
        <w:rPr>
          <w:lang w:val="pt-PT"/>
        </w:rPr>
        <w:t xml:space="preserve"> cum [PN] </w:t>
      </w:r>
      <w:r w:rsidR="009F3BB5" w:rsidRPr="0021481A">
        <w:rPr>
          <w:rStyle w:val="Incipit"/>
          <w:lang w:val="pt-PT"/>
        </w:rPr>
        <w:t>Pater noster</w:t>
      </w:r>
      <w:r w:rsidR="009F3BB5" w:rsidRPr="0021481A">
        <w:rPr>
          <w:lang w:val="pt-PT"/>
        </w:rPr>
        <w:t xml:space="preserve"> per totum? dicitur?|. </w:t>
      </w:r>
      <w:r w:rsidR="00095E9B" w:rsidRPr="0021481A">
        <w:rPr>
          <w:lang w:val="pt-PT"/>
        </w:rPr>
        <w:t xml:space="preserve">OR </w:t>
      </w:r>
      <w:r w:rsidR="00095E9B" w:rsidRPr="0021481A">
        <w:rPr>
          <w:rStyle w:val="Incipit"/>
          <w:lang w:val="pt-PT"/>
        </w:rPr>
        <w:t>Concede quaesumus omnipotens deus</w:t>
      </w:r>
      <w:r w:rsidR="00095E9B" w:rsidRPr="0021481A">
        <w:rPr>
          <w:lang w:val="pt-PT"/>
        </w:rPr>
        <w:t>.</w:t>
      </w:r>
    </w:p>
    <w:p w:rsidR="00095E9B" w:rsidRPr="0021481A" w:rsidRDefault="00095E9B" w:rsidP="00CD7320">
      <w:pPr>
        <w:rPr>
          <w:lang w:val="pt-PT"/>
        </w:rPr>
      </w:pPr>
      <w:r w:rsidRPr="0021481A">
        <w:rPr>
          <w:rStyle w:val="Time1"/>
          <w:lang w:val="pt-PT"/>
        </w:rPr>
        <w:t>Ad tertiam</w:t>
      </w:r>
      <w:r w:rsidRPr="0021481A">
        <w:rPr>
          <w:lang w:val="pt-PT"/>
        </w:rPr>
        <w:t xml:space="preserve"> AN </w:t>
      </w:r>
      <w:r w:rsidRPr="0021481A">
        <w:rPr>
          <w:rStyle w:val="Incipit"/>
          <w:lang w:val="pt-PT"/>
        </w:rPr>
        <w:t>Cumque intuerentur</w:t>
      </w:r>
      <w:r w:rsidRPr="0021481A">
        <w:rPr>
          <w:lang w:val="pt-PT"/>
        </w:rPr>
        <w:t xml:space="preserve">. CP </w:t>
      </w:r>
      <w:r w:rsidRPr="0021481A">
        <w:rPr>
          <w:rStyle w:val="Incipit"/>
          <w:lang w:val="pt-PT"/>
        </w:rPr>
        <w:t>Accipiens virtutem</w:t>
      </w:r>
      <w:r w:rsidRPr="0021481A">
        <w:rPr>
          <w:lang w:val="pt-PT"/>
        </w:rPr>
        <w:t xml:space="preserve">. RB </w:t>
      </w:r>
      <w:r w:rsidRPr="0021481A">
        <w:rPr>
          <w:rStyle w:val="Incipit"/>
          <w:lang w:val="pt-PT"/>
        </w:rPr>
        <w:t>Vado parare vobis</w:t>
      </w:r>
      <w:r w:rsidRPr="0021481A">
        <w:rPr>
          <w:lang w:val="pt-PT"/>
        </w:rPr>
        <w:t xml:space="preserve">. RV </w:t>
      </w:r>
      <w:r w:rsidRPr="0021481A">
        <w:rPr>
          <w:rStyle w:val="Incipit"/>
          <w:lang w:val="pt-PT"/>
        </w:rPr>
        <w:t>Et iterum venio</w:t>
      </w:r>
      <w:r w:rsidRPr="0021481A">
        <w:rPr>
          <w:lang w:val="pt-PT"/>
        </w:rPr>
        <w:t xml:space="preserve">. RV </w:t>
      </w:r>
      <w:r w:rsidRPr="0021481A">
        <w:rPr>
          <w:rStyle w:val="Incipit"/>
          <w:lang w:val="pt-PT"/>
        </w:rPr>
        <w:t>Gloria patri</w:t>
      </w:r>
      <w:r w:rsidRPr="0021481A">
        <w:rPr>
          <w:lang w:val="pt-PT"/>
        </w:rPr>
        <w:t xml:space="preserve">. VS </w:t>
      </w:r>
      <w:r w:rsidRPr="0021481A">
        <w:rPr>
          <w:rStyle w:val="Incipit"/>
          <w:lang w:val="pt-PT"/>
        </w:rPr>
        <w:t>Ascendit deus</w:t>
      </w:r>
      <w:r w:rsidRPr="0021481A">
        <w:rPr>
          <w:lang w:val="pt-PT"/>
        </w:rPr>
        <w:t xml:space="preserve">. OR </w:t>
      </w:r>
      <w:r w:rsidRPr="0021481A">
        <w:rPr>
          <w:rStyle w:val="Incipit"/>
          <w:lang w:val="pt-PT"/>
        </w:rPr>
        <w:t>Concede quaesumus omnipotens deus</w:t>
      </w:r>
      <w:r w:rsidRPr="0021481A">
        <w:rPr>
          <w:lang w:val="pt-PT"/>
        </w:rPr>
        <w:t>.</w:t>
      </w:r>
    </w:p>
    <w:p w:rsidR="00095E9B" w:rsidRPr="0021481A" w:rsidRDefault="00095E9B" w:rsidP="00CD7320">
      <w:pPr>
        <w:rPr>
          <w:lang w:val="it-IT"/>
        </w:rPr>
      </w:pPr>
      <w:r w:rsidRPr="0021481A">
        <w:rPr>
          <w:rStyle w:val="Time1"/>
          <w:lang w:val="it-IT"/>
        </w:rPr>
        <w:t>Ad missam</w:t>
      </w:r>
      <w:r w:rsidRPr="0021481A">
        <w:rPr>
          <w:lang w:val="it-IT"/>
        </w:rPr>
        <w:t xml:space="preserve"> IN </w:t>
      </w:r>
      <w:r w:rsidRPr="0021481A">
        <w:rPr>
          <w:rStyle w:val="Incipit"/>
          <w:lang w:val="it-IT"/>
        </w:rPr>
        <w:t>Viri Galilaei</w:t>
      </w:r>
      <w:r w:rsidRPr="0021481A">
        <w:rPr>
          <w:lang w:val="it-IT"/>
        </w:rPr>
        <w:t xml:space="preserve">. Sollemne [KY] </w:t>
      </w:r>
      <w:r w:rsidRPr="0021481A">
        <w:rPr>
          <w:rStyle w:val="Incipit"/>
          <w:lang w:val="it-IT"/>
        </w:rPr>
        <w:t>Kyrie</w:t>
      </w:r>
      <w:r w:rsidRPr="0021481A">
        <w:rPr>
          <w:lang w:val="it-IT"/>
        </w:rPr>
        <w:t xml:space="preserve"> cum [GL] </w:t>
      </w:r>
      <w:r w:rsidRPr="0021481A">
        <w:rPr>
          <w:rStyle w:val="Incipit"/>
          <w:lang w:val="it-IT"/>
        </w:rPr>
        <w:t>Gloria in excelsis</w:t>
      </w:r>
      <w:r w:rsidR="004F273A" w:rsidRPr="0021481A">
        <w:rPr>
          <w:lang w:val="it-IT"/>
        </w:rPr>
        <w:t xml:space="preserve">. </w:t>
      </w:r>
      <w:r w:rsidR="004F273A" w:rsidRPr="0021481A">
        <w:rPr>
          <w:lang w:val="pt-PT"/>
        </w:rPr>
        <w:t>Tantum una dica</w:t>
      </w:r>
      <w:r w:rsidRPr="0021481A">
        <w:rPr>
          <w:lang w:val="pt-PT"/>
        </w:rPr>
        <w:t xml:space="preserve">tur ORCL </w:t>
      </w:r>
      <w:r w:rsidRPr="0021481A">
        <w:rPr>
          <w:rStyle w:val="Incipit"/>
          <w:lang w:val="pt-PT"/>
        </w:rPr>
        <w:t>Concede quaesumus omnipotens</w:t>
      </w:r>
      <w:r w:rsidRPr="0021481A">
        <w:rPr>
          <w:lang w:val="pt-PT"/>
        </w:rPr>
        <w:t xml:space="preserve">. EP </w:t>
      </w:r>
      <w:r w:rsidRPr="0021481A">
        <w:rPr>
          <w:rStyle w:val="Incipit"/>
          <w:lang w:val="pt-PT"/>
        </w:rPr>
        <w:t>Primum quidem sermonem</w:t>
      </w:r>
      <w:r w:rsidRPr="0021481A">
        <w:rPr>
          <w:lang w:val="pt-PT"/>
        </w:rPr>
        <w:t xml:space="preserve">. ALV </w:t>
      </w:r>
      <w:r w:rsidRPr="0021481A">
        <w:rPr>
          <w:rStyle w:val="Incipit"/>
          <w:lang w:val="pt-PT"/>
        </w:rPr>
        <w:t>Ascendit (143rb) deus in iubilatione</w:t>
      </w:r>
      <w:r w:rsidRPr="0021481A">
        <w:rPr>
          <w:lang w:val="pt-PT"/>
        </w:rPr>
        <w:t xml:space="preserve">. ALV </w:t>
      </w:r>
      <w:r w:rsidRPr="0021481A">
        <w:rPr>
          <w:rStyle w:val="Incipit"/>
          <w:lang w:val="pt-PT"/>
        </w:rPr>
        <w:t>Dominus in Sina</w:t>
      </w:r>
      <w:r w:rsidRPr="0021481A">
        <w:rPr>
          <w:lang w:val="pt-PT"/>
        </w:rPr>
        <w:t xml:space="preserve">. SE </w:t>
      </w:r>
      <w:r w:rsidRPr="0021481A">
        <w:rPr>
          <w:rStyle w:val="Incipit"/>
          <w:lang w:val="pt-PT"/>
        </w:rPr>
        <w:t>Summi triumphum</w:t>
      </w:r>
      <w:r w:rsidRPr="0021481A">
        <w:rPr>
          <w:lang w:val="pt-PT"/>
        </w:rPr>
        <w:t xml:space="preserve">. EV </w:t>
      </w:r>
      <w:r w:rsidRPr="0021481A">
        <w:rPr>
          <w:rStyle w:val="Incipit"/>
          <w:lang w:val="pt-PT"/>
        </w:rPr>
        <w:t>Recumbentibus undecim</w:t>
      </w:r>
      <w:r w:rsidRPr="0021481A">
        <w:rPr>
          <w:lang w:val="pt-PT"/>
        </w:rPr>
        <w:t xml:space="preserve">. [CR] </w:t>
      </w:r>
      <w:r w:rsidRPr="0021481A">
        <w:rPr>
          <w:rStyle w:val="Incipit"/>
          <w:lang w:val="pt-PT"/>
        </w:rPr>
        <w:t>Credo in unum</w:t>
      </w:r>
      <w:r w:rsidRPr="0021481A">
        <w:rPr>
          <w:lang w:val="pt-PT"/>
        </w:rPr>
        <w:t xml:space="preserve">. OF </w:t>
      </w:r>
      <w:r w:rsidRPr="0021481A">
        <w:rPr>
          <w:rStyle w:val="Incipit"/>
          <w:lang w:val="pt-PT"/>
        </w:rPr>
        <w:t>Ascendit</w:t>
      </w:r>
      <w:r w:rsidRPr="0021481A">
        <w:rPr>
          <w:lang w:val="pt-PT"/>
        </w:rPr>
        <w:t xml:space="preserve">. PF </w:t>
      </w:r>
      <w:r w:rsidRPr="0021481A">
        <w:rPr>
          <w:rStyle w:val="Incipit"/>
          <w:lang w:val="pt-PT"/>
        </w:rPr>
        <w:t>Qui post resurrectionem</w:t>
      </w:r>
      <w:r w:rsidRPr="0021481A">
        <w:rPr>
          <w:lang w:val="pt-PT"/>
        </w:rPr>
        <w:t xml:space="preserve"> cottidie dicitur usque ad pentecosten. </w:t>
      </w:r>
      <w:r w:rsidRPr="0021481A">
        <w:rPr>
          <w:lang w:val="fr-FR"/>
        </w:rPr>
        <w:t xml:space="preserve">[SA] </w:t>
      </w:r>
      <w:r w:rsidRPr="0021481A">
        <w:rPr>
          <w:rStyle w:val="Incipit"/>
          <w:lang w:val="fr-FR"/>
        </w:rPr>
        <w:t>Sanctus sanctus sanctus</w:t>
      </w:r>
      <w:r w:rsidRPr="0021481A">
        <w:rPr>
          <w:lang w:val="fr-FR"/>
        </w:rPr>
        <w:t xml:space="preserve">. [VAR] </w:t>
      </w:r>
      <w:r w:rsidRPr="0021481A">
        <w:rPr>
          <w:rStyle w:val="Incipit"/>
          <w:lang w:val="fr-FR"/>
        </w:rPr>
        <w:t>Communicantes et diem sacratissimum celebrantes</w:t>
      </w:r>
      <w:r w:rsidRPr="0021481A">
        <w:rPr>
          <w:lang w:val="fr-FR"/>
        </w:rPr>
        <w:t xml:space="preserve"> dicitur tantum hodie. </w:t>
      </w:r>
      <w:r w:rsidRPr="0021481A">
        <w:rPr>
          <w:lang w:val="it-IT"/>
        </w:rPr>
        <w:t xml:space="preserve">CO </w:t>
      </w:r>
      <w:r w:rsidRPr="0021481A">
        <w:rPr>
          <w:rStyle w:val="Incipit"/>
          <w:lang w:val="it-IT"/>
        </w:rPr>
        <w:t>Psallite domino</w:t>
      </w:r>
      <w:r w:rsidRPr="0021481A">
        <w:rPr>
          <w:lang w:val="it-IT"/>
        </w:rPr>
        <w:t xml:space="preserve">. </w:t>
      </w:r>
      <w:r w:rsidR="009F3DFE" w:rsidRPr="0021481A">
        <w:rPr>
          <w:lang w:val="it-IT"/>
        </w:rPr>
        <w:t xml:space="preserve">[IM] </w:t>
      </w:r>
      <w:r w:rsidR="009F3DFE" w:rsidRPr="0021481A">
        <w:rPr>
          <w:rStyle w:val="Incipit"/>
          <w:lang w:val="it-IT"/>
        </w:rPr>
        <w:t>Ite missa est</w:t>
      </w:r>
      <w:r w:rsidR="009F3DFE" w:rsidRPr="0021481A">
        <w:rPr>
          <w:lang w:val="it-IT"/>
        </w:rPr>
        <w:t xml:space="preserve">. [TP] </w:t>
      </w:r>
      <w:r w:rsidR="009F3DFE" w:rsidRPr="0021481A">
        <w:rPr>
          <w:rStyle w:val="Incipit"/>
          <w:lang w:val="it-IT"/>
        </w:rPr>
        <w:t>Brachio protecti dextraque domini benedicti</w:t>
      </w:r>
      <w:r w:rsidR="009F3DFE" w:rsidRPr="0021481A">
        <w:rPr>
          <w:lang w:val="it-IT"/>
        </w:rPr>
        <w:t>.</w:t>
      </w:r>
    </w:p>
    <w:p w:rsidR="009F3DFE" w:rsidRPr="0021481A" w:rsidRDefault="009F3DFE" w:rsidP="00CD7320">
      <w:pPr>
        <w:rPr>
          <w:lang w:val="it-IT"/>
        </w:rPr>
      </w:pPr>
      <w:r w:rsidRPr="0021481A">
        <w:rPr>
          <w:rStyle w:val="Time1"/>
          <w:lang w:val="pt-PT"/>
        </w:rPr>
        <w:t>Ad sexta</w:t>
      </w:r>
      <w:r w:rsidR="004F273A" w:rsidRPr="0021481A">
        <w:rPr>
          <w:rStyle w:val="Time1"/>
          <w:lang w:val="pt-PT"/>
        </w:rPr>
        <w:t>m</w:t>
      </w:r>
      <w:r w:rsidRPr="0021481A">
        <w:rPr>
          <w:lang w:val="pt-PT"/>
        </w:rPr>
        <w:t xml:space="preserve"> HYHV </w:t>
      </w:r>
      <w:r w:rsidRPr="0021481A">
        <w:rPr>
          <w:rStyle w:val="Incipit"/>
          <w:lang w:val="pt-PT"/>
        </w:rPr>
        <w:t>Oramus domine</w:t>
      </w:r>
      <w:r w:rsidRPr="0021481A">
        <w:rPr>
          <w:lang w:val="pt-PT"/>
        </w:rPr>
        <w:t xml:space="preserve">. </w:t>
      </w:r>
      <w:r w:rsidRPr="0021481A">
        <w:rPr>
          <w:lang w:val="fr-FR"/>
        </w:rPr>
        <w:t xml:space="preserve">AN </w:t>
      </w:r>
      <w:r w:rsidRPr="0021481A">
        <w:rPr>
          <w:rStyle w:val="Incipit"/>
          <w:lang w:val="fr-FR"/>
        </w:rPr>
        <w:t>Elevatis manibus</w:t>
      </w:r>
      <w:r w:rsidRPr="0021481A">
        <w:rPr>
          <w:lang w:val="fr-FR"/>
        </w:rPr>
        <w:t xml:space="preserve">. CP </w:t>
      </w:r>
      <w:r w:rsidRPr="0021481A">
        <w:rPr>
          <w:rStyle w:val="Incipit"/>
          <w:lang w:val="fr-FR"/>
        </w:rPr>
        <w:t>Ioannes quidem</w:t>
      </w:r>
      <w:r w:rsidRPr="0021481A">
        <w:rPr>
          <w:lang w:val="fr-FR"/>
        </w:rPr>
        <w:t xml:space="preserve">. </w:t>
      </w:r>
      <w:r w:rsidRPr="0021481A">
        <w:rPr>
          <w:lang w:val="it-IT"/>
        </w:rPr>
        <w:t xml:space="preserve">RB </w:t>
      </w:r>
      <w:r w:rsidRPr="0021481A">
        <w:rPr>
          <w:rStyle w:val="Incipit"/>
          <w:lang w:val="it-IT"/>
        </w:rPr>
        <w:t>Ascendit deus in iubilatione</w:t>
      </w:r>
      <w:r w:rsidRPr="0021481A">
        <w:rPr>
          <w:lang w:val="it-IT"/>
        </w:rPr>
        <w:t xml:space="preserve">. RV </w:t>
      </w:r>
      <w:r w:rsidRPr="0021481A">
        <w:rPr>
          <w:rStyle w:val="Incipit"/>
          <w:lang w:val="it-IT"/>
        </w:rPr>
        <w:t>Et dominus in voce tubae</w:t>
      </w:r>
      <w:r w:rsidRPr="0021481A">
        <w:rPr>
          <w:lang w:val="it-IT"/>
        </w:rPr>
        <w:t xml:space="preserve">. RV </w:t>
      </w:r>
      <w:r w:rsidRPr="0021481A">
        <w:rPr>
          <w:rStyle w:val="Incipit"/>
          <w:lang w:val="it-IT"/>
        </w:rPr>
        <w:t>Gloria patri</w:t>
      </w:r>
      <w:r w:rsidRPr="0021481A">
        <w:rPr>
          <w:lang w:val="it-IT"/>
        </w:rPr>
        <w:t xml:space="preserve">. VS </w:t>
      </w:r>
      <w:r w:rsidRPr="0021481A">
        <w:rPr>
          <w:rStyle w:val="Incipit"/>
          <w:lang w:val="it-IT"/>
        </w:rPr>
        <w:t>Ascendo ad patrem</w:t>
      </w:r>
      <w:r w:rsidRPr="0021481A">
        <w:rPr>
          <w:lang w:val="it-IT"/>
        </w:rPr>
        <w:t xml:space="preserve">. OR </w:t>
      </w:r>
      <w:r w:rsidRPr="0021481A">
        <w:rPr>
          <w:rStyle w:val="Incipit"/>
          <w:lang w:val="it-IT"/>
        </w:rPr>
        <w:t>Concede quaesumus omnipotens</w:t>
      </w:r>
      <w:r w:rsidRPr="0021481A">
        <w:rPr>
          <w:lang w:val="it-IT"/>
        </w:rPr>
        <w:t>.</w:t>
      </w:r>
    </w:p>
    <w:p w:rsidR="004F273A" w:rsidRPr="0021481A" w:rsidRDefault="009F3DFE" w:rsidP="00CD7320">
      <w:pPr>
        <w:rPr>
          <w:lang w:val="pt-PT"/>
        </w:rPr>
      </w:pPr>
      <w:r w:rsidRPr="0021481A">
        <w:rPr>
          <w:rStyle w:val="Time1"/>
          <w:lang w:val="it-IT"/>
        </w:rPr>
        <w:t>Ad nonam</w:t>
      </w:r>
      <w:r w:rsidRPr="0021481A">
        <w:rPr>
          <w:lang w:val="it-IT"/>
        </w:rPr>
        <w:t xml:space="preserve"> illuminentur omnes candelae in </w:t>
      </w:r>
      <w:r w:rsidRPr="0021481A">
        <w:rPr>
          <w:rStyle w:val="Ort"/>
          <w:lang w:val="it-IT"/>
        </w:rPr>
        <w:t>choro</w:t>
      </w:r>
      <w:r w:rsidRPr="0021481A">
        <w:rPr>
          <w:lang w:val="it-IT"/>
        </w:rPr>
        <w:t xml:space="preserve"> tam in </w:t>
      </w:r>
      <w:r w:rsidRPr="0021481A">
        <w:rPr>
          <w:rStyle w:val="Ort"/>
          <w:lang w:val="it-IT"/>
        </w:rPr>
        <w:t>corona</w:t>
      </w:r>
      <w:r w:rsidRPr="0021481A">
        <w:rPr>
          <w:lang w:val="it-IT"/>
        </w:rPr>
        <w:t xml:space="preserve"> quam in </w:t>
      </w:r>
      <w:r w:rsidRPr="0021481A">
        <w:rPr>
          <w:rStyle w:val="Ort"/>
          <w:lang w:val="it-IT"/>
        </w:rPr>
        <w:t>tribuna</w:t>
      </w:r>
      <w:r w:rsidR="00400DFD" w:rsidRPr="0021481A">
        <w:rPr>
          <w:lang w:val="it-IT"/>
        </w:rPr>
        <w:t>.</w:t>
      </w:r>
      <w:r w:rsidRPr="0021481A">
        <w:rPr>
          <w:lang w:val="it-IT"/>
        </w:rPr>
        <w:t xml:space="preserve"> </w:t>
      </w:r>
      <w:r w:rsidR="00400DFD" w:rsidRPr="0021481A">
        <w:rPr>
          <w:lang w:val="it-IT"/>
        </w:rPr>
        <w:t>E</w:t>
      </w:r>
      <w:r w:rsidRPr="0021481A">
        <w:rPr>
          <w:lang w:val="it-IT"/>
        </w:rPr>
        <w:t>t (143va)</w:t>
      </w:r>
      <w:r w:rsidR="00400DFD" w:rsidRPr="0021481A">
        <w:rPr>
          <w:lang w:val="it-IT"/>
        </w:rPr>
        <w:t xml:space="preserve"> </w:t>
      </w:r>
      <w:r w:rsidR="00400DFD" w:rsidRPr="0021481A">
        <w:rPr>
          <w:rStyle w:val="Funktion"/>
          <w:lang w:val="it-IT"/>
        </w:rPr>
        <w:t>maior</w:t>
      </w:r>
      <w:r w:rsidR="00400DFD" w:rsidRPr="0021481A">
        <w:rPr>
          <w:lang w:val="it-IT"/>
        </w:rPr>
        <w:t xml:space="preserve"> in </w:t>
      </w:r>
      <w:r w:rsidR="00400DFD" w:rsidRPr="0021481A">
        <w:rPr>
          <w:rStyle w:val="Ort"/>
          <w:lang w:val="it-IT"/>
        </w:rPr>
        <w:t>choro</w:t>
      </w:r>
      <w:r w:rsidR="00400DFD" w:rsidRPr="0021481A">
        <w:rPr>
          <w:lang w:val="it-IT"/>
        </w:rPr>
        <w:t xml:space="preserve"> incipiat alta voce HYHV </w:t>
      </w:r>
      <w:r w:rsidR="00400DFD" w:rsidRPr="0021481A">
        <w:rPr>
          <w:rStyle w:val="Incipit"/>
          <w:lang w:val="it-IT"/>
        </w:rPr>
        <w:t>Oramus domine</w:t>
      </w:r>
      <w:r w:rsidR="00400DFD" w:rsidRPr="0021481A">
        <w:rPr>
          <w:lang w:val="it-IT"/>
        </w:rPr>
        <w:t xml:space="preserve">. </w:t>
      </w:r>
      <w:r w:rsidR="00400DFD" w:rsidRPr="0021481A">
        <w:rPr>
          <w:lang w:val="pt-PT"/>
        </w:rPr>
        <w:t xml:space="preserve">AN </w:t>
      </w:r>
      <w:r w:rsidR="00400DFD" w:rsidRPr="0021481A">
        <w:rPr>
          <w:rStyle w:val="Incipit"/>
          <w:lang w:val="pt-PT"/>
        </w:rPr>
        <w:t>Videntibus illis</w:t>
      </w:r>
      <w:r w:rsidR="00400DFD" w:rsidRPr="0021481A">
        <w:rPr>
          <w:lang w:val="pt-PT"/>
        </w:rPr>
        <w:t xml:space="preserve">. Quam etiam </w:t>
      </w:r>
      <w:r w:rsidR="00400DFD" w:rsidRPr="0021481A">
        <w:rPr>
          <w:rStyle w:val="Funktion"/>
          <w:lang w:val="pt-PT"/>
        </w:rPr>
        <w:t>maior</w:t>
      </w:r>
      <w:r w:rsidR="00400DFD" w:rsidRPr="0021481A">
        <w:rPr>
          <w:lang w:val="pt-PT"/>
        </w:rPr>
        <w:t xml:space="preserve"> incipiat. Capitulum de ascensione. RB </w:t>
      </w:r>
      <w:r w:rsidR="00400DFD" w:rsidRPr="0021481A">
        <w:rPr>
          <w:rStyle w:val="Incipit"/>
          <w:lang w:val="pt-PT"/>
        </w:rPr>
        <w:t>Ascendo ad patrem meum et patrem vestrum</w:t>
      </w:r>
      <w:r w:rsidR="00400DFD" w:rsidRPr="0021481A">
        <w:rPr>
          <w:lang w:val="pt-PT"/>
        </w:rPr>
        <w:t xml:space="preserve">. RV </w:t>
      </w:r>
      <w:r w:rsidR="00400DFD" w:rsidRPr="0021481A">
        <w:rPr>
          <w:rStyle w:val="Incipit"/>
          <w:lang w:val="pt-PT"/>
        </w:rPr>
        <w:t>Deum meum et deum vestrum</w:t>
      </w:r>
      <w:r w:rsidR="00400DFD" w:rsidRPr="0021481A">
        <w:rPr>
          <w:lang w:val="pt-PT"/>
        </w:rPr>
        <w:t xml:space="preserve">. RV </w:t>
      </w:r>
      <w:r w:rsidR="00400DFD" w:rsidRPr="0021481A">
        <w:rPr>
          <w:rStyle w:val="Incipit"/>
          <w:lang w:val="pt-PT"/>
        </w:rPr>
        <w:t>Gloria patri et filio</w:t>
      </w:r>
      <w:r w:rsidR="00400DFD" w:rsidRPr="0021481A">
        <w:rPr>
          <w:lang w:val="pt-PT"/>
        </w:rPr>
        <w:t xml:space="preserve">. VS </w:t>
      </w:r>
      <w:r w:rsidR="00400DFD" w:rsidRPr="0021481A">
        <w:rPr>
          <w:rStyle w:val="Incipit"/>
          <w:lang w:val="pt-PT"/>
        </w:rPr>
        <w:t>Ascendens Iesus in altum</w:t>
      </w:r>
      <w:r w:rsidR="00400DFD" w:rsidRPr="0021481A">
        <w:rPr>
          <w:lang w:val="pt-PT"/>
        </w:rPr>
        <w:t xml:space="preserve">. OR </w:t>
      </w:r>
      <w:r w:rsidR="00400DFD" w:rsidRPr="0021481A">
        <w:rPr>
          <w:rStyle w:val="Incipit"/>
          <w:lang w:val="pt-PT"/>
        </w:rPr>
        <w:t>Concede quaesumus omnipotens deus</w:t>
      </w:r>
      <w:r w:rsidR="00400DFD" w:rsidRPr="0021481A">
        <w:rPr>
          <w:lang w:val="pt-PT"/>
        </w:rPr>
        <w:t xml:space="preserve">. </w:t>
      </w:r>
    </w:p>
    <w:p w:rsidR="009F3DFE" w:rsidRPr="0021481A" w:rsidRDefault="00400DFD" w:rsidP="00CD7320">
      <w:pPr>
        <w:rPr>
          <w:lang w:val="pt-PT"/>
        </w:rPr>
      </w:pPr>
      <w:r w:rsidRPr="0021481A">
        <w:rPr>
          <w:lang w:val="pt-PT"/>
        </w:rPr>
        <w:t xml:space="preserve">Deinde </w:t>
      </w:r>
      <w:r w:rsidRPr="0021481A">
        <w:rPr>
          <w:rStyle w:val="Funktion"/>
          <w:lang w:val="pt-PT"/>
        </w:rPr>
        <w:t>scholares</w:t>
      </w:r>
      <w:r w:rsidRPr="0021481A">
        <w:rPr>
          <w:lang w:val="pt-PT"/>
        </w:rPr>
        <w:t xml:space="preserve"> incipiunt </w:t>
      </w:r>
      <w:r w:rsidR="00F75328" w:rsidRPr="0021481A">
        <w:rPr>
          <w:lang w:val="pt-PT"/>
        </w:rPr>
        <w:t xml:space="preserve">super </w:t>
      </w:r>
      <w:r w:rsidR="00F75328" w:rsidRPr="0021481A">
        <w:rPr>
          <w:rStyle w:val="Ort"/>
          <w:lang w:val="pt-PT"/>
        </w:rPr>
        <w:t>tabulare</w:t>
      </w:r>
      <w:r w:rsidR="00F75328" w:rsidRPr="0021481A">
        <w:rPr>
          <w:lang w:val="pt-PT"/>
        </w:rPr>
        <w:t xml:space="preserve"> [AN] </w:t>
      </w:r>
      <w:r w:rsidR="00F75328" w:rsidRPr="0021481A">
        <w:rPr>
          <w:rStyle w:val="Incipit"/>
          <w:lang w:val="pt-PT"/>
        </w:rPr>
        <w:t>Viri Galilaei</w:t>
      </w:r>
      <w:r w:rsidR="00F75328" w:rsidRPr="0021481A">
        <w:rPr>
          <w:lang w:val="pt-PT"/>
        </w:rPr>
        <w:t xml:space="preserve"> et cetera. </w:t>
      </w:r>
      <w:r w:rsidR="00F75328" w:rsidRPr="0021481A">
        <w:rPr>
          <w:rStyle w:val="Funktion"/>
          <w:lang w:val="pt-PT"/>
        </w:rPr>
        <w:t>Chorus</w:t>
      </w:r>
      <w:r w:rsidR="00F75328" w:rsidRPr="0021481A">
        <w:rPr>
          <w:lang w:val="pt-PT"/>
        </w:rPr>
        <w:t xml:space="preserve"> respondet [AN] </w:t>
      </w:r>
      <w:r w:rsidR="00F75328" w:rsidRPr="0021481A">
        <w:rPr>
          <w:rStyle w:val="Incipit"/>
          <w:lang w:val="pt-PT"/>
        </w:rPr>
        <w:t>O rex gloriae</w:t>
      </w:r>
      <w:r w:rsidR="00F75328" w:rsidRPr="0021481A">
        <w:rPr>
          <w:lang w:val="pt-PT"/>
        </w:rPr>
        <w:t>.</w:t>
      </w:r>
      <w:r w:rsidR="00DF7CE6" w:rsidRPr="0021481A">
        <w:rPr>
          <w:lang w:val="pt-PT"/>
        </w:rPr>
        <w:t xml:space="preserve"> </w:t>
      </w:r>
      <w:r w:rsidR="00DF7CE6" w:rsidRPr="0021481A">
        <w:rPr>
          <w:rStyle w:val="Funktion"/>
          <w:lang w:val="pt-PT"/>
        </w:rPr>
        <w:t>Scholares</w:t>
      </w:r>
      <w:r w:rsidR="00DF7CE6" w:rsidRPr="0021481A">
        <w:rPr>
          <w:lang w:val="pt-PT"/>
        </w:rPr>
        <w:t xml:space="preserve"> [AN] </w:t>
      </w:r>
      <w:r w:rsidR="00DF7CE6" w:rsidRPr="0021481A">
        <w:rPr>
          <w:rStyle w:val="Incipit"/>
          <w:lang w:val="pt-PT"/>
        </w:rPr>
        <w:t>Non vos relinquam orphanos</w:t>
      </w:r>
      <w:r w:rsidR="00DF7CE6" w:rsidRPr="0021481A">
        <w:rPr>
          <w:lang w:val="pt-PT"/>
        </w:rPr>
        <w:t xml:space="preserve">. </w:t>
      </w:r>
      <w:r w:rsidR="00DF7CE6" w:rsidRPr="0021481A">
        <w:rPr>
          <w:rStyle w:val="Funktion"/>
          <w:lang w:val="pt-PT"/>
        </w:rPr>
        <w:t>Chorus</w:t>
      </w:r>
      <w:r w:rsidR="00DF7CE6" w:rsidRPr="0021481A">
        <w:rPr>
          <w:lang w:val="pt-PT"/>
        </w:rPr>
        <w:t xml:space="preserve"> [AN] </w:t>
      </w:r>
      <w:r w:rsidR="00DF7CE6" w:rsidRPr="0021481A">
        <w:rPr>
          <w:rStyle w:val="Incipit"/>
          <w:lang w:val="pt-PT"/>
        </w:rPr>
        <w:t>Veni sancte spiritus</w:t>
      </w:r>
      <w:r w:rsidR="00DF7CE6" w:rsidRPr="0021481A">
        <w:rPr>
          <w:lang w:val="pt-PT"/>
        </w:rPr>
        <w:t xml:space="preserve">. </w:t>
      </w:r>
      <w:r w:rsidR="00DF7CE6" w:rsidRPr="0021481A">
        <w:rPr>
          <w:rStyle w:val="Funktion"/>
          <w:lang w:val="pt-PT"/>
        </w:rPr>
        <w:t>Scholares</w:t>
      </w:r>
      <w:r w:rsidR="00DF7CE6" w:rsidRPr="0021481A">
        <w:rPr>
          <w:lang w:val="pt-PT"/>
        </w:rPr>
        <w:t xml:space="preserve"> </w:t>
      </w:r>
      <w:r w:rsidR="00DF7CE6" w:rsidRPr="0021481A">
        <w:rPr>
          <w:lang w:val="pt-PT"/>
        </w:rPr>
        <w:lastRenderedPageBreak/>
        <w:t xml:space="preserve">[AN] </w:t>
      </w:r>
      <w:r w:rsidR="00DF7CE6" w:rsidRPr="0021481A">
        <w:rPr>
          <w:rStyle w:val="Incipit"/>
          <w:lang w:val="pt-PT"/>
        </w:rPr>
        <w:t>Paracletus</w:t>
      </w:r>
      <w:r w:rsidR="00DF7CE6" w:rsidRPr="0021481A">
        <w:rPr>
          <w:lang w:val="pt-PT"/>
        </w:rPr>
        <w:t xml:space="preserve">. </w:t>
      </w:r>
      <w:r w:rsidR="00DF7CE6" w:rsidRPr="0021481A">
        <w:rPr>
          <w:rStyle w:val="Funktion"/>
          <w:lang w:val="pt-PT"/>
        </w:rPr>
        <w:t>Scholares</w:t>
      </w:r>
      <w:r w:rsidR="00DF7CE6" w:rsidRPr="0021481A">
        <w:rPr>
          <w:lang w:val="pt-PT"/>
        </w:rPr>
        <w:t xml:space="preserve"> [HV] </w:t>
      </w:r>
      <w:r w:rsidR="00DF7CE6" w:rsidRPr="0021481A">
        <w:rPr>
          <w:rStyle w:val="Incipit"/>
          <w:lang w:val="pt-PT"/>
        </w:rPr>
        <w:t>Praesta hoc genitor</w:t>
      </w:r>
      <w:r w:rsidR="00DF7CE6" w:rsidRPr="0021481A">
        <w:rPr>
          <w:lang w:val="pt-PT"/>
        </w:rPr>
        <w:t xml:space="preserve">. </w:t>
      </w:r>
      <w:r w:rsidR="00DF7CE6" w:rsidRPr="0021481A">
        <w:rPr>
          <w:rStyle w:val="Funktion"/>
          <w:lang w:val="pt-PT"/>
        </w:rPr>
        <w:t>Scholares</w:t>
      </w:r>
      <w:r w:rsidR="00DF7CE6" w:rsidRPr="0021481A">
        <w:rPr>
          <w:lang w:val="pt-PT"/>
        </w:rPr>
        <w:t xml:space="preserve"> [RP] </w:t>
      </w:r>
      <w:r w:rsidR="00DF7CE6" w:rsidRPr="0021481A">
        <w:rPr>
          <w:rStyle w:val="Incipit"/>
          <w:lang w:val="pt-PT"/>
        </w:rPr>
        <w:t>Ite in orbem universum</w:t>
      </w:r>
      <w:r w:rsidR="00DF7CE6" w:rsidRPr="0021481A">
        <w:rPr>
          <w:lang w:val="pt-PT"/>
        </w:rPr>
        <w:t>. Et sic finitum est.</w:t>
      </w:r>
    </w:p>
    <w:p w:rsidR="00DF7CE6" w:rsidRPr="0021481A" w:rsidRDefault="00DF7CE6" w:rsidP="00CD7320">
      <w:pPr>
        <w:rPr>
          <w:lang w:val="pt-PT"/>
        </w:rPr>
      </w:pPr>
      <w:r w:rsidRPr="0021481A">
        <w:rPr>
          <w:rStyle w:val="Time1"/>
          <w:lang w:val="pt-PT"/>
        </w:rPr>
        <w:t>In secunda vespera</w:t>
      </w:r>
      <w:r w:rsidRPr="0021481A">
        <w:rPr>
          <w:lang w:val="pt-PT"/>
        </w:rPr>
        <w:t xml:space="preserve"> AN </w:t>
      </w:r>
      <w:r w:rsidRPr="0021481A">
        <w:rPr>
          <w:rStyle w:val="Incipit"/>
          <w:lang w:val="pt-PT"/>
        </w:rPr>
        <w:t>Viri Galilaei</w:t>
      </w:r>
      <w:r w:rsidRPr="0021481A">
        <w:rPr>
          <w:lang w:val="pt-PT"/>
        </w:rPr>
        <w:t xml:space="preserve"> super psalmos feriales. CP </w:t>
      </w:r>
      <w:r w:rsidRPr="0021481A">
        <w:rPr>
          <w:rStyle w:val="Incipit"/>
          <w:lang w:val="pt-PT"/>
        </w:rPr>
        <w:t>Accipietis virtutem</w:t>
      </w:r>
      <w:r w:rsidRPr="0021481A">
        <w:rPr>
          <w:lang w:val="pt-PT"/>
        </w:rPr>
        <w:t xml:space="preserve">. (143vb) HY </w:t>
      </w:r>
      <w:r w:rsidRPr="0021481A">
        <w:rPr>
          <w:rStyle w:val="Incipit"/>
          <w:lang w:val="pt-PT"/>
        </w:rPr>
        <w:t>Festum nunc celebre</w:t>
      </w:r>
      <w:r w:rsidRPr="0021481A">
        <w:rPr>
          <w:lang w:val="pt-PT"/>
        </w:rPr>
        <w:t xml:space="preserve">. VS </w:t>
      </w:r>
      <w:r w:rsidRPr="0021481A">
        <w:rPr>
          <w:rStyle w:val="Incipit"/>
          <w:lang w:val="pt-PT"/>
        </w:rPr>
        <w:t>Vado parare vobis locum</w:t>
      </w:r>
      <w:r w:rsidRPr="0021481A">
        <w:rPr>
          <w:lang w:val="pt-PT"/>
        </w:rPr>
        <w:t xml:space="preserve">. AM </w:t>
      </w:r>
      <w:r w:rsidRPr="0021481A">
        <w:rPr>
          <w:rStyle w:val="Incipit"/>
          <w:lang w:val="pt-PT"/>
        </w:rPr>
        <w:t>O rex gloriae</w:t>
      </w:r>
      <w:r w:rsidRPr="0021481A">
        <w:rPr>
          <w:lang w:val="pt-PT"/>
        </w:rPr>
        <w:t xml:space="preserve">. OR </w:t>
      </w:r>
      <w:r w:rsidRPr="0021481A">
        <w:rPr>
          <w:rStyle w:val="Incipit"/>
          <w:lang w:val="pt-PT"/>
        </w:rPr>
        <w:t>Concede quaesumus omnipotens</w:t>
      </w:r>
      <w:r w:rsidRPr="0021481A">
        <w:rPr>
          <w:lang w:val="pt-PT"/>
        </w:rPr>
        <w:t>. Suffragia ut supra.</w:t>
      </w:r>
    </w:p>
    <w:p w:rsidR="00DF7CE6" w:rsidRPr="0021481A" w:rsidRDefault="00DF7CE6" w:rsidP="00CD7320">
      <w:pPr>
        <w:rPr>
          <w:lang w:val="pt-PT"/>
        </w:rPr>
      </w:pPr>
      <w:r w:rsidRPr="0021481A">
        <w:rPr>
          <w:rStyle w:val="Time1"/>
          <w:lang w:val="pt-PT"/>
        </w:rPr>
        <w:t>Ad completorium</w:t>
      </w:r>
      <w:r w:rsidRPr="0021481A">
        <w:rPr>
          <w:lang w:val="pt-PT"/>
        </w:rPr>
        <w:t xml:space="preserve"> ut in priori nocte. Et sic usque in vigiliam </w:t>
      </w:r>
      <w:r w:rsidR="00BA4CE7" w:rsidRPr="0021481A">
        <w:rPr>
          <w:lang w:val="pt-PT"/>
        </w:rPr>
        <w:t>|</w:t>
      </w:r>
      <w:r w:rsidRPr="0021481A">
        <w:rPr>
          <w:lang w:val="pt-PT"/>
        </w:rPr>
        <w:t>pentecosten</w:t>
      </w:r>
      <w:r w:rsidR="00BA4CE7" w:rsidRPr="0021481A">
        <w:rPr>
          <w:lang w:val="pt-PT"/>
        </w:rPr>
        <w:t>::pentecostes|.</w:t>
      </w:r>
    </w:p>
    <w:p w:rsidR="00BA4CE7" w:rsidRPr="0021481A" w:rsidRDefault="00BA4CE7" w:rsidP="00BA4CE7">
      <w:pPr>
        <w:pStyle w:val="Titolo1"/>
        <w:rPr>
          <w:lang w:val="pt-PT"/>
        </w:rPr>
      </w:pPr>
      <w:r w:rsidRPr="0021481A">
        <w:rPr>
          <w:lang w:val="pt-PT"/>
        </w:rPr>
        <w:t>FERIA SEXTA</w:t>
      </w:r>
    </w:p>
    <w:p w:rsidR="00BA4CE7" w:rsidRPr="0021481A" w:rsidRDefault="00BA4CE7" w:rsidP="00CD7320">
      <w:pPr>
        <w:rPr>
          <w:lang w:val="it-IT"/>
        </w:rPr>
      </w:pPr>
      <w:r w:rsidRPr="0021481A">
        <w:rPr>
          <w:rStyle w:val="Time1"/>
          <w:lang w:val="pt-PT"/>
        </w:rPr>
        <w:t>Ad matutinam</w:t>
      </w:r>
      <w:r w:rsidRPr="0021481A">
        <w:rPr>
          <w:lang w:val="pt-PT"/>
        </w:rPr>
        <w:t xml:space="preserve"> INV </w:t>
      </w:r>
      <w:r w:rsidR="00DF7F9D" w:rsidRPr="0021481A">
        <w:rPr>
          <w:rStyle w:val="Incipit"/>
          <w:lang w:val="pt-PT"/>
        </w:rPr>
        <w:t xml:space="preserve">Alleluia </w:t>
      </w:r>
      <w:r w:rsidR="004F273A" w:rsidRPr="0021481A">
        <w:rPr>
          <w:rStyle w:val="Incipit"/>
          <w:lang w:val="pt-PT"/>
        </w:rPr>
        <w:t>regem</w:t>
      </w:r>
      <w:r w:rsidRPr="0021481A">
        <w:rPr>
          <w:rStyle w:val="Incipit"/>
          <w:lang w:val="pt-PT"/>
        </w:rPr>
        <w:t>m ascendentem</w:t>
      </w:r>
      <w:r w:rsidRPr="0021481A">
        <w:rPr>
          <w:lang w:val="pt-PT"/>
        </w:rPr>
        <w:t xml:space="preserve">. PS </w:t>
      </w:r>
      <w:r w:rsidRPr="0021481A">
        <w:rPr>
          <w:rStyle w:val="Incipit"/>
          <w:lang w:val="pt-PT"/>
        </w:rPr>
        <w:t>Venite exultemus</w:t>
      </w:r>
      <w:r w:rsidRPr="0021481A">
        <w:rPr>
          <w:lang w:val="pt-PT"/>
        </w:rPr>
        <w:t>.</w:t>
      </w:r>
      <w:r w:rsidR="001A6608" w:rsidRPr="0021481A">
        <w:rPr>
          <w:lang w:val="pt-PT"/>
        </w:rPr>
        <w:t xml:space="preserve"> </w:t>
      </w:r>
      <w:r w:rsidR="001A6608" w:rsidRPr="0021481A">
        <w:rPr>
          <w:rStyle w:val="Time2"/>
          <w:lang w:val="pt-PT"/>
        </w:rPr>
        <w:t>In nocturno</w:t>
      </w:r>
      <w:r w:rsidR="001A6608" w:rsidRPr="0021481A">
        <w:rPr>
          <w:lang w:val="pt-PT"/>
        </w:rPr>
        <w:t xml:space="preserve"> AN </w:t>
      </w:r>
      <w:r w:rsidR="001A6608" w:rsidRPr="0021481A">
        <w:rPr>
          <w:rStyle w:val="Incipit"/>
          <w:lang w:val="pt-PT"/>
        </w:rPr>
        <w:t>Exaltare domine</w:t>
      </w:r>
      <w:r w:rsidR="001A6608" w:rsidRPr="0021481A">
        <w:rPr>
          <w:lang w:val="pt-PT"/>
        </w:rPr>
        <w:t xml:space="preserve">. PS </w:t>
      </w:r>
      <w:r w:rsidR="001A6608" w:rsidRPr="0021481A">
        <w:rPr>
          <w:rStyle w:val="Incipit"/>
          <w:lang w:val="pt-PT"/>
        </w:rPr>
        <w:t>Domine in virtute</w:t>
      </w:r>
      <w:r w:rsidR="001A6608" w:rsidRPr="0021481A">
        <w:rPr>
          <w:lang w:val="pt-PT"/>
        </w:rPr>
        <w:t xml:space="preserve">. AN </w:t>
      </w:r>
      <w:r w:rsidR="001A6608" w:rsidRPr="0021481A">
        <w:rPr>
          <w:rStyle w:val="Incipit"/>
          <w:lang w:val="pt-PT"/>
        </w:rPr>
        <w:t>Exaltabo te</w:t>
      </w:r>
      <w:r w:rsidR="001A6608" w:rsidRPr="0021481A">
        <w:rPr>
          <w:lang w:val="pt-PT"/>
        </w:rPr>
        <w:t xml:space="preserve">. Psalmum ipsum. AN </w:t>
      </w:r>
      <w:r w:rsidR="001A6608" w:rsidRPr="0021481A">
        <w:rPr>
          <w:rStyle w:val="Incipit"/>
          <w:lang w:val="pt-PT"/>
        </w:rPr>
        <w:t>Ascendit deus</w:t>
      </w:r>
      <w:r w:rsidR="001A6608" w:rsidRPr="0021481A">
        <w:rPr>
          <w:lang w:val="pt-PT"/>
        </w:rPr>
        <w:t xml:space="preserve">. PS </w:t>
      </w:r>
      <w:r w:rsidR="001A6608" w:rsidRPr="0021481A">
        <w:rPr>
          <w:rStyle w:val="Incipit"/>
          <w:lang w:val="pt-PT"/>
        </w:rPr>
        <w:t>Omnes gentes</w:t>
      </w:r>
      <w:r w:rsidR="001A6608" w:rsidRPr="0021481A">
        <w:rPr>
          <w:lang w:val="pt-PT"/>
        </w:rPr>
        <w:t xml:space="preserve">. VS </w:t>
      </w:r>
      <w:r w:rsidR="001A6608" w:rsidRPr="0021481A">
        <w:rPr>
          <w:rStyle w:val="Incipit"/>
          <w:lang w:val="pt-PT"/>
        </w:rPr>
        <w:t>Vado parare vobis locum</w:t>
      </w:r>
      <w:r w:rsidR="001A6608" w:rsidRPr="0021481A">
        <w:rPr>
          <w:lang w:val="pt-PT"/>
        </w:rPr>
        <w:t xml:space="preserve">. Legitur LS </w:t>
      </w:r>
      <w:r w:rsidR="001A6608" w:rsidRPr="0021481A">
        <w:rPr>
          <w:rStyle w:val="Incipit"/>
          <w:lang w:val="pt-PT"/>
        </w:rPr>
        <w:t>Post beatam et gloriosam ascensionem</w:t>
      </w:r>
      <w:r w:rsidR="001A6608" w:rsidRPr="0021481A">
        <w:rPr>
          <w:lang w:val="pt-PT"/>
        </w:rPr>
        <w:t xml:space="preserve"> cum tribus responsoriis. </w:t>
      </w:r>
      <w:r w:rsidR="001A6608" w:rsidRPr="0021481A">
        <w:rPr>
          <w:lang w:val="it-IT"/>
        </w:rPr>
        <w:t xml:space="preserve">RP </w:t>
      </w:r>
      <w:r w:rsidR="001A6608" w:rsidRPr="0021481A">
        <w:rPr>
          <w:rStyle w:val="Incipit"/>
          <w:lang w:val="it-IT"/>
        </w:rPr>
        <w:t>Exaltare domine</w:t>
      </w:r>
      <w:r w:rsidR="001A6608" w:rsidRPr="0021481A">
        <w:rPr>
          <w:lang w:val="it-IT"/>
        </w:rPr>
        <w:t xml:space="preserve">. RP </w:t>
      </w:r>
      <w:r w:rsidR="001A6608" w:rsidRPr="0021481A">
        <w:rPr>
          <w:rStyle w:val="Incipit"/>
          <w:lang w:val="it-IT"/>
        </w:rPr>
        <w:t>Non turbetur</w:t>
      </w:r>
      <w:r w:rsidR="001A6608" w:rsidRPr="0021481A">
        <w:rPr>
          <w:lang w:val="it-IT"/>
        </w:rPr>
        <w:t xml:space="preserve">. RP </w:t>
      </w:r>
      <w:r w:rsidR="001A6608" w:rsidRPr="0021481A">
        <w:rPr>
          <w:rStyle w:val="Incipit"/>
          <w:lang w:val="it-IT"/>
        </w:rPr>
        <w:t>Ascendens in altum</w:t>
      </w:r>
      <w:r w:rsidR="001A6608" w:rsidRPr="0021481A">
        <w:rPr>
          <w:lang w:val="it-IT"/>
        </w:rPr>
        <w:t>.</w:t>
      </w:r>
    </w:p>
    <w:p w:rsidR="001A6608" w:rsidRPr="0021481A" w:rsidRDefault="001A6608" w:rsidP="00CD7320">
      <w:pPr>
        <w:rPr>
          <w:lang w:val="it-IT"/>
        </w:rPr>
      </w:pPr>
      <w:r w:rsidRPr="0021481A">
        <w:rPr>
          <w:rStyle w:val="Time1"/>
          <w:lang w:val="it-IT"/>
        </w:rPr>
        <w:t>Ad laudes</w:t>
      </w:r>
      <w:r w:rsidRPr="0021481A">
        <w:rPr>
          <w:lang w:val="it-IT"/>
        </w:rPr>
        <w:t xml:space="preserve"> AN </w:t>
      </w:r>
      <w:r w:rsidRPr="0021481A">
        <w:rPr>
          <w:rStyle w:val="Incipit"/>
          <w:lang w:val="it-IT"/>
        </w:rPr>
        <w:t>Viri Galilaei</w:t>
      </w:r>
      <w:r w:rsidRPr="0021481A">
        <w:rPr>
          <w:lang w:val="it-IT"/>
        </w:rPr>
        <w:t xml:space="preserve"> tantum sola. Capitulum de ascensione. VS </w:t>
      </w:r>
      <w:r w:rsidRPr="0021481A">
        <w:rPr>
          <w:rStyle w:val="Incipit"/>
          <w:lang w:val="it-IT"/>
        </w:rPr>
        <w:t>Ascendens Christum in altum</w:t>
      </w:r>
      <w:r w:rsidRPr="0021481A">
        <w:rPr>
          <w:lang w:val="it-IT"/>
        </w:rPr>
        <w:t xml:space="preserve">. AB </w:t>
      </w:r>
      <w:r w:rsidRPr="0021481A">
        <w:rPr>
          <w:rStyle w:val="Incipit"/>
          <w:lang w:val="it-IT"/>
        </w:rPr>
        <w:t>(144ra) Vado parare vobis</w:t>
      </w:r>
      <w:r w:rsidRPr="0021481A">
        <w:rPr>
          <w:lang w:val="it-IT"/>
        </w:rPr>
        <w:t>. Sequitur oratio de ascensione. Deinde antiphona et oratio de resurrectione. Antiphona et oratio de sanctis.</w:t>
      </w:r>
    </w:p>
    <w:p w:rsidR="001A6608" w:rsidRPr="0021481A" w:rsidRDefault="001A6608" w:rsidP="00CD7320">
      <w:pPr>
        <w:rPr>
          <w:lang w:val="it-IT"/>
        </w:rPr>
      </w:pPr>
      <w:r w:rsidRPr="0021481A">
        <w:rPr>
          <w:rStyle w:val="Time1"/>
          <w:lang w:val="it-IT"/>
        </w:rPr>
        <w:t>Ad cursus</w:t>
      </w:r>
      <w:r w:rsidRPr="0021481A">
        <w:rPr>
          <w:lang w:val="it-IT"/>
        </w:rPr>
        <w:t xml:space="preserve"> </w:t>
      </w:r>
      <w:r w:rsidR="00E123D6" w:rsidRPr="0021481A">
        <w:rPr>
          <w:lang w:val="it-IT"/>
        </w:rPr>
        <w:t>|</w:t>
      </w:r>
      <w:r w:rsidR="00D20295" w:rsidRPr="0021481A">
        <w:rPr>
          <w:lang w:val="it-IT"/>
        </w:rPr>
        <w:t>cantentur</w:t>
      </w:r>
      <w:r w:rsidR="00E123D6" w:rsidRPr="0021481A">
        <w:rPr>
          <w:lang w:val="it-IT"/>
        </w:rPr>
        <w:t>::cantetur|</w:t>
      </w:r>
      <w:r w:rsidR="00D20295" w:rsidRPr="0021481A">
        <w:rPr>
          <w:lang w:val="it-IT"/>
        </w:rPr>
        <w:t xml:space="preserve"> ut in sancta nocte. Sed in oratione non dicatur [</w:t>
      </w:r>
      <w:r w:rsidR="00E123D6" w:rsidRPr="0021481A">
        <w:rPr>
          <w:lang w:val="it-IT"/>
        </w:rPr>
        <w:t>OR</w:t>
      </w:r>
      <w:r w:rsidR="00D20295" w:rsidRPr="0021481A">
        <w:rPr>
          <w:lang w:val="it-IT"/>
        </w:rPr>
        <w:t xml:space="preserve">] </w:t>
      </w:r>
      <w:r w:rsidR="00D20295" w:rsidRPr="0021481A">
        <w:rPr>
          <w:rStyle w:val="Incipit"/>
          <w:lang w:val="it-IT"/>
        </w:rPr>
        <w:t>hodierna die</w:t>
      </w:r>
      <w:r w:rsidR="00D20295" w:rsidRPr="0021481A">
        <w:rPr>
          <w:lang w:val="it-IT"/>
        </w:rPr>
        <w:t>.</w:t>
      </w:r>
    </w:p>
    <w:p w:rsidR="00D20295" w:rsidRPr="0021481A" w:rsidRDefault="00D20295" w:rsidP="00CD7320">
      <w:pPr>
        <w:rPr>
          <w:lang w:val="it-IT"/>
        </w:rPr>
      </w:pPr>
      <w:r w:rsidRPr="0021481A">
        <w:rPr>
          <w:rStyle w:val="Time1"/>
          <w:lang w:val="it-IT"/>
        </w:rPr>
        <w:t>Officium</w:t>
      </w:r>
      <w:r w:rsidR="00E123D6" w:rsidRPr="0021481A">
        <w:rPr>
          <w:lang w:val="it-IT"/>
        </w:rPr>
        <w:t xml:space="preserve"> de sancta die cantetur absque</w:t>
      </w:r>
      <w:r w:rsidRPr="0021481A">
        <w:rPr>
          <w:lang w:val="it-IT"/>
        </w:rPr>
        <w:t xml:space="preserve"> [GL] </w:t>
      </w:r>
      <w:r w:rsidRPr="0021481A">
        <w:rPr>
          <w:rStyle w:val="Incipit"/>
          <w:lang w:val="it-IT"/>
        </w:rPr>
        <w:t>Gloria in excelsis</w:t>
      </w:r>
      <w:r w:rsidRPr="0021481A">
        <w:rPr>
          <w:lang w:val="it-IT"/>
        </w:rPr>
        <w:t xml:space="preserve"> cum uno tantum ALV </w:t>
      </w:r>
      <w:r w:rsidRPr="0021481A">
        <w:rPr>
          <w:rStyle w:val="Incipit"/>
          <w:lang w:val="it-IT"/>
        </w:rPr>
        <w:t>Ascendit deus in iubilatione</w:t>
      </w:r>
      <w:r w:rsidRPr="0021481A">
        <w:rPr>
          <w:lang w:val="it-IT"/>
        </w:rPr>
        <w:t xml:space="preserve"> usque in dominicam quae est infra ascensionem.</w:t>
      </w:r>
    </w:p>
    <w:p w:rsidR="00D20295" w:rsidRPr="0021481A" w:rsidRDefault="00D20295" w:rsidP="00CD7320">
      <w:pPr>
        <w:rPr>
          <w:lang w:val="pt-PT"/>
        </w:rPr>
      </w:pPr>
      <w:r w:rsidRPr="0021481A">
        <w:rPr>
          <w:rStyle w:val="Time1"/>
          <w:lang w:val="it-IT"/>
        </w:rPr>
        <w:t>In secunda vespera</w:t>
      </w:r>
      <w:r w:rsidRPr="0021481A">
        <w:rPr>
          <w:lang w:val="it-IT"/>
        </w:rPr>
        <w:t xml:space="preserve"> AN </w:t>
      </w:r>
      <w:r w:rsidRPr="0021481A">
        <w:rPr>
          <w:rStyle w:val="Incipit"/>
          <w:lang w:val="it-IT"/>
        </w:rPr>
        <w:t>Viri Galilaei</w:t>
      </w:r>
      <w:r w:rsidRPr="0021481A">
        <w:rPr>
          <w:lang w:val="it-IT"/>
        </w:rPr>
        <w:t xml:space="preserve">. </w:t>
      </w:r>
      <w:r w:rsidRPr="0021481A">
        <w:rPr>
          <w:lang w:val="pt-PT"/>
        </w:rPr>
        <w:t xml:space="preserve">PS </w:t>
      </w:r>
      <w:r w:rsidRPr="0021481A">
        <w:rPr>
          <w:rStyle w:val="Incipit"/>
          <w:lang w:val="pt-PT"/>
        </w:rPr>
        <w:t>Confitebor tibi</w:t>
      </w:r>
      <w:r w:rsidRPr="0021481A">
        <w:rPr>
          <w:lang w:val="pt-PT"/>
        </w:rPr>
        <w:t xml:space="preserve"> cum ceteris. Capitulum de ascensione. HY </w:t>
      </w:r>
      <w:r w:rsidRPr="0021481A">
        <w:rPr>
          <w:rStyle w:val="Incipit"/>
          <w:lang w:val="pt-PT"/>
        </w:rPr>
        <w:t>Festum nunc celebre</w:t>
      </w:r>
      <w:r w:rsidRPr="0021481A">
        <w:rPr>
          <w:lang w:val="pt-PT"/>
        </w:rPr>
        <w:t xml:space="preserve">. VS </w:t>
      </w:r>
      <w:r w:rsidRPr="0021481A">
        <w:rPr>
          <w:rStyle w:val="Incipit"/>
          <w:lang w:val="pt-PT"/>
        </w:rPr>
        <w:t>Vado parare vobis locum</w:t>
      </w:r>
      <w:r w:rsidRPr="0021481A">
        <w:rPr>
          <w:lang w:val="pt-PT"/>
        </w:rPr>
        <w:t xml:space="preserve">. AM </w:t>
      </w:r>
      <w:r w:rsidRPr="0021481A">
        <w:rPr>
          <w:rStyle w:val="Incipit"/>
          <w:lang w:val="pt-PT"/>
        </w:rPr>
        <w:t>Nisi ego abiero</w:t>
      </w:r>
      <w:r w:rsidRPr="0021481A">
        <w:rPr>
          <w:lang w:val="pt-PT"/>
        </w:rPr>
        <w:t>. Sequitur oratio de ascensione. Antiphona et oratio de resurrectione. Antiphona et oratio de sanctis.</w:t>
      </w:r>
    </w:p>
    <w:p w:rsidR="00D20295" w:rsidRPr="0021481A" w:rsidRDefault="00D20295" w:rsidP="00D20295">
      <w:pPr>
        <w:pStyle w:val="Titolo1"/>
        <w:rPr>
          <w:lang w:val="pt-PT"/>
        </w:rPr>
      </w:pPr>
      <w:r w:rsidRPr="0021481A">
        <w:rPr>
          <w:lang w:val="pt-PT"/>
        </w:rPr>
        <w:t>SABBATO</w:t>
      </w:r>
    </w:p>
    <w:p w:rsidR="00D20295" w:rsidRPr="0021481A" w:rsidRDefault="00D20295" w:rsidP="00CD7320">
      <w:pPr>
        <w:rPr>
          <w:lang w:val="pt-PT"/>
        </w:rPr>
      </w:pPr>
      <w:r w:rsidRPr="0021481A">
        <w:rPr>
          <w:rStyle w:val="Time1"/>
          <w:lang w:val="pt-PT"/>
        </w:rPr>
        <w:t>Ad matutinam</w:t>
      </w:r>
      <w:r w:rsidRPr="0021481A">
        <w:rPr>
          <w:lang w:val="pt-PT"/>
        </w:rPr>
        <w:t xml:space="preserve"> INV </w:t>
      </w:r>
      <w:r w:rsidRPr="0021481A">
        <w:rPr>
          <w:rStyle w:val="Incipit"/>
          <w:lang w:val="pt-PT"/>
        </w:rPr>
        <w:t>Alleluia regem ascendentem</w:t>
      </w:r>
      <w:r w:rsidRPr="0021481A">
        <w:rPr>
          <w:lang w:val="pt-PT"/>
        </w:rPr>
        <w:t xml:space="preserve">. PS </w:t>
      </w:r>
      <w:r w:rsidRPr="0021481A">
        <w:rPr>
          <w:rStyle w:val="Incipit"/>
          <w:lang w:val="pt-PT"/>
        </w:rPr>
        <w:t>Venite exultemus</w:t>
      </w:r>
      <w:r w:rsidRPr="0021481A">
        <w:rPr>
          <w:lang w:val="pt-PT"/>
        </w:rPr>
        <w:t xml:space="preserve">. </w:t>
      </w:r>
      <w:r w:rsidRPr="0021481A">
        <w:rPr>
          <w:rStyle w:val="Time2"/>
          <w:lang w:val="pt-PT"/>
        </w:rPr>
        <w:t>In primo nocturno</w:t>
      </w:r>
      <w:r w:rsidRPr="0021481A">
        <w:rPr>
          <w:lang w:val="pt-PT"/>
        </w:rPr>
        <w:t xml:space="preserve"> (144rb) AN </w:t>
      </w:r>
      <w:r w:rsidRPr="0021481A">
        <w:rPr>
          <w:rStyle w:val="Incipit"/>
          <w:lang w:val="pt-PT"/>
        </w:rPr>
        <w:t>Nimis exaltatus</w:t>
      </w:r>
      <w:r w:rsidRPr="0021481A">
        <w:rPr>
          <w:lang w:val="pt-PT"/>
        </w:rPr>
        <w:t>.</w:t>
      </w:r>
      <w:r w:rsidR="00E622AE" w:rsidRPr="0021481A">
        <w:rPr>
          <w:lang w:val="pt-PT"/>
        </w:rPr>
        <w:t xml:space="preserve"> PS </w:t>
      </w:r>
      <w:r w:rsidR="00E622AE" w:rsidRPr="0021481A">
        <w:rPr>
          <w:rStyle w:val="Incipit"/>
          <w:lang w:val="pt-PT"/>
        </w:rPr>
        <w:t>Dominus regnavit exultet</w:t>
      </w:r>
      <w:r w:rsidR="00E622AE" w:rsidRPr="0021481A">
        <w:rPr>
          <w:lang w:val="pt-PT"/>
        </w:rPr>
        <w:t xml:space="preserve">. AN </w:t>
      </w:r>
      <w:r w:rsidR="00E622AE" w:rsidRPr="0021481A">
        <w:rPr>
          <w:rStyle w:val="Incipit"/>
          <w:lang w:val="pt-PT"/>
        </w:rPr>
        <w:t>Dominus in Sion</w:t>
      </w:r>
      <w:r w:rsidR="00E622AE" w:rsidRPr="0021481A">
        <w:rPr>
          <w:lang w:val="pt-PT"/>
        </w:rPr>
        <w:t xml:space="preserve">. PS </w:t>
      </w:r>
      <w:r w:rsidR="00E622AE" w:rsidRPr="0021481A">
        <w:rPr>
          <w:rStyle w:val="Incipit"/>
          <w:lang w:val="pt-PT"/>
        </w:rPr>
        <w:t xml:space="preserve">Dominus regnavit </w:t>
      </w:r>
      <w:r w:rsidR="00E123D6" w:rsidRPr="0021481A">
        <w:rPr>
          <w:rStyle w:val="Incipit"/>
          <w:lang w:val="pt-PT"/>
        </w:rPr>
        <w:t>|irascentur::</w:t>
      </w:r>
      <w:r w:rsidR="00E622AE" w:rsidRPr="0021481A">
        <w:rPr>
          <w:rStyle w:val="Incipit"/>
          <w:lang w:val="pt-PT"/>
        </w:rPr>
        <w:t>irascantur</w:t>
      </w:r>
      <w:r w:rsidR="00E123D6" w:rsidRPr="0021481A">
        <w:rPr>
          <w:rStyle w:val="Incipit"/>
          <w:lang w:val="pt-PT"/>
        </w:rPr>
        <w:t>|</w:t>
      </w:r>
      <w:r w:rsidR="00E622AE" w:rsidRPr="0021481A">
        <w:rPr>
          <w:lang w:val="pt-PT"/>
        </w:rPr>
        <w:t xml:space="preserve">. AN </w:t>
      </w:r>
      <w:r w:rsidR="00E622AE" w:rsidRPr="0021481A">
        <w:rPr>
          <w:rStyle w:val="Incipit"/>
          <w:lang w:val="pt-PT"/>
        </w:rPr>
        <w:t>Dominus in caelo</w:t>
      </w:r>
      <w:r w:rsidR="00E622AE" w:rsidRPr="0021481A">
        <w:rPr>
          <w:lang w:val="pt-PT"/>
        </w:rPr>
        <w:t xml:space="preserve">. PS </w:t>
      </w:r>
      <w:r w:rsidR="00E622AE" w:rsidRPr="0021481A">
        <w:rPr>
          <w:rStyle w:val="Incipit"/>
          <w:lang w:val="pt-PT"/>
        </w:rPr>
        <w:t>Benedic</w:t>
      </w:r>
      <w:r w:rsidR="00E622AE" w:rsidRPr="0021481A">
        <w:rPr>
          <w:lang w:val="pt-PT"/>
        </w:rPr>
        <w:t xml:space="preserve"> primum. VS </w:t>
      </w:r>
      <w:r w:rsidR="00E622AE" w:rsidRPr="0021481A">
        <w:rPr>
          <w:rStyle w:val="Incipit"/>
          <w:lang w:val="pt-PT"/>
        </w:rPr>
        <w:t>Ascendens Christus in altum</w:t>
      </w:r>
      <w:r w:rsidR="00E622AE" w:rsidRPr="0021481A">
        <w:rPr>
          <w:lang w:val="pt-PT"/>
        </w:rPr>
        <w:t xml:space="preserve">. Legitur LS </w:t>
      </w:r>
      <w:r w:rsidR="00E622AE" w:rsidRPr="0021481A">
        <w:rPr>
          <w:rStyle w:val="Incipit"/>
          <w:lang w:val="pt-PT"/>
        </w:rPr>
        <w:t>Sacramentum dilectissimi salutis</w:t>
      </w:r>
      <w:r w:rsidR="00356277" w:rsidRPr="0021481A">
        <w:rPr>
          <w:lang w:val="pt-PT"/>
        </w:rPr>
        <w:t>@</w:t>
      </w:r>
      <w:r w:rsidR="00E622AE" w:rsidRPr="0021481A">
        <w:rPr>
          <w:lang w:val="pt-PT"/>
        </w:rPr>
        <w:t xml:space="preserve">%D::ad laudes antiphona% |M::cum tribus responsoriis|. [RP] </w:t>
      </w:r>
      <w:r w:rsidR="00E622AE" w:rsidRPr="0021481A">
        <w:rPr>
          <w:rStyle w:val="Incipit"/>
          <w:lang w:val="pt-PT"/>
        </w:rPr>
        <w:t>Tempus est</w:t>
      </w:r>
      <w:r w:rsidR="00E622AE" w:rsidRPr="0021481A">
        <w:rPr>
          <w:lang w:val="pt-PT"/>
        </w:rPr>
        <w:t xml:space="preserve">. RP </w:t>
      </w:r>
      <w:r w:rsidR="00E622AE" w:rsidRPr="0021481A">
        <w:rPr>
          <w:rStyle w:val="Incipit"/>
          <w:lang w:val="pt-PT"/>
        </w:rPr>
        <w:t>Non turbetur cor vestrum</w:t>
      </w:r>
      <w:r w:rsidR="00E622AE" w:rsidRPr="0021481A">
        <w:rPr>
          <w:lang w:val="pt-PT"/>
        </w:rPr>
        <w:t xml:space="preserve">. RP </w:t>
      </w:r>
      <w:r w:rsidR="00E622AE" w:rsidRPr="0021481A">
        <w:rPr>
          <w:rStyle w:val="Incipit"/>
          <w:lang w:val="pt-PT"/>
        </w:rPr>
        <w:t>Ponis nubem</w:t>
      </w:r>
      <w:r w:rsidR="00E622AE" w:rsidRPr="0021481A">
        <w:rPr>
          <w:lang w:val="pt-PT"/>
        </w:rPr>
        <w:t>.</w:t>
      </w:r>
    </w:p>
    <w:p w:rsidR="00E622AE" w:rsidRPr="0021481A" w:rsidRDefault="00E622AE" w:rsidP="00CD7320">
      <w:pPr>
        <w:rPr>
          <w:lang w:val="it-IT"/>
        </w:rPr>
      </w:pPr>
      <w:r w:rsidRPr="0021481A">
        <w:rPr>
          <w:rStyle w:val="Time1"/>
          <w:lang w:val="it-IT"/>
        </w:rPr>
        <w:t>Ad laudes</w:t>
      </w:r>
      <w:r w:rsidRPr="0021481A">
        <w:rPr>
          <w:lang w:val="it-IT"/>
        </w:rPr>
        <w:t xml:space="preserve"> AN </w:t>
      </w:r>
      <w:r w:rsidRPr="0021481A">
        <w:rPr>
          <w:rStyle w:val="Incipit"/>
          <w:lang w:val="it-IT"/>
        </w:rPr>
        <w:t>Viri Galilaei</w:t>
      </w:r>
      <w:r w:rsidRPr="0021481A">
        <w:rPr>
          <w:lang w:val="it-IT"/>
        </w:rPr>
        <w:t xml:space="preserve">. </w:t>
      </w:r>
      <w:r w:rsidR="00562FC2" w:rsidRPr="0021481A">
        <w:rPr>
          <w:lang w:val="it-IT"/>
        </w:rPr>
        <w:t xml:space="preserve">Capitulum de ascensione. VS </w:t>
      </w:r>
      <w:r w:rsidR="00562FC2" w:rsidRPr="0021481A">
        <w:rPr>
          <w:rStyle w:val="Incipit"/>
          <w:lang w:val="it-IT"/>
        </w:rPr>
        <w:t>Ascendit deus in iubilatione</w:t>
      </w:r>
      <w:r w:rsidR="00562FC2" w:rsidRPr="0021481A">
        <w:rPr>
          <w:lang w:val="it-IT"/>
        </w:rPr>
        <w:t xml:space="preserve">. AB </w:t>
      </w:r>
      <w:r w:rsidR="00562FC2" w:rsidRPr="0021481A">
        <w:rPr>
          <w:rStyle w:val="Incipit"/>
          <w:lang w:val="it-IT"/>
        </w:rPr>
        <w:t>Domine si in tempore</w:t>
      </w:r>
      <w:r w:rsidR="00562FC2" w:rsidRPr="0021481A">
        <w:rPr>
          <w:lang w:val="it-IT"/>
        </w:rPr>
        <w:t>. Sequ</w:t>
      </w:r>
      <w:r w:rsidR="00E123D6" w:rsidRPr="0021481A">
        <w:rPr>
          <w:lang w:val="it-IT"/>
        </w:rPr>
        <w:t>itur oratio de ascensione</w:t>
      </w:r>
      <w:r w:rsidR="00562FC2" w:rsidRPr="0021481A">
        <w:rPr>
          <w:lang w:val="it-IT"/>
        </w:rPr>
        <w:t>. Deinde antiphona et oratio de resurrectione. Antiphona et oratio de sanctis.</w:t>
      </w:r>
    </w:p>
    <w:p w:rsidR="00562FC2" w:rsidRPr="0021481A" w:rsidRDefault="00562FC2" w:rsidP="00CD7320">
      <w:pPr>
        <w:rPr>
          <w:lang w:val="it-IT"/>
        </w:rPr>
      </w:pPr>
      <w:r w:rsidRPr="0021481A">
        <w:rPr>
          <w:rStyle w:val="Time1"/>
          <w:lang w:val="it-IT"/>
        </w:rPr>
        <w:t>Ad cursus</w:t>
      </w:r>
      <w:r w:rsidRPr="0021481A">
        <w:rPr>
          <w:lang w:val="it-IT"/>
        </w:rPr>
        <w:t xml:space="preserve"> dicatur ut superius.</w:t>
      </w:r>
    </w:p>
    <w:p w:rsidR="00562FC2" w:rsidRPr="0021481A" w:rsidRDefault="00562FC2" w:rsidP="00CD7320">
      <w:pPr>
        <w:rPr>
          <w:lang w:val="it-IT"/>
        </w:rPr>
      </w:pPr>
      <w:r w:rsidRPr="0021481A">
        <w:rPr>
          <w:rStyle w:val="Time1"/>
          <w:lang w:val="it-IT"/>
        </w:rPr>
        <w:t>Officium</w:t>
      </w:r>
      <w:r w:rsidR="00E123D6" w:rsidRPr="0021481A">
        <w:rPr>
          <w:lang w:val="it-IT"/>
        </w:rPr>
        <w:t xml:space="preserve"> cantetur ut supra</w:t>
      </w:r>
      <w:r w:rsidRPr="0021481A">
        <w:rPr>
          <w:lang w:val="it-IT"/>
        </w:rPr>
        <w:t>.</w:t>
      </w:r>
    </w:p>
    <w:p w:rsidR="00562FC2" w:rsidRPr="0021481A" w:rsidRDefault="00562FC2" w:rsidP="00356277">
      <w:pPr>
        <w:pStyle w:val="Titolo1"/>
        <w:rPr>
          <w:lang w:val="it-IT"/>
        </w:rPr>
      </w:pPr>
      <w:r w:rsidRPr="0021481A">
        <w:rPr>
          <w:lang w:val="it-IT"/>
        </w:rPr>
        <w:lastRenderedPageBreak/>
        <w:t>DOMINICA INFRA ASCENSIONEM</w:t>
      </w:r>
    </w:p>
    <w:p w:rsidR="00562FC2" w:rsidRPr="0021481A" w:rsidRDefault="00562FC2" w:rsidP="00CD7320">
      <w:pPr>
        <w:rPr>
          <w:lang w:val="pt-PT"/>
        </w:rPr>
      </w:pPr>
      <w:r w:rsidRPr="0021481A">
        <w:rPr>
          <w:rStyle w:val="Time1"/>
          <w:lang w:val="it-IT"/>
        </w:rPr>
        <w:t>Ad vesperas</w:t>
      </w:r>
      <w:r w:rsidRPr="0021481A">
        <w:rPr>
          <w:lang w:val="it-IT"/>
        </w:rPr>
        <w:t xml:space="preserve"> AN </w:t>
      </w:r>
      <w:r w:rsidRPr="0021481A">
        <w:rPr>
          <w:rStyle w:val="Incipit"/>
          <w:lang w:val="it-IT"/>
        </w:rPr>
        <w:t>Viri Gailaei</w:t>
      </w:r>
      <w:r w:rsidRPr="0021481A">
        <w:rPr>
          <w:lang w:val="it-IT"/>
        </w:rPr>
        <w:t xml:space="preserve">. PS </w:t>
      </w:r>
      <w:r w:rsidRPr="0021481A">
        <w:rPr>
          <w:rStyle w:val="Incipit"/>
          <w:lang w:val="it-IT"/>
        </w:rPr>
        <w:t>(144va)</w:t>
      </w:r>
      <w:r w:rsidR="00356277" w:rsidRPr="0021481A">
        <w:rPr>
          <w:rStyle w:val="Incipit"/>
          <w:lang w:val="it-IT"/>
        </w:rPr>
        <w:t xml:space="preserve"> Benedictus dominus</w:t>
      </w:r>
      <w:r w:rsidR="00356277" w:rsidRPr="0021481A">
        <w:rPr>
          <w:lang w:val="it-IT"/>
        </w:rPr>
        <w:t>.</w:t>
      </w:r>
      <w:r w:rsidR="00BA4BFF" w:rsidRPr="0021481A">
        <w:rPr>
          <w:lang w:val="it-IT"/>
        </w:rPr>
        <w:t xml:space="preserve"> Capitulum de ascensione. </w:t>
      </w:r>
      <w:r w:rsidR="00BA4BFF" w:rsidRPr="0021481A">
        <w:rPr>
          <w:lang w:val="pt-PT"/>
        </w:rPr>
        <w:t xml:space="preserve">HY </w:t>
      </w:r>
      <w:r w:rsidR="00BA4BFF" w:rsidRPr="0021481A">
        <w:rPr>
          <w:rStyle w:val="Incipit"/>
          <w:lang w:val="pt-PT"/>
        </w:rPr>
        <w:t>Festum nunc celebre</w:t>
      </w:r>
      <w:r w:rsidR="00BA4BFF" w:rsidRPr="0021481A">
        <w:rPr>
          <w:lang w:val="pt-PT"/>
        </w:rPr>
        <w:t xml:space="preserve">. VS </w:t>
      </w:r>
      <w:r w:rsidR="00BA4BFF" w:rsidRPr="0021481A">
        <w:rPr>
          <w:rStyle w:val="Incipit"/>
          <w:lang w:val="pt-PT"/>
        </w:rPr>
        <w:t>Vado parare vobis</w:t>
      </w:r>
      <w:r w:rsidR="00BA4BFF" w:rsidRPr="0021481A">
        <w:rPr>
          <w:lang w:val="pt-PT"/>
        </w:rPr>
        <w:t xml:space="preserve">. AM </w:t>
      </w:r>
      <w:r w:rsidR="00BA4BFF" w:rsidRPr="0021481A">
        <w:rPr>
          <w:rStyle w:val="Incipit"/>
          <w:lang w:val="pt-PT"/>
        </w:rPr>
        <w:t>Sic veniet</w:t>
      </w:r>
      <w:r w:rsidR="00BA4BFF" w:rsidRPr="0021481A">
        <w:rPr>
          <w:lang w:val="pt-PT"/>
        </w:rPr>
        <w:t xml:space="preserve">. Sequitur OR </w:t>
      </w:r>
      <w:r w:rsidR="00BA4BFF" w:rsidRPr="0021481A">
        <w:rPr>
          <w:rStyle w:val="Incipit"/>
          <w:lang w:val="pt-PT"/>
        </w:rPr>
        <w:t>Concede quaesumus omnipotens</w:t>
      </w:r>
      <w:r w:rsidR="00BA4BFF" w:rsidRPr="0021481A">
        <w:rPr>
          <w:lang w:val="pt-PT"/>
        </w:rPr>
        <w:t>. Suffragia ut supra.</w:t>
      </w:r>
    </w:p>
    <w:p w:rsidR="00BA4BFF" w:rsidRPr="0021481A" w:rsidRDefault="00BA4BFF" w:rsidP="00CD7320">
      <w:pPr>
        <w:rPr>
          <w:lang w:val="pt-PT"/>
        </w:rPr>
      </w:pPr>
      <w:r w:rsidRPr="0021481A">
        <w:rPr>
          <w:rStyle w:val="Time1"/>
          <w:lang w:val="pt-PT"/>
        </w:rPr>
        <w:t>Ad matutinam</w:t>
      </w:r>
      <w:r w:rsidRPr="0021481A">
        <w:rPr>
          <w:lang w:val="pt-PT"/>
        </w:rPr>
        <w:t xml:space="preserve"> invitatorium et antiphonae et responsoria ut in sancta nocte. Legitur EV </w:t>
      </w:r>
      <w:r w:rsidRPr="0021481A">
        <w:rPr>
          <w:rStyle w:val="Incipit"/>
          <w:lang w:val="pt-PT"/>
        </w:rPr>
        <w:t>Cum venerit paracletus</w:t>
      </w:r>
      <w:r w:rsidRPr="0021481A">
        <w:rPr>
          <w:lang w:val="pt-PT"/>
        </w:rPr>
        <w:t xml:space="preserve">. Sequitur [TD] </w:t>
      </w:r>
      <w:r w:rsidRPr="0021481A">
        <w:rPr>
          <w:rStyle w:val="Incipit"/>
          <w:lang w:val="pt-PT"/>
        </w:rPr>
        <w:t>Te deum laudamus</w:t>
      </w:r>
      <w:r w:rsidRPr="0021481A">
        <w:rPr>
          <w:lang w:val="pt-PT"/>
        </w:rPr>
        <w:t>.</w:t>
      </w:r>
    </w:p>
    <w:p w:rsidR="00BA4BFF" w:rsidRPr="0021481A" w:rsidRDefault="00BA4BFF" w:rsidP="00CD7320">
      <w:pPr>
        <w:rPr>
          <w:lang w:val="fr-FR"/>
        </w:rPr>
      </w:pPr>
      <w:r w:rsidRPr="0021481A">
        <w:rPr>
          <w:rStyle w:val="Time1"/>
          <w:lang w:val="pt-PT"/>
        </w:rPr>
        <w:t>Ad laudes</w:t>
      </w:r>
      <w:r w:rsidRPr="0021481A">
        <w:rPr>
          <w:lang w:val="pt-PT"/>
        </w:rPr>
        <w:t xml:space="preserve"> AN </w:t>
      </w:r>
      <w:r w:rsidRPr="0021481A">
        <w:rPr>
          <w:rStyle w:val="Incipit"/>
          <w:lang w:val="pt-PT"/>
        </w:rPr>
        <w:t>Viri Galilaei</w:t>
      </w:r>
      <w:r w:rsidRPr="0021481A">
        <w:rPr>
          <w:lang w:val="pt-PT"/>
        </w:rPr>
        <w:t xml:space="preserve"> tantum sola. CP </w:t>
      </w:r>
      <w:r w:rsidRPr="0021481A">
        <w:rPr>
          <w:rStyle w:val="Incipit"/>
          <w:lang w:val="pt-PT"/>
        </w:rPr>
        <w:t>Estote prudentes</w:t>
      </w:r>
      <w:r w:rsidRPr="0021481A">
        <w:rPr>
          <w:lang w:val="pt-PT"/>
        </w:rPr>
        <w:t>.</w:t>
      </w:r>
      <w:r w:rsidR="00DA5A73" w:rsidRPr="0021481A">
        <w:rPr>
          <w:lang w:val="pt-PT"/>
        </w:rPr>
        <w:t xml:space="preserve"> VS </w:t>
      </w:r>
      <w:r w:rsidR="00DA5A73" w:rsidRPr="0021481A">
        <w:rPr>
          <w:rStyle w:val="Incipit"/>
          <w:lang w:val="pt-PT"/>
        </w:rPr>
        <w:t>Ascendens Christus in altum</w:t>
      </w:r>
      <w:r w:rsidR="00DA5A73" w:rsidRPr="0021481A">
        <w:rPr>
          <w:lang w:val="pt-PT"/>
        </w:rPr>
        <w:t xml:space="preserve">. AB </w:t>
      </w:r>
      <w:r w:rsidR="00DA5A73" w:rsidRPr="0021481A">
        <w:rPr>
          <w:rStyle w:val="Incipit"/>
          <w:lang w:val="pt-PT"/>
        </w:rPr>
        <w:t>Cum venerit</w:t>
      </w:r>
      <w:r w:rsidR="00DA5A73" w:rsidRPr="0021481A">
        <w:rPr>
          <w:lang w:val="pt-PT"/>
        </w:rPr>
        <w:t xml:space="preserve">. OR </w:t>
      </w:r>
      <w:r w:rsidR="00DA5A73" w:rsidRPr="0021481A">
        <w:rPr>
          <w:rStyle w:val="Incipit"/>
          <w:lang w:val="pt-PT"/>
        </w:rPr>
        <w:t>Omnipotens sempiterne deus</w:t>
      </w:r>
      <w:r w:rsidR="00DA5A73" w:rsidRPr="0021481A">
        <w:rPr>
          <w:lang w:val="pt-PT"/>
        </w:rPr>
        <w:t xml:space="preserve">. Deinde antiphona et oratio de ascensione. </w:t>
      </w:r>
      <w:r w:rsidR="00DA5A73" w:rsidRPr="0021481A">
        <w:rPr>
          <w:lang w:val="fr-FR"/>
        </w:rPr>
        <w:t>Antiphona et oratio de resurrectione.</w:t>
      </w:r>
    </w:p>
    <w:p w:rsidR="00DA5A73" w:rsidRPr="0021481A" w:rsidRDefault="00DA5A73" w:rsidP="00CD7320">
      <w:pPr>
        <w:rPr>
          <w:lang w:val="fr-FR"/>
        </w:rPr>
      </w:pPr>
      <w:r w:rsidRPr="0021481A">
        <w:rPr>
          <w:rStyle w:val="Time1"/>
          <w:lang w:val="fr-FR"/>
        </w:rPr>
        <w:t>Ad cursus</w:t>
      </w:r>
      <w:r w:rsidRPr="0021481A">
        <w:rPr>
          <w:lang w:val="fr-FR"/>
        </w:rPr>
        <w:t xml:space="preserve"> cantetur ut in sancta die.</w:t>
      </w:r>
    </w:p>
    <w:p w:rsidR="00DA5A73" w:rsidRPr="0021481A" w:rsidRDefault="00DA5A73" w:rsidP="00CD7320">
      <w:pPr>
        <w:rPr>
          <w:lang w:val="pt-PT"/>
        </w:rPr>
      </w:pPr>
      <w:r w:rsidRPr="0021481A">
        <w:rPr>
          <w:rStyle w:val="Time1"/>
          <w:lang w:val="fr-FR"/>
        </w:rPr>
        <w:t>Ad missam</w:t>
      </w:r>
      <w:r w:rsidRPr="0021481A">
        <w:rPr>
          <w:lang w:val="fr-FR"/>
        </w:rPr>
        <w:t xml:space="preserve"> IN </w:t>
      </w:r>
      <w:r w:rsidRPr="0021481A">
        <w:rPr>
          <w:rStyle w:val="Incipit"/>
          <w:lang w:val="fr-FR"/>
        </w:rPr>
        <w:t>Exaudi domine</w:t>
      </w:r>
      <w:r w:rsidRPr="0021481A">
        <w:rPr>
          <w:lang w:val="fr-FR"/>
        </w:rPr>
        <w:t xml:space="preserve">. [KY] </w:t>
      </w:r>
      <w:r w:rsidRPr="0021481A">
        <w:rPr>
          <w:rStyle w:val="Incipit"/>
          <w:lang w:val="fr-FR"/>
        </w:rPr>
        <w:t>Kyrie</w:t>
      </w:r>
      <w:r w:rsidRPr="0021481A">
        <w:rPr>
          <w:lang w:val="fr-FR"/>
        </w:rPr>
        <w:t xml:space="preserve"> cum [GL] </w:t>
      </w:r>
      <w:r w:rsidRPr="0021481A">
        <w:rPr>
          <w:rStyle w:val="Incipit"/>
          <w:lang w:val="fr-FR"/>
        </w:rPr>
        <w:t>Gloria in excelsis</w:t>
      </w:r>
      <w:r w:rsidRPr="0021481A">
        <w:rPr>
          <w:lang w:val="fr-FR"/>
        </w:rPr>
        <w:t xml:space="preserve">. ORCL </w:t>
      </w:r>
      <w:r w:rsidRPr="0021481A">
        <w:rPr>
          <w:rStyle w:val="Incipit"/>
          <w:lang w:val="fr-FR"/>
        </w:rPr>
        <w:t>Omnipotens (144vb) sempiterne deus</w:t>
      </w:r>
      <w:r w:rsidRPr="0021481A">
        <w:rPr>
          <w:lang w:val="fr-FR"/>
        </w:rPr>
        <w:t xml:space="preserve">. Secunda oratio de ascensione. Tertia de resurrectione. EP </w:t>
      </w:r>
      <w:r w:rsidRPr="0021481A">
        <w:rPr>
          <w:rStyle w:val="Incipit"/>
          <w:lang w:val="fr-FR"/>
        </w:rPr>
        <w:t>Estote prudentes</w:t>
      </w:r>
      <w:r w:rsidRPr="0021481A">
        <w:rPr>
          <w:lang w:val="fr-FR"/>
        </w:rPr>
        <w:t xml:space="preserve">. ALV </w:t>
      </w:r>
      <w:r w:rsidRPr="0021481A">
        <w:rPr>
          <w:rStyle w:val="Incipit"/>
          <w:lang w:val="fr-FR"/>
        </w:rPr>
        <w:t>Ascendit deus</w:t>
      </w:r>
      <w:r w:rsidRPr="0021481A">
        <w:rPr>
          <w:lang w:val="fr-FR"/>
        </w:rPr>
        <w:t xml:space="preserve">. ALV </w:t>
      </w:r>
      <w:r w:rsidRPr="0021481A">
        <w:rPr>
          <w:rStyle w:val="Incipit"/>
          <w:lang w:val="fr-FR"/>
        </w:rPr>
        <w:t>Dominus in Sina</w:t>
      </w:r>
      <w:r w:rsidRPr="0021481A">
        <w:rPr>
          <w:lang w:val="fr-FR"/>
        </w:rPr>
        <w:t xml:space="preserve">. EV </w:t>
      </w:r>
      <w:r w:rsidRPr="0021481A">
        <w:rPr>
          <w:rStyle w:val="Incipit"/>
          <w:lang w:val="fr-FR"/>
        </w:rPr>
        <w:t>Cum venerit</w:t>
      </w:r>
      <w:r w:rsidRPr="0021481A">
        <w:rPr>
          <w:lang w:val="fr-FR"/>
        </w:rPr>
        <w:t xml:space="preserve">. [CR] </w:t>
      </w:r>
      <w:r w:rsidRPr="0021481A">
        <w:rPr>
          <w:rStyle w:val="Incipit"/>
          <w:lang w:val="fr-FR"/>
        </w:rPr>
        <w:t>Credo in unum</w:t>
      </w:r>
      <w:r w:rsidRPr="0021481A">
        <w:rPr>
          <w:lang w:val="fr-FR"/>
        </w:rPr>
        <w:t xml:space="preserve">. OF </w:t>
      </w:r>
      <w:r w:rsidRPr="0021481A">
        <w:rPr>
          <w:rStyle w:val="Incipit"/>
          <w:lang w:val="fr-FR"/>
        </w:rPr>
        <w:t>Viri Galilaei</w:t>
      </w:r>
      <w:r w:rsidRPr="0021481A">
        <w:rPr>
          <w:lang w:val="fr-FR"/>
        </w:rPr>
        <w:t>.</w:t>
      </w:r>
      <w:r w:rsidR="00463CF6" w:rsidRPr="0021481A">
        <w:rPr>
          <w:lang w:val="fr-FR"/>
        </w:rPr>
        <w:t xml:space="preserve"> PF </w:t>
      </w:r>
      <w:r w:rsidR="00463CF6" w:rsidRPr="0021481A">
        <w:rPr>
          <w:rStyle w:val="Incipit"/>
          <w:lang w:val="fr-FR"/>
        </w:rPr>
        <w:t>Qui post resurrectionem</w:t>
      </w:r>
      <w:r w:rsidR="00463CF6" w:rsidRPr="0021481A">
        <w:rPr>
          <w:lang w:val="fr-FR"/>
        </w:rPr>
        <w:t xml:space="preserve">. </w:t>
      </w:r>
      <w:r w:rsidR="00463CF6" w:rsidRPr="0021481A">
        <w:rPr>
          <w:lang w:val="pt-PT"/>
        </w:rPr>
        <w:t xml:space="preserve">CO </w:t>
      </w:r>
      <w:r w:rsidR="00463CF6" w:rsidRPr="0021481A">
        <w:rPr>
          <w:rStyle w:val="Incipit"/>
          <w:lang w:val="pt-PT"/>
        </w:rPr>
        <w:t>Pater cum essem</w:t>
      </w:r>
      <w:r w:rsidR="00463CF6" w:rsidRPr="0021481A">
        <w:rPr>
          <w:lang w:val="pt-PT"/>
        </w:rPr>
        <w:t>.</w:t>
      </w:r>
    </w:p>
    <w:p w:rsidR="00463CF6" w:rsidRPr="0021481A" w:rsidRDefault="00463CF6" w:rsidP="00CD7320">
      <w:pPr>
        <w:rPr>
          <w:lang w:val="pt-PT"/>
        </w:rPr>
      </w:pPr>
      <w:r w:rsidRPr="0021481A">
        <w:rPr>
          <w:rStyle w:val="Time1"/>
          <w:lang w:val="pt-PT"/>
        </w:rPr>
        <w:t>Sexta et nona</w:t>
      </w:r>
      <w:r w:rsidRPr="0021481A">
        <w:rPr>
          <w:lang w:val="pt-PT"/>
        </w:rPr>
        <w:t xml:space="preserve"> ut supra.</w:t>
      </w:r>
    </w:p>
    <w:p w:rsidR="00463CF6" w:rsidRPr="0021481A" w:rsidRDefault="00463CF6" w:rsidP="00CD7320">
      <w:pPr>
        <w:rPr>
          <w:lang w:val="pt-PT"/>
        </w:rPr>
      </w:pPr>
      <w:r w:rsidRPr="0021481A">
        <w:rPr>
          <w:rStyle w:val="Time1"/>
          <w:lang w:val="pt-PT"/>
        </w:rPr>
        <w:t>In secunda vespera</w:t>
      </w:r>
      <w:r w:rsidRPr="0021481A">
        <w:rPr>
          <w:lang w:val="pt-PT"/>
        </w:rPr>
        <w:t xml:space="preserve"> AN </w:t>
      </w:r>
      <w:r w:rsidRPr="0021481A">
        <w:rPr>
          <w:rStyle w:val="Incipit"/>
          <w:lang w:val="pt-PT"/>
        </w:rPr>
        <w:t>Viri Galilaei</w:t>
      </w:r>
      <w:r w:rsidRPr="0021481A">
        <w:rPr>
          <w:lang w:val="pt-PT"/>
        </w:rPr>
        <w:t xml:space="preserve">. </w:t>
      </w:r>
      <w:r w:rsidRPr="0021481A">
        <w:rPr>
          <w:lang w:val="fr-FR"/>
        </w:rPr>
        <w:t xml:space="preserve">PS </w:t>
      </w:r>
      <w:r w:rsidRPr="0021481A">
        <w:rPr>
          <w:rStyle w:val="Incipit"/>
          <w:lang w:val="fr-FR"/>
        </w:rPr>
        <w:t>Dixit dominus</w:t>
      </w:r>
      <w:r w:rsidRPr="0021481A">
        <w:rPr>
          <w:lang w:val="fr-FR"/>
        </w:rPr>
        <w:t xml:space="preserve">. CP </w:t>
      </w:r>
      <w:r w:rsidRPr="0021481A">
        <w:rPr>
          <w:rStyle w:val="Incipit"/>
          <w:lang w:val="fr-FR"/>
        </w:rPr>
        <w:t>Unusquisque sic accipit</w:t>
      </w:r>
      <w:r w:rsidRPr="0021481A">
        <w:rPr>
          <w:lang w:val="fr-FR"/>
        </w:rPr>
        <w:t xml:space="preserve">. </w:t>
      </w:r>
      <w:r w:rsidRPr="0021481A">
        <w:rPr>
          <w:lang w:val="pt-PT"/>
        </w:rPr>
        <w:t xml:space="preserve">HY </w:t>
      </w:r>
      <w:r w:rsidRPr="0021481A">
        <w:rPr>
          <w:rStyle w:val="Incipit"/>
          <w:lang w:val="pt-PT"/>
        </w:rPr>
        <w:t>Festum nunc</w:t>
      </w:r>
      <w:r w:rsidRPr="0021481A">
        <w:rPr>
          <w:lang w:val="pt-PT"/>
        </w:rPr>
        <w:t xml:space="preserve">. VS </w:t>
      </w:r>
      <w:r w:rsidRPr="0021481A">
        <w:rPr>
          <w:rStyle w:val="Incipit"/>
          <w:lang w:val="pt-PT"/>
        </w:rPr>
        <w:t>Vado parare vobis</w:t>
      </w:r>
      <w:r w:rsidRPr="0021481A">
        <w:rPr>
          <w:lang w:val="pt-PT"/>
        </w:rPr>
        <w:t xml:space="preserve">. AM </w:t>
      </w:r>
      <w:r w:rsidRPr="0021481A">
        <w:rPr>
          <w:rStyle w:val="Incipit"/>
          <w:lang w:val="pt-PT"/>
        </w:rPr>
        <w:t>Rogabo patrem meum</w:t>
      </w:r>
      <w:r w:rsidRPr="0021481A">
        <w:rPr>
          <w:lang w:val="pt-PT"/>
        </w:rPr>
        <w:t xml:space="preserve">. OR </w:t>
      </w:r>
      <w:r w:rsidRPr="0021481A">
        <w:rPr>
          <w:rStyle w:val="Incipit"/>
          <w:lang w:val="pt-PT"/>
        </w:rPr>
        <w:t>Omnipotens sempiterne deus</w:t>
      </w:r>
      <w:r w:rsidRPr="0021481A">
        <w:rPr>
          <w:lang w:val="pt-PT"/>
        </w:rPr>
        <w:t>. |In evangelio antiphona::Antiphona| et oratio de ascensione. Suffragia ut supra.</w:t>
      </w:r>
    </w:p>
    <w:p w:rsidR="002E3AB6" w:rsidRPr="0021481A" w:rsidRDefault="002E3AB6" w:rsidP="002E3AB6">
      <w:pPr>
        <w:pStyle w:val="Titolo1"/>
        <w:rPr>
          <w:lang w:val="pt-PT"/>
        </w:rPr>
      </w:pPr>
      <w:r w:rsidRPr="0021481A">
        <w:rPr>
          <w:lang w:val="pt-PT"/>
        </w:rPr>
        <w:t>KOMMENTAR</w:t>
      </w:r>
    </w:p>
    <w:p w:rsidR="00463CF6" w:rsidRPr="0021481A" w:rsidRDefault="00463CF6" w:rsidP="00CD7320">
      <w:pPr>
        <w:rPr>
          <w:lang w:val="pt-PT"/>
        </w:rPr>
      </w:pPr>
      <w:r w:rsidRPr="0021481A">
        <w:rPr>
          <w:lang w:val="pt-PT"/>
        </w:rPr>
        <w:t xml:space="preserve">Infra ebdomadam in vesperis et in matutinis, si opus est, cantentur hae antiphonae subscriptae: AE </w:t>
      </w:r>
      <w:r w:rsidRPr="0021481A">
        <w:rPr>
          <w:rStyle w:val="Incipit"/>
          <w:lang w:val="pt-PT"/>
        </w:rPr>
        <w:t>Dominus quidem</w:t>
      </w:r>
      <w:r w:rsidRPr="0021481A">
        <w:rPr>
          <w:lang w:val="pt-PT"/>
        </w:rPr>
        <w:t xml:space="preserve">. AE </w:t>
      </w:r>
      <w:r w:rsidRPr="0021481A">
        <w:rPr>
          <w:rStyle w:val="Incipit"/>
          <w:lang w:val="pt-PT"/>
        </w:rPr>
        <w:t>Euntes in mundum</w:t>
      </w:r>
      <w:r w:rsidRPr="0021481A">
        <w:rPr>
          <w:lang w:val="pt-PT"/>
        </w:rPr>
        <w:t xml:space="preserve">. AE </w:t>
      </w:r>
      <w:r w:rsidRPr="0021481A">
        <w:rPr>
          <w:rStyle w:val="Incipit"/>
          <w:lang w:val="pt-PT"/>
        </w:rPr>
        <w:t>Illi autem profecti</w:t>
      </w:r>
      <w:r w:rsidRPr="0021481A">
        <w:rPr>
          <w:lang w:val="pt-PT"/>
        </w:rPr>
        <w:t>. Et ceterae antiphonae superius. (145ra) Et scire debes quod in tota ebdomada mentio fit in vesperis et in matutinis de dominica, sed omnia fiant de ascensione.</w:t>
      </w:r>
    </w:p>
    <w:p w:rsidR="00463CF6" w:rsidRPr="0021481A" w:rsidRDefault="00463CF6" w:rsidP="007A05B0">
      <w:pPr>
        <w:pStyle w:val="Titolo1"/>
        <w:rPr>
          <w:lang w:val="pt-PT"/>
        </w:rPr>
      </w:pPr>
      <w:r w:rsidRPr="0021481A">
        <w:rPr>
          <w:lang w:val="pt-PT"/>
        </w:rPr>
        <w:t>FERIA SECUNDA</w:t>
      </w:r>
    </w:p>
    <w:p w:rsidR="00463CF6" w:rsidRPr="0021481A" w:rsidRDefault="00463CF6" w:rsidP="00CD7320">
      <w:pPr>
        <w:rPr>
          <w:lang w:val="pt-PT"/>
        </w:rPr>
      </w:pPr>
      <w:r w:rsidRPr="0021481A">
        <w:rPr>
          <w:rStyle w:val="Time1"/>
          <w:lang w:val="pt-PT"/>
        </w:rPr>
        <w:t>Ad matutinam</w:t>
      </w:r>
      <w:r w:rsidRPr="0021481A">
        <w:rPr>
          <w:lang w:val="pt-PT"/>
        </w:rPr>
        <w:t xml:space="preserve"> INV </w:t>
      </w:r>
      <w:r w:rsidRPr="0021481A">
        <w:rPr>
          <w:rStyle w:val="Incipit"/>
          <w:lang w:val="pt-PT"/>
        </w:rPr>
        <w:t>Alleluia regem ascendentem</w:t>
      </w:r>
      <w:r w:rsidRPr="0021481A">
        <w:rPr>
          <w:lang w:val="pt-PT"/>
        </w:rPr>
        <w:t>.</w:t>
      </w:r>
      <w:r w:rsidR="00834B88" w:rsidRPr="0021481A">
        <w:rPr>
          <w:lang w:val="pt-PT"/>
        </w:rPr>
        <w:t xml:space="preserve"> PS </w:t>
      </w:r>
      <w:r w:rsidR="00834B88" w:rsidRPr="0021481A">
        <w:rPr>
          <w:rStyle w:val="Incipit"/>
          <w:lang w:val="pt-PT"/>
        </w:rPr>
        <w:t>Venite exultemus</w:t>
      </w:r>
      <w:r w:rsidR="00631DE2" w:rsidRPr="0021481A">
        <w:rPr>
          <w:lang w:val="pt-PT"/>
        </w:rPr>
        <w:t xml:space="preserve">. De sancta nocte cantentur antiphonae cum suis psalmis. VS </w:t>
      </w:r>
      <w:r w:rsidR="00631DE2" w:rsidRPr="0021481A">
        <w:rPr>
          <w:rStyle w:val="Incipit"/>
          <w:lang w:val="pt-PT"/>
        </w:rPr>
        <w:t xml:space="preserve">Ascendit deus in </w:t>
      </w:r>
      <w:r w:rsidR="001208E1" w:rsidRPr="0021481A">
        <w:rPr>
          <w:rStyle w:val="Incipit"/>
          <w:lang w:val="pt-PT"/>
        </w:rPr>
        <w:t>|iubilo::</w:t>
      </w:r>
      <w:r w:rsidR="00631DE2" w:rsidRPr="0021481A">
        <w:rPr>
          <w:rStyle w:val="Incipit"/>
          <w:lang w:val="pt-PT"/>
        </w:rPr>
        <w:t>iubilatione</w:t>
      </w:r>
      <w:r w:rsidR="001208E1" w:rsidRPr="0021481A">
        <w:rPr>
          <w:rStyle w:val="Incipit"/>
          <w:lang w:val="pt-PT"/>
        </w:rPr>
        <w:t>|</w:t>
      </w:r>
      <w:r w:rsidR="00631DE2" w:rsidRPr="0021481A">
        <w:rPr>
          <w:lang w:val="pt-PT"/>
        </w:rPr>
        <w:t>. Per totam ebdomadam legantur actus apostolorum cum propria historia usque in vigiliam pentecostes.</w:t>
      </w:r>
    </w:p>
    <w:p w:rsidR="00631DE2" w:rsidRPr="0021481A" w:rsidRDefault="00631DE2" w:rsidP="00CD7320">
      <w:pPr>
        <w:rPr>
          <w:lang w:val="fr-FR"/>
        </w:rPr>
      </w:pPr>
      <w:r w:rsidRPr="0021481A">
        <w:rPr>
          <w:rStyle w:val="Time1"/>
          <w:lang w:val="it-IT"/>
        </w:rPr>
        <w:t>Ad laudes</w:t>
      </w:r>
      <w:r w:rsidRPr="0021481A">
        <w:rPr>
          <w:lang w:val="it-IT"/>
        </w:rPr>
        <w:t xml:space="preserve"> AN </w:t>
      </w:r>
      <w:r w:rsidRPr="0021481A">
        <w:rPr>
          <w:rStyle w:val="Incipit"/>
          <w:lang w:val="it-IT"/>
        </w:rPr>
        <w:t>Viri Galilaei</w:t>
      </w:r>
      <w:r w:rsidRPr="0021481A">
        <w:rPr>
          <w:lang w:val="it-IT"/>
        </w:rPr>
        <w:t xml:space="preserve"> sola tantum. </w:t>
      </w:r>
      <w:r w:rsidRPr="0021481A">
        <w:rPr>
          <w:lang w:val="fr-FR"/>
        </w:rPr>
        <w:t>Capitulum et cetera de ascensione.</w:t>
      </w:r>
    </w:p>
    <w:p w:rsidR="00631DE2" w:rsidRPr="0021481A" w:rsidRDefault="00631DE2" w:rsidP="00CD7320">
      <w:pPr>
        <w:rPr>
          <w:lang w:val="fr-FR"/>
        </w:rPr>
      </w:pPr>
      <w:r w:rsidRPr="0021481A">
        <w:rPr>
          <w:rStyle w:val="Time1"/>
          <w:lang w:val="fr-FR"/>
        </w:rPr>
        <w:t>Ad cursus</w:t>
      </w:r>
      <w:r w:rsidRPr="0021481A">
        <w:rPr>
          <w:lang w:val="fr-FR"/>
        </w:rPr>
        <w:t xml:space="preserve"> omnia fiant de ascensione.</w:t>
      </w:r>
    </w:p>
    <w:p w:rsidR="00631DE2" w:rsidRPr="0021481A" w:rsidRDefault="00631DE2" w:rsidP="00CD7320">
      <w:pPr>
        <w:rPr>
          <w:lang w:val="fr-FR"/>
        </w:rPr>
      </w:pPr>
      <w:r w:rsidRPr="0021481A">
        <w:rPr>
          <w:rStyle w:val="Time1"/>
          <w:lang w:val="fr-FR"/>
        </w:rPr>
        <w:t>[Ad missam]</w:t>
      </w:r>
      <w:r w:rsidRPr="0021481A">
        <w:rPr>
          <w:lang w:val="fr-FR"/>
        </w:rPr>
        <w:t xml:space="preserve"> Infra ebdomadam cantetur officium dominicale cum uno tantum ALV </w:t>
      </w:r>
      <w:r w:rsidRPr="0021481A">
        <w:rPr>
          <w:rStyle w:val="Incipit"/>
          <w:lang w:val="fr-FR"/>
        </w:rPr>
        <w:t>Ascendit deus in iubilatione</w:t>
      </w:r>
      <w:r w:rsidRPr="0021481A">
        <w:rPr>
          <w:lang w:val="fr-FR"/>
        </w:rPr>
        <w:t>.</w:t>
      </w:r>
    </w:p>
    <w:p w:rsidR="00631DE2" w:rsidRPr="0021481A" w:rsidRDefault="00631DE2" w:rsidP="00631DE2">
      <w:pPr>
        <w:pStyle w:val="Titolo1"/>
        <w:rPr>
          <w:lang w:val="it-IT"/>
        </w:rPr>
      </w:pPr>
      <w:r w:rsidRPr="0021481A">
        <w:rPr>
          <w:lang w:val="it-IT"/>
        </w:rPr>
        <w:lastRenderedPageBreak/>
        <w:t>IN OCTAVA ASCENSIONIS DOMINI</w:t>
      </w:r>
    </w:p>
    <w:p w:rsidR="00631DE2" w:rsidRPr="0021481A" w:rsidRDefault="00631DE2" w:rsidP="00CD7320">
      <w:pPr>
        <w:rPr>
          <w:lang w:val="pt-PT"/>
        </w:rPr>
      </w:pPr>
      <w:r w:rsidRPr="0021481A">
        <w:rPr>
          <w:rStyle w:val="Time1"/>
          <w:lang w:val="it-IT"/>
        </w:rPr>
        <w:t>Ad vesperas</w:t>
      </w:r>
      <w:r w:rsidRPr="0021481A">
        <w:rPr>
          <w:lang w:val="it-IT"/>
        </w:rPr>
        <w:t xml:space="preserve"> AN </w:t>
      </w:r>
      <w:r w:rsidRPr="0021481A">
        <w:rPr>
          <w:rStyle w:val="Incipit"/>
          <w:lang w:val="it-IT"/>
        </w:rPr>
        <w:t>Viri Galilaei</w:t>
      </w:r>
      <w:r w:rsidRPr="0021481A">
        <w:rPr>
          <w:lang w:val="it-IT"/>
        </w:rPr>
        <w:t xml:space="preserve"> sola tantum super (145rb)</w:t>
      </w:r>
      <w:r w:rsidR="00483B71" w:rsidRPr="0021481A">
        <w:rPr>
          <w:lang w:val="it-IT"/>
        </w:rPr>
        <w:t xml:space="preserve"> feriales psalmos. CP </w:t>
      </w:r>
      <w:r w:rsidR="00483B71" w:rsidRPr="0021481A">
        <w:rPr>
          <w:rStyle w:val="Incipit"/>
          <w:lang w:val="it-IT"/>
        </w:rPr>
        <w:t>Primum quidem</w:t>
      </w:r>
      <w:r w:rsidR="00483B71" w:rsidRPr="0021481A">
        <w:rPr>
          <w:lang w:val="it-IT"/>
        </w:rPr>
        <w:t xml:space="preserve">. RP </w:t>
      </w:r>
      <w:r w:rsidR="00483B71" w:rsidRPr="0021481A">
        <w:rPr>
          <w:rStyle w:val="Incipit"/>
          <w:lang w:val="it-IT"/>
        </w:rPr>
        <w:t>Ite in orbem</w:t>
      </w:r>
      <w:r w:rsidR="00483B71" w:rsidRPr="0021481A">
        <w:rPr>
          <w:lang w:val="it-IT"/>
        </w:rPr>
        <w:t xml:space="preserve">. HY </w:t>
      </w:r>
      <w:r w:rsidR="00483B71" w:rsidRPr="0021481A">
        <w:rPr>
          <w:rStyle w:val="Incipit"/>
          <w:lang w:val="it-IT"/>
        </w:rPr>
        <w:t>Festum nunc</w:t>
      </w:r>
      <w:r w:rsidR="00483B71" w:rsidRPr="0021481A">
        <w:rPr>
          <w:lang w:val="it-IT"/>
        </w:rPr>
        <w:t xml:space="preserve">. VS </w:t>
      </w:r>
      <w:r w:rsidR="00483B71" w:rsidRPr="0021481A">
        <w:rPr>
          <w:rStyle w:val="Incipit"/>
          <w:lang w:val="it-IT"/>
        </w:rPr>
        <w:t>Vado parare vobis locum</w:t>
      </w:r>
      <w:r w:rsidR="00483B71" w:rsidRPr="0021481A">
        <w:rPr>
          <w:lang w:val="it-IT"/>
        </w:rPr>
        <w:t xml:space="preserve">. </w:t>
      </w:r>
      <w:r w:rsidR="00483B71" w:rsidRPr="0021481A">
        <w:rPr>
          <w:lang w:val="pt-PT"/>
        </w:rPr>
        <w:t xml:space="preserve">AM </w:t>
      </w:r>
      <w:r w:rsidR="00483B71" w:rsidRPr="0021481A">
        <w:rPr>
          <w:rStyle w:val="Incipit"/>
          <w:lang w:val="pt-PT"/>
        </w:rPr>
        <w:t>Euntes in mundum</w:t>
      </w:r>
      <w:r w:rsidR="00483B71" w:rsidRPr="0021481A">
        <w:rPr>
          <w:lang w:val="pt-PT"/>
        </w:rPr>
        <w:t xml:space="preserve">. OR </w:t>
      </w:r>
      <w:r w:rsidR="00483B71" w:rsidRPr="0021481A">
        <w:rPr>
          <w:rStyle w:val="Incipit"/>
          <w:lang w:val="pt-PT"/>
        </w:rPr>
        <w:t>Concede quaesumus</w:t>
      </w:r>
      <w:r w:rsidR="00483B71" w:rsidRPr="0021481A">
        <w:rPr>
          <w:lang w:val="pt-PT"/>
        </w:rPr>
        <w:t>.</w:t>
      </w:r>
      <w:r w:rsidR="005B7556" w:rsidRPr="0021481A">
        <w:rPr>
          <w:lang w:val="pt-PT"/>
        </w:rPr>
        <w:t xml:space="preserve"> Suffragia ut supra.</w:t>
      </w:r>
    </w:p>
    <w:p w:rsidR="00423735" w:rsidRPr="0021481A" w:rsidRDefault="00423735" w:rsidP="00CD7320">
      <w:pPr>
        <w:rPr>
          <w:lang w:val="pt-PT"/>
        </w:rPr>
      </w:pPr>
      <w:r w:rsidRPr="0021481A">
        <w:rPr>
          <w:rStyle w:val="Time1"/>
          <w:lang w:val="pt-PT"/>
        </w:rPr>
        <w:t>Completorium</w:t>
      </w:r>
      <w:r w:rsidRPr="0021481A">
        <w:rPr>
          <w:lang w:val="pt-PT"/>
        </w:rPr>
        <w:t xml:space="preserve"> ut supra.</w:t>
      </w:r>
    </w:p>
    <w:p w:rsidR="00423735" w:rsidRPr="0021481A" w:rsidRDefault="00423735" w:rsidP="00CD7320">
      <w:pPr>
        <w:rPr>
          <w:lang w:val="en-US"/>
        </w:rPr>
      </w:pPr>
      <w:r w:rsidRPr="0021481A">
        <w:rPr>
          <w:rStyle w:val="Time1"/>
          <w:lang w:val="en-US"/>
        </w:rPr>
        <w:t>Ad matutinam</w:t>
      </w:r>
      <w:r w:rsidRPr="0021481A">
        <w:rPr>
          <w:lang w:val="en-US"/>
        </w:rPr>
        <w:t xml:space="preserve"> invitatorium, antiphonae et responsoria ut in sancto die. Legitur EV </w:t>
      </w:r>
      <w:r w:rsidRPr="0021481A">
        <w:rPr>
          <w:rStyle w:val="Incipit"/>
          <w:lang w:val="en-US"/>
        </w:rPr>
        <w:t>Recumbentibus undecim</w:t>
      </w:r>
      <w:r w:rsidRPr="0021481A">
        <w:rPr>
          <w:lang w:val="en-US"/>
        </w:rPr>
        <w:t xml:space="preserve">. [TD] </w:t>
      </w:r>
      <w:r w:rsidRPr="0021481A">
        <w:rPr>
          <w:rStyle w:val="Incipit"/>
          <w:lang w:val="en-US"/>
        </w:rPr>
        <w:t>Te deum laudamus</w:t>
      </w:r>
      <w:r w:rsidRPr="0021481A">
        <w:rPr>
          <w:lang w:val="en-US"/>
        </w:rPr>
        <w:t>.</w:t>
      </w:r>
    </w:p>
    <w:p w:rsidR="00423735" w:rsidRPr="0021481A" w:rsidRDefault="00423735" w:rsidP="00CD7320">
      <w:pPr>
        <w:rPr>
          <w:lang w:val="fr-FR"/>
        </w:rPr>
      </w:pPr>
      <w:r w:rsidRPr="0021481A">
        <w:rPr>
          <w:rStyle w:val="Time1"/>
          <w:lang w:val="en-US"/>
        </w:rPr>
        <w:t>Ad laudes</w:t>
      </w:r>
      <w:r w:rsidRPr="0021481A">
        <w:rPr>
          <w:lang w:val="en-US"/>
        </w:rPr>
        <w:t xml:space="preserve"> AN </w:t>
      </w:r>
      <w:r w:rsidRPr="0021481A">
        <w:rPr>
          <w:rStyle w:val="Incipit"/>
          <w:lang w:val="en-US"/>
        </w:rPr>
        <w:t>Viri Gailaei</w:t>
      </w:r>
      <w:r w:rsidRPr="0021481A">
        <w:rPr>
          <w:lang w:val="en-US"/>
        </w:rPr>
        <w:t xml:space="preserve"> tantum sola. </w:t>
      </w:r>
      <w:r w:rsidRPr="0021481A">
        <w:rPr>
          <w:lang w:val="fr-FR"/>
        </w:rPr>
        <w:t xml:space="preserve">Capitulum et oratio ut in die sancto. AB </w:t>
      </w:r>
      <w:r w:rsidRPr="0021481A">
        <w:rPr>
          <w:rStyle w:val="Incipit"/>
          <w:lang w:val="fr-FR"/>
        </w:rPr>
        <w:t>Ascendo ad patrem</w:t>
      </w:r>
      <w:r w:rsidRPr="0021481A">
        <w:rPr>
          <w:lang w:val="fr-FR"/>
        </w:rPr>
        <w:t>. Sequitur antiphona de resurrectione.</w:t>
      </w:r>
    </w:p>
    <w:p w:rsidR="00423735" w:rsidRPr="0021481A" w:rsidRDefault="00423735" w:rsidP="00CD7320">
      <w:pPr>
        <w:rPr>
          <w:lang w:val="fr-FR"/>
        </w:rPr>
      </w:pPr>
      <w:r w:rsidRPr="0021481A">
        <w:rPr>
          <w:rStyle w:val="Time1"/>
          <w:lang w:val="fr-FR"/>
        </w:rPr>
        <w:t>Ad cursus</w:t>
      </w:r>
      <w:r w:rsidRPr="0021481A">
        <w:rPr>
          <w:lang w:val="fr-FR"/>
        </w:rPr>
        <w:t xml:space="preserve"> </w:t>
      </w:r>
      <w:r w:rsidR="00806A9F" w:rsidRPr="0021481A">
        <w:rPr>
          <w:lang w:val="fr-FR"/>
        </w:rPr>
        <w:t>|</w:t>
      </w:r>
      <w:r w:rsidRPr="0021481A">
        <w:rPr>
          <w:lang w:val="fr-FR"/>
        </w:rPr>
        <w:t>o</w:t>
      </w:r>
      <w:r w:rsidR="009259F5" w:rsidRPr="0021481A">
        <w:rPr>
          <w:lang w:val="fr-FR"/>
        </w:rPr>
        <w:t>mne</w:t>
      </w:r>
      <w:r w:rsidRPr="0021481A">
        <w:rPr>
          <w:lang w:val="fr-FR"/>
        </w:rPr>
        <w:t>s</w:t>
      </w:r>
      <w:r w:rsidR="00806A9F" w:rsidRPr="0021481A">
        <w:rPr>
          <w:lang w:val="fr-FR"/>
        </w:rPr>
        <w:t>::omnia|</w:t>
      </w:r>
      <w:r w:rsidRPr="0021481A">
        <w:rPr>
          <w:lang w:val="fr-FR"/>
        </w:rPr>
        <w:t xml:space="preserve"> ut in die sancto.</w:t>
      </w:r>
    </w:p>
    <w:p w:rsidR="00423735" w:rsidRPr="0021481A" w:rsidRDefault="00423735" w:rsidP="00CD7320">
      <w:pPr>
        <w:rPr>
          <w:lang w:val="it-IT"/>
        </w:rPr>
      </w:pPr>
      <w:r w:rsidRPr="0021481A">
        <w:rPr>
          <w:rStyle w:val="Time1"/>
          <w:lang w:val="fr-FR"/>
        </w:rPr>
        <w:t>Ad missam</w:t>
      </w:r>
      <w:r w:rsidRPr="0021481A">
        <w:rPr>
          <w:lang w:val="fr-FR"/>
        </w:rPr>
        <w:t xml:space="preserve"> IN </w:t>
      </w:r>
      <w:r w:rsidRPr="0021481A">
        <w:rPr>
          <w:rStyle w:val="Incipit"/>
          <w:lang w:val="fr-FR"/>
        </w:rPr>
        <w:t>Viri Galilaei</w:t>
      </w:r>
      <w:r w:rsidRPr="0021481A">
        <w:rPr>
          <w:lang w:val="fr-FR"/>
        </w:rPr>
        <w:t xml:space="preserve">. </w:t>
      </w:r>
      <w:r w:rsidRPr="0021481A">
        <w:rPr>
          <w:lang w:val="it-IT"/>
        </w:rPr>
        <w:t xml:space="preserve">[KY] </w:t>
      </w:r>
      <w:r w:rsidRPr="0021481A">
        <w:rPr>
          <w:rStyle w:val="Incipit"/>
          <w:lang w:val="it-IT"/>
        </w:rPr>
        <w:t>Kyrie</w:t>
      </w:r>
      <w:r w:rsidRPr="0021481A">
        <w:rPr>
          <w:lang w:val="it-IT"/>
        </w:rPr>
        <w:t xml:space="preserve"> dominicale. [GL] </w:t>
      </w:r>
      <w:r w:rsidRPr="0021481A">
        <w:rPr>
          <w:rStyle w:val="Incipit"/>
          <w:lang w:val="it-IT"/>
        </w:rPr>
        <w:t>Gloria in excelsis</w:t>
      </w:r>
      <w:r w:rsidRPr="0021481A">
        <w:rPr>
          <w:lang w:val="it-IT"/>
        </w:rPr>
        <w:t xml:space="preserve">. </w:t>
      </w:r>
      <w:r w:rsidRPr="0021481A">
        <w:rPr>
          <w:lang w:val="pt-PT"/>
        </w:rPr>
        <w:t xml:space="preserve">ORCL </w:t>
      </w:r>
      <w:r w:rsidRPr="0021481A">
        <w:rPr>
          <w:rStyle w:val="Incipit"/>
          <w:lang w:val="pt-PT"/>
        </w:rPr>
        <w:t>Concede quaesumus omnipotens</w:t>
      </w:r>
      <w:r w:rsidRPr="0021481A">
        <w:rPr>
          <w:lang w:val="pt-PT"/>
        </w:rPr>
        <w:t xml:space="preserve">. Secunda oratio de resurrectione. Tertia oratio de dominica. (145va) EP </w:t>
      </w:r>
      <w:r w:rsidRPr="0021481A">
        <w:rPr>
          <w:rStyle w:val="Incipit"/>
          <w:lang w:val="pt-PT"/>
        </w:rPr>
        <w:t>Primum quidem</w:t>
      </w:r>
      <w:r w:rsidRPr="0021481A">
        <w:rPr>
          <w:lang w:val="pt-PT"/>
        </w:rPr>
        <w:t xml:space="preserve">. ALV </w:t>
      </w:r>
      <w:r w:rsidRPr="0021481A">
        <w:rPr>
          <w:rStyle w:val="Incipit"/>
          <w:lang w:val="pt-PT"/>
        </w:rPr>
        <w:t>Ascendit deus</w:t>
      </w:r>
      <w:r w:rsidRPr="0021481A">
        <w:rPr>
          <w:lang w:val="pt-PT"/>
        </w:rPr>
        <w:t xml:space="preserve">. ALV </w:t>
      </w:r>
      <w:r w:rsidRPr="0021481A">
        <w:rPr>
          <w:rStyle w:val="Incipit"/>
          <w:lang w:val="pt-PT"/>
        </w:rPr>
        <w:t>Dominus in Sina</w:t>
      </w:r>
      <w:r w:rsidRPr="0021481A">
        <w:rPr>
          <w:lang w:val="pt-PT"/>
        </w:rPr>
        <w:t xml:space="preserve">. SE </w:t>
      </w:r>
      <w:r w:rsidRPr="0021481A">
        <w:rPr>
          <w:rStyle w:val="Incipit"/>
          <w:lang w:val="pt-PT"/>
        </w:rPr>
        <w:t>Summi triumphum regis</w:t>
      </w:r>
      <w:r w:rsidRPr="0021481A">
        <w:rPr>
          <w:lang w:val="pt-PT"/>
        </w:rPr>
        <w:t xml:space="preserve">. EV </w:t>
      </w:r>
      <w:r w:rsidR="009259F5" w:rsidRPr="0021481A">
        <w:rPr>
          <w:rStyle w:val="Incipit"/>
          <w:lang w:val="pt-PT"/>
        </w:rPr>
        <w:t>Recumbentibus undeci</w:t>
      </w:r>
      <w:r w:rsidRPr="0021481A">
        <w:rPr>
          <w:rStyle w:val="Incipit"/>
          <w:lang w:val="pt-PT"/>
        </w:rPr>
        <w:t>m</w:t>
      </w:r>
      <w:r w:rsidRPr="0021481A">
        <w:rPr>
          <w:lang w:val="pt-PT"/>
        </w:rPr>
        <w:t xml:space="preserve">. [CR] </w:t>
      </w:r>
      <w:r w:rsidRPr="0021481A">
        <w:rPr>
          <w:rStyle w:val="Incipit"/>
          <w:lang w:val="pt-PT"/>
        </w:rPr>
        <w:t>Credo in unum</w:t>
      </w:r>
      <w:r w:rsidRPr="0021481A">
        <w:rPr>
          <w:lang w:val="pt-PT"/>
        </w:rPr>
        <w:t xml:space="preserve">. PF </w:t>
      </w:r>
      <w:r w:rsidRPr="0021481A">
        <w:rPr>
          <w:rStyle w:val="Incipit"/>
          <w:lang w:val="pt-PT"/>
        </w:rPr>
        <w:t>Qui post resurrectionem suam</w:t>
      </w:r>
      <w:r w:rsidRPr="0021481A">
        <w:rPr>
          <w:lang w:val="pt-PT"/>
        </w:rPr>
        <w:t xml:space="preserve">. [SA] </w:t>
      </w:r>
      <w:r w:rsidRPr="0021481A">
        <w:rPr>
          <w:rStyle w:val="Incipit"/>
          <w:lang w:val="pt-PT"/>
        </w:rPr>
        <w:t>Sanctus</w:t>
      </w:r>
      <w:r w:rsidRPr="0021481A">
        <w:rPr>
          <w:lang w:val="pt-PT"/>
        </w:rPr>
        <w:t xml:space="preserve">. [VAR] </w:t>
      </w:r>
      <w:r w:rsidRPr="0021481A">
        <w:rPr>
          <w:rStyle w:val="Incipit"/>
          <w:lang w:val="pt-PT"/>
        </w:rPr>
        <w:t>Communicantes</w:t>
      </w:r>
      <w:r w:rsidRPr="0021481A">
        <w:rPr>
          <w:lang w:val="pt-PT"/>
        </w:rPr>
        <w:t xml:space="preserve"> non dicitur. </w:t>
      </w:r>
      <w:r w:rsidRPr="0021481A">
        <w:rPr>
          <w:lang w:val="it-IT"/>
        </w:rPr>
        <w:t xml:space="preserve">[AG] </w:t>
      </w:r>
      <w:r w:rsidRPr="0021481A">
        <w:rPr>
          <w:rStyle w:val="Incipit"/>
          <w:lang w:val="it-IT"/>
        </w:rPr>
        <w:t>Agnus dei</w:t>
      </w:r>
      <w:r w:rsidRPr="0021481A">
        <w:rPr>
          <w:lang w:val="it-IT"/>
        </w:rPr>
        <w:t xml:space="preserve">. CO </w:t>
      </w:r>
      <w:r w:rsidRPr="0021481A">
        <w:rPr>
          <w:rStyle w:val="Incipit"/>
          <w:lang w:val="it-IT"/>
        </w:rPr>
        <w:t>Psallite domino</w:t>
      </w:r>
      <w:r w:rsidRPr="0021481A">
        <w:rPr>
          <w:lang w:val="it-IT"/>
        </w:rPr>
        <w:t xml:space="preserve"> cum [IM] </w:t>
      </w:r>
      <w:r w:rsidRPr="0021481A">
        <w:rPr>
          <w:rStyle w:val="Incipit"/>
          <w:lang w:val="it-IT"/>
        </w:rPr>
        <w:t>Ite missa est</w:t>
      </w:r>
      <w:r w:rsidRPr="0021481A">
        <w:rPr>
          <w:lang w:val="it-IT"/>
        </w:rPr>
        <w:t>.</w:t>
      </w:r>
    </w:p>
    <w:p w:rsidR="00423735" w:rsidRPr="0021481A" w:rsidRDefault="00423735" w:rsidP="00CD7320">
      <w:pPr>
        <w:rPr>
          <w:lang w:val="nb-NO"/>
        </w:rPr>
      </w:pPr>
      <w:r w:rsidRPr="0021481A">
        <w:rPr>
          <w:rStyle w:val="Time1"/>
          <w:lang w:val="nb-NO"/>
        </w:rPr>
        <w:t>Sexta et nona</w:t>
      </w:r>
      <w:r w:rsidRPr="0021481A">
        <w:rPr>
          <w:lang w:val="nb-NO"/>
        </w:rPr>
        <w:t xml:space="preserve"> ut supra.</w:t>
      </w:r>
    </w:p>
    <w:p w:rsidR="00423735" w:rsidRPr="0021481A" w:rsidRDefault="00423735" w:rsidP="00CD7320">
      <w:pPr>
        <w:rPr>
          <w:lang w:val="it-IT"/>
        </w:rPr>
      </w:pPr>
      <w:r w:rsidRPr="0021481A">
        <w:rPr>
          <w:rStyle w:val="Time1"/>
          <w:lang w:val="nb-NO"/>
        </w:rPr>
        <w:t>In secunda vespera</w:t>
      </w:r>
      <w:r w:rsidRPr="0021481A">
        <w:rPr>
          <w:lang w:val="nb-NO"/>
        </w:rPr>
        <w:t xml:space="preserve"> super feriales psalmos AN </w:t>
      </w:r>
      <w:r w:rsidRPr="0021481A">
        <w:rPr>
          <w:rStyle w:val="Incipit"/>
          <w:lang w:val="nb-NO"/>
        </w:rPr>
        <w:t>Viri Galilaei</w:t>
      </w:r>
      <w:r w:rsidRPr="0021481A">
        <w:rPr>
          <w:lang w:val="nb-NO"/>
        </w:rPr>
        <w:t xml:space="preserve">. CP </w:t>
      </w:r>
      <w:r w:rsidRPr="0021481A">
        <w:rPr>
          <w:rStyle w:val="Incipit"/>
          <w:lang w:val="nb-NO"/>
        </w:rPr>
        <w:t>Accipiens</w:t>
      </w:r>
      <w:r w:rsidRPr="0021481A">
        <w:rPr>
          <w:lang w:val="nb-NO"/>
        </w:rPr>
        <w:t xml:space="preserve">. HY </w:t>
      </w:r>
      <w:r w:rsidRPr="0021481A">
        <w:rPr>
          <w:rStyle w:val="Incipit"/>
          <w:lang w:val="nb-NO"/>
        </w:rPr>
        <w:t>Festum nunc</w:t>
      </w:r>
      <w:r w:rsidRPr="0021481A">
        <w:rPr>
          <w:lang w:val="nb-NO"/>
        </w:rPr>
        <w:t xml:space="preserve">. VS </w:t>
      </w:r>
      <w:r w:rsidRPr="0021481A">
        <w:rPr>
          <w:rStyle w:val="Incipit"/>
          <w:lang w:val="nb-NO"/>
        </w:rPr>
        <w:t>Vado parare vobis locum</w:t>
      </w:r>
      <w:r w:rsidRPr="0021481A">
        <w:rPr>
          <w:lang w:val="nb-NO"/>
        </w:rPr>
        <w:t xml:space="preserve">. </w:t>
      </w:r>
      <w:r w:rsidRPr="0021481A">
        <w:rPr>
          <w:lang w:val="it-IT"/>
        </w:rPr>
        <w:t xml:space="preserve">AM </w:t>
      </w:r>
      <w:r w:rsidR="009259F5" w:rsidRPr="0021481A">
        <w:rPr>
          <w:rStyle w:val="Incipit"/>
          <w:lang w:val="it-IT"/>
        </w:rPr>
        <w:t>Domine si in tempore</w:t>
      </w:r>
      <w:r w:rsidR="009259F5" w:rsidRPr="0021481A">
        <w:rPr>
          <w:lang w:val="it-IT"/>
        </w:rPr>
        <w:t>. Oratio ut supra.</w:t>
      </w:r>
    </w:p>
    <w:p w:rsidR="009259F5" w:rsidRPr="0021481A" w:rsidRDefault="009259F5" w:rsidP="00CD7320">
      <w:pPr>
        <w:rPr>
          <w:lang w:val="it-IT"/>
        </w:rPr>
      </w:pPr>
      <w:r w:rsidRPr="0021481A">
        <w:rPr>
          <w:rStyle w:val="Time1"/>
          <w:lang w:val="it-IT"/>
        </w:rPr>
        <w:t>Ad completorium</w:t>
      </w:r>
      <w:r w:rsidRPr="0021481A">
        <w:rPr>
          <w:lang w:val="it-IT"/>
        </w:rPr>
        <w:t xml:space="preserve"> ut supra.</w:t>
      </w:r>
    </w:p>
    <w:p w:rsidR="009259F5" w:rsidRPr="0021481A" w:rsidRDefault="009259F5" w:rsidP="009259F5">
      <w:pPr>
        <w:pStyle w:val="Titolo1"/>
        <w:rPr>
          <w:lang w:val="it-IT"/>
        </w:rPr>
      </w:pPr>
      <w:r w:rsidRPr="0021481A">
        <w:rPr>
          <w:lang w:val="it-IT"/>
        </w:rPr>
        <w:t>IN VIGILIA PENTECOSTES</w:t>
      </w:r>
    </w:p>
    <w:p w:rsidR="009259F5" w:rsidRPr="0021481A" w:rsidRDefault="009259F5" w:rsidP="00CD7320">
      <w:pPr>
        <w:rPr>
          <w:lang w:val="it-IT"/>
        </w:rPr>
      </w:pPr>
      <w:r w:rsidRPr="0021481A">
        <w:rPr>
          <w:rStyle w:val="Time1"/>
          <w:lang w:val="it-IT"/>
        </w:rPr>
        <w:t>Ad matutinam</w:t>
      </w:r>
      <w:r w:rsidRPr="0021481A">
        <w:rPr>
          <w:lang w:val="it-IT"/>
        </w:rPr>
        <w:t xml:space="preserve"> INV </w:t>
      </w:r>
      <w:r w:rsidRPr="0021481A">
        <w:rPr>
          <w:rStyle w:val="Incipit"/>
          <w:lang w:val="it-IT"/>
        </w:rPr>
        <w:t>Alleluia regem ascendentem</w:t>
      </w:r>
      <w:r w:rsidRPr="0021481A">
        <w:rPr>
          <w:lang w:val="it-IT"/>
        </w:rPr>
        <w:t xml:space="preserve">. PS </w:t>
      </w:r>
      <w:r w:rsidRPr="0021481A">
        <w:rPr>
          <w:rStyle w:val="Incipit"/>
          <w:lang w:val="it-IT"/>
        </w:rPr>
        <w:t>Venite (145vb) exultemus</w:t>
      </w:r>
      <w:r w:rsidRPr="0021481A">
        <w:rPr>
          <w:lang w:val="it-IT"/>
        </w:rPr>
        <w:t>.</w:t>
      </w:r>
      <w:r w:rsidR="00EE766F" w:rsidRPr="0021481A">
        <w:rPr>
          <w:lang w:val="it-IT"/>
        </w:rPr>
        <w:t xml:space="preserve"> </w:t>
      </w:r>
      <w:r w:rsidR="00EE766F" w:rsidRPr="0021481A">
        <w:rPr>
          <w:rStyle w:val="Time2"/>
          <w:lang w:val="it-IT"/>
        </w:rPr>
        <w:t>In nocturno</w:t>
      </w:r>
      <w:r w:rsidR="00EE766F" w:rsidRPr="0021481A">
        <w:rPr>
          <w:lang w:val="it-IT"/>
        </w:rPr>
        <w:t xml:space="preserve"> cantentur tres antiphonae quae sunt in ordine de die cum suis psalmis et versiculo. Legitur evangelium sine dalmatica [EV] </w:t>
      </w:r>
      <w:r w:rsidR="00EE766F" w:rsidRPr="0021481A">
        <w:rPr>
          <w:rStyle w:val="Incipit"/>
          <w:lang w:val="it-IT"/>
        </w:rPr>
        <w:t>Si diligitis me</w:t>
      </w:r>
      <w:r w:rsidR="000179D7" w:rsidRPr="0021481A">
        <w:rPr>
          <w:lang w:val="it-IT"/>
        </w:rPr>
        <w:t xml:space="preserve"> cum tr</w:t>
      </w:r>
      <w:r w:rsidR="00EE766F" w:rsidRPr="0021481A">
        <w:rPr>
          <w:lang w:val="it-IT"/>
        </w:rPr>
        <w:t>ibus responsoriis de ascensione.</w:t>
      </w:r>
    </w:p>
    <w:p w:rsidR="00EE766F" w:rsidRPr="0021481A" w:rsidRDefault="00EE766F" w:rsidP="00CD7320">
      <w:pPr>
        <w:rPr>
          <w:lang w:val="it-IT"/>
        </w:rPr>
      </w:pPr>
      <w:r w:rsidRPr="0021481A">
        <w:rPr>
          <w:rStyle w:val="Time1"/>
          <w:lang w:val="it-IT"/>
        </w:rPr>
        <w:t>Ad laudes</w:t>
      </w:r>
      <w:r w:rsidRPr="0021481A">
        <w:rPr>
          <w:lang w:val="it-IT"/>
        </w:rPr>
        <w:t xml:space="preserve"> AN </w:t>
      </w:r>
      <w:r w:rsidRPr="0021481A">
        <w:rPr>
          <w:rStyle w:val="Incipit"/>
          <w:lang w:val="it-IT"/>
        </w:rPr>
        <w:t>Viri Galilaei</w:t>
      </w:r>
      <w:r w:rsidRPr="0021481A">
        <w:rPr>
          <w:lang w:val="it-IT"/>
        </w:rPr>
        <w:t xml:space="preserve">. CP </w:t>
      </w:r>
      <w:r w:rsidRPr="0021481A">
        <w:rPr>
          <w:rStyle w:val="Incipit"/>
          <w:lang w:val="it-IT"/>
        </w:rPr>
        <w:t>Cum imposuisset Paulus</w:t>
      </w:r>
      <w:r w:rsidRPr="0021481A">
        <w:rPr>
          <w:lang w:val="it-IT"/>
        </w:rPr>
        <w:t xml:space="preserve">. Versiculus de ascensione. AB </w:t>
      </w:r>
      <w:r w:rsidRPr="0021481A">
        <w:rPr>
          <w:rStyle w:val="Incipit"/>
          <w:lang w:val="it-IT"/>
        </w:rPr>
        <w:t>Si diligeritis me</w:t>
      </w:r>
      <w:r w:rsidRPr="0021481A">
        <w:rPr>
          <w:lang w:val="it-IT"/>
        </w:rPr>
        <w:t xml:space="preserve">. OR </w:t>
      </w:r>
      <w:r w:rsidRPr="0021481A">
        <w:rPr>
          <w:rStyle w:val="Incipit"/>
          <w:lang w:val="it-IT"/>
        </w:rPr>
        <w:t>Praesta quaesumus omnipotens</w:t>
      </w:r>
      <w:r w:rsidRPr="0021481A">
        <w:rPr>
          <w:lang w:val="it-IT"/>
        </w:rPr>
        <w:t xml:space="preserve">. Deinde AC </w:t>
      </w:r>
      <w:r w:rsidRPr="0021481A">
        <w:rPr>
          <w:rStyle w:val="Incipit"/>
          <w:lang w:val="it-IT"/>
        </w:rPr>
        <w:t>Sic veniet</w:t>
      </w:r>
      <w:r w:rsidR="00CC08CB" w:rsidRPr="0021481A">
        <w:rPr>
          <w:lang w:val="it-IT"/>
        </w:rPr>
        <w:t>. E</w:t>
      </w:r>
      <w:r w:rsidRPr="0021481A">
        <w:rPr>
          <w:lang w:val="it-IT"/>
        </w:rPr>
        <w:t>t oratio de ascensione. Antiphona et oratio de resurrectione. Antiphona et oratio de sanctis.</w:t>
      </w:r>
    </w:p>
    <w:p w:rsidR="00EE766F" w:rsidRPr="0021481A" w:rsidRDefault="00EE766F" w:rsidP="00CD7320">
      <w:pPr>
        <w:rPr>
          <w:lang w:val="it-IT"/>
        </w:rPr>
      </w:pPr>
      <w:r w:rsidRPr="0021481A">
        <w:rPr>
          <w:rStyle w:val="Time1"/>
          <w:lang w:val="it-IT"/>
        </w:rPr>
        <w:t>Ad horas</w:t>
      </w:r>
      <w:r w:rsidRPr="0021481A">
        <w:rPr>
          <w:lang w:val="it-IT"/>
        </w:rPr>
        <w:t xml:space="preserve"> cantentur omnia de ascensione, nisi ad nonam.</w:t>
      </w:r>
    </w:p>
    <w:p w:rsidR="00EE766F" w:rsidRPr="0021481A" w:rsidRDefault="00EE766F" w:rsidP="00CD7320">
      <w:pPr>
        <w:rPr>
          <w:lang w:val="pt-PT"/>
        </w:rPr>
      </w:pPr>
      <w:r w:rsidRPr="0021481A">
        <w:rPr>
          <w:lang w:val="it-IT"/>
        </w:rPr>
        <w:t>Hora quasi septima ornetur ecclesia</w:t>
      </w:r>
      <w:r w:rsidR="002209E9" w:rsidRPr="0021481A">
        <w:rPr>
          <w:lang w:val="it-IT"/>
        </w:rPr>
        <w:t xml:space="preserve"> et altaria. Deinde veniet </w:t>
      </w:r>
      <w:r w:rsidR="002209E9" w:rsidRPr="0021481A">
        <w:rPr>
          <w:rStyle w:val="Funktion"/>
          <w:lang w:val="it-IT"/>
        </w:rPr>
        <w:t>sacerdos</w:t>
      </w:r>
      <w:r w:rsidR="002209E9" w:rsidRPr="0021481A">
        <w:rPr>
          <w:lang w:val="it-IT"/>
        </w:rPr>
        <w:t xml:space="preserve"> cum </w:t>
      </w:r>
      <w:r w:rsidR="002209E9" w:rsidRPr="0021481A">
        <w:rPr>
          <w:rStyle w:val="Funktion"/>
          <w:lang w:val="it-IT"/>
        </w:rPr>
        <w:t>ministris</w:t>
      </w:r>
      <w:r w:rsidR="004B5958" w:rsidRPr="0021481A">
        <w:rPr>
          <w:lang w:val="it-IT"/>
        </w:rPr>
        <w:t xml:space="preserve">, </w:t>
      </w:r>
      <w:r w:rsidR="002209E9" w:rsidRPr="0021481A">
        <w:rPr>
          <w:lang w:val="it-IT"/>
        </w:rPr>
        <w:t xml:space="preserve">et melioribus vestibus ornatis sint induti, accedentes ad altare cum magna devotione. </w:t>
      </w:r>
      <w:r w:rsidR="002209E9" w:rsidRPr="0021481A">
        <w:rPr>
          <w:lang w:val="pt-PT"/>
        </w:rPr>
        <w:t xml:space="preserve">Deinde accedat de maioribus unus (146ra) </w:t>
      </w:r>
      <w:r w:rsidR="002209E9" w:rsidRPr="0021481A">
        <w:rPr>
          <w:rStyle w:val="Funktion"/>
          <w:lang w:val="pt-PT"/>
        </w:rPr>
        <w:t>sacerdos</w:t>
      </w:r>
      <w:r w:rsidR="0043360B" w:rsidRPr="0021481A">
        <w:rPr>
          <w:lang w:val="pt-PT"/>
        </w:rPr>
        <w:t>.</w:t>
      </w:r>
      <w:r w:rsidR="002209E9" w:rsidRPr="0021481A">
        <w:rPr>
          <w:lang w:val="pt-PT"/>
        </w:rPr>
        <w:t xml:space="preserve"> </w:t>
      </w:r>
      <w:r w:rsidR="0043360B" w:rsidRPr="0021481A">
        <w:rPr>
          <w:lang w:val="pt-PT"/>
        </w:rPr>
        <w:t>L</w:t>
      </w:r>
      <w:r w:rsidR="002209E9" w:rsidRPr="0021481A">
        <w:rPr>
          <w:lang w:val="pt-PT"/>
        </w:rPr>
        <w:t xml:space="preserve">egat prophetiam sine titulo primam [EPP] </w:t>
      </w:r>
      <w:r w:rsidR="002209E9" w:rsidRPr="0021481A">
        <w:rPr>
          <w:rStyle w:val="Incipit"/>
          <w:lang w:val="pt-PT"/>
        </w:rPr>
        <w:t>Tentavit deus</w:t>
      </w:r>
      <w:r w:rsidR="002209E9" w:rsidRPr="0021481A">
        <w:rPr>
          <w:lang w:val="pt-PT"/>
        </w:rPr>
        <w:t>.</w:t>
      </w:r>
      <w:r w:rsidR="0043360B" w:rsidRPr="0021481A">
        <w:rPr>
          <w:lang w:val="pt-PT"/>
        </w:rPr>
        <w:t xml:space="preserve"> Deinde </w:t>
      </w:r>
      <w:r w:rsidR="0043360B" w:rsidRPr="0021481A">
        <w:rPr>
          <w:rStyle w:val="Funktion"/>
          <w:lang w:val="pt-PT"/>
        </w:rPr>
        <w:t>sacerdos</w:t>
      </w:r>
      <w:r w:rsidR="0043360B" w:rsidRPr="0021481A">
        <w:rPr>
          <w:lang w:val="pt-PT"/>
        </w:rPr>
        <w:t xml:space="preserve"> ad </w:t>
      </w:r>
      <w:r w:rsidR="0043360B" w:rsidRPr="0021481A">
        <w:rPr>
          <w:rStyle w:val="Ort"/>
          <w:lang w:val="pt-PT"/>
        </w:rPr>
        <w:t>aram</w:t>
      </w:r>
      <w:r w:rsidR="0043360B" w:rsidRPr="0021481A">
        <w:rPr>
          <w:lang w:val="pt-PT"/>
        </w:rPr>
        <w:t xml:space="preserve"> dicat absque genuflectione [ORI] </w:t>
      </w:r>
      <w:r w:rsidR="0043360B" w:rsidRPr="0021481A">
        <w:rPr>
          <w:rStyle w:val="Incipit"/>
          <w:lang w:val="pt-PT"/>
        </w:rPr>
        <w:t>Oremus</w:t>
      </w:r>
      <w:r w:rsidR="0043360B" w:rsidRPr="0021481A">
        <w:rPr>
          <w:lang w:val="pt-PT"/>
        </w:rPr>
        <w:t xml:space="preserve">. Sequitur OR </w:t>
      </w:r>
      <w:r w:rsidR="0043360B" w:rsidRPr="0021481A">
        <w:rPr>
          <w:rStyle w:val="Incipit"/>
          <w:lang w:val="pt-PT"/>
        </w:rPr>
        <w:t>Deus qui in Abrahae</w:t>
      </w:r>
      <w:r w:rsidR="0043360B" w:rsidRPr="0021481A">
        <w:rPr>
          <w:lang w:val="pt-PT"/>
        </w:rPr>
        <w:t xml:space="preserve">. Deinde veniat alius </w:t>
      </w:r>
      <w:r w:rsidR="0043360B" w:rsidRPr="0021481A">
        <w:rPr>
          <w:rStyle w:val="Funktion"/>
          <w:lang w:val="pt-PT"/>
        </w:rPr>
        <w:t>sacerdos</w:t>
      </w:r>
      <w:r w:rsidR="0043360B" w:rsidRPr="0021481A">
        <w:rPr>
          <w:lang w:val="pt-PT"/>
        </w:rPr>
        <w:t xml:space="preserve">. Legat secundam EPP </w:t>
      </w:r>
      <w:r w:rsidR="0043360B" w:rsidRPr="0021481A">
        <w:rPr>
          <w:rStyle w:val="Incipit"/>
          <w:lang w:val="pt-PT"/>
        </w:rPr>
        <w:t>Scripsit Moyses canticum</w:t>
      </w:r>
      <w:r w:rsidR="0043360B" w:rsidRPr="0021481A">
        <w:rPr>
          <w:lang w:val="pt-PT"/>
        </w:rPr>
        <w:t xml:space="preserve">. Deinde </w:t>
      </w:r>
      <w:r w:rsidR="0043360B" w:rsidRPr="0021481A">
        <w:rPr>
          <w:rStyle w:val="Funktion"/>
          <w:lang w:val="pt-PT"/>
        </w:rPr>
        <w:t>cantores</w:t>
      </w:r>
      <w:r w:rsidR="0043360B" w:rsidRPr="0021481A">
        <w:rPr>
          <w:lang w:val="pt-PT"/>
        </w:rPr>
        <w:t xml:space="preserve"> imponant TR </w:t>
      </w:r>
      <w:r w:rsidR="0043360B" w:rsidRPr="0021481A">
        <w:rPr>
          <w:rStyle w:val="Incipit"/>
          <w:lang w:val="pt-PT"/>
        </w:rPr>
        <w:t>Attende caelum</w:t>
      </w:r>
      <w:r w:rsidR="0043360B" w:rsidRPr="0021481A">
        <w:rPr>
          <w:lang w:val="pt-PT"/>
        </w:rPr>
        <w:t xml:space="preserve">. Deinde sacerdos [ORI] </w:t>
      </w:r>
      <w:r w:rsidR="0043360B" w:rsidRPr="0021481A">
        <w:rPr>
          <w:rStyle w:val="Incipit"/>
          <w:lang w:val="pt-PT"/>
        </w:rPr>
        <w:t>Oremus</w:t>
      </w:r>
      <w:r w:rsidR="0043360B" w:rsidRPr="0021481A">
        <w:rPr>
          <w:lang w:val="pt-PT"/>
        </w:rPr>
        <w:t xml:space="preserve">. [OR] </w:t>
      </w:r>
      <w:r w:rsidR="0043360B" w:rsidRPr="0021481A">
        <w:rPr>
          <w:rStyle w:val="Incipit"/>
          <w:lang w:val="pt-PT"/>
        </w:rPr>
        <w:t>Deus qui diversitatem</w:t>
      </w:r>
      <w:r w:rsidR="0043360B" w:rsidRPr="0021481A">
        <w:rPr>
          <w:lang w:val="pt-PT"/>
        </w:rPr>
        <w:t xml:space="preserve">. Accedit alius </w:t>
      </w:r>
      <w:r w:rsidR="0043360B" w:rsidRPr="0021481A">
        <w:rPr>
          <w:rStyle w:val="Funktion"/>
          <w:lang w:val="pt-PT"/>
        </w:rPr>
        <w:t>sacerdos</w:t>
      </w:r>
      <w:r w:rsidR="0043360B" w:rsidRPr="0021481A">
        <w:rPr>
          <w:lang w:val="pt-PT"/>
        </w:rPr>
        <w:t xml:space="preserve">. Legat tertiam EPP </w:t>
      </w:r>
      <w:r w:rsidR="0043360B" w:rsidRPr="0021481A">
        <w:rPr>
          <w:rStyle w:val="Incipit"/>
          <w:lang w:val="pt-PT"/>
        </w:rPr>
        <w:t>Apprehendent septem</w:t>
      </w:r>
      <w:r w:rsidR="0043360B" w:rsidRPr="0021481A">
        <w:rPr>
          <w:lang w:val="pt-PT"/>
        </w:rPr>
        <w:t xml:space="preserve">. </w:t>
      </w:r>
      <w:r w:rsidR="0043360B" w:rsidRPr="0021481A">
        <w:rPr>
          <w:rStyle w:val="Funktion"/>
          <w:lang w:val="pt-PT"/>
        </w:rPr>
        <w:t>Cantores</w:t>
      </w:r>
      <w:r w:rsidR="0043360B" w:rsidRPr="0021481A">
        <w:rPr>
          <w:lang w:val="pt-PT"/>
        </w:rPr>
        <w:t xml:space="preserve"> imponant TR </w:t>
      </w:r>
      <w:r w:rsidR="0043360B" w:rsidRPr="0021481A">
        <w:rPr>
          <w:rStyle w:val="Incipit"/>
          <w:lang w:val="pt-PT"/>
        </w:rPr>
        <w:t>Vinea facta</w:t>
      </w:r>
      <w:r w:rsidR="0043360B" w:rsidRPr="0021481A">
        <w:rPr>
          <w:lang w:val="pt-PT"/>
        </w:rPr>
        <w:t xml:space="preserve">. </w:t>
      </w:r>
      <w:r w:rsidR="0043360B" w:rsidRPr="0021481A">
        <w:rPr>
          <w:rStyle w:val="Funktion"/>
          <w:lang w:val="pt-PT"/>
        </w:rPr>
        <w:t>Sacerdos</w:t>
      </w:r>
      <w:r w:rsidR="0043360B" w:rsidRPr="0021481A">
        <w:rPr>
          <w:lang w:val="pt-PT"/>
        </w:rPr>
        <w:t xml:space="preserve"> [ORI] </w:t>
      </w:r>
      <w:r w:rsidR="0043360B" w:rsidRPr="0021481A">
        <w:rPr>
          <w:rStyle w:val="Incipit"/>
          <w:lang w:val="pt-PT"/>
        </w:rPr>
        <w:t>Oremus</w:t>
      </w:r>
      <w:r w:rsidR="0043360B" w:rsidRPr="0021481A">
        <w:rPr>
          <w:lang w:val="pt-PT"/>
        </w:rPr>
        <w:t xml:space="preserve">. [OR] </w:t>
      </w:r>
      <w:r w:rsidR="0043360B" w:rsidRPr="0021481A">
        <w:rPr>
          <w:rStyle w:val="Incipit"/>
          <w:lang w:val="pt-PT"/>
        </w:rPr>
        <w:lastRenderedPageBreak/>
        <w:t>Deus qui nobis prophetarum</w:t>
      </w:r>
      <w:r w:rsidR="00FE4D31" w:rsidRPr="0021481A">
        <w:rPr>
          <w:lang w:val="pt-PT"/>
        </w:rPr>
        <w:t xml:space="preserve">. Accedat alius </w:t>
      </w:r>
      <w:r w:rsidR="00FE4D31" w:rsidRPr="0021481A">
        <w:rPr>
          <w:rStyle w:val="Funktion"/>
          <w:lang w:val="pt-PT"/>
        </w:rPr>
        <w:t>sacerdos</w:t>
      </w:r>
      <w:r w:rsidR="00FE4D31" w:rsidRPr="0021481A">
        <w:rPr>
          <w:lang w:val="pt-PT"/>
        </w:rPr>
        <w:t xml:space="preserve">. Legat quartam EPP </w:t>
      </w:r>
      <w:r w:rsidR="00FE4D31" w:rsidRPr="0021481A">
        <w:rPr>
          <w:rStyle w:val="Incipit"/>
          <w:lang w:val="pt-PT"/>
        </w:rPr>
        <w:t xml:space="preserve">Audi Israel </w:t>
      </w:r>
      <w:r w:rsidR="00512487" w:rsidRPr="0021481A">
        <w:rPr>
          <w:rStyle w:val="Incipit"/>
          <w:lang w:val="pt-PT"/>
        </w:rPr>
        <w:t>|</w:t>
      </w:r>
      <w:r w:rsidR="00FE4D31" w:rsidRPr="0021481A">
        <w:rPr>
          <w:rStyle w:val="Incipit"/>
          <w:lang w:val="pt-PT"/>
        </w:rPr>
        <w:t>praeceptum</w:t>
      </w:r>
      <w:r w:rsidR="00512487" w:rsidRPr="0021481A">
        <w:rPr>
          <w:rStyle w:val="Incipit"/>
          <w:lang w:val="pt-PT"/>
        </w:rPr>
        <w:t>::mandata|</w:t>
      </w:r>
      <w:r w:rsidR="00FE4D31" w:rsidRPr="0021481A">
        <w:rPr>
          <w:lang w:val="pt-PT"/>
        </w:rPr>
        <w:t>.</w:t>
      </w:r>
      <w:r w:rsidR="008A59D9" w:rsidRPr="0021481A">
        <w:rPr>
          <w:lang w:val="pt-PT"/>
        </w:rPr>
        <w:t xml:space="preserve"> Deinde </w:t>
      </w:r>
      <w:r w:rsidR="008A59D9" w:rsidRPr="0021481A">
        <w:rPr>
          <w:rStyle w:val="Funktion"/>
          <w:lang w:val="pt-PT"/>
        </w:rPr>
        <w:t>cantor</w:t>
      </w:r>
      <w:r w:rsidR="008A59D9" w:rsidRPr="0021481A">
        <w:rPr>
          <w:lang w:val="pt-PT"/>
        </w:rPr>
        <w:t xml:space="preserve"> imponat TR </w:t>
      </w:r>
      <w:r w:rsidR="008A59D9" w:rsidRPr="0021481A">
        <w:rPr>
          <w:rStyle w:val="Incipit"/>
          <w:lang w:val="pt-PT"/>
        </w:rPr>
        <w:t>Sicut cervus</w:t>
      </w:r>
      <w:r w:rsidR="008A59D9" w:rsidRPr="0021481A">
        <w:rPr>
          <w:lang w:val="pt-PT"/>
        </w:rPr>
        <w:t xml:space="preserve">. Deinde </w:t>
      </w:r>
      <w:r w:rsidR="008A59D9" w:rsidRPr="0021481A">
        <w:rPr>
          <w:rStyle w:val="Funktion"/>
          <w:lang w:val="pt-PT"/>
        </w:rPr>
        <w:t>sacerdos</w:t>
      </w:r>
      <w:r w:rsidR="008A59D9" w:rsidRPr="0021481A">
        <w:rPr>
          <w:lang w:val="pt-PT"/>
        </w:rPr>
        <w:t xml:space="preserve"> [ORI] </w:t>
      </w:r>
      <w:r w:rsidR="008A59D9" w:rsidRPr="0021481A">
        <w:rPr>
          <w:rStyle w:val="Incipit"/>
          <w:lang w:val="pt-PT"/>
        </w:rPr>
        <w:t>Oremus</w:t>
      </w:r>
      <w:r w:rsidR="008A59D9" w:rsidRPr="0021481A">
        <w:rPr>
          <w:lang w:val="pt-PT"/>
        </w:rPr>
        <w:t xml:space="preserve">. [OR] </w:t>
      </w:r>
      <w:r w:rsidR="008A59D9" w:rsidRPr="0021481A">
        <w:rPr>
          <w:rStyle w:val="Incipit"/>
          <w:lang w:val="pt-PT"/>
        </w:rPr>
        <w:t>Concede quaesumus omnipotens</w:t>
      </w:r>
      <w:r w:rsidR="008A59D9" w:rsidRPr="0021481A">
        <w:rPr>
          <w:lang w:val="pt-PT"/>
        </w:rPr>
        <w:t>.</w:t>
      </w:r>
    </w:p>
    <w:p w:rsidR="008A59D9" w:rsidRPr="0021481A" w:rsidRDefault="008A59D9" w:rsidP="00CD7320">
      <w:pPr>
        <w:rPr>
          <w:lang w:val="pt-PT"/>
        </w:rPr>
      </w:pPr>
      <w:r w:rsidRPr="0021481A">
        <w:rPr>
          <w:rStyle w:val="Time1"/>
          <w:lang w:val="pt-PT"/>
        </w:rPr>
        <w:t>[Ad processionem]</w:t>
      </w:r>
      <w:r w:rsidRPr="0021481A">
        <w:rPr>
          <w:lang w:val="pt-PT"/>
        </w:rPr>
        <w:t xml:space="preserve"> Deinde processio fit ad </w:t>
      </w:r>
      <w:r w:rsidRPr="0021481A">
        <w:rPr>
          <w:rStyle w:val="Ort"/>
          <w:lang w:val="pt-PT"/>
        </w:rPr>
        <w:t>sanctum Ioannem</w:t>
      </w:r>
      <w:r w:rsidRPr="0021481A">
        <w:rPr>
          <w:lang w:val="pt-PT"/>
        </w:rPr>
        <w:t xml:space="preserve"> ad bene(146rb)</w:t>
      </w:r>
      <w:r w:rsidR="00512487" w:rsidRPr="0021481A">
        <w:rPr>
          <w:lang w:val="pt-PT"/>
        </w:rPr>
        <w:t>di</w:t>
      </w:r>
      <w:r w:rsidRPr="0021481A">
        <w:rPr>
          <w:lang w:val="pt-PT"/>
        </w:rPr>
        <w:t xml:space="preserve">cendum </w:t>
      </w:r>
      <w:r w:rsidRPr="0021481A">
        <w:rPr>
          <w:rStyle w:val="Ort"/>
          <w:lang w:val="pt-PT"/>
        </w:rPr>
        <w:t>fontem baptismatis</w:t>
      </w:r>
      <w:r w:rsidR="00E20AA4" w:rsidRPr="0021481A">
        <w:rPr>
          <w:lang w:val="pt-PT"/>
        </w:rPr>
        <w:t xml:space="preserve"> per totum ut </w:t>
      </w:r>
      <w:r w:rsidRPr="0021481A">
        <w:rPr>
          <w:lang w:val="pt-PT"/>
        </w:rPr>
        <w:t xml:space="preserve">vigilia paschae. Post baptismum redditur ad </w:t>
      </w:r>
      <w:r w:rsidRPr="0021481A">
        <w:rPr>
          <w:rStyle w:val="Ort"/>
          <w:lang w:val="pt-PT"/>
        </w:rPr>
        <w:t>chorum</w:t>
      </w:r>
      <w:r w:rsidRPr="0021481A">
        <w:rPr>
          <w:lang w:val="pt-PT"/>
        </w:rPr>
        <w:t xml:space="preserve"> cum |tertia::trina| letania. Et tunc statim pulsetur cum omnibus campanis donec |ad missam ad missam::ad missam| [GL] </w:t>
      </w:r>
      <w:r w:rsidRPr="0021481A">
        <w:rPr>
          <w:rStyle w:val="Incipit"/>
          <w:lang w:val="pt-PT"/>
        </w:rPr>
        <w:t>Gloria in excelsis</w:t>
      </w:r>
      <w:r w:rsidRPr="0021481A">
        <w:rPr>
          <w:lang w:val="pt-PT"/>
        </w:rPr>
        <w:t xml:space="preserve"> inceptum fuerit. Et postquam </w:t>
      </w:r>
      <w:r w:rsidR="002A67A3" w:rsidRPr="0021481A">
        <w:rPr>
          <w:lang w:val="pt-PT"/>
        </w:rPr>
        <w:t xml:space="preserve">cantaverint [_LT] </w:t>
      </w:r>
      <w:r w:rsidR="002A67A3" w:rsidRPr="0021481A">
        <w:rPr>
          <w:rStyle w:val="Incipit"/>
          <w:lang w:val="pt-PT"/>
        </w:rPr>
        <w:t>Omnes sancti orate pro nobis</w:t>
      </w:r>
      <w:r w:rsidR="002A67A3" w:rsidRPr="0021481A">
        <w:rPr>
          <w:lang w:val="pt-PT"/>
        </w:rPr>
        <w:t xml:space="preserve"> </w:t>
      </w:r>
      <w:r w:rsidR="002A67A3" w:rsidRPr="0021481A">
        <w:rPr>
          <w:rStyle w:val="Funktion"/>
          <w:lang w:val="pt-PT"/>
        </w:rPr>
        <w:t>cantores</w:t>
      </w:r>
      <w:r w:rsidR="002A67A3" w:rsidRPr="0021481A">
        <w:rPr>
          <w:lang w:val="pt-PT"/>
        </w:rPr>
        <w:t xml:space="preserve"> imponant sollemniter missam.</w:t>
      </w:r>
    </w:p>
    <w:p w:rsidR="002A67A3" w:rsidRPr="0021481A" w:rsidRDefault="002A67A3" w:rsidP="00CD7320">
      <w:pPr>
        <w:rPr>
          <w:lang w:val="pt-PT"/>
        </w:rPr>
      </w:pPr>
      <w:r w:rsidRPr="0021481A">
        <w:rPr>
          <w:rStyle w:val="Time1"/>
          <w:lang w:val="pt-PT"/>
        </w:rPr>
        <w:t>[Ad missam]</w:t>
      </w:r>
      <w:r w:rsidRPr="0021481A">
        <w:rPr>
          <w:lang w:val="pt-PT"/>
        </w:rPr>
        <w:t xml:space="preserve"> paschale [KY] </w:t>
      </w:r>
      <w:r w:rsidRPr="0021481A">
        <w:rPr>
          <w:rStyle w:val="Incipit"/>
          <w:lang w:val="pt-PT"/>
        </w:rPr>
        <w:t>Kyrie</w:t>
      </w:r>
      <w:r w:rsidRPr="0021481A">
        <w:rPr>
          <w:lang w:val="pt-PT"/>
        </w:rPr>
        <w:t xml:space="preserve">. Interim </w:t>
      </w:r>
      <w:r w:rsidRPr="0021481A">
        <w:rPr>
          <w:rStyle w:val="Funktion"/>
          <w:lang w:val="pt-PT"/>
        </w:rPr>
        <w:t>sacerdos</w:t>
      </w:r>
      <w:r w:rsidRPr="0021481A">
        <w:rPr>
          <w:lang w:val="pt-PT"/>
        </w:rPr>
        <w:t xml:space="preserve"> cum </w:t>
      </w:r>
      <w:r w:rsidRPr="0021481A">
        <w:rPr>
          <w:rStyle w:val="Funktion"/>
          <w:lang w:val="pt-PT"/>
        </w:rPr>
        <w:t>ministris</w:t>
      </w:r>
      <w:r w:rsidRPr="0021481A">
        <w:rPr>
          <w:lang w:val="pt-PT"/>
        </w:rPr>
        <w:t xml:space="preserve"> accedat ad altare et dicat [VAR] </w:t>
      </w:r>
      <w:r w:rsidRPr="0021481A">
        <w:rPr>
          <w:rStyle w:val="Incipit"/>
          <w:lang w:val="pt-PT"/>
        </w:rPr>
        <w:t>Confiteor deo</w:t>
      </w:r>
      <w:r w:rsidRPr="0021481A">
        <w:rPr>
          <w:lang w:val="pt-PT"/>
        </w:rPr>
        <w:t xml:space="preserve"> et cetera. Et cantatur [GL] </w:t>
      </w:r>
      <w:r w:rsidRPr="0021481A">
        <w:rPr>
          <w:rStyle w:val="Incipit"/>
          <w:lang w:val="pt-PT"/>
        </w:rPr>
        <w:t>Gloria in excelsis deo</w:t>
      </w:r>
      <w:r w:rsidRPr="0021481A">
        <w:rPr>
          <w:lang w:val="pt-PT"/>
        </w:rPr>
        <w:t>.</w:t>
      </w:r>
      <w:r w:rsidR="000179D7" w:rsidRPr="0021481A">
        <w:rPr>
          <w:lang w:val="pt-PT"/>
        </w:rPr>
        <w:t xml:space="preserve"> Una t</w:t>
      </w:r>
      <w:r w:rsidR="001004DE" w:rsidRPr="0021481A">
        <w:rPr>
          <w:lang w:val="pt-PT"/>
        </w:rPr>
        <w:t>antum dicatur OR</w:t>
      </w:r>
      <w:r w:rsidR="00E20AA4" w:rsidRPr="0021481A">
        <w:rPr>
          <w:lang w:val="pt-PT"/>
        </w:rPr>
        <w:t>CL</w:t>
      </w:r>
      <w:r w:rsidR="001004DE" w:rsidRPr="0021481A">
        <w:rPr>
          <w:lang w:val="pt-PT"/>
        </w:rPr>
        <w:t xml:space="preserve"> </w:t>
      </w:r>
      <w:r w:rsidR="001004DE" w:rsidRPr="0021481A">
        <w:rPr>
          <w:rStyle w:val="Incipit"/>
          <w:lang w:val="pt-PT"/>
        </w:rPr>
        <w:t>Praesta quaesumus omnipotens deus</w:t>
      </w:r>
      <w:r w:rsidR="001004DE" w:rsidRPr="0021481A">
        <w:rPr>
          <w:lang w:val="pt-PT"/>
        </w:rPr>
        <w:t xml:space="preserve">. EP </w:t>
      </w:r>
      <w:r w:rsidR="001004DE" w:rsidRPr="0021481A">
        <w:rPr>
          <w:rStyle w:val="Incipit"/>
          <w:lang w:val="pt-PT"/>
        </w:rPr>
        <w:t>Cum apollo esset</w:t>
      </w:r>
      <w:r w:rsidR="001004DE" w:rsidRPr="0021481A">
        <w:rPr>
          <w:lang w:val="pt-PT"/>
        </w:rPr>
        <w:t xml:space="preserve">. Accedunt duo </w:t>
      </w:r>
      <w:r w:rsidR="001004DE" w:rsidRPr="0021481A">
        <w:rPr>
          <w:rStyle w:val="Funktion"/>
          <w:lang w:val="pt-PT"/>
        </w:rPr>
        <w:t>pueri</w:t>
      </w:r>
      <w:r w:rsidR="001004DE" w:rsidRPr="0021481A">
        <w:rPr>
          <w:lang w:val="pt-PT"/>
        </w:rPr>
        <w:t xml:space="preserve"> cantantes ALV </w:t>
      </w:r>
      <w:r w:rsidR="001004DE" w:rsidRPr="0021481A">
        <w:rPr>
          <w:rStyle w:val="Incipit"/>
          <w:lang w:val="pt-PT"/>
        </w:rPr>
        <w:t>Confitemini</w:t>
      </w:r>
      <w:r w:rsidR="001004DE" w:rsidRPr="0021481A">
        <w:rPr>
          <w:lang w:val="pt-PT"/>
        </w:rPr>
        <w:t xml:space="preserve">. Non reiteratur alleluia. (146va) Deinde </w:t>
      </w:r>
      <w:r w:rsidR="001004DE" w:rsidRPr="0021481A">
        <w:rPr>
          <w:rStyle w:val="Funktion"/>
          <w:lang w:val="pt-PT"/>
        </w:rPr>
        <w:t>cantores</w:t>
      </w:r>
      <w:r w:rsidR="001004DE" w:rsidRPr="0021481A">
        <w:rPr>
          <w:lang w:val="pt-PT"/>
        </w:rPr>
        <w:t xml:space="preserve"> imponant TR </w:t>
      </w:r>
      <w:r w:rsidR="001004DE" w:rsidRPr="0021481A">
        <w:rPr>
          <w:rStyle w:val="Incipit"/>
          <w:lang w:val="pt-PT"/>
        </w:rPr>
        <w:t>Laudate dominum</w:t>
      </w:r>
      <w:r w:rsidR="001004DE" w:rsidRPr="0021481A">
        <w:rPr>
          <w:lang w:val="pt-PT"/>
        </w:rPr>
        <w:t xml:space="preserve">. EV </w:t>
      </w:r>
      <w:r w:rsidR="001004DE" w:rsidRPr="0021481A">
        <w:rPr>
          <w:rStyle w:val="Incipit"/>
          <w:lang w:val="pt-PT"/>
        </w:rPr>
        <w:t>Si diligitis me</w:t>
      </w:r>
      <w:r w:rsidR="001004DE" w:rsidRPr="0021481A">
        <w:rPr>
          <w:lang w:val="pt-PT"/>
        </w:rPr>
        <w:t xml:space="preserve">. Lumen praecedat cum turibulo. [CR] </w:t>
      </w:r>
      <w:r w:rsidR="001004DE" w:rsidRPr="0021481A">
        <w:rPr>
          <w:rStyle w:val="Incipit"/>
          <w:lang w:val="pt-PT"/>
        </w:rPr>
        <w:t>Credo in unum</w:t>
      </w:r>
      <w:r w:rsidR="001004DE" w:rsidRPr="0021481A">
        <w:rPr>
          <w:lang w:val="pt-PT"/>
        </w:rPr>
        <w:t xml:space="preserve">. OF </w:t>
      </w:r>
      <w:r w:rsidR="001004DE" w:rsidRPr="0021481A">
        <w:rPr>
          <w:rStyle w:val="Incipit"/>
          <w:lang w:val="pt-PT"/>
        </w:rPr>
        <w:t>Emitte spiritum</w:t>
      </w:r>
      <w:r w:rsidR="000179D7" w:rsidRPr="0021481A">
        <w:rPr>
          <w:lang w:val="pt-PT"/>
        </w:rPr>
        <w:t xml:space="preserve">. PF </w:t>
      </w:r>
      <w:r w:rsidR="000179D7" w:rsidRPr="0021481A">
        <w:rPr>
          <w:rStyle w:val="Incipit"/>
          <w:lang w:val="pt-PT"/>
        </w:rPr>
        <w:t>Qui as</w:t>
      </w:r>
      <w:r w:rsidR="001004DE" w:rsidRPr="0021481A">
        <w:rPr>
          <w:rStyle w:val="Incipit"/>
          <w:lang w:val="pt-PT"/>
        </w:rPr>
        <w:t>cendens super omnes caelos</w:t>
      </w:r>
      <w:r w:rsidR="001004DE" w:rsidRPr="0021481A">
        <w:rPr>
          <w:lang w:val="pt-PT"/>
        </w:rPr>
        <w:t xml:space="preserve">. [VAR] </w:t>
      </w:r>
      <w:r w:rsidR="001004DE" w:rsidRPr="0021481A">
        <w:rPr>
          <w:rStyle w:val="Incipit"/>
          <w:lang w:val="pt-PT"/>
        </w:rPr>
        <w:t>Communicantes et diem sanctissimum praevenientes</w:t>
      </w:r>
      <w:r w:rsidR="001004DE" w:rsidRPr="0021481A">
        <w:rPr>
          <w:lang w:val="pt-PT"/>
        </w:rPr>
        <w:t xml:space="preserve">. Per totam ebdomadam alio modo distinguitur [VAR] </w:t>
      </w:r>
      <w:r w:rsidR="001004DE" w:rsidRPr="0021481A">
        <w:rPr>
          <w:rStyle w:val="Incipit"/>
          <w:lang w:val="pt-PT"/>
        </w:rPr>
        <w:t>Et diem sacratissimum celebrantes</w:t>
      </w:r>
      <w:r w:rsidR="001004DE" w:rsidRPr="0021481A">
        <w:rPr>
          <w:lang w:val="pt-PT"/>
        </w:rPr>
        <w:t xml:space="preserve">. Et [VAR] </w:t>
      </w:r>
      <w:r w:rsidR="001004DE" w:rsidRPr="0021481A">
        <w:rPr>
          <w:rStyle w:val="Incipit"/>
          <w:lang w:val="pt-PT"/>
        </w:rPr>
        <w:t>Hanc igitur</w:t>
      </w:r>
      <w:r w:rsidR="001004DE" w:rsidRPr="0021481A">
        <w:rPr>
          <w:lang w:val="pt-PT"/>
        </w:rPr>
        <w:t xml:space="preserve">. [SA] </w:t>
      </w:r>
      <w:r w:rsidR="001004DE" w:rsidRPr="0021481A">
        <w:rPr>
          <w:rStyle w:val="Incipit"/>
          <w:lang w:val="pt-PT"/>
        </w:rPr>
        <w:t>Sanctus</w:t>
      </w:r>
      <w:r w:rsidR="001004DE" w:rsidRPr="0021481A">
        <w:rPr>
          <w:lang w:val="pt-PT"/>
        </w:rPr>
        <w:t xml:space="preserve"> et [AG] </w:t>
      </w:r>
      <w:r w:rsidR="001004DE" w:rsidRPr="0021481A">
        <w:rPr>
          <w:rStyle w:val="Incipit"/>
          <w:lang w:val="pt-PT"/>
        </w:rPr>
        <w:t>Agnus dei</w:t>
      </w:r>
      <w:r w:rsidR="001004DE" w:rsidRPr="0021481A">
        <w:rPr>
          <w:lang w:val="pt-PT"/>
        </w:rPr>
        <w:t xml:space="preserve">. CO </w:t>
      </w:r>
      <w:r w:rsidR="001004DE" w:rsidRPr="0021481A">
        <w:rPr>
          <w:rStyle w:val="Incipit"/>
          <w:lang w:val="pt-PT"/>
        </w:rPr>
        <w:t xml:space="preserve">Ultimo </w:t>
      </w:r>
      <w:r w:rsidR="00243DF1" w:rsidRPr="0021481A">
        <w:rPr>
          <w:rStyle w:val="Incipit"/>
          <w:lang w:val="pt-PT"/>
        </w:rPr>
        <w:t>|festivitate::</w:t>
      </w:r>
      <w:r w:rsidR="001004DE" w:rsidRPr="0021481A">
        <w:rPr>
          <w:rStyle w:val="Incipit"/>
          <w:lang w:val="pt-PT"/>
        </w:rPr>
        <w:t>festivitatis</w:t>
      </w:r>
      <w:r w:rsidR="00243DF1" w:rsidRPr="0021481A">
        <w:rPr>
          <w:rStyle w:val="Incipit"/>
          <w:lang w:val="pt-PT"/>
        </w:rPr>
        <w:t>|</w:t>
      </w:r>
      <w:r w:rsidR="009E4C9D">
        <w:rPr>
          <w:lang w:val="pt-PT"/>
        </w:rPr>
        <w:t xml:space="preserve"> cum [IM</w:t>
      </w:r>
      <w:r w:rsidR="00243DF1" w:rsidRPr="0021481A">
        <w:rPr>
          <w:lang w:val="pt-PT"/>
        </w:rPr>
        <w:t xml:space="preserve">] </w:t>
      </w:r>
      <w:r w:rsidR="00243DF1" w:rsidRPr="0021481A">
        <w:rPr>
          <w:rStyle w:val="Incipit"/>
          <w:lang w:val="pt-PT"/>
        </w:rPr>
        <w:t>Ite missa est</w:t>
      </w:r>
      <w:r w:rsidR="00243DF1" w:rsidRPr="0021481A">
        <w:rPr>
          <w:lang w:val="pt-PT"/>
        </w:rPr>
        <w:t>.</w:t>
      </w:r>
    </w:p>
    <w:p w:rsidR="00243DF1" w:rsidRPr="0021481A" w:rsidRDefault="00243DF1" w:rsidP="00CD7320">
      <w:pPr>
        <w:rPr>
          <w:lang w:val="pt-PT"/>
        </w:rPr>
      </w:pPr>
      <w:r w:rsidRPr="0021481A">
        <w:rPr>
          <w:rStyle w:val="Time1"/>
          <w:lang w:val="pt-PT"/>
        </w:rPr>
        <w:t>Ad nonam</w:t>
      </w:r>
      <w:r w:rsidRPr="0021481A">
        <w:rPr>
          <w:lang w:val="pt-PT"/>
        </w:rPr>
        <w:t xml:space="preserve"> postmodum cantetur HY </w:t>
      </w:r>
      <w:r w:rsidRPr="0021481A">
        <w:rPr>
          <w:rStyle w:val="Incipit"/>
          <w:lang w:val="pt-PT"/>
        </w:rPr>
        <w:t>Veni creator</w:t>
      </w:r>
      <w:r w:rsidR="00EF119A" w:rsidRPr="0021481A">
        <w:rPr>
          <w:lang w:val="pt-PT"/>
        </w:rPr>
        <w:t>. C</w:t>
      </w:r>
      <w:r w:rsidRPr="0021481A">
        <w:rPr>
          <w:lang w:val="pt-PT"/>
        </w:rPr>
        <w:t xml:space="preserve">anitur per totum. AN </w:t>
      </w:r>
      <w:r w:rsidRPr="0021481A">
        <w:rPr>
          <w:rStyle w:val="Incipit"/>
          <w:lang w:val="pt-PT"/>
        </w:rPr>
        <w:t>Loquebantur variis</w:t>
      </w:r>
      <w:r w:rsidRPr="0021481A">
        <w:rPr>
          <w:lang w:val="pt-PT"/>
        </w:rPr>
        <w:t xml:space="preserve">. Capitulum de vigilia. RB </w:t>
      </w:r>
      <w:r w:rsidRPr="0021481A">
        <w:rPr>
          <w:rStyle w:val="Incipit"/>
          <w:lang w:val="pt-PT"/>
        </w:rPr>
        <w:t>Emitte spiritum tuum</w:t>
      </w:r>
      <w:r w:rsidRPr="0021481A">
        <w:rPr>
          <w:lang w:val="pt-PT"/>
        </w:rPr>
        <w:t xml:space="preserve">. RV </w:t>
      </w:r>
      <w:r w:rsidRPr="0021481A">
        <w:rPr>
          <w:rStyle w:val="Incipit"/>
          <w:lang w:val="pt-PT"/>
        </w:rPr>
        <w:t>Et renovabis faciem terrae</w:t>
      </w:r>
      <w:r w:rsidRPr="0021481A">
        <w:rPr>
          <w:lang w:val="pt-PT"/>
        </w:rPr>
        <w:t xml:space="preserve">. RV </w:t>
      </w:r>
      <w:r w:rsidRPr="0021481A">
        <w:rPr>
          <w:rStyle w:val="Incipit"/>
          <w:lang w:val="pt-PT"/>
        </w:rPr>
        <w:t>Gloria patri</w:t>
      </w:r>
      <w:r w:rsidRPr="0021481A">
        <w:rPr>
          <w:lang w:val="pt-PT"/>
        </w:rPr>
        <w:t xml:space="preserve">. VS </w:t>
      </w:r>
      <w:r w:rsidRPr="0021481A">
        <w:rPr>
          <w:rStyle w:val="Incipit"/>
          <w:lang w:val="pt-PT"/>
        </w:rPr>
        <w:t>Spiritus domini</w:t>
      </w:r>
      <w:r w:rsidRPr="0021481A">
        <w:rPr>
          <w:lang w:val="pt-PT"/>
        </w:rPr>
        <w:t xml:space="preserve">. Oratio de vigilia [OR] </w:t>
      </w:r>
      <w:r w:rsidRPr="0021481A">
        <w:rPr>
          <w:rStyle w:val="Incipit"/>
          <w:lang w:val="pt-PT"/>
        </w:rPr>
        <w:t>Praesta quaesumus omnipotens (146vb) deus</w:t>
      </w:r>
      <w:r w:rsidRPr="0021481A">
        <w:rPr>
          <w:lang w:val="pt-PT"/>
        </w:rPr>
        <w:t>.</w:t>
      </w:r>
    </w:p>
    <w:p w:rsidR="00243DF1" w:rsidRPr="0021481A" w:rsidRDefault="00243DF1" w:rsidP="000179D7">
      <w:pPr>
        <w:pStyle w:val="Titolo1"/>
        <w:rPr>
          <w:lang w:val="it-IT"/>
        </w:rPr>
      </w:pPr>
      <w:r w:rsidRPr="0021481A">
        <w:rPr>
          <w:lang w:val="it-IT"/>
        </w:rPr>
        <w:t>IN SANCTA NOCTE</w:t>
      </w:r>
    </w:p>
    <w:p w:rsidR="00243DF1" w:rsidRPr="0021481A" w:rsidRDefault="00243DF1" w:rsidP="00CD7320">
      <w:pPr>
        <w:rPr>
          <w:lang w:val="it-IT"/>
        </w:rPr>
      </w:pPr>
      <w:r w:rsidRPr="0021481A">
        <w:rPr>
          <w:rStyle w:val="Time1"/>
          <w:lang w:val="it-IT"/>
        </w:rPr>
        <w:t>Ad vesperas</w:t>
      </w:r>
      <w:r w:rsidRPr="0021481A">
        <w:rPr>
          <w:lang w:val="it-IT"/>
        </w:rPr>
        <w:t xml:space="preserve"> AN </w:t>
      </w:r>
      <w:r w:rsidRPr="0021481A">
        <w:rPr>
          <w:rStyle w:val="Incipit"/>
          <w:lang w:val="it-IT"/>
        </w:rPr>
        <w:t>Veni sancte</w:t>
      </w:r>
      <w:r w:rsidR="00B522CC" w:rsidRPr="0021481A">
        <w:rPr>
          <w:lang w:val="it-IT"/>
        </w:rPr>
        <w:t xml:space="preserve"> super PS </w:t>
      </w:r>
      <w:r w:rsidR="00B522CC" w:rsidRPr="0021481A">
        <w:rPr>
          <w:rStyle w:val="Incipit"/>
          <w:lang w:val="it-IT"/>
        </w:rPr>
        <w:t>Laudate pueri</w:t>
      </w:r>
      <w:r w:rsidR="00B522CC" w:rsidRPr="0021481A">
        <w:rPr>
          <w:lang w:val="it-IT"/>
        </w:rPr>
        <w:t xml:space="preserve"> cum ceteris. CP </w:t>
      </w:r>
      <w:r w:rsidR="00B7099D" w:rsidRPr="0021481A">
        <w:rPr>
          <w:rStyle w:val="Incipit"/>
          <w:lang w:val="it-IT"/>
        </w:rPr>
        <w:t>|Ingressus::Introgressus| synagogam</w:t>
      </w:r>
      <w:r w:rsidR="00B7099D" w:rsidRPr="0021481A">
        <w:rPr>
          <w:lang w:val="it-IT"/>
        </w:rPr>
        <w:t xml:space="preserve">. RP </w:t>
      </w:r>
      <w:r w:rsidR="00B7099D" w:rsidRPr="0021481A">
        <w:rPr>
          <w:rStyle w:val="Incipit"/>
          <w:lang w:val="it-IT"/>
        </w:rPr>
        <w:t>Apparuerunt apostoli</w:t>
      </w:r>
      <w:r w:rsidR="00B7099D" w:rsidRPr="0021481A">
        <w:rPr>
          <w:lang w:val="it-IT"/>
        </w:rPr>
        <w:t xml:space="preserve">. HY </w:t>
      </w:r>
      <w:r w:rsidR="00B7099D" w:rsidRPr="0021481A">
        <w:rPr>
          <w:rStyle w:val="Incipit"/>
          <w:lang w:val="it-IT"/>
        </w:rPr>
        <w:t>Veni creator spiritus</w:t>
      </w:r>
      <w:r w:rsidR="00B7099D" w:rsidRPr="0021481A">
        <w:rPr>
          <w:lang w:val="it-IT"/>
        </w:rPr>
        <w:t xml:space="preserve">. VS </w:t>
      </w:r>
      <w:r w:rsidR="00B7099D" w:rsidRPr="0021481A">
        <w:rPr>
          <w:rStyle w:val="Incipit"/>
          <w:lang w:val="it-IT"/>
        </w:rPr>
        <w:t>Loquebantur variis</w:t>
      </w:r>
      <w:r w:rsidR="00B7099D" w:rsidRPr="0021481A">
        <w:rPr>
          <w:lang w:val="it-IT"/>
        </w:rPr>
        <w:t xml:space="preserve">. AM </w:t>
      </w:r>
      <w:r w:rsidR="00B7099D" w:rsidRPr="0021481A">
        <w:rPr>
          <w:rStyle w:val="Incipit"/>
          <w:lang w:val="it-IT"/>
        </w:rPr>
        <w:t>Non vos relinquam</w:t>
      </w:r>
      <w:r w:rsidR="00B7099D" w:rsidRPr="0021481A">
        <w:rPr>
          <w:lang w:val="it-IT"/>
        </w:rPr>
        <w:t xml:space="preserve">. Sequitur OR </w:t>
      </w:r>
      <w:r w:rsidR="00B7099D" w:rsidRPr="0021481A">
        <w:rPr>
          <w:rStyle w:val="Incipit"/>
          <w:lang w:val="it-IT"/>
        </w:rPr>
        <w:t>Praesta quaesumus omnipotens deus</w:t>
      </w:r>
      <w:r w:rsidR="00B7099D" w:rsidRPr="0021481A">
        <w:rPr>
          <w:lang w:val="it-IT"/>
        </w:rPr>
        <w:t xml:space="preserve">. Deinde antiphona et suffragium de resurrectione. </w:t>
      </w:r>
    </w:p>
    <w:p w:rsidR="00B7099D" w:rsidRPr="0021481A" w:rsidRDefault="00B7099D" w:rsidP="00CD7320">
      <w:pPr>
        <w:rPr>
          <w:lang w:val="it-IT"/>
        </w:rPr>
      </w:pPr>
      <w:r w:rsidRPr="0021481A">
        <w:rPr>
          <w:rStyle w:val="Time1"/>
          <w:lang w:val="it-IT"/>
        </w:rPr>
        <w:t>Ad completorium</w:t>
      </w:r>
      <w:r w:rsidRPr="0021481A">
        <w:rPr>
          <w:lang w:val="it-IT"/>
        </w:rPr>
        <w:t xml:space="preserve"> HY </w:t>
      </w:r>
      <w:r w:rsidRPr="0021481A">
        <w:rPr>
          <w:rStyle w:val="Incipit"/>
          <w:lang w:val="it-IT"/>
        </w:rPr>
        <w:t>Veni creator</w:t>
      </w:r>
      <w:r w:rsidRPr="0021481A">
        <w:rPr>
          <w:lang w:val="it-IT"/>
        </w:rPr>
        <w:t xml:space="preserve"> totaliter cantetur.</w:t>
      </w:r>
      <w:r w:rsidR="00253FD5" w:rsidRPr="0021481A">
        <w:rPr>
          <w:lang w:val="it-IT"/>
        </w:rPr>
        <w:t xml:space="preserve"> CP </w:t>
      </w:r>
      <w:r w:rsidR="00253FD5" w:rsidRPr="0021481A">
        <w:rPr>
          <w:rStyle w:val="Incipit"/>
          <w:lang w:val="it-IT"/>
        </w:rPr>
        <w:t>Caritas dei diffusa</w:t>
      </w:r>
      <w:r w:rsidR="00253FD5" w:rsidRPr="0021481A">
        <w:rPr>
          <w:lang w:val="it-IT"/>
        </w:rPr>
        <w:t xml:space="preserve">. VS </w:t>
      </w:r>
      <w:r w:rsidR="00253FD5" w:rsidRPr="0021481A">
        <w:rPr>
          <w:rStyle w:val="Incipit"/>
          <w:lang w:val="it-IT"/>
        </w:rPr>
        <w:t>Emitte spiritum tuum</w:t>
      </w:r>
      <w:r w:rsidR="00253FD5" w:rsidRPr="0021481A">
        <w:rPr>
          <w:lang w:val="it-IT"/>
        </w:rPr>
        <w:t xml:space="preserve">. AD </w:t>
      </w:r>
      <w:r w:rsidR="00253FD5" w:rsidRPr="0021481A">
        <w:rPr>
          <w:rStyle w:val="Incipit"/>
          <w:lang w:val="it-IT"/>
        </w:rPr>
        <w:t>Alleluia spiritus paracletus</w:t>
      </w:r>
      <w:r w:rsidR="00253FD5" w:rsidRPr="0021481A">
        <w:rPr>
          <w:lang w:val="it-IT"/>
        </w:rPr>
        <w:t xml:space="preserve">. PSND </w:t>
      </w:r>
      <w:r w:rsidR="00253FD5" w:rsidRPr="0021481A">
        <w:rPr>
          <w:rStyle w:val="Incipit"/>
          <w:lang w:val="it-IT"/>
        </w:rPr>
        <w:t>Nunc dimittis</w:t>
      </w:r>
      <w:r w:rsidR="00253FD5" w:rsidRPr="0021481A">
        <w:rPr>
          <w:lang w:val="it-IT"/>
        </w:rPr>
        <w:t xml:space="preserve">. OR </w:t>
      </w:r>
      <w:r w:rsidR="00253FD5" w:rsidRPr="0021481A">
        <w:rPr>
          <w:rStyle w:val="Incipit"/>
          <w:lang w:val="it-IT"/>
        </w:rPr>
        <w:t>Sancti spiritus quaesumus</w:t>
      </w:r>
      <w:r w:rsidR="00253FD5" w:rsidRPr="0021481A">
        <w:rPr>
          <w:lang w:val="it-IT"/>
        </w:rPr>
        <w:t>. Sic ordinetur completorium per totam ebdomadam.</w:t>
      </w:r>
    </w:p>
    <w:p w:rsidR="00253FD5" w:rsidRPr="0021481A" w:rsidRDefault="00253FD5" w:rsidP="00CD7320">
      <w:pPr>
        <w:rPr>
          <w:lang w:val="pt-PT"/>
        </w:rPr>
      </w:pPr>
      <w:r w:rsidRPr="0021481A">
        <w:rPr>
          <w:rStyle w:val="Time1"/>
          <w:lang w:val="it-IT"/>
        </w:rPr>
        <w:t>Ad matutinam</w:t>
      </w:r>
      <w:r w:rsidRPr="0021481A">
        <w:rPr>
          <w:lang w:val="it-IT"/>
        </w:rPr>
        <w:t xml:space="preserve"> INV </w:t>
      </w:r>
      <w:r w:rsidRPr="0021481A">
        <w:rPr>
          <w:rStyle w:val="Incipit"/>
          <w:lang w:val="it-IT"/>
        </w:rPr>
        <w:t>Alleluia spiritus domini replevit</w:t>
      </w:r>
      <w:r w:rsidRPr="0021481A">
        <w:rPr>
          <w:lang w:val="it-IT"/>
        </w:rPr>
        <w:t xml:space="preserve">. </w:t>
      </w:r>
      <w:r w:rsidRPr="0021481A">
        <w:rPr>
          <w:lang w:val="fr-FR"/>
        </w:rPr>
        <w:t xml:space="preserve">PS </w:t>
      </w:r>
      <w:r w:rsidRPr="0021481A">
        <w:rPr>
          <w:rStyle w:val="Incipit"/>
          <w:lang w:val="fr-FR"/>
        </w:rPr>
        <w:t>Venite exultemus</w:t>
      </w:r>
      <w:r w:rsidRPr="0021481A">
        <w:rPr>
          <w:lang w:val="fr-FR"/>
        </w:rPr>
        <w:t xml:space="preserve">. </w:t>
      </w:r>
      <w:r w:rsidRPr="0021481A">
        <w:rPr>
          <w:rStyle w:val="Time2"/>
          <w:lang w:val="fr-FR"/>
        </w:rPr>
        <w:t>In nocturno</w:t>
      </w:r>
      <w:r w:rsidRPr="0021481A">
        <w:rPr>
          <w:lang w:val="fr-FR"/>
        </w:rPr>
        <w:t xml:space="preserve"> AN </w:t>
      </w:r>
      <w:r w:rsidRPr="0021481A">
        <w:rPr>
          <w:rStyle w:val="Incipit"/>
          <w:lang w:val="fr-FR"/>
        </w:rPr>
        <w:t>Factus est repente</w:t>
      </w:r>
      <w:r w:rsidRPr="0021481A">
        <w:rPr>
          <w:lang w:val="fr-FR"/>
        </w:rPr>
        <w:t xml:space="preserve">. (147ra) PS </w:t>
      </w:r>
      <w:r w:rsidRPr="0021481A">
        <w:rPr>
          <w:rStyle w:val="Incipit"/>
          <w:lang w:val="fr-FR"/>
        </w:rPr>
        <w:t>Magnus dominus</w:t>
      </w:r>
      <w:r w:rsidRPr="0021481A">
        <w:rPr>
          <w:lang w:val="fr-FR"/>
        </w:rPr>
        <w:t xml:space="preserve">. </w:t>
      </w:r>
      <w:r w:rsidRPr="0021481A">
        <w:rPr>
          <w:lang w:val="pt-PT"/>
        </w:rPr>
        <w:t xml:space="preserve">AN </w:t>
      </w:r>
      <w:r w:rsidRPr="0021481A">
        <w:rPr>
          <w:rStyle w:val="Incipit"/>
          <w:lang w:val="pt-PT"/>
        </w:rPr>
        <w:t>Confirma hoc deus</w:t>
      </w:r>
      <w:r w:rsidRPr="0021481A">
        <w:rPr>
          <w:lang w:val="pt-PT"/>
        </w:rPr>
        <w:t xml:space="preserve">. PS </w:t>
      </w:r>
      <w:r w:rsidRPr="0021481A">
        <w:rPr>
          <w:rStyle w:val="Incipit"/>
          <w:lang w:val="pt-PT"/>
        </w:rPr>
        <w:t>Exurgat deus</w:t>
      </w:r>
      <w:r w:rsidRPr="0021481A">
        <w:rPr>
          <w:lang w:val="pt-PT"/>
        </w:rPr>
        <w:t xml:space="preserve">. AN </w:t>
      </w:r>
      <w:r w:rsidRPr="0021481A">
        <w:rPr>
          <w:rStyle w:val="Incipit"/>
          <w:lang w:val="pt-PT"/>
        </w:rPr>
        <w:t>Emitte spiritum tuum</w:t>
      </w:r>
      <w:r w:rsidRPr="0021481A">
        <w:rPr>
          <w:lang w:val="pt-PT"/>
        </w:rPr>
        <w:t xml:space="preserve">. PS </w:t>
      </w:r>
      <w:r w:rsidRPr="0021481A">
        <w:rPr>
          <w:rStyle w:val="Incipit"/>
          <w:lang w:val="pt-PT"/>
        </w:rPr>
        <w:t>Benedic anima mea</w:t>
      </w:r>
      <w:r w:rsidRPr="0021481A">
        <w:rPr>
          <w:lang w:val="pt-PT"/>
        </w:rPr>
        <w:t xml:space="preserve"> secundum. VS </w:t>
      </w:r>
      <w:r w:rsidRPr="0021481A">
        <w:rPr>
          <w:rStyle w:val="Incipit"/>
          <w:lang w:val="pt-PT"/>
        </w:rPr>
        <w:t>Repleti sunt omnes spiritu sancto</w:t>
      </w:r>
      <w:r w:rsidRPr="0021481A">
        <w:rPr>
          <w:lang w:val="pt-PT"/>
        </w:rPr>
        <w:t xml:space="preserve">. Legitur EV </w:t>
      </w:r>
      <w:r w:rsidRPr="0021481A">
        <w:rPr>
          <w:rStyle w:val="Incipit"/>
          <w:lang w:val="pt-PT"/>
        </w:rPr>
        <w:t>Si quis diligit me</w:t>
      </w:r>
      <w:r w:rsidRPr="0021481A">
        <w:rPr>
          <w:lang w:val="pt-PT"/>
        </w:rPr>
        <w:t xml:space="preserve"> cum tribus responsoriis. RP </w:t>
      </w:r>
      <w:r w:rsidRPr="0021481A">
        <w:rPr>
          <w:rStyle w:val="Incipit"/>
          <w:lang w:val="pt-PT"/>
        </w:rPr>
        <w:t>Dum complerentur</w:t>
      </w:r>
      <w:r w:rsidRPr="0021481A">
        <w:rPr>
          <w:lang w:val="pt-PT"/>
        </w:rPr>
        <w:t xml:space="preserve">. RP </w:t>
      </w:r>
      <w:r w:rsidRPr="0021481A">
        <w:rPr>
          <w:rStyle w:val="Incipit"/>
          <w:lang w:val="pt-PT"/>
        </w:rPr>
        <w:t>Repleti sunt omnes</w:t>
      </w:r>
      <w:r w:rsidRPr="0021481A">
        <w:rPr>
          <w:lang w:val="pt-PT"/>
        </w:rPr>
        <w:t xml:space="preserve">. RP </w:t>
      </w:r>
      <w:r w:rsidRPr="0021481A">
        <w:rPr>
          <w:rStyle w:val="Incipit"/>
          <w:lang w:val="pt-PT"/>
        </w:rPr>
        <w:t>Apparuerunt</w:t>
      </w:r>
      <w:r w:rsidRPr="0021481A">
        <w:rPr>
          <w:lang w:val="pt-PT"/>
        </w:rPr>
        <w:t>.</w:t>
      </w:r>
      <w:r w:rsidR="003F4464" w:rsidRPr="0021481A">
        <w:rPr>
          <w:lang w:val="pt-PT"/>
        </w:rPr>
        <w:t xml:space="preserve"> [TD] </w:t>
      </w:r>
      <w:r w:rsidR="003F4464" w:rsidRPr="0021481A">
        <w:rPr>
          <w:rStyle w:val="Incipit"/>
          <w:lang w:val="pt-PT"/>
        </w:rPr>
        <w:t>Te deum laudamus</w:t>
      </w:r>
      <w:r w:rsidR="003F4464" w:rsidRPr="0021481A">
        <w:rPr>
          <w:lang w:val="pt-PT"/>
        </w:rPr>
        <w:t>.</w:t>
      </w:r>
    </w:p>
    <w:p w:rsidR="003F4464" w:rsidRPr="0021481A" w:rsidRDefault="003F4464" w:rsidP="00CD7320">
      <w:pPr>
        <w:rPr>
          <w:lang w:val="pt-PT"/>
        </w:rPr>
      </w:pPr>
      <w:r w:rsidRPr="0021481A">
        <w:rPr>
          <w:lang w:val="pt-PT"/>
        </w:rPr>
        <w:t xml:space="preserve">Ad laudes per totum </w:t>
      </w:r>
      <w:r w:rsidRPr="0021481A">
        <w:rPr>
          <w:rStyle w:val="Funktion"/>
          <w:lang w:val="pt-PT"/>
        </w:rPr>
        <w:t>sacerdos</w:t>
      </w:r>
      <w:r w:rsidRPr="0021481A">
        <w:rPr>
          <w:lang w:val="pt-PT"/>
        </w:rPr>
        <w:t xml:space="preserve"> utatur hoc VS </w:t>
      </w:r>
      <w:r w:rsidRPr="0021481A">
        <w:rPr>
          <w:rStyle w:val="Incipit"/>
          <w:lang w:val="pt-PT"/>
        </w:rPr>
        <w:t>Emitte spiritum</w:t>
      </w:r>
      <w:r w:rsidRPr="0021481A">
        <w:rPr>
          <w:lang w:val="pt-PT"/>
        </w:rPr>
        <w:t>.</w:t>
      </w:r>
    </w:p>
    <w:p w:rsidR="003F4464" w:rsidRPr="0021481A" w:rsidRDefault="003F4464" w:rsidP="00CD7320">
      <w:pPr>
        <w:rPr>
          <w:lang w:val="it-IT"/>
        </w:rPr>
      </w:pPr>
      <w:r w:rsidRPr="0021481A">
        <w:rPr>
          <w:rStyle w:val="Time1"/>
          <w:lang w:val="pt-PT"/>
        </w:rPr>
        <w:lastRenderedPageBreak/>
        <w:t>Ad laudes</w:t>
      </w:r>
      <w:r w:rsidRPr="0021481A">
        <w:rPr>
          <w:lang w:val="pt-PT"/>
        </w:rPr>
        <w:t xml:space="preserve"> AN </w:t>
      </w:r>
      <w:r w:rsidRPr="0021481A">
        <w:rPr>
          <w:rStyle w:val="Incipit"/>
          <w:lang w:val="pt-PT"/>
        </w:rPr>
        <w:t>Dum complerentur</w:t>
      </w:r>
      <w:r w:rsidRPr="0021481A">
        <w:rPr>
          <w:lang w:val="pt-PT"/>
        </w:rPr>
        <w:t xml:space="preserve">. AN </w:t>
      </w:r>
      <w:r w:rsidRPr="0021481A">
        <w:rPr>
          <w:rStyle w:val="Incipit"/>
          <w:lang w:val="pt-PT"/>
        </w:rPr>
        <w:t>Spiritus domini</w:t>
      </w:r>
      <w:r w:rsidRPr="0021481A">
        <w:rPr>
          <w:lang w:val="pt-PT"/>
        </w:rPr>
        <w:t xml:space="preserve">. AN </w:t>
      </w:r>
      <w:r w:rsidRPr="0021481A">
        <w:rPr>
          <w:rStyle w:val="Incipit"/>
          <w:lang w:val="pt-PT"/>
        </w:rPr>
        <w:t>Repleti sunt</w:t>
      </w:r>
      <w:r w:rsidRPr="0021481A">
        <w:rPr>
          <w:lang w:val="pt-PT"/>
        </w:rPr>
        <w:t xml:space="preserve">. AN </w:t>
      </w:r>
      <w:r w:rsidRPr="0021481A">
        <w:rPr>
          <w:rStyle w:val="Incipit"/>
          <w:lang w:val="pt-PT"/>
        </w:rPr>
        <w:t>Fontes et omnia</w:t>
      </w:r>
      <w:r w:rsidRPr="0021481A">
        <w:rPr>
          <w:lang w:val="pt-PT"/>
        </w:rPr>
        <w:t xml:space="preserve">. AN </w:t>
      </w:r>
      <w:r w:rsidRPr="0021481A">
        <w:rPr>
          <w:rStyle w:val="Incipit"/>
          <w:lang w:val="pt-PT"/>
        </w:rPr>
        <w:t>Loquebantur variis</w:t>
      </w:r>
      <w:r w:rsidRPr="0021481A">
        <w:rPr>
          <w:lang w:val="pt-PT"/>
        </w:rPr>
        <w:t xml:space="preserve">. CP </w:t>
      </w:r>
      <w:r w:rsidRPr="0021481A">
        <w:rPr>
          <w:rStyle w:val="Incipit"/>
          <w:lang w:val="pt-PT"/>
        </w:rPr>
        <w:t>Dum complerentur</w:t>
      </w:r>
      <w:r w:rsidRPr="0021481A">
        <w:rPr>
          <w:lang w:val="pt-PT"/>
        </w:rPr>
        <w:t xml:space="preserve">. VS </w:t>
      </w:r>
      <w:r w:rsidRPr="0021481A">
        <w:rPr>
          <w:rStyle w:val="Incipit"/>
          <w:lang w:val="pt-PT"/>
        </w:rPr>
        <w:t>Spiritus domini</w:t>
      </w:r>
      <w:r w:rsidRPr="0021481A">
        <w:rPr>
          <w:lang w:val="pt-PT"/>
        </w:rPr>
        <w:t xml:space="preserve">. AB </w:t>
      </w:r>
      <w:r w:rsidRPr="0021481A">
        <w:rPr>
          <w:rStyle w:val="Incipit"/>
          <w:lang w:val="pt-PT"/>
        </w:rPr>
        <w:t>Accipite spiritum</w:t>
      </w:r>
      <w:r w:rsidRPr="0021481A">
        <w:rPr>
          <w:lang w:val="pt-PT"/>
        </w:rPr>
        <w:t xml:space="preserve">. </w:t>
      </w:r>
      <w:r w:rsidRPr="0021481A">
        <w:rPr>
          <w:lang w:val="it-IT"/>
        </w:rPr>
        <w:t xml:space="preserve">Sequitur OR </w:t>
      </w:r>
      <w:r w:rsidRPr="0021481A">
        <w:rPr>
          <w:rStyle w:val="Incipit"/>
          <w:lang w:val="it-IT"/>
        </w:rPr>
        <w:t>Deus qui hodierna die</w:t>
      </w:r>
      <w:r w:rsidRPr="0021481A">
        <w:rPr>
          <w:lang w:val="it-IT"/>
        </w:rPr>
        <w:t>.</w:t>
      </w:r>
    </w:p>
    <w:p w:rsidR="003F4464" w:rsidRPr="0021481A" w:rsidRDefault="003F4464" w:rsidP="00CD7320">
      <w:pPr>
        <w:rPr>
          <w:lang w:val="it-IT"/>
        </w:rPr>
      </w:pPr>
      <w:r w:rsidRPr="0021481A">
        <w:rPr>
          <w:rStyle w:val="Time1"/>
          <w:lang w:val="it-IT"/>
        </w:rPr>
        <w:t>Ad primam</w:t>
      </w:r>
      <w:r w:rsidRPr="0021481A">
        <w:rPr>
          <w:lang w:val="it-IT"/>
        </w:rPr>
        <w:t xml:space="preserve"> HY </w:t>
      </w:r>
      <w:r w:rsidRPr="0021481A">
        <w:rPr>
          <w:rStyle w:val="Incipit"/>
          <w:lang w:val="it-IT"/>
        </w:rPr>
        <w:t>Veni creator</w:t>
      </w:r>
      <w:r w:rsidRPr="0021481A">
        <w:rPr>
          <w:lang w:val="it-IT"/>
        </w:rPr>
        <w:t xml:space="preserve"> cantetur per totum. </w:t>
      </w:r>
      <w:r w:rsidRPr="0021481A">
        <w:rPr>
          <w:lang w:val="fr-FR"/>
        </w:rPr>
        <w:t xml:space="preserve">AN </w:t>
      </w:r>
      <w:r w:rsidRPr="0021481A">
        <w:rPr>
          <w:rStyle w:val="Incipit"/>
          <w:lang w:val="fr-FR"/>
        </w:rPr>
        <w:t>Veni sancte</w:t>
      </w:r>
      <w:r w:rsidRPr="0021481A">
        <w:rPr>
          <w:lang w:val="fr-FR"/>
        </w:rPr>
        <w:t xml:space="preserve">. CP </w:t>
      </w:r>
      <w:r w:rsidRPr="0021481A">
        <w:rPr>
          <w:rStyle w:val="Incipit"/>
          <w:lang w:val="fr-FR"/>
        </w:rPr>
        <w:t>Apparuerunt apostolis</w:t>
      </w:r>
      <w:r w:rsidRPr="0021481A">
        <w:rPr>
          <w:lang w:val="fr-FR"/>
        </w:rPr>
        <w:t xml:space="preserve">. </w:t>
      </w:r>
      <w:r w:rsidRPr="0021481A">
        <w:rPr>
          <w:lang w:val="it-IT"/>
        </w:rPr>
        <w:t xml:space="preserve">RB </w:t>
      </w:r>
      <w:r w:rsidRPr="0021481A">
        <w:rPr>
          <w:rStyle w:val="Incipit"/>
          <w:lang w:val="it-IT"/>
        </w:rPr>
        <w:t>Christe fili dei</w:t>
      </w:r>
      <w:r w:rsidRPr="0021481A">
        <w:rPr>
          <w:lang w:val="it-IT"/>
        </w:rPr>
        <w:t xml:space="preserve">. RV </w:t>
      </w:r>
      <w:r w:rsidRPr="0021481A">
        <w:rPr>
          <w:rStyle w:val="Incipit"/>
          <w:lang w:val="it-IT"/>
        </w:rPr>
        <w:t>Qui (147rb) sedes</w:t>
      </w:r>
      <w:r w:rsidRPr="0021481A">
        <w:rPr>
          <w:lang w:val="it-IT"/>
        </w:rPr>
        <w:t xml:space="preserve">. RV </w:t>
      </w:r>
      <w:r w:rsidRPr="0021481A">
        <w:rPr>
          <w:rStyle w:val="Incipit"/>
          <w:lang w:val="it-IT"/>
        </w:rPr>
        <w:t>Gloria patri</w:t>
      </w:r>
      <w:r w:rsidRPr="0021481A">
        <w:rPr>
          <w:lang w:val="it-IT"/>
        </w:rPr>
        <w:t xml:space="preserve">. VS </w:t>
      </w:r>
      <w:r w:rsidRPr="0021481A">
        <w:rPr>
          <w:rStyle w:val="Incipit"/>
          <w:lang w:val="it-IT"/>
        </w:rPr>
        <w:t>Emitte spiritum</w:t>
      </w:r>
      <w:r w:rsidRPr="0021481A">
        <w:rPr>
          <w:lang w:val="it-IT"/>
        </w:rPr>
        <w:t xml:space="preserve">. OR </w:t>
      </w:r>
      <w:r w:rsidR="00FC2EBD" w:rsidRPr="0021481A">
        <w:rPr>
          <w:rStyle w:val="Incipit"/>
          <w:lang w:val="it-IT"/>
        </w:rPr>
        <w:t>Deus qui |hodiernam diem::hodierna die|</w:t>
      </w:r>
      <w:r w:rsidR="00FC2EBD" w:rsidRPr="0021481A">
        <w:rPr>
          <w:lang w:val="it-IT"/>
        </w:rPr>
        <w:t>.</w:t>
      </w:r>
    </w:p>
    <w:p w:rsidR="00FC2EBD" w:rsidRPr="0021481A" w:rsidRDefault="003B53EE" w:rsidP="00CD7320">
      <w:pPr>
        <w:rPr>
          <w:lang w:val="it-IT"/>
        </w:rPr>
      </w:pPr>
      <w:r w:rsidRPr="0021481A">
        <w:rPr>
          <w:rStyle w:val="Time1"/>
          <w:lang w:val="it-IT"/>
        </w:rPr>
        <w:t>Ad tertiam</w:t>
      </w:r>
      <w:r w:rsidRPr="0021481A">
        <w:rPr>
          <w:lang w:val="it-IT"/>
        </w:rPr>
        <w:t xml:space="preserve"> HY </w:t>
      </w:r>
      <w:r w:rsidRPr="0021481A">
        <w:rPr>
          <w:rStyle w:val="Incipit"/>
          <w:lang w:val="it-IT"/>
        </w:rPr>
        <w:t>Veni creator</w:t>
      </w:r>
      <w:r w:rsidRPr="0021481A">
        <w:rPr>
          <w:lang w:val="it-IT"/>
        </w:rPr>
        <w:t xml:space="preserve"> per totum cantetur. AN </w:t>
      </w:r>
      <w:r w:rsidRPr="0021481A">
        <w:rPr>
          <w:rStyle w:val="Incipit"/>
          <w:lang w:val="it-IT"/>
        </w:rPr>
        <w:t>Veni sancte spiritus</w:t>
      </w:r>
      <w:r w:rsidRPr="0021481A">
        <w:rPr>
          <w:lang w:val="it-IT"/>
        </w:rPr>
        <w:t xml:space="preserve">. CP </w:t>
      </w:r>
      <w:r w:rsidRPr="0021481A">
        <w:rPr>
          <w:rStyle w:val="Incipit"/>
          <w:lang w:val="it-IT"/>
        </w:rPr>
        <w:t>Repleti sunt omnes</w:t>
      </w:r>
      <w:r w:rsidRPr="0021481A">
        <w:rPr>
          <w:lang w:val="it-IT"/>
        </w:rPr>
        <w:t xml:space="preserve">. RB </w:t>
      </w:r>
      <w:r w:rsidRPr="0021481A">
        <w:rPr>
          <w:rStyle w:val="Incipit"/>
          <w:lang w:val="it-IT"/>
        </w:rPr>
        <w:t>Loquebantur variis linguis</w:t>
      </w:r>
      <w:r w:rsidRPr="0021481A">
        <w:rPr>
          <w:lang w:val="it-IT"/>
        </w:rPr>
        <w:t xml:space="preserve">. RV </w:t>
      </w:r>
      <w:r w:rsidRPr="0021481A">
        <w:rPr>
          <w:rStyle w:val="Incipit"/>
          <w:lang w:val="it-IT"/>
        </w:rPr>
        <w:t>Magnalia dei</w:t>
      </w:r>
      <w:r w:rsidRPr="0021481A">
        <w:rPr>
          <w:lang w:val="it-IT"/>
        </w:rPr>
        <w:t xml:space="preserve">. RV </w:t>
      </w:r>
      <w:r w:rsidRPr="0021481A">
        <w:rPr>
          <w:rStyle w:val="Incipit"/>
          <w:lang w:val="it-IT"/>
        </w:rPr>
        <w:t>Gloria patri</w:t>
      </w:r>
      <w:r w:rsidRPr="0021481A">
        <w:rPr>
          <w:lang w:val="it-IT"/>
        </w:rPr>
        <w:t xml:space="preserve">. VS </w:t>
      </w:r>
      <w:r w:rsidRPr="0021481A">
        <w:rPr>
          <w:rStyle w:val="Incipit"/>
          <w:lang w:val="it-IT"/>
        </w:rPr>
        <w:t>%D::Emitte spiritum%</w:t>
      </w:r>
      <w:r w:rsidRPr="0021481A">
        <w:rPr>
          <w:lang w:val="it-IT"/>
        </w:rPr>
        <w:t xml:space="preserve">. [VS] </w:t>
      </w:r>
      <w:r w:rsidRPr="0021481A">
        <w:rPr>
          <w:rStyle w:val="Incipit"/>
          <w:lang w:val="it-IT"/>
        </w:rPr>
        <w:t>Spiritus paracletus</w:t>
      </w:r>
      <w:r w:rsidRPr="0021481A">
        <w:rPr>
          <w:lang w:val="it-IT"/>
        </w:rPr>
        <w:t xml:space="preserve">. OR </w:t>
      </w:r>
      <w:r w:rsidRPr="0021481A">
        <w:rPr>
          <w:rStyle w:val="Incipit"/>
          <w:lang w:val="it-IT"/>
        </w:rPr>
        <w:t>Deus qui hodierna</w:t>
      </w:r>
      <w:r w:rsidRPr="0021481A">
        <w:rPr>
          <w:lang w:val="it-IT"/>
        </w:rPr>
        <w:t>.</w:t>
      </w:r>
    </w:p>
    <w:p w:rsidR="003B53EE" w:rsidRPr="0021481A" w:rsidRDefault="003B53EE" w:rsidP="00CD7320">
      <w:pPr>
        <w:rPr>
          <w:lang w:val="it-IT"/>
        </w:rPr>
      </w:pPr>
      <w:r w:rsidRPr="0021481A">
        <w:rPr>
          <w:rStyle w:val="Time1"/>
          <w:lang w:val="it-IT"/>
        </w:rPr>
        <w:t>[Ad missam]</w:t>
      </w:r>
      <w:r w:rsidRPr="0021481A">
        <w:rPr>
          <w:lang w:val="it-IT"/>
        </w:rPr>
        <w:t xml:space="preserve"> Sequitur IN </w:t>
      </w:r>
      <w:r w:rsidRPr="0021481A">
        <w:rPr>
          <w:rStyle w:val="Incipit"/>
          <w:lang w:val="it-IT"/>
        </w:rPr>
        <w:t>Spiritus domini replevit</w:t>
      </w:r>
      <w:r w:rsidRPr="0021481A">
        <w:rPr>
          <w:lang w:val="it-IT"/>
        </w:rPr>
        <w:t xml:space="preserve">. Sollemne [KY] </w:t>
      </w:r>
      <w:r w:rsidRPr="0021481A">
        <w:rPr>
          <w:rStyle w:val="Incipit"/>
          <w:lang w:val="it-IT"/>
        </w:rPr>
        <w:t>Kyrie</w:t>
      </w:r>
      <w:r w:rsidRPr="0021481A">
        <w:rPr>
          <w:lang w:val="it-IT"/>
        </w:rPr>
        <w:t xml:space="preserve"> cum [GL] </w:t>
      </w:r>
      <w:r w:rsidRPr="0021481A">
        <w:rPr>
          <w:rStyle w:val="Incipit"/>
          <w:lang w:val="it-IT"/>
        </w:rPr>
        <w:t>Gloria in excelsis</w:t>
      </w:r>
      <w:r w:rsidRPr="0021481A">
        <w:rPr>
          <w:lang w:val="it-IT"/>
        </w:rPr>
        <w:t xml:space="preserve">. Tantum una dicatur ORCL </w:t>
      </w:r>
      <w:r w:rsidRPr="0021481A">
        <w:rPr>
          <w:rStyle w:val="Incipit"/>
          <w:lang w:val="it-IT"/>
        </w:rPr>
        <w:t>Deus qui hodierna die</w:t>
      </w:r>
      <w:r w:rsidRPr="0021481A">
        <w:rPr>
          <w:lang w:val="it-IT"/>
        </w:rPr>
        <w:t xml:space="preserve">. EP </w:t>
      </w:r>
      <w:r w:rsidRPr="0021481A">
        <w:rPr>
          <w:rStyle w:val="Incipit"/>
          <w:lang w:val="it-IT"/>
        </w:rPr>
        <w:t>Dum complerentur dies</w:t>
      </w:r>
      <w:r w:rsidRPr="0021481A">
        <w:rPr>
          <w:lang w:val="it-IT"/>
        </w:rPr>
        <w:t xml:space="preserve">. [AL] </w:t>
      </w:r>
      <w:r w:rsidRPr="0021481A">
        <w:rPr>
          <w:rStyle w:val="Incipit"/>
          <w:lang w:val="it-IT"/>
        </w:rPr>
        <w:t>Alleluia</w:t>
      </w:r>
      <w:r w:rsidRPr="0021481A">
        <w:rPr>
          <w:lang w:val="it-IT"/>
        </w:rPr>
        <w:t xml:space="preserve"> incipiant duo </w:t>
      </w:r>
      <w:r w:rsidRPr="0021481A">
        <w:rPr>
          <w:rStyle w:val="Funktion"/>
          <w:lang w:val="it-IT"/>
        </w:rPr>
        <w:t>pueri</w:t>
      </w:r>
      <w:r w:rsidRPr="0021481A">
        <w:rPr>
          <w:lang w:val="it-IT"/>
        </w:rPr>
        <w:t xml:space="preserve">. Et </w:t>
      </w:r>
      <w:r w:rsidRPr="0021481A">
        <w:rPr>
          <w:rStyle w:val="Funktion"/>
          <w:lang w:val="it-IT"/>
        </w:rPr>
        <w:t>chorus</w:t>
      </w:r>
      <w:r w:rsidRPr="0021481A">
        <w:rPr>
          <w:lang w:val="it-IT"/>
        </w:rPr>
        <w:t xml:space="preserve"> repetat cum finali. Item </w:t>
      </w:r>
      <w:r w:rsidRPr="0021481A">
        <w:rPr>
          <w:rStyle w:val="Funktion"/>
          <w:lang w:val="it-IT"/>
        </w:rPr>
        <w:t>chorus</w:t>
      </w:r>
      <w:r w:rsidRPr="0021481A">
        <w:rPr>
          <w:lang w:val="it-IT"/>
        </w:rPr>
        <w:t xml:space="preserve"> stando cantet ALV </w:t>
      </w:r>
      <w:r w:rsidRPr="0021481A">
        <w:rPr>
          <w:rStyle w:val="Incipit"/>
          <w:lang w:val="it-IT"/>
        </w:rPr>
        <w:t>Veni sancte spiritus</w:t>
      </w:r>
      <w:r w:rsidRPr="0021481A">
        <w:rPr>
          <w:lang w:val="it-IT"/>
        </w:rPr>
        <w:t>. Interim pulsatur cum duabus magnis campanis</w:t>
      </w:r>
      <w:r w:rsidR="001A33D3" w:rsidRPr="0021481A">
        <w:rPr>
          <w:lang w:val="it-IT"/>
        </w:rPr>
        <w:t xml:space="preserve">. Et columba in circulo (147va) de tabuli dimittatur. Et circul%D::is%$E::us$ candelis ardentibus ornetur. Sequitur SE </w:t>
      </w:r>
      <w:r w:rsidR="001A33D3" w:rsidRPr="0021481A">
        <w:rPr>
          <w:rStyle w:val="Incipit"/>
          <w:lang w:val="it-IT"/>
        </w:rPr>
        <w:t>Sancti spiritus adsit nobis</w:t>
      </w:r>
      <w:r w:rsidR="001A33D3" w:rsidRPr="0021481A">
        <w:rPr>
          <w:lang w:val="it-IT"/>
        </w:rPr>
        <w:t xml:space="preserve">. EV </w:t>
      </w:r>
      <w:r w:rsidR="001A33D3" w:rsidRPr="0021481A">
        <w:rPr>
          <w:rStyle w:val="Incipit"/>
          <w:lang w:val="it-IT"/>
        </w:rPr>
        <w:t>Si quis diligit me</w:t>
      </w:r>
      <w:r w:rsidR="001A33D3" w:rsidRPr="0021481A">
        <w:rPr>
          <w:lang w:val="it-IT"/>
        </w:rPr>
        <w:t xml:space="preserve">. [CR] </w:t>
      </w:r>
      <w:r w:rsidR="001A33D3" w:rsidRPr="0021481A">
        <w:rPr>
          <w:rStyle w:val="Incipit"/>
          <w:lang w:val="it-IT"/>
        </w:rPr>
        <w:t>Credo in unum</w:t>
      </w:r>
      <w:r w:rsidR="001A33D3" w:rsidRPr="0021481A">
        <w:rPr>
          <w:lang w:val="it-IT"/>
        </w:rPr>
        <w:t xml:space="preserve">. OF </w:t>
      </w:r>
      <w:r w:rsidR="001A33D3" w:rsidRPr="0021481A">
        <w:rPr>
          <w:rStyle w:val="Incipit"/>
          <w:lang w:val="it-IT"/>
        </w:rPr>
        <w:t>Confirma hoc</w:t>
      </w:r>
      <w:r w:rsidR="001A33D3" w:rsidRPr="0021481A">
        <w:rPr>
          <w:lang w:val="it-IT"/>
        </w:rPr>
        <w:t xml:space="preserve">. </w:t>
      </w:r>
      <w:r w:rsidR="001A33D3" w:rsidRPr="0021481A">
        <w:rPr>
          <w:lang w:val="fr-FR"/>
        </w:rPr>
        <w:t xml:space="preserve">PF </w:t>
      </w:r>
      <w:r w:rsidR="001A33D3" w:rsidRPr="0021481A">
        <w:rPr>
          <w:rStyle w:val="Incipit"/>
          <w:lang w:val="fr-FR"/>
        </w:rPr>
        <w:t>Qui ascendens</w:t>
      </w:r>
      <w:r w:rsidR="001A33D3" w:rsidRPr="0021481A">
        <w:rPr>
          <w:lang w:val="fr-FR"/>
        </w:rPr>
        <w:t xml:space="preserve">. [SA] </w:t>
      </w:r>
      <w:r w:rsidR="001A33D3" w:rsidRPr="0021481A">
        <w:rPr>
          <w:rStyle w:val="Incipit"/>
          <w:lang w:val="fr-FR"/>
        </w:rPr>
        <w:t>Sanctus sanctus</w:t>
      </w:r>
      <w:r w:rsidR="001A33D3" w:rsidRPr="0021481A">
        <w:rPr>
          <w:lang w:val="fr-FR"/>
        </w:rPr>
        <w:t xml:space="preserve">. [AG] </w:t>
      </w:r>
      <w:r w:rsidR="001A33D3" w:rsidRPr="0021481A">
        <w:rPr>
          <w:rStyle w:val="Incipit"/>
          <w:lang w:val="fr-FR"/>
        </w:rPr>
        <w:t>Agnus dei</w:t>
      </w:r>
      <w:r w:rsidR="001A33D3" w:rsidRPr="0021481A">
        <w:rPr>
          <w:lang w:val="fr-FR"/>
        </w:rPr>
        <w:t xml:space="preserve">. [VAR] </w:t>
      </w:r>
      <w:r w:rsidR="001A33D3" w:rsidRPr="0021481A">
        <w:rPr>
          <w:rStyle w:val="Incipit"/>
          <w:lang w:val="fr-FR"/>
        </w:rPr>
        <w:t>Communicante</w:t>
      </w:r>
      <w:r w:rsidR="00E81A3B" w:rsidRPr="0021481A">
        <w:rPr>
          <w:rStyle w:val="Incipit"/>
          <w:lang w:val="fr-FR"/>
        </w:rPr>
        <w:t>s</w:t>
      </w:r>
      <w:r w:rsidR="001A33D3" w:rsidRPr="0021481A">
        <w:rPr>
          <w:rStyle w:val="Incipit"/>
          <w:lang w:val="fr-FR"/>
        </w:rPr>
        <w:t xml:space="preserve"> et diem</w:t>
      </w:r>
      <w:r w:rsidR="001A33D3" w:rsidRPr="0021481A">
        <w:rPr>
          <w:lang w:val="fr-FR"/>
        </w:rPr>
        <w:t xml:space="preserve">. Et [VAR] </w:t>
      </w:r>
      <w:r w:rsidR="001A33D3" w:rsidRPr="0021481A">
        <w:rPr>
          <w:rStyle w:val="Incipit"/>
          <w:lang w:val="fr-FR"/>
        </w:rPr>
        <w:t>Hanc igitur</w:t>
      </w:r>
      <w:r w:rsidR="001A33D3" w:rsidRPr="0021481A">
        <w:rPr>
          <w:lang w:val="fr-FR"/>
        </w:rPr>
        <w:t xml:space="preserve">. CO </w:t>
      </w:r>
      <w:r w:rsidR="001A33D3" w:rsidRPr="0021481A">
        <w:rPr>
          <w:rStyle w:val="Incipit"/>
          <w:lang w:val="fr-FR"/>
        </w:rPr>
        <w:t>Factus est repente</w:t>
      </w:r>
      <w:r w:rsidR="001A33D3" w:rsidRPr="0021481A">
        <w:rPr>
          <w:lang w:val="fr-FR"/>
        </w:rPr>
        <w:t xml:space="preserve"> cum [IM] </w:t>
      </w:r>
      <w:r w:rsidR="001A33D3" w:rsidRPr="0021481A">
        <w:rPr>
          <w:rStyle w:val="Incipit"/>
          <w:lang w:val="fr-FR"/>
        </w:rPr>
        <w:t>Ite</w:t>
      </w:r>
      <w:r w:rsidR="001A33D3" w:rsidRPr="0021481A">
        <w:rPr>
          <w:lang w:val="fr-FR"/>
        </w:rPr>
        <w:t xml:space="preserve">. </w:t>
      </w:r>
      <w:r w:rsidR="001A33D3" w:rsidRPr="0021481A">
        <w:rPr>
          <w:lang w:val="it-IT"/>
        </w:rPr>
        <w:t xml:space="preserve">[TP] </w:t>
      </w:r>
      <w:r w:rsidR="001A33D3" w:rsidRPr="0021481A">
        <w:rPr>
          <w:rStyle w:val="Incipit"/>
          <w:lang w:val="it-IT"/>
        </w:rPr>
        <w:t>Deo servite spiritus sanctus</w:t>
      </w:r>
      <w:r w:rsidR="001A33D3" w:rsidRPr="0021481A">
        <w:rPr>
          <w:lang w:val="it-IT"/>
        </w:rPr>
        <w:t xml:space="preserve"> et cetera.</w:t>
      </w:r>
    </w:p>
    <w:p w:rsidR="006D696F" w:rsidRPr="0021481A" w:rsidRDefault="006D696F" w:rsidP="00CD7320">
      <w:pPr>
        <w:rPr>
          <w:lang w:val="pt-PT"/>
        </w:rPr>
      </w:pPr>
      <w:r w:rsidRPr="0021481A">
        <w:rPr>
          <w:rStyle w:val="Time1"/>
          <w:lang w:val="it-IT"/>
        </w:rPr>
        <w:t>Ad sextam</w:t>
      </w:r>
      <w:r w:rsidRPr="0021481A">
        <w:rPr>
          <w:lang w:val="it-IT"/>
        </w:rPr>
        <w:t xml:space="preserve"> HY </w:t>
      </w:r>
      <w:r w:rsidRPr="0021481A">
        <w:rPr>
          <w:rStyle w:val="Incipit"/>
          <w:lang w:val="it-IT"/>
        </w:rPr>
        <w:t>Veni creator</w:t>
      </w:r>
      <w:r w:rsidRPr="0021481A">
        <w:rPr>
          <w:lang w:val="it-IT"/>
        </w:rPr>
        <w:t xml:space="preserve"> per totum. </w:t>
      </w:r>
      <w:r w:rsidRPr="0021481A">
        <w:rPr>
          <w:lang w:val="pt-PT"/>
        </w:rPr>
        <w:t xml:space="preserve">AN </w:t>
      </w:r>
      <w:r w:rsidRPr="0021481A">
        <w:rPr>
          <w:rStyle w:val="Incipit"/>
          <w:lang w:val="pt-PT"/>
        </w:rPr>
        <w:t>Veni sancte</w:t>
      </w:r>
      <w:r w:rsidRPr="0021481A">
        <w:rPr>
          <w:lang w:val="pt-PT"/>
        </w:rPr>
        <w:t xml:space="preserve">. CP </w:t>
      </w:r>
      <w:r w:rsidRPr="0021481A">
        <w:rPr>
          <w:rStyle w:val="Incipit"/>
          <w:lang w:val="pt-PT"/>
        </w:rPr>
        <w:t>Facta autem</w:t>
      </w:r>
      <w:r w:rsidRPr="0021481A">
        <w:rPr>
          <w:lang w:val="pt-PT"/>
        </w:rPr>
        <w:t xml:space="preserve">. RB </w:t>
      </w:r>
      <w:r w:rsidRPr="0021481A">
        <w:rPr>
          <w:rStyle w:val="Incipit"/>
          <w:lang w:val="pt-PT"/>
        </w:rPr>
        <w:t>Spiritus paracletus</w:t>
      </w:r>
      <w:r w:rsidRPr="0021481A">
        <w:rPr>
          <w:lang w:val="pt-PT"/>
        </w:rPr>
        <w:t xml:space="preserve">. RV </w:t>
      </w:r>
      <w:r w:rsidRPr="0021481A">
        <w:rPr>
          <w:rStyle w:val="Incipit"/>
          <w:lang w:val="pt-PT"/>
        </w:rPr>
        <w:t>Ille me docebit</w:t>
      </w:r>
      <w:r w:rsidRPr="0021481A">
        <w:rPr>
          <w:lang w:val="pt-PT"/>
        </w:rPr>
        <w:t xml:space="preserve">. RV </w:t>
      </w:r>
      <w:r w:rsidRPr="0021481A">
        <w:rPr>
          <w:rStyle w:val="Incipit"/>
          <w:lang w:val="pt-PT"/>
        </w:rPr>
        <w:t>Gloria patri</w:t>
      </w:r>
      <w:r w:rsidRPr="0021481A">
        <w:rPr>
          <w:lang w:val="pt-PT"/>
        </w:rPr>
        <w:t xml:space="preserve">. VS </w:t>
      </w:r>
      <w:r w:rsidRPr="0021481A">
        <w:rPr>
          <w:rStyle w:val="Incipit"/>
          <w:lang w:val="pt-PT"/>
        </w:rPr>
        <w:t>Emitte spiritum tuum</w:t>
      </w:r>
      <w:r w:rsidRPr="0021481A">
        <w:rPr>
          <w:lang w:val="pt-PT"/>
        </w:rPr>
        <w:t>.</w:t>
      </w:r>
      <w:r w:rsidR="00B733F9" w:rsidRPr="0021481A">
        <w:rPr>
          <w:lang w:val="pt-PT"/>
        </w:rPr>
        <w:t xml:space="preserve"> OR </w:t>
      </w:r>
      <w:r w:rsidR="00B733F9" w:rsidRPr="0021481A">
        <w:rPr>
          <w:rStyle w:val="Incipit"/>
          <w:lang w:val="pt-PT"/>
        </w:rPr>
        <w:t>Deus qui hodierna</w:t>
      </w:r>
      <w:r w:rsidR="00B733F9" w:rsidRPr="0021481A">
        <w:rPr>
          <w:lang w:val="pt-PT"/>
        </w:rPr>
        <w:t>.</w:t>
      </w:r>
    </w:p>
    <w:p w:rsidR="00B733F9" w:rsidRPr="0021481A" w:rsidRDefault="00B733F9" w:rsidP="00CD7320">
      <w:pPr>
        <w:rPr>
          <w:lang w:val="it-IT"/>
        </w:rPr>
      </w:pPr>
      <w:r w:rsidRPr="0021481A">
        <w:rPr>
          <w:rStyle w:val="Time1"/>
          <w:lang w:val="it-IT"/>
        </w:rPr>
        <w:t>Ad nonam</w:t>
      </w:r>
      <w:r w:rsidRPr="0021481A">
        <w:rPr>
          <w:lang w:val="it-IT"/>
        </w:rPr>
        <w:t xml:space="preserve"> HY </w:t>
      </w:r>
      <w:r w:rsidRPr="0021481A">
        <w:rPr>
          <w:rStyle w:val="Incipit"/>
          <w:lang w:val="it-IT"/>
        </w:rPr>
        <w:t>Veni creator</w:t>
      </w:r>
      <w:r w:rsidRPr="0021481A">
        <w:rPr>
          <w:lang w:val="it-IT"/>
        </w:rPr>
        <w:t xml:space="preserve"> per totum cantetur. AN </w:t>
      </w:r>
      <w:r w:rsidRPr="0021481A">
        <w:rPr>
          <w:rStyle w:val="Incipit"/>
          <w:lang w:val="it-IT"/>
        </w:rPr>
        <w:t>Veni sancte</w:t>
      </w:r>
      <w:r w:rsidRPr="0021481A">
        <w:rPr>
          <w:lang w:val="it-IT"/>
        </w:rPr>
        <w:t xml:space="preserve">. CP </w:t>
      </w:r>
      <w:r w:rsidRPr="0021481A">
        <w:rPr>
          <w:rStyle w:val="Incipit"/>
          <w:lang w:val="it-IT"/>
        </w:rPr>
        <w:t xml:space="preserve">Eccelsia </w:t>
      </w:r>
      <w:r w:rsidR="00A8055D" w:rsidRPr="0021481A">
        <w:rPr>
          <w:rStyle w:val="Incipit"/>
          <w:lang w:val="it-IT"/>
        </w:rPr>
        <w:t>|</w:t>
      </w:r>
      <w:r w:rsidRPr="0021481A">
        <w:rPr>
          <w:rStyle w:val="Incipit"/>
          <w:lang w:val="it-IT"/>
        </w:rPr>
        <w:t>crescebit</w:t>
      </w:r>
      <w:r w:rsidR="00A8055D" w:rsidRPr="0021481A">
        <w:rPr>
          <w:rStyle w:val="Incipit"/>
          <w:lang w:val="it-IT"/>
        </w:rPr>
        <w:t>::crescebat|</w:t>
      </w:r>
      <w:r w:rsidRPr="0021481A">
        <w:rPr>
          <w:lang w:val="it-IT"/>
        </w:rPr>
        <w:t xml:space="preserve">. RB </w:t>
      </w:r>
      <w:r w:rsidRPr="0021481A">
        <w:rPr>
          <w:rStyle w:val="Incipit"/>
          <w:lang w:val="it-IT"/>
        </w:rPr>
        <w:t>Emitte spiritum tuum</w:t>
      </w:r>
      <w:r w:rsidRPr="0021481A">
        <w:rPr>
          <w:lang w:val="it-IT"/>
        </w:rPr>
        <w:t xml:space="preserve">. RV </w:t>
      </w:r>
      <w:r w:rsidRPr="0021481A">
        <w:rPr>
          <w:rStyle w:val="Incipit"/>
          <w:lang w:val="it-IT"/>
        </w:rPr>
        <w:t>Et renovabis (147vb) faciem terrae</w:t>
      </w:r>
      <w:r w:rsidRPr="0021481A">
        <w:rPr>
          <w:lang w:val="it-IT"/>
        </w:rPr>
        <w:t xml:space="preserve">. RV </w:t>
      </w:r>
      <w:r w:rsidRPr="0021481A">
        <w:rPr>
          <w:rStyle w:val="Incipit"/>
          <w:lang w:val="it-IT"/>
        </w:rPr>
        <w:t>Gloria patri</w:t>
      </w:r>
      <w:r w:rsidRPr="0021481A">
        <w:rPr>
          <w:lang w:val="it-IT"/>
        </w:rPr>
        <w:t xml:space="preserve">. VS </w:t>
      </w:r>
      <w:r w:rsidRPr="0021481A">
        <w:rPr>
          <w:rStyle w:val="Incipit"/>
          <w:lang w:val="it-IT"/>
        </w:rPr>
        <w:t>Spiritus domini</w:t>
      </w:r>
      <w:r w:rsidRPr="0021481A">
        <w:rPr>
          <w:lang w:val="it-IT"/>
        </w:rPr>
        <w:t xml:space="preserve">. OR </w:t>
      </w:r>
      <w:r w:rsidRPr="0021481A">
        <w:rPr>
          <w:rStyle w:val="Incipit"/>
          <w:lang w:val="it-IT"/>
        </w:rPr>
        <w:t>Deus qui hodierna</w:t>
      </w:r>
      <w:r w:rsidRPr="0021481A">
        <w:rPr>
          <w:lang w:val="it-IT"/>
        </w:rPr>
        <w:t>.</w:t>
      </w:r>
    </w:p>
    <w:p w:rsidR="00B733F9" w:rsidRPr="0021481A" w:rsidRDefault="00B733F9" w:rsidP="00CD7320">
      <w:pPr>
        <w:rPr>
          <w:lang w:val="it-IT"/>
        </w:rPr>
      </w:pPr>
      <w:r w:rsidRPr="0021481A">
        <w:rPr>
          <w:rStyle w:val="Time1"/>
          <w:lang w:val="it-IT"/>
        </w:rPr>
        <w:t>In secunda vespera</w:t>
      </w:r>
      <w:r w:rsidRPr="0021481A">
        <w:rPr>
          <w:lang w:val="it-IT"/>
        </w:rPr>
        <w:t xml:space="preserve"> AN </w:t>
      </w:r>
      <w:r w:rsidRPr="0021481A">
        <w:rPr>
          <w:rStyle w:val="Incipit"/>
          <w:lang w:val="it-IT"/>
        </w:rPr>
        <w:t>Veni sancte spiritus</w:t>
      </w:r>
      <w:r w:rsidRPr="0021481A">
        <w:rPr>
          <w:lang w:val="it-IT"/>
        </w:rPr>
        <w:t xml:space="preserve"> super feriales psalmos [PS] </w:t>
      </w:r>
      <w:r w:rsidRPr="0021481A">
        <w:rPr>
          <w:rStyle w:val="Incipit"/>
          <w:lang w:val="it-IT"/>
        </w:rPr>
        <w:t>Dixit dominus</w:t>
      </w:r>
      <w:r w:rsidRPr="0021481A">
        <w:rPr>
          <w:lang w:val="it-IT"/>
        </w:rPr>
        <w:t>.</w:t>
      </w:r>
      <w:r w:rsidR="00994477" w:rsidRPr="0021481A">
        <w:rPr>
          <w:lang w:val="it-IT"/>
        </w:rPr>
        <w:t xml:space="preserve"> Per </w:t>
      </w:r>
      <w:r w:rsidR="004D6261" w:rsidRPr="0021481A">
        <w:rPr>
          <w:lang w:val="it-IT"/>
        </w:rPr>
        <w:t>i</w:t>
      </w:r>
      <w:r w:rsidR="00994477" w:rsidRPr="0021481A">
        <w:rPr>
          <w:lang w:val="it-IT"/>
        </w:rPr>
        <w:t>s</w:t>
      </w:r>
      <w:r w:rsidR="004D6261" w:rsidRPr="0021481A">
        <w:rPr>
          <w:lang w:val="it-IT"/>
        </w:rPr>
        <w:t xml:space="preserve">tam ebdomadam finitis psalmis cantetur HY </w:t>
      </w:r>
      <w:r w:rsidR="004D6261" w:rsidRPr="0021481A">
        <w:rPr>
          <w:rStyle w:val="Incipit"/>
          <w:lang w:val="it-IT"/>
        </w:rPr>
        <w:t>Veni creator</w:t>
      </w:r>
      <w:r w:rsidR="004D6261" w:rsidRPr="0021481A">
        <w:rPr>
          <w:lang w:val="it-IT"/>
        </w:rPr>
        <w:t xml:space="preserve">. CP </w:t>
      </w:r>
      <w:r w:rsidR="004D6261" w:rsidRPr="0021481A">
        <w:rPr>
          <w:rStyle w:val="Incipit"/>
          <w:lang w:val="it-IT"/>
        </w:rPr>
        <w:t xml:space="preserve">Apparuerunt </w:t>
      </w:r>
      <w:r w:rsidR="00A8055D" w:rsidRPr="0021481A">
        <w:rPr>
          <w:rStyle w:val="Incipit"/>
          <w:lang w:val="it-IT"/>
        </w:rPr>
        <w:t>|</w:t>
      </w:r>
      <w:r w:rsidR="004D6261" w:rsidRPr="0021481A">
        <w:rPr>
          <w:rStyle w:val="Incipit"/>
          <w:lang w:val="it-IT"/>
        </w:rPr>
        <w:t>apostoli</w:t>
      </w:r>
      <w:r w:rsidR="00A8055D" w:rsidRPr="0021481A">
        <w:rPr>
          <w:rStyle w:val="Incipit"/>
          <w:lang w:val="it-IT"/>
        </w:rPr>
        <w:t>::apostolis|</w:t>
      </w:r>
      <w:r w:rsidR="004D6261" w:rsidRPr="0021481A">
        <w:rPr>
          <w:lang w:val="it-IT"/>
        </w:rPr>
        <w:t xml:space="preserve">. VS </w:t>
      </w:r>
      <w:r w:rsidR="004D6261" w:rsidRPr="0021481A">
        <w:rPr>
          <w:rStyle w:val="Incipit"/>
          <w:lang w:val="it-IT"/>
        </w:rPr>
        <w:t>Loquebantur variis</w:t>
      </w:r>
      <w:r w:rsidR="004D6261" w:rsidRPr="0021481A">
        <w:rPr>
          <w:lang w:val="it-IT"/>
        </w:rPr>
        <w:t xml:space="preserve">. AM </w:t>
      </w:r>
      <w:r w:rsidR="004D6261" w:rsidRPr="0021481A">
        <w:rPr>
          <w:rStyle w:val="Incipit"/>
          <w:lang w:val="it-IT"/>
        </w:rPr>
        <w:t>Si quis diligit me</w:t>
      </w:r>
      <w:r w:rsidR="004D6261" w:rsidRPr="0021481A">
        <w:rPr>
          <w:lang w:val="it-IT"/>
        </w:rPr>
        <w:t xml:space="preserve">. Sequitur OR </w:t>
      </w:r>
      <w:r w:rsidR="004D6261" w:rsidRPr="0021481A">
        <w:rPr>
          <w:rStyle w:val="Incipit"/>
          <w:lang w:val="it-IT"/>
        </w:rPr>
        <w:t>Deus qui hodierna</w:t>
      </w:r>
      <w:r w:rsidR="004D6261" w:rsidRPr="0021481A">
        <w:rPr>
          <w:lang w:val="it-IT"/>
        </w:rPr>
        <w:t>.</w:t>
      </w:r>
    </w:p>
    <w:p w:rsidR="004D6261" w:rsidRPr="0021481A" w:rsidRDefault="004D6261" w:rsidP="00CD7320">
      <w:pPr>
        <w:rPr>
          <w:lang w:val="fr-FR"/>
        </w:rPr>
      </w:pPr>
      <w:r w:rsidRPr="0021481A">
        <w:rPr>
          <w:rStyle w:val="Time1"/>
          <w:lang w:val="it-IT"/>
        </w:rPr>
        <w:t>[Ad processionem]</w:t>
      </w:r>
      <w:r w:rsidRPr="0021481A">
        <w:rPr>
          <w:lang w:val="it-IT"/>
        </w:rPr>
        <w:t xml:space="preserve"> Hac nocte et per totam ebdomadam</w:t>
      </w:r>
      <w:r w:rsidR="0074241C" w:rsidRPr="0021481A">
        <w:rPr>
          <w:lang w:val="it-IT"/>
        </w:rPr>
        <w:t xml:space="preserve"> </w:t>
      </w:r>
      <w:r w:rsidR="00054398" w:rsidRPr="0021481A">
        <w:rPr>
          <w:lang w:val="it-IT"/>
        </w:rPr>
        <w:t xml:space="preserve">processio fit ad </w:t>
      </w:r>
      <w:r w:rsidR="00054398" w:rsidRPr="0021481A">
        <w:rPr>
          <w:rStyle w:val="Ort"/>
          <w:lang w:val="it-IT"/>
        </w:rPr>
        <w:t>fontem</w:t>
      </w:r>
      <w:r w:rsidR="00054398" w:rsidRPr="0021481A">
        <w:rPr>
          <w:lang w:val="it-IT"/>
        </w:rPr>
        <w:t xml:space="preserve"> cum AP </w:t>
      </w:r>
      <w:r w:rsidR="00054398" w:rsidRPr="0021481A">
        <w:rPr>
          <w:rStyle w:val="Incipit"/>
          <w:lang w:val="it-IT"/>
        </w:rPr>
        <w:t>Vidi aquam</w:t>
      </w:r>
      <w:r w:rsidR="00054398" w:rsidRPr="0021481A">
        <w:rPr>
          <w:lang w:val="it-IT"/>
        </w:rPr>
        <w:t xml:space="preserve">. </w:t>
      </w:r>
      <w:r w:rsidR="00054398" w:rsidRPr="0021481A">
        <w:rPr>
          <w:rStyle w:val="Funktion"/>
          <w:lang w:val="fr-FR"/>
        </w:rPr>
        <w:t>Sacerdos</w:t>
      </w:r>
      <w:r w:rsidR="00054398" w:rsidRPr="0021481A">
        <w:rPr>
          <w:lang w:val="fr-FR"/>
        </w:rPr>
        <w:t xml:space="preserve"> subiungit VS </w:t>
      </w:r>
      <w:r w:rsidR="00054398" w:rsidRPr="0021481A">
        <w:rPr>
          <w:rStyle w:val="Incipit"/>
          <w:lang w:val="fr-FR"/>
        </w:rPr>
        <w:t>Domine apud te est fons vitae</w:t>
      </w:r>
      <w:r w:rsidR="00054398" w:rsidRPr="0021481A">
        <w:rPr>
          <w:lang w:val="fr-FR"/>
        </w:rPr>
        <w:t xml:space="preserve">. OR </w:t>
      </w:r>
      <w:r w:rsidR="00054398" w:rsidRPr="0021481A">
        <w:rPr>
          <w:rStyle w:val="Incipit"/>
          <w:lang w:val="fr-FR"/>
        </w:rPr>
        <w:t>Deus qui diversitatem</w:t>
      </w:r>
      <w:r w:rsidR="00054398" w:rsidRPr="0021481A">
        <w:rPr>
          <w:lang w:val="fr-FR"/>
        </w:rPr>
        <w:t xml:space="preserve">. Deinde redditur ad </w:t>
      </w:r>
      <w:r w:rsidR="00054398" w:rsidRPr="0021481A">
        <w:rPr>
          <w:rStyle w:val="Ort"/>
          <w:lang w:val="fr-FR"/>
        </w:rPr>
        <w:t>chorum</w:t>
      </w:r>
      <w:r w:rsidR="00054398" w:rsidRPr="0021481A">
        <w:rPr>
          <w:lang w:val="fr-FR"/>
        </w:rPr>
        <w:t xml:space="preserve"> cum RPP </w:t>
      </w:r>
      <w:r w:rsidR="00054398" w:rsidRPr="0021481A">
        <w:rPr>
          <w:rStyle w:val="Incipit"/>
          <w:lang w:val="fr-FR"/>
        </w:rPr>
        <w:t>Repleti sunt omnes</w:t>
      </w:r>
      <w:r w:rsidR="00054398" w:rsidRPr="0021481A">
        <w:rPr>
          <w:lang w:val="fr-FR"/>
        </w:rPr>
        <w:t xml:space="preserve">. Sequitur OR </w:t>
      </w:r>
      <w:r w:rsidR="00054398" w:rsidRPr="0021481A">
        <w:rPr>
          <w:rStyle w:val="Incipit"/>
          <w:lang w:val="fr-FR"/>
        </w:rPr>
        <w:t>Deus qui apostolis tuis</w:t>
      </w:r>
      <w:r w:rsidR="00054398" w:rsidRPr="0021481A">
        <w:rPr>
          <w:lang w:val="fr-FR"/>
        </w:rPr>
        <w:t>.</w:t>
      </w:r>
    </w:p>
    <w:p w:rsidR="00054398" w:rsidRPr="0021481A" w:rsidRDefault="00054398" w:rsidP="00CD7320">
      <w:pPr>
        <w:rPr>
          <w:lang w:val="fr-FR"/>
        </w:rPr>
      </w:pPr>
      <w:r w:rsidRPr="0021481A">
        <w:rPr>
          <w:rStyle w:val="Time1"/>
          <w:lang w:val="fr-FR"/>
        </w:rPr>
        <w:t>Completorium</w:t>
      </w:r>
      <w:r w:rsidRPr="0021481A">
        <w:rPr>
          <w:lang w:val="fr-FR"/>
        </w:rPr>
        <w:t xml:space="preserve"> ut supra.</w:t>
      </w:r>
    </w:p>
    <w:p w:rsidR="00054398" w:rsidRPr="0021481A" w:rsidRDefault="00054398" w:rsidP="00054398">
      <w:pPr>
        <w:pStyle w:val="Titolo1"/>
        <w:rPr>
          <w:lang w:val="fr-FR"/>
        </w:rPr>
      </w:pPr>
      <w:r w:rsidRPr="0021481A">
        <w:rPr>
          <w:lang w:val="fr-FR"/>
        </w:rPr>
        <w:t>KOMMENTAR</w:t>
      </w:r>
    </w:p>
    <w:p w:rsidR="00054398" w:rsidRPr="0021481A" w:rsidRDefault="00A8055D" w:rsidP="00CD7320">
      <w:pPr>
        <w:rPr>
          <w:lang w:val="fr-FR"/>
        </w:rPr>
      </w:pPr>
      <w:r w:rsidRPr="0021481A">
        <w:rPr>
          <w:lang w:val="fr-FR"/>
        </w:rPr>
        <w:t>Quod</w:t>
      </w:r>
      <w:r w:rsidR="00054398" w:rsidRPr="0021481A">
        <w:rPr>
          <w:lang w:val="fr-FR"/>
        </w:rPr>
        <w:t>cumquem festum inciderit infra pente(148ra)costen non potest sollemnius agi quam per unam antiphonam et orationem. Si festum novem lectionum evenerit, differatur usque in sequentem %D::feria% septimanam. Tunc celebrabitur debito modo.</w:t>
      </w:r>
    </w:p>
    <w:p w:rsidR="00054398" w:rsidRPr="0021481A" w:rsidRDefault="00054398" w:rsidP="00054398">
      <w:pPr>
        <w:pStyle w:val="Titolo1"/>
        <w:rPr>
          <w:lang w:val="fr-FR"/>
        </w:rPr>
      </w:pPr>
      <w:r w:rsidRPr="0021481A">
        <w:rPr>
          <w:lang w:val="fr-FR"/>
        </w:rPr>
        <w:lastRenderedPageBreak/>
        <w:t>SECUNDA FERIA</w:t>
      </w:r>
    </w:p>
    <w:p w:rsidR="00054398" w:rsidRPr="0021481A" w:rsidRDefault="00054398" w:rsidP="00CD7320">
      <w:pPr>
        <w:rPr>
          <w:lang w:val="fr-FR"/>
        </w:rPr>
      </w:pPr>
      <w:r w:rsidRPr="0021481A">
        <w:rPr>
          <w:rStyle w:val="Time1"/>
          <w:lang w:val="fr-FR"/>
        </w:rPr>
        <w:t>Ad matutinam</w:t>
      </w:r>
      <w:r w:rsidR="005B606A" w:rsidRPr="0021481A">
        <w:rPr>
          <w:lang w:val="fr-FR"/>
        </w:rPr>
        <w:t xml:space="preserve"> invitato</w:t>
      </w:r>
      <w:r w:rsidRPr="0021481A">
        <w:rPr>
          <w:lang w:val="fr-FR"/>
        </w:rPr>
        <w:t xml:space="preserve">rium cum psalmis et antiphonis quasi in priori nocte per totam ebdomadam cantetur. VS </w:t>
      </w:r>
      <w:r w:rsidRPr="0021481A">
        <w:rPr>
          <w:rStyle w:val="Incipit"/>
          <w:lang w:val="fr-FR"/>
        </w:rPr>
        <w:t>Accipite spiritum sanctum</w:t>
      </w:r>
      <w:r w:rsidRPr="0021481A">
        <w:rPr>
          <w:lang w:val="fr-FR"/>
        </w:rPr>
        <w:t>.</w:t>
      </w:r>
      <w:r w:rsidR="00875F11" w:rsidRPr="0021481A">
        <w:rPr>
          <w:lang w:val="fr-FR"/>
        </w:rPr>
        <w:t xml:space="preserve"> Legitur EV </w:t>
      </w:r>
      <w:r w:rsidR="00736C5C" w:rsidRPr="0021481A">
        <w:rPr>
          <w:rStyle w:val="Incipit"/>
          <w:lang w:val="fr-FR"/>
        </w:rPr>
        <w:t>|</w:t>
      </w:r>
      <w:r w:rsidR="00875F11" w:rsidRPr="0021481A">
        <w:rPr>
          <w:rStyle w:val="Incipit"/>
          <w:lang w:val="fr-FR"/>
        </w:rPr>
        <w:t xml:space="preserve">Si </w:t>
      </w:r>
      <w:r w:rsidR="00736C5C" w:rsidRPr="0021481A">
        <w:rPr>
          <w:rStyle w:val="Incipit"/>
          <w:lang w:val="fr-FR"/>
        </w:rPr>
        <w:t>quis::</w:t>
      </w:r>
      <w:r w:rsidR="00875F11" w:rsidRPr="0021481A">
        <w:rPr>
          <w:rStyle w:val="Incipit"/>
          <w:lang w:val="fr-FR"/>
        </w:rPr>
        <w:t xml:space="preserve">Sic </w:t>
      </w:r>
      <w:r w:rsidR="00736C5C" w:rsidRPr="0021481A">
        <w:rPr>
          <w:rStyle w:val="Incipit"/>
          <w:lang w:val="fr-FR"/>
        </w:rPr>
        <w:t>enim deus| dilexit mundum</w:t>
      </w:r>
      <w:r w:rsidR="00736C5C" w:rsidRPr="0021481A">
        <w:rPr>
          <w:lang w:val="fr-FR"/>
        </w:rPr>
        <w:t xml:space="preserve"> cum tribus responsoriis. RP </w:t>
      </w:r>
      <w:r w:rsidR="00736C5C" w:rsidRPr="0021481A">
        <w:rPr>
          <w:rStyle w:val="Incipit"/>
          <w:lang w:val="fr-FR"/>
        </w:rPr>
        <w:t>Spiritus sanctus</w:t>
      </w:r>
      <w:r w:rsidR="00736C5C" w:rsidRPr="0021481A">
        <w:rPr>
          <w:lang w:val="fr-FR"/>
        </w:rPr>
        <w:t xml:space="preserve">. RP </w:t>
      </w:r>
      <w:r w:rsidR="00736C5C" w:rsidRPr="0021481A">
        <w:rPr>
          <w:rStyle w:val="Incipit"/>
          <w:lang w:val="fr-FR"/>
        </w:rPr>
        <w:t>Iam non dicam</w:t>
      </w:r>
      <w:r w:rsidR="00736C5C" w:rsidRPr="0021481A">
        <w:rPr>
          <w:lang w:val="fr-FR"/>
        </w:rPr>
        <w:t xml:space="preserve">. RP </w:t>
      </w:r>
      <w:r w:rsidR="00736C5C" w:rsidRPr="0021481A">
        <w:rPr>
          <w:rStyle w:val="Incipit"/>
          <w:lang w:val="fr-FR"/>
        </w:rPr>
        <w:t>Apparuerunt</w:t>
      </w:r>
      <w:r w:rsidR="00736C5C" w:rsidRPr="0021481A">
        <w:rPr>
          <w:lang w:val="fr-FR"/>
        </w:rPr>
        <w:t xml:space="preserve">. [TD] </w:t>
      </w:r>
      <w:r w:rsidR="00736C5C" w:rsidRPr="0021481A">
        <w:rPr>
          <w:rStyle w:val="Incipit"/>
          <w:lang w:val="fr-FR"/>
        </w:rPr>
        <w:t>Te deum laudamus</w:t>
      </w:r>
      <w:r w:rsidR="00736C5C" w:rsidRPr="0021481A">
        <w:rPr>
          <w:lang w:val="fr-FR"/>
        </w:rPr>
        <w:t>.</w:t>
      </w:r>
    </w:p>
    <w:p w:rsidR="00736C5C" w:rsidRPr="0021481A" w:rsidRDefault="00736C5C" w:rsidP="00CD7320">
      <w:pPr>
        <w:rPr>
          <w:lang w:val="fr-FR"/>
        </w:rPr>
      </w:pPr>
      <w:r w:rsidRPr="0021481A">
        <w:rPr>
          <w:rStyle w:val="Time1"/>
          <w:lang w:val="fr-FR"/>
        </w:rPr>
        <w:t>Ad laudes</w:t>
      </w:r>
      <w:r w:rsidRPr="0021481A">
        <w:rPr>
          <w:lang w:val="fr-FR"/>
        </w:rPr>
        <w:t xml:space="preserve"> sola cantetur AN </w:t>
      </w:r>
      <w:r w:rsidRPr="0021481A">
        <w:rPr>
          <w:rStyle w:val="Incipit"/>
          <w:lang w:val="fr-FR"/>
        </w:rPr>
        <w:t>Dum complerentur</w:t>
      </w:r>
      <w:r w:rsidRPr="0021481A">
        <w:rPr>
          <w:lang w:val="fr-FR"/>
        </w:rPr>
        <w:t xml:space="preserve">. CP </w:t>
      </w:r>
      <w:r w:rsidRPr="0021481A">
        <w:rPr>
          <w:rStyle w:val="Incipit"/>
          <w:lang w:val="fr-FR"/>
        </w:rPr>
        <w:t>Aperiens Petrus</w:t>
      </w:r>
      <w:r w:rsidRPr="0021481A">
        <w:rPr>
          <w:lang w:val="fr-FR"/>
        </w:rPr>
        <w:t xml:space="preserve">. VS </w:t>
      </w:r>
      <w:r w:rsidRPr="0021481A">
        <w:rPr>
          <w:rStyle w:val="Incipit"/>
          <w:lang w:val="fr-FR"/>
        </w:rPr>
        <w:t>Spiritus domini</w:t>
      </w:r>
      <w:r w:rsidRPr="0021481A">
        <w:rPr>
          <w:lang w:val="fr-FR"/>
        </w:rPr>
        <w:t xml:space="preserve">. AB </w:t>
      </w:r>
      <w:r w:rsidRPr="0021481A">
        <w:rPr>
          <w:rStyle w:val="Incipit"/>
          <w:lang w:val="fr-FR"/>
        </w:rPr>
        <w:t>Sic deus dilexit</w:t>
      </w:r>
      <w:r w:rsidRPr="0021481A">
        <w:rPr>
          <w:lang w:val="fr-FR"/>
        </w:rPr>
        <w:t xml:space="preserve">. Sequitur OR </w:t>
      </w:r>
      <w:r w:rsidRPr="0021481A">
        <w:rPr>
          <w:rStyle w:val="Incipit"/>
          <w:lang w:val="fr-FR"/>
        </w:rPr>
        <w:t>Deus qui apostolis</w:t>
      </w:r>
      <w:r w:rsidRPr="0021481A">
        <w:rPr>
          <w:lang w:val="fr-FR"/>
        </w:rPr>
        <w:t>.</w:t>
      </w:r>
    </w:p>
    <w:p w:rsidR="00736C5C" w:rsidRPr="0021481A" w:rsidRDefault="00736C5C" w:rsidP="00CD7320">
      <w:pPr>
        <w:rPr>
          <w:lang w:val="fr-FR"/>
        </w:rPr>
      </w:pPr>
      <w:r w:rsidRPr="0021481A">
        <w:rPr>
          <w:rStyle w:val="Time1"/>
          <w:lang w:val="fr-FR"/>
        </w:rPr>
        <w:t>Ad cursus</w:t>
      </w:r>
      <w:r w:rsidRPr="0021481A">
        <w:rPr>
          <w:lang w:val="fr-FR"/>
        </w:rPr>
        <w:t xml:space="preserve"> antiphonae et responsoria ut in die sancto. Capitulum et oratio etiam ut in die sancto.</w:t>
      </w:r>
    </w:p>
    <w:p w:rsidR="00736C5C" w:rsidRPr="0021481A" w:rsidRDefault="00736C5C" w:rsidP="00CD7320">
      <w:pPr>
        <w:rPr>
          <w:lang w:val="fr-FR"/>
        </w:rPr>
      </w:pPr>
      <w:r w:rsidRPr="0021481A">
        <w:rPr>
          <w:rStyle w:val="Time1"/>
          <w:lang w:val="it-IT"/>
        </w:rPr>
        <w:t>Ad missam</w:t>
      </w:r>
      <w:r w:rsidRPr="0021481A">
        <w:rPr>
          <w:lang w:val="it-IT"/>
        </w:rPr>
        <w:t xml:space="preserve"> (148rb) IN </w:t>
      </w:r>
      <w:r w:rsidRPr="0021481A">
        <w:rPr>
          <w:rStyle w:val="Incipit"/>
          <w:lang w:val="it-IT"/>
        </w:rPr>
        <w:t>Cibavit eos</w:t>
      </w:r>
      <w:r w:rsidRPr="0021481A">
        <w:rPr>
          <w:lang w:val="it-IT"/>
        </w:rPr>
        <w:t xml:space="preserve">. Sollemniter cantetur [KY] </w:t>
      </w:r>
      <w:r w:rsidRPr="0021481A">
        <w:rPr>
          <w:rStyle w:val="Incipit"/>
          <w:lang w:val="it-IT"/>
        </w:rPr>
        <w:t>Kyrie</w:t>
      </w:r>
      <w:r w:rsidRPr="0021481A">
        <w:rPr>
          <w:lang w:val="it-IT"/>
        </w:rPr>
        <w:t xml:space="preserve"> cum [GL] </w:t>
      </w:r>
      <w:r w:rsidRPr="0021481A">
        <w:rPr>
          <w:rStyle w:val="Incipit"/>
          <w:lang w:val="it-IT"/>
        </w:rPr>
        <w:t>Gloria in excelsis</w:t>
      </w:r>
      <w:r w:rsidRPr="0021481A">
        <w:rPr>
          <w:lang w:val="it-IT"/>
        </w:rPr>
        <w:t xml:space="preserve">. </w:t>
      </w:r>
      <w:r w:rsidRPr="0021481A">
        <w:rPr>
          <w:lang w:val="pt-PT"/>
        </w:rPr>
        <w:t xml:space="preserve">Una tantum dicatur ORCL </w:t>
      </w:r>
      <w:r w:rsidRPr="0021481A">
        <w:rPr>
          <w:rStyle w:val="Incipit"/>
          <w:lang w:val="pt-PT"/>
        </w:rPr>
        <w:t>Deus qui apostolis tuis</w:t>
      </w:r>
      <w:r w:rsidRPr="0021481A">
        <w:rPr>
          <w:lang w:val="pt-PT"/>
        </w:rPr>
        <w:t xml:space="preserve">. EP </w:t>
      </w:r>
      <w:r w:rsidRPr="0021481A">
        <w:rPr>
          <w:rStyle w:val="Incipit"/>
          <w:lang w:val="pt-PT"/>
        </w:rPr>
        <w:t>Aperiens Petrus os suum</w:t>
      </w:r>
      <w:r w:rsidRPr="0021481A">
        <w:rPr>
          <w:lang w:val="pt-PT"/>
        </w:rPr>
        <w:t xml:space="preserve">. ALV </w:t>
      </w:r>
      <w:r w:rsidRPr="0021481A">
        <w:rPr>
          <w:rStyle w:val="Incipit"/>
          <w:lang w:val="pt-PT"/>
        </w:rPr>
        <w:t>Emitte spiritum</w:t>
      </w:r>
      <w:r w:rsidRPr="0021481A">
        <w:rPr>
          <w:lang w:val="pt-PT"/>
        </w:rPr>
        <w:t xml:space="preserve">. ALV </w:t>
      </w:r>
      <w:r w:rsidRPr="0021481A">
        <w:rPr>
          <w:rStyle w:val="Incipit"/>
          <w:lang w:val="pt-PT"/>
        </w:rPr>
        <w:t>Paracletus spiritus</w:t>
      </w:r>
      <w:r w:rsidRPr="0021481A">
        <w:rPr>
          <w:lang w:val="pt-PT"/>
        </w:rPr>
        <w:t xml:space="preserve">. SE </w:t>
      </w:r>
      <w:r w:rsidRPr="0021481A">
        <w:rPr>
          <w:rStyle w:val="Incipit"/>
          <w:lang w:val="pt-PT"/>
        </w:rPr>
        <w:t>Sancti spiritus adsit</w:t>
      </w:r>
      <w:r w:rsidRPr="0021481A">
        <w:rPr>
          <w:lang w:val="pt-PT"/>
        </w:rPr>
        <w:t xml:space="preserve">. EV </w:t>
      </w:r>
      <w:r w:rsidRPr="0021481A">
        <w:rPr>
          <w:rStyle w:val="Incipit"/>
          <w:lang w:val="pt-PT"/>
        </w:rPr>
        <w:t>Sic deus dilexit mundum</w:t>
      </w:r>
      <w:r w:rsidRPr="0021481A">
        <w:rPr>
          <w:lang w:val="pt-PT"/>
        </w:rPr>
        <w:t xml:space="preserve">. [CR] </w:t>
      </w:r>
      <w:r w:rsidRPr="0021481A">
        <w:rPr>
          <w:rStyle w:val="Incipit"/>
          <w:lang w:val="pt-PT"/>
        </w:rPr>
        <w:t>Credo in unum</w:t>
      </w:r>
      <w:r w:rsidRPr="0021481A">
        <w:rPr>
          <w:lang w:val="pt-PT"/>
        </w:rPr>
        <w:t xml:space="preserve">. OF </w:t>
      </w:r>
      <w:r w:rsidRPr="0021481A">
        <w:rPr>
          <w:rStyle w:val="Incipit"/>
          <w:lang w:val="pt-PT"/>
        </w:rPr>
        <w:t>Intonuit de caelo</w:t>
      </w:r>
      <w:r w:rsidRPr="0021481A">
        <w:rPr>
          <w:lang w:val="pt-PT"/>
        </w:rPr>
        <w:t xml:space="preserve">. PF </w:t>
      </w:r>
      <w:r w:rsidRPr="0021481A">
        <w:rPr>
          <w:rStyle w:val="Incipit"/>
          <w:lang w:val="pt-PT"/>
        </w:rPr>
        <w:t>Quia ascendens super</w:t>
      </w:r>
      <w:r w:rsidRPr="0021481A">
        <w:rPr>
          <w:lang w:val="pt-PT"/>
        </w:rPr>
        <w:t xml:space="preserve">. [SA] </w:t>
      </w:r>
      <w:r w:rsidRPr="0021481A">
        <w:rPr>
          <w:rStyle w:val="Incipit"/>
          <w:lang w:val="pt-PT"/>
        </w:rPr>
        <w:t>Sanctus</w:t>
      </w:r>
      <w:r w:rsidRPr="0021481A">
        <w:rPr>
          <w:lang w:val="pt-PT"/>
        </w:rPr>
        <w:t xml:space="preserve">. [VAR] </w:t>
      </w:r>
      <w:r w:rsidRPr="0021481A">
        <w:rPr>
          <w:rStyle w:val="Incipit"/>
          <w:lang w:val="pt-PT"/>
        </w:rPr>
        <w:t>Com</w:t>
      </w:r>
      <w:r w:rsidR="00FB0F12" w:rsidRPr="0021481A">
        <w:rPr>
          <w:rStyle w:val="Incipit"/>
          <w:lang w:val="pt-PT"/>
        </w:rPr>
        <w:t>municantes</w:t>
      </w:r>
      <w:r w:rsidR="00FB0F12" w:rsidRPr="0021481A">
        <w:rPr>
          <w:lang w:val="pt-PT"/>
        </w:rPr>
        <w:t xml:space="preserve"> et [VAR] </w:t>
      </w:r>
      <w:r w:rsidR="00FB0F12" w:rsidRPr="0021481A">
        <w:rPr>
          <w:rStyle w:val="Incipit"/>
          <w:lang w:val="pt-PT"/>
        </w:rPr>
        <w:t>Hanc igitur</w:t>
      </w:r>
      <w:r w:rsidR="00FB0F12" w:rsidRPr="0021481A">
        <w:rPr>
          <w:lang w:val="pt-PT"/>
        </w:rPr>
        <w:t xml:space="preserve"> dicitur. </w:t>
      </w:r>
      <w:r w:rsidR="00FB0F12" w:rsidRPr="0021481A">
        <w:rPr>
          <w:lang w:val="fr-FR"/>
        </w:rPr>
        <w:t xml:space="preserve">[AG] </w:t>
      </w:r>
      <w:r w:rsidR="00FB0F12" w:rsidRPr="0021481A">
        <w:rPr>
          <w:rStyle w:val="Incipit"/>
          <w:lang w:val="fr-FR"/>
        </w:rPr>
        <w:t>Agnus dei</w:t>
      </w:r>
      <w:r w:rsidR="00FB0F12" w:rsidRPr="0021481A">
        <w:rPr>
          <w:lang w:val="fr-FR"/>
        </w:rPr>
        <w:t xml:space="preserve">. CO </w:t>
      </w:r>
      <w:r w:rsidR="00FB0F12" w:rsidRPr="0021481A">
        <w:rPr>
          <w:rStyle w:val="Incipit"/>
          <w:lang w:val="fr-FR"/>
        </w:rPr>
        <w:t>Spiritus sanctus</w:t>
      </w:r>
      <w:r w:rsidR="00FB0F12" w:rsidRPr="0021481A">
        <w:rPr>
          <w:lang w:val="fr-FR"/>
        </w:rPr>
        <w:t xml:space="preserve">. [IM] </w:t>
      </w:r>
      <w:r w:rsidR="00FB0F12" w:rsidRPr="0021481A">
        <w:rPr>
          <w:rStyle w:val="Incipit"/>
          <w:lang w:val="fr-FR"/>
        </w:rPr>
        <w:t>Ite missa est</w:t>
      </w:r>
      <w:r w:rsidR="00FB0F12" w:rsidRPr="0021481A">
        <w:rPr>
          <w:lang w:val="fr-FR"/>
        </w:rPr>
        <w:t xml:space="preserve"> cantetur festive sicut heri.</w:t>
      </w:r>
    </w:p>
    <w:p w:rsidR="00FB0F12" w:rsidRPr="0021481A" w:rsidRDefault="00FB0F12" w:rsidP="00CD7320">
      <w:pPr>
        <w:rPr>
          <w:lang w:val="fr-FR"/>
        </w:rPr>
      </w:pPr>
      <w:r w:rsidRPr="0021481A">
        <w:rPr>
          <w:rStyle w:val="Time1"/>
          <w:lang w:val="fr-FR"/>
        </w:rPr>
        <w:t>Sexta et nona</w:t>
      </w:r>
      <w:r w:rsidRPr="0021481A">
        <w:rPr>
          <w:lang w:val="fr-FR"/>
        </w:rPr>
        <w:t xml:space="preserve"> ut supra.</w:t>
      </w:r>
    </w:p>
    <w:p w:rsidR="00FB0F12" w:rsidRPr="0021481A" w:rsidRDefault="00FB0F12" w:rsidP="00CD7320">
      <w:pPr>
        <w:rPr>
          <w:lang w:val="it-IT"/>
        </w:rPr>
      </w:pPr>
      <w:r w:rsidRPr="0021481A">
        <w:rPr>
          <w:rStyle w:val="Time1"/>
          <w:lang w:val="it-IT"/>
        </w:rPr>
        <w:t>In secunda vespera</w:t>
      </w:r>
      <w:r w:rsidRPr="0021481A">
        <w:rPr>
          <w:lang w:val="it-IT"/>
        </w:rPr>
        <w:t xml:space="preserve"> AN </w:t>
      </w:r>
      <w:r w:rsidRPr="0021481A">
        <w:rPr>
          <w:rStyle w:val="Incipit"/>
          <w:lang w:val="it-IT"/>
        </w:rPr>
        <w:t>Veni sancte spiritus</w:t>
      </w:r>
      <w:r w:rsidRPr="0021481A">
        <w:rPr>
          <w:lang w:val="it-IT"/>
        </w:rPr>
        <w:t xml:space="preserve"> super feriales psalmos. HY </w:t>
      </w:r>
      <w:r w:rsidRPr="0021481A">
        <w:rPr>
          <w:rStyle w:val="Incipit"/>
          <w:lang w:val="it-IT"/>
        </w:rPr>
        <w:t>Veni creator spiritus</w:t>
      </w:r>
      <w:r w:rsidRPr="0021481A">
        <w:rPr>
          <w:lang w:val="it-IT"/>
        </w:rPr>
        <w:t xml:space="preserve">. CP </w:t>
      </w:r>
      <w:r w:rsidRPr="0021481A">
        <w:rPr>
          <w:rStyle w:val="Incipit"/>
          <w:lang w:val="it-IT"/>
        </w:rPr>
        <w:t>Huic omnes prophetae</w:t>
      </w:r>
      <w:r w:rsidRPr="0021481A">
        <w:rPr>
          <w:lang w:val="it-IT"/>
        </w:rPr>
        <w:t xml:space="preserve">. VS </w:t>
      </w:r>
      <w:r w:rsidRPr="0021481A">
        <w:rPr>
          <w:rStyle w:val="Incipit"/>
          <w:lang w:val="it-IT"/>
        </w:rPr>
        <w:t>Loquebantur variis</w:t>
      </w:r>
      <w:r w:rsidRPr="0021481A">
        <w:rPr>
          <w:lang w:val="it-IT"/>
        </w:rPr>
        <w:t xml:space="preserve">. AM </w:t>
      </w:r>
      <w:r w:rsidRPr="0021481A">
        <w:rPr>
          <w:rStyle w:val="Incipit"/>
          <w:lang w:val="it-IT"/>
        </w:rPr>
        <w:t xml:space="preserve">Apparuerunt </w:t>
      </w:r>
      <w:r w:rsidR="005B606A" w:rsidRPr="0021481A">
        <w:rPr>
          <w:rStyle w:val="Incipit"/>
          <w:lang w:val="it-IT"/>
        </w:rPr>
        <w:t>|</w:t>
      </w:r>
      <w:r w:rsidRPr="0021481A">
        <w:rPr>
          <w:rStyle w:val="Incipit"/>
          <w:lang w:val="it-IT"/>
        </w:rPr>
        <w:t>apostoli</w:t>
      </w:r>
      <w:r w:rsidR="005B606A" w:rsidRPr="0021481A">
        <w:rPr>
          <w:rStyle w:val="Incipit"/>
          <w:lang w:val="it-IT"/>
        </w:rPr>
        <w:t>::apostolis|</w:t>
      </w:r>
      <w:r w:rsidRPr="0021481A">
        <w:rPr>
          <w:lang w:val="it-IT"/>
        </w:rPr>
        <w:t xml:space="preserve">. OR </w:t>
      </w:r>
      <w:r w:rsidRPr="0021481A">
        <w:rPr>
          <w:rStyle w:val="Incipit"/>
          <w:lang w:val="it-IT"/>
        </w:rPr>
        <w:t>Deus qui apostolis</w:t>
      </w:r>
      <w:r w:rsidRPr="0021481A">
        <w:rPr>
          <w:lang w:val="it-IT"/>
        </w:rPr>
        <w:t>.</w:t>
      </w:r>
    </w:p>
    <w:p w:rsidR="00FB0F12" w:rsidRPr="0021481A" w:rsidRDefault="00FB0F12" w:rsidP="00CD7320">
      <w:pPr>
        <w:rPr>
          <w:lang w:val="it-IT"/>
        </w:rPr>
      </w:pPr>
      <w:r w:rsidRPr="0021481A">
        <w:rPr>
          <w:rStyle w:val="Time1"/>
          <w:lang w:val="it-IT"/>
        </w:rPr>
        <w:t>Processio</w:t>
      </w:r>
      <w:r w:rsidRPr="0021481A">
        <w:rPr>
          <w:lang w:val="it-IT"/>
        </w:rPr>
        <w:t xml:space="preserve"> fit ut supra.</w:t>
      </w:r>
      <w:r w:rsidR="000D19B5" w:rsidRPr="0021481A">
        <w:rPr>
          <w:lang w:val="it-IT"/>
        </w:rPr>
        <w:t xml:space="preserve"> (148va)</w:t>
      </w:r>
    </w:p>
    <w:p w:rsidR="00FB0F12" w:rsidRPr="0021481A" w:rsidRDefault="00FB0F12" w:rsidP="00FB0F12">
      <w:pPr>
        <w:pStyle w:val="Titolo1"/>
        <w:rPr>
          <w:lang w:val="it-IT"/>
        </w:rPr>
      </w:pPr>
      <w:r w:rsidRPr="0021481A">
        <w:rPr>
          <w:lang w:val="it-IT"/>
        </w:rPr>
        <w:t>FERIA TERTIA</w:t>
      </w:r>
    </w:p>
    <w:p w:rsidR="00FB0F12" w:rsidRPr="0021481A" w:rsidRDefault="00FB0F12" w:rsidP="00CD7320">
      <w:pPr>
        <w:rPr>
          <w:lang w:val="it-IT"/>
        </w:rPr>
      </w:pPr>
      <w:r w:rsidRPr="0021481A">
        <w:rPr>
          <w:rStyle w:val="Time1"/>
          <w:lang w:val="it-IT"/>
        </w:rPr>
        <w:t>Ad matutinam</w:t>
      </w:r>
      <w:r w:rsidRPr="0021481A">
        <w:rPr>
          <w:lang w:val="it-IT"/>
        </w:rPr>
        <w:t xml:space="preserve"> invitatorium, antiphonae cum suis psalmis ut in die sancto. VS </w:t>
      </w:r>
      <w:r w:rsidRPr="0021481A">
        <w:rPr>
          <w:rStyle w:val="Incipit"/>
          <w:lang w:val="it-IT"/>
        </w:rPr>
        <w:t>Accipite spiritum sanctum</w:t>
      </w:r>
      <w:r w:rsidRPr="0021481A">
        <w:rPr>
          <w:lang w:val="it-IT"/>
        </w:rPr>
        <w:t>.</w:t>
      </w:r>
      <w:r w:rsidR="00FF266F" w:rsidRPr="0021481A">
        <w:rPr>
          <w:lang w:val="it-IT"/>
        </w:rPr>
        <w:t xml:space="preserve"> Legitur EV </w:t>
      </w:r>
      <w:r w:rsidR="00FF266F" w:rsidRPr="0021481A">
        <w:rPr>
          <w:rStyle w:val="Incipit"/>
          <w:lang w:val="it-IT"/>
        </w:rPr>
        <w:t>Amen amen dico vobis</w:t>
      </w:r>
      <w:r w:rsidR="00FF266F" w:rsidRPr="0021481A">
        <w:rPr>
          <w:lang w:val="it-IT"/>
        </w:rPr>
        <w:t xml:space="preserve"> cum tribus responsoriis. RP </w:t>
      </w:r>
      <w:r w:rsidR="00FF266F" w:rsidRPr="0021481A">
        <w:rPr>
          <w:rStyle w:val="Incipit"/>
          <w:lang w:val="it-IT"/>
        </w:rPr>
        <w:t>Non vos relinquam</w:t>
      </w:r>
      <w:r w:rsidR="00FF266F" w:rsidRPr="0021481A">
        <w:rPr>
          <w:lang w:val="it-IT"/>
        </w:rPr>
        <w:t xml:space="preserve">. RP </w:t>
      </w:r>
      <w:r w:rsidR="00FF266F" w:rsidRPr="0021481A">
        <w:rPr>
          <w:rStyle w:val="Incipit"/>
          <w:lang w:val="it-IT"/>
        </w:rPr>
        <w:t>Disciplinam</w:t>
      </w:r>
      <w:r w:rsidR="00AF17B3" w:rsidRPr="0021481A">
        <w:rPr>
          <w:rStyle w:val="Incipit"/>
          <w:lang w:val="it-IT"/>
        </w:rPr>
        <w:t xml:space="preserve"> et sapientiam</w:t>
      </w:r>
      <w:r w:rsidR="00AF17B3" w:rsidRPr="0021481A">
        <w:rPr>
          <w:lang w:val="it-IT"/>
        </w:rPr>
        <w:t xml:space="preserve">. RP </w:t>
      </w:r>
      <w:r w:rsidR="00AF17B3" w:rsidRPr="0021481A">
        <w:rPr>
          <w:rStyle w:val="Incipit"/>
          <w:lang w:val="it-IT"/>
        </w:rPr>
        <w:t>Apparuerunt apostoli</w:t>
      </w:r>
      <w:r w:rsidR="00AF17B3" w:rsidRPr="0021481A">
        <w:rPr>
          <w:lang w:val="it-IT"/>
        </w:rPr>
        <w:t xml:space="preserve">. [TD] </w:t>
      </w:r>
      <w:r w:rsidR="00AF17B3" w:rsidRPr="0021481A">
        <w:rPr>
          <w:rStyle w:val="Incipit"/>
          <w:lang w:val="it-IT"/>
        </w:rPr>
        <w:t>Te deum laudamus</w:t>
      </w:r>
      <w:r w:rsidR="00AF17B3" w:rsidRPr="0021481A">
        <w:rPr>
          <w:lang w:val="it-IT"/>
        </w:rPr>
        <w:t>.</w:t>
      </w:r>
    </w:p>
    <w:p w:rsidR="00AF17B3" w:rsidRPr="0021481A" w:rsidRDefault="00AF17B3" w:rsidP="00CD7320">
      <w:pPr>
        <w:rPr>
          <w:lang w:val="en-US"/>
        </w:rPr>
      </w:pPr>
      <w:r w:rsidRPr="0021481A">
        <w:rPr>
          <w:rStyle w:val="Time1"/>
          <w:lang w:val="it-IT"/>
        </w:rPr>
        <w:t>Ad laudes</w:t>
      </w:r>
      <w:r w:rsidRPr="0021481A">
        <w:rPr>
          <w:lang w:val="it-IT"/>
        </w:rPr>
        <w:t xml:space="preserve"> tantum sola cantetur AN </w:t>
      </w:r>
      <w:r w:rsidRPr="0021481A">
        <w:rPr>
          <w:rStyle w:val="Incipit"/>
          <w:lang w:val="it-IT"/>
        </w:rPr>
        <w:t>Dum complerentur</w:t>
      </w:r>
      <w:r w:rsidRPr="0021481A">
        <w:rPr>
          <w:lang w:val="it-IT"/>
        </w:rPr>
        <w:t>.</w:t>
      </w:r>
      <w:r w:rsidR="005629B2" w:rsidRPr="0021481A">
        <w:rPr>
          <w:lang w:val="it-IT"/>
        </w:rPr>
        <w:t xml:space="preserve"> CP </w:t>
      </w:r>
      <w:r w:rsidR="005629B2" w:rsidRPr="0021481A">
        <w:rPr>
          <w:rStyle w:val="Incipit"/>
          <w:lang w:val="it-IT"/>
        </w:rPr>
        <w:t>Dextera dei</w:t>
      </w:r>
      <w:r w:rsidR="005629B2" w:rsidRPr="0021481A">
        <w:rPr>
          <w:lang w:val="it-IT"/>
        </w:rPr>
        <w:t xml:space="preserve">. </w:t>
      </w:r>
      <w:r w:rsidR="005629B2" w:rsidRPr="0021481A">
        <w:rPr>
          <w:lang w:val="en-US"/>
        </w:rPr>
        <w:t xml:space="preserve">VS </w:t>
      </w:r>
      <w:r w:rsidR="005629B2" w:rsidRPr="0021481A">
        <w:rPr>
          <w:rStyle w:val="Incipit"/>
          <w:lang w:val="en-US"/>
        </w:rPr>
        <w:t>Spiritus domini</w:t>
      </w:r>
      <w:r w:rsidR="00104DEA" w:rsidRPr="0021481A">
        <w:rPr>
          <w:lang w:val="en-US"/>
        </w:rPr>
        <w:t>. A</w:t>
      </w:r>
      <w:r w:rsidR="005629B2" w:rsidRPr="0021481A">
        <w:rPr>
          <w:lang w:val="en-US"/>
        </w:rPr>
        <w:t xml:space="preserve">B </w:t>
      </w:r>
      <w:r w:rsidR="005629B2" w:rsidRPr="0021481A">
        <w:rPr>
          <w:rStyle w:val="Incipit"/>
          <w:lang w:val="en-US"/>
        </w:rPr>
        <w:t>Ego sum ostium</w:t>
      </w:r>
      <w:r w:rsidR="005629B2" w:rsidRPr="0021481A">
        <w:rPr>
          <w:lang w:val="en-US"/>
        </w:rPr>
        <w:t xml:space="preserve">. Sequitur OR </w:t>
      </w:r>
      <w:r w:rsidR="005629B2" w:rsidRPr="0021481A">
        <w:rPr>
          <w:rStyle w:val="Incipit"/>
          <w:lang w:val="en-US"/>
        </w:rPr>
        <w:t>Adsit nobis</w:t>
      </w:r>
      <w:r w:rsidR="005629B2" w:rsidRPr="0021481A">
        <w:rPr>
          <w:lang w:val="en-US"/>
        </w:rPr>
        <w:t>.</w:t>
      </w:r>
    </w:p>
    <w:p w:rsidR="005629B2" w:rsidRPr="0021481A" w:rsidRDefault="005629B2" w:rsidP="00CD7320">
      <w:pPr>
        <w:rPr>
          <w:lang w:val="it-IT"/>
        </w:rPr>
      </w:pPr>
      <w:r w:rsidRPr="0021481A">
        <w:rPr>
          <w:rStyle w:val="Time1"/>
          <w:lang w:val="it-IT"/>
        </w:rPr>
        <w:t>Ad cursus</w:t>
      </w:r>
      <w:r w:rsidRPr="0021481A">
        <w:rPr>
          <w:lang w:val="it-IT"/>
        </w:rPr>
        <w:t xml:space="preserve"> cantetur ut in sancta die, nisi capitulum et oratio dicantur de proprio die.</w:t>
      </w:r>
    </w:p>
    <w:p w:rsidR="005629B2" w:rsidRPr="0021481A" w:rsidRDefault="005629B2" w:rsidP="00CD7320">
      <w:pPr>
        <w:rPr>
          <w:lang w:val="fr-FR"/>
        </w:rPr>
      </w:pPr>
      <w:r w:rsidRPr="0021481A">
        <w:rPr>
          <w:rStyle w:val="Time1"/>
          <w:lang w:val="it-IT"/>
        </w:rPr>
        <w:t>Ad missam</w:t>
      </w:r>
      <w:r w:rsidRPr="0021481A">
        <w:rPr>
          <w:lang w:val="it-IT"/>
        </w:rPr>
        <w:t xml:space="preserve"> IN </w:t>
      </w:r>
      <w:r w:rsidRPr="0021481A">
        <w:rPr>
          <w:rStyle w:val="Incipit"/>
          <w:lang w:val="it-IT"/>
        </w:rPr>
        <w:t>Accipite iucunditatem</w:t>
      </w:r>
      <w:r w:rsidRPr="0021481A">
        <w:rPr>
          <w:lang w:val="it-IT"/>
        </w:rPr>
        <w:t xml:space="preserve">. Sollemne cantetur [KY] </w:t>
      </w:r>
      <w:r w:rsidRPr="0021481A">
        <w:rPr>
          <w:rStyle w:val="Incipit"/>
          <w:lang w:val="it-IT"/>
        </w:rPr>
        <w:t>Kyrie</w:t>
      </w:r>
      <w:r w:rsidRPr="0021481A">
        <w:rPr>
          <w:lang w:val="it-IT"/>
        </w:rPr>
        <w:t xml:space="preserve"> cum [GL] </w:t>
      </w:r>
      <w:r w:rsidRPr="0021481A">
        <w:rPr>
          <w:rStyle w:val="Incipit"/>
          <w:lang w:val="it-IT"/>
        </w:rPr>
        <w:t>Gloria in excelsis</w:t>
      </w:r>
      <w:r w:rsidRPr="0021481A">
        <w:rPr>
          <w:lang w:val="it-IT"/>
        </w:rPr>
        <w:t xml:space="preserve">. Tantum una dicatur ORCL </w:t>
      </w:r>
      <w:r w:rsidRPr="0021481A">
        <w:rPr>
          <w:rStyle w:val="Incipit"/>
          <w:lang w:val="it-IT"/>
        </w:rPr>
        <w:t>Adsit nobis domine</w:t>
      </w:r>
      <w:r w:rsidRPr="0021481A">
        <w:rPr>
          <w:lang w:val="it-IT"/>
        </w:rPr>
        <w:t xml:space="preserve">. EP </w:t>
      </w:r>
      <w:r w:rsidRPr="0021481A">
        <w:rPr>
          <w:rStyle w:val="Incipit"/>
          <w:lang w:val="it-IT"/>
        </w:rPr>
        <w:t xml:space="preserve">Cum (148vb) </w:t>
      </w:r>
      <w:r w:rsidR="007B4FF6" w:rsidRPr="0021481A">
        <w:rPr>
          <w:rStyle w:val="Incipit"/>
          <w:lang w:val="it-IT"/>
        </w:rPr>
        <w:t>audissent populi</w:t>
      </w:r>
      <w:r w:rsidR="007B4FF6" w:rsidRPr="0021481A">
        <w:rPr>
          <w:lang w:val="it-IT"/>
        </w:rPr>
        <w:t xml:space="preserve">. ALV </w:t>
      </w:r>
      <w:r w:rsidR="007B4FF6" w:rsidRPr="0021481A">
        <w:rPr>
          <w:rStyle w:val="Incipit"/>
          <w:lang w:val="it-IT"/>
        </w:rPr>
        <w:t>Emitte spiritum</w:t>
      </w:r>
      <w:r w:rsidR="007B4FF6" w:rsidRPr="0021481A">
        <w:rPr>
          <w:lang w:val="it-IT"/>
        </w:rPr>
        <w:t xml:space="preserve">. ALV </w:t>
      </w:r>
      <w:r w:rsidR="007B4FF6" w:rsidRPr="0021481A">
        <w:rPr>
          <w:rStyle w:val="Incipit"/>
          <w:lang w:val="it-IT"/>
        </w:rPr>
        <w:t>Per manus autem</w:t>
      </w:r>
      <w:r w:rsidR="007B4FF6" w:rsidRPr="0021481A">
        <w:rPr>
          <w:lang w:val="it-IT"/>
        </w:rPr>
        <w:t xml:space="preserve">. SE </w:t>
      </w:r>
      <w:r w:rsidR="007B4FF6" w:rsidRPr="0021481A">
        <w:rPr>
          <w:rStyle w:val="Incipit"/>
          <w:lang w:val="it-IT"/>
        </w:rPr>
        <w:t>Sancti spiritus</w:t>
      </w:r>
      <w:r w:rsidR="007B4FF6" w:rsidRPr="0021481A">
        <w:rPr>
          <w:lang w:val="it-IT"/>
        </w:rPr>
        <w:t xml:space="preserve">. EV </w:t>
      </w:r>
      <w:r w:rsidR="007B4FF6" w:rsidRPr="0021481A">
        <w:rPr>
          <w:rStyle w:val="Incipit"/>
          <w:lang w:val="it-IT"/>
        </w:rPr>
        <w:t>Amen amen dico vobis</w:t>
      </w:r>
      <w:r w:rsidR="007B4FF6" w:rsidRPr="0021481A">
        <w:rPr>
          <w:lang w:val="it-IT"/>
        </w:rPr>
        <w:t xml:space="preserve">. [CR] </w:t>
      </w:r>
      <w:r w:rsidR="007B4FF6" w:rsidRPr="0021481A">
        <w:rPr>
          <w:rStyle w:val="Incipit"/>
          <w:lang w:val="it-IT"/>
        </w:rPr>
        <w:t>Credo in unum</w:t>
      </w:r>
      <w:r w:rsidR="007B4FF6" w:rsidRPr="0021481A">
        <w:rPr>
          <w:lang w:val="it-IT"/>
        </w:rPr>
        <w:t xml:space="preserve">. </w:t>
      </w:r>
      <w:r w:rsidR="007B4FF6" w:rsidRPr="0021481A">
        <w:rPr>
          <w:lang w:val="fr-FR"/>
        </w:rPr>
        <w:t xml:space="preserve">OF </w:t>
      </w:r>
      <w:r w:rsidR="007B4FF6" w:rsidRPr="0021481A">
        <w:rPr>
          <w:rStyle w:val="Incipit"/>
          <w:lang w:val="fr-FR"/>
        </w:rPr>
        <w:t>Portas caeli</w:t>
      </w:r>
      <w:r w:rsidR="007B4FF6" w:rsidRPr="0021481A">
        <w:rPr>
          <w:lang w:val="fr-FR"/>
        </w:rPr>
        <w:t xml:space="preserve">. PF </w:t>
      </w:r>
      <w:r w:rsidR="007B4FF6" w:rsidRPr="0021481A">
        <w:rPr>
          <w:rStyle w:val="Incipit"/>
          <w:lang w:val="fr-FR"/>
        </w:rPr>
        <w:t>Qui ascendens</w:t>
      </w:r>
      <w:r w:rsidR="007B4FF6" w:rsidRPr="0021481A">
        <w:rPr>
          <w:lang w:val="fr-FR"/>
        </w:rPr>
        <w:t xml:space="preserve">. [SA] </w:t>
      </w:r>
      <w:r w:rsidR="007B4FF6" w:rsidRPr="0021481A">
        <w:rPr>
          <w:rStyle w:val="Incipit"/>
          <w:lang w:val="fr-FR"/>
        </w:rPr>
        <w:t>Sanctus</w:t>
      </w:r>
      <w:r w:rsidR="007B4FF6" w:rsidRPr="0021481A">
        <w:rPr>
          <w:lang w:val="fr-FR"/>
        </w:rPr>
        <w:t xml:space="preserve"> et [AG] </w:t>
      </w:r>
      <w:r w:rsidR="007B4FF6" w:rsidRPr="0021481A">
        <w:rPr>
          <w:rStyle w:val="Incipit"/>
          <w:lang w:val="fr-FR"/>
        </w:rPr>
        <w:t>Agnus dei</w:t>
      </w:r>
      <w:r w:rsidR="007B4FF6" w:rsidRPr="0021481A">
        <w:rPr>
          <w:lang w:val="fr-FR"/>
        </w:rPr>
        <w:t xml:space="preserve"> sollemne dicantur. CO </w:t>
      </w:r>
      <w:r w:rsidR="007B4FF6" w:rsidRPr="0021481A">
        <w:rPr>
          <w:rStyle w:val="Incipit"/>
          <w:lang w:val="fr-FR"/>
        </w:rPr>
        <w:t>Spiritus qui a patre</w:t>
      </w:r>
      <w:r w:rsidR="007B4FF6" w:rsidRPr="0021481A">
        <w:rPr>
          <w:lang w:val="fr-FR"/>
        </w:rPr>
        <w:t xml:space="preserve">. [IM] </w:t>
      </w:r>
      <w:r w:rsidR="007B4FF6" w:rsidRPr="0021481A">
        <w:rPr>
          <w:rStyle w:val="Incipit"/>
          <w:lang w:val="fr-FR"/>
        </w:rPr>
        <w:t>Ite missa est</w:t>
      </w:r>
      <w:r w:rsidR="007B4FF6" w:rsidRPr="0021481A">
        <w:rPr>
          <w:lang w:val="fr-FR"/>
        </w:rPr>
        <w:t xml:space="preserve"> festive.</w:t>
      </w:r>
    </w:p>
    <w:p w:rsidR="007B4FF6" w:rsidRPr="0021481A" w:rsidRDefault="007B4FF6" w:rsidP="00CD7320">
      <w:pPr>
        <w:rPr>
          <w:lang w:val="fr-FR"/>
        </w:rPr>
      </w:pPr>
      <w:r w:rsidRPr="0021481A">
        <w:rPr>
          <w:rStyle w:val="Time1"/>
          <w:lang w:val="fr-FR"/>
        </w:rPr>
        <w:t>Sexta et nona</w:t>
      </w:r>
      <w:r w:rsidRPr="0021481A">
        <w:rPr>
          <w:lang w:val="fr-FR"/>
        </w:rPr>
        <w:t xml:space="preserve"> ut supra.</w:t>
      </w:r>
    </w:p>
    <w:p w:rsidR="007B4FF6" w:rsidRPr="0021481A" w:rsidRDefault="007B4FF6" w:rsidP="00CD7320">
      <w:pPr>
        <w:rPr>
          <w:lang w:val="pt-PT"/>
        </w:rPr>
      </w:pPr>
      <w:r w:rsidRPr="0021481A">
        <w:rPr>
          <w:rStyle w:val="Time1"/>
          <w:lang w:val="fr-FR"/>
        </w:rPr>
        <w:t>In secunda vespera</w:t>
      </w:r>
      <w:r w:rsidRPr="0021481A">
        <w:rPr>
          <w:lang w:val="fr-FR"/>
        </w:rPr>
        <w:t xml:space="preserve"> [AN] </w:t>
      </w:r>
      <w:r w:rsidRPr="0021481A">
        <w:rPr>
          <w:rStyle w:val="Incipit"/>
          <w:lang w:val="fr-FR"/>
        </w:rPr>
        <w:t>Veni sancte</w:t>
      </w:r>
      <w:r w:rsidRPr="0021481A">
        <w:rPr>
          <w:lang w:val="fr-FR"/>
        </w:rPr>
        <w:t xml:space="preserve"> super feriales psalmos. Sequitur HY </w:t>
      </w:r>
      <w:r w:rsidRPr="0021481A">
        <w:rPr>
          <w:rStyle w:val="Incipit"/>
          <w:lang w:val="fr-FR"/>
        </w:rPr>
        <w:t>Veni creator</w:t>
      </w:r>
      <w:r w:rsidRPr="0021481A">
        <w:rPr>
          <w:lang w:val="fr-FR"/>
        </w:rPr>
        <w:t xml:space="preserve">. </w:t>
      </w:r>
      <w:r w:rsidRPr="0021481A">
        <w:rPr>
          <w:lang w:val="pt-PT"/>
        </w:rPr>
        <w:t xml:space="preserve">CP </w:t>
      </w:r>
      <w:r w:rsidRPr="0021481A">
        <w:rPr>
          <w:rStyle w:val="Incipit"/>
          <w:lang w:val="pt-PT"/>
        </w:rPr>
        <w:t>Nos sumus testes Christi</w:t>
      </w:r>
      <w:r w:rsidRPr="0021481A">
        <w:rPr>
          <w:lang w:val="pt-PT"/>
        </w:rPr>
        <w:t xml:space="preserve">. VS </w:t>
      </w:r>
      <w:r w:rsidRPr="0021481A">
        <w:rPr>
          <w:rStyle w:val="Incipit"/>
          <w:lang w:val="pt-PT"/>
        </w:rPr>
        <w:t>Loquebantur variis</w:t>
      </w:r>
      <w:r w:rsidRPr="0021481A">
        <w:rPr>
          <w:lang w:val="pt-PT"/>
        </w:rPr>
        <w:t xml:space="preserve">. AM </w:t>
      </w:r>
      <w:r w:rsidRPr="0021481A">
        <w:rPr>
          <w:rStyle w:val="Incipit"/>
          <w:lang w:val="pt-PT"/>
        </w:rPr>
        <w:t>Iam non multa</w:t>
      </w:r>
      <w:r w:rsidRPr="0021481A">
        <w:rPr>
          <w:lang w:val="pt-PT"/>
        </w:rPr>
        <w:t xml:space="preserve">. OR </w:t>
      </w:r>
      <w:r w:rsidRPr="0021481A">
        <w:rPr>
          <w:rStyle w:val="Incipit"/>
          <w:lang w:val="pt-PT"/>
        </w:rPr>
        <w:t>Adsit nobis domine</w:t>
      </w:r>
      <w:r w:rsidRPr="0021481A">
        <w:rPr>
          <w:lang w:val="pt-PT"/>
        </w:rPr>
        <w:t>.</w:t>
      </w:r>
    </w:p>
    <w:p w:rsidR="007B4FF6" w:rsidRPr="0021481A" w:rsidRDefault="007B4FF6" w:rsidP="00CD7320">
      <w:pPr>
        <w:rPr>
          <w:lang w:val="pt-PT"/>
        </w:rPr>
      </w:pPr>
      <w:r w:rsidRPr="0021481A">
        <w:rPr>
          <w:rStyle w:val="Time1"/>
          <w:lang w:val="pt-PT"/>
        </w:rPr>
        <w:t>[Ad processionem]</w:t>
      </w:r>
      <w:r w:rsidRPr="0021481A">
        <w:rPr>
          <w:lang w:val="pt-PT"/>
        </w:rPr>
        <w:t xml:space="preserve"> Deinde fit processio ut supra.</w:t>
      </w:r>
    </w:p>
    <w:p w:rsidR="007B4FF6" w:rsidRPr="0021481A" w:rsidRDefault="007B4FF6" w:rsidP="007B4FF6">
      <w:pPr>
        <w:pStyle w:val="Titolo1"/>
        <w:rPr>
          <w:lang w:val="pt-PT"/>
        </w:rPr>
      </w:pPr>
      <w:r w:rsidRPr="0021481A">
        <w:rPr>
          <w:lang w:val="pt-PT"/>
        </w:rPr>
        <w:lastRenderedPageBreak/>
        <w:t>FERIA QUARTA</w:t>
      </w:r>
    </w:p>
    <w:p w:rsidR="007B4FF6" w:rsidRPr="0021481A" w:rsidRDefault="007B4FF6" w:rsidP="00CD7320">
      <w:pPr>
        <w:rPr>
          <w:lang w:val="pt-PT"/>
        </w:rPr>
      </w:pPr>
      <w:r w:rsidRPr="0021481A">
        <w:rPr>
          <w:rStyle w:val="Time1"/>
          <w:lang w:val="pt-PT"/>
        </w:rPr>
        <w:t>Ad matutinam</w:t>
      </w:r>
      <w:r w:rsidRPr="0021481A">
        <w:rPr>
          <w:lang w:val="pt-PT"/>
        </w:rPr>
        <w:t xml:space="preserve"> invitatorium, antiphonae cum suis psalmis ut in sancta nocte. VS </w:t>
      </w:r>
      <w:r w:rsidRPr="0021481A">
        <w:rPr>
          <w:rStyle w:val="Incipit"/>
          <w:lang w:val="pt-PT"/>
        </w:rPr>
        <w:t>Accipite spiritum sanctum</w:t>
      </w:r>
      <w:r w:rsidRPr="0021481A">
        <w:rPr>
          <w:lang w:val="pt-PT"/>
        </w:rPr>
        <w:t xml:space="preserve">. Legitur EV </w:t>
      </w:r>
      <w:r w:rsidRPr="0021481A">
        <w:rPr>
          <w:rStyle w:val="Incipit"/>
          <w:lang w:val="pt-PT"/>
        </w:rPr>
        <w:t>Nemo potest venire</w:t>
      </w:r>
      <w:r w:rsidRPr="0021481A">
        <w:rPr>
          <w:lang w:val="pt-PT"/>
        </w:rPr>
        <w:t xml:space="preserve"> (149ra) cum tribus responsoriis.</w:t>
      </w:r>
      <w:r w:rsidR="00B21879" w:rsidRPr="0021481A">
        <w:rPr>
          <w:lang w:val="pt-PT"/>
        </w:rPr>
        <w:t xml:space="preserve"> RP </w:t>
      </w:r>
      <w:r w:rsidR="00B21879" w:rsidRPr="0021481A">
        <w:rPr>
          <w:rStyle w:val="Incipit"/>
          <w:lang w:val="pt-PT"/>
        </w:rPr>
        <w:t>Loquebatur variis</w:t>
      </w:r>
      <w:r w:rsidR="00B21879" w:rsidRPr="0021481A">
        <w:rPr>
          <w:lang w:val="pt-PT"/>
        </w:rPr>
        <w:t xml:space="preserve">. RP </w:t>
      </w:r>
      <w:r w:rsidR="00B21879" w:rsidRPr="0021481A">
        <w:rPr>
          <w:rStyle w:val="Incipit"/>
          <w:lang w:val="pt-PT"/>
        </w:rPr>
        <w:t>Pacem meam</w:t>
      </w:r>
      <w:r w:rsidR="00B21879" w:rsidRPr="0021481A">
        <w:rPr>
          <w:lang w:val="pt-PT"/>
        </w:rPr>
        <w:t xml:space="preserve">. RP </w:t>
      </w:r>
      <w:r w:rsidR="00B21879" w:rsidRPr="0021481A">
        <w:rPr>
          <w:rStyle w:val="Incipit"/>
          <w:lang w:val="pt-PT"/>
        </w:rPr>
        <w:t>Apparuerunt |apostoli::apostolis|</w:t>
      </w:r>
      <w:r w:rsidR="00B21879" w:rsidRPr="0021481A">
        <w:rPr>
          <w:lang w:val="pt-PT"/>
        </w:rPr>
        <w:t xml:space="preserve">. [TD] </w:t>
      </w:r>
      <w:r w:rsidR="00B21879" w:rsidRPr="0021481A">
        <w:rPr>
          <w:rStyle w:val="Incipit"/>
          <w:lang w:val="pt-PT"/>
        </w:rPr>
        <w:t>Te deum laudamus</w:t>
      </w:r>
      <w:r w:rsidR="00B21879" w:rsidRPr="0021481A">
        <w:rPr>
          <w:lang w:val="pt-PT"/>
        </w:rPr>
        <w:t>.</w:t>
      </w:r>
    </w:p>
    <w:p w:rsidR="000B3366" w:rsidRPr="0021481A" w:rsidRDefault="000B3366" w:rsidP="00CD7320">
      <w:pPr>
        <w:rPr>
          <w:lang w:val="fr-FR"/>
        </w:rPr>
      </w:pPr>
      <w:r w:rsidRPr="0021481A">
        <w:rPr>
          <w:rStyle w:val="Time1"/>
          <w:lang w:val="pt-PT"/>
        </w:rPr>
        <w:t>Ad laudes</w:t>
      </w:r>
      <w:r w:rsidRPr="0021481A">
        <w:rPr>
          <w:lang w:val="pt-PT"/>
        </w:rPr>
        <w:t xml:space="preserve"> una dicitur AN </w:t>
      </w:r>
      <w:r w:rsidRPr="0021481A">
        <w:rPr>
          <w:rStyle w:val="Incipit"/>
          <w:lang w:val="pt-PT"/>
        </w:rPr>
        <w:t>Dum complerentur</w:t>
      </w:r>
      <w:r w:rsidRPr="0021481A">
        <w:rPr>
          <w:lang w:val="pt-PT"/>
        </w:rPr>
        <w:t xml:space="preserve">. CP </w:t>
      </w:r>
      <w:r w:rsidRPr="0021481A">
        <w:rPr>
          <w:rStyle w:val="Incipit"/>
          <w:lang w:val="pt-PT"/>
        </w:rPr>
        <w:t>Ecclesia crescebat</w:t>
      </w:r>
      <w:r w:rsidRPr="0021481A">
        <w:rPr>
          <w:lang w:val="pt-PT"/>
        </w:rPr>
        <w:t xml:space="preserve">. VS </w:t>
      </w:r>
      <w:r w:rsidRPr="0021481A">
        <w:rPr>
          <w:rStyle w:val="Incipit"/>
          <w:lang w:val="pt-PT"/>
        </w:rPr>
        <w:t>Spiritus domini</w:t>
      </w:r>
      <w:r w:rsidRPr="0021481A">
        <w:rPr>
          <w:lang w:val="pt-PT"/>
        </w:rPr>
        <w:t xml:space="preserve">. AB </w:t>
      </w:r>
      <w:r w:rsidRPr="0021481A">
        <w:rPr>
          <w:rStyle w:val="Incipit"/>
          <w:lang w:val="pt-PT"/>
        </w:rPr>
        <w:t>Audistis quia</w:t>
      </w:r>
      <w:r w:rsidRPr="0021481A">
        <w:rPr>
          <w:lang w:val="pt-PT"/>
        </w:rPr>
        <w:t xml:space="preserve">. </w:t>
      </w:r>
      <w:r w:rsidRPr="0021481A">
        <w:rPr>
          <w:lang w:val="fr-FR"/>
        </w:rPr>
        <w:t xml:space="preserve">OR </w:t>
      </w:r>
      <w:r w:rsidRPr="0021481A">
        <w:rPr>
          <w:rStyle w:val="Incipit"/>
          <w:lang w:val="fr-FR"/>
        </w:rPr>
        <w:t>Mentes nostras</w:t>
      </w:r>
      <w:r w:rsidRPr="0021481A">
        <w:rPr>
          <w:lang w:val="fr-FR"/>
        </w:rPr>
        <w:t>.</w:t>
      </w:r>
    </w:p>
    <w:p w:rsidR="000B3366" w:rsidRPr="0021481A" w:rsidRDefault="000B3366" w:rsidP="00CD7320">
      <w:pPr>
        <w:rPr>
          <w:lang w:val="fr-FR"/>
        </w:rPr>
      </w:pPr>
      <w:r w:rsidRPr="0021481A">
        <w:rPr>
          <w:rStyle w:val="Time1"/>
          <w:lang w:val="fr-FR"/>
        </w:rPr>
        <w:t>Ad cursus</w:t>
      </w:r>
      <w:r w:rsidRPr="0021481A">
        <w:rPr>
          <w:lang w:val="fr-FR"/>
        </w:rPr>
        <w:t xml:space="preserve"> cantetur ut in sancto die. Capitulum et oratio de proprio die.</w:t>
      </w:r>
    </w:p>
    <w:p w:rsidR="0031308D" w:rsidRPr="0021481A" w:rsidRDefault="000B3366" w:rsidP="00CD7320">
      <w:pPr>
        <w:rPr>
          <w:lang w:val="pt-PT"/>
        </w:rPr>
      </w:pPr>
      <w:r w:rsidRPr="00B94613">
        <w:rPr>
          <w:rStyle w:val="Time1"/>
        </w:rPr>
        <w:t>Ad missam</w:t>
      </w:r>
      <w:r w:rsidRPr="0021481A">
        <w:rPr>
          <w:lang w:val="de-AT"/>
        </w:rPr>
        <w:t xml:space="preserve"> IN </w:t>
      </w:r>
      <w:r w:rsidRPr="00B94613">
        <w:rPr>
          <w:rStyle w:val="Incipit"/>
        </w:rPr>
        <w:t>Deus dum egredieris</w:t>
      </w:r>
      <w:r w:rsidRPr="0021481A">
        <w:rPr>
          <w:lang w:val="de-AT"/>
        </w:rPr>
        <w:t xml:space="preserve">. Paschale cantetur [KY] </w:t>
      </w:r>
      <w:r w:rsidRPr="00B94613">
        <w:rPr>
          <w:rStyle w:val="Incipit"/>
        </w:rPr>
        <w:t>Kyrie</w:t>
      </w:r>
      <w:r w:rsidRPr="0021481A">
        <w:rPr>
          <w:lang w:val="de-AT"/>
        </w:rPr>
        <w:t xml:space="preserve"> cum [GL] </w:t>
      </w:r>
      <w:r w:rsidRPr="00B94613">
        <w:rPr>
          <w:rStyle w:val="Incipit"/>
        </w:rPr>
        <w:t>Gloria in excelsis</w:t>
      </w:r>
      <w:r w:rsidRPr="0021481A">
        <w:rPr>
          <w:lang w:val="de-AT"/>
        </w:rPr>
        <w:t xml:space="preserve">. </w:t>
      </w:r>
      <w:r w:rsidRPr="0021481A">
        <w:rPr>
          <w:rStyle w:val="Funktion"/>
          <w:lang w:val="it-IT"/>
        </w:rPr>
        <w:t>Sacerdos</w:t>
      </w:r>
      <w:r w:rsidRPr="0021481A">
        <w:rPr>
          <w:lang w:val="it-IT"/>
        </w:rPr>
        <w:t xml:space="preserve"> in prima oratione non salutet </w:t>
      </w:r>
      <w:r w:rsidRPr="0021481A">
        <w:rPr>
          <w:rStyle w:val="Funktion"/>
          <w:lang w:val="it-IT"/>
        </w:rPr>
        <w:t>populum</w:t>
      </w:r>
      <w:r w:rsidRPr="0021481A">
        <w:rPr>
          <w:lang w:val="it-IT"/>
        </w:rPr>
        <w:t xml:space="preserve">, et absque genuflectione dicat sic [ORI] </w:t>
      </w:r>
      <w:r w:rsidRPr="0021481A">
        <w:rPr>
          <w:rStyle w:val="Incipit"/>
          <w:lang w:val="it-IT"/>
        </w:rPr>
        <w:t>Oremus</w:t>
      </w:r>
      <w:r w:rsidRPr="0021481A">
        <w:rPr>
          <w:lang w:val="it-IT"/>
        </w:rPr>
        <w:t xml:space="preserve">. Sequitur ORCL </w:t>
      </w:r>
      <w:r w:rsidRPr="0021481A">
        <w:rPr>
          <w:rStyle w:val="Incipit"/>
          <w:lang w:val="it-IT"/>
        </w:rPr>
        <w:t>Mentes nostras</w:t>
      </w:r>
      <w:r w:rsidRPr="0021481A">
        <w:rPr>
          <w:lang w:val="it-IT"/>
        </w:rPr>
        <w:t xml:space="preserve">. Deinde accedit </w:t>
      </w:r>
      <w:r w:rsidRPr="0021481A">
        <w:rPr>
          <w:rStyle w:val="Funktion"/>
          <w:lang w:val="it-IT"/>
        </w:rPr>
        <w:t>subdiaconus</w:t>
      </w:r>
      <w:r w:rsidRPr="0021481A">
        <w:rPr>
          <w:lang w:val="it-IT"/>
        </w:rPr>
        <w:t xml:space="preserve"> indutus subtili</w:t>
      </w:r>
      <w:r w:rsidR="00B443C8" w:rsidRPr="0021481A">
        <w:rPr>
          <w:lang w:val="it-IT"/>
        </w:rPr>
        <w:t xml:space="preserve">, et legat prophetiam secundum melodiam epistulae propter sollemnitatem spiritus sancti [EP] </w:t>
      </w:r>
      <w:r w:rsidR="00B443C8" w:rsidRPr="0021481A">
        <w:rPr>
          <w:rStyle w:val="Incipit"/>
          <w:lang w:val="it-IT"/>
        </w:rPr>
        <w:t>Stans Petrus cum undecim</w:t>
      </w:r>
      <w:r w:rsidR="00B443C8" w:rsidRPr="0021481A">
        <w:rPr>
          <w:lang w:val="it-IT"/>
        </w:rPr>
        <w:t xml:space="preserve">. Deinde </w:t>
      </w:r>
      <w:r w:rsidR="00B443C8" w:rsidRPr="0021481A">
        <w:rPr>
          <w:rStyle w:val="Funktion"/>
          <w:lang w:val="it-IT"/>
        </w:rPr>
        <w:t>cantores</w:t>
      </w:r>
      <w:r w:rsidR="00B443C8" w:rsidRPr="0021481A">
        <w:rPr>
          <w:lang w:val="it-IT"/>
        </w:rPr>
        <w:t xml:space="preserve"> imponant ALV </w:t>
      </w:r>
      <w:r w:rsidR="00B443C8" w:rsidRPr="0021481A">
        <w:rPr>
          <w:rStyle w:val="Incipit"/>
          <w:lang w:val="it-IT"/>
        </w:rPr>
        <w:t>Emitte spiritum</w:t>
      </w:r>
      <w:r w:rsidR="00B443C8" w:rsidRPr="0021481A">
        <w:rPr>
          <w:lang w:val="it-IT"/>
        </w:rPr>
        <w:t xml:space="preserve">. Deinde </w:t>
      </w:r>
      <w:r w:rsidR="00B443C8" w:rsidRPr="0021481A">
        <w:rPr>
          <w:rStyle w:val="Funktion"/>
          <w:lang w:val="it-IT"/>
        </w:rPr>
        <w:t>sacerdos</w:t>
      </w:r>
      <w:r w:rsidR="00B443C8" w:rsidRPr="0021481A">
        <w:rPr>
          <w:lang w:val="it-IT"/>
        </w:rPr>
        <w:t xml:space="preserve"> (149rb) </w:t>
      </w:r>
      <w:r w:rsidR="0068035A" w:rsidRPr="0021481A">
        <w:rPr>
          <w:lang w:val="it-IT"/>
        </w:rPr>
        <w:t xml:space="preserve">salutet </w:t>
      </w:r>
      <w:r w:rsidR="0068035A" w:rsidRPr="0021481A">
        <w:rPr>
          <w:rStyle w:val="Funktion"/>
          <w:lang w:val="it-IT"/>
        </w:rPr>
        <w:t>populum</w:t>
      </w:r>
      <w:r w:rsidR="0068035A" w:rsidRPr="0021481A">
        <w:rPr>
          <w:lang w:val="it-IT"/>
        </w:rPr>
        <w:t xml:space="preserve">. Tantum una dicat orationem [ORCL] </w:t>
      </w:r>
      <w:r w:rsidR="0068035A" w:rsidRPr="0021481A">
        <w:rPr>
          <w:rStyle w:val="Incipit"/>
          <w:lang w:val="it-IT"/>
        </w:rPr>
        <w:t>Praesta quaesumus omnipotens et misericors</w:t>
      </w:r>
      <w:r w:rsidR="0068035A" w:rsidRPr="0021481A">
        <w:rPr>
          <w:lang w:val="it-IT"/>
        </w:rPr>
        <w:t xml:space="preserve">. Postea accedat alter </w:t>
      </w:r>
      <w:r w:rsidR="0068035A" w:rsidRPr="0021481A">
        <w:rPr>
          <w:rStyle w:val="Funktion"/>
          <w:lang w:val="it-IT"/>
        </w:rPr>
        <w:t>subdiaconus minister altaris</w:t>
      </w:r>
      <w:r w:rsidR="0068035A" w:rsidRPr="0021481A">
        <w:rPr>
          <w:lang w:val="it-IT"/>
        </w:rPr>
        <w:t xml:space="preserve"> et legat EP</w:t>
      </w:r>
      <w:r w:rsidR="00B443C8" w:rsidRPr="0021481A">
        <w:rPr>
          <w:lang w:val="it-IT"/>
        </w:rPr>
        <w:t xml:space="preserve"> </w:t>
      </w:r>
      <w:r w:rsidR="0068035A" w:rsidRPr="0021481A">
        <w:rPr>
          <w:rStyle w:val="Incipit"/>
          <w:lang w:val="it-IT"/>
        </w:rPr>
        <w:t>Per manus apostolorum</w:t>
      </w:r>
      <w:r w:rsidR="0068035A" w:rsidRPr="0021481A">
        <w:rPr>
          <w:lang w:val="it-IT"/>
        </w:rPr>
        <w:t xml:space="preserve">. Sequitur ALV </w:t>
      </w:r>
      <w:r w:rsidR="0068035A" w:rsidRPr="0021481A">
        <w:rPr>
          <w:rStyle w:val="Incipit"/>
          <w:lang w:val="it-IT"/>
        </w:rPr>
        <w:t>Spiritus domini</w:t>
      </w:r>
      <w:r w:rsidR="0068035A" w:rsidRPr="0021481A">
        <w:rPr>
          <w:lang w:val="it-IT"/>
        </w:rPr>
        <w:t xml:space="preserve">. Sequentia non cantetur. EV </w:t>
      </w:r>
      <w:r w:rsidR="0068035A" w:rsidRPr="0021481A">
        <w:rPr>
          <w:rStyle w:val="Incipit"/>
          <w:lang w:val="it-IT"/>
        </w:rPr>
        <w:t>Nemo potest venire</w:t>
      </w:r>
      <w:r w:rsidR="0068035A" w:rsidRPr="0021481A">
        <w:rPr>
          <w:lang w:val="it-IT"/>
        </w:rPr>
        <w:t>.</w:t>
      </w:r>
      <w:r w:rsidR="0031308D" w:rsidRPr="0021481A">
        <w:rPr>
          <w:lang w:val="it-IT"/>
        </w:rPr>
        <w:t xml:space="preserve"> [CR] </w:t>
      </w:r>
      <w:r w:rsidR="0031308D" w:rsidRPr="0021481A">
        <w:rPr>
          <w:rStyle w:val="Incipit"/>
          <w:lang w:val="it-IT"/>
        </w:rPr>
        <w:t>Credo in unum</w:t>
      </w:r>
      <w:r w:rsidR="0031308D" w:rsidRPr="0021481A">
        <w:rPr>
          <w:lang w:val="it-IT"/>
        </w:rPr>
        <w:t xml:space="preserve">. OF </w:t>
      </w:r>
      <w:r w:rsidR="0031308D" w:rsidRPr="0021481A">
        <w:rPr>
          <w:rStyle w:val="Incipit"/>
          <w:lang w:val="it-IT"/>
        </w:rPr>
        <w:t>Emitte spiritum</w:t>
      </w:r>
      <w:r w:rsidR="0031308D" w:rsidRPr="0021481A">
        <w:rPr>
          <w:lang w:val="it-IT"/>
        </w:rPr>
        <w:t xml:space="preserve">. </w:t>
      </w:r>
      <w:r w:rsidR="0031308D" w:rsidRPr="0021481A">
        <w:rPr>
          <w:lang w:val="fr-FR"/>
        </w:rPr>
        <w:t xml:space="preserve">PF </w:t>
      </w:r>
      <w:r w:rsidR="0031308D" w:rsidRPr="0021481A">
        <w:rPr>
          <w:rStyle w:val="Incipit"/>
          <w:lang w:val="fr-FR"/>
        </w:rPr>
        <w:t>Qui ascendens</w:t>
      </w:r>
      <w:r w:rsidR="0031308D" w:rsidRPr="0021481A">
        <w:rPr>
          <w:lang w:val="fr-FR"/>
        </w:rPr>
        <w:t xml:space="preserve">. [VAR] </w:t>
      </w:r>
      <w:r w:rsidR="0031308D" w:rsidRPr="0021481A">
        <w:rPr>
          <w:rStyle w:val="Incipit"/>
          <w:lang w:val="fr-FR"/>
        </w:rPr>
        <w:t>Communicantes</w:t>
      </w:r>
      <w:r w:rsidR="0031308D" w:rsidRPr="0021481A">
        <w:rPr>
          <w:lang w:val="fr-FR"/>
        </w:rPr>
        <w:t xml:space="preserve">. Et [VAR] </w:t>
      </w:r>
      <w:r w:rsidR="0031308D" w:rsidRPr="0021481A">
        <w:rPr>
          <w:rStyle w:val="Incipit"/>
          <w:lang w:val="fr-FR"/>
        </w:rPr>
        <w:t>Hanc igitur</w:t>
      </w:r>
      <w:r w:rsidR="0031308D" w:rsidRPr="0021481A">
        <w:rPr>
          <w:lang w:val="fr-FR"/>
        </w:rPr>
        <w:t xml:space="preserve"> dicitur. </w:t>
      </w:r>
      <w:r w:rsidR="0031308D" w:rsidRPr="0021481A">
        <w:rPr>
          <w:lang w:val="pt-PT"/>
        </w:rPr>
        <w:t xml:space="preserve">CO </w:t>
      </w:r>
      <w:r w:rsidR="0031308D" w:rsidRPr="0021481A">
        <w:rPr>
          <w:rStyle w:val="Incipit"/>
          <w:lang w:val="pt-PT"/>
        </w:rPr>
        <w:t>Pacem meam</w:t>
      </w:r>
      <w:r w:rsidR="0031308D" w:rsidRPr="0021481A">
        <w:rPr>
          <w:lang w:val="pt-PT"/>
        </w:rPr>
        <w:t xml:space="preserve"> cum [IM] </w:t>
      </w:r>
      <w:r w:rsidR="0031308D" w:rsidRPr="0021481A">
        <w:rPr>
          <w:rStyle w:val="Incipit"/>
          <w:lang w:val="pt-PT"/>
        </w:rPr>
        <w:t>Ite missa est</w:t>
      </w:r>
      <w:r w:rsidR="0031308D" w:rsidRPr="0021481A">
        <w:rPr>
          <w:lang w:val="pt-PT"/>
        </w:rPr>
        <w:t>.</w:t>
      </w:r>
    </w:p>
    <w:p w:rsidR="0031308D" w:rsidRPr="0021481A" w:rsidRDefault="0031308D" w:rsidP="00CD7320">
      <w:pPr>
        <w:rPr>
          <w:lang w:val="pt-PT"/>
        </w:rPr>
      </w:pPr>
      <w:r w:rsidRPr="0021481A">
        <w:rPr>
          <w:rStyle w:val="Time1"/>
          <w:lang w:val="pt-PT"/>
        </w:rPr>
        <w:t>Sexta et nona</w:t>
      </w:r>
      <w:r w:rsidRPr="0021481A">
        <w:rPr>
          <w:lang w:val="pt-PT"/>
        </w:rPr>
        <w:t xml:space="preserve"> ut supra.</w:t>
      </w:r>
    </w:p>
    <w:p w:rsidR="007E04D5" w:rsidRPr="0021481A" w:rsidRDefault="0031308D" w:rsidP="00CD7320">
      <w:pPr>
        <w:rPr>
          <w:lang w:val="it-IT"/>
        </w:rPr>
      </w:pPr>
      <w:r w:rsidRPr="0021481A">
        <w:rPr>
          <w:rStyle w:val="Time1"/>
          <w:lang w:val="it-IT"/>
        </w:rPr>
        <w:t>In secunda vespera</w:t>
      </w:r>
      <w:r w:rsidRPr="0021481A">
        <w:rPr>
          <w:lang w:val="it-IT"/>
        </w:rPr>
        <w:t xml:space="preserve"> antiphona super feriales psalmos [AN] </w:t>
      </w:r>
      <w:r w:rsidRPr="0021481A">
        <w:rPr>
          <w:rStyle w:val="Incipit"/>
          <w:lang w:val="it-IT"/>
        </w:rPr>
        <w:t>Veni sancte</w:t>
      </w:r>
      <w:r w:rsidRPr="0021481A">
        <w:rPr>
          <w:lang w:val="it-IT"/>
        </w:rPr>
        <w:t xml:space="preserve">. Sequitur HY </w:t>
      </w:r>
      <w:r w:rsidRPr="0021481A">
        <w:rPr>
          <w:rStyle w:val="Incipit"/>
          <w:lang w:val="it-IT"/>
        </w:rPr>
        <w:t>Veni creator</w:t>
      </w:r>
      <w:r w:rsidRPr="0021481A">
        <w:rPr>
          <w:lang w:val="it-IT"/>
        </w:rPr>
        <w:t xml:space="preserve">. CP </w:t>
      </w:r>
      <w:r w:rsidRPr="0021481A">
        <w:rPr>
          <w:rStyle w:val="Incipit"/>
          <w:lang w:val="it-IT"/>
        </w:rPr>
        <w:t>Caritas dei</w:t>
      </w:r>
      <w:r w:rsidRPr="0021481A">
        <w:rPr>
          <w:lang w:val="it-IT"/>
        </w:rPr>
        <w:t xml:space="preserve">. VS </w:t>
      </w:r>
      <w:r w:rsidRPr="0021481A">
        <w:rPr>
          <w:rStyle w:val="Incipit"/>
          <w:lang w:val="it-IT"/>
        </w:rPr>
        <w:t>Loquebantur variis</w:t>
      </w:r>
      <w:r w:rsidRPr="0021481A">
        <w:rPr>
          <w:lang w:val="it-IT"/>
        </w:rPr>
        <w:t xml:space="preserve">. </w:t>
      </w:r>
      <w:r w:rsidR="007E04D5" w:rsidRPr="0021481A">
        <w:rPr>
          <w:lang w:val="it-IT"/>
        </w:rPr>
        <w:t xml:space="preserve">AM </w:t>
      </w:r>
      <w:r w:rsidR="007E04D5" w:rsidRPr="0021481A">
        <w:rPr>
          <w:rStyle w:val="Incipit"/>
          <w:lang w:val="it-IT"/>
        </w:rPr>
        <w:t>Si diligitis me</w:t>
      </w:r>
      <w:r w:rsidR="007E04D5" w:rsidRPr="0021481A">
        <w:rPr>
          <w:lang w:val="it-IT"/>
        </w:rPr>
        <w:t xml:space="preserve">. OR </w:t>
      </w:r>
      <w:r w:rsidR="007E04D5" w:rsidRPr="0021481A">
        <w:rPr>
          <w:rStyle w:val="Incipit"/>
          <w:lang w:val="it-IT"/>
        </w:rPr>
        <w:t>Mentes nostras</w:t>
      </w:r>
      <w:r w:rsidR="007E04D5" w:rsidRPr="0021481A">
        <w:rPr>
          <w:lang w:val="it-IT"/>
        </w:rPr>
        <w:t>.</w:t>
      </w:r>
    </w:p>
    <w:p w:rsidR="007E04D5" w:rsidRPr="0021481A" w:rsidRDefault="007E04D5" w:rsidP="00CD7320">
      <w:pPr>
        <w:rPr>
          <w:lang w:val="it-IT"/>
        </w:rPr>
      </w:pPr>
      <w:r w:rsidRPr="0021481A">
        <w:rPr>
          <w:rStyle w:val="Time1"/>
          <w:lang w:val="it-IT"/>
        </w:rPr>
        <w:t>[Ad processionem]</w:t>
      </w:r>
      <w:r w:rsidRPr="0021481A">
        <w:rPr>
          <w:lang w:val="it-IT"/>
        </w:rPr>
        <w:t xml:space="preserve"> Deinde fit processio ut supra.</w:t>
      </w:r>
    </w:p>
    <w:p w:rsidR="007E04D5" w:rsidRPr="0021481A" w:rsidRDefault="007E04D5" w:rsidP="00B94613">
      <w:pPr>
        <w:pStyle w:val="Titolo1"/>
        <w:rPr>
          <w:lang w:val="it-IT"/>
        </w:rPr>
      </w:pPr>
      <w:r w:rsidRPr="0021481A">
        <w:rPr>
          <w:lang w:val="it-IT"/>
        </w:rPr>
        <w:t>FERIA QUINTA</w:t>
      </w:r>
    </w:p>
    <w:p w:rsidR="000B3366" w:rsidRPr="0021481A" w:rsidRDefault="007E04D5" w:rsidP="00CD7320">
      <w:pPr>
        <w:rPr>
          <w:lang w:val="pt-PT"/>
        </w:rPr>
      </w:pPr>
      <w:r w:rsidRPr="0021481A">
        <w:rPr>
          <w:rStyle w:val="Time1"/>
          <w:lang w:val="it-IT"/>
        </w:rPr>
        <w:t>Ad (149va) matutinam</w:t>
      </w:r>
      <w:r w:rsidRPr="0021481A">
        <w:rPr>
          <w:lang w:val="it-IT"/>
        </w:rPr>
        <w:t xml:space="preserve"> invitatorium et antiphonae cum suis psalmis ut in sancta nocte.</w:t>
      </w:r>
      <w:r w:rsidR="0031308D" w:rsidRPr="0021481A">
        <w:rPr>
          <w:lang w:val="it-IT"/>
        </w:rPr>
        <w:t xml:space="preserve"> </w:t>
      </w:r>
      <w:r w:rsidR="00400CAB" w:rsidRPr="0021481A">
        <w:rPr>
          <w:lang w:val="pt-PT"/>
        </w:rPr>
        <w:t xml:space="preserve">VS </w:t>
      </w:r>
      <w:r w:rsidR="00400CAB" w:rsidRPr="0021481A">
        <w:rPr>
          <w:rStyle w:val="Incipit"/>
          <w:lang w:val="pt-PT"/>
        </w:rPr>
        <w:t>Accipite spiritum sanctum</w:t>
      </w:r>
      <w:r w:rsidR="00400CAB" w:rsidRPr="0021481A">
        <w:rPr>
          <w:lang w:val="pt-PT"/>
        </w:rPr>
        <w:t xml:space="preserve">. Legitur EV </w:t>
      </w:r>
      <w:r w:rsidR="00400CAB" w:rsidRPr="0021481A">
        <w:rPr>
          <w:rStyle w:val="Incipit"/>
          <w:lang w:val="pt-PT"/>
        </w:rPr>
        <w:t>Convocatis Iesus duodecim</w:t>
      </w:r>
      <w:r w:rsidR="00400CAB" w:rsidRPr="0021481A">
        <w:rPr>
          <w:lang w:val="pt-PT"/>
        </w:rPr>
        <w:t xml:space="preserve"> cum tribus responsoriis. RP </w:t>
      </w:r>
      <w:r w:rsidR="00400CAB" w:rsidRPr="0021481A">
        <w:rPr>
          <w:rStyle w:val="Incipit"/>
          <w:lang w:val="pt-PT"/>
        </w:rPr>
        <w:t>Spiritus sanctus</w:t>
      </w:r>
      <w:r w:rsidR="00400CAB" w:rsidRPr="0021481A">
        <w:rPr>
          <w:lang w:val="pt-PT"/>
        </w:rPr>
        <w:t xml:space="preserve"> cum ceteris. [TD] </w:t>
      </w:r>
      <w:r w:rsidR="00400CAB" w:rsidRPr="0021481A">
        <w:rPr>
          <w:rStyle w:val="Incipit"/>
          <w:lang w:val="pt-PT"/>
        </w:rPr>
        <w:t>Te deum laudamus</w:t>
      </w:r>
      <w:r w:rsidR="00400CAB" w:rsidRPr="0021481A">
        <w:rPr>
          <w:lang w:val="pt-PT"/>
        </w:rPr>
        <w:t xml:space="preserve"> canitur.</w:t>
      </w:r>
    </w:p>
    <w:p w:rsidR="00400CAB" w:rsidRPr="0021481A" w:rsidRDefault="00400CAB" w:rsidP="00CD7320">
      <w:pPr>
        <w:rPr>
          <w:lang w:val="fr-FR"/>
        </w:rPr>
      </w:pPr>
      <w:r w:rsidRPr="0021481A">
        <w:rPr>
          <w:rStyle w:val="Time1"/>
          <w:lang w:val="pt-PT"/>
        </w:rPr>
        <w:t>Ad laudes</w:t>
      </w:r>
      <w:r w:rsidRPr="0021481A">
        <w:rPr>
          <w:lang w:val="pt-PT"/>
        </w:rPr>
        <w:t xml:space="preserve"> tantum una dicitur AN </w:t>
      </w:r>
      <w:r w:rsidRPr="0021481A">
        <w:rPr>
          <w:rStyle w:val="Incipit"/>
          <w:lang w:val="pt-PT"/>
        </w:rPr>
        <w:t>Dum complerentur</w:t>
      </w:r>
      <w:r w:rsidRPr="0021481A">
        <w:rPr>
          <w:lang w:val="pt-PT"/>
        </w:rPr>
        <w:t xml:space="preserve">. CP </w:t>
      </w:r>
      <w:r w:rsidRPr="0021481A">
        <w:rPr>
          <w:rStyle w:val="Incipit"/>
          <w:lang w:val="pt-PT"/>
        </w:rPr>
        <w:t>Non accepistis spiritum</w:t>
      </w:r>
      <w:r w:rsidRPr="0021481A">
        <w:rPr>
          <w:lang w:val="pt-PT"/>
        </w:rPr>
        <w:t xml:space="preserve">. </w:t>
      </w:r>
      <w:r w:rsidRPr="0021481A">
        <w:rPr>
          <w:lang w:val="fr-FR"/>
        </w:rPr>
        <w:t xml:space="preserve">VS </w:t>
      </w:r>
      <w:r w:rsidR="00F8596F" w:rsidRPr="0021481A">
        <w:rPr>
          <w:rStyle w:val="Incipit"/>
          <w:lang w:val="fr-FR"/>
        </w:rPr>
        <w:t>Spiritus</w:t>
      </w:r>
      <w:r w:rsidRPr="0021481A">
        <w:rPr>
          <w:rStyle w:val="Incipit"/>
          <w:lang w:val="fr-FR"/>
        </w:rPr>
        <w:t xml:space="preserve"> domini</w:t>
      </w:r>
      <w:r w:rsidRPr="0021481A">
        <w:rPr>
          <w:lang w:val="fr-FR"/>
        </w:rPr>
        <w:t xml:space="preserve">. AB </w:t>
      </w:r>
      <w:r w:rsidRPr="0021481A">
        <w:rPr>
          <w:rStyle w:val="Incipit"/>
          <w:lang w:val="fr-FR"/>
        </w:rPr>
        <w:t>Spiritus qui a patre</w:t>
      </w:r>
      <w:r w:rsidRPr="0021481A">
        <w:rPr>
          <w:lang w:val="fr-FR"/>
        </w:rPr>
        <w:t xml:space="preserve">. OR </w:t>
      </w:r>
      <w:r w:rsidRPr="0021481A">
        <w:rPr>
          <w:rStyle w:val="Incipit"/>
          <w:lang w:val="fr-FR"/>
        </w:rPr>
        <w:t>Illo nos igne</w:t>
      </w:r>
      <w:r w:rsidRPr="0021481A">
        <w:rPr>
          <w:lang w:val="fr-FR"/>
        </w:rPr>
        <w:t>.</w:t>
      </w:r>
    </w:p>
    <w:p w:rsidR="003024AD" w:rsidRPr="0021481A" w:rsidRDefault="00400CAB" w:rsidP="00CD7320">
      <w:pPr>
        <w:rPr>
          <w:lang w:val="fr-FR"/>
        </w:rPr>
      </w:pPr>
      <w:r w:rsidRPr="0021481A">
        <w:rPr>
          <w:rStyle w:val="Time1"/>
          <w:lang w:val="es-ES"/>
        </w:rPr>
        <w:t>Ad horas</w:t>
      </w:r>
      <w:r>
        <w:rPr>
          <w:lang w:val="es-ES"/>
        </w:rPr>
        <w:t xml:space="preserve"> cantentur tres versus de hymno scilicet [HY] </w:t>
      </w:r>
      <w:r w:rsidRPr="0021481A">
        <w:rPr>
          <w:rStyle w:val="Incipit"/>
          <w:lang w:val="es-ES"/>
        </w:rPr>
        <w:t>Veni creator</w:t>
      </w:r>
      <w:r>
        <w:rPr>
          <w:lang w:val="es-ES"/>
        </w:rPr>
        <w:t xml:space="preserve">. </w:t>
      </w:r>
      <w:r w:rsidRPr="0021481A">
        <w:rPr>
          <w:lang w:val="it-IT"/>
        </w:rPr>
        <w:t xml:space="preserve">HV </w:t>
      </w:r>
      <w:r w:rsidRPr="0021481A">
        <w:rPr>
          <w:rStyle w:val="Incipit"/>
          <w:lang w:val="it-IT"/>
        </w:rPr>
        <w:t>Qui paracletus</w:t>
      </w:r>
      <w:r w:rsidRPr="0021481A">
        <w:rPr>
          <w:lang w:val="it-IT"/>
        </w:rPr>
        <w:t xml:space="preserve">. HV </w:t>
      </w:r>
      <w:r w:rsidRPr="0021481A">
        <w:rPr>
          <w:rStyle w:val="Incipit"/>
          <w:lang w:val="it-IT"/>
        </w:rPr>
        <w:t>Per te sciamus</w:t>
      </w:r>
      <w:r w:rsidRPr="0021481A">
        <w:rPr>
          <w:lang w:val="it-IT"/>
        </w:rPr>
        <w:t>. Sed in vesperis et in completorio cantetur per totum ut in die sancto.</w:t>
      </w:r>
      <w:r w:rsidR="003024AD" w:rsidRPr="0021481A">
        <w:rPr>
          <w:lang w:val="it-IT"/>
        </w:rPr>
        <w:t xml:space="preserve"> Et sic ordinabis usque ad nonam in octava |pentecosten::pentecostes|. </w:t>
      </w:r>
      <w:r w:rsidR="003024AD" w:rsidRPr="0021481A">
        <w:rPr>
          <w:lang w:val="pt-PT"/>
        </w:rPr>
        <w:t xml:space="preserve">Et laudis [AN] </w:t>
      </w:r>
      <w:r w:rsidR="003024AD" w:rsidRPr="0021481A">
        <w:rPr>
          <w:rStyle w:val="Incipit"/>
          <w:lang w:val="pt-PT"/>
        </w:rPr>
        <w:t>Dum complerentur</w:t>
      </w:r>
      <w:r w:rsidR="003024AD" w:rsidRPr="0021481A">
        <w:rPr>
          <w:lang w:val="pt-PT"/>
        </w:rPr>
        <w:t xml:space="preserve"> cum reliquis cantetur super psalmos horarum. Responsoria ut supra. </w:t>
      </w:r>
      <w:r w:rsidR="003024AD" w:rsidRPr="0021481A">
        <w:rPr>
          <w:lang w:val="fr-FR"/>
        </w:rPr>
        <w:t>Capitulum et oratio (149vb) de die sancto, nisi in vesperis et in matutinis.</w:t>
      </w:r>
    </w:p>
    <w:p w:rsidR="003179BA" w:rsidRPr="0021481A" w:rsidRDefault="003024AD" w:rsidP="00CD7320">
      <w:pPr>
        <w:rPr>
          <w:lang w:val="en-US"/>
        </w:rPr>
      </w:pPr>
      <w:r w:rsidRPr="0021481A">
        <w:rPr>
          <w:rStyle w:val="Time1"/>
          <w:lang w:val="it-IT"/>
        </w:rPr>
        <w:lastRenderedPageBreak/>
        <w:t>Ad missam</w:t>
      </w:r>
      <w:r w:rsidRPr="0021481A">
        <w:rPr>
          <w:lang w:val="it-IT"/>
        </w:rPr>
        <w:t xml:space="preserve"> IN </w:t>
      </w:r>
      <w:r w:rsidRPr="0021481A">
        <w:rPr>
          <w:rStyle w:val="Incipit"/>
          <w:lang w:val="it-IT"/>
        </w:rPr>
        <w:t>Spiritus domini</w:t>
      </w:r>
      <w:r w:rsidRPr="0021481A">
        <w:rPr>
          <w:lang w:val="it-IT"/>
        </w:rPr>
        <w:t xml:space="preserve"> per totum.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Tantum una dicatur ORCL </w:t>
      </w:r>
      <w:r w:rsidRPr="0021481A">
        <w:rPr>
          <w:rStyle w:val="Incipit"/>
          <w:lang w:val="en-US"/>
        </w:rPr>
        <w:t>Ilo nos igne</w:t>
      </w:r>
      <w:r w:rsidRPr="0021481A">
        <w:rPr>
          <w:lang w:val="en-US"/>
        </w:rPr>
        <w:t xml:space="preserve">. EP </w:t>
      </w:r>
      <w:r w:rsidRPr="0021481A">
        <w:rPr>
          <w:rStyle w:val="Incipit"/>
          <w:lang w:val="en-US"/>
        </w:rPr>
        <w:t>Philippus descendens</w:t>
      </w:r>
      <w:r w:rsidRPr="0021481A">
        <w:rPr>
          <w:lang w:val="en-US"/>
        </w:rPr>
        <w:t>. Sequentia non cantat</w:t>
      </w:r>
      <w:r w:rsidR="003179BA" w:rsidRPr="0021481A">
        <w:rPr>
          <w:lang w:val="en-US"/>
        </w:rPr>
        <w:t xml:space="preserve">ur. EV </w:t>
      </w:r>
      <w:r w:rsidR="003179BA" w:rsidRPr="0021481A">
        <w:rPr>
          <w:rStyle w:val="Incipit"/>
          <w:lang w:val="en-US"/>
        </w:rPr>
        <w:t>Convocatis Iesus duodecim</w:t>
      </w:r>
      <w:r w:rsidR="003179BA" w:rsidRPr="0021481A">
        <w:rPr>
          <w:lang w:val="en-US"/>
        </w:rPr>
        <w:t xml:space="preserve">. [CR] </w:t>
      </w:r>
      <w:r w:rsidR="003179BA" w:rsidRPr="0021481A">
        <w:rPr>
          <w:rStyle w:val="Incipit"/>
          <w:lang w:val="en-US"/>
        </w:rPr>
        <w:t>Credo in unum</w:t>
      </w:r>
      <w:r w:rsidR="003179BA" w:rsidRPr="0021481A">
        <w:rPr>
          <w:lang w:val="en-US"/>
        </w:rPr>
        <w:t xml:space="preserve">. Cetera cantentur ut supra cum [IM] </w:t>
      </w:r>
      <w:r w:rsidR="003179BA" w:rsidRPr="0021481A">
        <w:rPr>
          <w:rStyle w:val="Incipit"/>
          <w:lang w:val="en-US"/>
        </w:rPr>
        <w:t>Ite missa est</w:t>
      </w:r>
      <w:r w:rsidR="003179BA" w:rsidRPr="0021481A">
        <w:rPr>
          <w:lang w:val="en-US"/>
        </w:rPr>
        <w:t>.</w:t>
      </w:r>
    </w:p>
    <w:p w:rsidR="003179BA" w:rsidRPr="0021481A" w:rsidRDefault="003179BA" w:rsidP="00CD7320">
      <w:pPr>
        <w:rPr>
          <w:lang w:val="en-US"/>
        </w:rPr>
      </w:pPr>
      <w:r w:rsidRPr="0021481A">
        <w:rPr>
          <w:rStyle w:val="Time1"/>
          <w:lang w:val="en-US"/>
        </w:rPr>
        <w:t>Sexta et nona</w:t>
      </w:r>
      <w:r w:rsidRPr="0021481A">
        <w:rPr>
          <w:lang w:val="en-US"/>
        </w:rPr>
        <w:t xml:space="preserve"> cantentur ut supra.</w:t>
      </w:r>
    </w:p>
    <w:p w:rsidR="00AC6373" w:rsidRPr="0021481A" w:rsidRDefault="003179BA" w:rsidP="00CD7320">
      <w:pPr>
        <w:rPr>
          <w:lang w:val="en-US"/>
        </w:rPr>
      </w:pPr>
      <w:r w:rsidRPr="0021481A">
        <w:rPr>
          <w:rStyle w:val="Time1"/>
          <w:lang w:val="en-US"/>
        </w:rPr>
        <w:t>In secunda vespera</w:t>
      </w:r>
      <w:r w:rsidRPr="0021481A">
        <w:rPr>
          <w:lang w:val="en-US"/>
        </w:rPr>
        <w:t xml:space="preserve"> AN </w:t>
      </w:r>
      <w:r w:rsidRPr="0021481A">
        <w:rPr>
          <w:rStyle w:val="Incipit"/>
          <w:lang w:val="en-US"/>
        </w:rPr>
        <w:t>Veni sancte</w:t>
      </w:r>
      <w:r w:rsidRPr="0021481A">
        <w:rPr>
          <w:lang w:val="en-US"/>
        </w:rPr>
        <w:t xml:space="preserve">. HY </w:t>
      </w:r>
      <w:r w:rsidRPr="0021481A">
        <w:rPr>
          <w:rStyle w:val="Incipit"/>
          <w:lang w:val="en-US"/>
        </w:rPr>
        <w:t>Veni creator spiritus</w:t>
      </w:r>
      <w:r w:rsidRPr="0021481A">
        <w:rPr>
          <w:lang w:val="en-US"/>
        </w:rPr>
        <w:t xml:space="preserve">. CP </w:t>
      </w:r>
      <w:r w:rsidR="00751D97" w:rsidRPr="0021481A">
        <w:rPr>
          <w:rStyle w:val="Incipit"/>
          <w:lang w:val="en-US"/>
        </w:rPr>
        <w:t xml:space="preserve">Deus </w:t>
      </w:r>
      <w:r w:rsidRPr="0021481A">
        <w:rPr>
          <w:rStyle w:val="Incipit"/>
          <w:lang w:val="en-US"/>
        </w:rPr>
        <w:t xml:space="preserve">spei repleat </w:t>
      </w:r>
      <w:r w:rsidR="00AC6373" w:rsidRPr="0021481A">
        <w:rPr>
          <w:rStyle w:val="Incipit"/>
          <w:lang w:val="en-US"/>
        </w:rPr>
        <w:t>|</w:t>
      </w:r>
      <w:r w:rsidRPr="0021481A">
        <w:rPr>
          <w:rStyle w:val="Incipit"/>
          <w:lang w:val="en-US"/>
        </w:rPr>
        <w:t>nos</w:t>
      </w:r>
      <w:r w:rsidR="00AC6373" w:rsidRPr="0021481A">
        <w:rPr>
          <w:rStyle w:val="Incipit"/>
          <w:lang w:val="en-US"/>
        </w:rPr>
        <w:t>::vos|</w:t>
      </w:r>
      <w:r w:rsidRPr="0021481A">
        <w:rPr>
          <w:lang w:val="en-US"/>
        </w:rPr>
        <w:t>.</w:t>
      </w:r>
      <w:r w:rsidR="00AC6373" w:rsidRPr="0021481A">
        <w:rPr>
          <w:lang w:val="en-US"/>
        </w:rPr>
        <w:t xml:space="preserve"> VS </w:t>
      </w:r>
      <w:r w:rsidR="00AC6373" w:rsidRPr="0021481A">
        <w:rPr>
          <w:rStyle w:val="Incipit"/>
          <w:lang w:val="en-US"/>
        </w:rPr>
        <w:t>Loquebantur variis</w:t>
      </w:r>
      <w:r w:rsidR="00AC6373" w:rsidRPr="0021481A">
        <w:rPr>
          <w:lang w:val="en-US"/>
        </w:rPr>
        <w:t xml:space="preserve">. AM </w:t>
      </w:r>
      <w:r w:rsidR="00AC6373" w:rsidRPr="0021481A">
        <w:rPr>
          <w:rStyle w:val="Incipit"/>
          <w:lang w:val="en-US"/>
        </w:rPr>
        <w:t>Hi qui linguis loquuntur</w:t>
      </w:r>
      <w:r w:rsidR="00AC6373" w:rsidRPr="0021481A">
        <w:rPr>
          <w:lang w:val="en-US"/>
        </w:rPr>
        <w:t xml:space="preserve">. OR </w:t>
      </w:r>
      <w:r w:rsidR="00AC6373" w:rsidRPr="0021481A">
        <w:rPr>
          <w:rStyle w:val="Incipit"/>
          <w:lang w:val="en-US"/>
        </w:rPr>
        <w:t>Illo nos igne</w:t>
      </w:r>
      <w:r w:rsidR="00AC6373" w:rsidRPr="0021481A">
        <w:rPr>
          <w:lang w:val="en-US"/>
        </w:rPr>
        <w:t>.</w:t>
      </w:r>
    </w:p>
    <w:p w:rsidR="00AC6373" w:rsidRPr="0021481A" w:rsidRDefault="00AC6373" w:rsidP="00CD7320">
      <w:pPr>
        <w:rPr>
          <w:lang w:val="pt-PT"/>
        </w:rPr>
      </w:pPr>
      <w:r w:rsidRPr="0021481A">
        <w:rPr>
          <w:rStyle w:val="Time1"/>
          <w:lang w:val="pt-PT"/>
        </w:rPr>
        <w:t>Processio</w:t>
      </w:r>
      <w:r w:rsidRPr="0021481A">
        <w:rPr>
          <w:lang w:val="pt-PT"/>
        </w:rPr>
        <w:t xml:space="preserve"> ut supra.</w:t>
      </w:r>
    </w:p>
    <w:p w:rsidR="00AC6373" w:rsidRPr="0021481A" w:rsidRDefault="00AC6373" w:rsidP="00AC6373">
      <w:pPr>
        <w:pStyle w:val="Titolo1"/>
        <w:rPr>
          <w:lang w:val="pt-PT"/>
        </w:rPr>
      </w:pPr>
      <w:r w:rsidRPr="0021481A">
        <w:rPr>
          <w:lang w:val="pt-PT"/>
        </w:rPr>
        <w:t>FERIA SEXTA</w:t>
      </w:r>
    </w:p>
    <w:p w:rsidR="00400CAB" w:rsidRPr="0021481A" w:rsidRDefault="00AC6373" w:rsidP="00CD7320">
      <w:pPr>
        <w:rPr>
          <w:lang w:val="pt-PT"/>
        </w:rPr>
      </w:pPr>
      <w:r w:rsidRPr="0021481A">
        <w:rPr>
          <w:rStyle w:val="Time1"/>
          <w:lang w:val="pt-PT"/>
        </w:rPr>
        <w:t>Ad matutinam</w:t>
      </w:r>
      <w:r w:rsidRPr="0021481A">
        <w:rPr>
          <w:lang w:val="pt-PT"/>
        </w:rPr>
        <w:t xml:space="preserve"> invitatorium et antiphonae cum suis psalmis de sancta nocte. VS </w:t>
      </w:r>
      <w:r w:rsidRPr="0021481A">
        <w:rPr>
          <w:rStyle w:val="Incipit"/>
          <w:lang w:val="pt-PT"/>
        </w:rPr>
        <w:t>Accipite spiritum (150ra) sanctum</w:t>
      </w:r>
      <w:r w:rsidRPr="0021481A">
        <w:rPr>
          <w:lang w:val="pt-PT"/>
        </w:rPr>
        <w:t>.</w:t>
      </w:r>
      <w:r w:rsidR="002C2446" w:rsidRPr="0021481A">
        <w:rPr>
          <w:lang w:val="pt-PT"/>
        </w:rPr>
        <w:t xml:space="preserve"> Legitur EV </w:t>
      </w:r>
      <w:r w:rsidR="002C2446" w:rsidRPr="0021481A">
        <w:rPr>
          <w:rStyle w:val="Incipit"/>
          <w:lang w:val="pt-PT"/>
        </w:rPr>
        <w:t xml:space="preserve">Factum </w:t>
      </w:r>
      <w:r w:rsidR="00775C43" w:rsidRPr="0021481A">
        <w:rPr>
          <w:rStyle w:val="Incipit"/>
          <w:lang w:val="pt-PT"/>
        </w:rPr>
        <w:t xml:space="preserve">Ä+est+Ä </w:t>
      </w:r>
      <w:r w:rsidR="002C2446" w:rsidRPr="0021481A">
        <w:rPr>
          <w:rStyle w:val="Incipit"/>
          <w:lang w:val="pt-PT"/>
        </w:rPr>
        <w:t>in una</w:t>
      </w:r>
      <w:r w:rsidR="002C2446" w:rsidRPr="0021481A">
        <w:rPr>
          <w:lang w:val="pt-PT"/>
        </w:rPr>
        <w:t xml:space="preserve"> cum tribus responsoriis. RP </w:t>
      </w:r>
      <w:r w:rsidR="002C2446" w:rsidRPr="0021481A">
        <w:rPr>
          <w:rStyle w:val="Incipit"/>
          <w:lang w:val="pt-PT"/>
        </w:rPr>
        <w:t>Non vos relinquam</w:t>
      </w:r>
      <w:r w:rsidR="002C2446" w:rsidRPr="0021481A">
        <w:rPr>
          <w:lang w:val="pt-PT"/>
        </w:rPr>
        <w:t xml:space="preserve"> cum ceteris. [TD] </w:t>
      </w:r>
      <w:r w:rsidR="002C2446" w:rsidRPr="0021481A">
        <w:rPr>
          <w:rStyle w:val="Incipit"/>
          <w:lang w:val="pt-PT"/>
        </w:rPr>
        <w:t>Te deum laudamus</w:t>
      </w:r>
      <w:r w:rsidR="002C2446" w:rsidRPr="0021481A">
        <w:rPr>
          <w:lang w:val="pt-PT"/>
        </w:rPr>
        <w:t>.</w:t>
      </w:r>
    </w:p>
    <w:p w:rsidR="002C2446" w:rsidRPr="0021481A" w:rsidRDefault="002C2446" w:rsidP="00CD7320">
      <w:pPr>
        <w:rPr>
          <w:lang w:val="pt-PT"/>
        </w:rPr>
      </w:pPr>
      <w:r w:rsidRPr="0021481A">
        <w:rPr>
          <w:rStyle w:val="Time1"/>
          <w:lang w:val="pt-PT"/>
        </w:rPr>
        <w:t>Ad laudes</w:t>
      </w:r>
      <w:r w:rsidRPr="0021481A">
        <w:rPr>
          <w:lang w:val="pt-PT"/>
        </w:rPr>
        <w:t xml:space="preserve"> tantum una dicitur AN </w:t>
      </w:r>
      <w:r w:rsidRPr="0021481A">
        <w:rPr>
          <w:rStyle w:val="Incipit"/>
          <w:lang w:val="pt-PT"/>
        </w:rPr>
        <w:t>Dum complerentur</w:t>
      </w:r>
      <w:r w:rsidRPr="0021481A">
        <w:rPr>
          <w:lang w:val="pt-PT"/>
        </w:rPr>
        <w:t xml:space="preserve">. CP </w:t>
      </w:r>
      <w:r w:rsidRPr="0021481A">
        <w:rPr>
          <w:rStyle w:val="Incipit"/>
          <w:lang w:val="pt-PT"/>
        </w:rPr>
        <w:t>Gratia domini</w:t>
      </w:r>
      <w:r w:rsidRPr="0021481A">
        <w:rPr>
          <w:lang w:val="pt-PT"/>
        </w:rPr>
        <w:t xml:space="preserve">. VS </w:t>
      </w:r>
      <w:r w:rsidRPr="0021481A">
        <w:rPr>
          <w:rStyle w:val="Incipit"/>
          <w:lang w:val="pt-PT"/>
        </w:rPr>
        <w:t>Spiritus domini</w:t>
      </w:r>
      <w:r w:rsidRPr="0021481A">
        <w:rPr>
          <w:lang w:val="pt-PT"/>
        </w:rPr>
        <w:t xml:space="preserve">. AB </w:t>
      </w:r>
      <w:r w:rsidRPr="0021481A">
        <w:rPr>
          <w:rStyle w:val="Incipit"/>
          <w:lang w:val="pt-PT"/>
        </w:rPr>
        <w:t>Spiritus sanctus docebit</w:t>
      </w:r>
      <w:r w:rsidRPr="0021481A">
        <w:rPr>
          <w:lang w:val="pt-PT"/>
        </w:rPr>
        <w:t>.</w:t>
      </w:r>
      <w:r w:rsidR="004540CA" w:rsidRPr="0021481A">
        <w:rPr>
          <w:lang w:val="pt-PT"/>
        </w:rPr>
        <w:t xml:space="preserve"> OR </w:t>
      </w:r>
      <w:r w:rsidR="004540CA" w:rsidRPr="0021481A">
        <w:rPr>
          <w:rStyle w:val="Incipit"/>
          <w:lang w:val="pt-PT"/>
        </w:rPr>
        <w:t>Da quaesumus domine ecclesiae</w:t>
      </w:r>
      <w:r w:rsidR="004540CA" w:rsidRPr="0021481A">
        <w:rPr>
          <w:lang w:val="pt-PT"/>
        </w:rPr>
        <w:t>.</w:t>
      </w:r>
    </w:p>
    <w:p w:rsidR="004540CA" w:rsidRPr="0021481A" w:rsidRDefault="004540CA" w:rsidP="00CD7320">
      <w:pPr>
        <w:rPr>
          <w:lang w:val="pt-PT"/>
        </w:rPr>
      </w:pPr>
      <w:r w:rsidRPr="0021481A">
        <w:rPr>
          <w:rStyle w:val="Time1"/>
          <w:lang w:val="pt-PT"/>
        </w:rPr>
        <w:t>Ad horas</w:t>
      </w:r>
      <w:r w:rsidRPr="0021481A">
        <w:rPr>
          <w:lang w:val="pt-PT"/>
        </w:rPr>
        <w:t xml:space="preserve"> cantentur laudes et cetera ut superius.</w:t>
      </w:r>
    </w:p>
    <w:p w:rsidR="004540CA" w:rsidRPr="0021481A" w:rsidRDefault="004540CA" w:rsidP="00CD7320">
      <w:pPr>
        <w:rPr>
          <w:lang w:val="it-IT"/>
        </w:rPr>
      </w:pPr>
      <w:r w:rsidRPr="0021481A">
        <w:rPr>
          <w:rStyle w:val="Time1"/>
          <w:lang w:val="pt-PT"/>
        </w:rPr>
        <w:t>[Ad missam]</w:t>
      </w:r>
      <w:r w:rsidRPr="0021481A">
        <w:rPr>
          <w:lang w:val="pt-PT"/>
        </w:rPr>
        <w:t xml:space="preserve"> Post tertiam cantetur missa. </w:t>
      </w:r>
      <w:r w:rsidRPr="0021481A">
        <w:rPr>
          <w:lang w:val="en-US"/>
        </w:rPr>
        <w:t xml:space="preserve">IN </w:t>
      </w:r>
      <w:r w:rsidRPr="0021481A">
        <w:rPr>
          <w:rStyle w:val="Incipit"/>
          <w:lang w:val="en-US"/>
        </w:rPr>
        <w:t>Repleatur os meum</w:t>
      </w:r>
      <w:r w:rsidRPr="0021481A">
        <w:rPr>
          <w:lang w:val="en-US"/>
        </w:rPr>
        <w:t xml:space="preserve">. [KY]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Tantum una dicatur ORCL </w:t>
      </w:r>
      <w:r w:rsidRPr="0021481A">
        <w:rPr>
          <w:rStyle w:val="Incipit"/>
          <w:lang w:val="en-US"/>
        </w:rPr>
        <w:t>Praesta quaesumus domine ecclesiae</w:t>
      </w:r>
      <w:r w:rsidRPr="0021481A">
        <w:rPr>
          <w:lang w:val="en-US"/>
        </w:rPr>
        <w:t xml:space="preserve">. EP </w:t>
      </w:r>
      <w:r w:rsidRPr="0021481A">
        <w:rPr>
          <w:rStyle w:val="Incipit"/>
          <w:lang w:val="en-US"/>
        </w:rPr>
        <w:t>Aperiens Petrus</w:t>
      </w:r>
      <w:r w:rsidR="00114363" w:rsidRPr="0021481A">
        <w:rPr>
          <w:lang w:val="en-US"/>
        </w:rPr>
        <w:t xml:space="preserve">. </w:t>
      </w:r>
      <w:r w:rsidRPr="0021481A">
        <w:rPr>
          <w:lang w:val="it-IT"/>
        </w:rPr>
        <w:t>A</w:t>
      </w:r>
      <w:r w:rsidR="00114363" w:rsidRPr="0021481A">
        <w:rPr>
          <w:lang w:val="it-IT"/>
        </w:rPr>
        <w:t>L</w:t>
      </w:r>
      <w:r w:rsidRPr="0021481A">
        <w:rPr>
          <w:lang w:val="it-IT"/>
        </w:rPr>
        <w:t xml:space="preserve">V </w:t>
      </w:r>
      <w:r w:rsidRPr="0021481A">
        <w:rPr>
          <w:rStyle w:val="Incipit"/>
          <w:lang w:val="it-IT"/>
        </w:rPr>
        <w:t>Emitte spiritum</w:t>
      </w:r>
      <w:r w:rsidRPr="0021481A">
        <w:rPr>
          <w:lang w:val="it-IT"/>
        </w:rPr>
        <w:t xml:space="preserve">. ALV </w:t>
      </w:r>
      <w:r w:rsidRPr="0021481A">
        <w:rPr>
          <w:rStyle w:val="Incipit"/>
          <w:lang w:val="it-IT"/>
        </w:rPr>
        <w:t>Non vos relinquam</w:t>
      </w:r>
      <w:r w:rsidRPr="0021481A">
        <w:rPr>
          <w:lang w:val="it-IT"/>
        </w:rPr>
        <w:t xml:space="preserve">. Sequentia non cantatur. EV </w:t>
      </w:r>
      <w:r w:rsidRPr="0021481A">
        <w:rPr>
          <w:rStyle w:val="Incipit"/>
          <w:lang w:val="it-IT"/>
        </w:rPr>
        <w:t>Factum est in un</w:t>
      </w:r>
      <w:r w:rsidR="002D5142" w:rsidRPr="0021481A">
        <w:rPr>
          <w:rStyle w:val="Incipit"/>
          <w:lang w:val="it-IT"/>
        </w:rPr>
        <w:t>a</w:t>
      </w:r>
      <w:r w:rsidRPr="0021481A">
        <w:rPr>
          <w:lang w:val="it-IT"/>
        </w:rPr>
        <w:t xml:space="preserve">. [CR] </w:t>
      </w:r>
      <w:r w:rsidRPr="0021481A">
        <w:rPr>
          <w:rStyle w:val="Incipit"/>
          <w:lang w:val="it-IT"/>
        </w:rPr>
        <w:t>Credo in unum</w:t>
      </w:r>
      <w:r w:rsidRPr="0021481A">
        <w:rPr>
          <w:lang w:val="it-IT"/>
        </w:rPr>
        <w:t xml:space="preserve">. OF </w:t>
      </w:r>
      <w:r w:rsidRPr="0021481A">
        <w:rPr>
          <w:rStyle w:val="Incipit"/>
          <w:lang w:val="it-IT"/>
        </w:rPr>
        <w:t>Lauda anima</w:t>
      </w:r>
      <w:r w:rsidRPr="0021481A">
        <w:rPr>
          <w:lang w:val="it-IT"/>
        </w:rPr>
        <w:t xml:space="preserve">. PF </w:t>
      </w:r>
      <w:r w:rsidRPr="0021481A">
        <w:rPr>
          <w:rStyle w:val="Incipit"/>
          <w:lang w:val="it-IT"/>
        </w:rPr>
        <w:t>Qui</w:t>
      </w:r>
      <w:r w:rsidR="00A33E9D" w:rsidRPr="0021481A">
        <w:rPr>
          <w:rStyle w:val="Incipit"/>
          <w:lang w:val="it-IT"/>
        </w:rPr>
        <w:t xml:space="preserve"> ascendens</w:t>
      </w:r>
      <w:r w:rsidR="00A33E9D" w:rsidRPr="0021481A">
        <w:rPr>
          <w:lang w:val="it-IT"/>
        </w:rPr>
        <w:t xml:space="preserve">. [VAR] </w:t>
      </w:r>
      <w:r w:rsidR="00A33E9D" w:rsidRPr="0021481A">
        <w:rPr>
          <w:rStyle w:val="Incipit"/>
          <w:lang w:val="it-IT"/>
        </w:rPr>
        <w:t>Communicantes</w:t>
      </w:r>
      <w:r w:rsidR="00A33E9D" w:rsidRPr="0021481A">
        <w:rPr>
          <w:lang w:val="it-IT"/>
        </w:rPr>
        <w:t xml:space="preserve">. CO </w:t>
      </w:r>
      <w:r w:rsidR="00A33E9D" w:rsidRPr="0021481A">
        <w:rPr>
          <w:rStyle w:val="Incipit"/>
          <w:lang w:val="it-IT"/>
        </w:rPr>
        <w:t>Spiritus ubi vult</w:t>
      </w:r>
      <w:r w:rsidR="00A33E9D" w:rsidRPr="0021481A">
        <w:rPr>
          <w:lang w:val="it-IT"/>
        </w:rPr>
        <w:t xml:space="preserve"> cum [IM] </w:t>
      </w:r>
      <w:r w:rsidR="00A33E9D" w:rsidRPr="0021481A">
        <w:rPr>
          <w:rStyle w:val="Incipit"/>
          <w:lang w:val="it-IT"/>
        </w:rPr>
        <w:t>Ite missa est</w:t>
      </w:r>
      <w:r w:rsidR="00A33E9D" w:rsidRPr="0021481A">
        <w:rPr>
          <w:lang w:val="it-IT"/>
        </w:rPr>
        <w:t>.</w:t>
      </w:r>
    </w:p>
    <w:p w:rsidR="00A33E9D" w:rsidRPr="0021481A" w:rsidRDefault="00A33E9D" w:rsidP="00CD7320">
      <w:pPr>
        <w:rPr>
          <w:lang w:val="it-IT"/>
        </w:rPr>
      </w:pPr>
      <w:r w:rsidRPr="0021481A">
        <w:rPr>
          <w:rStyle w:val="Time1"/>
          <w:lang w:val="it-IT"/>
        </w:rPr>
        <w:t>Sexta (150rb)</w:t>
      </w:r>
      <w:r w:rsidR="00114363" w:rsidRPr="0021481A">
        <w:rPr>
          <w:rStyle w:val="Time1"/>
          <w:lang w:val="it-IT"/>
        </w:rPr>
        <w:t xml:space="preserve"> et nona</w:t>
      </w:r>
      <w:r w:rsidR="00114363" w:rsidRPr="0021481A">
        <w:rPr>
          <w:lang w:val="it-IT"/>
        </w:rPr>
        <w:t xml:space="preserve"> ut supra.</w:t>
      </w:r>
    </w:p>
    <w:p w:rsidR="00114363" w:rsidRPr="0021481A" w:rsidRDefault="00114363" w:rsidP="00CD7320">
      <w:pPr>
        <w:rPr>
          <w:lang w:val="pt-PT"/>
        </w:rPr>
      </w:pPr>
      <w:r w:rsidRPr="0021481A">
        <w:rPr>
          <w:rStyle w:val="Time1"/>
          <w:lang w:val="it-IT"/>
        </w:rPr>
        <w:t>In secunda vespera</w:t>
      </w:r>
      <w:r w:rsidRPr="0021481A">
        <w:rPr>
          <w:lang w:val="it-IT"/>
        </w:rPr>
        <w:t xml:space="preserve"> AN </w:t>
      </w:r>
      <w:r w:rsidRPr="0021481A">
        <w:rPr>
          <w:rStyle w:val="Incipit"/>
          <w:lang w:val="it-IT"/>
        </w:rPr>
        <w:t>Veni sancte</w:t>
      </w:r>
      <w:r w:rsidRPr="0021481A">
        <w:rPr>
          <w:lang w:val="it-IT"/>
        </w:rPr>
        <w:t xml:space="preserve"> super feriales psalmos. Sequitur HY </w:t>
      </w:r>
      <w:r w:rsidRPr="0021481A">
        <w:rPr>
          <w:rStyle w:val="Incipit"/>
          <w:lang w:val="it-IT"/>
        </w:rPr>
        <w:t>Veni creator</w:t>
      </w:r>
      <w:r w:rsidRPr="0021481A">
        <w:rPr>
          <w:lang w:val="it-IT"/>
        </w:rPr>
        <w:t xml:space="preserve">. </w:t>
      </w:r>
      <w:r w:rsidRPr="0021481A">
        <w:rPr>
          <w:lang w:val="pt-PT"/>
        </w:rPr>
        <w:t xml:space="preserve">CP </w:t>
      </w:r>
      <w:r w:rsidRPr="0021481A">
        <w:rPr>
          <w:rStyle w:val="Incipit"/>
          <w:lang w:val="pt-PT"/>
        </w:rPr>
        <w:t>Gratia nobis et pax</w:t>
      </w:r>
      <w:r w:rsidRPr="0021481A">
        <w:rPr>
          <w:lang w:val="pt-PT"/>
        </w:rPr>
        <w:t xml:space="preserve">. VS </w:t>
      </w:r>
      <w:r w:rsidRPr="0021481A">
        <w:rPr>
          <w:rStyle w:val="Incipit"/>
          <w:lang w:val="pt-PT"/>
        </w:rPr>
        <w:t>Loquebantur variis</w:t>
      </w:r>
      <w:r w:rsidRPr="0021481A">
        <w:rPr>
          <w:lang w:val="pt-PT"/>
        </w:rPr>
        <w:t xml:space="preserve">. AM </w:t>
      </w:r>
      <w:r w:rsidRPr="0021481A">
        <w:rPr>
          <w:rStyle w:val="Incipit"/>
          <w:lang w:val="pt-PT"/>
        </w:rPr>
        <w:t>Dum complerentur</w:t>
      </w:r>
      <w:r w:rsidRPr="0021481A">
        <w:rPr>
          <w:lang w:val="pt-PT"/>
        </w:rPr>
        <w:t xml:space="preserve">. OR </w:t>
      </w:r>
      <w:r w:rsidRPr="0021481A">
        <w:rPr>
          <w:rStyle w:val="Incipit"/>
          <w:lang w:val="pt-PT"/>
        </w:rPr>
        <w:t>Deus qui ecclesiae</w:t>
      </w:r>
      <w:r w:rsidRPr="0021481A">
        <w:rPr>
          <w:lang w:val="pt-PT"/>
        </w:rPr>
        <w:t>.</w:t>
      </w:r>
    </w:p>
    <w:p w:rsidR="00114363" w:rsidRPr="0021481A" w:rsidRDefault="00114363" w:rsidP="00CD7320">
      <w:pPr>
        <w:rPr>
          <w:lang w:val="pt-PT"/>
        </w:rPr>
      </w:pPr>
      <w:r w:rsidRPr="0021481A">
        <w:rPr>
          <w:rStyle w:val="Time1"/>
          <w:lang w:val="pt-PT"/>
        </w:rPr>
        <w:t>[Ad processionem]</w:t>
      </w:r>
      <w:r w:rsidRPr="0021481A">
        <w:rPr>
          <w:lang w:val="pt-PT"/>
        </w:rPr>
        <w:t xml:space="preserve"> Deinde fit processio ad </w:t>
      </w:r>
      <w:r w:rsidRPr="0021481A">
        <w:rPr>
          <w:rStyle w:val="Ort"/>
          <w:lang w:val="pt-PT"/>
        </w:rPr>
        <w:t>fontem</w:t>
      </w:r>
      <w:r w:rsidRPr="0021481A">
        <w:rPr>
          <w:lang w:val="pt-PT"/>
        </w:rPr>
        <w:t xml:space="preserve"> ut supra.</w:t>
      </w:r>
    </w:p>
    <w:p w:rsidR="00114363" w:rsidRPr="0021481A" w:rsidRDefault="00114363" w:rsidP="00114363">
      <w:pPr>
        <w:pStyle w:val="Titolo1"/>
        <w:rPr>
          <w:lang w:val="pt-PT"/>
        </w:rPr>
      </w:pPr>
      <w:r w:rsidRPr="0021481A">
        <w:rPr>
          <w:lang w:val="pt-PT"/>
        </w:rPr>
        <w:t xml:space="preserve">SABBATO </w:t>
      </w:r>
    </w:p>
    <w:p w:rsidR="00114363" w:rsidRPr="0021481A" w:rsidRDefault="00114363" w:rsidP="00CD7320">
      <w:pPr>
        <w:rPr>
          <w:lang w:val="pt-PT"/>
        </w:rPr>
      </w:pPr>
      <w:r w:rsidRPr="0021481A">
        <w:rPr>
          <w:rStyle w:val="Time1"/>
          <w:lang w:val="pt-PT"/>
        </w:rPr>
        <w:t>Ad matutinam</w:t>
      </w:r>
      <w:r w:rsidRPr="0021481A">
        <w:rPr>
          <w:lang w:val="pt-PT"/>
        </w:rPr>
        <w:t xml:space="preserve"> invitatorium et antiphonae cum suis psalmis ut in sancta nocte. [VS] </w:t>
      </w:r>
      <w:r w:rsidRPr="0021481A">
        <w:rPr>
          <w:rStyle w:val="Incipit"/>
          <w:lang w:val="pt-PT"/>
        </w:rPr>
        <w:t>Accipite spiritum sanctum</w:t>
      </w:r>
      <w:r w:rsidRPr="0021481A">
        <w:rPr>
          <w:lang w:val="pt-PT"/>
        </w:rPr>
        <w:t>.</w:t>
      </w:r>
      <w:r w:rsidR="00953D61" w:rsidRPr="0021481A">
        <w:rPr>
          <w:lang w:val="pt-PT"/>
        </w:rPr>
        <w:t xml:space="preserve"> Legitur EV </w:t>
      </w:r>
      <w:r w:rsidR="00953D61" w:rsidRPr="0021481A">
        <w:rPr>
          <w:rStyle w:val="Incipit"/>
          <w:lang w:val="pt-PT"/>
        </w:rPr>
        <w:t>Surgens Iesus</w:t>
      </w:r>
      <w:r w:rsidR="00953D61" w:rsidRPr="0021481A">
        <w:rPr>
          <w:lang w:val="pt-PT"/>
        </w:rPr>
        <w:t xml:space="preserve"> cum tribus responsoriis. Responsorium de feria quarta scilicet [RP] </w:t>
      </w:r>
      <w:r w:rsidR="00953D61" w:rsidRPr="0021481A">
        <w:rPr>
          <w:rStyle w:val="Incipit"/>
          <w:lang w:val="pt-PT"/>
        </w:rPr>
        <w:t>Loquebantur variis</w:t>
      </w:r>
      <w:r w:rsidR="00953D61" w:rsidRPr="0021481A">
        <w:rPr>
          <w:lang w:val="pt-PT"/>
        </w:rPr>
        <w:t xml:space="preserve"> cum ceteris. [TD] </w:t>
      </w:r>
      <w:r w:rsidR="00953D61" w:rsidRPr="0021481A">
        <w:rPr>
          <w:rStyle w:val="Incipit"/>
          <w:lang w:val="pt-PT"/>
        </w:rPr>
        <w:t>Te deum laudamus</w:t>
      </w:r>
      <w:r w:rsidR="00953D61" w:rsidRPr="0021481A">
        <w:rPr>
          <w:lang w:val="pt-PT"/>
        </w:rPr>
        <w:t>.</w:t>
      </w:r>
    </w:p>
    <w:p w:rsidR="00953D61" w:rsidRPr="0021481A" w:rsidRDefault="00953D61" w:rsidP="00CD7320">
      <w:pPr>
        <w:rPr>
          <w:lang w:val="pt-PT"/>
        </w:rPr>
      </w:pPr>
      <w:r w:rsidRPr="0021481A">
        <w:rPr>
          <w:rStyle w:val="Time1"/>
          <w:lang w:val="pt-PT"/>
        </w:rPr>
        <w:t>Ad laudes</w:t>
      </w:r>
      <w:r w:rsidRPr="0021481A">
        <w:rPr>
          <w:lang w:val="pt-PT"/>
        </w:rPr>
        <w:t xml:space="preserve"> tantum sola AN </w:t>
      </w:r>
      <w:r w:rsidRPr="0021481A">
        <w:rPr>
          <w:rStyle w:val="Incipit"/>
          <w:lang w:val="pt-PT"/>
        </w:rPr>
        <w:t>Dum complerentur</w:t>
      </w:r>
      <w:r w:rsidRPr="0021481A">
        <w:rPr>
          <w:lang w:val="pt-PT"/>
        </w:rPr>
        <w:t xml:space="preserve">. CP </w:t>
      </w:r>
      <w:r w:rsidRPr="0021481A">
        <w:rPr>
          <w:rStyle w:val="Incipit"/>
          <w:lang w:val="pt-PT"/>
        </w:rPr>
        <w:t>Unicuique datur</w:t>
      </w:r>
      <w:r w:rsidRPr="0021481A">
        <w:rPr>
          <w:lang w:val="pt-PT"/>
        </w:rPr>
        <w:t xml:space="preserve">. VS </w:t>
      </w:r>
      <w:r w:rsidRPr="0021481A">
        <w:rPr>
          <w:rStyle w:val="Incipit"/>
          <w:lang w:val="pt-PT"/>
        </w:rPr>
        <w:t>Spiritus domini</w:t>
      </w:r>
      <w:r w:rsidRPr="0021481A">
        <w:rPr>
          <w:lang w:val="pt-PT"/>
        </w:rPr>
        <w:t xml:space="preserve">. AB </w:t>
      </w:r>
      <w:r w:rsidRPr="0021481A">
        <w:rPr>
          <w:rStyle w:val="Incipit"/>
          <w:lang w:val="pt-PT"/>
        </w:rPr>
        <w:t>Detinebant turbae</w:t>
      </w:r>
      <w:r w:rsidRPr="0021481A">
        <w:rPr>
          <w:lang w:val="pt-PT"/>
        </w:rPr>
        <w:t xml:space="preserve">. OR </w:t>
      </w:r>
      <w:r w:rsidRPr="0021481A">
        <w:rPr>
          <w:rStyle w:val="Incipit"/>
          <w:lang w:val="pt-PT"/>
        </w:rPr>
        <w:t>Mentibus nostris quaesumus domine</w:t>
      </w:r>
      <w:r w:rsidRPr="0021481A">
        <w:rPr>
          <w:lang w:val="pt-PT"/>
        </w:rPr>
        <w:t>.</w:t>
      </w:r>
    </w:p>
    <w:p w:rsidR="00953D61" w:rsidRPr="0021481A" w:rsidRDefault="00953D61" w:rsidP="00CD7320">
      <w:pPr>
        <w:rPr>
          <w:lang w:val="pt-PT"/>
        </w:rPr>
      </w:pPr>
      <w:r w:rsidRPr="0021481A">
        <w:rPr>
          <w:rStyle w:val="Time1"/>
          <w:lang w:val="pt-PT"/>
        </w:rPr>
        <w:t>Ad horas</w:t>
      </w:r>
      <w:r w:rsidRPr="0021481A">
        <w:rPr>
          <w:lang w:val="pt-PT"/>
        </w:rPr>
        <w:t xml:space="preserve"> cantetur (150va) laudes. Et responsoria ut supra. Capitulum et oratio de die.</w:t>
      </w:r>
    </w:p>
    <w:p w:rsidR="00953D61" w:rsidRPr="0021481A" w:rsidRDefault="00953D61" w:rsidP="00451E5C">
      <w:pPr>
        <w:rPr>
          <w:lang w:val="pt-PT"/>
        </w:rPr>
      </w:pPr>
      <w:r w:rsidRPr="0021481A">
        <w:rPr>
          <w:rStyle w:val="Time1"/>
          <w:lang w:val="pt-PT"/>
        </w:rPr>
        <w:t>Ad missam</w:t>
      </w:r>
      <w:r w:rsidRPr="0021481A">
        <w:rPr>
          <w:lang w:val="pt-PT"/>
        </w:rPr>
        <w:t xml:space="preserve"> IN </w:t>
      </w:r>
      <w:r w:rsidRPr="0021481A">
        <w:rPr>
          <w:rStyle w:val="Incipit"/>
          <w:lang w:val="pt-PT"/>
        </w:rPr>
        <w:t>Caritas dei</w:t>
      </w:r>
      <w:r w:rsidRPr="0021481A">
        <w:rPr>
          <w:lang w:val="pt-PT"/>
        </w:rPr>
        <w:t xml:space="preserve">. [KY]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w:t>
      </w:r>
      <w:r w:rsidRPr="0021481A">
        <w:rPr>
          <w:lang w:val="it-IT"/>
        </w:rPr>
        <w:t xml:space="preserve">In prima oratione </w:t>
      </w:r>
      <w:r w:rsidRPr="0021481A">
        <w:rPr>
          <w:rStyle w:val="Funktion"/>
          <w:lang w:val="it-IT"/>
        </w:rPr>
        <w:t>sacerdos</w:t>
      </w:r>
      <w:r w:rsidRPr="0021481A">
        <w:rPr>
          <w:lang w:val="it-IT"/>
        </w:rPr>
        <w:t xml:space="preserve"> non salutet </w:t>
      </w:r>
      <w:r w:rsidRPr="0021481A">
        <w:rPr>
          <w:rStyle w:val="Funktion"/>
          <w:lang w:val="it-IT"/>
        </w:rPr>
        <w:t>populum</w:t>
      </w:r>
      <w:r w:rsidR="0007602C" w:rsidRPr="0021481A">
        <w:rPr>
          <w:lang w:val="it-IT"/>
        </w:rPr>
        <w:t xml:space="preserve"> et absque genuflectione dica</w:t>
      </w:r>
      <w:r w:rsidRPr="0021481A">
        <w:rPr>
          <w:lang w:val="it-IT"/>
        </w:rPr>
        <w:t xml:space="preserve">t [ORI] </w:t>
      </w:r>
      <w:r w:rsidRPr="0021481A">
        <w:rPr>
          <w:rStyle w:val="Incipit"/>
          <w:lang w:val="it-IT"/>
        </w:rPr>
        <w:t>Oremus</w:t>
      </w:r>
      <w:r w:rsidRPr="0021481A">
        <w:rPr>
          <w:lang w:val="it-IT"/>
        </w:rPr>
        <w:t xml:space="preserve">. ORCL </w:t>
      </w:r>
      <w:r w:rsidRPr="0021481A">
        <w:rPr>
          <w:rStyle w:val="Incipit"/>
          <w:lang w:val="it-IT"/>
        </w:rPr>
        <w:t>Mentibus nostris</w:t>
      </w:r>
      <w:r w:rsidR="001678CE" w:rsidRPr="0021481A">
        <w:rPr>
          <w:lang w:val="it-IT"/>
        </w:rPr>
        <w:t xml:space="preserve">. Deinde accedit </w:t>
      </w:r>
      <w:r w:rsidR="001678CE" w:rsidRPr="0021481A">
        <w:rPr>
          <w:rStyle w:val="Funktion"/>
          <w:lang w:val="it-IT"/>
        </w:rPr>
        <w:t>subdiaconus</w:t>
      </w:r>
      <w:r w:rsidR="001678CE" w:rsidRPr="0021481A">
        <w:rPr>
          <w:lang w:val="it-IT"/>
        </w:rPr>
        <w:t xml:space="preserve"> indutus subtili</w:t>
      </w:r>
      <w:r w:rsidR="0007602C" w:rsidRPr="0021481A">
        <w:rPr>
          <w:lang w:val="it-IT"/>
        </w:rPr>
        <w:t>. L</w:t>
      </w:r>
      <w:r w:rsidR="001678CE" w:rsidRPr="0021481A">
        <w:rPr>
          <w:lang w:val="it-IT"/>
        </w:rPr>
        <w:t xml:space="preserve">egat prophetiam cum titulo secundum melodiam epistulae propter </w:t>
      </w:r>
      <w:r w:rsidR="001678CE" w:rsidRPr="0021481A">
        <w:rPr>
          <w:lang w:val="it-IT"/>
        </w:rPr>
        <w:lastRenderedPageBreak/>
        <w:t xml:space="preserve">sollemnitatem spiritus sancti. Et notandum quod si illo die fuerint ordines, tunc omnes prophetiae debent legi a </w:t>
      </w:r>
      <w:r w:rsidR="001678CE" w:rsidRPr="0021481A">
        <w:rPr>
          <w:rStyle w:val="Funktion"/>
          <w:lang w:val="it-IT"/>
        </w:rPr>
        <w:t>|conanicis::canonicis| subdiaconis</w:t>
      </w:r>
      <w:r w:rsidR="001678CE" w:rsidRPr="0021481A">
        <w:rPr>
          <w:lang w:val="it-IT"/>
        </w:rPr>
        <w:t xml:space="preserve"> in subtilibus. Et in melodia epistulae prima EPP </w:t>
      </w:r>
      <w:r w:rsidR="001678CE" w:rsidRPr="0021481A">
        <w:rPr>
          <w:rStyle w:val="Incipit"/>
          <w:lang w:val="it-IT"/>
        </w:rPr>
        <w:t>Diligite iustitiam</w:t>
      </w:r>
      <w:r w:rsidR="001678CE" w:rsidRPr="0021481A">
        <w:rPr>
          <w:lang w:val="it-IT"/>
        </w:rPr>
        <w:t xml:space="preserve">. Deinde </w:t>
      </w:r>
      <w:r w:rsidR="001678CE" w:rsidRPr="0021481A">
        <w:rPr>
          <w:rStyle w:val="Funktion"/>
          <w:lang w:val="it-IT"/>
        </w:rPr>
        <w:t>cantores</w:t>
      </w:r>
      <w:r w:rsidR="001678CE" w:rsidRPr="0021481A">
        <w:rPr>
          <w:lang w:val="it-IT"/>
        </w:rPr>
        <w:t xml:space="preserve"> imponant ALV </w:t>
      </w:r>
      <w:r w:rsidR="001678CE" w:rsidRPr="0021481A">
        <w:rPr>
          <w:rStyle w:val="Incipit"/>
          <w:lang w:val="it-IT"/>
        </w:rPr>
        <w:t>Emitte spiritum</w:t>
      </w:r>
      <w:r w:rsidR="001678CE" w:rsidRPr="0021481A">
        <w:rPr>
          <w:lang w:val="it-IT"/>
        </w:rPr>
        <w:t xml:space="preserve">. Deinde </w:t>
      </w:r>
      <w:r w:rsidR="001678CE" w:rsidRPr="0021481A">
        <w:rPr>
          <w:rStyle w:val="Funktion"/>
          <w:lang w:val="it-IT"/>
        </w:rPr>
        <w:t>sacerdos</w:t>
      </w:r>
      <w:r w:rsidR="001678CE" w:rsidRPr="0021481A">
        <w:rPr>
          <w:lang w:val="it-IT"/>
        </w:rPr>
        <w:t xml:space="preserve"> dicat [ORI] </w:t>
      </w:r>
      <w:r w:rsidR="001678CE" w:rsidRPr="0021481A">
        <w:rPr>
          <w:rStyle w:val="Incipit"/>
          <w:lang w:val="it-IT"/>
        </w:rPr>
        <w:t>Oremus</w:t>
      </w:r>
      <w:r w:rsidR="001678CE" w:rsidRPr="0021481A">
        <w:rPr>
          <w:lang w:val="it-IT"/>
        </w:rPr>
        <w:t>. OR</w:t>
      </w:r>
      <w:r w:rsidR="00682C06" w:rsidRPr="0021481A">
        <w:rPr>
          <w:lang w:val="it-IT"/>
        </w:rPr>
        <w:t xml:space="preserve">CL </w:t>
      </w:r>
      <w:r w:rsidR="00682C06" w:rsidRPr="0021481A">
        <w:rPr>
          <w:rStyle w:val="Incipit"/>
          <w:lang w:val="it-IT"/>
        </w:rPr>
        <w:t>Annue misericors deus</w:t>
      </w:r>
      <w:r w:rsidR="00682C06" w:rsidRPr="0021481A">
        <w:rPr>
          <w:lang w:val="it-IT"/>
        </w:rPr>
        <w:t>. Acceda</w:t>
      </w:r>
      <w:r w:rsidR="001678CE" w:rsidRPr="0021481A">
        <w:rPr>
          <w:lang w:val="it-IT"/>
        </w:rPr>
        <w:t xml:space="preserve">t (150vb) alius </w:t>
      </w:r>
      <w:r w:rsidR="001678CE" w:rsidRPr="0021481A">
        <w:rPr>
          <w:rStyle w:val="Funktion"/>
          <w:lang w:val="it-IT"/>
        </w:rPr>
        <w:t>subdiaconus</w:t>
      </w:r>
      <w:r w:rsidR="001678CE" w:rsidRPr="0021481A">
        <w:rPr>
          <w:lang w:val="it-IT"/>
        </w:rPr>
        <w:t xml:space="preserve">, et legat EPP </w:t>
      </w:r>
      <w:r w:rsidR="001678CE" w:rsidRPr="0021481A">
        <w:rPr>
          <w:rStyle w:val="Incipit"/>
          <w:lang w:val="it-IT"/>
        </w:rPr>
        <w:t>Audi Iacob</w:t>
      </w:r>
      <w:r w:rsidR="001678CE" w:rsidRPr="0021481A">
        <w:rPr>
          <w:lang w:val="it-IT"/>
        </w:rPr>
        <w:t xml:space="preserve">. </w:t>
      </w:r>
      <w:r w:rsidR="001678CE" w:rsidRPr="0021481A">
        <w:rPr>
          <w:rStyle w:val="Funktion"/>
          <w:lang w:val="it-IT"/>
        </w:rPr>
        <w:t>Cantor</w:t>
      </w:r>
      <w:r w:rsidR="001678CE" w:rsidRPr="0021481A">
        <w:rPr>
          <w:lang w:val="it-IT"/>
        </w:rPr>
        <w:t xml:space="preserve"> imponat ALV </w:t>
      </w:r>
      <w:r w:rsidR="001678CE" w:rsidRPr="0021481A">
        <w:rPr>
          <w:rStyle w:val="Incipit"/>
          <w:lang w:val="it-IT"/>
        </w:rPr>
        <w:t>Veni sancte</w:t>
      </w:r>
      <w:r w:rsidR="001678CE" w:rsidRPr="0021481A">
        <w:rPr>
          <w:lang w:val="it-IT"/>
        </w:rPr>
        <w:t xml:space="preserve">. </w:t>
      </w:r>
      <w:r w:rsidR="001678CE" w:rsidRPr="0021481A">
        <w:rPr>
          <w:rStyle w:val="Funktion"/>
          <w:lang w:val="it-IT"/>
        </w:rPr>
        <w:t>Sacerdos</w:t>
      </w:r>
      <w:r w:rsidR="001678CE" w:rsidRPr="0021481A">
        <w:rPr>
          <w:lang w:val="it-IT"/>
        </w:rPr>
        <w:t xml:space="preserve"> dicit [ORI] </w:t>
      </w:r>
      <w:r w:rsidR="001678CE" w:rsidRPr="0021481A">
        <w:rPr>
          <w:rStyle w:val="Incipit"/>
          <w:lang w:val="it-IT"/>
        </w:rPr>
        <w:t>Oremus</w:t>
      </w:r>
      <w:r w:rsidR="001678CE" w:rsidRPr="0021481A">
        <w:rPr>
          <w:lang w:val="it-IT"/>
        </w:rPr>
        <w:t xml:space="preserve">. ORCL </w:t>
      </w:r>
      <w:r w:rsidR="001678CE" w:rsidRPr="0021481A">
        <w:rPr>
          <w:rStyle w:val="Incipit"/>
          <w:lang w:val="it-IT"/>
        </w:rPr>
        <w:t>Deus qui animarum</w:t>
      </w:r>
      <w:r w:rsidR="001678CE" w:rsidRPr="0021481A">
        <w:rPr>
          <w:lang w:val="it-IT"/>
        </w:rPr>
        <w:t>.</w:t>
      </w:r>
      <w:r w:rsidR="00682C06" w:rsidRPr="0021481A">
        <w:rPr>
          <w:lang w:val="it-IT"/>
        </w:rPr>
        <w:t xml:space="preserve"> Accedat tertius </w:t>
      </w:r>
      <w:r w:rsidR="00682C06" w:rsidRPr="0021481A">
        <w:rPr>
          <w:rStyle w:val="Funktion"/>
          <w:lang w:val="it-IT"/>
        </w:rPr>
        <w:t>subdiaconus</w:t>
      </w:r>
      <w:r w:rsidR="00682C06" w:rsidRPr="0021481A">
        <w:rPr>
          <w:lang w:val="it-IT"/>
        </w:rPr>
        <w:t xml:space="preserve">, et legat tertiam EPP </w:t>
      </w:r>
      <w:r w:rsidR="00682C06" w:rsidRPr="0021481A">
        <w:rPr>
          <w:rStyle w:val="Incipit"/>
          <w:lang w:val="it-IT"/>
        </w:rPr>
        <w:t>Effundam de spiritu meo</w:t>
      </w:r>
      <w:r w:rsidR="00682C06" w:rsidRPr="0021481A">
        <w:rPr>
          <w:lang w:val="it-IT"/>
        </w:rPr>
        <w:t xml:space="preserve">. </w:t>
      </w:r>
      <w:r w:rsidR="00682C06" w:rsidRPr="0021481A">
        <w:rPr>
          <w:rStyle w:val="Funktion"/>
          <w:lang w:val="it-IT"/>
        </w:rPr>
        <w:t>Cantor</w:t>
      </w:r>
      <w:r w:rsidR="00682C06" w:rsidRPr="0021481A">
        <w:rPr>
          <w:lang w:val="it-IT"/>
        </w:rPr>
        <w:t xml:space="preserve"> imponat ALV </w:t>
      </w:r>
      <w:r w:rsidR="00682C06" w:rsidRPr="0021481A">
        <w:rPr>
          <w:rStyle w:val="Incipit"/>
          <w:lang w:val="it-IT"/>
        </w:rPr>
        <w:t>Paracletus spiritus</w:t>
      </w:r>
      <w:r w:rsidR="00682C06" w:rsidRPr="0021481A">
        <w:rPr>
          <w:lang w:val="it-IT"/>
        </w:rPr>
        <w:t xml:space="preserve">. Postea </w:t>
      </w:r>
      <w:r w:rsidR="00682C06" w:rsidRPr="0021481A">
        <w:rPr>
          <w:rStyle w:val="Funktion"/>
          <w:lang w:val="it-IT"/>
        </w:rPr>
        <w:t>sacerdos</w:t>
      </w:r>
      <w:r w:rsidR="00682C06" w:rsidRPr="0021481A">
        <w:rPr>
          <w:lang w:val="it-IT"/>
        </w:rPr>
        <w:t xml:space="preserve"> dicit [ORI] </w:t>
      </w:r>
      <w:r w:rsidR="00682C06" w:rsidRPr="0021481A">
        <w:rPr>
          <w:rStyle w:val="Incipit"/>
          <w:lang w:val="it-IT"/>
        </w:rPr>
        <w:t>Oremus</w:t>
      </w:r>
      <w:r w:rsidR="00682C06" w:rsidRPr="0021481A">
        <w:rPr>
          <w:lang w:val="it-IT"/>
        </w:rPr>
        <w:t xml:space="preserve">. ORCL </w:t>
      </w:r>
      <w:r w:rsidR="00682C06" w:rsidRPr="0021481A">
        <w:rPr>
          <w:rStyle w:val="Incipit"/>
          <w:lang w:val="it-IT"/>
        </w:rPr>
        <w:t>Praesta quaesumus omnipotens deus</w:t>
      </w:r>
      <w:r w:rsidR="00682C06" w:rsidRPr="0021481A">
        <w:rPr>
          <w:lang w:val="it-IT"/>
        </w:rPr>
        <w:t xml:space="preserve">. Accedat alius </w:t>
      </w:r>
      <w:r w:rsidR="00682C06" w:rsidRPr="0021481A">
        <w:rPr>
          <w:rStyle w:val="Funktion"/>
          <w:lang w:val="it-IT"/>
        </w:rPr>
        <w:t>subdiaconus</w:t>
      </w:r>
      <w:r w:rsidR="00451E5C" w:rsidRPr="0021481A">
        <w:rPr>
          <w:lang w:val="it-IT"/>
        </w:rPr>
        <w:t>, et legat quarta</w:t>
      </w:r>
      <w:r w:rsidR="00682C06" w:rsidRPr="0021481A">
        <w:rPr>
          <w:lang w:val="it-IT"/>
        </w:rPr>
        <w:t xml:space="preserve">m EPP </w:t>
      </w:r>
      <w:r w:rsidR="00682C06" w:rsidRPr="0021481A">
        <w:rPr>
          <w:rStyle w:val="Incipit"/>
          <w:lang w:val="it-IT"/>
        </w:rPr>
        <w:t>Iustificati</w:t>
      </w:r>
      <w:r w:rsidR="00682C06" w:rsidRPr="0021481A">
        <w:rPr>
          <w:lang w:val="it-IT"/>
        </w:rPr>
        <w:t xml:space="preserve">. </w:t>
      </w:r>
      <w:r w:rsidR="00682C06" w:rsidRPr="0021481A">
        <w:rPr>
          <w:rStyle w:val="Funktion"/>
          <w:lang w:val="it-IT"/>
        </w:rPr>
        <w:t>Cantor</w:t>
      </w:r>
      <w:r w:rsidR="00682C06" w:rsidRPr="0021481A">
        <w:rPr>
          <w:lang w:val="it-IT"/>
        </w:rPr>
        <w:t xml:space="preserve"> imponat ALV </w:t>
      </w:r>
      <w:r w:rsidR="00682C06" w:rsidRPr="0021481A">
        <w:rPr>
          <w:rStyle w:val="Incipit"/>
          <w:lang w:val="it-IT"/>
        </w:rPr>
        <w:t>Dum complerentur</w:t>
      </w:r>
      <w:r w:rsidR="00682C06" w:rsidRPr="0021481A">
        <w:rPr>
          <w:lang w:val="it-IT"/>
        </w:rPr>
        <w:t xml:space="preserve">. Postea </w:t>
      </w:r>
      <w:r w:rsidR="00682C06" w:rsidRPr="0021481A">
        <w:rPr>
          <w:rStyle w:val="Funktion"/>
          <w:lang w:val="it-IT"/>
        </w:rPr>
        <w:t>sacerdos</w:t>
      </w:r>
      <w:r w:rsidR="00682C06" w:rsidRPr="0021481A">
        <w:rPr>
          <w:lang w:val="it-IT"/>
        </w:rPr>
        <w:t xml:space="preserve"> dicat [ORI] </w:t>
      </w:r>
      <w:r w:rsidR="00682C06" w:rsidRPr="0021481A">
        <w:rPr>
          <w:rStyle w:val="Incipit"/>
          <w:lang w:val="it-IT"/>
        </w:rPr>
        <w:t>Oremus</w:t>
      </w:r>
      <w:r w:rsidR="00682C06" w:rsidRPr="0021481A">
        <w:rPr>
          <w:lang w:val="it-IT"/>
        </w:rPr>
        <w:t xml:space="preserve">. ORCL </w:t>
      </w:r>
      <w:r w:rsidR="00A35DCB" w:rsidRPr="0021481A">
        <w:rPr>
          <w:rStyle w:val="Incipit"/>
          <w:lang w:val="it-IT"/>
        </w:rPr>
        <w:t>Praesta quaesumus omnipotens</w:t>
      </w:r>
      <w:r w:rsidR="00A35DCB" w:rsidRPr="0021481A">
        <w:rPr>
          <w:lang w:val="it-IT"/>
        </w:rPr>
        <w:t xml:space="preserve">. Deinde accedat alius </w:t>
      </w:r>
      <w:r w:rsidR="00A35DCB" w:rsidRPr="0021481A">
        <w:rPr>
          <w:rStyle w:val="Funktion"/>
          <w:lang w:val="it-IT"/>
        </w:rPr>
        <w:t>subdiaconus</w:t>
      </w:r>
      <w:r w:rsidR="00A35DCB" w:rsidRPr="0021481A">
        <w:rPr>
          <w:lang w:val="it-IT"/>
        </w:rPr>
        <w:t>, et le</w:t>
      </w:r>
      <w:r w:rsidR="00451E5C" w:rsidRPr="0021481A">
        <w:rPr>
          <w:lang w:val="it-IT"/>
        </w:rPr>
        <w:t>g</w:t>
      </w:r>
      <w:r w:rsidR="00A35DCB" w:rsidRPr="0021481A">
        <w:rPr>
          <w:lang w:val="it-IT"/>
        </w:rPr>
        <w:t xml:space="preserve">at quintam EPP </w:t>
      </w:r>
      <w:r w:rsidR="00A35DCB" w:rsidRPr="0021481A">
        <w:rPr>
          <w:rStyle w:val="Incipit"/>
          <w:lang w:val="it-IT"/>
        </w:rPr>
        <w:t>Angelus domini</w:t>
      </w:r>
      <w:r w:rsidR="00A35DCB" w:rsidRPr="0021481A">
        <w:rPr>
          <w:lang w:val="it-IT"/>
        </w:rPr>
        <w:t xml:space="preserve">. Sequitur ALV </w:t>
      </w:r>
      <w:r w:rsidR="00A35DCB" w:rsidRPr="0021481A">
        <w:rPr>
          <w:rStyle w:val="Incipit"/>
          <w:lang w:val="it-IT"/>
        </w:rPr>
        <w:t>Benedictus es</w:t>
      </w:r>
      <w:r w:rsidR="00A35DCB" w:rsidRPr="0021481A">
        <w:rPr>
          <w:lang w:val="it-IT"/>
        </w:rPr>
        <w:t xml:space="preserve">. Quod cantabunt tres </w:t>
      </w:r>
      <w:r w:rsidR="00A35DCB" w:rsidRPr="0021481A">
        <w:rPr>
          <w:rStyle w:val="Funktion"/>
          <w:lang w:val="it-IT"/>
        </w:rPr>
        <w:t>pueri</w:t>
      </w:r>
      <w:r w:rsidR="00A35DCB" w:rsidRPr="0021481A">
        <w:rPr>
          <w:lang w:val="it-IT"/>
        </w:rPr>
        <w:t>. (151ra)</w:t>
      </w:r>
      <w:r w:rsidR="007D113F" w:rsidRPr="0021481A">
        <w:rPr>
          <w:lang w:val="it-IT"/>
        </w:rPr>
        <w:t xml:space="preserve"> Deinde </w:t>
      </w:r>
      <w:r w:rsidR="007D113F" w:rsidRPr="0021481A">
        <w:rPr>
          <w:rStyle w:val="Funktion"/>
          <w:lang w:val="it-IT"/>
        </w:rPr>
        <w:t>sacerdos</w:t>
      </w:r>
      <w:r w:rsidR="007D113F" w:rsidRPr="0021481A">
        <w:rPr>
          <w:lang w:val="it-IT"/>
        </w:rPr>
        <w:t xml:space="preserve"> salutet </w:t>
      </w:r>
      <w:r w:rsidR="007D113F" w:rsidRPr="0021481A">
        <w:rPr>
          <w:rStyle w:val="Funktion"/>
          <w:lang w:val="it-IT"/>
        </w:rPr>
        <w:t>populum</w:t>
      </w:r>
      <w:r w:rsidR="007D113F" w:rsidRPr="0021481A">
        <w:rPr>
          <w:lang w:val="it-IT"/>
        </w:rPr>
        <w:t xml:space="preserve">. Tantum una dicitur ORCL </w:t>
      </w:r>
      <w:r w:rsidR="007D113F" w:rsidRPr="0021481A">
        <w:rPr>
          <w:rStyle w:val="Incipit"/>
          <w:lang w:val="it-IT"/>
        </w:rPr>
        <w:t>Deus qui tribus pueris</w:t>
      </w:r>
      <w:r w:rsidR="007D113F" w:rsidRPr="0021481A">
        <w:rPr>
          <w:lang w:val="it-IT"/>
        </w:rPr>
        <w:t xml:space="preserve">. Accedit alius </w:t>
      </w:r>
      <w:r w:rsidR="007D113F" w:rsidRPr="0021481A">
        <w:rPr>
          <w:rStyle w:val="Funktion"/>
          <w:lang w:val="it-IT"/>
        </w:rPr>
        <w:t>diaconus</w:t>
      </w:r>
      <w:r w:rsidR="00451E5C" w:rsidRPr="0021481A">
        <w:rPr>
          <w:lang w:val="it-IT"/>
        </w:rPr>
        <w:t>, et legat quintam E</w:t>
      </w:r>
      <w:r w:rsidR="007D113F" w:rsidRPr="0021481A">
        <w:rPr>
          <w:lang w:val="it-IT"/>
        </w:rPr>
        <w:t>P</w:t>
      </w:r>
      <w:r w:rsidR="0007602C" w:rsidRPr="0021481A">
        <w:rPr>
          <w:lang w:val="it-IT"/>
        </w:rPr>
        <w:t>PEP</w:t>
      </w:r>
      <w:r w:rsidR="007D113F" w:rsidRPr="0021481A">
        <w:rPr>
          <w:lang w:val="it-IT"/>
        </w:rPr>
        <w:t xml:space="preserve"> </w:t>
      </w:r>
      <w:r w:rsidR="007D113F" w:rsidRPr="0021481A">
        <w:rPr>
          <w:rStyle w:val="Incipit"/>
          <w:lang w:val="it-IT"/>
        </w:rPr>
        <w:t>Convenit universa</w:t>
      </w:r>
      <w:r w:rsidR="007D113F" w:rsidRPr="0021481A">
        <w:rPr>
          <w:lang w:val="it-IT"/>
        </w:rPr>
        <w:t xml:space="preserve">. Deinde </w:t>
      </w:r>
      <w:r w:rsidR="007D113F" w:rsidRPr="0021481A">
        <w:rPr>
          <w:rStyle w:val="Funktion"/>
          <w:lang w:val="it-IT"/>
        </w:rPr>
        <w:t>cant%D::at%$E::or$</w:t>
      </w:r>
      <w:r w:rsidR="007D113F" w:rsidRPr="0021481A">
        <w:rPr>
          <w:lang w:val="it-IT"/>
        </w:rPr>
        <w:t xml:space="preserve"> imponat ALV </w:t>
      </w:r>
      <w:r w:rsidR="007D113F" w:rsidRPr="0021481A">
        <w:rPr>
          <w:rStyle w:val="Incipit"/>
          <w:lang w:val="it-IT"/>
        </w:rPr>
        <w:t>Laudate dominum</w:t>
      </w:r>
      <w:r w:rsidR="007D113F" w:rsidRPr="0021481A">
        <w:rPr>
          <w:lang w:val="it-IT"/>
        </w:rPr>
        <w:t xml:space="preserve">. EV </w:t>
      </w:r>
      <w:r w:rsidR="007D113F" w:rsidRPr="0021481A">
        <w:rPr>
          <w:rStyle w:val="Incipit"/>
          <w:lang w:val="it-IT"/>
        </w:rPr>
        <w:t>Surgens Iesus</w:t>
      </w:r>
      <w:r w:rsidR="007D113F" w:rsidRPr="0021481A">
        <w:rPr>
          <w:lang w:val="it-IT"/>
        </w:rPr>
        <w:t xml:space="preserve">. [CR] </w:t>
      </w:r>
      <w:r w:rsidR="007D113F" w:rsidRPr="0021481A">
        <w:rPr>
          <w:rStyle w:val="Incipit"/>
          <w:lang w:val="it-IT"/>
        </w:rPr>
        <w:t>Credo in unum</w:t>
      </w:r>
      <w:r w:rsidR="007D113F" w:rsidRPr="0021481A">
        <w:rPr>
          <w:lang w:val="it-IT"/>
        </w:rPr>
        <w:t xml:space="preserve">. </w:t>
      </w:r>
      <w:r w:rsidR="007D113F" w:rsidRPr="0021481A">
        <w:rPr>
          <w:lang w:val="pt-PT"/>
        </w:rPr>
        <w:t xml:space="preserve">OF </w:t>
      </w:r>
      <w:r w:rsidR="007D113F" w:rsidRPr="0021481A">
        <w:rPr>
          <w:rStyle w:val="Incipit"/>
          <w:lang w:val="pt-PT"/>
        </w:rPr>
        <w:t>Emitte spiritum</w:t>
      </w:r>
      <w:r w:rsidR="007D113F" w:rsidRPr="0021481A">
        <w:rPr>
          <w:lang w:val="pt-PT"/>
        </w:rPr>
        <w:t xml:space="preserve">. Praefatio, [VAR] </w:t>
      </w:r>
      <w:r w:rsidR="007D113F" w:rsidRPr="0021481A">
        <w:rPr>
          <w:rStyle w:val="Incipit"/>
          <w:lang w:val="pt-PT"/>
        </w:rPr>
        <w:t>Communicantes</w:t>
      </w:r>
      <w:r w:rsidR="007D113F" w:rsidRPr="0021481A">
        <w:rPr>
          <w:lang w:val="pt-PT"/>
        </w:rPr>
        <w:t xml:space="preserve"> dicenda sunt. CO </w:t>
      </w:r>
      <w:r w:rsidR="007D113F" w:rsidRPr="0021481A">
        <w:rPr>
          <w:rStyle w:val="Incipit"/>
          <w:lang w:val="pt-PT"/>
        </w:rPr>
        <w:t>Non vos relinquam</w:t>
      </w:r>
      <w:r w:rsidR="007D113F" w:rsidRPr="0021481A">
        <w:rPr>
          <w:lang w:val="pt-PT"/>
        </w:rPr>
        <w:t xml:space="preserve">. [IM] </w:t>
      </w:r>
      <w:r w:rsidR="007D113F" w:rsidRPr="0021481A">
        <w:rPr>
          <w:rStyle w:val="Incipit"/>
          <w:lang w:val="pt-PT"/>
        </w:rPr>
        <w:t>Ite missa est</w:t>
      </w:r>
      <w:r w:rsidR="007D113F" w:rsidRPr="0021481A">
        <w:rPr>
          <w:lang w:val="pt-PT"/>
        </w:rPr>
        <w:t>.</w:t>
      </w:r>
    </w:p>
    <w:p w:rsidR="007D113F" w:rsidRPr="0021481A" w:rsidRDefault="007D113F" w:rsidP="00CD7320">
      <w:pPr>
        <w:rPr>
          <w:lang w:val="nb-NO"/>
        </w:rPr>
      </w:pPr>
      <w:r w:rsidRPr="0021481A">
        <w:rPr>
          <w:rStyle w:val="Time1"/>
          <w:lang w:val="nb-NO"/>
        </w:rPr>
        <w:t>Sexta et nona</w:t>
      </w:r>
      <w:r w:rsidRPr="0021481A">
        <w:rPr>
          <w:lang w:val="nb-NO"/>
        </w:rPr>
        <w:t xml:space="preserve"> ut supra.</w:t>
      </w:r>
    </w:p>
    <w:p w:rsidR="007D113F" w:rsidRPr="0021481A" w:rsidRDefault="007D113F" w:rsidP="007D113F">
      <w:pPr>
        <w:pStyle w:val="Titolo1"/>
        <w:rPr>
          <w:lang w:val="en-US"/>
        </w:rPr>
      </w:pPr>
      <w:r w:rsidRPr="0021481A">
        <w:rPr>
          <w:lang w:val="en-US"/>
        </w:rPr>
        <w:t>IN OCTAVA PENTECOSTES</w:t>
      </w:r>
    </w:p>
    <w:p w:rsidR="007D113F" w:rsidRPr="0021481A" w:rsidRDefault="007D113F" w:rsidP="00CD7320">
      <w:pPr>
        <w:rPr>
          <w:lang w:val="en-US"/>
        </w:rPr>
      </w:pPr>
      <w:r w:rsidRPr="0021481A">
        <w:rPr>
          <w:rStyle w:val="Time1"/>
          <w:lang w:val="en-US"/>
        </w:rPr>
        <w:t>Ad vesperas</w:t>
      </w:r>
      <w:r w:rsidRPr="0021481A">
        <w:rPr>
          <w:lang w:val="en-US"/>
        </w:rPr>
        <w:t xml:space="preserve"> AN </w:t>
      </w:r>
      <w:r w:rsidRPr="0021481A">
        <w:rPr>
          <w:rStyle w:val="Incipit"/>
          <w:lang w:val="en-US"/>
        </w:rPr>
        <w:t>Veni sancte</w:t>
      </w:r>
      <w:r w:rsidRPr="0021481A">
        <w:rPr>
          <w:lang w:val="en-US"/>
        </w:rPr>
        <w:t xml:space="preserve"> super psalmos [PS] </w:t>
      </w:r>
      <w:r w:rsidRPr="0021481A">
        <w:rPr>
          <w:rStyle w:val="Incipit"/>
          <w:lang w:val="en-US"/>
        </w:rPr>
        <w:t>Benedictus</w:t>
      </w:r>
      <w:r w:rsidR="002547AF" w:rsidRPr="0021481A">
        <w:rPr>
          <w:lang w:val="en-US"/>
        </w:rPr>
        <w:t xml:space="preserve"> cum ceteris. CP </w:t>
      </w:r>
      <w:r w:rsidR="00562BB5" w:rsidRPr="0021481A">
        <w:rPr>
          <w:rStyle w:val="Incipit"/>
          <w:lang w:val="en-US"/>
        </w:rPr>
        <w:t>Ä+Haec autem+Ä o</w:t>
      </w:r>
      <w:r w:rsidR="002547AF" w:rsidRPr="0021481A">
        <w:rPr>
          <w:rStyle w:val="Incipit"/>
          <w:lang w:val="en-US"/>
        </w:rPr>
        <w:t xml:space="preserve">mnia </w:t>
      </w:r>
      <w:r w:rsidR="007A6D18" w:rsidRPr="0021481A">
        <w:rPr>
          <w:rStyle w:val="Incipit"/>
          <w:lang w:val="en-US"/>
        </w:rPr>
        <w:t>|</w:t>
      </w:r>
      <w:r w:rsidR="002547AF" w:rsidRPr="0021481A">
        <w:rPr>
          <w:rStyle w:val="Incipit"/>
          <w:lang w:val="en-US"/>
        </w:rPr>
        <w:t>operatus</w:t>
      </w:r>
      <w:r w:rsidR="007A6D18" w:rsidRPr="0021481A">
        <w:rPr>
          <w:rStyle w:val="Incipit"/>
          <w:lang w:val="en-US"/>
        </w:rPr>
        <w:t>::operatur|</w:t>
      </w:r>
      <w:r w:rsidR="002547AF" w:rsidRPr="0021481A">
        <w:rPr>
          <w:rStyle w:val="Incipit"/>
          <w:lang w:val="en-US"/>
        </w:rPr>
        <w:t xml:space="preserve"> unus</w:t>
      </w:r>
      <w:r w:rsidR="002547AF" w:rsidRPr="0021481A">
        <w:rPr>
          <w:lang w:val="en-US"/>
        </w:rPr>
        <w:t xml:space="preserve">. HY </w:t>
      </w:r>
      <w:r w:rsidR="002547AF" w:rsidRPr="0021481A">
        <w:rPr>
          <w:rStyle w:val="Incipit"/>
          <w:lang w:val="en-US"/>
        </w:rPr>
        <w:t>Veni creator</w:t>
      </w:r>
      <w:r w:rsidR="002547AF" w:rsidRPr="0021481A">
        <w:rPr>
          <w:lang w:val="en-US"/>
        </w:rPr>
        <w:t xml:space="preserve">. VS </w:t>
      </w:r>
      <w:r w:rsidR="002547AF" w:rsidRPr="0021481A">
        <w:rPr>
          <w:rStyle w:val="Incipit"/>
          <w:lang w:val="en-US"/>
        </w:rPr>
        <w:t>Loquebantur variis</w:t>
      </w:r>
      <w:r w:rsidR="002547AF" w:rsidRPr="0021481A">
        <w:rPr>
          <w:lang w:val="en-US"/>
        </w:rPr>
        <w:t xml:space="preserve">. AM </w:t>
      </w:r>
      <w:r w:rsidR="002547AF" w:rsidRPr="0021481A">
        <w:rPr>
          <w:rStyle w:val="Incipit"/>
          <w:lang w:val="en-US"/>
        </w:rPr>
        <w:t>Ultimo festivitatis</w:t>
      </w:r>
      <w:r w:rsidR="002547AF" w:rsidRPr="0021481A">
        <w:rPr>
          <w:lang w:val="en-US"/>
        </w:rPr>
        <w:t xml:space="preserve">. OR </w:t>
      </w:r>
      <w:r w:rsidR="002547AF" w:rsidRPr="0021481A">
        <w:rPr>
          <w:rStyle w:val="Incipit"/>
          <w:lang w:val="en-US"/>
        </w:rPr>
        <w:t>Deus qui hodierna</w:t>
      </w:r>
      <w:r w:rsidR="002547AF" w:rsidRPr="0021481A">
        <w:rPr>
          <w:lang w:val="en-US"/>
        </w:rPr>
        <w:t xml:space="preserve">. Deinde suffragia AC </w:t>
      </w:r>
      <w:r w:rsidR="002547AF" w:rsidRPr="0021481A">
        <w:rPr>
          <w:rStyle w:val="Incipit"/>
          <w:lang w:val="en-US"/>
        </w:rPr>
        <w:t>Christus resurgens</w:t>
      </w:r>
      <w:r w:rsidR="002547AF" w:rsidRPr="0021481A">
        <w:rPr>
          <w:lang w:val="en-US"/>
        </w:rPr>
        <w:t>. Et oratio (151rb) de resurrectione.</w:t>
      </w:r>
    </w:p>
    <w:p w:rsidR="002547AF" w:rsidRPr="0021481A" w:rsidRDefault="002547AF" w:rsidP="00CD7320">
      <w:pPr>
        <w:rPr>
          <w:lang w:val="en-US"/>
        </w:rPr>
      </w:pPr>
      <w:r w:rsidRPr="0021481A">
        <w:rPr>
          <w:rStyle w:val="Time1"/>
          <w:lang w:val="en-US"/>
        </w:rPr>
        <w:t>Ad completorium</w:t>
      </w:r>
      <w:r w:rsidRPr="0021481A">
        <w:rPr>
          <w:lang w:val="en-US"/>
        </w:rPr>
        <w:t xml:space="preserve"> ut in sancta |nocte versiculus::nocte|.</w:t>
      </w:r>
    </w:p>
    <w:p w:rsidR="002547AF" w:rsidRPr="0021481A" w:rsidRDefault="002547AF" w:rsidP="00CD7320">
      <w:pPr>
        <w:rPr>
          <w:lang w:val="pt-PT"/>
        </w:rPr>
      </w:pPr>
      <w:r w:rsidRPr="0021481A">
        <w:rPr>
          <w:rStyle w:val="Time1"/>
          <w:lang w:val="en-US"/>
        </w:rPr>
        <w:t>Ad matutinam</w:t>
      </w:r>
      <w:r w:rsidRPr="0021481A">
        <w:rPr>
          <w:lang w:val="en-US"/>
        </w:rPr>
        <w:t xml:space="preserve"> invitatorium, antiphonae cum suis psalmis de sancta nocte.</w:t>
      </w:r>
      <w:r w:rsidR="00256F95" w:rsidRPr="0021481A">
        <w:rPr>
          <w:lang w:val="en-US"/>
        </w:rPr>
        <w:t xml:space="preserve"> VS </w:t>
      </w:r>
      <w:r w:rsidR="00256F95" w:rsidRPr="0021481A">
        <w:rPr>
          <w:rStyle w:val="Incipit"/>
          <w:lang w:val="en-US"/>
        </w:rPr>
        <w:t>Repleti sunt omnes spiritu sancto</w:t>
      </w:r>
      <w:r w:rsidR="00256F95" w:rsidRPr="0021481A">
        <w:rPr>
          <w:lang w:val="en-US"/>
        </w:rPr>
        <w:t>.</w:t>
      </w:r>
      <w:r w:rsidR="00794447" w:rsidRPr="0021481A">
        <w:rPr>
          <w:lang w:val="en-US"/>
        </w:rPr>
        <w:t xml:space="preserve"> </w:t>
      </w:r>
      <w:r w:rsidR="00794447" w:rsidRPr="0021481A">
        <w:rPr>
          <w:lang w:val="pt-PT"/>
        </w:rPr>
        <w:t xml:space="preserve">Legitur EV </w:t>
      </w:r>
      <w:r w:rsidR="00794447" w:rsidRPr="0021481A">
        <w:rPr>
          <w:rStyle w:val="Incipit"/>
          <w:lang w:val="pt-PT"/>
        </w:rPr>
        <w:t>Erat homo ex Pharisaeis</w:t>
      </w:r>
      <w:r w:rsidR="00794447" w:rsidRPr="0021481A">
        <w:rPr>
          <w:lang w:val="pt-PT"/>
        </w:rPr>
        <w:t xml:space="preserve"> cum tribus responsoriis de sancta nocte.</w:t>
      </w:r>
    </w:p>
    <w:p w:rsidR="00794447" w:rsidRPr="0021481A" w:rsidRDefault="00794447" w:rsidP="00CD7320">
      <w:pPr>
        <w:rPr>
          <w:lang w:val="pt-PT"/>
        </w:rPr>
      </w:pPr>
      <w:r w:rsidRPr="0021481A">
        <w:rPr>
          <w:rStyle w:val="Time1"/>
          <w:lang w:val="pt-PT"/>
        </w:rPr>
        <w:t>Ad laudes</w:t>
      </w:r>
      <w:r w:rsidRPr="0021481A">
        <w:rPr>
          <w:lang w:val="pt-PT"/>
        </w:rPr>
        <w:t xml:space="preserve"> tantum canitur sola AN </w:t>
      </w:r>
      <w:r w:rsidRPr="0021481A">
        <w:rPr>
          <w:rStyle w:val="Incipit"/>
          <w:lang w:val="pt-PT"/>
        </w:rPr>
        <w:t>Dum complerentur</w:t>
      </w:r>
      <w:r w:rsidRPr="0021481A">
        <w:rPr>
          <w:lang w:val="pt-PT"/>
        </w:rPr>
        <w:t xml:space="preserve">. CP </w:t>
      </w:r>
      <w:r w:rsidRPr="0021481A">
        <w:rPr>
          <w:rStyle w:val="Incipit"/>
          <w:lang w:val="pt-PT"/>
        </w:rPr>
        <w:t>Ecce ego Ioannes vidi ostium</w:t>
      </w:r>
      <w:r w:rsidRPr="0021481A">
        <w:rPr>
          <w:lang w:val="pt-PT"/>
        </w:rPr>
        <w:t xml:space="preserve">. VS </w:t>
      </w:r>
      <w:r w:rsidRPr="0021481A">
        <w:rPr>
          <w:rStyle w:val="Incipit"/>
          <w:lang w:val="pt-PT"/>
        </w:rPr>
        <w:t>Spiritus domini</w:t>
      </w:r>
      <w:r w:rsidRPr="0021481A">
        <w:rPr>
          <w:lang w:val="pt-PT"/>
        </w:rPr>
        <w:t>.</w:t>
      </w:r>
      <w:r w:rsidR="004F06B8" w:rsidRPr="0021481A">
        <w:rPr>
          <w:lang w:val="pt-PT"/>
        </w:rPr>
        <w:t xml:space="preserve"> AB </w:t>
      </w:r>
      <w:r w:rsidR="004F06B8" w:rsidRPr="0021481A">
        <w:rPr>
          <w:rStyle w:val="Incipit"/>
          <w:lang w:val="pt-PT"/>
        </w:rPr>
        <w:t>Nisi quis |renovatus::renatus|</w:t>
      </w:r>
      <w:r w:rsidR="004F06B8" w:rsidRPr="0021481A">
        <w:rPr>
          <w:lang w:val="pt-PT"/>
        </w:rPr>
        <w:t xml:space="preserve">. Sequitur OR </w:t>
      </w:r>
      <w:r w:rsidR="004F06B8" w:rsidRPr="0021481A">
        <w:rPr>
          <w:rStyle w:val="Incipit"/>
          <w:lang w:val="pt-PT"/>
        </w:rPr>
        <w:t>Deus qui hodierna die</w:t>
      </w:r>
      <w:r w:rsidR="004F06B8" w:rsidRPr="0021481A">
        <w:rPr>
          <w:lang w:val="pt-PT"/>
        </w:rPr>
        <w:t>.</w:t>
      </w:r>
    </w:p>
    <w:p w:rsidR="004F06B8" w:rsidRPr="0021481A" w:rsidRDefault="004F06B8" w:rsidP="00CD7320">
      <w:pPr>
        <w:rPr>
          <w:lang w:val="it-IT"/>
        </w:rPr>
      </w:pPr>
      <w:r w:rsidRPr="0021481A">
        <w:rPr>
          <w:rStyle w:val="Time1"/>
          <w:lang w:val="it-IT"/>
        </w:rPr>
        <w:t>Ad primam</w:t>
      </w:r>
      <w:r w:rsidRPr="0021481A">
        <w:rPr>
          <w:lang w:val="it-IT"/>
        </w:rPr>
        <w:t xml:space="preserve"> HY </w:t>
      </w:r>
      <w:r w:rsidRPr="0021481A">
        <w:rPr>
          <w:rStyle w:val="Incipit"/>
          <w:lang w:val="it-IT"/>
        </w:rPr>
        <w:t>Veni creator</w:t>
      </w:r>
      <w:r w:rsidRPr="0021481A">
        <w:rPr>
          <w:lang w:val="it-IT"/>
        </w:rPr>
        <w:t xml:space="preserve">. </w:t>
      </w:r>
      <w:r w:rsidRPr="0021481A">
        <w:rPr>
          <w:lang w:val="fr-FR"/>
        </w:rPr>
        <w:t xml:space="preserve">HV </w:t>
      </w:r>
      <w:r w:rsidRPr="0021481A">
        <w:rPr>
          <w:rStyle w:val="Incipit"/>
          <w:lang w:val="fr-FR"/>
        </w:rPr>
        <w:t>Qui paracletus</w:t>
      </w:r>
      <w:r w:rsidRPr="0021481A">
        <w:rPr>
          <w:lang w:val="fr-FR"/>
        </w:rPr>
        <w:t xml:space="preserve">. HY </w:t>
      </w:r>
      <w:r w:rsidRPr="0021481A">
        <w:rPr>
          <w:rStyle w:val="Incipit"/>
          <w:lang w:val="fr-FR"/>
        </w:rPr>
        <w:t>Per te sciamus</w:t>
      </w:r>
      <w:r w:rsidRPr="0021481A">
        <w:rPr>
          <w:lang w:val="fr-FR"/>
        </w:rPr>
        <w:t xml:space="preserve">. AN </w:t>
      </w:r>
      <w:r w:rsidRPr="0021481A">
        <w:rPr>
          <w:rStyle w:val="Incipit"/>
          <w:lang w:val="fr-FR"/>
        </w:rPr>
        <w:t>Spiritus domini</w:t>
      </w:r>
      <w:r w:rsidRPr="0021481A">
        <w:rPr>
          <w:lang w:val="fr-FR"/>
        </w:rPr>
        <w:t xml:space="preserve">. </w:t>
      </w:r>
      <w:r w:rsidRPr="0021481A">
        <w:rPr>
          <w:lang w:val="it-IT"/>
        </w:rPr>
        <w:t>Et cetera ut in die sancto.</w:t>
      </w:r>
    </w:p>
    <w:p w:rsidR="004F06B8" w:rsidRPr="0021481A" w:rsidRDefault="004F06B8" w:rsidP="00CD7320">
      <w:pPr>
        <w:rPr>
          <w:lang w:val="fr-FR"/>
        </w:rPr>
      </w:pPr>
      <w:r w:rsidRPr="0021481A">
        <w:rPr>
          <w:rStyle w:val="Time1"/>
          <w:lang w:val="it-IT"/>
        </w:rPr>
        <w:t>Ad tertiam</w:t>
      </w:r>
      <w:r w:rsidRPr="0021481A">
        <w:rPr>
          <w:lang w:val="it-IT"/>
        </w:rPr>
        <w:t xml:space="preserve"> HY </w:t>
      </w:r>
      <w:r w:rsidRPr="0021481A">
        <w:rPr>
          <w:rStyle w:val="Incipit"/>
          <w:lang w:val="it-IT"/>
        </w:rPr>
        <w:t>Veni creator</w:t>
      </w:r>
      <w:r w:rsidRPr="0021481A">
        <w:rPr>
          <w:lang w:val="it-IT"/>
        </w:rPr>
        <w:t xml:space="preserve">. </w:t>
      </w:r>
      <w:r w:rsidRPr="0021481A">
        <w:rPr>
          <w:lang w:val="fr-FR"/>
        </w:rPr>
        <w:t xml:space="preserve">HV </w:t>
      </w:r>
      <w:r w:rsidRPr="0021481A">
        <w:rPr>
          <w:rStyle w:val="Incipit"/>
          <w:lang w:val="fr-FR"/>
        </w:rPr>
        <w:t>Qui paracletus</w:t>
      </w:r>
      <w:r w:rsidRPr="0021481A">
        <w:rPr>
          <w:lang w:val="fr-FR"/>
        </w:rPr>
        <w:t xml:space="preserve">. HV </w:t>
      </w:r>
      <w:r w:rsidRPr="0021481A">
        <w:rPr>
          <w:rStyle w:val="Incipit"/>
          <w:lang w:val="fr-FR"/>
        </w:rPr>
        <w:t>Per te sciamus</w:t>
      </w:r>
      <w:r w:rsidRPr="0021481A">
        <w:rPr>
          <w:lang w:val="fr-FR"/>
        </w:rPr>
        <w:t xml:space="preserve">. AN </w:t>
      </w:r>
      <w:r w:rsidRPr="0021481A">
        <w:rPr>
          <w:rStyle w:val="Incipit"/>
          <w:lang w:val="fr-FR"/>
        </w:rPr>
        <w:t>(151va) Spiritus domini</w:t>
      </w:r>
      <w:r w:rsidRPr="0021481A">
        <w:rPr>
          <w:lang w:val="fr-FR"/>
        </w:rPr>
        <w:t>. Et cetera ut in die sancto.</w:t>
      </w:r>
    </w:p>
    <w:p w:rsidR="004F06B8" w:rsidRPr="0021481A" w:rsidRDefault="004F06B8" w:rsidP="00CD7320">
      <w:pPr>
        <w:rPr>
          <w:lang w:val="it-IT"/>
        </w:rPr>
      </w:pPr>
      <w:r w:rsidRPr="0021481A">
        <w:rPr>
          <w:rStyle w:val="Time1"/>
          <w:lang w:val="it-IT"/>
        </w:rPr>
        <w:t>Ad missam</w:t>
      </w:r>
      <w:r w:rsidRPr="0021481A">
        <w:rPr>
          <w:lang w:val="it-IT"/>
        </w:rPr>
        <w:t xml:space="preserve"> IN </w:t>
      </w:r>
      <w:r w:rsidRPr="0021481A">
        <w:rPr>
          <w:rStyle w:val="Incipit"/>
          <w:lang w:val="it-IT"/>
        </w:rPr>
        <w:t>Spiritus domini</w:t>
      </w:r>
      <w:r w:rsidRPr="0021481A">
        <w:rPr>
          <w:lang w:val="it-IT"/>
        </w:rPr>
        <w:t xml:space="preserve">. [KY] </w:t>
      </w:r>
      <w:r w:rsidRPr="0021481A">
        <w:rPr>
          <w:rStyle w:val="Incipit"/>
          <w:lang w:val="it-IT"/>
        </w:rPr>
        <w:t>Kyrie</w:t>
      </w:r>
      <w:r w:rsidRPr="0021481A">
        <w:rPr>
          <w:lang w:val="it-IT"/>
        </w:rPr>
        <w:t xml:space="preserve"> cum [GL] </w:t>
      </w:r>
      <w:r w:rsidRPr="0021481A">
        <w:rPr>
          <w:rStyle w:val="Incipit"/>
          <w:lang w:val="it-IT"/>
        </w:rPr>
        <w:t>Gloria in excelsis</w:t>
      </w:r>
      <w:r w:rsidRPr="0021481A">
        <w:rPr>
          <w:lang w:val="it-IT"/>
        </w:rPr>
        <w:t xml:space="preserve"> ut in die sancto. ORCL </w:t>
      </w:r>
      <w:r w:rsidRPr="0021481A">
        <w:rPr>
          <w:rStyle w:val="Incipit"/>
          <w:lang w:val="it-IT"/>
        </w:rPr>
        <w:t>Deus qui corda fidelium</w:t>
      </w:r>
      <w:r w:rsidRPr="0021481A">
        <w:rPr>
          <w:lang w:val="it-IT"/>
        </w:rPr>
        <w:t xml:space="preserve">. EP </w:t>
      </w:r>
      <w:r w:rsidRPr="0021481A">
        <w:rPr>
          <w:rStyle w:val="Incipit"/>
          <w:lang w:val="it-IT"/>
        </w:rPr>
        <w:t>Ecce ego Ioannes</w:t>
      </w:r>
      <w:r w:rsidRPr="0021481A">
        <w:rPr>
          <w:lang w:val="it-IT"/>
        </w:rPr>
        <w:t xml:space="preserve">. Alleluia ut in die sancto. SE </w:t>
      </w:r>
      <w:r w:rsidRPr="0021481A">
        <w:rPr>
          <w:rStyle w:val="Incipit"/>
          <w:lang w:val="it-IT"/>
        </w:rPr>
        <w:t>Veni sancte spiritus</w:t>
      </w:r>
      <w:r w:rsidRPr="0021481A">
        <w:rPr>
          <w:lang w:val="it-IT"/>
        </w:rPr>
        <w:t>.</w:t>
      </w:r>
      <w:r w:rsidR="00601EF9" w:rsidRPr="0021481A">
        <w:rPr>
          <w:lang w:val="it-IT"/>
        </w:rPr>
        <w:t xml:space="preserve"> </w:t>
      </w:r>
      <w:r w:rsidR="00230CBA" w:rsidRPr="0021481A">
        <w:rPr>
          <w:lang w:val="it-IT"/>
        </w:rPr>
        <w:t>[Cetera omnia ut in die sancto] p</w:t>
      </w:r>
      <w:r w:rsidR="00601EF9" w:rsidRPr="0021481A">
        <w:rPr>
          <w:lang w:val="it-IT"/>
        </w:rPr>
        <w:t xml:space="preserve">raeter [VAR] </w:t>
      </w:r>
      <w:r w:rsidR="00601EF9" w:rsidRPr="0021481A">
        <w:rPr>
          <w:rStyle w:val="Incipit"/>
          <w:lang w:val="it-IT"/>
        </w:rPr>
        <w:t>Communicantes</w:t>
      </w:r>
      <w:r w:rsidR="00601EF9" w:rsidRPr="0021481A">
        <w:rPr>
          <w:lang w:val="it-IT"/>
        </w:rPr>
        <w:t xml:space="preserve"> </w:t>
      </w:r>
      <w:r w:rsidR="00230CBA" w:rsidRPr="0021481A">
        <w:rPr>
          <w:lang w:val="it-IT"/>
        </w:rPr>
        <w:t xml:space="preserve">[quod] </w:t>
      </w:r>
      <w:r w:rsidR="00601EF9" w:rsidRPr="0021481A">
        <w:rPr>
          <w:lang w:val="it-IT"/>
        </w:rPr>
        <w:t xml:space="preserve">hodie non dicitur. EV </w:t>
      </w:r>
      <w:r w:rsidR="00601EF9" w:rsidRPr="0021481A">
        <w:rPr>
          <w:rStyle w:val="Incipit"/>
          <w:lang w:val="it-IT"/>
        </w:rPr>
        <w:t>Erat homo</w:t>
      </w:r>
      <w:r w:rsidR="00601EF9" w:rsidRPr="0021481A">
        <w:rPr>
          <w:lang w:val="it-IT"/>
        </w:rPr>
        <w:t>.</w:t>
      </w:r>
    </w:p>
    <w:p w:rsidR="00601EF9" w:rsidRPr="0021481A" w:rsidRDefault="00601EF9" w:rsidP="00CD7320">
      <w:pPr>
        <w:rPr>
          <w:lang w:val="it-IT"/>
        </w:rPr>
      </w:pPr>
      <w:r w:rsidRPr="0021481A">
        <w:rPr>
          <w:rStyle w:val="Time1"/>
          <w:lang w:val="it-IT"/>
        </w:rPr>
        <w:t>Ad sextam</w:t>
      </w:r>
      <w:r w:rsidRPr="0021481A">
        <w:rPr>
          <w:lang w:val="it-IT"/>
        </w:rPr>
        <w:t xml:space="preserve"> HY </w:t>
      </w:r>
      <w:r w:rsidRPr="0021481A">
        <w:rPr>
          <w:rStyle w:val="Incipit"/>
          <w:lang w:val="it-IT"/>
        </w:rPr>
        <w:t>Veni creator</w:t>
      </w:r>
      <w:r w:rsidRPr="0021481A">
        <w:rPr>
          <w:lang w:val="it-IT"/>
        </w:rPr>
        <w:t xml:space="preserve">. HV </w:t>
      </w:r>
      <w:r w:rsidRPr="0021481A">
        <w:rPr>
          <w:rStyle w:val="Incipit"/>
          <w:lang w:val="it-IT"/>
        </w:rPr>
        <w:t>Qui paracletus</w:t>
      </w:r>
      <w:r w:rsidRPr="0021481A">
        <w:rPr>
          <w:lang w:val="it-IT"/>
        </w:rPr>
        <w:t xml:space="preserve">. HV </w:t>
      </w:r>
      <w:r w:rsidRPr="0021481A">
        <w:rPr>
          <w:rStyle w:val="Incipit"/>
          <w:lang w:val="it-IT"/>
        </w:rPr>
        <w:t>Per te sciamus</w:t>
      </w:r>
      <w:r w:rsidRPr="0021481A">
        <w:rPr>
          <w:lang w:val="it-IT"/>
        </w:rPr>
        <w:t xml:space="preserve">. VS </w:t>
      </w:r>
      <w:r w:rsidRPr="0021481A">
        <w:rPr>
          <w:rStyle w:val="Incipit"/>
          <w:lang w:val="it-IT"/>
        </w:rPr>
        <w:t>Repleti sunt omnes</w:t>
      </w:r>
      <w:r w:rsidRPr="0021481A">
        <w:rPr>
          <w:lang w:val="it-IT"/>
        </w:rPr>
        <w:t>. Cetera omnia ut in die sancto.</w:t>
      </w:r>
    </w:p>
    <w:p w:rsidR="00B05507" w:rsidRPr="0021481A" w:rsidRDefault="00B05507" w:rsidP="00CD7320">
      <w:pPr>
        <w:rPr>
          <w:lang w:val="it-IT"/>
        </w:rPr>
      </w:pPr>
      <w:r w:rsidRPr="0021481A">
        <w:rPr>
          <w:rStyle w:val="Time1"/>
          <w:lang w:val="it-IT"/>
        </w:rPr>
        <w:t>Ad vesperas</w:t>
      </w:r>
      <w:r w:rsidRPr="0021481A">
        <w:rPr>
          <w:lang w:val="it-IT"/>
        </w:rPr>
        <w:t xml:space="preserve"> AN </w:t>
      </w:r>
      <w:r w:rsidRPr="0021481A">
        <w:rPr>
          <w:rStyle w:val="Incipit"/>
          <w:lang w:val="it-IT"/>
        </w:rPr>
        <w:t>Veni sancte</w:t>
      </w:r>
      <w:r w:rsidRPr="0021481A">
        <w:rPr>
          <w:lang w:val="it-IT"/>
        </w:rPr>
        <w:t xml:space="preserve">. SE </w:t>
      </w:r>
      <w:r w:rsidRPr="0021481A">
        <w:rPr>
          <w:rStyle w:val="Incipit"/>
          <w:lang w:val="it-IT"/>
        </w:rPr>
        <w:t>Sancti spiritus adsit nobis</w:t>
      </w:r>
      <w:r w:rsidRPr="0021481A">
        <w:rPr>
          <w:lang w:val="it-IT"/>
        </w:rPr>
        <w:t xml:space="preserve">. CP </w:t>
      </w:r>
      <w:r w:rsidRPr="0021481A">
        <w:rPr>
          <w:rStyle w:val="Incipit"/>
          <w:lang w:val="it-IT"/>
        </w:rPr>
        <w:t>De throno procedebant</w:t>
      </w:r>
      <w:r w:rsidRPr="0021481A">
        <w:rPr>
          <w:lang w:val="it-IT"/>
        </w:rPr>
        <w:t xml:space="preserve">. VS </w:t>
      </w:r>
      <w:r w:rsidRPr="0021481A">
        <w:rPr>
          <w:rStyle w:val="Incipit"/>
          <w:lang w:val="it-IT"/>
        </w:rPr>
        <w:t>Loquebantur variis</w:t>
      </w:r>
      <w:r w:rsidRPr="0021481A">
        <w:rPr>
          <w:lang w:val="it-IT"/>
        </w:rPr>
        <w:t xml:space="preserve">. AM </w:t>
      </w:r>
      <w:r w:rsidRPr="0021481A">
        <w:rPr>
          <w:rStyle w:val="Incipit"/>
          <w:lang w:val="it-IT"/>
        </w:rPr>
        <w:t>Hodie completi sunt</w:t>
      </w:r>
      <w:r w:rsidRPr="0021481A">
        <w:rPr>
          <w:lang w:val="it-IT"/>
        </w:rPr>
        <w:t xml:space="preserve">. OR </w:t>
      </w:r>
      <w:r w:rsidRPr="0021481A">
        <w:rPr>
          <w:rStyle w:val="Incipit"/>
          <w:lang w:val="it-IT"/>
        </w:rPr>
        <w:t>Deus qui corda fidelium</w:t>
      </w:r>
      <w:r w:rsidRPr="0021481A">
        <w:rPr>
          <w:lang w:val="it-IT"/>
        </w:rPr>
        <w:t xml:space="preserve">. Post haec </w:t>
      </w:r>
      <w:r w:rsidRPr="0021481A">
        <w:rPr>
          <w:rStyle w:val="Funktion"/>
          <w:lang w:val="it-IT"/>
        </w:rPr>
        <w:t>cantor</w:t>
      </w:r>
      <w:r w:rsidRPr="0021481A">
        <w:rPr>
          <w:lang w:val="it-IT"/>
        </w:rPr>
        <w:t xml:space="preserve"> (151vb) </w:t>
      </w:r>
      <w:r w:rsidRPr="0021481A">
        <w:rPr>
          <w:lang w:val="it-IT"/>
        </w:rPr>
        <w:lastRenderedPageBreak/>
        <w:t xml:space="preserve">imponat AC </w:t>
      </w:r>
      <w:r w:rsidRPr="0021481A">
        <w:rPr>
          <w:rStyle w:val="Incipit"/>
          <w:lang w:val="it-IT"/>
        </w:rPr>
        <w:t>Te deum %D::laudamus% |M::patrem|</w:t>
      </w:r>
      <w:r w:rsidRPr="0021481A">
        <w:rPr>
          <w:lang w:val="it-IT"/>
        </w:rPr>
        <w:t xml:space="preserve">. VS </w:t>
      </w:r>
      <w:r w:rsidRPr="0021481A">
        <w:rPr>
          <w:rStyle w:val="Incipit"/>
          <w:lang w:val="it-IT"/>
        </w:rPr>
        <w:t>Benedicamus patrem et filium cum sancto spiritu</w:t>
      </w:r>
      <w:r w:rsidRPr="0021481A">
        <w:rPr>
          <w:lang w:val="it-IT"/>
        </w:rPr>
        <w:t xml:space="preserve">. ORC </w:t>
      </w:r>
      <w:r w:rsidRPr="0021481A">
        <w:rPr>
          <w:rStyle w:val="Incipit"/>
          <w:lang w:val="it-IT"/>
        </w:rPr>
        <w:t>Omnipotens sempiterne deus</w:t>
      </w:r>
      <w:r w:rsidRPr="0021481A">
        <w:rPr>
          <w:lang w:val="it-IT"/>
        </w:rPr>
        <w:t xml:space="preserve">. Deinde suffragia. AC </w:t>
      </w:r>
      <w:r w:rsidRPr="0021481A">
        <w:rPr>
          <w:rStyle w:val="Incipit"/>
          <w:lang w:val="it-IT"/>
        </w:rPr>
        <w:t>Christus resurgens</w:t>
      </w:r>
      <w:r w:rsidR="00E52242" w:rsidRPr="0021481A">
        <w:rPr>
          <w:lang w:val="it-IT"/>
        </w:rPr>
        <w:t xml:space="preserve">. Et oratio de resurrectione. AC </w:t>
      </w:r>
      <w:r w:rsidR="00E52242" w:rsidRPr="0021481A">
        <w:rPr>
          <w:rStyle w:val="Incipit"/>
          <w:lang w:val="it-IT"/>
        </w:rPr>
        <w:t>Lux perpetua</w:t>
      </w:r>
      <w:r w:rsidR="00E52242" w:rsidRPr="0021481A">
        <w:rPr>
          <w:lang w:val="it-IT"/>
        </w:rPr>
        <w:t xml:space="preserve">. Sequitur VS </w:t>
      </w:r>
      <w:r w:rsidR="00E52242" w:rsidRPr="0021481A">
        <w:rPr>
          <w:rStyle w:val="Incipit"/>
          <w:lang w:val="it-IT"/>
        </w:rPr>
        <w:t>Gaudete iusti</w:t>
      </w:r>
      <w:r w:rsidR="00E52242" w:rsidRPr="0021481A">
        <w:rPr>
          <w:lang w:val="it-IT"/>
        </w:rPr>
        <w:t xml:space="preserve">. ORC </w:t>
      </w:r>
      <w:r w:rsidR="00E52242" w:rsidRPr="0021481A">
        <w:rPr>
          <w:rStyle w:val="Incipit"/>
          <w:lang w:val="it-IT"/>
        </w:rPr>
        <w:t>Concede quaesumus omnipotens deus</w:t>
      </w:r>
      <w:r w:rsidR="00E52242" w:rsidRPr="0021481A">
        <w:rPr>
          <w:lang w:val="it-IT"/>
        </w:rPr>
        <w:t xml:space="preserve">. AC </w:t>
      </w:r>
      <w:r w:rsidR="00E52242" w:rsidRPr="0021481A">
        <w:rPr>
          <w:rStyle w:val="Incipit"/>
          <w:lang w:val="it-IT"/>
        </w:rPr>
        <w:t>Iterum autem</w:t>
      </w:r>
      <w:r w:rsidR="00E52242" w:rsidRPr="0021481A">
        <w:rPr>
          <w:lang w:val="it-IT"/>
        </w:rPr>
        <w:t xml:space="preserve">. VS </w:t>
      </w:r>
      <w:r w:rsidR="00E52242" w:rsidRPr="0021481A">
        <w:rPr>
          <w:rStyle w:val="Incipit"/>
          <w:lang w:val="it-IT"/>
        </w:rPr>
        <w:t>Ascendit deus in |iubilo::iubilatione| alleluia</w:t>
      </w:r>
      <w:r w:rsidR="00E52242" w:rsidRPr="0021481A">
        <w:rPr>
          <w:lang w:val="it-IT"/>
        </w:rPr>
        <w:t xml:space="preserve">. OR </w:t>
      </w:r>
      <w:r w:rsidR="00E52242" w:rsidRPr="0021481A">
        <w:rPr>
          <w:rStyle w:val="Incipit"/>
          <w:lang w:val="it-IT"/>
        </w:rPr>
        <w:t>Concede quaesumus omnipotens deus ut qui</w:t>
      </w:r>
      <w:r w:rsidR="00E52242" w:rsidRPr="0021481A">
        <w:rPr>
          <w:lang w:val="it-IT"/>
        </w:rPr>
        <w:t>.</w:t>
      </w:r>
    </w:p>
    <w:p w:rsidR="00E52242" w:rsidRPr="0021481A" w:rsidRDefault="00E52242" w:rsidP="00CD7320">
      <w:pPr>
        <w:rPr>
          <w:lang w:val="pt-PT"/>
        </w:rPr>
      </w:pPr>
      <w:r w:rsidRPr="0021481A">
        <w:rPr>
          <w:rStyle w:val="Time1"/>
          <w:lang w:val="it-IT"/>
        </w:rPr>
        <w:t>Ad completorium</w:t>
      </w:r>
      <w:r w:rsidRPr="0021481A">
        <w:rPr>
          <w:lang w:val="it-IT"/>
        </w:rPr>
        <w:t xml:space="preserve"> reddimus ad cottidianum cantum. HY </w:t>
      </w:r>
      <w:r w:rsidRPr="0021481A">
        <w:rPr>
          <w:rStyle w:val="Incipit"/>
          <w:lang w:val="it-IT"/>
        </w:rPr>
        <w:t>Te lucis ante</w:t>
      </w:r>
      <w:r w:rsidRPr="0021481A">
        <w:rPr>
          <w:lang w:val="it-IT"/>
        </w:rPr>
        <w:t xml:space="preserve">. </w:t>
      </w:r>
      <w:r w:rsidRPr="0021481A">
        <w:rPr>
          <w:lang w:val="pt-PT"/>
        </w:rPr>
        <w:t xml:space="preserve">CP </w:t>
      </w:r>
      <w:r w:rsidRPr="0021481A">
        <w:rPr>
          <w:rStyle w:val="Incipit"/>
          <w:lang w:val="pt-PT"/>
        </w:rPr>
        <w:t>Pacem et veritatem</w:t>
      </w:r>
      <w:r w:rsidRPr="0021481A">
        <w:rPr>
          <w:lang w:val="pt-PT"/>
        </w:rPr>
        <w:t xml:space="preserve">. VS </w:t>
      </w:r>
      <w:r w:rsidRPr="0021481A">
        <w:rPr>
          <w:rStyle w:val="Incipit"/>
          <w:lang w:val="pt-PT"/>
        </w:rPr>
        <w:t>Custodi nos domine</w:t>
      </w:r>
      <w:r w:rsidRPr="0021481A">
        <w:rPr>
          <w:lang w:val="pt-PT"/>
        </w:rPr>
        <w:t xml:space="preserve">. Preces non dicantur. OR </w:t>
      </w:r>
      <w:r w:rsidRPr="0021481A">
        <w:rPr>
          <w:rStyle w:val="Incipit"/>
          <w:lang w:val="pt-PT"/>
        </w:rPr>
        <w:t>Deus qui diem</w:t>
      </w:r>
      <w:r w:rsidRPr="0021481A">
        <w:rPr>
          <w:lang w:val="pt-PT"/>
        </w:rPr>
        <w:t xml:space="preserve">. AD </w:t>
      </w:r>
      <w:r w:rsidRPr="0021481A">
        <w:rPr>
          <w:rStyle w:val="Incipit"/>
          <w:lang w:val="pt-PT"/>
        </w:rPr>
        <w:t>Salva nos domine</w:t>
      </w:r>
      <w:r w:rsidRPr="0021481A">
        <w:rPr>
          <w:lang w:val="pt-PT"/>
        </w:rPr>
        <w:t>.</w:t>
      </w:r>
    </w:p>
    <w:p w:rsidR="00E52242" w:rsidRPr="0021481A" w:rsidRDefault="00E52242" w:rsidP="007A6D18">
      <w:pPr>
        <w:pStyle w:val="Titolo1"/>
        <w:rPr>
          <w:lang w:val="pt-PT"/>
        </w:rPr>
      </w:pPr>
      <w:r w:rsidRPr="0021481A">
        <w:rPr>
          <w:lang w:val="pt-PT"/>
        </w:rPr>
        <w:t>FERIA SECUNDA DE SANCTA TRINITATE</w:t>
      </w:r>
    </w:p>
    <w:p w:rsidR="00E52242" w:rsidRPr="0021481A" w:rsidRDefault="00E52242" w:rsidP="00CD7320">
      <w:pPr>
        <w:rPr>
          <w:lang w:val="it-IT"/>
        </w:rPr>
      </w:pPr>
      <w:r w:rsidRPr="0021481A">
        <w:rPr>
          <w:rStyle w:val="Time1"/>
          <w:lang w:val="it-IT"/>
        </w:rPr>
        <w:t>Ad matutinam</w:t>
      </w:r>
      <w:r w:rsidRPr="0021481A">
        <w:rPr>
          <w:lang w:val="it-IT"/>
        </w:rPr>
        <w:t xml:space="preserve"> INV </w:t>
      </w:r>
      <w:r w:rsidRPr="0021481A">
        <w:rPr>
          <w:rStyle w:val="Incipit"/>
          <w:lang w:val="it-IT"/>
        </w:rPr>
        <w:t>Deum verum in (152ra) trinitate</w:t>
      </w:r>
      <w:r w:rsidR="00B4424B" w:rsidRPr="0021481A">
        <w:rPr>
          <w:lang w:val="it-IT"/>
        </w:rPr>
        <w:t xml:space="preserve">. </w:t>
      </w:r>
      <w:r w:rsidR="007A6D18" w:rsidRPr="0021481A">
        <w:rPr>
          <w:lang w:val="it-IT"/>
        </w:rPr>
        <w:t xml:space="preserve">PS </w:t>
      </w:r>
      <w:r w:rsidR="007A6D18" w:rsidRPr="0021481A">
        <w:rPr>
          <w:rStyle w:val="Incipit"/>
          <w:lang w:val="it-IT"/>
        </w:rPr>
        <w:t>Venite exultemus</w:t>
      </w:r>
      <w:r w:rsidR="007A6D18" w:rsidRPr="0021481A">
        <w:rPr>
          <w:lang w:val="it-IT"/>
        </w:rPr>
        <w:t>.</w:t>
      </w:r>
    </w:p>
    <w:p w:rsidR="004456A5" w:rsidRPr="0021481A" w:rsidRDefault="004456A5" w:rsidP="00CD7320">
      <w:pPr>
        <w:rPr>
          <w:lang w:val="pt-PT"/>
        </w:rPr>
      </w:pPr>
      <w:r w:rsidRPr="0021481A">
        <w:rPr>
          <w:rStyle w:val="Time2"/>
          <w:lang w:val="it-IT"/>
        </w:rPr>
        <w:t>In primo nocturno</w:t>
      </w:r>
      <w:r w:rsidRPr="0021481A">
        <w:rPr>
          <w:lang w:val="it-IT"/>
        </w:rPr>
        <w:t xml:space="preserve"> AN </w:t>
      </w:r>
      <w:r w:rsidRPr="0021481A">
        <w:rPr>
          <w:rStyle w:val="Incipit"/>
          <w:lang w:val="it-IT"/>
        </w:rPr>
        <w:t>Adesto deus</w:t>
      </w:r>
      <w:r w:rsidRPr="0021481A">
        <w:rPr>
          <w:lang w:val="it-IT"/>
        </w:rPr>
        <w:t xml:space="preserve">. </w:t>
      </w:r>
      <w:r w:rsidRPr="0021481A">
        <w:rPr>
          <w:lang w:val="fr-FR"/>
        </w:rPr>
        <w:t xml:space="preserve">PS </w:t>
      </w:r>
      <w:r w:rsidRPr="0021481A">
        <w:rPr>
          <w:rStyle w:val="Incipit"/>
          <w:lang w:val="fr-FR"/>
        </w:rPr>
        <w:t>Domine dominus noster</w:t>
      </w:r>
      <w:r w:rsidRPr="0021481A">
        <w:rPr>
          <w:lang w:val="fr-FR"/>
        </w:rPr>
        <w:t xml:space="preserve">. AN </w:t>
      </w:r>
      <w:r w:rsidRPr="0021481A">
        <w:rPr>
          <w:rStyle w:val="Incipit"/>
          <w:lang w:val="fr-FR"/>
        </w:rPr>
        <w:t>Te unum</w:t>
      </w:r>
      <w:r w:rsidRPr="0021481A">
        <w:rPr>
          <w:lang w:val="fr-FR"/>
        </w:rPr>
        <w:t xml:space="preserve">. PS </w:t>
      </w:r>
      <w:r w:rsidRPr="0021481A">
        <w:rPr>
          <w:rStyle w:val="Incipit"/>
          <w:lang w:val="fr-FR"/>
        </w:rPr>
        <w:t>Caeli enarrant</w:t>
      </w:r>
      <w:r w:rsidRPr="0021481A">
        <w:rPr>
          <w:lang w:val="fr-FR"/>
        </w:rPr>
        <w:t xml:space="preserve">. AN </w:t>
      </w:r>
      <w:r w:rsidRPr="0021481A">
        <w:rPr>
          <w:rStyle w:val="Incipit"/>
          <w:lang w:val="fr-FR"/>
        </w:rPr>
        <w:t>Te semper</w:t>
      </w:r>
      <w:r w:rsidRPr="0021481A">
        <w:rPr>
          <w:lang w:val="fr-FR"/>
        </w:rPr>
        <w:t xml:space="preserve">. PS </w:t>
      </w:r>
      <w:r w:rsidRPr="0021481A">
        <w:rPr>
          <w:rStyle w:val="Incipit"/>
          <w:lang w:val="fr-FR"/>
        </w:rPr>
        <w:t>Domini est terra</w:t>
      </w:r>
      <w:r w:rsidRPr="0021481A">
        <w:rPr>
          <w:lang w:val="fr-FR"/>
        </w:rPr>
        <w:t xml:space="preserve">. VS </w:t>
      </w:r>
      <w:r w:rsidRPr="0021481A">
        <w:rPr>
          <w:rStyle w:val="Incipit"/>
          <w:lang w:val="fr-FR"/>
        </w:rPr>
        <w:t>Magnus dominus</w:t>
      </w:r>
      <w:r w:rsidRPr="0021481A">
        <w:rPr>
          <w:lang w:val="fr-FR"/>
        </w:rPr>
        <w:t xml:space="preserve">. Legitur liber sancti </w:t>
      </w:r>
      <w:r w:rsidRPr="0021481A">
        <w:rPr>
          <w:rStyle w:val="Person"/>
          <w:lang w:val="fr-FR"/>
        </w:rPr>
        <w:t>Augustini</w:t>
      </w:r>
      <w:r w:rsidRPr="0021481A">
        <w:rPr>
          <w:lang w:val="fr-FR"/>
        </w:rPr>
        <w:t xml:space="preserve"> de sancta trinitate [LS] </w:t>
      </w:r>
      <w:r w:rsidRPr="0021481A">
        <w:rPr>
          <w:rStyle w:val="Incipit"/>
          <w:lang w:val="fr-FR"/>
        </w:rPr>
        <w:t>Omnes itaque scriptura veteris ac novi testamenti</w:t>
      </w:r>
      <w:r w:rsidRPr="0021481A">
        <w:rPr>
          <w:lang w:val="fr-FR"/>
        </w:rPr>
        <w:t xml:space="preserve"> cum tribus responsoriis. </w:t>
      </w:r>
      <w:r w:rsidRPr="0021481A">
        <w:rPr>
          <w:lang w:val="pt-PT"/>
        </w:rPr>
        <w:t xml:space="preserve">RP </w:t>
      </w:r>
      <w:r w:rsidR="00C85418" w:rsidRPr="0021481A">
        <w:rPr>
          <w:rStyle w:val="Incipit"/>
          <w:lang w:val="pt-PT"/>
        </w:rPr>
        <w:t>|</w:t>
      </w:r>
      <w:r w:rsidRPr="0021481A">
        <w:rPr>
          <w:rStyle w:val="Incipit"/>
          <w:lang w:val="pt-PT"/>
        </w:rPr>
        <w:t>Benedicas</w:t>
      </w:r>
      <w:r w:rsidR="00C85418" w:rsidRPr="0021481A">
        <w:rPr>
          <w:rStyle w:val="Incipit"/>
          <w:lang w:val="pt-PT"/>
        </w:rPr>
        <w:t>::Benedicat|</w:t>
      </w:r>
      <w:r w:rsidRPr="0021481A">
        <w:rPr>
          <w:rStyle w:val="Incipit"/>
          <w:lang w:val="pt-PT"/>
        </w:rPr>
        <w:t xml:space="preserve"> nos</w:t>
      </w:r>
      <w:r w:rsidRPr="0021481A">
        <w:rPr>
          <w:lang w:val="pt-PT"/>
        </w:rPr>
        <w:t xml:space="preserve">. RP </w:t>
      </w:r>
      <w:r w:rsidRPr="0021481A">
        <w:rPr>
          <w:rStyle w:val="Incipit"/>
          <w:lang w:val="pt-PT"/>
        </w:rPr>
        <w:t>Benedictus dominus</w:t>
      </w:r>
      <w:r w:rsidRPr="0021481A">
        <w:rPr>
          <w:lang w:val="pt-PT"/>
        </w:rPr>
        <w:t xml:space="preserve">. RP </w:t>
      </w:r>
      <w:r w:rsidRPr="0021481A">
        <w:rPr>
          <w:rStyle w:val="Incipit"/>
          <w:lang w:val="pt-PT"/>
        </w:rPr>
        <w:t>Quis deus magnus</w:t>
      </w:r>
      <w:r w:rsidRPr="0021481A">
        <w:rPr>
          <w:lang w:val="pt-PT"/>
        </w:rPr>
        <w:t>.</w:t>
      </w:r>
    </w:p>
    <w:p w:rsidR="004456A5" w:rsidRPr="0021481A" w:rsidRDefault="004456A5" w:rsidP="00CD7320">
      <w:pPr>
        <w:rPr>
          <w:lang w:val="pt-PT"/>
        </w:rPr>
      </w:pPr>
      <w:r w:rsidRPr="0021481A">
        <w:rPr>
          <w:rStyle w:val="Time2"/>
          <w:lang w:val="pt-PT"/>
        </w:rPr>
        <w:t>In secundo nocturno</w:t>
      </w:r>
      <w:r w:rsidRPr="0021481A">
        <w:rPr>
          <w:lang w:val="pt-PT"/>
        </w:rPr>
        <w:t xml:space="preserve"> AN </w:t>
      </w:r>
      <w:r w:rsidRPr="0021481A">
        <w:rPr>
          <w:rStyle w:val="Incipit"/>
          <w:lang w:val="pt-PT"/>
        </w:rPr>
        <w:t>Te invocamus</w:t>
      </w:r>
      <w:r w:rsidRPr="0021481A">
        <w:rPr>
          <w:lang w:val="pt-PT"/>
        </w:rPr>
        <w:t xml:space="preserve">. PS </w:t>
      </w:r>
      <w:r w:rsidRPr="0021481A">
        <w:rPr>
          <w:rStyle w:val="Incipit"/>
          <w:lang w:val="pt-PT"/>
        </w:rPr>
        <w:t>Omnes gentes</w:t>
      </w:r>
      <w:r w:rsidRPr="0021481A">
        <w:rPr>
          <w:lang w:val="pt-PT"/>
        </w:rPr>
        <w:t>.</w:t>
      </w:r>
      <w:r w:rsidR="003D7901" w:rsidRPr="0021481A">
        <w:rPr>
          <w:lang w:val="pt-PT"/>
        </w:rPr>
        <w:t xml:space="preserve"> AN </w:t>
      </w:r>
      <w:r w:rsidR="003D7901" w:rsidRPr="0021481A">
        <w:rPr>
          <w:rStyle w:val="Incipit"/>
          <w:lang w:val="pt-PT"/>
        </w:rPr>
        <w:t>Spes nostra</w:t>
      </w:r>
      <w:r w:rsidR="003D7901" w:rsidRPr="0021481A">
        <w:rPr>
          <w:lang w:val="pt-PT"/>
        </w:rPr>
        <w:t xml:space="preserve">. PS </w:t>
      </w:r>
      <w:r w:rsidR="003D7901" w:rsidRPr="0021481A">
        <w:rPr>
          <w:rStyle w:val="Incipit"/>
          <w:lang w:val="pt-PT"/>
        </w:rPr>
        <w:t>Magnus dominus</w:t>
      </w:r>
      <w:r w:rsidR="003D7901" w:rsidRPr="0021481A">
        <w:rPr>
          <w:lang w:val="pt-PT"/>
        </w:rPr>
        <w:t xml:space="preserve">. AN </w:t>
      </w:r>
      <w:r w:rsidR="003D7901" w:rsidRPr="0021481A">
        <w:rPr>
          <w:rStyle w:val="Incipit"/>
          <w:lang w:val="pt-PT"/>
        </w:rPr>
        <w:t>Libera nos</w:t>
      </w:r>
      <w:r w:rsidR="003D7901" w:rsidRPr="0021481A">
        <w:rPr>
          <w:lang w:val="pt-PT"/>
        </w:rPr>
        <w:t xml:space="preserve">. PS </w:t>
      </w:r>
      <w:r w:rsidR="003D7901" w:rsidRPr="0021481A">
        <w:rPr>
          <w:rStyle w:val="Incipit"/>
          <w:lang w:val="pt-PT"/>
        </w:rPr>
        <w:t>Deus iudicium</w:t>
      </w:r>
      <w:r w:rsidR="003D7901" w:rsidRPr="0021481A">
        <w:rPr>
          <w:lang w:val="pt-PT"/>
        </w:rPr>
        <w:t xml:space="preserve">. VS </w:t>
      </w:r>
      <w:r w:rsidR="003D7901" w:rsidRPr="0021481A">
        <w:rPr>
          <w:rStyle w:val="Incipit"/>
          <w:lang w:val="pt-PT"/>
        </w:rPr>
        <w:t>Magnus dominus</w:t>
      </w:r>
      <w:r w:rsidR="003D7901" w:rsidRPr="0021481A">
        <w:rPr>
          <w:lang w:val="pt-PT"/>
        </w:rPr>
        <w:t xml:space="preserve">. Legitur ut supra. RP </w:t>
      </w:r>
      <w:r w:rsidR="003D7901" w:rsidRPr="0021481A">
        <w:rPr>
          <w:rStyle w:val="Incipit"/>
          <w:lang w:val="pt-PT"/>
        </w:rPr>
        <w:t>Magnus dominus</w:t>
      </w:r>
      <w:r w:rsidR="003D7901" w:rsidRPr="0021481A">
        <w:rPr>
          <w:lang w:val="pt-PT"/>
        </w:rPr>
        <w:t xml:space="preserve">. RP </w:t>
      </w:r>
      <w:r w:rsidR="003D7901" w:rsidRPr="0021481A">
        <w:rPr>
          <w:rStyle w:val="Incipit"/>
          <w:lang w:val="pt-PT"/>
        </w:rPr>
        <w:t>Gloria patri</w:t>
      </w:r>
      <w:r w:rsidR="003D7901" w:rsidRPr="0021481A">
        <w:rPr>
          <w:lang w:val="pt-PT"/>
        </w:rPr>
        <w:t xml:space="preserve">. RP </w:t>
      </w:r>
      <w:r w:rsidR="003D7901" w:rsidRPr="0021481A">
        <w:rPr>
          <w:rStyle w:val="Incipit"/>
          <w:lang w:val="pt-PT"/>
        </w:rPr>
        <w:t>Honor</w:t>
      </w:r>
      <w:r w:rsidR="003D7901" w:rsidRPr="0021481A">
        <w:rPr>
          <w:lang w:val="pt-PT"/>
        </w:rPr>
        <w:t>.</w:t>
      </w:r>
    </w:p>
    <w:p w:rsidR="003D7901" w:rsidRPr="0021481A" w:rsidRDefault="003D7901" w:rsidP="00CD7320">
      <w:pPr>
        <w:rPr>
          <w:lang w:val="de-AT"/>
        </w:rPr>
      </w:pPr>
      <w:r w:rsidRPr="0021481A">
        <w:rPr>
          <w:rStyle w:val="Time2"/>
          <w:lang w:val="pt-PT"/>
        </w:rPr>
        <w:t>In tertio nocturno</w:t>
      </w:r>
      <w:r w:rsidRPr="0021481A">
        <w:rPr>
          <w:lang w:val="pt-PT"/>
        </w:rPr>
        <w:t xml:space="preserve"> AN </w:t>
      </w:r>
      <w:r w:rsidRPr="0021481A">
        <w:rPr>
          <w:rStyle w:val="Incipit"/>
          <w:lang w:val="pt-PT"/>
        </w:rPr>
        <w:t>Caritas pater</w:t>
      </w:r>
      <w:r w:rsidRPr="0021481A">
        <w:rPr>
          <w:lang w:val="pt-PT"/>
        </w:rPr>
        <w:t xml:space="preserve">. PS </w:t>
      </w:r>
      <w:r w:rsidRPr="0021481A">
        <w:rPr>
          <w:rStyle w:val="Incipit"/>
          <w:lang w:val="pt-PT"/>
        </w:rPr>
        <w:t>Cantate</w:t>
      </w:r>
      <w:r w:rsidRPr="0021481A">
        <w:rPr>
          <w:lang w:val="pt-PT"/>
        </w:rPr>
        <w:t xml:space="preserve"> primum.</w:t>
      </w:r>
      <w:r w:rsidR="00F0463B" w:rsidRPr="0021481A">
        <w:rPr>
          <w:lang w:val="pt-PT"/>
        </w:rPr>
        <w:t xml:space="preserve"> AN </w:t>
      </w:r>
      <w:r w:rsidR="00F0463B" w:rsidRPr="0021481A">
        <w:rPr>
          <w:rStyle w:val="Incipit"/>
          <w:lang w:val="pt-PT"/>
        </w:rPr>
        <w:t>Verax est</w:t>
      </w:r>
      <w:r w:rsidR="00F0463B" w:rsidRPr="0021481A">
        <w:rPr>
          <w:lang w:val="pt-PT"/>
        </w:rPr>
        <w:t xml:space="preserve">. PS </w:t>
      </w:r>
      <w:r w:rsidR="00F0463B" w:rsidRPr="0021481A">
        <w:rPr>
          <w:rStyle w:val="Incipit"/>
          <w:lang w:val="pt-PT"/>
        </w:rPr>
        <w:t>Dominus regnavit</w:t>
      </w:r>
      <w:r w:rsidR="00F0463B" w:rsidRPr="0021481A">
        <w:rPr>
          <w:lang w:val="pt-PT"/>
        </w:rPr>
        <w:t xml:space="preserve">. AN </w:t>
      </w:r>
      <w:r w:rsidR="00F0463B" w:rsidRPr="0021481A">
        <w:rPr>
          <w:rStyle w:val="Incipit"/>
          <w:lang w:val="pt-PT"/>
        </w:rPr>
        <w:t>Una igitur</w:t>
      </w:r>
      <w:r w:rsidR="00F0463B" w:rsidRPr="0021481A">
        <w:rPr>
          <w:lang w:val="pt-PT"/>
        </w:rPr>
        <w:t xml:space="preserve">. PS </w:t>
      </w:r>
      <w:r w:rsidR="00F0463B" w:rsidRPr="0021481A">
        <w:rPr>
          <w:rStyle w:val="Incipit"/>
          <w:lang w:val="pt-PT"/>
        </w:rPr>
        <w:t>(152rb) Cantate</w:t>
      </w:r>
      <w:r w:rsidR="00F0463B" w:rsidRPr="0021481A">
        <w:rPr>
          <w:lang w:val="pt-PT"/>
        </w:rPr>
        <w:t xml:space="preserve"> secundum. VS </w:t>
      </w:r>
      <w:r w:rsidR="00F0463B" w:rsidRPr="0021481A">
        <w:rPr>
          <w:rStyle w:val="Incipit"/>
          <w:lang w:val="pt-PT"/>
        </w:rPr>
        <w:t>Benedictus deus</w:t>
      </w:r>
      <w:r w:rsidR="00F0463B" w:rsidRPr="0021481A">
        <w:rPr>
          <w:lang w:val="pt-PT"/>
        </w:rPr>
        <w:t xml:space="preserve">. EV </w:t>
      </w:r>
      <w:r w:rsidR="00F0463B" w:rsidRPr="0021481A">
        <w:rPr>
          <w:rStyle w:val="Incipit"/>
          <w:lang w:val="pt-PT"/>
        </w:rPr>
        <w:t>Cum venerit paracletus</w:t>
      </w:r>
      <w:r w:rsidR="00F0463B" w:rsidRPr="0021481A">
        <w:rPr>
          <w:lang w:val="pt-PT"/>
        </w:rPr>
        <w:t xml:space="preserve">. RP </w:t>
      </w:r>
      <w:r w:rsidR="00F0463B" w:rsidRPr="0021481A">
        <w:rPr>
          <w:rStyle w:val="Incipit"/>
          <w:lang w:val="pt-PT"/>
        </w:rPr>
        <w:t>Summae trinitati</w:t>
      </w:r>
      <w:r w:rsidR="00F0463B" w:rsidRPr="0021481A">
        <w:rPr>
          <w:lang w:val="pt-PT"/>
        </w:rPr>
        <w:t xml:space="preserve">. RP </w:t>
      </w:r>
      <w:r w:rsidR="00F0463B" w:rsidRPr="0021481A">
        <w:rPr>
          <w:rStyle w:val="Incipit"/>
          <w:lang w:val="pt-PT"/>
        </w:rPr>
        <w:t>Benedicamus</w:t>
      </w:r>
      <w:r w:rsidR="00F0463B" w:rsidRPr="0021481A">
        <w:rPr>
          <w:lang w:val="pt-PT"/>
        </w:rPr>
        <w:t xml:space="preserve">. </w:t>
      </w:r>
      <w:r w:rsidR="00F0463B" w:rsidRPr="0021481A">
        <w:rPr>
          <w:lang w:val="de-AT"/>
        </w:rPr>
        <w:t xml:space="preserve">RP </w:t>
      </w:r>
      <w:r w:rsidR="00F0463B" w:rsidRPr="007713A7">
        <w:rPr>
          <w:rStyle w:val="Incipit"/>
        </w:rPr>
        <w:t>Te deum</w:t>
      </w:r>
      <w:r w:rsidR="00F0463B" w:rsidRPr="0021481A">
        <w:rPr>
          <w:lang w:val="de-AT"/>
        </w:rPr>
        <w:t xml:space="preserve">. [TD] </w:t>
      </w:r>
      <w:r w:rsidR="00F0463B" w:rsidRPr="007713A7">
        <w:rPr>
          <w:rStyle w:val="Incipit"/>
        </w:rPr>
        <w:t>Te deum laudamus</w:t>
      </w:r>
      <w:r w:rsidR="00F0463B" w:rsidRPr="0021481A">
        <w:rPr>
          <w:lang w:val="de-AT"/>
        </w:rPr>
        <w:t>.</w:t>
      </w:r>
    </w:p>
    <w:p w:rsidR="00F0463B" w:rsidRPr="0021481A" w:rsidRDefault="00F0463B" w:rsidP="00CD7320">
      <w:pPr>
        <w:rPr>
          <w:lang w:val="fr-FR"/>
        </w:rPr>
      </w:pPr>
      <w:r w:rsidRPr="00B4424B">
        <w:rPr>
          <w:rStyle w:val="Time1"/>
        </w:rPr>
        <w:t>Ad laudes</w:t>
      </w:r>
      <w:r w:rsidRPr="0021481A">
        <w:rPr>
          <w:lang w:val="de-AT"/>
        </w:rPr>
        <w:t xml:space="preserve"> AN </w:t>
      </w:r>
      <w:r w:rsidRPr="007713A7">
        <w:rPr>
          <w:rStyle w:val="Incipit"/>
        </w:rPr>
        <w:t>Gloria tibi</w:t>
      </w:r>
      <w:r w:rsidRPr="0021481A">
        <w:rPr>
          <w:lang w:val="de-AT"/>
        </w:rPr>
        <w:t xml:space="preserve">. </w:t>
      </w:r>
      <w:r w:rsidRPr="0021481A">
        <w:rPr>
          <w:lang w:val="fr-FR"/>
        </w:rPr>
        <w:t xml:space="preserve">PS </w:t>
      </w:r>
      <w:r w:rsidRPr="0021481A">
        <w:rPr>
          <w:rStyle w:val="Incipit"/>
          <w:lang w:val="fr-FR"/>
        </w:rPr>
        <w:t>Dominus regnavit</w:t>
      </w:r>
      <w:r w:rsidRPr="0021481A">
        <w:rPr>
          <w:lang w:val="fr-FR"/>
        </w:rPr>
        <w:t xml:space="preserve"> cum ceteris. AN </w:t>
      </w:r>
      <w:r w:rsidRPr="0021481A">
        <w:rPr>
          <w:rStyle w:val="Incipit"/>
          <w:lang w:val="fr-FR"/>
        </w:rPr>
        <w:t>Laus et perennis</w:t>
      </w:r>
      <w:r w:rsidRPr="0021481A">
        <w:rPr>
          <w:lang w:val="fr-FR"/>
        </w:rPr>
        <w:t xml:space="preserve">. AN </w:t>
      </w:r>
      <w:r w:rsidRPr="0021481A">
        <w:rPr>
          <w:rStyle w:val="Incipit"/>
          <w:lang w:val="fr-FR"/>
        </w:rPr>
        <w:t>Gloria laudis</w:t>
      </w:r>
      <w:r w:rsidRPr="0021481A">
        <w:rPr>
          <w:lang w:val="fr-FR"/>
        </w:rPr>
        <w:t xml:space="preserve">. AN </w:t>
      </w:r>
      <w:r w:rsidRPr="0021481A">
        <w:rPr>
          <w:rStyle w:val="Incipit"/>
          <w:lang w:val="fr-FR"/>
        </w:rPr>
        <w:t>Laus deo patri</w:t>
      </w:r>
      <w:r w:rsidRPr="0021481A">
        <w:rPr>
          <w:lang w:val="fr-FR"/>
        </w:rPr>
        <w:t xml:space="preserve">. AN </w:t>
      </w:r>
      <w:r w:rsidRPr="0021481A">
        <w:rPr>
          <w:rStyle w:val="Incipit"/>
          <w:lang w:val="fr-FR"/>
        </w:rPr>
        <w:t>Ex quo omnia</w:t>
      </w:r>
      <w:r w:rsidRPr="0021481A">
        <w:rPr>
          <w:lang w:val="fr-FR"/>
        </w:rPr>
        <w:t xml:space="preserve">. AN </w:t>
      </w:r>
      <w:r w:rsidRPr="0021481A">
        <w:rPr>
          <w:rStyle w:val="Incipit"/>
          <w:lang w:val="fr-FR"/>
        </w:rPr>
        <w:t>O altitudo divitiarum</w:t>
      </w:r>
      <w:r w:rsidRPr="0021481A">
        <w:rPr>
          <w:lang w:val="fr-FR"/>
        </w:rPr>
        <w:t>.</w:t>
      </w:r>
      <w:r w:rsidR="00211151" w:rsidRPr="0021481A">
        <w:rPr>
          <w:lang w:val="fr-FR"/>
        </w:rPr>
        <w:t xml:space="preserve"> VS </w:t>
      </w:r>
      <w:r w:rsidR="00211151" w:rsidRPr="0021481A">
        <w:rPr>
          <w:rStyle w:val="Incipit"/>
          <w:lang w:val="fr-FR"/>
        </w:rPr>
        <w:t>Benedicamus patrem et filium</w:t>
      </w:r>
      <w:r w:rsidR="00211151" w:rsidRPr="0021481A">
        <w:rPr>
          <w:lang w:val="fr-FR"/>
        </w:rPr>
        <w:t xml:space="preserve">. AB </w:t>
      </w:r>
      <w:r w:rsidR="00211151" w:rsidRPr="0021481A">
        <w:rPr>
          <w:rStyle w:val="Incipit"/>
          <w:lang w:val="fr-FR"/>
        </w:rPr>
        <w:t>Gratias tibi deus</w:t>
      </w:r>
      <w:r w:rsidR="00211151" w:rsidRPr="0021481A">
        <w:rPr>
          <w:lang w:val="fr-FR"/>
        </w:rPr>
        <w:t xml:space="preserve">. [KY] </w:t>
      </w:r>
      <w:r w:rsidR="00211151" w:rsidRPr="0021481A">
        <w:rPr>
          <w:rStyle w:val="Incipit"/>
          <w:lang w:val="fr-FR"/>
        </w:rPr>
        <w:t>Kyrie</w:t>
      </w:r>
      <w:r w:rsidR="00211151" w:rsidRPr="0021481A">
        <w:rPr>
          <w:lang w:val="fr-FR"/>
        </w:rPr>
        <w:t xml:space="preserve"> nec [PN] </w:t>
      </w:r>
      <w:r w:rsidR="00211151" w:rsidRPr="0021481A">
        <w:rPr>
          <w:rStyle w:val="Incipit"/>
          <w:lang w:val="fr-FR"/>
        </w:rPr>
        <w:t>Pater noster</w:t>
      </w:r>
      <w:r w:rsidR="00211151" w:rsidRPr="0021481A">
        <w:rPr>
          <w:lang w:val="fr-FR"/>
        </w:rPr>
        <w:t xml:space="preserve"> dicitur. OR </w:t>
      </w:r>
      <w:r w:rsidR="00211151" w:rsidRPr="0021481A">
        <w:rPr>
          <w:rStyle w:val="Incipit"/>
          <w:lang w:val="fr-FR"/>
        </w:rPr>
        <w:t>Omnipotens sempiterne</w:t>
      </w:r>
      <w:r w:rsidR="00211151" w:rsidRPr="0021481A">
        <w:rPr>
          <w:lang w:val="fr-FR"/>
        </w:rPr>
        <w:t>.</w:t>
      </w:r>
    </w:p>
    <w:p w:rsidR="00922ACE" w:rsidRPr="0021481A" w:rsidRDefault="00922ACE" w:rsidP="00CD7320">
      <w:pPr>
        <w:rPr>
          <w:lang w:val="fr-FR"/>
        </w:rPr>
      </w:pPr>
      <w:r w:rsidRPr="0021481A">
        <w:rPr>
          <w:rStyle w:val="Time1"/>
          <w:lang w:val="fr-FR"/>
        </w:rPr>
        <w:t>Ad primam</w:t>
      </w:r>
      <w:r w:rsidRPr="0021481A">
        <w:rPr>
          <w:lang w:val="fr-FR"/>
        </w:rPr>
        <w:t xml:space="preserve"> HY </w:t>
      </w:r>
      <w:r w:rsidRPr="0021481A">
        <w:rPr>
          <w:rStyle w:val="Incipit"/>
          <w:lang w:val="fr-FR"/>
        </w:rPr>
        <w:t>Iam lucis orto</w:t>
      </w:r>
      <w:r w:rsidRPr="0021481A">
        <w:rPr>
          <w:lang w:val="fr-FR"/>
        </w:rPr>
        <w:t xml:space="preserve">. AN </w:t>
      </w:r>
      <w:r w:rsidRPr="0021481A">
        <w:rPr>
          <w:rStyle w:val="Incipit"/>
          <w:lang w:val="fr-FR"/>
        </w:rPr>
        <w:t>Gloria tibi trinitas</w:t>
      </w:r>
      <w:r w:rsidRPr="0021481A">
        <w:rPr>
          <w:lang w:val="fr-FR"/>
        </w:rPr>
        <w:t xml:space="preserve">. CP </w:t>
      </w:r>
      <w:r w:rsidRPr="0021481A">
        <w:rPr>
          <w:rStyle w:val="Incipit"/>
          <w:lang w:val="fr-FR"/>
        </w:rPr>
        <w:t>Omnis homo</w:t>
      </w:r>
      <w:r w:rsidRPr="0021481A">
        <w:rPr>
          <w:lang w:val="fr-FR"/>
        </w:rPr>
        <w:t xml:space="preserve">. RB </w:t>
      </w:r>
      <w:r w:rsidRPr="0021481A">
        <w:rPr>
          <w:rStyle w:val="Incipit"/>
          <w:lang w:val="fr-FR"/>
        </w:rPr>
        <w:t>Christe fili</w:t>
      </w:r>
      <w:r w:rsidRPr="0021481A">
        <w:rPr>
          <w:lang w:val="fr-FR"/>
        </w:rPr>
        <w:t xml:space="preserve">. RV </w:t>
      </w:r>
      <w:r w:rsidRPr="0021481A">
        <w:rPr>
          <w:rStyle w:val="Incipit"/>
          <w:lang w:val="fr-FR"/>
        </w:rPr>
        <w:t>Qui sedes</w:t>
      </w:r>
      <w:r w:rsidRPr="0021481A">
        <w:rPr>
          <w:lang w:val="fr-FR"/>
        </w:rPr>
        <w:t xml:space="preserve">. VS </w:t>
      </w:r>
      <w:r w:rsidRPr="0021481A">
        <w:rPr>
          <w:rStyle w:val="Incipit"/>
          <w:lang w:val="fr-FR"/>
        </w:rPr>
        <w:t>Exurge domine</w:t>
      </w:r>
      <w:r w:rsidRPr="0021481A">
        <w:rPr>
          <w:lang w:val="fr-FR"/>
        </w:rPr>
        <w:t>. Preces non dicantur.</w:t>
      </w:r>
    </w:p>
    <w:p w:rsidR="00922ACE" w:rsidRPr="0021481A" w:rsidRDefault="00BA3237" w:rsidP="00CD7320">
      <w:pPr>
        <w:rPr>
          <w:lang w:val="pt-PT"/>
        </w:rPr>
      </w:pPr>
      <w:r w:rsidRPr="0021481A">
        <w:rPr>
          <w:rStyle w:val="Time1"/>
          <w:lang w:val="fr-FR"/>
        </w:rPr>
        <w:t>Ad tertiam</w:t>
      </w:r>
      <w:r w:rsidRPr="0021481A">
        <w:rPr>
          <w:lang w:val="fr-FR"/>
        </w:rPr>
        <w:t xml:space="preserve"> HY </w:t>
      </w:r>
      <w:r w:rsidRPr="0021481A">
        <w:rPr>
          <w:rStyle w:val="Incipit"/>
          <w:lang w:val="fr-FR"/>
        </w:rPr>
        <w:t>Nunc sancte nobis</w:t>
      </w:r>
      <w:r w:rsidRPr="0021481A">
        <w:rPr>
          <w:lang w:val="fr-FR"/>
        </w:rPr>
        <w:t xml:space="preserve">. (152va) AN </w:t>
      </w:r>
      <w:r w:rsidRPr="0021481A">
        <w:rPr>
          <w:rStyle w:val="Incipit"/>
          <w:lang w:val="fr-FR"/>
        </w:rPr>
        <w:t>Laus et perennis</w:t>
      </w:r>
      <w:r w:rsidRPr="0021481A">
        <w:rPr>
          <w:lang w:val="fr-FR"/>
        </w:rPr>
        <w:t xml:space="preserve">. </w:t>
      </w:r>
      <w:r w:rsidRPr="0021481A">
        <w:rPr>
          <w:lang w:val="pt-PT"/>
        </w:rPr>
        <w:t xml:space="preserve">CP </w:t>
      </w:r>
      <w:r w:rsidRPr="0021481A">
        <w:rPr>
          <w:rStyle w:val="Incipit"/>
          <w:lang w:val="pt-PT"/>
        </w:rPr>
        <w:t>O altitudo divitiarum</w:t>
      </w:r>
      <w:r w:rsidRPr="0021481A">
        <w:rPr>
          <w:lang w:val="pt-PT"/>
        </w:rPr>
        <w:t xml:space="preserve">. RB </w:t>
      </w:r>
      <w:r w:rsidRPr="0021481A">
        <w:rPr>
          <w:rStyle w:val="Incipit"/>
          <w:lang w:val="pt-PT"/>
        </w:rPr>
        <w:t>Inclina cor meum</w:t>
      </w:r>
      <w:r w:rsidRPr="0021481A">
        <w:rPr>
          <w:lang w:val="pt-PT"/>
        </w:rPr>
        <w:t xml:space="preserve">. OR </w:t>
      </w:r>
      <w:r w:rsidRPr="0021481A">
        <w:rPr>
          <w:rStyle w:val="Incipit"/>
          <w:lang w:val="pt-PT"/>
        </w:rPr>
        <w:t>Omnipotens sempiterne deus</w:t>
      </w:r>
      <w:r w:rsidRPr="0021481A">
        <w:rPr>
          <w:lang w:val="pt-PT"/>
        </w:rPr>
        <w:t>.</w:t>
      </w:r>
    </w:p>
    <w:p w:rsidR="00BA3237" w:rsidRPr="0021481A" w:rsidRDefault="00BA3237" w:rsidP="00CD7320">
      <w:pPr>
        <w:rPr>
          <w:lang w:val="en-US"/>
        </w:rPr>
      </w:pPr>
      <w:r w:rsidRPr="0021481A">
        <w:rPr>
          <w:rStyle w:val="Time1"/>
          <w:lang w:val="pt-PT"/>
        </w:rPr>
        <w:t>Ad missam</w:t>
      </w:r>
      <w:r w:rsidRPr="0021481A">
        <w:rPr>
          <w:lang w:val="pt-PT"/>
        </w:rPr>
        <w:t xml:space="preserve"> IN </w:t>
      </w:r>
      <w:r w:rsidRPr="0021481A">
        <w:rPr>
          <w:rStyle w:val="Incipit"/>
          <w:lang w:val="pt-PT"/>
        </w:rPr>
        <w:t>Benedicta sit s</w:t>
      </w:r>
      <w:r w:rsidR="008035BE" w:rsidRPr="0021481A">
        <w:rPr>
          <w:rStyle w:val="Incipit"/>
          <w:lang w:val="pt-PT"/>
        </w:rPr>
        <w:t>ancta</w:t>
      </w:r>
      <w:r w:rsidR="008035BE" w:rsidRPr="0021481A">
        <w:rPr>
          <w:lang w:val="pt-PT"/>
        </w:rPr>
        <w:t xml:space="preserve">. PS </w:t>
      </w:r>
      <w:r w:rsidR="008035BE" w:rsidRPr="0021481A">
        <w:rPr>
          <w:rStyle w:val="Incipit"/>
          <w:lang w:val="pt-PT"/>
        </w:rPr>
        <w:t>Benedicamus patrem</w:t>
      </w:r>
      <w:r w:rsidR="00F216C7" w:rsidRPr="0021481A">
        <w:rPr>
          <w:lang w:val="pt-PT"/>
        </w:rPr>
        <w:t>. [P</w:t>
      </w:r>
      <w:r w:rsidRPr="0021481A">
        <w:rPr>
          <w:lang w:val="pt-PT"/>
        </w:rPr>
        <w:t xml:space="preserve">V] </w:t>
      </w:r>
      <w:r w:rsidRPr="0021481A">
        <w:rPr>
          <w:rStyle w:val="Incipit"/>
          <w:lang w:val="pt-PT"/>
        </w:rPr>
        <w:t>Gloria patri</w:t>
      </w:r>
      <w:r w:rsidRPr="0021481A">
        <w:rPr>
          <w:lang w:val="pt-PT"/>
        </w:rPr>
        <w:t xml:space="preserve"> omittitur propter psalmum. [KY]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ORCL </w:t>
      </w:r>
      <w:r w:rsidRPr="0021481A">
        <w:rPr>
          <w:rStyle w:val="Incipit"/>
          <w:lang w:val="pt-PT"/>
        </w:rPr>
        <w:t>Omnipotens sempiterne deus</w:t>
      </w:r>
      <w:r w:rsidRPr="0021481A">
        <w:rPr>
          <w:lang w:val="pt-PT"/>
        </w:rPr>
        <w:t>. Secunda oratio ad placitum.</w:t>
      </w:r>
      <w:r w:rsidR="00CF1241" w:rsidRPr="0021481A">
        <w:rPr>
          <w:lang w:val="pt-PT"/>
        </w:rPr>
        <w:t xml:space="preserve"> Teria quam velis.</w:t>
      </w:r>
      <w:r w:rsidR="009B3E78" w:rsidRPr="0021481A">
        <w:rPr>
          <w:lang w:val="pt-PT"/>
        </w:rPr>
        <w:t xml:space="preserve"> EP </w:t>
      </w:r>
      <w:r w:rsidR="009B3E78" w:rsidRPr="0021481A">
        <w:rPr>
          <w:rStyle w:val="Incipit"/>
          <w:lang w:val="pt-PT"/>
        </w:rPr>
        <w:t>O altitudo divitiarum</w:t>
      </w:r>
      <w:r w:rsidR="009B3E78" w:rsidRPr="0021481A">
        <w:rPr>
          <w:lang w:val="pt-PT"/>
        </w:rPr>
        <w:t xml:space="preserve">. </w:t>
      </w:r>
      <w:r w:rsidR="009B3E78">
        <w:rPr>
          <w:lang w:val="es-ES"/>
        </w:rPr>
        <w:t xml:space="preserve">GR </w:t>
      </w:r>
      <w:r w:rsidR="009B3E78" w:rsidRPr="0021481A">
        <w:rPr>
          <w:rStyle w:val="Incipit"/>
          <w:lang w:val="es-ES"/>
        </w:rPr>
        <w:t>Benedictus es</w:t>
      </w:r>
      <w:r w:rsidR="009B3E78">
        <w:rPr>
          <w:lang w:val="es-ES"/>
        </w:rPr>
        <w:t xml:space="preserve">. ALV </w:t>
      </w:r>
      <w:r w:rsidR="009B3E78" w:rsidRPr="0021481A">
        <w:rPr>
          <w:rStyle w:val="Incipit"/>
          <w:lang w:val="es-ES"/>
        </w:rPr>
        <w:t>Benedictus</w:t>
      </w:r>
      <w:r w:rsidR="009B3E78">
        <w:rPr>
          <w:lang w:val="es-ES"/>
        </w:rPr>
        <w:t xml:space="preserve">. SE </w:t>
      </w:r>
      <w:r w:rsidR="009B3E78" w:rsidRPr="0021481A">
        <w:rPr>
          <w:rStyle w:val="Incipit"/>
          <w:lang w:val="es-ES"/>
        </w:rPr>
        <w:t>Benedicta semper</w:t>
      </w:r>
      <w:r w:rsidR="009B3E78">
        <w:rPr>
          <w:lang w:val="es-ES"/>
        </w:rPr>
        <w:t xml:space="preserve"> </w:t>
      </w:r>
      <w:r w:rsidR="007713A7">
        <w:rPr>
          <w:lang w:val="es-ES"/>
        </w:rPr>
        <w:t xml:space="preserve">vel [SE] </w:t>
      </w:r>
      <w:r w:rsidR="009B3E78" w:rsidRPr="0021481A">
        <w:rPr>
          <w:rStyle w:val="Incipit"/>
          <w:lang w:val="es-ES"/>
        </w:rPr>
        <w:t xml:space="preserve">Benedictio </w:t>
      </w:r>
      <w:r w:rsidR="00F216C7" w:rsidRPr="0021481A">
        <w:rPr>
          <w:rStyle w:val="Incipit"/>
          <w:lang w:val="es-ES"/>
        </w:rPr>
        <w:t>|</w:t>
      </w:r>
      <w:r w:rsidR="009B3E78" w:rsidRPr="0021481A">
        <w:rPr>
          <w:rStyle w:val="Incipit"/>
          <w:lang w:val="es-ES"/>
        </w:rPr>
        <w:t>aeternae</w:t>
      </w:r>
      <w:r w:rsidR="00F216C7" w:rsidRPr="0021481A">
        <w:rPr>
          <w:rStyle w:val="Incipit"/>
          <w:lang w:val="es-ES"/>
        </w:rPr>
        <w:t>::summae|</w:t>
      </w:r>
      <w:r w:rsidR="009B3E78">
        <w:rPr>
          <w:lang w:val="es-ES"/>
        </w:rPr>
        <w:t xml:space="preserve">. </w:t>
      </w:r>
      <w:r w:rsidR="009B3E78" w:rsidRPr="0021481A">
        <w:rPr>
          <w:lang w:val="en-US"/>
        </w:rPr>
        <w:t xml:space="preserve">EV </w:t>
      </w:r>
      <w:r w:rsidR="009B3E78" w:rsidRPr="0021481A">
        <w:rPr>
          <w:rStyle w:val="Incipit"/>
          <w:lang w:val="en-US"/>
        </w:rPr>
        <w:t>Cum venerit</w:t>
      </w:r>
      <w:r w:rsidR="009B3E78" w:rsidRPr="0021481A">
        <w:rPr>
          <w:lang w:val="en-US"/>
        </w:rPr>
        <w:t xml:space="preserve">. [CR] </w:t>
      </w:r>
      <w:r w:rsidR="009B3E78" w:rsidRPr="0021481A">
        <w:rPr>
          <w:rStyle w:val="Incipit"/>
          <w:lang w:val="en-US"/>
        </w:rPr>
        <w:t>Credo in unum</w:t>
      </w:r>
      <w:r w:rsidR="009B3E78" w:rsidRPr="0021481A">
        <w:rPr>
          <w:lang w:val="en-US"/>
        </w:rPr>
        <w:t xml:space="preserve">. OF </w:t>
      </w:r>
      <w:r w:rsidR="009B3E78" w:rsidRPr="0021481A">
        <w:rPr>
          <w:rStyle w:val="Incipit"/>
          <w:lang w:val="en-US"/>
        </w:rPr>
        <w:t>Benedictus sit</w:t>
      </w:r>
      <w:r w:rsidR="009B3E78" w:rsidRPr="0021481A">
        <w:rPr>
          <w:lang w:val="en-US"/>
        </w:rPr>
        <w:t>.</w:t>
      </w:r>
      <w:r w:rsidR="00DC55B1" w:rsidRPr="0021481A">
        <w:rPr>
          <w:lang w:val="en-US"/>
        </w:rPr>
        <w:t xml:space="preserve"> PF </w:t>
      </w:r>
      <w:r w:rsidR="00DC55B1" w:rsidRPr="0021481A">
        <w:rPr>
          <w:rStyle w:val="Incipit"/>
          <w:lang w:val="en-US"/>
        </w:rPr>
        <w:t xml:space="preserve">Qui cum </w:t>
      </w:r>
      <w:r w:rsidR="00F216C7" w:rsidRPr="0021481A">
        <w:rPr>
          <w:rStyle w:val="Incipit"/>
          <w:lang w:val="en-US"/>
        </w:rPr>
        <w:t>|</w:t>
      </w:r>
      <w:r w:rsidR="00DC55B1" w:rsidRPr="0021481A">
        <w:rPr>
          <w:rStyle w:val="Incipit"/>
          <w:lang w:val="en-US"/>
        </w:rPr>
        <w:t>unigeniti</w:t>
      </w:r>
      <w:r w:rsidR="00F216C7" w:rsidRPr="0021481A">
        <w:rPr>
          <w:rStyle w:val="Incipit"/>
          <w:lang w:val="en-US"/>
        </w:rPr>
        <w:t>::unigenito|</w:t>
      </w:r>
      <w:r w:rsidR="00DC55B1" w:rsidRPr="0021481A">
        <w:rPr>
          <w:lang w:val="en-US"/>
        </w:rPr>
        <w:t xml:space="preserve">. [SA] </w:t>
      </w:r>
      <w:r w:rsidR="00DC55B1" w:rsidRPr="0021481A">
        <w:rPr>
          <w:rStyle w:val="Incipit"/>
          <w:lang w:val="en-US"/>
        </w:rPr>
        <w:t>Sanctus</w:t>
      </w:r>
      <w:r w:rsidR="00DC55B1" w:rsidRPr="0021481A">
        <w:rPr>
          <w:lang w:val="en-US"/>
        </w:rPr>
        <w:t xml:space="preserve"> et [AG] </w:t>
      </w:r>
      <w:r w:rsidR="00DC55B1" w:rsidRPr="0021481A">
        <w:rPr>
          <w:rStyle w:val="Incipit"/>
          <w:lang w:val="en-US"/>
        </w:rPr>
        <w:t>Agnus dei</w:t>
      </w:r>
      <w:r w:rsidR="00DC55B1" w:rsidRPr="0021481A">
        <w:rPr>
          <w:lang w:val="en-US"/>
        </w:rPr>
        <w:t xml:space="preserve"> dominicaliter cantentur. CO </w:t>
      </w:r>
      <w:r w:rsidR="00DC55B1" w:rsidRPr="0021481A">
        <w:rPr>
          <w:rStyle w:val="Incipit"/>
          <w:lang w:val="en-US"/>
        </w:rPr>
        <w:t>Benedicite deum</w:t>
      </w:r>
      <w:r w:rsidR="00DC55B1" w:rsidRPr="0021481A">
        <w:rPr>
          <w:lang w:val="en-US"/>
        </w:rPr>
        <w:t xml:space="preserve"> cum [IM] </w:t>
      </w:r>
      <w:r w:rsidR="00DC55B1" w:rsidRPr="0021481A">
        <w:rPr>
          <w:rStyle w:val="Incipit"/>
          <w:lang w:val="en-US"/>
        </w:rPr>
        <w:t>Ite missa est</w:t>
      </w:r>
      <w:r w:rsidR="00DC55B1" w:rsidRPr="0021481A">
        <w:rPr>
          <w:lang w:val="en-US"/>
        </w:rPr>
        <w:t>.</w:t>
      </w:r>
    </w:p>
    <w:p w:rsidR="00DC55B1" w:rsidRPr="0021481A" w:rsidRDefault="00DC55B1" w:rsidP="00CD7320">
      <w:pPr>
        <w:rPr>
          <w:lang w:val="en-US"/>
        </w:rPr>
      </w:pPr>
      <w:r w:rsidRPr="0021481A">
        <w:rPr>
          <w:rStyle w:val="Time1"/>
          <w:lang w:val="en-US"/>
        </w:rPr>
        <w:t>Ad sextam</w:t>
      </w:r>
      <w:r w:rsidRPr="0021481A">
        <w:rPr>
          <w:lang w:val="en-US"/>
        </w:rPr>
        <w:t xml:space="preserve"> HY </w:t>
      </w:r>
      <w:r w:rsidRPr="0021481A">
        <w:rPr>
          <w:rStyle w:val="Incipit"/>
          <w:lang w:val="en-US"/>
        </w:rPr>
        <w:t>(152vb) Rector potens</w:t>
      </w:r>
      <w:r w:rsidRPr="0021481A">
        <w:rPr>
          <w:lang w:val="en-US"/>
        </w:rPr>
        <w:t xml:space="preserve">. AN </w:t>
      </w:r>
      <w:r w:rsidRPr="0021481A">
        <w:rPr>
          <w:rStyle w:val="Incipit"/>
          <w:lang w:val="en-US"/>
        </w:rPr>
        <w:t>Gloria laudis</w:t>
      </w:r>
      <w:r w:rsidRPr="0021481A">
        <w:rPr>
          <w:lang w:val="en-US"/>
        </w:rPr>
        <w:t xml:space="preserve">. Capitulum de sancta trinitate. RB </w:t>
      </w:r>
      <w:r w:rsidRPr="0021481A">
        <w:rPr>
          <w:rStyle w:val="Incipit"/>
          <w:lang w:val="en-US"/>
        </w:rPr>
        <w:t>In aeternum domine</w:t>
      </w:r>
      <w:r w:rsidRPr="0021481A">
        <w:rPr>
          <w:lang w:val="en-US"/>
        </w:rPr>
        <w:t xml:space="preserve">. OR </w:t>
      </w:r>
      <w:r w:rsidRPr="0021481A">
        <w:rPr>
          <w:rStyle w:val="Incipit"/>
          <w:lang w:val="en-US"/>
        </w:rPr>
        <w:t>Omnipotens sempiterne deus</w:t>
      </w:r>
      <w:r w:rsidRPr="0021481A">
        <w:rPr>
          <w:lang w:val="en-US"/>
        </w:rPr>
        <w:t>.</w:t>
      </w:r>
    </w:p>
    <w:p w:rsidR="00DC55B1" w:rsidRPr="0021481A" w:rsidRDefault="00DC55B1" w:rsidP="00CD7320">
      <w:pPr>
        <w:rPr>
          <w:lang w:val="it-IT"/>
        </w:rPr>
      </w:pPr>
      <w:r w:rsidRPr="0021481A">
        <w:rPr>
          <w:rStyle w:val="Time1"/>
          <w:lang w:val="en-US"/>
        </w:rPr>
        <w:lastRenderedPageBreak/>
        <w:t>Ad nonam</w:t>
      </w:r>
      <w:r w:rsidRPr="0021481A">
        <w:rPr>
          <w:lang w:val="en-US"/>
        </w:rPr>
        <w:t xml:space="preserve"> HY </w:t>
      </w:r>
      <w:r w:rsidRPr="0021481A">
        <w:rPr>
          <w:rStyle w:val="Incipit"/>
          <w:lang w:val="en-US"/>
        </w:rPr>
        <w:t>Rerum deus</w:t>
      </w:r>
      <w:r w:rsidRPr="0021481A">
        <w:rPr>
          <w:lang w:val="en-US"/>
        </w:rPr>
        <w:t>.</w:t>
      </w:r>
      <w:r w:rsidR="00486D3F" w:rsidRPr="0021481A">
        <w:rPr>
          <w:lang w:val="en-US"/>
        </w:rPr>
        <w:t xml:space="preserve"> </w:t>
      </w:r>
      <w:r w:rsidR="00486D3F" w:rsidRPr="0021481A">
        <w:rPr>
          <w:lang w:val="it-IT"/>
        </w:rPr>
        <w:t xml:space="preserve">AN </w:t>
      </w:r>
      <w:r w:rsidR="00486D3F" w:rsidRPr="0021481A">
        <w:rPr>
          <w:rStyle w:val="Incipit"/>
          <w:lang w:val="it-IT"/>
        </w:rPr>
        <w:t>Ex quo omnia</w:t>
      </w:r>
      <w:r w:rsidR="00486D3F" w:rsidRPr="0021481A">
        <w:rPr>
          <w:lang w:val="it-IT"/>
        </w:rPr>
        <w:t xml:space="preserve">. Capitulum ut supra. RB </w:t>
      </w:r>
      <w:r w:rsidR="00486D3F" w:rsidRPr="0021481A">
        <w:rPr>
          <w:rStyle w:val="Incipit"/>
          <w:lang w:val="it-IT"/>
        </w:rPr>
        <w:t>Clamavi in toto</w:t>
      </w:r>
      <w:r w:rsidR="00486D3F" w:rsidRPr="0021481A">
        <w:rPr>
          <w:lang w:val="it-IT"/>
        </w:rPr>
        <w:t>. Oratio u</w:t>
      </w:r>
      <w:r w:rsidR="007713A7" w:rsidRPr="0021481A">
        <w:rPr>
          <w:lang w:val="it-IT"/>
        </w:rPr>
        <w:t>t supr</w:t>
      </w:r>
      <w:r w:rsidR="00486D3F" w:rsidRPr="0021481A">
        <w:rPr>
          <w:lang w:val="it-IT"/>
        </w:rPr>
        <w:t>a</w:t>
      </w:r>
      <w:r w:rsidR="007713A7" w:rsidRPr="0021481A">
        <w:rPr>
          <w:lang w:val="it-IT"/>
        </w:rPr>
        <w:t>.</w:t>
      </w:r>
    </w:p>
    <w:p w:rsidR="00486D3F" w:rsidRPr="0021481A" w:rsidRDefault="00486D3F" w:rsidP="00CD7320">
      <w:pPr>
        <w:rPr>
          <w:lang w:val="it-IT"/>
        </w:rPr>
      </w:pPr>
      <w:r w:rsidRPr="0021481A">
        <w:rPr>
          <w:lang w:val="it-IT"/>
        </w:rPr>
        <w:t>Et notandum quod his hymnis ad cursus omni die uti debes usque in diem nativitatis domini.</w:t>
      </w:r>
    </w:p>
    <w:p w:rsidR="00486D3F" w:rsidRPr="0021481A" w:rsidRDefault="00486D3F" w:rsidP="00CD7320">
      <w:pPr>
        <w:rPr>
          <w:lang w:val="de-AT"/>
        </w:rPr>
      </w:pPr>
      <w:r w:rsidRPr="0021481A">
        <w:rPr>
          <w:rStyle w:val="Time1"/>
          <w:lang w:val="pt-PT"/>
        </w:rPr>
        <w:t>In secunda vespera</w:t>
      </w:r>
      <w:r w:rsidRPr="0021481A">
        <w:rPr>
          <w:lang w:val="pt-PT"/>
        </w:rPr>
        <w:t xml:space="preserve"> AN </w:t>
      </w:r>
      <w:r w:rsidRPr="0021481A">
        <w:rPr>
          <w:rStyle w:val="Incipit"/>
          <w:lang w:val="pt-PT"/>
        </w:rPr>
        <w:t>Gloria tibi trinitas</w:t>
      </w:r>
      <w:r w:rsidRPr="0021481A">
        <w:rPr>
          <w:lang w:val="pt-PT"/>
        </w:rPr>
        <w:t xml:space="preserve"> super feriales psalmos [PS] </w:t>
      </w:r>
      <w:r w:rsidRPr="0021481A">
        <w:rPr>
          <w:rStyle w:val="Incipit"/>
          <w:lang w:val="pt-PT"/>
        </w:rPr>
        <w:t>Dilexi quoniam</w:t>
      </w:r>
      <w:r w:rsidRPr="0021481A">
        <w:rPr>
          <w:lang w:val="pt-PT"/>
        </w:rPr>
        <w:t xml:space="preserve"> cum ceteris. Capitulum de sancta trinitate. HY </w:t>
      </w:r>
      <w:r w:rsidRPr="0021481A">
        <w:rPr>
          <w:rStyle w:val="Incipit"/>
          <w:lang w:val="pt-PT"/>
        </w:rPr>
        <w:t>O lux beata</w:t>
      </w:r>
      <w:r w:rsidRPr="0021481A">
        <w:rPr>
          <w:lang w:val="pt-PT"/>
        </w:rPr>
        <w:t xml:space="preserve">. VS </w:t>
      </w:r>
      <w:r w:rsidRPr="0021481A">
        <w:rPr>
          <w:rStyle w:val="Incipit"/>
          <w:lang w:val="pt-PT"/>
        </w:rPr>
        <w:t>Benedicam</w:t>
      </w:r>
      <w:r w:rsidR="00CE3EA9" w:rsidRPr="0021481A">
        <w:rPr>
          <w:rStyle w:val="Incipit"/>
          <w:lang w:val="pt-PT"/>
        </w:rPr>
        <w:t>us</w:t>
      </w:r>
      <w:r w:rsidRPr="0021481A">
        <w:rPr>
          <w:rStyle w:val="Incipit"/>
          <w:lang w:val="pt-PT"/>
        </w:rPr>
        <w:t xml:space="preserve"> patrem</w:t>
      </w:r>
      <w:r w:rsidRPr="0021481A">
        <w:rPr>
          <w:lang w:val="pt-PT"/>
        </w:rPr>
        <w:t>.</w:t>
      </w:r>
      <w:r w:rsidR="008E65F2" w:rsidRPr="0021481A">
        <w:rPr>
          <w:lang w:val="pt-PT"/>
        </w:rPr>
        <w:t xml:space="preserve"> </w:t>
      </w:r>
      <w:r w:rsidR="008E65F2" w:rsidRPr="0021481A">
        <w:rPr>
          <w:lang w:val="de-AT"/>
        </w:rPr>
        <w:t xml:space="preserve">AM </w:t>
      </w:r>
      <w:r w:rsidR="008E65F2" w:rsidRPr="007713A7">
        <w:rPr>
          <w:rStyle w:val="Incipit"/>
        </w:rPr>
        <w:t>Te deum patrem</w:t>
      </w:r>
      <w:r w:rsidR="008E65F2" w:rsidRPr="0021481A">
        <w:rPr>
          <w:lang w:val="de-AT"/>
        </w:rPr>
        <w:t xml:space="preserve">. [KY] </w:t>
      </w:r>
      <w:r w:rsidR="008E65F2" w:rsidRPr="007713A7">
        <w:rPr>
          <w:rStyle w:val="Incipit"/>
        </w:rPr>
        <w:t>Kyrie</w:t>
      </w:r>
      <w:r w:rsidR="008E65F2" w:rsidRPr="0021481A">
        <w:rPr>
          <w:lang w:val="de-AT"/>
        </w:rPr>
        <w:t xml:space="preserve"> nec [PN] </w:t>
      </w:r>
      <w:r w:rsidR="008E65F2" w:rsidRPr="007713A7">
        <w:rPr>
          <w:rStyle w:val="Incipit"/>
        </w:rPr>
        <w:t>Pater noster</w:t>
      </w:r>
      <w:r w:rsidR="008E65F2" w:rsidRPr="0021481A">
        <w:rPr>
          <w:lang w:val="de-AT"/>
        </w:rPr>
        <w:t xml:space="preserve">. OR </w:t>
      </w:r>
      <w:r w:rsidR="008E65F2" w:rsidRPr="007713A7">
        <w:rPr>
          <w:rStyle w:val="Incipit"/>
        </w:rPr>
        <w:t>Omnipotens sempiterne deus</w:t>
      </w:r>
      <w:r w:rsidR="008E65F2" w:rsidRPr="0021481A">
        <w:rPr>
          <w:lang w:val="de-AT"/>
        </w:rPr>
        <w:t>.</w:t>
      </w:r>
    </w:p>
    <w:p w:rsidR="008E65F2" w:rsidRPr="0021481A" w:rsidRDefault="008E65F2" w:rsidP="00CD7320">
      <w:pPr>
        <w:rPr>
          <w:lang w:val="pt-PT"/>
        </w:rPr>
      </w:pPr>
      <w:r w:rsidRPr="0021481A">
        <w:rPr>
          <w:lang w:val="de-AT"/>
        </w:rPr>
        <w:t>Et notandum quod adusque adventum domini in omnibus plenis officiis cantatur in prima vespera ad processionem ista A</w:t>
      </w:r>
      <w:r w:rsidR="00CE3EA9" w:rsidRPr="0021481A">
        <w:rPr>
          <w:lang w:val="de-AT"/>
        </w:rPr>
        <w:t>P</w:t>
      </w:r>
      <w:r w:rsidRPr="0021481A">
        <w:rPr>
          <w:lang w:val="de-AT"/>
        </w:rPr>
        <w:t xml:space="preserve"> </w:t>
      </w:r>
      <w:r w:rsidRPr="000E2302">
        <w:rPr>
          <w:rStyle w:val="Incipit"/>
        </w:rPr>
        <w:t>|leer|</w:t>
      </w:r>
      <w:r w:rsidRPr="0021481A">
        <w:rPr>
          <w:lang w:val="de-AT"/>
        </w:rPr>
        <w:t xml:space="preserve">. </w:t>
      </w:r>
      <w:r w:rsidR="00CE0874" w:rsidRPr="0021481A">
        <w:rPr>
          <w:lang w:val="de-AT"/>
        </w:rPr>
        <w:t xml:space="preserve">(153ra) </w:t>
      </w:r>
      <w:r w:rsidRPr="0021481A">
        <w:rPr>
          <w:lang w:val="de-AT"/>
        </w:rPr>
        <w:t>In secunda vespera [A</w:t>
      </w:r>
      <w:r w:rsidR="008035BE" w:rsidRPr="0021481A">
        <w:rPr>
          <w:lang w:val="de-AT"/>
        </w:rPr>
        <w:t>C</w:t>
      </w:r>
      <w:r w:rsidRPr="0021481A">
        <w:rPr>
          <w:lang w:val="de-AT"/>
        </w:rPr>
        <w:t xml:space="preserve">] </w:t>
      </w:r>
      <w:r w:rsidRPr="007713A7">
        <w:rPr>
          <w:rStyle w:val="Incipit"/>
        </w:rPr>
        <w:t>Propter |lingnum::lignum|</w:t>
      </w:r>
      <w:r w:rsidR="009E7AD1" w:rsidRPr="0021481A">
        <w:rPr>
          <w:lang w:val="de-AT"/>
        </w:rPr>
        <w:t>, nisi in festis exceptis. Priv</w:t>
      </w:r>
      <w:r w:rsidR="000E2302" w:rsidRPr="0021481A">
        <w:rPr>
          <w:lang w:val="de-AT"/>
        </w:rPr>
        <w:t>atis autem diebus</w:t>
      </w:r>
      <w:r w:rsidR="002803C1" w:rsidRPr="0021481A">
        <w:rPr>
          <w:lang w:val="de-AT"/>
        </w:rPr>
        <w:t xml:space="preserve">, cum non fit processio, cantentur istae antiphonae: AC </w:t>
      </w:r>
      <w:r w:rsidR="002803C1" w:rsidRPr="007713A7">
        <w:rPr>
          <w:rStyle w:val="Incipit"/>
        </w:rPr>
        <w:t>Adoremus</w:t>
      </w:r>
      <w:r w:rsidR="002803C1" w:rsidRPr="0021481A">
        <w:rPr>
          <w:lang w:val="de-AT"/>
        </w:rPr>
        <w:t xml:space="preserve">. AC </w:t>
      </w:r>
      <w:r w:rsidR="002803C1" w:rsidRPr="007713A7">
        <w:rPr>
          <w:rStyle w:val="Incipit"/>
        </w:rPr>
        <w:t>Per |singnum::signum|</w:t>
      </w:r>
      <w:r w:rsidR="007713A7">
        <w:rPr>
          <w:rStyle w:val="Incipit"/>
        </w:rPr>
        <w:t xml:space="preserve"> </w:t>
      </w:r>
      <w:r w:rsidR="002803C1" w:rsidRPr="007713A7">
        <w:rPr>
          <w:rStyle w:val="Incipit"/>
        </w:rPr>
        <w:t>crucis</w:t>
      </w:r>
      <w:r w:rsidR="002803C1" w:rsidRPr="0021481A">
        <w:rPr>
          <w:lang w:val="de-AT"/>
        </w:rPr>
        <w:t xml:space="preserve">. AC </w:t>
      </w:r>
      <w:r w:rsidR="002803C1" w:rsidRPr="007713A7">
        <w:rPr>
          <w:rStyle w:val="Incipit"/>
        </w:rPr>
        <w:t>Salva nos Christe</w:t>
      </w:r>
      <w:r w:rsidR="002803C1" w:rsidRPr="0021481A">
        <w:rPr>
          <w:lang w:val="de-AT"/>
        </w:rPr>
        <w:t xml:space="preserve">. In sextis feriis cantentur AC </w:t>
      </w:r>
      <w:r w:rsidR="002803C1" w:rsidRPr="007713A7">
        <w:rPr>
          <w:rStyle w:val="Incipit"/>
        </w:rPr>
        <w:t>Tuam crucem</w:t>
      </w:r>
      <w:r w:rsidR="002803C1" w:rsidRPr="0021481A">
        <w:rPr>
          <w:lang w:val="de-AT"/>
        </w:rPr>
        <w:t xml:space="preserve">. </w:t>
      </w:r>
      <w:r w:rsidR="002803C1" w:rsidRPr="0021481A">
        <w:rPr>
          <w:lang w:val="fr-FR"/>
        </w:rPr>
        <w:t>E</w:t>
      </w:r>
      <w:r w:rsidR="00CE3EA9" w:rsidRPr="0021481A">
        <w:rPr>
          <w:lang w:val="fr-FR"/>
        </w:rPr>
        <w:t>t sacerdos utitur his versiculi</w:t>
      </w:r>
      <w:r w:rsidR="002803C1" w:rsidRPr="0021481A">
        <w:rPr>
          <w:lang w:val="fr-FR"/>
        </w:rPr>
        <w:t xml:space="preserve">s: VS </w:t>
      </w:r>
      <w:r w:rsidR="002803C1" w:rsidRPr="0021481A">
        <w:rPr>
          <w:rStyle w:val="Incipit"/>
          <w:lang w:val="fr-FR"/>
        </w:rPr>
        <w:t>Adoramus te Christe et benedicimus tibi</w:t>
      </w:r>
      <w:r w:rsidR="002803C1" w:rsidRPr="0021481A">
        <w:rPr>
          <w:lang w:val="fr-FR"/>
        </w:rPr>
        <w:t xml:space="preserve">. VS </w:t>
      </w:r>
      <w:r w:rsidR="002803C1" w:rsidRPr="0021481A">
        <w:rPr>
          <w:rStyle w:val="Incipit"/>
          <w:lang w:val="fr-FR"/>
        </w:rPr>
        <w:t>Omnis terra adoret te deus et psallat tibi</w:t>
      </w:r>
      <w:r w:rsidR="002803C1" w:rsidRPr="0021481A">
        <w:rPr>
          <w:lang w:val="fr-FR"/>
        </w:rPr>
        <w:t xml:space="preserve">. </w:t>
      </w:r>
      <w:r w:rsidR="00CE0874" w:rsidRPr="0021481A">
        <w:rPr>
          <w:lang w:val="fr-FR"/>
        </w:rPr>
        <w:t xml:space="preserve">Et dicantur istae orationes: ORC </w:t>
      </w:r>
      <w:r w:rsidR="00CE0874" w:rsidRPr="0021481A">
        <w:rPr>
          <w:rStyle w:val="Incipit"/>
          <w:lang w:val="fr-FR"/>
        </w:rPr>
        <w:t>Deus qui sanctam crucem ascendisti</w:t>
      </w:r>
      <w:r w:rsidR="00CE0874" w:rsidRPr="0021481A">
        <w:rPr>
          <w:lang w:val="fr-FR"/>
        </w:rPr>
        <w:t xml:space="preserve">. </w:t>
      </w:r>
      <w:r w:rsidR="00CE0874" w:rsidRPr="0021481A">
        <w:rPr>
          <w:lang w:val="pt-PT"/>
        </w:rPr>
        <w:t xml:space="preserve">ORC </w:t>
      </w:r>
      <w:r w:rsidR="00CE0874" w:rsidRPr="0021481A">
        <w:rPr>
          <w:rStyle w:val="Incipit"/>
          <w:lang w:val="pt-PT"/>
        </w:rPr>
        <w:t>Adesto nobis domine</w:t>
      </w:r>
      <w:r w:rsidR="00CE0874" w:rsidRPr="0021481A">
        <w:rPr>
          <w:lang w:val="pt-PT"/>
        </w:rPr>
        <w:t xml:space="preserve">. ORC </w:t>
      </w:r>
      <w:r w:rsidR="00CE0874" w:rsidRPr="0021481A">
        <w:rPr>
          <w:rStyle w:val="Incipit"/>
          <w:lang w:val="pt-PT"/>
        </w:rPr>
        <w:t>Perpetua quaesumus domine</w:t>
      </w:r>
      <w:r w:rsidR="00CE0874" w:rsidRPr="0021481A">
        <w:rPr>
          <w:lang w:val="pt-PT"/>
        </w:rPr>
        <w:t xml:space="preserve">. ORC </w:t>
      </w:r>
      <w:r w:rsidR="00CE0874" w:rsidRPr="0021481A">
        <w:rPr>
          <w:rStyle w:val="Incipit"/>
          <w:lang w:val="pt-PT"/>
        </w:rPr>
        <w:t>Gregem tuum.</w:t>
      </w:r>
      <w:r w:rsidR="00CE0874" w:rsidRPr="0021481A">
        <w:rPr>
          <w:lang w:val="pt-PT"/>
        </w:rPr>
        <w:t xml:space="preserve"> ORC </w:t>
      </w:r>
      <w:r w:rsidR="00CE0874" w:rsidRPr="0021481A">
        <w:rPr>
          <w:rStyle w:val="Incipit"/>
          <w:lang w:val="pt-PT"/>
        </w:rPr>
        <w:t>Absolve quaesumus domine</w:t>
      </w:r>
      <w:r w:rsidR="00CE0874" w:rsidRPr="0021481A">
        <w:rPr>
          <w:lang w:val="pt-PT"/>
        </w:rPr>
        <w:t>.</w:t>
      </w:r>
    </w:p>
    <w:p w:rsidR="009E7AD1" w:rsidRPr="0021481A" w:rsidRDefault="00CE0874" w:rsidP="00CD7320">
      <w:pPr>
        <w:rPr>
          <w:lang w:val="pt-PT"/>
        </w:rPr>
      </w:pPr>
      <w:r w:rsidRPr="0021481A">
        <w:rPr>
          <w:lang w:val="pt-PT"/>
        </w:rPr>
        <w:t>Deinde de sancta M</w:t>
      </w:r>
      <w:r w:rsidR="007D761B" w:rsidRPr="0021481A">
        <w:rPr>
          <w:lang w:val="pt-PT"/>
        </w:rPr>
        <w:t>aria</w:t>
      </w:r>
      <w:r w:rsidRPr="0021481A">
        <w:rPr>
          <w:lang w:val="pt-PT"/>
        </w:rPr>
        <w:t xml:space="preserve"> </w:t>
      </w:r>
      <w:r w:rsidR="007D761B" w:rsidRPr="0021481A">
        <w:rPr>
          <w:lang w:val="pt-PT"/>
        </w:rPr>
        <w:t xml:space="preserve">[antiphona] </w:t>
      </w:r>
      <w:r w:rsidRPr="0021481A">
        <w:rPr>
          <w:lang w:val="pt-PT"/>
        </w:rPr>
        <w:t xml:space="preserve">quam feria requirit scilicet [AC] </w:t>
      </w:r>
      <w:r w:rsidRPr="0021481A">
        <w:rPr>
          <w:rStyle w:val="Incipit"/>
          <w:lang w:val="pt-PT"/>
        </w:rPr>
        <w:t>Sicut lilium</w:t>
      </w:r>
      <w:r w:rsidRPr="0021481A">
        <w:rPr>
          <w:lang w:val="pt-PT"/>
        </w:rPr>
        <w:t>. Sequitur oratio de sancta Maria generalis. Et notandum quod in omni pleno (153rb) officio usque ad adventum domini, nisi exceptis</w:t>
      </w:r>
      <w:r w:rsidR="009E7AD1" w:rsidRPr="0021481A">
        <w:rPr>
          <w:lang w:val="pt-PT"/>
        </w:rPr>
        <w:t xml:space="preserve"> festis, cantatur ad suffragium una antiphona de sancta Maria in prima e</w:t>
      </w:r>
      <w:r w:rsidR="008A7122" w:rsidRPr="0021481A">
        <w:rPr>
          <w:lang w:val="pt-PT"/>
        </w:rPr>
        <w:t>t in secunda vespera isto modo</w:t>
      </w:r>
      <w:r w:rsidR="00CE3EA9" w:rsidRPr="0021481A">
        <w:rPr>
          <w:lang w:val="pt-PT"/>
        </w:rPr>
        <w:t>: i</w:t>
      </w:r>
      <w:r w:rsidR="009E7AD1" w:rsidRPr="0021481A">
        <w:rPr>
          <w:lang w:val="pt-PT"/>
        </w:rPr>
        <w:t xml:space="preserve">n die dominica et in secunda feria [AC] </w:t>
      </w:r>
      <w:r w:rsidR="009E7AD1" w:rsidRPr="0021481A">
        <w:rPr>
          <w:rStyle w:val="Incipit"/>
          <w:lang w:val="pt-PT"/>
        </w:rPr>
        <w:t>Sicut lilium</w:t>
      </w:r>
      <w:r w:rsidR="009E7AD1" w:rsidRPr="0021481A">
        <w:rPr>
          <w:lang w:val="pt-PT"/>
        </w:rPr>
        <w:t xml:space="preserve">. Feria tertia [AC] </w:t>
      </w:r>
      <w:r w:rsidR="009E7AD1" w:rsidRPr="0021481A">
        <w:rPr>
          <w:rStyle w:val="Incipit"/>
          <w:lang w:val="pt-PT"/>
        </w:rPr>
        <w:t>Favus distillans</w:t>
      </w:r>
      <w:r w:rsidR="009E7AD1" w:rsidRPr="0021481A">
        <w:rPr>
          <w:lang w:val="pt-PT"/>
        </w:rPr>
        <w:t xml:space="preserve">. Feria quarta [AC] </w:t>
      </w:r>
      <w:r w:rsidR="009E7AD1" w:rsidRPr="0021481A">
        <w:rPr>
          <w:rStyle w:val="Incipit"/>
          <w:lang w:val="pt-PT"/>
        </w:rPr>
        <w:t>Emissiones tuae</w:t>
      </w:r>
      <w:r w:rsidR="009E7AD1" w:rsidRPr="0021481A">
        <w:rPr>
          <w:lang w:val="pt-PT"/>
        </w:rPr>
        <w:t xml:space="preserve">. Feria quinta [AC] </w:t>
      </w:r>
      <w:r w:rsidR="0074241C" w:rsidRPr="0021481A">
        <w:rPr>
          <w:rStyle w:val="Incipit"/>
          <w:lang w:val="pt-PT"/>
        </w:rPr>
        <w:t xml:space="preserve">Fons hortorum </w:t>
      </w:r>
      <w:r w:rsidR="009E7AD1" w:rsidRPr="0021481A">
        <w:rPr>
          <w:rStyle w:val="Incipit"/>
          <w:lang w:val="pt-PT"/>
        </w:rPr>
        <w:t>puteus</w:t>
      </w:r>
      <w:r w:rsidR="009E7AD1" w:rsidRPr="0021481A">
        <w:rPr>
          <w:lang w:val="pt-PT"/>
        </w:rPr>
        <w:t>.</w:t>
      </w:r>
      <w:r w:rsidR="00AF155A" w:rsidRPr="0021481A">
        <w:rPr>
          <w:lang w:val="pt-PT"/>
        </w:rPr>
        <w:t xml:space="preserve"> Feria sexta [AC] </w:t>
      </w:r>
      <w:r w:rsidR="00AF155A" w:rsidRPr="0021481A">
        <w:rPr>
          <w:rStyle w:val="Incipit"/>
          <w:lang w:val="pt-PT"/>
        </w:rPr>
        <w:t>Tota pulchra es</w:t>
      </w:r>
      <w:r w:rsidR="00AF155A" w:rsidRPr="0021481A">
        <w:rPr>
          <w:lang w:val="pt-PT"/>
        </w:rPr>
        <w:t xml:space="preserve"> minor. Sabbato [AC] </w:t>
      </w:r>
      <w:r w:rsidR="00AF155A" w:rsidRPr="0021481A">
        <w:rPr>
          <w:rStyle w:val="Incipit"/>
          <w:lang w:val="pt-PT"/>
        </w:rPr>
        <w:t>Alma redemptoris</w:t>
      </w:r>
      <w:r w:rsidR="007D761B" w:rsidRPr="0021481A">
        <w:rPr>
          <w:lang w:val="pt-PT"/>
        </w:rPr>
        <w:t>. Priv</w:t>
      </w:r>
      <w:r w:rsidR="00AF155A" w:rsidRPr="0021481A">
        <w:rPr>
          <w:lang w:val="pt-PT"/>
        </w:rPr>
        <w:t xml:space="preserve">atis autem diebus istae antiphonae AC </w:t>
      </w:r>
      <w:r w:rsidR="00AF155A" w:rsidRPr="0021481A">
        <w:rPr>
          <w:rStyle w:val="Incipit"/>
          <w:lang w:val="pt-PT"/>
        </w:rPr>
        <w:t>Sancta Maria virgo</w:t>
      </w:r>
      <w:r w:rsidR="00AF155A" w:rsidRPr="0021481A">
        <w:rPr>
          <w:lang w:val="pt-PT"/>
        </w:rPr>
        <w:t xml:space="preserve">. AC </w:t>
      </w:r>
      <w:r w:rsidR="00AF155A" w:rsidRPr="0021481A">
        <w:rPr>
          <w:rStyle w:val="Incipit"/>
          <w:lang w:val="pt-PT"/>
        </w:rPr>
        <w:t>Sancta dei genitrix</w:t>
      </w:r>
      <w:r w:rsidR="00AF155A" w:rsidRPr="0021481A">
        <w:rPr>
          <w:lang w:val="pt-PT"/>
        </w:rPr>
        <w:t xml:space="preserve">. AC </w:t>
      </w:r>
      <w:r w:rsidR="007D761B" w:rsidRPr="0021481A">
        <w:rPr>
          <w:rStyle w:val="Incipit"/>
          <w:lang w:val="pt-PT"/>
        </w:rPr>
        <w:t>Sub tuam pro</w:t>
      </w:r>
      <w:r w:rsidR="00AF155A" w:rsidRPr="0021481A">
        <w:rPr>
          <w:rStyle w:val="Incipit"/>
          <w:lang w:val="pt-PT"/>
        </w:rPr>
        <w:t>te</w:t>
      </w:r>
      <w:r w:rsidR="007D761B" w:rsidRPr="0021481A">
        <w:rPr>
          <w:rStyle w:val="Incipit"/>
          <w:lang w:val="pt-PT"/>
        </w:rPr>
        <w:t>c</w:t>
      </w:r>
      <w:r w:rsidR="00AF155A" w:rsidRPr="0021481A">
        <w:rPr>
          <w:rStyle w:val="Incipit"/>
          <w:lang w:val="pt-PT"/>
        </w:rPr>
        <w:t>tionem</w:t>
      </w:r>
      <w:r w:rsidR="00AF155A" w:rsidRPr="0021481A">
        <w:rPr>
          <w:lang w:val="pt-PT"/>
        </w:rPr>
        <w:t xml:space="preserve">. AC </w:t>
      </w:r>
      <w:r w:rsidR="00AF155A" w:rsidRPr="0021481A">
        <w:rPr>
          <w:rStyle w:val="Incipit"/>
          <w:lang w:val="pt-PT"/>
        </w:rPr>
        <w:t>Alma virgo</w:t>
      </w:r>
      <w:r w:rsidR="00AF155A" w:rsidRPr="0021481A">
        <w:rPr>
          <w:lang w:val="pt-PT"/>
        </w:rPr>
        <w:t xml:space="preserve">. Et dicuntur istae orationes: ORC </w:t>
      </w:r>
      <w:r w:rsidR="00AF155A" w:rsidRPr="0021481A">
        <w:rPr>
          <w:rStyle w:val="Incipit"/>
          <w:lang w:val="pt-PT"/>
        </w:rPr>
        <w:t>Famulorum tuorum</w:t>
      </w:r>
      <w:r w:rsidR="00AF155A" w:rsidRPr="0021481A">
        <w:rPr>
          <w:lang w:val="pt-PT"/>
        </w:rPr>
        <w:t xml:space="preserve">. ORC </w:t>
      </w:r>
      <w:r w:rsidR="00AF155A" w:rsidRPr="0021481A">
        <w:rPr>
          <w:rStyle w:val="Incipit"/>
          <w:lang w:val="pt-PT"/>
        </w:rPr>
        <w:t>Concede nos famulos</w:t>
      </w:r>
      <w:r w:rsidR="00AF155A" w:rsidRPr="0021481A">
        <w:rPr>
          <w:lang w:val="pt-PT"/>
        </w:rPr>
        <w:t xml:space="preserve">. ORC </w:t>
      </w:r>
      <w:r w:rsidR="00AF155A" w:rsidRPr="0021481A">
        <w:rPr>
          <w:rStyle w:val="Incipit"/>
          <w:lang w:val="pt-PT"/>
        </w:rPr>
        <w:t>(153va) Concede quaesumus omnipotens fragilitati</w:t>
      </w:r>
      <w:r w:rsidR="00AF155A" w:rsidRPr="0021481A">
        <w:rPr>
          <w:lang w:val="pt-PT"/>
        </w:rPr>
        <w:t xml:space="preserve">. ORC </w:t>
      </w:r>
      <w:r w:rsidR="00AF155A" w:rsidRPr="0021481A">
        <w:rPr>
          <w:rStyle w:val="Incipit"/>
          <w:lang w:val="pt-PT"/>
        </w:rPr>
        <w:t>Porrige nobis deus</w:t>
      </w:r>
      <w:r w:rsidR="00AF155A" w:rsidRPr="0021481A">
        <w:rPr>
          <w:lang w:val="pt-PT"/>
        </w:rPr>
        <w:t xml:space="preserve">. ORC </w:t>
      </w:r>
      <w:r w:rsidR="00AF155A" w:rsidRPr="0021481A">
        <w:rPr>
          <w:rStyle w:val="Incipit"/>
          <w:lang w:val="pt-PT"/>
        </w:rPr>
        <w:t>Adiuv</w:t>
      </w:r>
      <w:r w:rsidR="00E76394" w:rsidRPr="0021481A">
        <w:rPr>
          <w:rStyle w:val="Incipit"/>
          <w:lang w:val="pt-PT"/>
        </w:rPr>
        <w:t>et</w:t>
      </w:r>
      <w:r w:rsidR="00AF155A" w:rsidRPr="0021481A">
        <w:rPr>
          <w:rStyle w:val="Incipit"/>
          <w:lang w:val="pt-PT"/>
        </w:rPr>
        <w:t xml:space="preserve"> nos</w:t>
      </w:r>
      <w:r w:rsidR="00AF155A" w:rsidRPr="0021481A">
        <w:rPr>
          <w:lang w:val="pt-PT"/>
        </w:rPr>
        <w:t xml:space="preserve">. ORC </w:t>
      </w:r>
      <w:r w:rsidR="00AF155A" w:rsidRPr="0021481A">
        <w:rPr>
          <w:rStyle w:val="Incipit"/>
          <w:lang w:val="pt-PT"/>
        </w:rPr>
        <w:t>Omnipotens sempiterne deus</w:t>
      </w:r>
      <w:r w:rsidR="00AF155A" w:rsidRPr="0021481A">
        <w:rPr>
          <w:lang w:val="pt-PT"/>
        </w:rPr>
        <w:t xml:space="preserve">. ORC </w:t>
      </w:r>
      <w:r w:rsidR="00AF155A" w:rsidRPr="0021481A">
        <w:rPr>
          <w:rStyle w:val="Incipit"/>
          <w:lang w:val="pt-PT"/>
        </w:rPr>
        <w:t>Protege nos famulos tuos</w:t>
      </w:r>
      <w:r w:rsidR="00AF155A" w:rsidRPr="0021481A">
        <w:rPr>
          <w:lang w:val="pt-PT"/>
        </w:rPr>
        <w:t>.</w:t>
      </w:r>
    </w:p>
    <w:p w:rsidR="00AF155A" w:rsidRPr="0021481A" w:rsidRDefault="00AF155A" w:rsidP="00CD7320">
      <w:pPr>
        <w:rPr>
          <w:lang w:val="pt-PT"/>
        </w:rPr>
      </w:pPr>
      <w:r w:rsidRPr="0021481A">
        <w:rPr>
          <w:lang w:val="pt-PT"/>
        </w:rPr>
        <w:t>Deinde antiphona et oratio de sancto Stephano</w:t>
      </w:r>
      <w:r w:rsidR="005720F2" w:rsidRPr="0021481A">
        <w:rPr>
          <w:lang w:val="pt-PT"/>
        </w:rPr>
        <w:t xml:space="preserve"> cantatur omni nocte. Et notand</w:t>
      </w:r>
      <w:r w:rsidR="00E76394" w:rsidRPr="0021481A">
        <w:rPr>
          <w:lang w:val="pt-PT"/>
        </w:rPr>
        <w:t>um quod de sancto Stephano cante</w:t>
      </w:r>
      <w:r w:rsidR="005720F2" w:rsidRPr="0021481A">
        <w:rPr>
          <w:lang w:val="pt-PT"/>
        </w:rPr>
        <w:t xml:space="preserve">ntur hae antiphonae: AC </w:t>
      </w:r>
      <w:r w:rsidR="005720F2" w:rsidRPr="0021481A">
        <w:rPr>
          <w:rStyle w:val="Incipit"/>
          <w:lang w:val="pt-PT"/>
        </w:rPr>
        <w:t>Stephanus autem</w:t>
      </w:r>
      <w:r w:rsidR="005720F2" w:rsidRPr="0021481A">
        <w:rPr>
          <w:lang w:val="pt-PT"/>
        </w:rPr>
        <w:t xml:space="preserve">. AC </w:t>
      </w:r>
      <w:r w:rsidR="005720F2" w:rsidRPr="0021481A">
        <w:rPr>
          <w:rStyle w:val="Incipit"/>
          <w:lang w:val="pt-PT"/>
        </w:rPr>
        <w:t>Patefactae sunt</w:t>
      </w:r>
      <w:r w:rsidR="005720F2" w:rsidRPr="0021481A">
        <w:rPr>
          <w:lang w:val="pt-PT"/>
        </w:rPr>
        <w:t xml:space="preserve">. AC </w:t>
      </w:r>
      <w:r w:rsidR="005720F2" w:rsidRPr="0021481A">
        <w:rPr>
          <w:rStyle w:val="Incipit"/>
          <w:lang w:val="pt-PT"/>
        </w:rPr>
        <w:t>Adhaesit anima mea</w:t>
      </w:r>
      <w:r w:rsidR="005720F2" w:rsidRPr="0021481A">
        <w:rPr>
          <w:lang w:val="pt-PT"/>
        </w:rPr>
        <w:t xml:space="preserve">. Et dicuntur istae orationes: [ORC] </w:t>
      </w:r>
      <w:r w:rsidR="005720F2" w:rsidRPr="0021481A">
        <w:rPr>
          <w:rStyle w:val="Incipit"/>
          <w:lang w:val="pt-PT"/>
        </w:rPr>
        <w:t>Omnipotens sempiterne deus</w:t>
      </w:r>
      <w:r w:rsidR="005720F2" w:rsidRPr="0021481A">
        <w:rPr>
          <w:lang w:val="pt-PT"/>
        </w:rPr>
        <w:t xml:space="preserve">. ORC </w:t>
      </w:r>
      <w:r w:rsidR="005720F2" w:rsidRPr="0021481A">
        <w:rPr>
          <w:rStyle w:val="Incipit"/>
          <w:lang w:val="pt-PT"/>
        </w:rPr>
        <w:t>Da nobis quaesumus domine imitari qui colimus</w:t>
      </w:r>
      <w:r w:rsidR="005720F2" w:rsidRPr="0021481A">
        <w:rPr>
          <w:lang w:val="pt-PT"/>
        </w:rPr>
        <w:t>.</w:t>
      </w:r>
    </w:p>
    <w:p w:rsidR="005720F2" w:rsidRPr="0021481A" w:rsidRDefault="005720F2" w:rsidP="00CD7320">
      <w:pPr>
        <w:rPr>
          <w:lang w:val="pt-PT"/>
        </w:rPr>
      </w:pPr>
      <w:r w:rsidRPr="0021481A">
        <w:rPr>
          <w:lang w:val="pt-PT"/>
        </w:rPr>
        <w:t>Deinde redditur ad chorum cum antiphona de sancto Petro [A</w:t>
      </w:r>
      <w:r w:rsidR="008035BE" w:rsidRPr="0021481A">
        <w:rPr>
          <w:lang w:val="pt-PT"/>
        </w:rPr>
        <w:t>C</w:t>
      </w:r>
      <w:r w:rsidRPr="0021481A">
        <w:rPr>
          <w:lang w:val="pt-PT"/>
        </w:rPr>
        <w:t xml:space="preserve">] </w:t>
      </w:r>
      <w:r w:rsidR="00E76394" w:rsidRPr="0021481A">
        <w:rPr>
          <w:rStyle w:val="Incipit"/>
          <w:lang w:val="pt-PT"/>
        </w:rPr>
        <w:t>A</w:t>
      </w:r>
      <w:r w:rsidRPr="0021481A">
        <w:rPr>
          <w:rStyle w:val="Incipit"/>
          <w:lang w:val="pt-PT"/>
        </w:rPr>
        <w:t>it Petrus</w:t>
      </w:r>
      <w:r w:rsidRPr="0021481A">
        <w:rPr>
          <w:lang w:val="pt-PT"/>
        </w:rPr>
        <w:t xml:space="preserve">. Sequitur oratio de apostolis et de omnibus sanctis sub una conclusione. Et notandum quod in omni pleno officio in prima vespera et in secunda </w:t>
      </w:r>
      <w:r w:rsidR="00E76394" w:rsidRPr="0021481A">
        <w:rPr>
          <w:lang w:val="pt-PT"/>
        </w:rPr>
        <w:t>|</w:t>
      </w:r>
      <w:r w:rsidRPr="0021481A">
        <w:rPr>
          <w:lang w:val="pt-PT"/>
        </w:rPr>
        <w:t>in exceptis</w:t>
      </w:r>
      <w:r w:rsidR="00E76394" w:rsidRPr="0021481A">
        <w:rPr>
          <w:lang w:val="pt-PT"/>
        </w:rPr>
        <w:t>::exceptis|</w:t>
      </w:r>
      <w:r w:rsidRPr="0021481A">
        <w:rPr>
          <w:lang w:val="pt-PT"/>
        </w:rPr>
        <w:t xml:space="preserve"> festis ad processionem (153vb)</w:t>
      </w:r>
      <w:r w:rsidR="00E76394" w:rsidRPr="0021481A">
        <w:rPr>
          <w:lang w:val="pt-PT"/>
        </w:rPr>
        <w:t xml:space="preserve"> cante</w:t>
      </w:r>
      <w:r w:rsidR="001D7F90" w:rsidRPr="0021481A">
        <w:rPr>
          <w:lang w:val="pt-PT"/>
        </w:rPr>
        <w:t xml:space="preserve">ntur hae antiphonae de sancto Petro: </w:t>
      </w:r>
      <w:r w:rsidR="00E76394" w:rsidRPr="0021481A">
        <w:rPr>
          <w:lang w:val="pt-PT"/>
        </w:rPr>
        <w:t>i</w:t>
      </w:r>
      <w:r w:rsidR="001D7F90" w:rsidRPr="0021481A">
        <w:rPr>
          <w:lang w:val="pt-PT"/>
        </w:rPr>
        <w:t>n die dominica A</w:t>
      </w:r>
      <w:r w:rsidR="008035BE" w:rsidRPr="0021481A">
        <w:rPr>
          <w:lang w:val="pt-PT"/>
        </w:rPr>
        <w:t>C</w:t>
      </w:r>
      <w:r w:rsidR="001D7F90" w:rsidRPr="0021481A">
        <w:rPr>
          <w:lang w:val="pt-PT"/>
        </w:rPr>
        <w:t xml:space="preserve"> </w:t>
      </w:r>
      <w:r w:rsidR="001D7F90" w:rsidRPr="0021481A">
        <w:rPr>
          <w:rStyle w:val="Incipit"/>
          <w:lang w:val="pt-PT"/>
        </w:rPr>
        <w:t>In plateis ponemus</w:t>
      </w:r>
      <w:r w:rsidR="001D7F90" w:rsidRPr="0021481A">
        <w:rPr>
          <w:lang w:val="pt-PT"/>
        </w:rPr>
        <w:t>. Feria secunda A</w:t>
      </w:r>
      <w:r w:rsidR="008035BE" w:rsidRPr="0021481A">
        <w:rPr>
          <w:lang w:val="pt-PT"/>
        </w:rPr>
        <w:t>C</w:t>
      </w:r>
      <w:r w:rsidR="001D7F90" w:rsidRPr="0021481A">
        <w:rPr>
          <w:lang w:val="pt-PT"/>
        </w:rPr>
        <w:t xml:space="preserve"> </w:t>
      </w:r>
      <w:r w:rsidR="001D7F90" w:rsidRPr="0021481A">
        <w:rPr>
          <w:rStyle w:val="Incipit"/>
          <w:lang w:val="pt-PT"/>
        </w:rPr>
        <w:t>Dixit Petrus</w:t>
      </w:r>
      <w:r w:rsidR="001D7F90" w:rsidRPr="0021481A">
        <w:rPr>
          <w:lang w:val="pt-PT"/>
        </w:rPr>
        <w:t>. Feria tertia A</w:t>
      </w:r>
      <w:r w:rsidR="008035BE" w:rsidRPr="0021481A">
        <w:rPr>
          <w:lang w:val="pt-PT"/>
        </w:rPr>
        <w:t>C</w:t>
      </w:r>
      <w:r w:rsidR="001D7F90" w:rsidRPr="0021481A">
        <w:rPr>
          <w:lang w:val="pt-PT"/>
        </w:rPr>
        <w:t xml:space="preserve"> </w:t>
      </w:r>
      <w:r w:rsidR="001D7F90" w:rsidRPr="0021481A">
        <w:rPr>
          <w:rStyle w:val="Incipit"/>
          <w:lang w:val="pt-PT"/>
        </w:rPr>
        <w:t>Petrus apostolus dixit</w:t>
      </w:r>
      <w:r w:rsidR="001D7F90" w:rsidRPr="0021481A">
        <w:rPr>
          <w:lang w:val="pt-PT"/>
        </w:rPr>
        <w:t>. Feria quarta A</w:t>
      </w:r>
      <w:r w:rsidR="008035BE" w:rsidRPr="0021481A">
        <w:rPr>
          <w:lang w:val="pt-PT"/>
        </w:rPr>
        <w:t>C</w:t>
      </w:r>
      <w:r w:rsidR="001D7F90" w:rsidRPr="0021481A">
        <w:rPr>
          <w:lang w:val="pt-PT"/>
        </w:rPr>
        <w:t xml:space="preserve"> </w:t>
      </w:r>
      <w:r w:rsidR="001D7F90" w:rsidRPr="0021481A">
        <w:rPr>
          <w:rStyle w:val="Incipit"/>
          <w:lang w:val="pt-PT"/>
        </w:rPr>
        <w:t>Factum est ut quidam</w:t>
      </w:r>
      <w:r w:rsidR="001D7F90" w:rsidRPr="0021481A">
        <w:rPr>
          <w:lang w:val="pt-PT"/>
        </w:rPr>
        <w:t>. Feria quinta A</w:t>
      </w:r>
      <w:r w:rsidR="008035BE" w:rsidRPr="0021481A">
        <w:rPr>
          <w:lang w:val="pt-PT"/>
        </w:rPr>
        <w:t>C</w:t>
      </w:r>
      <w:r w:rsidR="001D7F90" w:rsidRPr="0021481A">
        <w:rPr>
          <w:lang w:val="pt-PT"/>
        </w:rPr>
        <w:t xml:space="preserve"> </w:t>
      </w:r>
      <w:r w:rsidR="001D7F90" w:rsidRPr="0021481A">
        <w:rPr>
          <w:rStyle w:val="Incipit"/>
          <w:lang w:val="pt-PT"/>
        </w:rPr>
        <w:t>Adveniente Petro</w:t>
      </w:r>
      <w:r w:rsidR="001D7F90" w:rsidRPr="0021481A">
        <w:rPr>
          <w:lang w:val="pt-PT"/>
        </w:rPr>
        <w:t>. Feria sexta A</w:t>
      </w:r>
      <w:r w:rsidR="008035BE" w:rsidRPr="0021481A">
        <w:rPr>
          <w:lang w:val="pt-PT"/>
        </w:rPr>
        <w:t>C</w:t>
      </w:r>
      <w:r w:rsidR="001D7F90" w:rsidRPr="0021481A">
        <w:rPr>
          <w:lang w:val="pt-PT"/>
        </w:rPr>
        <w:t xml:space="preserve"> </w:t>
      </w:r>
      <w:r w:rsidR="001D7F90" w:rsidRPr="0021481A">
        <w:rPr>
          <w:rStyle w:val="Incipit"/>
          <w:lang w:val="pt-PT"/>
        </w:rPr>
        <w:t>Ponens Petrus</w:t>
      </w:r>
      <w:r w:rsidR="001D7F90" w:rsidRPr="0021481A">
        <w:rPr>
          <w:lang w:val="pt-PT"/>
        </w:rPr>
        <w:t>. Sabbato A</w:t>
      </w:r>
      <w:r w:rsidR="008035BE" w:rsidRPr="0021481A">
        <w:rPr>
          <w:lang w:val="pt-PT"/>
        </w:rPr>
        <w:t>C</w:t>
      </w:r>
      <w:r w:rsidR="001D7F90" w:rsidRPr="0021481A">
        <w:rPr>
          <w:lang w:val="pt-PT"/>
        </w:rPr>
        <w:t xml:space="preserve"> </w:t>
      </w:r>
      <w:r w:rsidR="001D7F90" w:rsidRPr="0021481A">
        <w:rPr>
          <w:rStyle w:val="Incipit"/>
          <w:lang w:val="pt-PT"/>
        </w:rPr>
        <w:t>Angelus domini</w:t>
      </w:r>
      <w:r w:rsidR="001D7F90" w:rsidRPr="0021481A">
        <w:rPr>
          <w:lang w:val="pt-PT"/>
        </w:rPr>
        <w:t xml:space="preserve">. Privatis </w:t>
      </w:r>
      <w:r w:rsidR="00F2641B" w:rsidRPr="0021481A">
        <w:rPr>
          <w:lang w:val="pt-PT"/>
        </w:rPr>
        <w:t xml:space="preserve">autem </w:t>
      </w:r>
      <w:r w:rsidR="001D7F90" w:rsidRPr="0021481A">
        <w:rPr>
          <w:lang w:val="pt-PT"/>
        </w:rPr>
        <w:t>diebus</w:t>
      </w:r>
      <w:r w:rsidR="00F2641B" w:rsidRPr="0021481A">
        <w:rPr>
          <w:lang w:val="pt-PT"/>
        </w:rPr>
        <w:t xml:space="preserve"> cantantur istae antiphonae: [A</w:t>
      </w:r>
      <w:r w:rsidR="00B4424B" w:rsidRPr="0021481A">
        <w:rPr>
          <w:lang w:val="pt-PT"/>
        </w:rPr>
        <w:t>C</w:t>
      </w:r>
      <w:r w:rsidR="00F2641B" w:rsidRPr="0021481A">
        <w:rPr>
          <w:lang w:val="pt-PT"/>
        </w:rPr>
        <w:t>]</w:t>
      </w:r>
      <w:r w:rsidR="00B4424B" w:rsidRPr="0021481A">
        <w:rPr>
          <w:lang w:val="pt-PT"/>
        </w:rPr>
        <w:t xml:space="preserve"> </w:t>
      </w:r>
      <w:r w:rsidR="00B4424B" w:rsidRPr="0021481A">
        <w:rPr>
          <w:rStyle w:val="Incipit"/>
          <w:lang w:val="pt-PT"/>
        </w:rPr>
        <w:t>Petrus apostolus et Paulus</w:t>
      </w:r>
      <w:r w:rsidR="00B4424B" w:rsidRPr="0021481A">
        <w:rPr>
          <w:lang w:val="pt-PT"/>
        </w:rPr>
        <w:t xml:space="preserve">. AC </w:t>
      </w:r>
      <w:r w:rsidR="00B4424B" w:rsidRPr="0021481A">
        <w:rPr>
          <w:rStyle w:val="Incipit"/>
          <w:lang w:val="pt-PT"/>
        </w:rPr>
        <w:t>Gloriosi principes</w:t>
      </w:r>
      <w:r w:rsidR="00B4424B" w:rsidRPr="0021481A">
        <w:rPr>
          <w:lang w:val="pt-PT"/>
        </w:rPr>
        <w:t xml:space="preserve">. AC </w:t>
      </w:r>
      <w:r w:rsidR="00B4424B" w:rsidRPr="0021481A">
        <w:rPr>
          <w:rStyle w:val="Incipit"/>
          <w:lang w:val="pt-PT"/>
        </w:rPr>
        <w:t>Solve iubente</w:t>
      </w:r>
      <w:r w:rsidR="00B4424B" w:rsidRPr="0021481A">
        <w:rPr>
          <w:lang w:val="pt-PT"/>
        </w:rPr>
        <w:t xml:space="preserve">. AC </w:t>
      </w:r>
      <w:r w:rsidR="00B4424B" w:rsidRPr="0021481A">
        <w:rPr>
          <w:rStyle w:val="Incipit"/>
          <w:lang w:val="pt-PT"/>
        </w:rPr>
        <w:t>Tu es Petrus</w:t>
      </w:r>
      <w:r w:rsidR="00B4424B" w:rsidRPr="0021481A">
        <w:rPr>
          <w:lang w:val="pt-PT"/>
        </w:rPr>
        <w:t xml:space="preserve">. Et dicuntur istae orationes: ORC </w:t>
      </w:r>
      <w:r w:rsidR="00B4424B" w:rsidRPr="0021481A">
        <w:rPr>
          <w:rStyle w:val="Incipit"/>
          <w:lang w:val="pt-PT"/>
        </w:rPr>
        <w:t>Exaudi nos salutaris noster</w:t>
      </w:r>
      <w:r w:rsidR="00B4424B" w:rsidRPr="0021481A">
        <w:rPr>
          <w:lang w:val="pt-PT"/>
        </w:rPr>
        <w:t xml:space="preserve">. ORC </w:t>
      </w:r>
      <w:r w:rsidR="00B4424B" w:rsidRPr="0021481A">
        <w:rPr>
          <w:rStyle w:val="Incipit"/>
          <w:lang w:val="pt-PT"/>
        </w:rPr>
        <w:t>Apostolici</w:t>
      </w:r>
      <w:r w:rsidR="00E76394" w:rsidRPr="0021481A">
        <w:rPr>
          <w:rStyle w:val="Incipit"/>
          <w:lang w:val="pt-PT"/>
        </w:rPr>
        <w:t>s</w:t>
      </w:r>
      <w:r w:rsidR="00B4424B" w:rsidRPr="0021481A">
        <w:rPr>
          <w:rStyle w:val="Incipit"/>
          <w:lang w:val="pt-PT"/>
        </w:rPr>
        <w:t xml:space="preserve"> nos quaesumus</w:t>
      </w:r>
      <w:r w:rsidR="00B4424B" w:rsidRPr="0021481A">
        <w:rPr>
          <w:lang w:val="pt-PT"/>
        </w:rPr>
        <w:t xml:space="preserve">. </w:t>
      </w:r>
      <w:r w:rsidR="00B4424B" w:rsidRPr="0021481A">
        <w:rPr>
          <w:lang w:val="pt-PT"/>
        </w:rPr>
        <w:lastRenderedPageBreak/>
        <w:t xml:space="preserve">ORC </w:t>
      </w:r>
      <w:r w:rsidR="00B4424B" w:rsidRPr="0021481A">
        <w:rPr>
          <w:rStyle w:val="Incipit"/>
          <w:lang w:val="pt-PT"/>
        </w:rPr>
        <w:t>Familiam tuam</w:t>
      </w:r>
      <w:r w:rsidR="00B4424B" w:rsidRPr="0021481A">
        <w:rPr>
          <w:lang w:val="pt-PT"/>
        </w:rPr>
        <w:t xml:space="preserve">. ORC </w:t>
      </w:r>
      <w:r w:rsidR="00E76394" w:rsidRPr="0021481A">
        <w:rPr>
          <w:rStyle w:val="Incipit"/>
          <w:lang w:val="pt-PT"/>
        </w:rPr>
        <w:t>E</w:t>
      </w:r>
      <w:r w:rsidR="00B4424B" w:rsidRPr="0021481A">
        <w:rPr>
          <w:rStyle w:val="Incipit"/>
          <w:lang w:val="pt-PT"/>
        </w:rPr>
        <w:t>sto domine plebi tuae</w:t>
      </w:r>
      <w:r w:rsidR="00B4424B" w:rsidRPr="0021481A">
        <w:rPr>
          <w:lang w:val="pt-PT"/>
        </w:rPr>
        <w:t xml:space="preserve">. ORC </w:t>
      </w:r>
      <w:r w:rsidR="00B4424B" w:rsidRPr="0021481A">
        <w:rPr>
          <w:rStyle w:val="Incipit"/>
          <w:lang w:val="pt-PT"/>
        </w:rPr>
        <w:t>Protege domine populum tuum</w:t>
      </w:r>
      <w:r w:rsidR="00B4424B" w:rsidRPr="0021481A">
        <w:rPr>
          <w:lang w:val="pt-PT"/>
        </w:rPr>
        <w:t xml:space="preserve">. ORC </w:t>
      </w:r>
      <w:r w:rsidR="00B4424B" w:rsidRPr="0021481A">
        <w:rPr>
          <w:rStyle w:val="Incipit"/>
          <w:lang w:val="pt-PT"/>
        </w:rPr>
        <w:t>Praesta quaesumus omnipotens deus</w:t>
      </w:r>
      <w:r w:rsidR="00B4424B" w:rsidRPr="0021481A">
        <w:rPr>
          <w:lang w:val="pt-PT"/>
        </w:rPr>
        <w:t xml:space="preserve">. (154ra) ORC </w:t>
      </w:r>
      <w:r w:rsidR="00B4424B" w:rsidRPr="0021481A">
        <w:rPr>
          <w:rStyle w:val="Incipit"/>
          <w:lang w:val="pt-PT"/>
        </w:rPr>
        <w:t>Deus cuius |dextra::dextera|</w:t>
      </w:r>
      <w:r w:rsidR="00B4424B" w:rsidRPr="0021481A">
        <w:rPr>
          <w:lang w:val="pt-PT"/>
        </w:rPr>
        <w:t>.</w:t>
      </w:r>
    </w:p>
    <w:p w:rsidR="006179AA" w:rsidRPr="0021481A" w:rsidRDefault="00B4424B" w:rsidP="00CD7320">
      <w:pPr>
        <w:rPr>
          <w:lang w:val="pt-PT"/>
        </w:rPr>
      </w:pPr>
      <w:r w:rsidRPr="0021481A">
        <w:rPr>
          <w:lang w:val="pt-PT"/>
        </w:rPr>
        <w:t>De omnibus sanctis</w:t>
      </w:r>
      <w:r w:rsidR="00E76394" w:rsidRPr="0021481A">
        <w:rPr>
          <w:lang w:val="pt-PT"/>
        </w:rPr>
        <w:t xml:space="preserve"> non in pleno </w:t>
      </w:r>
      <w:r w:rsidR="00996C9A" w:rsidRPr="0021481A">
        <w:rPr>
          <w:lang w:val="pt-PT"/>
        </w:rPr>
        <w:t>officio, nisi in natali</w:t>
      </w:r>
      <w:r w:rsidR="00E76394" w:rsidRPr="0021481A">
        <w:rPr>
          <w:lang w:val="pt-PT"/>
        </w:rPr>
        <w:t xml:space="preserve">tiis apostolorum, cantantur </w:t>
      </w:r>
      <w:r w:rsidR="00996C9A" w:rsidRPr="0021481A">
        <w:rPr>
          <w:lang w:val="pt-PT"/>
        </w:rPr>
        <w:t xml:space="preserve">antiphonae nec dicitur oratio </w:t>
      </w:r>
      <w:r w:rsidR="00E76394" w:rsidRPr="0021481A">
        <w:rPr>
          <w:lang w:val="pt-PT"/>
        </w:rPr>
        <w:t>|</w:t>
      </w:r>
      <w:r w:rsidR="00996C9A" w:rsidRPr="0021481A">
        <w:rPr>
          <w:lang w:val="pt-PT"/>
        </w:rPr>
        <w:t>privatis</w:t>
      </w:r>
      <w:r w:rsidR="00E76394" w:rsidRPr="0021481A">
        <w:rPr>
          <w:lang w:val="pt-PT"/>
        </w:rPr>
        <w:t>::privata|</w:t>
      </w:r>
      <w:r w:rsidR="00996C9A" w:rsidRPr="0021481A">
        <w:rPr>
          <w:lang w:val="pt-PT"/>
        </w:rPr>
        <w:t>, sed coniunctim ut dictum est. Si vero in pleno officio</w:t>
      </w:r>
      <w:r w:rsidR="00EC171E" w:rsidRPr="0021481A">
        <w:rPr>
          <w:lang w:val="pt-PT"/>
        </w:rPr>
        <w:t xml:space="preserve"> quodcumque propter aliquam causam processio praeterentur, tunc de omnibus sanctis ut diebus privatis cantatur antiphona et dicitur oratio separatim. Et istae antiphonae tunc cantantur, </w:t>
      </w:r>
      <w:r w:rsidR="00E76394" w:rsidRPr="0021481A">
        <w:rPr>
          <w:lang w:val="pt-PT"/>
        </w:rPr>
        <w:t>|qui::</w:t>
      </w:r>
      <w:r w:rsidR="00EC171E" w:rsidRPr="0021481A">
        <w:rPr>
          <w:lang w:val="pt-PT"/>
        </w:rPr>
        <w:t>quae</w:t>
      </w:r>
      <w:r w:rsidR="00E76394" w:rsidRPr="0021481A">
        <w:rPr>
          <w:lang w:val="pt-PT"/>
        </w:rPr>
        <w:t>|</w:t>
      </w:r>
      <w:r w:rsidR="00EC171E" w:rsidRPr="0021481A">
        <w:rPr>
          <w:lang w:val="pt-PT"/>
        </w:rPr>
        <w:t xml:space="preserve"> et in diebus privatis scilicet AC </w:t>
      </w:r>
      <w:r w:rsidR="00EC171E" w:rsidRPr="0021481A">
        <w:rPr>
          <w:rStyle w:val="Incipit"/>
          <w:lang w:val="pt-PT"/>
        </w:rPr>
        <w:t>Sancti dei omnes</w:t>
      </w:r>
      <w:r w:rsidR="00EC171E" w:rsidRPr="0021481A">
        <w:rPr>
          <w:lang w:val="pt-PT"/>
        </w:rPr>
        <w:t xml:space="preserve">. AC </w:t>
      </w:r>
      <w:r w:rsidR="00EC171E" w:rsidRPr="0021481A">
        <w:rPr>
          <w:rStyle w:val="Incipit"/>
          <w:lang w:val="pt-PT"/>
        </w:rPr>
        <w:t>Sanctorum precibus |sanctorum::cunctorum|</w:t>
      </w:r>
      <w:r w:rsidR="00EC171E" w:rsidRPr="0021481A">
        <w:rPr>
          <w:lang w:val="pt-PT"/>
        </w:rPr>
        <w:t xml:space="preserve">. </w:t>
      </w:r>
      <w:r w:rsidR="00E76394" w:rsidRPr="0021481A">
        <w:rPr>
          <w:lang w:val="pt-PT"/>
        </w:rPr>
        <w:t xml:space="preserve">AC </w:t>
      </w:r>
      <w:r w:rsidR="00E76394" w:rsidRPr="0021481A">
        <w:rPr>
          <w:rStyle w:val="Incipit"/>
          <w:lang w:val="pt-PT"/>
        </w:rPr>
        <w:t>Sapientia sanctorum</w:t>
      </w:r>
      <w:r w:rsidR="00E76394" w:rsidRPr="0021481A">
        <w:rPr>
          <w:lang w:val="pt-PT"/>
        </w:rPr>
        <w:t xml:space="preserve">. </w:t>
      </w:r>
      <w:r w:rsidR="00EC171E" w:rsidRPr="0021481A">
        <w:rPr>
          <w:lang w:val="pt-PT"/>
        </w:rPr>
        <w:t xml:space="preserve">AC </w:t>
      </w:r>
      <w:r w:rsidR="00EC171E" w:rsidRPr="0021481A">
        <w:rPr>
          <w:rStyle w:val="Incipit"/>
          <w:lang w:val="pt-PT"/>
        </w:rPr>
        <w:t>Reddet deus</w:t>
      </w:r>
      <w:r w:rsidR="00EC171E" w:rsidRPr="0021481A">
        <w:rPr>
          <w:lang w:val="pt-PT"/>
        </w:rPr>
        <w:t xml:space="preserve">. AC </w:t>
      </w:r>
      <w:r w:rsidR="00EC171E" w:rsidRPr="0021481A">
        <w:rPr>
          <w:rStyle w:val="Incipit"/>
          <w:lang w:val="pt-PT"/>
        </w:rPr>
        <w:t>Gloria haec</w:t>
      </w:r>
      <w:r w:rsidR="00453D2B" w:rsidRPr="0021481A">
        <w:rPr>
          <w:rStyle w:val="Incipit"/>
          <w:lang w:val="pt-PT"/>
        </w:rPr>
        <w:t xml:space="preserve"> |dest::est|</w:t>
      </w:r>
      <w:r w:rsidR="00453D2B" w:rsidRPr="0021481A">
        <w:rPr>
          <w:lang w:val="pt-PT"/>
        </w:rPr>
        <w:t xml:space="preserve">. AC </w:t>
      </w:r>
      <w:r w:rsidR="00453D2B" w:rsidRPr="0021481A">
        <w:rPr>
          <w:rStyle w:val="Incipit"/>
          <w:lang w:val="pt-PT"/>
        </w:rPr>
        <w:t>Omnes sancti</w:t>
      </w:r>
      <w:r w:rsidR="00453D2B" w:rsidRPr="0021481A">
        <w:rPr>
          <w:lang w:val="pt-PT"/>
        </w:rPr>
        <w:t xml:space="preserve">. Et dicuntur istae orationes: ORC </w:t>
      </w:r>
      <w:r w:rsidR="00453D2B" w:rsidRPr="0021481A">
        <w:rPr>
          <w:rStyle w:val="Incipit"/>
          <w:lang w:val="pt-PT"/>
        </w:rPr>
        <w:t>Omnes sancti</w:t>
      </w:r>
      <w:r w:rsidR="00453D2B" w:rsidRPr="0021481A">
        <w:rPr>
          <w:lang w:val="pt-PT"/>
        </w:rPr>
        <w:t xml:space="preserve">. ORC </w:t>
      </w:r>
      <w:r w:rsidR="00453D2B" w:rsidRPr="0021481A">
        <w:rPr>
          <w:rStyle w:val="Incipit"/>
          <w:lang w:val="pt-PT"/>
        </w:rPr>
        <w:t>Maiestatem tuam</w:t>
      </w:r>
      <w:r w:rsidR="00453D2B" w:rsidRPr="0021481A">
        <w:rPr>
          <w:lang w:val="pt-PT"/>
        </w:rPr>
        <w:t xml:space="preserve">. ORC </w:t>
      </w:r>
      <w:r w:rsidR="00453D2B" w:rsidRPr="0021481A">
        <w:rPr>
          <w:rStyle w:val="Incipit"/>
          <w:lang w:val="pt-PT"/>
        </w:rPr>
        <w:t>Auxilium tuum</w:t>
      </w:r>
      <w:r w:rsidR="00453D2B" w:rsidRPr="0021481A">
        <w:rPr>
          <w:lang w:val="pt-PT"/>
        </w:rPr>
        <w:t xml:space="preserve">. ORC </w:t>
      </w:r>
      <w:r w:rsidR="00453D2B" w:rsidRPr="0021481A">
        <w:rPr>
          <w:rStyle w:val="Incipit"/>
          <w:lang w:val="pt-PT"/>
        </w:rPr>
        <w:t>Tribus quaesumus domine</w:t>
      </w:r>
      <w:r w:rsidR="00453D2B" w:rsidRPr="0021481A">
        <w:rPr>
          <w:lang w:val="pt-PT"/>
        </w:rPr>
        <w:t xml:space="preserve">. ORC </w:t>
      </w:r>
      <w:r w:rsidR="00453D2B" w:rsidRPr="0021481A">
        <w:rPr>
          <w:rStyle w:val="Incipit"/>
          <w:lang w:val="pt-PT"/>
        </w:rPr>
        <w:t>Deus qui (154rb) omnibus sanctis</w:t>
      </w:r>
      <w:r w:rsidR="00453D2B" w:rsidRPr="0021481A">
        <w:rPr>
          <w:lang w:val="pt-PT"/>
        </w:rPr>
        <w:t xml:space="preserve">. ORC </w:t>
      </w:r>
      <w:r w:rsidR="00453D2B" w:rsidRPr="0021481A">
        <w:rPr>
          <w:rStyle w:val="Incipit"/>
          <w:lang w:val="pt-PT"/>
        </w:rPr>
        <w:t>Maiestati tuae</w:t>
      </w:r>
      <w:r w:rsidR="00453D2B" w:rsidRPr="0021481A">
        <w:rPr>
          <w:lang w:val="pt-PT"/>
        </w:rPr>
        <w:t xml:space="preserve">. ORC </w:t>
      </w:r>
      <w:r w:rsidR="00453D2B" w:rsidRPr="0021481A">
        <w:rPr>
          <w:rStyle w:val="Incipit"/>
          <w:lang w:val="pt-PT"/>
        </w:rPr>
        <w:t>Infirmitatem nostram</w:t>
      </w:r>
      <w:r w:rsidR="00453D2B" w:rsidRPr="0021481A">
        <w:rPr>
          <w:lang w:val="pt-PT"/>
        </w:rPr>
        <w:t xml:space="preserve">. </w:t>
      </w:r>
    </w:p>
    <w:p w:rsidR="00B4424B" w:rsidRPr="0021481A" w:rsidRDefault="00453D2B" w:rsidP="00CD7320">
      <w:pPr>
        <w:rPr>
          <w:lang w:val="pt-PT"/>
        </w:rPr>
      </w:pPr>
      <w:r w:rsidRPr="0021481A">
        <w:rPr>
          <w:lang w:val="pt-PT"/>
        </w:rPr>
        <w:t>Et notandum quod per to</w:t>
      </w:r>
      <w:r w:rsidR="00E76394" w:rsidRPr="0021481A">
        <w:rPr>
          <w:lang w:val="pt-PT"/>
        </w:rPr>
        <w:t>tum annum quando canitur vesperae</w:t>
      </w:r>
      <w:r w:rsidRPr="0021481A">
        <w:rPr>
          <w:lang w:val="pt-PT"/>
        </w:rPr>
        <w:t xml:space="preserve"> de be</w:t>
      </w:r>
      <w:r w:rsidR="00E76394" w:rsidRPr="0021481A">
        <w:rPr>
          <w:lang w:val="pt-PT"/>
        </w:rPr>
        <w:t xml:space="preserve">ata virgine et oratio </w:t>
      </w:r>
      <w:r w:rsidR="00EA52EA" w:rsidRPr="0021481A">
        <w:rPr>
          <w:lang w:val="pt-PT"/>
        </w:rPr>
        <w:t>in suffragium</w:t>
      </w:r>
      <w:r w:rsidRPr="0021481A">
        <w:rPr>
          <w:lang w:val="pt-PT"/>
        </w:rPr>
        <w:t xml:space="preserve"> omittitur. Similiter de sancta cruce quando cantantur vesperae antiphona</w:t>
      </w:r>
      <w:r w:rsidR="00E76394" w:rsidRPr="0021481A">
        <w:rPr>
          <w:lang w:val="pt-PT"/>
        </w:rPr>
        <w:t xml:space="preserve"> et oratio de ipsa </w:t>
      </w:r>
      <w:r w:rsidR="00EA52EA" w:rsidRPr="0021481A">
        <w:rPr>
          <w:lang w:val="pt-PT"/>
        </w:rPr>
        <w:t>in suffragium</w:t>
      </w:r>
      <w:r w:rsidRPr="0021481A">
        <w:rPr>
          <w:lang w:val="pt-PT"/>
        </w:rPr>
        <w:t xml:space="preserve"> omittitur. Item de quocumque apostolo</w:t>
      </w:r>
      <w:r w:rsidR="006179AA" w:rsidRPr="0021481A">
        <w:rPr>
          <w:lang w:val="pt-PT"/>
        </w:rPr>
        <w:t xml:space="preserve"> cantantur vesperae antiphona et oratio de sancto Petro non cantantur. Item in omnibus summis festis antiphona et oratio de sancto Stephano non cantetur. Quod etiam postea specialiter |singnabitur::signabitur|.</w:t>
      </w:r>
    </w:p>
    <w:p w:rsidR="006179AA" w:rsidRPr="0021481A" w:rsidRDefault="006179AA" w:rsidP="00CD7320">
      <w:pPr>
        <w:rPr>
          <w:lang w:val="pt-PT"/>
        </w:rPr>
      </w:pPr>
      <w:r w:rsidRPr="0021481A">
        <w:rPr>
          <w:rStyle w:val="Time1"/>
          <w:lang w:val="pt-PT"/>
        </w:rPr>
        <w:t>Ad completorium</w:t>
      </w:r>
      <w:r w:rsidRPr="0021481A">
        <w:rPr>
          <w:lang w:val="pt-PT"/>
        </w:rPr>
        <w:t xml:space="preserve"> ut supra.</w:t>
      </w:r>
    </w:p>
    <w:p w:rsidR="006179AA" w:rsidRPr="0021481A" w:rsidRDefault="006179AA" w:rsidP="006179AA">
      <w:pPr>
        <w:pStyle w:val="Titolo1"/>
        <w:rPr>
          <w:lang w:val="pt-PT"/>
        </w:rPr>
      </w:pPr>
      <w:r w:rsidRPr="0021481A">
        <w:rPr>
          <w:lang w:val="pt-PT"/>
        </w:rPr>
        <w:t>FERIA TERTIA</w:t>
      </w:r>
    </w:p>
    <w:p w:rsidR="006179AA" w:rsidRPr="0021481A" w:rsidRDefault="006179AA" w:rsidP="00CD7320">
      <w:pPr>
        <w:rPr>
          <w:lang w:val="pt-PT"/>
        </w:rPr>
      </w:pPr>
      <w:r w:rsidRPr="0021481A">
        <w:rPr>
          <w:lang w:val="pt-PT"/>
        </w:rPr>
        <w:t>Hodie et ammodo per totam septimanam cantentur tres antiphonae cum suis psalmis competen(154va)tibus et tria responsoria de sancta trinitate, nisi aliquod festum intervenerit.</w:t>
      </w:r>
    </w:p>
    <w:p w:rsidR="00C85418" w:rsidRPr="0021481A" w:rsidRDefault="006179AA" w:rsidP="00CD7320">
      <w:pPr>
        <w:rPr>
          <w:lang w:val="pt-PT"/>
        </w:rPr>
      </w:pPr>
      <w:r w:rsidRPr="0021481A">
        <w:rPr>
          <w:rStyle w:val="Time1"/>
          <w:lang w:val="pt-PT"/>
        </w:rPr>
        <w:t>Ad matutinam</w:t>
      </w:r>
      <w:r w:rsidR="00C85418" w:rsidRPr="0021481A">
        <w:rPr>
          <w:lang w:val="pt-PT"/>
        </w:rPr>
        <w:t xml:space="preserve"> INV </w:t>
      </w:r>
      <w:r w:rsidR="00C85418" w:rsidRPr="0021481A">
        <w:rPr>
          <w:rStyle w:val="Incipit"/>
          <w:lang w:val="pt-PT"/>
        </w:rPr>
        <w:t>Deus verum</w:t>
      </w:r>
      <w:r w:rsidR="00C85418" w:rsidRPr="0021481A">
        <w:rPr>
          <w:lang w:val="pt-PT"/>
        </w:rPr>
        <w:t xml:space="preserve">. PS </w:t>
      </w:r>
      <w:r w:rsidR="00C85418" w:rsidRPr="0021481A">
        <w:rPr>
          <w:rStyle w:val="Incipit"/>
          <w:lang w:val="pt-PT"/>
        </w:rPr>
        <w:t>Venite exultemus</w:t>
      </w:r>
      <w:r w:rsidR="00C85418" w:rsidRPr="0021481A">
        <w:rPr>
          <w:lang w:val="pt-PT"/>
        </w:rPr>
        <w:t>.</w:t>
      </w:r>
      <w:r w:rsidR="002553AF" w:rsidRPr="0021481A">
        <w:rPr>
          <w:lang w:val="pt-PT"/>
        </w:rPr>
        <w:t xml:space="preserve"> </w:t>
      </w:r>
      <w:r w:rsidR="00C85418" w:rsidRPr="0021481A">
        <w:rPr>
          <w:rStyle w:val="Time2"/>
          <w:lang w:val="it-IT"/>
        </w:rPr>
        <w:t>In primo nocturno</w:t>
      </w:r>
      <w:r w:rsidR="00C85418" w:rsidRPr="0021481A">
        <w:rPr>
          <w:lang w:val="it-IT"/>
        </w:rPr>
        <w:t xml:space="preserve"> AN </w:t>
      </w:r>
      <w:r w:rsidR="00C85418" w:rsidRPr="0021481A">
        <w:rPr>
          <w:rStyle w:val="Incipit"/>
          <w:lang w:val="it-IT"/>
        </w:rPr>
        <w:t>Adesto deus</w:t>
      </w:r>
      <w:r w:rsidR="00C85418" w:rsidRPr="0021481A">
        <w:rPr>
          <w:lang w:val="it-IT"/>
        </w:rPr>
        <w:t xml:space="preserve">. </w:t>
      </w:r>
      <w:r w:rsidR="00C85418" w:rsidRPr="0021481A">
        <w:rPr>
          <w:lang w:val="fr-FR"/>
        </w:rPr>
        <w:t xml:space="preserve">PS </w:t>
      </w:r>
      <w:r w:rsidR="00C85418" w:rsidRPr="0021481A">
        <w:rPr>
          <w:rStyle w:val="Incipit"/>
          <w:lang w:val="fr-FR"/>
        </w:rPr>
        <w:t>Domine dominus noster</w:t>
      </w:r>
      <w:r w:rsidR="00C85418" w:rsidRPr="0021481A">
        <w:rPr>
          <w:lang w:val="fr-FR"/>
        </w:rPr>
        <w:t xml:space="preserve">. AN </w:t>
      </w:r>
      <w:r w:rsidR="00C85418" w:rsidRPr="0021481A">
        <w:rPr>
          <w:rStyle w:val="Incipit"/>
          <w:lang w:val="fr-FR"/>
        </w:rPr>
        <w:t>Te unum</w:t>
      </w:r>
      <w:r w:rsidR="00C85418" w:rsidRPr="0021481A">
        <w:rPr>
          <w:lang w:val="fr-FR"/>
        </w:rPr>
        <w:t xml:space="preserve">. PS </w:t>
      </w:r>
      <w:r w:rsidR="00C85418" w:rsidRPr="0021481A">
        <w:rPr>
          <w:rStyle w:val="Incipit"/>
          <w:lang w:val="fr-FR"/>
        </w:rPr>
        <w:t>Caeli enarrant</w:t>
      </w:r>
      <w:r w:rsidR="00C85418" w:rsidRPr="0021481A">
        <w:rPr>
          <w:lang w:val="fr-FR"/>
        </w:rPr>
        <w:t xml:space="preserve">. AN </w:t>
      </w:r>
      <w:r w:rsidR="00C85418" w:rsidRPr="0021481A">
        <w:rPr>
          <w:rStyle w:val="Incipit"/>
          <w:lang w:val="fr-FR"/>
        </w:rPr>
        <w:t>Te semper idem</w:t>
      </w:r>
      <w:r w:rsidR="00C85418" w:rsidRPr="0021481A">
        <w:rPr>
          <w:lang w:val="fr-FR"/>
        </w:rPr>
        <w:t xml:space="preserve">. PS </w:t>
      </w:r>
      <w:r w:rsidR="00C85418" w:rsidRPr="0021481A">
        <w:rPr>
          <w:rStyle w:val="Incipit"/>
          <w:lang w:val="fr-FR"/>
        </w:rPr>
        <w:t>Domini est terra</w:t>
      </w:r>
      <w:r w:rsidR="00C85418" w:rsidRPr="0021481A">
        <w:rPr>
          <w:lang w:val="fr-FR"/>
        </w:rPr>
        <w:t xml:space="preserve">. </w:t>
      </w:r>
      <w:r w:rsidR="00C85418" w:rsidRPr="0021481A">
        <w:rPr>
          <w:lang w:val="pt-PT"/>
        </w:rPr>
        <w:t xml:space="preserve">VS </w:t>
      </w:r>
      <w:r w:rsidR="00C85418" w:rsidRPr="0021481A">
        <w:rPr>
          <w:rStyle w:val="Incipit"/>
          <w:lang w:val="pt-PT"/>
        </w:rPr>
        <w:t>Magnus dominus</w:t>
      </w:r>
      <w:r w:rsidR="00C85418" w:rsidRPr="0021481A">
        <w:rPr>
          <w:lang w:val="pt-PT"/>
        </w:rPr>
        <w:t xml:space="preserve">. Legenda ut supra cum tribus responsoriis. RP </w:t>
      </w:r>
      <w:r w:rsidR="00C85418" w:rsidRPr="0021481A">
        <w:rPr>
          <w:rStyle w:val="Incipit"/>
          <w:lang w:val="pt-PT"/>
        </w:rPr>
        <w:t>Benedicat</w:t>
      </w:r>
      <w:r w:rsidR="00C85418" w:rsidRPr="0021481A">
        <w:rPr>
          <w:lang w:val="pt-PT"/>
        </w:rPr>
        <w:t xml:space="preserve">. RP </w:t>
      </w:r>
      <w:r w:rsidR="00C85418" w:rsidRPr="0021481A">
        <w:rPr>
          <w:rStyle w:val="Incipit"/>
          <w:lang w:val="pt-PT"/>
        </w:rPr>
        <w:t>Benedictus</w:t>
      </w:r>
      <w:r w:rsidR="00C85418" w:rsidRPr="0021481A">
        <w:rPr>
          <w:lang w:val="pt-PT"/>
        </w:rPr>
        <w:t xml:space="preserve">. RP </w:t>
      </w:r>
      <w:r w:rsidR="00C85418" w:rsidRPr="0021481A">
        <w:rPr>
          <w:rStyle w:val="Incipit"/>
          <w:lang w:val="pt-PT"/>
        </w:rPr>
        <w:t>Quis deus</w:t>
      </w:r>
      <w:r w:rsidR="00C85418" w:rsidRPr="0021481A">
        <w:rPr>
          <w:lang w:val="pt-PT"/>
        </w:rPr>
        <w:t>.</w:t>
      </w:r>
    </w:p>
    <w:p w:rsidR="000F14B1" w:rsidRPr="0021481A" w:rsidRDefault="000F14B1" w:rsidP="00CD7320">
      <w:pPr>
        <w:rPr>
          <w:lang w:val="pt-PT"/>
        </w:rPr>
      </w:pPr>
      <w:r w:rsidRPr="0021481A">
        <w:rPr>
          <w:rStyle w:val="Time1"/>
          <w:lang w:val="pt-PT"/>
        </w:rPr>
        <w:t>Ad laudes</w:t>
      </w:r>
      <w:r w:rsidRPr="0021481A">
        <w:rPr>
          <w:lang w:val="pt-PT"/>
        </w:rPr>
        <w:t xml:space="preserve"> cantetur sola AN </w:t>
      </w:r>
      <w:r w:rsidRPr="0021481A">
        <w:rPr>
          <w:rStyle w:val="Incipit"/>
          <w:lang w:val="pt-PT"/>
        </w:rPr>
        <w:t>Gloria tibi trinitas</w:t>
      </w:r>
      <w:r w:rsidRPr="0021481A">
        <w:rPr>
          <w:lang w:val="pt-PT"/>
        </w:rPr>
        <w:t xml:space="preserve">. CP </w:t>
      </w:r>
      <w:r w:rsidR="007261BB" w:rsidRPr="0021481A">
        <w:rPr>
          <w:rStyle w:val="Incipit"/>
          <w:lang w:val="pt-PT"/>
        </w:rPr>
        <w:t>O a</w:t>
      </w:r>
      <w:r w:rsidRPr="0021481A">
        <w:rPr>
          <w:rStyle w:val="Incipit"/>
          <w:lang w:val="pt-PT"/>
        </w:rPr>
        <w:t>ltitudo divitiarum</w:t>
      </w:r>
      <w:r w:rsidRPr="0021481A">
        <w:rPr>
          <w:lang w:val="pt-PT"/>
        </w:rPr>
        <w:t xml:space="preserve">. VS </w:t>
      </w:r>
      <w:r w:rsidRPr="0021481A">
        <w:rPr>
          <w:rStyle w:val="Incipit"/>
          <w:lang w:val="pt-PT"/>
        </w:rPr>
        <w:t>Benedicamus patrem et filium</w:t>
      </w:r>
      <w:r w:rsidRPr="0021481A">
        <w:rPr>
          <w:lang w:val="pt-PT"/>
        </w:rPr>
        <w:t xml:space="preserve">. AB </w:t>
      </w:r>
      <w:r w:rsidRPr="0021481A">
        <w:rPr>
          <w:rStyle w:val="Incipit"/>
          <w:lang w:val="pt-PT"/>
        </w:rPr>
        <w:t>Gratias tibi deus</w:t>
      </w:r>
      <w:r w:rsidRPr="0021481A">
        <w:rPr>
          <w:lang w:val="pt-PT"/>
        </w:rPr>
        <w:t xml:space="preserve">. [KY] </w:t>
      </w:r>
      <w:r w:rsidRPr="0021481A">
        <w:rPr>
          <w:rStyle w:val="Incipit"/>
          <w:lang w:val="pt-PT"/>
        </w:rPr>
        <w:t>Kyrie</w:t>
      </w:r>
      <w:r w:rsidRPr="0021481A">
        <w:rPr>
          <w:lang w:val="pt-PT"/>
        </w:rPr>
        <w:t xml:space="preserve"> cum [PN] </w:t>
      </w:r>
      <w:r w:rsidRPr="0021481A">
        <w:rPr>
          <w:rStyle w:val="Incipit"/>
          <w:lang w:val="pt-PT"/>
        </w:rPr>
        <w:t>Pater noster</w:t>
      </w:r>
      <w:r w:rsidRPr="0021481A">
        <w:rPr>
          <w:lang w:val="pt-PT"/>
        </w:rPr>
        <w:t xml:space="preserve">. OR </w:t>
      </w:r>
      <w:r w:rsidRPr="0021481A">
        <w:rPr>
          <w:rStyle w:val="Incipit"/>
          <w:lang w:val="pt-PT"/>
        </w:rPr>
        <w:t>Omnipotens sempiterne deus</w:t>
      </w:r>
      <w:r w:rsidR="007261BB" w:rsidRPr="0021481A">
        <w:rPr>
          <w:lang w:val="pt-PT"/>
        </w:rPr>
        <w:t>. Deinde suffragia et psalmi</w:t>
      </w:r>
      <w:r w:rsidRPr="0021481A">
        <w:rPr>
          <w:lang w:val="pt-PT"/>
        </w:rPr>
        <w:t xml:space="preserve"> pro peccatis.</w:t>
      </w:r>
    </w:p>
    <w:p w:rsidR="003612AE" w:rsidRPr="0021481A" w:rsidRDefault="003612AE" w:rsidP="00CD7320">
      <w:pPr>
        <w:rPr>
          <w:lang w:val="pt-PT"/>
        </w:rPr>
      </w:pPr>
      <w:r w:rsidRPr="0021481A">
        <w:rPr>
          <w:lang w:val="pt-PT"/>
        </w:rPr>
        <w:t>Ante primam hodie et ammodo cantentur (154vb) vigiliae et missa pro defunctis, nisi fuerit sabbatum, vel plenum officium, vel anniversarius aut exequiae funeris.</w:t>
      </w:r>
    </w:p>
    <w:p w:rsidR="003612AE" w:rsidRPr="0021481A" w:rsidRDefault="003612AE" w:rsidP="00CD7320">
      <w:pPr>
        <w:rPr>
          <w:lang w:val="it-IT"/>
        </w:rPr>
      </w:pPr>
      <w:r w:rsidRPr="0021481A">
        <w:rPr>
          <w:rStyle w:val="Time1"/>
          <w:lang w:val="it-IT"/>
        </w:rPr>
        <w:t>Ad primam</w:t>
      </w:r>
      <w:r w:rsidRPr="0021481A">
        <w:rPr>
          <w:lang w:val="it-IT"/>
        </w:rPr>
        <w:t xml:space="preserve"> AN </w:t>
      </w:r>
      <w:r w:rsidRPr="0021481A">
        <w:rPr>
          <w:rStyle w:val="Incipit"/>
          <w:lang w:val="it-IT"/>
        </w:rPr>
        <w:t>Tu mandasti domine</w:t>
      </w:r>
      <w:r w:rsidRPr="0021481A">
        <w:rPr>
          <w:lang w:val="it-IT"/>
        </w:rPr>
        <w:t xml:space="preserve">. Preces dicantur [PE] </w:t>
      </w:r>
      <w:r w:rsidRPr="0021481A">
        <w:rPr>
          <w:rStyle w:val="Incipit"/>
          <w:lang w:val="it-IT"/>
        </w:rPr>
        <w:t>Iudica domine nocentes</w:t>
      </w:r>
      <w:r w:rsidR="00540621" w:rsidRPr="0021481A">
        <w:rPr>
          <w:lang w:val="it-IT"/>
        </w:rPr>
        <w:t>. Et cetera ut supra.</w:t>
      </w:r>
    </w:p>
    <w:p w:rsidR="003612AE" w:rsidRPr="0021481A" w:rsidRDefault="003612AE" w:rsidP="00CD7320">
      <w:pPr>
        <w:rPr>
          <w:lang w:val="it-IT"/>
        </w:rPr>
      </w:pPr>
      <w:r w:rsidRPr="0021481A">
        <w:rPr>
          <w:rStyle w:val="Time1"/>
          <w:lang w:val="it-IT"/>
        </w:rPr>
        <w:t>Ad tertiam</w:t>
      </w:r>
      <w:r w:rsidR="00BF26B0" w:rsidRPr="0021481A">
        <w:rPr>
          <w:lang w:val="it-IT"/>
        </w:rPr>
        <w:t xml:space="preserve"> AN </w:t>
      </w:r>
      <w:r w:rsidR="00BF26B0" w:rsidRPr="0021481A">
        <w:rPr>
          <w:rStyle w:val="Incipit"/>
          <w:lang w:val="it-IT"/>
        </w:rPr>
        <w:t>Deduc me domine</w:t>
      </w:r>
      <w:r w:rsidR="00BF26B0" w:rsidRPr="0021481A">
        <w:rPr>
          <w:lang w:val="it-IT"/>
        </w:rPr>
        <w:t xml:space="preserve">. CP </w:t>
      </w:r>
      <w:r w:rsidR="00BF26B0" w:rsidRPr="0021481A">
        <w:rPr>
          <w:rStyle w:val="Incipit"/>
          <w:lang w:val="it-IT"/>
        </w:rPr>
        <w:t>Sana me domine</w:t>
      </w:r>
      <w:r w:rsidR="00BF26B0" w:rsidRPr="0021481A">
        <w:rPr>
          <w:lang w:val="it-IT"/>
        </w:rPr>
        <w:t xml:space="preserve">. </w:t>
      </w:r>
      <w:r w:rsidR="00BF26B0" w:rsidRPr="0021481A">
        <w:rPr>
          <w:lang w:val="da-DK"/>
        </w:rPr>
        <w:t xml:space="preserve">[KY] </w:t>
      </w:r>
      <w:r w:rsidR="00BF26B0" w:rsidRPr="0021481A">
        <w:rPr>
          <w:rStyle w:val="Incipit"/>
          <w:lang w:val="da-DK"/>
        </w:rPr>
        <w:t>Kyrie</w:t>
      </w:r>
      <w:r w:rsidR="00BF26B0" w:rsidRPr="0021481A">
        <w:rPr>
          <w:lang w:val="da-DK"/>
        </w:rPr>
        <w:t xml:space="preserve"> cum [PN] </w:t>
      </w:r>
      <w:r w:rsidR="00BF26B0" w:rsidRPr="0021481A">
        <w:rPr>
          <w:rStyle w:val="Incipit"/>
          <w:lang w:val="da-DK"/>
        </w:rPr>
        <w:t>Pater noster</w:t>
      </w:r>
      <w:r w:rsidR="00BF26B0" w:rsidRPr="0021481A">
        <w:rPr>
          <w:lang w:val="da-DK"/>
        </w:rPr>
        <w:t xml:space="preserve">. </w:t>
      </w:r>
      <w:r w:rsidR="00BF26B0" w:rsidRPr="0021481A">
        <w:rPr>
          <w:lang w:val="it-IT"/>
        </w:rPr>
        <w:t>Oratio de trinitate.</w:t>
      </w:r>
    </w:p>
    <w:p w:rsidR="00BF26B0" w:rsidRPr="0021481A" w:rsidRDefault="00BF26B0" w:rsidP="00CD7320">
      <w:pPr>
        <w:rPr>
          <w:lang w:val="pt-PT"/>
        </w:rPr>
      </w:pPr>
      <w:r w:rsidRPr="0021481A">
        <w:rPr>
          <w:rStyle w:val="Time1"/>
          <w:lang w:val="it-IT"/>
        </w:rPr>
        <w:t>Officium</w:t>
      </w:r>
      <w:r w:rsidRPr="0021481A">
        <w:rPr>
          <w:lang w:val="it-IT"/>
        </w:rPr>
        <w:t xml:space="preserve"> de sancta trinitate per totum sine [GL] </w:t>
      </w:r>
      <w:r w:rsidRPr="0021481A">
        <w:rPr>
          <w:rStyle w:val="Incipit"/>
          <w:lang w:val="it-IT"/>
        </w:rPr>
        <w:t>Gloria in excelsis</w:t>
      </w:r>
      <w:r w:rsidRPr="0021481A">
        <w:rPr>
          <w:lang w:val="it-IT"/>
        </w:rPr>
        <w:t xml:space="preserve">. </w:t>
      </w:r>
      <w:r w:rsidRPr="0021481A">
        <w:rPr>
          <w:lang w:val="pt-PT"/>
        </w:rPr>
        <w:t>Et sine sequentia.</w:t>
      </w:r>
    </w:p>
    <w:p w:rsidR="00BF26B0" w:rsidRPr="0021481A" w:rsidRDefault="00BF26B0" w:rsidP="00CD7320">
      <w:pPr>
        <w:rPr>
          <w:lang w:val="en-US"/>
        </w:rPr>
      </w:pPr>
      <w:r w:rsidRPr="0021481A">
        <w:rPr>
          <w:rStyle w:val="Time1"/>
          <w:lang w:val="pt-PT"/>
        </w:rPr>
        <w:t>Ad sextam</w:t>
      </w:r>
      <w:r w:rsidRPr="0021481A">
        <w:rPr>
          <w:lang w:val="pt-PT"/>
        </w:rPr>
        <w:t xml:space="preserve"> AN </w:t>
      </w:r>
      <w:r w:rsidRPr="0021481A">
        <w:rPr>
          <w:rStyle w:val="Incipit"/>
          <w:lang w:val="pt-PT"/>
        </w:rPr>
        <w:t>Adiuva me</w:t>
      </w:r>
      <w:r w:rsidRPr="0021481A">
        <w:rPr>
          <w:lang w:val="pt-PT"/>
        </w:rPr>
        <w:t xml:space="preserve">. CP </w:t>
      </w:r>
      <w:r w:rsidRPr="0021481A">
        <w:rPr>
          <w:rStyle w:val="Incipit"/>
          <w:lang w:val="pt-PT"/>
        </w:rPr>
        <w:t>Alter alterius</w:t>
      </w:r>
      <w:r w:rsidRPr="0021481A">
        <w:rPr>
          <w:lang w:val="pt-PT"/>
        </w:rPr>
        <w:t xml:space="preserve">. </w:t>
      </w:r>
      <w:r w:rsidRPr="0021481A">
        <w:rPr>
          <w:lang w:val="it-IT"/>
        </w:rPr>
        <w:t xml:space="preserve">RB </w:t>
      </w:r>
      <w:r w:rsidRPr="0021481A">
        <w:rPr>
          <w:rStyle w:val="Incipit"/>
          <w:lang w:val="it-IT"/>
        </w:rPr>
        <w:t>Benedicam domino in omni tempore</w:t>
      </w:r>
      <w:r w:rsidRPr="0021481A">
        <w:rPr>
          <w:lang w:val="it-IT"/>
        </w:rPr>
        <w:t xml:space="preserve">. </w:t>
      </w:r>
      <w:r w:rsidRPr="0021481A">
        <w:rPr>
          <w:lang w:val="en-US"/>
        </w:rPr>
        <w:t xml:space="preserve">RV </w:t>
      </w:r>
      <w:r w:rsidRPr="0021481A">
        <w:rPr>
          <w:rStyle w:val="Incipit"/>
          <w:lang w:val="en-US"/>
        </w:rPr>
        <w:t>Semper laus eius</w:t>
      </w:r>
      <w:r w:rsidRPr="0021481A">
        <w:rPr>
          <w:lang w:val="en-US"/>
        </w:rPr>
        <w:t xml:space="preserve">. VS </w:t>
      </w:r>
      <w:r w:rsidRPr="0021481A">
        <w:rPr>
          <w:rStyle w:val="Incipit"/>
          <w:lang w:val="en-US"/>
        </w:rPr>
        <w:t>Dominus regit</w:t>
      </w:r>
      <w:r w:rsidRPr="0021481A">
        <w:rPr>
          <w:lang w:val="en-US"/>
        </w:rPr>
        <w:t>.</w:t>
      </w:r>
    </w:p>
    <w:p w:rsidR="00BF26B0" w:rsidRPr="0021481A" w:rsidRDefault="00BF26B0" w:rsidP="00CD7320">
      <w:pPr>
        <w:rPr>
          <w:lang w:val="en-US"/>
        </w:rPr>
      </w:pPr>
      <w:r w:rsidRPr="0021481A">
        <w:rPr>
          <w:rStyle w:val="Time1"/>
          <w:lang w:val="en-US"/>
        </w:rPr>
        <w:lastRenderedPageBreak/>
        <w:t>Ad nonam</w:t>
      </w:r>
      <w:r w:rsidRPr="0021481A">
        <w:rPr>
          <w:lang w:val="en-US"/>
        </w:rPr>
        <w:t xml:space="preserve"> AN </w:t>
      </w:r>
      <w:r w:rsidRPr="0021481A">
        <w:rPr>
          <w:rStyle w:val="Incipit"/>
          <w:lang w:val="en-US"/>
        </w:rPr>
        <w:t>Aspice in me</w:t>
      </w:r>
      <w:r w:rsidRPr="0021481A">
        <w:rPr>
          <w:lang w:val="en-US"/>
        </w:rPr>
        <w:t xml:space="preserve">. CP </w:t>
      </w:r>
      <w:r w:rsidRPr="0021481A">
        <w:rPr>
          <w:rStyle w:val="Incipit"/>
          <w:lang w:val="en-US"/>
        </w:rPr>
        <w:t>Empti enim estis</w:t>
      </w:r>
      <w:r w:rsidRPr="0021481A">
        <w:rPr>
          <w:lang w:val="en-US"/>
        </w:rPr>
        <w:t xml:space="preserve">. RB </w:t>
      </w:r>
      <w:r w:rsidRPr="0021481A">
        <w:rPr>
          <w:rStyle w:val="Incipit"/>
          <w:lang w:val="en-US"/>
        </w:rPr>
        <w:t>Redime me domine</w:t>
      </w:r>
      <w:r w:rsidRPr="0021481A">
        <w:rPr>
          <w:lang w:val="en-US"/>
        </w:rPr>
        <w:t xml:space="preserve">. [KY] </w:t>
      </w:r>
      <w:r w:rsidRPr="0021481A">
        <w:rPr>
          <w:rStyle w:val="Incipit"/>
          <w:lang w:val="en-US"/>
        </w:rPr>
        <w:t>Kyrie</w:t>
      </w:r>
      <w:r w:rsidRPr="0021481A">
        <w:rPr>
          <w:lang w:val="en-US"/>
        </w:rPr>
        <w:t xml:space="preserve"> cum [PN] </w:t>
      </w:r>
      <w:r w:rsidRPr="0021481A">
        <w:rPr>
          <w:rStyle w:val="Incipit"/>
          <w:lang w:val="en-US"/>
        </w:rPr>
        <w:t>Pater noster</w:t>
      </w:r>
      <w:r w:rsidRPr="0021481A">
        <w:rPr>
          <w:lang w:val="en-US"/>
        </w:rPr>
        <w:t xml:space="preserve">. Oratio de sancta trinitate. </w:t>
      </w:r>
    </w:p>
    <w:p w:rsidR="00BF26B0" w:rsidRPr="0021481A" w:rsidRDefault="00BF26B0" w:rsidP="00CD7320">
      <w:pPr>
        <w:rPr>
          <w:lang w:val="en-US"/>
        </w:rPr>
      </w:pPr>
      <w:r w:rsidRPr="0021481A">
        <w:rPr>
          <w:lang w:val="en-US"/>
        </w:rPr>
        <w:t>Et sic (155ra) ordinabis cursus per totam ebdomadam, nisi in festis.</w:t>
      </w:r>
    </w:p>
    <w:p w:rsidR="00BF26B0" w:rsidRPr="0021481A" w:rsidRDefault="00BF26B0" w:rsidP="00CD7320">
      <w:pPr>
        <w:rPr>
          <w:lang w:val="pt-PT"/>
        </w:rPr>
      </w:pPr>
      <w:r w:rsidRPr="0021481A">
        <w:rPr>
          <w:rStyle w:val="Time1"/>
          <w:lang w:val="pt-PT"/>
        </w:rPr>
        <w:t>In secunda vespera</w:t>
      </w:r>
      <w:r w:rsidRPr="0021481A">
        <w:rPr>
          <w:lang w:val="pt-PT"/>
        </w:rPr>
        <w:t xml:space="preserve"> feriales psalmos. Capitulum et oratio de sancta trinitate. AM </w:t>
      </w:r>
      <w:r w:rsidRPr="0021481A">
        <w:rPr>
          <w:rStyle w:val="Incipit"/>
          <w:lang w:val="pt-PT"/>
        </w:rPr>
        <w:t>Te deum</w:t>
      </w:r>
      <w:r w:rsidRPr="0021481A">
        <w:rPr>
          <w:lang w:val="pt-PT"/>
        </w:rPr>
        <w:t>.</w:t>
      </w:r>
    </w:p>
    <w:p w:rsidR="00BF26B0" w:rsidRPr="0021481A" w:rsidRDefault="00BF26B0" w:rsidP="002553AF">
      <w:pPr>
        <w:pStyle w:val="Titolo1"/>
        <w:rPr>
          <w:lang w:val="pt-PT"/>
        </w:rPr>
      </w:pPr>
      <w:r w:rsidRPr="0021481A">
        <w:rPr>
          <w:lang w:val="pt-PT"/>
        </w:rPr>
        <w:t>FERTA QUARTA</w:t>
      </w:r>
    </w:p>
    <w:p w:rsidR="00BF26B0" w:rsidRPr="0021481A" w:rsidRDefault="00BF26B0" w:rsidP="00CD7320">
      <w:pPr>
        <w:rPr>
          <w:lang w:val="pt-PT"/>
        </w:rPr>
      </w:pPr>
      <w:r w:rsidRPr="00D61CF4">
        <w:rPr>
          <w:rStyle w:val="Time1"/>
        </w:rPr>
        <w:t>Ad matutinam</w:t>
      </w:r>
      <w:r w:rsidRPr="0021481A">
        <w:rPr>
          <w:lang w:val="de-AT"/>
        </w:rPr>
        <w:t xml:space="preserve"> INV </w:t>
      </w:r>
      <w:r w:rsidRPr="00A539FD">
        <w:rPr>
          <w:rStyle w:val="Incipit"/>
        </w:rPr>
        <w:t>Deum verum</w:t>
      </w:r>
      <w:r w:rsidRPr="0021481A">
        <w:rPr>
          <w:lang w:val="de-AT"/>
        </w:rPr>
        <w:t>.</w:t>
      </w:r>
      <w:r w:rsidR="00540621" w:rsidRPr="0021481A">
        <w:rPr>
          <w:lang w:val="de-AT"/>
        </w:rPr>
        <w:t xml:space="preserve"> PS </w:t>
      </w:r>
      <w:r w:rsidR="00540621" w:rsidRPr="00A539FD">
        <w:rPr>
          <w:rStyle w:val="Incipit"/>
        </w:rPr>
        <w:t>Venite exultemus</w:t>
      </w:r>
      <w:r w:rsidR="00540621" w:rsidRPr="0021481A">
        <w:rPr>
          <w:lang w:val="de-AT"/>
        </w:rPr>
        <w:t xml:space="preserve">. </w:t>
      </w:r>
      <w:r w:rsidR="00540621" w:rsidRPr="00455DA7">
        <w:rPr>
          <w:rStyle w:val="Time2"/>
        </w:rPr>
        <w:t>In nocturno</w:t>
      </w:r>
      <w:r w:rsidR="00540621" w:rsidRPr="0021481A">
        <w:rPr>
          <w:lang w:val="de-AT"/>
        </w:rPr>
        <w:t xml:space="preserve"> AN </w:t>
      </w:r>
      <w:r w:rsidR="00540621" w:rsidRPr="00A539FD">
        <w:rPr>
          <w:rStyle w:val="Incipit"/>
        </w:rPr>
        <w:t>Te invocamus</w:t>
      </w:r>
      <w:r w:rsidR="00540621" w:rsidRPr="0021481A">
        <w:rPr>
          <w:lang w:val="de-AT"/>
        </w:rPr>
        <w:t xml:space="preserve">. PS </w:t>
      </w:r>
      <w:r w:rsidR="00540621" w:rsidRPr="00A539FD">
        <w:rPr>
          <w:rStyle w:val="Incipit"/>
        </w:rPr>
        <w:t>Omnes gentes</w:t>
      </w:r>
      <w:r w:rsidR="00540621" w:rsidRPr="0021481A">
        <w:rPr>
          <w:lang w:val="de-AT"/>
        </w:rPr>
        <w:t xml:space="preserve">. AN </w:t>
      </w:r>
      <w:r w:rsidR="00540621" w:rsidRPr="00A539FD">
        <w:rPr>
          <w:rStyle w:val="Incipit"/>
        </w:rPr>
        <w:t>Spes nostra</w:t>
      </w:r>
      <w:r w:rsidR="00540621" w:rsidRPr="0021481A">
        <w:rPr>
          <w:lang w:val="de-AT"/>
        </w:rPr>
        <w:t xml:space="preserve">. PS </w:t>
      </w:r>
      <w:r w:rsidR="00540621" w:rsidRPr="00A539FD">
        <w:rPr>
          <w:rStyle w:val="Incipit"/>
        </w:rPr>
        <w:t>Magnus dominus</w:t>
      </w:r>
      <w:r w:rsidR="00540621" w:rsidRPr="0021481A">
        <w:rPr>
          <w:lang w:val="de-AT"/>
        </w:rPr>
        <w:t xml:space="preserve">. AN </w:t>
      </w:r>
      <w:r w:rsidR="00540621" w:rsidRPr="00A539FD">
        <w:rPr>
          <w:rStyle w:val="Incipit"/>
        </w:rPr>
        <w:t>Libera nos</w:t>
      </w:r>
      <w:r w:rsidR="00540621" w:rsidRPr="0021481A">
        <w:rPr>
          <w:lang w:val="de-AT"/>
        </w:rPr>
        <w:t xml:space="preserve">. </w:t>
      </w:r>
      <w:r w:rsidR="00540621" w:rsidRPr="0021481A">
        <w:rPr>
          <w:lang w:val="fr-FR"/>
        </w:rPr>
        <w:t xml:space="preserve">PS </w:t>
      </w:r>
      <w:r w:rsidR="00540621" w:rsidRPr="0021481A">
        <w:rPr>
          <w:rStyle w:val="Incipit"/>
          <w:lang w:val="fr-FR"/>
        </w:rPr>
        <w:t>Deus iudicium</w:t>
      </w:r>
      <w:r w:rsidR="00540621" w:rsidRPr="0021481A">
        <w:rPr>
          <w:lang w:val="fr-FR"/>
        </w:rPr>
        <w:t xml:space="preserve">. VS </w:t>
      </w:r>
      <w:r w:rsidR="00540621" w:rsidRPr="0021481A">
        <w:rPr>
          <w:rStyle w:val="Incipit"/>
          <w:lang w:val="fr-FR"/>
        </w:rPr>
        <w:t>Magnus dominus et magna virtus eius</w:t>
      </w:r>
      <w:r w:rsidR="00540621" w:rsidRPr="0021481A">
        <w:rPr>
          <w:lang w:val="fr-FR"/>
        </w:rPr>
        <w:t xml:space="preserve">. </w:t>
      </w:r>
      <w:r w:rsidR="00540621" w:rsidRPr="0021481A">
        <w:rPr>
          <w:lang w:val="pt-PT"/>
        </w:rPr>
        <w:t xml:space="preserve">Legenda require ut supra cum tribus responsoriis. RP </w:t>
      </w:r>
      <w:r w:rsidR="00540621" w:rsidRPr="0021481A">
        <w:rPr>
          <w:rStyle w:val="Incipit"/>
          <w:lang w:val="pt-PT"/>
        </w:rPr>
        <w:t>Magnus dominus</w:t>
      </w:r>
      <w:r w:rsidR="00540621" w:rsidRPr="0021481A">
        <w:rPr>
          <w:lang w:val="pt-PT"/>
        </w:rPr>
        <w:t>. RP</w:t>
      </w:r>
      <w:r w:rsidR="00E45DA2" w:rsidRPr="0021481A">
        <w:rPr>
          <w:lang w:val="pt-PT"/>
        </w:rPr>
        <w:t xml:space="preserve"> </w:t>
      </w:r>
      <w:r w:rsidR="00E45DA2" w:rsidRPr="0021481A">
        <w:rPr>
          <w:rStyle w:val="Incipit"/>
          <w:lang w:val="pt-PT"/>
        </w:rPr>
        <w:t>Gloria patri</w:t>
      </w:r>
      <w:r w:rsidR="00E45DA2" w:rsidRPr="0021481A">
        <w:rPr>
          <w:lang w:val="pt-PT"/>
        </w:rPr>
        <w:t xml:space="preserve">. RP </w:t>
      </w:r>
      <w:r w:rsidR="00E45DA2" w:rsidRPr="0021481A">
        <w:rPr>
          <w:rStyle w:val="Incipit"/>
          <w:lang w:val="pt-PT"/>
        </w:rPr>
        <w:t>Honor virtus</w:t>
      </w:r>
      <w:r w:rsidR="00E45DA2" w:rsidRPr="0021481A">
        <w:rPr>
          <w:lang w:val="pt-PT"/>
        </w:rPr>
        <w:t>.</w:t>
      </w:r>
    </w:p>
    <w:p w:rsidR="00E45DA2" w:rsidRPr="0021481A" w:rsidRDefault="00E45DA2" w:rsidP="00CD7320">
      <w:pPr>
        <w:rPr>
          <w:lang w:val="pt-PT"/>
        </w:rPr>
      </w:pPr>
      <w:r w:rsidRPr="0021481A">
        <w:rPr>
          <w:rStyle w:val="Time1"/>
          <w:lang w:val="pt-PT"/>
        </w:rPr>
        <w:t>Ad laudes</w:t>
      </w:r>
      <w:r w:rsidRPr="0021481A">
        <w:rPr>
          <w:lang w:val="pt-PT"/>
        </w:rPr>
        <w:t xml:space="preserve"> cantetur sola AN </w:t>
      </w:r>
      <w:r w:rsidRPr="0021481A">
        <w:rPr>
          <w:rStyle w:val="Incipit"/>
          <w:lang w:val="pt-PT"/>
        </w:rPr>
        <w:t>Gloria tibi trinitas</w:t>
      </w:r>
      <w:r w:rsidRPr="0021481A">
        <w:rPr>
          <w:lang w:val="pt-PT"/>
        </w:rPr>
        <w:t xml:space="preserve">. [KY] </w:t>
      </w:r>
      <w:r w:rsidRPr="0021481A">
        <w:rPr>
          <w:rStyle w:val="Incipit"/>
          <w:lang w:val="pt-PT"/>
        </w:rPr>
        <w:t>Kyrie</w:t>
      </w:r>
      <w:r w:rsidRPr="0021481A">
        <w:rPr>
          <w:lang w:val="pt-PT"/>
        </w:rPr>
        <w:t xml:space="preserve"> cum [PN] </w:t>
      </w:r>
      <w:r w:rsidRPr="0021481A">
        <w:rPr>
          <w:rStyle w:val="Incipit"/>
          <w:lang w:val="pt-PT"/>
        </w:rPr>
        <w:t>Pater noster</w:t>
      </w:r>
      <w:r w:rsidRPr="0021481A">
        <w:rPr>
          <w:lang w:val="pt-PT"/>
        </w:rPr>
        <w:t xml:space="preserve">. OR </w:t>
      </w:r>
      <w:r w:rsidRPr="0021481A">
        <w:rPr>
          <w:rStyle w:val="Incipit"/>
          <w:lang w:val="pt-PT"/>
        </w:rPr>
        <w:t>Omnipotens sempiterne deus</w:t>
      </w:r>
      <w:r w:rsidRPr="0021481A">
        <w:rPr>
          <w:lang w:val="pt-PT"/>
        </w:rPr>
        <w:t>. Deinde suffragia.</w:t>
      </w:r>
    </w:p>
    <w:p w:rsidR="00E45DA2" w:rsidRPr="0021481A" w:rsidRDefault="00E45DA2" w:rsidP="00CD7320">
      <w:pPr>
        <w:rPr>
          <w:lang w:val="pt-PT"/>
        </w:rPr>
      </w:pPr>
      <w:r w:rsidRPr="0021481A">
        <w:rPr>
          <w:rStyle w:val="Time1"/>
          <w:lang w:val="pt-PT"/>
        </w:rPr>
        <w:t>Ah horas</w:t>
      </w:r>
      <w:r w:rsidRPr="0021481A">
        <w:rPr>
          <w:lang w:val="pt-PT"/>
        </w:rPr>
        <w:t xml:space="preserve"> cantetur ut supra.</w:t>
      </w:r>
    </w:p>
    <w:p w:rsidR="00D61CF4" w:rsidRPr="0021481A" w:rsidRDefault="00E45DA2" w:rsidP="00CD7320">
      <w:pPr>
        <w:rPr>
          <w:lang w:val="it-IT"/>
        </w:rPr>
      </w:pPr>
      <w:r w:rsidRPr="0021481A">
        <w:rPr>
          <w:rStyle w:val="Time1"/>
          <w:lang w:val="it-IT"/>
        </w:rPr>
        <w:t>Officium</w:t>
      </w:r>
      <w:r w:rsidRPr="0021481A">
        <w:rPr>
          <w:lang w:val="it-IT"/>
        </w:rPr>
        <w:t xml:space="preserve"> per totum de sancta trinitate sine [GL] </w:t>
      </w:r>
      <w:r w:rsidRPr="0021481A">
        <w:rPr>
          <w:rStyle w:val="Incipit"/>
          <w:lang w:val="it-IT"/>
        </w:rPr>
        <w:t>Gloria in excelsis</w:t>
      </w:r>
      <w:r w:rsidRPr="0021481A">
        <w:rPr>
          <w:lang w:val="it-IT"/>
        </w:rPr>
        <w:t xml:space="preserve">. (155rb) Et sine sequentia. </w:t>
      </w:r>
    </w:p>
    <w:p w:rsidR="00E45DA2" w:rsidRPr="0021481A" w:rsidRDefault="00E45DA2" w:rsidP="00CD7320">
      <w:pPr>
        <w:rPr>
          <w:lang w:val="it-IT"/>
        </w:rPr>
      </w:pPr>
      <w:r w:rsidRPr="0021481A">
        <w:rPr>
          <w:rStyle w:val="Time1"/>
          <w:lang w:val="it-IT"/>
        </w:rPr>
        <w:t>In secunda vespera</w:t>
      </w:r>
      <w:r w:rsidRPr="0021481A">
        <w:rPr>
          <w:lang w:val="it-IT"/>
        </w:rPr>
        <w:t xml:space="preserve"> cantetur ut in priori nocte.</w:t>
      </w:r>
    </w:p>
    <w:p w:rsidR="00E45DA2" w:rsidRPr="0021481A" w:rsidRDefault="00E45DA2" w:rsidP="00D61CF4">
      <w:pPr>
        <w:pStyle w:val="Titolo1"/>
        <w:rPr>
          <w:lang w:val="it-IT"/>
        </w:rPr>
      </w:pPr>
      <w:r w:rsidRPr="0021481A">
        <w:rPr>
          <w:lang w:val="it-IT"/>
        </w:rPr>
        <w:t>KOMMENTAR</w:t>
      </w:r>
    </w:p>
    <w:p w:rsidR="00E45DA2" w:rsidRPr="0021481A" w:rsidRDefault="00E45DA2" w:rsidP="00CD7320">
      <w:pPr>
        <w:rPr>
          <w:lang w:val="it-IT"/>
        </w:rPr>
      </w:pPr>
      <w:r w:rsidRPr="0021481A">
        <w:rPr>
          <w:lang w:val="it-IT"/>
        </w:rPr>
        <w:t>Feria quinta omittimur propter sollemne festum corporis Christi, sed in matutinis et in vesperis habeatur memoria sanctae trinitatis cum antiphona et oratione. Et in missa cum oratione.</w:t>
      </w:r>
    </w:p>
    <w:p w:rsidR="00E45DA2" w:rsidRPr="0021481A" w:rsidRDefault="00E45DA2" w:rsidP="00D61CF4">
      <w:pPr>
        <w:pStyle w:val="Titolo1"/>
        <w:rPr>
          <w:lang w:val="it-IT"/>
        </w:rPr>
      </w:pPr>
      <w:r w:rsidRPr="0021481A">
        <w:rPr>
          <w:lang w:val="it-IT"/>
        </w:rPr>
        <w:t>IN FESTO CORPORIS DOMINI FERIA QU</w:t>
      </w:r>
      <w:r w:rsidR="0026407F" w:rsidRPr="0021481A">
        <w:rPr>
          <w:lang w:val="it-IT"/>
        </w:rPr>
        <w:t>%D::AR%$E::I$</w:t>
      </w:r>
      <w:r w:rsidRPr="0021481A">
        <w:rPr>
          <w:lang w:val="it-IT"/>
        </w:rPr>
        <w:t>NTA</w:t>
      </w:r>
      <w:r w:rsidR="009015E1" w:rsidRPr="0021481A">
        <w:rPr>
          <w:lang w:val="it-IT"/>
        </w:rPr>
        <w:t xml:space="preserve"> |</w:t>
      </w:r>
      <w:r w:rsidR="000C417D" w:rsidRPr="0021481A">
        <w:rPr>
          <w:lang w:val="it-IT"/>
        </w:rPr>
        <w:t>I:: Ausgebbes</w:t>
      </w:r>
      <w:r w:rsidR="006C3C4D" w:rsidRPr="0021481A">
        <w:rPr>
          <w:lang w:val="it-IT"/>
        </w:rPr>
        <w:t>s</w:t>
      </w:r>
      <w:r w:rsidR="000C417D" w:rsidRPr="0021481A">
        <w:rPr>
          <w:lang w:val="it-IT"/>
        </w:rPr>
        <w:t>ert von QUITA</w:t>
      </w:r>
      <w:r w:rsidR="009015E1" w:rsidRPr="0021481A">
        <w:rPr>
          <w:lang w:val="it-IT"/>
        </w:rPr>
        <w:t>|</w:t>
      </w:r>
    </w:p>
    <w:p w:rsidR="00E45DA2" w:rsidRPr="0021481A" w:rsidRDefault="00E45DA2" w:rsidP="00CD7320">
      <w:pPr>
        <w:rPr>
          <w:lang w:val="pt-PT"/>
        </w:rPr>
      </w:pPr>
      <w:r w:rsidRPr="0021481A">
        <w:rPr>
          <w:rStyle w:val="Time1"/>
          <w:lang w:val="en-US"/>
        </w:rPr>
        <w:t>Ad vesperas</w:t>
      </w:r>
      <w:r w:rsidRPr="0021481A">
        <w:rPr>
          <w:lang w:val="en-US"/>
        </w:rPr>
        <w:t xml:space="preserve"> </w:t>
      </w:r>
      <w:r w:rsidR="00D61CF4" w:rsidRPr="0021481A">
        <w:rPr>
          <w:lang w:val="en-US"/>
        </w:rPr>
        <w:t xml:space="preserve">AN </w:t>
      </w:r>
      <w:r w:rsidR="00D61CF4" w:rsidRPr="0021481A">
        <w:rPr>
          <w:rStyle w:val="Incipit"/>
          <w:lang w:val="en-US"/>
        </w:rPr>
        <w:t>Sacerdos in aeternum</w:t>
      </w:r>
      <w:r w:rsidR="00D61CF4" w:rsidRPr="0021481A">
        <w:rPr>
          <w:lang w:val="en-US"/>
        </w:rPr>
        <w:t>.</w:t>
      </w:r>
      <w:r w:rsidR="000C417D" w:rsidRPr="0021481A">
        <w:rPr>
          <w:lang w:val="en-US"/>
        </w:rPr>
        <w:t xml:space="preserve"> PS </w:t>
      </w:r>
      <w:r w:rsidR="000C417D" w:rsidRPr="0021481A">
        <w:rPr>
          <w:rStyle w:val="Incipit"/>
          <w:lang w:val="en-US"/>
        </w:rPr>
        <w:t>Dixit dominus</w:t>
      </w:r>
      <w:r w:rsidR="000C417D" w:rsidRPr="0021481A">
        <w:rPr>
          <w:lang w:val="en-US"/>
        </w:rPr>
        <w:t xml:space="preserve">. AN </w:t>
      </w:r>
      <w:r w:rsidR="000C417D" w:rsidRPr="0021481A">
        <w:rPr>
          <w:rStyle w:val="Incipit"/>
          <w:lang w:val="en-US"/>
        </w:rPr>
        <w:t>Miserator dominus</w:t>
      </w:r>
      <w:r w:rsidR="000C417D" w:rsidRPr="0021481A">
        <w:rPr>
          <w:lang w:val="en-US"/>
        </w:rPr>
        <w:t xml:space="preserve">. PS </w:t>
      </w:r>
      <w:r w:rsidR="000C417D" w:rsidRPr="0021481A">
        <w:rPr>
          <w:rStyle w:val="Incipit"/>
          <w:lang w:val="en-US"/>
        </w:rPr>
        <w:t>Confitebor</w:t>
      </w:r>
      <w:r w:rsidR="000C417D" w:rsidRPr="0021481A">
        <w:rPr>
          <w:lang w:val="en-US"/>
        </w:rPr>
        <w:t xml:space="preserve">. AN </w:t>
      </w:r>
      <w:r w:rsidR="000C417D" w:rsidRPr="0021481A">
        <w:rPr>
          <w:rStyle w:val="Incipit"/>
          <w:lang w:val="en-US"/>
        </w:rPr>
        <w:t>Calicem</w:t>
      </w:r>
      <w:r w:rsidR="000C417D" w:rsidRPr="0021481A">
        <w:rPr>
          <w:lang w:val="en-US"/>
        </w:rPr>
        <w:t xml:space="preserve">. PS </w:t>
      </w:r>
      <w:r w:rsidR="000C417D" w:rsidRPr="0021481A">
        <w:rPr>
          <w:rStyle w:val="Incipit"/>
          <w:lang w:val="en-US"/>
        </w:rPr>
        <w:t>Credidi propter</w:t>
      </w:r>
      <w:r w:rsidR="000C417D" w:rsidRPr="0021481A">
        <w:rPr>
          <w:lang w:val="en-US"/>
        </w:rPr>
        <w:t xml:space="preserve">. AN </w:t>
      </w:r>
      <w:r w:rsidR="000C417D" w:rsidRPr="0021481A">
        <w:rPr>
          <w:rStyle w:val="Incipit"/>
          <w:lang w:val="en-US"/>
        </w:rPr>
        <w:t>Sicut novellae</w:t>
      </w:r>
      <w:r w:rsidR="000C417D" w:rsidRPr="0021481A">
        <w:rPr>
          <w:lang w:val="en-US"/>
        </w:rPr>
        <w:t xml:space="preserve">. PS </w:t>
      </w:r>
      <w:r w:rsidR="000C417D" w:rsidRPr="0021481A">
        <w:rPr>
          <w:rStyle w:val="Incipit"/>
          <w:lang w:val="en-US"/>
        </w:rPr>
        <w:t>Beati omnes</w:t>
      </w:r>
      <w:r w:rsidR="000C417D" w:rsidRPr="0021481A">
        <w:rPr>
          <w:lang w:val="en-US"/>
        </w:rPr>
        <w:t xml:space="preserve">. AN </w:t>
      </w:r>
      <w:r w:rsidR="000C417D" w:rsidRPr="0021481A">
        <w:rPr>
          <w:rStyle w:val="Incipit"/>
          <w:lang w:val="en-US"/>
        </w:rPr>
        <w:t>Qui pacem</w:t>
      </w:r>
      <w:r w:rsidR="000C417D" w:rsidRPr="0021481A">
        <w:rPr>
          <w:lang w:val="en-US"/>
        </w:rPr>
        <w:t xml:space="preserve">. PS </w:t>
      </w:r>
      <w:r w:rsidR="000C417D" w:rsidRPr="0021481A">
        <w:rPr>
          <w:rStyle w:val="Incipit"/>
          <w:lang w:val="en-US"/>
        </w:rPr>
        <w:t>Lauda Hierusalem</w:t>
      </w:r>
      <w:r w:rsidR="000C417D" w:rsidRPr="0021481A">
        <w:rPr>
          <w:lang w:val="en-US"/>
        </w:rPr>
        <w:t xml:space="preserve">. CP </w:t>
      </w:r>
      <w:r w:rsidR="000C417D" w:rsidRPr="0021481A">
        <w:rPr>
          <w:rStyle w:val="Incipit"/>
          <w:lang w:val="en-US"/>
        </w:rPr>
        <w:t>Ego accepi a domino</w:t>
      </w:r>
      <w:r w:rsidR="0026407F" w:rsidRPr="0021481A">
        <w:rPr>
          <w:lang w:val="en-US"/>
        </w:rPr>
        <w:t xml:space="preserve">. </w:t>
      </w:r>
      <w:r w:rsidR="0026407F" w:rsidRPr="0021481A">
        <w:rPr>
          <w:lang w:val="pt-PT"/>
        </w:rPr>
        <w:t xml:space="preserve">RP </w:t>
      </w:r>
      <w:r w:rsidR="0026407F" w:rsidRPr="0021481A">
        <w:rPr>
          <w:rStyle w:val="Incipit"/>
          <w:lang w:val="pt-PT"/>
        </w:rPr>
        <w:t>Homo quidam</w:t>
      </w:r>
      <w:r w:rsidR="0026407F" w:rsidRPr="0021481A">
        <w:rPr>
          <w:lang w:val="pt-PT"/>
        </w:rPr>
        <w:t xml:space="preserve">. HY </w:t>
      </w:r>
      <w:r w:rsidR="0026407F" w:rsidRPr="0021481A">
        <w:rPr>
          <w:rStyle w:val="Incipit"/>
          <w:lang w:val="pt-PT"/>
        </w:rPr>
        <w:t>Pange lingua</w:t>
      </w:r>
      <w:r w:rsidR="0026407F" w:rsidRPr="0021481A">
        <w:rPr>
          <w:lang w:val="pt-PT"/>
        </w:rPr>
        <w:t xml:space="preserve">. VS </w:t>
      </w:r>
      <w:r w:rsidR="0026407F" w:rsidRPr="0021481A">
        <w:rPr>
          <w:rStyle w:val="Incipit"/>
          <w:lang w:val="pt-PT"/>
        </w:rPr>
        <w:t>Panem de ca</w:t>
      </w:r>
      <w:r w:rsidR="00D007C5" w:rsidRPr="0021481A">
        <w:rPr>
          <w:rStyle w:val="Incipit"/>
          <w:lang w:val="pt-PT"/>
        </w:rPr>
        <w:t>e</w:t>
      </w:r>
      <w:r w:rsidR="0026407F" w:rsidRPr="0021481A">
        <w:rPr>
          <w:rStyle w:val="Incipit"/>
          <w:lang w:val="pt-PT"/>
        </w:rPr>
        <w:t>lo dedisti</w:t>
      </w:r>
      <w:r w:rsidR="0026407F" w:rsidRPr="0021481A">
        <w:rPr>
          <w:lang w:val="pt-PT"/>
        </w:rPr>
        <w:t xml:space="preserve">. AM </w:t>
      </w:r>
      <w:r w:rsidR="0026407F" w:rsidRPr="0021481A">
        <w:rPr>
          <w:rStyle w:val="Incipit"/>
          <w:lang w:val="pt-PT"/>
        </w:rPr>
        <w:t>O quam suavis est</w:t>
      </w:r>
      <w:r w:rsidR="0026407F" w:rsidRPr="0021481A">
        <w:rPr>
          <w:lang w:val="pt-PT"/>
        </w:rPr>
        <w:t xml:space="preserve">. OR </w:t>
      </w:r>
      <w:r w:rsidR="0026407F" w:rsidRPr="0021481A">
        <w:rPr>
          <w:rStyle w:val="Incipit"/>
          <w:lang w:val="pt-PT"/>
        </w:rPr>
        <w:t>(155va) Deus qui nobis in sacramento</w:t>
      </w:r>
      <w:r w:rsidR="0026407F" w:rsidRPr="0021481A">
        <w:rPr>
          <w:lang w:val="pt-PT"/>
        </w:rPr>
        <w:t xml:space="preserve">. Deinde AC </w:t>
      </w:r>
      <w:r w:rsidR="0026407F" w:rsidRPr="0021481A">
        <w:rPr>
          <w:rStyle w:val="Incipit"/>
          <w:lang w:val="pt-PT"/>
        </w:rPr>
        <w:t>Te deum</w:t>
      </w:r>
      <w:r w:rsidR="0026407F" w:rsidRPr="0021481A">
        <w:rPr>
          <w:lang w:val="pt-PT"/>
        </w:rPr>
        <w:t>. Et oratio de sancta trinitate.</w:t>
      </w:r>
    </w:p>
    <w:p w:rsidR="0026407F" w:rsidRPr="0021481A" w:rsidRDefault="0026407F" w:rsidP="00CD7320">
      <w:pPr>
        <w:rPr>
          <w:lang w:val="pt-PT"/>
        </w:rPr>
      </w:pPr>
      <w:r w:rsidRPr="0021481A">
        <w:rPr>
          <w:rStyle w:val="Time1"/>
          <w:lang w:val="pt-PT"/>
        </w:rPr>
        <w:t>Ad completorium</w:t>
      </w:r>
      <w:r w:rsidRPr="0021481A">
        <w:rPr>
          <w:lang w:val="pt-PT"/>
        </w:rPr>
        <w:t xml:space="preserve"> HY </w:t>
      </w:r>
      <w:r w:rsidRPr="0021481A">
        <w:rPr>
          <w:rStyle w:val="Incipit"/>
          <w:lang w:val="pt-PT"/>
        </w:rPr>
        <w:t>Verbum supernum</w:t>
      </w:r>
      <w:r w:rsidRPr="0021481A">
        <w:rPr>
          <w:lang w:val="pt-PT"/>
        </w:rPr>
        <w:t xml:space="preserve">. CP </w:t>
      </w:r>
      <w:r w:rsidRPr="0021481A">
        <w:rPr>
          <w:rStyle w:val="Incipit"/>
          <w:lang w:val="pt-PT"/>
        </w:rPr>
        <w:t>Unus panis</w:t>
      </w:r>
      <w:r w:rsidRPr="0021481A">
        <w:rPr>
          <w:lang w:val="pt-PT"/>
        </w:rPr>
        <w:t xml:space="preserve">. VS </w:t>
      </w:r>
      <w:r w:rsidRPr="0021481A">
        <w:rPr>
          <w:rStyle w:val="Incipit"/>
          <w:lang w:val="pt-PT"/>
        </w:rPr>
        <w:t>Panis quem ego</w:t>
      </w:r>
      <w:r w:rsidRPr="0021481A">
        <w:rPr>
          <w:lang w:val="pt-PT"/>
        </w:rPr>
        <w:t xml:space="preserve">. </w:t>
      </w:r>
      <w:r w:rsidRPr="0021481A">
        <w:rPr>
          <w:lang w:val="it-IT"/>
        </w:rPr>
        <w:t xml:space="preserve">AD </w:t>
      </w:r>
      <w:r w:rsidRPr="0021481A">
        <w:rPr>
          <w:rStyle w:val="Incipit"/>
          <w:lang w:val="it-IT"/>
        </w:rPr>
        <w:t>O panis</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[CD] </w:t>
      </w:r>
      <w:r w:rsidRPr="0021481A">
        <w:rPr>
          <w:rStyle w:val="Incipit"/>
          <w:lang w:val="it-IT"/>
        </w:rPr>
        <w:t>Credo in deum</w:t>
      </w:r>
      <w:r w:rsidRPr="0021481A">
        <w:rPr>
          <w:lang w:val="it-IT"/>
        </w:rPr>
        <w:t xml:space="preserve">. </w:t>
      </w:r>
      <w:r w:rsidRPr="0021481A">
        <w:rPr>
          <w:lang w:val="pt-PT"/>
        </w:rPr>
        <w:t xml:space="preserve">Preces non dicantur. OR </w:t>
      </w:r>
      <w:r w:rsidRPr="0021481A">
        <w:rPr>
          <w:rStyle w:val="Incipit"/>
          <w:lang w:val="pt-PT"/>
        </w:rPr>
        <w:t>Visita quaesumus domine</w:t>
      </w:r>
      <w:r w:rsidRPr="0021481A">
        <w:rPr>
          <w:lang w:val="pt-PT"/>
        </w:rPr>
        <w:t>.</w:t>
      </w:r>
    </w:p>
    <w:p w:rsidR="0026407F" w:rsidRPr="0021481A" w:rsidRDefault="0026407F" w:rsidP="00CD7320">
      <w:pPr>
        <w:rPr>
          <w:lang w:val="pt-PT"/>
        </w:rPr>
      </w:pPr>
      <w:r w:rsidRPr="0021481A">
        <w:rPr>
          <w:rStyle w:val="Time1"/>
          <w:lang w:val="pt-PT"/>
        </w:rPr>
        <w:t>Ad matutinam</w:t>
      </w:r>
      <w:r w:rsidRPr="0021481A">
        <w:rPr>
          <w:lang w:val="pt-PT"/>
        </w:rPr>
        <w:t xml:space="preserve"> INV </w:t>
      </w:r>
      <w:r w:rsidRPr="0021481A">
        <w:rPr>
          <w:rStyle w:val="Incipit"/>
          <w:lang w:val="pt-PT"/>
        </w:rPr>
        <w:t>Christum regem adoremus</w:t>
      </w:r>
      <w:r w:rsidRPr="0021481A">
        <w:rPr>
          <w:lang w:val="pt-PT"/>
        </w:rPr>
        <w:t xml:space="preserve">. PS </w:t>
      </w:r>
      <w:r w:rsidRPr="0021481A">
        <w:rPr>
          <w:rStyle w:val="Incipit"/>
          <w:lang w:val="pt-PT"/>
        </w:rPr>
        <w:t>Venite exultemus</w:t>
      </w:r>
      <w:r w:rsidRPr="0021481A">
        <w:rPr>
          <w:lang w:val="pt-PT"/>
        </w:rPr>
        <w:t>.</w:t>
      </w:r>
    </w:p>
    <w:p w:rsidR="0026407F" w:rsidRPr="0021481A" w:rsidRDefault="0026407F" w:rsidP="00CD7320">
      <w:pPr>
        <w:rPr>
          <w:lang w:val="pt-PT"/>
        </w:rPr>
      </w:pPr>
      <w:r w:rsidRPr="0021481A">
        <w:rPr>
          <w:rStyle w:val="Time2"/>
          <w:lang w:val="pt-PT"/>
        </w:rPr>
        <w:t>In primo nocturno</w:t>
      </w:r>
      <w:r w:rsidRPr="0021481A">
        <w:rPr>
          <w:lang w:val="pt-PT"/>
        </w:rPr>
        <w:t xml:space="preserve"> AN </w:t>
      </w:r>
      <w:r w:rsidRPr="0021481A">
        <w:rPr>
          <w:rStyle w:val="Incipit"/>
          <w:lang w:val="pt-PT"/>
        </w:rPr>
        <w:t>Fructum salutiferum</w:t>
      </w:r>
      <w:r w:rsidRPr="0021481A">
        <w:rPr>
          <w:lang w:val="pt-PT"/>
        </w:rPr>
        <w:t xml:space="preserve">. PS </w:t>
      </w:r>
      <w:r w:rsidR="00FD7E26" w:rsidRPr="0021481A">
        <w:rPr>
          <w:rStyle w:val="Incipit"/>
          <w:lang w:val="pt-PT"/>
        </w:rPr>
        <w:t>B</w:t>
      </w:r>
      <w:r w:rsidRPr="0021481A">
        <w:rPr>
          <w:rStyle w:val="Incipit"/>
          <w:lang w:val="pt-PT"/>
        </w:rPr>
        <w:t>eatus vir</w:t>
      </w:r>
      <w:r w:rsidRPr="0021481A">
        <w:rPr>
          <w:lang w:val="pt-PT"/>
        </w:rPr>
        <w:t xml:space="preserve">. AN </w:t>
      </w:r>
      <w:r w:rsidRPr="0021481A">
        <w:rPr>
          <w:rStyle w:val="Incipit"/>
          <w:lang w:val="pt-PT"/>
        </w:rPr>
        <w:t>A fructu frumenti</w:t>
      </w:r>
      <w:r w:rsidRPr="0021481A">
        <w:rPr>
          <w:lang w:val="pt-PT"/>
        </w:rPr>
        <w:t xml:space="preserve">. PS </w:t>
      </w:r>
      <w:r w:rsidRPr="0021481A">
        <w:rPr>
          <w:rStyle w:val="Incipit"/>
          <w:lang w:val="pt-PT"/>
        </w:rPr>
        <w:t>Cum invocarem</w:t>
      </w:r>
      <w:r w:rsidRPr="0021481A">
        <w:rPr>
          <w:lang w:val="pt-PT"/>
        </w:rPr>
        <w:t>.</w:t>
      </w:r>
      <w:r w:rsidR="00AE10F7" w:rsidRPr="0021481A">
        <w:rPr>
          <w:lang w:val="pt-PT"/>
        </w:rPr>
        <w:t xml:space="preserve"> AN </w:t>
      </w:r>
      <w:r w:rsidR="00AE10F7" w:rsidRPr="0021481A">
        <w:rPr>
          <w:rStyle w:val="Incipit"/>
          <w:lang w:val="pt-PT"/>
        </w:rPr>
        <w:t>In communione calicis</w:t>
      </w:r>
      <w:r w:rsidR="00AE10F7" w:rsidRPr="0021481A">
        <w:rPr>
          <w:lang w:val="pt-PT"/>
        </w:rPr>
        <w:t xml:space="preserve">. PS </w:t>
      </w:r>
      <w:r w:rsidR="00AE10F7" w:rsidRPr="0021481A">
        <w:rPr>
          <w:rStyle w:val="Incipit"/>
          <w:lang w:val="pt-PT"/>
        </w:rPr>
        <w:t>Conserva me domine</w:t>
      </w:r>
      <w:r w:rsidR="00AE10F7" w:rsidRPr="0021481A">
        <w:rPr>
          <w:lang w:val="pt-PT"/>
        </w:rPr>
        <w:t xml:space="preserve">. VS </w:t>
      </w:r>
      <w:r w:rsidR="00AE10F7" w:rsidRPr="0021481A">
        <w:rPr>
          <w:rStyle w:val="Incipit"/>
          <w:lang w:val="pt-PT"/>
        </w:rPr>
        <w:t>Panem de caelo</w:t>
      </w:r>
      <w:r w:rsidR="00AE10F7" w:rsidRPr="0021481A">
        <w:rPr>
          <w:lang w:val="pt-PT"/>
        </w:rPr>
        <w:t xml:space="preserve">. Legitur LS </w:t>
      </w:r>
      <w:r w:rsidR="00AE10F7" w:rsidRPr="0021481A">
        <w:rPr>
          <w:rStyle w:val="Incipit"/>
          <w:lang w:val="pt-PT"/>
        </w:rPr>
        <w:t>Immensa divinae largitatis beneficia</w:t>
      </w:r>
      <w:r w:rsidR="00AE10F7" w:rsidRPr="0021481A">
        <w:rPr>
          <w:lang w:val="pt-PT"/>
        </w:rPr>
        <w:t xml:space="preserve"> cum propria historia. RP </w:t>
      </w:r>
      <w:r w:rsidR="00AE10F7" w:rsidRPr="0021481A">
        <w:rPr>
          <w:rStyle w:val="Incipit"/>
          <w:lang w:val="pt-PT"/>
        </w:rPr>
        <w:t>Immolabitur aedum</w:t>
      </w:r>
      <w:r w:rsidR="00AE10F7" w:rsidRPr="0021481A">
        <w:rPr>
          <w:lang w:val="pt-PT"/>
        </w:rPr>
        <w:t xml:space="preserve">. </w:t>
      </w:r>
      <w:r w:rsidR="00FD7E26" w:rsidRPr="0021481A">
        <w:rPr>
          <w:lang w:val="pt-PT"/>
        </w:rPr>
        <w:t xml:space="preserve">RP </w:t>
      </w:r>
      <w:r w:rsidR="00FD7E26" w:rsidRPr="0021481A">
        <w:rPr>
          <w:rStyle w:val="Incipit"/>
          <w:lang w:val="pt-PT"/>
        </w:rPr>
        <w:t>Comedetis</w:t>
      </w:r>
      <w:r w:rsidR="00FD7E26" w:rsidRPr="0021481A">
        <w:rPr>
          <w:lang w:val="pt-PT"/>
        </w:rPr>
        <w:t xml:space="preserve">. </w:t>
      </w:r>
      <w:r w:rsidR="00AE10F7" w:rsidRPr="0021481A">
        <w:rPr>
          <w:lang w:val="pt-PT"/>
        </w:rPr>
        <w:t>RP</w:t>
      </w:r>
      <w:r w:rsidR="006843EC" w:rsidRPr="0021481A">
        <w:rPr>
          <w:lang w:val="pt-PT"/>
        </w:rPr>
        <w:t xml:space="preserve"> </w:t>
      </w:r>
      <w:r w:rsidR="006843EC" w:rsidRPr="0021481A">
        <w:rPr>
          <w:rStyle w:val="Incipit"/>
          <w:lang w:val="pt-PT"/>
        </w:rPr>
        <w:t>Respexit</w:t>
      </w:r>
      <w:r w:rsidR="006843EC" w:rsidRPr="0021481A">
        <w:rPr>
          <w:lang w:val="pt-PT"/>
        </w:rPr>
        <w:t>.</w:t>
      </w:r>
    </w:p>
    <w:p w:rsidR="006843EC" w:rsidRPr="0021481A" w:rsidRDefault="006843EC" w:rsidP="00CD7320">
      <w:pPr>
        <w:rPr>
          <w:lang w:val="en-US"/>
        </w:rPr>
      </w:pPr>
      <w:r w:rsidRPr="0021481A">
        <w:rPr>
          <w:lang w:val="pt-PT"/>
        </w:rPr>
        <w:lastRenderedPageBreak/>
        <w:t xml:space="preserve">(155vb) </w:t>
      </w:r>
      <w:r w:rsidRPr="0021481A">
        <w:rPr>
          <w:rStyle w:val="Time2"/>
          <w:lang w:val="pt-PT"/>
        </w:rPr>
        <w:t>In secundo nocturno</w:t>
      </w:r>
      <w:r w:rsidRPr="0021481A">
        <w:rPr>
          <w:lang w:val="pt-PT"/>
        </w:rPr>
        <w:t xml:space="preserve"> AN </w:t>
      </w:r>
      <w:r w:rsidRPr="0021481A">
        <w:rPr>
          <w:rStyle w:val="Incipit"/>
          <w:lang w:val="pt-PT"/>
        </w:rPr>
        <w:t>Memor sit dominus</w:t>
      </w:r>
      <w:r w:rsidRPr="0021481A">
        <w:rPr>
          <w:lang w:val="pt-PT"/>
        </w:rPr>
        <w:t xml:space="preserve">. PS </w:t>
      </w:r>
      <w:r w:rsidRPr="0021481A">
        <w:rPr>
          <w:rStyle w:val="Incipit"/>
          <w:lang w:val="pt-PT"/>
        </w:rPr>
        <w:t>Exaudiat te deus</w:t>
      </w:r>
      <w:r w:rsidRPr="0021481A">
        <w:rPr>
          <w:lang w:val="pt-PT"/>
        </w:rPr>
        <w:t xml:space="preserve">. AN </w:t>
      </w:r>
      <w:r w:rsidRPr="0021481A">
        <w:rPr>
          <w:rStyle w:val="Incipit"/>
          <w:lang w:val="pt-PT"/>
        </w:rPr>
        <w:t>|Parator::Paratur| nobis</w:t>
      </w:r>
      <w:r w:rsidRPr="0021481A">
        <w:rPr>
          <w:lang w:val="pt-PT"/>
        </w:rPr>
        <w:t xml:space="preserve">. PS </w:t>
      </w:r>
      <w:r w:rsidRPr="0021481A">
        <w:rPr>
          <w:rStyle w:val="Incipit"/>
          <w:lang w:val="pt-PT"/>
        </w:rPr>
        <w:t>Dominus regit</w:t>
      </w:r>
      <w:r w:rsidRPr="0021481A">
        <w:rPr>
          <w:lang w:val="pt-PT"/>
        </w:rPr>
        <w:t xml:space="preserve">. AN </w:t>
      </w:r>
      <w:r w:rsidRPr="0021481A">
        <w:rPr>
          <w:rStyle w:val="Incipit"/>
          <w:lang w:val="pt-PT"/>
        </w:rPr>
        <w:t>In voce exultationis</w:t>
      </w:r>
      <w:r w:rsidRPr="0021481A">
        <w:rPr>
          <w:lang w:val="pt-PT"/>
        </w:rPr>
        <w:t xml:space="preserve">. PS </w:t>
      </w:r>
      <w:r w:rsidRPr="0021481A">
        <w:rPr>
          <w:rStyle w:val="Incipit"/>
          <w:lang w:val="pt-PT"/>
        </w:rPr>
        <w:t>Quemadmodum</w:t>
      </w:r>
      <w:r w:rsidRPr="0021481A">
        <w:rPr>
          <w:lang w:val="pt-PT"/>
        </w:rPr>
        <w:t xml:space="preserve">. VS </w:t>
      </w:r>
      <w:r w:rsidRPr="0021481A">
        <w:rPr>
          <w:rStyle w:val="Incipit"/>
          <w:lang w:val="pt-PT"/>
        </w:rPr>
        <w:t>Panem angelorum manducavit homo</w:t>
      </w:r>
      <w:r w:rsidRPr="0021481A">
        <w:rPr>
          <w:lang w:val="pt-PT"/>
        </w:rPr>
        <w:t xml:space="preserve">. Legitur sermo qui supra. </w:t>
      </w:r>
      <w:r w:rsidRPr="0021481A">
        <w:rPr>
          <w:lang w:val="en-US"/>
        </w:rPr>
        <w:t xml:space="preserve">RP </w:t>
      </w:r>
      <w:r w:rsidRPr="0021481A">
        <w:rPr>
          <w:rStyle w:val="Incipit"/>
          <w:lang w:val="en-US"/>
        </w:rPr>
        <w:t>Panis quem ego</w:t>
      </w:r>
      <w:r w:rsidRPr="0021481A">
        <w:rPr>
          <w:lang w:val="en-US"/>
        </w:rPr>
        <w:t xml:space="preserve">. RP </w:t>
      </w:r>
      <w:r w:rsidRPr="0021481A">
        <w:rPr>
          <w:rStyle w:val="Incipit"/>
          <w:lang w:val="en-US"/>
        </w:rPr>
        <w:t>Cenantibus</w:t>
      </w:r>
      <w:r w:rsidRPr="0021481A">
        <w:rPr>
          <w:lang w:val="en-US"/>
        </w:rPr>
        <w:t xml:space="preserve">. RP </w:t>
      </w:r>
      <w:r w:rsidRPr="0021481A">
        <w:rPr>
          <w:rStyle w:val="Incipit"/>
          <w:lang w:val="en-US"/>
        </w:rPr>
        <w:t>Accepit Iesus</w:t>
      </w:r>
      <w:r w:rsidRPr="0021481A">
        <w:rPr>
          <w:lang w:val="en-US"/>
        </w:rPr>
        <w:t>.</w:t>
      </w:r>
    </w:p>
    <w:p w:rsidR="006843EC" w:rsidRPr="0021481A" w:rsidRDefault="006843EC" w:rsidP="00CD7320">
      <w:pPr>
        <w:rPr>
          <w:lang w:val="pt-PT"/>
        </w:rPr>
      </w:pPr>
      <w:r w:rsidRPr="0021481A">
        <w:rPr>
          <w:rStyle w:val="Time2"/>
          <w:lang w:val="en-US"/>
        </w:rPr>
        <w:t>In tertio nocturno</w:t>
      </w:r>
      <w:r w:rsidRPr="0021481A">
        <w:rPr>
          <w:lang w:val="en-US"/>
        </w:rPr>
        <w:t xml:space="preserve"> AN </w:t>
      </w:r>
      <w:r w:rsidRPr="0021481A">
        <w:rPr>
          <w:rStyle w:val="Incipit"/>
          <w:lang w:val="en-US"/>
        </w:rPr>
        <w:t>Introibo</w:t>
      </w:r>
      <w:r w:rsidRPr="0021481A">
        <w:rPr>
          <w:lang w:val="en-US"/>
        </w:rPr>
        <w:t xml:space="preserve">. </w:t>
      </w:r>
      <w:r w:rsidRPr="0021481A">
        <w:rPr>
          <w:lang w:val="fr-FR"/>
        </w:rPr>
        <w:t xml:space="preserve">PS </w:t>
      </w:r>
      <w:r w:rsidRPr="0021481A">
        <w:rPr>
          <w:rStyle w:val="Incipit"/>
          <w:lang w:val="fr-FR"/>
        </w:rPr>
        <w:t>Iudica me deus et discerne</w:t>
      </w:r>
      <w:r w:rsidRPr="0021481A">
        <w:rPr>
          <w:lang w:val="fr-FR"/>
        </w:rPr>
        <w:t xml:space="preserve">. </w:t>
      </w:r>
      <w:r w:rsidRPr="0021481A">
        <w:rPr>
          <w:lang w:val="it-IT"/>
        </w:rPr>
        <w:t xml:space="preserve">AN </w:t>
      </w:r>
      <w:r w:rsidRPr="0021481A">
        <w:rPr>
          <w:rStyle w:val="Incipit"/>
          <w:lang w:val="it-IT"/>
        </w:rPr>
        <w:t>Ex altari tuo domine</w:t>
      </w:r>
      <w:r w:rsidRPr="0021481A">
        <w:rPr>
          <w:lang w:val="it-IT"/>
        </w:rPr>
        <w:t xml:space="preserve">. </w:t>
      </w:r>
      <w:r w:rsidRPr="0021481A">
        <w:rPr>
          <w:lang w:val="pt-PT"/>
        </w:rPr>
        <w:t xml:space="preserve">PS </w:t>
      </w:r>
      <w:r w:rsidRPr="0021481A">
        <w:rPr>
          <w:rStyle w:val="Incipit"/>
          <w:lang w:val="pt-PT"/>
        </w:rPr>
        <w:t>Quam dilecta tabernacula</w:t>
      </w:r>
      <w:r w:rsidRPr="0021481A">
        <w:rPr>
          <w:lang w:val="pt-PT"/>
        </w:rPr>
        <w:t xml:space="preserve">. AN </w:t>
      </w:r>
      <w:r w:rsidRPr="0021481A">
        <w:rPr>
          <w:rStyle w:val="Incipit"/>
          <w:lang w:val="pt-PT"/>
        </w:rPr>
        <w:t>Memoriam</w:t>
      </w:r>
      <w:r w:rsidRPr="0021481A">
        <w:rPr>
          <w:lang w:val="pt-PT"/>
        </w:rPr>
        <w:t xml:space="preserve">. PS </w:t>
      </w:r>
      <w:r w:rsidRPr="0021481A">
        <w:rPr>
          <w:rStyle w:val="Incipit"/>
          <w:lang w:val="pt-PT"/>
        </w:rPr>
        <w:t>Benedixisti</w:t>
      </w:r>
      <w:r w:rsidRPr="0021481A">
        <w:rPr>
          <w:lang w:val="pt-PT"/>
        </w:rPr>
        <w:t>. VS</w:t>
      </w:r>
      <w:r w:rsidR="00BA5E1E" w:rsidRPr="0021481A">
        <w:rPr>
          <w:lang w:val="pt-PT"/>
        </w:rPr>
        <w:t xml:space="preserve"> </w:t>
      </w:r>
      <w:r w:rsidR="00BA5E1E" w:rsidRPr="0021481A">
        <w:rPr>
          <w:rStyle w:val="Incipit"/>
          <w:lang w:val="pt-PT"/>
        </w:rPr>
        <w:t>Caro mea vere est cibus</w:t>
      </w:r>
      <w:r w:rsidR="00BA5E1E" w:rsidRPr="0021481A">
        <w:rPr>
          <w:lang w:val="pt-PT"/>
        </w:rPr>
        <w:t xml:space="preserve">. RP </w:t>
      </w:r>
      <w:r w:rsidR="00BA5E1E" w:rsidRPr="0021481A">
        <w:rPr>
          <w:rStyle w:val="Incipit"/>
          <w:lang w:val="pt-PT"/>
        </w:rPr>
        <w:t>Unus panis</w:t>
      </w:r>
      <w:r w:rsidR="00BA5E1E" w:rsidRPr="0021481A">
        <w:rPr>
          <w:lang w:val="pt-PT"/>
        </w:rPr>
        <w:t xml:space="preserve">. RV </w:t>
      </w:r>
      <w:r w:rsidR="00BA5E1E" w:rsidRPr="0021481A">
        <w:rPr>
          <w:rStyle w:val="Incipit"/>
          <w:lang w:val="pt-PT"/>
        </w:rPr>
        <w:t>Parasti in dulcedine</w:t>
      </w:r>
      <w:r w:rsidR="00BA5E1E" w:rsidRPr="0021481A">
        <w:rPr>
          <w:lang w:val="pt-PT"/>
        </w:rPr>
        <w:t xml:space="preserve"> cum </w:t>
      </w:r>
      <w:r w:rsidR="003B7833" w:rsidRPr="0021481A">
        <w:rPr>
          <w:lang w:val="pt-PT"/>
        </w:rPr>
        <w:t xml:space="preserve">versiculo [PR] </w:t>
      </w:r>
      <w:r w:rsidR="003B7833" w:rsidRPr="0021481A">
        <w:rPr>
          <w:rStyle w:val="Incipit"/>
          <w:lang w:val="pt-PT"/>
        </w:rPr>
        <w:t>Ave corpus</w:t>
      </w:r>
      <w:r w:rsidR="003B7833" w:rsidRPr="0021481A">
        <w:rPr>
          <w:lang w:val="pt-PT"/>
        </w:rPr>
        <w:t xml:space="preserve">. RP </w:t>
      </w:r>
      <w:r w:rsidR="003B7833" w:rsidRPr="0021481A">
        <w:rPr>
          <w:rStyle w:val="Incipit"/>
          <w:lang w:val="pt-PT"/>
        </w:rPr>
        <w:t>Melchisedec</w:t>
      </w:r>
      <w:r w:rsidR="003B7833" w:rsidRPr="0021481A">
        <w:rPr>
          <w:lang w:val="pt-PT"/>
        </w:rPr>
        <w:t xml:space="preserve">. RP </w:t>
      </w:r>
      <w:r w:rsidR="003B7833" w:rsidRPr="0021481A">
        <w:rPr>
          <w:rStyle w:val="Incipit"/>
          <w:lang w:val="pt-PT"/>
        </w:rPr>
        <w:t>Ego sum panis</w:t>
      </w:r>
      <w:r w:rsidR="003B7833" w:rsidRPr="0021481A">
        <w:rPr>
          <w:lang w:val="pt-PT"/>
        </w:rPr>
        <w:t xml:space="preserve">. [TD] </w:t>
      </w:r>
      <w:r w:rsidR="00530280" w:rsidRPr="0021481A">
        <w:rPr>
          <w:rStyle w:val="Incipit"/>
          <w:lang w:val="pt-PT"/>
        </w:rPr>
        <w:t>Te deum</w:t>
      </w:r>
      <w:r w:rsidR="003B7833" w:rsidRPr="0021481A">
        <w:rPr>
          <w:rStyle w:val="Incipit"/>
          <w:lang w:val="pt-PT"/>
        </w:rPr>
        <w:t xml:space="preserve"> laudamus</w:t>
      </w:r>
      <w:r w:rsidR="003B7833" w:rsidRPr="0021481A">
        <w:rPr>
          <w:lang w:val="pt-PT"/>
        </w:rPr>
        <w:t>.</w:t>
      </w:r>
    </w:p>
    <w:p w:rsidR="00166E29" w:rsidRPr="0021481A" w:rsidRDefault="00166E29" w:rsidP="00CD7320">
      <w:pPr>
        <w:rPr>
          <w:lang w:val="pt-PT"/>
        </w:rPr>
      </w:pPr>
      <w:r w:rsidRPr="0021481A">
        <w:rPr>
          <w:rStyle w:val="Funktion"/>
          <w:lang w:val="pt-PT"/>
        </w:rPr>
        <w:t>Sacerdo</w:t>
      </w:r>
      <w:r w:rsidR="00716C39" w:rsidRPr="0021481A">
        <w:rPr>
          <w:rStyle w:val="Funktion"/>
          <w:lang w:val="pt-PT"/>
        </w:rPr>
        <w:t>s</w:t>
      </w:r>
      <w:r w:rsidRPr="0021481A">
        <w:rPr>
          <w:lang w:val="pt-PT"/>
        </w:rPr>
        <w:t xml:space="preserve"> utatur hoc versiculo ante laudes (156ra) [VS] </w:t>
      </w:r>
      <w:r w:rsidRPr="0021481A">
        <w:rPr>
          <w:rStyle w:val="Incipit"/>
          <w:lang w:val="pt-PT"/>
        </w:rPr>
        <w:t>Verbum caro factum est</w:t>
      </w:r>
      <w:r w:rsidRPr="0021481A">
        <w:rPr>
          <w:lang w:val="pt-PT"/>
        </w:rPr>
        <w:t xml:space="preserve">. [VAR] </w:t>
      </w:r>
      <w:r w:rsidRPr="0021481A">
        <w:rPr>
          <w:rStyle w:val="Incipit"/>
          <w:lang w:val="pt-PT"/>
        </w:rPr>
        <w:t>Deus in adiutorium meum</w:t>
      </w:r>
      <w:r w:rsidRPr="0021481A">
        <w:rPr>
          <w:lang w:val="pt-PT"/>
        </w:rPr>
        <w:t>.</w:t>
      </w:r>
    </w:p>
    <w:p w:rsidR="00166E29" w:rsidRPr="0021481A" w:rsidRDefault="00166E29" w:rsidP="00CD7320">
      <w:pPr>
        <w:rPr>
          <w:lang w:val="pt-PT"/>
        </w:rPr>
      </w:pPr>
      <w:r w:rsidRPr="0021481A">
        <w:rPr>
          <w:rStyle w:val="Time1"/>
          <w:lang w:val="en-US"/>
        </w:rPr>
        <w:t>Ad laudes</w:t>
      </w:r>
      <w:r w:rsidRPr="0021481A">
        <w:rPr>
          <w:lang w:val="en-US"/>
        </w:rPr>
        <w:t xml:space="preserve"> AN </w:t>
      </w:r>
      <w:r w:rsidRPr="0021481A">
        <w:rPr>
          <w:rStyle w:val="Incipit"/>
          <w:lang w:val="en-US"/>
        </w:rPr>
        <w:t>Sapientia</w:t>
      </w:r>
      <w:r w:rsidRPr="0021481A">
        <w:rPr>
          <w:lang w:val="en-US"/>
        </w:rPr>
        <w:t xml:space="preserve">. PS </w:t>
      </w:r>
      <w:r w:rsidRPr="0021481A">
        <w:rPr>
          <w:rStyle w:val="Incipit"/>
          <w:lang w:val="en-US"/>
        </w:rPr>
        <w:t>Dominus regnavit decorem</w:t>
      </w:r>
      <w:r w:rsidRPr="0021481A">
        <w:rPr>
          <w:lang w:val="en-US"/>
        </w:rPr>
        <w:t xml:space="preserve">. </w:t>
      </w:r>
      <w:r w:rsidRPr="0021481A">
        <w:rPr>
          <w:lang w:val="pt-PT"/>
        </w:rPr>
        <w:t xml:space="preserve">AN </w:t>
      </w:r>
      <w:r w:rsidRPr="0021481A">
        <w:rPr>
          <w:rStyle w:val="Incipit"/>
          <w:lang w:val="pt-PT"/>
        </w:rPr>
        <w:t>Angelorum esca</w:t>
      </w:r>
      <w:r w:rsidRPr="0021481A">
        <w:rPr>
          <w:lang w:val="pt-PT"/>
        </w:rPr>
        <w:t xml:space="preserve">. AN </w:t>
      </w:r>
      <w:r w:rsidRPr="0021481A">
        <w:rPr>
          <w:rStyle w:val="Incipit"/>
          <w:lang w:val="pt-PT"/>
        </w:rPr>
        <w:t>Pinguis</w:t>
      </w:r>
      <w:r w:rsidRPr="0021481A">
        <w:rPr>
          <w:lang w:val="pt-PT"/>
        </w:rPr>
        <w:t xml:space="preserve">. AN </w:t>
      </w:r>
      <w:r w:rsidRPr="0021481A">
        <w:rPr>
          <w:rStyle w:val="Incipit"/>
          <w:lang w:val="pt-PT"/>
        </w:rPr>
        <w:t>Sacerdotes dei incensum</w:t>
      </w:r>
      <w:r w:rsidRPr="0021481A">
        <w:rPr>
          <w:lang w:val="pt-PT"/>
        </w:rPr>
        <w:t xml:space="preserve">. AN </w:t>
      </w:r>
      <w:r w:rsidRPr="0021481A">
        <w:rPr>
          <w:rStyle w:val="Incipit"/>
          <w:lang w:val="pt-PT"/>
        </w:rPr>
        <w:t>Vincenti dabo</w:t>
      </w:r>
      <w:r w:rsidRPr="0021481A">
        <w:rPr>
          <w:lang w:val="pt-PT"/>
        </w:rPr>
        <w:t xml:space="preserve">. CP </w:t>
      </w:r>
      <w:r w:rsidR="00D007C5" w:rsidRPr="0021481A">
        <w:rPr>
          <w:rStyle w:val="Incipit"/>
          <w:lang w:val="pt-PT"/>
        </w:rPr>
        <w:t>Quotiescumque mandu</w:t>
      </w:r>
      <w:r w:rsidRPr="0021481A">
        <w:rPr>
          <w:rStyle w:val="Incipit"/>
          <w:lang w:val="pt-PT"/>
        </w:rPr>
        <w:t>cabitis</w:t>
      </w:r>
      <w:r w:rsidRPr="0021481A">
        <w:rPr>
          <w:lang w:val="pt-PT"/>
        </w:rPr>
        <w:t xml:space="preserve">. VS </w:t>
      </w:r>
      <w:r w:rsidRPr="0021481A">
        <w:rPr>
          <w:rStyle w:val="Incipit"/>
          <w:lang w:val="pt-PT"/>
        </w:rPr>
        <w:t>Panis quem ego dabo</w:t>
      </w:r>
      <w:r w:rsidRPr="0021481A">
        <w:rPr>
          <w:lang w:val="pt-PT"/>
        </w:rPr>
        <w:t xml:space="preserve">. AB </w:t>
      </w:r>
      <w:r w:rsidRPr="0021481A">
        <w:rPr>
          <w:rStyle w:val="Incipit"/>
          <w:lang w:val="pt-PT"/>
        </w:rPr>
        <w:t>O panis vitae</w:t>
      </w:r>
      <w:r w:rsidRPr="0021481A">
        <w:rPr>
          <w:lang w:val="pt-PT"/>
        </w:rPr>
        <w:t xml:space="preserve">. OR </w:t>
      </w:r>
      <w:r w:rsidRPr="0021481A">
        <w:rPr>
          <w:rStyle w:val="Incipit"/>
          <w:lang w:val="pt-PT"/>
        </w:rPr>
        <w:t>Fac nos quaesumus domine</w:t>
      </w:r>
      <w:r w:rsidRPr="0021481A">
        <w:rPr>
          <w:lang w:val="pt-PT"/>
        </w:rPr>
        <w:t xml:space="preserve">. Deinde antiphona et oratio de sancta trinitate. Suffragia de sanctis non cantantur. Et notandum quod per totum </w:t>
      </w:r>
      <w:r w:rsidR="00530280" w:rsidRPr="0021481A">
        <w:rPr>
          <w:lang w:val="pt-PT"/>
        </w:rPr>
        <w:t>annum</w:t>
      </w:r>
      <w:r w:rsidR="00582937" w:rsidRPr="0021481A">
        <w:rPr>
          <w:lang w:val="pt-PT"/>
        </w:rPr>
        <w:t xml:space="preserve"> in omni pleno officio ad matutinas suffragia de sanctis omittuntur.</w:t>
      </w:r>
    </w:p>
    <w:p w:rsidR="00582937" w:rsidRPr="0021481A" w:rsidRDefault="00582937" w:rsidP="00CD7320">
      <w:pPr>
        <w:rPr>
          <w:lang w:val="pt-PT"/>
        </w:rPr>
      </w:pPr>
      <w:r w:rsidRPr="0021481A">
        <w:rPr>
          <w:rStyle w:val="Time1"/>
          <w:lang w:val="pt-PT"/>
        </w:rPr>
        <w:t>Ad primam</w:t>
      </w:r>
      <w:r w:rsidRPr="0021481A">
        <w:rPr>
          <w:lang w:val="pt-PT"/>
        </w:rPr>
        <w:t xml:space="preserve"> AN </w:t>
      </w:r>
      <w:r w:rsidRPr="0021481A">
        <w:rPr>
          <w:rStyle w:val="Incipit"/>
          <w:lang w:val="pt-PT"/>
        </w:rPr>
        <w:t>Sapientia</w:t>
      </w:r>
      <w:r w:rsidRPr="0021481A">
        <w:rPr>
          <w:lang w:val="pt-PT"/>
        </w:rPr>
        <w:t xml:space="preserve">. CP </w:t>
      </w:r>
      <w:r w:rsidRPr="0021481A">
        <w:rPr>
          <w:rStyle w:val="Incipit"/>
          <w:lang w:val="pt-PT"/>
        </w:rPr>
        <w:t>Regi saeculorum</w:t>
      </w:r>
      <w:r w:rsidRPr="0021481A">
        <w:rPr>
          <w:lang w:val="pt-PT"/>
        </w:rPr>
        <w:t xml:space="preserve">. RB </w:t>
      </w:r>
      <w:r w:rsidRPr="0021481A">
        <w:rPr>
          <w:rStyle w:val="Incipit"/>
          <w:lang w:val="pt-PT"/>
        </w:rPr>
        <w:t>Christe fili</w:t>
      </w:r>
      <w:r w:rsidRPr="0021481A">
        <w:rPr>
          <w:lang w:val="pt-PT"/>
        </w:rPr>
        <w:t xml:space="preserve">. RV </w:t>
      </w:r>
      <w:r w:rsidRPr="0021481A">
        <w:rPr>
          <w:rStyle w:val="Incipit"/>
          <w:lang w:val="pt-PT"/>
        </w:rPr>
        <w:t>Qui corpore tuo nos pascis</w:t>
      </w:r>
      <w:r w:rsidRPr="0021481A">
        <w:rPr>
          <w:lang w:val="pt-PT"/>
        </w:rPr>
        <w:t xml:space="preserve">. RV </w:t>
      </w:r>
      <w:r w:rsidRPr="0021481A">
        <w:rPr>
          <w:rStyle w:val="Incipit"/>
          <w:lang w:val="pt-PT"/>
        </w:rPr>
        <w:t>Gloria patri</w:t>
      </w:r>
      <w:r w:rsidRPr="0021481A">
        <w:rPr>
          <w:lang w:val="pt-PT"/>
        </w:rPr>
        <w:t xml:space="preserve">. VS </w:t>
      </w:r>
      <w:r w:rsidRPr="0021481A">
        <w:rPr>
          <w:rStyle w:val="Incipit"/>
          <w:lang w:val="pt-PT"/>
        </w:rPr>
        <w:t>Panem de caelo</w:t>
      </w:r>
      <w:r w:rsidRPr="0021481A">
        <w:rPr>
          <w:lang w:val="pt-PT"/>
        </w:rPr>
        <w:t xml:space="preserve">. OR </w:t>
      </w:r>
      <w:r w:rsidRPr="0021481A">
        <w:rPr>
          <w:rStyle w:val="Incipit"/>
          <w:lang w:val="pt-PT"/>
        </w:rPr>
        <w:t>In hora prima huius</w:t>
      </w:r>
      <w:r w:rsidRPr="0021481A">
        <w:rPr>
          <w:lang w:val="pt-PT"/>
        </w:rPr>
        <w:t>.</w:t>
      </w:r>
    </w:p>
    <w:p w:rsidR="00582937" w:rsidRPr="0021481A" w:rsidRDefault="00582937" w:rsidP="00CD7320">
      <w:pPr>
        <w:rPr>
          <w:lang w:val="pt-PT"/>
        </w:rPr>
      </w:pPr>
      <w:r w:rsidRPr="0021481A">
        <w:rPr>
          <w:rStyle w:val="Time1"/>
          <w:lang w:val="pt-PT"/>
        </w:rPr>
        <w:t>Ad tertiam</w:t>
      </w:r>
      <w:r w:rsidRPr="0021481A">
        <w:rPr>
          <w:lang w:val="pt-PT"/>
        </w:rPr>
        <w:t xml:space="preserve"> AN </w:t>
      </w:r>
      <w:r w:rsidRPr="0021481A">
        <w:rPr>
          <w:rStyle w:val="Incipit"/>
          <w:lang w:val="pt-PT"/>
        </w:rPr>
        <w:t>Angelorum esca</w:t>
      </w:r>
      <w:r w:rsidRPr="0021481A">
        <w:rPr>
          <w:lang w:val="pt-PT"/>
        </w:rPr>
        <w:t xml:space="preserve">. Capitulum ut (156rb) supra. RB </w:t>
      </w:r>
      <w:r w:rsidRPr="0021481A">
        <w:rPr>
          <w:rStyle w:val="Incipit"/>
          <w:lang w:val="pt-PT"/>
        </w:rPr>
        <w:t>Panem de caelo dedisti nobis domine alleluia</w:t>
      </w:r>
      <w:r w:rsidRPr="0021481A">
        <w:rPr>
          <w:lang w:val="pt-PT"/>
        </w:rPr>
        <w:t xml:space="preserve">. RV </w:t>
      </w:r>
      <w:r w:rsidRPr="0021481A">
        <w:rPr>
          <w:rStyle w:val="Incipit"/>
          <w:lang w:val="pt-PT"/>
        </w:rPr>
        <w:t>Habentem omnem dilectamentum et odorem suavitatis</w:t>
      </w:r>
      <w:r w:rsidRPr="0021481A">
        <w:rPr>
          <w:lang w:val="pt-PT"/>
        </w:rPr>
        <w:t xml:space="preserve">. RV </w:t>
      </w:r>
      <w:r w:rsidRPr="0021481A">
        <w:rPr>
          <w:rStyle w:val="Incipit"/>
          <w:lang w:val="pt-PT"/>
        </w:rPr>
        <w:t>Gloria patri</w:t>
      </w:r>
      <w:r w:rsidRPr="0021481A">
        <w:rPr>
          <w:lang w:val="pt-PT"/>
        </w:rPr>
        <w:t xml:space="preserve">. VS </w:t>
      </w:r>
      <w:r w:rsidR="00D007C5" w:rsidRPr="0021481A">
        <w:rPr>
          <w:rStyle w:val="Incipit"/>
          <w:lang w:val="pt-PT"/>
        </w:rPr>
        <w:t>Panem angelorum mandu</w:t>
      </w:r>
      <w:r w:rsidRPr="0021481A">
        <w:rPr>
          <w:rStyle w:val="Incipit"/>
          <w:lang w:val="pt-PT"/>
        </w:rPr>
        <w:t>cavit homo</w:t>
      </w:r>
      <w:r w:rsidRPr="0021481A">
        <w:rPr>
          <w:lang w:val="pt-PT"/>
        </w:rPr>
        <w:t>. Oratio ut supra.</w:t>
      </w:r>
    </w:p>
    <w:p w:rsidR="00582937" w:rsidRPr="0021481A" w:rsidRDefault="00582937" w:rsidP="00CD7320">
      <w:pPr>
        <w:rPr>
          <w:lang w:val="it-IT"/>
        </w:rPr>
      </w:pPr>
      <w:r w:rsidRPr="0021481A">
        <w:rPr>
          <w:rStyle w:val="Time1"/>
          <w:lang w:val="pt-PT"/>
        </w:rPr>
        <w:t>[Ad missam]</w:t>
      </w:r>
      <w:r w:rsidRPr="0021481A">
        <w:rPr>
          <w:lang w:val="pt-PT"/>
        </w:rPr>
        <w:t xml:space="preserve"> Cantetur missa. </w:t>
      </w:r>
      <w:r w:rsidRPr="0021481A">
        <w:rPr>
          <w:lang w:val="en-US"/>
        </w:rPr>
        <w:t xml:space="preserve">IN </w:t>
      </w:r>
      <w:r w:rsidRPr="0021481A">
        <w:rPr>
          <w:rStyle w:val="Incipit"/>
          <w:lang w:val="en-US"/>
        </w:rPr>
        <w:t>Cibavit eos</w:t>
      </w:r>
      <w:r w:rsidRPr="0021481A">
        <w:rPr>
          <w:lang w:val="en-US"/>
        </w:rPr>
        <w:t>. [KY]</w:t>
      </w:r>
      <w:r w:rsidR="007D0218" w:rsidRPr="0021481A">
        <w:rPr>
          <w:lang w:val="en-US"/>
        </w:rPr>
        <w:t xml:space="preserve"> </w:t>
      </w:r>
      <w:r w:rsidR="007D0218" w:rsidRPr="0021481A">
        <w:rPr>
          <w:rStyle w:val="Incipit"/>
          <w:lang w:val="en-US"/>
        </w:rPr>
        <w:t>Kyrie</w:t>
      </w:r>
      <w:r w:rsidR="007D0218" w:rsidRPr="0021481A">
        <w:rPr>
          <w:lang w:val="en-US"/>
        </w:rPr>
        <w:t xml:space="preserve"> cum [GL] </w:t>
      </w:r>
      <w:r w:rsidR="007D0218" w:rsidRPr="0021481A">
        <w:rPr>
          <w:rStyle w:val="Incipit"/>
          <w:lang w:val="en-US"/>
        </w:rPr>
        <w:t>Gloria in excelsis deo</w:t>
      </w:r>
      <w:r w:rsidR="007D0218" w:rsidRPr="0021481A">
        <w:rPr>
          <w:lang w:val="en-US"/>
        </w:rPr>
        <w:t xml:space="preserve">. </w:t>
      </w:r>
      <w:r w:rsidR="007D0218" w:rsidRPr="0021481A">
        <w:rPr>
          <w:lang w:val="pt-PT"/>
        </w:rPr>
        <w:t xml:space="preserve">ORCL </w:t>
      </w:r>
      <w:r w:rsidR="007D0218" w:rsidRPr="0021481A">
        <w:rPr>
          <w:rStyle w:val="Incipit"/>
          <w:lang w:val="pt-PT"/>
        </w:rPr>
        <w:t>Deus qui nobis</w:t>
      </w:r>
      <w:r w:rsidR="007D0218" w:rsidRPr="0021481A">
        <w:rPr>
          <w:lang w:val="pt-PT"/>
        </w:rPr>
        <w:t xml:space="preserve"> ut supra. Secunda oratio pro quo placet. Tertia de santa trinitate. Quarta de sancto patrono. EP </w:t>
      </w:r>
      <w:r w:rsidR="007D0218" w:rsidRPr="0021481A">
        <w:rPr>
          <w:rStyle w:val="Incipit"/>
          <w:lang w:val="pt-PT"/>
        </w:rPr>
        <w:t>Ego accepi a domino</w:t>
      </w:r>
      <w:r w:rsidR="007D0218" w:rsidRPr="0021481A">
        <w:rPr>
          <w:lang w:val="pt-PT"/>
        </w:rPr>
        <w:t xml:space="preserve">. GR </w:t>
      </w:r>
      <w:r w:rsidR="007D0218" w:rsidRPr="0021481A">
        <w:rPr>
          <w:rStyle w:val="Incipit"/>
          <w:lang w:val="pt-PT"/>
        </w:rPr>
        <w:t>Oculi omnium</w:t>
      </w:r>
      <w:r w:rsidR="007D0218" w:rsidRPr="0021481A">
        <w:rPr>
          <w:lang w:val="pt-PT"/>
        </w:rPr>
        <w:t xml:space="preserve">. ALV </w:t>
      </w:r>
      <w:r w:rsidR="007D0218" w:rsidRPr="0021481A">
        <w:rPr>
          <w:rStyle w:val="Incipit"/>
          <w:lang w:val="pt-PT"/>
        </w:rPr>
        <w:t>Caro mea vere est cibus</w:t>
      </w:r>
      <w:r w:rsidR="007D0218" w:rsidRPr="0021481A">
        <w:rPr>
          <w:lang w:val="pt-PT"/>
        </w:rPr>
        <w:t xml:space="preserve">. </w:t>
      </w:r>
      <w:r w:rsidR="007D0218" w:rsidRPr="0021481A">
        <w:rPr>
          <w:lang w:val="it-IT"/>
        </w:rPr>
        <w:t xml:space="preserve">SE </w:t>
      </w:r>
      <w:r w:rsidR="007D0218" w:rsidRPr="0021481A">
        <w:rPr>
          <w:rStyle w:val="Incipit"/>
          <w:lang w:val="it-IT"/>
        </w:rPr>
        <w:t>Lauda Sion salvatorem</w:t>
      </w:r>
      <w:r w:rsidR="007D0218" w:rsidRPr="0021481A">
        <w:rPr>
          <w:lang w:val="it-IT"/>
        </w:rPr>
        <w:t xml:space="preserve">. EV </w:t>
      </w:r>
      <w:r w:rsidR="007D0218" w:rsidRPr="0021481A">
        <w:rPr>
          <w:rStyle w:val="Incipit"/>
          <w:lang w:val="it-IT"/>
        </w:rPr>
        <w:t>Caro mea est cibus</w:t>
      </w:r>
      <w:r w:rsidR="007D0218" w:rsidRPr="0021481A">
        <w:rPr>
          <w:lang w:val="it-IT"/>
        </w:rPr>
        <w:t xml:space="preserve">. [CR] </w:t>
      </w:r>
      <w:r w:rsidR="007D0218" w:rsidRPr="0021481A">
        <w:rPr>
          <w:rStyle w:val="Incipit"/>
          <w:lang w:val="it-IT"/>
        </w:rPr>
        <w:t>Credo in unum</w:t>
      </w:r>
      <w:r w:rsidR="007D0218" w:rsidRPr="0021481A">
        <w:rPr>
          <w:lang w:val="it-IT"/>
        </w:rPr>
        <w:t xml:space="preserve">. </w:t>
      </w:r>
      <w:r w:rsidR="007D0218" w:rsidRPr="0021481A">
        <w:rPr>
          <w:lang w:val="fr-FR"/>
        </w:rPr>
        <w:t xml:space="preserve">OF </w:t>
      </w:r>
      <w:r w:rsidR="007D0218" w:rsidRPr="0021481A">
        <w:rPr>
          <w:rStyle w:val="Incipit"/>
          <w:lang w:val="fr-FR"/>
        </w:rPr>
        <w:t>Sacerdotes incensum</w:t>
      </w:r>
      <w:r w:rsidR="007D0218" w:rsidRPr="0021481A">
        <w:rPr>
          <w:lang w:val="fr-FR"/>
        </w:rPr>
        <w:t xml:space="preserve">. PF </w:t>
      </w:r>
      <w:r w:rsidR="007D0218" w:rsidRPr="0021481A">
        <w:rPr>
          <w:rStyle w:val="Incipit"/>
          <w:lang w:val="fr-FR"/>
        </w:rPr>
        <w:t>Quia per incarnati</w:t>
      </w:r>
      <w:r w:rsidR="007D0218" w:rsidRPr="0021481A">
        <w:rPr>
          <w:lang w:val="fr-FR"/>
        </w:rPr>
        <w:t xml:space="preserve">. [SA] </w:t>
      </w:r>
      <w:r w:rsidR="007D0218" w:rsidRPr="0021481A">
        <w:rPr>
          <w:rStyle w:val="Incipit"/>
          <w:lang w:val="fr-FR"/>
        </w:rPr>
        <w:t>Sanctus</w:t>
      </w:r>
      <w:r w:rsidR="007D0218" w:rsidRPr="0021481A">
        <w:rPr>
          <w:lang w:val="fr-FR"/>
        </w:rPr>
        <w:t xml:space="preserve"> et [VAR] </w:t>
      </w:r>
      <w:r w:rsidR="007D0218" w:rsidRPr="0021481A">
        <w:rPr>
          <w:rStyle w:val="Incipit"/>
          <w:lang w:val="fr-FR"/>
        </w:rPr>
        <w:t>Communicantes</w:t>
      </w:r>
      <w:r w:rsidR="007D0218" w:rsidRPr="0021481A">
        <w:rPr>
          <w:lang w:val="fr-FR"/>
        </w:rPr>
        <w:t xml:space="preserve"> dicitur. </w:t>
      </w:r>
      <w:r w:rsidR="007D0218" w:rsidRPr="0021481A">
        <w:rPr>
          <w:lang w:val="it-IT"/>
        </w:rPr>
        <w:t xml:space="preserve">(156va) [AG] </w:t>
      </w:r>
      <w:r w:rsidR="007D0218" w:rsidRPr="0021481A">
        <w:rPr>
          <w:rStyle w:val="Incipit"/>
          <w:lang w:val="it-IT"/>
        </w:rPr>
        <w:t>Agnus dei</w:t>
      </w:r>
      <w:r w:rsidR="007D0218" w:rsidRPr="0021481A">
        <w:rPr>
          <w:lang w:val="it-IT"/>
        </w:rPr>
        <w:t xml:space="preserve">. CO </w:t>
      </w:r>
      <w:r w:rsidR="007D0218" w:rsidRPr="0021481A">
        <w:rPr>
          <w:rStyle w:val="Incipit"/>
          <w:lang w:val="it-IT"/>
        </w:rPr>
        <w:t>Hoc corpus</w:t>
      </w:r>
      <w:r w:rsidR="007D0218" w:rsidRPr="0021481A">
        <w:rPr>
          <w:lang w:val="it-IT"/>
        </w:rPr>
        <w:t xml:space="preserve"> cum [IM] </w:t>
      </w:r>
      <w:r w:rsidR="007D0218" w:rsidRPr="0021481A">
        <w:rPr>
          <w:rStyle w:val="Incipit"/>
          <w:lang w:val="it-IT"/>
        </w:rPr>
        <w:t>Ite missa est</w:t>
      </w:r>
      <w:r w:rsidR="007D0218" w:rsidRPr="0021481A">
        <w:rPr>
          <w:lang w:val="it-IT"/>
        </w:rPr>
        <w:t>.</w:t>
      </w:r>
    </w:p>
    <w:p w:rsidR="007D0218" w:rsidRPr="0021481A" w:rsidRDefault="007D0218" w:rsidP="00CD7320">
      <w:pPr>
        <w:rPr>
          <w:lang w:val="pt-PT"/>
        </w:rPr>
      </w:pPr>
      <w:r w:rsidRPr="0021481A">
        <w:rPr>
          <w:rStyle w:val="Time1"/>
          <w:lang w:val="pt-PT"/>
        </w:rPr>
        <w:t>Ad sextam</w:t>
      </w:r>
      <w:r w:rsidRPr="0021481A">
        <w:rPr>
          <w:lang w:val="pt-PT"/>
        </w:rPr>
        <w:t xml:space="preserve"> AN </w:t>
      </w:r>
      <w:r w:rsidRPr="0021481A">
        <w:rPr>
          <w:rStyle w:val="Incipit"/>
          <w:lang w:val="pt-PT"/>
        </w:rPr>
        <w:t>Pinguis est panis</w:t>
      </w:r>
      <w:r w:rsidRPr="0021481A">
        <w:rPr>
          <w:lang w:val="pt-PT"/>
        </w:rPr>
        <w:t xml:space="preserve">. Capitulum de epistula. RB </w:t>
      </w:r>
      <w:r w:rsidRPr="0021481A">
        <w:rPr>
          <w:rStyle w:val="Incipit"/>
          <w:lang w:val="pt-PT"/>
        </w:rPr>
        <w:t>Panem angelorum manducavit homo</w:t>
      </w:r>
      <w:r w:rsidRPr="0021481A">
        <w:rPr>
          <w:lang w:val="pt-PT"/>
        </w:rPr>
        <w:t xml:space="preserve">. RV </w:t>
      </w:r>
      <w:r w:rsidRPr="0021481A">
        <w:rPr>
          <w:rStyle w:val="Incipit"/>
          <w:lang w:val="pt-PT"/>
        </w:rPr>
        <w:t>Cibaria misit eis in abundantia</w:t>
      </w:r>
      <w:r w:rsidRPr="0021481A">
        <w:rPr>
          <w:lang w:val="pt-PT"/>
        </w:rPr>
        <w:t>.</w:t>
      </w:r>
      <w:r w:rsidR="00187E91" w:rsidRPr="0021481A">
        <w:rPr>
          <w:lang w:val="pt-PT"/>
        </w:rPr>
        <w:t xml:space="preserve"> VS </w:t>
      </w:r>
      <w:r w:rsidR="00187E91" w:rsidRPr="0021481A">
        <w:rPr>
          <w:rStyle w:val="Incipit"/>
          <w:lang w:val="pt-PT"/>
        </w:rPr>
        <w:t>Caro mea vere est cibus</w:t>
      </w:r>
      <w:r w:rsidR="00187E91" w:rsidRPr="0021481A">
        <w:rPr>
          <w:lang w:val="pt-PT"/>
        </w:rPr>
        <w:t>. Oratio ut supra.</w:t>
      </w:r>
    </w:p>
    <w:p w:rsidR="00187E91" w:rsidRPr="0021481A" w:rsidRDefault="00187E91" w:rsidP="00CD7320">
      <w:pPr>
        <w:rPr>
          <w:lang w:val="pt-PT"/>
        </w:rPr>
      </w:pPr>
      <w:r w:rsidRPr="0021481A">
        <w:rPr>
          <w:rStyle w:val="Time1"/>
          <w:lang w:val="pt-PT"/>
        </w:rPr>
        <w:t>Ad nonam</w:t>
      </w:r>
      <w:r w:rsidRPr="0021481A">
        <w:rPr>
          <w:lang w:val="pt-PT"/>
        </w:rPr>
        <w:t xml:space="preserve"> AN </w:t>
      </w:r>
      <w:r w:rsidRPr="0021481A">
        <w:rPr>
          <w:rStyle w:val="Incipit"/>
          <w:lang w:val="pt-PT"/>
        </w:rPr>
        <w:t>Vincenti dabo</w:t>
      </w:r>
      <w:r w:rsidRPr="0021481A">
        <w:rPr>
          <w:lang w:val="pt-PT"/>
        </w:rPr>
        <w:t xml:space="preserve">. Capitulum de epistula. RB </w:t>
      </w:r>
      <w:r w:rsidRPr="0021481A">
        <w:rPr>
          <w:rStyle w:val="Incipit"/>
          <w:lang w:val="pt-PT"/>
        </w:rPr>
        <w:t>Caro mea vere est cibus alleluia</w:t>
      </w:r>
      <w:r w:rsidRPr="0021481A">
        <w:rPr>
          <w:lang w:val="pt-PT"/>
        </w:rPr>
        <w:t>.</w:t>
      </w:r>
      <w:r w:rsidR="00736B80" w:rsidRPr="0021481A">
        <w:rPr>
          <w:lang w:val="pt-PT"/>
        </w:rPr>
        <w:t xml:space="preserve"> </w:t>
      </w:r>
      <w:r w:rsidRPr="0021481A">
        <w:rPr>
          <w:lang w:val="pt-PT"/>
        </w:rPr>
        <w:t xml:space="preserve">RV </w:t>
      </w:r>
      <w:r w:rsidRPr="0021481A">
        <w:rPr>
          <w:rStyle w:val="Incipit"/>
          <w:lang w:val="pt-PT"/>
        </w:rPr>
        <w:t>Et sanguis meus vere est potus alleluia</w:t>
      </w:r>
      <w:r w:rsidRPr="0021481A">
        <w:rPr>
          <w:lang w:val="pt-PT"/>
        </w:rPr>
        <w:t xml:space="preserve">. VS </w:t>
      </w:r>
      <w:r w:rsidRPr="0021481A">
        <w:rPr>
          <w:rStyle w:val="Incipit"/>
          <w:lang w:val="pt-PT"/>
        </w:rPr>
        <w:t>Panis quem ego dabo caro mea est</w:t>
      </w:r>
      <w:r w:rsidRPr="0021481A">
        <w:rPr>
          <w:lang w:val="pt-PT"/>
        </w:rPr>
        <w:t>. Oratio ut supra.</w:t>
      </w:r>
    </w:p>
    <w:p w:rsidR="00187E91" w:rsidRPr="0021481A" w:rsidRDefault="00187E91" w:rsidP="00CD7320">
      <w:pPr>
        <w:rPr>
          <w:lang w:val="pt-PT"/>
        </w:rPr>
      </w:pPr>
      <w:r w:rsidRPr="0021481A">
        <w:rPr>
          <w:rStyle w:val="Time1"/>
          <w:lang w:val="pt-PT"/>
        </w:rPr>
        <w:t>In secunda vespera</w:t>
      </w:r>
      <w:r w:rsidRPr="0021481A">
        <w:rPr>
          <w:lang w:val="pt-PT"/>
        </w:rPr>
        <w:t xml:space="preserve"> AN </w:t>
      </w:r>
      <w:r w:rsidRPr="0021481A">
        <w:rPr>
          <w:rStyle w:val="Incipit"/>
          <w:lang w:val="pt-PT"/>
        </w:rPr>
        <w:t>Sapientia aedificavit</w:t>
      </w:r>
      <w:r w:rsidRPr="0021481A">
        <w:rPr>
          <w:lang w:val="pt-PT"/>
        </w:rPr>
        <w:t xml:space="preserve"> super feriales psalmos. Capitulum, hymnus, versiculus ut in priori nocte. AM </w:t>
      </w:r>
      <w:r w:rsidRPr="0021481A">
        <w:rPr>
          <w:rStyle w:val="Incipit"/>
          <w:lang w:val="pt-PT"/>
        </w:rPr>
        <w:t>O sacrum convivium</w:t>
      </w:r>
      <w:r w:rsidRPr="0021481A">
        <w:rPr>
          <w:lang w:val="pt-PT"/>
        </w:rPr>
        <w:t>. Oratio ut supra. Deinde antiphona et oratio de sancta (156vb) trinitate.</w:t>
      </w:r>
    </w:p>
    <w:p w:rsidR="00187E91" w:rsidRPr="0021481A" w:rsidRDefault="00187E91" w:rsidP="00CD7320">
      <w:pPr>
        <w:rPr>
          <w:lang w:val="pt-PT"/>
        </w:rPr>
      </w:pPr>
      <w:r w:rsidRPr="0021481A">
        <w:rPr>
          <w:rStyle w:val="Time1"/>
          <w:lang w:val="pt-PT"/>
        </w:rPr>
        <w:t>Completorium</w:t>
      </w:r>
      <w:r w:rsidRPr="0021481A">
        <w:rPr>
          <w:lang w:val="pt-PT"/>
        </w:rPr>
        <w:t xml:space="preserve"> solito more fiat.</w:t>
      </w:r>
    </w:p>
    <w:p w:rsidR="00187E91" w:rsidRPr="0021481A" w:rsidRDefault="00187E91" w:rsidP="00716C39">
      <w:pPr>
        <w:pStyle w:val="Titolo1"/>
        <w:rPr>
          <w:lang w:val="pt-PT"/>
        </w:rPr>
      </w:pPr>
      <w:r w:rsidRPr="0021481A">
        <w:rPr>
          <w:lang w:val="pt-PT"/>
        </w:rPr>
        <w:lastRenderedPageBreak/>
        <w:t>KOMMENTAR</w:t>
      </w:r>
    </w:p>
    <w:p w:rsidR="00187E91" w:rsidRPr="0021481A" w:rsidRDefault="00187E91" w:rsidP="00CD7320">
      <w:pPr>
        <w:rPr>
          <w:lang w:val="fr-FR"/>
        </w:rPr>
      </w:pPr>
      <w:r w:rsidRPr="0021481A">
        <w:rPr>
          <w:lang w:val="pt-PT"/>
        </w:rPr>
        <w:t xml:space="preserve">Et notandum quod omni quinta feria quae vacat cantatur maior missa de sancto Petro usque ad adventum domini illo modo: IN </w:t>
      </w:r>
      <w:r w:rsidRPr="0021481A">
        <w:rPr>
          <w:rStyle w:val="Incipit"/>
          <w:lang w:val="pt-PT"/>
        </w:rPr>
        <w:t>Nunc scio vere</w:t>
      </w:r>
      <w:r w:rsidRPr="0021481A">
        <w:rPr>
          <w:lang w:val="pt-PT"/>
        </w:rPr>
        <w:t xml:space="preserve">. [KY] </w:t>
      </w:r>
      <w:r w:rsidRPr="0021481A">
        <w:rPr>
          <w:rStyle w:val="Incipit"/>
          <w:lang w:val="pt-PT"/>
        </w:rPr>
        <w:t>Kyrie</w:t>
      </w:r>
      <w:r w:rsidRPr="0021481A">
        <w:rPr>
          <w:lang w:val="pt-PT"/>
        </w:rPr>
        <w:t xml:space="preserve"> feriale</w:t>
      </w:r>
      <w:r w:rsidR="00AA6A84" w:rsidRPr="0021481A">
        <w:rPr>
          <w:lang w:val="pt-PT"/>
        </w:rPr>
        <w:t xml:space="preserve">. Oratio ferialis [CL] </w:t>
      </w:r>
      <w:r w:rsidR="00AA6A84" w:rsidRPr="0021481A">
        <w:rPr>
          <w:rStyle w:val="Incipit"/>
          <w:lang w:val="pt-PT"/>
        </w:rPr>
        <w:t>Deus qui beatum Petrum</w:t>
      </w:r>
      <w:r w:rsidR="00AA6A84" w:rsidRPr="0021481A">
        <w:rPr>
          <w:lang w:val="pt-PT"/>
        </w:rPr>
        <w:t xml:space="preserve">. Secunda oratio de dominica. Tertia quam velis. EP </w:t>
      </w:r>
      <w:r w:rsidR="00AA6A84" w:rsidRPr="0021481A">
        <w:rPr>
          <w:rStyle w:val="Incipit"/>
          <w:lang w:val="pt-PT"/>
        </w:rPr>
        <w:t>Egressus Petrus</w:t>
      </w:r>
      <w:r w:rsidR="00AA6A84" w:rsidRPr="0021481A">
        <w:rPr>
          <w:lang w:val="pt-PT"/>
        </w:rPr>
        <w:t xml:space="preserve">. GR </w:t>
      </w:r>
      <w:r w:rsidR="00AA6A84" w:rsidRPr="0021481A">
        <w:rPr>
          <w:rStyle w:val="Incipit"/>
          <w:lang w:val="pt-PT"/>
        </w:rPr>
        <w:t>Constitues eos</w:t>
      </w:r>
      <w:r w:rsidR="00AA6A84" w:rsidRPr="0021481A">
        <w:rPr>
          <w:lang w:val="pt-PT"/>
        </w:rPr>
        <w:t>.</w:t>
      </w:r>
      <w:r w:rsidR="00716C39" w:rsidRPr="0021481A">
        <w:rPr>
          <w:lang w:val="pt-PT"/>
        </w:rPr>
        <w:t xml:space="preserve"> ALV </w:t>
      </w:r>
      <w:r w:rsidR="00716C39" w:rsidRPr="0021481A">
        <w:rPr>
          <w:rStyle w:val="Incipit"/>
          <w:lang w:val="pt-PT"/>
        </w:rPr>
        <w:t>Tu es Petrus</w:t>
      </w:r>
      <w:r w:rsidR="00716C39" w:rsidRPr="0021481A">
        <w:rPr>
          <w:lang w:val="pt-PT"/>
        </w:rPr>
        <w:t xml:space="preserve"> sine versu. EV </w:t>
      </w:r>
      <w:r w:rsidR="00716C39" w:rsidRPr="0021481A">
        <w:rPr>
          <w:rStyle w:val="Incipit"/>
          <w:lang w:val="pt-PT"/>
        </w:rPr>
        <w:t>Iussit Iesus discipulos</w:t>
      </w:r>
      <w:r w:rsidR="00716C39" w:rsidRPr="0021481A">
        <w:rPr>
          <w:lang w:val="pt-PT"/>
        </w:rPr>
        <w:t xml:space="preserve">. OF </w:t>
      </w:r>
      <w:r w:rsidR="00716C39" w:rsidRPr="0021481A">
        <w:rPr>
          <w:rStyle w:val="Incipit"/>
          <w:lang w:val="pt-PT"/>
        </w:rPr>
        <w:t>Cons$E::ti$tues eos</w:t>
      </w:r>
      <w:r w:rsidR="00716C39" w:rsidRPr="0021481A">
        <w:rPr>
          <w:lang w:val="pt-PT"/>
        </w:rPr>
        <w:t xml:space="preserve">. Praefatio cottidiana. </w:t>
      </w:r>
      <w:r w:rsidR="00716C39" w:rsidRPr="0021481A">
        <w:rPr>
          <w:lang w:val="fr-FR"/>
        </w:rPr>
        <w:t xml:space="preserve">[SA] </w:t>
      </w:r>
      <w:r w:rsidR="00716C39" w:rsidRPr="0021481A">
        <w:rPr>
          <w:rStyle w:val="Incipit"/>
          <w:lang w:val="fr-FR"/>
        </w:rPr>
        <w:t>Sanctus</w:t>
      </w:r>
      <w:r w:rsidR="00716C39" w:rsidRPr="0021481A">
        <w:rPr>
          <w:lang w:val="fr-FR"/>
        </w:rPr>
        <w:t xml:space="preserve"> et [AG] </w:t>
      </w:r>
      <w:r w:rsidR="00716C39" w:rsidRPr="0021481A">
        <w:rPr>
          <w:rStyle w:val="Incipit"/>
          <w:lang w:val="fr-FR"/>
        </w:rPr>
        <w:t>Agnus dei</w:t>
      </w:r>
      <w:r w:rsidR="00716C39" w:rsidRPr="0021481A">
        <w:rPr>
          <w:lang w:val="fr-FR"/>
        </w:rPr>
        <w:t xml:space="preserve"> ferialiter cantentur. Clauditur cum [IM] </w:t>
      </w:r>
      <w:r w:rsidR="00716C39" w:rsidRPr="0021481A">
        <w:rPr>
          <w:rStyle w:val="Incipit"/>
          <w:lang w:val="fr-FR"/>
        </w:rPr>
        <w:t>Ite missa est</w:t>
      </w:r>
      <w:r w:rsidR="00716C39" w:rsidRPr="0021481A">
        <w:rPr>
          <w:lang w:val="fr-FR"/>
        </w:rPr>
        <w:t>.</w:t>
      </w:r>
    </w:p>
    <w:p w:rsidR="00716C39" w:rsidRPr="0021481A" w:rsidRDefault="00716C39" w:rsidP="00716C39">
      <w:pPr>
        <w:pStyle w:val="Titolo1"/>
        <w:rPr>
          <w:lang w:val="pt-PT"/>
        </w:rPr>
      </w:pPr>
      <w:r w:rsidRPr="0021481A">
        <w:rPr>
          <w:lang w:val="pt-PT"/>
        </w:rPr>
        <w:t>FERIA SEXTA</w:t>
      </w:r>
    </w:p>
    <w:p w:rsidR="00716C39" w:rsidRPr="0021481A" w:rsidRDefault="00716C39" w:rsidP="00CD7320">
      <w:pPr>
        <w:rPr>
          <w:lang w:val="pt-PT"/>
        </w:rPr>
      </w:pPr>
      <w:r w:rsidRPr="0021481A">
        <w:rPr>
          <w:rStyle w:val="Time1"/>
          <w:lang w:val="pt-PT"/>
        </w:rPr>
        <w:t>Ad matutinam</w:t>
      </w:r>
      <w:r w:rsidRPr="0021481A">
        <w:rPr>
          <w:lang w:val="pt-PT"/>
        </w:rPr>
        <w:t xml:space="preserve"> INV </w:t>
      </w:r>
      <w:r w:rsidRPr="0021481A">
        <w:rPr>
          <w:rStyle w:val="Incipit"/>
          <w:lang w:val="pt-PT"/>
        </w:rPr>
        <w:t>Deum verum</w:t>
      </w:r>
      <w:r w:rsidRPr="0021481A">
        <w:rPr>
          <w:lang w:val="pt-PT"/>
        </w:rPr>
        <w:t>.</w:t>
      </w:r>
      <w:r w:rsidR="00530280" w:rsidRPr="0021481A">
        <w:rPr>
          <w:lang w:val="pt-PT"/>
        </w:rPr>
        <w:t xml:space="preserve"> PS </w:t>
      </w:r>
      <w:r w:rsidR="00530280" w:rsidRPr="0021481A">
        <w:rPr>
          <w:rStyle w:val="Incipit"/>
          <w:lang w:val="pt-PT"/>
        </w:rPr>
        <w:t>Venite exultemus</w:t>
      </w:r>
      <w:r w:rsidR="00530280" w:rsidRPr="0021481A">
        <w:rPr>
          <w:lang w:val="pt-PT"/>
        </w:rPr>
        <w:t>. De tertio nocturno cantetur. Cetera ut supra.</w:t>
      </w:r>
    </w:p>
    <w:p w:rsidR="00530280" w:rsidRPr="0021481A" w:rsidRDefault="00530280" w:rsidP="00CD7320">
      <w:pPr>
        <w:rPr>
          <w:lang w:val="pt-PT"/>
        </w:rPr>
      </w:pPr>
      <w:r w:rsidRPr="0021481A">
        <w:rPr>
          <w:rStyle w:val="Time1"/>
          <w:lang w:val="pt-PT"/>
        </w:rPr>
        <w:t>Ad laudes</w:t>
      </w:r>
      <w:r w:rsidRPr="0021481A">
        <w:rPr>
          <w:lang w:val="pt-PT"/>
        </w:rPr>
        <w:t xml:space="preserve"> AN </w:t>
      </w:r>
      <w:r w:rsidRPr="0021481A">
        <w:rPr>
          <w:rStyle w:val="Incipit"/>
          <w:lang w:val="pt-PT"/>
        </w:rPr>
        <w:t>(157ra) Gloria tibi trinitas</w:t>
      </w:r>
      <w:r w:rsidRPr="0021481A">
        <w:rPr>
          <w:lang w:val="pt-PT"/>
        </w:rPr>
        <w:t>.</w:t>
      </w:r>
      <w:r w:rsidR="006F53E8" w:rsidRPr="0021481A">
        <w:rPr>
          <w:lang w:val="pt-PT"/>
        </w:rPr>
        <w:t xml:space="preserve"> Capitulum de sancta trinitate.</w:t>
      </w:r>
      <w:r w:rsidR="002F5721" w:rsidRPr="0021481A">
        <w:rPr>
          <w:lang w:val="pt-PT"/>
        </w:rPr>
        <w:t xml:space="preserve"> [VS] </w:t>
      </w:r>
      <w:r w:rsidR="002F5721" w:rsidRPr="0021481A">
        <w:rPr>
          <w:rStyle w:val="Incipit"/>
          <w:lang w:val="pt-PT"/>
        </w:rPr>
        <w:t>Benedicamus patrem</w:t>
      </w:r>
      <w:r w:rsidR="002F5721" w:rsidRPr="0021481A">
        <w:rPr>
          <w:lang w:val="pt-PT"/>
        </w:rPr>
        <w:t xml:space="preserve">. AB </w:t>
      </w:r>
      <w:r w:rsidR="002F5721" w:rsidRPr="0021481A">
        <w:rPr>
          <w:rStyle w:val="Incipit"/>
          <w:lang w:val="pt-PT"/>
        </w:rPr>
        <w:t>Gratias tibi deus</w:t>
      </w:r>
      <w:r w:rsidR="002F5721" w:rsidRPr="0021481A">
        <w:rPr>
          <w:lang w:val="pt-PT"/>
        </w:rPr>
        <w:t xml:space="preserve">. [KY] </w:t>
      </w:r>
      <w:r w:rsidR="002F5721" w:rsidRPr="0021481A">
        <w:rPr>
          <w:rStyle w:val="Incipit"/>
          <w:lang w:val="pt-PT"/>
        </w:rPr>
        <w:t>Kyrie</w:t>
      </w:r>
      <w:r w:rsidR="002F5721" w:rsidRPr="0021481A">
        <w:rPr>
          <w:lang w:val="pt-PT"/>
        </w:rPr>
        <w:t xml:space="preserve"> cum [PN] </w:t>
      </w:r>
      <w:r w:rsidR="002F5721" w:rsidRPr="0021481A">
        <w:rPr>
          <w:rStyle w:val="Incipit"/>
          <w:lang w:val="pt-PT"/>
        </w:rPr>
        <w:t>Pater noster</w:t>
      </w:r>
      <w:r w:rsidR="002F5721" w:rsidRPr="0021481A">
        <w:rPr>
          <w:lang w:val="pt-PT"/>
        </w:rPr>
        <w:t xml:space="preserve">. OR </w:t>
      </w:r>
      <w:r w:rsidR="002F5721" w:rsidRPr="0021481A">
        <w:rPr>
          <w:rStyle w:val="Incipit"/>
          <w:lang w:val="pt-PT"/>
        </w:rPr>
        <w:t>Omnipotens sempiterne deus</w:t>
      </w:r>
      <w:r w:rsidR="002F5721" w:rsidRPr="0021481A">
        <w:rPr>
          <w:lang w:val="pt-PT"/>
        </w:rPr>
        <w:t>.</w:t>
      </w:r>
    </w:p>
    <w:p w:rsidR="002F5721" w:rsidRPr="0021481A" w:rsidRDefault="002F5721" w:rsidP="00CD7320">
      <w:pPr>
        <w:rPr>
          <w:lang w:val="pt-PT"/>
        </w:rPr>
      </w:pPr>
      <w:r w:rsidRPr="0021481A">
        <w:rPr>
          <w:rStyle w:val="Time1"/>
          <w:lang w:val="pt-PT"/>
        </w:rPr>
        <w:t>Ad horas</w:t>
      </w:r>
      <w:r w:rsidRPr="0021481A">
        <w:rPr>
          <w:lang w:val="pt-PT"/>
        </w:rPr>
        <w:t xml:space="preserve"> cantetur ut supra.</w:t>
      </w:r>
    </w:p>
    <w:p w:rsidR="002F5721" w:rsidRPr="0021481A" w:rsidRDefault="002F5721" w:rsidP="00CD7320">
      <w:pPr>
        <w:rPr>
          <w:lang w:val="fr-FR"/>
        </w:rPr>
      </w:pPr>
      <w:r w:rsidRPr="0021481A">
        <w:rPr>
          <w:rStyle w:val="Time1"/>
          <w:lang w:val="pt-PT"/>
        </w:rPr>
        <w:t>Ad missam</w:t>
      </w:r>
      <w:r w:rsidRPr="0021481A">
        <w:rPr>
          <w:lang w:val="pt-PT"/>
        </w:rPr>
        <w:t xml:space="preserve"> IN </w:t>
      </w:r>
      <w:r w:rsidRPr="0021481A">
        <w:rPr>
          <w:rStyle w:val="Incipit"/>
          <w:lang w:val="pt-PT"/>
        </w:rPr>
        <w:t>Nos autem</w:t>
      </w:r>
      <w:r w:rsidRPr="0021481A">
        <w:rPr>
          <w:lang w:val="pt-PT"/>
        </w:rPr>
        <w:t xml:space="preserve">. </w:t>
      </w:r>
      <w:r w:rsidRPr="0021481A">
        <w:rPr>
          <w:lang w:val="it-IT"/>
        </w:rPr>
        <w:t xml:space="preserve">[KY] </w:t>
      </w:r>
      <w:r w:rsidRPr="0021481A">
        <w:rPr>
          <w:rStyle w:val="Incipit"/>
          <w:lang w:val="it-IT"/>
        </w:rPr>
        <w:t>Kyrie</w:t>
      </w:r>
      <w:r w:rsidRPr="0021481A">
        <w:rPr>
          <w:lang w:val="it-IT"/>
        </w:rPr>
        <w:t xml:space="preserve"> dominicale. [GL] </w:t>
      </w:r>
      <w:r w:rsidRPr="0021481A">
        <w:rPr>
          <w:rStyle w:val="Incipit"/>
          <w:lang w:val="it-IT"/>
        </w:rPr>
        <w:t>Gloria in excelsis</w:t>
      </w:r>
      <w:r w:rsidRPr="0021481A">
        <w:rPr>
          <w:lang w:val="it-IT"/>
        </w:rPr>
        <w:t xml:space="preserve">. </w:t>
      </w:r>
      <w:r w:rsidRPr="0021481A">
        <w:rPr>
          <w:lang w:val="pt-PT"/>
        </w:rPr>
        <w:t xml:space="preserve">ORCL </w:t>
      </w:r>
      <w:r w:rsidRPr="0021481A">
        <w:rPr>
          <w:rStyle w:val="Incipit"/>
          <w:lang w:val="pt-PT"/>
        </w:rPr>
        <w:t>Deus qui unigeniti</w:t>
      </w:r>
      <w:r w:rsidR="00736B80" w:rsidRPr="0021481A">
        <w:rPr>
          <w:rStyle w:val="Incipit"/>
          <w:lang w:val="pt-PT"/>
        </w:rPr>
        <w:t xml:space="preserve"> tui</w:t>
      </w:r>
      <w:r w:rsidRPr="0021481A">
        <w:rPr>
          <w:lang w:val="pt-PT"/>
        </w:rPr>
        <w:t xml:space="preserve">. Secunda oratio de sancta trinitate. Tertia quam velis. EP </w:t>
      </w:r>
      <w:r w:rsidRPr="0021481A">
        <w:rPr>
          <w:rStyle w:val="Incipit"/>
          <w:lang w:val="pt-PT"/>
        </w:rPr>
        <w:t>Christus factus</w:t>
      </w:r>
      <w:r w:rsidRPr="0021481A">
        <w:rPr>
          <w:lang w:val="pt-PT"/>
        </w:rPr>
        <w:t xml:space="preserve">. ALV </w:t>
      </w:r>
      <w:r w:rsidRPr="0021481A">
        <w:rPr>
          <w:rStyle w:val="Incipit"/>
          <w:lang w:val="pt-PT"/>
        </w:rPr>
        <w:t>Dulce |lingnum::lignum|</w:t>
      </w:r>
      <w:r w:rsidRPr="0021481A">
        <w:rPr>
          <w:lang w:val="pt-PT"/>
        </w:rPr>
        <w:t xml:space="preserve">. EV </w:t>
      </w:r>
      <w:r w:rsidRPr="0021481A">
        <w:rPr>
          <w:rStyle w:val="Incipit"/>
          <w:lang w:val="pt-PT"/>
        </w:rPr>
        <w:t>Ego si exaltatus</w:t>
      </w:r>
      <w:r w:rsidRPr="0021481A">
        <w:rPr>
          <w:lang w:val="pt-PT"/>
        </w:rPr>
        <w:t xml:space="preserve">. OF </w:t>
      </w:r>
      <w:r w:rsidRPr="0021481A">
        <w:rPr>
          <w:rStyle w:val="Incipit"/>
          <w:lang w:val="pt-PT"/>
        </w:rPr>
        <w:t>Protege domine</w:t>
      </w:r>
      <w:r w:rsidRPr="0021481A">
        <w:rPr>
          <w:lang w:val="pt-PT"/>
        </w:rPr>
        <w:t xml:space="preserve">. </w:t>
      </w:r>
      <w:r w:rsidRPr="0021481A">
        <w:rPr>
          <w:lang w:val="fr-FR"/>
        </w:rPr>
        <w:t xml:space="preserve">PF </w:t>
      </w:r>
      <w:r w:rsidRPr="0021481A">
        <w:rPr>
          <w:rStyle w:val="Incipit"/>
          <w:lang w:val="fr-FR"/>
        </w:rPr>
        <w:t>Qui salutem</w:t>
      </w:r>
      <w:r w:rsidRPr="0021481A">
        <w:rPr>
          <w:lang w:val="fr-FR"/>
        </w:rPr>
        <w:t xml:space="preserve">. [SA] </w:t>
      </w:r>
      <w:r w:rsidRPr="0021481A">
        <w:rPr>
          <w:rStyle w:val="Incipit"/>
          <w:lang w:val="fr-FR"/>
        </w:rPr>
        <w:t>Sanctus</w:t>
      </w:r>
      <w:r w:rsidRPr="0021481A">
        <w:rPr>
          <w:lang w:val="fr-FR"/>
        </w:rPr>
        <w:t xml:space="preserve"> et [AG] </w:t>
      </w:r>
      <w:r w:rsidRPr="0021481A">
        <w:rPr>
          <w:rStyle w:val="Incipit"/>
          <w:lang w:val="fr-FR"/>
        </w:rPr>
        <w:t>Agnus dei</w:t>
      </w:r>
      <w:r w:rsidRPr="0021481A">
        <w:rPr>
          <w:lang w:val="fr-FR"/>
        </w:rPr>
        <w:t xml:space="preserve"> u</w:t>
      </w:r>
      <w:r w:rsidR="00710F02" w:rsidRPr="0021481A">
        <w:rPr>
          <w:lang w:val="fr-FR"/>
        </w:rPr>
        <w:t xml:space="preserve">t in die dominica. CO </w:t>
      </w:r>
      <w:r w:rsidR="00710F02" w:rsidRPr="0021481A">
        <w:rPr>
          <w:rStyle w:val="Incipit"/>
          <w:lang w:val="fr-FR"/>
        </w:rPr>
        <w:t>Nos autem</w:t>
      </w:r>
      <w:r w:rsidR="00710F02" w:rsidRPr="0021481A">
        <w:rPr>
          <w:lang w:val="fr-FR"/>
        </w:rPr>
        <w:t xml:space="preserve"> cum [IM] </w:t>
      </w:r>
      <w:r w:rsidR="00710F02" w:rsidRPr="0021481A">
        <w:rPr>
          <w:rStyle w:val="Incipit"/>
          <w:lang w:val="fr-FR"/>
        </w:rPr>
        <w:t>Ite missa est</w:t>
      </w:r>
      <w:r w:rsidR="00710F02" w:rsidRPr="0021481A">
        <w:rPr>
          <w:lang w:val="fr-FR"/>
        </w:rPr>
        <w:t>.</w:t>
      </w:r>
    </w:p>
    <w:p w:rsidR="00871344" w:rsidRPr="0021481A" w:rsidRDefault="00871344" w:rsidP="00871344">
      <w:pPr>
        <w:pStyle w:val="Titolo1"/>
        <w:rPr>
          <w:lang w:val="fr-FR"/>
        </w:rPr>
      </w:pPr>
      <w:r w:rsidRPr="0021481A">
        <w:rPr>
          <w:lang w:val="fr-FR"/>
        </w:rPr>
        <w:t>KOMMENTAR</w:t>
      </w:r>
    </w:p>
    <w:p w:rsidR="00710F02" w:rsidRPr="0021481A" w:rsidRDefault="00710F02" w:rsidP="00CD7320">
      <w:pPr>
        <w:rPr>
          <w:lang w:val="pt-PT"/>
        </w:rPr>
      </w:pPr>
      <w:r w:rsidRPr="0021481A">
        <w:rPr>
          <w:lang w:val="fr-FR"/>
        </w:rPr>
        <w:t xml:space="preserve">Et notandum quod usque adventum domini omni sexta feria, quae adhuc vacat, cantatur missa de sancta cruce hoc modo: IN </w:t>
      </w:r>
      <w:r w:rsidRPr="0021481A">
        <w:rPr>
          <w:rStyle w:val="Incipit"/>
          <w:lang w:val="fr-FR"/>
        </w:rPr>
        <w:t>Nos autem</w:t>
      </w:r>
      <w:r w:rsidRPr="0021481A">
        <w:rPr>
          <w:lang w:val="fr-FR"/>
        </w:rPr>
        <w:t xml:space="preserve">. </w:t>
      </w:r>
      <w:r w:rsidRPr="0021481A">
        <w:rPr>
          <w:lang w:val="pt-PT"/>
        </w:rPr>
        <w:t xml:space="preserve">(157rb) [KY] </w:t>
      </w:r>
      <w:r w:rsidRPr="0021481A">
        <w:rPr>
          <w:rStyle w:val="Incipit"/>
          <w:lang w:val="pt-PT"/>
        </w:rPr>
        <w:t>Kyrie</w:t>
      </w:r>
      <w:r w:rsidRPr="0021481A">
        <w:rPr>
          <w:lang w:val="pt-PT"/>
        </w:rPr>
        <w:t xml:space="preserve"> feriale. ORCL </w:t>
      </w:r>
      <w:r w:rsidRPr="0021481A">
        <w:rPr>
          <w:rStyle w:val="Incipit"/>
          <w:lang w:val="pt-PT"/>
        </w:rPr>
        <w:t>Deus qui unigenitum</w:t>
      </w:r>
      <w:r w:rsidRPr="0021481A">
        <w:rPr>
          <w:lang w:val="pt-PT"/>
        </w:rPr>
        <w:t xml:space="preserve">. Secunda oratio de dominica. Tertia quam velis. Epistula et evangelium de feria. GR </w:t>
      </w:r>
      <w:r w:rsidRPr="0021481A">
        <w:rPr>
          <w:rStyle w:val="Incipit"/>
          <w:lang w:val="pt-PT"/>
        </w:rPr>
        <w:t>Christus factus est</w:t>
      </w:r>
      <w:r w:rsidRPr="0021481A">
        <w:rPr>
          <w:lang w:val="pt-PT"/>
        </w:rPr>
        <w:t xml:space="preserve">. ALV </w:t>
      </w:r>
      <w:r w:rsidRPr="0021481A">
        <w:rPr>
          <w:rStyle w:val="Incipit"/>
          <w:lang w:val="pt-PT"/>
        </w:rPr>
        <w:t>Nos autem</w:t>
      </w:r>
      <w:r w:rsidRPr="0021481A">
        <w:rPr>
          <w:lang w:val="pt-PT"/>
        </w:rPr>
        <w:t xml:space="preserve">. OF </w:t>
      </w:r>
      <w:r w:rsidRPr="0021481A">
        <w:rPr>
          <w:rStyle w:val="Incipit"/>
          <w:lang w:val="pt-PT"/>
        </w:rPr>
        <w:t>Dextera domini</w:t>
      </w:r>
      <w:r w:rsidRPr="0021481A">
        <w:rPr>
          <w:lang w:val="pt-PT"/>
        </w:rPr>
        <w:t xml:space="preserve">. PF </w:t>
      </w:r>
      <w:r w:rsidRPr="0021481A">
        <w:rPr>
          <w:rStyle w:val="Incipit"/>
          <w:lang w:val="pt-PT"/>
        </w:rPr>
        <w:t>Qui salutem</w:t>
      </w:r>
      <w:r w:rsidRPr="0021481A">
        <w:rPr>
          <w:lang w:val="pt-PT"/>
        </w:rPr>
        <w:t xml:space="preserve">. [SA] </w:t>
      </w:r>
      <w:r w:rsidRPr="0021481A">
        <w:rPr>
          <w:rStyle w:val="Incipit"/>
          <w:lang w:val="pt-PT"/>
        </w:rPr>
        <w:t>Sanctus</w:t>
      </w:r>
      <w:r w:rsidRPr="0021481A">
        <w:rPr>
          <w:lang w:val="pt-PT"/>
        </w:rPr>
        <w:t xml:space="preserve"> et [AG] </w:t>
      </w:r>
      <w:r w:rsidRPr="0021481A">
        <w:rPr>
          <w:rStyle w:val="Incipit"/>
          <w:lang w:val="pt-PT"/>
        </w:rPr>
        <w:t>Agnus dei</w:t>
      </w:r>
      <w:r w:rsidRPr="0021481A">
        <w:rPr>
          <w:lang w:val="pt-PT"/>
        </w:rPr>
        <w:t xml:space="preserve"> ferialiter cantentur cum [IM] </w:t>
      </w:r>
      <w:r w:rsidRPr="0021481A">
        <w:rPr>
          <w:rStyle w:val="Incipit"/>
          <w:lang w:val="pt-PT"/>
        </w:rPr>
        <w:t>Ite missa est</w:t>
      </w:r>
      <w:r w:rsidRPr="0021481A">
        <w:rPr>
          <w:lang w:val="pt-PT"/>
        </w:rPr>
        <w:t>.</w:t>
      </w:r>
    </w:p>
    <w:p w:rsidR="00710F02" w:rsidRPr="0021481A" w:rsidRDefault="00710F02" w:rsidP="00710F02">
      <w:pPr>
        <w:pStyle w:val="Titolo1"/>
        <w:rPr>
          <w:lang w:val="it-IT"/>
        </w:rPr>
      </w:pPr>
      <w:r w:rsidRPr="0021481A">
        <w:rPr>
          <w:lang w:val="it-IT"/>
        </w:rPr>
        <w:t>SABBATUM</w:t>
      </w:r>
    </w:p>
    <w:p w:rsidR="0099264F" w:rsidRPr="0021481A" w:rsidRDefault="00710F02" w:rsidP="00CD7320">
      <w:pPr>
        <w:rPr>
          <w:lang w:val="it-IT"/>
        </w:rPr>
      </w:pPr>
      <w:r w:rsidRPr="0021481A">
        <w:rPr>
          <w:lang w:val="it-IT"/>
        </w:rPr>
        <w:t>omittitur propter memoria beatae virginis. Sed</w:t>
      </w:r>
      <w:r w:rsidR="00903E52" w:rsidRPr="0021481A">
        <w:rPr>
          <w:lang w:val="it-IT"/>
        </w:rPr>
        <w:t xml:space="preserve"> in vesperis et in matutinis habeatur memoria sanctae trinitatis cum antiphona et oratione. </w:t>
      </w:r>
    </w:p>
    <w:p w:rsidR="00903E52" w:rsidRPr="0021481A" w:rsidRDefault="00903E52" w:rsidP="00CD7320">
      <w:pPr>
        <w:rPr>
          <w:lang w:val="it-IT"/>
        </w:rPr>
      </w:pPr>
      <w:r w:rsidRPr="0021481A">
        <w:rPr>
          <w:lang w:val="it-IT"/>
        </w:rPr>
        <w:t xml:space="preserve">Notandum quod ad vesperas in feria sexta erit statio ad </w:t>
      </w:r>
      <w:r w:rsidRPr="0021481A">
        <w:rPr>
          <w:rStyle w:val="Ort"/>
          <w:lang w:val="it-IT"/>
        </w:rPr>
        <w:t>sanctam Mariam</w:t>
      </w:r>
      <w:r w:rsidRPr="0021481A">
        <w:rPr>
          <w:lang w:val="it-IT"/>
        </w:rPr>
        <w:t xml:space="preserve">. Et usque ad adventum domini omni sabbato erit plenum officium cum novem lectionibus de beata virgine. </w:t>
      </w:r>
    </w:p>
    <w:p w:rsidR="00903E52" w:rsidRPr="0021481A" w:rsidRDefault="00903E52" w:rsidP="00CD7320">
      <w:pPr>
        <w:rPr>
          <w:lang w:val="pt-PT"/>
        </w:rPr>
      </w:pPr>
      <w:r w:rsidRPr="0021481A">
        <w:rPr>
          <w:lang w:val="it-IT"/>
        </w:rPr>
        <w:t xml:space="preserve">Item si festum novem psalmorum in sabbatum venerit (157va) de sancta Maria non cantetur nisi ad vesperas in suffragium AC </w:t>
      </w:r>
      <w:r w:rsidRPr="0021481A">
        <w:rPr>
          <w:rStyle w:val="Incipit"/>
          <w:lang w:val="it-IT"/>
        </w:rPr>
        <w:t>Tota pulchra es</w:t>
      </w:r>
      <w:r w:rsidRPr="0021481A">
        <w:rPr>
          <w:lang w:val="it-IT"/>
        </w:rPr>
        <w:t xml:space="preserve"> maior et ORC </w:t>
      </w:r>
      <w:r w:rsidRPr="0021481A">
        <w:rPr>
          <w:rStyle w:val="Incipit"/>
          <w:lang w:val="it-IT"/>
        </w:rPr>
        <w:t>Famulorum tuorum</w:t>
      </w:r>
      <w:r w:rsidRPr="0021481A">
        <w:rPr>
          <w:lang w:val="it-IT"/>
        </w:rPr>
        <w:t xml:space="preserve">. </w:t>
      </w:r>
      <w:r w:rsidRPr="0021481A">
        <w:rPr>
          <w:lang w:val="pt-PT"/>
        </w:rPr>
        <w:t>Ad matutin</w:t>
      </w:r>
      <w:r w:rsidR="0099264F" w:rsidRPr="0021481A">
        <w:rPr>
          <w:lang w:val="pt-PT"/>
        </w:rPr>
        <w:t>as</w:t>
      </w:r>
      <w:r w:rsidRPr="0021481A">
        <w:rPr>
          <w:lang w:val="pt-PT"/>
        </w:rPr>
        <w:t xml:space="preserve"> A</w:t>
      </w:r>
      <w:r w:rsidR="0099264F" w:rsidRPr="0021481A">
        <w:rPr>
          <w:lang w:val="pt-PT"/>
        </w:rPr>
        <w:t>C</w:t>
      </w:r>
      <w:r w:rsidRPr="0021481A">
        <w:rPr>
          <w:lang w:val="pt-PT"/>
        </w:rPr>
        <w:t xml:space="preserve"> </w:t>
      </w:r>
      <w:r w:rsidRPr="0021481A">
        <w:rPr>
          <w:rStyle w:val="Incipit"/>
          <w:lang w:val="pt-PT"/>
        </w:rPr>
        <w:t>Maria virgo</w:t>
      </w:r>
      <w:r w:rsidRPr="0021481A">
        <w:rPr>
          <w:lang w:val="pt-PT"/>
        </w:rPr>
        <w:t>. Et oratio ut supra. Et ad missam secunda oratio dicitur de sancta Maria.</w:t>
      </w:r>
    </w:p>
    <w:p w:rsidR="00091466" w:rsidRPr="0021481A" w:rsidRDefault="00903E52" w:rsidP="00CD7320">
      <w:pPr>
        <w:rPr>
          <w:lang w:val="pt-PT"/>
        </w:rPr>
      </w:pPr>
      <w:r w:rsidRPr="0021481A">
        <w:rPr>
          <w:lang w:val="pt-PT"/>
        </w:rPr>
        <w:lastRenderedPageBreak/>
        <w:t>Si autem f</w:t>
      </w:r>
      <w:r w:rsidR="00957F59" w:rsidRPr="0021481A">
        <w:rPr>
          <w:lang w:val="pt-PT"/>
        </w:rPr>
        <w:t>estum trium lectionum in sabbatum</w:t>
      </w:r>
      <w:r w:rsidRPr="0021481A">
        <w:rPr>
          <w:lang w:val="pt-PT"/>
        </w:rPr>
        <w:t xml:space="preserve"> venerit de festo cantentur duo nocturni</w:t>
      </w:r>
      <w:r w:rsidR="00121973" w:rsidRPr="0021481A">
        <w:rPr>
          <w:lang w:val="pt-PT"/>
        </w:rPr>
        <w:t xml:space="preserve">: primus scilicet et secundus cum historia et |legendae pertinente::legendis pertinentibus| ad idem festum. Et </w:t>
      </w:r>
      <w:r w:rsidR="00E920BB" w:rsidRPr="0021481A">
        <w:rPr>
          <w:lang w:val="pt-PT"/>
        </w:rPr>
        <w:t xml:space="preserve">in </w:t>
      </w:r>
      <w:r w:rsidR="00121973" w:rsidRPr="0021481A">
        <w:rPr>
          <w:lang w:val="pt-PT"/>
        </w:rPr>
        <w:t xml:space="preserve">tertio nocturno tres antiphonae de sancta Maria cum suis psalmis scilicet: AN </w:t>
      </w:r>
      <w:r w:rsidR="00121973" w:rsidRPr="0021481A">
        <w:rPr>
          <w:rStyle w:val="Incipit"/>
          <w:lang w:val="pt-PT"/>
        </w:rPr>
        <w:t>Gaude Maria</w:t>
      </w:r>
      <w:r w:rsidR="00121973" w:rsidRPr="0021481A">
        <w:rPr>
          <w:lang w:val="pt-PT"/>
        </w:rPr>
        <w:t xml:space="preserve">. PS </w:t>
      </w:r>
      <w:r w:rsidR="00121973" w:rsidRPr="0021481A">
        <w:rPr>
          <w:rStyle w:val="Incipit"/>
          <w:lang w:val="pt-PT"/>
        </w:rPr>
        <w:t>Cantate</w:t>
      </w:r>
      <w:r w:rsidR="00121973" w:rsidRPr="0021481A">
        <w:rPr>
          <w:lang w:val="pt-PT"/>
        </w:rPr>
        <w:t xml:space="preserve"> primum. AN </w:t>
      </w:r>
      <w:r w:rsidR="00121973" w:rsidRPr="0021481A">
        <w:rPr>
          <w:rStyle w:val="Incipit"/>
          <w:lang w:val="pt-PT"/>
        </w:rPr>
        <w:t>Dignare me</w:t>
      </w:r>
      <w:r w:rsidR="00121973" w:rsidRPr="0021481A">
        <w:rPr>
          <w:lang w:val="pt-PT"/>
        </w:rPr>
        <w:t xml:space="preserve">. </w:t>
      </w:r>
      <w:r w:rsidR="00121973" w:rsidRPr="0021481A">
        <w:rPr>
          <w:lang w:val="fr-FR"/>
        </w:rPr>
        <w:t xml:space="preserve">PS </w:t>
      </w:r>
      <w:r w:rsidR="00121973" w:rsidRPr="0021481A">
        <w:rPr>
          <w:rStyle w:val="Incipit"/>
          <w:lang w:val="fr-FR"/>
        </w:rPr>
        <w:t>Dominus regnavit exultet</w:t>
      </w:r>
      <w:r w:rsidR="00121973" w:rsidRPr="0021481A">
        <w:rPr>
          <w:lang w:val="fr-FR"/>
        </w:rPr>
        <w:t xml:space="preserve">. AN </w:t>
      </w:r>
      <w:r w:rsidR="00121973" w:rsidRPr="0021481A">
        <w:rPr>
          <w:rStyle w:val="Incipit"/>
          <w:lang w:val="fr-FR"/>
        </w:rPr>
        <w:t>Post partum</w:t>
      </w:r>
      <w:r w:rsidR="00121973" w:rsidRPr="0021481A">
        <w:rPr>
          <w:lang w:val="fr-FR"/>
        </w:rPr>
        <w:t xml:space="preserve">. PS </w:t>
      </w:r>
      <w:r w:rsidR="00121973" w:rsidRPr="0021481A">
        <w:rPr>
          <w:rStyle w:val="Incipit"/>
          <w:lang w:val="fr-FR"/>
        </w:rPr>
        <w:t>Cantate</w:t>
      </w:r>
      <w:r w:rsidR="00121973" w:rsidRPr="0021481A">
        <w:rPr>
          <w:lang w:val="fr-FR"/>
        </w:rPr>
        <w:t xml:space="preserve"> secundum. VS </w:t>
      </w:r>
      <w:r w:rsidR="00121973" w:rsidRPr="0021481A">
        <w:rPr>
          <w:rStyle w:val="Incipit"/>
          <w:lang w:val="fr-FR"/>
        </w:rPr>
        <w:t>Adiuvabit eam deus</w:t>
      </w:r>
      <w:r w:rsidR="00121973" w:rsidRPr="0021481A">
        <w:rPr>
          <w:lang w:val="fr-FR"/>
        </w:rPr>
        <w:t xml:space="preserve">. Legitur EV </w:t>
      </w:r>
      <w:r w:rsidR="00121973" w:rsidRPr="0021481A">
        <w:rPr>
          <w:rStyle w:val="Incipit"/>
          <w:lang w:val="fr-FR"/>
        </w:rPr>
        <w:t>Extollens quaedam</w:t>
      </w:r>
      <w:r w:rsidR="00121973" w:rsidRPr="0021481A">
        <w:rPr>
          <w:lang w:val="fr-FR"/>
        </w:rPr>
        <w:t xml:space="preserve"> (157vb) cum tribus </w:t>
      </w:r>
      <w:r w:rsidR="00957F59" w:rsidRPr="0021481A">
        <w:rPr>
          <w:lang w:val="fr-FR"/>
        </w:rPr>
        <w:t xml:space="preserve">ultimis </w:t>
      </w:r>
      <w:r w:rsidR="00121973" w:rsidRPr="0021481A">
        <w:rPr>
          <w:lang w:val="fr-FR"/>
        </w:rPr>
        <w:t>responsoriis de historia</w:t>
      </w:r>
      <w:r w:rsidR="00824C9E" w:rsidRPr="0021481A">
        <w:rPr>
          <w:lang w:val="fr-FR"/>
        </w:rPr>
        <w:t xml:space="preserve"> [RP] </w:t>
      </w:r>
      <w:r w:rsidR="00824C9E" w:rsidRPr="0021481A">
        <w:rPr>
          <w:rStyle w:val="Incipit"/>
          <w:lang w:val="fr-FR"/>
        </w:rPr>
        <w:t>Vidi speciosam</w:t>
      </w:r>
      <w:r w:rsidR="00957F59" w:rsidRPr="0021481A">
        <w:rPr>
          <w:lang w:val="fr-FR"/>
        </w:rPr>
        <w:t>, [videlicet]</w:t>
      </w:r>
      <w:r w:rsidR="00824C9E" w:rsidRPr="0021481A">
        <w:rPr>
          <w:lang w:val="fr-FR"/>
        </w:rPr>
        <w:t xml:space="preserve"> RP </w:t>
      </w:r>
      <w:r w:rsidR="00824C9E" w:rsidRPr="0021481A">
        <w:rPr>
          <w:rStyle w:val="Incipit"/>
          <w:lang w:val="fr-FR"/>
        </w:rPr>
        <w:t>Beata es</w:t>
      </w:r>
      <w:r w:rsidR="00824C9E" w:rsidRPr="0021481A">
        <w:rPr>
          <w:lang w:val="fr-FR"/>
        </w:rPr>
        <w:t xml:space="preserve">. RP </w:t>
      </w:r>
      <w:r w:rsidR="00824C9E" w:rsidRPr="0021481A">
        <w:rPr>
          <w:rStyle w:val="Incipit"/>
          <w:lang w:val="fr-FR"/>
        </w:rPr>
        <w:t>Ista est speciosa</w:t>
      </w:r>
      <w:r w:rsidR="00824C9E" w:rsidRPr="0021481A">
        <w:rPr>
          <w:lang w:val="fr-FR"/>
        </w:rPr>
        <w:t xml:space="preserve">. RP </w:t>
      </w:r>
      <w:r w:rsidR="00824C9E" w:rsidRPr="0021481A">
        <w:rPr>
          <w:rStyle w:val="Incipit"/>
          <w:lang w:val="fr-FR"/>
        </w:rPr>
        <w:t>Super salutem</w:t>
      </w:r>
      <w:r w:rsidR="00824C9E" w:rsidRPr="0021481A">
        <w:rPr>
          <w:lang w:val="fr-FR"/>
        </w:rPr>
        <w:t>.</w:t>
      </w:r>
      <w:r w:rsidR="00091466" w:rsidRPr="0021481A">
        <w:rPr>
          <w:lang w:val="fr-FR"/>
        </w:rPr>
        <w:t xml:space="preserve"> [TD] </w:t>
      </w:r>
      <w:r w:rsidR="00091466" w:rsidRPr="0021481A">
        <w:rPr>
          <w:rStyle w:val="Incipit"/>
          <w:lang w:val="fr-FR"/>
        </w:rPr>
        <w:t>Te deum laudamus</w:t>
      </w:r>
      <w:r w:rsidR="00091466" w:rsidRPr="0021481A">
        <w:rPr>
          <w:lang w:val="fr-FR"/>
        </w:rPr>
        <w:t xml:space="preserve">. Ad laudes AN </w:t>
      </w:r>
      <w:r w:rsidR="00091466" w:rsidRPr="0021481A">
        <w:rPr>
          <w:rStyle w:val="Incipit"/>
          <w:lang w:val="fr-FR"/>
        </w:rPr>
        <w:t>Assumpta est Maria</w:t>
      </w:r>
      <w:r w:rsidR="00091466" w:rsidRPr="0021481A">
        <w:rPr>
          <w:lang w:val="fr-FR"/>
        </w:rPr>
        <w:t xml:space="preserve"> cum ceteris. PS </w:t>
      </w:r>
      <w:r w:rsidR="00091466" w:rsidRPr="0021481A">
        <w:rPr>
          <w:rStyle w:val="Incipit"/>
          <w:lang w:val="fr-FR"/>
        </w:rPr>
        <w:t>Dominus regnavit</w:t>
      </w:r>
      <w:r w:rsidR="00091466" w:rsidRPr="0021481A">
        <w:rPr>
          <w:lang w:val="fr-FR"/>
        </w:rPr>
        <w:t xml:space="preserve"> cum reliquis. Et in suffragiis antiphona de festo cum oratione competente.</w:t>
      </w:r>
      <w:r w:rsidR="00E920BB" w:rsidRPr="0021481A">
        <w:rPr>
          <w:lang w:val="fr-FR"/>
        </w:rPr>
        <w:t xml:space="preserve"> </w:t>
      </w:r>
      <w:r w:rsidR="00091466" w:rsidRPr="0021481A">
        <w:rPr>
          <w:lang w:val="pt-PT"/>
        </w:rPr>
        <w:t>Ad horas per totum cantetur de sancta Maria. Et secunda oratio dicatur de festo.</w:t>
      </w:r>
    </w:p>
    <w:p w:rsidR="00091466" w:rsidRPr="00276593" w:rsidRDefault="00091466" w:rsidP="00CD7320">
      <w:pPr>
        <w:rPr>
          <w:lang w:val="pt-PT"/>
        </w:rPr>
      </w:pPr>
      <w:r w:rsidRPr="0021481A">
        <w:rPr>
          <w:lang w:val="pt-PT"/>
        </w:rPr>
        <w:t>Item</w:t>
      </w:r>
      <w:r w:rsidR="00023D87" w:rsidRPr="0021481A">
        <w:rPr>
          <w:lang w:val="pt-PT"/>
        </w:rPr>
        <w:t xml:space="preserve"> si festum habeat officium proprium, illud cantetur ad missam priorem per totum. Et de sancta Maria dicatur secunda oratio. Et ad missam publicam cantetur de sancta Maria. </w:t>
      </w:r>
      <w:r w:rsidR="00023D87" w:rsidRPr="00276593">
        <w:rPr>
          <w:lang w:val="pt-PT"/>
        </w:rPr>
        <w:t>Et secunda oratio dicatur de sanctis, quorum festum est illo die.</w:t>
      </w:r>
    </w:p>
    <w:p w:rsidR="00023D87" w:rsidRPr="00276593" w:rsidRDefault="00023D87" w:rsidP="00CD7320">
      <w:pPr>
        <w:rPr>
          <w:lang w:val="pt-PT"/>
        </w:rPr>
      </w:pPr>
      <w:r w:rsidRPr="00276593">
        <w:rPr>
          <w:lang w:val="pt-PT"/>
        </w:rPr>
        <w:t>Si autem nullum festum vel ieiunium in sab</w:t>
      </w:r>
      <w:r w:rsidR="00957F59" w:rsidRPr="00276593">
        <w:rPr>
          <w:lang w:val="pt-PT"/>
        </w:rPr>
        <w:t>batum</w:t>
      </w:r>
      <w:r w:rsidR="008A7122" w:rsidRPr="00276593">
        <w:rPr>
          <w:lang w:val="pt-PT"/>
        </w:rPr>
        <w:t xml:space="preserve"> venerit hoc modo ordinabis</w:t>
      </w:r>
      <w:r w:rsidR="00957F59" w:rsidRPr="00276593">
        <w:rPr>
          <w:lang w:val="pt-PT"/>
        </w:rPr>
        <w:t>:</w:t>
      </w:r>
    </w:p>
    <w:p w:rsidR="00023D87" w:rsidRPr="0021481A" w:rsidRDefault="00023D87" w:rsidP="00CD7320">
      <w:pPr>
        <w:rPr>
          <w:lang w:val="pt-PT"/>
        </w:rPr>
      </w:pPr>
      <w:r w:rsidRPr="0021481A">
        <w:rPr>
          <w:rStyle w:val="Time1"/>
          <w:lang w:val="es-ES"/>
        </w:rPr>
        <w:t>Ad vesperas</w:t>
      </w:r>
      <w:r>
        <w:rPr>
          <w:lang w:val="es-ES"/>
        </w:rPr>
        <w:t xml:space="preserve"> AN </w:t>
      </w:r>
      <w:r w:rsidRPr="0021481A">
        <w:rPr>
          <w:rStyle w:val="Incipit"/>
          <w:lang w:val="es-ES"/>
        </w:rPr>
        <w:t>Ecce tu pulchra es</w:t>
      </w:r>
      <w:r>
        <w:rPr>
          <w:lang w:val="es-ES"/>
        </w:rPr>
        <w:t xml:space="preserve">. </w:t>
      </w:r>
      <w:r w:rsidRPr="00276593">
        <w:rPr>
          <w:lang w:val="fr-FR"/>
        </w:rPr>
        <w:t xml:space="preserve">PS </w:t>
      </w:r>
      <w:r w:rsidRPr="00276593">
        <w:rPr>
          <w:rStyle w:val="Incipit"/>
          <w:lang w:val="fr-FR"/>
        </w:rPr>
        <w:t>Dixit (158ra) dominus</w:t>
      </w:r>
      <w:r w:rsidRPr="00276593">
        <w:rPr>
          <w:lang w:val="fr-FR"/>
        </w:rPr>
        <w:t xml:space="preserve">. AN </w:t>
      </w:r>
      <w:r w:rsidRPr="00276593">
        <w:rPr>
          <w:rStyle w:val="Incipit"/>
          <w:lang w:val="fr-FR"/>
        </w:rPr>
        <w:t>Sicut lilium</w:t>
      </w:r>
      <w:r w:rsidRPr="00276593">
        <w:rPr>
          <w:lang w:val="fr-FR"/>
        </w:rPr>
        <w:t xml:space="preserve">. PS </w:t>
      </w:r>
      <w:r w:rsidRPr="00276593">
        <w:rPr>
          <w:rStyle w:val="Incipit"/>
          <w:lang w:val="fr-FR"/>
        </w:rPr>
        <w:t>Laudate pueri</w:t>
      </w:r>
      <w:r w:rsidRPr="00276593">
        <w:rPr>
          <w:lang w:val="fr-FR"/>
        </w:rPr>
        <w:t xml:space="preserve">. AN </w:t>
      </w:r>
      <w:r w:rsidRPr="00276593">
        <w:rPr>
          <w:rStyle w:val="Incipit"/>
          <w:lang w:val="fr-FR"/>
        </w:rPr>
        <w:t>Favus distillans labia</w:t>
      </w:r>
      <w:r w:rsidRPr="00276593">
        <w:rPr>
          <w:lang w:val="fr-FR"/>
        </w:rPr>
        <w:t>.</w:t>
      </w:r>
      <w:r w:rsidR="00334E53" w:rsidRPr="00276593">
        <w:rPr>
          <w:lang w:val="fr-FR"/>
        </w:rPr>
        <w:t xml:space="preserve"> PS </w:t>
      </w:r>
      <w:r w:rsidR="00334E53" w:rsidRPr="00276593">
        <w:rPr>
          <w:rStyle w:val="Incipit"/>
          <w:lang w:val="fr-FR"/>
        </w:rPr>
        <w:t>Laetatus sum</w:t>
      </w:r>
      <w:r w:rsidR="00334E53" w:rsidRPr="00276593">
        <w:rPr>
          <w:lang w:val="fr-FR"/>
        </w:rPr>
        <w:t xml:space="preserve">. AN </w:t>
      </w:r>
      <w:r w:rsidR="00334E53" w:rsidRPr="00276593">
        <w:rPr>
          <w:rStyle w:val="Incipit"/>
          <w:lang w:val="fr-FR"/>
        </w:rPr>
        <w:t>Emissiones tuae</w:t>
      </w:r>
      <w:r w:rsidR="00334E53" w:rsidRPr="00276593">
        <w:rPr>
          <w:lang w:val="fr-FR"/>
        </w:rPr>
        <w:t xml:space="preserve">. PS </w:t>
      </w:r>
      <w:r w:rsidR="00334E53" w:rsidRPr="00276593">
        <w:rPr>
          <w:rStyle w:val="Incipit"/>
          <w:lang w:val="fr-FR"/>
        </w:rPr>
        <w:t>Nisi dominus aedificaverit</w:t>
      </w:r>
      <w:r w:rsidR="00334E53" w:rsidRPr="00276593">
        <w:rPr>
          <w:lang w:val="fr-FR"/>
        </w:rPr>
        <w:t xml:space="preserve">. AN </w:t>
      </w:r>
      <w:r w:rsidR="00334E53" w:rsidRPr="00276593">
        <w:rPr>
          <w:rStyle w:val="Incipit"/>
          <w:lang w:val="fr-FR"/>
        </w:rPr>
        <w:t>Fons hortorum</w:t>
      </w:r>
      <w:r w:rsidR="00334E53" w:rsidRPr="00276593">
        <w:rPr>
          <w:lang w:val="fr-FR"/>
        </w:rPr>
        <w:t xml:space="preserve">. PS </w:t>
      </w:r>
      <w:r w:rsidR="00334E53" w:rsidRPr="00276593">
        <w:rPr>
          <w:rStyle w:val="Incipit"/>
          <w:lang w:val="fr-FR"/>
        </w:rPr>
        <w:t>Lauda Hierusalem</w:t>
      </w:r>
      <w:r w:rsidR="00334E53" w:rsidRPr="00276593">
        <w:rPr>
          <w:lang w:val="fr-FR"/>
        </w:rPr>
        <w:t xml:space="preserve">. CP </w:t>
      </w:r>
      <w:r w:rsidR="00334E53" w:rsidRPr="00276593">
        <w:rPr>
          <w:rStyle w:val="Incipit"/>
          <w:lang w:val="fr-FR"/>
        </w:rPr>
        <w:t>Quasi cedrus exaltata sum</w:t>
      </w:r>
      <w:r w:rsidR="00334E53" w:rsidRPr="00276593">
        <w:rPr>
          <w:lang w:val="fr-FR"/>
        </w:rPr>
        <w:t xml:space="preserve">, vel ista [CP] </w:t>
      </w:r>
      <w:r w:rsidR="00334E53" w:rsidRPr="00276593">
        <w:rPr>
          <w:rStyle w:val="Incipit"/>
          <w:lang w:val="fr-FR"/>
        </w:rPr>
        <w:t>Sicut cinnamomum et balsamum</w:t>
      </w:r>
      <w:r w:rsidR="00334E53" w:rsidRPr="00276593">
        <w:rPr>
          <w:lang w:val="fr-FR"/>
        </w:rPr>
        <w:t xml:space="preserve">. RP </w:t>
      </w:r>
      <w:r w:rsidR="00334E53" w:rsidRPr="00276593">
        <w:rPr>
          <w:rStyle w:val="Incipit"/>
          <w:lang w:val="fr-FR"/>
        </w:rPr>
        <w:t>Salve nobilis</w:t>
      </w:r>
      <w:r w:rsidR="00334E53" w:rsidRPr="00276593">
        <w:rPr>
          <w:lang w:val="fr-FR"/>
        </w:rPr>
        <w:t xml:space="preserve">. HY </w:t>
      </w:r>
      <w:r w:rsidR="00334E53" w:rsidRPr="00276593">
        <w:rPr>
          <w:rStyle w:val="Incipit"/>
          <w:lang w:val="fr-FR"/>
        </w:rPr>
        <w:t>Ave maris stella</w:t>
      </w:r>
      <w:r w:rsidR="00334E53" w:rsidRPr="00276593">
        <w:rPr>
          <w:lang w:val="fr-FR"/>
        </w:rPr>
        <w:t xml:space="preserve">. VS </w:t>
      </w:r>
      <w:r w:rsidR="00334E53" w:rsidRPr="00276593">
        <w:rPr>
          <w:rStyle w:val="Incipit"/>
          <w:lang w:val="fr-FR"/>
        </w:rPr>
        <w:t>Specie tua</w:t>
      </w:r>
      <w:r w:rsidR="00334E53" w:rsidRPr="00276593">
        <w:rPr>
          <w:lang w:val="fr-FR"/>
        </w:rPr>
        <w:t xml:space="preserve">. In prima feria sexta quando de sancta Maria incipit plenum officium haberi, et in ultima </w:t>
      </w:r>
      <w:r w:rsidR="000A3267" w:rsidRPr="00276593">
        <w:rPr>
          <w:lang w:val="fr-FR"/>
        </w:rPr>
        <w:t xml:space="preserve">quando finitur, cantatur AM </w:t>
      </w:r>
      <w:r w:rsidR="000A3267" w:rsidRPr="00276593">
        <w:rPr>
          <w:rStyle w:val="Incipit"/>
          <w:lang w:val="fr-FR"/>
        </w:rPr>
        <w:t>Tota pulchra es</w:t>
      </w:r>
      <w:r w:rsidR="000A3267" w:rsidRPr="00276593">
        <w:rPr>
          <w:lang w:val="fr-FR"/>
        </w:rPr>
        <w:t xml:space="preserve"> maior. </w:t>
      </w:r>
      <w:r w:rsidR="000A3267" w:rsidRPr="0021481A">
        <w:rPr>
          <w:lang w:val="pt-PT"/>
        </w:rPr>
        <w:t xml:space="preserve">Alio vero tempore cantatur AM </w:t>
      </w:r>
      <w:r w:rsidR="000A3267" w:rsidRPr="0021481A">
        <w:rPr>
          <w:rStyle w:val="Incipit"/>
          <w:lang w:val="pt-PT"/>
        </w:rPr>
        <w:t>Tota pulchra es</w:t>
      </w:r>
      <w:r w:rsidR="000A3267" w:rsidRPr="0021481A">
        <w:rPr>
          <w:lang w:val="pt-PT"/>
        </w:rPr>
        <w:t xml:space="preserve"> minor. Sequitur OR </w:t>
      </w:r>
      <w:r w:rsidR="000A3267" w:rsidRPr="0021481A">
        <w:rPr>
          <w:rStyle w:val="Incipit"/>
          <w:lang w:val="pt-PT"/>
        </w:rPr>
        <w:t>Famulorum tuorum</w:t>
      </w:r>
      <w:r w:rsidR="000A3267" w:rsidRPr="0021481A">
        <w:rPr>
          <w:lang w:val="pt-PT"/>
        </w:rPr>
        <w:t xml:space="preserve">. Deinde AC </w:t>
      </w:r>
      <w:r w:rsidR="000A3267" w:rsidRPr="0021481A">
        <w:rPr>
          <w:rStyle w:val="Incipit"/>
          <w:lang w:val="pt-PT"/>
        </w:rPr>
        <w:t>Adoremus</w:t>
      </w:r>
      <w:r w:rsidR="000A3267" w:rsidRPr="0021481A">
        <w:rPr>
          <w:lang w:val="pt-PT"/>
        </w:rPr>
        <w:t xml:space="preserve">. Et oratio de sancta cruce. Deinde antiphona et oratio de sancto (158rb) Stephano. Deinde redditur ad chorum cum AC </w:t>
      </w:r>
      <w:r w:rsidR="000A3267" w:rsidRPr="0021481A">
        <w:rPr>
          <w:rStyle w:val="Incipit"/>
          <w:lang w:val="pt-PT"/>
        </w:rPr>
        <w:t>Ponens Petrus</w:t>
      </w:r>
      <w:r w:rsidR="000A3267" w:rsidRPr="0021481A">
        <w:rPr>
          <w:lang w:val="pt-PT"/>
        </w:rPr>
        <w:t>. Sequitur oratio de apostolis. Et oratio de sanctis sub una conclusione.</w:t>
      </w:r>
    </w:p>
    <w:p w:rsidR="000A3267" w:rsidRPr="0021481A" w:rsidRDefault="000A3267" w:rsidP="00CD7320">
      <w:pPr>
        <w:rPr>
          <w:lang w:val="pt-PT"/>
        </w:rPr>
      </w:pPr>
      <w:r w:rsidRPr="0021481A">
        <w:rPr>
          <w:rStyle w:val="Time1"/>
          <w:lang w:val="pt-PT"/>
        </w:rPr>
        <w:t>Ad completorium</w:t>
      </w:r>
      <w:r w:rsidRPr="0021481A">
        <w:rPr>
          <w:lang w:val="pt-PT"/>
        </w:rPr>
        <w:t xml:space="preserve"> AD </w:t>
      </w:r>
      <w:r w:rsidRPr="0021481A">
        <w:rPr>
          <w:rStyle w:val="Incipit"/>
          <w:lang w:val="pt-PT"/>
        </w:rPr>
        <w:t>Pacem tuam</w:t>
      </w:r>
      <w:r w:rsidRPr="0021481A">
        <w:rPr>
          <w:lang w:val="pt-PT"/>
        </w:rPr>
        <w:t>. Preces non dicantur. Alia oratio ut in pleno officio solito more.</w:t>
      </w:r>
    </w:p>
    <w:p w:rsidR="000A3267" w:rsidRPr="0021481A" w:rsidRDefault="000A3267" w:rsidP="00CD7320">
      <w:pPr>
        <w:rPr>
          <w:lang w:val="en-US"/>
        </w:rPr>
      </w:pPr>
      <w:r w:rsidRPr="0021481A">
        <w:rPr>
          <w:rStyle w:val="Time1"/>
          <w:lang w:val="en-US"/>
        </w:rPr>
        <w:t>Ad matutinam</w:t>
      </w:r>
      <w:r w:rsidRPr="0021481A">
        <w:rPr>
          <w:lang w:val="en-US"/>
        </w:rPr>
        <w:t xml:space="preserve"> INV </w:t>
      </w:r>
      <w:r w:rsidRPr="0021481A">
        <w:rPr>
          <w:rStyle w:val="Incipit"/>
          <w:lang w:val="en-US"/>
        </w:rPr>
        <w:t>Ave Maria</w:t>
      </w:r>
      <w:r w:rsidRPr="0021481A">
        <w:rPr>
          <w:lang w:val="en-US"/>
        </w:rPr>
        <w:t>.</w:t>
      </w:r>
    </w:p>
    <w:p w:rsidR="000A3267" w:rsidRPr="0021481A" w:rsidRDefault="000A3267" w:rsidP="00CD7320">
      <w:pPr>
        <w:rPr>
          <w:lang w:val="it-IT"/>
        </w:rPr>
      </w:pPr>
      <w:r w:rsidRPr="0021481A">
        <w:rPr>
          <w:rStyle w:val="Time2"/>
          <w:lang w:val="it-IT"/>
        </w:rPr>
        <w:t>In primo nocturno</w:t>
      </w:r>
      <w:r w:rsidRPr="0021481A">
        <w:rPr>
          <w:lang w:val="it-IT"/>
        </w:rPr>
        <w:t xml:space="preserve"> </w:t>
      </w:r>
      <w:r w:rsidR="00564B6E" w:rsidRPr="0021481A">
        <w:rPr>
          <w:lang w:val="it-IT"/>
        </w:rPr>
        <w:t xml:space="preserve">AN </w:t>
      </w:r>
      <w:r w:rsidR="00564B6E" w:rsidRPr="0021481A">
        <w:rPr>
          <w:rStyle w:val="Incipit"/>
          <w:lang w:val="it-IT"/>
        </w:rPr>
        <w:t>Benedicta tu</w:t>
      </w:r>
      <w:r w:rsidR="00564B6E" w:rsidRPr="0021481A">
        <w:rPr>
          <w:lang w:val="it-IT"/>
        </w:rPr>
        <w:t xml:space="preserve">. PS </w:t>
      </w:r>
      <w:r w:rsidR="00564B6E" w:rsidRPr="0021481A">
        <w:rPr>
          <w:rStyle w:val="Incipit"/>
          <w:lang w:val="it-IT"/>
        </w:rPr>
        <w:t>Domine dominus noster</w:t>
      </w:r>
      <w:r w:rsidR="00564B6E" w:rsidRPr="0021481A">
        <w:rPr>
          <w:lang w:val="it-IT"/>
        </w:rPr>
        <w:t xml:space="preserve">. AN </w:t>
      </w:r>
      <w:r w:rsidR="00564B6E" w:rsidRPr="0021481A">
        <w:rPr>
          <w:rStyle w:val="Incipit"/>
          <w:lang w:val="it-IT"/>
        </w:rPr>
        <w:t>Sicut myrra</w:t>
      </w:r>
      <w:r w:rsidR="00564B6E" w:rsidRPr="0021481A">
        <w:rPr>
          <w:lang w:val="it-IT"/>
        </w:rPr>
        <w:t xml:space="preserve">. PS </w:t>
      </w:r>
      <w:r w:rsidR="00564B6E" w:rsidRPr="0021481A">
        <w:rPr>
          <w:rStyle w:val="Incipit"/>
          <w:lang w:val="it-IT"/>
        </w:rPr>
        <w:t>Caeli enarrant</w:t>
      </w:r>
      <w:r w:rsidR="00564B6E" w:rsidRPr="0021481A">
        <w:rPr>
          <w:lang w:val="it-IT"/>
        </w:rPr>
        <w:t xml:space="preserve">. AN </w:t>
      </w:r>
      <w:r w:rsidR="00564B6E" w:rsidRPr="0021481A">
        <w:rPr>
          <w:rStyle w:val="Incipit"/>
          <w:lang w:val="it-IT"/>
        </w:rPr>
        <w:t>Ante thorum</w:t>
      </w:r>
      <w:r w:rsidR="00564B6E" w:rsidRPr="0021481A">
        <w:rPr>
          <w:lang w:val="it-IT"/>
        </w:rPr>
        <w:t xml:space="preserve">. PS </w:t>
      </w:r>
      <w:r w:rsidR="00564B6E" w:rsidRPr="0021481A">
        <w:rPr>
          <w:rStyle w:val="Incipit"/>
          <w:lang w:val="it-IT"/>
        </w:rPr>
        <w:t>Domini est terra</w:t>
      </w:r>
      <w:r w:rsidR="00564B6E" w:rsidRPr="0021481A">
        <w:rPr>
          <w:lang w:val="it-IT"/>
        </w:rPr>
        <w:t xml:space="preserve">. VS </w:t>
      </w:r>
      <w:r w:rsidR="00564B6E" w:rsidRPr="0021481A">
        <w:rPr>
          <w:rStyle w:val="Incipit"/>
          <w:lang w:val="it-IT"/>
        </w:rPr>
        <w:t>Specie tua</w:t>
      </w:r>
      <w:r w:rsidR="00564B6E" w:rsidRPr="0021481A">
        <w:rPr>
          <w:lang w:val="it-IT"/>
        </w:rPr>
        <w:t xml:space="preserve">. Leguntur omni die sabbati sermones de assumptione beatae Mariae virginis. Incipitur in illo [LS] </w:t>
      </w:r>
      <w:r w:rsidR="00564B6E" w:rsidRPr="0021481A">
        <w:rPr>
          <w:rStyle w:val="Incipit"/>
          <w:lang w:val="it-IT"/>
        </w:rPr>
        <w:t>Adest nobis</w:t>
      </w:r>
      <w:r w:rsidR="00564B6E" w:rsidRPr="0021481A">
        <w:rPr>
          <w:lang w:val="it-IT"/>
        </w:rPr>
        <w:t>. Deinde alius [LS]</w:t>
      </w:r>
      <w:r w:rsidR="00C86D1C" w:rsidRPr="0021481A">
        <w:rPr>
          <w:lang w:val="it-IT"/>
        </w:rPr>
        <w:t xml:space="preserve"> </w:t>
      </w:r>
      <w:r w:rsidR="00C86D1C" w:rsidRPr="0021481A">
        <w:rPr>
          <w:rStyle w:val="Incipit"/>
          <w:lang w:val="it-IT"/>
        </w:rPr>
        <w:t>|Cogitetis me o Paulo et Eucholium::Cogitis me o Paula et Eustochium|</w:t>
      </w:r>
      <w:r w:rsidR="00C86D1C" w:rsidRPr="0021481A">
        <w:rPr>
          <w:lang w:val="it-IT"/>
        </w:rPr>
        <w:t>. Et notandum quod ubicumque in dictis sermonibus (158va) invenitur scriptum assumptione, ibi debet legi |R:: factum?|</w:t>
      </w:r>
      <w:r w:rsidR="00855C16" w:rsidRPr="0021481A">
        <w:rPr>
          <w:lang w:val="it-IT"/>
        </w:rPr>
        <w:t xml:space="preserve"> memoria cum historia de assumptione. Quae et in sabbatis cantatur. RP </w:t>
      </w:r>
      <w:r w:rsidR="00855C16" w:rsidRPr="0021481A">
        <w:rPr>
          <w:rStyle w:val="Incipit"/>
          <w:lang w:val="it-IT"/>
        </w:rPr>
        <w:t>Vidi speciosam</w:t>
      </w:r>
      <w:r w:rsidR="00855C16" w:rsidRPr="0021481A">
        <w:rPr>
          <w:lang w:val="it-IT"/>
        </w:rPr>
        <w:t xml:space="preserve">. RP </w:t>
      </w:r>
      <w:r w:rsidR="00855C16" w:rsidRPr="0021481A">
        <w:rPr>
          <w:rStyle w:val="Incipit"/>
          <w:lang w:val="it-IT"/>
        </w:rPr>
        <w:t xml:space="preserve">Sicut </w:t>
      </w:r>
      <w:r w:rsidR="009D0417" w:rsidRPr="0021481A">
        <w:rPr>
          <w:rStyle w:val="Incipit"/>
          <w:lang w:val="it-IT"/>
        </w:rPr>
        <w:t>|cedros::</w:t>
      </w:r>
      <w:r w:rsidR="00855C16" w:rsidRPr="0021481A">
        <w:rPr>
          <w:rStyle w:val="Incipit"/>
          <w:lang w:val="it-IT"/>
        </w:rPr>
        <w:t>cedr</w:t>
      </w:r>
      <w:r w:rsidR="00A63D4E" w:rsidRPr="0021481A">
        <w:rPr>
          <w:rStyle w:val="Incipit"/>
          <w:lang w:val="it-IT"/>
        </w:rPr>
        <w:t>u</w:t>
      </w:r>
      <w:r w:rsidR="00855C16" w:rsidRPr="0021481A">
        <w:rPr>
          <w:rStyle w:val="Incipit"/>
          <w:lang w:val="it-IT"/>
        </w:rPr>
        <w:t>s</w:t>
      </w:r>
      <w:r w:rsidR="009D0417" w:rsidRPr="0021481A">
        <w:rPr>
          <w:rStyle w:val="Incipit"/>
          <w:lang w:val="it-IT"/>
        </w:rPr>
        <w:t>|</w:t>
      </w:r>
      <w:r w:rsidR="00855C16" w:rsidRPr="0021481A">
        <w:rPr>
          <w:lang w:val="it-IT"/>
        </w:rPr>
        <w:t xml:space="preserve">. RP </w:t>
      </w:r>
      <w:r w:rsidR="00855C16" w:rsidRPr="0021481A">
        <w:rPr>
          <w:rStyle w:val="Incipit"/>
          <w:lang w:val="it-IT"/>
        </w:rPr>
        <w:t>Quae est ista</w:t>
      </w:r>
      <w:r w:rsidR="00855C16" w:rsidRPr="0021481A">
        <w:rPr>
          <w:lang w:val="it-IT"/>
        </w:rPr>
        <w:t>.</w:t>
      </w:r>
    </w:p>
    <w:p w:rsidR="00855C16" w:rsidRPr="0021481A" w:rsidRDefault="00855C16" w:rsidP="00CD7320">
      <w:pPr>
        <w:rPr>
          <w:lang w:val="it-IT"/>
        </w:rPr>
      </w:pPr>
      <w:r w:rsidRPr="0021481A">
        <w:rPr>
          <w:rStyle w:val="Time2"/>
          <w:lang w:val="it-IT"/>
        </w:rPr>
        <w:t>In secundo nocturno</w:t>
      </w:r>
      <w:r w:rsidRPr="0021481A">
        <w:rPr>
          <w:lang w:val="it-IT"/>
        </w:rPr>
        <w:t xml:space="preserve"> AN </w:t>
      </w:r>
      <w:r w:rsidRPr="0021481A">
        <w:rPr>
          <w:rStyle w:val="Incipit"/>
          <w:lang w:val="it-IT"/>
        </w:rPr>
        <w:t>Specie tua</w:t>
      </w:r>
      <w:r w:rsidRPr="0021481A">
        <w:rPr>
          <w:lang w:val="it-IT"/>
        </w:rPr>
        <w:t xml:space="preserve">. </w:t>
      </w:r>
      <w:r w:rsidRPr="0021481A">
        <w:rPr>
          <w:lang w:val="en-US"/>
        </w:rPr>
        <w:t xml:space="preserve">PS </w:t>
      </w:r>
      <w:r w:rsidRPr="0021481A">
        <w:rPr>
          <w:rStyle w:val="Incipit"/>
          <w:lang w:val="en-US"/>
        </w:rPr>
        <w:t>Eructavit cor</w:t>
      </w:r>
      <w:r w:rsidRPr="0021481A">
        <w:rPr>
          <w:lang w:val="en-US"/>
        </w:rPr>
        <w:t xml:space="preserve">. AN </w:t>
      </w:r>
      <w:r w:rsidRPr="0021481A">
        <w:rPr>
          <w:rStyle w:val="Incipit"/>
          <w:lang w:val="en-US"/>
        </w:rPr>
        <w:t>Adiuvabit eam</w:t>
      </w:r>
      <w:r w:rsidRPr="0021481A">
        <w:rPr>
          <w:lang w:val="en-US"/>
        </w:rPr>
        <w:t xml:space="preserve">. PS </w:t>
      </w:r>
      <w:r w:rsidRPr="0021481A">
        <w:rPr>
          <w:rStyle w:val="Incipit"/>
          <w:lang w:val="en-US"/>
        </w:rPr>
        <w:t>Deus noster refugium</w:t>
      </w:r>
      <w:r w:rsidRPr="0021481A">
        <w:rPr>
          <w:lang w:val="en-US"/>
        </w:rPr>
        <w:t xml:space="preserve">. AN </w:t>
      </w:r>
      <w:r w:rsidRPr="0021481A">
        <w:rPr>
          <w:rStyle w:val="Incipit"/>
          <w:lang w:val="en-US"/>
        </w:rPr>
        <w:t>Sicut laetantium</w:t>
      </w:r>
      <w:r w:rsidRPr="0021481A">
        <w:rPr>
          <w:lang w:val="en-US"/>
        </w:rPr>
        <w:t xml:space="preserve">. PS </w:t>
      </w:r>
      <w:r w:rsidRPr="0021481A">
        <w:rPr>
          <w:rStyle w:val="Incipit"/>
          <w:lang w:val="en-US"/>
        </w:rPr>
        <w:t>Fundamenta eius</w:t>
      </w:r>
      <w:r w:rsidRPr="0021481A">
        <w:rPr>
          <w:lang w:val="en-US"/>
        </w:rPr>
        <w:t xml:space="preserve">. VS </w:t>
      </w:r>
      <w:r w:rsidRPr="0021481A">
        <w:rPr>
          <w:rStyle w:val="Incipit"/>
          <w:lang w:val="en-US"/>
        </w:rPr>
        <w:t>Diffusa est gratia</w:t>
      </w:r>
      <w:r w:rsidRPr="0021481A">
        <w:rPr>
          <w:lang w:val="en-US"/>
        </w:rPr>
        <w:t xml:space="preserve">. </w:t>
      </w:r>
      <w:r w:rsidRPr="0021481A">
        <w:rPr>
          <w:lang w:val="pt-PT"/>
        </w:rPr>
        <w:t xml:space="preserve">Legitur sermo ut supra cum tribus responsoriis. [RP] </w:t>
      </w:r>
      <w:r w:rsidRPr="0021481A">
        <w:rPr>
          <w:rStyle w:val="Incipit"/>
          <w:lang w:val="pt-PT"/>
        </w:rPr>
        <w:t>Beatam me dicent</w:t>
      </w:r>
      <w:r w:rsidRPr="0021481A">
        <w:rPr>
          <w:lang w:val="pt-PT"/>
        </w:rPr>
        <w:t xml:space="preserve">. </w:t>
      </w:r>
      <w:r w:rsidRPr="0021481A">
        <w:rPr>
          <w:lang w:val="it-IT"/>
        </w:rPr>
        <w:t xml:space="preserve">RP </w:t>
      </w:r>
      <w:r w:rsidRPr="0021481A">
        <w:rPr>
          <w:rStyle w:val="Incipit"/>
          <w:lang w:val="it-IT"/>
        </w:rPr>
        <w:t>Diffusa est gratia</w:t>
      </w:r>
      <w:r w:rsidRPr="0021481A">
        <w:rPr>
          <w:lang w:val="it-IT"/>
        </w:rPr>
        <w:t>.</w:t>
      </w:r>
      <w:r w:rsidR="00EC756B" w:rsidRPr="0021481A">
        <w:rPr>
          <w:lang w:val="it-IT"/>
        </w:rPr>
        <w:t xml:space="preserve"> RP </w:t>
      </w:r>
      <w:r w:rsidR="00EC756B" w:rsidRPr="0021481A">
        <w:rPr>
          <w:rStyle w:val="Incipit"/>
          <w:lang w:val="it-IT"/>
        </w:rPr>
        <w:t>Ornatam in monilibus</w:t>
      </w:r>
      <w:r w:rsidR="00EC756B" w:rsidRPr="0021481A">
        <w:rPr>
          <w:lang w:val="it-IT"/>
        </w:rPr>
        <w:t>.</w:t>
      </w:r>
    </w:p>
    <w:p w:rsidR="00EC756B" w:rsidRPr="0021481A" w:rsidRDefault="00EC756B" w:rsidP="009E466C">
      <w:pPr>
        <w:rPr>
          <w:lang w:val="pt-PT"/>
        </w:rPr>
      </w:pPr>
      <w:r w:rsidRPr="0021481A">
        <w:rPr>
          <w:rStyle w:val="Time2"/>
          <w:lang w:val="it-IT"/>
        </w:rPr>
        <w:t>In tertio nocturno</w:t>
      </w:r>
      <w:r w:rsidRPr="0021481A">
        <w:rPr>
          <w:lang w:val="it-IT"/>
        </w:rPr>
        <w:t xml:space="preserve"> AN </w:t>
      </w:r>
      <w:r w:rsidRPr="0021481A">
        <w:rPr>
          <w:rStyle w:val="Incipit"/>
          <w:lang w:val="it-IT"/>
        </w:rPr>
        <w:t>Gaude Maria</w:t>
      </w:r>
      <w:r w:rsidRPr="0021481A">
        <w:rPr>
          <w:lang w:val="it-IT"/>
        </w:rPr>
        <w:t xml:space="preserve">. </w:t>
      </w:r>
      <w:r w:rsidRPr="0021481A">
        <w:rPr>
          <w:lang w:val="fr-FR"/>
        </w:rPr>
        <w:t xml:space="preserve">PS </w:t>
      </w:r>
      <w:r w:rsidRPr="0021481A">
        <w:rPr>
          <w:rStyle w:val="Incipit"/>
          <w:lang w:val="fr-FR"/>
        </w:rPr>
        <w:t>Cantate</w:t>
      </w:r>
      <w:r w:rsidRPr="0021481A">
        <w:rPr>
          <w:lang w:val="fr-FR"/>
        </w:rPr>
        <w:t xml:space="preserve"> primum. AN </w:t>
      </w:r>
      <w:r w:rsidRPr="0021481A">
        <w:rPr>
          <w:rStyle w:val="Incipit"/>
          <w:lang w:val="fr-FR"/>
        </w:rPr>
        <w:t>Dignare me</w:t>
      </w:r>
      <w:r w:rsidRPr="0021481A">
        <w:rPr>
          <w:lang w:val="fr-FR"/>
        </w:rPr>
        <w:t xml:space="preserve">. PS </w:t>
      </w:r>
      <w:r w:rsidRPr="0021481A">
        <w:rPr>
          <w:rStyle w:val="Incipit"/>
          <w:lang w:val="fr-FR"/>
        </w:rPr>
        <w:t>Dominus regnavit exultet</w:t>
      </w:r>
      <w:r w:rsidRPr="0021481A">
        <w:rPr>
          <w:lang w:val="fr-FR"/>
        </w:rPr>
        <w:t xml:space="preserve">. </w:t>
      </w:r>
      <w:r w:rsidRPr="0021481A">
        <w:rPr>
          <w:lang w:val="pt-PT"/>
        </w:rPr>
        <w:t>(158vb)</w:t>
      </w:r>
      <w:r w:rsidR="00B77AF8" w:rsidRPr="0021481A">
        <w:rPr>
          <w:lang w:val="pt-PT"/>
        </w:rPr>
        <w:t xml:space="preserve"> AN </w:t>
      </w:r>
      <w:r w:rsidR="00B77AF8" w:rsidRPr="0021481A">
        <w:rPr>
          <w:rStyle w:val="Incipit"/>
          <w:lang w:val="pt-PT"/>
        </w:rPr>
        <w:t>Post partum virgo</w:t>
      </w:r>
      <w:r w:rsidR="00B77AF8" w:rsidRPr="0021481A">
        <w:rPr>
          <w:lang w:val="pt-PT"/>
        </w:rPr>
        <w:t xml:space="preserve">. [PS] </w:t>
      </w:r>
      <w:r w:rsidR="00B77AF8" w:rsidRPr="0021481A">
        <w:rPr>
          <w:rStyle w:val="Incipit"/>
          <w:lang w:val="pt-PT"/>
        </w:rPr>
        <w:t>Cantate</w:t>
      </w:r>
      <w:r w:rsidR="00B77AF8" w:rsidRPr="0021481A">
        <w:rPr>
          <w:lang w:val="pt-PT"/>
        </w:rPr>
        <w:t xml:space="preserve"> secundum. VS </w:t>
      </w:r>
      <w:r w:rsidR="00B77AF8" w:rsidRPr="0021481A">
        <w:rPr>
          <w:rStyle w:val="Incipit"/>
          <w:lang w:val="pt-PT"/>
        </w:rPr>
        <w:t>Adiuvabit eam deus</w:t>
      </w:r>
      <w:r w:rsidR="00B77AF8" w:rsidRPr="0021481A">
        <w:rPr>
          <w:lang w:val="pt-PT"/>
        </w:rPr>
        <w:t xml:space="preserve">. Legitur EV </w:t>
      </w:r>
      <w:r w:rsidR="00B77AF8" w:rsidRPr="0021481A">
        <w:rPr>
          <w:rStyle w:val="Incipit"/>
          <w:lang w:val="pt-PT"/>
        </w:rPr>
        <w:t xml:space="preserve">Extollens quaedam </w:t>
      </w:r>
      <w:r w:rsidR="00B77AF8" w:rsidRPr="0021481A">
        <w:rPr>
          <w:lang w:val="pt-PT"/>
        </w:rPr>
        <w:t>c</w:t>
      </w:r>
      <w:r w:rsidR="0074241C" w:rsidRPr="0021481A">
        <w:rPr>
          <w:lang w:val="pt-PT"/>
        </w:rPr>
        <w:t xml:space="preserve">um duplici homilia, quarum una </w:t>
      </w:r>
      <w:r w:rsidR="00B77AF8" w:rsidRPr="0021481A">
        <w:rPr>
          <w:lang w:val="pt-PT"/>
        </w:rPr>
        <w:t xml:space="preserve">scilicet [LH] </w:t>
      </w:r>
      <w:r w:rsidR="00B77AF8" w:rsidRPr="0021481A">
        <w:rPr>
          <w:rStyle w:val="Incipit"/>
          <w:lang w:val="pt-PT"/>
        </w:rPr>
        <w:t>At Iesus testimonium</w:t>
      </w:r>
      <w:r w:rsidR="001665B0" w:rsidRPr="0021481A">
        <w:rPr>
          <w:lang w:val="pt-PT"/>
        </w:rPr>
        <w:t xml:space="preserve"> |et legatur</w:t>
      </w:r>
      <w:r w:rsidR="009D0417" w:rsidRPr="0021481A">
        <w:rPr>
          <w:lang w:val="pt-PT"/>
        </w:rPr>
        <w:t xml:space="preserve"> </w:t>
      </w:r>
      <w:r w:rsidR="009D0417" w:rsidRPr="0021481A">
        <w:rPr>
          <w:lang w:val="pt-PT"/>
        </w:rPr>
        <w:lastRenderedPageBreak/>
        <w:t>una</w:t>
      </w:r>
      <w:r w:rsidR="001665B0" w:rsidRPr="0021481A">
        <w:rPr>
          <w:lang w:val="pt-PT"/>
        </w:rPr>
        <w:t>::legatur</w:t>
      </w:r>
      <w:r w:rsidR="009D0417" w:rsidRPr="0021481A">
        <w:rPr>
          <w:lang w:val="pt-PT"/>
        </w:rPr>
        <w:t xml:space="preserve"> primo</w:t>
      </w:r>
      <w:r w:rsidR="001665B0" w:rsidRPr="0021481A">
        <w:rPr>
          <w:lang w:val="pt-PT"/>
        </w:rPr>
        <w:t>| sabbato.</w:t>
      </w:r>
      <w:r w:rsidR="009E466C" w:rsidRPr="0021481A">
        <w:rPr>
          <w:lang w:val="pt-PT"/>
        </w:rPr>
        <w:t xml:space="preserve"> Secund%D::a%$E::o$ sabbato legitur alia [LH] </w:t>
      </w:r>
      <w:r w:rsidR="009E466C" w:rsidRPr="0021481A">
        <w:rPr>
          <w:rStyle w:val="Incipit"/>
          <w:lang w:val="pt-PT"/>
        </w:rPr>
        <w:t>Magnae devotionis</w:t>
      </w:r>
      <w:r w:rsidR="009D0417" w:rsidRPr="0021481A">
        <w:rPr>
          <w:lang w:val="pt-PT"/>
        </w:rPr>
        <w:t>, sic semper varientur,</w:t>
      </w:r>
      <w:r w:rsidR="009E466C" w:rsidRPr="0021481A">
        <w:rPr>
          <w:lang w:val="pt-PT"/>
        </w:rPr>
        <w:t xml:space="preserve">cum responsoriis. RP </w:t>
      </w:r>
      <w:r w:rsidR="009E466C" w:rsidRPr="0021481A">
        <w:rPr>
          <w:rStyle w:val="Incipit"/>
          <w:lang w:val="pt-PT"/>
        </w:rPr>
        <w:t>Beata es virgo Maria</w:t>
      </w:r>
      <w:r w:rsidR="009E466C" w:rsidRPr="0021481A">
        <w:rPr>
          <w:lang w:val="pt-PT"/>
        </w:rPr>
        <w:t xml:space="preserve">. RP </w:t>
      </w:r>
      <w:r w:rsidR="009E466C" w:rsidRPr="0021481A">
        <w:rPr>
          <w:rStyle w:val="Incipit"/>
          <w:lang w:val="pt-PT"/>
        </w:rPr>
        <w:t>Ista est speciosa</w:t>
      </w:r>
      <w:r w:rsidR="009E466C" w:rsidRPr="0021481A">
        <w:rPr>
          <w:lang w:val="pt-PT"/>
        </w:rPr>
        <w:t xml:space="preserve">. RP </w:t>
      </w:r>
      <w:r w:rsidR="009E466C" w:rsidRPr="0021481A">
        <w:rPr>
          <w:rStyle w:val="Incipit"/>
          <w:lang w:val="pt-PT"/>
        </w:rPr>
        <w:t>Super salutem</w:t>
      </w:r>
      <w:r w:rsidR="009E466C" w:rsidRPr="0021481A">
        <w:rPr>
          <w:lang w:val="pt-PT"/>
        </w:rPr>
        <w:t xml:space="preserve">. [TD] </w:t>
      </w:r>
      <w:r w:rsidR="009E466C" w:rsidRPr="0021481A">
        <w:rPr>
          <w:rStyle w:val="Incipit"/>
          <w:lang w:val="pt-PT"/>
        </w:rPr>
        <w:t>Te deum laudamus</w:t>
      </w:r>
      <w:r w:rsidR="009E466C" w:rsidRPr="0021481A">
        <w:rPr>
          <w:lang w:val="pt-PT"/>
        </w:rPr>
        <w:t>.</w:t>
      </w:r>
    </w:p>
    <w:p w:rsidR="009E466C" w:rsidRPr="0021481A" w:rsidRDefault="009E466C" w:rsidP="009E466C">
      <w:pPr>
        <w:rPr>
          <w:lang w:val="it-IT"/>
        </w:rPr>
      </w:pPr>
      <w:r w:rsidRPr="0021481A">
        <w:rPr>
          <w:rStyle w:val="Time1"/>
          <w:lang w:val="pt-PT"/>
        </w:rPr>
        <w:t>Ad laude</w:t>
      </w:r>
      <w:r w:rsidR="00821F6F" w:rsidRPr="0021481A">
        <w:rPr>
          <w:rStyle w:val="Time1"/>
          <w:lang w:val="pt-PT"/>
        </w:rPr>
        <w:t>s</w:t>
      </w:r>
      <w:r w:rsidR="00821F6F" w:rsidRPr="0021481A">
        <w:rPr>
          <w:lang w:val="pt-PT"/>
        </w:rPr>
        <w:t xml:space="preserve"> antiphona</w:t>
      </w:r>
      <w:r w:rsidR="009D0417" w:rsidRPr="0021481A">
        <w:rPr>
          <w:lang w:val="pt-PT"/>
        </w:rPr>
        <w:t>e</w:t>
      </w:r>
      <w:r w:rsidR="00821F6F" w:rsidRPr="0021481A">
        <w:rPr>
          <w:lang w:val="pt-PT"/>
        </w:rPr>
        <w:t xml:space="preserve"> hac nocte, hoc est c</w:t>
      </w:r>
      <w:r w:rsidRPr="0021481A">
        <w:rPr>
          <w:lang w:val="pt-PT"/>
        </w:rPr>
        <w:t xml:space="preserve">um incipitur plenum officium, et in ultimo sabbato cum finitur omnes cantantur. In aliis vero sabbatis tantum sola cantatur AN </w:t>
      </w:r>
      <w:r w:rsidRPr="0021481A">
        <w:rPr>
          <w:rStyle w:val="Incipit"/>
          <w:lang w:val="pt-PT"/>
        </w:rPr>
        <w:t>Assumpta es Maria</w:t>
      </w:r>
      <w:r w:rsidRPr="0021481A">
        <w:rPr>
          <w:lang w:val="pt-PT"/>
        </w:rPr>
        <w:t xml:space="preserve"> super omnes psalmos laudum. AN </w:t>
      </w:r>
      <w:r w:rsidRPr="0021481A">
        <w:rPr>
          <w:rStyle w:val="Incipit"/>
          <w:lang w:val="pt-PT"/>
        </w:rPr>
        <w:t>Assumpta es Maria</w:t>
      </w:r>
      <w:r w:rsidRPr="0021481A">
        <w:rPr>
          <w:lang w:val="pt-PT"/>
        </w:rPr>
        <w:t>.</w:t>
      </w:r>
      <w:r w:rsidR="00301D3B" w:rsidRPr="0021481A">
        <w:rPr>
          <w:lang w:val="pt-PT"/>
        </w:rPr>
        <w:t xml:space="preserve"> PS </w:t>
      </w:r>
      <w:r w:rsidR="00301D3B" w:rsidRPr="0021481A">
        <w:rPr>
          <w:rStyle w:val="Incipit"/>
          <w:lang w:val="pt-PT"/>
        </w:rPr>
        <w:t>Dominus regnavit</w:t>
      </w:r>
      <w:r w:rsidR="00301D3B" w:rsidRPr="0021481A">
        <w:rPr>
          <w:lang w:val="pt-PT"/>
        </w:rPr>
        <w:t xml:space="preserve"> cum ceteris. AN </w:t>
      </w:r>
      <w:r w:rsidR="00301D3B" w:rsidRPr="0021481A">
        <w:rPr>
          <w:rStyle w:val="Incipit"/>
          <w:lang w:val="pt-PT"/>
        </w:rPr>
        <w:t>Maria virgo</w:t>
      </w:r>
      <w:r w:rsidR="00301D3B" w:rsidRPr="0021481A">
        <w:rPr>
          <w:lang w:val="pt-PT"/>
        </w:rPr>
        <w:t xml:space="preserve">. AN </w:t>
      </w:r>
      <w:r w:rsidR="00301D3B" w:rsidRPr="0021481A">
        <w:rPr>
          <w:rStyle w:val="Incipit"/>
          <w:lang w:val="pt-PT"/>
        </w:rPr>
        <w:t>(159ra) In odore unguentorum</w:t>
      </w:r>
      <w:r w:rsidR="00301D3B" w:rsidRPr="0021481A">
        <w:rPr>
          <w:lang w:val="pt-PT"/>
        </w:rPr>
        <w:t xml:space="preserve">. AN </w:t>
      </w:r>
      <w:r w:rsidR="00301D3B" w:rsidRPr="0021481A">
        <w:rPr>
          <w:rStyle w:val="Incipit"/>
          <w:lang w:val="pt-PT"/>
        </w:rPr>
        <w:t>Benedicam filia</w:t>
      </w:r>
      <w:r w:rsidR="00301D3B" w:rsidRPr="0021481A">
        <w:rPr>
          <w:lang w:val="pt-PT"/>
        </w:rPr>
        <w:t xml:space="preserve">. AN </w:t>
      </w:r>
      <w:r w:rsidR="00301D3B" w:rsidRPr="0021481A">
        <w:rPr>
          <w:rStyle w:val="Incipit"/>
          <w:lang w:val="pt-PT"/>
        </w:rPr>
        <w:t>Pulchra es Ä+et+Ä decora</w:t>
      </w:r>
      <w:r w:rsidR="00301D3B" w:rsidRPr="0021481A">
        <w:rPr>
          <w:lang w:val="pt-PT"/>
        </w:rPr>
        <w:t xml:space="preserve">. Capitulum ut in vesperis. VS </w:t>
      </w:r>
      <w:r w:rsidR="00301D3B" w:rsidRPr="0021481A">
        <w:rPr>
          <w:rStyle w:val="Incipit"/>
          <w:lang w:val="pt-PT"/>
        </w:rPr>
        <w:t>Elegit eam deus</w:t>
      </w:r>
      <w:r w:rsidR="00301D3B" w:rsidRPr="0021481A">
        <w:rPr>
          <w:lang w:val="pt-PT"/>
        </w:rPr>
        <w:t xml:space="preserve">. </w:t>
      </w:r>
      <w:r w:rsidR="00301D3B" w:rsidRPr="0021481A">
        <w:rPr>
          <w:lang w:val="it-IT"/>
        </w:rPr>
        <w:t xml:space="preserve">Super Benedictus in primo sabbato et in ultimo AB </w:t>
      </w:r>
      <w:r w:rsidR="00301D3B" w:rsidRPr="0021481A">
        <w:rPr>
          <w:rStyle w:val="Incipit"/>
          <w:lang w:val="it-IT"/>
        </w:rPr>
        <w:t>Salve regina</w:t>
      </w:r>
      <w:r w:rsidR="00301D3B" w:rsidRPr="0021481A">
        <w:rPr>
          <w:lang w:val="it-IT"/>
        </w:rPr>
        <w:t xml:space="preserve">. In aliis autem sabbatis illa AB </w:t>
      </w:r>
      <w:r w:rsidR="00301D3B" w:rsidRPr="0021481A">
        <w:rPr>
          <w:rStyle w:val="Incipit"/>
          <w:lang w:val="it-IT"/>
        </w:rPr>
        <w:t>Maria virgo semper laetare</w:t>
      </w:r>
      <w:r w:rsidR="00301D3B" w:rsidRPr="0021481A">
        <w:rPr>
          <w:lang w:val="it-IT"/>
        </w:rPr>
        <w:t>. Oratio ut in vesperis.</w:t>
      </w:r>
    </w:p>
    <w:p w:rsidR="00821F6F" w:rsidRPr="0021481A" w:rsidRDefault="00821F6F" w:rsidP="009E466C">
      <w:pPr>
        <w:rPr>
          <w:lang w:val="it-IT"/>
        </w:rPr>
      </w:pPr>
      <w:r w:rsidRPr="0021481A">
        <w:rPr>
          <w:rStyle w:val="Time1"/>
          <w:lang w:val="it-IT"/>
        </w:rPr>
        <w:t>Ah horas</w:t>
      </w:r>
      <w:r w:rsidRPr="0021481A">
        <w:rPr>
          <w:lang w:val="it-IT"/>
        </w:rPr>
        <w:t xml:space="preserve"> cantentur laudes.</w:t>
      </w:r>
    </w:p>
    <w:p w:rsidR="00821F6F" w:rsidRPr="0021481A" w:rsidRDefault="00821F6F" w:rsidP="009E466C">
      <w:pPr>
        <w:rPr>
          <w:lang w:val="it-IT"/>
        </w:rPr>
      </w:pPr>
      <w:r w:rsidRPr="0021481A">
        <w:rPr>
          <w:rStyle w:val="Time1"/>
          <w:lang w:val="it-IT"/>
        </w:rPr>
        <w:t>Ad primam</w:t>
      </w:r>
      <w:r w:rsidRPr="0021481A">
        <w:rPr>
          <w:lang w:val="it-IT"/>
        </w:rPr>
        <w:t xml:space="preserve"> AN </w:t>
      </w:r>
      <w:r w:rsidRPr="0021481A">
        <w:rPr>
          <w:rStyle w:val="Incipit"/>
          <w:lang w:val="it-IT"/>
        </w:rPr>
        <w:t>Assumpta est Maria</w:t>
      </w:r>
      <w:r w:rsidRPr="0021481A">
        <w:rPr>
          <w:lang w:val="it-IT"/>
        </w:rPr>
        <w:t>. Alia omnia solito more ut in pleno officio fiant. Preces non dicantur.</w:t>
      </w:r>
    </w:p>
    <w:p w:rsidR="00821F6F" w:rsidRPr="0021481A" w:rsidRDefault="00821F6F" w:rsidP="009E466C">
      <w:pPr>
        <w:rPr>
          <w:lang w:val="pt-PT"/>
        </w:rPr>
      </w:pPr>
      <w:r w:rsidRPr="0021481A">
        <w:rPr>
          <w:rStyle w:val="Time1"/>
          <w:lang w:val="pt-PT"/>
        </w:rPr>
        <w:t>Ad tertiam</w:t>
      </w:r>
      <w:r w:rsidRPr="0021481A">
        <w:rPr>
          <w:lang w:val="pt-PT"/>
        </w:rPr>
        <w:t xml:space="preserve"> AN </w:t>
      </w:r>
      <w:r w:rsidRPr="0021481A">
        <w:rPr>
          <w:rStyle w:val="Incipit"/>
          <w:lang w:val="pt-PT"/>
        </w:rPr>
        <w:t>Maria virgo</w:t>
      </w:r>
      <w:r w:rsidRPr="0021481A">
        <w:rPr>
          <w:lang w:val="pt-PT"/>
        </w:rPr>
        <w:t xml:space="preserve">. </w:t>
      </w:r>
      <w:r w:rsidRPr="0021481A">
        <w:rPr>
          <w:lang w:val="it-IT"/>
        </w:rPr>
        <w:t xml:space="preserve">CP </w:t>
      </w:r>
      <w:r w:rsidRPr="0021481A">
        <w:rPr>
          <w:rStyle w:val="Incipit"/>
          <w:lang w:val="it-IT"/>
        </w:rPr>
        <w:t>In omnibus requiem</w:t>
      </w:r>
      <w:r w:rsidRPr="0021481A">
        <w:rPr>
          <w:lang w:val="it-IT"/>
        </w:rPr>
        <w:t xml:space="preserve">. RB </w:t>
      </w:r>
      <w:r w:rsidRPr="0021481A">
        <w:rPr>
          <w:rStyle w:val="Incipit"/>
          <w:lang w:val="it-IT"/>
        </w:rPr>
        <w:t>Specie tua</w:t>
      </w:r>
      <w:r w:rsidRPr="0021481A">
        <w:rPr>
          <w:lang w:val="it-IT"/>
        </w:rPr>
        <w:t xml:space="preserve">. RV </w:t>
      </w:r>
      <w:r w:rsidRPr="0021481A">
        <w:rPr>
          <w:rStyle w:val="Incipit"/>
          <w:lang w:val="it-IT"/>
        </w:rPr>
        <w:t>Intende prospere</w:t>
      </w:r>
      <w:r w:rsidRPr="0021481A">
        <w:rPr>
          <w:lang w:val="it-IT"/>
        </w:rPr>
        <w:t xml:space="preserve">. </w:t>
      </w:r>
      <w:r w:rsidRPr="0021481A">
        <w:rPr>
          <w:lang w:val="pt-PT"/>
        </w:rPr>
        <w:t xml:space="preserve">RV </w:t>
      </w:r>
      <w:r w:rsidRPr="0021481A">
        <w:rPr>
          <w:rStyle w:val="Incipit"/>
          <w:lang w:val="pt-PT"/>
        </w:rPr>
        <w:t>Gloria patri</w:t>
      </w:r>
      <w:r w:rsidRPr="0021481A">
        <w:rPr>
          <w:lang w:val="pt-PT"/>
        </w:rPr>
        <w:t xml:space="preserve">. VS </w:t>
      </w:r>
      <w:r w:rsidRPr="0021481A">
        <w:rPr>
          <w:rStyle w:val="Incipit"/>
          <w:lang w:val="pt-PT"/>
        </w:rPr>
        <w:t>Diffusa est gratia</w:t>
      </w:r>
      <w:r w:rsidRPr="0021481A">
        <w:rPr>
          <w:lang w:val="pt-PT"/>
        </w:rPr>
        <w:t>. Oratio ut supra de sancta Maria.</w:t>
      </w:r>
    </w:p>
    <w:p w:rsidR="00821F6F" w:rsidRPr="0021481A" w:rsidRDefault="00821F6F" w:rsidP="009E466C">
      <w:pPr>
        <w:rPr>
          <w:lang w:val="it-IT"/>
        </w:rPr>
      </w:pPr>
      <w:r w:rsidRPr="0021481A">
        <w:rPr>
          <w:rStyle w:val="Time1"/>
          <w:lang w:val="it-IT"/>
        </w:rPr>
        <w:t>Ad missam</w:t>
      </w:r>
      <w:r w:rsidRPr="0021481A">
        <w:rPr>
          <w:lang w:val="it-IT"/>
        </w:rPr>
        <w:t xml:space="preserve"> IN </w:t>
      </w:r>
      <w:r w:rsidRPr="0021481A">
        <w:rPr>
          <w:rStyle w:val="Incipit"/>
          <w:lang w:val="it-IT"/>
        </w:rPr>
        <w:t>Salve sancta parens</w:t>
      </w:r>
      <w:r w:rsidRPr="0021481A">
        <w:rPr>
          <w:lang w:val="it-I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w:t>
      </w:r>
      <w:r w:rsidRPr="0021481A">
        <w:rPr>
          <w:lang w:val="pt-PT"/>
        </w:rPr>
        <w:t xml:space="preserve">ORCL </w:t>
      </w:r>
      <w:r w:rsidRPr="0021481A">
        <w:rPr>
          <w:rStyle w:val="Incipit"/>
          <w:lang w:val="pt-PT"/>
        </w:rPr>
        <w:t>Famulorum tuorum</w:t>
      </w:r>
      <w:r w:rsidRPr="0021481A">
        <w:rPr>
          <w:lang w:val="pt-PT"/>
        </w:rPr>
        <w:t>. Secunda (159rb</w:t>
      </w:r>
      <w:r w:rsidR="0047184C" w:rsidRPr="0021481A">
        <w:rPr>
          <w:lang w:val="pt-PT"/>
        </w:rPr>
        <w:t xml:space="preserve">) ORCL </w:t>
      </w:r>
      <w:r w:rsidR="0047184C" w:rsidRPr="0021481A">
        <w:rPr>
          <w:rStyle w:val="Incipit"/>
          <w:lang w:val="pt-PT"/>
        </w:rPr>
        <w:t>Deus qui inter |apostolos::apostolicos| sacerdotes</w:t>
      </w:r>
      <w:r w:rsidR="0047184C" w:rsidRPr="0021481A">
        <w:rPr>
          <w:lang w:val="pt-PT"/>
        </w:rPr>
        <w:t xml:space="preserve">. Tertia de sancto Ioanne [CL] </w:t>
      </w:r>
      <w:r w:rsidR="0047184C" w:rsidRPr="0021481A">
        <w:rPr>
          <w:rStyle w:val="Incipit"/>
          <w:lang w:val="pt-PT"/>
        </w:rPr>
        <w:t>Ecclesiam tuam</w:t>
      </w:r>
      <w:r w:rsidR="0047184C" w:rsidRPr="0021481A">
        <w:rPr>
          <w:lang w:val="pt-PT"/>
        </w:rPr>
        <w:t xml:space="preserve">. EP </w:t>
      </w:r>
      <w:r w:rsidR="0047184C" w:rsidRPr="0021481A">
        <w:rPr>
          <w:rStyle w:val="Incipit"/>
          <w:lang w:val="pt-PT"/>
        </w:rPr>
        <w:t>Ab initio et ante saecula</w:t>
      </w:r>
      <w:r w:rsidR="0047184C" w:rsidRPr="0021481A">
        <w:rPr>
          <w:lang w:val="pt-PT"/>
        </w:rPr>
        <w:t xml:space="preserve">. GR </w:t>
      </w:r>
      <w:r w:rsidR="0047184C" w:rsidRPr="0021481A">
        <w:rPr>
          <w:rStyle w:val="Incipit"/>
          <w:lang w:val="pt-PT"/>
        </w:rPr>
        <w:t>Benedicta et venerabilis es</w:t>
      </w:r>
      <w:r w:rsidR="0047184C" w:rsidRPr="0021481A">
        <w:rPr>
          <w:lang w:val="pt-PT"/>
        </w:rPr>
        <w:t xml:space="preserve">. ALV </w:t>
      </w:r>
      <w:r w:rsidR="0047184C" w:rsidRPr="0021481A">
        <w:rPr>
          <w:rStyle w:val="Incipit"/>
          <w:lang w:val="pt-PT"/>
        </w:rPr>
        <w:t>Virga Iesse</w:t>
      </w:r>
      <w:r w:rsidR="00A63D4E" w:rsidRPr="0021481A">
        <w:rPr>
          <w:lang w:val="pt-PT"/>
        </w:rPr>
        <w:t xml:space="preserve">, vel aliud </w:t>
      </w:r>
      <w:r w:rsidR="0047184C" w:rsidRPr="0021481A">
        <w:rPr>
          <w:lang w:val="pt-PT"/>
        </w:rPr>
        <w:t>A</w:t>
      </w:r>
      <w:r w:rsidR="00A63D4E" w:rsidRPr="0021481A">
        <w:rPr>
          <w:lang w:val="pt-PT"/>
        </w:rPr>
        <w:t>L</w:t>
      </w:r>
      <w:r w:rsidR="0047184C" w:rsidRPr="0021481A">
        <w:rPr>
          <w:lang w:val="pt-PT"/>
        </w:rPr>
        <w:t xml:space="preserve">V </w:t>
      </w:r>
      <w:r w:rsidR="0047184C" w:rsidRPr="0021481A">
        <w:rPr>
          <w:rStyle w:val="Incipit"/>
          <w:lang w:val="pt-PT"/>
        </w:rPr>
        <w:t>Sancta dei genitrix</w:t>
      </w:r>
      <w:r w:rsidR="0047184C" w:rsidRPr="0021481A">
        <w:rPr>
          <w:lang w:val="pt-PT"/>
        </w:rPr>
        <w:t xml:space="preserve">. SE </w:t>
      </w:r>
      <w:r w:rsidR="0047184C" w:rsidRPr="0021481A">
        <w:rPr>
          <w:rStyle w:val="Incipit"/>
          <w:lang w:val="pt-PT"/>
        </w:rPr>
        <w:t>Ave praeclara</w:t>
      </w:r>
      <w:r w:rsidR="0047184C" w:rsidRPr="0021481A">
        <w:rPr>
          <w:lang w:val="pt-PT"/>
        </w:rPr>
        <w:t xml:space="preserve">. EV </w:t>
      </w:r>
      <w:r w:rsidR="0047184C" w:rsidRPr="0021481A">
        <w:rPr>
          <w:rStyle w:val="Incipit"/>
          <w:lang w:val="pt-PT"/>
        </w:rPr>
        <w:t>Extollens quaedam mulier</w:t>
      </w:r>
      <w:r w:rsidR="0047184C" w:rsidRPr="0021481A">
        <w:rPr>
          <w:lang w:val="pt-PT"/>
        </w:rPr>
        <w:t xml:space="preserve">. </w:t>
      </w:r>
      <w:r w:rsidR="0047184C" w:rsidRPr="0021481A">
        <w:rPr>
          <w:lang w:val="it-IT"/>
        </w:rPr>
        <w:t xml:space="preserve">[CR] </w:t>
      </w:r>
      <w:r w:rsidR="0047184C" w:rsidRPr="0021481A">
        <w:rPr>
          <w:rStyle w:val="Incipit"/>
          <w:lang w:val="it-IT"/>
        </w:rPr>
        <w:t>Credo in unum</w:t>
      </w:r>
      <w:r w:rsidR="0047184C" w:rsidRPr="0021481A">
        <w:rPr>
          <w:lang w:val="it-IT"/>
        </w:rPr>
        <w:t xml:space="preserve">. OF </w:t>
      </w:r>
      <w:r w:rsidR="0047184C" w:rsidRPr="0021481A">
        <w:rPr>
          <w:rStyle w:val="Incipit"/>
          <w:lang w:val="it-IT"/>
        </w:rPr>
        <w:t>Recordare</w:t>
      </w:r>
      <w:r w:rsidR="0047184C" w:rsidRPr="0021481A">
        <w:rPr>
          <w:lang w:val="it-IT"/>
        </w:rPr>
        <w:t xml:space="preserve">. PF </w:t>
      </w:r>
      <w:r w:rsidR="0047184C" w:rsidRPr="0021481A">
        <w:rPr>
          <w:rStyle w:val="Incipit"/>
          <w:lang w:val="it-IT"/>
        </w:rPr>
        <w:t>Et te in veneratione</w:t>
      </w:r>
      <w:r w:rsidR="0047184C" w:rsidRPr="0021481A">
        <w:rPr>
          <w:lang w:val="it-IT"/>
        </w:rPr>
        <w:t xml:space="preserve">. [SA] </w:t>
      </w:r>
      <w:r w:rsidR="0047184C" w:rsidRPr="0021481A">
        <w:rPr>
          <w:rStyle w:val="Incipit"/>
          <w:lang w:val="it-IT"/>
        </w:rPr>
        <w:t>Sanctus</w:t>
      </w:r>
      <w:r w:rsidR="0047184C" w:rsidRPr="0021481A">
        <w:rPr>
          <w:lang w:val="it-IT"/>
        </w:rPr>
        <w:t xml:space="preserve"> et [AG] </w:t>
      </w:r>
      <w:r w:rsidR="0047184C" w:rsidRPr="0021481A">
        <w:rPr>
          <w:rStyle w:val="Incipit"/>
          <w:lang w:val="it-IT"/>
        </w:rPr>
        <w:t>Agnus dei</w:t>
      </w:r>
      <w:r w:rsidR="0047184C" w:rsidRPr="0021481A">
        <w:rPr>
          <w:lang w:val="it-IT"/>
        </w:rPr>
        <w:t xml:space="preserve"> ut in die dominica. CO </w:t>
      </w:r>
      <w:r w:rsidR="0047184C" w:rsidRPr="0021481A">
        <w:rPr>
          <w:rStyle w:val="Incipit"/>
          <w:lang w:val="it-IT"/>
        </w:rPr>
        <w:t>Beata viscera</w:t>
      </w:r>
      <w:r w:rsidR="0047184C" w:rsidRPr="0021481A">
        <w:rPr>
          <w:lang w:val="it-IT"/>
        </w:rPr>
        <w:t xml:space="preserve"> cum [IM] </w:t>
      </w:r>
      <w:r w:rsidR="0047184C" w:rsidRPr="0021481A">
        <w:rPr>
          <w:rStyle w:val="Incipit"/>
          <w:lang w:val="it-IT"/>
        </w:rPr>
        <w:t>Ite missa est</w:t>
      </w:r>
      <w:r w:rsidR="0047184C" w:rsidRPr="0021481A">
        <w:rPr>
          <w:lang w:val="it-IT"/>
        </w:rPr>
        <w:t>.</w:t>
      </w:r>
    </w:p>
    <w:p w:rsidR="004B258B" w:rsidRPr="0021481A" w:rsidRDefault="004B258B" w:rsidP="009E466C">
      <w:pPr>
        <w:rPr>
          <w:lang w:val="it-IT"/>
        </w:rPr>
      </w:pPr>
      <w:r w:rsidRPr="0021481A">
        <w:rPr>
          <w:rStyle w:val="Time1"/>
          <w:lang w:val="it-IT"/>
        </w:rPr>
        <w:t>Ad sextam</w:t>
      </w:r>
      <w:r w:rsidRPr="0021481A">
        <w:rPr>
          <w:lang w:val="it-IT"/>
        </w:rPr>
        <w:t xml:space="preserve"> AN </w:t>
      </w:r>
      <w:r w:rsidRPr="0021481A">
        <w:rPr>
          <w:rStyle w:val="Incipit"/>
          <w:lang w:val="it-IT"/>
        </w:rPr>
        <w:t>In odore unguentorum</w:t>
      </w:r>
      <w:r w:rsidRPr="0021481A">
        <w:rPr>
          <w:lang w:val="it-IT"/>
        </w:rPr>
        <w:t xml:space="preserve">. CP </w:t>
      </w:r>
      <w:r w:rsidRPr="0021481A">
        <w:rPr>
          <w:rStyle w:val="Incipit"/>
          <w:lang w:val="it-IT"/>
        </w:rPr>
        <w:t>Et sic in Sion</w:t>
      </w:r>
      <w:r w:rsidRPr="0021481A">
        <w:rPr>
          <w:lang w:val="it-IT"/>
        </w:rPr>
        <w:t xml:space="preserve">. RB </w:t>
      </w:r>
      <w:r w:rsidRPr="0021481A">
        <w:rPr>
          <w:rStyle w:val="Incipit"/>
          <w:lang w:val="it-IT"/>
        </w:rPr>
        <w:t>Diffusa est gratia</w:t>
      </w:r>
      <w:r w:rsidRPr="0021481A">
        <w:rPr>
          <w:lang w:val="it-IT"/>
        </w:rPr>
        <w:t xml:space="preserve">. RV </w:t>
      </w:r>
      <w:r w:rsidRPr="0021481A">
        <w:rPr>
          <w:rStyle w:val="Incipit"/>
          <w:lang w:val="it-IT"/>
        </w:rPr>
        <w:t>Propterea benedixit</w:t>
      </w:r>
      <w:r w:rsidRPr="0021481A">
        <w:rPr>
          <w:lang w:val="it-IT"/>
        </w:rPr>
        <w:t xml:space="preserve">. RV </w:t>
      </w:r>
      <w:r w:rsidRPr="0021481A">
        <w:rPr>
          <w:rStyle w:val="Incipit"/>
          <w:lang w:val="it-IT"/>
        </w:rPr>
        <w:t>Gloria patri</w:t>
      </w:r>
      <w:r w:rsidRPr="0021481A">
        <w:rPr>
          <w:lang w:val="it-IT"/>
        </w:rPr>
        <w:t xml:space="preserve">. VS </w:t>
      </w:r>
      <w:r w:rsidRPr="0021481A">
        <w:rPr>
          <w:rStyle w:val="Incipit"/>
          <w:lang w:val="it-IT"/>
        </w:rPr>
        <w:t>Adiuvabit eam</w:t>
      </w:r>
      <w:r w:rsidRPr="0021481A">
        <w:rPr>
          <w:lang w:val="it-IT"/>
        </w:rPr>
        <w:t>. Oratio ut supra.</w:t>
      </w:r>
    </w:p>
    <w:p w:rsidR="004B258B" w:rsidRPr="0021481A" w:rsidRDefault="004B258B" w:rsidP="009E466C">
      <w:pPr>
        <w:rPr>
          <w:lang w:val="pt-PT"/>
        </w:rPr>
      </w:pPr>
      <w:r w:rsidRPr="0021481A">
        <w:rPr>
          <w:rStyle w:val="Time1"/>
          <w:lang w:val="it-IT"/>
        </w:rPr>
        <w:t>Ad nonam</w:t>
      </w:r>
      <w:r w:rsidRPr="0021481A">
        <w:rPr>
          <w:lang w:val="it-IT"/>
        </w:rPr>
        <w:t xml:space="preserve"> AN </w:t>
      </w:r>
      <w:r w:rsidRPr="0021481A">
        <w:rPr>
          <w:rStyle w:val="Incipit"/>
          <w:lang w:val="it-IT"/>
        </w:rPr>
        <w:t>Pulchra es et decora</w:t>
      </w:r>
      <w:r w:rsidRPr="0021481A">
        <w:rPr>
          <w:lang w:val="it-IT"/>
        </w:rPr>
        <w:t xml:space="preserve">. CP </w:t>
      </w:r>
      <w:r w:rsidRPr="0021481A">
        <w:rPr>
          <w:rStyle w:val="Incipit"/>
          <w:lang w:val="it-IT"/>
        </w:rPr>
        <w:t>Quasi cedrus</w:t>
      </w:r>
      <w:r w:rsidRPr="0021481A">
        <w:rPr>
          <w:lang w:val="it-IT"/>
        </w:rPr>
        <w:t xml:space="preserve">. </w:t>
      </w:r>
      <w:r w:rsidRPr="0021481A">
        <w:rPr>
          <w:lang w:val="pt-PT"/>
        </w:rPr>
        <w:t xml:space="preserve">RB </w:t>
      </w:r>
      <w:r w:rsidRPr="0021481A">
        <w:rPr>
          <w:rStyle w:val="Incipit"/>
          <w:lang w:val="pt-PT"/>
        </w:rPr>
        <w:t>(159va) Adiuvabit eam deus</w:t>
      </w:r>
      <w:r w:rsidRPr="0021481A">
        <w:rPr>
          <w:lang w:val="pt-PT"/>
        </w:rPr>
        <w:t xml:space="preserve">. RV </w:t>
      </w:r>
      <w:r w:rsidRPr="0021481A">
        <w:rPr>
          <w:rStyle w:val="Incipit"/>
          <w:lang w:val="pt-PT"/>
        </w:rPr>
        <w:t>Deus in medio eius</w:t>
      </w:r>
      <w:r w:rsidRPr="0021481A">
        <w:rPr>
          <w:lang w:val="pt-PT"/>
        </w:rPr>
        <w:t xml:space="preserve">. VS </w:t>
      </w:r>
      <w:r w:rsidRPr="0021481A">
        <w:rPr>
          <w:rStyle w:val="Incipit"/>
          <w:lang w:val="pt-PT"/>
        </w:rPr>
        <w:t>Elegit eam dominus</w:t>
      </w:r>
      <w:r w:rsidRPr="0021481A">
        <w:rPr>
          <w:lang w:val="pt-PT"/>
        </w:rPr>
        <w:t>. Oratio ut supra.</w:t>
      </w:r>
    </w:p>
    <w:p w:rsidR="004B258B" w:rsidRPr="0021481A" w:rsidRDefault="004B258B" w:rsidP="009E466C">
      <w:pPr>
        <w:rPr>
          <w:lang w:val="pt-PT"/>
        </w:rPr>
      </w:pPr>
      <w:r w:rsidRPr="0021481A">
        <w:rPr>
          <w:rStyle w:val="Time1"/>
          <w:lang w:val="pt-PT"/>
        </w:rPr>
        <w:t>In secunda vespera</w:t>
      </w:r>
      <w:r w:rsidR="00814FEB" w:rsidRPr="0021481A">
        <w:rPr>
          <w:lang w:val="pt-PT"/>
        </w:rPr>
        <w:t xml:space="preserve"> id est in vesperis sabbati nihil cantatur de sancta Maria nisi in suffragium AC </w:t>
      </w:r>
      <w:r w:rsidR="00814FEB" w:rsidRPr="0021481A">
        <w:rPr>
          <w:rStyle w:val="Incipit"/>
          <w:lang w:val="pt-PT"/>
        </w:rPr>
        <w:t>Alma redemptoris</w:t>
      </w:r>
      <w:r w:rsidR="00814FEB" w:rsidRPr="0021481A">
        <w:rPr>
          <w:lang w:val="pt-PT"/>
        </w:rPr>
        <w:t>. Oratio ferialis ut supra.</w:t>
      </w:r>
    </w:p>
    <w:p w:rsidR="00814FEB" w:rsidRPr="0021481A" w:rsidRDefault="00814FEB" w:rsidP="00814FEB">
      <w:pPr>
        <w:pStyle w:val="Titolo1"/>
        <w:rPr>
          <w:lang w:val="pt-PT"/>
        </w:rPr>
      </w:pPr>
      <w:r w:rsidRPr="0021481A">
        <w:rPr>
          <w:lang w:val="pt-PT"/>
        </w:rPr>
        <w:t>IN PRIMA DOMINICA POST OCTAVAM PENTECOSTES</w:t>
      </w:r>
    </w:p>
    <w:p w:rsidR="00240582" w:rsidRPr="0021481A" w:rsidRDefault="00814FEB" w:rsidP="009E466C">
      <w:pPr>
        <w:rPr>
          <w:lang w:val="pt-PT"/>
        </w:rPr>
      </w:pPr>
      <w:r w:rsidRPr="0021481A">
        <w:rPr>
          <w:rStyle w:val="Time1"/>
          <w:lang w:val="pt-PT"/>
        </w:rPr>
        <w:t>Ad vesperas</w:t>
      </w:r>
      <w:r w:rsidRPr="0021481A">
        <w:rPr>
          <w:lang w:val="pt-PT"/>
        </w:rPr>
        <w:t xml:space="preserve"> AN </w:t>
      </w:r>
      <w:r w:rsidRPr="0021481A">
        <w:rPr>
          <w:rStyle w:val="Incipit"/>
          <w:lang w:val="pt-PT"/>
        </w:rPr>
        <w:t>Benedictus</w:t>
      </w:r>
      <w:r w:rsidRPr="0021481A">
        <w:rPr>
          <w:lang w:val="pt-PT"/>
        </w:rPr>
        <w:t xml:space="preserve">. PS </w:t>
      </w:r>
      <w:r w:rsidRPr="0021481A">
        <w:rPr>
          <w:rStyle w:val="Incipit"/>
          <w:lang w:val="pt-PT"/>
        </w:rPr>
        <w:t>Benedictus dominus</w:t>
      </w:r>
      <w:r w:rsidRPr="0021481A">
        <w:rPr>
          <w:lang w:val="pt-PT"/>
        </w:rPr>
        <w:t>.</w:t>
      </w:r>
      <w:r w:rsidR="003E5CCA" w:rsidRPr="0021481A">
        <w:rPr>
          <w:lang w:val="pt-PT"/>
        </w:rPr>
        <w:t xml:space="preserve"> AN </w:t>
      </w:r>
      <w:r w:rsidR="003E5CCA" w:rsidRPr="0021481A">
        <w:rPr>
          <w:rStyle w:val="Incipit"/>
          <w:lang w:val="pt-PT"/>
        </w:rPr>
        <w:t>In aeternum</w:t>
      </w:r>
      <w:r w:rsidR="003E5CCA" w:rsidRPr="0021481A">
        <w:rPr>
          <w:lang w:val="pt-PT"/>
        </w:rPr>
        <w:t xml:space="preserve">. PS </w:t>
      </w:r>
      <w:r w:rsidR="003E5CCA" w:rsidRPr="0021481A">
        <w:rPr>
          <w:rStyle w:val="Incipit"/>
          <w:lang w:val="pt-PT"/>
        </w:rPr>
        <w:t>Exaltabo</w:t>
      </w:r>
      <w:r w:rsidR="003E5CCA" w:rsidRPr="0021481A">
        <w:rPr>
          <w:lang w:val="pt-PT"/>
        </w:rPr>
        <w:t xml:space="preserve">. AN </w:t>
      </w:r>
      <w:r w:rsidR="003E5CCA" w:rsidRPr="0021481A">
        <w:rPr>
          <w:rStyle w:val="Incipit"/>
          <w:lang w:val="pt-PT"/>
        </w:rPr>
        <w:t>Laudabo</w:t>
      </w:r>
      <w:r w:rsidR="003E5CCA" w:rsidRPr="0021481A">
        <w:rPr>
          <w:lang w:val="pt-PT"/>
        </w:rPr>
        <w:t xml:space="preserve">. PS </w:t>
      </w:r>
      <w:r w:rsidR="003E5CCA" w:rsidRPr="0021481A">
        <w:rPr>
          <w:rStyle w:val="Incipit"/>
          <w:lang w:val="pt-PT"/>
        </w:rPr>
        <w:t>Lauda anima mea dominum</w:t>
      </w:r>
      <w:r w:rsidR="003E5CCA" w:rsidRPr="0021481A">
        <w:rPr>
          <w:lang w:val="pt-PT"/>
        </w:rPr>
        <w:t xml:space="preserve">. AN </w:t>
      </w:r>
      <w:r w:rsidR="003E5CCA" w:rsidRPr="0021481A">
        <w:rPr>
          <w:rStyle w:val="Incipit"/>
          <w:lang w:val="pt-PT"/>
        </w:rPr>
        <w:t>Deo nostro</w:t>
      </w:r>
      <w:r w:rsidR="003E5CCA" w:rsidRPr="0021481A">
        <w:rPr>
          <w:lang w:val="pt-PT"/>
        </w:rPr>
        <w:t xml:space="preserve">. PS </w:t>
      </w:r>
      <w:r w:rsidR="003E5CCA" w:rsidRPr="0021481A">
        <w:rPr>
          <w:rStyle w:val="Incipit"/>
          <w:lang w:val="pt-PT"/>
        </w:rPr>
        <w:t>Laudate dominum</w:t>
      </w:r>
      <w:r w:rsidR="003E5CCA" w:rsidRPr="0021481A">
        <w:rPr>
          <w:lang w:val="pt-PT"/>
        </w:rPr>
        <w:t xml:space="preserve">. AN </w:t>
      </w:r>
      <w:r w:rsidR="003E5CCA" w:rsidRPr="0021481A">
        <w:rPr>
          <w:rStyle w:val="Incipit"/>
          <w:lang w:val="pt-PT"/>
        </w:rPr>
        <w:t>Benedixit</w:t>
      </w:r>
      <w:r w:rsidR="003E5CCA" w:rsidRPr="0021481A">
        <w:rPr>
          <w:lang w:val="pt-PT"/>
        </w:rPr>
        <w:t xml:space="preserve">. PS </w:t>
      </w:r>
      <w:r w:rsidR="003E5CCA" w:rsidRPr="0021481A">
        <w:rPr>
          <w:rStyle w:val="Incipit"/>
          <w:lang w:val="pt-PT"/>
        </w:rPr>
        <w:t>Laudate dominum</w:t>
      </w:r>
      <w:r w:rsidR="003E5CCA" w:rsidRPr="0021481A">
        <w:rPr>
          <w:lang w:val="pt-PT"/>
        </w:rPr>
        <w:t xml:space="preserve">. AN </w:t>
      </w:r>
      <w:r w:rsidR="003E5CCA" w:rsidRPr="0021481A">
        <w:rPr>
          <w:rStyle w:val="Incipit"/>
          <w:lang w:val="pt-PT"/>
        </w:rPr>
        <w:t>Benedixit</w:t>
      </w:r>
      <w:r w:rsidR="003E5CCA" w:rsidRPr="0021481A">
        <w:rPr>
          <w:lang w:val="pt-PT"/>
        </w:rPr>
        <w:t xml:space="preserve">. PS </w:t>
      </w:r>
      <w:r w:rsidR="003E5CCA" w:rsidRPr="0021481A">
        <w:rPr>
          <w:rStyle w:val="Incipit"/>
          <w:lang w:val="pt-PT"/>
        </w:rPr>
        <w:t>Lauda Hierusalem dominum</w:t>
      </w:r>
      <w:r w:rsidR="003E5CCA" w:rsidRPr="0021481A">
        <w:rPr>
          <w:lang w:val="pt-PT"/>
        </w:rPr>
        <w:t xml:space="preserve">. CP </w:t>
      </w:r>
      <w:r w:rsidR="003E5CCA" w:rsidRPr="0021481A">
        <w:rPr>
          <w:rStyle w:val="Incipit"/>
          <w:lang w:val="pt-PT"/>
        </w:rPr>
        <w:t>Benedictio et claritas</w:t>
      </w:r>
      <w:r w:rsidR="003E5CCA" w:rsidRPr="0021481A">
        <w:rPr>
          <w:lang w:val="pt-PT"/>
        </w:rPr>
        <w:t xml:space="preserve">. Et nota quod ab hinc usque ad adventum domini, nisi in festis sanctorum, dicitur illud capitulum. OR </w:t>
      </w:r>
      <w:r w:rsidR="003E5CCA" w:rsidRPr="0021481A">
        <w:rPr>
          <w:rStyle w:val="Incipit"/>
          <w:lang w:val="pt-PT"/>
        </w:rPr>
        <w:t>Omnipotens sempiterne deus vespere (159vb) et mane</w:t>
      </w:r>
      <w:r w:rsidR="003E5CCA" w:rsidRPr="0021481A">
        <w:rPr>
          <w:lang w:val="pt-PT"/>
        </w:rPr>
        <w:t xml:space="preserve">. Et ad Magnificat de historia dominicali antiphona, quam tunc ordo demonstrat. Hac nocte cantatur responsorium de sancta trinitate [RP] </w:t>
      </w:r>
      <w:r w:rsidR="003E5CCA" w:rsidRPr="0021481A">
        <w:rPr>
          <w:rStyle w:val="Incipit"/>
          <w:lang w:val="pt-PT"/>
        </w:rPr>
        <w:t>Honor virtus</w:t>
      </w:r>
      <w:r w:rsidR="003E5CCA" w:rsidRPr="0021481A">
        <w:rPr>
          <w:lang w:val="pt-PT"/>
        </w:rPr>
        <w:t xml:space="preserve">. </w:t>
      </w:r>
      <w:r w:rsidR="003E5CCA" w:rsidRPr="0021481A">
        <w:rPr>
          <w:lang w:val="it-IT"/>
        </w:rPr>
        <w:t xml:space="preserve">RV </w:t>
      </w:r>
      <w:r w:rsidR="003E5CCA" w:rsidRPr="0021481A">
        <w:rPr>
          <w:rStyle w:val="Incipit"/>
          <w:lang w:val="it-IT"/>
        </w:rPr>
        <w:t>Trinitati</w:t>
      </w:r>
      <w:r w:rsidR="003E5CCA" w:rsidRPr="0021481A">
        <w:rPr>
          <w:lang w:val="it-IT"/>
        </w:rPr>
        <w:t xml:space="preserve">. RV </w:t>
      </w:r>
      <w:r w:rsidR="003E5CCA" w:rsidRPr="0021481A">
        <w:rPr>
          <w:rStyle w:val="Incipit"/>
          <w:lang w:val="it-IT"/>
        </w:rPr>
        <w:t>Gloria patri</w:t>
      </w:r>
      <w:r w:rsidR="003E5CCA" w:rsidRPr="0021481A">
        <w:rPr>
          <w:lang w:val="it-IT"/>
        </w:rPr>
        <w:t>. Et nota quod usque ad adventum de qualibet historia dominicali cantatur unum responsorium</w:t>
      </w:r>
      <w:r w:rsidR="00240582" w:rsidRPr="0021481A">
        <w:rPr>
          <w:lang w:val="it-IT"/>
        </w:rPr>
        <w:t xml:space="preserve"> semel. Et in primo sabbato quando comode fieri potest. In reliquis vero sabbatis </w:t>
      </w:r>
      <w:r w:rsidR="00240582" w:rsidRPr="0021481A">
        <w:rPr>
          <w:lang w:val="it-IT"/>
        </w:rPr>
        <w:lastRenderedPageBreak/>
        <w:t>qua</w:t>
      </w:r>
      <w:r w:rsidR="00F3506D" w:rsidRPr="0021481A">
        <w:rPr>
          <w:lang w:val="it-IT"/>
        </w:rPr>
        <w:t>ntum</w:t>
      </w:r>
      <w:r w:rsidR="00240582" w:rsidRPr="0021481A">
        <w:rPr>
          <w:lang w:val="it-IT"/>
        </w:rPr>
        <w:t xml:space="preserve">cumque diu durat historia, tamen ad vesperas non cantatur responsorium de illa hac nocte. Et in omni sabbato usque ad adventum domini canitur HY </w:t>
      </w:r>
      <w:r w:rsidR="00240582" w:rsidRPr="0021481A">
        <w:rPr>
          <w:rStyle w:val="Incipit"/>
          <w:lang w:val="it-IT"/>
        </w:rPr>
        <w:t>O lux beata trinitas</w:t>
      </w:r>
      <w:r w:rsidR="00240582" w:rsidRPr="0021481A">
        <w:rPr>
          <w:lang w:val="it-IT"/>
        </w:rPr>
        <w:t xml:space="preserve">. </w:t>
      </w:r>
      <w:r w:rsidR="00240582" w:rsidRPr="0021481A">
        <w:rPr>
          <w:lang w:val="pt-PT"/>
        </w:rPr>
        <w:t xml:space="preserve">VS </w:t>
      </w:r>
      <w:r w:rsidR="00240582" w:rsidRPr="0021481A">
        <w:rPr>
          <w:rStyle w:val="Incipit"/>
          <w:lang w:val="pt-PT"/>
        </w:rPr>
        <w:t>Vespertina oratio</w:t>
      </w:r>
      <w:r w:rsidR="00240582" w:rsidRPr="0021481A">
        <w:rPr>
          <w:lang w:val="pt-PT"/>
        </w:rPr>
        <w:t>, nisi in festi</w:t>
      </w:r>
      <w:r w:rsidR="00F3506D" w:rsidRPr="0021481A">
        <w:rPr>
          <w:lang w:val="pt-PT"/>
        </w:rPr>
        <w:t>s</w:t>
      </w:r>
      <w:r w:rsidR="00240582" w:rsidRPr="0021481A">
        <w:rPr>
          <w:lang w:val="pt-PT"/>
        </w:rPr>
        <w:t xml:space="preserve"> sanctorum. AM </w:t>
      </w:r>
      <w:r w:rsidR="00240582" w:rsidRPr="0021481A">
        <w:rPr>
          <w:rStyle w:val="Incipit"/>
          <w:lang w:val="pt-PT"/>
        </w:rPr>
        <w:t>Loquere domine</w:t>
      </w:r>
      <w:r w:rsidR="00240582" w:rsidRPr="0021481A">
        <w:rPr>
          <w:lang w:val="pt-PT"/>
        </w:rPr>
        <w:t>. Aliis sabbatis cantentur aliae antiphonae de historia, quas ordo (160ra) requirit ut supra.</w:t>
      </w:r>
      <w:r w:rsidR="000B4BD9" w:rsidRPr="0021481A">
        <w:rPr>
          <w:lang w:val="pt-PT"/>
        </w:rPr>
        <w:t xml:space="preserve"> [KY] </w:t>
      </w:r>
      <w:r w:rsidR="000B4BD9" w:rsidRPr="0021481A">
        <w:rPr>
          <w:rStyle w:val="Incipit"/>
          <w:lang w:val="pt-PT"/>
        </w:rPr>
        <w:t>Kyrie</w:t>
      </w:r>
      <w:r w:rsidR="000B4BD9" w:rsidRPr="0021481A">
        <w:rPr>
          <w:lang w:val="pt-PT"/>
        </w:rPr>
        <w:t xml:space="preserve"> cum [PN] </w:t>
      </w:r>
      <w:r w:rsidR="000B4BD9" w:rsidRPr="0021481A">
        <w:rPr>
          <w:rStyle w:val="Incipit"/>
          <w:lang w:val="pt-PT"/>
        </w:rPr>
        <w:t>Pater noster</w:t>
      </w:r>
      <w:r w:rsidR="000B4BD9" w:rsidRPr="0021481A">
        <w:rPr>
          <w:lang w:val="pt-PT"/>
        </w:rPr>
        <w:t xml:space="preserve">. OR </w:t>
      </w:r>
      <w:r w:rsidR="00F3506D" w:rsidRPr="0021481A">
        <w:rPr>
          <w:rStyle w:val="Incipit"/>
          <w:lang w:val="pt-PT"/>
        </w:rPr>
        <w:t>Omnipotens sempitern</w:t>
      </w:r>
      <w:r w:rsidR="000B4BD9" w:rsidRPr="0021481A">
        <w:rPr>
          <w:rStyle w:val="Incipit"/>
          <w:lang w:val="pt-PT"/>
        </w:rPr>
        <w:t>e deus vespere</w:t>
      </w:r>
      <w:r w:rsidR="000B4BD9" w:rsidRPr="0021481A">
        <w:rPr>
          <w:lang w:val="pt-PT"/>
        </w:rPr>
        <w:t xml:space="preserve">. Et notandum quod usque ad nativitatem domini omni die dominica ad omnes horas dicitur [KY] </w:t>
      </w:r>
      <w:r w:rsidR="000B4BD9" w:rsidRPr="0021481A">
        <w:rPr>
          <w:rStyle w:val="Incipit"/>
          <w:lang w:val="pt-PT"/>
        </w:rPr>
        <w:t>Kyrie</w:t>
      </w:r>
      <w:r w:rsidR="000B4BD9" w:rsidRPr="0021481A">
        <w:rPr>
          <w:lang w:val="pt-PT"/>
        </w:rPr>
        <w:t xml:space="preserve"> cum [PN] </w:t>
      </w:r>
      <w:r w:rsidR="000B4BD9" w:rsidRPr="0021481A">
        <w:rPr>
          <w:rStyle w:val="Incipit"/>
          <w:lang w:val="pt-PT"/>
        </w:rPr>
        <w:t>Pater noster</w:t>
      </w:r>
      <w:r w:rsidR="000B4BD9" w:rsidRPr="0021481A">
        <w:rPr>
          <w:lang w:val="pt-PT"/>
        </w:rPr>
        <w:t>, nisi sit festum, qu</w:t>
      </w:r>
      <w:r w:rsidR="00291F88" w:rsidRPr="0021481A">
        <w:rPr>
          <w:lang w:val="pt-PT"/>
        </w:rPr>
        <w:t>od cum pleno officio celebretur, e</w:t>
      </w:r>
      <w:r w:rsidR="000B4BD9" w:rsidRPr="0021481A">
        <w:rPr>
          <w:lang w:val="pt-PT"/>
        </w:rPr>
        <w:t>t si in dominica non venisset</w:t>
      </w:r>
      <w:r w:rsidR="00291F88" w:rsidRPr="0021481A">
        <w:rPr>
          <w:lang w:val="pt-PT"/>
        </w:rPr>
        <w:t>, et in his dominicis quae sunt infra octavam beatae virginis, beati Petri et omnium sanctorum.</w:t>
      </w:r>
    </w:p>
    <w:p w:rsidR="00291F88" w:rsidRPr="0021481A" w:rsidRDefault="00291F88" w:rsidP="009E466C">
      <w:pPr>
        <w:rPr>
          <w:lang w:val="it-IT"/>
        </w:rPr>
      </w:pPr>
      <w:r w:rsidRPr="0021481A">
        <w:rPr>
          <w:rStyle w:val="Time1"/>
          <w:lang w:val="it-IT"/>
        </w:rPr>
        <w:t>Completorium</w:t>
      </w:r>
      <w:r w:rsidRPr="0021481A">
        <w:rPr>
          <w:lang w:val="it-IT"/>
        </w:rPr>
        <w:t xml:space="preserve"> ut in pleno officio solito more</w:t>
      </w:r>
      <w:r w:rsidR="00F3506D" w:rsidRPr="0021481A">
        <w:rPr>
          <w:lang w:val="it-IT"/>
        </w:rPr>
        <w:t xml:space="preserve"> fiat</w:t>
      </w:r>
      <w:r w:rsidRPr="0021481A">
        <w:rPr>
          <w:lang w:val="it-IT"/>
        </w:rPr>
        <w:t xml:space="preserve">. Preces non dicantur. </w:t>
      </w:r>
    </w:p>
    <w:p w:rsidR="00A12DDD" w:rsidRPr="0021481A" w:rsidRDefault="00A12DDD" w:rsidP="00A12DDD">
      <w:pPr>
        <w:pStyle w:val="Titolo1"/>
        <w:rPr>
          <w:lang w:val="it-IT"/>
        </w:rPr>
      </w:pPr>
      <w:r w:rsidRPr="0021481A">
        <w:rPr>
          <w:lang w:val="it-IT"/>
        </w:rPr>
        <w:t>KOMMENTAR</w:t>
      </w:r>
    </w:p>
    <w:p w:rsidR="008173DB" w:rsidRPr="0021481A" w:rsidRDefault="00B0630A" w:rsidP="009E466C">
      <w:pPr>
        <w:rPr>
          <w:lang w:val="pt-PT"/>
        </w:rPr>
      </w:pPr>
      <w:r w:rsidRPr="0021481A">
        <w:rPr>
          <w:lang w:val="it-IT"/>
        </w:rPr>
        <w:t>In sequenti</w:t>
      </w:r>
      <w:r w:rsidR="0074241C" w:rsidRPr="0021481A">
        <w:rPr>
          <w:lang w:val="it-IT"/>
        </w:rPr>
        <w:t xml:space="preserve">s dominicis usque ad dominicam </w:t>
      </w:r>
      <w:r w:rsidRPr="0021481A">
        <w:rPr>
          <w:lang w:val="it-IT"/>
        </w:rPr>
        <w:t xml:space="preserve">primam augusti omni nocte cantetur una antiphona ex his: AM </w:t>
      </w:r>
      <w:r w:rsidRPr="0021481A">
        <w:rPr>
          <w:rStyle w:val="Incipit"/>
          <w:lang w:val="it-IT"/>
        </w:rPr>
        <w:t>Cognovit omnes</w:t>
      </w:r>
      <w:r w:rsidRPr="0021481A">
        <w:rPr>
          <w:lang w:val="it-IT"/>
        </w:rPr>
        <w:t xml:space="preserve">. </w:t>
      </w:r>
      <w:r w:rsidRPr="0021481A">
        <w:rPr>
          <w:lang w:val="de-AT"/>
        </w:rPr>
        <w:t xml:space="preserve">AM </w:t>
      </w:r>
      <w:r w:rsidRPr="00A12DDD">
        <w:rPr>
          <w:rStyle w:val="Incipit"/>
        </w:rPr>
        <w:t>Praevaluit David</w:t>
      </w:r>
      <w:r w:rsidRPr="0021481A">
        <w:rPr>
          <w:lang w:val="de-AT"/>
        </w:rPr>
        <w:t xml:space="preserve">. AM </w:t>
      </w:r>
      <w:r w:rsidRPr="00A12DDD">
        <w:rPr>
          <w:rStyle w:val="Incipit"/>
        </w:rPr>
        <w:t>Nonne est est David</w:t>
      </w:r>
      <w:r w:rsidRPr="0021481A">
        <w:rPr>
          <w:lang w:val="de-AT"/>
        </w:rPr>
        <w:t xml:space="preserve">. AM </w:t>
      </w:r>
      <w:r w:rsidRPr="00A12DDD">
        <w:rPr>
          <w:rStyle w:val="Incipit"/>
        </w:rPr>
        <w:t>Quis enim in omnibus</w:t>
      </w:r>
      <w:r w:rsidRPr="0021481A">
        <w:rPr>
          <w:lang w:val="de-AT"/>
        </w:rPr>
        <w:t xml:space="preserve">. </w:t>
      </w:r>
      <w:r w:rsidRPr="0021481A">
        <w:rPr>
          <w:lang w:val="pt-PT"/>
        </w:rPr>
        <w:t xml:space="preserve">AM </w:t>
      </w:r>
      <w:r w:rsidRPr="0021481A">
        <w:rPr>
          <w:rStyle w:val="Incipit"/>
          <w:lang w:val="pt-PT"/>
        </w:rPr>
        <w:t>Iratus rex Saul</w:t>
      </w:r>
      <w:r w:rsidRPr="0021481A">
        <w:rPr>
          <w:lang w:val="pt-PT"/>
        </w:rPr>
        <w:t xml:space="preserve">. AM </w:t>
      </w:r>
      <w:r w:rsidRPr="0021481A">
        <w:rPr>
          <w:rStyle w:val="Incipit"/>
          <w:lang w:val="pt-PT"/>
        </w:rPr>
        <w:t>Dixit(160rb)que David</w:t>
      </w:r>
      <w:r w:rsidRPr="0021481A">
        <w:rPr>
          <w:lang w:val="pt-PT"/>
        </w:rPr>
        <w:t xml:space="preserve">. AM </w:t>
      </w:r>
      <w:r w:rsidRPr="0021481A">
        <w:rPr>
          <w:rStyle w:val="Incipit"/>
          <w:lang w:val="pt-PT"/>
        </w:rPr>
        <w:t>Obsecro domine</w:t>
      </w:r>
      <w:r w:rsidRPr="0021481A">
        <w:rPr>
          <w:lang w:val="pt-PT"/>
        </w:rPr>
        <w:t xml:space="preserve">. AM </w:t>
      </w:r>
      <w:r w:rsidRPr="0021481A">
        <w:rPr>
          <w:rStyle w:val="Incipit"/>
          <w:lang w:val="pt-PT"/>
        </w:rPr>
        <w:t>Clamabat Heliseus</w:t>
      </w:r>
      <w:r w:rsidRPr="0021481A">
        <w:rPr>
          <w:lang w:val="pt-PT"/>
        </w:rPr>
        <w:t xml:space="preserve">. AM </w:t>
      </w:r>
      <w:r w:rsidRPr="0021481A">
        <w:rPr>
          <w:rStyle w:val="Incipit"/>
          <w:lang w:val="pt-PT"/>
        </w:rPr>
        <w:t>Rex autem David</w:t>
      </w:r>
      <w:r w:rsidRPr="0021481A">
        <w:rPr>
          <w:lang w:val="pt-PT"/>
        </w:rPr>
        <w:t xml:space="preserve">. AM </w:t>
      </w:r>
      <w:r w:rsidRPr="0021481A">
        <w:rPr>
          <w:rStyle w:val="Incipit"/>
          <w:lang w:val="pt-PT"/>
        </w:rPr>
        <w:t>Unxerunt Salomonem</w:t>
      </w:r>
      <w:r w:rsidRPr="0021481A">
        <w:rPr>
          <w:lang w:val="pt-PT"/>
        </w:rPr>
        <w:t xml:space="preserve">. </w:t>
      </w:r>
    </w:p>
    <w:p w:rsidR="00B0630A" w:rsidRPr="0021481A" w:rsidRDefault="00B0630A" w:rsidP="00F3506D">
      <w:pPr>
        <w:rPr>
          <w:lang w:val="pt-PT"/>
        </w:rPr>
      </w:pPr>
      <w:r w:rsidRPr="0021481A">
        <w:rPr>
          <w:lang w:val="pt-PT"/>
        </w:rPr>
        <w:t>Et notandum quod usque [ad] adventum domini quando in die dominica de dominica propter festum alicuius sancti non cantatur</w:t>
      </w:r>
      <w:r w:rsidR="00F15C3A" w:rsidRPr="0021481A">
        <w:rPr>
          <w:lang w:val="pt-PT"/>
        </w:rPr>
        <w:t>, hoc est in nocte cantanda est semper antiph</w:t>
      </w:r>
      <w:r w:rsidR="00F3506D" w:rsidRPr="0021481A">
        <w:rPr>
          <w:lang w:val="pt-PT"/>
        </w:rPr>
        <w:t>ona de historia dominicali et [cum] oratione,</w:t>
      </w:r>
      <w:r w:rsidR="00F15C3A" w:rsidRPr="0021481A">
        <w:rPr>
          <w:lang w:val="pt-PT"/>
        </w:rPr>
        <w:t xml:space="preserve"> OR </w:t>
      </w:r>
      <w:r w:rsidR="00F15C3A" w:rsidRPr="0021481A">
        <w:rPr>
          <w:rStyle w:val="Incipit"/>
          <w:lang w:val="pt-PT"/>
        </w:rPr>
        <w:t>Omnipotens sempiterne deus</w:t>
      </w:r>
      <w:r w:rsidR="00F3506D" w:rsidRPr="0021481A">
        <w:rPr>
          <w:rStyle w:val="Incipit"/>
          <w:lang w:val="pt-PT"/>
        </w:rPr>
        <w:t xml:space="preserve"> vespere</w:t>
      </w:r>
      <w:r w:rsidR="00F3506D" w:rsidRPr="0021481A">
        <w:rPr>
          <w:lang w:val="pt-PT"/>
        </w:rPr>
        <w:t xml:space="preserve"> et ad matutinas</w:t>
      </w:r>
      <w:r w:rsidR="00F15C3A" w:rsidRPr="0021481A">
        <w:rPr>
          <w:lang w:val="pt-PT"/>
        </w:rPr>
        <w:t xml:space="preserve">. In secunda vespera antiphona de evangelio dominicali cum oratione de dominica. Et </w:t>
      </w:r>
      <w:r w:rsidR="008173DB" w:rsidRPr="0021481A">
        <w:rPr>
          <w:lang w:val="pt-PT"/>
        </w:rPr>
        <w:t>hoc quandocumque magnum festum venerit. Et nota quando in die dominica de sanctis cantatur prima vespera et secunda de dominica et non de sanctis cantatur, nisi tale festum sit, quod cum nove</w:t>
      </w:r>
      <w:r w:rsidR="00F3506D" w:rsidRPr="0021481A">
        <w:rPr>
          <w:lang w:val="pt-PT"/>
        </w:rPr>
        <w:t>m psalmis celebratur, s</w:t>
      </w:r>
      <w:r w:rsidR="008173DB" w:rsidRPr="0021481A">
        <w:rPr>
          <w:lang w:val="pt-PT"/>
        </w:rPr>
        <w:t>i (160va) in dominicam venisset. Si vero tale festum fuerit quod [cum] novem psalmis et novem lectionibus celebraretur. Si in dominicam non venisset habebit primam et secundam vesperam, et [de] do</w:t>
      </w:r>
      <w:r w:rsidR="00F3506D" w:rsidRPr="0021481A">
        <w:rPr>
          <w:lang w:val="pt-PT"/>
        </w:rPr>
        <w:t>minica non habebit nisi memoria</w:t>
      </w:r>
      <w:r w:rsidR="008173DB" w:rsidRPr="0021481A">
        <w:rPr>
          <w:lang w:val="pt-PT"/>
        </w:rPr>
        <w:t xml:space="preserve"> in vesperis et in matutinis, sicut supra dictum est. Si vero tale festum fuerit quod cum novem psalmis et cum tribus lectionibus celebraretur</w:t>
      </w:r>
      <w:r w:rsidR="00290695" w:rsidRPr="0021481A">
        <w:rPr>
          <w:lang w:val="pt-PT"/>
        </w:rPr>
        <w:t>: si in dominicam non venisset, habebit tantum primam vesperam. In secunda vespera vero de dominica per totum cantetur.</w:t>
      </w:r>
    </w:p>
    <w:p w:rsidR="00290695" w:rsidRPr="0021481A" w:rsidRDefault="00290695" w:rsidP="009E466C">
      <w:pPr>
        <w:rPr>
          <w:lang w:val="pt-PT"/>
        </w:rPr>
      </w:pPr>
      <w:r w:rsidRPr="0021481A">
        <w:rPr>
          <w:lang w:val="pt-PT"/>
        </w:rPr>
        <w:t>Item notandum cum in dominica de sanctis cantetur, quorum festum per plenum officium non celebraretur: si in dominicam non venisset ad matutinam legi</w:t>
      </w:r>
      <w:r w:rsidR="00DA7386" w:rsidRPr="0021481A">
        <w:rPr>
          <w:lang w:val="pt-PT"/>
        </w:rPr>
        <w:t>tur</w:t>
      </w:r>
      <w:r w:rsidRPr="0021481A">
        <w:rPr>
          <w:lang w:val="pt-PT"/>
        </w:rPr>
        <w:t xml:space="preserve"> (160vb) evangelium de dominica cum tribus responsoriis de festo. </w:t>
      </w:r>
    </w:p>
    <w:p w:rsidR="00290695" w:rsidRPr="0021481A" w:rsidRDefault="00290695" w:rsidP="009E466C">
      <w:pPr>
        <w:rPr>
          <w:lang w:val="pt-PT"/>
        </w:rPr>
      </w:pPr>
      <w:r w:rsidRPr="0021481A">
        <w:rPr>
          <w:lang w:val="pt-PT"/>
        </w:rPr>
        <w:t>Item notandum quod in his dominicis quae evenerint infra octavam beatae virginis, beati Petri et omnium sanctorum, totum cantabitur de festo cum pleno officio. De dominica nihil, nisi memoria. Evagelium dominicale legitur</w:t>
      </w:r>
      <w:r w:rsidR="009C7C35" w:rsidRPr="0021481A">
        <w:rPr>
          <w:lang w:val="pt-PT"/>
        </w:rPr>
        <w:t xml:space="preserve"> cum responsoriis de festo.</w:t>
      </w:r>
    </w:p>
    <w:p w:rsidR="00C96012" w:rsidRPr="0021481A" w:rsidRDefault="009C7C35" w:rsidP="009E466C">
      <w:pPr>
        <w:rPr>
          <w:lang w:val="pt-PT"/>
        </w:rPr>
      </w:pPr>
      <w:r w:rsidRPr="0021481A">
        <w:rPr>
          <w:lang w:val="pt-PT"/>
        </w:rPr>
        <w:t xml:space="preserve">Notandum quod semper dominica prima post octavam pentecostes </w:t>
      </w:r>
      <w:r w:rsidR="00A76DF1" w:rsidRPr="0021481A">
        <w:rPr>
          <w:lang w:val="pt-PT"/>
        </w:rPr>
        <w:t>|</w:t>
      </w:r>
      <w:r w:rsidRPr="0021481A">
        <w:rPr>
          <w:lang w:val="pt-PT"/>
        </w:rPr>
        <w:t>incipit</w:t>
      </w:r>
      <w:r w:rsidR="00A76DF1" w:rsidRPr="0021481A">
        <w:rPr>
          <w:lang w:val="pt-PT"/>
        </w:rPr>
        <w:t>::incipitur|</w:t>
      </w:r>
      <w:r w:rsidRPr="0021481A">
        <w:rPr>
          <w:lang w:val="pt-PT"/>
        </w:rPr>
        <w:t xml:space="preserve"> liber regum cum historia [RP] </w:t>
      </w:r>
      <w:r w:rsidRPr="0021481A">
        <w:rPr>
          <w:rStyle w:val="Incipit"/>
          <w:lang w:val="pt-PT"/>
        </w:rPr>
        <w:t>Deus omnium exaudi</w:t>
      </w:r>
      <w:r w:rsidRPr="0021481A">
        <w:rPr>
          <w:lang w:val="pt-PT"/>
        </w:rPr>
        <w:t xml:space="preserve">. Et legitur usque in primam domincam augusti. Item in prima dominica augusti incipiuntur libri sapientiae scilicet </w:t>
      </w:r>
      <w:r w:rsidR="00B60C06" w:rsidRPr="0021481A">
        <w:rPr>
          <w:lang w:val="pt-PT"/>
        </w:rPr>
        <w:t>Iesus filius</w:t>
      </w:r>
      <w:r w:rsidR="00C74B2A" w:rsidRPr="0021481A">
        <w:rPr>
          <w:lang w:val="pt-PT"/>
        </w:rPr>
        <w:t xml:space="preserve"> Sirach, ecclesiasticus, parabolae, proverbia, cantica Salomonis cum historia [RP] </w:t>
      </w:r>
      <w:r w:rsidR="00C74B2A" w:rsidRPr="0021481A">
        <w:rPr>
          <w:rStyle w:val="Incipit"/>
          <w:lang w:val="pt-PT"/>
        </w:rPr>
        <w:t>In principio</w:t>
      </w:r>
      <w:r w:rsidR="00C74B2A" w:rsidRPr="0021481A">
        <w:rPr>
          <w:lang w:val="pt-PT"/>
        </w:rPr>
        <w:t xml:space="preserve">. </w:t>
      </w:r>
      <w:r w:rsidR="00C74B2A" w:rsidRPr="0021481A">
        <w:rPr>
          <w:lang w:val="fr-FR"/>
        </w:rPr>
        <w:t xml:space="preserve">Et leguntur usque in primam dominicam </w:t>
      </w:r>
      <w:r w:rsidR="00C96012" w:rsidRPr="0021481A">
        <w:rPr>
          <w:lang w:val="fr-FR"/>
        </w:rPr>
        <w:lastRenderedPageBreak/>
        <w:t>|R| (161ra) septembris</w:t>
      </w:r>
      <w:r w:rsidR="00083E1E" w:rsidRPr="0021481A">
        <w:rPr>
          <w:lang w:val="fr-FR"/>
        </w:rPr>
        <w:t>,</w:t>
      </w:r>
      <w:r w:rsidR="00C96012" w:rsidRPr="0021481A">
        <w:rPr>
          <w:lang w:val="fr-FR"/>
        </w:rPr>
        <w:t xml:space="preserve"> hoc est quattuor septimanis. Item in prima dominica septembris incipit Iob cum historia [RP] </w:t>
      </w:r>
      <w:r w:rsidR="00C96012" w:rsidRPr="0021481A">
        <w:rPr>
          <w:rStyle w:val="Incipit"/>
          <w:lang w:val="fr-FR"/>
        </w:rPr>
        <w:t>Si bona suscepimus</w:t>
      </w:r>
      <w:r w:rsidR="00C96012" w:rsidRPr="0021481A">
        <w:rPr>
          <w:lang w:val="fr-FR"/>
        </w:rPr>
        <w:t>. Legitur per dimidium mensem, hoc est per quattuordecim dies. Item per quattuordecim dies incipitur l</w:t>
      </w:r>
      <w:r w:rsidR="009A5CC3" w:rsidRPr="0021481A">
        <w:rPr>
          <w:lang w:val="fr-FR"/>
        </w:rPr>
        <w:t xml:space="preserve">iber Tobiae et Iudith et Esther cum historiis [RP] </w:t>
      </w:r>
      <w:r w:rsidR="009A5CC3" w:rsidRPr="0021481A">
        <w:rPr>
          <w:rStyle w:val="Incipit"/>
          <w:lang w:val="fr-FR"/>
        </w:rPr>
        <w:t>Peto domine</w:t>
      </w:r>
      <w:r w:rsidR="009A5CC3" w:rsidRPr="0021481A">
        <w:rPr>
          <w:lang w:val="fr-FR"/>
        </w:rPr>
        <w:t xml:space="preserve">, [RP] </w:t>
      </w:r>
      <w:r w:rsidR="009A5CC3" w:rsidRPr="0021481A">
        <w:rPr>
          <w:rStyle w:val="Incipit"/>
          <w:lang w:val="fr-FR"/>
        </w:rPr>
        <w:t>Adonai domine</w:t>
      </w:r>
      <w:r w:rsidR="009A5CC3" w:rsidRPr="0021481A">
        <w:rPr>
          <w:lang w:val="fr-FR"/>
        </w:rPr>
        <w:t xml:space="preserve">, [RP] </w:t>
      </w:r>
      <w:r w:rsidR="009A5CC3" w:rsidRPr="0021481A">
        <w:rPr>
          <w:rStyle w:val="Incipit"/>
          <w:lang w:val="fr-FR"/>
        </w:rPr>
        <w:t>Domine rex omnipotens</w:t>
      </w:r>
      <w:r w:rsidR="00083E1E" w:rsidRPr="0021481A">
        <w:rPr>
          <w:lang w:val="fr-FR"/>
        </w:rPr>
        <w:t xml:space="preserve">. Et leguntur </w:t>
      </w:r>
      <w:r w:rsidR="00940075" w:rsidRPr="0021481A">
        <w:rPr>
          <w:lang w:val="fr-FR"/>
        </w:rPr>
        <w:t>|</w:t>
      </w:r>
      <w:r w:rsidR="00083E1E" w:rsidRPr="0021481A">
        <w:rPr>
          <w:lang w:val="fr-FR"/>
        </w:rPr>
        <w:t>presiduos:: per sequentes</w:t>
      </w:r>
      <w:r w:rsidR="00940075" w:rsidRPr="0021481A">
        <w:rPr>
          <w:lang w:val="fr-FR"/>
        </w:rPr>
        <w:t>| quattuordecim dies</w:t>
      </w:r>
      <w:r w:rsidR="00A76DF1" w:rsidRPr="0021481A">
        <w:rPr>
          <w:lang w:val="fr-FR"/>
        </w:rPr>
        <w:t xml:space="preserve"> mensis septembris. Item in prima dominica octobris incipitur liber Machabaeorum cum historia [RP] </w:t>
      </w:r>
      <w:r w:rsidR="00A76DF1" w:rsidRPr="0021481A">
        <w:rPr>
          <w:rStyle w:val="Incipit"/>
          <w:lang w:val="fr-FR"/>
        </w:rPr>
        <w:t>Adaperiat dominus</w:t>
      </w:r>
      <w:r w:rsidR="00A76DF1" w:rsidRPr="0021481A">
        <w:rPr>
          <w:lang w:val="fr-FR"/>
        </w:rPr>
        <w:t xml:space="preserve">. Et legitur in prima dominica novembris, hoc est quattuor septimanis. Item in prima dominica novembris incipitur Exechiel. Et legitur cum Daniele et cum minoribus prophetis cum historia [RP] </w:t>
      </w:r>
      <w:r w:rsidR="00A76DF1" w:rsidRPr="0021481A">
        <w:rPr>
          <w:rStyle w:val="Incipit"/>
          <w:lang w:val="fr-FR"/>
        </w:rPr>
        <w:t>Vidi dominum</w:t>
      </w:r>
      <w:r w:rsidR="00A76DF1" w:rsidRPr="0021481A">
        <w:rPr>
          <w:lang w:val="fr-FR"/>
        </w:rPr>
        <w:t xml:space="preserve"> (161rb) usque in primam dominicam decembris, hoc est quattuor septimanis scilicet ad adventum </w:t>
      </w:r>
      <w:r w:rsidR="002D24F4" w:rsidRPr="0021481A">
        <w:rPr>
          <w:lang w:val="fr-FR"/>
        </w:rPr>
        <w:t xml:space="preserve">domini. </w:t>
      </w:r>
      <w:r w:rsidR="002D24F4" w:rsidRPr="0021481A">
        <w:rPr>
          <w:lang w:val="pt-PT"/>
        </w:rPr>
        <w:t>Unde versus:</w:t>
      </w:r>
      <w:r w:rsidR="002D24F4" w:rsidRPr="002D24F4">
        <w:rPr>
          <w:lang w:val="pt-PT"/>
        </w:rPr>
        <w:t xml:space="preserve"> </w:t>
      </w:r>
      <w:r w:rsidR="002D24F4" w:rsidRPr="00863519">
        <w:rPr>
          <w:lang w:val="pt-PT"/>
        </w:rPr>
        <w:t xml:space="preserve">[CIT] </w:t>
      </w:r>
      <w:r w:rsidR="002D24F4" w:rsidRPr="00863519">
        <w:rPr>
          <w:rStyle w:val="Incipit"/>
          <w:lang w:val="pt-PT"/>
        </w:rPr>
        <w:t>Pneumatis oct</w:t>
      </w:r>
      <w:r w:rsidR="00FE1858">
        <w:rPr>
          <w:rStyle w:val="Incipit"/>
          <w:lang w:val="pt-PT"/>
        </w:rPr>
        <w:t>avam domini lux quando sequatur</w:t>
      </w:r>
      <w:r w:rsidR="00FE1858" w:rsidRPr="0021481A">
        <w:rPr>
          <w:rStyle w:val="Incipit"/>
          <w:lang w:val="pt-PT"/>
        </w:rPr>
        <w:t>. C</w:t>
      </w:r>
      <w:r w:rsidR="002D24F4" w:rsidRPr="00863519">
        <w:rPr>
          <w:rStyle w:val="Incipit"/>
          <w:lang w:val="pt-PT"/>
        </w:rPr>
        <w:t>um libro regum Deus omnium inci</w:t>
      </w:r>
      <w:r w:rsidR="00FE1858">
        <w:rPr>
          <w:rStyle w:val="Incipit"/>
          <w:lang w:val="pt-PT"/>
        </w:rPr>
        <w:t>piatur.</w:t>
      </w:r>
      <w:r w:rsidR="002D24F4">
        <w:rPr>
          <w:rStyle w:val="Incipit"/>
          <w:lang w:val="pt-PT"/>
        </w:rPr>
        <w:t xml:space="preserve"> </w:t>
      </w:r>
      <w:r w:rsidR="00FE1858">
        <w:rPr>
          <w:rStyle w:val="Incipit"/>
          <w:lang w:val="pt-PT"/>
        </w:rPr>
        <w:t>P</w:t>
      </w:r>
      <w:r w:rsidR="002D24F4">
        <w:rPr>
          <w:rStyle w:val="Incipit"/>
          <w:lang w:val="pt-PT"/>
        </w:rPr>
        <w:t>raeponatur Afrae Salomoni</w:t>
      </w:r>
      <w:r w:rsidR="002D24F4" w:rsidRPr="00863519">
        <w:rPr>
          <w:rStyle w:val="Incipit"/>
          <w:lang w:val="pt-PT"/>
        </w:rPr>
        <w:t>s In principioq</w:t>
      </w:r>
      <w:r w:rsidR="00FE1858" w:rsidRPr="0021481A">
        <w:rPr>
          <w:rStyle w:val="Incipit"/>
          <w:lang w:val="pt-PT"/>
        </w:rPr>
        <w:t>ue.</w:t>
      </w:r>
      <w:r w:rsidR="002D24F4" w:rsidRPr="0021481A">
        <w:rPr>
          <w:rStyle w:val="Incipit"/>
          <w:lang w:val="pt-PT"/>
        </w:rPr>
        <w:t xml:space="preserve"> |</w:t>
      </w:r>
      <w:r w:rsidR="00FE1858" w:rsidRPr="0021481A">
        <w:rPr>
          <w:rStyle w:val="Incipit"/>
          <w:lang w:val="pt-PT"/>
        </w:rPr>
        <w:t>A</w:t>
      </w:r>
      <w:r w:rsidR="002D24F4" w:rsidRPr="0021481A">
        <w:rPr>
          <w:rStyle w:val="Incipit"/>
          <w:lang w:val="pt-PT"/>
        </w:rPr>
        <w:t>ngusti::</w:t>
      </w:r>
      <w:r w:rsidR="00FE1858" w:rsidRPr="0021481A">
        <w:rPr>
          <w:rStyle w:val="Incipit"/>
          <w:lang w:val="pt-PT"/>
        </w:rPr>
        <w:t>A</w:t>
      </w:r>
      <w:r w:rsidR="002D24F4" w:rsidRPr="0021481A">
        <w:rPr>
          <w:rStyle w:val="Incipit"/>
          <w:lang w:val="pt-PT"/>
        </w:rPr>
        <w:t>ugusti| c</w:t>
      </w:r>
      <w:r w:rsidR="002D24F4">
        <w:rPr>
          <w:rStyle w:val="Incipit"/>
          <w:lang w:val="pt-PT"/>
        </w:rPr>
        <w:t>aude f</w:t>
      </w:r>
      <w:r w:rsidR="002D24F4" w:rsidRPr="00863519">
        <w:rPr>
          <w:rStyle w:val="Incipit"/>
          <w:lang w:val="pt-PT"/>
        </w:rPr>
        <w:t xml:space="preserve">it </w:t>
      </w:r>
      <w:r w:rsidR="002D24F4">
        <w:rPr>
          <w:rStyle w:val="Incipit"/>
          <w:lang w:val="pt-PT"/>
        </w:rPr>
        <w:t xml:space="preserve">proxima </w:t>
      </w:r>
      <w:r w:rsidR="00FE1858">
        <w:rPr>
          <w:rStyle w:val="Incipit"/>
          <w:lang w:val="pt-PT"/>
        </w:rPr>
        <w:t>Si bona Iobque.</w:t>
      </w:r>
      <w:r w:rsidR="005533B6">
        <w:rPr>
          <w:rStyle w:val="Incipit"/>
          <w:lang w:val="pt-PT"/>
        </w:rPr>
        <w:t xml:space="preserve"> </w:t>
      </w:r>
      <w:r w:rsidR="002D24F4" w:rsidRPr="00863519">
        <w:rPr>
          <w:rStyle w:val="Incipit"/>
          <w:lang w:val="pt-PT"/>
        </w:rPr>
        <w:t>Tobias atque Peto crucis</w:t>
      </w:r>
      <w:r w:rsidR="00FE1858">
        <w:rPr>
          <w:rStyle w:val="Incipit"/>
          <w:lang w:val="pt-PT"/>
        </w:rPr>
        <w:t xml:space="preserve"> hoc est in proximo festo.</w:t>
      </w:r>
      <w:r w:rsidR="002D24F4" w:rsidRPr="00863519">
        <w:rPr>
          <w:rStyle w:val="Incipit"/>
          <w:lang w:val="pt-PT"/>
        </w:rPr>
        <w:t xml:space="preserve"> </w:t>
      </w:r>
      <w:r w:rsidR="00FE1858">
        <w:rPr>
          <w:rStyle w:val="Incipit"/>
          <w:lang w:val="pt-PT"/>
        </w:rPr>
        <w:t>I</w:t>
      </w:r>
      <w:r w:rsidR="002D24F4" w:rsidRPr="00863519">
        <w:rPr>
          <w:rStyle w:val="Incipit"/>
          <w:lang w:val="pt-PT"/>
        </w:rPr>
        <w:t>unge Wenz</w:t>
      </w:r>
      <w:r w:rsidR="00FE1858">
        <w:rPr>
          <w:rStyle w:val="Incipit"/>
          <w:lang w:val="pt-PT"/>
        </w:rPr>
        <w:t>eslai Domine rex ac</w:t>
      </w:r>
      <w:r w:rsidR="00A44B19">
        <w:rPr>
          <w:rStyle w:val="Incipit"/>
          <w:lang w:val="pt-PT"/>
        </w:rPr>
        <w:t xml:space="preserve"> simul</w:t>
      </w:r>
      <w:r w:rsidR="002D24F4" w:rsidRPr="00863519">
        <w:rPr>
          <w:rStyle w:val="Incipit"/>
          <w:lang w:val="pt-PT"/>
        </w:rPr>
        <w:t xml:space="preserve"> Esther</w:t>
      </w:r>
      <w:r w:rsidR="00FE1858">
        <w:rPr>
          <w:rStyle w:val="Incipit"/>
          <w:lang w:val="pt-PT"/>
        </w:rPr>
        <w:t>.</w:t>
      </w:r>
      <w:r w:rsidR="002D24F4" w:rsidRPr="00863519">
        <w:rPr>
          <w:rStyle w:val="Incipit"/>
          <w:lang w:val="pt-PT"/>
        </w:rPr>
        <w:t xml:space="preserve"> </w:t>
      </w:r>
      <w:r w:rsidR="00FE1858">
        <w:rPr>
          <w:rStyle w:val="Incipit"/>
          <w:lang w:val="pt-PT"/>
        </w:rPr>
        <w:t>Festum Lamberti sequitur Iudith ac Adonai. D</w:t>
      </w:r>
      <w:r w:rsidR="002D24F4" w:rsidRPr="00863519">
        <w:rPr>
          <w:rStyle w:val="Incipit"/>
          <w:lang w:val="pt-PT"/>
        </w:rPr>
        <w:t>ic post R</w:t>
      </w:r>
      <w:r w:rsidR="00FE1858">
        <w:rPr>
          <w:rStyle w:val="Incipit"/>
          <w:lang w:val="pt-PT"/>
        </w:rPr>
        <w:t>emigium Adaperiat et Machabaeum.</w:t>
      </w:r>
      <w:r w:rsidR="002D24F4" w:rsidRPr="00863519">
        <w:rPr>
          <w:rStyle w:val="Incipit"/>
          <w:lang w:val="pt-PT"/>
        </w:rPr>
        <w:t xml:space="preserve"> </w:t>
      </w:r>
      <w:r w:rsidR="00FE1858">
        <w:rPr>
          <w:rStyle w:val="Incipit"/>
          <w:lang w:val="pt-PT"/>
        </w:rPr>
        <w:t>P</w:t>
      </w:r>
      <w:r w:rsidR="002D24F4" w:rsidRPr="00863519">
        <w:rPr>
          <w:rStyle w:val="Incipit"/>
          <w:lang w:val="pt-PT"/>
        </w:rPr>
        <w:t>one Vidi dominum post Narcissi quoque festum</w:t>
      </w:r>
      <w:r w:rsidR="00FE1858" w:rsidRPr="0021481A">
        <w:rPr>
          <w:lang w:val="pt-PT"/>
        </w:rPr>
        <w:t>.</w:t>
      </w:r>
    </w:p>
    <w:p w:rsidR="00A12DDD" w:rsidRPr="0021481A" w:rsidRDefault="00A12DDD" w:rsidP="00A12DDD">
      <w:pPr>
        <w:pStyle w:val="Titolo1"/>
        <w:rPr>
          <w:lang w:val="pt-PT"/>
        </w:rPr>
      </w:pPr>
      <w:r w:rsidRPr="0021481A">
        <w:rPr>
          <w:lang w:val="pt-PT"/>
        </w:rPr>
        <w:t>DOMINICA PRIMA POST OCTAVAM PENTECOSTES</w:t>
      </w:r>
    </w:p>
    <w:p w:rsidR="00A12DDD" w:rsidRPr="0021481A" w:rsidRDefault="00A12DDD" w:rsidP="009E466C">
      <w:pPr>
        <w:rPr>
          <w:lang w:val="pt-PT"/>
        </w:rPr>
      </w:pPr>
      <w:r w:rsidRPr="0021481A">
        <w:rPr>
          <w:rStyle w:val="Time1"/>
          <w:lang w:val="pt-PT"/>
        </w:rPr>
        <w:t>Ad matutinam</w:t>
      </w:r>
      <w:r w:rsidRPr="0021481A">
        <w:rPr>
          <w:lang w:val="pt-PT"/>
        </w:rPr>
        <w:t xml:space="preserve"> INV </w:t>
      </w:r>
      <w:r w:rsidRPr="0021481A">
        <w:rPr>
          <w:rStyle w:val="Incipit"/>
          <w:lang w:val="pt-PT"/>
        </w:rPr>
        <w:t>(161va)</w:t>
      </w:r>
      <w:r w:rsidR="0072472B" w:rsidRPr="0021481A">
        <w:rPr>
          <w:rStyle w:val="Incipit"/>
          <w:lang w:val="pt-PT"/>
        </w:rPr>
        <w:t xml:space="preserve"> Regem magnum</w:t>
      </w:r>
      <w:r w:rsidR="0072472B" w:rsidRPr="0021481A">
        <w:rPr>
          <w:lang w:val="pt-PT"/>
        </w:rPr>
        <w:t xml:space="preserve">. PS </w:t>
      </w:r>
      <w:r w:rsidR="0072472B" w:rsidRPr="0021481A">
        <w:rPr>
          <w:rStyle w:val="Incipit"/>
          <w:lang w:val="pt-PT"/>
        </w:rPr>
        <w:t>Venite exultemus</w:t>
      </w:r>
      <w:r w:rsidR="0072472B" w:rsidRPr="0021481A">
        <w:rPr>
          <w:lang w:val="pt-PT"/>
        </w:rPr>
        <w:t>.</w:t>
      </w:r>
    </w:p>
    <w:p w:rsidR="0072472B" w:rsidRDefault="0072472B" w:rsidP="009E466C">
      <w:pPr>
        <w:rPr>
          <w:lang w:val="pt-PT"/>
        </w:rPr>
      </w:pPr>
      <w:r w:rsidRPr="0021481A">
        <w:rPr>
          <w:rStyle w:val="Time2"/>
          <w:lang w:val="it-IT"/>
        </w:rPr>
        <w:t>In primo nocturno</w:t>
      </w:r>
      <w:r w:rsidRPr="0021481A">
        <w:rPr>
          <w:lang w:val="it-IT"/>
        </w:rPr>
        <w:t xml:space="preserve"> AN </w:t>
      </w:r>
      <w:r w:rsidRPr="0021481A">
        <w:rPr>
          <w:rStyle w:val="Incipit"/>
          <w:lang w:val="it-IT"/>
        </w:rPr>
        <w:t>Servite domino</w:t>
      </w:r>
      <w:r w:rsidRPr="0021481A">
        <w:rPr>
          <w:lang w:val="it-IT"/>
        </w:rPr>
        <w:t xml:space="preserve">. </w:t>
      </w:r>
      <w:r w:rsidRPr="0021481A">
        <w:rPr>
          <w:lang w:val="pt-PT"/>
        </w:rPr>
        <w:t xml:space="preserve">PS </w:t>
      </w:r>
      <w:r w:rsidRPr="0021481A">
        <w:rPr>
          <w:rStyle w:val="Incipit"/>
          <w:lang w:val="pt-PT"/>
        </w:rPr>
        <w:t>Beatus vir</w:t>
      </w:r>
      <w:r w:rsidRPr="0021481A">
        <w:rPr>
          <w:lang w:val="pt-PT"/>
        </w:rPr>
        <w:t xml:space="preserve"> cum ceteris. VS </w:t>
      </w:r>
      <w:r w:rsidRPr="0021481A">
        <w:rPr>
          <w:rStyle w:val="Incipit"/>
          <w:lang w:val="pt-PT"/>
        </w:rPr>
        <w:t>Memor fui nocte</w:t>
      </w:r>
      <w:r w:rsidRPr="0021481A">
        <w:rPr>
          <w:lang w:val="pt-PT"/>
        </w:rPr>
        <w:t xml:space="preserve">. Legitur liber regum in principio [LE] </w:t>
      </w:r>
      <w:r w:rsidRPr="0021481A">
        <w:rPr>
          <w:rStyle w:val="Incipit"/>
          <w:lang w:val="pt-PT"/>
        </w:rPr>
        <w:t>Fuit vir unus de Ramathaimsophim</w:t>
      </w:r>
      <w:r w:rsidRPr="00863519">
        <w:rPr>
          <w:lang w:val="pt-PT"/>
        </w:rPr>
        <w:t>.</w:t>
      </w:r>
      <w:r w:rsidR="00FC3B7A">
        <w:rPr>
          <w:lang w:val="pt-PT"/>
        </w:rPr>
        <w:t xml:space="preserve"> Ab hinc usque ad primam dominicam </w:t>
      </w:r>
      <w:r w:rsidR="00AB0E0F" w:rsidRPr="0021481A">
        <w:rPr>
          <w:lang w:val="pt-PT"/>
        </w:rPr>
        <w:t>|angusti::</w:t>
      </w:r>
      <w:r w:rsidR="00FC3B7A">
        <w:rPr>
          <w:lang w:val="pt-PT"/>
        </w:rPr>
        <w:t>augusti</w:t>
      </w:r>
      <w:r w:rsidR="00AB0E0F" w:rsidRPr="0021481A">
        <w:rPr>
          <w:lang w:val="pt-PT"/>
        </w:rPr>
        <w:t>|</w:t>
      </w:r>
      <w:r w:rsidR="00FC3B7A">
        <w:rPr>
          <w:lang w:val="pt-PT"/>
        </w:rPr>
        <w:t xml:space="preserve">, hoc est ad proximam dominicam quae praecedit festum beatae [Mariae] cum historia RP </w:t>
      </w:r>
      <w:r w:rsidR="00FC3B7A" w:rsidRPr="0021481A">
        <w:rPr>
          <w:rStyle w:val="Incipit"/>
          <w:lang w:val="pt-PT"/>
        </w:rPr>
        <w:t>Deus omnium exauditor</w:t>
      </w:r>
      <w:r w:rsidR="00FC3B7A">
        <w:rPr>
          <w:lang w:val="pt-PT"/>
        </w:rPr>
        <w:t xml:space="preserve">. RP </w:t>
      </w:r>
      <w:r w:rsidR="00FC3B7A" w:rsidRPr="0021481A">
        <w:rPr>
          <w:rStyle w:val="Incipit"/>
          <w:lang w:val="pt-PT"/>
        </w:rPr>
        <w:t>Deus qui eripuit</w:t>
      </w:r>
      <w:r w:rsidR="00FC3B7A">
        <w:rPr>
          <w:lang w:val="pt-PT"/>
        </w:rPr>
        <w:t xml:space="preserve">. RP </w:t>
      </w:r>
      <w:r w:rsidR="00FC3B7A" w:rsidRPr="0021481A">
        <w:rPr>
          <w:rStyle w:val="Incipit"/>
          <w:lang w:val="pt-PT"/>
        </w:rPr>
        <w:t>|Deus ego::Ego| te tuli</w:t>
      </w:r>
      <w:r w:rsidR="00FC3B7A">
        <w:rPr>
          <w:lang w:val="pt-PT"/>
        </w:rPr>
        <w:t>.</w:t>
      </w:r>
    </w:p>
    <w:p w:rsidR="003E703F" w:rsidRDefault="003E703F" w:rsidP="009E466C">
      <w:pPr>
        <w:rPr>
          <w:lang w:val="pt-PT"/>
        </w:rPr>
      </w:pPr>
      <w:r w:rsidRPr="0021481A">
        <w:rPr>
          <w:rStyle w:val="Time2"/>
          <w:lang w:val="pt-PT"/>
        </w:rPr>
        <w:t>In secundo nocturno</w:t>
      </w:r>
      <w:r>
        <w:rPr>
          <w:lang w:val="pt-PT"/>
        </w:rPr>
        <w:t xml:space="preserve"> AN </w:t>
      </w:r>
      <w:r w:rsidRPr="0021481A">
        <w:rPr>
          <w:rStyle w:val="Incipit"/>
          <w:lang w:val="pt-PT"/>
        </w:rPr>
        <w:t>Benedicam domino</w:t>
      </w:r>
      <w:r>
        <w:rPr>
          <w:lang w:val="pt-PT"/>
        </w:rPr>
        <w:t xml:space="preserve">. PS </w:t>
      </w:r>
      <w:r w:rsidRPr="0021481A">
        <w:rPr>
          <w:rStyle w:val="Incipit"/>
          <w:lang w:val="pt-PT"/>
        </w:rPr>
        <w:t>Conserva me</w:t>
      </w:r>
      <w:r>
        <w:rPr>
          <w:lang w:val="pt-PT"/>
        </w:rPr>
        <w:t xml:space="preserve"> cum ceteris. VS </w:t>
      </w:r>
      <w:r w:rsidRPr="0021481A">
        <w:rPr>
          <w:rStyle w:val="Incipit"/>
          <w:lang w:val="pt-PT"/>
        </w:rPr>
        <w:t>Quoniam tu illuminas</w:t>
      </w:r>
      <w:r>
        <w:rPr>
          <w:lang w:val="pt-PT"/>
        </w:rPr>
        <w:t xml:space="preserve">. Legitur liber regum ut supra cum tribus responsoriis. RP </w:t>
      </w:r>
      <w:r w:rsidRPr="0021481A">
        <w:rPr>
          <w:rStyle w:val="Incipit"/>
          <w:lang w:val="pt-PT"/>
        </w:rPr>
        <w:t>Montes Gelboe</w:t>
      </w:r>
      <w:r>
        <w:rPr>
          <w:lang w:val="pt-PT"/>
        </w:rPr>
        <w:t xml:space="preserve">. RP </w:t>
      </w:r>
      <w:r w:rsidRPr="0021481A">
        <w:rPr>
          <w:rStyle w:val="Incipit"/>
          <w:lang w:val="pt-PT"/>
        </w:rPr>
        <w:t>Exaudisti domine</w:t>
      </w:r>
      <w:r>
        <w:rPr>
          <w:lang w:val="pt-PT"/>
        </w:rPr>
        <w:t xml:space="preserve">. RP </w:t>
      </w:r>
      <w:r w:rsidRPr="0021481A">
        <w:rPr>
          <w:rStyle w:val="Incipit"/>
          <w:lang w:val="pt-PT"/>
        </w:rPr>
        <w:t>Domine si conversus</w:t>
      </w:r>
      <w:r>
        <w:rPr>
          <w:lang w:val="pt-PT"/>
        </w:rPr>
        <w:t>.</w:t>
      </w:r>
    </w:p>
    <w:p w:rsidR="003E703F" w:rsidRDefault="003E703F" w:rsidP="009E466C">
      <w:pPr>
        <w:rPr>
          <w:lang w:val="pt-PT"/>
        </w:rPr>
      </w:pPr>
      <w:r w:rsidRPr="0021481A">
        <w:rPr>
          <w:rStyle w:val="Time2"/>
          <w:lang w:val="pt-PT"/>
        </w:rPr>
        <w:t>In tertio (161vb) nocturno</w:t>
      </w:r>
      <w:r>
        <w:rPr>
          <w:lang w:val="pt-PT"/>
        </w:rPr>
        <w:t xml:space="preserve"> AN </w:t>
      </w:r>
      <w:r w:rsidRPr="0021481A">
        <w:rPr>
          <w:rStyle w:val="Incipit"/>
          <w:lang w:val="pt-PT"/>
        </w:rPr>
        <w:t>Non sunt loquelae</w:t>
      </w:r>
      <w:r>
        <w:rPr>
          <w:lang w:val="pt-PT"/>
        </w:rPr>
        <w:t xml:space="preserve">. PS </w:t>
      </w:r>
      <w:r w:rsidRPr="0021481A">
        <w:rPr>
          <w:rStyle w:val="Incipit"/>
          <w:lang w:val="pt-PT"/>
        </w:rPr>
        <w:t>Caeli enarrant</w:t>
      </w:r>
      <w:r>
        <w:rPr>
          <w:lang w:val="pt-PT"/>
        </w:rPr>
        <w:t xml:space="preserve"> cum ceteris. VS </w:t>
      </w:r>
      <w:r w:rsidRPr="0021481A">
        <w:rPr>
          <w:rStyle w:val="Incipit"/>
          <w:lang w:val="pt-PT"/>
        </w:rPr>
        <w:t>Exaltare</w:t>
      </w:r>
      <w:r>
        <w:rPr>
          <w:lang w:val="pt-PT"/>
        </w:rPr>
        <w:t xml:space="preserve">. Legitur EV </w:t>
      </w:r>
      <w:r w:rsidRPr="0021481A">
        <w:rPr>
          <w:rStyle w:val="Incipit"/>
          <w:lang w:val="pt-PT"/>
        </w:rPr>
        <w:t>Homo quidam erat dives</w:t>
      </w:r>
      <w:r>
        <w:rPr>
          <w:lang w:val="pt-PT"/>
        </w:rPr>
        <w:t xml:space="preserve">. RP </w:t>
      </w:r>
      <w:r w:rsidRPr="0021481A">
        <w:rPr>
          <w:rStyle w:val="Incipit"/>
          <w:lang w:val="pt-PT"/>
        </w:rPr>
        <w:t>Audi domine</w:t>
      </w:r>
      <w:r>
        <w:rPr>
          <w:lang w:val="pt-PT"/>
        </w:rPr>
        <w:t xml:space="preserve">. RP </w:t>
      </w:r>
      <w:r w:rsidRPr="0021481A">
        <w:rPr>
          <w:rStyle w:val="Incipit"/>
          <w:lang w:val="pt-PT"/>
        </w:rPr>
        <w:t>Recordare</w:t>
      </w:r>
      <w:r>
        <w:rPr>
          <w:lang w:val="pt-PT"/>
        </w:rPr>
        <w:t xml:space="preserve">. RP </w:t>
      </w:r>
      <w:r w:rsidRPr="0021481A">
        <w:rPr>
          <w:rStyle w:val="Incipit"/>
          <w:lang w:val="pt-PT"/>
        </w:rPr>
        <w:t>Praeparate corda</w:t>
      </w:r>
      <w:r>
        <w:rPr>
          <w:lang w:val="pt-PT"/>
        </w:rPr>
        <w:t xml:space="preserve">. [TD] </w:t>
      </w:r>
      <w:r w:rsidRPr="0021481A">
        <w:rPr>
          <w:rStyle w:val="Incipit"/>
          <w:lang w:val="pt-PT"/>
        </w:rPr>
        <w:t>Te deum laudamus</w:t>
      </w:r>
      <w:r>
        <w:rPr>
          <w:lang w:val="pt-PT"/>
        </w:rPr>
        <w:t>.</w:t>
      </w:r>
    </w:p>
    <w:p w:rsidR="003E703F" w:rsidRPr="0021481A" w:rsidRDefault="003E703F" w:rsidP="009E466C">
      <w:pPr>
        <w:rPr>
          <w:lang w:val="it-IT"/>
        </w:rPr>
      </w:pPr>
      <w:r w:rsidRPr="0021481A">
        <w:rPr>
          <w:rStyle w:val="Funktion"/>
          <w:lang w:val="it-IT"/>
        </w:rPr>
        <w:t>S</w:t>
      </w:r>
      <w:r w:rsidR="000C109F" w:rsidRPr="0021481A">
        <w:rPr>
          <w:rStyle w:val="Funktion"/>
          <w:lang w:val="it-IT"/>
        </w:rPr>
        <w:t>acerdos</w:t>
      </w:r>
      <w:r w:rsidR="000C109F" w:rsidRPr="0021481A">
        <w:rPr>
          <w:lang w:val="it-IT"/>
        </w:rPr>
        <w:t xml:space="preserve"> utatur hoc versiculo omni die dominica ad laudes usque ad adventum domini [VS] </w:t>
      </w:r>
      <w:r w:rsidR="000C109F" w:rsidRPr="0021481A">
        <w:rPr>
          <w:rStyle w:val="Incipit"/>
          <w:lang w:val="it-IT"/>
        </w:rPr>
        <w:t>Fiat misericordia tua domine super nos</w:t>
      </w:r>
      <w:r w:rsidR="000C109F" w:rsidRPr="0021481A">
        <w:rPr>
          <w:lang w:val="it-IT"/>
        </w:rPr>
        <w:t>.</w:t>
      </w:r>
    </w:p>
    <w:p w:rsidR="000C109F" w:rsidRPr="0021481A" w:rsidRDefault="000C109F" w:rsidP="009E466C">
      <w:pPr>
        <w:rPr>
          <w:lang w:val="fr-FR"/>
        </w:rPr>
      </w:pPr>
      <w:r w:rsidRPr="0021481A">
        <w:rPr>
          <w:rStyle w:val="Time1"/>
          <w:lang w:val="fr-FR"/>
        </w:rPr>
        <w:t>Ad laudes</w:t>
      </w:r>
      <w:r w:rsidRPr="0021481A">
        <w:rPr>
          <w:lang w:val="fr-FR"/>
        </w:rPr>
        <w:t xml:space="preserve"> AN </w:t>
      </w:r>
      <w:r w:rsidRPr="0021481A">
        <w:rPr>
          <w:rStyle w:val="Incipit"/>
          <w:lang w:val="fr-FR"/>
        </w:rPr>
        <w:t>Indutus est dominus</w:t>
      </w:r>
      <w:r w:rsidRPr="0021481A">
        <w:rPr>
          <w:lang w:val="fr-FR"/>
        </w:rPr>
        <w:t xml:space="preserve">. PS </w:t>
      </w:r>
      <w:r w:rsidRPr="0021481A">
        <w:rPr>
          <w:rStyle w:val="Incipit"/>
          <w:lang w:val="fr-FR"/>
        </w:rPr>
        <w:t>Dominus regnavit</w:t>
      </w:r>
      <w:r w:rsidRPr="0021481A">
        <w:rPr>
          <w:lang w:val="fr-FR"/>
        </w:rPr>
        <w:t xml:space="preserve"> cum ceteris. AN </w:t>
      </w:r>
      <w:r w:rsidRPr="0021481A">
        <w:rPr>
          <w:rStyle w:val="Incipit"/>
          <w:lang w:val="fr-FR"/>
        </w:rPr>
        <w:t>Gloria et honor</w:t>
      </w:r>
      <w:r w:rsidRPr="0021481A">
        <w:rPr>
          <w:lang w:val="fr-FR"/>
        </w:rPr>
        <w:t xml:space="preserve">. AN </w:t>
      </w:r>
      <w:r w:rsidRPr="0021481A">
        <w:rPr>
          <w:rStyle w:val="Incipit"/>
          <w:lang w:val="fr-FR"/>
        </w:rPr>
        <w:t xml:space="preserve">Deus </w:t>
      </w:r>
      <w:r w:rsidR="009276CF" w:rsidRPr="0021481A">
        <w:rPr>
          <w:rStyle w:val="Incipit"/>
          <w:lang w:val="fr-FR"/>
        </w:rPr>
        <w:t>|miseretur::</w:t>
      </w:r>
      <w:r w:rsidRPr="0021481A">
        <w:rPr>
          <w:rStyle w:val="Incipit"/>
          <w:lang w:val="fr-FR"/>
        </w:rPr>
        <w:t>misereatur</w:t>
      </w:r>
      <w:r w:rsidR="009276CF" w:rsidRPr="0021481A">
        <w:rPr>
          <w:lang w:val="fr-FR"/>
        </w:rPr>
        <w:t>|</w:t>
      </w:r>
      <w:r w:rsidRPr="0021481A">
        <w:rPr>
          <w:lang w:val="fr-FR"/>
        </w:rPr>
        <w:t xml:space="preserve">. AN </w:t>
      </w:r>
      <w:r w:rsidRPr="0021481A">
        <w:rPr>
          <w:rStyle w:val="Incipit"/>
          <w:lang w:val="fr-FR"/>
        </w:rPr>
        <w:t>Benedictio et claritas</w:t>
      </w:r>
      <w:r w:rsidRPr="0021481A">
        <w:rPr>
          <w:lang w:val="fr-FR"/>
        </w:rPr>
        <w:t xml:space="preserve">. AN </w:t>
      </w:r>
      <w:r w:rsidRPr="0021481A">
        <w:rPr>
          <w:rStyle w:val="Incipit"/>
          <w:lang w:val="fr-FR"/>
        </w:rPr>
        <w:t>Sanctus sanctus</w:t>
      </w:r>
      <w:r w:rsidRPr="0021481A">
        <w:rPr>
          <w:lang w:val="fr-FR"/>
        </w:rPr>
        <w:t>.</w:t>
      </w:r>
      <w:r w:rsidR="00656E9D" w:rsidRPr="0021481A">
        <w:rPr>
          <w:lang w:val="fr-FR"/>
        </w:rPr>
        <w:t xml:space="preserve"> CP </w:t>
      </w:r>
      <w:r w:rsidR="00656E9D" w:rsidRPr="0021481A">
        <w:rPr>
          <w:rStyle w:val="Incipit"/>
          <w:lang w:val="fr-FR"/>
        </w:rPr>
        <w:t>Deus caritas est</w:t>
      </w:r>
      <w:r w:rsidR="00656E9D" w:rsidRPr="0021481A">
        <w:rPr>
          <w:lang w:val="fr-FR"/>
        </w:rPr>
        <w:t xml:space="preserve">. VS </w:t>
      </w:r>
      <w:r w:rsidR="00656E9D" w:rsidRPr="0021481A">
        <w:rPr>
          <w:rStyle w:val="Incipit"/>
          <w:lang w:val="fr-FR"/>
        </w:rPr>
        <w:t>Dominus regit</w:t>
      </w:r>
      <w:r w:rsidR="00656E9D" w:rsidRPr="0021481A">
        <w:rPr>
          <w:lang w:val="fr-FR"/>
        </w:rPr>
        <w:t xml:space="preserve">. AB </w:t>
      </w:r>
      <w:r w:rsidR="00656E9D" w:rsidRPr="0021481A">
        <w:rPr>
          <w:rStyle w:val="Incipit"/>
          <w:lang w:val="fr-FR"/>
        </w:rPr>
        <w:t>Homo quidam</w:t>
      </w:r>
      <w:r w:rsidR="00656E9D" w:rsidRPr="0021481A">
        <w:rPr>
          <w:lang w:val="fr-FR"/>
        </w:rPr>
        <w:t xml:space="preserve">. PSBE </w:t>
      </w:r>
      <w:r w:rsidR="00656E9D" w:rsidRPr="0021481A">
        <w:rPr>
          <w:rStyle w:val="Incipit"/>
          <w:lang w:val="fr-FR"/>
        </w:rPr>
        <w:t>Benedictus dominus</w:t>
      </w:r>
      <w:r w:rsidR="00656E9D" w:rsidRPr="0021481A">
        <w:rPr>
          <w:lang w:val="fr-FR"/>
        </w:rPr>
        <w:t xml:space="preserve">. [KY] </w:t>
      </w:r>
      <w:r w:rsidR="00656E9D" w:rsidRPr="0021481A">
        <w:rPr>
          <w:rStyle w:val="Incipit"/>
          <w:lang w:val="fr-FR"/>
        </w:rPr>
        <w:t>Kyrie</w:t>
      </w:r>
      <w:r w:rsidR="00656E9D" w:rsidRPr="0021481A">
        <w:rPr>
          <w:lang w:val="fr-FR"/>
        </w:rPr>
        <w:t xml:space="preserve"> cum [PN] </w:t>
      </w:r>
      <w:r w:rsidR="00656E9D" w:rsidRPr="0021481A">
        <w:rPr>
          <w:rStyle w:val="Incipit"/>
          <w:lang w:val="fr-FR"/>
        </w:rPr>
        <w:t>Pater noster</w:t>
      </w:r>
      <w:r w:rsidR="00656E9D" w:rsidRPr="0021481A">
        <w:rPr>
          <w:lang w:val="fr-FR"/>
        </w:rPr>
        <w:t xml:space="preserve">. OR </w:t>
      </w:r>
      <w:r w:rsidR="00656E9D" w:rsidRPr="0021481A">
        <w:rPr>
          <w:rStyle w:val="Incipit"/>
          <w:lang w:val="fr-FR"/>
        </w:rPr>
        <w:t>Deus qui in te sperantium</w:t>
      </w:r>
      <w:r w:rsidR="00656E9D" w:rsidRPr="0021481A">
        <w:rPr>
          <w:lang w:val="fr-FR"/>
        </w:rPr>
        <w:t>. Suffragia non cantentur.</w:t>
      </w:r>
    </w:p>
    <w:p w:rsidR="002D2CD6" w:rsidRPr="0021481A" w:rsidRDefault="00656E9D" w:rsidP="009E466C">
      <w:pPr>
        <w:rPr>
          <w:lang w:val="fr-FR"/>
        </w:rPr>
      </w:pPr>
      <w:r w:rsidRPr="0021481A">
        <w:rPr>
          <w:lang w:val="fr-FR"/>
        </w:rPr>
        <w:t>(162ra)</w:t>
      </w:r>
      <w:r w:rsidR="00563E0F" w:rsidRPr="0021481A">
        <w:rPr>
          <w:lang w:val="fr-FR"/>
        </w:rPr>
        <w:t xml:space="preserve"> Notandum quod omni die dominica usque ad adventum domini invitatori</w:t>
      </w:r>
      <w:r w:rsidR="009276CF" w:rsidRPr="0021481A">
        <w:rPr>
          <w:lang w:val="fr-FR"/>
        </w:rPr>
        <w:t>o</w:t>
      </w:r>
      <w:r w:rsidR="00563E0F" w:rsidRPr="0021481A">
        <w:rPr>
          <w:lang w:val="fr-FR"/>
        </w:rPr>
        <w:t>, antiphonis nocturnalibus et versiculis minoribus? sicut hac nocte uti debes. Item nota quod hac die et ultima dominic</w:t>
      </w:r>
      <w:r w:rsidR="009276CF" w:rsidRPr="0021481A">
        <w:rPr>
          <w:lang w:val="fr-FR"/>
        </w:rPr>
        <w:t>a, quae est proxima adventui, ad</w:t>
      </w:r>
      <w:r w:rsidR="00563E0F" w:rsidRPr="0021481A">
        <w:rPr>
          <w:lang w:val="fr-FR"/>
        </w:rPr>
        <w:t xml:space="preserve"> laudes cantentur quinque antiphonae. Aliis vero dominicis tantum illa sola AN </w:t>
      </w:r>
      <w:r w:rsidR="00563E0F" w:rsidRPr="0021481A">
        <w:rPr>
          <w:rStyle w:val="Incipit"/>
          <w:lang w:val="fr-FR"/>
        </w:rPr>
        <w:t>Indutus est</w:t>
      </w:r>
      <w:r w:rsidR="00563E0F" w:rsidRPr="0021481A">
        <w:rPr>
          <w:lang w:val="fr-FR"/>
        </w:rPr>
        <w:t xml:space="preserve">. </w:t>
      </w:r>
    </w:p>
    <w:p w:rsidR="00656E9D" w:rsidRPr="0021481A" w:rsidRDefault="00563E0F" w:rsidP="009E466C">
      <w:pPr>
        <w:rPr>
          <w:lang w:val="fr-FR"/>
        </w:rPr>
      </w:pPr>
      <w:r w:rsidRPr="0021481A">
        <w:rPr>
          <w:lang w:val="fr-FR"/>
        </w:rPr>
        <w:lastRenderedPageBreak/>
        <w:t>Item notandum quod propter hoc, quia uno anno sunt plures septimanae inter festum pentecostes et adventum domini, et alio anno pauciores</w:t>
      </w:r>
      <w:r w:rsidR="002D2CD6" w:rsidRPr="0021481A">
        <w:rPr>
          <w:lang w:val="fr-FR"/>
        </w:rPr>
        <w:t>, eadem officia ad missam de quibus capitulum, antiphonae et orationes dominicales sumuntur, eisdem historiis numquam aequaliter convenire poterunt, necessarium est quod omnes dominicae de officio nocturno separatim, et de officio diurno (162rb) separatim expediantur. Unde de cetero in omni dominica evangelium ad matutinam est legendum, capitula et orationes</w:t>
      </w:r>
      <w:r w:rsidR="009E2DF1" w:rsidRPr="0021481A">
        <w:rPr>
          <w:lang w:val="fr-FR"/>
        </w:rPr>
        <w:t xml:space="preserve"> et |antiphonis::antiphonae| dominicales require |officia apud::apud officia| dominicalia, de quibus completo dominicarum officio nocturnali ordine debito et consueto fiet prosecutio spiritualis.</w:t>
      </w:r>
    </w:p>
    <w:p w:rsidR="009E2DF1" w:rsidRPr="0021481A" w:rsidRDefault="009E2DF1" w:rsidP="009E466C">
      <w:pPr>
        <w:rPr>
          <w:lang w:val="pt-PT"/>
        </w:rPr>
      </w:pPr>
      <w:r w:rsidRPr="0021481A">
        <w:rPr>
          <w:rStyle w:val="Time1"/>
          <w:lang w:val="pt-PT"/>
        </w:rPr>
        <w:t>Ad primam</w:t>
      </w:r>
      <w:r w:rsidRPr="0021481A">
        <w:rPr>
          <w:lang w:val="pt-PT"/>
        </w:rPr>
        <w:t xml:space="preserve"> HY </w:t>
      </w:r>
      <w:r w:rsidRPr="0021481A">
        <w:rPr>
          <w:rStyle w:val="Incipit"/>
          <w:lang w:val="pt-PT"/>
        </w:rPr>
        <w:t>Iam lucis orto</w:t>
      </w:r>
      <w:r w:rsidRPr="0021481A">
        <w:rPr>
          <w:lang w:val="pt-PT"/>
        </w:rPr>
        <w:t xml:space="preserve">. AN </w:t>
      </w:r>
      <w:r w:rsidRPr="0021481A">
        <w:rPr>
          <w:rStyle w:val="Incipit"/>
          <w:lang w:val="pt-PT"/>
        </w:rPr>
        <w:t>Adesto</w:t>
      </w:r>
      <w:r w:rsidRPr="0021481A">
        <w:rPr>
          <w:lang w:val="pt-PT"/>
        </w:rPr>
        <w:t xml:space="preserve">. PS </w:t>
      </w:r>
      <w:r w:rsidRPr="0021481A">
        <w:rPr>
          <w:rStyle w:val="Incipit"/>
          <w:lang w:val="pt-PT"/>
        </w:rPr>
        <w:t>Deus deus meus respice</w:t>
      </w:r>
      <w:r w:rsidRPr="0021481A">
        <w:rPr>
          <w:lang w:val="pt-PT"/>
        </w:rPr>
        <w:t xml:space="preserve"> cum ceteris, quae ad longam primam cantantur. CP </w:t>
      </w:r>
      <w:r w:rsidRPr="0021481A">
        <w:rPr>
          <w:rStyle w:val="Incipit"/>
          <w:lang w:val="pt-PT"/>
        </w:rPr>
        <w:t>Regi saeculorum</w:t>
      </w:r>
      <w:r w:rsidRPr="0021481A">
        <w:rPr>
          <w:lang w:val="pt-PT"/>
        </w:rPr>
        <w:t>. Alia omnia cottidian</w:t>
      </w:r>
      <w:r w:rsidR="002D6F66" w:rsidRPr="0021481A">
        <w:rPr>
          <w:lang w:val="pt-PT"/>
        </w:rPr>
        <w:t>%D::</w:t>
      </w:r>
      <w:r w:rsidRPr="0021481A">
        <w:rPr>
          <w:lang w:val="pt-PT"/>
        </w:rPr>
        <w:t>a</w:t>
      </w:r>
      <w:r w:rsidR="002D6F66" w:rsidRPr="0021481A">
        <w:rPr>
          <w:lang w:val="pt-PT"/>
        </w:rPr>
        <w:t>%$E::o$ modo</w:t>
      </w:r>
      <w:r w:rsidRPr="0021481A">
        <w:rPr>
          <w:lang w:val="pt-PT"/>
        </w:rPr>
        <w:t xml:space="preserve"> fiant. Preces non dicantur.</w:t>
      </w:r>
    </w:p>
    <w:p w:rsidR="009E2DF1" w:rsidRPr="0021481A" w:rsidRDefault="009E2DF1" w:rsidP="009E466C">
      <w:pPr>
        <w:rPr>
          <w:lang w:val="it-IT"/>
        </w:rPr>
      </w:pPr>
      <w:r w:rsidRPr="0021481A">
        <w:rPr>
          <w:rStyle w:val="Time1"/>
          <w:lang w:val="pt-PT"/>
        </w:rPr>
        <w:t>Ad tertiam</w:t>
      </w:r>
      <w:r w:rsidRPr="0021481A">
        <w:rPr>
          <w:lang w:val="pt-PT"/>
        </w:rPr>
        <w:t xml:space="preserve"> HY </w:t>
      </w:r>
      <w:r w:rsidRPr="0021481A">
        <w:rPr>
          <w:rStyle w:val="Incipit"/>
          <w:lang w:val="pt-PT"/>
        </w:rPr>
        <w:t>Nunc sancte nobis</w:t>
      </w:r>
      <w:r w:rsidRPr="0021481A">
        <w:rPr>
          <w:lang w:val="pt-PT"/>
        </w:rPr>
        <w:t xml:space="preserve">. AN </w:t>
      </w:r>
      <w:r w:rsidRPr="0021481A">
        <w:rPr>
          <w:rStyle w:val="Incipit"/>
          <w:lang w:val="pt-PT"/>
        </w:rPr>
        <w:t>Gloria et honor</w:t>
      </w:r>
      <w:r w:rsidRPr="0021481A">
        <w:rPr>
          <w:lang w:val="pt-PT"/>
        </w:rPr>
        <w:t xml:space="preserve">. Capitulum de sancta trinitate. RB </w:t>
      </w:r>
      <w:r w:rsidRPr="0021481A">
        <w:rPr>
          <w:rStyle w:val="Incipit"/>
          <w:lang w:val="pt-PT"/>
        </w:rPr>
        <w:t>Inclina cor meum</w:t>
      </w:r>
      <w:r w:rsidRPr="0021481A">
        <w:rPr>
          <w:lang w:val="pt-PT"/>
        </w:rPr>
        <w:t xml:space="preserve">. </w:t>
      </w:r>
      <w:r w:rsidRPr="0021481A">
        <w:rPr>
          <w:lang w:val="it-IT"/>
        </w:rPr>
        <w:t xml:space="preserve">RV </w:t>
      </w:r>
      <w:r w:rsidRPr="0021481A">
        <w:rPr>
          <w:rStyle w:val="Incipit"/>
          <w:lang w:val="it-IT"/>
        </w:rPr>
        <w:t>Averte oculos</w:t>
      </w:r>
      <w:r w:rsidRPr="0021481A">
        <w:rPr>
          <w:lang w:val="it-IT"/>
        </w:rPr>
        <w:t>. RV</w:t>
      </w:r>
      <w:r w:rsidR="00D467B8" w:rsidRPr="0021481A">
        <w:rPr>
          <w:lang w:val="it-IT"/>
        </w:rPr>
        <w:t xml:space="preserve"> </w:t>
      </w:r>
      <w:r w:rsidR="00D467B8" w:rsidRPr="0021481A">
        <w:rPr>
          <w:rStyle w:val="Incipit"/>
          <w:lang w:val="it-IT"/>
        </w:rPr>
        <w:t>(162va) Gloria patri</w:t>
      </w:r>
      <w:r w:rsidR="00D467B8" w:rsidRPr="0021481A">
        <w:rPr>
          <w:lang w:val="it-IT"/>
        </w:rPr>
        <w:t xml:space="preserve">. VS </w:t>
      </w:r>
      <w:r w:rsidR="00D467B8" w:rsidRPr="0021481A">
        <w:rPr>
          <w:rStyle w:val="Incipit"/>
          <w:lang w:val="it-IT"/>
        </w:rPr>
        <w:t>Ego dixi domine miserere mei</w:t>
      </w:r>
      <w:r w:rsidR="00D467B8" w:rsidRPr="0021481A">
        <w:rPr>
          <w:lang w:val="it-IT"/>
        </w:rPr>
        <w:t xml:space="preserve">. [KY] </w:t>
      </w:r>
      <w:r w:rsidR="00D467B8" w:rsidRPr="0021481A">
        <w:rPr>
          <w:rStyle w:val="Incipit"/>
          <w:lang w:val="it-IT"/>
        </w:rPr>
        <w:t>Kyrie</w:t>
      </w:r>
      <w:r w:rsidR="00D467B8" w:rsidRPr="0021481A">
        <w:rPr>
          <w:lang w:val="it-IT"/>
        </w:rPr>
        <w:t xml:space="preserve"> cum [PN] </w:t>
      </w:r>
      <w:r w:rsidR="00D467B8" w:rsidRPr="0021481A">
        <w:rPr>
          <w:rStyle w:val="Incipit"/>
          <w:lang w:val="it-IT"/>
        </w:rPr>
        <w:t>Pater noster</w:t>
      </w:r>
      <w:r w:rsidR="00D467B8" w:rsidRPr="0021481A">
        <w:rPr>
          <w:lang w:val="it-IT"/>
        </w:rPr>
        <w:t>. Oratio dominicalis et oratio de sancta trinitate sub una conclusione.</w:t>
      </w:r>
    </w:p>
    <w:p w:rsidR="00D467B8" w:rsidRPr="0021481A" w:rsidRDefault="00D467B8" w:rsidP="009E466C">
      <w:pPr>
        <w:rPr>
          <w:lang w:val="it-IT"/>
        </w:rPr>
      </w:pPr>
      <w:r w:rsidRPr="0021481A">
        <w:rPr>
          <w:rStyle w:val="Time1"/>
          <w:lang w:val="it-IT"/>
        </w:rPr>
        <w:t>Ad missam</w:t>
      </w:r>
      <w:r w:rsidRPr="0021481A">
        <w:rPr>
          <w:lang w:val="it-IT"/>
        </w:rPr>
        <w:t xml:space="preserve"> officium dominicale. Quaere retro inter officia dominicalia missarum.</w:t>
      </w:r>
    </w:p>
    <w:p w:rsidR="00D467B8" w:rsidRPr="0021481A" w:rsidRDefault="00D467B8" w:rsidP="009E466C">
      <w:pPr>
        <w:rPr>
          <w:lang w:val="it-IT"/>
        </w:rPr>
      </w:pPr>
      <w:r w:rsidRPr="0021481A">
        <w:rPr>
          <w:rStyle w:val="Time1"/>
          <w:lang w:val="it-IT"/>
        </w:rPr>
        <w:t>Ad sextam</w:t>
      </w:r>
      <w:r w:rsidRPr="0021481A">
        <w:rPr>
          <w:lang w:val="it-IT"/>
        </w:rPr>
        <w:t xml:space="preserve"> HY </w:t>
      </w:r>
      <w:r w:rsidRPr="0021481A">
        <w:rPr>
          <w:rStyle w:val="Incipit"/>
          <w:lang w:val="it-IT"/>
        </w:rPr>
        <w:t>Rector potens verax</w:t>
      </w:r>
      <w:r w:rsidRPr="0021481A">
        <w:rPr>
          <w:lang w:val="it-IT"/>
        </w:rPr>
        <w:t xml:space="preserve">. AN </w:t>
      </w:r>
      <w:r w:rsidRPr="0021481A">
        <w:rPr>
          <w:rStyle w:val="Incipit"/>
          <w:lang w:val="it-IT"/>
        </w:rPr>
        <w:t>Benedictio et claritas</w:t>
      </w:r>
      <w:r w:rsidRPr="0021481A">
        <w:rPr>
          <w:lang w:val="it-IT"/>
        </w:rPr>
        <w:t xml:space="preserve">. Capitulum de sancta trinitate. RB </w:t>
      </w:r>
      <w:r w:rsidRPr="0021481A">
        <w:rPr>
          <w:rStyle w:val="Incipit"/>
          <w:lang w:val="it-IT"/>
        </w:rPr>
        <w:t>In aeternum domine</w:t>
      </w:r>
      <w:r w:rsidRPr="0021481A">
        <w:rPr>
          <w:lang w:val="it-IT"/>
        </w:rPr>
        <w:t xml:space="preserve">. RV </w:t>
      </w:r>
      <w:r w:rsidRPr="0021481A">
        <w:rPr>
          <w:rStyle w:val="Incipit"/>
          <w:lang w:val="it-IT"/>
        </w:rPr>
        <w:t>In caelum et in saeculum</w:t>
      </w:r>
      <w:r w:rsidRPr="0021481A">
        <w:rPr>
          <w:lang w:val="it-IT"/>
        </w:rPr>
        <w:t xml:space="preserve">. VS </w:t>
      </w:r>
      <w:r w:rsidRPr="0021481A">
        <w:rPr>
          <w:rStyle w:val="Incipit"/>
          <w:lang w:val="it-IT"/>
        </w:rPr>
        <w:t>Dominus regit me</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w:t>
      </w:r>
      <w:r w:rsidR="001800BF" w:rsidRPr="0021481A">
        <w:rPr>
          <w:lang w:val="it-IT"/>
        </w:rPr>
        <w:t>O</w:t>
      </w:r>
      <w:r w:rsidRPr="0021481A">
        <w:rPr>
          <w:lang w:val="it-IT"/>
        </w:rPr>
        <w:t>ratio dominicalis</w:t>
      </w:r>
      <w:r w:rsidR="001800BF" w:rsidRPr="0021481A">
        <w:rPr>
          <w:lang w:val="it-IT"/>
        </w:rPr>
        <w:t xml:space="preserve"> et de sancta trinitate.</w:t>
      </w:r>
    </w:p>
    <w:p w:rsidR="001800BF" w:rsidRPr="0021481A" w:rsidRDefault="001800BF" w:rsidP="009E466C">
      <w:pPr>
        <w:rPr>
          <w:lang w:val="it-IT"/>
        </w:rPr>
      </w:pPr>
      <w:r w:rsidRPr="0021481A">
        <w:rPr>
          <w:rStyle w:val="Time1"/>
          <w:lang w:val="it-IT"/>
        </w:rPr>
        <w:t>Ad nonam</w:t>
      </w:r>
      <w:r w:rsidRPr="0021481A">
        <w:rPr>
          <w:lang w:val="it-IT"/>
        </w:rPr>
        <w:t xml:space="preserve"> HY </w:t>
      </w:r>
      <w:r w:rsidRPr="0021481A">
        <w:rPr>
          <w:rStyle w:val="Incipit"/>
          <w:lang w:val="it-IT"/>
        </w:rPr>
        <w:t>Rerum deus tenax</w:t>
      </w:r>
      <w:r w:rsidRPr="0021481A">
        <w:rPr>
          <w:lang w:val="it-IT"/>
        </w:rPr>
        <w:t xml:space="preserve">. </w:t>
      </w:r>
      <w:r w:rsidRPr="0021481A">
        <w:rPr>
          <w:lang w:val="fr-FR"/>
        </w:rPr>
        <w:t xml:space="preserve">AN </w:t>
      </w:r>
      <w:r w:rsidRPr="0021481A">
        <w:rPr>
          <w:rStyle w:val="Incipit"/>
          <w:lang w:val="fr-FR"/>
        </w:rPr>
        <w:t>Sanctus sanctus</w:t>
      </w:r>
      <w:r w:rsidRPr="0021481A">
        <w:rPr>
          <w:lang w:val="fr-FR"/>
        </w:rPr>
        <w:t xml:space="preserve">. Capitulum de sancta trinitate. </w:t>
      </w:r>
      <w:r w:rsidRPr="0021481A">
        <w:rPr>
          <w:lang w:val="it-IT"/>
        </w:rPr>
        <w:t xml:space="preserve">RB </w:t>
      </w:r>
      <w:r w:rsidRPr="0021481A">
        <w:rPr>
          <w:rStyle w:val="Incipit"/>
          <w:lang w:val="it-IT"/>
        </w:rPr>
        <w:t>Clamavi in toto</w:t>
      </w:r>
      <w:r w:rsidRPr="0021481A">
        <w:rPr>
          <w:lang w:val="it-IT"/>
        </w:rPr>
        <w:t xml:space="preserve">. RV </w:t>
      </w:r>
      <w:r w:rsidRPr="0021481A">
        <w:rPr>
          <w:rStyle w:val="Incipit"/>
          <w:lang w:val="it-IT"/>
        </w:rPr>
        <w:t>Iustificationes tuas</w:t>
      </w:r>
      <w:r w:rsidRPr="0021481A">
        <w:rPr>
          <w:lang w:val="it-IT"/>
        </w:rPr>
        <w:t xml:space="preserve">. RV </w:t>
      </w:r>
      <w:r w:rsidRPr="0021481A">
        <w:rPr>
          <w:rStyle w:val="Incipit"/>
          <w:lang w:val="it-IT"/>
        </w:rPr>
        <w:t>Gloria patri</w:t>
      </w:r>
      <w:r w:rsidRPr="0021481A">
        <w:rPr>
          <w:lang w:val="it-IT"/>
        </w:rPr>
        <w:t xml:space="preserve">. VS </w:t>
      </w:r>
      <w:r w:rsidRPr="0021481A">
        <w:rPr>
          <w:rStyle w:val="Incipit"/>
          <w:lang w:val="it-IT"/>
        </w:rPr>
        <w:t>Ab occultis meis</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Oratio de dominic</w:t>
      </w:r>
      <w:r w:rsidR="00EF195E" w:rsidRPr="0021481A">
        <w:rPr>
          <w:lang w:val="it-IT"/>
        </w:rPr>
        <w:t>a et de sancta trinitate sub una</w:t>
      </w:r>
      <w:r w:rsidRPr="0021481A">
        <w:rPr>
          <w:lang w:val="it-IT"/>
        </w:rPr>
        <w:t xml:space="preserve"> conclusione.</w:t>
      </w:r>
    </w:p>
    <w:p w:rsidR="001800BF" w:rsidRPr="0021481A" w:rsidRDefault="001800BF" w:rsidP="009E466C">
      <w:pPr>
        <w:rPr>
          <w:lang w:val="it-IT"/>
        </w:rPr>
      </w:pPr>
      <w:r w:rsidRPr="0021481A">
        <w:rPr>
          <w:lang w:val="it-IT"/>
        </w:rPr>
        <w:t xml:space="preserve">(162vb) </w:t>
      </w:r>
      <w:r w:rsidRPr="0021481A">
        <w:rPr>
          <w:rStyle w:val="Time1"/>
          <w:lang w:val="it-IT"/>
        </w:rPr>
        <w:t>In secunda vespera</w:t>
      </w:r>
      <w:r w:rsidRPr="0021481A">
        <w:rPr>
          <w:lang w:val="it-IT"/>
        </w:rPr>
        <w:t xml:space="preserve"> AN </w:t>
      </w:r>
      <w:r w:rsidRPr="0021481A">
        <w:rPr>
          <w:rStyle w:val="Incipit"/>
          <w:lang w:val="it-IT"/>
        </w:rPr>
        <w:t>Sede a dextris</w:t>
      </w:r>
      <w:r w:rsidRPr="0021481A">
        <w:rPr>
          <w:lang w:val="it-IT"/>
        </w:rPr>
        <w:t xml:space="preserve">. PS </w:t>
      </w:r>
      <w:r w:rsidRPr="0021481A">
        <w:rPr>
          <w:rStyle w:val="Incipit"/>
          <w:lang w:val="it-IT"/>
        </w:rPr>
        <w:t>Dixit dominus</w:t>
      </w:r>
      <w:r w:rsidRPr="0021481A">
        <w:rPr>
          <w:lang w:val="it-IT"/>
        </w:rPr>
        <w:t xml:space="preserve"> cum ceteris. Capitulum de dominica. HY </w:t>
      </w:r>
      <w:r w:rsidRPr="0021481A">
        <w:rPr>
          <w:rStyle w:val="Incipit"/>
          <w:lang w:val="it-IT"/>
        </w:rPr>
        <w:t>Lucis creator</w:t>
      </w:r>
      <w:r w:rsidRPr="0021481A">
        <w:rPr>
          <w:lang w:val="it-IT"/>
        </w:rPr>
        <w:t xml:space="preserve">. VS </w:t>
      </w:r>
      <w:r w:rsidRPr="0021481A">
        <w:rPr>
          <w:rStyle w:val="Incipit"/>
          <w:lang w:val="it-IT"/>
        </w:rPr>
        <w:t>Dirigatur domine</w:t>
      </w:r>
      <w:r w:rsidRPr="0021481A">
        <w:rPr>
          <w:lang w:val="it-IT"/>
        </w:rPr>
        <w:t>.</w:t>
      </w:r>
      <w:r w:rsidR="005575F6" w:rsidRPr="0021481A">
        <w:rPr>
          <w:lang w:val="it-IT"/>
        </w:rPr>
        <w:t xml:space="preserve"> Super Magnificat antiphona de evangelio dominicali. [KY] </w:t>
      </w:r>
      <w:r w:rsidR="005575F6" w:rsidRPr="0021481A">
        <w:rPr>
          <w:rStyle w:val="Incipit"/>
          <w:lang w:val="it-IT"/>
        </w:rPr>
        <w:t>Kyrie</w:t>
      </w:r>
      <w:r w:rsidR="005575F6" w:rsidRPr="0021481A">
        <w:rPr>
          <w:lang w:val="it-IT"/>
        </w:rPr>
        <w:t xml:space="preserve"> cum [PN] </w:t>
      </w:r>
      <w:r w:rsidR="005575F6" w:rsidRPr="0021481A">
        <w:rPr>
          <w:rStyle w:val="Incipit"/>
          <w:lang w:val="it-IT"/>
        </w:rPr>
        <w:t>Pater noster</w:t>
      </w:r>
      <w:r w:rsidR="005575F6" w:rsidRPr="0021481A">
        <w:rPr>
          <w:lang w:val="it-IT"/>
        </w:rPr>
        <w:t>. Oratio dominicalis et oratio de sancta trinitate sub una conc</w:t>
      </w:r>
      <w:r w:rsidR="009276CF" w:rsidRPr="0021481A">
        <w:rPr>
          <w:lang w:val="it-IT"/>
        </w:rPr>
        <w:t>lusione.</w:t>
      </w:r>
      <w:r w:rsidR="00A072EB" w:rsidRPr="0021481A">
        <w:rPr>
          <w:lang w:val="it-IT"/>
        </w:rPr>
        <w:t xml:space="preserve"> </w:t>
      </w:r>
      <w:r w:rsidR="009276CF" w:rsidRPr="0021481A">
        <w:rPr>
          <w:lang w:val="it-IT"/>
        </w:rPr>
        <w:t>Deinde processio cum A</w:t>
      </w:r>
      <w:r w:rsidR="00A072EB" w:rsidRPr="0021481A">
        <w:rPr>
          <w:lang w:val="it-IT"/>
        </w:rPr>
        <w:t>C</w:t>
      </w:r>
      <w:r w:rsidR="005575F6" w:rsidRPr="0021481A">
        <w:rPr>
          <w:lang w:val="it-IT"/>
        </w:rPr>
        <w:t xml:space="preserve"> </w:t>
      </w:r>
      <w:r w:rsidR="005575F6" w:rsidRPr="0021481A">
        <w:rPr>
          <w:rStyle w:val="Incipit"/>
          <w:lang w:val="it-IT"/>
        </w:rPr>
        <w:t>Propter |lingnum::lignum|</w:t>
      </w:r>
      <w:r w:rsidR="005575F6" w:rsidRPr="0021481A">
        <w:rPr>
          <w:lang w:val="it-IT"/>
        </w:rPr>
        <w:t xml:space="preserve">. Oratio de sancta cruce. AC </w:t>
      </w:r>
      <w:r w:rsidR="005575F6" w:rsidRPr="0021481A">
        <w:rPr>
          <w:rStyle w:val="Incipit"/>
          <w:lang w:val="it-IT"/>
        </w:rPr>
        <w:t>Sicut lilium</w:t>
      </w:r>
      <w:r w:rsidR="005575F6" w:rsidRPr="0021481A">
        <w:rPr>
          <w:lang w:val="it-IT"/>
        </w:rPr>
        <w:t>. Oratio de beata virgine. Deinde antiphona et oratio de sancto Stephano. Deinde redditur ad chorum cum A</w:t>
      </w:r>
      <w:r w:rsidR="00A072EB" w:rsidRPr="0021481A">
        <w:rPr>
          <w:lang w:val="it-IT"/>
        </w:rPr>
        <w:t>C</w:t>
      </w:r>
      <w:r w:rsidR="005575F6" w:rsidRPr="0021481A">
        <w:rPr>
          <w:lang w:val="it-IT"/>
        </w:rPr>
        <w:t xml:space="preserve"> </w:t>
      </w:r>
      <w:r w:rsidR="005575F6" w:rsidRPr="0021481A">
        <w:rPr>
          <w:rStyle w:val="Incipit"/>
          <w:lang w:val="it-IT"/>
        </w:rPr>
        <w:t>In plateis</w:t>
      </w:r>
      <w:r w:rsidR="005575F6" w:rsidRPr="0021481A">
        <w:rPr>
          <w:lang w:val="it-IT"/>
        </w:rPr>
        <w:t xml:space="preserve"> et oratio %D::cum% de apostolis, et de omnibus sanctis sub una conclusione.</w:t>
      </w:r>
    </w:p>
    <w:p w:rsidR="00C06E7D" w:rsidRPr="0021481A" w:rsidRDefault="005575F6" w:rsidP="009E466C">
      <w:pPr>
        <w:rPr>
          <w:lang w:val="it-IT"/>
        </w:rPr>
      </w:pPr>
      <w:r w:rsidRPr="0021481A">
        <w:rPr>
          <w:rStyle w:val="Time1"/>
          <w:lang w:val="it-IT"/>
        </w:rPr>
        <w:t>Ad completorium</w:t>
      </w:r>
      <w:r w:rsidRPr="0021481A">
        <w:rPr>
          <w:lang w:val="it-IT"/>
        </w:rPr>
        <w:t xml:space="preserve"> hymnus in semplici melodia cantetur. Cetera</w:t>
      </w:r>
      <w:r w:rsidR="00C06E7D" w:rsidRPr="0021481A">
        <w:rPr>
          <w:lang w:val="it-IT"/>
        </w:rPr>
        <w:t xml:space="preserve"> omnia ut supra. Sic in omni die dominica ordina cursum horarum usque adventum domini, nisi (163ra) festa sanctorum inciderint. </w:t>
      </w:r>
    </w:p>
    <w:p w:rsidR="00C06E7D" w:rsidRPr="0021481A" w:rsidRDefault="00C06E7D" w:rsidP="00375582">
      <w:pPr>
        <w:pStyle w:val="Titolo1"/>
        <w:rPr>
          <w:lang w:val="it-IT"/>
        </w:rPr>
      </w:pPr>
      <w:r w:rsidRPr="0021481A">
        <w:rPr>
          <w:lang w:val="it-IT"/>
        </w:rPr>
        <w:t>KOMMENTAR</w:t>
      </w:r>
    </w:p>
    <w:p w:rsidR="00C06E7D" w:rsidRPr="0021481A" w:rsidRDefault="00C06E7D" w:rsidP="009E466C">
      <w:pPr>
        <w:rPr>
          <w:lang w:val="pt-PT"/>
        </w:rPr>
      </w:pPr>
      <w:r w:rsidRPr="0021481A">
        <w:rPr>
          <w:lang w:val="it-IT"/>
        </w:rPr>
        <w:t xml:space="preserve">Et nota quod omni sabbato ad vesperas super Magnificat, quam diu cantatur historia [RP] </w:t>
      </w:r>
      <w:r w:rsidRPr="0021481A">
        <w:rPr>
          <w:rStyle w:val="Incipit"/>
          <w:lang w:val="it-IT"/>
        </w:rPr>
        <w:t>Deus omnium</w:t>
      </w:r>
      <w:r w:rsidRPr="0021481A">
        <w:rPr>
          <w:lang w:val="it-IT"/>
        </w:rPr>
        <w:t xml:space="preserve">, cantatur una antiphona de subscriptis: AM </w:t>
      </w:r>
      <w:r w:rsidRPr="0021481A">
        <w:rPr>
          <w:rStyle w:val="Incipit"/>
          <w:lang w:val="it-IT"/>
        </w:rPr>
        <w:t>Cognoverunt omnes</w:t>
      </w:r>
      <w:r w:rsidRPr="0021481A">
        <w:rPr>
          <w:lang w:val="it-IT"/>
        </w:rPr>
        <w:t xml:space="preserve">. </w:t>
      </w:r>
      <w:r w:rsidRPr="0021481A">
        <w:rPr>
          <w:lang w:val="de-AT"/>
        </w:rPr>
        <w:t xml:space="preserve">AM </w:t>
      </w:r>
      <w:r w:rsidRPr="00433CBD">
        <w:rPr>
          <w:rStyle w:val="Incipit"/>
        </w:rPr>
        <w:t>Praevaluit David</w:t>
      </w:r>
      <w:r w:rsidRPr="0021481A">
        <w:rPr>
          <w:lang w:val="de-AT"/>
        </w:rPr>
        <w:t xml:space="preserve">. AM </w:t>
      </w:r>
      <w:r w:rsidRPr="00433CBD">
        <w:rPr>
          <w:rStyle w:val="Incipit"/>
        </w:rPr>
        <w:t>Nonne iste</w:t>
      </w:r>
      <w:r w:rsidRPr="0021481A">
        <w:rPr>
          <w:lang w:val="de-AT"/>
        </w:rPr>
        <w:t xml:space="preserve">. AM </w:t>
      </w:r>
      <w:r w:rsidRPr="00433CBD">
        <w:rPr>
          <w:rStyle w:val="Incipit"/>
        </w:rPr>
        <w:t>Quis enim in omni</w:t>
      </w:r>
      <w:r w:rsidRPr="0021481A">
        <w:rPr>
          <w:lang w:val="de-AT"/>
        </w:rPr>
        <w:t xml:space="preserve">. </w:t>
      </w:r>
      <w:r w:rsidRPr="0021481A">
        <w:rPr>
          <w:lang w:val="pt-PT"/>
        </w:rPr>
        <w:t xml:space="preserve">AM </w:t>
      </w:r>
      <w:r w:rsidRPr="0021481A">
        <w:rPr>
          <w:rStyle w:val="Incipit"/>
          <w:lang w:val="pt-PT"/>
        </w:rPr>
        <w:t>Iratus rex Saul</w:t>
      </w:r>
      <w:r w:rsidRPr="0021481A">
        <w:rPr>
          <w:lang w:val="pt-PT"/>
        </w:rPr>
        <w:t xml:space="preserve">. AM </w:t>
      </w:r>
      <w:r w:rsidRPr="0021481A">
        <w:rPr>
          <w:rStyle w:val="Incipit"/>
          <w:lang w:val="pt-PT"/>
        </w:rPr>
        <w:t>Dixitque David</w:t>
      </w:r>
      <w:r w:rsidRPr="0021481A">
        <w:rPr>
          <w:lang w:val="pt-PT"/>
        </w:rPr>
        <w:t xml:space="preserve">. AM </w:t>
      </w:r>
      <w:r w:rsidRPr="0021481A">
        <w:rPr>
          <w:rStyle w:val="Incipit"/>
          <w:lang w:val="pt-PT"/>
        </w:rPr>
        <w:t>Obsecro domine</w:t>
      </w:r>
      <w:r w:rsidRPr="0021481A">
        <w:rPr>
          <w:lang w:val="pt-PT"/>
        </w:rPr>
        <w:t xml:space="preserve">. AM </w:t>
      </w:r>
      <w:r w:rsidRPr="0021481A">
        <w:rPr>
          <w:rStyle w:val="Incipit"/>
          <w:lang w:val="pt-PT"/>
        </w:rPr>
        <w:t>Clamabat Heliseus</w:t>
      </w:r>
      <w:r w:rsidRPr="0021481A">
        <w:rPr>
          <w:lang w:val="pt-PT"/>
        </w:rPr>
        <w:t xml:space="preserve">. AM </w:t>
      </w:r>
      <w:r w:rsidRPr="0021481A">
        <w:rPr>
          <w:rStyle w:val="Incipit"/>
          <w:lang w:val="pt-PT"/>
        </w:rPr>
        <w:t>Rex autem David</w:t>
      </w:r>
      <w:r w:rsidRPr="0021481A">
        <w:rPr>
          <w:lang w:val="pt-PT"/>
        </w:rPr>
        <w:t xml:space="preserve">. AM </w:t>
      </w:r>
      <w:r w:rsidRPr="0021481A">
        <w:rPr>
          <w:rStyle w:val="Incipit"/>
          <w:lang w:val="pt-PT"/>
        </w:rPr>
        <w:t>Unxerunt Salomonem</w:t>
      </w:r>
      <w:r w:rsidRPr="0021481A">
        <w:rPr>
          <w:lang w:val="pt-PT"/>
        </w:rPr>
        <w:t xml:space="preserve">. </w:t>
      </w:r>
    </w:p>
    <w:p w:rsidR="005575F6" w:rsidRPr="0021481A" w:rsidRDefault="00C06E7D" w:rsidP="009E466C">
      <w:pPr>
        <w:rPr>
          <w:lang w:val="pt-PT"/>
        </w:rPr>
      </w:pPr>
      <w:r w:rsidRPr="0021481A">
        <w:rPr>
          <w:lang w:val="pt-PT"/>
        </w:rPr>
        <w:lastRenderedPageBreak/>
        <w:t>In diebus vero dominicis tam in matutinis super Benedictus quam in vesperis super Magnificat cantetur antiphona de evangelio dominicali.</w:t>
      </w:r>
    </w:p>
    <w:p w:rsidR="00C06E7D" w:rsidRPr="0021481A" w:rsidRDefault="00C06E7D" w:rsidP="00375582">
      <w:pPr>
        <w:pStyle w:val="Titolo1"/>
        <w:rPr>
          <w:lang w:val="pt-PT"/>
        </w:rPr>
      </w:pPr>
      <w:r w:rsidRPr="0021481A">
        <w:rPr>
          <w:lang w:val="pt-PT"/>
        </w:rPr>
        <w:t xml:space="preserve">DOMINICA PRIMA </w:t>
      </w:r>
      <w:r w:rsidR="00FC14DB" w:rsidRPr="0021481A">
        <w:rPr>
          <w:lang w:val="pt-PT"/>
        </w:rPr>
        <w:t xml:space="preserve">IN </w:t>
      </w:r>
      <w:r w:rsidRPr="0021481A">
        <w:rPr>
          <w:lang w:val="pt-PT"/>
        </w:rPr>
        <w:t>MENSE AUGUSTO</w:t>
      </w:r>
    </w:p>
    <w:p w:rsidR="00C06E7D" w:rsidRPr="0021481A" w:rsidRDefault="00C06E7D" w:rsidP="009E466C">
      <w:pPr>
        <w:rPr>
          <w:lang w:val="pt-PT"/>
        </w:rPr>
      </w:pPr>
      <w:r w:rsidRPr="0021481A">
        <w:rPr>
          <w:lang w:val="pt-PT"/>
        </w:rPr>
        <w:t>quae est proxima dominica ante festum beatae Afrae.</w:t>
      </w:r>
    </w:p>
    <w:p w:rsidR="00AE39C9" w:rsidRPr="0021481A" w:rsidRDefault="00AE39C9" w:rsidP="009E466C">
      <w:pPr>
        <w:rPr>
          <w:lang w:val="pt-PT"/>
        </w:rPr>
      </w:pPr>
      <w:r w:rsidRPr="0021481A">
        <w:rPr>
          <w:lang w:val="pt-PT"/>
        </w:rPr>
        <w:t xml:space="preserve">Incipitur historia cum libris sapientiae. [CIT] </w:t>
      </w:r>
      <w:r w:rsidRPr="0021481A">
        <w:rPr>
          <w:rStyle w:val="Incipit"/>
          <w:lang w:val="pt-PT"/>
        </w:rPr>
        <w:t xml:space="preserve">Praeponatur |afferre::Afrae| </w:t>
      </w:r>
      <w:r w:rsidR="00FC14DB" w:rsidRPr="0021481A">
        <w:rPr>
          <w:rStyle w:val="Incipit"/>
          <w:lang w:val="pt-PT"/>
        </w:rPr>
        <w:t xml:space="preserve">Salomon </w:t>
      </w:r>
      <w:r w:rsidRPr="0021481A">
        <w:rPr>
          <w:rStyle w:val="Incipit"/>
          <w:lang w:val="pt-PT"/>
        </w:rPr>
        <w:t xml:space="preserve">(163rb) </w:t>
      </w:r>
      <w:r w:rsidR="00FC14DB" w:rsidRPr="0021481A">
        <w:rPr>
          <w:rStyle w:val="Incipit"/>
          <w:lang w:val="pt-PT"/>
        </w:rPr>
        <w:t>Ä+</w:t>
      </w:r>
      <w:r w:rsidRPr="0021481A">
        <w:rPr>
          <w:rStyle w:val="Incipit"/>
          <w:lang w:val="pt-PT"/>
        </w:rPr>
        <w:t>In</w:t>
      </w:r>
      <w:r w:rsidR="00FC14DB" w:rsidRPr="0021481A">
        <w:rPr>
          <w:rStyle w:val="Incipit"/>
          <w:lang w:val="pt-PT"/>
        </w:rPr>
        <w:t>+Ä</w:t>
      </w:r>
      <w:r w:rsidRPr="0021481A">
        <w:rPr>
          <w:rStyle w:val="Incipit"/>
          <w:lang w:val="pt-PT"/>
        </w:rPr>
        <w:t xml:space="preserve"> principioque</w:t>
      </w:r>
      <w:r w:rsidRPr="0021481A">
        <w:rPr>
          <w:lang w:val="pt-PT"/>
        </w:rPr>
        <w:t xml:space="preserve">. </w:t>
      </w:r>
    </w:p>
    <w:p w:rsidR="00AE39C9" w:rsidRPr="0021481A" w:rsidRDefault="00082A79" w:rsidP="009E466C">
      <w:pPr>
        <w:rPr>
          <w:lang w:val="pt-PT"/>
        </w:rPr>
      </w:pPr>
      <w:r w:rsidRPr="0021481A">
        <w:rPr>
          <w:rStyle w:val="Time1"/>
          <w:lang w:val="en-US"/>
        </w:rPr>
        <w:t>Ad vesperas</w:t>
      </w:r>
      <w:r w:rsidRPr="0021481A">
        <w:rPr>
          <w:lang w:val="en-US"/>
        </w:rPr>
        <w:t xml:space="preserve"> i</w:t>
      </w:r>
      <w:r w:rsidR="00AE39C9" w:rsidRPr="0021481A">
        <w:rPr>
          <w:lang w:val="en-US"/>
        </w:rPr>
        <w:t xml:space="preserve">n eadem dominica AN </w:t>
      </w:r>
      <w:r w:rsidR="00AE39C9" w:rsidRPr="0021481A">
        <w:rPr>
          <w:rStyle w:val="Incipit"/>
          <w:lang w:val="en-US"/>
        </w:rPr>
        <w:t>Benedictus</w:t>
      </w:r>
      <w:r w:rsidR="00AE39C9" w:rsidRPr="0021481A">
        <w:rPr>
          <w:lang w:val="en-US"/>
        </w:rPr>
        <w:t xml:space="preserve"> </w:t>
      </w:r>
      <w:r w:rsidR="005F309E" w:rsidRPr="0021481A">
        <w:rPr>
          <w:lang w:val="en-US"/>
        </w:rPr>
        <w:t>c</w:t>
      </w:r>
      <w:r w:rsidR="00AE39C9" w:rsidRPr="0021481A">
        <w:rPr>
          <w:lang w:val="en-US"/>
        </w:rPr>
        <w:t xml:space="preserve">um ceteris. </w:t>
      </w:r>
      <w:r w:rsidR="00AE39C9" w:rsidRPr="0021481A">
        <w:rPr>
          <w:lang w:val="pt-PT"/>
        </w:rPr>
        <w:t xml:space="preserve">CP </w:t>
      </w:r>
      <w:r w:rsidR="00AE39C9" w:rsidRPr="0021481A">
        <w:rPr>
          <w:rStyle w:val="Incipit"/>
          <w:lang w:val="pt-PT"/>
        </w:rPr>
        <w:t>Benedictio et claritas</w:t>
      </w:r>
      <w:r w:rsidR="00AE39C9" w:rsidRPr="0021481A">
        <w:rPr>
          <w:lang w:val="pt-PT"/>
        </w:rPr>
        <w:t xml:space="preserve">. RP </w:t>
      </w:r>
      <w:r w:rsidR="00AE39C9" w:rsidRPr="0021481A">
        <w:rPr>
          <w:rStyle w:val="Incipit"/>
          <w:lang w:val="pt-PT"/>
        </w:rPr>
        <w:t>Super salutem</w:t>
      </w:r>
      <w:r w:rsidR="00AE39C9" w:rsidRPr="0021481A">
        <w:rPr>
          <w:lang w:val="pt-PT"/>
        </w:rPr>
        <w:t xml:space="preserve">. HY </w:t>
      </w:r>
      <w:r w:rsidR="00AE39C9" w:rsidRPr="0021481A">
        <w:rPr>
          <w:rStyle w:val="Incipit"/>
          <w:lang w:val="pt-PT"/>
        </w:rPr>
        <w:t>O lux beata trinitas</w:t>
      </w:r>
      <w:r w:rsidR="00AE39C9" w:rsidRPr="0021481A">
        <w:rPr>
          <w:lang w:val="pt-PT"/>
        </w:rPr>
        <w:t xml:space="preserve">. VS </w:t>
      </w:r>
      <w:r w:rsidR="00AE39C9" w:rsidRPr="0021481A">
        <w:rPr>
          <w:rStyle w:val="Incipit"/>
          <w:lang w:val="pt-PT"/>
        </w:rPr>
        <w:t>Vespertina o</w:t>
      </w:r>
      <w:r w:rsidRPr="0021481A">
        <w:rPr>
          <w:rStyle w:val="Incipit"/>
          <w:lang w:val="pt-PT"/>
        </w:rPr>
        <w:t>ratio</w:t>
      </w:r>
      <w:r w:rsidRPr="0021481A">
        <w:rPr>
          <w:lang w:val="pt-PT"/>
        </w:rPr>
        <w:t xml:space="preserve">. AM </w:t>
      </w:r>
      <w:r w:rsidRPr="0021481A">
        <w:rPr>
          <w:rStyle w:val="Incipit"/>
          <w:lang w:val="pt-PT"/>
        </w:rPr>
        <w:t>Sapientia aedificavit</w:t>
      </w:r>
      <w:r w:rsidRPr="0021481A">
        <w:rPr>
          <w:lang w:val="pt-PT"/>
        </w:rPr>
        <w:t xml:space="preserve">. [KY] </w:t>
      </w:r>
      <w:r w:rsidRPr="0021481A">
        <w:rPr>
          <w:rStyle w:val="Incipit"/>
          <w:lang w:val="pt-PT"/>
        </w:rPr>
        <w:t>Kyrie</w:t>
      </w:r>
      <w:r w:rsidRPr="0021481A">
        <w:rPr>
          <w:lang w:val="pt-PT"/>
        </w:rPr>
        <w:t xml:space="preserve"> cum [PN] </w:t>
      </w:r>
      <w:r w:rsidRPr="0021481A">
        <w:rPr>
          <w:rStyle w:val="Incipit"/>
          <w:lang w:val="pt-PT"/>
        </w:rPr>
        <w:t>Pater noster</w:t>
      </w:r>
      <w:r w:rsidRPr="0021481A">
        <w:rPr>
          <w:lang w:val="pt-PT"/>
        </w:rPr>
        <w:t xml:space="preserve">. OR </w:t>
      </w:r>
      <w:r w:rsidRPr="0021481A">
        <w:rPr>
          <w:rStyle w:val="Incipit"/>
          <w:lang w:val="pt-PT"/>
        </w:rPr>
        <w:t>Omnipotens sempiterne deus vespere et mane</w:t>
      </w:r>
      <w:r w:rsidRPr="0021481A">
        <w:rPr>
          <w:lang w:val="pt-PT"/>
        </w:rPr>
        <w:t>. Suffragia ut supra.</w:t>
      </w:r>
    </w:p>
    <w:p w:rsidR="00082A79" w:rsidRPr="0021481A" w:rsidRDefault="00082A79" w:rsidP="009E466C">
      <w:pPr>
        <w:rPr>
          <w:lang w:val="en-US"/>
        </w:rPr>
      </w:pPr>
      <w:r w:rsidRPr="0021481A">
        <w:rPr>
          <w:rStyle w:val="Time1"/>
          <w:lang w:val="en-US"/>
        </w:rPr>
        <w:t>Ad completorium</w:t>
      </w:r>
      <w:r w:rsidRPr="0021481A">
        <w:rPr>
          <w:lang w:val="en-US"/>
        </w:rPr>
        <w:t xml:space="preserve"> ut supra.</w:t>
      </w:r>
    </w:p>
    <w:p w:rsidR="00082A79" w:rsidRPr="0021481A" w:rsidRDefault="00082A79" w:rsidP="009E466C">
      <w:pPr>
        <w:rPr>
          <w:lang w:val="en-US"/>
        </w:rPr>
      </w:pPr>
      <w:r w:rsidRPr="0021481A">
        <w:rPr>
          <w:rStyle w:val="Time1"/>
          <w:lang w:val="en-US"/>
        </w:rPr>
        <w:t>Ad matutinam</w:t>
      </w:r>
      <w:r w:rsidRPr="0021481A">
        <w:rPr>
          <w:lang w:val="en-US"/>
        </w:rPr>
        <w:t xml:space="preserve"> INV </w:t>
      </w:r>
      <w:r w:rsidRPr="0021481A">
        <w:rPr>
          <w:rStyle w:val="Incipit"/>
          <w:lang w:val="en-US"/>
        </w:rPr>
        <w:t>Regem magnum</w:t>
      </w:r>
      <w:r w:rsidRPr="0021481A">
        <w:rPr>
          <w:lang w:val="en-US"/>
        </w:rPr>
        <w:t xml:space="preserve">. PS </w:t>
      </w:r>
      <w:r w:rsidRPr="0021481A">
        <w:rPr>
          <w:rStyle w:val="Incipit"/>
          <w:lang w:val="en-US"/>
        </w:rPr>
        <w:t>Venite exultemus</w:t>
      </w:r>
      <w:r w:rsidRPr="0021481A">
        <w:rPr>
          <w:lang w:val="en-US"/>
        </w:rPr>
        <w:t xml:space="preserve"> cum nocturno et antiphonis et versiculis ut in prima dominica. Incipitur liber Iesu filii Sirach [LE] </w:t>
      </w:r>
      <w:r w:rsidRPr="0021481A">
        <w:rPr>
          <w:rStyle w:val="Incipit"/>
          <w:lang w:val="en-US"/>
        </w:rPr>
        <w:t>Omnis sapientia a domino</w:t>
      </w:r>
      <w:r w:rsidRPr="0021481A">
        <w:rPr>
          <w:lang w:val="en-US"/>
        </w:rPr>
        <w:t xml:space="preserve"> cum evangelio dominicali, quod ordo requirit. Et cantatur historia [RP] </w:t>
      </w:r>
      <w:r w:rsidRPr="0021481A">
        <w:rPr>
          <w:rStyle w:val="Incipit"/>
          <w:lang w:val="en-US"/>
        </w:rPr>
        <w:t>In principio</w:t>
      </w:r>
      <w:r w:rsidRPr="0021481A">
        <w:rPr>
          <w:lang w:val="en-US"/>
        </w:rPr>
        <w:t>.</w:t>
      </w:r>
    </w:p>
    <w:p w:rsidR="00082A79" w:rsidRPr="0021481A" w:rsidRDefault="00082A79" w:rsidP="009E466C">
      <w:pPr>
        <w:rPr>
          <w:lang w:val="pt-PT"/>
        </w:rPr>
      </w:pPr>
      <w:r w:rsidRPr="0021481A">
        <w:rPr>
          <w:rStyle w:val="Time1"/>
          <w:lang w:val="en-US"/>
        </w:rPr>
        <w:t>Ad laudes</w:t>
      </w:r>
      <w:r w:rsidRPr="0021481A">
        <w:rPr>
          <w:lang w:val="en-US"/>
        </w:rPr>
        <w:t xml:space="preserve"> AN </w:t>
      </w:r>
      <w:r w:rsidRPr="0021481A">
        <w:rPr>
          <w:rStyle w:val="Incipit"/>
          <w:lang w:val="en-US"/>
        </w:rPr>
        <w:t>Indutus est</w:t>
      </w:r>
      <w:r w:rsidRPr="0021481A">
        <w:rPr>
          <w:lang w:val="en-US"/>
        </w:rPr>
        <w:t xml:space="preserve"> tantum sola super psalmos</w:t>
      </w:r>
      <w:r w:rsidR="00FC14DB" w:rsidRPr="0021481A">
        <w:rPr>
          <w:lang w:val="en-US"/>
        </w:rPr>
        <w:t>.</w:t>
      </w:r>
      <w:r w:rsidRPr="0021481A">
        <w:rPr>
          <w:lang w:val="en-US"/>
        </w:rPr>
        <w:t xml:space="preserve"> [PS] </w:t>
      </w:r>
      <w:r w:rsidRPr="0021481A">
        <w:rPr>
          <w:rStyle w:val="Incipit"/>
          <w:lang w:val="en-US"/>
        </w:rPr>
        <w:t>Dominus regnavit</w:t>
      </w:r>
      <w:r w:rsidRPr="0021481A">
        <w:rPr>
          <w:lang w:val="en-US"/>
        </w:rPr>
        <w:t xml:space="preserve"> (163va) cum ceteris. </w:t>
      </w:r>
      <w:r w:rsidRPr="0021481A">
        <w:rPr>
          <w:lang w:val="pt-PT"/>
        </w:rPr>
        <w:t xml:space="preserve">Capitulum, antiphona super Benedictus et oratio </w:t>
      </w:r>
      <w:r w:rsidR="00FC14DB" w:rsidRPr="0021481A">
        <w:rPr>
          <w:lang w:val="pt-PT"/>
        </w:rPr>
        <w:t xml:space="preserve">de dominica </w:t>
      </w:r>
      <w:r w:rsidRPr="0021481A">
        <w:rPr>
          <w:lang w:val="pt-PT"/>
        </w:rPr>
        <w:t>quam ordo requirit.</w:t>
      </w:r>
    </w:p>
    <w:p w:rsidR="00082A79" w:rsidRPr="0021481A" w:rsidRDefault="00082A79" w:rsidP="009E466C">
      <w:pPr>
        <w:rPr>
          <w:lang w:val="it-IT"/>
        </w:rPr>
      </w:pPr>
      <w:r w:rsidRPr="0021481A">
        <w:rPr>
          <w:rStyle w:val="Time1"/>
          <w:lang w:val="it-IT"/>
        </w:rPr>
        <w:t>Ad cursus</w:t>
      </w:r>
      <w:r w:rsidRPr="0021481A">
        <w:rPr>
          <w:lang w:val="it-IT"/>
        </w:rPr>
        <w:t xml:space="preserve"> per totum ut in prima dominica.</w:t>
      </w:r>
    </w:p>
    <w:p w:rsidR="00082A79" w:rsidRPr="0021481A" w:rsidRDefault="00082A79" w:rsidP="009E466C">
      <w:pPr>
        <w:rPr>
          <w:lang w:val="it-IT"/>
        </w:rPr>
      </w:pPr>
      <w:r w:rsidRPr="0021481A">
        <w:rPr>
          <w:rStyle w:val="Time1"/>
          <w:lang w:val="it-IT"/>
        </w:rPr>
        <w:t>Ad missam</w:t>
      </w:r>
      <w:r w:rsidRPr="0021481A">
        <w:rPr>
          <w:lang w:val="it-IT"/>
        </w:rPr>
        <w:t xml:space="preserve"> dominica quam ordo requirit p</w:t>
      </w:r>
      <w:r w:rsidR="00FC14DB" w:rsidRPr="0021481A">
        <w:rPr>
          <w:lang w:val="it-IT"/>
        </w:rPr>
        <w:t>e</w:t>
      </w:r>
      <w:r w:rsidRPr="0021481A">
        <w:rPr>
          <w:lang w:val="it-IT"/>
        </w:rPr>
        <w:t>r totum.</w:t>
      </w:r>
    </w:p>
    <w:p w:rsidR="00416D5D" w:rsidRPr="0021481A" w:rsidRDefault="00416D5D" w:rsidP="009E466C">
      <w:pPr>
        <w:rPr>
          <w:lang w:val="it-IT"/>
        </w:rPr>
      </w:pPr>
      <w:r w:rsidRPr="0021481A">
        <w:rPr>
          <w:rStyle w:val="Time1"/>
          <w:lang w:val="it-IT"/>
        </w:rPr>
        <w:t>In secunda vespera</w:t>
      </w:r>
      <w:r w:rsidRPr="0021481A">
        <w:rPr>
          <w:lang w:val="it-IT"/>
        </w:rPr>
        <w:t xml:space="preserve"> antiphona super feriales psalmos. Capitulum, antiphona super Magnificat, oratio de dominica quam ordo requirit. HY </w:t>
      </w:r>
      <w:r w:rsidRPr="0021481A">
        <w:rPr>
          <w:rStyle w:val="Incipit"/>
          <w:lang w:val="it-IT"/>
        </w:rPr>
        <w:t>Lucis creator</w:t>
      </w:r>
      <w:r w:rsidRPr="0021481A">
        <w:rPr>
          <w:lang w:val="it-IT"/>
        </w:rPr>
        <w:t xml:space="preserve">. VS </w:t>
      </w:r>
      <w:r w:rsidRPr="0021481A">
        <w:rPr>
          <w:rStyle w:val="Incipit"/>
          <w:lang w:val="it-IT"/>
        </w:rPr>
        <w:t>Dirigatur</w:t>
      </w:r>
      <w:r w:rsidRPr="0021481A">
        <w:rPr>
          <w:lang w:val="it-IT"/>
        </w:rPr>
        <w:t xml:space="preserve">. </w:t>
      </w:r>
    </w:p>
    <w:p w:rsidR="00416D5D" w:rsidRPr="0021481A" w:rsidRDefault="00416D5D" w:rsidP="005F309E">
      <w:pPr>
        <w:pStyle w:val="Titolo1"/>
        <w:rPr>
          <w:lang w:val="it-IT"/>
        </w:rPr>
      </w:pPr>
      <w:r w:rsidRPr="0021481A">
        <w:rPr>
          <w:lang w:val="it-IT"/>
        </w:rPr>
        <w:t>KOMMENTAR</w:t>
      </w:r>
    </w:p>
    <w:p w:rsidR="00082A79" w:rsidRPr="0021481A" w:rsidRDefault="00416D5D" w:rsidP="009E466C">
      <w:pPr>
        <w:rPr>
          <w:lang w:val="it-IT"/>
        </w:rPr>
      </w:pPr>
      <w:r w:rsidRPr="0021481A">
        <w:rPr>
          <w:lang w:val="it-IT"/>
        </w:rPr>
        <w:t>Et nota quod haec historia cantatur quattuor septimanis</w:t>
      </w:r>
      <w:r w:rsidR="00267CD1" w:rsidRPr="0021481A">
        <w:rPr>
          <w:lang w:val="it-IT"/>
        </w:rPr>
        <w:t>.</w:t>
      </w:r>
      <w:r w:rsidRPr="0021481A">
        <w:rPr>
          <w:lang w:val="it-IT"/>
        </w:rPr>
        <w:t xml:space="preserve"> </w:t>
      </w:r>
      <w:r w:rsidR="00267CD1" w:rsidRPr="0021481A">
        <w:rPr>
          <w:lang w:val="it-IT"/>
        </w:rPr>
        <w:t>E</w:t>
      </w:r>
      <w:r w:rsidRPr="0021481A">
        <w:rPr>
          <w:lang w:val="it-IT"/>
        </w:rPr>
        <w:t xml:space="preserve">t per has quattuor septimanas omni sabbato ad vesperas canta unam antiphonam de subscriptis: AM </w:t>
      </w:r>
      <w:r w:rsidRPr="0021481A">
        <w:rPr>
          <w:rStyle w:val="Incipit"/>
          <w:lang w:val="it-IT"/>
        </w:rPr>
        <w:t>Sapientia clamitat</w:t>
      </w:r>
      <w:r w:rsidRPr="0021481A">
        <w:rPr>
          <w:lang w:val="it-IT"/>
        </w:rPr>
        <w:t xml:space="preserve">. AM </w:t>
      </w:r>
      <w:r w:rsidRPr="0021481A">
        <w:rPr>
          <w:rStyle w:val="Incipit"/>
          <w:lang w:val="it-IT"/>
        </w:rPr>
        <w:t>Ego in altissimis</w:t>
      </w:r>
      <w:r w:rsidRPr="0021481A">
        <w:rPr>
          <w:lang w:val="it-IT"/>
        </w:rPr>
        <w:t xml:space="preserve">. AM </w:t>
      </w:r>
      <w:r w:rsidRPr="0021481A">
        <w:rPr>
          <w:rStyle w:val="Incipit"/>
          <w:lang w:val="it-IT"/>
        </w:rPr>
        <w:t>Omnis sapientia</w:t>
      </w:r>
      <w:r w:rsidRPr="0021481A">
        <w:rPr>
          <w:lang w:val="it-IT"/>
        </w:rPr>
        <w:t xml:space="preserve">. AM </w:t>
      </w:r>
      <w:r w:rsidRPr="0021481A">
        <w:rPr>
          <w:rStyle w:val="Incipit"/>
          <w:lang w:val="it-IT"/>
        </w:rPr>
        <w:t>Dominus possedit</w:t>
      </w:r>
      <w:r w:rsidRPr="0021481A">
        <w:rPr>
          <w:lang w:val="it-IT"/>
        </w:rPr>
        <w:t>.</w:t>
      </w:r>
    </w:p>
    <w:p w:rsidR="00416D5D" w:rsidRPr="0021481A" w:rsidRDefault="00416D5D" w:rsidP="009E466C">
      <w:pPr>
        <w:rPr>
          <w:lang w:val="it-IT"/>
        </w:rPr>
      </w:pPr>
      <w:r w:rsidRPr="0021481A">
        <w:rPr>
          <w:lang w:val="it-IT"/>
        </w:rPr>
        <w:t>Ammodo in sabbato ad vesperas non cantatur responsoriu</w:t>
      </w:r>
      <w:r w:rsidR="006A4FD2" w:rsidRPr="0021481A">
        <w:rPr>
          <w:lang w:val="it-IT"/>
        </w:rPr>
        <w:t>m donec alia historia incipitur. I</w:t>
      </w:r>
      <w:r w:rsidRPr="0021481A">
        <w:rPr>
          <w:lang w:val="it-IT"/>
        </w:rPr>
        <w:t>n (163vb)</w:t>
      </w:r>
      <w:r w:rsidR="006A4FD2" w:rsidRPr="0021481A">
        <w:rPr>
          <w:lang w:val="it-IT"/>
        </w:rPr>
        <w:t xml:space="preserve"> dominicis diebus, q</w:t>
      </w:r>
      <w:r w:rsidR="00A65992" w:rsidRPr="0021481A">
        <w:rPr>
          <w:lang w:val="it-IT"/>
        </w:rPr>
        <w:t>uam diu historia durat</w:t>
      </w:r>
      <w:r w:rsidR="006A4FD2" w:rsidRPr="0021481A">
        <w:rPr>
          <w:lang w:val="it-IT"/>
        </w:rPr>
        <w:t>,</w:t>
      </w:r>
      <w:r w:rsidR="00A65992" w:rsidRPr="0021481A">
        <w:rPr>
          <w:lang w:val="it-IT"/>
        </w:rPr>
        <w:t xml:space="preserve"> leguntur sex lectiones de libris sapientiae Iesu filii Sirach, parabolis et proverbis, seu etiam canticis Salomonis, et de libro </w:t>
      </w:r>
      <w:r w:rsidR="00267CD1" w:rsidRPr="0021481A">
        <w:rPr>
          <w:lang w:val="it-IT"/>
        </w:rPr>
        <w:t>|</w:t>
      </w:r>
      <w:r w:rsidR="00A65992" w:rsidRPr="0021481A">
        <w:rPr>
          <w:lang w:val="it-IT"/>
        </w:rPr>
        <w:t>ecclesiasti</w:t>
      </w:r>
      <w:r w:rsidR="00267CD1" w:rsidRPr="0021481A">
        <w:rPr>
          <w:lang w:val="it-IT"/>
        </w:rPr>
        <w:t>::ecclesiaste|</w:t>
      </w:r>
      <w:r w:rsidR="00A65992" w:rsidRPr="0021481A">
        <w:rPr>
          <w:lang w:val="it-IT"/>
        </w:rPr>
        <w:t xml:space="preserve">. Et </w:t>
      </w:r>
      <w:r w:rsidR="006A4FD2" w:rsidRPr="0021481A">
        <w:rPr>
          <w:lang w:val="it-IT"/>
        </w:rPr>
        <w:t>|</w:t>
      </w:r>
      <w:r w:rsidR="00A65992" w:rsidRPr="0021481A">
        <w:rPr>
          <w:lang w:val="it-IT"/>
        </w:rPr>
        <w:t>de evangelio de evangelio</w:t>
      </w:r>
      <w:r w:rsidR="006A4FD2" w:rsidRPr="0021481A">
        <w:rPr>
          <w:lang w:val="it-IT"/>
        </w:rPr>
        <w:t>::de evangelio|</w:t>
      </w:r>
      <w:r w:rsidR="00A65992" w:rsidRPr="0021481A">
        <w:rPr>
          <w:lang w:val="it-IT"/>
        </w:rPr>
        <w:t xml:space="preserve"> dominicali cum homilia, quod ordo requirit</w:t>
      </w:r>
      <w:r w:rsidR="00313398" w:rsidRPr="0021481A">
        <w:rPr>
          <w:lang w:val="it-IT"/>
        </w:rPr>
        <w:t>,</w:t>
      </w:r>
      <w:r w:rsidR="00A65992" w:rsidRPr="0021481A">
        <w:rPr>
          <w:lang w:val="it-IT"/>
        </w:rPr>
        <w:t xml:space="preserve"> le</w:t>
      </w:r>
      <w:r w:rsidR="00313398" w:rsidRPr="0021481A">
        <w:rPr>
          <w:lang w:val="it-IT"/>
        </w:rPr>
        <w:t>guntur tres lectione</w:t>
      </w:r>
      <w:r w:rsidR="00267CD1" w:rsidRPr="0021481A">
        <w:rPr>
          <w:lang w:val="it-IT"/>
        </w:rPr>
        <w:t>s, et cantantur novem respo</w:t>
      </w:r>
      <w:r w:rsidR="00313398" w:rsidRPr="0021481A">
        <w:rPr>
          <w:lang w:val="it-IT"/>
        </w:rPr>
        <w:t>n</w:t>
      </w:r>
      <w:r w:rsidR="00267CD1" w:rsidRPr="0021481A">
        <w:rPr>
          <w:lang w:val="it-IT"/>
        </w:rPr>
        <w:t>s</w:t>
      </w:r>
      <w:r w:rsidR="00313398" w:rsidRPr="0021481A">
        <w:rPr>
          <w:lang w:val="it-IT"/>
        </w:rPr>
        <w:t>oria de historia praedicta. Privatis autem diebus leguntur tres lectiones de praedictis libris cum tribus responsoriis de praedicta historia.</w:t>
      </w:r>
    </w:p>
    <w:p w:rsidR="00313398" w:rsidRPr="0021481A" w:rsidRDefault="00313398" w:rsidP="005F309E">
      <w:pPr>
        <w:pStyle w:val="Titolo1"/>
        <w:rPr>
          <w:lang w:val="it-IT"/>
        </w:rPr>
      </w:pPr>
      <w:r w:rsidRPr="0021481A">
        <w:rPr>
          <w:lang w:val="it-IT"/>
        </w:rPr>
        <w:t>DOMINICA PRIMA MENSIS SEPTEMBRIS</w:t>
      </w:r>
    </w:p>
    <w:p w:rsidR="00313398" w:rsidRPr="0021481A" w:rsidRDefault="00313398" w:rsidP="009E466C">
      <w:pPr>
        <w:rPr>
          <w:lang w:val="it-IT"/>
        </w:rPr>
      </w:pPr>
      <w:r w:rsidRPr="0021481A">
        <w:rPr>
          <w:lang w:val="it-IT"/>
        </w:rPr>
        <w:t>hoc est proxima dominica festi sancti Aegidii.</w:t>
      </w:r>
    </w:p>
    <w:p w:rsidR="005F309E" w:rsidRPr="0021481A" w:rsidRDefault="00313398" w:rsidP="009E466C">
      <w:pPr>
        <w:rPr>
          <w:lang w:val="it-IT"/>
        </w:rPr>
      </w:pPr>
      <w:r w:rsidRPr="0021481A">
        <w:rPr>
          <w:lang w:val="it-IT"/>
        </w:rPr>
        <w:lastRenderedPageBreak/>
        <w:t xml:space="preserve">Incipitur Iob cum historia [RP] </w:t>
      </w:r>
      <w:r w:rsidRPr="0021481A">
        <w:rPr>
          <w:rStyle w:val="Incipit"/>
          <w:lang w:val="it-IT"/>
        </w:rPr>
        <w:t>Si bona</w:t>
      </w:r>
      <w:r w:rsidRPr="0021481A">
        <w:rPr>
          <w:lang w:val="it-IT"/>
        </w:rPr>
        <w:t>. [CIT]</w:t>
      </w:r>
      <w:r w:rsidR="005F309E" w:rsidRPr="0021481A">
        <w:rPr>
          <w:lang w:val="it-IT"/>
        </w:rPr>
        <w:t xml:space="preserve"> </w:t>
      </w:r>
      <w:r w:rsidR="005F309E" w:rsidRPr="0021481A">
        <w:rPr>
          <w:rStyle w:val="Incipit"/>
          <w:lang w:val="it-IT"/>
        </w:rPr>
        <w:t>|Angusti::Augusti| caude proprior sit Si bona Iobque</w:t>
      </w:r>
      <w:r w:rsidR="005F309E" w:rsidRPr="0021481A">
        <w:rPr>
          <w:lang w:val="it-IT"/>
        </w:rPr>
        <w:t xml:space="preserve">. Et legitur per dimidium mensem hoc modo. </w:t>
      </w:r>
    </w:p>
    <w:p w:rsidR="00313398" w:rsidRPr="0021481A" w:rsidRDefault="005F309E" w:rsidP="009E466C">
      <w:pPr>
        <w:rPr>
          <w:lang w:val="pt-PT"/>
        </w:rPr>
      </w:pPr>
      <w:r w:rsidRPr="0021481A">
        <w:rPr>
          <w:rStyle w:val="Time1"/>
          <w:lang w:val="it-IT"/>
        </w:rPr>
        <w:t>[Ad vesperas]</w:t>
      </w:r>
      <w:r w:rsidR="00A706B6" w:rsidRPr="0021481A">
        <w:rPr>
          <w:lang w:val="it-IT"/>
        </w:rPr>
        <w:t xml:space="preserve"> In ipsa (16</w:t>
      </w:r>
      <w:r w:rsidRPr="0021481A">
        <w:rPr>
          <w:lang w:val="it-IT"/>
        </w:rPr>
        <w:t>4ra) dominica ad vesperas</w:t>
      </w:r>
      <w:r w:rsidR="00A706B6" w:rsidRPr="0021481A">
        <w:rPr>
          <w:lang w:val="it-IT"/>
        </w:rPr>
        <w:t xml:space="preserve"> AN </w:t>
      </w:r>
      <w:r w:rsidR="00A706B6" w:rsidRPr="0021481A">
        <w:rPr>
          <w:rStyle w:val="Incipit"/>
          <w:lang w:val="it-IT"/>
        </w:rPr>
        <w:t>Benedictus</w:t>
      </w:r>
      <w:r w:rsidR="00A706B6" w:rsidRPr="0021481A">
        <w:rPr>
          <w:lang w:val="it-IT"/>
        </w:rPr>
        <w:t xml:space="preserve"> cum ceteris. </w:t>
      </w:r>
      <w:r w:rsidR="00A706B6" w:rsidRPr="0021481A">
        <w:rPr>
          <w:lang w:val="pt-PT"/>
        </w:rPr>
        <w:t xml:space="preserve">CP </w:t>
      </w:r>
      <w:r w:rsidR="00A706B6" w:rsidRPr="0021481A">
        <w:rPr>
          <w:rStyle w:val="Incipit"/>
          <w:lang w:val="pt-PT"/>
        </w:rPr>
        <w:t>Benedictio et claritas</w:t>
      </w:r>
      <w:r w:rsidR="00A706B6" w:rsidRPr="0021481A">
        <w:rPr>
          <w:lang w:val="pt-PT"/>
        </w:rPr>
        <w:t xml:space="preserve">. RP </w:t>
      </w:r>
      <w:r w:rsidR="00A706B6" w:rsidRPr="0021481A">
        <w:rPr>
          <w:rStyle w:val="Incipit"/>
          <w:lang w:val="pt-PT"/>
        </w:rPr>
        <w:t>Ne abscondas me</w:t>
      </w:r>
      <w:r w:rsidR="00A706B6" w:rsidRPr="0021481A">
        <w:rPr>
          <w:lang w:val="pt-PT"/>
        </w:rPr>
        <w:t xml:space="preserve">. HY </w:t>
      </w:r>
      <w:r w:rsidR="00A706B6" w:rsidRPr="0021481A">
        <w:rPr>
          <w:rStyle w:val="Incipit"/>
          <w:lang w:val="pt-PT"/>
        </w:rPr>
        <w:t>O lux beata</w:t>
      </w:r>
      <w:r w:rsidR="00A706B6" w:rsidRPr="0021481A">
        <w:rPr>
          <w:lang w:val="pt-PT"/>
        </w:rPr>
        <w:t xml:space="preserve">. VS </w:t>
      </w:r>
      <w:r w:rsidR="00A706B6" w:rsidRPr="0021481A">
        <w:rPr>
          <w:rStyle w:val="Incipit"/>
          <w:lang w:val="pt-PT"/>
        </w:rPr>
        <w:t>Vespertina oratio</w:t>
      </w:r>
      <w:r w:rsidR="00A706B6" w:rsidRPr="0021481A">
        <w:rPr>
          <w:lang w:val="pt-PT"/>
        </w:rPr>
        <w:t xml:space="preserve">. AM </w:t>
      </w:r>
      <w:r w:rsidR="00A706B6" w:rsidRPr="0021481A">
        <w:rPr>
          <w:rStyle w:val="Incipit"/>
          <w:lang w:val="pt-PT"/>
        </w:rPr>
        <w:t>Cum audisset</w:t>
      </w:r>
      <w:r w:rsidR="00A706B6" w:rsidRPr="0021481A">
        <w:rPr>
          <w:lang w:val="pt-PT"/>
        </w:rPr>
        <w:t xml:space="preserve">. [KY] </w:t>
      </w:r>
      <w:r w:rsidR="00A706B6" w:rsidRPr="0021481A">
        <w:rPr>
          <w:rStyle w:val="Incipit"/>
          <w:lang w:val="pt-PT"/>
        </w:rPr>
        <w:t>Kyrie</w:t>
      </w:r>
      <w:r w:rsidR="00A706B6" w:rsidRPr="0021481A">
        <w:rPr>
          <w:lang w:val="pt-PT"/>
        </w:rPr>
        <w:t xml:space="preserve"> cum [PN] </w:t>
      </w:r>
      <w:r w:rsidR="00A706B6" w:rsidRPr="0021481A">
        <w:rPr>
          <w:rStyle w:val="Incipit"/>
          <w:lang w:val="pt-PT"/>
        </w:rPr>
        <w:t>Pater noster</w:t>
      </w:r>
      <w:r w:rsidR="00A706B6" w:rsidRPr="0021481A">
        <w:rPr>
          <w:lang w:val="pt-PT"/>
        </w:rPr>
        <w:t xml:space="preserve">. OR </w:t>
      </w:r>
      <w:r w:rsidR="00A706B6" w:rsidRPr="0021481A">
        <w:rPr>
          <w:rStyle w:val="Incipit"/>
          <w:lang w:val="pt-PT"/>
        </w:rPr>
        <w:t>Omnipotens sempiterne deus vespere</w:t>
      </w:r>
      <w:r w:rsidR="00A706B6" w:rsidRPr="0021481A">
        <w:rPr>
          <w:lang w:val="pt-PT"/>
        </w:rPr>
        <w:t>.</w:t>
      </w:r>
    </w:p>
    <w:p w:rsidR="00A706B6" w:rsidRPr="0021481A" w:rsidRDefault="00A706B6" w:rsidP="009E466C">
      <w:pPr>
        <w:rPr>
          <w:lang w:val="it-IT"/>
        </w:rPr>
      </w:pPr>
      <w:r w:rsidRPr="0021481A">
        <w:rPr>
          <w:rStyle w:val="Time1"/>
          <w:lang w:val="pt-PT"/>
        </w:rPr>
        <w:t>Ad matutinam</w:t>
      </w:r>
      <w:r w:rsidRPr="0021481A">
        <w:rPr>
          <w:lang w:val="pt-PT"/>
        </w:rPr>
        <w:t xml:space="preserve"> INV </w:t>
      </w:r>
      <w:r w:rsidRPr="0021481A">
        <w:rPr>
          <w:rStyle w:val="Incipit"/>
          <w:lang w:val="pt-PT"/>
        </w:rPr>
        <w:t>Regem magnum</w:t>
      </w:r>
      <w:r w:rsidRPr="0021481A">
        <w:rPr>
          <w:lang w:val="pt-PT"/>
        </w:rPr>
        <w:t xml:space="preserve">. PS </w:t>
      </w:r>
      <w:r w:rsidRPr="0021481A">
        <w:rPr>
          <w:rStyle w:val="Incipit"/>
          <w:lang w:val="pt-PT"/>
        </w:rPr>
        <w:t>Venite exultemus</w:t>
      </w:r>
      <w:r w:rsidRPr="0021481A">
        <w:rPr>
          <w:lang w:val="pt-PT"/>
        </w:rPr>
        <w:t xml:space="preserve">. </w:t>
      </w:r>
      <w:r w:rsidRPr="0021481A">
        <w:rPr>
          <w:lang w:val="it-IT"/>
        </w:rPr>
        <w:t xml:space="preserve">Psalmi, antiphonae, versiculi ut in prima dominica. Legitur </w:t>
      </w:r>
      <w:r w:rsidR="0055561F" w:rsidRPr="0021481A">
        <w:rPr>
          <w:lang w:val="it-IT"/>
        </w:rPr>
        <w:t>liber Iob</w:t>
      </w:r>
      <w:r w:rsidR="00F524F2" w:rsidRPr="0021481A">
        <w:rPr>
          <w:lang w:val="it-IT"/>
        </w:rPr>
        <w:t xml:space="preserve"> </w:t>
      </w:r>
      <w:r w:rsidR="0055561F" w:rsidRPr="0021481A">
        <w:rPr>
          <w:lang w:val="it-IT"/>
        </w:rPr>
        <w:t xml:space="preserve">[LE] </w:t>
      </w:r>
      <w:r w:rsidR="0055561F" w:rsidRPr="0021481A">
        <w:rPr>
          <w:rStyle w:val="Incipit"/>
          <w:lang w:val="it-IT"/>
        </w:rPr>
        <w:t>Vir erat in terra</w:t>
      </w:r>
      <w:r w:rsidR="0055561F" w:rsidRPr="0021481A">
        <w:rPr>
          <w:lang w:val="it-IT"/>
        </w:rPr>
        <w:t xml:space="preserve"> [ad] sex lectiones cum historia sequente [RP] </w:t>
      </w:r>
      <w:r w:rsidR="0055561F" w:rsidRPr="0021481A">
        <w:rPr>
          <w:rStyle w:val="Incipit"/>
          <w:lang w:val="it-IT"/>
        </w:rPr>
        <w:t>Si bona</w:t>
      </w:r>
      <w:r w:rsidR="0055561F" w:rsidRPr="0021481A">
        <w:rPr>
          <w:lang w:val="it-IT"/>
        </w:rPr>
        <w:t>.</w:t>
      </w:r>
    </w:p>
    <w:p w:rsidR="0055561F" w:rsidRPr="0021481A" w:rsidRDefault="0055561F" w:rsidP="009E466C">
      <w:pPr>
        <w:rPr>
          <w:lang w:val="it-IT"/>
        </w:rPr>
      </w:pPr>
      <w:r w:rsidRPr="0021481A">
        <w:rPr>
          <w:rStyle w:val="Time1"/>
          <w:lang w:val="it-IT"/>
        </w:rPr>
        <w:t>Ad laudes</w:t>
      </w:r>
      <w:r w:rsidRPr="0021481A">
        <w:rPr>
          <w:lang w:val="it-IT"/>
        </w:rPr>
        <w:t xml:space="preserve"> tantum sola cantatur AN </w:t>
      </w:r>
      <w:r w:rsidRPr="0021481A">
        <w:rPr>
          <w:rStyle w:val="Incipit"/>
          <w:lang w:val="it-IT"/>
        </w:rPr>
        <w:t>Indutus est</w:t>
      </w:r>
      <w:r w:rsidRPr="0021481A">
        <w:rPr>
          <w:lang w:val="it-IT"/>
        </w:rPr>
        <w:t>. Capitulum et antiphona super Benedictus, et oratio quam ordo requirit cum oratione de sancta trinitate sub una semper conclusione per |horis::horas| dominicarum.</w:t>
      </w:r>
    </w:p>
    <w:p w:rsidR="0055561F" w:rsidRPr="0021481A" w:rsidRDefault="0055561F" w:rsidP="009E466C">
      <w:pPr>
        <w:rPr>
          <w:lang w:val="fr-FR"/>
        </w:rPr>
      </w:pPr>
      <w:r w:rsidRPr="0021481A">
        <w:rPr>
          <w:rStyle w:val="Time1"/>
          <w:lang w:val="fr-FR"/>
        </w:rPr>
        <w:t>Ad cursus</w:t>
      </w:r>
      <w:r w:rsidRPr="0021481A">
        <w:rPr>
          <w:lang w:val="fr-FR"/>
        </w:rPr>
        <w:t xml:space="preserve"> antiphonae et capitula et responsoria (164rb) et versiculi de sancta trinitate. Et oratio de dominica.</w:t>
      </w:r>
    </w:p>
    <w:p w:rsidR="005D4172" w:rsidRPr="0021481A" w:rsidRDefault="005D4172" w:rsidP="009E466C">
      <w:pPr>
        <w:rPr>
          <w:lang w:val="pt-PT"/>
        </w:rPr>
      </w:pPr>
      <w:r w:rsidRPr="0021481A">
        <w:rPr>
          <w:rStyle w:val="Time1"/>
          <w:lang w:val="fr-FR"/>
        </w:rPr>
        <w:t>Ad missam</w:t>
      </w:r>
      <w:r w:rsidRPr="0021481A">
        <w:rPr>
          <w:lang w:val="fr-FR"/>
        </w:rPr>
        <w:t xml:space="preserve"> officium dominicale quod ordo requirit per totum. Sed habeatur memoria sanctae %D::crucis% trinitatis sub una conclusione. </w:t>
      </w:r>
      <w:r w:rsidRPr="0021481A">
        <w:rPr>
          <w:lang w:val="pt-PT"/>
        </w:rPr>
        <w:t>Et cum praefatione.</w:t>
      </w:r>
    </w:p>
    <w:p w:rsidR="005D4172" w:rsidRPr="0021481A" w:rsidRDefault="005D4172" w:rsidP="009E466C">
      <w:pPr>
        <w:rPr>
          <w:lang w:val="pt-PT"/>
        </w:rPr>
      </w:pPr>
      <w:r w:rsidRPr="0021481A">
        <w:rPr>
          <w:rStyle w:val="Time1"/>
          <w:lang w:val="pt-PT"/>
        </w:rPr>
        <w:t>In secunda vespera</w:t>
      </w:r>
      <w:r w:rsidRPr="0021481A">
        <w:rPr>
          <w:lang w:val="pt-PT"/>
        </w:rPr>
        <w:t xml:space="preserve"> AN </w:t>
      </w:r>
      <w:r w:rsidRPr="0021481A">
        <w:rPr>
          <w:rStyle w:val="Incipit"/>
          <w:lang w:val="pt-PT"/>
        </w:rPr>
        <w:t>Sede a dextris</w:t>
      </w:r>
      <w:r w:rsidRPr="0021481A">
        <w:rPr>
          <w:lang w:val="pt-PT"/>
        </w:rPr>
        <w:t xml:space="preserve">. PS </w:t>
      </w:r>
      <w:r w:rsidRPr="0021481A">
        <w:rPr>
          <w:rStyle w:val="Incipit"/>
          <w:lang w:val="pt-PT"/>
        </w:rPr>
        <w:t>Dixit</w:t>
      </w:r>
      <w:r w:rsidRPr="0021481A">
        <w:rPr>
          <w:lang w:val="pt-PT"/>
        </w:rPr>
        <w:t xml:space="preserve"> cum reliquis. Capitulum dominicale. HY </w:t>
      </w:r>
      <w:r w:rsidRPr="0021481A">
        <w:rPr>
          <w:rStyle w:val="Incipit"/>
          <w:lang w:val="pt-PT"/>
        </w:rPr>
        <w:t>Lucis creator</w:t>
      </w:r>
      <w:r w:rsidRPr="0021481A">
        <w:rPr>
          <w:lang w:val="pt-PT"/>
        </w:rPr>
        <w:t xml:space="preserve">. VS </w:t>
      </w:r>
      <w:r w:rsidRPr="0021481A">
        <w:rPr>
          <w:rStyle w:val="Incipit"/>
          <w:lang w:val="pt-PT"/>
        </w:rPr>
        <w:t>|Dirigator::Dirigatur| domine</w:t>
      </w:r>
      <w:r w:rsidRPr="0021481A">
        <w:rPr>
          <w:lang w:val="pt-PT"/>
        </w:rPr>
        <w:t>. Super Magnificat antiphona et oratio de dominica. Suffragia ut supra.</w:t>
      </w:r>
    </w:p>
    <w:p w:rsidR="005D4172" w:rsidRPr="0021481A" w:rsidRDefault="005D4172" w:rsidP="0014559F">
      <w:pPr>
        <w:pStyle w:val="Titolo1"/>
        <w:rPr>
          <w:lang w:val="pt-PT"/>
        </w:rPr>
      </w:pPr>
      <w:r w:rsidRPr="0021481A">
        <w:rPr>
          <w:lang w:val="pt-PT"/>
        </w:rPr>
        <w:t>KOMMENTAR</w:t>
      </w:r>
    </w:p>
    <w:p w:rsidR="005D4172" w:rsidRPr="0021481A" w:rsidRDefault="005D4172" w:rsidP="009E466C">
      <w:pPr>
        <w:rPr>
          <w:lang w:val="it-IT"/>
        </w:rPr>
      </w:pPr>
      <w:r w:rsidRPr="0021481A">
        <w:rPr>
          <w:lang w:val="pt-PT"/>
        </w:rPr>
        <w:t xml:space="preserve">Et </w:t>
      </w:r>
      <w:r w:rsidR="0014559F" w:rsidRPr="0021481A">
        <w:rPr>
          <w:lang w:val="pt-PT"/>
        </w:rPr>
        <w:t xml:space="preserve">notandum quod haec historia cantatur quattuodecim diebus. In dominicis diebus leguntur sex lectiones de libro Iob cum evangelio dominicali. Et cantantur novem responsoria de historia [RP] </w:t>
      </w:r>
      <w:r w:rsidR="0014559F" w:rsidRPr="0021481A">
        <w:rPr>
          <w:rStyle w:val="Incipit"/>
          <w:lang w:val="pt-PT"/>
        </w:rPr>
        <w:t>Si bona</w:t>
      </w:r>
      <w:r w:rsidR="0014559F" w:rsidRPr="0021481A">
        <w:rPr>
          <w:lang w:val="pt-PT"/>
        </w:rPr>
        <w:t xml:space="preserve"> cum antiphonis et psalmis et versiculis nocturnalibus et capitulo (164va) et antiphona super Benedi</w:t>
      </w:r>
      <w:r w:rsidR="00D8722A" w:rsidRPr="0021481A">
        <w:rPr>
          <w:lang w:val="pt-PT"/>
        </w:rPr>
        <w:t>c</w:t>
      </w:r>
      <w:r w:rsidR="0014559F" w:rsidRPr="0021481A">
        <w:rPr>
          <w:lang w:val="pt-PT"/>
        </w:rPr>
        <w:t xml:space="preserve">tus et oratione de dominica quam ordo requirit. Privatis diebus leguntur tres lectiones de ipso libro. Et cantantur tria responsoria de historia supradicta, |et::cum| psalmis et antiphonis et versiculis pertinentibus ad nocturnum ferialem. </w:t>
      </w:r>
      <w:r w:rsidR="0014559F" w:rsidRPr="0021481A">
        <w:rPr>
          <w:lang w:val="it-IT"/>
        </w:rPr>
        <w:t>In aliis sabbatis ad vesperas totum sicut in primo sabbato, sed responsorium non cantatur.</w:t>
      </w:r>
    </w:p>
    <w:p w:rsidR="0014559F" w:rsidRPr="0021481A" w:rsidRDefault="0014559F" w:rsidP="009E466C">
      <w:pPr>
        <w:rPr>
          <w:lang w:val="pt-PT"/>
        </w:rPr>
      </w:pPr>
      <w:r w:rsidRPr="0021481A">
        <w:rPr>
          <w:lang w:val="en-US"/>
        </w:rPr>
        <w:t xml:space="preserve">Et AM </w:t>
      </w:r>
      <w:r w:rsidRPr="0021481A">
        <w:rPr>
          <w:rStyle w:val="Incipit"/>
          <w:lang w:val="en-US"/>
        </w:rPr>
        <w:t>In omnibus his non</w:t>
      </w:r>
      <w:r w:rsidRPr="0021481A">
        <w:rPr>
          <w:lang w:val="en-US"/>
        </w:rPr>
        <w:t xml:space="preserve">. </w:t>
      </w:r>
      <w:r w:rsidR="00D8722A" w:rsidRPr="0021481A">
        <w:rPr>
          <w:lang w:val="pt-PT"/>
        </w:rPr>
        <w:t xml:space="preserve">Item alia AM </w:t>
      </w:r>
      <w:r w:rsidR="00D8722A" w:rsidRPr="0021481A">
        <w:rPr>
          <w:rStyle w:val="Incipit"/>
          <w:lang w:val="pt-PT"/>
        </w:rPr>
        <w:t>Quantas habeo</w:t>
      </w:r>
      <w:r w:rsidR="00D8722A" w:rsidRPr="0021481A">
        <w:rPr>
          <w:lang w:val="pt-PT"/>
        </w:rPr>
        <w:t xml:space="preserve">. </w:t>
      </w:r>
      <w:r w:rsidRPr="0021481A">
        <w:rPr>
          <w:lang w:val="pt-PT"/>
        </w:rPr>
        <w:t xml:space="preserve">Item alia AM </w:t>
      </w:r>
      <w:r w:rsidRPr="0021481A">
        <w:rPr>
          <w:rStyle w:val="Incipit"/>
          <w:lang w:val="pt-PT"/>
        </w:rPr>
        <w:t>Cives mei</w:t>
      </w:r>
      <w:r w:rsidRPr="0021481A">
        <w:rPr>
          <w:lang w:val="pt-PT"/>
        </w:rPr>
        <w:t xml:space="preserve">. Item alia AM </w:t>
      </w:r>
      <w:r w:rsidRPr="0021481A">
        <w:rPr>
          <w:rStyle w:val="Incipit"/>
          <w:lang w:val="pt-PT"/>
        </w:rPr>
        <w:t>Auditu auris</w:t>
      </w:r>
      <w:r w:rsidRPr="0021481A">
        <w:rPr>
          <w:lang w:val="pt-PT"/>
        </w:rPr>
        <w:t>.</w:t>
      </w:r>
    </w:p>
    <w:p w:rsidR="0014559F" w:rsidRPr="0021481A" w:rsidRDefault="0014559F" w:rsidP="0014559F">
      <w:pPr>
        <w:pStyle w:val="Titolo1"/>
        <w:rPr>
          <w:lang w:val="pt-PT"/>
        </w:rPr>
      </w:pPr>
      <w:r w:rsidRPr="0021481A">
        <w:rPr>
          <w:lang w:val="pt-PT"/>
        </w:rPr>
        <w:t>DOMINICA TERTIA MENSIS SEMPTEMBRIS</w:t>
      </w:r>
    </w:p>
    <w:p w:rsidR="0014559F" w:rsidRPr="0021481A" w:rsidRDefault="00D8722A" w:rsidP="009E466C">
      <w:pPr>
        <w:rPr>
          <w:lang w:val="pt-PT"/>
        </w:rPr>
      </w:pPr>
      <w:r w:rsidRPr="0021481A">
        <w:rPr>
          <w:lang w:val="pt-PT"/>
        </w:rPr>
        <w:t>hoc est il</w:t>
      </w:r>
      <w:r w:rsidR="0014559F" w:rsidRPr="0021481A">
        <w:rPr>
          <w:lang w:val="pt-PT"/>
        </w:rPr>
        <w:t>la proxima festo sanctae crucis.</w:t>
      </w:r>
    </w:p>
    <w:p w:rsidR="0014559F" w:rsidRPr="0021481A" w:rsidRDefault="0014559F" w:rsidP="009E466C">
      <w:pPr>
        <w:rPr>
          <w:lang w:val="pt-PT"/>
        </w:rPr>
      </w:pPr>
      <w:r w:rsidRPr="0021481A">
        <w:rPr>
          <w:lang w:val="pt-PT"/>
        </w:rPr>
        <w:t>Incipiantur</w:t>
      </w:r>
      <w:r w:rsidR="00FF58D1" w:rsidRPr="0021481A">
        <w:rPr>
          <w:lang w:val="pt-PT"/>
        </w:rPr>
        <w:t xml:space="preserve"> historiae [RP] </w:t>
      </w:r>
      <w:r w:rsidR="00FF58D1" w:rsidRPr="0021481A">
        <w:rPr>
          <w:rStyle w:val="Incipit"/>
          <w:lang w:val="pt-PT"/>
        </w:rPr>
        <w:t>Peto domine</w:t>
      </w:r>
      <w:r w:rsidR="00FF58D1" w:rsidRPr="0021481A">
        <w:rPr>
          <w:lang w:val="pt-PT"/>
        </w:rPr>
        <w:t xml:space="preserve"> et [RP] </w:t>
      </w:r>
      <w:r w:rsidR="00FF58D1" w:rsidRPr="0021481A">
        <w:rPr>
          <w:rStyle w:val="Incipit"/>
          <w:lang w:val="pt-PT"/>
        </w:rPr>
        <w:t>Adonai</w:t>
      </w:r>
      <w:r w:rsidR="00FF58D1" w:rsidRPr="0021481A">
        <w:rPr>
          <w:lang w:val="pt-PT"/>
        </w:rPr>
        <w:t xml:space="preserve"> et [RP] </w:t>
      </w:r>
      <w:r w:rsidR="00FF58D1" w:rsidRPr="0021481A">
        <w:rPr>
          <w:rStyle w:val="Incipit"/>
          <w:lang w:val="pt-PT"/>
        </w:rPr>
        <w:t>Domine rex omnipotens</w:t>
      </w:r>
      <w:r w:rsidR="00FF58D1" w:rsidRPr="0021481A">
        <w:rPr>
          <w:lang w:val="pt-PT"/>
        </w:rPr>
        <w:t xml:space="preserve"> cum libris (164vb) Tobiae, Iudith et Esther. [CIT] </w:t>
      </w:r>
      <w:r w:rsidR="00FF58D1" w:rsidRPr="00863519">
        <w:rPr>
          <w:rStyle w:val="Incipit"/>
          <w:lang w:val="pt-PT"/>
        </w:rPr>
        <w:t>Tobias atque Peto crucis</w:t>
      </w:r>
      <w:r w:rsidR="00FF58D1">
        <w:rPr>
          <w:rStyle w:val="Incipit"/>
          <w:lang w:val="pt-PT"/>
        </w:rPr>
        <w:t xml:space="preserve"> est tibi proximo festo</w:t>
      </w:r>
      <w:r w:rsidR="00FF58D1" w:rsidRPr="0021481A">
        <w:rPr>
          <w:lang w:val="pt-PT"/>
        </w:rPr>
        <w:t>. Et cantantur hoc modo.</w:t>
      </w:r>
    </w:p>
    <w:p w:rsidR="007E30AE" w:rsidRPr="0021481A" w:rsidRDefault="00FF58D1" w:rsidP="009E466C">
      <w:pPr>
        <w:rPr>
          <w:lang w:val="pt-PT"/>
        </w:rPr>
      </w:pPr>
      <w:r w:rsidRPr="0021481A">
        <w:rPr>
          <w:rStyle w:val="Time1"/>
          <w:lang w:val="pt-PT"/>
        </w:rPr>
        <w:lastRenderedPageBreak/>
        <w:t>Ad vesperas</w:t>
      </w:r>
      <w:r w:rsidRPr="0021481A">
        <w:rPr>
          <w:lang w:val="pt-PT"/>
        </w:rPr>
        <w:t xml:space="preserve"> eadem dominica AN </w:t>
      </w:r>
      <w:r w:rsidRPr="0021481A">
        <w:rPr>
          <w:rStyle w:val="Incipit"/>
          <w:lang w:val="pt-PT"/>
        </w:rPr>
        <w:t>Benedictus</w:t>
      </w:r>
      <w:r w:rsidR="007E30AE" w:rsidRPr="0021481A">
        <w:rPr>
          <w:lang w:val="pt-PT"/>
        </w:rPr>
        <w:t xml:space="preserve">. PS </w:t>
      </w:r>
      <w:r w:rsidR="007E30AE" w:rsidRPr="0021481A">
        <w:rPr>
          <w:rStyle w:val="Incipit"/>
          <w:lang w:val="pt-PT"/>
        </w:rPr>
        <w:t>Benedictus dominus</w:t>
      </w:r>
      <w:r w:rsidR="007E30AE" w:rsidRPr="0021481A">
        <w:rPr>
          <w:lang w:val="pt-PT"/>
        </w:rPr>
        <w:t xml:space="preserve"> cum reliquis. CP </w:t>
      </w:r>
      <w:r w:rsidR="007E30AE" w:rsidRPr="0021481A">
        <w:rPr>
          <w:rStyle w:val="Incipit"/>
          <w:lang w:val="pt-PT"/>
        </w:rPr>
        <w:t>Benedictio et claritas</w:t>
      </w:r>
      <w:r w:rsidR="007E30AE" w:rsidRPr="0021481A">
        <w:rPr>
          <w:lang w:val="pt-PT"/>
        </w:rPr>
        <w:t xml:space="preserve">. RP </w:t>
      </w:r>
      <w:r w:rsidR="007E30AE" w:rsidRPr="0021481A">
        <w:rPr>
          <w:rStyle w:val="Incipit"/>
          <w:lang w:val="pt-PT"/>
        </w:rPr>
        <w:t>Benedixit te</w:t>
      </w:r>
      <w:r w:rsidR="007E30AE" w:rsidRPr="0021481A">
        <w:rPr>
          <w:lang w:val="pt-PT"/>
        </w:rPr>
        <w:t xml:space="preserve">. HY </w:t>
      </w:r>
      <w:r w:rsidR="007E30AE" w:rsidRPr="0021481A">
        <w:rPr>
          <w:rStyle w:val="Incipit"/>
          <w:lang w:val="pt-PT"/>
        </w:rPr>
        <w:t>O lux beata trinitas</w:t>
      </w:r>
      <w:r w:rsidR="007E30AE" w:rsidRPr="0021481A">
        <w:rPr>
          <w:lang w:val="pt-PT"/>
        </w:rPr>
        <w:t xml:space="preserve">. VS </w:t>
      </w:r>
      <w:r w:rsidR="007E30AE" w:rsidRPr="0021481A">
        <w:rPr>
          <w:rStyle w:val="Incipit"/>
          <w:lang w:val="pt-PT"/>
        </w:rPr>
        <w:t>Vespertina oratio</w:t>
      </w:r>
      <w:r w:rsidR="007E30AE" w:rsidRPr="0021481A">
        <w:rPr>
          <w:lang w:val="pt-PT"/>
        </w:rPr>
        <w:t xml:space="preserve">. AM </w:t>
      </w:r>
      <w:r w:rsidR="007E30AE" w:rsidRPr="0021481A">
        <w:rPr>
          <w:rStyle w:val="Incipit"/>
          <w:lang w:val="pt-PT"/>
        </w:rPr>
        <w:t>Ne reminiscaris</w:t>
      </w:r>
      <w:r w:rsidR="007E30AE" w:rsidRPr="0021481A">
        <w:rPr>
          <w:lang w:val="pt-PT"/>
        </w:rPr>
        <w:t xml:space="preserve">. [KY] </w:t>
      </w:r>
      <w:r w:rsidR="007E30AE" w:rsidRPr="0021481A">
        <w:rPr>
          <w:rStyle w:val="Incipit"/>
          <w:lang w:val="pt-PT"/>
        </w:rPr>
        <w:t>Kyrie</w:t>
      </w:r>
      <w:r w:rsidR="007E30AE" w:rsidRPr="0021481A">
        <w:rPr>
          <w:lang w:val="pt-PT"/>
        </w:rPr>
        <w:t xml:space="preserve"> cum [PN] </w:t>
      </w:r>
      <w:r w:rsidR="007E30AE" w:rsidRPr="0021481A">
        <w:rPr>
          <w:rStyle w:val="Incipit"/>
          <w:lang w:val="pt-PT"/>
        </w:rPr>
        <w:t>Pater noster</w:t>
      </w:r>
      <w:r w:rsidR="007E30AE" w:rsidRPr="0021481A">
        <w:rPr>
          <w:lang w:val="pt-PT"/>
        </w:rPr>
        <w:t xml:space="preserve">. OR </w:t>
      </w:r>
      <w:r w:rsidR="007E30AE" w:rsidRPr="0021481A">
        <w:rPr>
          <w:rStyle w:val="Incipit"/>
          <w:lang w:val="pt-PT"/>
        </w:rPr>
        <w:t>Omnipotens sempiterne deus</w:t>
      </w:r>
      <w:r w:rsidR="007E30AE" w:rsidRPr="0021481A">
        <w:rPr>
          <w:lang w:val="pt-PT"/>
        </w:rPr>
        <w:t>. Suffragia ut supra.</w:t>
      </w:r>
    </w:p>
    <w:p w:rsidR="007E30AE" w:rsidRPr="0021481A" w:rsidRDefault="007E30AE" w:rsidP="009E466C">
      <w:pPr>
        <w:rPr>
          <w:lang w:val="pt-PT"/>
        </w:rPr>
      </w:pPr>
      <w:r w:rsidRPr="0021481A">
        <w:rPr>
          <w:rStyle w:val="Time1"/>
          <w:lang w:val="pt-PT"/>
        </w:rPr>
        <w:t>Ad matutinam</w:t>
      </w:r>
      <w:r w:rsidRPr="0021481A">
        <w:rPr>
          <w:lang w:val="pt-PT"/>
        </w:rPr>
        <w:t xml:space="preserve"> INV </w:t>
      </w:r>
      <w:r w:rsidRPr="0021481A">
        <w:rPr>
          <w:rStyle w:val="Incipit"/>
          <w:lang w:val="pt-PT"/>
        </w:rPr>
        <w:t>Regem magnum</w:t>
      </w:r>
      <w:r w:rsidRPr="0021481A">
        <w:rPr>
          <w:lang w:val="pt-PT"/>
        </w:rPr>
        <w:t>. Psalmi cum antiphonis et versiculis nocturnalibus. Legitur liber Tobiae ad sex lectiones cum novem responsoriis.</w:t>
      </w:r>
    </w:p>
    <w:p w:rsidR="00D81027" w:rsidRPr="0021481A" w:rsidRDefault="00D81027" w:rsidP="009E466C">
      <w:pPr>
        <w:rPr>
          <w:lang w:val="pt-PT"/>
        </w:rPr>
      </w:pPr>
      <w:r w:rsidRPr="0021481A">
        <w:rPr>
          <w:rStyle w:val="Time1"/>
          <w:lang w:val="pt-PT"/>
        </w:rPr>
        <w:t>Ad laudes</w:t>
      </w:r>
      <w:r w:rsidRPr="0021481A">
        <w:rPr>
          <w:lang w:val="pt-PT"/>
        </w:rPr>
        <w:t xml:space="preserve"> tantum una AN </w:t>
      </w:r>
      <w:r w:rsidRPr="0021481A">
        <w:rPr>
          <w:rStyle w:val="Incipit"/>
          <w:lang w:val="pt-PT"/>
        </w:rPr>
        <w:t>Indutus est</w:t>
      </w:r>
      <w:r w:rsidRPr="0021481A">
        <w:rPr>
          <w:lang w:val="pt-PT"/>
        </w:rPr>
        <w:t xml:space="preserve">. Capitulum de dominica. VS </w:t>
      </w:r>
      <w:r w:rsidRPr="0021481A">
        <w:rPr>
          <w:rStyle w:val="Incipit"/>
          <w:lang w:val="pt-PT"/>
        </w:rPr>
        <w:t>Dominus regnavit</w:t>
      </w:r>
      <w:r w:rsidRPr="0021481A">
        <w:rPr>
          <w:lang w:val="pt-PT"/>
        </w:rPr>
        <w:t xml:space="preserve">. Super Benedictus antiphona et oratio de dominica. </w:t>
      </w:r>
    </w:p>
    <w:p w:rsidR="00D81027" w:rsidRPr="0021481A" w:rsidRDefault="00D81027" w:rsidP="009E466C">
      <w:pPr>
        <w:rPr>
          <w:lang w:val="pt-PT"/>
        </w:rPr>
      </w:pPr>
      <w:r w:rsidRPr="0021481A">
        <w:rPr>
          <w:lang w:val="pt-PT"/>
        </w:rPr>
        <w:t xml:space="preserve">(165ra) </w:t>
      </w:r>
      <w:r w:rsidRPr="0021481A">
        <w:rPr>
          <w:rStyle w:val="Time1"/>
          <w:lang w:val="pt-PT"/>
        </w:rPr>
        <w:t>Ad cursus</w:t>
      </w:r>
      <w:r w:rsidRPr="0021481A">
        <w:rPr>
          <w:lang w:val="pt-PT"/>
        </w:rPr>
        <w:t xml:space="preserve"> antiphonae, capitula, responsoria de sancta trinitate. Oratio de dominica.</w:t>
      </w:r>
    </w:p>
    <w:p w:rsidR="00D81027" w:rsidRPr="0021481A" w:rsidRDefault="00D81027" w:rsidP="009E466C">
      <w:pPr>
        <w:rPr>
          <w:lang w:val="pt-PT"/>
        </w:rPr>
      </w:pPr>
      <w:r w:rsidRPr="0021481A">
        <w:rPr>
          <w:rStyle w:val="Time1"/>
          <w:lang w:val="pt-PT"/>
        </w:rPr>
        <w:t>Ad missam</w:t>
      </w:r>
      <w:r w:rsidRPr="0021481A">
        <w:rPr>
          <w:lang w:val="pt-PT"/>
        </w:rPr>
        <w:t xml:space="preserve"> dominica per totum. Secunda oratio et praefatio de sancta trinitate.</w:t>
      </w:r>
    </w:p>
    <w:p w:rsidR="00D8722A" w:rsidRPr="0021481A" w:rsidRDefault="00D81027">
      <w:pPr>
        <w:rPr>
          <w:lang w:val="pt-PT"/>
        </w:rPr>
      </w:pPr>
      <w:r w:rsidRPr="0021481A">
        <w:rPr>
          <w:rStyle w:val="Time1"/>
          <w:lang w:val="pt-PT"/>
        </w:rPr>
        <w:t>In secunda vespera</w:t>
      </w:r>
      <w:r w:rsidRPr="0021481A">
        <w:rPr>
          <w:lang w:val="pt-PT"/>
        </w:rPr>
        <w:t xml:space="preserve"> capitulum, antiphona in eva</w:t>
      </w:r>
      <w:r w:rsidR="00E34DF4" w:rsidRPr="0021481A">
        <w:rPr>
          <w:lang w:val="pt-PT"/>
        </w:rPr>
        <w:t xml:space="preserve">ngelio [de dominica]. </w:t>
      </w:r>
    </w:p>
    <w:p w:rsidR="00D8722A" w:rsidRPr="0021481A" w:rsidRDefault="00D8722A" w:rsidP="00D8722A">
      <w:pPr>
        <w:pStyle w:val="Titolo1"/>
        <w:rPr>
          <w:lang w:val="pt-PT"/>
        </w:rPr>
      </w:pPr>
      <w:r w:rsidRPr="0021481A">
        <w:rPr>
          <w:lang w:val="pt-PT"/>
        </w:rPr>
        <w:t>KOMMENTAR</w:t>
      </w:r>
    </w:p>
    <w:p w:rsidR="00A44B19" w:rsidRPr="0021481A" w:rsidRDefault="00E34DF4">
      <w:pPr>
        <w:rPr>
          <w:lang w:val="pt-PT"/>
        </w:rPr>
      </w:pPr>
      <w:r w:rsidRPr="0021481A">
        <w:rPr>
          <w:lang w:val="pt-PT"/>
        </w:rPr>
        <w:t xml:space="preserve">Cantantur haec responsoria: RP </w:t>
      </w:r>
      <w:r w:rsidRPr="0021481A">
        <w:rPr>
          <w:rStyle w:val="Incipit"/>
          <w:lang w:val="pt-PT"/>
        </w:rPr>
        <w:t>Domine rex</w:t>
      </w:r>
      <w:r w:rsidRPr="0021481A">
        <w:rPr>
          <w:lang w:val="pt-PT"/>
        </w:rPr>
        <w:t xml:space="preserve">. RP </w:t>
      </w:r>
      <w:r w:rsidRPr="0021481A">
        <w:rPr>
          <w:rStyle w:val="Incipit"/>
          <w:lang w:val="pt-PT"/>
        </w:rPr>
        <w:t>Conforta me</w:t>
      </w:r>
      <w:r w:rsidRPr="0021481A">
        <w:rPr>
          <w:lang w:val="pt-PT"/>
        </w:rPr>
        <w:t xml:space="preserve">. RP </w:t>
      </w:r>
      <w:r w:rsidRPr="0021481A">
        <w:rPr>
          <w:rStyle w:val="Incipit"/>
          <w:lang w:val="pt-PT"/>
        </w:rPr>
        <w:t>Spem in alium</w:t>
      </w:r>
      <w:r w:rsidRPr="0021481A">
        <w:rPr>
          <w:lang w:val="pt-PT"/>
        </w:rPr>
        <w:t xml:space="preserve">. RP </w:t>
      </w:r>
      <w:r w:rsidRPr="0021481A">
        <w:rPr>
          <w:rStyle w:val="Incipit"/>
          <w:lang w:val="pt-PT"/>
        </w:rPr>
        <w:t>Memento mei deus</w:t>
      </w:r>
      <w:r w:rsidRPr="0021481A">
        <w:rPr>
          <w:lang w:val="pt-PT"/>
        </w:rPr>
        <w:t xml:space="preserve">. Nota quod ultima quinque responsoria recipiuntur de historia sanctae trinitatis: RP </w:t>
      </w:r>
      <w:r w:rsidRPr="0021481A">
        <w:rPr>
          <w:rStyle w:val="Incipit"/>
          <w:lang w:val="pt-PT"/>
        </w:rPr>
        <w:t>Benedicat nos deus</w:t>
      </w:r>
      <w:r w:rsidRPr="0021481A">
        <w:rPr>
          <w:lang w:val="pt-PT"/>
        </w:rPr>
        <w:t xml:space="preserve">. RP </w:t>
      </w:r>
      <w:r w:rsidRPr="0021481A">
        <w:rPr>
          <w:rStyle w:val="Incipit"/>
          <w:lang w:val="pt-PT"/>
        </w:rPr>
        <w:t>Quis deus magnus</w:t>
      </w:r>
      <w:r w:rsidRPr="0021481A">
        <w:rPr>
          <w:lang w:val="pt-PT"/>
        </w:rPr>
        <w:t xml:space="preserve">. RP </w:t>
      </w:r>
      <w:r w:rsidRPr="0021481A">
        <w:rPr>
          <w:rStyle w:val="Incipit"/>
          <w:lang w:val="pt-PT"/>
        </w:rPr>
        <w:t>Summae |trinitate::trinitati|</w:t>
      </w:r>
      <w:r w:rsidRPr="0021481A">
        <w:rPr>
          <w:lang w:val="pt-PT"/>
        </w:rPr>
        <w:t xml:space="preserve">. RP </w:t>
      </w:r>
      <w:r w:rsidRPr="0021481A">
        <w:rPr>
          <w:rStyle w:val="Incipit"/>
          <w:lang w:val="pt-PT"/>
        </w:rPr>
        <w:t>Benedicamus</w:t>
      </w:r>
      <w:r w:rsidRPr="0021481A">
        <w:rPr>
          <w:lang w:val="pt-PT"/>
        </w:rPr>
        <w:t xml:space="preserve">. Item in alia dominica AM </w:t>
      </w:r>
      <w:r w:rsidRPr="0021481A">
        <w:rPr>
          <w:rStyle w:val="Incipit"/>
          <w:lang w:val="pt-PT"/>
        </w:rPr>
        <w:t>Adonai</w:t>
      </w:r>
      <w:r w:rsidRPr="0021481A">
        <w:rPr>
          <w:lang w:val="pt-PT"/>
        </w:rPr>
        <w:t xml:space="preserve">. Item alia AM </w:t>
      </w:r>
      <w:r w:rsidRPr="0021481A">
        <w:rPr>
          <w:rStyle w:val="Incipit"/>
          <w:lang w:val="pt-PT"/>
        </w:rPr>
        <w:t>Domine rex omnipotens</w:t>
      </w:r>
      <w:r w:rsidRPr="0021481A">
        <w:rPr>
          <w:lang w:val="pt-PT"/>
        </w:rPr>
        <w:t xml:space="preserve">. AM </w:t>
      </w:r>
      <w:r w:rsidRPr="0021481A">
        <w:rPr>
          <w:rStyle w:val="Incipit"/>
          <w:lang w:val="pt-PT"/>
        </w:rPr>
        <w:t>Memor esto</w:t>
      </w:r>
      <w:r w:rsidRPr="0021481A">
        <w:rPr>
          <w:lang w:val="pt-PT"/>
        </w:rPr>
        <w:t>. Et sic cantantur responsoria dominicalia et ferialia (165rb)</w:t>
      </w:r>
      <w:r w:rsidR="00A44B19" w:rsidRPr="0021481A">
        <w:rPr>
          <w:lang w:val="pt-PT"/>
        </w:rPr>
        <w:t xml:space="preserve"> quattuordecim diebus. [CIT] </w:t>
      </w:r>
      <w:r w:rsidR="00A44B19">
        <w:rPr>
          <w:rStyle w:val="Incipit"/>
          <w:lang w:val="pt-PT"/>
        </w:rPr>
        <w:t>Festum Lamberti sequitur Iudith Ä+ac+Ä Adonai.</w:t>
      </w:r>
      <w:r w:rsidR="00D8722A">
        <w:rPr>
          <w:rStyle w:val="Incipit"/>
          <w:lang w:val="pt-PT"/>
        </w:rPr>
        <w:t xml:space="preserve"> </w:t>
      </w:r>
      <w:r w:rsidR="00A44B19">
        <w:rPr>
          <w:rStyle w:val="Incipit"/>
          <w:lang w:val="pt-PT"/>
        </w:rPr>
        <w:t>I</w:t>
      </w:r>
      <w:r w:rsidR="00A44B19" w:rsidRPr="00863519">
        <w:rPr>
          <w:rStyle w:val="Incipit"/>
          <w:lang w:val="pt-PT"/>
        </w:rPr>
        <w:t>unge Wenz</w:t>
      </w:r>
      <w:r w:rsidR="00A44B19">
        <w:rPr>
          <w:rStyle w:val="Incipit"/>
          <w:lang w:val="pt-PT"/>
        </w:rPr>
        <w:t>eslai Domine rex ac simul</w:t>
      </w:r>
      <w:r w:rsidR="00A44B19" w:rsidRPr="00863519">
        <w:rPr>
          <w:rStyle w:val="Incipit"/>
          <w:lang w:val="pt-PT"/>
        </w:rPr>
        <w:t xml:space="preserve"> Esther</w:t>
      </w:r>
      <w:r w:rsidR="00A44B19" w:rsidRPr="0021481A">
        <w:rPr>
          <w:lang w:val="pt-PT"/>
        </w:rPr>
        <w:t>.</w:t>
      </w:r>
    </w:p>
    <w:p w:rsidR="00A44B19" w:rsidRPr="0021481A" w:rsidRDefault="00A44B19" w:rsidP="00A44B19">
      <w:pPr>
        <w:pStyle w:val="Titolo1"/>
        <w:rPr>
          <w:lang w:val="pt-PT"/>
        </w:rPr>
      </w:pPr>
      <w:r w:rsidRPr="0021481A">
        <w:rPr>
          <w:lang w:val="pt-PT"/>
        </w:rPr>
        <w:t>DOMINICA PRIMA MENSIS OCTOBRIS</w:t>
      </w:r>
    </w:p>
    <w:p w:rsidR="00A44B19" w:rsidRPr="0021481A" w:rsidRDefault="00A44B19">
      <w:pPr>
        <w:rPr>
          <w:lang w:val="pt-PT"/>
        </w:rPr>
      </w:pPr>
      <w:r w:rsidRPr="0021481A">
        <w:rPr>
          <w:lang w:val="pt-PT"/>
        </w:rPr>
        <w:t>hoc est prima dominica post [festum] Remigii.</w:t>
      </w:r>
    </w:p>
    <w:p w:rsidR="00A44B19" w:rsidRPr="0021481A" w:rsidRDefault="00A44B19">
      <w:pPr>
        <w:rPr>
          <w:lang w:val="pt-PT"/>
        </w:rPr>
      </w:pPr>
      <w:r w:rsidRPr="0021481A">
        <w:rPr>
          <w:lang w:val="pt-PT"/>
        </w:rPr>
        <w:t xml:space="preserve">Incipitur [RP] </w:t>
      </w:r>
      <w:r w:rsidRPr="0021481A">
        <w:rPr>
          <w:rStyle w:val="Incipit"/>
          <w:lang w:val="pt-PT"/>
        </w:rPr>
        <w:t>Adaperiat</w:t>
      </w:r>
      <w:r w:rsidRPr="0021481A">
        <w:rPr>
          <w:lang w:val="pt-PT"/>
        </w:rPr>
        <w:t xml:space="preserve"> cum libri</w:t>
      </w:r>
      <w:r w:rsidR="00C9407D" w:rsidRPr="0021481A">
        <w:rPr>
          <w:lang w:val="pt-PT"/>
        </w:rPr>
        <w:t>s</w:t>
      </w:r>
      <w:r w:rsidRPr="0021481A">
        <w:rPr>
          <w:lang w:val="pt-PT"/>
        </w:rPr>
        <w:t xml:space="preserve"> Machabaeorum. [CIT] </w:t>
      </w:r>
      <w:r>
        <w:rPr>
          <w:rStyle w:val="Incipit"/>
          <w:lang w:val="pt-PT"/>
        </w:rPr>
        <w:t>D</w:t>
      </w:r>
      <w:r w:rsidRPr="00863519">
        <w:rPr>
          <w:rStyle w:val="Incipit"/>
          <w:lang w:val="pt-PT"/>
        </w:rPr>
        <w:t>ic post R</w:t>
      </w:r>
      <w:r>
        <w:rPr>
          <w:rStyle w:val="Incipit"/>
          <w:lang w:val="pt-PT"/>
        </w:rPr>
        <w:t>emigium Adaperiat et Machabaeum</w:t>
      </w:r>
      <w:r w:rsidRPr="0021481A">
        <w:rPr>
          <w:lang w:val="pt-PT"/>
        </w:rPr>
        <w:t>.</w:t>
      </w:r>
    </w:p>
    <w:p w:rsidR="00C87484" w:rsidRPr="0021481A" w:rsidRDefault="00C87484">
      <w:pPr>
        <w:rPr>
          <w:lang w:val="it-IT"/>
        </w:rPr>
      </w:pPr>
      <w:r w:rsidRPr="0021481A">
        <w:rPr>
          <w:rStyle w:val="Time1"/>
          <w:lang w:val="en-US"/>
        </w:rPr>
        <w:t>Ad vesperas</w:t>
      </w:r>
      <w:r w:rsidRPr="0021481A">
        <w:rPr>
          <w:lang w:val="en-US"/>
        </w:rPr>
        <w:t xml:space="preserve"> eadem dominica AN </w:t>
      </w:r>
      <w:r w:rsidRPr="0021481A">
        <w:rPr>
          <w:rStyle w:val="Incipit"/>
          <w:lang w:val="en-US"/>
        </w:rPr>
        <w:t>Benedictus</w:t>
      </w:r>
      <w:r w:rsidRPr="0021481A">
        <w:rPr>
          <w:lang w:val="en-US"/>
        </w:rPr>
        <w:t xml:space="preserve"> cum ceteris. PS </w:t>
      </w:r>
      <w:r w:rsidRPr="0021481A">
        <w:rPr>
          <w:rStyle w:val="Incipit"/>
          <w:lang w:val="en-US"/>
        </w:rPr>
        <w:t>Benedictus dominus</w:t>
      </w:r>
      <w:r w:rsidRPr="0021481A">
        <w:rPr>
          <w:lang w:val="en-US"/>
        </w:rPr>
        <w:t xml:space="preserve"> cum reliquis. CP </w:t>
      </w:r>
      <w:r w:rsidRPr="0021481A">
        <w:rPr>
          <w:rStyle w:val="Incipit"/>
          <w:lang w:val="en-US"/>
        </w:rPr>
        <w:t>Benedictio et claritas</w:t>
      </w:r>
      <w:r w:rsidRPr="0021481A">
        <w:rPr>
          <w:lang w:val="en-US"/>
        </w:rPr>
        <w:t xml:space="preserve">. RP </w:t>
      </w:r>
      <w:r w:rsidRPr="0021481A">
        <w:rPr>
          <w:rStyle w:val="Incipit"/>
          <w:lang w:val="en-US"/>
        </w:rPr>
        <w:t>In hymnis</w:t>
      </w:r>
      <w:r w:rsidRPr="0021481A">
        <w:rPr>
          <w:lang w:val="en-US"/>
        </w:rPr>
        <w:t xml:space="preserve">. HY </w:t>
      </w:r>
      <w:r w:rsidRPr="0021481A">
        <w:rPr>
          <w:rStyle w:val="Incipit"/>
          <w:lang w:val="en-US"/>
        </w:rPr>
        <w:t>O lux beata trinitas</w:t>
      </w:r>
      <w:r w:rsidRPr="0021481A">
        <w:rPr>
          <w:lang w:val="en-US"/>
        </w:rPr>
        <w:t xml:space="preserve">. </w:t>
      </w:r>
      <w:r w:rsidRPr="0021481A">
        <w:rPr>
          <w:lang w:val="it-IT"/>
        </w:rPr>
        <w:t xml:space="preserve">VS </w:t>
      </w:r>
      <w:r w:rsidRPr="0021481A">
        <w:rPr>
          <w:rStyle w:val="Incipit"/>
          <w:lang w:val="it-IT"/>
        </w:rPr>
        <w:t>Vespertina oratio</w:t>
      </w:r>
      <w:r w:rsidRPr="0021481A">
        <w:rPr>
          <w:lang w:val="it-IT"/>
        </w:rPr>
        <w:t xml:space="preserve">. AM </w:t>
      </w:r>
      <w:r w:rsidRPr="0021481A">
        <w:rPr>
          <w:rStyle w:val="Incipit"/>
          <w:lang w:val="it-IT"/>
        </w:rPr>
        <w:t>Adperiat</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w:t>
      </w:r>
      <w:r w:rsidR="00CD0E72" w:rsidRPr="0021481A">
        <w:rPr>
          <w:lang w:val="it-IT"/>
        </w:rPr>
        <w:t>[Cetera] u</w:t>
      </w:r>
      <w:r w:rsidRPr="0021481A">
        <w:rPr>
          <w:lang w:val="it-IT"/>
        </w:rPr>
        <w:t>t in prima vespera primae dominicae.</w:t>
      </w:r>
    </w:p>
    <w:p w:rsidR="00C87484" w:rsidRPr="0021481A" w:rsidRDefault="00C87484">
      <w:pPr>
        <w:rPr>
          <w:lang w:val="it-IT"/>
        </w:rPr>
      </w:pPr>
      <w:r w:rsidRPr="0021481A">
        <w:rPr>
          <w:rStyle w:val="Time1"/>
          <w:lang w:val="it-IT"/>
        </w:rPr>
        <w:t>Ad matutinam</w:t>
      </w:r>
      <w:r w:rsidRPr="0021481A">
        <w:rPr>
          <w:lang w:val="it-IT"/>
        </w:rPr>
        <w:t xml:space="preserve"> invitatorium, antiphonae, psalmi et versiculi (165va) ut in prima dominica. Leguntur libri Machabaeorum [LE] </w:t>
      </w:r>
      <w:r w:rsidRPr="0021481A">
        <w:rPr>
          <w:rStyle w:val="Incipit"/>
          <w:lang w:val="it-IT"/>
        </w:rPr>
        <w:t>Et factum est postquam Alexander</w:t>
      </w:r>
      <w:r w:rsidRPr="0021481A">
        <w:rPr>
          <w:lang w:val="it-IT"/>
        </w:rPr>
        <w:t xml:space="preserve"> cum evangelio de dominica, quod ordo requirit cum historia [RP] </w:t>
      </w:r>
      <w:r w:rsidRPr="0021481A">
        <w:rPr>
          <w:rStyle w:val="Incipit"/>
          <w:lang w:val="it-IT"/>
        </w:rPr>
        <w:t>Adaperiat dominus</w:t>
      </w:r>
      <w:r w:rsidRPr="0021481A">
        <w:rPr>
          <w:lang w:val="it-IT"/>
        </w:rPr>
        <w:t>.</w:t>
      </w:r>
    </w:p>
    <w:p w:rsidR="00C87484" w:rsidRPr="0021481A" w:rsidRDefault="00C87484">
      <w:pPr>
        <w:rPr>
          <w:lang w:val="it-IT"/>
        </w:rPr>
      </w:pPr>
      <w:r w:rsidRPr="0021481A">
        <w:rPr>
          <w:rStyle w:val="Time1"/>
          <w:lang w:val="it-IT"/>
        </w:rPr>
        <w:t>Ad laudes</w:t>
      </w:r>
      <w:r w:rsidRPr="0021481A">
        <w:rPr>
          <w:lang w:val="it-IT"/>
        </w:rPr>
        <w:t xml:space="preserve"> tantum sola</w:t>
      </w:r>
      <w:r w:rsidR="006F5E79" w:rsidRPr="0021481A">
        <w:rPr>
          <w:lang w:val="it-IT"/>
        </w:rPr>
        <w:t xml:space="preserve"> cantatur AN </w:t>
      </w:r>
      <w:r w:rsidR="006F5E79" w:rsidRPr="0021481A">
        <w:rPr>
          <w:rStyle w:val="Incipit"/>
          <w:lang w:val="it-IT"/>
        </w:rPr>
        <w:t>Indutus est</w:t>
      </w:r>
      <w:r w:rsidR="006F5E79" w:rsidRPr="0021481A">
        <w:rPr>
          <w:lang w:val="it-IT"/>
        </w:rPr>
        <w:t>. Capitulum et oratio et antiphona super Benedictus de dominica quam ordo requirit.</w:t>
      </w:r>
    </w:p>
    <w:p w:rsidR="006F5E79" w:rsidRPr="0021481A" w:rsidRDefault="006F5E79">
      <w:pPr>
        <w:rPr>
          <w:lang w:val="it-IT"/>
        </w:rPr>
      </w:pPr>
      <w:r w:rsidRPr="0021481A">
        <w:rPr>
          <w:rStyle w:val="Time1"/>
          <w:lang w:val="it-IT"/>
        </w:rPr>
        <w:t>Ad cursus</w:t>
      </w:r>
      <w:r w:rsidRPr="0021481A">
        <w:rPr>
          <w:lang w:val="it-IT"/>
        </w:rPr>
        <w:t xml:space="preserve"> ut supra.</w:t>
      </w:r>
    </w:p>
    <w:p w:rsidR="006F5E79" w:rsidRPr="0021481A" w:rsidRDefault="006F5E79">
      <w:pPr>
        <w:rPr>
          <w:lang w:val="pt-PT"/>
        </w:rPr>
      </w:pPr>
      <w:r w:rsidRPr="0021481A">
        <w:rPr>
          <w:rStyle w:val="Time1"/>
          <w:lang w:val="it-IT"/>
        </w:rPr>
        <w:t>Ad missam</w:t>
      </w:r>
      <w:r w:rsidRPr="0021481A">
        <w:rPr>
          <w:lang w:val="it-IT"/>
        </w:rPr>
        <w:t xml:space="preserve"> dominica per totum. </w:t>
      </w:r>
      <w:r w:rsidRPr="0021481A">
        <w:rPr>
          <w:lang w:val="pt-PT"/>
        </w:rPr>
        <w:t>Secunda oratio et praefatio de sancta trinitate.</w:t>
      </w:r>
    </w:p>
    <w:p w:rsidR="006F5E79" w:rsidRPr="0021481A" w:rsidRDefault="006F5E79">
      <w:pPr>
        <w:rPr>
          <w:lang w:val="pt-PT"/>
        </w:rPr>
      </w:pPr>
      <w:r w:rsidRPr="0021481A">
        <w:rPr>
          <w:rStyle w:val="Time1"/>
          <w:lang w:val="pt-PT"/>
        </w:rPr>
        <w:t>Sexta et nona</w:t>
      </w:r>
      <w:r w:rsidRPr="0021481A">
        <w:rPr>
          <w:lang w:val="pt-PT"/>
        </w:rPr>
        <w:t xml:space="preserve"> ut in priori dominica.</w:t>
      </w:r>
    </w:p>
    <w:p w:rsidR="006F5E79" w:rsidRPr="0021481A" w:rsidRDefault="006F5E79">
      <w:pPr>
        <w:rPr>
          <w:lang w:val="pt-PT"/>
        </w:rPr>
      </w:pPr>
      <w:r w:rsidRPr="0021481A">
        <w:rPr>
          <w:rStyle w:val="Time1"/>
          <w:lang w:val="pt-PT"/>
        </w:rPr>
        <w:lastRenderedPageBreak/>
        <w:t>In secunda vespera</w:t>
      </w:r>
      <w:r w:rsidRPr="0021481A">
        <w:rPr>
          <w:lang w:val="pt-PT"/>
        </w:rPr>
        <w:t xml:space="preserve"> capitulum et antiphona super Magnificat et oratio ut supra de dominica. Cetera omnia ut in vespere primae dominicae.</w:t>
      </w:r>
    </w:p>
    <w:p w:rsidR="006F5E79" w:rsidRPr="0021481A" w:rsidRDefault="006F5E79" w:rsidP="00BD659F">
      <w:pPr>
        <w:pStyle w:val="Titolo1"/>
        <w:rPr>
          <w:lang w:val="pt-PT"/>
        </w:rPr>
      </w:pPr>
      <w:r w:rsidRPr="0021481A">
        <w:rPr>
          <w:lang w:val="pt-PT"/>
        </w:rPr>
        <w:t>KOMMENTAR</w:t>
      </w:r>
    </w:p>
    <w:p w:rsidR="006F5E79" w:rsidRPr="0021481A" w:rsidRDefault="006F5E79">
      <w:pPr>
        <w:rPr>
          <w:lang w:val="pt-PT"/>
        </w:rPr>
      </w:pPr>
      <w:r w:rsidRPr="0021481A">
        <w:rPr>
          <w:lang w:val="pt-PT"/>
        </w:rPr>
        <w:t xml:space="preserve">Et nota quod haec historia cantatur quattuor septimanis. Et leguntur libri (165vb) praedicti, nisi festa sanctorum intervenerit. Et per has quattuor semptimanas omni dominica in prima vespera, hoc est in nocte sabbati, cantatur una antiphona de subscriptis: AM </w:t>
      </w:r>
      <w:r w:rsidRPr="0021481A">
        <w:rPr>
          <w:rStyle w:val="Incipit"/>
          <w:lang w:val="pt-PT"/>
        </w:rPr>
        <w:t>Da pacem domine</w:t>
      </w:r>
      <w:r w:rsidRPr="0021481A">
        <w:rPr>
          <w:lang w:val="pt-PT"/>
        </w:rPr>
        <w:t xml:space="preserve">. AM </w:t>
      </w:r>
      <w:r w:rsidR="00764B9D" w:rsidRPr="0021481A">
        <w:rPr>
          <w:rStyle w:val="Incipit"/>
          <w:lang w:val="pt-PT"/>
        </w:rPr>
        <w:t>Extende</w:t>
      </w:r>
      <w:r w:rsidRPr="0021481A">
        <w:rPr>
          <w:rStyle w:val="Incipit"/>
          <w:lang w:val="pt-PT"/>
        </w:rPr>
        <w:t xml:space="preserve"> domine</w:t>
      </w:r>
      <w:r w:rsidRPr="0021481A">
        <w:rPr>
          <w:lang w:val="pt-PT"/>
        </w:rPr>
        <w:t xml:space="preserve">. AM </w:t>
      </w:r>
      <w:r w:rsidRPr="0021481A">
        <w:rPr>
          <w:rStyle w:val="Incipit"/>
          <w:lang w:val="pt-PT"/>
        </w:rPr>
        <w:t>Libera nos</w:t>
      </w:r>
      <w:r w:rsidRPr="0021481A">
        <w:rPr>
          <w:lang w:val="pt-PT"/>
        </w:rPr>
        <w:t xml:space="preserve">. Et in prima feria cantetur [RP] </w:t>
      </w:r>
      <w:r w:rsidRPr="0021481A">
        <w:rPr>
          <w:rStyle w:val="Incipit"/>
          <w:lang w:val="pt-PT"/>
        </w:rPr>
        <w:t>Exaudiat</w:t>
      </w:r>
      <w:r w:rsidRPr="0021481A">
        <w:rPr>
          <w:lang w:val="pt-PT"/>
        </w:rPr>
        <w:t>.</w:t>
      </w:r>
    </w:p>
    <w:p w:rsidR="00BD659F" w:rsidRPr="0021481A" w:rsidRDefault="00BD659F" w:rsidP="00BD659F">
      <w:pPr>
        <w:pStyle w:val="Titolo1"/>
        <w:rPr>
          <w:lang w:val="pt-PT"/>
        </w:rPr>
      </w:pPr>
      <w:r w:rsidRPr="0021481A">
        <w:rPr>
          <w:lang w:val="pt-PT"/>
        </w:rPr>
        <w:t>DOMINICA PRIMA MENSIS NOVEMBRIS</w:t>
      </w:r>
    </w:p>
    <w:p w:rsidR="00BD659F" w:rsidRPr="0021481A" w:rsidRDefault="00BD659F">
      <w:pPr>
        <w:rPr>
          <w:lang w:val="pt-PT"/>
        </w:rPr>
      </w:pPr>
      <w:r w:rsidRPr="0021481A">
        <w:rPr>
          <w:lang w:val="pt-PT"/>
        </w:rPr>
        <w:t>hoc est proxima dominica post [festum] Narcissi</w:t>
      </w:r>
      <w:r w:rsidR="003579E4" w:rsidRPr="0021481A">
        <w:rPr>
          <w:lang w:val="pt-PT"/>
        </w:rPr>
        <w:t>.</w:t>
      </w:r>
    </w:p>
    <w:p w:rsidR="003579E4" w:rsidRPr="0021481A" w:rsidRDefault="003579E4">
      <w:pPr>
        <w:rPr>
          <w:lang w:val="pt-PT"/>
        </w:rPr>
      </w:pPr>
      <w:r w:rsidRPr="0021481A">
        <w:rPr>
          <w:lang w:val="pt-PT"/>
        </w:rPr>
        <w:t xml:space="preserve">Cantetur historia [RP] </w:t>
      </w:r>
      <w:r w:rsidRPr="0021481A">
        <w:rPr>
          <w:rStyle w:val="Incipit"/>
          <w:lang w:val="pt-PT"/>
        </w:rPr>
        <w:t>Vidi dominum</w:t>
      </w:r>
      <w:r w:rsidRPr="0021481A">
        <w:rPr>
          <w:lang w:val="pt-PT"/>
        </w:rPr>
        <w:t xml:space="preserve"> cum libris Ezechielis et Danielis et </w:t>
      </w:r>
      <w:r w:rsidR="00C9407D" w:rsidRPr="0021481A">
        <w:rPr>
          <w:lang w:val="pt-PT"/>
        </w:rPr>
        <w:t>|</w:t>
      </w:r>
      <w:r w:rsidRPr="0021481A">
        <w:rPr>
          <w:lang w:val="pt-PT"/>
        </w:rPr>
        <w:t>minor</w:t>
      </w:r>
      <w:r w:rsidR="00C9407D" w:rsidRPr="0021481A">
        <w:rPr>
          <w:lang w:val="pt-PT"/>
        </w:rPr>
        <w:t>::minorum|</w:t>
      </w:r>
      <w:r w:rsidRPr="0021481A">
        <w:rPr>
          <w:lang w:val="pt-PT"/>
        </w:rPr>
        <w:t xml:space="preserve"> prophetarum. [CIT] </w:t>
      </w:r>
      <w:r w:rsidRPr="0021481A">
        <w:rPr>
          <w:rStyle w:val="Incipit"/>
          <w:lang w:val="pt-PT"/>
        </w:rPr>
        <w:t>Pone Vidi dominum post Narcissi quoque festum</w:t>
      </w:r>
      <w:r w:rsidRPr="0021481A">
        <w:rPr>
          <w:lang w:val="pt-PT"/>
        </w:rPr>
        <w:t>.</w:t>
      </w:r>
    </w:p>
    <w:p w:rsidR="003579E4" w:rsidRPr="0021481A" w:rsidRDefault="003579E4">
      <w:pPr>
        <w:rPr>
          <w:lang w:val="it-IT"/>
        </w:rPr>
      </w:pPr>
      <w:r w:rsidRPr="0021481A">
        <w:rPr>
          <w:rStyle w:val="Time1"/>
          <w:lang w:val="pt-PT"/>
        </w:rPr>
        <w:t>Ad vesperas</w:t>
      </w:r>
      <w:r w:rsidRPr="0021481A">
        <w:rPr>
          <w:lang w:val="pt-PT"/>
        </w:rPr>
        <w:t xml:space="preserve"> eadem dominica AN </w:t>
      </w:r>
      <w:r w:rsidRPr="0021481A">
        <w:rPr>
          <w:rStyle w:val="Incipit"/>
          <w:lang w:val="pt-PT"/>
        </w:rPr>
        <w:t>Benedictus</w:t>
      </w:r>
      <w:r w:rsidRPr="0021481A">
        <w:rPr>
          <w:lang w:val="pt-PT"/>
        </w:rPr>
        <w:t xml:space="preserve"> cum ceteris. |</w:t>
      </w:r>
      <w:r w:rsidR="0009639D" w:rsidRPr="0021481A">
        <w:rPr>
          <w:lang w:val="pt-PT"/>
        </w:rPr>
        <w:t>Psalmis::Psalmus</w:t>
      </w:r>
      <w:r w:rsidRPr="0021481A">
        <w:rPr>
          <w:lang w:val="pt-PT"/>
        </w:rPr>
        <w:t xml:space="preserve">| [PS] </w:t>
      </w:r>
      <w:r w:rsidRPr="0021481A">
        <w:rPr>
          <w:rStyle w:val="Incipit"/>
          <w:lang w:val="pt-PT"/>
        </w:rPr>
        <w:t>Benedictus dominus</w:t>
      </w:r>
      <w:r w:rsidRPr="0021481A">
        <w:rPr>
          <w:lang w:val="pt-PT"/>
        </w:rPr>
        <w:t xml:space="preserve"> cum reliquis. CP </w:t>
      </w:r>
      <w:r w:rsidRPr="0021481A">
        <w:rPr>
          <w:rStyle w:val="Incipit"/>
          <w:lang w:val="pt-PT"/>
        </w:rPr>
        <w:t>(166ra) Benedictio et claritas</w:t>
      </w:r>
      <w:r w:rsidRPr="0021481A">
        <w:rPr>
          <w:lang w:val="pt-PT"/>
        </w:rPr>
        <w:t xml:space="preserve">. RP </w:t>
      </w:r>
      <w:r w:rsidRPr="0021481A">
        <w:rPr>
          <w:rStyle w:val="Incipit"/>
          <w:lang w:val="pt-PT"/>
        </w:rPr>
        <w:t>Laudabilis populus</w:t>
      </w:r>
      <w:r w:rsidRPr="0021481A">
        <w:rPr>
          <w:lang w:val="pt-PT"/>
        </w:rPr>
        <w:t xml:space="preserve">. HY </w:t>
      </w:r>
      <w:r w:rsidRPr="0021481A">
        <w:rPr>
          <w:rStyle w:val="Incipit"/>
          <w:lang w:val="pt-PT"/>
        </w:rPr>
        <w:t>O lux beata trinitas</w:t>
      </w:r>
      <w:r w:rsidRPr="0021481A">
        <w:rPr>
          <w:lang w:val="pt-PT"/>
        </w:rPr>
        <w:t xml:space="preserve">. VS </w:t>
      </w:r>
      <w:r w:rsidRPr="0021481A">
        <w:rPr>
          <w:rStyle w:val="Incipit"/>
          <w:lang w:val="pt-PT"/>
        </w:rPr>
        <w:t>Vespertina oratio</w:t>
      </w:r>
      <w:r w:rsidRPr="0021481A">
        <w:rPr>
          <w:lang w:val="pt-PT"/>
        </w:rPr>
        <w:t xml:space="preserve">. </w:t>
      </w:r>
      <w:r w:rsidRPr="0021481A">
        <w:rPr>
          <w:lang w:val="it-IT"/>
        </w:rPr>
        <w:t xml:space="preserve">AM </w:t>
      </w:r>
      <w:r w:rsidRPr="0021481A">
        <w:rPr>
          <w:rStyle w:val="Incipit"/>
          <w:lang w:val="it-IT"/>
        </w:rPr>
        <w:t>Vidi dominum</w:t>
      </w:r>
      <w:r w:rsidRPr="0021481A">
        <w:rPr>
          <w:lang w:val="it-IT"/>
        </w:rPr>
        <w:t>. Suffragia ut supra.</w:t>
      </w:r>
    </w:p>
    <w:p w:rsidR="003579E4" w:rsidRPr="0021481A" w:rsidRDefault="003579E4">
      <w:pPr>
        <w:rPr>
          <w:lang w:val="it-IT"/>
        </w:rPr>
      </w:pPr>
      <w:r w:rsidRPr="0021481A">
        <w:rPr>
          <w:rStyle w:val="Time1"/>
          <w:lang w:val="it-IT"/>
        </w:rPr>
        <w:t>Ad matutinam</w:t>
      </w:r>
      <w:r w:rsidRPr="0021481A">
        <w:rPr>
          <w:lang w:val="it-IT"/>
        </w:rPr>
        <w:t xml:space="preserve"> invitatorium, antiphonae, psalmi, versiculi ut in prima dominica. Legatur Ezechiel et alii prophetae praeter Danielem. Et tunc pro [_LE] </w:t>
      </w:r>
      <w:r w:rsidRPr="0021481A">
        <w:rPr>
          <w:rStyle w:val="Incipit"/>
          <w:lang w:val="it-IT"/>
        </w:rPr>
        <w:t>Tu autem</w:t>
      </w:r>
      <w:r w:rsidRPr="0021481A">
        <w:rPr>
          <w:lang w:val="it-IT"/>
        </w:rPr>
        <w:t xml:space="preserve"> dic in fine lectionum [_LE] </w:t>
      </w:r>
      <w:r w:rsidRPr="0021481A">
        <w:rPr>
          <w:rStyle w:val="Incipit"/>
          <w:lang w:val="it-IT"/>
        </w:rPr>
        <w:t>Haec dicit dominus deus</w:t>
      </w:r>
      <w:r w:rsidRPr="0021481A">
        <w:rPr>
          <w:lang w:val="it-IT"/>
        </w:rPr>
        <w:t>. Et evangeliu</w:t>
      </w:r>
      <w:r w:rsidR="00A611A8" w:rsidRPr="0021481A">
        <w:rPr>
          <w:lang w:val="it-IT"/>
        </w:rPr>
        <w:t xml:space="preserve">m dominicale quod ordo requirit cum historia RP </w:t>
      </w:r>
      <w:r w:rsidR="00A611A8" w:rsidRPr="0021481A">
        <w:rPr>
          <w:rStyle w:val="Incipit"/>
          <w:lang w:val="it-IT"/>
        </w:rPr>
        <w:t>Aspice domine</w:t>
      </w:r>
      <w:r w:rsidR="00A611A8" w:rsidRPr="0021481A">
        <w:rPr>
          <w:lang w:val="it-IT"/>
        </w:rPr>
        <w:t xml:space="preserve">. RP </w:t>
      </w:r>
      <w:r w:rsidR="00A611A8" w:rsidRPr="0021481A">
        <w:rPr>
          <w:rStyle w:val="Incipit"/>
          <w:lang w:val="it-IT"/>
        </w:rPr>
        <w:t>Super muros</w:t>
      </w:r>
      <w:r w:rsidR="00A611A8" w:rsidRPr="0021481A">
        <w:rPr>
          <w:lang w:val="it-IT"/>
        </w:rPr>
        <w:t xml:space="preserve">. RP </w:t>
      </w:r>
      <w:r w:rsidR="00A611A8" w:rsidRPr="0021481A">
        <w:rPr>
          <w:rStyle w:val="Incipit"/>
          <w:lang w:val="it-IT"/>
        </w:rPr>
        <w:t>Aspice domine</w:t>
      </w:r>
      <w:r w:rsidR="00A611A8" w:rsidRPr="0021481A">
        <w:rPr>
          <w:lang w:val="it-IT"/>
        </w:rPr>
        <w:t xml:space="preserve">. RP </w:t>
      </w:r>
      <w:r w:rsidR="00A611A8" w:rsidRPr="0021481A">
        <w:rPr>
          <w:rStyle w:val="Incipit"/>
          <w:lang w:val="it-IT"/>
        </w:rPr>
        <w:t>Sustinuimus</w:t>
      </w:r>
      <w:r w:rsidR="00A611A8" w:rsidRPr="0021481A">
        <w:rPr>
          <w:lang w:val="it-IT"/>
        </w:rPr>
        <w:t xml:space="preserve">. RP </w:t>
      </w:r>
      <w:r w:rsidR="00A611A8" w:rsidRPr="0021481A">
        <w:rPr>
          <w:rStyle w:val="Incipit"/>
          <w:lang w:val="it-IT"/>
        </w:rPr>
        <w:t>Misit dominus</w:t>
      </w:r>
      <w:r w:rsidR="00A611A8" w:rsidRPr="0021481A">
        <w:rPr>
          <w:lang w:val="it-IT"/>
        </w:rPr>
        <w:t xml:space="preserve">. RP </w:t>
      </w:r>
      <w:r w:rsidR="00A611A8" w:rsidRPr="0021481A">
        <w:rPr>
          <w:rStyle w:val="Incipit"/>
          <w:lang w:val="it-IT"/>
        </w:rPr>
        <w:t>Angustiae mihi</w:t>
      </w:r>
      <w:r w:rsidR="00A611A8" w:rsidRPr="0021481A">
        <w:rPr>
          <w:lang w:val="it-IT"/>
        </w:rPr>
        <w:t>.</w:t>
      </w:r>
      <w:r w:rsidR="00C055A3" w:rsidRPr="0021481A">
        <w:rPr>
          <w:lang w:val="it-IT"/>
        </w:rPr>
        <w:t xml:space="preserve"> RP </w:t>
      </w:r>
      <w:r w:rsidR="00C055A3" w:rsidRPr="0021481A">
        <w:rPr>
          <w:rStyle w:val="Incipit"/>
          <w:lang w:val="it-IT"/>
        </w:rPr>
        <w:t>Muro tuo</w:t>
      </w:r>
      <w:r w:rsidR="00C055A3" w:rsidRPr="0021481A">
        <w:rPr>
          <w:lang w:val="it-IT"/>
        </w:rPr>
        <w:t xml:space="preserve">. RP </w:t>
      </w:r>
      <w:r w:rsidR="00C055A3" w:rsidRPr="0021481A">
        <w:rPr>
          <w:rStyle w:val="Incipit"/>
          <w:lang w:val="it-IT"/>
        </w:rPr>
        <w:t>Laudabilis populus</w:t>
      </w:r>
      <w:r w:rsidR="00C055A3" w:rsidRPr="0021481A">
        <w:rPr>
          <w:lang w:val="it-IT"/>
        </w:rPr>
        <w:t>.</w:t>
      </w:r>
    </w:p>
    <w:p w:rsidR="00C055A3" w:rsidRPr="0021481A" w:rsidRDefault="00C055A3">
      <w:pPr>
        <w:rPr>
          <w:lang w:val="it-IT"/>
        </w:rPr>
      </w:pPr>
      <w:r w:rsidRPr="0021481A">
        <w:rPr>
          <w:rStyle w:val="Time1"/>
          <w:lang w:val="it-IT"/>
        </w:rPr>
        <w:t>Ad laudes</w:t>
      </w:r>
      <w:r w:rsidRPr="0021481A">
        <w:rPr>
          <w:lang w:val="it-IT"/>
        </w:rPr>
        <w:t xml:space="preserve"> ut supra.</w:t>
      </w:r>
      <w:r w:rsidR="0085078E" w:rsidRPr="0021481A">
        <w:rPr>
          <w:lang w:val="it-IT"/>
        </w:rPr>
        <w:t xml:space="preserve"> Capitulum, antiphona super Benedictus et oratio de dominica, quod ordo requirit.</w:t>
      </w:r>
    </w:p>
    <w:p w:rsidR="0085078E" w:rsidRPr="0021481A" w:rsidRDefault="0085078E">
      <w:pPr>
        <w:rPr>
          <w:lang w:val="pt-PT"/>
        </w:rPr>
      </w:pPr>
      <w:r w:rsidRPr="0021481A">
        <w:rPr>
          <w:rStyle w:val="Time1"/>
          <w:lang w:val="it-IT"/>
        </w:rPr>
        <w:t>Ad missam</w:t>
      </w:r>
      <w:r w:rsidRPr="0021481A">
        <w:rPr>
          <w:lang w:val="it-IT"/>
        </w:rPr>
        <w:t xml:space="preserve"> dominicam per (166rb)</w:t>
      </w:r>
      <w:r w:rsidR="0074241C" w:rsidRPr="0021481A">
        <w:rPr>
          <w:lang w:val="it-IT"/>
        </w:rPr>
        <w:t xml:space="preserve"> totum. </w:t>
      </w:r>
      <w:r w:rsidR="0074241C" w:rsidRPr="0021481A">
        <w:rPr>
          <w:lang w:val="pt-PT"/>
        </w:rPr>
        <w:t>Secunda oratio</w:t>
      </w:r>
      <w:r w:rsidR="00C41F4D" w:rsidRPr="0021481A">
        <w:rPr>
          <w:lang w:val="pt-PT"/>
        </w:rPr>
        <w:t xml:space="preserve"> et praefatio de sancta trinitate.</w:t>
      </w:r>
    </w:p>
    <w:p w:rsidR="00C41F4D" w:rsidRPr="0021481A" w:rsidRDefault="00C41F4D">
      <w:pPr>
        <w:rPr>
          <w:lang w:val="pt-PT"/>
        </w:rPr>
      </w:pPr>
      <w:r w:rsidRPr="0021481A">
        <w:rPr>
          <w:rStyle w:val="Time1"/>
          <w:lang w:val="pt-PT"/>
        </w:rPr>
        <w:t>In secunda vespera</w:t>
      </w:r>
      <w:r w:rsidRPr="0021481A">
        <w:rPr>
          <w:lang w:val="pt-PT"/>
        </w:rPr>
        <w:t xml:space="preserve"> capitulum, antipona super Magnificat, oratio de dominica.</w:t>
      </w:r>
      <w:r w:rsidR="00D6019F" w:rsidRPr="0021481A">
        <w:rPr>
          <w:lang w:val="pt-PT"/>
        </w:rPr>
        <w:t xml:space="preserve"> Cetera ut in prima dominica.</w:t>
      </w:r>
    </w:p>
    <w:p w:rsidR="00C41F4D" w:rsidRPr="0021481A" w:rsidRDefault="00C41F4D" w:rsidP="00C41F4D">
      <w:pPr>
        <w:pStyle w:val="Titolo1"/>
        <w:rPr>
          <w:lang w:val="pt-PT"/>
        </w:rPr>
      </w:pPr>
      <w:r w:rsidRPr="0021481A">
        <w:rPr>
          <w:lang w:val="pt-PT"/>
        </w:rPr>
        <w:t>KOMMENTAR</w:t>
      </w:r>
    </w:p>
    <w:p w:rsidR="00C41F4D" w:rsidRPr="0021481A" w:rsidRDefault="00C41F4D">
      <w:pPr>
        <w:rPr>
          <w:lang w:val="pt-PT"/>
        </w:rPr>
      </w:pPr>
      <w:r w:rsidRPr="0021481A">
        <w:rPr>
          <w:lang w:val="pt-PT"/>
        </w:rPr>
        <w:t xml:space="preserve">Et nota quod haec historia scilicet [RP] </w:t>
      </w:r>
      <w:r w:rsidRPr="0021481A">
        <w:rPr>
          <w:rStyle w:val="Incipit"/>
          <w:lang w:val="pt-PT"/>
        </w:rPr>
        <w:t>Vidi dominum</w:t>
      </w:r>
      <w:r w:rsidR="00D6019F" w:rsidRPr="0021481A">
        <w:rPr>
          <w:lang w:val="pt-PT"/>
        </w:rPr>
        <w:t xml:space="preserve"> cantatur quattuor se</w:t>
      </w:r>
      <w:r w:rsidRPr="0021481A">
        <w:rPr>
          <w:lang w:val="pt-PT"/>
        </w:rPr>
        <w:t>ptimanis cum libris Ezechiel</w:t>
      </w:r>
      <w:r w:rsidR="00D6019F" w:rsidRPr="0021481A">
        <w:rPr>
          <w:lang w:val="pt-PT"/>
        </w:rPr>
        <w:t>is</w:t>
      </w:r>
      <w:r w:rsidRPr="0021481A">
        <w:rPr>
          <w:lang w:val="pt-PT"/>
        </w:rPr>
        <w:t xml:space="preserve">, Daniel et minorum %D::prophetarum% prophetarum. </w:t>
      </w:r>
      <w:r w:rsidRPr="0021481A">
        <w:rPr>
          <w:lang w:val="it-IT"/>
        </w:rPr>
        <w:t xml:space="preserve">Et in omni dominica in prima vespera, hoc est in nocte sabbati, cantatur antiphona de subscriptis: AM </w:t>
      </w:r>
      <w:r w:rsidRPr="0021481A">
        <w:rPr>
          <w:rStyle w:val="Incipit"/>
          <w:lang w:val="it-IT"/>
        </w:rPr>
        <w:t>Super muros</w:t>
      </w:r>
      <w:r w:rsidRPr="0021481A">
        <w:rPr>
          <w:lang w:val="it-IT"/>
        </w:rPr>
        <w:t xml:space="preserve">. </w:t>
      </w:r>
      <w:r w:rsidRPr="0021481A">
        <w:rPr>
          <w:lang w:val="pt-PT"/>
        </w:rPr>
        <w:t xml:space="preserve">AM </w:t>
      </w:r>
      <w:r w:rsidRPr="0021481A">
        <w:rPr>
          <w:rStyle w:val="Incipit"/>
          <w:lang w:val="pt-PT"/>
        </w:rPr>
        <w:t>Qui caelorum</w:t>
      </w:r>
      <w:r w:rsidRPr="0021481A">
        <w:rPr>
          <w:lang w:val="pt-PT"/>
        </w:rPr>
        <w:t xml:space="preserve">. AM </w:t>
      </w:r>
      <w:r w:rsidRPr="0021481A">
        <w:rPr>
          <w:rStyle w:val="Incipit"/>
          <w:lang w:val="pt-PT"/>
        </w:rPr>
        <w:t>Sustinuimus pacem</w:t>
      </w:r>
      <w:r w:rsidRPr="0021481A">
        <w:rPr>
          <w:lang w:val="pt-PT"/>
        </w:rPr>
        <w:t>. Sequuntur antiphonae dominicales usque ad adventum domini.</w:t>
      </w:r>
    </w:p>
    <w:p w:rsidR="00C41F4D" w:rsidRPr="0021481A" w:rsidRDefault="00C41F4D" w:rsidP="00C41F4D">
      <w:pPr>
        <w:pStyle w:val="Titolo1"/>
        <w:rPr>
          <w:lang w:val="pt-PT"/>
        </w:rPr>
      </w:pPr>
      <w:r w:rsidRPr="0021481A">
        <w:rPr>
          <w:lang w:val="pt-PT"/>
        </w:rPr>
        <w:lastRenderedPageBreak/>
        <w:t>DOMINICA PRIMA POST OCTAVAM PENTECOSTES</w:t>
      </w:r>
    </w:p>
    <w:p w:rsidR="00C41F4D" w:rsidRPr="0021481A" w:rsidRDefault="00C41F4D">
      <w:pPr>
        <w:rPr>
          <w:lang w:val="pt-PT"/>
        </w:rPr>
      </w:pPr>
      <w:r w:rsidRPr="0021481A">
        <w:rPr>
          <w:lang w:val="pt-PT"/>
        </w:rPr>
        <w:t xml:space="preserve">dicitur de subscriptis antiphonis: AE </w:t>
      </w:r>
      <w:r w:rsidRPr="0021481A">
        <w:rPr>
          <w:rStyle w:val="Incipit"/>
          <w:lang w:val="pt-PT"/>
        </w:rPr>
        <w:t>Homo quidam</w:t>
      </w:r>
      <w:r w:rsidRPr="0021481A">
        <w:rPr>
          <w:lang w:val="pt-PT"/>
        </w:rPr>
        <w:t>.</w:t>
      </w:r>
      <w:r w:rsidR="006B2A86" w:rsidRPr="0021481A">
        <w:rPr>
          <w:lang w:val="pt-PT"/>
        </w:rPr>
        <w:t xml:space="preserve"> AE </w:t>
      </w:r>
      <w:r w:rsidR="006B2A86" w:rsidRPr="0021481A">
        <w:rPr>
          <w:rStyle w:val="Incipit"/>
          <w:lang w:val="pt-PT"/>
        </w:rPr>
        <w:t>Factum est autem</w:t>
      </w:r>
      <w:r w:rsidR="006B2A86" w:rsidRPr="0021481A">
        <w:rPr>
          <w:lang w:val="pt-PT"/>
        </w:rPr>
        <w:t xml:space="preserve">. (166va) AE </w:t>
      </w:r>
      <w:r w:rsidR="006B2A86" w:rsidRPr="0021481A">
        <w:rPr>
          <w:rStyle w:val="Incipit"/>
          <w:lang w:val="pt-PT"/>
        </w:rPr>
        <w:t>Pater Abrahae</w:t>
      </w:r>
      <w:r w:rsidR="006B2A86" w:rsidRPr="0021481A">
        <w:rPr>
          <w:lang w:val="pt-PT"/>
        </w:rPr>
        <w:t xml:space="preserve">. AE </w:t>
      </w:r>
      <w:r w:rsidR="006B2A86" w:rsidRPr="0021481A">
        <w:rPr>
          <w:rStyle w:val="Incipit"/>
          <w:lang w:val="pt-PT"/>
        </w:rPr>
        <w:t>Fili recordare</w:t>
      </w:r>
      <w:r w:rsidR="006B2A86" w:rsidRPr="0021481A">
        <w:rPr>
          <w:lang w:val="pt-PT"/>
        </w:rPr>
        <w:t xml:space="preserve">. AE </w:t>
      </w:r>
      <w:r w:rsidR="006B2A86" w:rsidRPr="0021481A">
        <w:rPr>
          <w:rStyle w:val="Incipit"/>
          <w:lang w:val="pt-PT"/>
        </w:rPr>
        <w:t>Dives ille</w:t>
      </w:r>
      <w:r w:rsidR="006B2A86" w:rsidRPr="0021481A">
        <w:rPr>
          <w:lang w:val="pt-PT"/>
        </w:rPr>
        <w:t xml:space="preserve">. AE </w:t>
      </w:r>
      <w:r w:rsidR="006B2A86" w:rsidRPr="0021481A">
        <w:rPr>
          <w:rStyle w:val="Incipit"/>
          <w:lang w:val="pt-PT"/>
        </w:rPr>
        <w:t>Rogo ergo te</w:t>
      </w:r>
      <w:r w:rsidR="006B2A86" w:rsidRPr="0021481A">
        <w:rPr>
          <w:lang w:val="pt-PT"/>
        </w:rPr>
        <w:t xml:space="preserve">. AE </w:t>
      </w:r>
      <w:r w:rsidR="006B2A86" w:rsidRPr="0021481A">
        <w:rPr>
          <w:rStyle w:val="Incipit"/>
          <w:lang w:val="pt-PT"/>
        </w:rPr>
        <w:t>Deus caritatis est</w:t>
      </w:r>
      <w:r w:rsidR="006B2A86" w:rsidRPr="0021481A">
        <w:rPr>
          <w:lang w:val="pt-PT"/>
        </w:rPr>
        <w:t>.</w:t>
      </w:r>
    </w:p>
    <w:p w:rsidR="006B2A86" w:rsidRPr="0021481A" w:rsidRDefault="006B2A86" w:rsidP="008C3406">
      <w:pPr>
        <w:pStyle w:val="Titolo1"/>
        <w:rPr>
          <w:lang w:val="pt-PT"/>
        </w:rPr>
      </w:pPr>
      <w:r w:rsidRPr="0021481A">
        <w:rPr>
          <w:lang w:val="pt-PT"/>
        </w:rPr>
        <w:t>DOMINICA SECUNDA</w:t>
      </w:r>
    </w:p>
    <w:p w:rsidR="006B2A86" w:rsidRPr="0021481A" w:rsidRDefault="006B2A86">
      <w:pPr>
        <w:rPr>
          <w:lang w:val="pt-PT"/>
        </w:rPr>
      </w:pPr>
      <w:r w:rsidRPr="0021481A">
        <w:rPr>
          <w:lang w:val="pt-PT"/>
        </w:rPr>
        <w:t xml:space="preserve">AE </w:t>
      </w:r>
      <w:r w:rsidRPr="0021481A">
        <w:rPr>
          <w:rStyle w:val="Incipit"/>
          <w:lang w:val="pt-PT"/>
        </w:rPr>
        <w:t>Quid homo</w:t>
      </w:r>
      <w:r w:rsidRPr="0021481A">
        <w:rPr>
          <w:lang w:val="pt-PT"/>
        </w:rPr>
        <w:t xml:space="preserve">. AE </w:t>
      </w:r>
      <w:r w:rsidRPr="0021481A">
        <w:rPr>
          <w:rStyle w:val="Incipit"/>
          <w:lang w:val="pt-PT"/>
        </w:rPr>
        <w:t>Exi cito</w:t>
      </w:r>
      <w:r w:rsidRPr="0021481A">
        <w:rPr>
          <w:lang w:val="pt-PT"/>
        </w:rPr>
        <w:t xml:space="preserve">. AE </w:t>
      </w:r>
      <w:r w:rsidRPr="0021481A">
        <w:rPr>
          <w:rStyle w:val="Incipit"/>
          <w:lang w:val="pt-PT"/>
        </w:rPr>
        <w:t>Domine factum est</w:t>
      </w:r>
      <w:r w:rsidRPr="0021481A">
        <w:rPr>
          <w:lang w:val="pt-PT"/>
        </w:rPr>
        <w:t>.</w:t>
      </w:r>
    </w:p>
    <w:p w:rsidR="006B2A86" w:rsidRPr="0021481A" w:rsidRDefault="006B2A86" w:rsidP="008C3406">
      <w:pPr>
        <w:pStyle w:val="Titolo1"/>
        <w:rPr>
          <w:lang w:val="pt-PT"/>
        </w:rPr>
      </w:pPr>
      <w:r w:rsidRPr="0021481A">
        <w:rPr>
          <w:lang w:val="pt-PT"/>
        </w:rPr>
        <w:t>DOMINICA TERTIA</w:t>
      </w:r>
    </w:p>
    <w:p w:rsidR="006B2A86" w:rsidRPr="0021481A" w:rsidRDefault="006B2A86">
      <w:pPr>
        <w:rPr>
          <w:lang w:val="pt-PT"/>
        </w:rPr>
      </w:pPr>
      <w:r w:rsidRPr="0021481A">
        <w:rPr>
          <w:lang w:val="pt-PT"/>
        </w:rPr>
        <w:t xml:space="preserve">AE </w:t>
      </w:r>
      <w:r w:rsidRPr="0021481A">
        <w:rPr>
          <w:rStyle w:val="Incipit"/>
          <w:lang w:val="pt-PT"/>
        </w:rPr>
        <w:t>Quis ex vobis</w:t>
      </w:r>
      <w:r w:rsidRPr="0021481A">
        <w:rPr>
          <w:lang w:val="pt-PT"/>
        </w:rPr>
        <w:t xml:space="preserve">. AE </w:t>
      </w:r>
      <w:r w:rsidRPr="0021481A">
        <w:rPr>
          <w:rStyle w:val="Incipit"/>
          <w:lang w:val="pt-PT"/>
        </w:rPr>
        <w:t>Quae mulier</w:t>
      </w:r>
      <w:r w:rsidRPr="0021481A">
        <w:rPr>
          <w:lang w:val="pt-PT"/>
        </w:rPr>
        <w:t xml:space="preserve">. AE </w:t>
      </w:r>
      <w:r w:rsidRPr="0021481A">
        <w:rPr>
          <w:rStyle w:val="Incipit"/>
          <w:lang w:val="pt-PT"/>
        </w:rPr>
        <w:t>Congratulamini</w:t>
      </w:r>
      <w:r w:rsidRPr="0021481A">
        <w:rPr>
          <w:lang w:val="pt-PT"/>
        </w:rPr>
        <w:t xml:space="preserve">. AE </w:t>
      </w:r>
      <w:r w:rsidRPr="0021481A">
        <w:rPr>
          <w:rStyle w:val="Incipit"/>
          <w:lang w:val="pt-PT"/>
        </w:rPr>
        <w:t>Dico vobis</w:t>
      </w:r>
      <w:r w:rsidRPr="0021481A">
        <w:rPr>
          <w:lang w:val="pt-PT"/>
        </w:rPr>
        <w:t>.</w:t>
      </w:r>
    </w:p>
    <w:p w:rsidR="006B2A86" w:rsidRPr="0021481A" w:rsidRDefault="006B2A86" w:rsidP="008C3406">
      <w:pPr>
        <w:pStyle w:val="Titolo1"/>
        <w:rPr>
          <w:lang w:val="pt-PT"/>
        </w:rPr>
      </w:pPr>
      <w:r w:rsidRPr="0021481A">
        <w:rPr>
          <w:lang w:val="pt-PT"/>
        </w:rPr>
        <w:t>DOMINICA QUARTA</w:t>
      </w:r>
    </w:p>
    <w:p w:rsidR="006B2A86" w:rsidRPr="0021481A" w:rsidRDefault="006B2A86">
      <w:pPr>
        <w:rPr>
          <w:lang w:val="it-IT"/>
        </w:rPr>
      </w:pPr>
      <w:r w:rsidRPr="0021481A">
        <w:rPr>
          <w:lang w:val="pt-PT"/>
        </w:rPr>
        <w:t xml:space="preserve">AE </w:t>
      </w:r>
      <w:r w:rsidRPr="0021481A">
        <w:rPr>
          <w:rStyle w:val="Incipit"/>
          <w:lang w:val="pt-PT"/>
        </w:rPr>
        <w:t>Estote ergo misericordes</w:t>
      </w:r>
      <w:r w:rsidRPr="0021481A">
        <w:rPr>
          <w:lang w:val="pt-PT"/>
        </w:rPr>
        <w:t xml:space="preserve">. </w:t>
      </w:r>
      <w:r w:rsidRPr="0021481A">
        <w:rPr>
          <w:lang w:val="it-IT"/>
        </w:rPr>
        <w:t xml:space="preserve">AE </w:t>
      </w:r>
      <w:r w:rsidRPr="0021481A">
        <w:rPr>
          <w:rStyle w:val="Incipit"/>
          <w:lang w:val="it-IT"/>
        </w:rPr>
        <w:t>N</w:t>
      </w:r>
      <w:r w:rsidR="008C3406" w:rsidRPr="0021481A">
        <w:rPr>
          <w:rStyle w:val="Incipit"/>
          <w:lang w:val="it-IT"/>
        </w:rPr>
        <w:t>olite iudicare</w:t>
      </w:r>
      <w:r w:rsidR="008C3406" w:rsidRPr="0021481A">
        <w:rPr>
          <w:lang w:val="it-IT"/>
        </w:rPr>
        <w:t xml:space="preserve">. AE </w:t>
      </w:r>
      <w:r w:rsidR="008C3406" w:rsidRPr="0021481A">
        <w:rPr>
          <w:rStyle w:val="Incipit"/>
          <w:lang w:val="it-IT"/>
        </w:rPr>
        <w:t>Ecce primum</w:t>
      </w:r>
      <w:r w:rsidR="008C3406" w:rsidRPr="0021481A">
        <w:rPr>
          <w:lang w:val="it-IT"/>
        </w:rPr>
        <w:t>.</w:t>
      </w:r>
    </w:p>
    <w:p w:rsidR="008C3406" w:rsidRPr="0021481A" w:rsidRDefault="008C3406" w:rsidP="008C3406">
      <w:pPr>
        <w:pStyle w:val="Titolo1"/>
        <w:rPr>
          <w:lang w:val="pt-PT"/>
        </w:rPr>
      </w:pPr>
      <w:r w:rsidRPr="0021481A">
        <w:rPr>
          <w:lang w:val="pt-PT"/>
        </w:rPr>
        <w:t>DOMINICA QUINTA</w:t>
      </w:r>
    </w:p>
    <w:p w:rsidR="008C3406" w:rsidRPr="0021481A" w:rsidRDefault="008C3406">
      <w:pPr>
        <w:rPr>
          <w:lang w:val="pt-PT"/>
        </w:rPr>
      </w:pPr>
      <w:r w:rsidRPr="0021481A">
        <w:rPr>
          <w:lang w:val="pt-PT"/>
        </w:rPr>
        <w:t xml:space="preserve">AE </w:t>
      </w:r>
      <w:r w:rsidRPr="0021481A">
        <w:rPr>
          <w:rStyle w:val="Incipit"/>
          <w:lang w:val="pt-PT"/>
        </w:rPr>
        <w:t>Ascendens Iesus</w:t>
      </w:r>
      <w:r w:rsidRPr="0021481A">
        <w:rPr>
          <w:lang w:val="pt-PT"/>
        </w:rPr>
        <w:t xml:space="preserve">. AE </w:t>
      </w:r>
      <w:r w:rsidRPr="0021481A">
        <w:rPr>
          <w:rStyle w:val="Incipit"/>
          <w:lang w:val="pt-PT"/>
        </w:rPr>
        <w:t>Praeceptor per totam</w:t>
      </w:r>
      <w:r w:rsidRPr="0021481A">
        <w:rPr>
          <w:lang w:val="pt-PT"/>
        </w:rPr>
        <w:t xml:space="preserve">. AE </w:t>
      </w:r>
      <w:r w:rsidRPr="0021481A">
        <w:rPr>
          <w:rStyle w:val="Incipit"/>
          <w:lang w:val="pt-PT"/>
        </w:rPr>
        <w:t>Dixit autem dominus</w:t>
      </w:r>
      <w:r w:rsidRPr="0021481A">
        <w:rPr>
          <w:lang w:val="pt-PT"/>
        </w:rPr>
        <w:t>.</w:t>
      </w:r>
    </w:p>
    <w:p w:rsidR="008C3406" w:rsidRPr="0021481A" w:rsidRDefault="008C3406" w:rsidP="008C3406">
      <w:pPr>
        <w:pStyle w:val="Titolo1"/>
        <w:rPr>
          <w:lang w:val="pt-PT"/>
        </w:rPr>
      </w:pPr>
      <w:r w:rsidRPr="0021481A">
        <w:rPr>
          <w:lang w:val="pt-PT"/>
        </w:rPr>
        <w:t>DOMINICA SEXTA</w:t>
      </w:r>
    </w:p>
    <w:p w:rsidR="008C3406" w:rsidRPr="0021481A" w:rsidRDefault="008C3406">
      <w:pPr>
        <w:rPr>
          <w:lang w:val="fr-FR"/>
        </w:rPr>
      </w:pPr>
      <w:r w:rsidRPr="0021481A">
        <w:rPr>
          <w:lang w:val="es-ES"/>
        </w:rPr>
        <w:t xml:space="preserve">AE </w:t>
      </w:r>
      <w:r w:rsidRPr="0021481A">
        <w:rPr>
          <w:rStyle w:val="Incipit"/>
          <w:lang w:val="es-ES"/>
        </w:rPr>
        <w:t>Audistis quia</w:t>
      </w:r>
      <w:r w:rsidRPr="0021481A">
        <w:rPr>
          <w:lang w:val="es-ES"/>
        </w:rPr>
        <w:t xml:space="preserve">. AE </w:t>
      </w:r>
      <w:r w:rsidRPr="0021481A">
        <w:rPr>
          <w:rStyle w:val="Incipit"/>
          <w:lang w:val="es-ES"/>
        </w:rPr>
        <w:t>Amen dico</w:t>
      </w:r>
      <w:r w:rsidRPr="0021481A">
        <w:rPr>
          <w:lang w:val="es-ES"/>
        </w:rPr>
        <w:t xml:space="preserve">. </w:t>
      </w:r>
      <w:r w:rsidRPr="0021481A">
        <w:rPr>
          <w:lang w:val="fr-FR"/>
        </w:rPr>
        <w:t xml:space="preserve">AE </w:t>
      </w:r>
      <w:r w:rsidRPr="0021481A">
        <w:rPr>
          <w:rStyle w:val="Incipit"/>
          <w:lang w:val="fr-FR"/>
        </w:rPr>
        <w:t>Si offers munus tuum</w:t>
      </w:r>
      <w:r w:rsidRPr="0021481A">
        <w:rPr>
          <w:lang w:val="fr-FR"/>
        </w:rPr>
        <w:t>.</w:t>
      </w:r>
    </w:p>
    <w:p w:rsidR="008C3406" w:rsidRPr="0021481A" w:rsidRDefault="008C3406" w:rsidP="008C3406">
      <w:pPr>
        <w:pStyle w:val="Titolo1"/>
        <w:rPr>
          <w:lang w:val="fr-FR"/>
        </w:rPr>
      </w:pPr>
      <w:r w:rsidRPr="0021481A">
        <w:rPr>
          <w:lang w:val="fr-FR"/>
        </w:rPr>
        <w:t xml:space="preserve">DOMINICA </w:t>
      </w:r>
      <w:r w:rsidR="00D4204B" w:rsidRPr="0021481A">
        <w:rPr>
          <w:lang w:val="fr-FR"/>
        </w:rPr>
        <w:t>VII.</w:t>
      </w:r>
    </w:p>
    <w:p w:rsidR="008C3406" w:rsidRPr="0021481A" w:rsidRDefault="008C3406">
      <w:pPr>
        <w:rPr>
          <w:lang w:val="fr-FR"/>
        </w:rPr>
      </w:pPr>
      <w:r w:rsidRPr="0021481A">
        <w:rPr>
          <w:lang w:val="fr-FR"/>
        </w:rPr>
        <w:t xml:space="preserve">AE </w:t>
      </w:r>
      <w:r w:rsidRPr="0021481A">
        <w:rPr>
          <w:rStyle w:val="Incipit"/>
          <w:lang w:val="fr-FR"/>
        </w:rPr>
        <w:t>Misereor super turbam</w:t>
      </w:r>
      <w:r w:rsidRPr="0021481A">
        <w:rPr>
          <w:lang w:val="fr-FR"/>
        </w:rPr>
        <w:t xml:space="preserve">. AE </w:t>
      </w:r>
      <w:r w:rsidRPr="0021481A">
        <w:rPr>
          <w:rStyle w:val="Incipit"/>
          <w:lang w:val="fr-FR"/>
        </w:rPr>
        <w:t>Praecepit Iesus</w:t>
      </w:r>
      <w:r w:rsidRPr="0021481A">
        <w:rPr>
          <w:lang w:val="fr-FR"/>
        </w:rPr>
        <w:t xml:space="preserve">. AE </w:t>
      </w:r>
      <w:r w:rsidRPr="0021481A">
        <w:rPr>
          <w:rStyle w:val="Incipit"/>
          <w:lang w:val="fr-FR"/>
        </w:rPr>
        <w:t>Erant autem</w:t>
      </w:r>
      <w:r w:rsidRPr="0021481A">
        <w:rPr>
          <w:lang w:val="fr-FR"/>
        </w:rPr>
        <w:t>.</w:t>
      </w:r>
    </w:p>
    <w:p w:rsidR="008C3406" w:rsidRPr="0021481A" w:rsidRDefault="008C3406" w:rsidP="008C3406">
      <w:pPr>
        <w:pStyle w:val="Titolo1"/>
        <w:rPr>
          <w:lang w:val="it-IT"/>
        </w:rPr>
      </w:pPr>
      <w:r w:rsidRPr="0021481A">
        <w:rPr>
          <w:lang w:val="it-IT"/>
        </w:rPr>
        <w:t>DOMINICA (166vb) OCTAVA</w:t>
      </w:r>
    </w:p>
    <w:p w:rsidR="008C3406" w:rsidRPr="0021481A" w:rsidRDefault="008C3406">
      <w:pPr>
        <w:rPr>
          <w:lang w:val="it-IT"/>
        </w:rPr>
      </w:pPr>
      <w:r w:rsidRPr="0021481A">
        <w:rPr>
          <w:lang w:val="it-IT"/>
        </w:rPr>
        <w:t xml:space="preserve">AE </w:t>
      </w:r>
      <w:r w:rsidRPr="0021481A">
        <w:rPr>
          <w:rStyle w:val="Incipit"/>
          <w:lang w:val="it-IT"/>
        </w:rPr>
        <w:t>Attendite a falsis</w:t>
      </w:r>
      <w:r w:rsidRPr="0021481A">
        <w:rPr>
          <w:lang w:val="it-IT"/>
        </w:rPr>
        <w:t xml:space="preserve">. AE </w:t>
      </w:r>
      <w:r w:rsidRPr="0021481A">
        <w:rPr>
          <w:rStyle w:val="Incipit"/>
          <w:lang w:val="it-IT"/>
        </w:rPr>
        <w:t>Non potest arbor</w:t>
      </w:r>
      <w:r w:rsidRPr="0021481A">
        <w:rPr>
          <w:lang w:val="it-IT"/>
        </w:rPr>
        <w:t xml:space="preserve">. AE </w:t>
      </w:r>
      <w:r w:rsidRPr="0021481A">
        <w:rPr>
          <w:rStyle w:val="Incipit"/>
          <w:lang w:val="it-IT"/>
        </w:rPr>
        <w:t>Non omnis qui dicit</w:t>
      </w:r>
      <w:r w:rsidRPr="0021481A">
        <w:rPr>
          <w:lang w:val="it-IT"/>
        </w:rPr>
        <w:t>.</w:t>
      </w:r>
    </w:p>
    <w:p w:rsidR="00D238DD" w:rsidRPr="0021481A" w:rsidRDefault="00D4204B" w:rsidP="000D668D">
      <w:pPr>
        <w:pStyle w:val="Titolo1"/>
        <w:rPr>
          <w:lang w:val="it-IT"/>
        </w:rPr>
      </w:pPr>
      <w:r w:rsidRPr="0021481A">
        <w:rPr>
          <w:lang w:val="it-IT"/>
        </w:rPr>
        <w:t>DOMI</w:t>
      </w:r>
      <w:r w:rsidR="00156DD1" w:rsidRPr="0021481A">
        <w:rPr>
          <w:lang w:val="it-IT"/>
        </w:rPr>
        <w:t>NI</w:t>
      </w:r>
      <w:r w:rsidRPr="0021481A">
        <w:rPr>
          <w:lang w:val="it-IT"/>
        </w:rPr>
        <w:t>CA NONA</w:t>
      </w:r>
    </w:p>
    <w:p w:rsidR="00D4204B" w:rsidRPr="0021481A" w:rsidRDefault="00D4204B">
      <w:pPr>
        <w:rPr>
          <w:lang w:val="pt-PT"/>
        </w:rPr>
      </w:pPr>
      <w:r w:rsidRPr="0021481A">
        <w:rPr>
          <w:lang w:val="pt-PT"/>
        </w:rPr>
        <w:t xml:space="preserve">AE </w:t>
      </w:r>
      <w:r w:rsidRPr="0021481A">
        <w:rPr>
          <w:rStyle w:val="Incipit"/>
          <w:lang w:val="pt-PT"/>
        </w:rPr>
        <w:t>Dixit dominus villico</w:t>
      </w:r>
      <w:r w:rsidRPr="0021481A">
        <w:rPr>
          <w:lang w:val="pt-PT"/>
        </w:rPr>
        <w:t xml:space="preserve">. AE </w:t>
      </w:r>
      <w:r w:rsidRPr="0021481A">
        <w:rPr>
          <w:rStyle w:val="Incipit"/>
          <w:lang w:val="pt-PT"/>
        </w:rPr>
        <w:t>Quid faciam</w:t>
      </w:r>
      <w:r w:rsidRPr="0021481A">
        <w:rPr>
          <w:lang w:val="pt-PT"/>
        </w:rPr>
        <w:t xml:space="preserve">. AE </w:t>
      </w:r>
      <w:r w:rsidRPr="0021481A">
        <w:rPr>
          <w:rStyle w:val="Incipit"/>
          <w:lang w:val="pt-PT"/>
        </w:rPr>
        <w:t>Facite vobis amic</w:t>
      </w:r>
      <w:r w:rsidR="00156DD1" w:rsidRPr="0021481A">
        <w:rPr>
          <w:rStyle w:val="Incipit"/>
          <w:lang w:val="pt-PT"/>
        </w:rPr>
        <w:t>os</w:t>
      </w:r>
      <w:r w:rsidRPr="0021481A">
        <w:rPr>
          <w:lang w:val="pt-PT"/>
        </w:rPr>
        <w:t>.</w:t>
      </w:r>
    </w:p>
    <w:p w:rsidR="00D4204B" w:rsidRPr="0021481A" w:rsidRDefault="00D4204B" w:rsidP="000D668D">
      <w:pPr>
        <w:pStyle w:val="Titolo1"/>
        <w:rPr>
          <w:lang w:val="pt-PT"/>
        </w:rPr>
      </w:pPr>
      <w:r w:rsidRPr="0021481A">
        <w:rPr>
          <w:lang w:val="pt-PT"/>
        </w:rPr>
        <w:lastRenderedPageBreak/>
        <w:t>DOMINICA DECIMA</w:t>
      </w:r>
    </w:p>
    <w:p w:rsidR="00D4204B" w:rsidRPr="0021481A" w:rsidRDefault="00D4204B">
      <w:pPr>
        <w:rPr>
          <w:lang w:val="pt-PT"/>
        </w:rPr>
      </w:pPr>
      <w:r w:rsidRPr="0021481A">
        <w:rPr>
          <w:lang w:val="pt-PT"/>
        </w:rPr>
        <w:t xml:space="preserve">AE </w:t>
      </w:r>
      <w:r w:rsidRPr="0021481A">
        <w:rPr>
          <w:rStyle w:val="Incipit"/>
          <w:lang w:val="pt-PT"/>
        </w:rPr>
        <w:t>Cum approp</w:t>
      </w:r>
      <w:r w:rsidR="000D668D" w:rsidRPr="0021481A">
        <w:rPr>
          <w:rStyle w:val="Incipit"/>
          <w:lang w:val="pt-PT"/>
        </w:rPr>
        <w:t>i</w:t>
      </w:r>
      <w:r w:rsidRPr="0021481A">
        <w:rPr>
          <w:rStyle w:val="Incipit"/>
          <w:lang w:val="pt-PT"/>
        </w:rPr>
        <w:t>nquaret</w:t>
      </w:r>
      <w:r w:rsidRPr="0021481A">
        <w:rPr>
          <w:lang w:val="pt-PT"/>
        </w:rPr>
        <w:t xml:space="preserve">. [AE] </w:t>
      </w:r>
      <w:r w:rsidRPr="0021481A">
        <w:rPr>
          <w:rStyle w:val="Incipit"/>
          <w:lang w:val="pt-PT"/>
        </w:rPr>
        <w:t>Videns dominus civitatem</w:t>
      </w:r>
      <w:r w:rsidRPr="0021481A">
        <w:rPr>
          <w:lang w:val="pt-PT"/>
        </w:rPr>
        <w:t>.</w:t>
      </w:r>
    </w:p>
    <w:p w:rsidR="00D4204B" w:rsidRPr="0021481A" w:rsidRDefault="00D4204B" w:rsidP="000D668D">
      <w:pPr>
        <w:pStyle w:val="Titolo1"/>
        <w:rPr>
          <w:lang w:val="pt-PT"/>
        </w:rPr>
      </w:pPr>
      <w:r w:rsidRPr="0021481A">
        <w:rPr>
          <w:lang w:val="pt-PT"/>
        </w:rPr>
        <w:t>DOMINICA XI.</w:t>
      </w:r>
    </w:p>
    <w:p w:rsidR="00D4204B" w:rsidRPr="0021481A" w:rsidRDefault="00D4204B">
      <w:pPr>
        <w:rPr>
          <w:lang w:val="pt-PT"/>
        </w:rPr>
      </w:pPr>
      <w:r w:rsidRPr="0021481A">
        <w:rPr>
          <w:lang w:val="pt-PT"/>
        </w:rPr>
        <w:t xml:space="preserve">AE </w:t>
      </w:r>
      <w:r w:rsidRPr="0021481A">
        <w:rPr>
          <w:rStyle w:val="Incipit"/>
          <w:lang w:val="pt-PT"/>
        </w:rPr>
        <w:t>Duo homines</w:t>
      </w:r>
      <w:r w:rsidRPr="0021481A">
        <w:rPr>
          <w:lang w:val="pt-PT"/>
        </w:rPr>
        <w:t xml:space="preserve">. AE </w:t>
      </w:r>
      <w:r w:rsidRPr="0021481A">
        <w:rPr>
          <w:rStyle w:val="Incipit"/>
          <w:lang w:val="pt-PT"/>
        </w:rPr>
        <w:t>Stans a longe</w:t>
      </w:r>
      <w:r w:rsidRPr="0021481A">
        <w:rPr>
          <w:lang w:val="pt-PT"/>
        </w:rPr>
        <w:t xml:space="preserve">. AE </w:t>
      </w:r>
      <w:r w:rsidRPr="0021481A">
        <w:rPr>
          <w:rStyle w:val="Incipit"/>
          <w:lang w:val="pt-PT"/>
        </w:rPr>
        <w:t>Deus propitius es</w:t>
      </w:r>
      <w:r w:rsidRPr="0021481A">
        <w:rPr>
          <w:lang w:val="pt-PT"/>
        </w:rPr>
        <w:t>.</w:t>
      </w:r>
    </w:p>
    <w:p w:rsidR="00D4204B" w:rsidRPr="0021481A" w:rsidRDefault="00D4204B" w:rsidP="000D668D">
      <w:pPr>
        <w:pStyle w:val="Titolo1"/>
        <w:rPr>
          <w:lang w:val="pt-PT"/>
        </w:rPr>
      </w:pPr>
      <w:r w:rsidRPr="0021481A">
        <w:rPr>
          <w:lang w:val="pt-PT"/>
        </w:rPr>
        <w:t>DOMINICA XII.</w:t>
      </w:r>
    </w:p>
    <w:p w:rsidR="00D4204B" w:rsidRPr="0021481A" w:rsidRDefault="00D4204B">
      <w:pPr>
        <w:rPr>
          <w:lang w:val="it-IT"/>
        </w:rPr>
      </w:pPr>
      <w:r w:rsidRPr="0021481A">
        <w:rPr>
          <w:lang w:val="pt-PT"/>
        </w:rPr>
        <w:t xml:space="preserve">AE </w:t>
      </w:r>
      <w:r w:rsidRPr="0021481A">
        <w:rPr>
          <w:rStyle w:val="Incipit"/>
          <w:lang w:val="pt-PT"/>
        </w:rPr>
        <w:t>Dum transiret</w:t>
      </w:r>
      <w:r w:rsidRPr="0021481A">
        <w:rPr>
          <w:lang w:val="pt-PT"/>
        </w:rPr>
        <w:t xml:space="preserve">. AE </w:t>
      </w:r>
      <w:r w:rsidRPr="0021481A">
        <w:rPr>
          <w:rStyle w:val="Incipit"/>
          <w:lang w:val="pt-PT"/>
        </w:rPr>
        <w:t>Quanto eis praecipiebat</w:t>
      </w:r>
      <w:r w:rsidRPr="0021481A">
        <w:rPr>
          <w:lang w:val="pt-PT"/>
        </w:rPr>
        <w:t xml:space="preserve">. </w:t>
      </w:r>
      <w:r w:rsidRPr="0021481A">
        <w:rPr>
          <w:lang w:val="it-IT"/>
        </w:rPr>
        <w:t xml:space="preserve">AE </w:t>
      </w:r>
      <w:r w:rsidRPr="0021481A">
        <w:rPr>
          <w:rStyle w:val="Incipit"/>
          <w:lang w:val="it-IT"/>
        </w:rPr>
        <w:t>Bene omnia fecit</w:t>
      </w:r>
      <w:r w:rsidRPr="0021481A">
        <w:rPr>
          <w:lang w:val="it-IT"/>
        </w:rPr>
        <w:t>.</w:t>
      </w:r>
    </w:p>
    <w:p w:rsidR="00D4204B" w:rsidRPr="0021481A" w:rsidRDefault="00D4204B" w:rsidP="000D668D">
      <w:pPr>
        <w:pStyle w:val="Titolo1"/>
        <w:rPr>
          <w:lang w:val="it-IT"/>
        </w:rPr>
      </w:pPr>
      <w:r w:rsidRPr="0021481A">
        <w:rPr>
          <w:lang w:val="it-IT"/>
        </w:rPr>
        <w:t>DOMINICA XIII.</w:t>
      </w:r>
    </w:p>
    <w:p w:rsidR="00D4204B" w:rsidRPr="0021481A" w:rsidRDefault="00D4204B">
      <w:pPr>
        <w:rPr>
          <w:lang w:val="pt-PT"/>
        </w:rPr>
      </w:pPr>
      <w:r w:rsidRPr="0021481A">
        <w:rPr>
          <w:lang w:val="pt-PT"/>
        </w:rPr>
        <w:t xml:space="preserve">AE </w:t>
      </w:r>
      <w:r w:rsidRPr="0021481A">
        <w:rPr>
          <w:rStyle w:val="Incipit"/>
          <w:lang w:val="pt-PT"/>
        </w:rPr>
        <w:t>Hom</w:t>
      </w:r>
      <w:r w:rsidR="000D668D" w:rsidRPr="0021481A">
        <w:rPr>
          <w:rStyle w:val="Incipit"/>
          <w:lang w:val="pt-PT"/>
        </w:rPr>
        <w:t>o quidam</w:t>
      </w:r>
      <w:r w:rsidR="000D668D" w:rsidRPr="0021481A">
        <w:rPr>
          <w:lang w:val="pt-PT"/>
        </w:rPr>
        <w:t xml:space="preserve">. AE </w:t>
      </w:r>
      <w:r w:rsidR="000D668D" w:rsidRPr="0021481A">
        <w:rPr>
          <w:rStyle w:val="Incipit"/>
          <w:lang w:val="pt-PT"/>
        </w:rPr>
        <w:t>Samaritanus quidam</w:t>
      </w:r>
      <w:r w:rsidR="008D13F5" w:rsidRPr="0021481A">
        <w:rPr>
          <w:lang w:val="pt-PT"/>
        </w:rPr>
        <w:t>@</w:t>
      </w:r>
      <w:r w:rsidR="000D668D" w:rsidRPr="0021481A">
        <w:rPr>
          <w:lang w:val="pt-PT"/>
        </w:rPr>
        <w:t xml:space="preserve">%D::quidam%. AE </w:t>
      </w:r>
      <w:r w:rsidR="000D668D" w:rsidRPr="0021481A">
        <w:rPr>
          <w:rStyle w:val="Incipit"/>
          <w:lang w:val="pt-PT"/>
        </w:rPr>
        <w:t>Quis tibi videtur</w:t>
      </w:r>
      <w:r w:rsidR="000D668D" w:rsidRPr="0021481A">
        <w:rPr>
          <w:lang w:val="pt-PT"/>
        </w:rPr>
        <w:t>.</w:t>
      </w:r>
    </w:p>
    <w:p w:rsidR="000D668D" w:rsidRPr="0021481A" w:rsidRDefault="000D668D" w:rsidP="000D668D">
      <w:pPr>
        <w:pStyle w:val="Titolo1"/>
        <w:rPr>
          <w:lang w:val="pt-PT"/>
        </w:rPr>
      </w:pPr>
      <w:r w:rsidRPr="0021481A">
        <w:rPr>
          <w:lang w:val="pt-PT"/>
        </w:rPr>
        <w:t>DOMINICA XIIII.</w:t>
      </w:r>
    </w:p>
    <w:p w:rsidR="000D668D" w:rsidRPr="0021481A" w:rsidRDefault="000D668D">
      <w:pPr>
        <w:rPr>
          <w:lang w:val="it-IT"/>
        </w:rPr>
      </w:pPr>
      <w:r w:rsidRPr="0021481A">
        <w:rPr>
          <w:lang w:val="pt-PT"/>
        </w:rPr>
        <w:t xml:space="preserve">AE </w:t>
      </w:r>
      <w:r w:rsidRPr="0021481A">
        <w:rPr>
          <w:rStyle w:val="Incipit"/>
          <w:lang w:val="pt-PT"/>
        </w:rPr>
        <w:t>Cum intraret Iesus</w:t>
      </w:r>
      <w:r w:rsidRPr="0021481A">
        <w:rPr>
          <w:lang w:val="pt-PT"/>
        </w:rPr>
        <w:t xml:space="preserve">. </w:t>
      </w:r>
      <w:r w:rsidRPr="0021481A">
        <w:rPr>
          <w:lang w:val="it-IT"/>
        </w:rPr>
        <w:t xml:space="preserve">AE </w:t>
      </w:r>
      <w:r w:rsidRPr="0021481A">
        <w:rPr>
          <w:rStyle w:val="Incipit"/>
          <w:lang w:val="it-IT"/>
        </w:rPr>
        <w:t>Nonne decem mundati</w:t>
      </w:r>
      <w:r w:rsidRPr="0021481A">
        <w:rPr>
          <w:lang w:val="it-IT"/>
        </w:rPr>
        <w:t>.</w:t>
      </w:r>
    </w:p>
    <w:p w:rsidR="000D668D" w:rsidRPr="0021481A" w:rsidRDefault="000D668D" w:rsidP="000D668D">
      <w:pPr>
        <w:pStyle w:val="Titolo1"/>
        <w:rPr>
          <w:lang w:val="it-IT"/>
        </w:rPr>
      </w:pPr>
      <w:r w:rsidRPr="0021481A">
        <w:rPr>
          <w:lang w:val="it-IT"/>
        </w:rPr>
        <w:t>DOMINICA XV.</w:t>
      </w:r>
    </w:p>
    <w:p w:rsidR="000D668D" w:rsidRPr="0021481A" w:rsidRDefault="000D668D">
      <w:pPr>
        <w:rPr>
          <w:lang w:val="it-IT"/>
        </w:rPr>
      </w:pPr>
      <w:r w:rsidRPr="0021481A">
        <w:rPr>
          <w:lang w:val="it-IT"/>
        </w:rPr>
        <w:t xml:space="preserve">AE </w:t>
      </w:r>
      <w:r w:rsidRPr="0021481A">
        <w:rPr>
          <w:rStyle w:val="Incipit"/>
          <w:lang w:val="it-IT"/>
        </w:rPr>
        <w:t>Considerate lilia</w:t>
      </w:r>
      <w:r w:rsidRPr="0021481A">
        <w:rPr>
          <w:lang w:val="it-IT"/>
        </w:rPr>
        <w:t xml:space="preserve">. AE </w:t>
      </w:r>
      <w:r w:rsidRPr="0021481A">
        <w:rPr>
          <w:rStyle w:val="Incipit"/>
          <w:lang w:val="it-IT"/>
        </w:rPr>
        <w:t>Nolite so</w:t>
      </w:r>
      <w:r w:rsidR="008D13F5" w:rsidRPr="0021481A">
        <w:rPr>
          <w:rStyle w:val="Incipit"/>
          <w:lang w:val="it-IT"/>
        </w:rPr>
        <w:t>l</w:t>
      </w:r>
      <w:r w:rsidRPr="0021481A">
        <w:rPr>
          <w:rStyle w:val="Incipit"/>
          <w:lang w:val="it-IT"/>
        </w:rPr>
        <w:t>liciti</w:t>
      </w:r>
      <w:r w:rsidRPr="0021481A">
        <w:rPr>
          <w:lang w:val="it-IT"/>
        </w:rPr>
        <w:t xml:space="preserve">. AE </w:t>
      </w:r>
      <w:r w:rsidRPr="0021481A">
        <w:rPr>
          <w:rStyle w:val="Incipit"/>
          <w:lang w:val="it-IT"/>
        </w:rPr>
        <w:t>Quaerite primum</w:t>
      </w:r>
      <w:r w:rsidRPr="0021481A">
        <w:rPr>
          <w:lang w:val="it-IT"/>
        </w:rPr>
        <w:t>.</w:t>
      </w:r>
    </w:p>
    <w:p w:rsidR="000D668D" w:rsidRPr="0021481A" w:rsidRDefault="000D668D" w:rsidP="000D668D">
      <w:pPr>
        <w:pStyle w:val="Titolo1"/>
        <w:rPr>
          <w:lang w:val="it-IT"/>
        </w:rPr>
      </w:pPr>
      <w:r w:rsidRPr="0021481A">
        <w:rPr>
          <w:lang w:val="it-IT"/>
        </w:rPr>
        <w:t>DOMINICA XVI.</w:t>
      </w:r>
    </w:p>
    <w:p w:rsidR="000D668D" w:rsidRPr="0021481A" w:rsidRDefault="000D668D">
      <w:pPr>
        <w:rPr>
          <w:lang w:val="fr-FR"/>
        </w:rPr>
      </w:pPr>
      <w:r w:rsidRPr="0021481A">
        <w:rPr>
          <w:lang w:val="it-IT"/>
        </w:rPr>
        <w:t xml:space="preserve">AE </w:t>
      </w:r>
      <w:r w:rsidRPr="0021481A">
        <w:rPr>
          <w:rStyle w:val="Incipit"/>
          <w:lang w:val="it-IT"/>
        </w:rPr>
        <w:t>(167ra)</w:t>
      </w:r>
      <w:r w:rsidR="008D13F5" w:rsidRPr="0021481A">
        <w:rPr>
          <w:rStyle w:val="Incipit"/>
          <w:lang w:val="it-IT"/>
        </w:rPr>
        <w:t xml:space="preserve"> Ibat Iesus</w:t>
      </w:r>
      <w:r w:rsidR="008D13F5" w:rsidRPr="0021481A">
        <w:rPr>
          <w:lang w:val="it-IT"/>
        </w:rPr>
        <w:t xml:space="preserve">. </w:t>
      </w:r>
      <w:r w:rsidR="008D13F5" w:rsidRPr="0021481A">
        <w:rPr>
          <w:lang w:val="fr-FR"/>
        </w:rPr>
        <w:t xml:space="preserve">AE </w:t>
      </w:r>
      <w:r w:rsidR="008D13F5" w:rsidRPr="0021481A">
        <w:rPr>
          <w:rStyle w:val="Incipit"/>
          <w:lang w:val="fr-FR"/>
        </w:rPr>
        <w:t>Accessit Iesus</w:t>
      </w:r>
      <w:r w:rsidR="008D13F5" w:rsidRPr="0021481A">
        <w:rPr>
          <w:lang w:val="fr-FR"/>
        </w:rPr>
        <w:t xml:space="preserve">. AE </w:t>
      </w:r>
      <w:r w:rsidR="008D13F5" w:rsidRPr="0021481A">
        <w:rPr>
          <w:rStyle w:val="Incipit"/>
          <w:lang w:val="fr-FR"/>
        </w:rPr>
        <w:t>Recipit autem</w:t>
      </w:r>
      <w:r w:rsidR="008D13F5" w:rsidRPr="0021481A">
        <w:rPr>
          <w:lang w:val="fr-FR"/>
        </w:rPr>
        <w:t xml:space="preserve">. AE </w:t>
      </w:r>
      <w:r w:rsidR="008D13F5" w:rsidRPr="0021481A">
        <w:rPr>
          <w:rStyle w:val="Incipit"/>
          <w:lang w:val="fr-FR"/>
        </w:rPr>
        <w:t>Propheta magnus</w:t>
      </w:r>
      <w:r w:rsidR="008D13F5" w:rsidRPr="0021481A">
        <w:rPr>
          <w:lang w:val="fr-FR"/>
        </w:rPr>
        <w:t>.</w:t>
      </w:r>
    </w:p>
    <w:p w:rsidR="008D13F5" w:rsidRPr="0021481A" w:rsidRDefault="008D13F5" w:rsidP="00AD4CC4">
      <w:pPr>
        <w:pStyle w:val="Titolo1"/>
        <w:rPr>
          <w:lang w:val="fr-FR"/>
        </w:rPr>
      </w:pPr>
      <w:r w:rsidRPr="0021481A">
        <w:rPr>
          <w:lang w:val="fr-FR"/>
        </w:rPr>
        <w:t>DOMINICA XVII.</w:t>
      </w:r>
    </w:p>
    <w:p w:rsidR="008D13F5" w:rsidRPr="0021481A" w:rsidRDefault="008D13F5">
      <w:pPr>
        <w:rPr>
          <w:lang w:val="fr-FR"/>
        </w:rPr>
      </w:pPr>
      <w:r w:rsidRPr="0021481A">
        <w:rPr>
          <w:lang w:val="fr-FR"/>
        </w:rPr>
        <w:t xml:space="preserve">AE </w:t>
      </w:r>
      <w:r w:rsidRPr="0021481A">
        <w:rPr>
          <w:rStyle w:val="Incipit"/>
          <w:lang w:val="fr-FR"/>
        </w:rPr>
        <w:t>Cum intraret Iesus</w:t>
      </w:r>
      <w:r w:rsidRPr="0021481A">
        <w:rPr>
          <w:lang w:val="fr-FR"/>
        </w:rPr>
        <w:t xml:space="preserve">. AE </w:t>
      </w:r>
      <w:r w:rsidRPr="0021481A">
        <w:rPr>
          <w:rStyle w:val="Incipit"/>
          <w:lang w:val="fr-FR"/>
        </w:rPr>
        <w:t>Cum vocatus fuerit</w:t>
      </w:r>
      <w:r w:rsidRPr="0021481A">
        <w:rPr>
          <w:lang w:val="fr-FR"/>
        </w:rPr>
        <w:t xml:space="preserve">. AE </w:t>
      </w:r>
      <w:r w:rsidRPr="0021481A">
        <w:rPr>
          <w:rStyle w:val="Incipit"/>
          <w:lang w:val="fr-FR"/>
        </w:rPr>
        <w:t>Omnis qui se exaltat</w:t>
      </w:r>
      <w:r w:rsidRPr="0021481A">
        <w:rPr>
          <w:lang w:val="fr-FR"/>
        </w:rPr>
        <w:t>.</w:t>
      </w:r>
    </w:p>
    <w:p w:rsidR="00B10730" w:rsidRPr="0021481A" w:rsidRDefault="00B10730" w:rsidP="00AD4CC4">
      <w:pPr>
        <w:pStyle w:val="Titolo1"/>
        <w:rPr>
          <w:lang w:val="fr-FR"/>
        </w:rPr>
      </w:pPr>
      <w:r w:rsidRPr="0021481A">
        <w:rPr>
          <w:lang w:val="fr-FR"/>
        </w:rPr>
        <w:t>DOMINICA XVIII.</w:t>
      </w:r>
    </w:p>
    <w:p w:rsidR="00B10730" w:rsidRPr="0021481A" w:rsidRDefault="00B10730">
      <w:pPr>
        <w:rPr>
          <w:lang w:val="pt-PT"/>
        </w:rPr>
      </w:pPr>
      <w:r w:rsidRPr="0021481A">
        <w:rPr>
          <w:lang w:val="fr-FR"/>
        </w:rPr>
        <w:t xml:space="preserve">AE </w:t>
      </w:r>
      <w:r w:rsidRPr="0021481A">
        <w:rPr>
          <w:rStyle w:val="Incipit"/>
          <w:lang w:val="fr-FR"/>
        </w:rPr>
        <w:t>Magister quod est</w:t>
      </w:r>
      <w:r w:rsidRPr="0021481A">
        <w:rPr>
          <w:lang w:val="fr-FR"/>
        </w:rPr>
        <w:t xml:space="preserve">. AE </w:t>
      </w:r>
      <w:r w:rsidRPr="0021481A">
        <w:rPr>
          <w:rStyle w:val="Incipit"/>
          <w:lang w:val="fr-FR"/>
        </w:rPr>
        <w:t>Quid vobis videtur</w:t>
      </w:r>
      <w:r w:rsidRPr="0021481A">
        <w:rPr>
          <w:lang w:val="fr-FR"/>
        </w:rPr>
        <w:t xml:space="preserve">. </w:t>
      </w:r>
      <w:r w:rsidRPr="0021481A">
        <w:rPr>
          <w:lang w:val="pt-PT"/>
        </w:rPr>
        <w:t xml:space="preserve">AE </w:t>
      </w:r>
      <w:r w:rsidRPr="0021481A">
        <w:rPr>
          <w:rStyle w:val="Incipit"/>
          <w:lang w:val="pt-PT"/>
        </w:rPr>
        <w:t>Omnes enim vos</w:t>
      </w:r>
      <w:r w:rsidRPr="0021481A">
        <w:rPr>
          <w:lang w:val="pt-PT"/>
        </w:rPr>
        <w:t>.</w:t>
      </w:r>
    </w:p>
    <w:p w:rsidR="00B10730" w:rsidRPr="0021481A" w:rsidRDefault="00B10730" w:rsidP="00AD4CC4">
      <w:pPr>
        <w:pStyle w:val="Titolo1"/>
        <w:rPr>
          <w:lang w:val="pt-PT"/>
        </w:rPr>
      </w:pPr>
      <w:r w:rsidRPr="0021481A">
        <w:rPr>
          <w:lang w:val="pt-PT"/>
        </w:rPr>
        <w:lastRenderedPageBreak/>
        <w:t>DOMINICA XIX.</w:t>
      </w:r>
    </w:p>
    <w:p w:rsidR="00B10730" w:rsidRPr="0021481A" w:rsidRDefault="00B10730">
      <w:pPr>
        <w:rPr>
          <w:lang w:val="it-IT"/>
        </w:rPr>
      </w:pPr>
      <w:r w:rsidRPr="0021481A">
        <w:rPr>
          <w:lang w:val="pt-PT"/>
        </w:rPr>
        <w:t xml:space="preserve">AE </w:t>
      </w:r>
      <w:r w:rsidRPr="0021481A">
        <w:rPr>
          <w:rStyle w:val="Incipit"/>
          <w:lang w:val="pt-PT"/>
        </w:rPr>
        <w:t>Dixit dominus paralytico</w:t>
      </w:r>
      <w:r w:rsidRPr="0021481A">
        <w:rPr>
          <w:lang w:val="pt-PT"/>
        </w:rPr>
        <w:t xml:space="preserve">. AE </w:t>
      </w:r>
      <w:r w:rsidRPr="0021481A">
        <w:rPr>
          <w:rStyle w:val="Incipit"/>
          <w:lang w:val="pt-PT"/>
        </w:rPr>
        <w:t>Cum vidisset</w:t>
      </w:r>
      <w:r w:rsidRPr="0021481A">
        <w:rPr>
          <w:lang w:val="pt-PT"/>
        </w:rPr>
        <w:t xml:space="preserve">. </w:t>
      </w:r>
      <w:r w:rsidRPr="0021481A">
        <w:rPr>
          <w:lang w:val="it-IT"/>
        </w:rPr>
        <w:t xml:space="preserve">AE </w:t>
      </w:r>
      <w:r w:rsidRPr="0021481A">
        <w:rPr>
          <w:rStyle w:val="Incipit"/>
          <w:lang w:val="it-IT"/>
        </w:rPr>
        <w:t>Tulit ergo lectum</w:t>
      </w:r>
      <w:r w:rsidRPr="0021481A">
        <w:rPr>
          <w:lang w:val="it-IT"/>
        </w:rPr>
        <w:t>.</w:t>
      </w:r>
    </w:p>
    <w:p w:rsidR="00B10730" w:rsidRPr="0021481A" w:rsidRDefault="00B10730" w:rsidP="00AD4CC4">
      <w:pPr>
        <w:pStyle w:val="Titolo1"/>
        <w:rPr>
          <w:lang w:val="it-IT"/>
        </w:rPr>
      </w:pPr>
      <w:r w:rsidRPr="0021481A">
        <w:rPr>
          <w:lang w:val="it-IT"/>
        </w:rPr>
        <w:t>DOMINICA XX.</w:t>
      </w:r>
    </w:p>
    <w:p w:rsidR="00B10730" w:rsidRPr="0021481A" w:rsidRDefault="00B10730">
      <w:pPr>
        <w:rPr>
          <w:lang w:val="pt-PT"/>
        </w:rPr>
      </w:pPr>
      <w:r w:rsidRPr="0021481A">
        <w:rPr>
          <w:lang w:val="it-IT"/>
        </w:rPr>
        <w:t xml:space="preserve">AE </w:t>
      </w:r>
      <w:r w:rsidRPr="0021481A">
        <w:rPr>
          <w:rStyle w:val="Incipit"/>
          <w:lang w:val="it-IT"/>
        </w:rPr>
        <w:t>Dicite invitatis</w:t>
      </w:r>
      <w:r w:rsidRPr="0021481A">
        <w:rPr>
          <w:lang w:val="it-IT"/>
        </w:rPr>
        <w:t xml:space="preserve">. </w:t>
      </w:r>
      <w:r w:rsidRPr="0021481A">
        <w:rPr>
          <w:lang w:val="pt-PT"/>
        </w:rPr>
        <w:t xml:space="preserve">AE </w:t>
      </w:r>
      <w:r w:rsidRPr="0021481A">
        <w:rPr>
          <w:rStyle w:val="Incipit"/>
          <w:lang w:val="pt-PT"/>
        </w:rPr>
        <w:t>Nuptiae quidam</w:t>
      </w:r>
      <w:r w:rsidRPr="0021481A">
        <w:rPr>
          <w:lang w:val="pt-PT"/>
        </w:rPr>
        <w:t xml:space="preserve">. AE </w:t>
      </w:r>
      <w:r w:rsidRPr="0021481A">
        <w:rPr>
          <w:rStyle w:val="Incipit"/>
          <w:lang w:val="pt-PT"/>
        </w:rPr>
        <w:t>Amice quomodo</w:t>
      </w:r>
      <w:r w:rsidRPr="0021481A">
        <w:rPr>
          <w:lang w:val="pt-PT"/>
        </w:rPr>
        <w:t>.</w:t>
      </w:r>
    </w:p>
    <w:p w:rsidR="00B10730" w:rsidRPr="0021481A" w:rsidRDefault="00B10730" w:rsidP="00AD4CC4">
      <w:pPr>
        <w:pStyle w:val="Titolo1"/>
        <w:rPr>
          <w:lang w:val="pt-PT"/>
        </w:rPr>
      </w:pPr>
      <w:r w:rsidRPr="0021481A">
        <w:rPr>
          <w:lang w:val="pt-PT"/>
        </w:rPr>
        <w:t>DOMINICA XXI.</w:t>
      </w:r>
    </w:p>
    <w:p w:rsidR="00B10730" w:rsidRPr="0021481A" w:rsidRDefault="00B10730">
      <w:pPr>
        <w:rPr>
          <w:lang w:val="it-IT"/>
        </w:rPr>
      </w:pPr>
      <w:r w:rsidRPr="0021481A">
        <w:rPr>
          <w:lang w:val="pt-PT"/>
        </w:rPr>
        <w:t xml:space="preserve">AE </w:t>
      </w:r>
      <w:r w:rsidRPr="0021481A">
        <w:rPr>
          <w:rStyle w:val="Incipit"/>
          <w:lang w:val="pt-PT"/>
        </w:rPr>
        <w:t>Erat quidam regulus</w:t>
      </w:r>
      <w:r w:rsidRPr="0021481A">
        <w:rPr>
          <w:lang w:val="pt-PT"/>
        </w:rPr>
        <w:t xml:space="preserve">. </w:t>
      </w:r>
      <w:r w:rsidRPr="0021481A">
        <w:rPr>
          <w:lang w:val="it-IT"/>
        </w:rPr>
        <w:t xml:space="preserve">AE </w:t>
      </w:r>
      <w:r w:rsidRPr="0021481A">
        <w:rPr>
          <w:rStyle w:val="Incipit"/>
          <w:lang w:val="it-IT"/>
        </w:rPr>
        <w:t>Domine descende</w:t>
      </w:r>
      <w:r w:rsidRPr="0021481A">
        <w:rPr>
          <w:lang w:val="it-IT"/>
        </w:rPr>
        <w:t xml:space="preserve">. AE </w:t>
      </w:r>
      <w:r w:rsidRPr="0021481A">
        <w:rPr>
          <w:rStyle w:val="Incipit"/>
          <w:lang w:val="it-IT"/>
        </w:rPr>
        <w:t>Cognovit autem</w:t>
      </w:r>
      <w:r w:rsidRPr="0021481A">
        <w:rPr>
          <w:lang w:val="it-IT"/>
        </w:rPr>
        <w:t>.</w:t>
      </w:r>
    </w:p>
    <w:p w:rsidR="00B10730" w:rsidRPr="0021481A" w:rsidRDefault="00B10730" w:rsidP="00AD4CC4">
      <w:pPr>
        <w:pStyle w:val="Titolo1"/>
        <w:rPr>
          <w:lang w:val="pt-PT"/>
        </w:rPr>
      </w:pPr>
      <w:r w:rsidRPr="0021481A">
        <w:rPr>
          <w:lang w:val="pt-PT"/>
        </w:rPr>
        <w:t>DOMINICA XXII.</w:t>
      </w:r>
    </w:p>
    <w:p w:rsidR="00B10730" w:rsidRPr="0021481A" w:rsidRDefault="00B10730">
      <w:pPr>
        <w:rPr>
          <w:lang w:val="pt-PT"/>
        </w:rPr>
      </w:pPr>
      <w:r w:rsidRPr="0021481A">
        <w:rPr>
          <w:lang w:val="pt-PT"/>
        </w:rPr>
        <w:t xml:space="preserve">AE </w:t>
      </w:r>
      <w:r w:rsidRPr="0021481A">
        <w:rPr>
          <w:rStyle w:val="Incipit"/>
          <w:lang w:val="pt-PT"/>
        </w:rPr>
        <w:t>Dixit autem dominus</w:t>
      </w:r>
      <w:r w:rsidRPr="0021481A">
        <w:rPr>
          <w:lang w:val="pt-PT"/>
        </w:rPr>
        <w:t xml:space="preserve">. AE </w:t>
      </w:r>
      <w:r w:rsidRPr="0021481A">
        <w:rPr>
          <w:rStyle w:val="Incipit"/>
          <w:lang w:val="pt-PT"/>
        </w:rPr>
        <w:t>Serve nequam</w:t>
      </w:r>
      <w:r w:rsidRPr="0021481A">
        <w:rPr>
          <w:lang w:val="pt-PT"/>
        </w:rPr>
        <w:t xml:space="preserve">. AE </w:t>
      </w:r>
      <w:r w:rsidRPr="0021481A">
        <w:rPr>
          <w:rStyle w:val="Incipit"/>
          <w:lang w:val="pt-PT"/>
        </w:rPr>
        <w:t>Patientiam habe</w:t>
      </w:r>
      <w:r w:rsidRPr="0021481A">
        <w:rPr>
          <w:lang w:val="pt-PT"/>
        </w:rPr>
        <w:t>.</w:t>
      </w:r>
    </w:p>
    <w:p w:rsidR="00B10730" w:rsidRPr="0021481A" w:rsidRDefault="00B10730" w:rsidP="00AD4CC4">
      <w:pPr>
        <w:pStyle w:val="Titolo1"/>
        <w:rPr>
          <w:lang w:val="it-IT"/>
        </w:rPr>
      </w:pPr>
      <w:r w:rsidRPr="0021481A">
        <w:rPr>
          <w:lang w:val="it-IT"/>
        </w:rPr>
        <w:t>DOMINICA XXIII.</w:t>
      </w:r>
    </w:p>
    <w:p w:rsidR="00B10730" w:rsidRPr="0021481A" w:rsidRDefault="00B10730">
      <w:pPr>
        <w:rPr>
          <w:lang w:val="it-IT"/>
        </w:rPr>
      </w:pPr>
      <w:r w:rsidRPr="0021481A">
        <w:rPr>
          <w:lang w:val="it-IT"/>
        </w:rPr>
        <w:t xml:space="preserve">AE </w:t>
      </w:r>
      <w:r w:rsidRPr="0021481A">
        <w:rPr>
          <w:rStyle w:val="Incipit"/>
          <w:lang w:val="it-IT"/>
        </w:rPr>
        <w:t>Magister scimus</w:t>
      </w:r>
      <w:r w:rsidRPr="0021481A">
        <w:rPr>
          <w:lang w:val="it-IT"/>
        </w:rPr>
        <w:t xml:space="preserve">. AE </w:t>
      </w:r>
      <w:r w:rsidRPr="0021481A">
        <w:rPr>
          <w:rStyle w:val="Incipit"/>
          <w:lang w:val="it-IT"/>
        </w:rPr>
        <w:t>Reddite ergo quae sunt</w:t>
      </w:r>
      <w:r w:rsidRPr="0021481A">
        <w:rPr>
          <w:lang w:val="it-IT"/>
        </w:rPr>
        <w:t>.</w:t>
      </w:r>
    </w:p>
    <w:p w:rsidR="00B10730" w:rsidRPr="0021481A" w:rsidRDefault="00B10730" w:rsidP="00AD4CC4">
      <w:pPr>
        <w:pStyle w:val="Titolo1"/>
        <w:rPr>
          <w:lang w:val="it-IT"/>
        </w:rPr>
      </w:pPr>
      <w:r w:rsidRPr="0021481A">
        <w:rPr>
          <w:lang w:val="it-IT"/>
        </w:rPr>
        <w:t>DOMINICA XXIIII.</w:t>
      </w:r>
    </w:p>
    <w:p w:rsidR="00B10730" w:rsidRPr="0021481A" w:rsidRDefault="00B10730">
      <w:pPr>
        <w:rPr>
          <w:lang w:val="it-IT"/>
        </w:rPr>
      </w:pPr>
      <w:r w:rsidRPr="0021481A">
        <w:rPr>
          <w:lang w:val="it-IT"/>
        </w:rPr>
        <w:t xml:space="preserve">AE </w:t>
      </w:r>
      <w:r w:rsidRPr="0021481A">
        <w:rPr>
          <w:rStyle w:val="Incipit"/>
          <w:lang w:val="it-IT"/>
        </w:rPr>
        <w:t>Domine filia (167rb)</w:t>
      </w:r>
      <w:r w:rsidR="00AD4CC4" w:rsidRPr="0021481A">
        <w:rPr>
          <w:rStyle w:val="Incipit"/>
          <w:lang w:val="it-IT"/>
        </w:rPr>
        <w:t xml:space="preserve"> mea</w:t>
      </w:r>
      <w:r w:rsidR="00AD4CC4" w:rsidRPr="0021481A">
        <w:rPr>
          <w:lang w:val="it-IT"/>
        </w:rPr>
        <w:t xml:space="preserve">. AE </w:t>
      </w:r>
      <w:r w:rsidR="00AD4CC4" w:rsidRPr="0021481A">
        <w:rPr>
          <w:rStyle w:val="Incipit"/>
          <w:lang w:val="it-IT"/>
        </w:rPr>
        <w:t>Dicebat enim intra</w:t>
      </w:r>
      <w:r w:rsidR="00AD4CC4" w:rsidRPr="0021481A">
        <w:rPr>
          <w:lang w:val="it-IT"/>
        </w:rPr>
        <w:t xml:space="preserve">. AE </w:t>
      </w:r>
      <w:r w:rsidR="00AD4CC4" w:rsidRPr="0021481A">
        <w:rPr>
          <w:rStyle w:val="Incipit"/>
          <w:lang w:val="it-IT"/>
        </w:rPr>
        <w:t>Si tetigero</w:t>
      </w:r>
      <w:r w:rsidR="00AD4CC4" w:rsidRPr="0021481A">
        <w:rPr>
          <w:lang w:val="it-IT"/>
        </w:rPr>
        <w:t>.</w:t>
      </w:r>
    </w:p>
    <w:p w:rsidR="00AD4CC4" w:rsidRPr="0021481A" w:rsidRDefault="00AD4CC4" w:rsidP="00AD4CC4">
      <w:pPr>
        <w:pStyle w:val="Titolo1"/>
        <w:rPr>
          <w:lang w:val="pt-PT"/>
        </w:rPr>
      </w:pPr>
      <w:r w:rsidRPr="0021481A">
        <w:rPr>
          <w:lang w:val="pt-PT"/>
        </w:rPr>
        <w:t>DOMINICA PRIMA ANTE ADVENTUM</w:t>
      </w:r>
    </w:p>
    <w:p w:rsidR="00AD4CC4" w:rsidRPr="0021481A" w:rsidRDefault="00AD4CC4">
      <w:pPr>
        <w:rPr>
          <w:lang w:val="pt-PT"/>
        </w:rPr>
      </w:pPr>
      <w:r w:rsidRPr="0021481A">
        <w:rPr>
          <w:lang w:val="pt-PT"/>
        </w:rPr>
        <w:t xml:space="preserve">AE </w:t>
      </w:r>
      <w:r w:rsidRPr="0021481A">
        <w:rPr>
          <w:rStyle w:val="Incipit"/>
          <w:lang w:val="pt-PT"/>
        </w:rPr>
        <w:t>Cum sublevasset</w:t>
      </w:r>
      <w:r w:rsidRPr="0021481A">
        <w:rPr>
          <w:lang w:val="pt-PT"/>
        </w:rPr>
        <w:t xml:space="preserve">. AE </w:t>
      </w:r>
      <w:r w:rsidRPr="0021481A">
        <w:rPr>
          <w:rStyle w:val="Incipit"/>
          <w:lang w:val="pt-PT"/>
        </w:rPr>
        <w:t>De quinque panibus</w:t>
      </w:r>
      <w:r w:rsidRPr="0021481A">
        <w:rPr>
          <w:lang w:val="pt-PT"/>
        </w:rPr>
        <w:t xml:space="preserve">. AE </w:t>
      </w:r>
      <w:r w:rsidRPr="0021481A">
        <w:rPr>
          <w:rStyle w:val="Incipit"/>
          <w:lang w:val="pt-PT"/>
        </w:rPr>
        <w:t>Satiavit</w:t>
      </w:r>
      <w:r w:rsidRPr="0021481A">
        <w:rPr>
          <w:lang w:val="pt-PT"/>
        </w:rPr>
        <w:t>.</w:t>
      </w:r>
    </w:p>
    <w:p w:rsidR="00AD4CC4" w:rsidRPr="0021481A" w:rsidRDefault="00AD4CC4" w:rsidP="00AD4CC4">
      <w:pPr>
        <w:pStyle w:val="Titolo1"/>
        <w:rPr>
          <w:lang w:val="pt-PT"/>
        </w:rPr>
      </w:pPr>
      <w:r w:rsidRPr="0021481A">
        <w:rPr>
          <w:lang w:val="pt-PT"/>
        </w:rPr>
        <w:t>KOMMENTAR</w:t>
      </w:r>
    </w:p>
    <w:p w:rsidR="00AD4CC4" w:rsidRPr="0021481A" w:rsidRDefault="00AD4CC4">
      <w:pPr>
        <w:rPr>
          <w:lang w:val="pt-PT"/>
        </w:rPr>
      </w:pPr>
      <w:r w:rsidRPr="0021481A">
        <w:rPr>
          <w:lang w:val="pt-PT"/>
        </w:rPr>
        <w:t>Expleto</w:t>
      </w:r>
      <w:r w:rsidR="00E972DF" w:rsidRPr="0021481A">
        <w:rPr>
          <w:lang w:val="pt-PT"/>
        </w:rPr>
        <w:t xml:space="preserve"> itaque dominico</w:t>
      </w:r>
      <w:r w:rsidR="0089145D" w:rsidRPr="0021481A">
        <w:rPr>
          <w:lang w:val="pt-PT"/>
        </w:rPr>
        <w:t xml:space="preserve"> officio nocturnali ad officia missarum, de quibus etiam evangelium ad matutinas </w:t>
      </w:r>
      <w:r w:rsidR="007C0C82" w:rsidRPr="0021481A">
        <w:rPr>
          <w:lang w:val="pt-PT"/>
        </w:rPr>
        <w:t>|</w:t>
      </w:r>
      <w:r w:rsidR="0089145D" w:rsidRPr="0021481A">
        <w:rPr>
          <w:lang w:val="pt-PT"/>
        </w:rPr>
        <w:t>legenda</w:t>
      </w:r>
      <w:r w:rsidR="007C0C82" w:rsidRPr="0021481A">
        <w:rPr>
          <w:lang w:val="pt-PT"/>
        </w:rPr>
        <w:t>::legendum|</w:t>
      </w:r>
      <w:r w:rsidR="0089145D" w:rsidRPr="0021481A">
        <w:rPr>
          <w:lang w:val="pt-PT"/>
        </w:rPr>
        <w:t xml:space="preserve"> et capitula et orationes et antiphonae dominicales sumuntur, in isto ordine prosequentur. Et notandum quod non erit festum ita magnum propter</w:t>
      </w:r>
      <w:r w:rsidR="00233BA1" w:rsidRPr="0021481A">
        <w:rPr>
          <w:lang w:val="pt-PT"/>
        </w:rPr>
        <w:t xml:space="preserve"> quod aliqua dominica differatur</w:t>
      </w:r>
      <w:r w:rsidR="0089145D" w:rsidRPr="0021481A">
        <w:rPr>
          <w:lang w:val="pt-PT"/>
        </w:rPr>
        <w:t xml:space="preserve"> totaliter, nisi ad minus semel in septimana dominica cantetur, quod si aliquod festum</w:t>
      </w:r>
      <w:r w:rsidR="00F743FC" w:rsidRPr="0021481A">
        <w:rPr>
          <w:lang w:val="pt-PT"/>
        </w:rPr>
        <w:t xml:space="preserve"> in die dominica fieri non possit, nihilominus fiat in aliqua feria competente. Hoc propter confirmitatem, quia antiquitus differabantur dominicae propter festa sanctorum, vel octavas in quo magnus (167va) error fuit, quia uno et eodem die in aliquo loco cantabatur quarta dominica, in alio quinta, in alio sexta</w:t>
      </w:r>
      <w:r w:rsidR="00216630" w:rsidRPr="0021481A">
        <w:rPr>
          <w:lang w:val="pt-PT"/>
        </w:rPr>
        <w:t xml:space="preserve">. </w:t>
      </w:r>
      <w:r w:rsidR="00216630" w:rsidRPr="0021481A">
        <w:rPr>
          <w:lang w:val="pt-PT"/>
        </w:rPr>
        <w:lastRenderedPageBreak/>
        <w:t>Quod fuit absonum et absurdum. Contra quod illud remedium est inventum, ut ammodo nulla dominica in aliam ebdomadam ab octava pentecostes usque ad adventum domini differatur.</w:t>
      </w:r>
    </w:p>
    <w:p w:rsidR="00216630" w:rsidRPr="0021481A" w:rsidRDefault="00216630" w:rsidP="00216630">
      <w:pPr>
        <w:pStyle w:val="Titolo1"/>
        <w:rPr>
          <w:lang w:val="it-IT"/>
        </w:rPr>
      </w:pPr>
      <w:r w:rsidRPr="0021481A">
        <w:rPr>
          <w:lang w:val="it-IT"/>
        </w:rPr>
        <w:t>DOMINICA PRIMA POST OCTAVAM PENTECOSTES</w:t>
      </w:r>
    </w:p>
    <w:p w:rsidR="00216630" w:rsidRPr="0021481A" w:rsidRDefault="002C29EF">
      <w:pPr>
        <w:rPr>
          <w:lang w:val="pt-PT"/>
        </w:rPr>
      </w:pPr>
      <w:r w:rsidRPr="0021481A">
        <w:rPr>
          <w:rStyle w:val="Time1"/>
          <w:lang w:val="it-IT"/>
        </w:rPr>
        <w:t>[Ad missam]</w:t>
      </w:r>
      <w:r w:rsidRPr="0021481A">
        <w:rPr>
          <w:lang w:val="it-IT"/>
        </w:rPr>
        <w:t xml:space="preserve"> </w:t>
      </w:r>
      <w:r w:rsidR="00216630" w:rsidRPr="0021481A">
        <w:rPr>
          <w:lang w:val="it-IT"/>
        </w:rPr>
        <w:t xml:space="preserve">IN </w:t>
      </w:r>
      <w:r w:rsidR="00216630" w:rsidRPr="0021481A">
        <w:rPr>
          <w:rStyle w:val="Incipit"/>
          <w:lang w:val="it-IT"/>
        </w:rPr>
        <w:t>Domine in tua</w:t>
      </w:r>
      <w:r w:rsidR="00216630" w:rsidRPr="0021481A">
        <w:rPr>
          <w:lang w:val="it-IT"/>
        </w:rPr>
        <w:t xml:space="preserve">. </w:t>
      </w:r>
      <w:r w:rsidR="00216630" w:rsidRPr="0021481A">
        <w:rPr>
          <w:lang w:val="pt-PT"/>
        </w:rPr>
        <w:t xml:space="preserve">ORCL </w:t>
      </w:r>
      <w:r w:rsidR="00216630" w:rsidRPr="0021481A">
        <w:rPr>
          <w:rStyle w:val="Incipit"/>
          <w:lang w:val="pt-PT"/>
        </w:rPr>
        <w:t>Deus qui in te sperantium</w:t>
      </w:r>
      <w:r w:rsidR="00216630" w:rsidRPr="0021481A">
        <w:rPr>
          <w:lang w:val="pt-PT"/>
        </w:rPr>
        <w:t>. Secunda de sancta trinitate. Tertia quam velis. Et notandum quod si festum trium lectionum in dominicam venerit, quod proprium officium non habet, secunda oratio de festo</w:t>
      </w:r>
      <w:r w:rsidRPr="0021481A">
        <w:rPr>
          <w:lang w:val="pt-PT"/>
        </w:rPr>
        <w:t xml:space="preserve">. Tertia de sancta trinitate. EP </w:t>
      </w:r>
      <w:r w:rsidRPr="0021481A">
        <w:rPr>
          <w:rStyle w:val="Incipit"/>
          <w:lang w:val="pt-PT"/>
        </w:rPr>
        <w:t>Deus caritas est</w:t>
      </w:r>
      <w:r w:rsidRPr="0021481A">
        <w:rPr>
          <w:lang w:val="pt-PT"/>
        </w:rPr>
        <w:t xml:space="preserve">. GR </w:t>
      </w:r>
      <w:r w:rsidRPr="0021481A">
        <w:rPr>
          <w:rStyle w:val="Incipit"/>
          <w:lang w:val="pt-PT"/>
        </w:rPr>
        <w:t>Ego dixi domine</w:t>
      </w:r>
      <w:r w:rsidRPr="0021481A">
        <w:rPr>
          <w:lang w:val="pt-PT"/>
        </w:rPr>
        <w:t xml:space="preserve">. ALV </w:t>
      </w:r>
      <w:r w:rsidRPr="0021481A">
        <w:rPr>
          <w:rStyle w:val="Incipit"/>
          <w:lang w:val="pt-PT"/>
        </w:rPr>
        <w:t>Domine deus</w:t>
      </w:r>
      <w:r w:rsidRPr="0021481A">
        <w:rPr>
          <w:lang w:val="pt-PT"/>
        </w:rPr>
        <w:t xml:space="preserve">. EV </w:t>
      </w:r>
      <w:r w:rsidRPr="0021481A">
        <w:rPr>
          <w:rStyle w:val="Incipit"/>
          <w:lang w:val="pt-PT"/>
        </w:rPr>
        <w:t>(167vb) Homo quidam erat dives</w:t>
      </w:r>
      <w:r w:rsidRPr="0021481A">
        <w:rPr>
          <w:lang w:val="pt-PT"/>
        </w:rPr>
        <w:t xml:space="preserve">. OF </w:t>
      </w:r>
      <w:r w:rsidRPr="0021481A">
        <w:rPr>
          <w:rStyle w:val="Incipit"/>
          <w:lang w:val="pt-PT"/>
        </w:rPr>
        <w:t>Intende voci</w:t>
      </w:r>
      <w:r w:rsidRPr="0021481A">
        <w:rPr>
          <w:lang w:val="pt-PT"/>
        </w:rPr>
        <w:t>. Praefati</w:t>
      </w:r>
      <w:r w:rsidR="00675034" w:rsidRPr="0021481A">
        <w:rPr>
          <w:lang w:val="pt-PT"/>
        </w:rPr>
        <w:t>o</w:t>
      </w:r>
      <w:r w:rsidRPr="0021481A">
        <w:rPr>
          <w:lang w:val="pt-PT"/>
        </w:rPr>
        <w:t xml:space="preserve"> de sancta trinitate. CO </w:t>
      </w:r>
      <w:r w:rsidRPr="0021481A">
        <w:rPr>
          <w:rStyle w:val="Incipit"/>
          <w:lang w:val="pt-PT"/>
        </w:rPr>
        <w:t>Narrabo omnia</w:t>
      </w:r>
      <w:r w:rsidRPr="0021481A">
        <w:rPr>
          <w:lang w:val="pt-PT"/>
        </w:rPr>
        <w:t>.</w:t>
      </w:r>
    </w:p>
    <w:p w:rsidR="002C29EF" w:rsidRPr="0021481A" w:rsidRDefault="002C29EF">
      <w:pPr>
        <w:rPr>
          <w:lang w:val="pt-PT"/>
        </w:rPr>
      </w:pPr>
      <w:r w:rsidRPr="0021481A">
        <w:rPr>
          <w:rStyle w:val="Time1"/>
          <w:lang w:val="pt-PT"/>
        </w:rPr>
        <w:t>Feria quarta</w:t>
      </w:r>
      <w:r w:rsidRPr="0021481A">
        <w:rPr>
          <w:lang w:val="pt-PT"/>
        </w:rPr>
        <w:t xml:space="preserve"> dominica per totum. EP</w:t>
      </w:r>
      <w:r w:rsidR="00675034" w:rsidRPr="0021481A">
        <w:rPr>
          <w:lang w:val="pt-PT"/>
        </w:rPr>
        <w:t xml:space="preserve"> </w:t>
      </w:r>
      <w:r w:rsidR="00675034" w:rsidRPr="0021481A">
        <w:rPr>
          <w:rStyle w:val="Incipit"/>
          <w:lang w:val="pt-PT"/>
        </w:rPr>
        <w:t>Mortificate membra</w:t>
      </w:r>
      <w:r w:rsidR="00675034" w:rsidRPr="0021481A">
        <w:rPr>
          <w:lang w:val="pt-PT"/>
        </w:rPr>
        <w:t xml:space="preserve">. EV </w:t>
      </w:r>
      <w:r w:rsidR="00675034" w:rsidRPr="0021481A">
        <w:rPr>
          <w:rStyle w:val="Incipit"/>
          <w:lang w:val="pt-PT"/>
        </w:rPr>
        <w:t>Nolite putare</w:t>
      </w:r>
      <w:r w:rsidR="00675034" w:rsidRPr="0021481A">
        <w:rPr>
          <w:lang w:val="pt-PT"/>
        </w:rPr>
        <w:t>.</w:t>
      </w:r>
    </w:p>
    <w:p w:rsidR="00675034" w:rsidRPr="0021481A" w:rsidRDefault="00675034">
      <w:pPr>
        <w:rPr>
          <w:lang w:val="pt-PT"/>
        </w:rPr>
      </w:pPr>
      <w:r w:rsidRPr="0021481A">
        <w:rPr>
          <w:rStyle w:val="Time1"/>
          <w:lang w:val="pt-PT"/>
        </w:rPr>
        <w:t>Feria sexta</w:t>
      </w:r>
      <w:r w:rsidRPr="0021481A">
        <w:rPr>
          <w:lang w:val="pt-PT"/>
        </w:rPr>
        <w:t xml:space="preserve"> officium de sancta cruce per totum. EP </w:t>
      </w:r>
      <w:r w:rsidRPr="0021481A">
        <w:rPr>
          <w:rStyle w:val="Incipit"/>
          <w:lang w:val="pt-PT"/>
        </w:rPr>
        <w:t>Cum adhuc infirmi</w:t>
      </w:r>
      <w:r w:rsidRPr="0021481A">
        <w:rPr>
          <w:lang w:val="pt-PT"/>
        </w:rPr>
        <w:t xml:space="preserve">. EV </w:t>
      </w:r>
      <w:r w:rsidRPr="0021481A">
        <w:rPr>
          <w:rStyle w:val="Incipit"/>
          <w:lang w:val="pt-PT"/>
        </w:rPr>
        <w:t>Impossibile est ut non</w:t>
      </w:r>
      <w:r w:rsidRPr="0021481A">
        <w:rPr>
          <w:lang w:val="pt-PT"/>
        </w:rPr>
        <w:t>.</w:t>
      </w:r>
    </w:p>
    <w:p w:rsidR="00675034" w:rsidRPr="0021481A" w:rsidRDefault="00675034" w:rsidP="00675034">
      <w:pPr>
        <w:pStyle w:val="Titolo1"/>
        <w:rPr>
          <w:lang w:val="pt-PT"/>
        </w:rPr>
      </w:pPr>
      <w:r w:rsidRPr="0021481A">
        <w:rPr>
          <w:lang w:val="pt-PT"/>
        </w:rPr>
        <w:t>DOMINICA SECUNDA</w:t>
      </w:r>
    </w:p>
    <w:p w:rsidR="00675034" w:rsidRPr="0021481A" w:rsidRDefault="00675034">
      <w:pPr>
        <w:rPr>
          <w:lang w:val="pt-PT"/>
        </w:rPr>
      </w:pPr>
      <w:r w:rsidRPr="0021481A">
        <w:rPr>
          <w:rStyle w:val="Time1"/>
          <w:lang w:val="pt-PT"/>
        </w:rPr>
        <w:t>[Ad missam]</w:t>
      </w:r>
      <w:r w:rsidRPr="0021481A">
        <w:rPr>
          <w:lang w:val="pt-PT"/>
        </w:rPr>
        <w:t xml:space="preserve"> IN </w:t>
      </w:r>
      <w:r w:rsidRPr="0021481A">
        <w:rPr>
          <w:rStyle w:val="Incipit"/>
          <w:lang w:val="pt-PT"/>
        </w:rPr>
        <w:t>Factus est</w:t>
      </w:r>
      <w:r w:rsidRPr="0021481A">
        <w:rPr>
          <w:lang w:val="pt-PT"/>
        </w:rPr>
        <w:t xml:space="preserve">. ORCL </w:t>
      </w:r>
      <w:r w:rsidRPr="0021481A">
        <w:rPr>
          <w:rStyle w:val="Incipit"/>
          <w:lang w:val="pt-PT"/>
        </w:rPr>
        <w:t xml:space="preserve">Sancti </w:t>
      </w:r>
      <w:r w:rsidR="00743267" w:rsidRPr="0021481A">
        <w:rPr>
          <w:rStyle w:val="Incipit"/>
          <w:lang w:val="pt-PT"/>
        </w:rPr>
        <w:t>|</w:t>
      </w:r>
      <w:r w:rsidRPr="0021481A">
        <w:rPr>
          <w:rStyle w:val="Incipit"/>
          <w:lang w:val="pt-PT"/>
        </w:rPr>
        <w:t>nos</w:t>
      </w:r>
      <w:r w:rsidR="00743267" w:rsidRPr="0021481A">
        <w:rPr>
          <w:rStyle w:val="Incipit"/>
          <w:lang w:val="pt-PT"/>
        </w:rPr>
        <w:t>::nominis|</w:t>
      </w:r>
      <w:r w:rsidRPr="0021481A">
        <w:rPr>
          <w:rStyle w:val="Incipit"/>
          <w:lang w:val="pt-PT"/>
        </w:rPr>
        <w:t xml:space="preserve"> tui</w:t>
      </w:r>
      <w:r w:rsidR="00743267" w:rsidRPr="0021481A">
        <w:rPr>
          <w:lang w:val="pt-PT"/>
        </w:rPr>
        <w:t xml:space="preserve">. Secunda oratio de sancta trinitate. Tertia quam velis. EP </w:t>
      </w:r>
      <w:r w:rsidR="00743267" w:rsidRPr="0021481A">
        <w:rPr>
          <w:rStyle w:val="Incipit"/>
          <w:lang w:val="pt-PT"/>
        </w:rPr>
        <w:t>Noli mirari</w:t>
      </w:r>
      <w:r w:rsidR="00743267" w:rsidRPr="0021481A">
        <w:rPr>
          <w:lang w:val="pt-PT"/>
        </w:rPr>
        <w:t xml:space="preserve">. GR </w:t>
      </w:r>
      <w:r w:rsidR="00743267" w:rsidRPr="0021481A">
        <w:rPr>
          <w:rStyle w:val="Incipit"/>
          <w:lang w:val="pt-PT"/>
        </w:rPr>
        <w:t>Ad dominum</w:t>
      </w:r>
      <w:r w:rsidR="00743267" w:rsidRPr="0021481A">
        <w:rPr>
          <w:lang w:val="pt-PT"/>
        </w:rPr>
        <w:t xml:space="preserve">. ALV </w:t>
      </w:r>
      <w:r w:rsidR="00743267" w:rsidRPr="0021481A">
        <w:rPr>
          <w:rStyle w:val="Incipit"/>
          <w:lang w:val="pt-PT"/>
        </w:rPr>
        <w:t>Deus iudex</w:t>
      </w:r>
      <w:r w:rsidR="00743267" w:rsidRPr="0021481A">
        <w:rPr>
          <w:lang w:val="pt-PT"/>
        </w:rPr>
        <w:t xml:space="preserve">. EV </w:t>
      </w:r>
      <w:r w:rsidR="00743267" w:rsidRPr="0021481A">
        <w:rPr>
          <w:rStyle w:val="Incipit"/>
          <w:lang w:val="pt-PT"/>
        </w:rPr>
        <w:t>Homo quidam fecit</w:t>
      </w:r>
      <w:r w:rsidR="00743267" w:rsidRPr="0021481A">
        <w:rPr>
          <w:lang w:val="pt-PT"/>
        </w:rPr>
        <w:t xml:space="preserve">. OF </w:t>
      </w:r>
      <w:r w:rsidR="00743267" w:rsidRPr="0021481A">
        <w:rPr>
          <w:rStyle w:val="Incipit"/>
          <w:lang w:val="pt-PT"/>
        </w:rPr>
        <w:t>Domine convertere</w:t>
      </w:r>
      <w:r w:rsidR="00743267" w:rsidRPr="0021481A">
        <w:rPr>
          <w:lang w:val="pt-PT"/>
        </w:rPr>
        <w:t xml:space="preserve">. Praefatio de sancta trinitate. CO </w:t>
      </w:r>
      <w:r w:rsidR="00743267" w:rsidRPr="0021481A">
        <w:rPr>
          <w:rStyle w:val="Incipit"/>
          <w:lang w:val="pt-PT"/>
        </w:rPr>
        <w:t>Cantabo domino</w:t>
      </w:r>
      <w:r w:rsidR="00743267" w:rsidRPr="0021481A">
        <w:rPr>
          <w:lang w:val="pt-PT"/>
        </w:rPr>
        <w:t>.</w:t>
      </w:r>
    </w:p>
    <w:p w:rsidR="00743267" w:rsidRPr="0021481A" w:rsidRDefault="00743267">
      <w:pPr>
        <w:rPr>
          <w:lang w:val="pt-PT"/>
        </w:rPr>
      </w:pPr>
      <w:r w:rsidRPr="0021481A">
        <w:rPr>
          <w:rStyle w:val="Time1"/>
          <w:lang w:val="pt-PT"/>
        </w:rPr>
        <w:t>Feria quarta</w:t>
      </w:r>
      <w:r w:rsidRPr="0021481A">
        <w:rPr>
          <w:lang w:val="pt-PT"/>
        </w:rPr>
        <w:t xml:space="preserve"> dominica cantetur per totum. EP </w:t>
      </w:r>
      <w:r w:rsidRPr="0021481A">
        <w:rPr>
          <w:rStyle w:val="Incipit"/>
          <w:lang w:val="pt-PT"/>
        </w:rPr>
        <w:t>Quod fuit ab initio</w:t>
      </w:r>
      <w:r w:rsidRPr="0021481A">
        <w:rPr>
          <w:lang w:val="pt-PT"/>
        </w:rPr>
        <w:t xml:space="preserve">. EV </w:t>
      </w:r>
      <w:r w:rsidRPr="0021481A">
        <w:rPr>
          <w:rStyle w:val="Incipit"/>
          <w:lang w:val="pt-PT"/>
        </w:rPr>
        <w:t>(168ra) Venit ad Iesum vir cui</w:t>
      </w:r>
      <w:r w:rsidRPr="0021481A">
        <w:rPr>
          <w:lang w:val="pt-PT"/>
        </w:rPr>
        <w:t>.</w:t>
      </w:r>
    </w:p>
    <w:p w:rsidR="00743267" w:rsidRPr="0021481A" w:rsidRDefault="00743267" w:rsidP="00743267">
      <w:pPr>
        <w:pStyle w:val="Titolo1"/>
        <w:rPr>
          <w:lang w:val="it-IT"/>
        </w:rPr>
      </w:pPr>
      <w:r w:rsidRPr="0021481A">
        <w:rPr>
          <w:lang w:val="it-IT"/>
        </w:rPr>
        <w:t>DOMINICA TERTIA</w:t>
      </w:r>
    </w:p>
    <w:p w:rsidR="00743267" w:rsidRPr="0021481A" w:rsidRDefault="00743267">
      <w:pPr>
        <w:rPr>
          <w:lang w:val="pt-PT"/>
        </w:rPr>
      </w:pPr>
      <w:r w:rsidRPr="0021481A">
        <w:rPr>
          <w:rStyle w:val="Time1"/>
          <w:lang w:val="it-IT"/>
        </w:rPr>
        <w:t>[Ad missam]</w:t>
      </w:r>
      <w:r w:rsidRPr="0021481A">
        <w:rPr>
          <w:lang w:val="it-IT"/>
        </w:rPr>
        <w:t xml:space="preserve"> IN </w:t>
      </w:r>
      <w:r w:rsidRPr="0021481A">
        <w:rPr>
          <w:rStyle w:val="Incipit"/>
          <w:lang w:val="it-IT"/>
        </w:rPr>
        <w:t>Respice in me</w:t>
      </w:r>
      <w:r w:rsidRPr="0021481A">
        <w:rPr>
          <w:lang w:val="it-IT"/>
        </w:rPr>
        <w:t>.</w:t>
      </w:r>
      <w:r w:rsidR="00466E44" w:rsidRPr="0021481A">
        <w:rPr>
          <w:lang w:val="it-IT"/>
        </w:rPr>
        <w:t xml:space="preserve"> </w:t>
      </w:r>
      <w:r w:rsidR="00466E44" w:rsidRPr="0021481A">
        <w:rPr>
          <w:lang w:val="pt-PT"/>
        </w:rPr>
        <w:t xml:space="preserve">ORCL </w:t>
      </w:r>
      <w:r w:rsidR="00466E44" w:rsidRPr="0021481A">
        <w:rPr>
          <w:rStyle w:val="Incipit"/>
          <w:lang w:val="pt-PT"/>
        </w:rPr>
        <w:t>Protector in te sperantium</w:t>
      </w:r>
      <w:r w:rsidR="00466E44" w:rsidRPr="0021481A">
        <w:rPr>
          <w:lang w:val="pt-PT"/>
        </w:rPr>
        <w:t xml:space="preserve">. Secunda de sancta trinitate. Tertia quam velis. EP </w:t>
      </w:r>
      <w:r w:rsidR="00466E44" w:rsidRPr="0021481A">
        <w:rPr>
          <w:rStyle w:val="Incipit"/>
          <w:lang w:val="pt-PT"/>
        </w:rPr>
        <w:t>Humiliamini sub</w:t>
      </w:r>
      <w:r w:rsidR="00466E44" w:rsidRPr="0021481A">
        <w:rPr>
          <w:lang w:val="pt-PT"/>
        </w:rPr>
        <w:t xml:space="preserve">. GR </w:t>
      </w:r>
      <w:r w:rsidR="00466E44" w:rsidRPr="0021481A">
        <w:rPr>
          <w:rStyle w:val="Incipit"/>
          <w:lang w:val="pt-PT"/>
        </w:rPr>
        <w:t>Iacta cogitatum</w:t>
      </w:r>
      <w:r w:rsidR="00466E44" w:rsidRPr="0021481A">
        <w:rPr>
          <w:lang w:val="pt-PT"/>
        </w:rPr>
        <w:t xml:space="preserve">. ALV </w:t>
      </w:r>
      <w:r w:rsidR="00466E44" w:rsidRPr="0021481A">
        <w:rPr>
          <w:rStyle w:val="Incipit"/>
          <w:lang w:val="pt-PT"/>
        </w:rPr>
        <w:t>Diligam te domine</w:t>
      </w:r>
      <w:r w:rsidR="00466E44" w:rsidRPr="0021481A">
        <w:rPr>
          <w:lang w:val="pt-PT"/>
        </w:rPr>
        <w:t xml:space="preserve">. EV </w:t>
      </w:r>
      <w:r w:rsidR="00466E44" w:rsidRPr="0021481A">
        <w:rPr>
          <w:rStyle w:val="Incipit"/>
          <w:lang w:val="pt-PT"/>
        </w:rPr>
        <w:t>Erant appropinquantes</w:t>
      </w:r>
      <w:r w:rsidR="00466E44" w:rsidRPr="0021481A">
        <w:rPr>
          <w:lang w:val="pt-PT"/>
        </w:rPr>
        <w:t xml:space="preserve">. OF </w:t>
      </w:r>
      <w:r w:rsidR="00466E44" w:rsidRPr="0021481A">
        <w:rPr>
          <w:rStyle w:val="Incipit"/>
          <w:lang w:val="pt-PT"/>
        </w:rPr>
        <w:t>Sperent in te</w:t>
      </w:r>
      <w:r w:rsidR="00466E44" w:rsidRPr="0021481A">
        <w:rPr>
          <w:lang w:val="pt-PT"/>
        </w:rPr>
        <w:t xml:space="preserve">. Praefatio de sancta trinitate. CO </w:t>
      </w:r>
      <w:r w:rsidR="00466E44" w:rsidRPr="0021481A">
        <w:rPr>
          <w:rStyle w:val="Incipit"/>
          <w:lang w:val="pt-PT"/>
        </w:rPr>
        <w:t>Ego clamavi</w:t>
      </w:r>
      <w:r w:rsidR="00466E44" w:rsidRPr="0021481A">
        <w:rPr>
          <w:lang w:val="pt-PT"/>
        </w:rPr>
        <w:t>.</w:t>
      </w:r>
    </w:p>
    <w:p w:rsidR="00466E44" w:rsidRPr="0021481A" w:rsidRDefault="00466E44">
      <w:pPr>
        <w:rPr>
          <w:lang w:val="pt-PT"/>
        </w:rPr>
      </w:pPr>
      <w:r w:rsidRPr="0021481A">
        <w:rPr>
          <w:rStyle w:val="Time1"/>
          <w:lang w:val="pt-PT"/>
        </w:rPr>
        <w:t>Feria quarta</w:t>
      </w:r>
      <w:r w:rsidRPr="0021481A">
        <w:rPr>
          <w:lang w:val="pt-PT"/>
        </w:rPr>
        <w:t xml:space="preserve"> dominica per totum. EP </w:t>
      </w:r>
      <w:r w:rsidRPr="0021481A">
        <w:rPr>
          <w:rStyle w:val="Incipit"/>
          <w:lang w:val="pt-PT"/>
        </w:rPr>
        <w:t>Omne quodcumque</w:t>
      </w:r>
      <w:r w:rsidRPr="0021481A">
        <w:rPr>
          <w:lang w:val="pt-PT"/>
        </w:rPr>
        <w:t xml:space="preserve">. EV </w:t>
      </w:r>
      <w:r w:rsidRPr="0021481A">
        <w:rPr>
          <w:rStyle w:val="Incipit"/>
          <w:lang w:val="pt-PT"/>
        </w:rPr>
        <w:t>Estote consentientes</w:t>
      </w:r>
      <w:r w:rsidRPr="0021481A">
        <w:rPr>
          <w:lang w:val="pt-PT"/>
        </w:rPr>
        <w:t>.</w:t>
      </w:r>
    </w:p>
    <w:p w:rsidR="00466E44" w:rsidRPr="0021481A" w:rsidRDefault="00466E44">
      <w:pPr>
        <w:rPr>
          <w:lang w:val="fr-FR"/>
        </w:rPr>
      </w:pPr>
      <w:r w:rsidRPr="0021481A">
        <w:rPr>
          <w:rStyle w:val="Time1"/>
          <w:lang w:val="pt-PT"/>
        </w:rPr>
        <w:t>Feria sexta</w:t>
      </w:r>
      <w:r w:rsidRPr="0021481A">
        <w:rPr>
          <w:lang w:val="pt-PT"/>
        </w:rPr>
        <w:t xml:space="preserve"> officium de sancta cruce. </w:t>
      </w:r>
      <w:r w:rsidRPr="0021481A">
        <w:rPr>
          <w:lang w:val="fr-FR"/>
        </w:rPr>
        <w:t xml:space="preserve">EP </w:t>
      </w:r>
      <w:r w:rsidRPr="0021481A">
        <w:rPr>
          <w:rStyle w:val="Incipit"/>
          <w:lang w:val="fr-FR"/>
        </w:rPr>
        <w:t>Scientes</w:t>
      </w:r>
      <w:r w:rsidRPr="0021481A">
        <w:rPr>
          <w:lang w:val="fr-FR"/>
        </w:rPr>
        <w:t xml:space="preserve">. EV </w:t>
      </w:r>
      <w:r w:rsidRPr="0021481A">
        <w:rPr>
          <w:rStyle w:val="Incipit"/>
          <w:lang w:val="fr-FR"/>
        </w:rPr>
        <w:t>Introivit Iesus</w:t>
      </w:r>
      <w:r w:rsidRPr="0021481A">
        <w:rPr>
          <w:lang w:val="fr-FR"/>
        </w:rPr>
        <w:t>.</w:t>
      </w:r>
    </w:p>
    <w:p w:rsidR="00466E44" w:rsidRPr="0021481A" w:rsidRDefault="001D16DA" w:rsidP="00466E44">
      <w:pPr>
        <w:pStyle w:val="Titolo1"/>
        <w:rPr>
          <w:lang w:val="it-IT"/>
        </w:rPr>
      </w:pPr>
      <w:r w:rsidRPr="0021481A">
        <w:rPr>
          <w:lang w:val="it-IT"/>
        </w:rPr>
        <w:t>DOMINICA</w:t>
      </w:r>
      <w:r w:rsidR="00466E44" w:rsidRPr="0021481A">
        <w:rPr>
          <w:lang w:val="it-IT"/>
        </w:rPr>
        <w:t xml:space="preserve"> QUARTA</w:t>
      </w:r>
    </w:p>
    <w:p w:rsidR="00466E44" w:rsidRPr="0021481A" w:rsidRDefault="00466E44">
      <w:pPr>
        <w:rPr>
          <w:lang w:val="pt-PT"/>
        </w:rPr>
      </w:pPr>
      <w:r w:rsidRPr="0021481A">
        <w:rPr>
          <w:rStyle w:val="Time1"/>
          <w:lang w:val="it-IT"/>
        </w:rPr>
        <w:t>[Ad missam]</w:t>
      </w:r>
      <w:r w:rsidRPr="0021481A">
        <w:rPr>
          <w:lang w:val="it-IT"/>
        </w:rPr>
        <w:t xml:space="preserve"> IN </w:t>
      </w:r>
      <w:r w:rsidRPr="0021481A">
        <w:rPr>
          <w:rStyle w:val="Incipit"/>
          <w:lang w:val="it-IT"/>
        </w:rPr>
        <w:t>Dominus illuminatio</w:t>
      </w:r>
      <w:r w:rsidRPr="0021481A">
        <w:rPr>
          <w:lang w:val="it-IT"/>
        </w:rPr>
        <w:t>.</w:t>
      </w:r>
      <w:r w:rsidR="00625133" w:rsidRPr="0021481A">
        <w:rPr>
          <w:lang w:val="it-IT"/>
        </w:rPr>
        <w:t xml:space="preserve"> </w:t>
      </w:r>
      <w:r w:rsidR="00625133" w:rsidRPr="0021481A">
        <w:rPr>
          <w:lang w:val="pt-PT"/>
        </w:rPr>
        <w:t xml:space="preserve">ORCL </w:t>
      </w:r>
      <w:r w:rsidR="00625133" w:rsidRPr="0021481A">
        <w:rPr>
          <w:rStyle w:val="Incipit"/>
          <w:lang w:val="pt-PT"/>
        </w:rPr>
        <w:t>Da nobis quaesumus domine ut</w:t>
      </w:r>
      <w:r w:rsidR="00625133" w:rsidRPr="0021481A">
        <w:rPr>
          <w:lang w:val="pt-PT"/>
        </w:rPr>
        <w:t xml:space="preserve">. Secunda oratio de sancta trinitate. Tertia quam velis. EP </w:t>
      </w:r>
      <w:r w:rsidR="00625133" w:rsidRPr="0021481A">
        <w:rPr>
          <w:rStyle w:val="Incipit"/>
          <w:lang w:val="pt-PT"/>
        </w:rPr>
        <w:t>|Aestimo::Existimo| enim quod non |sit::sint|</w:t>
      </w:r>
      <w:r w:rsidR="00625133" w:rsidRPr="0021481A">
        <w:rPr>
          <w:lang w:val="pt-PT"/>
        </w:rPr>
        <w:t xml:space="preserve">. GR </w:t>
      </w:r>
      <w:r w:rsidR="00625133" w:rsidRPr="0021481A">
        <w:rPr>
          <w:rStyle w:val="Incipit"/>
          <w:lang w:val="pt-PT"/>
        </w:rPr>
        <w:t>Propitius esto</w:t>
      </w:r>
      <w:r w:rsidR="00625133" w:rsidRPr="0021481A">
        <w:rPr>
          <w:lang w:val="pt-PT"/>
        </w:rPr>
        <w:t xml:space="preserve">. (168rb) ALV </w:t>
      </w:r>
      <w:r w:rsidR="00625133" w:rsidRPr="0021481A">
        <w:rPr>
          <w:rStyle w:val="Incipit"/>
          <w:lang w:val="pt-PT"/>
        </w:rPr>
        <w:t>Domine in virtute</w:t>
      </w:r>
      <w:r w:rsidR="00625133" w:rsidRPr="0021481A">
        <w:rPr>
          <w:lang w:val="pt-PT"/>
        </w:rPr>
        <w:t xml:space="preserve">. EV </w:t>
      </w:r>
      <w:r w:rsidR="00625133" w:rsidRPr="0021481A">
        <w:rPr>
          <w:rStyle w:val="Incipit"/>
          <w:lang w:val="pt-PT"/>
        </w:rPr>
        <w:t>Estote misericordes</w:t>
      </w:r>
      <w:r w:rsidR="00625133" w:rsidRPr="0021481A">
        <w:rPr>
          <w:lang w:val="pt-PT"/>
        </w:rPr>
        <w:t xml:space="preserve">. </w:t>
      </w:r>
      <w:r w:rsidR="001D16DA" w:rsidRPr="0021481A">
        <w:rPr>
          <w:lang w:val="pt-PT"/>
        </w:rPr>
        <w:t xml:space="preserve">OF </w:t>
      </w:r>
      <w:r w:rsidR="001D16DA" w:rsidRPr="0021481A">
        <w:rPr>
          <w:rStyle w:val="Incipit"/>
          <w:lang w:val="pt-PT"/>
        </w:rPr>
        <w:t>Illumina</w:t>
      </w:r>
      <w:r w:rsidR="001D16DA" w:rsidRPr="0021481A">
        <w:rPr>
          <w:lang w:val="pt-PT"/>
        </w:rPr>
        <w:t xml:space="preserve">. PF </w:t>
      </w:r>
      <w:r w:rsidR="001D16DA" w:rsidRPr="0021481A">
        <w:rPr>
          <w:rStyle w:val="Incipit"/>
          <w:lang w:val="pt-PT"/>
        </w:rPr>
        <w:t>Qui cum unigenito</w:t>
      </w:r>
      <w:r w:rsidR="001D16DA" w:rsidRPr="0021481A">
        <w:rPr>
          <w:lang w:val="pt-PT"/>
        </w:rPr>
        <w:t xml:space="preserve">. CO </w:t>
      </w:r>
      <w:r w:rsidR="001D16DA" w:rsidRPr="0021481A">
        <w:rPr>
          <w:rStyle w:val="Incipit"/>
          <w:lang w:val="pt-PT"/>
        </w:rPr>
        <w:t>Dominus firmamentum</w:t>
      </w:r>
      <w:r w:rsidR="001D16DA" w:rsidRPr="0021481A">
        <w:rPr>
          <w:lang w:val="pt-PT"/>
        </w:rPr>
        <w:t>.</w:t>
      </w:r>
    </w:p>
    <w:p w:rsidR="001D16DA" w:rsidRPr="0021481A" w:rsidRDefault="001D16DA">
      <w:pPr>
        <w:rPr>
          <w:lang w:val="pt-PT"/>
        </w:rPr>
      </w:pPr>
      <w:r w:rsidRPr="0021481A">
        <w:rPr>
          <w:rStyle w:val="Time1"/>
          <w:lang w:val="pt-PT"/>
        </w:rPr>
        <w:t>Feria quarta</w:t>
      </w:r>
      <w:r w:rsidRPr="0021481A">
        <w:rPr>
          <w:lang w:val="pt-PT"/>
        </w:rPr>
        <w:t xml:space="preserve"> dominica per totum. EP </w:t>
      </w:r>
      <w:r w:rsidRPr="0021481A">
        <w:rPr>
          <w:rStyle w:val="Incipit"/>
          <w:lang w:val="pt-PT"/>
        </w:rPr>
        <w:t>Non cesso gratias agens</w:t>
      </w:r>
      <w:r w:rsidRPr="0021481A">
        <w:rPr>
          <w:lang w:val="pt-PT"/>
        </w:rPr>
        <w:t xml:space="preserve">. EV </w:t>
      </w:r>
      <w:r w:rsidRPr="0021481A">
        <w:rPr>
          <w:rStyle w:val="Incipit"/>
          <w:lang w:val="pt-PT"/>
        </w:rPr>
        <w:t>Cum venisset Iesus in templum</w:t>
      </w:r>
      <w:r w:rsidRPr="0021481A">
        <w:rPr>
          <w:lang w:val="pt-PT"/>
        </w:rPr>
        <w:t>.</w:t>
      </w:r>
    </w:p>
    <w:p w:rsidR="001D16DA" w:rsidRPr="0021481A" w:rsidRDefault="001D16DA">
      <w:pPr>
        <w:rPr>
          <w:lang w:val="pt-PT"/>
        </w:rPr>
      </w:pPr>
      <w:r w:rsidRPr="0021481A">
        <w:rPr>
          <w:rStyle w:val="Time1"/>
          <w:lang w:val="pt-PT"/>
        </w:rPr>
        <w:t>Feria sexta</w:t>
      </w:r>
      <w:r w:rsidRPr="0021481A">
        <w:rPr>
          <w:lang w:val="pt-PT"/>
        </w:rPr>
        <w:t xml:space="preserve"> o</w:t>
      </w:r>
      <w:r w:rsidR="004C05C2" w:rsidRPr="0021481A">
        <w:rPr>
          <w:lang w:val="pt-PT"/>
        </w:rPr>
        <w:t>ff</w:t>
      </w:r>
      <w:r w:rsidRPr="0021481A">
        <w:rPr>
          <w:lang w:val="pt-PT"/>
        </w:rPr>
        <w:t xml:space="preserve">icium de sancta cruce per totum. EP </w:t>
      </w:r>
      <w:r w:rsidRPr="0021481A">
        <w:rPr>
          <w:rStyle w:val="Incipit"/>
          <w:lang w:val="pt-PT"/>
        </w:rPr>
        <w:t>Carnis |cur::curam| ne feceritis</w:t>
      </w:r>
      <w:r w:rsidRPr="0021481A">
        <w:rPr>
          <w:lang w:val="pt-PT"/>
        </w:rPr>
        <w:t xml:space="preserve">. EV </w:t>
      </w:r>
      <w:r w:rsidRPr="0021481A">
        <w:rPr>
          <w:rStyle w:val="Incipit"/>
          <w:lang w:val="pt-PT"/>
        </w:rPr>
        <w:t>Interrogaverunt Iesum discipuli</w:t>
      </w:r>
      <w:r w:rsidRPr="0021481A">
        <w:rPr>
          <w:lang w:val="pt-PT"/>
        </w:rPr>
        <w:t>.</w:t>
      </w:r>
    </w:p>
    <w:p w:rsidR="001D16DA" w:rsidRPr="0021481A" w:rsidRDefault="001D16DA" w:rsidP="001D16DA">
      <w:pPr>
        <w:pStyle w:val="Titolo1"/>
        <w:rPr>
          <w:lang w:val="pt-PT"/>
        </w:rPr>
      </w:pPr>
      <w:r w:rsidRPr="0021481A">
        <w:rPr>
          <w:lang w:val="pt-PT"/>
        </w:rPr>
        <w:lastRenderedPageBreak/>
        <w:t>DOMINICA QUINTA</w:t>
      </w:r>
    </w:p>
    <w:p w:rsidR="001D16DA" w:rsidRPr="0021481A" w:rsidRDefault="001D16DA">
      <w:pPr>
        <w:rPr>
          <w:lang w:val="pt-PT"/>
        </w:rPr>
      </w:pPr>
      <w:r w:rsidRPr="0021481A">
        <w:rPr>
          <w:rStyle w:val="Time1"/>
          <w:lang w:val="pt-PT"/>
        </w:rPr>
        <w:t>[Ad missam]</w:t>
      </w:r>
      <w:r w:rsidRPr="0021481A">
        <w:rPr>
          <w:lang w:val="pt-PT"/>
        </w:rPr>
        <w:t xml:space="preserve"> IN </w:t>
      </w:r>
      <w:r w:rsidRPr="0021481A">
        <w:rPr>
          <w:rStyle w:val="Incipit"/>
          <w:lang w:val="pt-PT"/>
        </w:rPr>
        <w:t>Exaudi domine</w:t>
      </w:r>
      <w:r w:rsidRPr="0021481A">
        <w:rPr>
          <w:lang w:val="pt-PT"/>
        </w:rPr>
        <w:t>.</w:t>
      </w:r>
      <w:r w:rsidR="004C05C2" w:rsidRPr="0021481A">
        <w:rPr>
          <w:lang w:val="pt-PT"/>
        </w:rPr>
        <w:t xml:space="preserve"> ORCL </w:t>
      </w:r>
      <w:r w:rsidR="004C05C2" w:rsidRPr="0021481A">
        <w:rPr>
          <w:rStyle w:val="Incipit"/>
          <w:lang w:val="pt-PT"/>
        </w:rPr>
        <w:t>Deus qui diligentibus</w:t>
      </w:r>
      <w:r w:rsidR="004C05C2" w:rsidRPr="0021481A">
        <w:rPr>
          <w:lang w:val="pt-PT"/>
        </w:rPr>
        <w:t xml:space="preserve">. Secunda de sancta trinitate. Tertia quam velis. EP </w:t>
      </w:r>
      <w:r w:rsidR="004C05C2" w:rsidRPr="0021481A">
        <w:rPr>
          <w:rStyle w:val="Incipit"/>
          <w:lang w:val="pt-PT"/>
        </w:rPr>
        <w:t>Omnes unanimes</w:t>
      </w:r>
      <w:r w:rsidR="004C05C2" w:rsidRPr="0021481A">
        <w:rPr>
          <w:lang w:val="pt-PT"/>
        </w:rPr>
        <w:t xml:space="preserve">. GR </w:t>
      </w:r>
      <w:r w:rsidR="004C05C2" w:rsidRPr="0021481A">
        <w:rPr>
          <w:rStyle w:val="Incipit"/>
          <w:lang w:val="pt-PT"/>
        </w:rPr>
        <w:t>Protector noster</w:t>
      </w:r>
      <w:r w:rsidR="004C05C2" w:rsidRPr="0021481A">
        <w:rPr>
          <w:lang w:val="pt-PT"/>
        </w:rPr>
        <w:t xml:space="preserve">. ALV </w:t>
      </w:r>
      <w:r w:rsidR="004C05C2" w:rsidRPr="0021481A">
        <w:rPr>
          <w:rStyle w:val="Incipit"/>
          <w:lang w:val="pt-PT"/>
        </w:rPr>
        <w:t>In te speravi</w:t>
      </w:r>
      <w:r w:rsidR="004C05C2" w:rsidRPr="0021481A">
        <w:rPr>
          <w:lang w:val="pt-PT"/>
        </w:rPr>
        <w:t xml:space="preserve">. EV </w:t>
      </w:r>
      <w:r w:rsidR="004C05C2" w:rsidRPr="0021481A">
        <w:rPr>
          <w:rStyle w:val="Incipit"/>
          <w:lang w:val="pt-PT"/>
        </w:rPr>
        <w:t>Cum turbae irruerunt</w:t>
      </w:r>
      <w:r w:rsidR="004C05C2" w:rsidRPr="0021481A">
        <w:rPr>
          <w:lang w:val="pt-PT"/>
        </w:rPr>
        <w:t xml:space="preserve">. OF </w:t>
      </w:r>
      <w:r w:rsidR="004C05C2" w:rsidRPr="0021481A">
        <w:rPr>
          <w:rStyle w:val="Incipit"/>
          <w:lang w:val="pt-PT"/>
        </w:rPr>
        <w:t>Benedicam</w:t>
      </w:r>
      <w:r w:rsidR="004C05C2" w:rsidRPr="0021481A">
        <w:rPr>
          <w:lang w:val="pt-PT"/>
        </w:rPr>
        <w:t xml:space="preserve">. PF </w:t>
      </w:r>
      <w:r w:rsidR="004C05C2" w:rsidRPr="0021481A">
        <w:rPr>
          <w:rStyle w:val="Incipit"/>
          <w:lang w:val="pt-PT"/>
        </w:rPr>
        <w:t>Qui cum unigenito</w:t>
      </w:r>
      <w:r w:rsidR="004C05C2" w:rsidRPr="0021481A">
        <w:rPr>
          <w:lang w:val="pt-PT"/>
        </w:rPr>
        <w:t xml:space="preserve">. </w:t>
      </w:r>
      <w:r w:rsidR="00357F23" w:rsidRPr="0021481A">
        <w:rPr>
          <w:lang w:val="pt-PT"/>
        </w:rPr>
        <w:t xml:space="preserve">CO </w:t>
      </w:r>
      <w:r w:rsidR="00357F23" w:rsidRPr="0021481A">
        <w:rPr>
          <w:rStyle w:val="Incipit"/>
          <w:lang w:val="pt-PT"/>
        </w:rPr>
        <w:t>Unam petii</w:t>
      </w:r>
      <w:r w:rsidR="00357F23" w:rsidRPr="0021481A">
        <w:rPr>
          <w:lang w:val="pt-PT"/>
        </w:rPr>
        <w:t>.</w:t>
      </w:r>
    </w:p>
    <w:p w:rsidR="00357F23" w:rsidRPr="0021481A" w:rsidRDefault="00357F23">
      <w:pPr>
        <w:rPr>
          <w:lang w:val="pt-PT"/>
        </w:rPr>
      </w:pPr>
      <w:r w:rsidRPr="0021481A">
        <w:rPr>
          <w:rStyle w:val="Time1"/>
          <w:lang w:val="pt-PT"/>
        </w:rPr>
        <w:t>Feria quarta</w:t>
      </w:r>
      <w:r w:rsidRPr="0021481A">
        <w:rPr>
          <w:lang w:val="pt-PT"/>
        </w:rPr>
        <w:t xml:space="preserve"> (168va) dominica per totum. EP </w:t>
      </w:r>
      <w:r w:rsidRPr="0021481A">
        <w:rPr>
          <w:rStyle w:val="Incipit"/>
          <w:lang w:val="pt-PT"/>
        </w:rPr>
        <w:t>Obsecro primum</w:t>
      </w:r>
      <w:r w:rsidRPr="0021481A">
        <w:rPr>
          <w:lang w:val="pt-PT"/>
        </w:rPr>
        <w:t xml:space="preserve">. EV </w:t>
      </w:r>
      <w:r w:rsidRPr="0021481A">
        <w:rPr>
          <w:rStyle w:val="Incipit"/>
          <w:lang w:val="pt-PT"/>
        </w:rPr>
        <w:t>Respondens Iesus dixit</w:t>
      </w:r>
      <w:r w:rsidRPr="0021481A">
        <w:rPr>
          <w:lang w:val="pt-PT"/>
        </w:rPr>
        <w:t>.</w:t>
      </w:r>
    </w:p>
    <w:p w:rsidR="00357F23" w:rsidRPr="0021481A" w:rsidRDefault="00357F23">
      <w:pPr>
        <w:rPr>
          <w:lang w:val="pt-PT"/>
        </w:rPr>
      </w:pPr>
      <w:r w:rsidRPr="0021481A">
        <w:rPr>
          <w:rStyle w:val="Time1"/>
          <w:lang w:val="pt-PT"/>
        </w:rPr>
        <w:t>Feria sexta</w:t>
      </w:r>
      <w:r w:rsidRPr="0021481A">
        <w:rPr>
          <w:lang w:val="pt-PT"/>
        </w:rPr>
        <w:t xml:space="preserve"> officium de sancta cruce per totum. EP </w:t>
      </w:r>
      <w:r w:rsidRPr="0021481A">
        <w:rPr>
          <w:rStyle w:val="Incipit"/>
          <w:lang w:val="pt-PT"/>
        </w:rPr>
        <w:t>Saecularia igitur iudicia</w:t>
      </w:r>
      <w:r w:rsidRPr="0021481A">
        <w:rPr>
          <w:lang w:val="pt-PT"/>
        </w:rPr>
        <w:t xml:space="preserve">. EV </w:t>
      </w:r>
      <w:r w:rsidRPr="0021481A">
        <w:rPr>
          <w:rStyle w:val="Incipit"/>
          <w:lang w:val="pt-PT"/>
        </w:rPr>
        <w:t>Offerebantur Iesu</w:t>
      </w:r>
      <w:r w:rsidRPr="0021481A">
        <w:rPr>
          <w:lang w:val="pt-PT"/>
        </w:rPr>
        <w:t>.</w:t>
      </w:r>
    </w:p>
    <w:p w:rsidR="00357F23" w:rsidRPr="0021481A" w:rsidRDefault="00357F23" w:rsidP="00B50BA6">
      <w:pPr>
        <w:pStyle w:val="Titolo1"/>
        <w:rPr>
          <w:lang w:val="pt-PT"/>
        </w:rPr>
      </w:pPr>
      <w:r w:rsidRPr="0021481A">
        <w:rPr>
          <w:lang w:val="pt-PT"/>
        </w:rPr>
        <w:t>DOMINCA SEXTA</w:t>
      </w:r>
    </w:p>
    <w:p w:rsidR="00357F23" w:rsidRPr="0021481A" w:rsidRDefault="00357F23">
      <w:pPr>
        <w:rPr>
          <w:lang w:val="it-IT"/>
        </w:rPr>
      </w:pPr>
      <w:r w:rsidRPr="0021481A">
        <w:rPr>
          <w:rStyle w:val="Time1"/>
          <w:lang w:val="pt-PT"/>
        </w:rPr>
        <w:t>[Ad missam]</w:t>
      </w:r>
      <w:r w:rsidRPr="0021481A">
        <w:rPr>
          <w:lang w:val="pt-PT"/>
        </w:rPr>
        <w:t xml:space="preserve"> IN </w:t>
      </w:r>
      <w:r w:rsidRPr="0021481A">
        <w:rPr>
          <w:rStyle w:val="Incipit"/>
          <w:lang w:val="pt-PT"/>
        </w:rPr>
        <w:t>Dominus fortitudo</w:t>
      </w:r>
      <w:r w:rsidRPr="0021481A">
        <w:rPr>
          <w:lang w:val="pt-PT"/>
        </w:rPr>
        <w:t xml:space="preserve">. ORCL </w:t>
      </w:r>
      <w:r w:rsidRPr="0021481A">
        <w:rPr>
          <w:rStyle w:val="Incipit"/>
          <w:lang w:val="pt-PT"/>
        </w:rPr>
        <w:t>Deus virtutum cuius est</w:t>
      </w:r>
      <w:r w:rsidRPr="0021481A">
        <w:rPr>
          <w:lang w:val="pt-PT"/>
        </w:rPr>
        <w:t xml:space="preserve">. Secunda de sancta trinitate. Tertia quam velis. </w:t>
      </w:r>
      <w:r>
        <w:rPr>
          <w:lang w:val="es-ES"/>
        </w:rPr>
        <w:t xml:space="preserve">EP </w:t>
      </w:r>
      <w:r w:rsidRPr="0021481A">
        <w:rPr>
          <w:rStyle w:val="Incipit"/>
          <w:lang w:val="es-ES"/>
        </w:rPr>
        <w:t>Quicumque baptizati</w:t>
      </w:r>
      <w:r>
        <w:rPr>
          <w:lang w:val="es-ES"/>
        </w:rPr>
        <w:t xml:space="preserve">. GR </w:t>
      </w:r>
      <w:r w:rsidRPr="0021481A">
        <w:rPr>
          <w:rStyle w:val="Incipit"/>
          <w:lang w:val="es-ES"/>
        </w:rPr>
        <w:t>Convertere domine</w:t>
      </w:r>
      <w:r>
        <w:rPr>
          <w:lang w:val="es-ES"/>
        </w:rPr>
        <w:t xml:space="preserve">. ALV </w:t>
      </w:r>
      <w:r w:rsidRPr="0021481A">
        <w:rPr>
          <w:rStyle w:val="Incipit"/>
          <w:lang w:val="es-ES"/>
        </w:rPr>
        <w:t>Omnes gentes</w:t>
      </w:r>
      <w:r>
        <w:rPr>
          <w:lang w:val="es-ES"/>
        </w:rPr>
        <w:t xml:space="preserve">. EV </w:t>
      </w:r>
      <w:r w:rsidRPr="0021481A">
        <w:rPr>
          <w:rStyle w:val="Incipit"/>
          <w:lang w:val="es-ES"/>
        </w:rPr>
        <w:t>Amen dico vobis</w:t>
      </w:r>
      <w:r>
        <w:rPr>
          <w:lang w:val="es-ES"/>
        </w:rPr>
        <w:t xml:space="preserve">. </w:t>
      </w:r>
      <w:r w:rsidRPr="0021481A">
        <w:rPr>
          <w:lang w:val="it-IT"/>
        </w:rPr>
        <w:t xml:space="preserve">OF </w:t>
      </w:r>
      <w:r w:rsidRPr="0021481A">
        <w:rPr>
          <w:rStyle w:val="Incipit"/>
          <w:lang w:val="it-IT"/>
        </w:rPr>
        <w:t>Perfice gressus</w:t>
      </w:r>
      <w:r w:rsidRPr="0021481A">
        <w:rPr>
          <w:lang w:val="it-IT"/>
        </w:rPr>
        <w:t xml:space="preserve">. Praefatio de sancta trinitate. CO </w:t>
      </w:r>
      <w:r w:rsidRPr="0021481A">
        <w:rPr>
          <w:rStyle w:val="Incipit"/>
          <w:lang w:val="it-IT"/>
        </w:rPr>
        <w:t>Introibo ad altare</w:t>
      </w:r>
      <w:r w:rsidRPr="0021481A">
        <w:rPr>
          <w:lang w:val="it-IT"/>
        </w:rPr>
        <w:t>.</w:t>
      </w:r>
    </w:p>
    <w:p w:rsidR="00357F23" w:rsidRPr="0021481A" w:rsidRDefault="00357F23">
      <w:pPr>
        <w:rPr>
          <w:lang w:val="pt-PT"/>
        </w:rPr>
      </w:pPr>
      <w:r w:rsidRPr="0021481A">
        <w:rPr>
          <w:rStyle w:val="Time1"/>
          <w:lang w:val="it-IT"/>
        </w:rPr>
        <w:t>Feria quarta</w:t>
      </w:r>
      <w:r w:rsidRPr="0021481A">
        <w:rPr>
          <w:lang w:val="it-IT"/>
        </w:rPr>
        <w:t xml:space="preserve"> dominica per totum. </w:t>
      </w:r>
      <w:r w:rsidRPr="0021481A">
        <w:rPr>
          <w:lang w:val="pt-PT"/>
        </w:rPr>
        <w:t xml:space="preserve">EP </w:t>
      </w:r>
      <w:r w:rsidRPr="0021481A">
        <w:rPr>
          <w:rStyle w:val="Incipit"/>
          <w:lang w:val="pt-PT"/>
        </w:rPr>
        <w:t>Habemus gratiam</w:t>
      </w:r>
      <w:r w:rsidR="00122351" w:rsidRPr="0021481A">
        <w:rPr>
          <w:lang w:val="pt-PT"/>
        </w:rPr>
        <w:t xml:space="preserve">. EV </w:t>
      </w:r>
      <w:r w:rsidR="00122351" w:rsidRPr="0021481A">
        <w:rPr>
          <w:rStyle w:val="Incipit"/>
          <w:lang w:val="pt-PT"/>
        </w:rPr>
        <w:t>Cum egressus Iesus</w:t>
      </w:r>
      <w:r w:rsidR="00122351" w:rsidRPr="0021481A">
        <w:rPr>
          <w:lang w:val="pt-PT"/>
        </w:rPr>
        <w:t>.</w:t>
      </w:r>
    </w:p>
    <w:p w:rsidR="00122351" w:rsidRPr="0021481A" w:rsidRDefault="00122351">
      <w:pPr>
        <w:rPr>
          <w:lang w:val="pt-PT"/>
        </w:rPr>
      </w:pPr>
      <w:r w:rsidRPr="0021481A">
        <w:rPr>
          <w:rStyle w:val="Time1"/>
          <w:lang w:val="pt-PT"/>
        </w:rPr>
        <w:t>Feria sexta</w:t>
      </w:r>
      <w:r w:rsidRPr="0021481A">
        <w:rPr>
          <w:lang w:val="pt-PT"/>
        </w:rPr>
        <w:t xml:space="preserve"> de sancta cruce per totum. EP </w:t>
      </w:r>
      <w:r w:rsidRPr="0021481A">
        <w:rPr>
          <w:rStyle w:val="Incipit"/>
          <w:lang w:val="pt-PT"/>
        </w:rPr>
        <w:t>Sic cor nostrum</w:t>
      </w:r>
      <w:r w:rsidRPr="0021481A">
        <w:rPr>
          <w:lang w:val="pt-PT"/>
        </w:rPr>
        <w:t xml:space="preserve">. EV </w:t>
      </w:r>
      <w:r w:rsidRPr="0021481A">
        <w:rPr>
          <w:rStyle w:val="Incipit"/>
          <w:lang w:val="pt-PT"/>
        </w:rPr>
        <w:t>Venit Iesus (168vb) in regionem</w:t>
      </w:r>
      <w:r w:rsidRPr="0021481A">
        <w:rPr>
          <w:lang w:val="pt-PT"/>
        </w:rPr>
        <w:t>.</w:t>
      </w:r>
    </w:p>
    <w:p w:rsidR="00122351" w:rsidRPr="0021481A" w:rsidRDefault="00122351" w:rsidP="00B50BA6">
      <w:pPr>
        <w:pStyle w:val="Titolo1"/>
        <w:rPr>
          <w:lang w:val="pt-PT"/>
        </w:rPr>
      </w:pPr>
      <w:r w:rsidRPr="0021481A">
        <w:rPr>
          <w:lang w:val="pt-PT"/>
        </w:rPr>
        <w:t>DOMINICA SEPTIMA</w:t>
      </w:r>
    </w:p>
    <w:p w:rsidR="00084D20" w:rsidRPr="0021481A" w:rsidRDefault="00084D20">
      <w:pPr>
        <w:rPr>
          <w:lang w:val="it-IT"/>
        </w:rPr>
      </w:pPr>
      <w:r w:rsidRPr="0021481A">
        <w:rPr>
          <w:rStyle w:val="Time1"/>
          <w:lang w:val="pt-PT"/>
        </w:rPr>
        <w:t>[Ad missam]</w:t>
      </w:r>
      <w:r w:rsidRPr="0021481A">
        <w:rPr>
          <w:lang w:val="pt-PT"/>
        </w:rPr>
        <w:t xml:space="preserve"> IN </w:t>
      </w:r>
      <w:r w:rsidRPr="0021481A">
        <w:rPr>
          <w:rStyle w:val="Incipit"/>
          <w:lang w:val="pt-PT"/>
        </w:rPr>
        <w:t>Omnes gentes</w:t>
      </w:r>
      <w:r w:rsidRPr="0021481A">
        <w:rPr>
          <w:lang w:val="pt-PT"/>
        </w:rPr>
        <w:t xml:space="preserve">. ORCL </w:t>
      </w:r>
      <w:r w:rsidRPr="0021481A">
        <w:rPr>
          <w:rStyle w:val="Incipit"/>
          <w:lang w:val="pt-PT"/>
        </w:rPr>
        <w:t>Deus cuius |provincia::providentia|</w:t>
      </w:r>
      <w:r w:rsidRPr="0021481A">
        <w:rPr>
          <w:lang w:val="pt-PT"/>
        </w:rPr>
        <w:t>.</w:t>
      </w:r>
      <w:r w:rsidR="00870405" w:rsidRPr="0021481A">
        <w:rPr>
          <w:lang w:val="pt-PT"/>
        </w:rPr>
        <w:t xml:space="preserve"> Secunda de trinitate. Tertia quam velis. EP </w:t>
      </w:r>
      <w:r w:rsidR="00870405" w:rsidRPr="0021481A">
        <w:rPr>
          <w:rStyle w:val="Incipit"/>
          <w:lang w:val="pt-PT"/>
        </w:rPr>
        <w:t>Humanum dico</w:t>
      </w:r>
      <w:r w:rsidR="00870405" w:rsidRPr="0021481A">
        <w:rPr>
          <w:lang w:val="pt-PT"/>
        </w:rPr>
        <w:t xml:space="preserve">. GR </w:t>
      </w:r>
      <w:r w:rsidR="00870405" w:rsidRPr="0021481A">
        <w:rPr>
          <w:rStyle w:val="Incipit"/>
          <w:lang w:val="pt-PT"/>
        </w:rPr>
        <w:t>Venite filii</w:t>
      </w:r>
      <w:r w:rsidR="00870405" w:rsidRPr="0021481A">
        <w:rPr>
          <w:lang w:val="pt-PT"/>
        </w:rPr>
        <w:t xml:space="preserve">. ALV </w:t>
      </w:r>
      <w:r w:rsidR="00870405" w:rsidRPr="0021481A">
        <w:rPr>
          <w:rStyle w:val="Incipit"/>
          <w:lang w:val="pt-PT"/>
        </w:rPr>
        <w:t>Eripe me</w:t>
      </w:r>
      <w:r w:rsidR="00870405" w:rsidRPr="0021481A">
        <w:rPr>
          <w:lang w:val="pt-PT"/>
        </w:rPr>
        <w:t xml:space="preserve">. EV </w:t>
      </w:r>
      <w:r w:rsidR="00870405" w:rsidRPr="0021481A">
        <w:rPr>
          <w:rStyle w:val="Incipit"/>
          <w:lang w:val="pt-PT"/>
        </w:rPr>
        <w:t xml:space="preserve">Cum </w:t>
      </w:r>
      <w:r w:rsidR="006D7DBF" w:rsidRPr="0021481A">
        <w:rPr>
          <w:rStyle w:val="Incipit"/>
          <w:lang w:val="pt-PT"/>
        </w:rPr>
        <w:t>|</w:t>
      </w:r>
      <w:r w:rsidR="00870405" w:rsidRPr="0021481A">
        <w:rPr>
          <w:rStyle w:val="Incipit"/>
          <w:lang w:val="pt-PT"/>
        </w:rPr>
        <w:t>multa turba</w:t>
      </w:r>
      <w:r w:rsidR="006D7DBF" w:rsidRPr="0021481A">
        <w:rPr>
          <w:rStyle w:val="Incipit"/>
          <w:lang w:val="pt-PT"/>
        </w:rPr>
        <w:t>::turba multa|</w:t>
      </w:r>
      <w:r w:rsidR="006D7DBF" w:rsidRPr="0021481A">
        <w:rPr>
          <w:lang w:val="pt-PT"/>
        </w:rPr>
        <w:t>. OF</w:t>
      </w:r>
      <w:r w:rsidR="00870405" w:rsidRPr="0021481A">
        <w:rPr>
          <w:lang w:val="pt-PT"/>
        </w:rPr>
        <w:t xml:space="preserve"> </w:t>
      </w:r>
      <w:r w:rsidR="00870405" w:rsidRPr="0021481A">
        <w:rPr>
          <w:rStyle w:val="Incipit"/>
          <w:lang w:val="pt-PT"/>
        </w:rPr>
        <w:t>Sicut in holocaustum</w:t>
      </w:r>
      <w:r w:rsidR="00870405" w:rsidRPr="0021481A">
        <w:rPr>
          <w:lang w:val="pt-PT"/>
        </w:rPr>
        <w:t xml:space="preserve">. </w:t>
      </w:r>
      <w:r w:rsidR="00870405" w:rsidRPr="0021481A">
        <w:rPr>
          <w:lang w:val="it-IT"/>
        </w:rPr>
        <w:t xml:space="preserve">PF </w:t>
      </w:r>
      <w:r w:rsidR="00870405" w:rsidRPr="0021481A">
        <w:rPr>
          <w:rStyle w:val="Incipit"/>
          <w:lang w:val="it-IT"/>
        </w:rPr>
        <w:t>Qui cum unigenito</w:t>
      </w:r>
      <w:r w:rsidR="00870405" w:rsidRPr="0021481A">
        <w:rPr>
          <w:lang w:val="it-IT"/>
        </w:rPr>
        <w:t xml:space="preserve">. CO </w:t>
      </w:r>
      <w:r w:rsidR="00870405" w:rsidRPr="0021481A">
        <w:rPr>
          <w:rStyle w:val="Incipit"/>
          <w:lang w:val="it-IT"/>
        </w:rPr>
        <w:t>Inclina aurem</w:t>
      </w:r>
      <w:r w:rsidR="00870405" w:rsidRPr="0021481A">
        <w:rPr>
          <w:lang w:val="it-IT"/>
        </w:rPr>
        <w:t>.</w:t>
      </w:r>
    </w:p>
    <w:p w:rsidR="00870405" w:rsidRPr="0021481A" w:rsidRDefault="00870405">
      <w:pPr>
        <w:rPr>
          <w:lang w:val="it-IT"/>
        </w:rPr>
      </w:pPr>
      <w:r w:rsidRPr="0021481A">
        <w:rPr>
          <w:rStyle w:val="Time1"/>
          <w:lang w:val="it-IT"/>
        </w:rPr>
        <w:t>Feria quarta</w:t>
      </w:r>
      <w:r w:rsidRPr="0021481A">
        <w:rPr>
          <w:lang w:val="it-IT"/>
        </w:rPr>
        <w:t xml:space="preserve"> dominica per totum. EP </w:t>
      </w:r>
      <w:r w:rsidRPr="0021481A">
        <w:rPr>
          <w:rStyle w:val="Incipit"/>
          <w:lang w:val="it-IT"/>
        </w:rPr>
        <w:t>Nihil damnationis</w:t>
      </w:r>
      <w:r w:rsidRPr="0021481A">
        <w:rPr>
          <w:lang w:val="it-IT"/>
        </w:rPr>
        <w:t xml:space="preserve">. EV </w:t>
      </w:r>
      <w:r w:rsidRPr="0021481A">
        <w:rPr>
          <w:rStyle w:val="Incipit"/>
          <w:lang w:val="it-IT"/>
        </w:rPr>
        <w:t>Accesserunt ad Iesum</w:t>
      </w:r>
      <w:r w:rsidRPr="0021481A">
        <w:rPr>
          <w:lang w:val="it-IT"/>
        </w:rPr>
        <w:t>.</w:t>
      </w:r>
    </w:p>
    <w:p w:rsidR="00870405" w:rsidRPr="0021481A" w:rsidRDefault="00870405">
      <w:pPr>
        <w:rPr>
          <w:lang w:val="pt-PT"/>
        </w:rPr>
      </w:pPr>
      <w:r w:rsidRPr="0021481A">
        <w:rPr>
          <w:rStyle w:val="Time1"/>
          <w:lang w:val="it-IT"/>
        </w:rPr>
        <w:t>Feria sexta</w:t>
      </w:r>
      <w:r w:rsidRPr="0021481A">
        <w:rPr>
          <w:lang w:val="it-IT"/>
        </w:rPr>
        <w:t xml:space="preserve"> officium de sancta </w:t>
      </w:r>
      <w:r w:rsidR="00B50BA6" w:rsidRPr="0021481A">
        <w:rPr>
          <w:lang w:val="it-IT"/>
        </w:rPr>
        <w:t xml:space="preserve">cruce. EP </w:t>
      </w:r>
      <w:r w:rsidR="00B50BA6" w:rsidRPr="0021481A">
        <w:rPr>
          <w:rStyle w:val="Incipit"/>
          <w:lang w:val="it-IT"/>
        </w:rPr>
        <w:t>Certus sum ego</w:t>
      </w:r>
      <w:r w:rsidR="00B50BA6" w:rsidRPr="0021481A">
        <w:rPr>
          <w:lang w:val="it-IT"/>
        </w:rPr>
        <w:t xml:space="preserve">. </w:t>
      </w:r>
      <w:r w:rsidR="00B50BA6" w:rsidRPr="0021481A">
        <w:rPr>
          <w:lang w:val="pt-PT"/>
        </w:rPr>
        <w:t xml:space="preserve">EV </w:t>
      </w:r>
      <w:r w:rsidR="00B50BA6" w:rsidRPr="0021481A">
        <w:rPr>
          <w:rStyle w:val="Incipit"/>
          <w:lang w:val="pt-PT"/>
        </w:rPr>
        <w:t>Abiit Iesus</w:t>
      </w:r>
      <w:r w:rsidR="00B50BA6" w:rsidRPr="0021481A">
        <w:rPr>
          <w:lang w:val="pt-PT"/>
        </w:rPr>
        <w:t>.</w:t>
      </w:r>
    </w:p>
    <w:p w:rsidR="00B50BA6" w:rsidRPr="0021481A" w:rsidRDefault="00B50BA6" w:rsidP="00B50BA6">
      <w:pPr>
        <w:pStyle w:val="Titolo1"/>
        <w:rPr>
          <w:lang w:val="pt-PT"/>
        </w:rPr>
      </w:pPr>
      <w:r w:rsidRPr="0021481A">
        <w:rPr>
          <w:lang w:val="pt-PT"/>
        </w:rPr>
        <w:t>DOMINICA OCTAVA</w:t>
      </w:r>
    </w:p>
    <w:p w:rsidR="00B50BA6" w:rsidRDefault="00B50BA6">
      <w:pPr>
        <w:rPr>
          <w:lang w:val="es-ES"/>
        </w:rPr>
      </w:pPr>
      <w:r w:rsidRPr="0021481A">
        <w:rPr>
          <w:rStyle w:val="Time1"/>
          <w:lang w:val="pt-PT"/>
        </w:rPr>
        <w:t>[Ad missam]</w:t>
      </w:r>
      <w:r w:rsidRPr="0021481A">
        <w:rPr>
          <w:lang w:val="pt-PT"/>
        </w:rPr>
        <w:t xml:space="preserve"> IN </w:t>
      </w:r>
      <w:r w:rsidRPr="0021481A">
        <w:rPr>
          <w:rStyle w:val="Incipit"/>
          <w:lang w:val="pt-PT"/>
        </w:rPr>
        <w:t>Suscepimus</w:t>
      </w:r>
      <w:r w:rsidRPr="0021481A">
        <w:rPr>
          <w:lang w:val="pt-PT"/>
        </w:rPr>
        <w:t>.</w:t>
      </w:r>
      <w:r w:rsidR="00241F00" w:rsidRPr="0021481A">
        <w:rPr>
          <w:lang w:val="pt-PT"/>
        </w:rPr>
        <w:t xml:space="preserve"> ORCL </w:t>
      </w:r>
      <w:r w:rsidR="00241F00" w:rsidRPr="0021481A">
        <w:rPr>
          <w:rStyle w:val="Incipit"/>
          <w:lang w:val="pt-PT"/>
        </w:rPr>
        <w:t>Largire nobis quaesumus</w:t>
      </w:r>
      <w:r w:rsidR="00241F00" w:rsidRPr="0021481A">
        <w:rPr>
          <w:lang w:val="pt-PT"/>
        </w:rPr>
        <w:t xml:space="preserve">. Secunda de sancta trinitate. Tertia quam velis. </w:t>
      </w:r>
      <w:r w:rsidR="00241F00">
        <w:rPr>
          <w:lang w:val="es-ES"/>
        </w:rPr>
        <w:t xml:space="preserve">EP </w:t>
      </w:r>
      <w:r w:rsidR="00241F00" w:rsidRPr="0021481A">
        <w:rPr>
          <w:rStyle w:val="Incipit"/>
          <w:lang w:val="es-ES"/>
        </w:rPr>
        <w:t>Debitores (169ra) sumus</w:t>
      </w:r>
      <w:r w:rsidR="00241F00">
        <w:rPr>
          <w:lang w:val="es-ES"/>
        </w:rPr>
        <w:t xml:space="preserve">. GR </w:t>
      </w:r>
      <w:r w:rsidR="00241F00" w:rsidRPr="0021481A">
        <w:rPr>
          <w:rStyle w:val="Incipit"/>
          <w:lang w:val="es-ES"/>
        </w:rPr>
        <w:t>Esto mihi</w:t>
      </w:r>
      <w:r w:rsidR="00241F00">
        <w:rPr>
          <w:lang w:val="es-ES"/>
        </w:rPr>
        <w:t>. ALV</w:t>
      </w:r>
      <w:r w:rsidR="00B22102">
        <w:rPr>
          <w:lang w:val="es-ES"/>
        </w:rPr>
        <w:t xml:space="preserve"> </w:t>
      </w:r>
      <w:r w:rsidR="00B22102" w:rsidRPr="0021481A">
        <w:rPr>
          <w:rStyle w:val="Incipit"/>
          <w:lang w:val="es-ES"/>
        </w:rPr>
        <w:t>Te decet</w:t>
      </w:r>
      <w:r w:rsidR="00B22102">
        <w:rPr>
          <w:lang w:val="es-ES"/>
        </w:rPr>
        <w:t xml:space="preserve">. EV </w:t>
      </w:r>
      <w:r w:rsidR="00B22102" w:rsidRPr="0021481A">
        <w:rPr>
          <w:rStyle w:val="Incipit"/>
          <w:lang w:val="es-ES"/>
        </w:rPr>
        <w:t>Attendite a falsis</w:t>
      </w:r>
      <w:r w:rsidR="00B22102">
        <w:rPr>
          <w:lang w:val="es-ES"/>
        </w:rPr>
        <w:t xml:space="preserve">. OF </w:t>
      </w:r>
      <w:r w:rsidR="00B22102" w:rsidRPr="0021481A">
        <w:rPr>
          <w:rStyle w:val="Incipit"/>
          <w:lang w:val="es-ES"/>
        </w:rPr>
        <w:t>Populum humilem</w:t>
      </w:r>
      <w:r w:rsidR="00B22102">
        <w:rPr>
          <w:lang w:val="es-ES"/>
        </w:rPr>
        <w:t xml:space="preserve">. PF </w:t>
      </w:r>
      <w:r w:rsidR="00B22102" w:rsidRPr="0021481A">
        <w:rPr>
          <w:rStyle w:val="Incipit"/>
          <w:lang w:val="es-ES"/>
        </w:rPr>
        <w:t>Qui cum |unigenitus::unigenito|</w:t>
      </w:r>
      <w:r w:rsidR="00B22102">
        <w:rPr>
          <w:lang w:val="es-ES"/>
        </w:rPr>
        <w:t xml:space="preserve">. CO </w:t>
      </w:r>
      <w:r w:rsidR="00B22102" w:rsidRPr="0021481A">
        <w:rPr>
          <w:rStyle w:val="Incipit"/>
          <w:lang w:val="es-ES"/>
        </w:rPr>
        <w:t>Gustate</w:t>
      </w:r>
      <w:r w:rsidR="00B22102">
        <w:rPr>
          <w:lang w:val="es-ES"/>
        </w:rPr>
        <w:t>.</w:t>
      </w:r>
    </w:p>
    <w:p w:rsidR="00B22102" w:rsidRPr="0021481A" w:rsidRDefault="00752DC8">
      <w:pPr>
        <w:rPr>
          <w:lang w:val="pt-PT"/>
        </w:rPr>
      </w:pPr>
      <w:r w:rsidRPr="0021481A">
        <w:rPr>
          <w:rStyle w:val="Time1"/>
          <w:lang w:val="es-ES"/>
        </w:rPr>
        <w:t>Feria q</w:t>
      </w:r>
      <w:r w:rsidR="00B22102" w:rsidRPr="0021481A">
        <w:rPr>
          <w:rStyle w:val="Time1"/>
          <w:lang w:val="es-ES"/>
        </w:rPr>
        <w:t>uarta</w:t>
      </w:r>
      <w:r w:rsidR="00B22102">
        <w:rPr>
          <w:lang w:val="es-ES"/>
        </w:rPr>
        <w:t xml:space="preserve"> dominica per totum. </w:t>
      </w:r>
      <w:r w:rsidR="00B22102" w:rsidRPr="0021481A">
        <w:rPr>
          <w:lang w:val="pt-PT"/>
        </w:rPr>
        <w:t xml:space="preserve">EP </w:t>
      </w:r>
      <w:r w:rsidR="00B22102" w:rsidRPr="0021481A">
        <w:rPr>
          <w:rStyle w:val="Incipit"/>
          <w:lang w:val="pt-PT"/>
        </w:rPr>
        <w:t>Scitis quam cum adhuc</w:t>
      </w:r>
      <w:r w:rsidR="00B22102" w:rsidRPr="0021481A">
        <w:rPr>
          <w:lang w:val="pt-PT"/>
        </w:rPr>
        <w:t xml:space="preserve">. EV </w:t>
      </w:r>
      <w:r w:rsidR="00B22102" w:rsidRPr="0021481A">
        <w:rPr>
          <w:rStyle w:val="Incipit"/>
          <w:lang w:val="pt-PT"/>
        </w:rPr>
        <w:t>Dixit Iesus ad</w:t>
      </w:r>
      <w:r w:rsidR="00B22102" w:rsidRPr="0021481A">
        <w:rPr>
          <w:lang w:val="pt-PT"/>
        </w:rPr>
        <w:t>.</w:t>
      </w:r>
    </w:p>
    <w:p w:rsidR="00B22102" w:rsidRPr="0021481A" w:rsidRDefault="00B22102">
      <w:pPr>
        <w:rPr>
          <w:lang w:val="pt-PT"/>
        </w:rPr>
      </w:pPr>
      <w:r w:rsidRPr="0021481A">
        <w:rPr>
          <w:rStyle w:val="Time1"/>
          <w:lang w:val="pt-PT"/>
        </w:rPr>
        <w:t>Feria sexta</w:t>
      </w:r>
      <w:r w:rsidRPr="0021481A">
        <w:rPr>
          <w:lang w:val="pt-PT"/>
        </w:rPr>
        <w:t xml:space="preserve"> </w:t>
      </w:r>
      <w:r w:rsidR="006D7DBF" w:rsidRPr="0021481A">
        <w:rPr>
          <w:lang w:val="pt-PT"/>
        </w:rPr>
        <w:t xml:space="preserve">officium </w:t>
      </w:r>
      <w:r w:rsidRPr="0021481A">
        <w:rPr>
          <w:lang w:val="pt-PT"/>
        </w:rPr>
        <w:t xml:space="preserve">de sancta cruce per totum. EP </w:t>
      </w:r>
      <w:r w:rsidR="00815096" w:rsidRPr="0021481A">
        <w:rPr>
          <w:rStyle w:val="Incipit"/>
          <w:lang w:val="pt-PT"/>
        </w:rPr>
        <w:t>|</w:t>
      </w:r>
      <w:r w:rsidRPr="0021481A">
        <w:rPr>
          <w:rStyle w:val="Incipit"/>
          <w:lang w:val="pt-PT"/>
        </w:rPr>
        <w:t>Rogemus</w:t>
      </w:r>
      <w:r w:rsidR="00815096" w:rsidRPr="0021481A">
        <w:rPr>
          <w:rStyle w:val="Incipit"/>
          <w:lang w:val="pt-PT"/>
        </w:rPr>
        <w:t>::Rogamus|</w:t>
      </w:r>
      <w:r w:rsidRPr="0021481A">
        <w:rPr>
          <w:rStyle w:val="Incipit"/>
          <w:lang w:val="pt-PT"/>
        </w:rPr>
        <w:t xml:space="preserve"> deum</w:t>
      </w:r>
      <w:r w:rsidRPr="0021481A">
        <w:rPr>
          <w:lang w:val="pt-PT"/>
        </w:rPr>
        <w:t xml:space="preserve">. </w:t>
      </w:r>
      <w:r w:rsidR="00815096" w:rsidRPr="0021481A">
        <w:rPr>
          <w:lang w:val="pt-PT"/>
        </w:rPr>
        <w:t xml:space="preserve">EV </w:t>
      </w:r>
      <w:r w:rsidR="00815096" w:rsidRPr="0021481A">
        <w:rPr>
          <w:rStyle w:val="Incipit"/>
          <w:lang w:val="pt-PT"/>
        </w:rPr>
        <w:t>Dixit Iesus turbis</w:t>
      </w:r>
      <w:r w:rsidR="00815096" w:rsidRPr="0021481A">
        <w:rPr>
          <w:lang w:val="pt-PT"/>
        </w:rPr>
        <w:t>.</w:t>
      </w:r>
    </w:p>
    <w:p w:rsidR="00815096" w:rsidRPr="0021481A" w:rsidRDefault="00815096" w:rsidP="00752DC8">
      <w:pPr>
        <w:pStyle w:val="Titolo1"/>
        <w:rPr>
          <w:lang w:val="pt-PT"/>
        </w:rPr>
      </w:pPr>
      <w:r w:rsidRPr="0021481A">
        <w:rPr>
          <w:lang w:val="pt-PT"/>
        </w:rPr>
        <w:t>DOMINICA NONA</w:t>
      </w:r>
    </w:p>
    <w:p w:rsidR="00815096" w:rsidRPr="0021481A" w:rsidRDefault="00815096">
      <w:pPr>
        <w:rPr>
          <w:lang w:val="pt-PT"/>
        </w:rPr>
      </w:pPr>
      <w:r w:rsidRPr="0021481A">
        <w:rPr>
          <w:rStyle w:val="Time1"/>
          <w:lang w:val="pt-PT"/>
        </w:rPr>
        <w:t>[Ad missam]</w:t>
      </w:r>
      <w:r w:rsidRPr="0021481A">
        <w:rPr>
          <w:lang w:val="pt-PT"/>
        </w:rPr>
        <w:t xml:space="preserve"> IN </w:t>
      </w:r>
      <w:r w:rsidRPr="0021481A">
        <w:rPr>
          <w:rStyle w:val="Incipit"/>
          <w:lang w:val="pt-PT"/>
        </w:rPr>
        <w:t>Ecce deus</w:t>
      </w:r>
      <w:r w:rsidRPr="0021481A">
        <w:rPr>
          <w:lang w:val="pt-PT"/>
        </w:rPr>
        <w:t xml:space="preserve">. ORCL </w:t>
      </w:r>
      <w:r w:rsidRPr="0021481A">
        <w:rPr>
          <w:rStyle w:val="Incipit"/>
          <w:lang w:val="pt-PT"/>
        </w:rPr>
        <w:t>Pateant aures tuas</w:t>
      </w:r>
      <w:r w:rsidRPr="0021481A">
        <w:rPr>
          <w:lang w:val="pt-PT"/>
        </w:rPr>
        <w:t xml:space="preserve">. Secunda oratio de trinitate. Tertia quam velis. EP </w:t>
      </w:r>
      <w:r w:rsidRPr="0021481A">
        <w:rPr>
          <w:rStyle w:val="Incipit"/>
          <w:lang w:val="pt-PT"/>
        </w:rPr>
        <w:t>Non sumus concupiscentes</w:t>
      </w:r>
      <w:r w:rsidRPr="0021481A">
        <w:rPr>
          <w:lang w:val="pt-PT"/>
        </w:rPr>
        <w:t xml:space="preserve">. GR </w:t>
      </w:r>
      <w:r w:rsidR="004021D6" w:rsidRPr="0021481A">
        <w:rPr>
          <w:rStyle w:val="Incipit"/>
          <w:lang w:val="pt-PT"/>
        </w:rPr>
        <w:t>Domine domin</w:t>
      </w:r>
      <w:r w:rsidRPr="0021481A">
        <w:rPr>
          <w:rStyle w:val="Incipit"/>
          <w:lang w:val="pt-PT"/>
        </w:rPr>
        <w:t>us</w:t>
      </w:r>
      <w:r w:rsidRPr="0021481A">
        <w:rPr>
          <w:lang w:val="pt-PT"/>
        </w:rPr>
        <w:t>.</w:t>
      </w:r>
      <w:r w:rsidR="00BB5411" w:rsidRPr="0021481A">
        <w:rPr>
          <w:lang w:val="pt-PT"/>
        </w:rPr>
        <w:t xml:space="preserve"> ALV </w:t>
      </w:r>
      <w:r w:rsidR="00BB5411" w:rsidRPr="0021481A">
        <w:rPr>
          <w:rStyle w:val="Incipit"/>
          <w:lang w:val="pt-PT"/>
        </w:rPr>
        <w:t>Attendite</w:t>
      </w:r>
      <w:r w:rsidR="00BB5411" w:rsidRPr="0021481A">
        <w:rPr>
          <w:lang w:val="pt-PT"/>
        </w:rPr>
        <w:t xml:space="preserve">. EV </w:t>
      </w:r>
      <w:r w:rsidR="00BB5411" w:rsidRPr="0021481A">
        <w:rPr>
          <w:rStyle w:val="Incipit"/>
          <w:lang w:val="pt-PT"/>
        </w:rPr>
        <w:t>Homo quidam erat dives</w:t>
      </w:r>
      <w:r w:rsidR="00BB5411" w:rsidRPr="0021481A">
        <w:rPr>
          <w:lang w:val="pt-PT"/>
        </w:rPr>
        <w:t xml:space="preserve">. OF </w:t>
      </w:r>
      <w:r w:rsidR="00BB5411" w:rsidRPr="0021481A">
        <w:rPr>
          <w:rStyle w:val="Incipit"/>
          <w:lang w:val="pt-PT"/>
        </w:rPr>
        <w:t>Iustitiae domini</w:t>
      </w:r>
      <w:r w:rsidR="00BB5411" w:rsidRPr="0021481A">
        <w:rPr>
          <w:lang w:val="pt-PT"/>
        </w:rPr>
        <w:t xml:space="preserve">. Praefatio de trinitate. CO </w:t>
      </w:r>
      <w:r w:rsidR="00BB5411" w:rsidRPr="0021481A">
        <w:rPr>
          <w:rStyle w:val="Incipit"/>
          <w:lang w:val="pt-PT"/>
        </w:rPr>
        <w:t>Primum quaerite</w:t>
      </w:r>
      <w:r w:rsidR="00BB5411" w:rsidRPr="0021481A">
        <w:rPr>
          <w:lang w:val="pt-PT"/>
        </w:rPr>
        <w:t>.</w:t>
      </w:r>
    </w:p>
    <w:p w:rsidR="00BB5411" w:rsidRPr="0021481A" w:rsidRDefault="00BB5411">
      <w:pPr>
        <w:rPr>
          <w:lang w:val="pt-PT"/>
        </w:rPr>
      </w:pPr>
      <w:r w:rsidRPr="0021481A">
        <w:rPr>
          <w:rStyle w:val="Time1"/>
          <w:lang w:val="pt-PT"/>
        </w:rPr>
        <w:lastRenderedPageBreak/>
        <w:t>Feria quarta</w:t>
      </w:r>
      <w:r w:rsidRPr="0021481A">
        <w:rPr>
          <w:lang w:val="pt-PT"/>
        </w:rPr>
        <w:t xml:space="preserve"> dominica per totum. (169rb) EP </w:t>
      </w:r>
      <w:r w:rsidRPr="0021481A">
        <w:rPr>
          <w:rStyle w:val="Incipit"/>
          <w:lang w:val="pt-PT"/>
        </w:rPr>
        <w:t>Nescitis</w:t>
      </w:r>
      <w:r w:rsidRPr="0021481A">
        <w:rPr>
          <w:lang w:val="pt-PT"/>
        </w:rPr>
        <w:t xml:space="preserve">. EV </w:t>
      </w:r>
      <w:r w:rsidRPr="0021481A">
        <w:rPr>
          <w:rStyle w:val="Incipit"/>
          <w:lang w:val="pt-PT"/>
        </w:rPr>
        <w:t>Qui fidelis est</w:t>
      </w:r>
      <w:r w:rsidRPr="0021481A">
        <w:rPr>
          <w:lang w:val="pt-PT"/>
        </w:rPr>
        <w:t>.</w:t>
      </w:r>
    </w:p>
    <w:p w:rsidR="00BB5411" w:rsidRPr="0021481A" w:rsidRDefault="00BB5411">
      <w:pPr>
        <w:rPr>
          <w:lang w:val="pt-PT"/>
        </w:rPr>
      </w:pPr>
      <w:r w:rsidRPr="0021481A">
        <w:rPr>
          <w:rStyle w:val="Time1"/>
          <w:lang w:val="pt-PT"/>
        </w:rPr>
        <w:t>Feria sexta</w:t>
      </w:r>
      <w:r w:rsidRPr="0021481A">
        <w:rPr>
          <w:lang w:val="pt-PT"/>
        </w:rPr>
        <w:t xml:space="preserve"> de sancta cruce. </w:t>
      </w:r>
      <w:r w:rsidRPr="0021481A">
        <w:rPr>
          <w:lang w:val="it-IT"/>
        </w:rPr>
        <w:t xml:space="preserve">Officium per totum. EP </w:t>
      </w:r>
      <w:r w:rsidRPr="0021481A">
        <w:rPr>
          <w:rStyle w:val="Incipit"/>
          <w:lang w:val="it-IT"/>
        </w:rPr>
        <w:t>Rogo vos</w:t>
      </w:r>
      <w:r w:rsidRPr="0021481A">
        <w:rPr>
          <w:lang w:val="it-IT"/>
        </w:rPr>
        <w:t xml:space="preserve">. </w:t>
      </w:r>
      <w:r w:rsidRPr="0021481A">
        <w:rPr>
          <w:lang w:val="pt-PT"/>
        </w:rPr>
        <w:t xml:space="preserve">EV </w:t>
      </w:r>
      <w:r w:rsidRPr="0021481A">
        <w:rPr>
          <w:rStyle w:val="Incipit"/>
          <w:lang w:val="pt-PT"/>
        </w:rPr>
        <w:t>Rogavit Iesu</w:t>
      </w:r>
      <w:r w:rsidR="004021D6" w:rsidRPr="0021481A">
        <w:rPr>
          <w:rStyle w:val="Incipit"/>
          <w:lang w:val="pt-PT"/>
        </w:rPr>
        <w:t>m</w:t>
      </w:r>
      <w:r w:rsidRPr="0021481A">
        <w:rPr>
          <w:lang w:val="pt-PT"/>
        </w:rPr>
        <w:t>.</w:t>
      </w:r>
    </w:p>
    <w:p w:rsidR="00BB5411" w:rsidRPr="0021481A" w:rsidRDefault="00BB5411" w:rsidP="00752DC8">
      <w:pPr>
        <w:pStyle w:val="Titolo1"/>
        <w:rPr>
          <w:lang w:val="pt-PT"/>
        </w:rPr>
      </w:pPr>
      <w:r w:rsidRPr="0021481A">
        <w:rPr>
          <w:lang w:val="pt-PT"/>
        </w:rPr>
        <w:t>DOMINICA DECIMA</w:t>
      </w:r>
    </w:p>
    <w:p w:rsidR="00BB5411" w:rsidRPr="0021481A" w:rsidRDefault="00BB5411">
      <w:pPr>
        <w:rPr>
          <w:lang w:val="pt-PT"/>
        </w:rPr>
      </w:pPr>
      <w:r w:rsidRPr="0021481A">
        <w:rPr>
          <w:rStyle w:val="Time1"/>
          <w:lang w:val="pt-PT"/>
        </w:rPr>
        <w:t>[Ad missam]</w:t>
      </w:r>
      <w:r w:rsidRPr="0021481A">
        <w:rPr>
          <w:lang w:val="pt-PT"/>
        </w:rPr>
        <w:t xml:space="preserve"> IN</w:t>
      </w:r>
      <w:r w:rsidR="00EE0FCB" w:rsidRPr="0021481A">
        <w:rPr>
          <w:lang w:val="pt-PT"/>
        </w:rPr>
        <w:t xml:space="preserve"> </w:t>
      </w:r>
      <w:r w:rsidR="00EE0FCB" w:rsidRPr="0021481A">
        <w:rPr>
          <w:rStyle w:val="Incipit"/>
          <w:lang w:val="pt-PT"/>
        </w:rPr>
        <w:t>Dum clamarem</w:t>
      </w:r>
      <w:r w:rsidR="00EE0FCB" w:rsidRPr="0021481A">
        <w:rPr>
          <w:lang w:val="pt-PT"/>
        </w:rPr>
        <w:t xml:space="preserve">. ORCL </w:t>
      </w:r>
      <w:r w:rsidR="00EE0FCB" w:rsidRPr="0021481A">
        <w:rPr>
          <w:rStyle w:val="Incipit"/>
          <w:lang w:val="pt-PT"/>
        </w:rPr>
        <w:t>Deus qui omnipotentiam</w:t>
      </w:r>
      <w:r w:rsidR="00EE0FCB" w:rsidRPr="0021481A">
        <w:rPr>
          <w:lang w:val="pt-PT"/>
        </w:rPr>
        <w:t xml:space="preserve">. Secunda oratio de trinitate. Tertia quam velis. EP </w:t>
      </w:r>
      <w:r w:rsidR="00EE0FCB" w:rsidRPr="0021481A">
        <w:rPr>
          <w:rStyle w:val="Incipit"/>
          <w:lang w:val="pt-PT"/>
        </w:rPr>
        <w:t>Scitis</w:t>
      </w:r>
      <w:r w:rsidR="00EE0FCB" w:rsidRPr="0021481A">
        <w:rPr>
          <w:lang w:val="pt-PT"/>
        </w:rPr>
        <w:t xml:space="preserve">. GR </w:t>
      </w:r>
      <w:r w:rsidR="00EE0FCB" w:rsidRPr="0021481A">
        <w:rPr>
          <w:rStyle w:val="Incipit"/>
          <w:lang w:val="pt-PT"/>
        </w:rPr>
        <w:t>Custodi me</w:t>
      </w:r>
      <w:r w:rsidR="00EE0FCB" w:rsidRPr="0021481A">
        <w:rPr>
          <w:lang w:val="pt-PT"/>
        </w:rPr>
        <w:t xml:space="preserve">. ALV </w:t>
      </w:r>
      <w:r w:rsidR="00EE0FCB" w:rsidRPr="0021481A">
        <w:rPr>
          <w:rStyle w:val="Incipit"/>
          <w:lang w:val="pt-PT"/>
        </w:rPr>
        <w:t>Exultate deo</w:t>
      </w:r>
      <w:r w:rsidR="00EE0FCB" w:rsidRPr="0021481A">
        <w:rPr>
          <w:lang w:val="pt-PT"/>
        </w:rPr>
        <w:t xml:space="preserve">. EV </w:t>
      </w:r>
      <w:r w:rsidR="00EE0FCB" w:rsidRPr="0021481A">
        <w:rPr>
          <w:rStyle w:val="Incipit"/>
          <w:lang w:val="pt-PT"/>
        </w:rPr>
        <w:t>Cum appropinquaret dominus Hierusalem</w:t>
      </w:r>
      <w:r w:rsidR="00EE0FCB" w:rsidRPr="0021481A">
        <w:rPr>
          <w:lang w:val="pt-PT"/>
        </w:rPr>
        <w:t xml:space="preserve">. OF </w:t>
      </w:r>
      <w:r w:rsidR="00EE0FCB" w:rsidRPr="0021481A">
        <w:rPr>
          <w:rStyle w:val="Incipit"/>
          <w:lang w:val="pt-PT"/>
        </w:rPr>
        <w:t>Ad te domine</w:t>
      </w:r>
      <w:r w:rsidR="00EE0FCB" w:rsidRPr="0021481A">
        <w:rPr>
          <w:lang w:val="pt-PT"/>
        </w:rPr>
        <w:t xml:space="preserve">. Praefatio de sancta trinitate. CO </w:t>
      </w:r>
      <w:r w:rsidR="00EE0FCB" w:rsidRPr="0021481A">
        <w:rPr>
          <w:rStyle w:val="Incipit"/>
          <w:lang w:val="pt-PT"/>
        </w:rPr>
        <w:t>Acceptabis</w:t>
      </w:r>
      <w:r w:rsidR="00EE0FCB" w:rsidRPr="0021481A">
        <w:rPr>
          <w:lang w:val="pt-PT"/>
        </w:rPr>
        <w:t>.</w:t>
      </w:r>
    </w:p>
    <w:p w:rsidR="00EE0FCB" w:rsidRPr="0021481A" w:rsidRDefault="00EE0FCB">
      <w:pPr>
        <w:rPr>
          <w:lang w:val="pt-PT"/>
        </w:rPr>
      </w:pPr>
      <w:r w:rsidRPr="0021481A">
        <w:rPr>
          <w:rStyle w:val="Time1"/>
          <w:lang w:val="pt-PT"/>
        </w:rPr>
        <w:t>Feria quarta</w:t>
      </w:r>
      <w:r w:rsidRPr="0021481A">
        <w:rPr>
          <w:lang w:val="pt-PT"/>
        </w:rPr>
        <w:t xml:space="preserve"> dominica per totum. EP </w:t>
      </w:r>
      <w:r w:rsidRPr="0021481A">
        <w:rPr>
          <w:rStyle w:val="Incipit"/>
          <w:lang w:val="pt-PT"/>
        </w:rPr>
        <w:t>Non omnis</w:t>
      </w:r>
      <w:r w:rsidRPr="0021481A">
        <w:rPr>
          <w:lang w:val="pt-PT"/>
        </w:rPr>
        <w:t xml:space="preserve">. EV </w:t>
      </w:r>
      <w:r w:rsidRPr="0021481A">
        <w:rPr>
          <w:rStyle w:val="Incipit"/>
          <w:lang w:val="pt-PT"/>
        </w:rPr>
        <w:t>Respondens Iesus</w:t>
      </w:r>
      <w:r w:rsidRPr="0021481A">
        <w:rPr>
          <w:lang w:val="pt-PT"/>
        </w:rPr>
        <w:t>.</w:t>
      </w:r>
    </w:p>
    <w:p w:rsidR="00EE0FCB" w:rsidRPr="0021481A" w:rsidRDefault="00EE0FCB">
      <w:pPr>
        <w:rPr>
          <w:lang w:val="it-IT"/>
        </w:rPr>
      </w:pPr>
      <w:r w:rsidRPr="0021481A">
        <w:rPr>
          <w:rStyle w:val="Time1"/>
          <w:lang w:val="pt-PT"/>
        </w:rPr>
        <w:t>Feria sexta</w:t>
      </w:r>
      <w:r w:rsidRPr="0021481A">
        <w:rPr>
          <w:lang w:val="pt-PT"/>
        </w:rPr>
        <w:t xml:space="preserve"> officium de santa cruce per totum. </w:t>
      </w:r>
      <w:r w:rsidRPr="0021481A">
        <w:rPr>
          <w:lang w:val="it-IT"/>
        </w:rPr>
        <w:t xml:space="preserve">EP </w:t>
      </w:r>
      <w:r w:rsidRPr="0021481A">
        <w:rPr>
          <w:rStyle w:val="Incipit"/>
          <w:lang w:val="it-IT"/>
        </w:rPr>
        <w:t>Scimus quia</w:t>
      </w:r>
      <w:r w:rsidRPr="0021481A">
        <w:rPr>
          <w:lang w:val="it-IT"/>
        </w:rPr>
        <w:t xml:space="preserve">. (169va) EV </w:t>
      </w:r>
      <w:r w:rsidRPr="0021481A">
        <w:rPr>
          <w:rStyle w:val="Incipit"/>
          <w:lang w:val="it-IT"/>
        </w:rPr>
        <w:t>Attendite nobis</w:t>
      </w:r>
      <w:r w:rsidRPr="0021481A">
        <w:rPr>
          <w:lang w:val="it-IT"/>
        </w:rPr>
        <w:t>.</w:t>
      </w:r>
    </w:p>
    <w:p w:rsidR="00EE0FCB" w:rsidRPr="0021481A" w:rsidRDefault="00EE0FCB" w:rsidP="00564958">
      <w:pPr>
        <w:pStyle w:val="Titolo1"/>
        <w:rPr>
          <w:lang w:val="it-IT"/>
        </w:rPr>
      </w:pPr>
      <w:r w:rsidRPr="0021481A">
        <w:rPr>
          <w:lang w:val="it-IT"/>
        </w:rPr>
        <w:t>DOMINICA XI.</w:t>
      </w:r>
    </w:p>
    <w:p w:rsidR="00EE0FCB" w:rsidRPr="0021481A" w:rsidRDefault="005C0DB9">
      <w:pPr>
        <w:rPr>
          <w:lang w:val="pt-PT"/>
        </w:rPr>
      </w:pPr>
      <w:r w:rsidRPr="0021481A">
        <w:rPr>
          <w:rStyle w:val="Time1"/>
          <w:lang w:val="it-IT"/>
        </w:rPr>
        <w:t>[Ad missam]</w:t>
      </w:r>
      <w:r w:rsidRPr="0021481A">
        <w:rPr>
          <w:lang w:val="it-IT"/>
        </w:rPr>
        <w:t xml:space="preserve"> IN </w:t>
      </w:r>
      <w:r w:rsidRPr="0021481A">
        <w:rPr>
          <w:rStyle w:val="Incipit"/>
          <w:lang w:val="it-IT"/>
        </w:rPr>
        <w:t>Deus in loco</w:t>
      </w:r>
      <w:r w:rsidRPr="0021481A">
        <w:rPr>
          <w:lang w:val="it-IT"/>
        </w:rPr>
        <w:t xml:space="preserve">. </w:t>
      </w:r>
      <w:r w:rsidRPr="0021481A">
        <w:rPr>
          <w:lang w:val="pt-PT"/>
        </w:rPr>
        <w:t xml:space="preserve">ORCL </w:t>
      </w:r>
      <w:r w:rsidRPr="0021481A">
        <w:rPr>
          <w:rStyle w:val="Incipit"/>
          <w:lang w:val="pt-PT"/>
        </w:rPr>
        <w:t>Omnipotens sempiterne deus qui abundantiam</w:t>
      </w:r>
      <w:r w:rsidRPr="0021481A">
        <w:rPr>
          <w:lang w:val="pt-PT"/>
        </w:rPr>
        <w:t xml:space="preserve">. Secunda oratio de trinitate. Tertia quam velis. EP </w:t>
      </w:r>
      <w:r w:rsidRPr="0021481A">
        <w:rPr>
          <w:rStyle w:val="Incipit"/>
          <w:lang w:val="pt-PT"/>
        </w:rPr>
        <w:t>Notum vobis facio</w:t>
      </w:r>
      <w:r w:rsidRPr="0021481A">
        <w:rPr>
          <w:lang w:val="pt-PT"/>
        </w:rPr>
        <w:t xml:space="preserve">. GR </w:t>
      </w:r>
      <w:r w:rsidRPr="0021481A">
        <w:rPr>
          <w:rStyle w:val="Incipit"/>
          <w:lang w:val="pt-PT"/>
        </w:rPr>
        <w:t>In deo speravit</w:t>
      </w:r>
      <w:r w:rsidRPr="0021481A">
        <w:rPr>
          <w:lang w:val="pt-PT"/>
        </w:rPr>
        <w:t xml:space="preserve">. ALV </w:t>
      </w:r>
      <w:r w:rsidRPr="0021481A">
        <w:rPr>
          <w:rStyle w:val="Incipit"/>
          <w:lang w:val="pt-PT"/>
        </w:rPr>
        <w:t>Domine deus salutis</w:t>
      </w:r>
      <w:r w:rsidRPr="0021481A">
        <w:rPr>
          <w:lang w:val="pt-PT"/>
        </w:rPr>
        <w:t xml:space="preserve">. EV </w:t>
      </w:r>
      <w:r w:rsidRPr="0021481A">
        <w:rPr>
          <w:rStyle w:val="Incipit"/>
          <w:lang w:val="pt-PT"/>
        </w:rPr>
        <w:t>Dixit Iesus ad quosdam</w:t>
      </w:r>
      <w:r w:rsidRPr="0021481A">
        <w:rPr>
          <w:lang w:val="pt-PT"/>
        </w:rPr>
        <w:t xml:space="preserve">. OF </w:t>
      </w:r>
      <w:r w:rsidRPr="0021481A">
        <w:rPr>
          <w:rStyle w:val="Incipit"/>
          <w:lang w:val="pt-PT"/>
        </w:rPr>
        <w:t>Exaltabo te</w:t>
      </w:r>
      <w:r w:rsidRPr="0021481A">
        <w:rPr>
          <w:lang w:val="pt-PT"/>
        </w:rPr>
        <w:t xml:space="preserve">. Praefatio de trinitate. CO </w:t>
      </w:r>
      <w:r w:rsidRPr="0021481A">
        <w:rPr>
          <w:rStyle w:val="Incipit"/>
          <w:lang w:val="pt-PT"/>
        </w:rPr>
        <w:t>Honora dominum</w:t>
      </w:r>
      <w:r w:rsidRPr="0021481A">
        <w:rPr>
          <w:lang w:val="pt-PT"/>
        </w:rPr>
        <w:t>.</w:t>
      </w:r>
    </w:p>
    <w:p w:rsidR="005C0DB9" w:rsidRPr="0021481A" w:rsidRDefault="005C0DB9">
      <w:pPr>
        <w:rPr>
          <w:lang w:val="fr-FR"/>
        </w:rPr>
      </w:pPr>
      <w:r w:rsidRPr="0021481A">
        <w:rPr>
          <w:rStyle w:val="Time1"/>
          <w:lang w:val="pt-PT"/>
        </w:rPr>
        <w:t>Feria quarta</w:t>
      </w:r>
      <w:r w:rsidRPr="0021481A">
        <w:rPr>
          <w:lang w:val="pt-PT"/>
        </w:rPr>
        <w:t xml:space="preserve"> dominica per totum. EP </w:t>
      </w:r>
      <w:r w:rsidRPr="0021481A">
        <w:rPr>
          <w:rStyle w:val="Incipit"/>
          <w:lang w:val="pt-PT"/>
        </w:rPr>
        <w:t>Nescitis quia</w:t>
      </w:r>
      <w:r w:rsidRPr="0021481A">
        <w:rPr>
          <w:lang w:val="pt-PT"/>
        </w:rPr>
        <w:t xml:space="preserve">. </w:t>
      </w:r>
      <w:r w:rsidRPr="0021481A">
        <w:rPr>
          <w:lang w:val="fr-FR"/>
        </w:rPr>
        <w:t xml:space="preserve">EV </w:t>
      </w:r>
      <w:r w:rsidRPr="0021481A">
        <w:rPr>
          <w:rStyle w:val="Incipit"/>
          <w:lang w:val="fr-FR"/>
        </w:rPr>
        <w:t>Qui non est mecum</w:t>
      </w:r>
      <w:r w:rsidRPr="0021481A">
        <w:rPr>
          <w:lang w:val="fr-FR"/>
        </w:rPr>
        <w:t>.</w:t>
      </w:r>
    </w:p>
    <w:p w:rsidR="005C0DB9" w:rsidRPr="0021481A" w:rsidRDefault="005C0DB9">
      <w:pPr>
        <w:rPr>
          <w:lang w:val="pt-PT"/>
        </w:rPr>
      </w:pPr>
      <w:r w:rsidRPr="0021481A">
        <w:rPr>
          <w:rStyle w:val="Time1"/>
          <w:lang w:val="pt-PT"/>
        </w:rPr>
        <w:t>Feria sexta</w:t>
      </w:r>
      <w:r w:rsidRPr="0021481A">
        <w:rPr>
          <w:lang w:val="pt-PT"/>
        </w:rPr>
        <w:t xml:space="preserve"> officium de sancta cruce per totum. EP </w:t>
      </w:r>
      <w:r w:rsidRPr="0021481A">
        <w:rPr>
          <w:rStyle w:val="Incipit"/>
          <w:lang w:val="pt-PT"/>
        </w:rPr>
        <w:t>Quae pacis sunt</w:t>
      </w:r>
      <w:r w:rsidRPr="0021481A">
        <w:rPr>
          <w:lang w:val="pt-PT"/>
        </w:rPr>
        <w:t xml:space="preserve">. EV </w:t>
      </w:r>
      <w:r w:rsidRPr="0021481A">
        <w:rPr>
          <w:rStyle w:val="Incipit"/>
          <w:lang w:val="pt-PT"/>
        </w:rPr>
        <w:t>|Interrogans::Interrogatus| Iesus a Pharisaeis</w:t>
      </w:r>
      <w:r w:rsidRPr="0021481A">
        <w:rPr>
          <w:lang w:val="pt-PT"/>
        </w:rPr>
        <w:t>.</w:t>
      </w:r>
    </w:p>
    <w:p w:rsidR="005C0DB9" w:rsidRPr="0021481A" w:rsidRDefault="005C0DB9" w:rsidP="00564958">
      <w:pPr>
        <w:pStyle w:val="Titolo1"/>
        <w:rPr>
          <w:lang w:val="pt-PT"/>
        </w:rPr>
      </w:pPr>
      <w:r w:rsidRPr="0021481A">
        <w:rPr>
          <w:lang w:val="pt-PT"/>
        </w:rPr>
        <w:t>DOMINICA XII.</w:t>
      </w:r>
    </w:p>
    <w:p w:rsidR="005C0DB9" w:rsidRPr="0021481A" w:rsidRDefault="005C0DB9">
      <w:pPr>
        <w:rPr>
          <w:lang w:val="pt-PT"/>
        </w:rPr>
      </w:pPr>
      <w:r w:rsidRPr="0021481A">
        <w:rPr>
          <w:rStyle w:val="Time1"/>
          <w:lang w:val="pt-PT"/>
        </w:rPr>
        <w:t>[Ad missam]</w:t>
      </w:r>
      <w:r w:rsidRPr="0021481A">
        <w:rPr>
          <w:lang w:val="pt-PT"/>
        </w:rPr>
        <w:t xml:space="preserve"> IN </w:t>
      </w:r>
      <w:r w:rsidRPr="0021481A">
        <w:rPr>
          <w:rStyle w:val="Incipit"/>
          <w:lang w:val="pt-PT"/>
        </w:rPr>
        <w:t>Deus in adiutorium</w:t>
      </w:r>
      <w:r w:rsidRPr="0021481A">
        <w:rPr>
          <w:lang w:val="pt-PT"/>
        </w:rPr>
        <w:t xml:space="preserve">. ORCL </w:t>
      </w:r>
      <w:r w:rsidRPr="0021481A">
        <w:rPr>
          <w:rStyle w:val="Incipit"/>
          <w:lang w:val="pt-PT"/>
        </w:rPr>
        <w:t>Omnipotens (169vb)</w:t>
      </w:r>
      <w:r w:rsidR="00615E9E" w:rsidRPr="0021481A">
        <w:rPr>
          <w:rStyle w:val="Incipit"/>
          <w:lang w:val="pt-PT"/>
        </w:rPr>
        <w:t xml:space="preserve"> sempiterne deus de</w:t>
      </w:r>
      <w:r w:rsidR="00992FB8" w:rsidRPr="0021481A">
        <w:rPr>
          <w:rStyle w:val="Incipit"/>
          <w:lang w:val="pt-PT"/>
        </w:rPr>
        <w:t xml:space="preserve"> </w:t>
      </w:r>
      <w:r w:rsidR="00615E9E" w:rsidRPr="0021481A">
        <w:rPr>
          <w:rStyle w:val="Incipit"/>
          <w:lang w:val="pt-PT"/>
        </w:rPr>
        <w:t>cu</w:t>
      </w:r>
      <w:r w:rsidR="00992FB8" w:rsidRPr="0021481A">
        <w:rPr>
          <w:rStyle w:val="Incipit"/>
          <w:lang w:val="pt-PT"/>
        </w:rPr>
        <w:t>iu</w:t>
      </w:r>
      <w:r w:rsidR="00615E9E" w:rsidRPr="0021481A">
        <w:rPr>
          <w:rStyle w:val="Incipit"/>
          <w:lang w:val="pt-PT"/>
        </w:rPr>
        <w:t>s</w:t>
      </w:r>
      <w:r w:rsidR="00992FB8" w:rsidRPr="0021481A">
        <w:rPr>
          <w:rStyle w:val="Incipit"/>
          <w:lang w:val="pt-PT"/>
        </w:rPr>
        <w:t xml:space="preserve"> munere</w:t>
      </w:r>
      <w:r w:rsidR="00992FB8" w:rsidRPr="0021481A">
        <w:rPr>
          <w:lang w:val="pt-PT"/>
        </w:rPr>
        <w:t xml:space="preserve">. Secunda de trinitate. Teria quam velis. EP </w:t>
      </w:r>
      <w:r w:rsidR="00992FB8" w:rsidRPr="0021481A">
        <w:rPr>
          <w:rStyle w:val="Incipit"/>
          <w:lang w:val="pt-PT"/>
        </w:rPr>
        <w:t>Fiduciam talem habemus</w:t>
      </w:r>
      <w:r w:rsidR="00992FB8" w:rsidRPr="0021481A">
        <w:rPr>
          <w:lang w:val="pt-PT"/>
        </w:rPr>
        <w:t xml:space="preserve">. GR </w:t>
      </w:r>
      <w:r w:rsidR="00992FB8" w:rsidRPr="0021481A">
        <w:rPr>
          <w:rStyle w:val="Incipit"/>
          <w:lang w:val="pt-PT"/>
        </w:rPr>
        <w:t>Benedicam</w:t>
      </w:r>
      <w:r w:rsidR="00992FB8" w:rsidRPr="0021481A">
        <w:rPr>
          <w:lang w:val="pt-PT"/>
        </w:rPr>
        <w:t xml:space="preserve">. ALV </w:t>
      </w:r>
      <w:r w:rsidR="00992FB8" w:rsidRPr="0021481A">
        <w:rPr>
          <w:rStyle w:val="Incipit"/>
          <w:lang w:val="pt-PT"/>
        </w:rPr>
        <w:t>Domine refugium</w:t>
      </w:r>
      <w:r w:rsidR="00992FB8" w:rsidRPr="0021481A">
        <w:rPr>
          <w:lang w:val="pt-PT"/>
        </w:rPr>
        <w:t xml:space="preserve">. EV </w:t>
      </w:r>
      <w:r w:rsidR="00992FB8" w:rsidRPr="0021481A">
        <w:rPr>
          <w:rStyle w:val="Incipit"/>
          <w:lang w:val="pt-PT"/>
        </w:rPr>
        <w:t>Exiens Iesus a finibus</w:t>
      </w:r>
      <w:r w:rsidR="00992FB8" w:rsidRPr="0021481A">
        <w:rPr>
          <w:lang w:val="pt-PT"/>
        </w:rPr>
        <w:t xml:space="preserve">. OF </w:t>
      </w:r>
      <w:r w:rsidR="00992FB8" w:rsidRPr="0021481A">
        <w:rPr>
          <w:rStyle w:val="Incipit"/>
          <w:lang w:val="pt-PT"/>
        </w:rPr>
        <w:t>Precatus</w:t>
      </w:r>
      <w:r w:rsidR="00992FB8" w:rsidRPr="0021481A">
        <w:rPr>
          <w:lang w:val="pt-PT"/>
        </w:rPr>
        <w:t xml:space="preserve">. Praefatio de trinitate. CO </w:t>
      </w:r>
      <w:r w:rsidR="00992FB8" w:rsidRPr="0021481A">
        <w:rPr>
          <w:rStyle w:val="Incipit"/>
          <w:lang w:val="pt-PT"/>
        </w:rPr>
        <w:t>De fructu operum</w:t>
      </w:r>
      <w:r w:rsidR="00992FB8" w:rsidRPr="0021481A">
        <w:rPr>
          <w:lang w:val="pt-PT"/>
        </w:rPr>
        <w:t>.</w:t>
      </w:r>
    </w:p>
    <w:p w:rsidR="00992FB8" w:rsidRPr="0021481A" w:rsidRDefault="00992FB8">
      <w:pPr>
        <w:rPr>
          <w:lang w:val="pt-PT"/>
        </w:rPr>
      </w:pPr>
      <w:r w:rsidRPr="0021481A">
        <w:rPr>
          <w:rStyle w:val="Time1"/>
          <w:lang w:val="pt-PT"/>
        </w:rPr>
        <w:t>Feria quarta</w:t>
      </w:r>
      <w:r w:rsidRPr="0021481A">
        <w:rPr>
          <w:lang w:val="pt-PT"/>
        </w:rPr>
        <w:t xml:space="preserve"> dominica per totum. EP </w:t>
      </w:r>
      <w:r w:rsidRPr="0021481A">
        <w:rPr>
          <w:rStyle w:val="Incipit"/>
          <w:lang w:val="pt-PT"/>
        </w:rPr>
        <w:t>Nescitis</w:t>
      </w:r>
      <w:r w:rsidRPr="0021481A">
        <w:rPr>
          <w:lang w:val="pt-PT"/>
        </w:rPr>
        <w:t xml:space="preserve">. EV </w:t>
      </w:r>
      <w:r w:rsidRPr="0021481A">
        <w:rPr>
          <w:rStyle w:val="Incipit"/>
          <w:lang w:val="pt-PT"/>
        </w:rPr>
        <w:t>Qui non est mecum</w:t>
      </w:r>
      <w:r w:rsidRPr="0021481A">
        <w:rPr>
          <w:lang w:val="pt-PT"/>
        </w:rPr>
        <w:t>.</w:t>
      </w:r>
    </w:p>
    <w:p w:rsidR="00992FB8" w:rsidRPr="0021481A" w:rsidRDefault="00992FB8">
      <w:pPr>
        <w:rPr>
          <w:lang w:val="pt-PT"/>
        </w:rPr>
      </w:pPr>
      <w:r w:rsidRPr="0021481A">
        <w:rPr>
          <w:rStyle w:val="Time1"/>
          <w:lang w:val="pt-PT"/>
        </w:rPr>
        <w:t>Feria sexta</w:t>
      </w:r>
      <w:r w:rsidRPr="0021481A">
        <w:rPr>
          <w:lang w:val="pt-PT"/>
        </w:rPr>
        <w:t xml:space="preserve"> officium de sancta cruce per totum. EP </w:t>
      </w:r>
      <w:r w:rsidRPr="0021481A">
        <w:rPr>
          <w:rStyle w:val="Incipit"/>
          <w:lang w:val="pt-PT"/>
        </w:rPr>
        <w:t>Volo vos scire</w:t>
      </w:r>
      <w:r w:rsidRPr="0021481A">
        <w:rPr>
          <w:lang w:val="pt-PT"/>
        </w:rPr>
        <w:t xml:space="preserve">. EV </w:t>
      </w:r>
      <w:r w:rsidRPr="0021481A">
        <w:rPr>
          <w:rStyle w:val="Incipit"/>
          <w:lang w:val="pt-PT"/>
        </w:rPr>
        <w:t>Coepit Iesus</w:t>
      </w:r>
      <w:r w:rsidRPr="0021481A">
        <w:rPr>
          <w:lang w:val="pt-PT"/>
        </w:rPr>
        <w:t>.</w:t>
      </w:r>
    </w:p>
    <w:p w:rsidR="00564958" w:rsidRPr="0021481A" w:rsidRDefault="00564958" w:rsidP="00564958">
      <w:pPr>
        <w:pStyle w:val="Titolo1"/>
        <w:rPr>
          <w:lang w:val="pt-PT"/>
        </w:rPr>
      </w:pPr>
      <w:r w:rsidRPr="0021481A">
        <w:rPr>
          <w:lang w:val="pt-PT"/>
        </w:rPr>
        <w:t>DOMINICA XIII.</w:t>
      </w:r>
    </w:p>
    <w:p w:rsidR="00564958" w:rsidRPr="0021481A" w:rsidRDefault="00564958">
      <w:pPr>
        <w:rPr>
          <w:lang w:val="pt-PT"/>
        </w:rPr>
      </w:pPr>
      <w:r w:rsidRPr="0021481A">
        <w:rPr>
          <w:rStyle w:val="Time1"/>
          <w:lang w:val="it-IT"/>
        </w:rPr>
        <w:t>[Ad missam]</w:t>
      </w:r>
      <w:r w:rsidRPr="0021481A">
        <w:rPr>
          <w:lang w:val="it-IT"/>
        </w:rPr>
        <w:t xml:space="preserve"> IN </w:t>
      </w:r>
      <w:r w:rsidRPr="0021481A">
        <w:rPr>
          <w:rStyle w:val="Incipit"/>
          <w:lang w:val="it-IT"/>
        </w:rPr>
        <w:t>Respice domine</w:t>
      </w:r>
      <w:r w:rsidRPr="0021481A">
        <w:rPr>
          <w:lang w:val="it-IT"/>
        </w:rPr>
        <w:t xml:space="preserve">. ORCL </w:t>
      </w:r>
      <w:r w:rsidRPr="0021481A">
        <w:rPr>
          <w:rStyle w:val="Incipit"/>
          <w:lang w:val="it-IT"/>
        </w:rPr>
        <w:t>Omnipotens sempiterne deus da nobis</w:t>
      </w:r>
      <w:r w:rsidRPr="0021481A">
        <w:rPr>
          <w:lang w:val="it-IT"/>
        </w:rPr>
        <w:t xml:space="preserve">. </w:t>
      </w:r>
      <w:r w:rsidRPr="0021481A">
        <w:rPr>
          <w:lang w:val="pt-PT"/>
        </w:rPr>
        <w:t xml:space="preserve">Secunda de trinitate. Tertia quam velis. EP </w:t>
      </w:r>
      <w:r w:rsidRPr="0021481A">
        <w:rPr>
          <w:rStyle w:val="Incipit"/>
          <w:lang w:val="pt-PT"/>
        </w:rPr>
        <w:t>Abrahae dictae sunt</w:t>
      </w:r>
      <w:r w:rsidRPr="0021481A">
        <w:rPr>
          <w:lang w:val="pt-PT"/>
        </w:rPr>
        <w:t xml:space="preserve">. </w:t>
      </w:r>
      <w:r w:rsidRPr="0021481A">
        <w:rPr>
          <w:lang w:val="it-IT"/>
        </w:rPr>
        <w:t xml:space="preserve">GR </w:t>
      </w:r>
      <w:r w:rsidRPr="0021481A">
        <w:rPr>
          <w:rStyle w:val="Incipit"/>
          <w:lang w:val="it-IT"/>
        </w:rPr>
        <w:t>Respice</w:t>
      </w:r>
      <w:r w:rsidRPr="0021481A">
        <w:rPr>
          <w:lang w:val="it-IT"/>
        </w:rPr>
        <w:t xml:space="preserve">. ALV </w:t>
      </w:r>
      <w:r w:rsidRPr="0021481A">
        <w:rPr>
          <w:rStyle w:val="Incipit"/>
          <w:lang w:val="it-IT"/>
        </w:rPr>
        <w:t>Venite</w:t>
      </w:r>
      <w:r w:rsidR="00C663A9" w:rsidRPr="0021481A">
        <w:rPr>
          <w:lang w:val="it-IT"/>
        </w:rPr>
        <w:t xml:space="preserve">. [ALV] </w:t>
      </w:r>
      <w:r w:rsidR="00C663A9" w:rsidRPr="0021481A">
        <w:rPr>
          <w:rStyle w:val="Incipit"/>
          <w:lang w:val="it-IT"/>
        </w:rPr>
        <w:t>P</w:t>
      </w:r>
      <w:r w:rsidRPr="0021481A">
        <w:rPr>
          <w:rStyle w:val="Incipit"/>
          <w:lang w:val="it-IT"/>
        </w:rPr>
        <w:t>raeoccupemus</w:t>
      </w:r>
      <w:r w:rsidRPr="0021481A">
        <w:rPr>
          <w:lang w:val="it-IT"/>
        </w:rPr>
        <w:t xml:space="preserve">. EV </w:t>
      </w:r>
      <w:r w:rsidRPr="0021481A">
        <w:rPr>
          <w:rStyle w:val="Incipit"/>
          <w:lang w:val="it-IT"/>
        </w:rPr>
        <w:t>Beati oculi</w:t>
      </w:r>
      <w:r w:rsidRPr="0021481A">
        <w:rPr>
          <w:lang w:val="it-IT"/>
        </w:rPr>
        <w:t xml:space="preserve">. OF </w:t>
      </w:r>
      <w:r w:rsidRPr="0021481A">
        <w:rPr>
          <w:rStyle w:val="Incipit"/>
          <w:lang w:val="it-IT"/>
        </w:rPr>
        <w:t>(170ra) In te speravi</w:t>
      </w:r>
      <w:r w:rsidRPr="0021481A">
        <w:rPr>
          <w:lang w:val="it-IT"/>
        </w:rPr>
        <w:t xml:space="preserve">. </w:t>
      </w:r>
      <w:r w:rsidRPr="0021481A">
        <w:rPr>
          <w:lang w:val="pt-PT"/>
        </w:rPr>
        <w:t xml:space="preserve">Praefatio de trinitate. CO </w:t>
      </w:r>
      <w:r w:rsidRPr="0021481A">
        <w:rPr>
          <w:rStyle w:val="Incipit"/>
          <w:lang w:val="pt-PT"/>
        </w:rPr>
        <w:t>Panem de caelo</w:t>
      </w:r>
      <w:r w:rsidRPr="0021481A">
        <w:rPr>
          <w:lang w:val="pt-PT"/>
        </w:rPr>
        <w:t>.</w:t>
      </w:r>
    </w:p>
    <w:p w:rsidR="00564958" w:rsidRPr="0021481A" w:rsidRDefault="00564958">
      <w:pPr>
        <w:rPr>
          <w:lang w:val="pt-PT"/>
        </w:rPr>
      </w:pPr>
      <w:r w:rsidRPr="0021481A">
        <w:rPr>
          <w:rStyle w:val="Time1"/>
          <w:lang w:val="pt-PT"/>
        </w:rPr>
        <w:t>Feria quarta</w:t>
      </w:r>
      <w:r w:rsidRPr="0021481A">
        <w:rPr>
          <w:lang w:val="pt-PT"/>
        </w:rPr>
        <w:t xml:space="preserve"> dominica per totum. EP </w:t>
      </w:r>
      <w:r w:rsidRPr="0021481A">
        <w:rPr>
          <w:rStyle w:val="Incipit"/>
          <w:lang w:val="pt-PT"/>
        </w:rPr>
        <w:t>Scimus quoniam</w:t>
      </w:r>
      <w:r w:rsidRPr="0021481A">
        <w:rPr>
          <w:lang w:val="pt-PT"/>
        </w:rPr>
        <w:t xml:space="preserve">. EV </w:t>
      </w:r>
      <w:r w:rsidRPr="0021481A">
        <w:rPr>
          <w:rStyle w:val="Incipit"/>
          <w:lang w:val="pt-PT"/>
        </w:rPr>
        <w:t>Abeuntes Pharisaei</w:t>
      </w:r>
      <w:r w:rsidRPr="0021481A">
        <w:rPr>
          <w:lang w:val="pt-PT"/>
        </w:rPr>
        <w:t>.</w:t>
      </w:r>
    </w:p>
    <w:p w:rsidR="00564958" w:rsidRPr="0021481A" w:rsidRDefault="00564958">
      <w:pPr>
        <w:rPr>
          <w:lang w:val="pt-PT"/>
        </w:rPr>
      </w:pPr>
      <w:r w:rsidRPr="0021481A">
        <w:rPr>
          <w:rStyle w:val="Time1"/>
          <w:lang w:val="pt-PT"/>
        </w:rPr>
        <w:t>Feria sexta</w:t>
      </w:r>
      <w:r w:rsidRPr="0021481A">
        <w:rPr>
          <w:lang w:val="pt-PT"/>
        </w:rPr>
        <w:t xml:space="preserve"> officium de sancta cruce per totum. EP </w:t>
      </w:r>
      <w:r w:rsidRPr="0021481A">
        <w:rPr>
          <w:rStyle w:val="Incipit"/>
          <w:lang w:val="pt-PT"/>
        </w:rPr>
        <w:t>Fiduciam habuimus</w:t>
      </w:r>
      <w:r w:rsidRPr="0021481A">
        <w:rPr>
          <w:lang w:val="pt-PT"/>
        </w:rPr>
        <w:t xml:space="preserve">. EV </w:t>
      </w:r>
      <w:r w:rsidRPr="0021481A">
        <w:rPr>
          <w:rStyle w:val="Incipit"/>
          <w:lang w:val="pt-PT"/>
        </w:rPr>
        <w:t>Dum iret</w:t>
      </w:r>
      <w:r w:rsidRPr="0021481A">
        <w:rPr>
          <w:lang w:val="pt-PT"/>
        </w:rPr>
        <w:t>.</w:t>
      </w:r>
    </w:p>
    <w:p w:rsidR="00564958" w:rsidRPr="0021481A" w:rsidRDefault="00564958" w:rsidP="00564958">
      <w:pPr>
        <w:pStyle w:val="Titolo1"/>
        <w:rPr>
          <w:lang w:val="it-IT"/>
        </w:rPr>
      </w:pPr>
      <w:r w:rsidRPr="0021481A">
        <w:rPr>
          <w:lang w:val="it-IT"/>
        </w:rPr>
        <w:lastRenderedPageBreak/>
        <w:t>DOMINICA XIIII.</w:t>
      </w:r>
    </w:p>
    <w:p w:rsidR="00564958" w:rsidRPr="0021481A" w:rsidRDefault="00564958">
      <w:pPr>
        <w:rPr>
          <w:lang w:val="pt-PT"/>
        </w:rPr>
      </w:pPr>
      <w:r w:rsidRPr="0021481A">
        <w:rPr>
          <w:rStyle w:val="Time1"/>
          <w:lang w:val="it-IT"/>
        </w:rPr>
        <w:t>[Ad missam]</w:t>
      </w:r>
      <w:r w:rsidRPr="0021481A">
        <w:rPr>
          <w:lang w:val="it-IT"/>
        </w:rPr>
        <w:t xml:space="preserve"> IN </w:t>
      </w:r>
      <w:r w:rsidRPr="0021481A">
        <w:rPr>
          <w:rStyle w:val="Incipit"/>
          <w:lang w:val="it-IT"/>
        </w:rPr>
        <w:t>Protector noster</w:t>
      </w:r>
      <w:r w:rsidRPr="0021481A">
        <w:rPr>
          <w:lang w:val="it-IT"/>
        </w:rPr>
        <w:t>.</w:t>
      </w:r>
      <w:r w:rsidR="0010551F" w:rsidRPr="0021481A">
        <w:rPr>
          <w:lang w:val="it-IT"/>
        </w:rPr>
        <w:t xml:space="preserve"> </w:t>
      </w:r>
      <w:r w:rsidR="0010551F" w:rsidRPr="0021481A">
        <w:rPr>
          <w:lang w:val="pt-PT"/>
        </w:rPr>
        <w:t xml:space="preserve">ORCL </w:t>
      </w:r>
      <w:r w:rsidR="0010551F" w:rsidRPr="0021481A">
        <w:rPr>
          <w:rStyle w:val="Incipit"/>
          <w:lang w:val="pt-PT"/>
        </w:rPr>
        <w:t>Custodi quaesumus domine</w:t>
      </w:r>
      <w:r w:rsidR="0010551F" w:rsidRPr="0021481A">
        <w:rPr>
          <w:lang w:val="pt-PT"/>
        </w:rPr>
        <w:t xml:space="preserve">. Secunda de trinitate. Tertia quam velis. EP </w:t>
      </w:r>
      <w:r w:rsidR="0010551F" w:rsidRPr="0021481A">
        <w:rPr>
          <w:rStyle w:val="Incipit"/>
          <w:lang w:val="pt-PT"/>
        </w:rPr>
        <w:t>Spiritu ambulante</w:t>
      </w:r>
      <w:r w:rsidR="0010551F" w:rsidRPr="0021481A">
        <w:rPr>
          <w:lang w:val="pt-PT"/>
        </w:rPr>
        <w:t>.</w:t>
      </w:r>
      <w:r w:rsidR="00C663A9" w:rsidRPr="0021481A">
        <w:rPr>
          <w:lang w:val="pt-PT"/>
        </w:rPr>
        <w:t xml:space="preserve"> GR </w:t>
      </w:r>
      <w:r w:rsidR="00C663A9" w:rsidRPr="0021481A">
        <w:rPr>
          <w:rStyle w:val="Incipit"/>
          <w:lang w:val="pt-PT"/>
        </w:rPr>
        <w:t xml:space="preserve">Bonum est </w:t>
      </w:r>
      <w:r w:rsidR="004B793D" w:rsidRPr="0021481A">
        <w:rPr>
          <w:rStyle w:val="Incipit"/>
          <w:lang w:val="pt-PT"/>
        </w:rPr>
        <w:t>|confidere::</w:t>
      </w:r>
      <w:r w:rsidR="00C663A9" w:rsidRPr="0021481A">
        <w:rPr>
          <w:rStyle w:val="Incipit"/>
          <w:lang w:val="pt-PT"/>
        </w:rPr>
        <w:t>confideri</w:t>
      </w:r>
      <w:r w:rsidR="004B793D" w:rsidRPr="0021481A">
        <w:rPr>
          <w:rStyle w:val="Incipit"/>
          <w:lang w:val="pt-PT"/>
        </w:rPr>
        <w:t>|</w:t>
      </w:r>
      <w:r w:rsidR="00C663A9" w:rsidRPr="0021481A">
        <w:rPr>
          <w:lang w:val="pt-PT"/>
        </w:rPr>
        <w:t xml:space="preserve">. ALV </w:t>
      </w:r>
      <w:r w:rsidR="00C663A9" w:rsidRPr="0021481A">
        <w:rPr>
          <w:rStyle w:val="Incipit"/>
          <w:lang w:val="pt-PT"/>
        </w:rPr>
        <w:t>Quoniam deus magnus</w:t>
      </w:r>
      <w:r w:rsidR="00C663A9" w:rsidRPr="0021481A">
        <w:rPr>
          <w:lang w:val="pt-PT"/>
        </w:rPr>
        <w:t xml:space="preserve">. EV </w:t>
      </w:r>
      <w:r w:rsidR="00C663A9" w:rsidRPr="0021481A">
        <w:rPr>
          <w:rStyle w:val="Incipit"/>
          <w:lang w:val="pt-PT"/>
        </w:rPr>
        <w:t>Dum iret Iesus</w:t>
      </w:r>
      <w:r w:rsidR="00C663A9" w:rsidRPr="0021481A">
        <w:rPr>
          <w:lang w:val="pt-PT"/>
        </w:rPr>
        <w:t xml:space="preserve">. OF </w:t>
      </w:r>
      <w:r w:rsidR="00C663A9" w:rsidRPr="0021481A">
        <w:rPr>
          <w:rStyle w:val="Incipit"/>
          <w:lang w:val="pt-PT"/>
        </w:rPr>
        <w:t>Immittit angelus</w:t>
      </w:r>
      <w:r w:rsidR="00C663A9" w:rsidRPr="0021481A">
        <w:rPr>
          <w:lang w:val="pt-PT"/>
        </w:rPr>
        <w:t xml:space="preserve">. Praefatio de trinitate. CO </w:t>
      </w:r>
      <w:r w:rsidR="00C663A9" w:rsidRPr="0021481A">
        <w:rPr>
          <w:rStyle w:val="Incipit"/>
          <w:lang w:val="pt-PT"/>
        </w:rPr>
        <w:t>Panis $E::quem$ ego</w:t>
      </w:r>
      <w:r w:rsidR="00C663A9" w:rsidRPr="0021481A">
        <w:rPr>
          <w:lang w:val="pt-PT"/>
        </w:rPr>
        <w:t>.</w:t>
      </w:r>
    </w:p>
    <w:p w:rsidR="00C663A9" w:rsidRPr="0021481A" w:rsidRDefault="00C663A9">
      <w:pPr>
        <w:rPr>
          <w:lang w:val="pt-PT"/>
        </w:rPr>
      </w:pPr>
      <w:r w:rsidRPr="0021481A">
        <w:rPr>
          <w:rStyle w:val="Time1"/>
          <w:lang w:val="pt-PT"/>
        </w:rPr>
        <w:t>Feria quarta</w:t>
      </w:r>
      <w:r w:rsidRPr="0021481A">
        <w:rPr>
          <w:lang w:val="pt-PT"/>
        </w:rPr>
        <w:t xml:space="preserve"> dominica per totum. EP </w:t>
      </w:r>
      <w:r w:rsidRPr="0021481A">
        <w:rPr>
          <w:rStyle w:val="Incipit"/>
          <w:lang w:val="pt-PT"/>
        </w:rPr>
        <w:t>Nolite iugum</w:t>
      </w:r>
      <w:r w:rsidRPr="0021481A">
        <w:rPr>
          <w:lang w:val="pt-PT"/>
        </w:rPr>
        <w:t xml:space="preserve">. EV </w:t>
      </w:r>
      <w:r w:rsidRPr="0021481A">
        <w:rPr>
          <w:rStyle w:val="Incipit"/>
          <w:lang w:val="pt-PT"/>
        </w:rPr>
        <w:t>Venit ad Iesum</w:t>
      </w:r>
      <w:r w:rsidRPr="0021481A">
        <w:rPr>
          <w:lang w:val="pt-PT"/>
        </w:rPr>
        <w:t>.</w:t>
      </w:r>
    </w:p>
    <w:p w:rsidR="00C663A9" w:rsidRPr="0021481A" w:rsidRDefault="00C663A9">
      <w:pPr>
        <w:rPr>
          <w:lang w:val="pt-PT"/>
        </w:rPr>
      </w:pPr>
      <w:r w:rsidRPr="0021481A">
        <w:rPr>
          <w:rStyle w:val="Time1"/>
          <w:lang w:val="pt-PT"/>
        </w:rPr>
        <w:t>Feria sexta</w:t>
      </w:r>
      <w:r w:rsidRPr="0021481A">
        <w:rPr>
          <w:lang w:val="pt-PT"/>
        </w:rPr>
        <w:t xml:space="preserve"> officium (170rb) de sancta cruce. EP </w:t>
      </w:r>
      <w:r w:rsidRPr="0021481A">
        <w:rPr>
          <w:rStyle w:val="Incipit"/>
          <w:lang w:val="pt-PT"/>
        </w:rPr>
        <w:t>Eratis mortui</w:t>
      </w:r>
      <w:r w:rsidRPr="0021481A">
        <w:rPr>
          <w:lang w:val="pt-PT"/>
        </w:rPr>
        <w:t xml:space="preserve">. EV </w:t>
      </w:r>
      <w:r w:rsidRPr="0021481A">
        <w:rPr>
          <w:rStyle w:val="Incipit"/>
          <w:lang w:val="pt-PT"/>
        </w:rPr>
        <w:t>Homo quidam nobilis</w:t>
      </w:r>
      <w:r w:rsidRPr="0021481A">
        <w:rPr>
          <w:lang w:val="pt-PT"/>
        </w:rPr>
        <w:t>.</w:t>
      </w:r>
    </w:p>
    <w:p w:rsidR="00C663A9" w:rsidRPr="0021481A" w:rsidRDefault="00C663A9" w:rsidP="00604CC8">
      <w:pPr>
        <w:pStyle w:val="Titolo1"/>
        <w:rPr>
          <w:lang w:val="it-IT"/>
        </w:rPr>
      </w:pPr>
      <w:r w:rsidRPr="0021481A">
        <w:rPr>
          <w:lang w:val="it-IT"/>
        </w:rPr>
        <w:t>DOMINICA XV.</w:t>
      </w:r>
    </w:p>
    <w:p w:rsidR="00844905" w:rsidRPr="0021481A" w:rsidRDefault="00C663A9">
      <w:pPr>
        <w:rPr>
          <w:lang w:val="pt-PT"/>
        </w:rPr>
      </w:pPr>
      <w:r w:rsidRPr="0021481A">
        <w:rPr>
          <w:rStyle w:val="Time1"/>
          <w:lang w:val="it-IT"/>
        </w:rPr>
        <w:t>[Ad missam]</w:t>
      </w:r>
      <w:r w:rsidRPr="0021481A">
        <w:rPr>
          <w:lang w:val="it-IT"/>
        </w:rPr>
        <w:t xml:space="preserve"> IN </w:t>
      </w:r>
      <w:r w:rsidRPr="0021481A">
        <w:rPr>
          <w:rStyle w:val="Incipit"/>
          <w:lang w:val="it-IT"/>
        </w:rPr>
        <w:t>Inclina domine</w:t>
      </w:r>
      <w:r w:rsidRPr="0021481A">
        <w:rPr>
          <w:lang w:val="it-IT"/>
        </w:rPr>
        <w:t xml:space="preserve">. </w:t>
      </w:r>
      <w:r w:rsidRPr="0021481A">
        <w:rPr>
          <w:lang w:val="pt-PT"/>
        </w:rPr>
        <w:t xml:space="preserve">ORCL </w:t>
      </w:r>
      <w:r w:rsidRPr="0021481A">
        <w:rPr>
          <w:rStyle w:val="Incipit"/>
          <w:lang w:val="pt-PT"/>
        </w:rPr>
        <w:t>Ecclesiam tuam domine</w:t>
      </w:r>
      <w:r w:rsidRPr="0021481A">
        <w:rPr>
          <w:lang w:val="pt-PT"/>
        </w:rPr>
        <w:t xml:space="preserve">. Secunda de trinitate. Tertia quam velis. EP </w:t>
      </w:r>
      <w:r w:rsidRPr="0021481A">
        <w:rPr>
          <w:rStyle w:val="Incipit"/>
          <w:lang w:val="pt-PT"/>
        </w:rPr>
        <w:t>Si vivimus</w:t>
      </w:r>
      <w:r w:rsidRPr="0021481A">
        <w:rPr>
          <w:lang w:val="pt-PT"/>
        </w:rPr>
        <w:t xml:space="preserve">. GR </w:t>
      </w:r>
      <w:r w:rsidRPr="0021481A">
        <w:rPr>
          <w:rStyle w:val="Incipit"/>
          <w:lang w:val="pt-PT"/>
        </w:rPr>
        <w:t>Bonum est confiteri</w:t>
      </w:r>
      <w:r w:rsidRPr="0021481A">
        <w:rPr>
          <w:lang w:val="pt-PT"/>
        </w:rPr>
        <w:t>.</w:t>
      </w:r>
      <w:r w:rsidR="00844905" w:rsidRPr="0021481A">
        <w:rPr>
          <w:lang w:val="pt-PT"/>
        </w:rPr>
        <w:t xml:space="preserve"> ALV </w:t>
      </w:r>
      <w:r w:rsidR="00844905" w:rsidRPr="0021481A">
        <w:rPr>
          <w:rStyle w:val="Incipit"/>
          <w:lang w:val="pt-PT"/>
        </w:rPr>
        <w:t>Iubilate deo</w:t>
      </w:r>
      <w:r w:rsidR="00844905" w:rsidRPr="0021481A">
        <w:rPr>
          <w:lang w:val="pt-PT"/>
        </w:rPr>
        <w:t xml:space="preserve">. EV </w:t>
      </w:r>
      <w:r w:rsidR="00844905" w:rsidRPr="0021481A">
        <w:rPr>
          <w:rStyle w:val="Incipit"/>
          <w:lang w:val="pt-PT"/>
        </w:rPr>
        <w:t>Nemo potest</w:t>
      </w:r>
      <w:r w:rsidR="00844905" w:rsidRPr="0021481A">
        <w:rPr>
          <w:lang w:val="pt-PT"/>
        </w:rPr>
        <w:t xml:space="preserve">. OF </w:t>
      </w:r>
      <w:r w:rsidR="00844905" w:rsidRPr="0021481A">
        <w:rPr>
          <w:rStyle w:val="Incipit"/>
          <w:lang w:val="pt-PT"/>
        </w:rPr>
        <w:t>Expectans</w:t>
      </w:r>
      <w:r w:rsidR="00844905" w:rsidRPr="0021481A">
        <w:rPr>
          <w:lang w:val="pt-PT"/>
        </w:rPr>
        <w:t xml:space="preserve">. Praefatio de trinitate. CO </w:t>
      </w:r>
      <w:r w:rsidR="00844905" w:rsidRPr="0021481A">
        <w:rPr>
          <w:rStyle w:val="Incipit"/>
          <w:lang w:val="pt-PT"/>
        </w:rPr>
        <w:t>Qui manducat</w:t>
      </w:r>
      <w:r w:rsidR="00844905" w:rsidRPr="0021481A">
        <w:rPr>
          <w:lang w:val="pt-PT"/>
        </w:rPr>
        <w:t>.</w:t>
      </w:r>
    </w:p>
    <w:p w:rsidR="00844905" w:rsidRPr="0021481A" w:rsidRDefault="00844905">
      <w:pPr>
        <w:rPr>
          <w:lang w:val="pt-PT"/>
        </w:rPr>
      </w:pPr>
      <w:r w:rsidRPr="0021481A">
        <w:rPr>
          <w:rStyle w:val="Time1"/>
          <w:lang w:val="pt-PT"/>
        </w:rPr>
        <w:t>Feria quarta</w:t>
      </w:r>
      <w:r w:rsidRPr="0021481A">
        <w:rPr>
          <w:lang w:val="pt-PT"/>
        </w:rPr>
        <w:t xml:space="preserve"> dominica per totum. EP </w:t>
      </w:r>
      <w:r w:rsidRPr="0021481A">
        <w:rPr>
          <w:rStyle w:val="Incipit"/>
          <w:lang w:val="pt-PT"/>
        </w:rPr>
        <w:t>Gratias agentes</w:t>
      </w:r>
      <w:r w:rsidRPr="0021481A">
        <w:rPr>
          <w:lang w:val="pt-PT"/>
        </w:rPr>
        <w:t xml:space="preserve">. EV </w:t>
      </w:r>
      <w:r w:rsidRPr="0021481A">
        <w:rPr>
          <w:rStyle w:val="Incipit"/>
          <w:lang w:val="pt-PT"/>
        </w:rPr>
        <w:t>Audistis quia</w:t>
      </w:r>
      <w:r w:rsidRPr="0021481A">
        <w:rPr>
          <w:lang w:val="pt-PT"/>
        </w:rPr>
        <w:t>.</w:t>
      </w:r>
    </w:p>
    <w:p w:rsidR="00844905" w:rsidRPr="0021481A" w:rsidRDefault="00844905">
      <w:pPr>
        <w:rPr>
          <w:lang w:val="pt-PT"/>
        </w:rPr>
      </w:pPr>
      <w:r w:rsidRPr="0021481A">
        <w:rPr>
          <w:rStyle w:val="Time1"/>
          <w:lang w:val="pt-PT"/>
        </w:rPr>
        <w:t>Feria sexta</w:t>
      </w:r>
      <w:r w:rsidRPr="0021481A">
        <w:rPr>
          <w:lang w:val="pt-PT"/>
        </w:rPr>
        <w:t xml:space="preserve"> officium de sancta cruce per totum. EP </w:t>
      </w:r>
      <w:r w:rsidRPr="0021481A">
        <w:rPr>
          <w:rStyle w:val="Incipit"/>
          <w:lang w:val="pt-PT"/>
        </w:rPr>
        <w:t>Itaque sicut</w:t>
      </w:r>
      <w:r w:rsidRPr="0021481A">
        <w:rPr>
          <w:lang w:val="pt-PT"/>
        </w:rPr>
        <w:t xml:space="preserve">. EV </w:t>
      </w:r>
      <w:r w:rsidRPr="0021481A">
        <w:rPr>
          <w:rStyle w:val="Incipit"/>
          <w:lang w:val="pt-PT"/>
        </w:rPr>
        <w:t>Factum est in una dierum</w:t>
      </w:r>
      <w:r w:rsidRPr="0021481A">
        <w:rPr>
          <w:lang w:val="pt-PT"/>
        </w:rPr>
        <w:t>.</w:t>
      </w:r>
    </w:p>
    <w:p w:rsidR="00844905" w:rsidRPr="0021481A" w:rsidRDefault="00844905" w:rsidP="00604CC8">
      <w:pPr>
        <w:pStyle w:val="Titolo1"/>
        <w:rPr>
          <w:lang w:val="pt-PT"/>
        </w:rPr>
      </w:pPr>
      <w:r w:rsidRPr="0021481A">
        <w:rPr>
          <w:lang w:val="pt-PT"/>
        </w:rPr>
        <w:t>DOMINICA XVI.</w:t>
      </w:r>
    </w:p>
    <w:p w:rsidR="00844905" w:rsidRPr="0021481A" w:rsidRDefault="00844905">
      <w:pPr>
        <w:rPr>
          <w:lang w:val="pt-PT"/>
        </w:rPr>
      </w:pPr>
      <w:r w:rsidRPr="0021481A">
        <w:rPr>
          <w:rStyle w:val="Time1"/>
          <w:lang w:val="it-IT"/>
        </w:rPr>
        <w:t>[Ad missam]</w:t>
      </w:r>
      <w:r w:rsidRPr="0021481A">
        <w:rPr>
          <w:lang w:val="it-IT"/>
        </w:rPr>
        <w:t xml:space="preserve"> IN </w:t>
      </w:r>
      <w:r w:rsidRPr="0021481A">
        <w:rPr>
          <w:rStyle w:val="Incipit"/>
          <w:lang w:val="it-IT"/>
        </w:rPr>
        <w:t>Miserere mihi</w:t>
      </w:r>
      <w:r w:rsidRPr="0021481A">
        <w:rPr>
          <w:lang w:val="it-IT"/>
        </w:rPr>
        <w:t>. (170va)</w:t>
      </w:r>
      <w:r w:rsidR="003D6ECB" w:rsidRPr="0021481A">
        <w:rPr>
          <w:lang w:val="it-IT"/>
        </w:rPr>
        <w:t xml:space="preserve"> ORCL </w:t>
      </w:r>
      <w:r w:rsidR="003D6ECB" w:rsidRPr="0021481A">
        <w:rPr>
          <w:rStyle w:val="Incipit"/>
          <w:lang w:val="it-IT"/>
        </w:rPr>
        <w:t>Tua nos domine</w:t>
      </w:r>
      <w:r w:rsidR="003D6ECB" w:rsidRPr="0021481A">
        <w:rPr>
          <w:lang w:val="it-IT"/>
        </w:rPr>
        <w:t xml:space="preserve">. </w:t>
      </w:r>
      <w:r w:rsidR="003D6ECB" w:rsidRPr="0021481A">
        <w:rPr>
          <w:lang w:val="pt-PT"/>
        </w:rPr>
        <w:t xml:space="preserve">Secunda de trinitate. Tertia quam velis. EP </w:t>
      </w:r>
      <w:r w:rsidR="003D6ECB" w:rsidRPr="0021481A">
        <w:rPr>
          <w:rStyle w:val="Incipit"/>
          <w:lang w:val="pt-PT"/>
        </w:rPr>
        <w:t>Obsecro vos</w:t>
      </w:r>
      <w:r w:rsidR="003D6ECB" w:rsidRPr="0021481A">
        <w:rPr>
          <w:lang w:val="pt-PT"/>
        </w:rPr>
        <w:t xml:space="preserve">. GR </w:t>
      </w:r>
      <w:r w:rsidR="003D6ECB" w:rsidRPr="0021481A">
        <w:rPr>
          <w:rStyle w:val="Incipit"/>
          <w:lang w:val="pt-PT"/>
        </w:rPr>
        <w:t>Timebunt gentes</w:t>
      </w:r>
      <w:r w:rsidR="003D6ECB" w:rsidRPr="0021481A">
        <w:rPr>
          <w:lang w:val="pt-PT"/>
        </w:rPr>
        <w:t xml:space="preserve">. ALV </w:t>
      </w:r>
      <w:r w:rsidR="003D6ECB" w:rsidRPr="0021481A">
        <w:rPr>
          <w:rStyle w:val="Incipit"/>
          <w:lang w:val="pt-PT"/>
        </w:rPr>
        <w:t>Confitemini</w:t>
      </w:r>
      <w:r w:rsidR="003D6ECB" w:rsidRPr="0021481A">
        <w:rPr>
          <w:lang w:val="pt-PT"/>
        </w:rPr>
        <w:t xml:space="preserve">. EV </w:t>
      </w:r>
      <w:r w:rsidR="003D6ECB" w:rsidRPr="0021481A">
        <w:rPr>
          <w:rStyle w:val="Incipit"/>
          <w:lang w:val="pt-PT"/>
        </w:rPr>
        <w:t>Ibat Iesus in civitatem</w:t>
      </w:r>
      <w:r w:rsidR="003D6ECB" w:rsidRPr="0021481A">
        <w:rPr>
          <w:lang w:val="pt-PT"/>
        </w:rPr>
        <w:t xml:space="preserve">. OF </w:t>
      </w:r>
      <w:r w:rsidR="003D6ECB" w:rsidRPr="0021481A">
        <w:rPr>
          <w:rStyle w:val="Incipit"/>
          <w:lang w:val="pt-PT"/>
        </w:rPr>
        <w:t>Domine in auxilium</w:t>
      </w:r>
      <w:r w:rsidR="003D6ECB" w:rsidRPr="0021481A">
        <w:rPr>
          <w:lang w:val="pt-PT"/>
        </w:rPr>
        <w:t>.</w:t>
      </w:r>
      <w:r w:rsidR="00501788" w:rsidRPr="0021481A">
        <w:rPr>
          <w:lang w:val="pt-PT"/>
        </w:rPr>
        <w:t xml:space="preserve"> Praefatio de trinitate. CO </w:t>
      </w:r>
      <w:r w:rsidR="00501788" w:rsidRPr="0021481A">
        <w:rPr>
          <w:rStyle w:val="Incipit"/>
          <w:lang w:val="pt-PT"/>
        </w:rPr>
        <w:t>Domine memorabor</w:t>
      </w:r>
      <w:r w:rsidR="00501788" w:rsidRPr="0021481A">
        <w:rPr>
          <w:lang w:val="pt-PT"/>
        </w:rPr>
        <w:t>.</w:t>
      </w:r>
    </w:p>
    <w:p w:rsidR="00501788" w:rsidRPr="0021481A" w:rsidRDefault="00501788">
      <w:pPr>
        <w:rPr>
          <w:lang w:val="pt-PT"/>
        </w:rPr>
      </w:pPr>
      <w:r w:rsidRPr="0021481A">
        <w:rPr>
          <w:rStyle w:val="Time1"/>
          <w:lang w:val="pt-PT"/>
        </w:rPr>
        <w:t>Feria quarta</w:t>
      </w:r>
      <w:r w:rsidRPr="0021481A">
        <w:rPr>
          <w:lang w:val="pt-PT"/>
        </w:rPr>
        <w:t xml:space="preserve"> dominica per totum. EP </w:t>
      </w:r>
      <w:r w:rsidRPr="0021481A">
        <w:rPr>
          <w:rStyle w:val="Incipit"/>
          <w:lang w:val="pt-PT"/>
        </w:rPr>
        <w:t>Videte ne quis</w:t>
      </w:r>
      <w:r w:rsidRPr="0021481A">
        <w:rPr>
          <w:lang w:val="pt-PT"/>
        </w:rPr>
        <w:t xml:space="preserve">. EV </w:t>
      </w:r>
      <w:r w:rsidRPr="0021481A">
        <w:rPr>
          <w:rStyle w:val="Incipit"/>
          <w:lang w:val="pt-PT"/>
        </w:rPr>
        <w:t>Ascendens Iesus</w:t>
      </w:r>
      <w:r w:rsidRPr="0021481A">
        <w:rPr>
          <w:lang w:val="pt-PT"/>
        </w:rPr>
        <w:t>.</w:t>
      </w:r>
    </w:p>
    <w:p w:rsidR="00501788" w:rsidRPr="0021481A" w:rsidRDefault="00501788">
      <w:pPr>
        <w:rPr>
          <w:lang w:val="pt-PT"/>
        </w:rPr>
      </w:pPr>
      <w:r w:rsidRPr="0021481A">
        <w:rPr>
          <w:rStyle w:val="Time1"/>
          <w:lang w:val="pt-PT"/>
        </w:rPr>
        <w:t>Feria sexta</w:t>
      </w:r>
      <w:r w:rsidRPr="0021481A">
        <w:rPr>
          <w:lang w:val="pt-PT"/>
        </w:rPr>
        <w:t xml:space="preserve"> de sancta cruce per totum. EP </w:t>
      </w:r>
      <w:r w:rsidRPr="0021481A">
        <w:rPr>
          <w:rStyle w:val="Incipit"/>
          <w:lang w:val="pt-PT"/>
        </w:rPr>
        <w:t>Gratias agimus</w:t>
      </w:r>
      <w:r w:rsidRPr="0021481A">
        <w:rPr>
          <w:lang w:val="pt-PT"/>
        </w:rPr>
        <w:t xml:space="preserve">. EV </w:t>
      </w:r>
      <w:r w:rsidRPr="0021481A">
        <w:rPr>
          <w:rStyle w:val="Incipit"/>
          <w:lang w:val="pt-PT"/>
        </w:rPr>
        <w:t>Venit Iesus</w:t>
      </w:r>
      <w:r w:rsidRPr="0021481A">
        <w:rPr>
          <w:lang w:val="pt-PT"/>
        </w:rPr>
        <w:t>.</w:t>
      </w:r>
    </w:p>
    <w:p w:rsidR="00501788" w:rsidRPr="0021481A" w:rsidRDefault="00501788" w:rsidP="00501788">
      <w:pPr>
        <w:pStyle w:val="Titolo1"/>
        <w:rPr>
          <w:lang w:val="it-IT"/>
        </w:rPr>
      </w:pPr>
      <w:r w:rsidRPr="0021481A">
        <w:rPr>
          <w:lang w:val="it-IT"/>
        </w:rPr>
        <w:t>DOMINICA XVII</w:t>
      </w:r>
      <w:r w:rsidR="00E36683" w:rsidRPr="0021481A">
        <w:rPr>
          <w:lang w:val="it-IT"/>
        </w:rPr>
        <w:t>.</w:t>
      </w:r>
    </w:p>
    <w:p w:rsidR="00501788" w:rsidRPr="0021481A" w:rsidRDefault="00501788">
      <w:pPr>
        <w:rPr>
          <w:lang w:val="it-IT"/>
        </w:rPr>
      </w:pPr>
      <w:r w:rsidRPr="0021481A">
        <w:rPr>
          <w:rStyle w:val="Time1"/>
          <w:lang w:val="it-IT"/>
        </w:rPr>
        <w:t>[Ad missam]</w:t>
      </w:r>
      <w:r w:rsidRPr="0021481A">
        <w:rPr>
          <w:lang w:val="it-IT"/>
        </w:rPr>
        <w:t xml:space="preserve"> IN </w:t>
      </w:r>
      <w:r w:rsidRPr="0021481A">
        <w:rPr>
          <w:rStyle w:val="Incipit"/>
          <w:lang w:val="it-IT"/>
        </w:rPr>
        <w:t>Iustus es domine</w:t>
      </w:r>
      <w:r w:rsidRPr="0021481A">
        <w:rPr>
          <w:lang w:val="it-IT"/>
        </w:rPr>
        <w:t>.</w:t>
      </w:r>
      <w:r w:rsidR="006E7705" w:rsidRPr="0021481A">
        <w:rPr>
          <w:lang w:val="it-IT"/>
        </w:rPr>
        <w:t xml:space="preserve"> </w:t>
      </w:r>
      <w:r w:rsidR="006E7705" w:rsidRPr="0021481A">
        <w:rPr>
          <w:lang w:val="pt-PT"/>
        </w:rPr>
        <w:t xml:space="preserve">ORCL </w:t>
      </w:r>
      <w:r w:rsidR="006E7705" w:rsidRPr="0021481A">
        <w:rPr>
          <w:rStyle w:val="Incipit"/>
          <w:lang w:val="pt-PT"/>
        </w:rPr>
        <w:t>Da quaesumus domine populo tuo</w:t>
      </w:r>
      <w:r w:rsidR="006E7705" w:rsidRPr="0021481A">
        <w:rPr>
          <w:lang w:val="pt-PT"/>
        </w:rPr>
        <w:t xml:space="preserve">. Secunda de trinitate. Tertia quam velis. EP </w:t>
      </w:r>
      <w:r w:rsidR="006E7705" w:rsidRPr="0021481A">
        <w:rPr>
          <w:rStyle w:val="Incipit"/>
          <w:lang w:val="pt-PT"/>
        </w:rPr>
        <w:t xml:space="preserve">Obsecro </w:t>
      </w:r>
      <w:r w:rsidR="002E124E" w:rsidRPr="0021481A">
        <w:rPr>
          <w:rStyle w:val="Incipit"/>
          <w:lang w:val="pt-PT"/>
        </w:rPr>
        <w:t xml:space="preserve">|ego::itaque </w:t>
      </w:r>
      <w:r w:rsidR="006E7705" w:rsidRPr="0021481A">
        <w:rPr>
          <w:rStyle w:val="Incipit"/>
          <w:lang w:val="pt-PT"/>
        </w:rPr>
        <w:t>vos</w:t>
      </w:r>
      <w:r w:rsidR="002E124E" w:rsidRPr="0021481A">
        <w:rPr>
          <w:rStyle w:val="Incipit"/>
          <w:lang w:val="pt-PT"/>
        </w:rPr>
        <w:t xml:space="preserve"> ego|</w:t>
      </w:r>
      <w:r w:rsidR="006E7705" w:rsidRPr="0021481A">
        <w:rPr>
          <w:lang w:val="pt-PT"/>
        </w:rPr>
        <w:t xml:space="preserve">. GR </w:t>
      </w:r>
      <w:r w:rsidR="006E7705" w:rsidRPr="0021481A">
        <w:rPr>
          <w:rStyle w:val="Incipit"/>
          <w:lang w:val="pt-PT"/>
        </w:rPr>
        <w:t>Beata gens</w:t>
      </w:r>
      <w:r w:rsidR="006E7705" w:rsidRPr="0021481A">
        <w:rPr>
          <w:lang w:val="pt-PT"/>
        </w:rPr>
        <w:t xml:space="preserve">. ALV </w:t>
      </w:r>
      <w:r w:rsidR="006E7705" w:rsidRPr="0021481A">
        <w:rPr>
          <w:rStyle w:val="Incipit"/>
          <w:lang w:val="pt-PT"/>
        </w:rPr>
        <w:t>Paratum cor</w:t>
      </w:r>
      <w:r w:rsidR="006E7705" w:rsidRPr="0021481A">
        <w:rPr>
          <w:lang w:val="pt-PT"/>
        </w:rPr>
        <w:t xml:space="preserve">. EV </w:t>
      </w:r>
      <w:r w:rsidR="006E7705" w:rsidRPr="0021481A">
        <w:rPr>
          <w:rStyle w:val="Incipit"/>
          <w:lang w:val="pt-PT"/>
        </w:rPr>
        <w:t>Cum (170vb) intraret Iesus in domum</w:t>
      </w:r>
      <w:r w:rsidR="006E7705" w:rsidRPr="0021481A">
        <w:rPr>
          <w:lang w:val="pt-PT"/>
        </w:rPr>
        <w:t xml:space="preserve">. </w:t>
      </w:r>
      <w:r w:rsidR="006E7705" w:rsidRPr="0021481A">
        <w:rPr>
          <w:lang w:val="it-IT"/>
        </w:rPr>
        <w:t xml:space="preserve">OF </w:t>
      </w:r>
      <w:r w:rsidR="006E7705" w:rsidRPr="0021481A">
        <w:rPr>
          <w:rStyle w:val="Incipit"/>
          <w:lang w:val="it-IT"/>
        </w:rPr>
        <w:t>Oravi</w:t>
      </w:r>
      <w:r w:rsidR="006E7705" w:rsidRPr="0021481A">
        <w:rPr>
          <w:lang w:val="it-IT"/>
        </w:rPr>
        <w:t xml:space="preserve">. Praefatio de trinitate. CO </w:t>
      </w:r>
      <w:r w:rsidR="00D22253" w:rsidRPr="0021481A">
        <w:rPr>
          <w:rStyle w:val="Incipit"/>
          <w:lang w:val="it-IT"/>
        </w:rPr>
        <w:t>|Fovete::</w:t>
      </w:r>
      <w:r w:rsidR="006E7705" w:rsidRPr="0021481A">
        <w:rPr>
          <w:rStyle w:val="Incipit"/>
          <w:lang w:val="it-IT"/>
        </w:rPr>
        <w:t>Vovete</w:t>
      </w:r>
      <w:r w:rsidR="00D22253" w:rsidRPr="0021481A">
        <w:rPr>
          <w:rStyle w:val="Incipit"/>
          <w:lang w:val="it-IT"/>
        </w:rPr>
        <w:t>|</w:t>
      </w:r>
      <w:r w:rsidR="006E7705" w:rsidRPr="0021481A">
        <w:rPr>
          <w:lang w:val="it-IT"/>
        </w:rPr>
        <w:t>.</w:t>
      </w:r>
    </w:p>
    <w:p w:rsidR="006E7705" w:rsidRPr="0021481A" w:rsidRDefault="006E7705">
      <w:pPr>
        <w:rPr>
          <w:lang w:val="it-IT"/>
        </w:rPr>
      </w:pPr>
      <w:r w:rsidRPr="0021481A">
        <w:rPr>
          <w:rStyle w:val="Time1"/>
          <w:lang w:val="it-IT"/>
        </w:rPr>
        <w:t>Feria quarta</w:t>
      </w:r>
      <w:r w:rsidRPr="0021481A">
        <w:rPr>
          <w:lang w:val="it-IT"/>
        </w:rPr>
        <w:t xml:space="preserve"> dominica per totum. Epistula et evangelium de feriis |totum illius::illius| dominicae, in qua quattuor tempora celebrantur.</w:t>
      </w:r>
    </w:p>
    <w:p w:rsidR="006E7705" w:rsidRPr="0021481A" w:rsidRDefault="006E7705">
      <w:pPr>
        <w:rPr>
          <w:lang w:val="it-IT"/>
        </w:rPr>
      </w:pPr>
      <w:r w:rsidRPr="0021481A">
        <w:rPr>
          <w:rStyle w:val="Time1"/>
          <w:lang w:val="it-IT"/>
        </w:rPr>
        <w:t>Feria sexta</w:t>
      </w:r>
      <w:r w:rsidRPr="0021481A">
        <w:rPr>
          <w:lang w:val="it-IT"/>
        </w:rPr>
        <w:t xml:space="preserve"> officium de sancta cruce per totum. Epistula et evangelium</w:t>
      </w:r>
      <w:r w:rsidR="00E36683" w:rsidRPr="0021481A">
        <w:rPr>
          <w:lang w:val="it-IT"/>
        </w:rPr>
        <w:t xml:space="preserve"> leguntur de feriis illius dominicae, in qua quattuor tempora celebrantur.</w:t>
      </w:r>
    </w:p>
    <w:p w:rsidR="00053C46" w:rsidRPr="0021481A" w:rsidRDefault="00053C46">
      <w:pPr>
        <w:rPr>
          <w:lang w:val="it-IT"/>
        </w:rPr>
      </w:pPr>
      <w:r w:rsidRPr="0021481A">
        <w:rPr>
          <w:lang w:val="it-IT"/>
        </w:rPr>
        <w:t xml:space="preserve">Si quattuor tempora in ista </w:t>
      </w:r>
      <w:r w:rsidR="008A7122" w:rsidRPr="0021481A">
        <w:rPr>
          <w:lang w:val="it-IT"/>
        </w:rPr>
        <w:t>ebdomada fuerint, sic ordinabis</w:t>
      </w:r>
    </w:p>
    <w:p w:rsidR="00053C46" w:rsidRPr="0021481A" w:rsidRDefault="00053C46" w:rsidP="002220EC">
      <w:pPr>
        <w:pStyle w:val="Titolo1"/>
        <w:rPr>
          <w:lang w:val="pt-PT"/>
        </w:rPr>
      </w:pPr>
      <w:r w:rsidRPr="0021481A">
        <w:rPr>
          <w:lang w:val="pt-PT"/>
        </w:rPr>
        <w:lastRenderedPageBreak/>
        <w:t>FERIA %D::SEXTA% QUARTA [QUATTUOR TEMPOR</w:t>
      </w:r>
      <w:r w:rsidR="00F63193" w:rsidRPr="0021481A">
        <w:rPr>
          <w:lang w:val="pt-PT"/>
        </w:rPr>
        <w:t>UM</w:t>
      </w:r>
      <w:r w:rsidRPr="0021481A">
        <w:rPr>
          <w:lang w:val="pt-PT"/>
        </w:rPr>
        <w:t>]</w:t>
      </w:r>
    </w:p>
    <w:p w:rsidR="00053C46" w:rsidRPr="0021481A" w:rsidRDefault="00053C46">
      <w:pPr>
        <w:rPr>
          <w:lang w:val="pt-PT"/>
        </w:rPr>
      </w:pPr>
      <w:r w:rsidRPr="0021481A">
        <w:rPr>
          <w:rStyle w:val="Time1"/>
          <w:lang w:val="pt-PT"/>
        </w:rPr>
        <w:t>[Ad missam]</w:t>
      </w:r>
      <w:r w:rsidRPr="0021481A">
        <w:rPr>
          <w:lang w:val="pt-PT"/>
        </w:rPr>
        <w:t xml:space="preserve"> Post sextam cantetur missa. </w:t>
      </w:r>
      <w:r w:rsidRPr="0021481A">
        <w:rPr>
          <w:lang w:val="it-IT"/>
        </w:rPr>
        <w:t xml:space="preserve">IN </w:t>
      </w:r>
      <w:r w:rsidRPr="0021481A">
        <w:rPr>
          <w:rStyle w:val="Incipit"/>
          <w:lang w:val="it-IT"/>
        </w:rPr>
        <w:t>Exultate deo</w:t>
      </w:r>
      <w:r w:rsidRPr="0021481A">
        <w:rPr>
          <w:lang w:val="it-IT"/>
        </w:rPr>
        <w:t xml:space="preserve">. In prima oratione </w:t>
      </w:r>
      <w:r w:rsidRPr="0021481A">
        <w:rPr>
          <w:rStyle w:val="Funktion"/>
          <w:lang w:val="it-IT"/>
        </w:rPr>
        <w:t>sacerdos</w:t>
      </w:r>
      <w:r w:rsidRPr="0021481A">
        <w:rPr>
          <w:lang w:val="it-IT"/>
        </w:rPr>
        <w:t xml:space="preserve"> non salutet </w:t>
      </w:r>
      <w:r w:rsidRPr="0021481A">
        <w:rPr>
          <w:rStyle w:val="Funktion"/>
          <w:lang w:val="it-IT"/>
        </w:rPr>
        <w:t>populum</w:t>
      </w:r>
      <w:r w:rsidRPr="0021481A">
        <w:rPr>
          <w:lang w:val="it-IT"/>
        </w:rPr>
        <w:t xml:space="preserve">, sed dicit sic [ORI] </w:t>
      </w:r>
      <w:r w:rsidRPr="0021481A">
        <w:rPr>
          <w:rStyle w:val="Incipit"/>
          <w:lang w:val="it-IT"/>
        </w:rPr>
        <w:t>Oremus</w:t>
      </w:r>
      <w:r w:rsidRPr="0021481A">
        <w:rPr>
          <w:lang w:val="it-IT"/>
        </w:rPr>
        <w:t xml:space="preserve">. </w:t>
      </w:r>
      <w:r w:rsidRPr="0021481A">
        <w:rPr>
          <w:rStyle w:val="Funktion"/>
          <w:lang w:val="it-IT"/>
        </w:rPr>
        <w:t>Diaconus</w:t>
      </w:r>
      <w:r w:rsidRPr="0021481A">
        <w:rPr>
          <w:lang w:val="it-IT"/>
        </w:rPr>
        <w:t xml:space="preserve"> [ORI] </w:t>
      </w:r>
      <w:r w:rsidRPr="0021481A">
        <w:rPr>
          <w:rStyle w:val="Incipit"/>
          <w:lang w:val="it-IT"/>
        </w:rPr>
        <w:t>Flectamus genua. Levate</w:t>
      </w:r>
      <w:r w:rsidRPr="0021481A">
        <w:rPr>
          <w:lang w:val="it-IT"/>
        </w:rPr>
        <w:t>. (171ra)</w:t>
      </w:r>
      <w:r w:rsidR="0014607B" w:rsidRPr="0021481A">
        <w:rPr>
          <w:lang w:val="it-IT"/>
        </w:rPr>
        <w:t xml:space="preserve"> ORCL </w:t>
      </w:r>
      <w:r w:rsidR="0014607B" w:rsidRPr="0021481A">
        <w:rPr>
          <w:rStyle w:val="Incipit"/>
          <w:lang w:val="it-IT"/>
        </w:rPr>
        <w:t>Misericordiae tuae</w:t>
      </w:r>
      <w:r w:rsidR="0014607B" w:rsidRPr="0021481A">
        <w:rPr>
          <w:lang w:val="it-IT"/>
        </w:rPr>
        <w:t xml:space="preserve">. EPP </w:t>
      </w:r>
      <w:r w:rsidR="00E03E34" w:rsidRPr="0021481A">
        <w:rPr>
          <w:rStyle w:val="Incipit"/>
          <w:lang w:val="it-IT"/>
        </w:rPr>
        <w:t xml:space="preserve">Ecce </w:t>
      </w:r>
      <w:r w:rsidR="0014607B" w:rsidRPr="0021481A">
        <w:rPr>
          <w:rStyle w:val="Incipit"/>
          <w:lang w:val="it-IT"/>
        </w:rPr>
        <w:t>|</w:t>
      </w:r>
      <w:r w:rsidR="00E03E34" w:rsidRPr="0021481A">
        <w:rPr>
          <w:rStyle w:val="Incipit"/>
          <w:lang w:val="it-IT"/>
        </w:rPr>
        <w:t xml:space="preserve">die </w:t>
      </w:r>
      <w:r w:rsidR="0014607B" w:rsidRPr="0021481A">
        <w:rPr>
          <w:rStyle w:val="Incipit"/>
          <w:lang w:val="it-IT"/>
        </w:rPr>
        <w:t>venies::</w:t>
      </w:r>
      <w:r w:rsidR="00E03E34" w:rsidRPr="0021481A">
        <w:rPr>
          <w:rStyle w:val="Incipit"/>
          <w:lang w:val="it-IT"/>
        </w:rPr>
        <w:t xml:space="preserve">dies </w:t>
      </w:r>
      <w:r w:rsidR="0014607B" w:rsidRPr="0021481A">
        <w:rPr>
          <w:rStyle w:val="Incipit"/>
          <w:lang w:val="it-IT"/>
        </w:rPr>
        <w:t>venient|</w:t>
      </w:r>
      <w:r w:rsidR="0014607B" w:rsidRPr="0021481A">
        <w:rPr>
          <w:lang w:val="it-IT"/>
        </w:rPr>
        <w:t xml:space="preserve">. </w:t>
      </w:r>
      <w:r w:rsidR="0014607B" w:rsidRPr="0021481A">
        <w:rPr>
          <w:lang w:val="pt-PT"/>
        </w:rPr>
        <w:t xml:space="preserve">GR </w:t>
      </w:r>
      <w:r w:rsidR="0014607B" w:rsidRPr="0021481A">
        <w:rPr>
          <w:rStyle w:val="Incipit"/>
          <w:lang w:val="pt-PT"/>
        </w:rPr>
        <w:t>Quis sicut dominus</w:t>
      </w:r>
      <w:r w:rsidR="0014607B" w:rsidRPr="0021481A">
        <w:rPr>
          <w:lang w:val="pt-PT"/>
        </w:rPr>
        <w:t xml:space="preserve">. Sequitur ORCL </w:t>
      </w:r>
      <w:r w:rsidR="0014607B" w:rsidRPr="0021481A">
        <w:rPr>
          <w:rStyle w:val="Incipit"/>
          <w:lang w:val="pt-PT"/>
        </w:rPr>
        <w:t>Praesta quaesumus domine familiae</w:t>
      </w:r>
      <w:r w:rsidR="0014607B" w:rsidRPr="0021481A">
        <w:rPr>
          <w:lang w:val="pt-PT"/>
        </w:rPr>
        <w:t xml:space="preserve">. Secunda oratio de dominica. Tertia quam velis. Deinde veniat </w:t>
      </w:r>
      <w:r w:rsidR="0014607B" w:rsidRPr="0021481A">
        <w:rPr>
          <w:rStyle w:val="Funktion"/>
          <w:lang w:val="pt-PT"/>
        </w:rPr>
        <w:t>subdiaconus minister altaris</w:t>
      </w:r>
      <w:r w:rsidR="0014607B" w:rsidRPr="0021481A">
        <w:rPr>
          <w:lang w:val="pt-PT"/>
        </w:rPr>
        <w:t>, et legat pro epistula sub melodia ep</w:t>
      </w:r>
      <w:r w:rsidR="002220EC" w:rsidRPr="0021481A">
        <w:rPr>
          <w:lang w:val="pt-PT"/>
        </w:rPr>
        <w:t>i</w:t>
      </w:r>
      <w:r w:rsidR="0014607B" w:rsidRPr="0021481A">
        <w:rPr>
          <w:lang w:val="pt-PT"/>
        </w:rPr>
        <w:t xml:space="preserve">stulae prophetiam [EPP] </w:t>
      </w:r>
      <w:r w:rsidR="0014607B" w:rsidRPr="0021481A">
        <w:rPr>
          <w:rStyle w:val="Incipit"/>
          <w:lang w:val="pt-PT"/>
        </w:rPr>
        <w:t>Congregatus est</w:t>
      </w:r>
      <w:r w:rsidR="0014607B" w:rsidRPr="0021481A">
        <w:rPr>
          <w:lang w:val="pt-PT"/>
        </w:rPr>
        <w:t xml:space="preserve">. GR </w:t>
      </w:r>
      <w:r w:rsidR="0014607B" w:rsidRPr="0021481A">
        <w:rPr>
          <w:rStyle w:val="Incipit"/>
          <w:lang w:val="pt-PT"/>
        </w:rPr>
        <w:t>Protector noster</w:t>
      </w:r>
      <w:r w:rsidR="0014607B" w:rsidRPr="0021481A">
        <w:rPr>
          <w:lang w:val="pt-PT"/>
        </w:rPr>
        <w:t xml:space="preserve">. EV </w:t>
      </w:r>
      <w:r w:rsidR="0014607B" w:rsidRPr="0021481A">
        <w:rPr>
          <w:rStyle w:val="Incipit"/>
          <w:lang w:val="pt-PT"/>
        </w:rPr>
        <w:t>Respondens un</w:t>
      </w:r>
      <w:r w:rsidR="002220EC" w:rsidRPr="0021481A">
        <w:rPr>
          <w:rStyle w:val="Incipit"/>
          <w:lang w:val="pt-PT"/>
        </w:rPr>
        <w:t>u</w:t>
      </w:r>
      <w:r w:rsidR="0014607B" w:rsidRPr="0021481A">
        <w:rPr>
          <w:rStyle w:val="Incipit"/>
          <w:lang w:val="pt-PT"/>
        </w:rPr>
        <w:t>s de turba</w:t>
      </w:r>
      <w:r w:rsidR="0014607B" w:rsidRPr="0021481A">
        <w:rPr>
          <w:lang w:val="pt-PT"/>
        </w:rPr>
        <w:t xml:space="preserve">. OF </w:t>
      </w:r>
      <w:r w:rsidR="0014607B" w:rsidRPr="0021481A">
        <w:rPr>
          <w:rStyle w:val="Incipit"/>
          <w:lang w:val="pt-PT"/>
        </w:rPr>
        <w:t>Meditabor</w:t>
      </w:r>
      <w:r w:rsidR="0014607B" w:rsidRPr="0021481A">
        <w:rPr>
          <w:lang w:val="pt-PT"/>
        </w:rPr>
        <w:t xml:space="preserve">. CO </w:t>
      </w:r>
      <w:r w:rsidR="0014607B" w:rsidRPr="0021481A">
        <w:rPr>
          <w:rStyle w:val="Incipit"/>
          <w:lang w:val="pt-PT"/>
        </w:rPr>
        <w:t>Comedite</w:t>
      </w:r>
      <w:r w:rsidR="0014607B" w:rsidRPr="0021481A">
        <w:rPr>
          <w:lang w:val="pt-PT"/>
        </w:rPr>
        <w:t>.</w:t>
      </w:r>
    </w:p>
    <w:p w:rsidR="00A26C03" w:rsidRPr="0021481A" w:rsidRDefault="00F63193" w:rsidP="002220EC">
      <w:pPr>
        <w:pStyle w:val="Titolo1"/>
        <w:rPr>
          <w:lang w:val="pt-PT"/>
        </w:rPr>
      </w:pPr>
      <w:r w:rsidRPr="0021481A">
        <w:rPr>
          <w:lang w:val="pt-PT"/>
        </w:rPr>
        <w:t>FERIA SEXTA [QUATTUOR TEMPORUM</w:t>
      </w:r>
      <w:r w:rsidR="00A26C03" w:rsidRPr="0021481A">
        <w:rPr>
          <w:lang w:val="pt-PT"/>
        </w:rPr>
        <w:t>]</w:t>
      </w:r>
    </w:p>
    <w:p w:rsidR="00A26C03" w:rsidRPr="0021481A" w:rsidRDefault="00A26C03">
      <w:pPr>
        <w:rPr>
          <w:lang w:val="da-DK"/>
        </w:rPr>
      </w:pPr>
      <w:r w:rsidRPr="0021481A">
        <w:rPr>
          <w:rStyle w:val="Time1"/>
          <w:lang w:val="da-DK"/>
        </w:rPr>
        <w:t>[Ad missam]</w:t>
      </w:r>
      <w:r w:rsidRPr="0021481A">
        <w:rPr>
          <w:lang w:val="da-DK"/>
        </w:rPr>
        <w:t xml:space="preserve"> Post sextam cantetur missa. IN </w:t>
      </w:r>
      <w:r w:rsidRPr="0021481A">
        <w:rPr>
          <w:rStyle w:val="Incipit"/>
          <w:lang w:val="da-DK"/>
        </w:rPr>
        <w:t>Laetetur cor</w:t>
      </w:r>
      <w:r w:rsidRPr="0021481A">
        <w:rPr>
          <w:lang w:val="da-DK"/>
        </w:rPr>
        <w:t xml:space="preserve">. ORCL </w:t>
      </w:r>
      <w:r w:rsidRPr="0021481A">
        <w:rPr>
          <w:rStyle w:val="Incipit"/>
          <w:lang w:val="da-DK"/>
        </w:rPr>
        <w:t>Praesta quaesumus omnipotens deus ut |observationis::observationes|</w:t>
      </w:r>
      <w:r w:rsidRPr="0021481A">
        <w:rPr>
          <w:lang w:val="da-DK"/>
        </w:rPr>
        <w:t xml:space="preserve">. Secunda oratio de sancta cruce. Tertia quam velis. EP </w:t>
      </w:r>
      <w:r w:rsidRPr="0021481A">
        <w:rPr>
          <w:rStyle w:val="Incipit"/>
          <w:lang w:val="da-DK"/>
        </w:rPr>
        <w:t>Converte Israel</w:t>
      </w:r>
      <w:r w:rsidRPr="0021481A">
        <w:rPr>
          <w:lang w:val="da-DK"/>
        </w:rPr>
        <w:t xml:space="preserve">. GR </w:t>
      </w:r>
      <w:r w:rsidRPr="0021481A">
        <w:rPr>
          <w:rStyle w:val="Incipit"/>
          <w:lang w:val="da-DK"/>
        </w:rPr>
        <w:t>Converte domine</w:t>
      </w:r>
      <w:r w:rsidRPr="0021481A">
        <w:rPr>
          <w:lang w:val="da-DK"/>
        </w:rPr>
        <w:t xml:space="preserve">. EV </w:t>
      </w:r>
      <w:r w:rsidRPr="0021481A">
        <w:rPr>
          <w:rStyle w:val="Incipit"/>
          <w:lang w:val="da-DK"/>
        </w:rPr>
        <w:t>Rogabat Iesum</w:t>
      </w:r>
      <w:r w:rsidRPr="0021481A">
        <w:rPr>
          <w:lang w:val="da-DK"/>
        </w:rPr>
        <w:t xml:space="preserve">. OF </w:t>
      </w:r>
      <w:r w:rsidRPr="0021481A">
        <w:rPr>
          <w:rStyle w:val="Incipit"/>
          <w:lang w:val="da-DK"/>
        </w:rPr>
        <w:t>Benedic anima</w:t>
      </w:r>
      <w:r w:rsidRPr="0021481A">
        <w:rPr>
          <w:lang w:val="da-DK"/>
        </w:rPr>
        <w:t xml:space="preserve">. CO </w:t>
      </w:r>
      <w:r w:rsidRPr="0021481A">
        <w:rPr>
          <w:rStyle w:val="Incipit"/>
          <w:lang w:val="da-DK"/>
        </w:rPr>
        <w:t>Aufer a me</w:t>
      </w:r>
      <w:r w:rsidRPr="0021481A">
        <w:rPr>
          <w:lang w:val="da-DK"/>
        </w:rPr>
        <w:t>. Cetera omnia ferialiter |fiant sabbato::fiant|.</w:t>
      </w:r>
    </w:p>
    <w:p w:rsidR="00A26C03" w:rsidRPr="0021481A" w:rsidRDefault="00A26C03" w:rsidP="002220EC">
      <w:pPr>
        <w:pStyle w:val="Titolo1"/>
        <w:rPr>
          <w:lang w:val="da-DK"/>
        </w:rPr>
      </w:pPr>
      <w:r w:rsidRPr="0021481A">
        <w:rPr>
          <w:lang w:val="da-DK"/>
        </w:rPr>
        <w:t>SABBATO [</w:t>
      </w:r>
      <w:r w:rsidR="00F63193" w:rsidRPr="0021481A">
        <w:rPr>
          <w:lang w:val="da-DK"/>
        </w:rPr>
        <w:t>QUATTUOR TEMPORUM]</w:t>
      </w:r>
    </w:p>
    <w:p w:rsidR="00F63193" w:rsidRPr="0021481A" w:rsidRDefault="000F4D7E">
      <w:pPr>
        <w:rPr>
          <w:lang w:val="pt-PT"/>
        </w:rPr>
      </w:pPr>
      <w:r w:rsidRPr="0021481A">
        <w:rPr>
          <w:lang w:val="da-DK"/>
        </w:rPr>
        <w:t xml:space="preserve">Post sextam cantetur </w:t>
      </w:r>
      <w:r w:rsidRPr="0021481A">
        <w:rPr>
          <w:rStyle w:val="Time1"/>
          <w:lang w:val="da-DK"/>
        </w:rPr>
        <w:t>missa</w:t>
      </w:r>
      <w:r w:rsidR="00F63193" w:rsidRPr="0021481A">
        <w:rPr>
          <w:lang w:val="da-DK"/>
        </w:rPr>
        <w:t xml:space="preserve"> (171rb) </w:t>
      </w:r>
      <w:r w:rsidR="0053652C" w:rsidRPr="0021481A">
        <w:rPr>
          <w:lang w:val="da-DK"/>
        </w:rPr>
        <w:t xml:space="preserve">IN </w:t>
      </w:r>
      <w:r w:rsidR="0053652C" w:rsidRPr="0021481A">
        <w:rPr>
          <w:rStyle w:val="Incipit"/>
          <w:lang w:val="da-DK"/>
        </w:rPr>
        <w:t>Venite adoremus</w:t>
      </w:r>
      <w:r w:rsidR="0053652C" w:rsidRPr="0021481A">
        <w:rPr>
          <w:lang w:val="da-DK"/>
        </w:rPr>
        <w:t xml:space="preserve">. In prima oratione </w:t>
      </w:r>
      <w:r w:rsidR="0053652C" w:rsidRPr="0021481A">
        <w:rPr>
          <w:rStyle w:val="Funktion"/>
          <w:lang w:val="da-DK"/>
        </w:rPr>
        <w:t>sacerdos</w:t>
      </w:r>
      <w:r w:rsidR="0053652C" w:rsidRPr="0021481A">
        <w:rPr>
          <w:lang w:val="da-DK"/>
        </w:rPr>
        <w:t xml:space="preserve"> non salutet </w:t>
      </w:r>
      <w:r w:rsidR="0053652C" w:rsidRPr="0021481A">
        <w:rPr>
          <w:rStyle w:val="Funktion"/>
          <w:lang w:val="da-DK"/>
        </w:rPr>
        <w:t>populum</w:t>
      </w:r>
      <w:r w:rsidR="0053652C" w:rsidRPr="0021481A">
        <w:rPr>
          <w:lang w:val="da-DK"/>
        </w:rPr>
        <w:t xml:space="preserve">, sed dicat sic [ORI] </w:t>
      </w:r>
      <w:r w:rsidR="0053652C" w:rsidRPr="0021481A">
        <w:rPr>
          <w:rStyle w:val="Incipit"/>
          <w:lang w:val="da-DK"/>
        </w:rPr>
        <w:t>Oremus. Flectamus genua. Levate</w:t>
      </w:r>
      <w:r w:rsidR="0053652C" w:rsidRPr="0021481A">
        <w:rPr>
          <w:lang w:val="da-DK"/>
        </w:rPr>
        <w:t xml:space="preserve">. ORCL </w:t>
      </w:r>
      <w:r w:rsidR="0053652C" w:rsidRPr="0021481A">
        <w:rPr>
          <w:rStyle w:val="Incipit"/>
          <w:lang w:val="da-DK"/>
        </w:rPr>
        <w:t>Omnipotens sempiterne deus</w:t>
      </w:r>
      <w:r w:rsidR="0053652C" w:rsidRPr="0021481A">
        <w:rPr>
          <w:lang w:val="da-DK"/>
        </w:rPr>
        <w:t xml:space="preserve">. EPP </w:t>
      </w:r>
      <w:r w:rsidR="0053652C" w:rsidRPr="0021481A">
        <w:rPr>
          <w:rStyle w:val="Incipit"/>
          <w:lang w:val="da-DK"/>
        </w:rPr>
        <w:t>Locutus est dominus Moysen dicens</w:t>
      </w:r>
      <w:r w:rsidR="0053652C" w:rsidRPr="0021481A">
        <w:rPr>
          <w:lang w:val="da-DK"/>
        </w:rPr>
        <w:t xml:space="preserve">. </w:t>
      </w:r>
      <w:r w:rsidR="0053652C" w:rsidRPr="0021481A">
        <w:rPr>
          <w:lang w:val="pt-PT"/>
        </w:rPr>
        <w:t xml:space="preserve">GR </w:t>
      </w:r>
      <w:r w:rsidR="0053652C" w:rsidRPr="0021481A">
        <w:rPr>
          <w:rStyle w:val="Incipit"/>
          <w:lang w:val="pt-PT"/>
        </w:rPr>
        <w:t>Protector noster</w:t>
      </w:r>
      <w:r w:rsidR="0053652C" w:rsidRPr="0021481A">
        <w:rPr>
          <w:lang w:val="pt-PT"/>
        </w:rPr>
        <w:t xml:space="preserve">. </w:t>
      </w:r>
      <w:r w:rsidR="0053652C" w:rsidRPr="0021481A">
        <w:rPr>
          <w:rStyle w:val="Funktion"/>
          <w:lang w:val="pt-PT"/>
        </w:rPr>
        <w:t>Sacerdos</w:t>
      </w:r>
      <w:r w:rsidR="0053652C" w:rsidRPr="0021481A">
        <w:rPr>
          <w:lang w:val="pt-PT"/>
        </w:rPr>
        <w:t xml:space="preserve"> dicat [ORI] </w:t>
      </w:r>
      <w:r w:rsidR="0053652C" w:rsidRPr="0021481A">
        <w:rPr>
          <w:rStyle w:val="Incipit"/>
          <w:lang w:val="pt-PT"/>
        </w:rPr>
        <w:t>Oremus. Flectamus genua. Levate</w:t>
      </w:r>
      <w:r w:rsidR="0053652C" w:rsidRPr="0021481A">
        <w:rPr>
          <w:lang w:val="pt-PT"/>
        </w:rPr>
        <w:t xml:space="preserve">. ORCL </w:t>
      </w:r>
      <w:r w:rsidR="0053652C" w:rsidRPr="0021481A">
        <w:rPr>
          <w:rStyle w:val="Incipit"/>
          <w:lang w:val="pt-PT"/>
        </w:rPr>
        <w:t>Da nobis quaesumus domine</w:t>
      </w:r>
      <w:r w:rsidR="0053652C" w:rsidRPr="0021481A">
        <w:rPr>
          <w:lang w:val="pt-PT"/>
        </w:rPr>
        <w:t xml:space="preserve">. Secunda EPP </w:t>
      </w:r>
      <w:r w:rsidR="0053652C" w:rsidRPr="0021481A">
        <w:rPr>
          <w:rStyle w:val="Incipit"/>
          <w:lang w:val="pt-PT"/>
        </w:rPr>
        <w:t>Locutus est dominus ad Moysen dicens.</w:t>
      </w:r>
      <w:r w:rsidR="00DC46EE" w:rsidRPr="0021481A">
        <w:rPr>
          <w:rStyle w:val="Incipit"/>
          <w:lang w:val="pt-PT"/>
        </w:rPr>
        <w:t xml:space="preserve"> A |quinta</w:t>
      </w:r>
      <w:r w:rsidR="004B4EDA" w:rsidRPr="0021481A">
        <w:rPr>
          <w:rStyle w:val="Incipit"/>
          <w:lang w:val="pt-PT"/>
        </w:rPr>
        <w:t>decima</w:t>
      </w:r>
      <w:r w:rsidR="00DC46EE" w:rsidRPr="0021481A">
        <w:rPr>
          <w:rStyle w:val="Incipit"/>
          <w:lang w:val="pt-PT"/>
        </w:rPr>
        <w:t>::quintodecimo|</w:t>
      </w:r>
      <w:r w:rsidR="004B4EDA" w:rsidRPr="0021481A">
        <w:rPr>
          <w:rStyle w:val="Incipit"/>
          <w:lang w:val="pt-PT"/>
        </w:rPr>
        <w:t xml:space="preserve"> die</w:t>
      </w:r>
      <w:r w:rsidR="004B4EDA" w:rsidRPr="0021481A">
        <w:rPr>
          <w:lang w:val="pt-PT"/>
        </w:rPr>
        <w:t xml:space="preserve">. GR </w:t>
      </w:r>
      <w:r w:rsidR="004B4EDA" w:rsidRPr="0021481A">
        <w:rPr>
          <w:rStyle w:val="Incipit"/>
          <w:lang w:val="pt-PT"/>
        </w:rPr>
        <w:t>Propitius esto</w:t>
      </w:r>
      <w:r w:rsidR="004B4EDA" w:rsidRPr="0021481A">
        <w:rPr>
          <w:lang w:val="pt-PT"/>
        </w:rPr>
        <w:t xml:space="preserve">. Deinde </w:t>
      </w:r>
      <w:r w:rsidR="004B4EDA" w:rsidRPr="0021481A">
        <w:rPr>
          <w:rStyle w:val="Funktion"/>
          <w:lang w:val="pt-PT"/>
        </w:rPr>
        <w:t>sacerdos</w:t>
      </w:r>
      <w:r w:rsidR="004B4EDA" w:rsidRPr="0021481A">
        <w:rPr>
          <w:lang w:val="pt-PT"/>
        </w:rPr>
        <w:t xml:space="preserve"> dicit [ORI] </w:t>
      </w:r>
      <w:r w:rsidR="004B4EDA" w:rsidRPr="0021481A">
        <w:rPr>
          <w:rStyle w:val="Incipit"/>
          <w:lang w:val="pt-PT"/>
        </w:rPr>
        <w:t>Oremus. Flectamus genua. Levate</w:t>
      </w:r>
      <w:r w:rsidR="004B4EDA" w:rsidRPr="0021481A">
        <w:rPr>
          <w:lang w:val="pt-PT"/>
        </w:rPr>
        <w:t xml:space="preserve">. ORCL </w:t>
      </w:r>
      <w:r w:rsidR="004B4EDA" w:rsidRPr="0021481A">
        <w:rPr>
          <w:rStyle w:val="Incipit"/>
          <w:lang w:val="pt-PT"/>
        </w:rPr>
        <w:t>Tribue quaesumus domine</w:t>
      </w:r>
      <w:r w:rsidR="004B4EDA" w:rsidRPr="0021481A">
        <w:rPr>
          <w:lang w:val="pt-PT"/>
        </w:rPr>
        <w:t xml:space="preserve">. Tertia EPP </w:t>
      </w:r>
      <w:r w:rsidR="004B4EDA" w:rsidRPr="0021481A">
        <w:rPr>
          <w:rStyle w:val="Incipit"/>
          <w:lang w:val="pt-PT"/>
        </w:rPr>
        <w:t>Domine deus noster</w:t>
      </w:r>
      <w:r w:rsidR="004B4EDA" w:rsidRPr="0021481A">
        <w:rPr>
          <w:lang w:val="pt-PT"/>
        </w:rPr>
        <w:t xml:space="preserve">. GR </w:t>
      </w:r>
      <w:r w:rsidR="004B4EDA" w:rsidRPr="0021481A">
        <w:rPr>
          <w:rStyle w:val="Incipit"/>
          <w:lang w:val="pt-PT"/>
        </w:rPr>
        <w:t>Dirigatur</w:t>
      </w:r>
      <w:r w:rsidR="004B4EDA" w:rsidRPr="0021481A">
        <w:rPr>
          <w:lang w:val="pt-PT"/>
        </w:rPr>
        <w:t xml:space="preserve">. </w:t>
      </w:r>
      <w:r w:rsidR="004B4EDA" w:rsidRPr="0021481A">
        <w:rPr>
          <w:rStyle w:val="Funktion"/>
          <w:lang w:val="pt-PT"/>
        </w:rPr>
        <w:t>Sacerdos</w:t>
      </w:r>
      <w:r w:rsidR="004B4EDA" w:rsidRPr="0021481A">
        <w:rPr>
          <w:lang w:val="pt-PT"/>
        </w:rPr>
        <w:t xml:space="preserve"> dicit [ORI] </w:t>
      </w:r>
      <w:r w:rsidR="004B4EDA" w:rsidRPr="0021481A">
        <w:rPr>
          <w:rStyle w:val="Incipit"/>
          <w:lang w:val="pt-PT"/>
        </w:rPr>
        <w:t>Oremus. Flectamus</w:t>
      </w:r>
      <w:r w:rsidR="002A1228" w:rsidRPr="0021481A">
        <w:rPr>
          <w:rStyle w:val="Incipit"/>
          <w:lang w:val="pt-PT"/>
        </w:rPr>
        <w:t xml:space="preserve"> genua. Levate</w:t>
      </w:r>
      <w:r w:rsidR="002A1228" w:rsidRPr="0021481A">
        <w:rPr>
          <w:lang w:val="pt-PT"/>
        </w:rPr>
        <w:t xml:space="preserve">. ORCL </w:t>
      </w:r>
      <w:r w:rsidR="002A1228" w:rsidRPr="0021481A">
        <w:rPr>
          <w:rStyle w:val="Incipit"/>
          <w:lang w:val="pt-PT"/>
        </w:rPr>
        <w:t>Tuere quaesumus domine</w:t>
      </w:r>
      <w:r w:rsidR="002A1228" w:rsidRPr="0021481A">
        <w:rPr>
          <w:lang w:val="pt-PT"/>
        </w:rPr>
        <w:t xml:space="preserve">. Quarta EPP </w:t>
      </w:r>
      <w:r w:rsidR="002A1228" w:rsidRPr="0021481A">
        <w:rPr>
          <w:rStyle w:val="Incipit"/>
          <w:lang w:val="pt-PT"/>
        </w:rPr>
        <w:t>Factum est verbum</w:t>
      </w:r>
      <w:r w:rsidR="002A1228" w:rsidRPr="0021481A">
        <w:rPr>
          <w:lang w:val="pt-PT"/>
        </w:rPr>
        <w:t xml:space="preserve">. GR </w:t>
      </w:r>
      <w:r w:rsidR="002A1228" w:rsidRPr="0021481A">
        <w:rPr>
          <w:rStyle w:val="Incipit"/>
          <w:lang w:val="pt-PT"/>
        </w:rPr>
        <w:t>Salvum fac</w:t>
      </w:r>
      <w:r w:rsidR="002A1228" w:rsidRPr="0021481A">
        <w:rPr>
          <w:lang w:val="pt-PT"/>
        </w:rPr>
        <w:t xml:space="preserve">. (171va) Deinde </w:t>
      </w:r>
      <w:r w:rsidR="002A1228" w:rsidRPr="0021481A">
        <w:rPr>
          <w:rStyle w:val="Funktion"/>
          <w:lang w:val="pt-PT"/>
        </w:rPr>
        <w:t>sacerdos</w:t>
      </w:r>
      <w:r w:rsidR="002A1228" w:rsidRPr="0021481A">
        <w:rPr>
          <w:lang w:val="pt-PT"/>
        </w:rPr>
        <w:t xml:space="preserve"> [ORI] </w:t>
      </w:r>
      <w:r w:rsidR="002A1228" w:rsidRPr="0021481A">
        <w:rPr>
          <w:rStyle w:val="Incipit"/>
          <w:lang w:val="pt-PT"/>
        </w:rPr>
        <w:t>Oremus. Flectamus genua. Levate</w:t>
      </w:r>
      <w:r w:rsidR="002A1228" w:rsidRPr="0021481A">
        <w:rPr>
          <w:lang w:val="pt-PT"/>
        </w:rPr>
        <w:t xml:space="preserve">. ORCL </w:t>
      </w:r>
      <w:r w:rsidR="002A1228" w:rsidRPr="0021481A">
        <w:rPr>
          <w:rStyle w:val="Incipit"/>
          <w:lang w:val="pt-PT"/>
        </w:rPr>
        <w:t>Ut nos domine</w:t>
      </w:r>
      <w:r w:rsidR="002A1228" w:rsidRPr="0021481A">
        <w:rPr>
          <w:lang w:val="pt-PT"/>
        </w:rPr>
        <w:t xml:space="preserve">. Legitur quinta EPP </w:t>
      </w:r>
      <w:r w:rsidR="002A1228" w:rsidRPr="0021481A">
        <w:rPr>
          <w:rStyle w:val="Incipit"/>
          <w:lang w:val="pt-PT"/>
        </w:rPr>
        <w:t>Angelus domini</w:t>
      </w:r>
      <w:r w:rsidR="002A1228" w:rsidRPr="0021481A">
        <w:rPr>
          <w:lang w:val="pt-PT"/>
        </w:rPr>
        <w:t xml:space="preserve">. Quam sequitur hymnus trium puerorum scilicet [HY] </w:t>
      </w:r>
      <w:r w:rsidR="002A1228" w:rsidRPr="0021481A">
        <w:rPr>
          <w:rStyle w:val="Incipit"/>
          <w:lang w:val="pt-PT"/>
        </w:rPr>
        <w:t>Benedictus es</w:t>
      </w:r>
      <w:r w:rsidR="002A1228" w:rsidRPr="0021481A">
        <w:rPr>
          <w:lang w:val="pt-PT"/>
        </w:rPr>
        <w:t xml:space="preserve">. Quo finito </w:t>
      </w:r>
      <w:r w:rsidR="002A1228" w:rsidRPr="0021481A">
        <w:rPr>
          <w:rStyle w:val="Funktion"/>
          <w:lang w:val="pt-PT"/>
        </w:rPr>
        <w:t>sacerdos</w:t>
      </w:r>
      <w:r w:rsidR="002A1228" w:rsidRPr="0021481A">
        <w:rPr>
          <w:lang w:val="pt-PT"/>
        </w:rPr>
        <w:t xml:space="preserve"> salutet </w:t>
      </w:r>
      <w:r w:rsidR="002A1228" w:rsidRPr="0021481A">
        <w:rPr>
          <w:rStyle w:val="Funktion"/>
          <w:lang w:val="pt-PT"/>
        </w:rPr>
        <w:t>populum</w:t>
      </w:r>
      <w:r w:rsidR="002A1228" w:rsidRPr="0021481A">
        <w:rPr>
          <w:lang w:val="pt-PT"/>
        </w:rPr>
        <w:t xml:space="preserve">. ORCL </w:t>
      </w:r>
      <w:r w:rsidR="002A1228" w:rsidRPr="0021481A">
        <w:rPr>
          <w:rStyle w:val="Incipit"/>
          <w:lang w:val="pt-PT"/>
        </w:rPr>
        <w:t>Deus qui tribus pueris</w:t>
      </w:r>
      <w:r w:rsidR="002A1228" w:rsidRPr="0021481A">
        <w:rPr>
          <w:lang w:val="pt-PT"/>
        </w:rPr>
        <w:t>. Secunda oratio de beata virgine</w:t>
      </w:r>
      <w:r w:rsidR="002220EC" w:rsidRPr="0021481A">
        <w:rPr>
          <w:lang w:val="pt-PT"/>
        </w:rPr>
        <w:t xml:space="preserve">. Tertia de sancto Ioanne evangelista. EP </w:t>
      </w:r>
      <w:r w:rsidR="002220EC" w:rsidRPr="0021481A">
        <w:rPr>
          <w:rStyle w:val="Incipit"/>
          <w:lang w:val="pt-PT"/>
        </w:rPr>
        <w:t>Tabernaculum factum est</w:t>
      </w:r>
      <w:r w:rsidR="002220EC" w:rsidRPr="0021481A">
        <w:rPr>
          <w:lang w:val="pt-PT"/>
        </w:rPr>
        <w:t xml:space="preserve">. Sequitur TR </w:t>
      </w:r>
      <w:r w:rsidR="002220EC" w:rsidRPr="0021481A">
        <w:rPr>
          <w:rStyle w:val="Incipit"/>
          <w:lang w:val="pt-PT"/>
        </w:rPr>
        <w:t>Laudate dominum omnes gentes</w:t>
      </w:r>
      <w:r w:rsidR="002220EC" w:rsidRPr="0021481A">
        <w:rPr>
          <w:lang w:val="pt-PT"/>
        </w:rPr>
        <w:t xml:space="preserve">. EV </w:t>
      </w:r>
      <w:r w:rsidR="002220EC" w:rsidRPr="0021481A">
        <w:rPr>
          <w:rStyle w:val="Incipit"/>
          <w:lang w:val="pt-PT"/>
        </w:rPr>
        <w:t>Arborem fici</w:t>
      </w:r>
      <w:r w:rsidR="002220EC" w:rsidRPr="0021481A">
        <w:rPr>
          <w:lang w:val="pt-PT"/>
        </w:rPr>
        <w:t xml:space="preserve">. OF </w:t>
      </w:r>
      <w:r w:rsidR="002220EC" w:rsidRPr="0021481A">
        <w:rPr>
          <w:rStyle w:val="Incipit"/>
          <w:lang w:val="pt-PT"/>
        </w:rPr>
        <w:t>Domine deus</w:t>
      </w:r>
      <w:r w:rsidR="002220EC" w:rsidRPr="0021481A">
        <w:rPr>
          <w:lang w:val="pt-PT"/>
        </w:rPr>
        <w:t xml:space="preserve">. CO </w:t>
      </w:r>
      <w:r w:rsidR="002220EC" w:rsidRPr="0021481A">
        <w:rPr>
          <w:rStyle w:val="Incipit"/>
          <w:lang w:val="pt-PT"/>
        </w:rPr>
        <w:t>Mense septimo</w:t>
      </w:r>
      <w:r w:rsidR="002220EC" w:rsidRPr="0021481A">
        <w:rPr>
          <w:lang w:val="pt-PT"/>
        </w:rPr>
        <w:t>.</w:t>
      </w:r>
    </w:p>
    <w:p w:rsidR="002220EC" w:rsidRPr="0021481A" w:rsidRDefault="002220EC" w:rsidP="002220EC">
      <w:pPr>
        <w:pStyle w:val="Titolo1"/>
        <w:rPr>
          <w:lang w:val="pt-PT"/>
        </w:rPr>
      </w:pPr>
      <w:r w:rsidRPr="0021481A">
        <w:rPr>
          <w:lang w:val="pt-PT"/>
        </w:rPr>
        <w:t>DOMINICA XVIII.</w:t>
      </w:r>
    </w:p>
    <w:p w:rsidR="002220EC" w:rsidRPr="0021481A" w:rsidRDefault="002220EC">
      <w:pPr>
        <w:rPr>
          <w:lang w:val="en-US"/>
        </w:rPr>
      </w:pPr>
      <w:r w:rsidRPr="0021481A">
        <w:rPr>
          <w:rStyle w:val="Time1"/>
          <w:lang w:val="it-IT"/>
        </w:rPr>
        <w:t>[Ad missam]</w:t>
      </w:r>
      <w:r w:rsidRPr="0021481A">
        <w:rPr>
          <w:lang w:val="it-IT"/>
        </w:rPr>
        <w:t xml:space="preserve"> IN </w:t>
      </w:r>
      <w:r w:rsidRPr="0021481A">
        <w:rPr>
          <w:rStyle w:val="Incipit"/>
          <w:lang w:val="it-IT"/>
        </w:rPr>
        <w:t>Da pacem</w:t>
      </w:r>
      <w:r w:rsidRPr="0021481A">
        <w:rPr>
          <w:lang w:val="it-IT"/>
        </w:rPr>
        <w:t>.</w:t>
      </w:r>
      <w:r w:rsidR="00321803" w:rsidRPr="0021481A">
        <w:rPr>
          <w:lang w:val="it-IT"/>
        </w:rPr>
        <w:t xml:space="preserve"> </w:t>
      </w:r>
      <w:r w:rsidR="00321803" w:rsidRPr="0021481A">
        <w:rPr>
          <w:lang w:val="pt-PT"/>
        </w:rPr>
        <w:t xml:space="preserve">ORCL </w:t>
      </w:r>
      <w:r w:rsidR="00321803" w:rsidRPr="0021481A">
        <w:rPr>
          <w:rStyle w:val="Incipit"/>
          <w:lang w:val="pt-PT"/>
        </w:rPr>
        <w:t>Dirigat corda</w:t>
      </w:r>
      <w:r w:rsidR="00321803" w:rsidRPr="0021481A">
        <w:rPr>
          <w:lang w:val="pt-PT"/>
        </w:rPr>
        <w:t xml:space="preserve">. Secunda oratio de sancta trinitate. Tertia quam velis. EP </w:t>
      </w:r>
      <w:r w:rsidR="00321803" w:rsidRPr="0021481A">
        <w:rPr>
          <w:rStyle w:val="Incipit"/>
          <w:lang w:val="pt-PT"/>
        </w:rPr>
        <w:t>Gratias ago</w:t>
      </w:r>
      <w:r w:rsidR="00321803" w:rsidRPr="0021481A">
        <w:rPr>
          <w:lang w:val="pt-PT"/>
        </w:rPr>
        <w:t xml:space="preserve">. GR </w:t>
      </w:r>
      <w:r w:rsidR="00321803" w:rsidRPr="0021481A">
        <w:rPr>
          <w:rStyle w:val="Incipit"/>
          <w:lang w:val="pt-PT"/>
        </w:rPr>
        <w:t>Laetatus sum</w:t>
      </w:r>
      <w:r w:rsidR="00321803" w:rsidRPr="0021481A">
        <w:rPr>
          <w:lang w:val="pt-PT"/>
        </w:rPr>
        <w:t xml:space="preserve">. ALV </w:t>
      </w:r>
      <w:r w:rsidR="00321803" w:rsidRPr="0021481A">
        <w:rPr>
          <w:rStyle w:val="Incipit"/>
          <w:lang w:val="pt-PT"/>
        </w:rPr>
        <w:t>In exitu Israel</w:t>
      </w:r>
      <w:r w:rsidR="00321803" w:rsidRPr="0021481A">
        <w:rPr>
          <w:lang w:val="pt-PT"/>
        </w:rPr>
        <w:t xml:space="preserve">. </w:t>
      </w:r>
      <w:r w:rsidR="00321803" w:rsidRPr="0021481A">
        <w:rPr>
          <w:lang w:val="en-US"/>
        </w:rPr>
        <w:t xml:space="preserve">ALV </w:t>
      </w:r>
      <w:r w:rsidR="00321803" w:rsidRPr="0021481A">
        <w:rPr>
          <w:rStyle w:val="Incipit"/>
          <w:lang w:val="en-US"/>
        </w:rPr>
        <w:t>(171vb) Facta est</w:t>
      </w:r>
      <w:r w:rsidR="00321803" w:rsidRPr="0021481A">
        <w:rPr>
          <w:lang w:val="en-US"/>
        </w:rPr>
        <w:t xml:space="preserve">. EV </w:t>
      </w:r>
      <w:r w:rsidR="00321803" w:rsidRPr="0021481A">
        <w:rPr>
          <w:rStyle w:val="Incipit"/>
          <w:lang w:val="en-US"/>
        </w:rPr>
        <w:t>Accesserunt ad Iesum</w:t>
      </w:r>
      <w:r w:rsidR="00321803" w:rsidRPr="0021481A">
        <w:rPr>
          <w:lang w:val="en-US"/>
        </w:rPr>
        <w:t xml:space="preserve">. OF </w:t>
      </w:r>
      <w:r w:rsidR="00321803" w:rsidRPr="0021481A">
        <w:rPr>
          <w:rStyle w:val="Incipit"/>
          <w:lang w:val="en-US"/>
        </w:rPr>
        <w:t>Sanctificavit</w:t>
      </w:r>
      <w:r w:rsidR="00321803" w:rsidRPr="0021481A">
        <w:rPr>
          <w:lang w:val="en-US"/>
        </w:rPr>
        <w:t xml:space="preserve">. Praefatio de trinitate. CO </w:t>
      </w:r>
      <w:r w:rsidR="00321803" w:rsidRPr="0021481A">
        <w:rPr>
          <w:rStyle w:val="Incipit"/>
          <w:lang w:val="en-US"/>
        </w:rPr>
        <w:t>Tollite hostias</w:t>
      </w:r>
      <w:r w:rsidR="00321803" w:rsidRPr="0021481A">
        <w:rPr>
          <w:lang w:val="en-US"/>
        </w:rPr>
        <w:t>.</w:t>
      </w:r>
    </w:p>
    <w:p w:rsidR="00321803" w:rsidRPr="0021481A" w:rsidRDefault="00321803">
      <w:pPr>
        <w:rPr>
          <w:lang w:val="en-US"/>
        </w:rPr>
      </w:pPr>
      <w:r w:rsidRPr="0021481A">
        <w:rPr>
          <w:rStyle w:val="Time1"/>
          <w:lang w:val="en-US"/>
        </w:rPr>
        <w:lastRenderedPageBreak/>
        <w:t>Feria quarta</w:t>
      </w:r>
      <w:r w:rsidRPr="0021481A">
        <w:rPr>
          <w:lang w:val="en-US"/>
        </w:rPr>
        <w:t xml:space="preserve"> dominica per totum. %D::Evangelium% EP </w:t>
      </w:r>
      <w:r w:rsidRPr="0021481A">
        <w:rPr>
          <w:rStyle w:val="Incipit"/>
          <w:lang w:val="en-US"/>
        </w:rPr>
        <w:t>Fugite ab idolorum</w:t>
      </w:r>
      <w:r w:rsidRPr="0021481A">
        <w:rPr>
          <w:lang w:val="en-US"/>
        </w:rPr>
        <w:t xml:space="preserve">. EV </w:t>
      </w:r>
      <w:r w:rsidRPr="0021481A">
        <w:rPr>
          <w:rStyle w:val="Incipit"/>
          <w:lang w:val="en-US"/>
        </w:rPr>
        <w:t>Simile est regnum</w:t>
      </w:r>
      <w:r w:rsidRPr="0021481A">
        <w:rPr>
          <w:lang w:val="en-US"/>
        </w:rPr>
        <w:t>.</w:t>
      </w:r>
    </w:p>
    <w:p w:rsidR="00321803" w:rsidRPr="0021481A" w:rsidRDefault="00321803">
      <w:pPr>
        <w:rPr>
          <w:lang w:val="en-US"/>
        </w:rPr>
      </w:pPr>
      <w:r w:rsidRPr="0021481A">
        <w:rPr>
          <w:rStyle w:val="Time1"/>
          <w:lang w:val="en-US"/>
        </w:rPr>
        <w:t>Feria sexta</w:t>
      </w:r>
      <w:r w:rsidRPr="0021481A">
        <w:rPr>
          <w:lang w:val="en-US"/>
        </w:rPr>
        <w:t xml:space="preserve"> officium de sancta cruce per totum. EP </w:t>
      </w:r>
      <w:r w:rsidRPr="0021481A">
        <w:rPr>
          <w:rStyle w:val="Incipit"/>
          <w:lang w:val="en-US"/>
        </w:rPr>
        <w:t>Iterum dico ne quis putet</w:t>
      </w:r>
      <w:r w:rsidRPr="0021481A">
        <w:rPr>
          <w:lang w:val="en-US"/>
        </w:rPr>
        <w:t xml:space="preserve">. EV </w:t>
      </w:r>
      <w:r w:rsidRPr="0021481A">
        <w:rPr>
          <w:rStyle w:val="Incipit"/>
          <w:lang w:val="en-US"/>
        </w:rPr>
        <w:t>S</w:t>
      </w:r>
      <w:r w:rsidR="00982590" w:rsidRPr="0021481A">
        <w:rPr>
          <w:rStyle w:val="Incipit"/>
          <w:lang w:val="en-US"/>
        </w:rPr>
        <w:t>imile est regnum caelorum grano</w:t>
      </w:r>
      <w:r w:rsidRPr="0021481A">
        <w:rPr>
          <w:lang w:val="en-US"/>
        </w:rPr>
        <w:t>.</w:t>
      </w:r>
    </w:p>
    <w:p w:rsidR="00321803" w:rsidRPr="0021481A" w:rsidRDefault="00321803" w:rsidP="00C14ACB">
      <w:pPr>
        <w:pStyle w:val="Titolo1"/>
        <w:rPr>
          <w:lang w:val="it-IT"/>
        </w:rPr>
      </w:pPr>
      <w:r w:rsidRPr="0021481A">
        <w:rPr>
          <w:lang w:val="it-IT"/>
        </w:rPr>
        <w:t>DOMINICA XIX.</w:t>
      </w:r>
    </w:p>
    <w:p w:rsidR="00321803" w:rsidRPr="0021481A" w:rsidRDefault="00321803">
      <w:pPr>
        <w:rPr>
          <w:lang w:val="it-IT"/>
        </w:rPr>
      </w:pPr>
      <w:r w:rsidRPr="0021481A">
        <w:rPr>
          <w:rStyle w:val="Time1"/>
          <w:lang w:val="it-IT"/>
        </w:rPr>
        <w:t>[Ad missam]</w:t>
      </w:r>
      <w:r w:rsidRPr="0021481A">
        <w:rPr>
          <w:lang w:val="it-IT"/>
        </w:rPr>
        <w:t xml:space="preserve"> IN </w:t>
      </w:r>
      <w:r w:rsidRPr="0021481A">
        <w:rPr>
          <w:rStyle w:val="Incipit"/>
          <w:lang w:val="it-IT"/>
        </w:rPr>
        <w:t>Salus populi</w:t>
      </w:r>
      <w:r w:rsidRPr="0021481A">
        <w:rPr>
          <w:lang w:val="it-IT"/>
        </w:rPr>
        <w:t xml:space="preserve">. </w:t>
      </w:r>
      <w:r w:rsidRPr="0021481A">
        <w:rPr>
          <w:lang w:val="pt-PT"/>
        </w:rPr>
        <w:t xml:space="preserve">ORCL </w:t>
      </w:r>
      <w:r w:rsidRPr="0021481A">
        <w:rPr>
          <w:rStyle w:val="Incipit"/>
          <w:lang w:val="pt-PT"/>
        </w:rPr>
        <w:t>Omnipotens et misericors</w:t>
      </w:r>
      <w:r w:rsidRPr="0021481A">
        <w:rPr>
          <w:lang w:val="pt-PT"/>
        </w:rPr>
        <w:t xml:space="preserve">. Secunda oratio de trinitate. Tertia quam velis. EP </w:t>
      </w:r>
      <w:r w:rsidRPr="0021481A">
        <w:rPr>
          <w:rStyle w:val="Incipit"/>
          <w:lang w:val="pt-PT"/>
        </w:rPr>
        <w:t>Renovamini</w:t>
      </w:r>
      <w:r w:rsidRPr="0021481A">
        <w:rPr>
          <w:lang w:val="pt-PT"/>
        </w:rPr>
        <w:t xml:space="preserve">. GR </w:t>
      </w:r>
      <w:r w:rsidRPr="0021481A">
        <w:rPr>
          <w:rStyle w:val="Incipit"/>
          <w:lang w:val="pt-PT"/>
        </w:rPr>
        <w:t>Dirigatur</w:t>
      </w:r>
      <w:r w:rsidRPr="0021481A">
        <w:rPr>
          <w:lang w:val="pt-PT"/>
        </w:rPr>
        <w:t xml:space="preserve">. ALV </w:t>
      </w:r>
      <w:r w:rsidRPr="0021481A">
        <w:rPr>
          <w:rStyle w:val="Incipit"/>
          <w:lang w:val="pt-PT"/>
        </w:rPr>
        <w:t>Dilexi quoniam</w:t>
      </w:r>
      <w:r w:rsidRPr="0021481A">
        <w:rPr>
          <w:lang w:val="pt-PT"/>
        </w:rPr>
        <w:t xml:space="preserve">. EV </w:t>
      </w:r>
      <w:r w:rsidRPr="0021481A">
        <w:rPr>
          <w:rStyle w:val="Incipit"/>
          <w:lang w:val="pt-PT"/>
        </w:rPr>
        <w:t>Descendens Iesus in naviculam</w:t>
      </w:r>
      <w:r w:rsidRPr="0021481A">
        <w:rPr>
          <w:lang w:val="pt-PT"/>
        </w:rPr>
        <w:t xml:space="preserve">. </w:t>
      </w:r>
      <w:r w:rsidRPr="0021481A">
        <w:rPr>
          <w:lang w:val="it-IT"/>
        </w:rPr>
        <w:t xml:space="preserve">OF </w:t>
      </w:r>
      <w:r w:rsidRPr="0021481A">
        <w:rPr>
          <w:rStyle w:val="Incipit"/>
          <w:lang w:val="it-IT"/>
        </w:rPr>
        <w:t>Si ambulavero</w:t>
      </w:r>
      <w:r w:rsidRPr="0021481A">
        <w:rPr>
          <w:lang w:val="it-IT"/>
        </w:rPr>
        <w:t xml:space="preserve">. Praefatio de trinitate. CO </w:t>
      </w:r>
      <w:r w:rsidRPr="0021481A">
        <w:rPr>
          <w:rStyle w:val="Incipit"/>
          <w:lang w:val="it-IT"/>
        </w:rPr>
        <w:t>Tu mandasti</w:t>
      </w:r>
      <w:r w:rsidRPr="0021481A">
        <w:rPr>
          <w:lang w:val="it-IT"/>
        </w:rPr>
        <w:t>.</w:t>
      </w:r>
    </w:p>
    <w:p w:rsidR="00321803" w:rsidRPr="0021481A" w:rsidRDefault="00321803">
      <w:pPr>
        <w:rPr>
          <w:lang w:val="it-IT"/>
        </w:rPr>
      </w:pPr>
      <w:r w:rsidRPr="0021481A">
        <w:rPr>
          <w:rStyle w:val="Time1"/>
          <w:lang w:val="it-IT"/>
        </w:rPr>
        <w:t>Feria quarta</w:t>
      </w:r>
      <w:r w:rsidRPr="0021481A">
        <w:rPr>
          <w:lang w:val="it-IT"/>
        </w:rPr>
        <w:t xml:space="preserve"> (172ra)</w:t>
      </w:r>
      <w:r w:rsidR="00C14ACB" w:rsidRPr="0021481A">
        <w:rPr>
          <w:lang w:val="it-IT"/>
        </w:rPr>
        <w:t xml:space="preserve"> dominica per totum. EP </w:t>
      </w:r>
      <w:r w:rsidR="00C14ACB" w:rsidRPr="0021481A">
        <w:rPr>
          <w:rStyle w:val="Incipit"/>
          <w:lang w:val="it-IT"/>
        </w:rPr>
        <w:t>State et tenete</w:t>
      </w:r>
      <w:r w:rsidR="00C14ACB" w:rsidRPr="0021481A">
        <w:rPr>
          <w:lang w:val="it-IT"/>
        </w:rPr>
        <w:t xml:space="preserve">. EV </w:t>
      </w:r>
      <w:r w:rsidR="00C14ACB" w:rsidRPr="0021481A">
        <w:rPr>
          <w:rStyle w:val="Incipit"/>
          <w:lang w:val="it-IT"/>
        </w:rPr>
        <w:t>Accesserunt ad Iesum</w:t>
      </w:r>
      <w:r w:rsidR="00C14ACB" w:rsidRPr="0021481A">
        <w:rPr>
          <w:lang w:val="it-IT"/>
        </w:rPr>
        <w:t>.</w:t>
      </w:r>
    </w:p>
    <w:p w:rsidR="00C14ACB" w:rsidRPr="0021481A" w:rsidRDefault="00C14ACB">
      <w:pPr>
        <w:rPr>
          <w:lang w:val="fr-FR"/>
        </w:rPr>
      </w:pPr>
      <w:r w:rsidRPr="0021481A">
        <w:rPr>
          <w:rStyle w:val="Time1"/>
          <w:lang w:val="it-IT"/>
        </w:rPr>
        <w:t>Feria sexta</w:t>
      </w:r>
      <w:r w:rsidRPr="0021481A">
        <w:rPr>
          <w:lang w:val="it-IT"/>
        </w:rPr>
        <w:t xml:space="preserve"> de sancta cruce per totum. </w:t>
      </w:r>
      <w:r w:rsidRPr="0021481A">
        <w:rPr>
          <w:lang w:val="fr-FR"/>
        </w:rPr>
        <w:t xml:space="preserve">EP </w:t>
      </w:r>
      <w:r w:rsidRPr="0021481A">
        <w:rPr>
          <w:rStyle w:val="Incipit"/>
          <w:lang w:val="fr-FR"/>
        </w:rPr>
        <w:t>Christus mortuus est</w:t>
      </w:r>
      <w:r w:rsidRPr="0021481A">
        <w:rPr>
          <w:lang w:val="fr-FR"/>
        </w:rPr>
        <w:t xml:space="preserve">. EV </w:t>
      </w:r>
      <w:r w:rsidRPr="0021481A">
        <w:rPr>
          <w:rStyle w:val="Incipit"/>
          <w:lang w:val="fr-FR"/>
        </w:rPr>
        <w:t>Interrogatus Iesus</w:t>
      </w:r>
      <w:r w:rsidRPr="0021481A">
        <w:rPr>
          <w:lang w:val="fr-FR"/>
        </w:rPr>
        <w:t>.</w:t>
      </w:r>
    </w:p>
    <w:p w:rsidR="00C14ACB" w:rsidRPr="0021481A" w:rsidRDefault="00C14ACB" w:rsidP="00C14ACB">
      <w:pPr>
        <w:pStyle w:val="Titolo1"/>
        <w:rPr>
          <w:lang w:val="it-IT"/>
        </w:rPr>
      </w:pPr>
      <w:r w:rsidRPr="0021481A">
        <w:rPr>
          <w:lang w:val="it-IT"/>
        </w:rPr>
        <w:t>DOMINICA XX.</w:t>
      </w:r>
    </w:p>
    <w:p w:rsidR="00C14ACB" w:rsidRPr="00276593" w:rsidRDefault="00C14ACB">
      <w:pPr>
        <w:rPr>
          <w:lang w:val="pt-PT"/>
        </w:rPr>
      </w:pPr>
      <w:r w:rsidRPr="0021481A">
        <w:rPr>
          <w:rStyle w:val="Time1"/>
          <w:lang w:val="it-IT"/>
        </w:rPr>
        <w:t>[Ad missam]</w:t>
      </w:r>
      <w:r w:rsidRPr="0021481A">
        <w:rPr>
          <w:lang w:val="it-IT"/>
        </w:rPr>
        <w:t xml:space="preserve"> IN</w:t>
      </w:r>
      <w:r w:rsidR="00982590" w:rsidRPr="0021481A">
        <w:rPr>
          <w:lang w:val="it-IT"/>
        </w:rPr>
        <w:t xml:space="preserve"> </w:t>
      </w:r>
      <w:r w:rsidR="00982590" w:rsidRPr="0021481A">
        <w:rPr>
          <w:rStyle w:val="Incipit"/>
          <w:lang w:val="it-IT"/>
        </w:rPr>
        <w:t>Omnia quae fecisti nobis domine</w:t>
      </w:r>
      <w:r w:rsidR="00982590" w:rsidRPr="0021481A">
        <w:rPr>
          <w:lang w:val="it-IT"/>
        </w:rPr>
        <w:t xml:space="preserve">. </w:t>
      </w:r>
      <w:r w:rsidR="00982590" w:rsidRPr="0021481A">
        <w:rPr>
          <w:lang w:val="pt-PT"/>
        </w:rPr>
        <w:t xml:space="preserve">ORCL </w:t>
      </w:r>
      <w:r w:rsidR="00982590" w:rsidRPr="0021481A">
        <w:rPr>
          <w:rStyle w:val="Incipit"/>
          <w:lang w:val="pt-PT"/>
        </w:rPr>
        <w:t>Largire |quaesumus quaesumus::quaesumus| domine</w:t>
      </w:r>
      <w:r w:rsidR="00982590" w:rsidRPr="0021481A">
        <w:rPr>
          <w:lang w:val="pt-PT"/>
        </w:rPr>
        <w:t xml:space="preserve">. Secunda oratio de trinitate. Tertia quam velis. EP </w:t>
      </w:r>
      <w:r w:rsidR="00982590" w:rsidRPr="0021481A">
        <w:rPr>
          <w:rStyle w:val="Incipit"/>
          <w:lang w:val="pt-PT"/>
        </w:rPr>
        <w:t>Videte quomodo</w:t>
      </w:r>
      <w:r w:rsidR="00982590" w:rsidRPr="0021481A">
        <w:rPr>
          <w:lang w:val="pt-PT"/>
        </w:rPr>
        <w:t xml:space="preserve">. GR </w:t>
      </w:r>
      <w:r w:rsidR="00982590" w:rsidRPr="0021481A">
        <w:rPr>
          <w:rStyle w:val="Incipit"/>
          <w:lang w:val="pt-PT"/>
        </w:rPr>
        <w:t>Oculi omnium</w:t>
      </w:r>
      <w:r w:rsidR="00982590" w:rsidRPr="0021481A">
        <w:rPr>
          <w:lang w:val="pt-PT"/>
        </w:rPr>
        <w:t xml:space="preserve">. ALV </w:t>
      </w:r>
      <w:r w:rsidR="00982590" w:rsidRPr="0021481A">
        <w:rPr>
          <w:rStyle w:val="Incipit"/>
          <w:lang w:val="pt-PT"/>
        </w:rPr>
        <w:t>Laudate dominum</w:t>
      </w:r>
      <w:r w:rsidR="00982590" w:rsidRPr="0021481A">
        <w:rPr>
          <w:lang w:val="pt-PT"/>
        </w:rPr>
        <w:t xml:space="preserve">. </w:t>
      </w:r>
      <w:r w:rsidR="00982590" w:rsidRPr="00276593">
        <w:rPr>
          <w:lang w:val="pt-PT"/>
        </w:rPr>
        <w:t xml:space="preserve">EV </w:t>
      </w:r>
      <w:r w:rsidR="00982590" w:rsidRPr="00276593">
        <w:rPr>
          <w:rStyle w:val="Incipit"/>
          <w:lang w:val="pt-PT"/>
        </w:rPr>
        <w:t>Loquebatur Iesus</w:t>
      </w:r>
      <w:r w:rsidR="00982590" w:rsidRPr="00276593">
        <w:rPr>
          <w:lang w:val="pt-PT"/>
        </w:rPr>
        <w:t xml:space="preserve">. OF </w:t>
      </w:r>
      <w:r w:rsidR="00982590" w:rsidRPr="00276593">
        <w:rPr>
          <w:rStyle w:val="Incipit"/>
          <w:lang w:val="pt-PT"/>
        </w:rPr>
        <w:t>Super flumina</w:t>
      </w:r>
      <w:r w:rsidR="00982590" w:rsidRPr="00276593">
        <w:rPr>
          <w:lang w:val="pt-PT"/>
        </w:rPr>
        <w:t xml:space="preserve">. Praefatio de trinitate. CO </w:t>
      </w:r>
      <w:r w:rsidR="00982590" w:rsidRPr="00276593">
        <w:rPr>
          <w:rStyle w:val="Incipit"/>
          <w:lang w:val="pt-PT"/>
        </w:rPr>
        <w:t>Memento verbi</w:t>
      </w:r>
      <w:r w:rsidR="00982590" w:rsidRPr="00276593">
        <w:rPr>
          <w:lang w:val="pt-PT"/>
        </w:rPr>
        <w:t>.</w:t>
      </w:r>
    </w:p>
    <w:p w:rsidR="00982590" w:rsidRPr="00276593" w:rsidRDefault="00982590">
      <w:pPr>
        <w:rPr>
          <w:lang w:val="pt-PT"/>
        </w:rPr>
      </w:pPr>
      <w:r w:rsidRPr="00276593">
        <w:rPr>
          <w:rStyle w:val="Time1"/>
          <w:lang w:val="pt-PT"/>
        </w:rPr>
        <w:t>Feria quarta</w:t>
      </w:r>
      <w:r w:rsidRPr="00276593">
        <w:rPr>
          <w:lang w:val="pt-PT"/>
        </w:rPr>
        <w:t xml:space="preserve"> dominica per totum. EP </w:t>
      </w:r>
      <w:r w:rsidR="00F07DF2" w:rsidRPr="00276593">
        <w:rPr>
          <w:rStyle w:val="Incipit"/>
          <w:lang w:val="pt-PT"/>
        </w:rPr>
        <w:t>|Denuntiavi</w:t>
      </w:r>
      <w:r w:rsidRPr="00276593">
        <w:rPr>
          <w:rStyle w:val="Incipit"/>
          <w:lang w:val="pt-PT"/>
        </w:rPr>
        <w:t>t</w:t>
      </w:r>
      <w:r w:rsidR="0021481A" w:rsidRPr="00276593">
        <w:rPr>
          <w:rStyle w:val="Incipit"/>
          <w:lang w:val="pt-PT"/>
        </w:rPr>
        <w:t>:</w:t>
      </w:r>
      <w:r w:rsidR="00F07DF2" w:rsidRPr="00276593">
        <w:rPr>
          <w:rStyle w:val="Incipit"/>
          <w:lang w:val="pt-PT"/>
        </w:rPr>
        <w:t>:Denuntiamus|</w:t>
      </w:r>
      <w:r w:rsidR="00F07DF2" w:rsidRPr="00276593">
        <w:rPr>
          <w:lang w:val="pt-PT"/>
        </w:rPr>
        <w:t>.</w:t>
      </w:r>
      <w:r w:rsidRPr="00276593">
        <w:rPr>
          <w:lang w:val="pt-PT"/>
        </w:rPr>
        <w:t xml:space="preserve"> EV </w:t>
      </w:r>
      <w:r w:rsidRPr="00276593">
        <w:rPr>
          <w:rStyle w:val="Incipit"/>
          <w:lang w:val="pt-PT"/>
        </w:rPr>
        <w:t>Dicebat</w:t>
      </w:r>
      <w:r w:rsidR="006A3093" w:rsidRPr="00276593">
        <w:rPr>
          <w:rStyle w:val="Incipit"/>
          <w:lang w:val="pt-PT"/>
        </w:rPr>
        <w:t xml:space="preserve"> Iesus cuidam principi</w:t>
      </w:r>
      <w:r w:rsidR="006A3093" w:rsidRPr="00276593">
        <w:rPr>
          <w:lang w:val="pt-PT"/>
        </w:rPr>
        <w:t>.</w:t>
      </w:r>
    </w:p>
    <w:p w:rsidR="006A3093" w:rsidRPr="00276593" w:rsidRDefault="006A3093">
      <w:pPr>
        <w:rPr>
          <w:lang w:val="pt-PT"/>
        </w:rPr>
      </w:pPr>
      <w:r w:rsidRPr="00276593">
        <w:rPr>
          <w:rStyle w:val="Time1"/>
          <w:lang w:val="pt-PT"/>
        </w:rPr>
        <w:t>Feria sexta</w:t>
      </w:r>
      <w:r w:rsidRPr="00276593">
        <w:rPr>
          <w:lang w:val="pt-PT"/>
        </w:rPr>
        <w:t xml:space="preserve"> officium de sancta cruce per totum. EP </w:t>
      </w:r>
      <w:r w:rsidRPr="00276593">
        <w:rPr>
          <w:rStyle w:val="Incipit"/>
          <w:lang w:val="pt-PT"/>
        </w:rPr>
        <w:t>Non invicem iudicemus</w:t>
      </w:r>
      <w:r w:rsidR="005533B6">
        <w:rPr>
          <w:lang w:val="pt-PT"/>
        </w:rPr>
        <w:t>. (172rb</w:t>
      </w:r>
      <w:r w:rsidRPr="00276593">
        <w:rPr>
          <w:lang w:val="pt-PT"/>
        </w:rPr>
        <w:t xml:space="preserve">) EV </w:t>
      </w:r>
      <w:r w:rsidRPr="00276593">
        <w:rPr>
          <w:rStyle w:val="Incipit"/>
          <w:lang w:val="pt-PT"/>
        </w:rPr>
        <w:t>Beati eritis</w:t>
      </w:r>
      <w:r w:rsidRPr="00276593">
        <w:rPr>
          <w:lang w:val="pt-PT"/>
        </w:rPr>
        <w:t>.</w:t>
      </w:r>
    </w:p>
    <w:p w:rsidR="006A3093" w:rsidRPr="0021481A" w:rsidRDefault="006A3093" w:rsidP="006F1FD8">
      <w:pPr>
        <w:pStyle w:val="Titolo1"/>
        <w:rPr>
          <w:lang w:val="it-IT"/>
        </w:rPr>
      </w:pPr>
      <w:r w:rsidRPr="0021481A">
        <w:rPr>
          <w:lang w:val="it-IT"/>
        </w:rPr>
        <w:t>DOMINICA XXI.</w:t>
      </w:r>
    </w:p>
    <w:p w:rsidR="006A3093" w:rsidRPr="0021481A" w:rsidRDefault="006A3093">
      <w:pPr>
        <w:rPr>
          <w:lang w:val="it-IT"/>
        </w:rPr>
      </w:pPr>
      <w:r w:rsidRPr="0021481A">
        <w:rPr>
          <w:rStyle w:val="Time1"/>
          <w:lang w:val="it-IT"/>
        </w:rPr>
        <w:t>[Ad missam]</w:t>
      </w:r>
      <w:r w:rsidRPr="0021481A">
        <w:rPr>
          <w:lang w:val="it-IT"/>
        </w:rPr>
        <w:t xml:space="preserve"> IN </w:t>
      </w:r>
      <w:r w:rsidRPr="0021481A">
        <w:rPr>
          <w:rStyle w:val="Incipit"/>
          <w:lang w:val="it-IT"/>
        </w:rPr>
        <w:t>In voluntate tua domine</w:t>
      </w:r>
      <w:r w:rsidRPr="0021481A">
        <w:rPr>
          <w:lang w:val="it-IT"/>
        </w:rPr>
        <w:t xml:space="preserve">. </w:t>
      </w:r>
      <w:r w:rsidRPr="0021481A">
        <w:rPr>
          <w:lang w:val="pt-PT"/>
        </w:rPr>
        <w:t xml:space="preserve">ORCL </w:t>
      </w:r>
      <w:r w:rsidRPr="0021481A">
        <w:rPr>
          <w:rStyle w:val="Incipit"/>
          <w:lang w:val="pt-PT"/>
        </w:rPr>
        <w:t>Familiam tuam</w:t>
      </w:r>
      <w:r w:rsidRPr="0021481A">
        <w:rPr>
          <w:lang w:val="pt-PT"/>
        </w:rPr>
        <w:t xml:space="preserve">. Secunda de trinitate. Tertia quam velis. EP </w:t>
      </w:r>
      <w:r w:rsidRPr="0021481A">
        <w:rPr>
          <w:rStyle w:val="Incipit"/>
          <w:lang w:val="pt-PT"/>
        </w:rPr>
        <w:t>Confortamini in domino</w:t>
      </w:r>
      <w:r w:rsidRPr="0021481A">
        <w:rPr>
          <w:lang w:val="pt-PT"/>
        </w:rPr>
        <w:t xml:space="preserve">. GR </w:t>
      </w:r>
      <w:r w:rsidRPr="0021481A">
        <w:rPr>
          <w:rStyle w:val="Incipit"/>
          <w:lang w:val="pt-PT"/>
        </w:rPr>
        <w:t>Domine refugium</w:t>
      </w:r>
      <w:r w:rsidRPr="0021481A">
        <w:rPr>
          <w:lang w:val="pt-PT"/>
        </w:rPr>
        <w:t xml:space="preserve">. ALV </w:t>
      </w:r>
      <w:r w:rsidRPr="0021481A">
        <w:rPr>
          <w:rStyle w:val="Incipit"/>
          <w:lang w:val="pt-PT"/>
        </w:rPr>
        <w:t>Dextera dei</w:t>
      </w:r>
      <w:r w:rsidRPr="0021481A">
        <w:rPr>
          <w:lang w:val="pt-PT"/>
        </w:rPr>
        <w:t xml:space="preserve">. EV </w:t>
      </w:r>
      <w:r w:rsidRPr="0021481A">
        <w:rPr>
          <w:rStyle w:val="Incipit"/>
          <w:lang w:val="pt-PT"/>
        </w:rPr>
        <w:t>Erat quidam regulus</w:t>
      </w:r>
      <w:r w:rsidRPr="0021481A">
        <w:rPr>
          <w:lang w:val="pt-PT"/>
        </w:rPr>
        <w:t xml:space="preserve">. OF </w:t>
      </w:r>
      <w:r w:rsidRPr="0021481A">
        <w:rPr>
          <w:rStyle w:val="Incipit"/>
          <w:lang w:val="pt-PT"/>
        </w:rPr>
        <w:t>Vir erat</w:t>
      </w:r>
      <w:r w:rsidRPr="0021481A">
        <w:rPr>
          <w:lang w:val="pt-PT"/>
        </w:rPr>
        <w:t xml:space="preserve">. </w:t>
      </w:r>
      <w:r w:rsidRPr="0021481A">
        <w:rPr>
          <w:lang w:val="it-IT"/>
        </w:rPr>
        <w:t xml:space="preserve">Praefatio de trinitate. CO </w:t>
      </w:r>
      <w:r w:rsidRPr="0021481A">
        <w:rPr>
          <w:rStyle w:val="Incipit"/>
          <w:lang w:val="it-IT"/>
        </w:rPr>
        <w:t>In sa</w:t>
      </w:r>
      <w:r w:rsidR="00D530DD" w:rsidRPr="0021481A">
        <w:rPr>
          <w:rStyle w:val="Incipit"/>
          <w:lang w:val="it-IT"/>
        </w:rPr>
        <w:t>l</w:t>
      </w:r>
      <w:r w:rsidRPr="0021481A">
        <w:rPr>
          <w:rStyle w:val="Incipit"/>
          <w:lang w:val="it-IT"/>
        </w:rPr>
        <w:t>utari tuo</w:t>
      </w:r>
      <w:r w:rsidRPr="0021481A">
        <w:rPr>
          <w:lang w:val="it-IT"/>
        </w:rPr>
        <w:t>.</w:t>
      </w:r>
    </w:p>
    <w:p w:rsidR="006A3093" w:rsidRPr="0021481A" w:rsidRDefault="006A3093">
      <w:pPr>
        <w:rPr>
          <w:lang w:val="it-IT"/>
        </w:rPr>
      </w:pPr>
      <w:r w:rsidRPr="0021481A">
        <w:rPr>
          <w:rStyle w:val="Time1"/>
          <w:lang w:val="it-IT"/>
        </w:rPr>
        <w:t>Feria quarta</w:t>
      </w:r>
      <w:r w:rsidRPr="0021481A">
        <w:rPr>
          <w:lang w:val="it-IT"/>
        </w:rPr>
        <w:t xml:space="preserve"> dominica per totum. EP </w:t>
      </w:r>
      <w:r w:rsidRPr="0021481A">
        <w:rPr>
          <w:rStyle w:val="Incipit"/>
          <w:lang w:val="it-IT"/>
        </w:rPr>
        <w:t>Nihil intulimus</w:t>
      </w:r>
      <w:r w:rsidRPr="0021481A">
        <w:rPr>
          <w:lang w:val="it-IT"/>
        </w:rPr>
        <w:t>.</w:t>
      </w:r>
      <w:r w:rsidR="00DD6ED9" w:rsidRPr="0021481A">
        <w:rPr>
          <w:lang w:val="it-IT"/>
        </w:rPr>
        <w:t xml:space="preserve"> EV </w:t>
      </w:r>
      <w:r w:rsidR="00DD6ED9" w:rsidRPr="0021481A">
        <w:rPr>
          <w:rStyle w:val="Incipit"/>
          <w:lang w:val="it-IT"/>
        </w:rPr>
        <w:t>Factum est ut intraret</w:t>
      </w:r>
      <w:r w:rsidR="00DD6ED9" w:rsidRPr="0021481A">
        <w:rPr>
          <w:lang w:val="it-IT"/>
        </w:rPr>
        <w:t>.</w:t>
      </w:r>
    </w:p>
    <w:p w:rsidR="00DD6ED9" w:rsidRPr="0021481A" w:rsidRDefault="00DD6ED9">
      <w:pPr>
        <w:rPr>
          <w:lang w:val="pt-PT"/>
        </w:rPr>
      </w:pPr>
      <w:r w:rsidRPr="0021481A">
        <w:rPr>
          <w:rStyle w:val="Time1"/>
          <w:lang w:val="it-IT"/>
        </w:rPr>
        <w:t>Feria sexta</w:t>
      </w:r>
      <w:r w:rsidRPr="0021481A">
        <w:rPr>
          <w:lang w:val="it-IT"/>
        </w:rPr>
        <w:t xml:space="preserve"> officium de sancta cruce per totum. </w:t>
      </w:r>
      <w:r w:rsidRPr="0021481A">
        <w:rPr>
          <w:lang w:val="pt-PT"/>
        </w:rPr>
        <w:t xml:space="preserve">EP </w:t>
      </w:r>
      <w:r w:rsidRPr="0021481A">
        <w:rPr>
          <w:rStyle w:val="Incipit"/>
          <w:lang w:val="pt-PT"/>
        </w:rPr>
        <w:t>Mundemus nos</w:t>
      </w:r>
      <w:r w:rsidRPr="0021481A">
        <w:rPr>
          <w:lang w:val="pt-PT"/>
        </w:rPr>
        <w:t xml:space="preserve">. EV </w:t>
      </w:r>
      <w:r w:rsidRPr="0021481A">
        <w:rPr>
          <w:rStyle w:val="Incipit"/>
          <w:lang w:val="pt-PT"/>
        </w:rPr>
        <w:t>Cum vidisset</w:t>
      </w:r>
      <w:r w:rsidRPr="0021481A">
        <w:rPr>
          <w:lang w:val="pt-PT"/>
        </w:rPr>
        <w:t>.</w:t>
      </w:r>
    </w:p>
    <w:p w:rsidR="00DD6ED9" w:rsidRPr="0021481A" w:rsidRDefault="00DD6ED9" w:rsidP="006F1FD8">
      <w:pPr>
        <w:pStyle w:val="Titolo1"/>
        <w:rPr>
          <w:lang w:val="it-IT"/>
        </w:rPr>
      </w:pPr>
      <w:r w:rsidRPr="0021481A">
        <w:rPr>
          <w:lang w:val="it-IT"/>
        </w:rPr>
        <w:t>DOMINICA XXII.</w:t>
      </w:r>
    </w:p>
    <w:p w:rsidR="00DD6ED9" w:rsidRPr="0021481A" w:rsidRDefault="00DD6ED9">
      <w:pPr>
        <w:rPr>
          <w:lang w:val="pt-PT"/>
        </w:rPr>
      </w:pPr>
      <w:r w:rsidRPr="0021481A">
        <w:rPr>
          <w:rStyle w:val="Time1"/>
          <w:lang w:val="it-IT"/>
        </w:rPr>
        <w:t>[Ad missam]</w:t>
      </w:r>
      <w:r w:rsidRPr="0021481A">
        <w:rPr>
          <w:lang w:val="it-IT"/>
        </w:rPr>
        <w:t xml:space="preserve"> IN </w:t>
      </w:r>
      <w:r w:rsidRPr="0021481A">
        <w:rPr>
          <w:rStyle w:val="Incipit"/>
          <w:lang w:val="it-IT"/>
        </w:rPr>
        <w:t>Si iniquitates</w:t>
      </w:r>
      <w:r w:rsidRPr="0021481A">
        <w:rPr>
          <w:lang w:val="it-IT"/>
        </w:rPr>
        <w:t xml:space="preserve">. </w:t>
      </w:r>
      <w:r w:rsidRPr="0021481A">
        <w:rPr>
          <w:lang w:val="pt-PT"/>
        </w:rPr>
        <w:t xml:space="preserve">ORCL </w:t>
      </w:r>
      <w:r w:rsidRPr="0021481A">
        <w:rPr>
          <w:rStyle w:val="Incipit"/>
          <w:lang w:val="pt-PT"/>
        </w:rPr>
        <w:t>Domine refugium nostrum</w:t>
      </w:r>
      <w:r w:rsidRPr="0021481A">
        <w:rPr>
          <w:lang w:val="pt-PT"/>
        </w:rPr>
        <w:t xml:space="preserve">. Secunda de trinitate. </w:t>
      </w:r>
      <w:r w:rsidR="00C96A8A" w:rsidRPr="0021481A">
        <w:rPr>
          <w:lang w:val="pt-PT"/>
        </w:rPr>
        <w:t xml:space="preserve">(172va) </w:t>
      </w:r>
      <w:r w:rsidRPr="0021481A">
        <w:rPr>
          <w:lang w:val="pt-PT"/>
        </w:rPr>
        <w:t xml:space="preserve">Tertia quam velis. EP </w:t>
      </w:r>
      <w:r w:rsidRPr="0021481A">
        <w:rPr>
          <w:rStyle w:val="Incipit"/>
          <w:lang w:val="pt-PT"/>
        </w:rPr>
        <w:t>Confido in domino</w:t>
      </w:r>
      <w:r w:rsidRPr="0021481A">
        <w:rPr>
          <w:lang w:val="pt-PT"/>
        </w:rPr>
        <w:t xml:space="preserve">. GR </w:t>
      </w:r>
      <w:r w:rsidRPr="0021481A">
        <w:rPr>
          <w:rStyle w:val="Incipit"/>
          <w:lang w:val="pt-PT"/>
        </w:rPr>
        <w:t>Ecce quam bonum</w:t>
      </w:r>
      <w:r w:rsidRPr="0021481A">
        <w:rPr>
          <w:lang w:val="pt-PT"/>
        </w:rPr>
        <w:t xml:space="preserve">. ALV </w:t>
      </w:r>
      <w:r w:rsidRPr="0021481A">
        <w:rPr>
          <w:rStyle w:val="Incipit"/>
          <w:lang w:val="pt-PT"/>
        </w:rPr>
        <w:t>Qui confidunt</w:t>
      </w:r>
      <w:r w:rsidRPr="0021481A">
        <w:rPr>
          <w:lang w:val="pt-PT"/>
        </w:rPr>
        <w:t xml:space="preserve">. EV </w:t>
      </w:r>
      <w:r w:rsidRPr="0021481A">
        <w:rPr>
          <w:rStyle w:val="Incipit"/>
          <w:lang w:val="pt-PT"/>
        </w:rPr>
        <w:t>Simile est regnum caelorum</w:t>
      </w:r>
      <w:r w:rsidRPr="0021481A">
        <w:rPr>
          <w:lang w:val="pt-PT"/>
        </w:rPr>
        <w:t xml:space="preserve">. OF </w:t>
      </w:r>
      <w:r w:rsidRPr="0021481A">
        <w:rPr>
          <w:rStyle w:val="Incipit"/>
          <w:lang w:val="pt-PT"/>
        </w:rPr>
        <w:t>Recordare mei</w:t>
      </w:r>
      <w:r w:rsidRPr="0021481A">
        <w:rPr>
          <w:lang w:val="pt-PT"/>
        </w:rPr>
        <w:t xml:space="preserve">. Praefatio de trinitate. CO </w:t>
      </w:r>
      <w:r w:rsidRPr="0021481A">
        <w:rPr>
          <w:rStyle w:val="Incipit"/>
          <w:lang w:val="pt-PT"/>
        </w:rPr>
        <w:t>Dico vobis</w:t>
      </w:r>
      <w:r w:rsidRPr="0021481A">
        <w:rPr>
          <w:lang w:val="pt-PT"/>
        </w:rPr>
        <w:t>.</w:t>
      </w:r>
    </w:p>
    <w:p w:rsidR="006F1FD8" w:rsidRPr="0021481A" w:rsidRDefault="006F1FD8">
      <w:pPr>
        <w:rPr>
          <w:lang w:val="it-IT"/>
        </w:rPr>
      </w:pPr>
      <w:r w:rsidRPr="0021481A">
        <w:rPr>
          <w:rStyle w:val="Time1"/>
          <w:lang w:val="pt-PT"/>
        </w:rPr>
        <w:t>Feria sexta</w:t>
      </w:r>
      <w:r w:rsidRPr="0021481A">
        <w:rPr>
          <w:lang w:val="pt-PT"/>
        </w:rPr>
        <w:t xml:space="preserve"> de sancta cruce per totum. EP </w:t>
      </w:r>
      <w:r w:rsidRPr="0021481A">
        <w:rPr>
          <w:rStyle w:val="Incipit"/>
          <w:lang w:val="pt-PT"/>
        </w:rPr>
        <w:t>Sicut per unum</w:t>
      </w:r>
      <w:r w:rsidRPr="0021481A">
        <w:rPr>
          <w:lang w:val="pt-PT"/>
        </w:rPr>
        <w:t xml:space="preserve">. </w:t>
      </w:r>
      <w:r w:rsidRPr="0021481A">
        <w:rPr>
          <w:lang w:val="it-IT"/>
        </w:rPr>
        <w:t xml:space="preserve">EV </w:t>
      </w:r>
      <w:r w:rsidRPr="0021481A">
        <w:rPr>
          <w:rStyle w:val="Incipit"/>
          <w:lang w:val="it-IT"/>
        </w:rPr>
        <w:t>Videte quid audiatis</w:t>
      </w:r>
      <w:r w:rsidRPr="0021481A">
        <w:rPr>
          <w:lang w:val="it-IT"/>
        </w:rPr>
        <w:t>.</w:t>
      </w:r>
    </w:p>
    <w:p w:rsidR="006F1FD8" w:rsidRPr="0021481A" w:rsidRDefault="006F1FD8" w:rsidP="006F1FD8">
      <w:pPr>
        <w:pStyle w:val="Titolo1"/>
        <w:rPr>
          <w:lang w:val="it-IT"/>
        </w:rPr>
      </w:pPr>
      <w:r w:rsidRPr="0021481A">
        <w:rPr>
          <w:lang w:val="it-IT"/>
        </w:rPr>
        <w:lastRenderedPageBreak/>
        <w:t>DOMINICA XXIII.</w:t>
      </w:r>
    </w:p>
    <w:p w:rsidR="006F1FD8" w:rsidRPr="0021481A" w:rsidRDefault="006F1FD8">
      <w:pPr>
        <w:rPr>
          <w:lang w:val="pt-PT"/>
        </w:rPr>
      </w:pPr>
      <w:r w:rsidRPr="0021481A">
        <w:rPr>
          <w:rStyle w:val="Time1"/>
          <w:lang w:val="it-IT"/>
        </w:rPr>
        <w:t>[Ad missam]</w:t>
      </w:r>
      <w:r w:rsidRPr="0021481A">
        <w:rPr>
          <w:lang w:val="it-IT"/>
        </w:rPr>
        <w:t xml:space="preserve"> IN </w:t>
      </w:r>
      <w:r w:rsidRPr="0021481A">
        <w:rPr>
          <w:rStyle w:val="Incipit"/>
          <w:lang w:val="it-IT"/>
        </w:rPr>
        <w:t>Dicit dominus</w:t>
      </w:r>
      <w:r w:rsidRPr="0021481A">
        <w:rPr>
          <w:lang w:val="it-IT"/>
        </w:rPr>
        <w:t>.</w:t>
      </w:r>
      <w:r w:rsidR="00C96A8A" w:rsidRPr="0021481A">
        <w:rPr>
          <w:lang w:val="it-IT"/>
        </w:rPr>
        <w:t xml:space="preserve"> </w:t>
      </w:r>
      <w:r w:rsidR="00C96A8A" w:rsidRPr="0021481A">
        <w:rPr>
          <w:lang w:val="pt-PT"/>
        </w:rPr>
        <w:t xml:space="preserve">ORCL </w:t>
      </w:r>
      <w:r w:rsidR="00C96A8A" w:rsidRPr="0021481A">
        <w:rPr>
          <w:rStyle w:val="Incipit"/>
          <w:lang w:val="pt-PT"/>
        </w:rPr>
        <w:t>Excita quaesumus domine</w:t>
      </w:r>
      <w:r w:rsidR="00C96A8A" w:rsidRPr="0021481A">
        <w:rPr>
          <w:lang w:val="pt-PT"/>
        </w:rPr>
        <w:t xml:space="preserve">. Secunda de trinitate. Tertia quam velis. EP </w:t>
      </w:r>
      <w:r w:rsidR="00C96A8A" w:rsidRPr="0021481A">
        <w:rPr>
          <w:rStyle w:val="Incipit"/>
          <w:lang w:val="pt-PT"/>
        </w:rPr>
        <w:t>Imitatores</w:t>
      </w:r>
      <w:r w:rsidR="00C96A8A" w:rsidRPr="0021481A">
        <w:rPr>
          <w:lang w:val="pt-PT"/>
        </w:rPr>
        <w:t xml:space="preserve">. GR </w:t>
      </w:r>
      <w:r w:rsidR="00C96A8A" w:rsidRPr="0021481A">
        <w:rPr>
          <w:rStyle w:val="Incipit"/>
          <w:lang w:val="pt-PT"/>
        </w:rPr>
        <w:t>Liberasti nos</w:t>
      </w:r>
      <w:r w:rsidR="00C96A8A" w:rsidRPr="0021481A">
        <w:rPr>
          <w:lang w:val="pt-PT"/>
        </w:rPr>
        <w:t xml:space="preserve">. ALV </w:t>
      </w:r>
      <w:r w:rsidR="00C96A8A" w:rsidRPr="0021481A">
        <w:rPr>
          <w:rStyle w:val="Incipit"/>
          <w:lang w:val="pt-PT"/>
        </w:rPr>
        <w:t>De profundis</w:t>
      </w:r>
      <w:r w:rsidR="00C96A8A" w:rsidRPr="0021481A">
        <w:rPr>
          <w:lang w:val="pt-PT"/>
        </w:rPr>
        <w:t xml:space="preserve">. EV </w:t>
      </w:r>
      <w:r w:rsidR="00C96A8A" w:rsidRPr="0021481A">
        <w:rPr>
          <w:rStyle w:val="Incipit"/>
          <w:lang w:val="pt-PT"/>
        </w:rPr>
        <w:t>Abeuntes Pharisaeis</w:t>
      </w:r>
      <w:r w:rsidR="00C96A8A" w:rsidRPr="0021481A">
        <w:rPr>
          <w:lang w:val="pt-PT"/>
        </w:rPr>
        <w:t xml:space="preserve">. Praefatio de trinitate. CO </w:t>
      </w:r>
      <w:r w:rsidR="00C96A8A" w:rsidRPr="0021481A">
        <w:rPr>
          <w:rStyle w:val="Incipit"/>
          <w:lang w:val="pt-PT"/>
        </w:rPr>
        <w:t>Amen dico</w:t>
      </w:r>
      <w:r w:rsidR="00C96A8A" w:rsidRPr="0021481A">
        <w:rPr>
          <w:lang w:val="pt-PT"/>
        </w:rPr>
        <w:t>.</w:t>
      </w:r>
    </w:p>
    <w:p w:rsidR="00C96A8A" w:rsidRPr="0021481A" w:rsidRDefault="00C96A8A">
      <w:pPr>
        <w:rPr>
          <w:lang w:val="pt-PT"/>
        </w:rPr>
      </w:pPr>
      <w:r w:rsidRPr="0021481A">
        <w:rPr>
          <w:rStyle w:val="Time1"/>
          <w:lang w:val="pt-PT"/>
        </w:rPr>
        <w:t>Feria quarta</w:t>
      </w:r>
      <w:r w:rsidRPr="0021481A">
        <w:rPr>
          <w:lang w:val="pt-PT"/>
        </w:rPr>
        <w:t xml:space="preserve"> dominica per totum. EP </w:t>
      </w:r>
      <w:r w:rsidRPr="0021481A">
        <w:rPr>
          <w:rStyle w:val="Incipit"/>
          <w:lang w:val="pt-PT"/>
        </w:rPr>
        <w:t>(172vb) Nolite itaque</w:t>
      </w:r>
      <w:r w:rsidRPr="0021481A">
        <w:rPr>
          <w:lang w:val="pt-PT"/>
        </w:rPr>
        <w:t xml:space="preserve">. EV </w:t>
      </w:r>
      <w:r w:rsidRPr="0021481A">
        <w:rPr>
          <w:rStyle w:val="Incipit"/>
          <w:lang w:val="pt-PT"/>
        </w:rPr>
        <w:t>Cum venisset Iesus</w:t>
      </w:r>
      <w:r w:rsidRPr="0021481A">
        <w:rPr>
          <w:lang w:val="pt-PT"/>
        </w:rPr>
        <w:t>.</w:t>
      </w:r>
    </w:p>
    <w:p w:rsidR="00C96A8A" w:rsidRPr="0021481A" w:rsidRDefault="00C96A8A">
      <w:pPr>
        <w:rPr>
          <w:lang w:val="it-IT"/>
        </w:rPr>
      </w:pPr>
      <w:r w:rsidRPr="0021481A">
        <w:rPr>
          <w:rStyle w:val="Time1"/>
          <w:lang w:val="pt-PT"/>
        </w:rPr>
        <w:t>Feria sexta</w:t>
      </w:r>
      <w:r w:rsidRPr="0021481A">
        <w:rPr>
          <w:lang w:val="pt-PT"/>
        </w:rPr>
        <w:t xml:space="preserve"> de sancta cruce per totum. </w:t>
      </w:r>
      <w:r w:rsidRPr="0021481A">
        <w:rPr>
          <w:lang w:val="it-IT"/>
        </w:rPr>
        <w:t xml:space="preserve">EP </w:t>
      </w:r>
      <w:r w:rsidRPr="0021481A">
        <w:rPr>
          <w:rStyle w:val="Incipit"/>
          <w:lang w:val="it-IT"/>
        </w:rPr>
        <w:t>Vos in libertatem</w:t>
      </w:r>
      <w:r w:rsidRPr="0021481A">
        <w:rPr>
          <w:lang w:val="it-IT"/>
        </w:rPr>
        <w:t xml:space="preserve">. EV </w:t>
      </w:r>
      <w:r w:rsidRPr="0021481A">
        <w:rPr>
          <w:rStyle w:val="Incipit"/>
          <w:lang w:val="it-IT"/>
        </w:rPr>
        <w:t>Convenerunt ad Iesum</w:t>
      </w:r>
      <w:r w:rsidRPr="0021481A">
        <w:rPr>
          <w:lang w:val="it-IT"/>
        </w:rPr>
        <w:t>.</w:t>
      </w:r>
    </w:p>
    <w:p w:rsidR="00C96A8A" w:rsidRPr="0021481A" w:rsidRDefault="00C96A8A" w:rsidP="004F28D9">
      <w:pPr>
        <w:pStyle w:val="Titolo1"/>
        <w:rPr>
          <w:lang w:val="it-IT"/>
        </w:rPr>
      </w:pPr>
      <w:r w:rsidRPr="0021481A">
        <w:rPr>
          <w:lang w:val="it-IT"/>
        </w:rPr>
        <w:t>DOMINICA XXIIII.</w:t>
      </w:r>
    </w:p>
    <w:p w:rsidR="00C96A8A" w:rsidRPr="0021481A" w:rsidRDefault="00C96A8A">
      <w:pPr>
        <w:rPr>
          <w:lang w:val="pt-PT"/>
        </w:rPr>
      </w:pPr>
      <w:r w:rsidRPr="0021481A">
        <w:rPr>
          <w:rStyle w:val="Time1"/>
          <w:lang w:val="it-IT"/>
        </w:rPr>
        <w:t>[Ad missam]</w:t>
      </w:r>
      <w:r w:rsidRPr="0021481A">
        <w:rPr>
          <w:lang w:val="it-IT"/>
        </w:rPr>
        <w:t xml:space="preserve"> IN </w:t>
      </w:r>
      <w:r w:rsidRPr="0021481A">
        <w:rPr>
          <w:rStyle w:val="Incipit"/>
          <w:lang w:val="it-IT"/>
        </w:rPr>
        <w:t>Dicit dominus</w:t>
      </w:r>
      <w:r w:rsidRPr="0021481A">
        <w:rPr>
          <w:lang w:val="it-IT"/>
        </w:rPr>
        <w:t xml:space="preserve">. ORCL </w:t>
      </w:r>
      <w:r w:rsidRPr="0021481A">
        <w:rPr>
          <w:rStyle w:val="Incipit"/>
          <w:lang w:val="it-IT"/>
        </w:rPr>
        <w:t>Excita quaesumus domine</w:t>
      </w:r>
      <w:r w:rsidRPr="0021481A">
        <w:rPr>
          <w:lang w:val="it-IT"/>
        </w:rPr>
        <w:t xml:space="preserve"> ut supra ut in proxima dominica. EP </w:t>
      </w:r>
      <w:r w:rsidRPr="0021481A">
        <w:rPr>
          <w:rStyle w:val="Incipit"/>
          <w:lang w:val="it-IT"/>
        </w:rPr>
        <w:t>Non cessamus pro vobis</w:t>
      </w:r>
      <w:r w:rsidRPr="0021481A">
        <w:rPr>
          <w:lang w:val="it-IT"/>
        </w:rPr>
        <w:t xml:space="preserve">. </w:t>
      </w:r>
      <w:r w:rsidRPr="0021481A">
        <w:rPr>
          <w:lang w:val="pt-PT"/>
        </w:rPr>
        <w:t xml:space="preserve">EV </w:t>
      </w:r>
      <w:r w:rsidRPr="0021481A">
        <w:rPr>
          <w:rStyle w:val="Incipit"/>
          <w:lang w:val="pt-PT"/>
        </w:rPr>
        <w:t>Loquente Iesu</w:t>
      </w:r>
      <w:r w:rsidRPr="0021481A">
        <w:rPr>
          <w:lang w:val="pt-PT"/>
        </w:rPr>
        <w:t>. Cetera ut supra.</w:t>
      </w:r>
    </w:p>
    <w:p w:rsidR="00C96A8A" w:rsidRPr="0021481A" w:rsidRDefault="00D530DD">
      <w:pPr>
        <w:rPr>
          <w:lang w:val="pt-PT"/>
        </w:rPr>
      </w:pPr>
      <w:r w:rsidRPr="0021481A">
        <w:rPr>
          <w:rStyle w:val="Time1"/>
          <w:lang w:val="pt-PT"/>
        </w:rPr>
        <w:t>Feria q</w:t>
      </w:r>
      <w:r w:rsidR="00C96A8A" w:rsidRPr="0021481A">
        <w:rPr>
          <w:rStyle w:val="Time1"/>
          <w:lang w:val="pt-PT"/>
        </w:rPr>
        <w:t>uarta</w:t>
      </w:r>
      <w:r w:rsidR="00C96A8A" w:rsidRPr="0021481A">
        <w:rPr>
          <w:lang w:val="pt-PT"/>
        </w:rPr>
        <w:t xml:space="preserve"> dominica per totum ut supra. EP </w:t>
      </w:r>
      <w:r w:rsidR="00C96A8A" w:rsidRPr="0021481A">
        <w:rPr>
          <w:rStyle w:val="Incipit"/>
          <w:lang w:val="pt-PT"/>
        </w:rPr>
        <w:t>Nolo enim vos</w:t>
      </w:r>
      <w:r w:rsidR="00C96A8A" w:rsidRPr="0021481A">
        <w:rPr>
          <w:lang w:val="pt-PT"/>
        </w:rPr>
        <w:t xml:space="preserve">. EV </w:t>
      </w:r>
      <w:r w:rsidR="00C96A8A" w:rsidRPr="0021481A">
        <w:rPr>
          <w:rStyle w:val="Incipit"/>
          <w:lang w:val="pt-PT"/>
        </w:rPr>
        <w:t>Interrogabant Iesum</w:t>
      </w:r>
      <w:r w:rsidR="00C96A8A" w:rsidRPr="0021481A">
        <w:rPr>
          <w:lang w:val="pt-PT"/>
        </w:rPr>
        <w:t>.</w:t>
      </w:r>
    </w:p>
    <w:p w:rsidR="00C96A8A" w:rsidRPr="0021481A" w:rsidRDefault="00C96A8A">
      <w:pPr>
        <w:rPr>
          <w:lang w:val="pt-PT"/>
        </w:rPr>
      </w:pPr>
      <w:r w:rsidRPr="0021481A">
        <w:rPr>
          <w:rStyle w:val="Time1"/>
          <w:lang w:val="pt-PT"/>
        </w:rPr>
        <w:t>Feria sexta</w:t>
      </w:r>
      <w:r w:rsidRPr="0021481A">
        <w:rPr>
          <w:lang w:val="pt-PT"/>
        </w:rPr>
        <w:t xml:space="preserve"> officium de sancta cruce per totum. EP </w:t>
      </w:r>
      <w:r w:rsidRPr="0021481A">
        <w:rPr>
          <w:rStyle w:val="Incipit"/>
          <w:lang w:val="pt-PT"/>
        </w:rPr>
        <w:t>Gratia enim sumus</w:t>
      </w:r>
      <w:r w:rsidRPr="0021481A">
        <w:rPr>
          <w:lang w:val="pt-PT"/>
        </w:rPr>
        <w:t>.</w:t>
      </w:r>
      <w:r w:rsidR="0097130E" w:rsidRPr="0021481A">
        <w:rPr>
          <w:lang w:val="pt-PT"/>
        </w:rPr>
        <w:t xml:space="preserve"> EV </w:t>
      </w:r>
      <w:r w:rsidR="0097130E" w:rsidRPr="0021481A">
        <w:rPr>
          <w:rStyle w:val="Incipit"/>
          <w:lang w:val="pt-PT"/>
        </w:rPr>
        <w:t>Venit Iesus in patriam</w:t>
      </w:r>
      <w:r w:rsidR="0097130E" w:rsidRPr="0021481A">
        <w:rPr>
          <w:lang w:val="pt-PT"/>
        </w:rPr>
        <w:t>.</w:t>
      </w:r>
    </w:p>
    <w:p w:rsidR="0097130E" w:rsidRPr="0021481A" w:rsidRDefault="0097130E" w:rsidP="004F28D9">
      <w:pPr>
        <w:pStyle w:val="Titolo1"/>
        <w:rPr>
          <w:lang w:val="pt-PT"/>
        </w:rPr>
      </w:pPr>
      <w:r w:rsidRPr="0021481A">
        <w:rPr>
          <w:lang w:val="pt-PT"/>
        </w:rPr>
        <w:t>KOMMENTAR</w:t>
      </w:r>
    </w:p>
    <w:p w:rsidR="0097130E" w:rsidRPr="0021481A" w:rsidRDefault="0097130E">
      <w:pPr>
        <w:rPr>
          <w:lang w:val="pt-PT"/>
        </w:rPr>
      </w:pPr>
      <w:r w:rsidRPr="0021481A">
        <w:rPr>
          <w:lang w:val="pt-PT"/>
        </w:rPr>
        <w:t>Et notandum quod si plures sunt septimanae usque ad adventum domini, haec dominica isto modo cantatur (173ra) per omnes illas ebdomadas usque ad illam quae est proxima ante adventum domini.</w:t>
      </w:r>
    </w:p>
    <w:p w:rsidR="0097130E" w:rsidRPr="0021481A" w:rsidRDefault="0097130E" w:rsidP="004F28D9">
      <w:pPr>
        <w:pStyle w:val="Titolo1"/>
        <w:rPr>
          <w:lang w:val="it-IT"/>
        </w:rPr>
      </w:pPr>
      <w:r w:rsidRPr="0021481A">
        <w:rPr>
          <w:lang w:val="it-IT"/>
        </w:rPr>
        <w:t>DOMINICA PROXIMA ANTE ADVENTUM DOMINI</w:t>
      </w:r>
    </w:p>
    <w:p w:rsidR="0097130E" w:rsidRPr="0021481A" w:rsidRDefault="0097130E">
      <w:pPr>
        <w:rPr>
          <w:lang w:val="it-IT"/>
        </w:rPr>
      </w:pPr>
      <w:r w:rsidRPr="0021481A">
        <w:rPr>
          <w:rStyle w:val="Time1"/>
          <w:lang w:val="it-IT"/>
        </w:rPr>
        <w:t>Officium</w:t>
      </w:r>
      <w:r w:rsidRPr="0021481A">
        <w:rPr>
          <w:lang w:val="it-IT"/>
        </w:rPr>
        <w:t xml:space="preserve"> [IN] </w:t>
      </w:r>
      <w:r w:rsidRPr="0021481A">
        <w:rPr>
          <w:rStyle w:val="Incipit"/>
          <w:lang w:val="it-IT"/>
        </w:rPr>
        <w:t>Dicit dominus</w:t>
      </w:r>
      <w:r w:rsidRPr="0021481A">
        <w:rPr>
          <w:lang w:val="it-IT"/>
        </w:rPr>
        <w:t xml:space="preserve"> per totum. EP </w:t>
      </w:r>
      <w:r w:rsidRPr="0021481A">
        <w:rPr>
          <w:rStyle w:val="Incipit"/>
          <w:lang w:val="it-IT"/>
        </w:rPr>
        <w:t>Dies venient</w:t>
      </w:r>
      <w:r w:rsidRPr="0021481A">
        <w:rPr>
          <w:lang w:val="it-IT"/>
        </w:rPr>
        <w:t xml:space="preserve">. EV </w:t>
      </w:r>
      <w:r w:rsidRPr="0021481A">
        <w:rPr>
          <w:rStyle w:val="Incipit"/>
          <w:lang w:val="it-IT"/>
        </w:rPr>
        <w:t>Cum sublevasset Iesus</w:t>
      </w:r>
      <w:r w:rsidRPr="0021481A">
        <w:rPr>
          <w:lang w:val="it-IT"/>
        </w:rPr>
        <w:t>. Cetera ut in superiori dominica.</w:t>
      </w:r>
    </w:p>
    <w:p w:rsidR="0097130E" w:rsidRPr="0021481A" w:rsidRDefault="0097130E">
      <w:pPr>
        <w:rPr>
          <w:lang w:val="pt-PT"/>
        </w:rPr>
      </w:pPr>
      <w:r w:rsidRPr="0021481A">
        <w:rPr>
          <w:rStyle w:val="Time1"/>
          <w:lang w:val="it-IT"/>
        </w:rPr>
        <w:t>Feria quarta</w:t>
      </w:r>
      <w:r w:rsidRPr="0021481A">
        <w:rPr>
          <w:lang w:val="it-IT"/>
        </w:rPr>
        <w:t xml:space="preserve"> dominica per totum. </w:t>
      </w:r>
      <w:r w:rsidRPr="0021481A">
        <w:rPr>
          <w:lang w:val="pt-PT"/>
        </w:rPr>
        <w:t xml:space="preserve">EP </w:t>
      </w:r>
      <w:r w:rsidRPr="0021481A">
        <w:rPr>
          <w:rStyle w:val="Incipit"/>
          <w:lang w:val="pt-PT"/>
        </w:rPr>
        <w:t>Gratias agere</w:t>
      </w:r>
      <w:r w:rsidRPr="0021481A">
        <w:rPr>
          <w:lang w:val="pt-PT"/>
        </w:rPr>
        <w:t xml:space="preserve">. EV </w:t>
      </w:r>
      <w:r w:rsidRPr="0021481A">
        <w:rPr>
          <w:rStyle w:val="Incipit"/>
          <w:lang w:val="pt-PT"/>
        </w:rPr>
        <w:t>Cum venisset Iesus in domum</w:t>
      </w:r>
      <w:r w:rsidRPr="0021481A">
        <w:rPr>
          <w:lang w:val="pt-PT"/>
        </w:rPr>
        <w:t>.</w:t>
      </w:r>
    </w:p>
    <w:p w:rsidR="0097130E" w:rsidRPr="0021481A" w:rsidRDefault="0097130E">
      <w:pPr>
        <w:rPr>
          <w:lang w:val="pt-PT"/>
        </w:rPr>
      </w:pPr>
      <w:r w:rsidRPr="0021481A">
        <w:rPr>
          <w:rStyle w:val="Time1"/>
          <w:lang w:val="pt-PT"/>
        </w:rPr>
        <w:t>Feria sexta</w:t>
      </w:r>
      <w:r w:rsidRPr="0021481A">
        <w:rPr>
          <w:lang w:val="pt-PT"/>
        </w:rPr>
        <w:t xml:space="preserve"> officium de sancta cruce per totum. EP </w:t>
      </w:r>
      <w:r w:rsidRPr="0021481A">
        <w:rPr>
          <w:rStyle w:val="Incipit"/>
          <w:lang w:val="pt-PT"/>
        </w:rPr>
        <w:t>Testificor in domino</w:t>
      </w:r>
      <w:r w:rsidRPr="0021481A">
        <w:rPr>
          <w:lang w:val="pt-PT"/>
        </w:rPr>
        <w:t xml:space="preserve">. EV </w:t>
      </w:r>
      <w:r w:rsidRPr="0021481A">
        <w:rPr>
          <w:rStyle w:val="Incipit"/>
          <w:lang w:val="pt-PT"/>
        </w:rPr>
        <w:t>Dixit ad Iesum quidam de turba</w:t>
      </w:r>
      <w:r w:rsidRPr="0021481A">
        <w:rPr>
          <w:lang w:val="pt-PT"/>
        </w:rPr>
        <w:t>.</w:t>
      </w:r>
    </w:p>
    <w:p w:rsidR="0097130E" w:rsidRPr="0021481A" w:rsidRDefault="0097130E" w:rsidP="004F28D9">
      <w:pPr>
        <w:pStyle w:val="Titolo1"/>
        <w:rPr>
          <w:lang w:val="pt-PT"/>
        </w:rPr>
      </w:pPr>
      <w:r w:rsidRPr="0021481A">
        <w:rPr>
          <w:lang w:val="pt-PT"/>
        </w:rPr>
        <w:t>KOMMENTAR</w:t>
      </w:r>
    </w:p>
    <w:p w:rsidR="00183CE3" w:rsidRPr="0021481A" w:rsidRDefault="00183CE3">
      <w:pPr>
        <w:rPr>
          <w:lang w:val="pt-PT"/>
        </w:rPr>
      </w:pPr>
      <w:r w:rsidRPr="0021481A">
        <w:rPr>
          <w:lang w:val="pt-PT"/>
        </w:rPr>
        <w:t xml:space="preserve">Et notandum quod si in hac sepimana vel in alia finem officio sanctae crucis in feria sexta non contigat imponere, cantabitur isto modo: IN </w:t>
      </w:r>
      <w:r w:rsidRPr="0021481A">
        <w:rPr>
          <w:rStyle w:val="Incipit"/>
          <w:lang w:val="pt-PT"/>
        </w:rPr>
        <w:t>Nos autem</w:t>
      </w:r>
      <w:r w:rsidRPr="0021481A">
        <w:rPr>
          <w:lang w:val="pt-PT"/>
        </w:rPr>
        <w:t xml:space="preserve">. [KY] </w:t>
      </w:r>
      <w:r w:rsidRPr="0021481A">
        <w:rPr>
          <w:rStyle w:val="Incipit"/>
          <w:lang w:val="pt-PT"/>
        </w:rPr>
        <w:t>Kyrie</w:t>
      </w:r>
      <w:r w:rsidRPr="0021481A">
        <w:rPr>
          <w:lang w:val="pt-PT"/>
        </w:rPr>
        <w:t xml:space="preserve"> dominicale. [GL] </w:t>
      </w:r>
      <w:r w:rsidRPr="0021481A">
        <w:rPr>
          <w:rStyle w:val="Incipit"/>
          <w:lang w:val="pt-PT"/>
        </w:rPr>
        <w:t>Gloria in excelsis</w:t>
      </w:r>
      <w:r w:rsidRPr="0021481A">
        <w:rPr>
          <w:lang w:val="pt-PT"/>
        </w:rPr>
        <w:t xml:space="preserve">. ORCL </w:t>
      </w:r>
      <w:r w:rsidRPr="0021481A">
        <w:rPr>
          <w:rStyle w:val="Incipit"/>
          <w:lang w:val="pt-PT"/>
        </w:rPr>
        <w:t>Deus qui unigenitum (173rb) tuum</w:t>
      </w:r>
      <w:r w:rsidRPr="0021481A">
        <w:rPr>
          <w:lang w:val="pt-PT"/>
        </w:rPr>
        <w:t xml:space="preserve">. Secunda de dominica. Tertia quam velis. EP </w:t>
      </w:r>
      <w:r w:rsidRPr="0021481A">
        <w:rPr>
          <w:rStyle w:val="Incipit"/>
          <w:lang w:val="pt-PT"/>
        </w:rPr>
        <w:t>Christus factus</w:t>
      </w:r>
      <w:r w:rsidRPr="0021481A">
        <w:rPr>
          <w:lang w:val="pt-PT"/>
        </w:rPr>
        <w:t xml:space="preserve">. ALV </w:t>
      </w:r>
      <w:r w:rsidRPr="0021481A">
        <w:rPr>
          <w:rStyle w:val="Incipit"/>
          <w:lang w:val="pt-PT"/>
        </w:rPr>
        <w:t>Dulce |lingnum::lignum|</w:t>
      </w:r>
      <w:r w:rsidRPr="0021481A">
        <w:rPr>
          <w:lang w:val="pt-PT"/>
        </w:rPr>
        <w:t>.</w:t>
      </w:r>
      <w:r w:rsidR="004F28D9" w:rsidRPr="0021481A">
        <w:rPr>
          <w:lang w:val="pt-PT"/>
        </w:rPr>
        <w:t xml:space="preserve"> EV </w:t>
      </w:r>
      <w:r w:rsidR="004F28D9" w:rsidRPr="0021481A">
        <w:rPr>
          <w:rStyle w:val="Incipit"/>
          <w:lang w:val="pt-PT"/>
        </w:rPr>
        <w:t>Ego si exaltatus</w:t>
      </w:r>
      <w:r w:rsidR="004F28D9" w:rsidRPr="0021481A">
        <w:rPr>
          <w:lang w:val="pt-PT"/>
        </w:rPr>
        <w:t xml:space="preserve">. OF </w:t>
      </w:r>
      <w:r w:rsidR="004F28D9" w:rsidRPr="0021481A">
        <w:rPr>
          <w:rStyle w:val="Incipit"/>
          <w:lang w:val="pt-PT"/>
        </w:rPr>
        <w:t>Protege domine</w:t>
      </w:r>
      <w:r w:rsidR="004F28D9" w:rsidRPr="0021481A">
        <w:rPr>
          <w:lang w:val="pt-PT"/>
        </w:rPr>
        <w:t xml:space="preserve">. PF </w:t>
      </w:r>
      <w:r w:rsidR="004F28D9" w:rsidRPr="0021481A">
        <w:rPr>
          <w:rStyle w:val="Incipit"/>
          <w:lang w:val="pt-PT"/>
        </w:rPr>
        <w:t>Qui salutem humani</w:t>
      </w:r>
      <w:r w:rsidR="004F28D9" w:rsidRPr="0021481A">
        <w:rPr>
          <w:lang w:val="pt-PT"/>
        </w:rPr>
        <w:t xml:space="preserve">. CO </w:t>
      </w:r>
      <w:r w:rsidR="004F28D9" w:rsidRPr="0021481A">
        <w:rPr>
          <w:rStyle w:val="Incipit"/>
          <w:lang w:val="pt-PT"/>
        </w:rPr>
        <w:t>Nos autem</w:t>
      </w:r>
      <w:r w:rsidR="004F28D9" w:rsidRPr="0021481A">
        <w:rPr>
          <w:lang w:val="pt-PT"/>
        </w:rPr>
        <w:t>.</w:t>
      </w:r>
    </w:p>
    <w:p w:rsidR="004F28D9" w:rsidRPr="0021481A" w:rsidRDefault="004F28D9" w:rsidP="004F28D9">
      <w:pPr>
        <w:pStyle w:val="Titolo1"/>
        <w:rPr>
          <w:lang w:val="pt-PT"/>
        </w:rPr>
      </w:pPr>
      <w:r w:rsidRPr="0021481A">
        <w:rPr>
          <w:lang w:val="pt-PT"/>
        </w:rPr>
        <w:lastRenderedPageBreak/>
        <w:t>INCIPIUNT</w:t>
      </w:r>
      <w:r w:rsidR="007E116C" w:rsidRPr="0021481A">
        <w:rPr>
          <w:lang w:val="pt-PT"/>
        </w:rPr>
        <w:t>UR</w:t>
      </w:r>
      <w:r w:rsidRPr="0021481A">
        <w:rPr>
          <w:lang w:val="pt-PT"/>
        </w:rPr>
        <w:t xml:space="preserve"> CAPITULA DOMINICALIA AB OCTAVA PENTECOSTES USQUE AD ADVENTUM DOMINI</w:t>
      </w:r>
    </w:p>
    <w:p w:rsidR="004F28D9" w:rsidRPr="0021481A" w:rsidRDefault="004F28D9" w:rsidP="004F28D9">
      <w:pPr>
        <w:pStyle w:val="Titolo1"/>
        <w:rPr>
          <w:lang w:val="pt-PT"/>
        </w:rPr>
      </w:pPr>
      <w:r w:rsidRPr="0021481A">
        <w:rPr>
          <w:lang w:val="pt-PT"/>
        </w:rPr>
        <w:t xml:space="preserve">DOMINICA </w:t>
      </w:r>
      <w:r w:rsidR="007E116C" w:rsidRPr="0021481A">
        <w:rPr>
          <w:lang w:val="pt-PT"/>
        </w:rPr>
        <w:t xml:space="preserve">PRIMA </w:t>
      </w:r>
      <w:r w:rsidRPr="0021481A">
        <w:rPr>
          <w:lang w:val="pt-PT"/>
        </w:rPr>
        <w:t>POST OCTAVAM PENTECOSTES</w:t>
      </w:r>
    </w:p>
    <w:p w:rsidR="004F28D9" w:rsidRPr="0021481A" w:rsidRDefault="004F28D9">
      <w:pPr>
        <w:rPr>
          <w:lang w:val="it-IT"/>
        </w:rPr>
      </w:pPr>
      <w:r w:rsidRPr="0021481A">
        <w:rPr>
          <w:lang w:val="pt-PT"/>
        </w:rPr>
        <w:t xml:space="preserve">CP </w:t>
      </w:r>
      <w:r w:rsidRPr="0021481A">
        <w:rPr>
          <w:rStyle w:val="Incipit"/>
          <w:lang w:val="pt-PT"/>
        </w:rPr>
        <w:t>Deus caritas est</w:t>
      </w:r>
      <w:r w:rsidRPr="0021481A">
        <w:rPr>
          <w:lang w:val="pt-PT"/>
        </w:rPr>
        <w:t xml:space="preserve">. Vel aliud [CP] </w:t>
      </w:r>
      <w:r w:rsidRPr="0021481A">
        <w:rPr>
          <w:rStyle w:val="Incipit"/>
          <w:lang w:val="pt-PT"/>
        </w:rPr>
        <w:t>In hoc est caritas</w:t>
      </w:r>
      <w:r w:rsidRPr="0021481A">
        <w:rPr>
          <w:lang w:val="pt-PT"/>
        </w:rPr>
        <w:t xml:space="preserve">. Vel aliud [CP] </w:t>
      </w:r>
      <w:r w:rsidRPr="0021481A">
        <w:rPr>
          <w:rStyle w:val="Incipit"/>
          <w:lang w:val="pt-PT"/>
        </w:rPr>
        <w:t>De%D::us%$E::um$ nemo vidit</w:t>
      </w:r>
      <w:r w:rsidRPr="0021481A">
        <w:rPr>
          <w:lang w:val="pt-PT"/>
        </w:rPr>
        <w:t xml:space="preserve">. </w:t>
      </w:r>
      <w:r w:rsidRPr="0021481A">
        <w:rPr>
          <w:lang w:val="it-IT"/>
        </w:rPr>
        <w:t xml:space="preserve">Vel aliud [CP] </w:t>
      </w:r>
      <w:r w:rsidRPr="0021481A">
        <w:rPr>
          <w:rStyle w:val="Incipit"/>
          <w:lang w:val="it-IT"/>
        </w:rPr>
        <w:t>Timor non est in caritate</w:t>
      </w:r>
      <w:r w:rsidRPr="0021481A">
        <w:rPr>
          <w:lang w:val="it-IT"/>
        </w:rPr>
        <w:t>.</w:t>
      </w:r>
    </w:p>
    <w:p w:rsidR="000A61CE" w:rsidRPr="0021481A" w:rsidRDefault="000A61CE" w:rsidP="00C43672">
      <w:pPr>
        <w:pStyle w:val="Titolo1"/>
        <w:rPr>
          <w:lang w:val="it-IT"/>
        </w:rPr>
      </w:pPr>
      <w:r w:rsidRPr="0021481A">
        <w:rPr>
          <w:lang w:val="it-IT"/>
        </w:rPr>
        <w:t>DOMINICA SECUNDA</w:t>
      </w:r>
    </w:p>
    <w:p w:rsidR="000A61CE" w:rsidRPr="0021481A" w:rsidRDefault="000A61CE">
      <w:pPr>
        <w:rPr>
          <w:lang w:val="it-IT"/>
        </w:rPr>
      </w:pPr>
      <w:r w:rsidRPr="0021481A">
        <w:rPr>
          <w:lang w:val="it-IT"/>
        </w:rPr>
        <w:t xml:space="preserve">CP </w:t>
      </w:r>
      <w:r w:rsidRPr="0021481A">
        <w:rPr>
          <w:rStyle w:val="Incipit"/>
          <w:lang w:val="it-IT"/>
        </w:rPr>
        <w:t>Nolite mirari</w:t>
      </w:r>
      <w:r w:rsidRPr="0021481A">
        <w:rPr>
          <w:lang w:val="it-IT"/>
        </w:rPr>
        <w:t xml:space="preserve">. </w:t>
      </w:r>
      <w:r w:rsidRPr="0021481A">
        <w:rPr>
          <w:lang w:val="fr-FR"/>
        </w:rPr>
        <w:t xml:space="preserve">Aliud [CP] </w:t>
      </w:r>
      <w:r w:rsidRPr="0021481A">
        <w:rPr>
          <w:rStyle w:val="Incipit"/>
          <w:lang w:val="fr-FR"/>
        </w:rPr>
        <w:t>Omnis qui odit</w:t>
      </w:r>
      <w:r w:rsidRPr="0021481A">
        <w:rPr>
          <w:lang w:val="fr-FR"/>
        </w:rPr>
        <w:t xml:space="preserve">. </w:t>
      </w:r>
      <w:r w:rsidRPr="0021481A">
        <w:rPr>
          <w:lang w:val="it-IT"/>
        </w:rPr>
        <w:t xml:space="preserve">Aliud [CP] </w:t>
      </w:r>
      <w:r w:rsidRPr="0021481A">
        <w:rPr>
          <w:rStyle w:val="Incipit"/>
          <w:lang w:val="it-IT"/>
        </w:rPr>
        <w:t>Filioli mei</w:t>
      </w:r>
      <w:r w:rsidRPr="0021481A">
        <w:rPr>
          <w:lang w:val="it-IT"/>
        </w:rPr>
        <w:t>.</w:t>
      </w:r>
    </w:p>
    <w:p w:rsidR="000A61CE" w:rsidRPr="0021481A" w:rsidRDefault="000A61CE" w:rsidP="00C43672">
      <w:pPr>
        <w:pStyle w:val="Titolo1"/>
        <w:rPr>
          <w:lang w:val="it-IT"/>
        </w:rPr>
      </w:pPr>
      <w:r w:rsidRPr="0021481A">
        <w:rPr>
          <w:lang w:val="it-IT"/>
        </w:rPr>
        <w:t>DOMINICA TERTIA</w:t>
      </w:r>
    </w:p>
    <w:p w:rsidR="000A61CE" w:rsidRPr="0021481A" w:rsidRDefault="000A61CE">
      <w:pPr>
        <w:rPr>
          <w:lang w:val="it-IT"/>
        </w:rPr>
      </w:pPr>
      <w:r w:rsidRPr="0021481A">
        <w:rPr>
          <w:lang w:val="it-IT"/>
        </w:rPr>
        <w:t xml:space="preserve">CP </w:t>
      </w:r>
      <w:r w:rsidRPr="0021481A">
        <w:rPr>
          <w:rStyle w:val="Incipit"/>
          <w:lang w:val="it-IT"/>
        </w:rPr>
        <w:t>Humiliamini</w:t>
      </w:r>
      <w:r w:rsidRPr="0021481A">
        <w:rPr>
          <w:lang w:val="it-IT"/>
        </w:rPr>
        <w:t xml:space="preserve">. Aliud [CP] </w:t>
      </w:r>
      <w:r w:rsidRPr="0021481A">
        <w:rPr>
          <w:rStyle w:val="Incipit"/>
          <w:lang w:val="it-IT"/>
        </w:rPr>
        <w:t>Sobrii estote</w:t>
      </w:r>
      <w:r w:rsidRPr="0021481A">
        <w:rPr>
          <w:lang w:val="it-IT"/>
        </w:rPr>
        <w:t>.</w:t>
      </w:r>
    </w:p>
    <w:p w:rsidR="000A61CE" w:rsidRPr="0021481A" w:rsidRDefault="000A61CE" w:rsidP="00C43672">
      <w:pPr>
        <w:pStyle w:val="Titolo1"/>
        <w:rPr>
          <w:lang w:val="it-IT"/>
        </w:rPr>
      </w:pPr>
      <w:r w:rsidRPr="0021481A">
        <w:rPr>
          <w:lang w:val="it-IT"/>
        </w:rPr>
        <w:t>DOMINICA QUARTA</w:t>
      </w:r>
    </w:p>
    <w:p w:rsidR="000A61CE" w:rsidRDefault="000A61CE">
      <w:pPr>
        <w:rPr>
          <w:lang w:val="es-ES"/>
        </w:rPr>
      </w:pPr>
      <w:r w:rsidRPr="0021481A">
        <w:rPr>
          <w:lang w:val="it-IT"/>
        </w:rPr>
        <w:t xml:space="preserve">CP </w:t>
      </w:r>
      <w:r w:rsidRPr="0021481A">
        <w:rPr>
          <w:rStyle w:val="Incipit"/>
          <w:lang w:val="it-IT"/>
        </w:rPr>
        <w:t>|</w:t>
      </w:r>
      <w:r w:rsidR="00C43672" w:rsidRPr="0021481A">
        <w:rPr>
          <w:rStyle w:val="Incipit"/>
          <w:lang w:val="it-IT"/>
        </w:rPr>
        <w:t>Aestimo::E</w:t>
      </w:r>
      <w:r w:rsidRPr="0021481A">
        <w:rPr>
          <w:rStyle w:val="Incipit"/>
          <w:lang w:val="it-IT"/>
        </w:rPr>
        <w:t>xistimo| enim</w:t>
      </w:r>
      <w:r w:rsidRPr="0021481A">
        <w:rPr>
          <w:lang w:val="it-IT"/>
        </w:rPr>
        <w:t xml:space="preserve">. Aliud [CP] </w:t>
      </w:r>
      <w:r w:rsidRPr="0021481A">
        <w:rPr>
          <w:rStyle w:val="Incipit"/>
          <w:lang w:val="it-IT"/>
        </w:rPr>
        <w:t>Omnia quaecumque</w:t>
      </w:r>
      <w:r w:rsidRPr="0021481A">
        <w:rPr>
          <w:lang w:val="it-IT"/>
        </w:rPr>
        <w:t xml:space="preserve">. </w:t>
      </w:r>
      <w:r>
        <w:rPr>
          <w:lang w:val="es-ES"/>
        </w:rPr>
        <w:t xml:space="preserve">Aliud [CP] </w:t>
      </w:r>
      <w:r w:rsidRPr="0021481A">
        <w:rPr>
          <w:rStyle w:val="Incipit"/>
          <w:lang w:val="es-ES"/>
        </w:rPr>
        <w:t>|I::leer|</w:t>
      </w:r>
      <w:r w:rsidR="000D19B5">
        <w:rPr>
          <w:lang w:val="es-ES"/>
        </w:rPr>
        <w:t>. (173va)</w:t>
      </w:r>
    </w:p>
    <w:p w:rsidR="000A61CE" w:rsidRPr="0021481A" w:rsidRDefault="00C43672" w:rsidP="00C43672">
      <w:pPr>
        <w:pStyle w:val="Titolo1"/>
        <w:rPr>
          <w:lang w:val="pt-PT"/>
        </w:rPr>
      </w:pPr>
      <w:r w:rsidRPr="0021481A">
        <w:rPr>
          <w:lang w:val="pt-PT"/>
        </w:rPr>
        <w:t>DOMIN</w:t>
      </w:r>
      <w:r w:rsidR="007E116C" w:rsidRPr="0021481A">
        <w:rPr>
          <w:lang w:val="pt-PT"/>
        </w:rPr>
        <w:t>I</w:t>
      </w:r>
      <w:r w:rsidRPr="0021481A">
        <w:rPr>
          <w:lang w:val="pt-PT"/>
        </w:rPr>
        <w:t>CA QUINTA</w:t>
      </w:r>
    </w:p>
    <w:p w:rsidR="00C43672" w:rsidRPr="0021481A" w:rsidRDefault="00C43672">
      <w:pPr>
        <w:rPr>
          <w:lang w:val="pt-PT"/>
        </w:rPr>
      </w:pPr>
      <w:r w:rsidRPr="0021481A">
        <w:rPr>
          <w:lang w:val="pt-PT"/>
        </w:rPr>
        <w:t xml:space="preserve">CP </w:t>
      </w:r>
      <w:r w:rsidRPr="0021481A">
        <w:rPr>
          <w:rStyle w:val="Incipit"/>
          <w:lang w:val="pt-PT"/>
        </w:rPr>
        <w:t>Omnes unanimes</w:t>
      </w:r>
      <w:r w:rsidRPr="0021481A">
        <w:rPr>
          <w:lang w:val="pt-PT"/>
        </w:rPr>
        <w:t xml:space="preserve">. Aliud [CP] </w:t>
      </w:r>
      <w:r w:rsidRPr="0021481A">
        <w:rPr>
          <w:rStyle w:val="Incipit"/>
          <w:lang w:val="pt-PT"/>
        </w:rPr>
        <w:t>Qui vult vitam</w:t>
      </w:r>
      <w:r w:rsidRPr="0021481A">
        <w:rPr>
          <w:lang w:val="pt-PT"/>
        </w:rPr>
        <w:t>.</w:t>
      </w:r>
    </w:p>
    <w:p w:rsidR="00C43672" w:rsidRPr="0021481A" w:rsidRDefault="00C43672" w:rsidP="00C43672">
      <w:pPr>
        <w:pStyle w:val="Titolo1"/>
        <w:rPr>
          <w:lang w:val="pt-PT"/>
        </w:rPr>
      </w:pPr>
      <w:r w:rsidRPr="0021481A">
        <w:rPr>
          <w:lang w:val="pt-PT"/>
        </w:rPr>
        <w:t>DOMINICA SEXTA</w:t>
      </w:r>
    </w:p>
    <w:p w:rsidR="00C43672" w:rsidRPr="0021481A" w:rsidRDefault="00C43672">
      <w:pPr>
        <w:rPr>
          <w:lang w:val="pt-PT"/>
        </w:rPr>
      </w:pPr>
      <w:r w:rsidRPr="0021481A">
        <w:rPr>
          <w:lang w:val="pt-PT"/>
        </w:rPr>
        <w:t xml:space="preserve">CP </w:t>
      </w:r>
      <w:r w:rsidRPr="0021481A">
        <w:rPr>
          <w:rStyle w:val="Incipit"/>
          <w:lang w:val="pt-PT"/>
        </w:rPr>
        <w:t>Quicumque baptizati</w:t>
      </w:r>
      <w:r w:rsidRPr="0021481A">
        <w:rPr>
          <w:lang w:val="pt-PT"/>
        </w:rPr>
        <w:t xml:space="preserve">. Aliud [CP] </w:t>
      </w:r>
      <w:r w:rsidRPr="0021481A">
        <w:rPr>
          <w:rStyle w:val="Incipit"/>
          <w:lang w:val="pt-PT"/>
        </w:rPr>
        <w:t>Consepulti</w:t>
      </w:r>
      <w:r w:rsidRPr="0021481A">
        <w:rPr>
          <w:lang w:val="pt-PT"/>
        </w:rPr>
        <w:t>.</w:t>
      </w:r>
    </w:p>
    <w:p w:rsidR="00F21E3F" w:rsidRPr="0021481A" w:rsidRDefault="00F21E3F" w:rsidP="00820EF4">
      <w:pPr>
        <w:pStyle w:val="Titolo1"/>
        <w:rPr>
          <w:lang w:val="pt-PT"/>
        </w:rPr>
      </w:pPr>
      <w:r w:rsidRPr="0021481A">
        <w:rPr>
          <w:lang w:val="pt-PT"/>
        </w:rPr>
        <w:t>DOMINICA SEPTIMA</w:t>
      </w:r>
    </w:p>
    <w:p w:rsidR="00F21E3F" w:rsidRPr="0021481A" w:rsidRDefault="00F21E3F">
      <w:pPr>
        <w:rPr>
          <w:lang w:val="pt-PT"/>
        </w:rPr>
      </w:pPr>
      <w:r w:rsidRPr="0021481A">
        <w:rPr>
          <w:lang w:val="pt-PT"/>
        </w:rPr>
        <w:t xml:space="preserve">CP </w:t>
      </w:r>
      <w:r w:rsidRPr="0021481A">
        <w:rPr>
          <w:rStyle w:val="Incipit"/>
          <w:lang w:val="pt-PT"/>
        </w:rPr>
        <w:t>Liberati enim</w:t>
      </w:r>
      <w:r w:rsidRPr="0021481A">
        <w:rPr>
          <w:lang w:val="pt-PT"/>
        </w:rPr>
        <w:t xml:space="preserve">. Aliud [CP] </w:t>
      </w:r>
      <w:r w:rsidRPr="0021481A">
        <w:rPr>
          <w:rStyle w:val="Incipit"/>
          <w:lang w:val="pt-PT"/>
        </w:rPr>
        <w:t>Stipendia enim</w:t>
      </w:r>
      <w:r w:rsidRPr="0021481A">
        <w:rPr>
          <w:lang w:val="pt-PT"/>
        </w:rPr>
        <w:t>.</w:t>
      </w:r>
    </w:p>
    <w:p w:rsidR="00F21E3F" w:rsidRPr="0021481A" w:rsidRDefault="00F21E3F" w:rsidP="00820EF4">
      <w:pPr>
        <w:pStyle w:val="Titolo1"/>
        <w:rPr>
          <w:lang w:val="pt-PT"/>
        </w:rPr>
      </w:pPr>
      <w:r w:rsidRPr="0021481A">
        <w:rPr>
          <w:lang w:val="pt-PT"/>
        </w:rPr>
        <w:t>DOMINICA VIII.</w:t>
      </w:r>
    </w:p>
    <w:p w:rsidR="00F21E3F" w:rsidRPr="0021481A" w:rsidRDefault="00F21E3F">
      <w:pPr>
        <w:rPr>
          <w:lang w:val="pt-PT"/>
        </w:rPr>
      </w:pPr>
      <w:r w:rsidRPr="0021481A">
        <w:rPr>
          <w:lang w:val="pt-PT"/>
        </w:rPr>
        <w:t xml:space="preserve">CP </w:t>
      </w:r>
      <w:r w:rsidRPr="0021481A">
        <w:rPr>
          <w:rStyle w:val="Incipit"/>
          <w:lang w:val="pt-PT"/>
        </w:rPr>
        <w:t>Debitores sumus</w:t>
      </w:r>
      <w:r w:rsidRPr="0021481A">
        <w:rPr>
          <w:lang w:val="pt-PT"/>
        </w:rPr>
        <w:t xml:space="preserve">. Aliud [CP] </w:t>
      </w:r>
      <w:r w:rsidRPr="0021481A">
        <w:rPr>
          <w:rStyle w:val="Incipit"/>
          <w:lang w:val="pt-PT"/>
        </w:rPr>
        <w:t>Quicumque enim</w:t>
      </w:r>
      <w:r w:rsidRPr="0021481A">
        <w:rPr>
          <w:lang w:val="pt-PT"/>
        </w:rPr>
        <w:t>.</w:t>
      </w:r>
    </w:p>
    <w:p w:rsidR="00F21E3F" w:rsidRPr="0021481A" w:rsidRDefault="00F21E3F" w:rsidP="00820EF4">
      <w:pPr>
        <w:pStyle w:val="Titolo1"/>
        <w:rPr>
          <w:lang w:val="pt-PT"/>
        </w:rPr>
      </w:pPr>
      <w:r w:rsidRPr="0021481A">
        <w:rPr>
          <w:lang w:val="pt-PT"/>
        </w:rPr>
        <w:lastRenderedPageBreak/>
        <w:t>DOMINICA NONA</w:t>
      </w:r>
    </w:p>
    <w:p w:rsidR="00F21E3F" w:rsidRPr="0021481A" w:rsidRDefault="00F21E3F">
      <w:pPr>
        <w:rPr>
          <w:lang w:val="fr-FR"/>
        </w:rPr>
      </w:pPr>
      <w:r w:rsidRPr="0021481A">
        <w:rPr>
          <w:lang w:val="pt-PT"/>
        </w:rPr>
        <w:t xml:space="preserve">CP </w:t>
      </w:r>
      <w:r w:rsidRPr="0021481A">
        <w:rPr>
          <w:rStyle w:val="Incipit"/>
          <w:lang w:val="pt-PT"/>
        </w:rPr>
        <w:t>Fidelis deus</w:t>
      </w:r>
      <w:r w:rsidRPr="0021481A">
        <w:rPr>
          <w:lang w:val="pt-PT"/>
        </w:rPr>
        <w:t xml:space="preserve">. </w:t>
      </w:r>
      <w:r w:rsidRPr="0021481A">
        <w:rPr>
          <w:lang w:val="fr-FR"/>
        </w:rPr>
        <w:t xml:space="preserve">Aliud [CP] </w:t>
      </w:r>
      <w:r w:rsidRPr="0021481A">
        <w:rPr>
          <w:rStyle w:val="Incipit"/>
          <w:lang w:val="fr-FR"/>
        </w:rPr>
        <w:t>|Aut quis::Quisquis| confessus</w:t>
      </w:r>
      <w:r w:rsidRPr="0021481A">
        <w:rPr>
          <w:lang w:val="fr-FR"/>
        </w:rPr>
        <w:t>.</w:t>
      </w:r>
    </w:p>
    <w:p w:rsidR="00F21E3F" w:rsidRPr="0021481A" w:rsidRDefault="00F21E3F" w:rsidP="00820EF4">
      <w:pPr>
        <w:pStyle w:val="Titolo1"/>
        <w:rPr>
          <w:lang w:val="it-IT"/>
        </w:rPr>
      </w:pPr>
      <w:r w:rsidRPr="0021481A">
        <w:rPr>
          <w:lang w:val="it-IT"/>
        </w:rPr>
        <w:t>DOMINICA DECIMA</w:t>
      </w:r>
    </w:p>
    <w:p w:rsidR="00F21E3F" w:rsidRPr="0021481A" w:rsidRDefault="00F21E3F">
      <w:pPr>
        <w:rPr>
          <w:lang w:val="it-IT"/>
        </w:rPr>
      </w:pPr>
      <w:r w:rsidRPr="0021481A">
        <w:rPr>
          <w:lang w:val="it-IT"/>
        </w:rPr>
        <w:t xml:space="preserve">CP </w:t>
      </w:r>
      <w:r w:rsidRPr="0021481A">
        <w:rPr>
          <w:rStyle w:val="Incipit"/>
          <w:lang w:val="it-IT"/>
        </w:rPr>
        <w:t>Scitis |quomodo::quoniam|</w:t>
      </w:r>
      <w:r w:rsidRPr="0021481A">
        <w:rPr>
          <w:lang w:val="it-IT"/>
        </w:rPr>
        <w:t xml:space="preserve">. Aliud [CP] </w:t>
      </w:r>
      <w:r w:rsidRPr="0021481A">
        <w:rPr>
          <w:rStyle w:val="Incipit"/>
          <w:lang w:val="it-IT"/>
        </w:rPr>
        <w:t>Omnia operatur</w:t>
      </w:r>
      <w:r w:rsidRPr="0021481A">
        <w:rPr>
          <w:lang w:val="it-IT"/>
        </w:rPr>
        <w:t>.</w:t>
      </w:r>
    </w:p>
    <w:p w:rsidR="00F21E3F" w:rsidRPr="0021481A" w:rsidRDefault="00820EF4" w:rsidP="00820EF4">
      <w:pPr>
        <w:pStyle w:val="Titolo1"/>
        <w:rPr>
          <w:lang w:val="pt-PT"/>
        </w:rPr>
      </w:pPr>
      <w:r w:rsidRPr="0021481A">
        <w:rPr>
          <w:lang w:val="pt-PT"/>
        </w:rPr>
        <w:t>DOMINICA XI.</w:t>
      </w:r>
    </w:p>
    <w:p w:rsidR="00820EF4" w:rsidRPr="0021481A" w:rsidRDefault="00820EF4">
      <w:pPr>
        <w:rPr>
          <w:lang w:val="it-IT"/>
        </w:rPr>
      </w:pPr>
      <w:r w:rsidRPr="0021481A">
        <w:rPr>
          <w:lang w:val="pt-PT"/>
        </w:rPr>
        <w:t xml:space="preserve">CP </w:t>
      </w:r>
      <w:r w:rsidRPr="0021481A">
        <w:rPr>
          <w:rStyle w:val="Incipit"/>
          <w:lang w:val="pt-PT"/>
        </w:rPr>
        <w:t>Notum vobis facio</w:t>
      </w:r>
      <w:r w:rsidRPr="0021481A">
        <w:rPr>
          <w:lang w:val="pt-PT"/>
        </w:rPr>
        <w:t xml:space="preserve">. </w:t>
      </w:r>
      <w:r w:rsidRPr="0021481A">
        <w:rPr>
          <w:lang w:val="it-IT"/>
        </w:rPr>
        <w:t xml:space="preserve">Aliud [CP] </w:t>
      </w:r>
      <w:r w:rsidRPr="0021481A">
        <w:rPr>
          <w:rStyle w:val="Incipit"/>
          <w:lang w:val="it-IT"/>
        </w:rPr>
        <w:t>Gratia dei sum</w:t>
      </w:r>
      <w:r w:rsidRPr="0021481A">
        <w:rPr>
          <w:lang w:val="it-IT"/>
        </w:rPr>
        <w:t>.</w:t>
      </w:r>
    </w:p>
    <w:p w:rsidR="00820EF4" w:rsidRPr="0021481A" w:rsidRDefault="00820EF4" w:rsidP="00820EF4">
      <w:pPr>
        <w:pStyle w:val="Titolo1"/>
        <w:rPr>
          <w:lang w:val="it-IT"/>
        </w:rPr>
      </w:pPr>
      <w:r w:rsidRPr="0021481A">
        <w:rPr>
          <w:lang w:val="it-IT"/>
        </w:rPr>
        <w:t>DOMINICA XII.</w:t>
      </w:r>
    </w:p>
    <w:p w:rsidR="00820EF4" w:rsidRPr="0021481A" w:rsidRDefault="00820EF4">
      <w:pPr>
        <w:rPr>
          <w:lang w:val="it-IT"/>
        </w:rPr>
      </w:pPr>
      <w:r w:rsidRPr="0021481A">
        <w:rPr>
          <w:lang w:val="it-IT"/>
        </w:rPr>
        <w:t xml:space="preserve">CP </w:t>
      </w:r>
      <w:r w:rsidRPr="0021481A">
        <w:rPr>
          <w:rStyle w:val="Incipit"/>
          <w:lang w:val="it-IT"/>
        </w:rPr>
        <w:t>Fiduciam talem</w:t>
      </w:r>
      <w:r w:rsidRPr="0021481A">
        <w:rPr>
          <w:lang w:val="it-IT"/>
        </w:rPr>
        <w:t xml:space="preserve">. Aliud [CP] </w:t>
      </w:r>
      <w:r w:rsidRPr="0021481A">
        <w:rPr>
          <w:rStyle w:val="Incipit"/>
          <w:lang w:val="it-IT"/>
        </w:rPr>
        <w:t>Hoc mandatum</w:t>
      </w:r>
      <w:r w:rsidRPr="0021481A">
        <w:rPr>
          <w:lang w:val="it-IT"/>
        </w:rPr>
        <w:t>.</w:t>
      </w:r>
    </w:p>
    <w:p w:rsidR="00820EF4" w:rsidRPr="0021481A" w:rsidRDefault="00820EF4" w:rsidP="00820EF4">
      <w:pPr>
        <w:pStyle w:val="Titolo1"/>
        <w:rPr>
          <w:lang w:val="it-IT"/>
        </w:rPr>
      </w:pPr>
      <w:r w:rsidRPr="0021481A">
        <w:rPr>
          <w:lang w:val="it-IT"/>
        </w:rPr>
        <w:t>DOMINICA XIII.</w:t>
      </w:r>
    </w:p>
    <w:p w:rsidR="00820EF4" w:rsidRPr="0021481A" w:rsidRDefault="00820EF4">
      <w:pPr>
        <w:rPr>
          <w:lang w:val="en-US"/>
        </w:rPr>
      </w:pPr>
      <w:r w:rsidRPr="0021481A">
        <w:rPr>
          <w:lang w:val="en-US"/>
        </w:rPr>
        <w:t xml:space="preserve">CP </w:t>
      </w:r>
      <w:r w:rsidRPr="0021481A">
        <w:rPr>
          <w:rStyle w:val="Incipit"/>
          <w:lang w:val="en-US"/>
        </w:rPr>
        <w:t>Abrahae dictae sunt</w:t>
      </w:r>
      <w:r w:rsidRPr="0021481A">
        <w:rPr>
          <w:lang w:val="en-US"/>
        </w:rPr>
        <w:t xml:space="preserve">. Aliud [CP] </w:t>
      </w:r>
      <w:r w:rsidRPr="0021481A">
        <w:rPr>
          <w:rStyle w:val="Incipit"/>
          <w:lang w:val="en-US"/>
        </w:rPr>
        <w:t>Conclusit enim</w:t>
      </w:r>
      <w:r w:rsidRPr="0021481A">
        <w:rPr>
          <w:lang w:val="en-US"/>
        </w:rPr>
        <w:t>.</w:t>
      </w:r>
    </w:p>
    <w:p w:rsidR="00820EF4" w:rsidRPr="0021481A" w:rsidRDefault="00820EF4" w:rsidP="00820EF4">
      <w:pPr>
        <w:pStyle w:val="Titolo1"/>
        <w:rPr>
          <w:lang w:val="en-US"/>
        </w:rPr>
      </w:pPr>
      <w:r w:rsidRPr="0021481A">
        <w:rPr>
          <w:lang w:val="en-US"/>
        </w:rPr>
        <w:t>DOMINICA XIIII.</w:t>
      </w:r>
    </w:p>
    <w:p w:rsidR="00820EF4" w:rsidRPr="0021481A" w:rsidRDefault="00820EF4">
      <w:pPr>
        <w:rPr>
          <w:lang w:val="en-US"/>
        </w:rPr>
      </w:pPr>
      <w:r w:rsidRPr="0021481A">
        <w:rPr>
          <w:lang w:val="en-US"/>
        </w:rPr>
        <w:t xml:space="preserve">CP </w:t>
      </w:r>
      <w:r w:rsidRPr="0021481A">
        <w:rPr>
          <w:rStyle w:val="Incipit"/>
          <w:lang w:val="en-US"/>
        </w:rPr>
        <w:t>Spiritu ambulante</w:t>
      </w:r>
      <w:r w:rsidRPr="0021481A">
        <w:rPr>
          <w:lang w:val="en-US"/>
        </w:rPr>
        <w:t xml:space="preserve">. Aliud [CP] </w:t>
      </w:r>
      <w:r w:rsidRPr="0021481A">
        <w:rPr>
          <w:rStyle w:val="Incipit"/>
          <w:lang w:val="en-US"/>
        </w:rPr>
        <w:t>Si quis |aestimt::existimat|</w:t>
      </w:r>
      <w:r w:rsidRPr="0021481A">
        <w:rPr>
          <w:lang w:val="en-US"/>
        </w:rPr>
        <w:t>.</w:t>
      </w:r>
    </w:p>
    <w:p w:rsidR="00820EF4" w:rsidRPr="0021481A" w:rsidRDefault="00820EF4" w:rsidP="00820EF4">
      <w:pPr>
        <w:pStyle w:val="Titolo1"/>
        <w:rPr>
          <w:lang w:val="en-US"/>
        </w:rPr>
      </w:pPr>
      <w:r w:rsidRPr="0021481A">
        <w:rPr>
          <w:lang w:val="en-US"/>
        </w:rPr>
        <w:t xml:space="preserve">DOMINICA XV. </w:t>
      </w:r>
    </w:p>
    <w:p w:rsidR="00820EF4" w:rsidRPr="0021481A" w:rsidRDefault="00820EF4">
      <w:pPr>
        <w:rPr>
          <w:lang w:val="pt-PT"/>
        </w:rPr>
      </w:pPr>
      <w:r w:rsidRPr="0021481A">
        <w:rPr>
          <w:lang w:val="en-US"/>
        </w:rPr>
        <w:t xml:space="preserve">CP </w:t>
      </w:r>
      <w:r w:rsidRPr="0021481A">
        <w:rPr>
          <w:rStyle w:val="Incipit"/>
          <w:lang w:val="en-US"/>
        </w:rPr>
        <w:t>(173vb) Si praeoccupatus</w:t>
      </w:r>
      <w:r w:rsidRPr="0021481A">
        <w:rPr>
          <w:lang w:val="en-US"/>
        </w:rPr>
        <w:t xml:space="preserve">. </w:t>
      </w:r>
      <w:r w:rsidRPr="0021481A">
        <w:rPr>
          <w:lang w:val="pt-PT"/>
        </w:rPr>
        <w:t xml:space="preserve">Aliud [CP] </w:t>
      </w:r>
      <w:r w:rsidRPr="0021481A">
        <w:rPr>
          <w:rStyle w:val="Incipit"/>
          <w:lang w:val="pt-PT"/>
        </w:rPr>
        <w:t>Ego dum tempus</w:t>
      </w:r>
      <w:r w:rsidRPr="0021481A">
        <w:rPr>
          <w:lang w:val="pt-PT"/>
        </w:rPr>
        <w:t>.</w:t>
      </w:r>
    </w:p>
    <w:p w:rsidR="00A92F11" w:rsidRPr="0021481A" w:rsidRDefault="00A92F11" w:rsidP="006F1306">
      <w:pPr>
        <w:pStyle w:val="Titolo1"/>
        <w:rPr>
          <w:lang w:val="pt-PT"/>
        </w:rPr>
      </w:pPr>
      <w:r w:rsidRPr="0021481A">
        <w:rPr>
          <w:lang w:val="pt-PT"/>
        </w:rPr>
        <w:t>DOMINICA XVI.</w:t>
      </w:r>
    </w:p>
    <w:p w:rsidR="00A92F11" w:rsidRPr="0021481A" w:rsidRDefault="00A92F11">
      <w:pPr>
        <w:rPr>
          <w:lang w:val="pt-PT"/>
        </w:rPr>
      </w:pPr>
      <w:r w:rsidRPr="0021481A">
        <w:rPr>
          <w:lang w:val="pt-PT"/>
        </w:rPr>
        <w:t xml:space="preserve">CP </w:t>
      </w:r>
      <w:r w:rsidRPr="0021481A">
        <w:rPr>
          <w:rStyle w:val="Incipit"/>
          <w:lang w:val="pt-PT"/>
        </w:rPr>
        <w:t>Obsecro vos</w:t>
      </w:r>
      <w:r w:rsidRPr="0021481A">
        <w:rPr>
          <w:lang w:val="pt-PT"/>
        </w:rPr>
        <w:t xml:space="preserve">. Aliud [CP] </w:t>
      </w:r>
      <w:r w:rsidRPr="0021481A">
        <w:rPr>
          <w:rStyle w:val="Incipit"/>
          <w:lang w:val="pt-PT"/>
        </w:rPr>
        <w:t>Omnes vos</w:t>
      </w:r>
      <w:r w:rsidRPr="0021481A">
        <w:rPr>
          <w:lang w:val="pt-PT"/>
        </w:rPr>
        <w:t>.</w:t>
      </w:r>
    </w:p>
    <w:p w:rsidR="00A92F11" w:rsidRPr="0021481A" w:rsidRDefault="00A92F11" w:rsidP="006F1306">
      <w:pPr>
        <w:pStyle w:val="Titolo1"/>
        <w:rPr>
          <w:lang w:val="pt-PT"/>
        </w:rPr>
      </w:pPr>
      <w:r w:rsidRPr="0021481A">
        <w:rPr>
          <w:lang w:val="pt-PT"/>
        </w:rPr>
        <w:t>DOMINICA XVII.</w:t>
      </w:r>
    </w:p>
    <w:p w:rsidR="00A92F11" w:rsidRPr="0021481A" w:rsidRDefault="00A92F11">
      <w:pPr>
        <w:rPr>
          <w:lang w:val="it-IT"/>
        </w:rPr>
      </w:pPr>
      <w:r w:rsidRPr="0021481A">
        <w:rPr>
          <w:lang w:val="pt-PT"/>
        </w:rPr>
        <w:t xml:space="preserve">CP </w:t>
      </w:r>
      <w:r w:rsidRPr="0021481A">
        <w:rPr>
          <w:rStyle w:val="Incipit"/>
          <w:lang w:val="pt-PT"/>
        </w:rPr>
        <w:t>Gratias ago</w:t>
      </w:r>
      <w:r w:rsidRPr="0021481A">
        <w:rPr>
          <w:lang w:val="pt-PT"/>
        </w:rPr>
        <w:t xml:space="preserve">. </w:t>
      </w:r>
      <w:r w:rsidRPr="0021481A">
        <w:rPr>
          <w:lang w:val="it-IT"/>
        </w:rPr>
        <w:t xml:space="preserve">Aliud [CP] </w:t>
      </w:r>
      <w:r w:rsidRPr="0021481A">
        <w:rPr>
          <w:rStyle w:val="Incipit"/>
          <w:lang w:val="it-IT"/>
        </w:rPr>
        <w:t>Testimonium Christi</w:t>
      </w:r>
      <w:r w:rsidRPr="0021481A">
        <w:rPr>
          <w:lang w:val="it-IT"/>
        </w:rPr>
        <w:t>.</w:t>
      </w:r>
    </w:p>
    <w:p w:rsidR="00A92F11" w:rsidRPr="0021481A" w:rsidRDefault="00A92F11" w:rsidP="006F1306">
      <w:pPr>
        <w:pStyle w:val="Titolo1"/>
        <w:rPr>
          <w:lang w:val="it-IT"/>
        </w:rPr>
      </w:pPr>
      <w:r w:rsidRPr="0021481A">
        <w:rPr>
          <w:lang w:val="it-IT"/>
        </w:rPr>
        <w:lastRenderedPageBreak/>
        <w:t>DOMINICA XVIII.</w:t>
      </w:r>
    </w:p>
    <w:p w:rsidR="00A92F11" w:rsidRPr="0021481A" w:rsidRDefault="00A92F11">
      <w:pPr>
        <w:rPr>
          <w:lang w:val="pt-PT"/>
        </w:rPr>
      </w:pPr>
      <w:r w:rsidRPr="0021481A">
        <w:rPr>
          <w:lang w:val="pt-PT"/>
        </w:rPr>
        <w:t xml:space="preserve">CP </w:t>
      </w:r>
      <w:r w:rsidRPr="0021481A">
        <w:rPr>
          <w:rStyle w:val="Incipit"/>
          <w:lang w:val="pt-PT"/>
        </w:rPr>
        <w:t>Gratias ago</w:t>
      </w:r>
      <w:r w:rsidRPr="0021481A">
        <w:rPr>
          <w:lang w:val="pt-PT"/>
        </w:rPr>
        <w:t>.</w:t>
      </w:r>
    </w:p>
    <w:p w:rsidR="00A92F11" w:rsidRPr="0021481A" w:rsidRDefault="00A92F11" w:rsidP="006F1306">
      <w:pPr>
        <w:pStyle w:val="Titolo1"/>
        <w:rPr>
          <w:lang w:val="pt-PT"/>
        </w:rPr>
      </w:pPr>
      <w:r w:rsidRPr="0021481A">
        <w:rPr>
          <w:lang w:val="pt-PT"/>
        </w:rPr>
        <w:t>DOMINICA XIX.</w:t>
      </w:r>
    </w:p>
    <w:p w:rsidR="00A92F11" w:rsidRPr="0021481A" w:rsidRDefault="00A92F11">
      <w:pPr>
        <w:rPr>
          <w:lang w:val="pt-PT"/>
        </w:rPr>
      </w:pPr>
      <w:r w:rsidRPr="0021481A">
        <w:rPr>
          <w:lang w:val="pt-PT"/>
        </w:rPr>
        <w:t xml:space="preserve">CP </w:t>
      </w:r>
      <w:r w:rsidRPr="0021481A">
        <w:rPr>
          <w:rStyle w:val="Incipit"/>
          <w:lang w:val="pt-PT"/>
        </w:rPr>
        <w:t>Renovamini</w:t>
      </w:r>
      <w:r w:rsidRPr="0021481A">
        <w:rPr>
          <w:lang w:val="pt-PT"/>
        </w:rPr>
        <w:t xml:space="preserve">. Aliud [CP] </w:t>
      </w:r>
      <w:r w:rsidRPr="0021481A">
        <w:rPr>
          <w:rStyle w:val="Incipit"/>
          <w:lang w:val="pt-PT"/>
        </w:rPr>
        <w:t>Deponentes mendacium</w:t>
      </w:r>
      <w:r w:rsidRPr="0021481A">
        <w:rPr>
          <w:lang w:val="pt-PT"/>
        </w:rPr>
        <w:t>.</w:t>
      </w:r>
    </w:p>
    <w:p w:rsidR="00A92F11" w:rsidRPr="0021481A" w:rsidRDefault="00A92F11" w:rsidP="006F1306">
      <w:pPr>
        <w:pStyle w:val="Titolo1"/>
        <w:rPr>
          <w:lang w:val="pt-PT"/>
        </w:rPr>
      </w:pPr>
      <w:r w:rsidRPr="0021481A">
        <w:rPr>
          <w:lang w:val="pt-PT"/>
        </w:rPr>
        <w:t>DOMINICA XX.</w:t>
      </w:r>
    </w:p>
    <w:p w:rsidR="00A92F11" w:rsidRPr="0021481A" w:rsidRDefault="00A92F11">
      <w:pPr>
        <w:rPr>
          <w:lang w:val="it-IT"/>
        </w:rPr>
      </w:pPr>
      <w:r w:rsidRPr="0021481A">
        <w:rPr>
          <w:lang w:val="it-IT"/>
        </w:rPr>
        <w:t xml:space="preserve">CP </w:t>
      </w:r>
      <w:r w:rsidRPr="0021481A">
        <w:rPr>
          <w:rStyle w:val="Incipit"/>
          <w:lang w:val="it-IT"/>
        </w:rPr>
        <w:t>Videte fratres</w:t>
      </w:r>
      <w:r w:rsidRPr="0021481A">
        <w:rPr>
          <w:lang w:val="it-IT"/>
        </w:rPr>
        <w:t xml:space="preserve">. Aliud [CP] </w:t>
      </w:r>
      <w:r w:rsidRPr="0021481A">
        <w:rPr>
          <w:rStyle w:val="Incipit"/>
          <w:lang w:val="it-IT"/>
        </w:rPr>
        <w:t>Nolite fieri</w:t>
      </w:r>
      <w:r w:rsidRPr="0021481A">
        <w:rPr>
          <w:lang w:val="it-IT"/>
        </w:rPr>
        <w:t>.</w:t>
      </w:r>
    </w:p>
    <w:p w:rsidR="006F1306" w:rsidRPr="0021481A" w:rsidRDefault="006F1306" w:rsidP="006F1306">
      <w:pPr>
        <w:pStyle w:val="Titolo1"/>
        <w:rPr>
          <w:lang w:val="it-IT"/>
        </w:rPr>
      </w:pPr>
      <w:r w:rsidRPr="0021481A">
        <w:rPr>
          <w:lang w:val="it-IT"/>
        </w:rPr>
        <w:t>DOMINICA XXI.</w:t>
      </w:r>
    </w:p>
    <w:p w:rsidR="006F1306" w:rsidRPr="0021481A" w:rsidRDefault="006F1306">
      <w:pPr>
        <w:rPr>
          <w:lang w:val="it-IT"/>
        </w:rPr>
      </w:pPr>
      <w:r w:rsidRPr="0021481A">
        <w:rPr>
          <w:lang w:val="it-IT"/>
        </w:rPr>
        <w:t xml:space="preserve">CP </w:t>
      </w:r>
      <w:r w:rsidRPr="0021481A">
        <w:rPr>
          <w:rStyle w:val="Incipit"/>
          <w:lang w:val="it-IT"/>
        </w:rPr>
        <w:t>Confortamini</w:t>
      </w:r>
      <w:r w:rsidRPr="0021481A">
        <w:rPr>
          <w:lang w:val="it-IT"/>
        </w:rPr>
        <w:t xml:space="preserve">. Aliud [CP] </w:t>
      </w:r>
      <w:r w:rsidRPr="0021481A">
        <w:rPr>
          <w:rStyle w:val="Incipit"/>
          <w:lang w:val="it-IT"/>
        </w:rPr>
        <w:t>State succincti</w:t>
      </w:r>
      <w:r w:rsidRPr="0021481A">
        <w:rPr>
          <w:lang w:val="it-IT"/>
        </w:rPr>
        <w:t>.</w:t>
      </w:r>
    </w:p>
    <w:p w:rsidR="006F1306" w:rsidRPr="0021481A" w:rsidRDefault="006F1306" w:rsidP="006F1306">
      <w:pPr>
        <w:pStyle w:val="Titolo1"/>
        <w:rPr>
          <w:lang w:val="it-IT"/>
        </w:rPr>
      </w:pPr>
      <w:r w:rsidRPr="0021481A">
        <w:rPr>
          <w:lang w:val="it-IT"/>
        </w:rPr>
        <w:t>DOMINICA XXII.</w:t>
      </w:r>
    </w:p>
    <w:p w:rsidR="006F1306" w:rsidRPr="0021481A" w:rsidRDefault="006F1306">
      <w:pPr>
        <w:rPr>
          <w:lang w:val="it-IT"/>
        </w:rPr>
      </w:pPr>
      <w:r w:rsidRPr="0021481A">
        <w:rPr>
          <w:lang w:val="it-IT"/>
        </w:rPr>
        <w:t xml:space="preserve">CP </w:t>
      </w:r>
      <w:r w:rsidRPr="0021481A">
        <w:rPr>
          <w:rStyle w:val="Incipit"/>
          <w:lang w:val="it-IT"/>
        </w:rPr>
        <w:t>Confidimus in domino</w:t>
      </w:r>
      <w:r w:rsidRPr="0021481A">
        <w:rPr>
          <w:lang w:val="it-IT"/>
        </w:rPr>
        <w:t xml:space="preserve">. Aliud [CP] </w:t>
      </w:r>
      <w:r w:rsidRPr="0021481A">
        <w:rPr>
          <w:rStyle w:val="Incipit"/>
          <w:lang w:val="it-IT"/>
        </w:rPr>
        <w:t>Finis praecepti</w:t>
      </w:r>
      <w:r w:rsidRPr="0021481A">
        <w:rPr>
          <w:lang w:val="it-IT"/>
        </w:rPr>
        <w:t>.</w:t>
      </w:r>
    </w:p>
    <w:p w:rsidR="006F1306" w:rsidRPr="0021481A" w:rsidRDefault="006F1306" w:rsidP="006F1306">
      <w:pPr>
        <w:pStyle w:val="Titolo1"/>
        <w:rPr>
          <w:lang w:val="it-IT"/>
        </w:rPr>
      </w:pPr>
      <w:r w:rsidRPr="0021481A">
        <w:rPr>
          <w:lang w:val="it-IT"/>
        </w:rPr>
        <w:t>DOMINICA XXIII.</w:t>
      </w:r>
    </w:p>
    <w:p w:rsidR="006F1306" w:rsidRPr="0021481A" w:rsidRDefault="006F1306">
      <w:pPr>
        <w:rPr>
          <w:lang w:val="it-IT"/>
        </w:rPr>
      </w:pPr>
      <w:r w:rsidRPr="0021481A">
        <w:rPr>
          <w:lang w:val="it-IT"/>
        </w:rPr>
        <w:t xml:space="preserve">CP </w:t>
      </w:r>
      <w:r w:rsidRPr="0021481A">
        <w:rPr>
          <w:rStyle w:val="Incipit"/>
          <w:lang w:val="it-IT"/>
        </w:rPr>
        <w:t>Imitatores</w:t>
      </w:r>
      <w:r w:rsidRPr="0021481A">
        <w:rPr>
          <w:lang w:val="it-IT"/>
        </w:rPr>
        <w:t xml:space="preserve">. Aliud [CP] </w:t>
      </w:r>
      <w:r w:rsidRPr="0021481A">
        <w:rPr>
          <w:rStyle w:val="Incipit"/>
          <w:lang w:val="it-IT"/>
        </w:rPr>
        <w:t>Multi enim</w:t>
      </w:r>
      <w:r w:rsidRPr="0021481A">
        <w:rPr>
          <w:lang w:val="it-IT"/>
        </w:rPr>
        <w:t>.</w:t>
      </w:r>
    </w:p>
    <w:p w:rsidR="006F1306" w:rsidRPr="0021481A" w:rsidRDefault="006F1306" w:rsidP="006F1306">
      <w:pPr>
        <w:pStyle w:val="Titolo1"/>
        <w:rPr>
          <w:lang w:val="it-IT"/>
        </w:rPr>
      </w:pPr>
      <w:r w:rsidRPr="0021481A">
        <w:rPr>
          <w:lang w:val="it-IT"/>
        </w:rPr>
        <w:t>DOMINICA XXIIII.</w:t>
      </w:r>
    </w:p>
    <w:p w:rsidR="006F1306" w:rsidRPr="0021481A" w:rsidRDefault="006F1306">
      <w:pPr>
        <w:rPr>
          <w:lang w:val="pt-PT"/>
        </w:rPr>
      </w:pPr>
      <w:r w:rsidRPr="0021481A">
        <w:rPr>
          <w:lang w:val="it-IT"/>
        </w:rPr>
        <w:t xml:space="preserve">CP </w:t>
      </w:r>
      <w:r w:rsidRPr="0021481A">
        <w:rPr>
          <w:rStyle w:val="Incipit"/>
          <w:lang w:val="it-IT"/>
        </w:rPr>
        <w:t>Non cessamus</w:t>
      </w:r>
      <w:r w:rsidRPr="0021481A">
        <w:rPr>
          <w:lang w:val="it-IT"/>
        </w:rPr>
        <w:t xml:space="preserve">. </w:t>
      </w:r>
      <w:r w:rsidRPr="0021481A">
        <w:rPr>
          <w:lang w:val="pt-PT"/>
        </w:rPr>
        <w:t xml:space="preserve">Aliud [CP] </w:t>
      </w:r>
      <w:r w:rsidRPr="0021481A">
        <w:rPr>
          <w:rStyle w:val="Incipit"/>
          <w:lang w:val="pt-PT"/>
        </w:rPr>
        <w:t>Gratias agimus</w:t>
      </w:r>
      <w:r w:rsidRPr="0021481A">
        <w:rPr>
          <w:lang w:val="pt-PT"/>
        </w:rPr>
        <w:t>.</w:t>
      </w:r>
    </w:p>
    <w:p w:rsidR="006F1306" w:rsidRPr="0021481A" w:rsidRDefault="006F1306" w:rsidP="006F1306">
      <w:pPr>
        <w:pStyle w:val="Titolo1"/>
        <w:rPr>
          <w:lang w:val="pt-PT"/>
        </w:rPr>
      </w:pPr>
      <w:r w:rsidRPr="0021481A">
        <w:rPr>
          <w:lang w:val="pt-PT"/>
        </w:rPr>
        <w:t>DOMINICA XXV.</w:t>
      </w:r>
    </w:p>
    <w:p w:rsidR="006F1306" w:rsidRPr="0021481A" w:rsidRDefault="006F1306">
      <w:pPr>
        <w:rPr>
          <w:lang w:val="de-AT"/>
        </w:rPr>
      </w:pPr>
      <w:r w:rsidRPr="0021481A">
        <w:rPr>
          <w:lang w:val="de-AT"/>
        </w:rPr>
        <w:t xml:space="preserve">CP </w:t>
      </w:r>
      <w:r w:rsidRPr="006F1306">
        <w:rPr>
          <w:rStyle w:val="Incipit"/>
        </w:rPr>
        <w:t>Ecce dies venient</w:t>
      </w:r>
      <w:r w:rsidRPr="0021481A">
        <w:rPr>
          <w:lang w:val="de-AT"/>
        </w:rPr>
        <w:t xml:space="preserve">. Aliud [CP] </w:t>
      </w:r>
      <w:r w:rsidRPr="006F1306">
        <w:rPr>
          <w:rStyle w:val="Incipit"/>
        </w:rPr>
        <w:t>In diebus illis</w:t>
      </w:r>
      <w:r w:rsidRPr="0021481A">
        <w:rPr>
          <w:lang w:val="de-AT"/>
        </w:rPr>
        <w:t>.</w:t>
      </w:r>
    </w:p>
    <w:p w:rsidR="006F1306" w:rsidRPr="0021481A" w:rsidRDefault="006F1306" w:rsidP="006F1306">
      <w:pPr>
        <w:pStyle w:val="Titolo1"/>
        <w:rPr>
          <w:lang w:val="it-IT"/>
        </w:rPr>
      </w:pPr>
      <w:r w:rsidRPr="0021481A">
        <w:rPr>
          <w:lang w:val="it-IT"/>
        </w:rPr>
        <w:t>IN NATIVITATE SANCTORUM MARCELLINI ET PETRI</w:t>
      </w:r>
    </w:p>
    <w:p w:rsidR="006F1306" w:rsidRPr="0021481A" w:rsidRDefault="006F1306">
      <w:pPr>
        <w:rPr>
          <w:lang w:val="pt-PT"/>
        </w:rPr>
      </w:pPr>
      <w:r w:rsidRPr="0021481A">
        <w:rPr>
          <w:rStyle w:val="Time1"/>
          <w:lang w:val="it-IT"/>
        </w:rPr>
        <w:t>Ad vesperas</w:t>
      </w:r>
      <w:r w:rsidRPr="0021481A">
        <w:rPr>
          <w:lang w:val="it-IT"/>
        </w:rPr>
        <w:t xml:space="preserve"> feriales psalmos</w:t>
      </w:r>
      <w:r w:rsidR="00F20824" w:rsidRPr="0021481A">
        <w:rPr>
          <w:lang w:val="it-IT"/>
        </w:rPr>
        <w:t>.</w:t>
      </w:r>
      <w:r w:rsidRPr="0021481A">
        <w:rPr>
          <w:lang w:val="it-IT"/>
        </w:rPr>
        <w:t xml:space="preserve"> (174ra)</w:t>
      </w:r>
      <w:r w:rsidR="00F20824" w:rsidRPr="0021481A">
        <w:rPr>
          <w:lang w:val="it-IT"/>
        </w:rPr>
        <w:t xml:space="preserve"> [EVI] </w:t>
      </w:r>
      <w:r w:rsidR="00F20824" w:rsidRPr="0021481A">
        <w:rPr>
          <w:rStyle w:val="Incipit"/>
          <w:lang w:val="it-IT"/>
        </w:rPr>
        <w:t>Fratres</w:t>
      </w:r>
      <w:r w:rsidR="00F20824" w:rsidRPr="0021481A">
        <w:rPr>
          <w:lang w:val="it-IT"/>
        </w:rPr>
        <w:t xml:space="preserve">. CP </w:t>
      </w:r>
      <w:r w:rsidR="00F20824" w:rsidRPr="0021481A">
        <w:rPr>
          <w:rStyle w:val="Incipit"/>
          <w:lang w:val="it-IT"/>
        </w:rPr>
        <w:t>|Donatus est nobis::Vobis donatum est|</w:t>
      </w:r>
      <w:r w:rsidR="00F20824" w:rsidRPr="0021481A">
        <w:rPr>
          <w:lang w:val="it-IT"/>
        </w:rPr>
        <w:t>.</w:t>
      </w:r>
      <w:r w:rsidR="004F6501" w:rsidRPr="0021481A">
        <w:rPr>
          <w:lang w:val="it-IT"/>
        </w:rPr>
        <w:t xml:space="preserve"> VS </w:t>
      </w:r>
      <w:r w:rsidR="004F6501" w:rsidRPr="0021481A">
        <w:rPr>
          <w:rStyle w:val="Incipit"/>
          <w:lang w:val="it-IT"/>
        </w:rPr>
        <w:t>Laetamini in domino</w:t>
      </w:r>
      <w:r w:rsidR="004F6501" w:rsidRPr="0021481A">
        <w:rPr>
          <w:lang w:val="it-IT"/>
        </w:rPr>
        <w:t xml:space="preserve">. AM </w:t>
      </w:r>
      <w:r w:rsidR="004F6501" w:rsidRPr="0021481A">
        <w:rPr>
          <w:rStyle w:val="Incipit"/>
          <w:lang w:val="it-IT"/>
        </w:rPr>
        <w:t>Absterget deus</w:t>
      </w:r>
      <w:r w:rsidR="004F6501" w:rsidRPr="0021481A">
        <w:rPr>
          <w:lang w:val="it-IT"/>
        </w:rPr>
        <w:t xml:space="preserve">. </w:t>
      </w:r>
      <w:r w:rsidR="004F6501" w:rsidRPr="0021481A">
        <w:rPr>
          <w:lang w:val="fr-FR"/>
        </w:rPr>
        <w:t xml:space="preserve">[KY] </w:t>
      </w:r>
      <w:r w:rsidR="004F6501" w:rsidRPr="0021481A">
        <w:rPr>
          <w:rStyle w:val="Incipit"/>
          <w:lang w:val="fr-FR"/>
        </w:rPr>
        <w:t>Kyrie</w:t>
      </w:r>
      <w:r w:rsidR="004F6501" w:rsidRPr="0021481A">
        <w:rPr>
          <w:lang w:val="fr-FR"/>
        </w:rPr>
        <w:t xml:space="preserve"> cum [PN] </w:t>
      </w:r>
      <w:r w:rsidR="004F6501" w:rsidRPr="0021481A">
        <w:rPr>
          <w:rStyle w:val="Incipit"/>
          <w:lang w:val="fr-FR"/>
        </w:rPr>
        <w:t>Pater noster</w:t>
      </w:r>
      <w:r w:rsidR="004F6501" w:rsidRPr="0021481A">
        <w:rPr>
          <w:lang w:val="fr-FR"/>
        </w:rPr>
        <w:t xml:space="preserve">. OR </w:t>
      </w:r>
      <w:r w:rsidR="004F6501" w:rsidRPr="0021481A">
        <w:rPr>
          <w:rStyle w:val="Incipit"/>
          <w:lang w:val="fr-FR"/>
        </w:rPr>
        <w:t>Deus qui annua</w:t>
      </w:r>
      <w:r w:rsidR="004F6501" w:rsidRPr="0021481A">
        <w:rPr>
          <w:lang w:val="fr-FR"/>
        </w:rPr>
        <w:t xml:space="preserve">. </w:t>
      </w:r>
      <w:r w:rsidR="004F6501" w:rsidRPr="0021481A">
        <w:rPr>
          <w:lang w:val="pt-PT"/>
        </w:rPr>
        <w:t>Deinde suffragia.</w:t>
      </w:r>
    </w:p>
    <w:p w:rsidR="004F6501" w:rsidRPr="0021481A" w:rsidRDefault="004F6501">
      <w:pPr>
        <w:rPr>
          <w:lang w:val="pt-PT"/>
        </w:rPr>
      </w:pPr>
      <w:r w:rsidRPr="0021481A">
        <w:rPr>
          <w:rStyle w:val="Time1"/>
          <w:lang w:val="pt-PT"/>
        </w:rPr>
        <w:lastRenderedPageBreak/>
        <w:t>Ad matutinam</w:t>
      </w:r>
      <w:r w:rsidRPr="0021481A">
        <w:rPr>
          <w:lang w:val="pt-PT"/>
        </w:rPr>
        <w:t xml:space="preserve"> INV </w:t>
      </w:r>
      <w:r w:rsidRPr="0021481A">
        <w:rPr>
          <w:rStyle w:val="Incipit"/>
          <w:lang w:val="pt-PT"/>
        </w:rPr>
        <w:t>Regem martyrum</w:t>
      </w:r>
      <w:r w:rsidRPr="0021481A">
        <w:rPr>
          <w:lang w:val="pt-PT"/>
        </w:rPr>
        <w:t xml:space="preserve">. PS </w:t>
      </w:r>
      <w:r w:rsidRPr="0021481A">
        <w:rPr>
          <w:rStyle w:val="Incipit"/>
          <w:lang w:val="pt-PT"/>
        </w:rPr>
        <w:t>Venite exultemus</w:t>
      </w:r>
      <w:r w:rsidRPr="0021481A">
        <w:rPr>
          <w:lang w:val="pt-PT"/>
        </w:rPr>
        <w:t xml:space="preserve">. </w:t>
      </w:r>
      <w:r w:rsidRPr="0021481A">
        <w:rPr>
          <w:lang w:val="fr-FR"/>
        </w:rPr>
        <w:t xml:space="preserve">Cantabitur nocturnus. VS </w:t>
      </w:r>
      <w:r w:rsidRPr="0021481A">
        <w:rPr>
          <w:rStyle w:val="Incipit"/>
          <w:lang w:val="fr-FR"/>
        </w:rPr>
        <w:t>Exultent iusti</w:t>
      </w:r>
      <w:r w:rsidR="00EE792C" w:rsidRPr="0021481A">
        <w:rPr>
          <w:lang w:val="fr-FR"/>
        </w:rPr>
        <w:t xml:space="preserve">. </w:t>
      </w:r>
      <w:r w:rsidR="00EE792C" w:rsidRPr="0021481A">
        <w:rPr>
          <w:lang w:val="pt-PT"/>
        </w:rPr>
        <w:t>Legitur passio eorum cum</w:t>
      </w:r>
      <w:r w:rsidRPr="0021481A">
        <w:rPr>
          <w:lang w:val="pt-PT"/>
        </w:rPr>
        <w:t xml:space="preserve"> tribus responsoriis</w:t>
      </w:r>
      <w:r w:rsidR="00EE792C" w:rsidRPr="0021481A">
        <w:rPr>
          <w:lang w:val="pt-PT"/>
        </w:rPr>
        <w:t xml:space="preserve"> de martyribus</w:t>
      </w:r>
      <w:r w:rsidRPr="0021481A">
        <w:rPr>
          <w:lang w:val="pt-PT"/>
        </w:rPr>
        <w:t>.</w:t>
      </w:r>
    </w:p>
    <w:p w:rsidR="00362D8C" w:rsidRPr="0021481A" w:rsidRDefault="004F6501">
      <w:pPr>
        <w:rPr>
          <w:lang w:val="pt-PT"/>
        </w:rPr>
      </w:pPr>
      <w:r w:rsidRPr="0021481A">
        <w:rPr>
          <w:rStyle w:val="Time1"/>
          <w:lang w:val="pt-PT"/>
        </w:rPr>
        <w:t>Ad laudes</w:t>
      </w:r>
      <w:r w:rsidRPr="0021481A">
        <w:rPr>
          <w:lang w:val="pt-PT"/>
        </w:rPr>
        <w:t xml:space="preserve"> AN </w:t>
      </w:r>
      <w:r w:rsidRPr="0021481A">
        <w:rPr>
          <w:rStyle w:val="Incipit"/>
          <w:lang w:val="pt-PT"/>
        </w:rPr>
        <w:t>Iustorum animae</w:t>
      </w:r>
      <w:r w:rsidRPr="0021481A">
        <w:rPr>
          <w:lang w:val="pt-PT"/>
        </w:rPr>
        <w:t>.</w:t>
      </w:r>
      <w:r w:rsidR="00362D8C" w:rsidRPr="0021481A">
        <w:rPr>
          <w:lang w:val="pt-PT"/>
        </w:rPr>
        <w:t xml:space="preserve"> CP </w:t>
      </w:r>
      <w:r w:rsidR="00362D8C" w:rsidRPr="0021481A">
        <w:rPr>
          <w:rStyle w:val="Incipit"/>
          <w:lang w:val="pt-PT"/>
        </w:rPr>
        <w:t xml:space="preserve">Sapientia </w:t>
      </w:r>
      <w:r w:rsidR="00EE792C" w:rsidRPr="0021481A">
        <w:rPr>
          <w:rStyle w:val="Incipit"/>
          <w:lang w:val="pt-PT"/>
        </w:rPr>
        <w:t>|praeocupat::</w:t>
      </w:r>
      <w:r w:rsidR="00362D8C" w:rsidRPr="0021481A">
        <w:rPr>
          <w:rStyle w:val="Incipit"/>
          <w:lang w:val="pt-PT"/>
        </w:rPr>
        <w:t>praeoccupat</w:t>
      </w:r>
      <w:r w:rsidR="00EE792C" w:rsidRPr="0021481A">
        <w:rPr>
          <w:rStyle w:val="Incipit"/>
          <w:lang w:val="pt-PT"/>
        </w:rPr>
        <w:t>|</w:t>
      </w:r>
      <w:r w:rsidR="00362D8C" w:rsidRPr="0021481A">
        <w:rPr>
          <w:lang w:val="pt-PT"/>
        </w:rPr>
        <w:t xml:space="preserve">. VS </w:t>
      </w:r>
      <w:r w:rsidR="00362D8C" w:rsidRPr="0021481A">
        <w:rPr>
          <w:rStyle w:val="Incipit"/>
          <w:lang w:val="pt-PT"/>
        </w:rPr>
        <w:t>Mirabilis deus</w:t>
      </w:r>
      <w:r w:rsidR="00362D8C" w:rsidRPr="0021481A">
        <w:rPr>
          <w:lang w:val="pt-PT"/>
        </w:rPr>
        <w:t xml:space="preserve">. AB </w:t>
      </w:r>
      <w:r w:rsidR="00362D8C" w:rsidRPr="0021481A">
        <w:rPr>
          <w:rStyle w:val="Incipit"/>
          <w:lang w:val="pt-PT"/>
        </w:rPr>
        <w:t>Fulgebunt iusti</w:t>
      </w:r>
      <w:r w:rsidR="00362D8C" w:rsidRPr="0021481A">
        <w:rPr>
          <w:lang w:val="pt-PT"/>
        </w:rPr>
        <w:t xml:space="preserve">. [KY] </w:t>
      </w:r>
      <w:r w:rsidR="00362D8C" w:rsidRPr="0021481A">
        <w:rPr>
          <w:rStyle w:val="Incipit"/>
          <w:lang w:val="pt-PT"/>
        </w:rPr>
        <w:t>Kyrie</w:t>
      </w:r>
      <w:r w:rsidR="00362D8C" w:rsidRPr="0021481A">
        <w:rPr>
          <w:lang w:val="pt-PT"/>
        </w:rPr>
        <w:t xml:space="preserve"> cum [PN] </w:t>
      </w:r>
      <w:r w:rsidR="00362D8C" w:rsidRPr="0021481A">
        <w:rPr>
          <w:rStyle w:val="Incipit"/>
          <w:lang w:val="pt-PT"/>
        </w:rPr>
        <w:t>Pater noster</w:t>
      </w:r>
      <w:r w:rsidR="00362D8C" w:rsidRPr="0021481A">
        <w:rPr>
          <w:lang w:val="pt-PT"/>
        </w:rPr>
        <w:t xml:space="preserve">. OR </w:t>
      </w:r>
      <w:r w:rsidR="00362D8C" w:rsidRPr="0021481A">
        <w:rPr>
          <w:rStyle w:val="Incipit"/>
          <w:lang w:val="pt-PT"/>
        </w:rPr>
        <w:t>Deus qui nos annua</w:t>
      </w:r>
      <w:r w:rsidR="00362D8C" w:rsidRPr="0021481A">
        <w:rPr>
          <w:lang w:val="pt-PT"/>
        </w:rPr>
        <w:t>. Deinde suffragia.</w:t>
      </w:r>
    </w:p>
    <w:p w:rsidR="00362D8C" w:rsidRPr="0021481A" w:rsidRDefault="00362D8C">
      <w:pPr>
        <w:rPr>
          <w:lang w:val="pt-PT"/>
        </w:rPr>
      </w:pPr>
      <w:r w:rsidRPr="0021481A">
        <w:rPr>
          <w:rStyle w:val="Time1"/>
          <w:lang w:val="pt-PT"/>
        </w:rPr>
        <w:t>Ad horas</w:t>
      </w:r>
      <w:r w:rsidRPr="0021481A">
        <w:rPr>
          <w:lang w:val="pt-PT"/>
        </w:rPr>
        <w:t xml:space="preserve"> cantentur laudes. Et responsoria de martyribus.</w:t>
      </w:r>
    </w:p>
    <w:p w:rsidR="00362D8C" w:rsidRPr="0021481A" w:rsidRDefault="00362D8C">
      <w:pPr>
        <w:rPr>
          <w:lang w:val="it-IT"/>
        </w:rPr>
      </w:pPr>
      <w:r w:rsidRPr="0021481A">
        <w:rPr>
          <w:rStyle w:val="Time1"/>
          <w:lang w:val="pt-PT"/>
        </w:rPr>
        <w:t>Ad missam</w:t>
      </w:r>
      <w:r w:rsidRPr="0021481A">
        <w:rPr>
          <w:lang w:val="pt-PT"/>
        </w:rPr>
        <w:t xml:space="preserve"> IN </w:t>
      </w:r>
      <w:r w:rsidRPr="0021481A">
        <w:rPr>
          <w:rStyle w:val="Incipit"/>
          <w:lang w:val="pt-PT"/>
        </w:rPr>
        <w:t>Clamaverunt</w:t>
      </w:r>
      <w:r w:rsidRPr="0021481A">
        <w:rPr>
          <w:lang w:val="pt-PT"/>
        </w:rPr>
        <w:t xml:space="preserve">. [KY] </w:t>
      </w:r>
      <w:r w:rsidRPr="0021481A">
        <w:rPr>
          <w:rStyle w:val="Incipit"/>
          <w:lang w:val="pt-PT"/>
        </w:rPr>
        <w:t>Kyrie</w:t>
      </w:r>
      <w:r w:rsidRPr="0021481A">
        <w:rPr>
          <w:lang w:val="pt-PT"/>
        </w:rPr>
        <w:t xml:space="preserve"> feriale absque [GL] </w:t>
      </w:r>
      <w:r w:rsidRPr="0021481A">
        <w:rPr>
          <w:rStyle w:val="Incipit"/>
          <w:lang w:val="pt-PT"/>
        </w:rPr>
        <w:t>Gloria in excelsis</w:t>
      </w:r>
      <w:r w:rsidRPr="0021481A">
        <w:rPr>
          <w:lang w:val="pt-PT"/>
        </w:rPr>
        <w:t xml:space="preserve">. ORCL </w:t>
      </w:r>
      <w:r w:rsidRPr="0021481A">
        <w:rPr>
          <w:rStyle w:val="Incipit"/>
          <w:lang w:val="pt-PT"/>
        </w:rPr>
        <w:t>Deus qui nos annua</w:t>
      </w:r>
      <w:r w:rsidRPr="0021481A">
        <w:rPr>
          <w:lang w:val="pt-PT"/>
        </w:rPr>
        <w:t xml:space="preserve">. Secunda de dominica. Tertia quam velis. EP </w:t>
      </w:r>
      <w:r w:rsidRPr="0021481A">
        <w:rPr>
          <w:rStyle w:val="Incipit"/>
          <w:lang w:val="pt-PT"/>
        </w:rPr>
        <w:t>Parati (174rb) estote</w:t>
      </w:r>
      <w:r w:rsidRPr="0021481A">
        <w:rPr>
          <w:lang w:val="pt-PT"/>
        </w:rPr>
        <w:t xml:space="preserve">. GR </w:t>
      </w:r>
      <w:r w:rsidRPr="0021481A">
        <w:rPr>
          <w:rStyle w:val="Incipit"/>
          <w:lang w:val="pt-PT"/>
        </w:rPr>
        <w:t>Clamaverunt iusti</w:t>
      </w:r>
      <w:r w:rsidRPr="0021481A">
        <w:rPr>
          <w:lang w:val="pt-PT"/>
        </w:rPr>
        <w:t xml:space="preserve">. ALV </w:t>
      </w:r>
      <w:r w:rsidRPr="0021481A">
        <w:rPr>
          <w:rStyle w:val="Incipit"/>
          <w:lang w:val="pt-PT"/>
        </w:rPr>
        <w:t>Mirabilis</w:t>
      </w:r>
      <w:r w:rsidRPr="0021481A">
        <w:rPr>
          <w:lang w:val="pt-PT"/>
        </w:rPr>
        <w:t xml:space="preserve">. EV </w:t>
      </w:r>
      <w:r w:rsidRPr="0021481A">
        <w:rPr>
          <w:rStyle w:val="Incipit"/>
          <w:lang w:val="pt-PT"/>
        </w:rPr>
        <w:t>Cum audieritis proelia</w:t>
      </w:r>
      <w:r w:rsidRPr="0021481A">
        <w:rPr>
          <w:lang w:val="pt-PT"/>
        </w:rPr>
        <w:t xml:space="preserve">. </w:t>
      </w:r>
      <w:r w:rsidRPr="0021481A">
        <w:rPr>
          <w:lang w:val="it-IT"/>
        </w:rPr>
        <w:t xml:space="preserve">OF </w:t>
      </w:r>
      <w:r w:rsidRPr="0021481A">
        <w:rPr>
          <w:rStyle w:val="Incipit"/>
          <w:lang w:val="it-IT"/>
        </w:rPr>
        <w:t>Laetamini in domino</w:t>
      </w:r>
      <w:r w:rsidRPr="0021481A">
        <w:rPr>
          <w:lang w:val="it-IT"/>
        </w:rPr>
        <w:t xml:space="preserve">. CO </w:t>
      </w:r>
      <w:r w:rsidRPr="0021481A">
        <w:rPr>
          <w:rStyle w:val="Incipit"/>
          <w:lang w:val="it-IT"/>
        </w:rPr>
        <w:t>Iustorum animae</w:t>
      </w:r>
      <w:r w:rsidRPr="0021481A">
        <w:rPr>
          <w:lang w:val="it-IT"/>
        </w:rPr>
        <w:t>.</w:t>
      </w:r>
    </w:p>
    <w:p w:rsidR="00362D8C" w:rsidRPr="0021481A" w:rsidRDefault="00362D8C">
      <w:pPr>
        <w:rPr>
          <w:lang w:val="it-IT"/>
        </w:rPr>
      </w:pPr>
      <w:r w:rsidRPr="0021481A">
        <w:rPr>
          <w:rStyle w:val="Time1"/>
          <w:lang w:val="it-IT"/>
        </w:rPr>
        <w:t>Sexta et nona</w:t>
      </w:r>
      <w:r w:rsidRPr="0021481A">
        <w:rPr>
          <w:lang w:val="it-IT"/>
        </w:rPr>
        <w:t xml:space="preserve"> ut supra.</w:t>
      </w:r>
    </w:p>
    <w:p w:rsidR="00362D8C" w:rsidRPr="0021481A" w:rsidRDefault="00362D8C" w:rsidP="00362D8C">
      <w:pPr>
        <w:pStyle w:val="Titolo1"/>
        <w:rPr>
          <w:lang w:val="it-IT"/>
        </w:rPr>
      </w:pPr>
      <w:r w:rsidRPr="0021481A">
        <w:rPr>
          <w:lang w:val="it-IT"/>
        </w:rPr>
        <w:t>IN NATIVITATE SANCTI ERASMI MARTYRIS ET EPISCOPI</w:t>
      </w:r>
    </w:p>
    <w:p w:rsidR="00362D8C" w:rsidRPr="0021481A" w:rsidRDefault="00362D8C">
      <w:pPr>
        <w:rPr>
          <w:lang w:val="pt-PT"/>
        </w:rPr>
      </w:pPr>
      <w:r w:rsidRPr="0021481A">
        <w:rPr>
          <w:rStyle w:val="Time1"/>
          <w:lang w:val="it-IT"/>
        </w:rPr>
        <w:t>Ad vesperas</w:t>
      </w:r>
      <w:r w:rsidRPr="0021481A">
        <w:rPr>
          <w:lang w:val="it-IT"/>
        </w:rPr>
        <w:t xml:space="preserve"> feriales </w:t>
      </w:r>
      <w:r w:rsidR="00195F32" w:rsidRPr="0021481A">
        <w:rPr>
          <w:lang w:val="it-IT"/>
        </w:rPr>
        <w:t>|</w:t>
      </w:r>
      <w:r w:rsidRPr="0021481A">
        <w:rPr>
          <w:lang w:val="it-IT"/>
        </w:rPr>
        <w:t>psalmos</w:t>
      </w:r>
      <w:r w:rsidR="00195F32" w:rsidRPr="0021481A">
        <w:rPr>
          <w:lang w:val="it-IT"/>
        </w:rPr>
        <w:t>::psalmi|</w:t>
      </w:r>
      <w:r w:rsidRPr="0021481A">
        <w:rPr>
          <w:lang w:val="it-IT"/>
        </w:rPr>
        <w:t>.</w:t>
      </w:r>
      <w:r w:rsidR="00CD5062" w:rsidRPr="0021481A">
        <w:rPr>
          <w:lang w:val="it-IT"/>
        </w:rPr>
        <w:t xml:space="preserve"> CP </w:t>
      </w:r>
      <w:r w:rsidR="00CD5062" w:rsidRPr="0021481A">
        <w:rPr>
          <w:rStyle w:val="Incipit"/>
          <w:lang w:val="it-IT"/>
        </w:rPr>
        <w:t>Beatus vir</w:t>
      </w:r>
      <w:r w:rsidR="00CD5062" w:rsidRPr="0021481A">
        <w:rPr>
          <w:lang w:val="it-IT"/>
        </w:rPr>
        <w:t xml:space="preserve">. RP </w:t>
      </w:r>
      <w:r w:rsidR="00CD5062" w:rsidRPr="0021481A">
        <w:rPr>
          <w:rStyle w:val="Incipit"/>
          <w:lang w:val="it-IT"/>
        </w:rPr>
        <w:t>Iustum deduxit dominus</w:t>
      </w:r>
      <w:r w:rsidR="00CD5062" w:rsidRPr="0021481A">
        <w:rPr>
          <w:lang w:val="it-IT"/>
        </w:rPr>
        <w:t xml:space="preserve">. HY </w:t>
      </w:r>
      <w:r w:rsidR="00CD5062" w:rsidRPr="0021481A">
        <w:rPr>
          <w:rStyle w:val="Incipit"/>
          <w:lang w:val="it-IT"/>
        </w:rPr>
        <w:t>Deus tuorum</w:t>
      </w:r>
      <w:r w:rsidR="00CD5062" w:rsidRPr="0021481A">
        <w:rPr>
          <w:lang w:val="it-IT"/>
        </w:rPr>
        <w:t xml:space="preserve">. </w:t>
      </w:r>
      <w:r w:rsidR="00CD5062" w:rsidRPr="0021481A">
        <w:rPr>
          <w:lang w:val="pt-PT"/>
        </w:rPr>
        <w:t xml:space="preserve">AM </w:t>
      </w:r>
      <w:r w:rsidR="00CD5062" w:rsidRPr="0021481A">
        <w:rPr>
          <w:rStyle w:val="Incipit"/>
          <w:lang w:val="pt-PT"/>
        </w:rPr>
        <w:t>Beatus vir</w:t>
      </w:r>
      <w:r w:rsidR="00CD5062" w:rsidRPr="0021481A">
        <w:rPr>
          <w:lang w:val="pt-PT"/>
        </w:rPr>
        <w:t>. Oratio de uno %D::d% martyre et pontifice. Deinde suffragia ut supra.</w:t>
      </w:r>
    </w:p>
    <w:p w:rsidR="00CD5062" w:rsidRPr="0021481A" w:rsidRDefault="00CD5062">
      <w:pPr>
        <w:rPr>
          <w:lang w:val="fr-FR"/>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PS </w:t>
      </w:r>
      <w:r w:rsidRPr="0021481A">
        <w:rPr>
          <w:rStyle w:val="Incipit"/>
          <w:lang w:val="pt-PT"/>
        </w:rPr>
        <w:t>Venite exultemus</w:t>
      </w:r>
      <w:r w:rsidRPr="0021481A">
        <w:rPr>
          <w:lang w:val="pt-PT"/>
        </w:rPr>
        <w:t xml:space="preserve">. Antiphonae, psalmi, versiculi de uno martyre. Legitur eius passio cum EV </w:t>
      </w:r>
      <w:r w:rsidRPr="0021481A">
        <w:rPr>
          <w:rStyle w:val="Incipit"/>
          <w:lang w:val="pt-PT"/>
        </w:rPr>
        <w:t>Si quis vult</w:t>
      </w:r>
      <w:r w:rsidRPr="0021481A">
        <w:rPr>
          <w:lang w:val="pt-PT"/>
        </w:rPr>
        <w:t xml:space="preserve"> cum novem responsoriis de historia [RP] </w:t>
      </w:r>
      <w:r w:rsidRPr="0021481A">
        <w:rPr>
          <w:rStyle w:val="Incipit"/>
          <w:lang w:val="pt-PT"/>
        </w:rPr>
        <w:t>Iste sanctus</w:t>
      </w:r>
      <w:r w:rsidRPr="0021481A">
        <w:rPr>
          <w:lang w:val="pt-PT"/>
        </w:rPr>
        <w:t xml:space="preserve">. </w:t>
      </w:r>
      <w:r w:rsidRPr="0021481A">
        <w:rPr>
          <w:lang w:val="fr-FR"/>
        </w:rPr>
        <w:t xml:space="preserve">[TD] </w:t>
      </w:r>
      <w:r w:rsidRPr="0021481A">
        <w:rPr>
          <w:rStyle w:val="Incipit"/>
          <w:lang w:val="fr-FR"/>
        </w:rPr>
        <w:t>Te deum laudamus</w:t>
      </w:r>
      <w:r w:rsidRPr="0021481A">
        <w:rPr>
          <w:lang w:val="fr-FR"/>
        </w:rPr>
        <w:t>.</w:t>
      </w:r>
    </w:p>
    <w:p w:rsidR="00CD5062" w:rsidRPr="0021481A" w:rsidRDefault="00CD5062">
      <w:pPr>
        <w:rPr>
          <w:lang w:val="fr-FR"/>
        </w:rPr>
      </w:pPr>
      <w:r w:rsidRPr="0021481A">
        <w:rPr>
          <w:rStyle w:val="Time1"/>
          <w:lang w:val="fr-FR"/>
        </w:rPr>
        <w:t>Ad laudes</w:t>
      </w:r>
      <w:r w:rsidRPr="0021481A">
        <w:rPr>
          <w:lang w:val="fr-FR"/>
        </w:rPr>
        <w:t xml:space="preserve"> AN </w:t>
      </w:r>
      <w:r w:rsidRPr="0021481A">
        <w:rPr>
          <w:rStyle w:val="Incipit"/>
          <w:lang w:val="fr-FR"/>
        </w:rPr>
        <w:t>Qui me confessus</w:t>
      </w:r>
      <w:r w:rsidRPr="0021481A">
        <w:rPr>
          <w:lang w:val="fr-FR"/>
        </w:rPr>
        <w:t xml:space="preserve">. (174va) Capitulum ut supra. AB </w:t>
      </w:r>
      <w:r w:rsidRPr="0021481A">
        <w:rPr>
          <w:rStyle w:val="Incipit"/>
          <w:lang w:val="fr-FR"/>
        </w:rPr>
        <w:t>Hic vir despiciens</w:t>
      </w:r>
      <w:r w:rsidRPr="0021481A">
        <w:rPr>
          <w:lang w:val="fr-FR"/>
        </w:rPr>
        <w:t>. Et oratio.</w:t>
      </w:r>
    </w:p>
    <w:p w:rsidR="00CD5062" w:rsidRPr="0021481A" w:rsidRDefault="00CD5062">
      <w:pPr>
        <w:rPr>
          <w:lang w:val="fr-FR"/>
        </w:rPr>
      </w:pPr>
      <w:r w:rsidRPr="0021481A">
        <w:rPr>
          <w:rStyle w:val="Time1"/>
          <w:lang w:val="fr-FR"/>
        </w:rPr>
        <w:t>Ad horas</w:t>
      </w:r>
      <w:r w:rsidRPr="0021481A">
        <w:rPr>
          <w:lang w:val="fr-FR"/>
        </w:rPr>
        <w:t xml:space="preserve"> cantentur laudes. Et responsoria de uno martyre. Capitulum et oratio ut supra.</w:t>
      </w:r>
    </w:p>
    <w:p w:rsidR="00CD5062" w:rsidRPr="0021481A" w:rsidRDefault="00CD5062">
      <w:pPr>
        <w:rPr>
          <w:lang w:val="it-IT"/>
        </w:rPr>
      </w:pPr>
      <w:r w:rsidRPr="0021481A">
        <w:rPr>
          <w:rStyle w:val="Time1"/>
          <w:lang w:val="it-IT"/>
        </w:rPr>
        <w:t>Ad missam</w:t>
      </w:r>
      <w:r w:rsidRPr="0021481A">
        <w:rPr>
          <w:lang w:val="it-IT"/>
        </w:rPr>
        <w:t xml:space="preserve"> IN </w:t>
      </w:r>
      <w:r w:rsidRPr="0021481A">
        <w:rPr>
          <w:rStyle w:val="Incipit"/>
          <w:lang w:val="it-IT"/>
        </w:rPr>
        <w:t>In virtute tua</w:t>
      </w:r>
      <w:r w:rsidRPr="0021481A">
        <w:rPr>
          <w:lang w:val="it-IT"/>
        </w:rPr>
        <w:t xml:space="preserve">. [KY] </w:t>
      </w:r>
      <w:r w:rsidRPr="0021481A">
        <w:rPr>
          <w:rStyle w:val="Incipit"/>
          <w:lang w:val="it-IT"/>
        </w:rPr>
        <w:t>Kyrie</w:t>
      </w:r>
      <w:r w:rsidRPr="0021481A">
        <w:rPr>
          <w:lang w:val="it-IT"/>
        </w:rPr>
        <w:t xml:space="preserve"> cum [GL] </w:t>
      </w:r>
      <w:r w:rsidRPr="0021481A">
        <w:rPr>
          <w:rStyle w:val="Incipit"/>
          <w:lang w:val="it-IT"/>
        </w:rPr>
        <w:t>Gloria in excelsis</w:t>
      </w:r>
      <w:r w:rsidRPr="0021481A">
        <w:rPr>
          <w:lang w:val="it-IT"/>
        </w:rPr>
        <w:t xml:space="preserve">. Oratio de uno martyre et pontifice. Secunda quam velis. Tertia de dominica. EP </w:t>
      </w:r>
      <w:r w:rsidRPr="0021481A">
        <w:rPr>
          <w:rStyle w:val="Incipit"/>
          <w:lang w:val="it-IT"/>
        </w:rPr>
        <w:t>Memoria iusti</w:t>
      </w:r>
      <w:r w:rsidRPr="0021481A">
        <w:rPr>
          <w:lang w:val="it-IT"/>
        </w:rPr>
        <w:t>.</w:t>
      </w:r>
      <w:r w:rsidR="00517E02" w:rsidRPr="0021481A">
        <w:rPr>
          <w:lang w:val="it-IT"/>
        </w:rPr>
        <w:t xml:space="preserve"> GR </w:t>
      </w:r>
      <w:r w:rsidR="00517E02" w:rsidRPr="0021481A">
        <w:rPr>
          <w:rStyle w:val="Incipit"/>
          <w:lang w:val="it-IT"/>
        </w:rPr>
        <w:t>Domine praevenisti</w:t>
      </w:r>
      <w:r w:rsidR="00517E02" w:rsidRPr="0021481A">
        <w:rPr>
          <w:lang w:val="it-IT"/>
        </w:rPr>
        <w:t>. AL</w:t>
      </w:r>
      <w:r w:rsidR="00E5175C" w:rsidRPr="0021481A">
        <w:rPr>
          <w:lang w:val="it-IT"/>
        </w:rPr>
        <w:t>V</w:t>
      </w:r>
      <w:r w:rsidR="00517E02" w:rsidRPr="0021481A">
        <w:rPr>
          <w:lang w:val="it-IT"/>
        </w:rPr>
        <w:t xml:space="preserve"> </w:t>
      </w:r>
      <w:r w:rsidR="00517E02" w:rsidRPr="0021481A">
        <w:rPr>
          <w:rStyle w:val="Incipit"/>
          <w:lang w:val="it-IT"/>
        </w:rPr>
        <w:t>Laetabitur</w:t>
      </w:r>
      <w:r w:rsidR="00517E02" w:rsidRPr="0021481A">
        <w:rPr>
          <w:lang w:val="it-IT"/>
        </w:rPr>
        <w:t xml:space="preserve">. SE </w:t>
      </w:r>
      <w:r w:rsidR="00517E02" w:rsidRPr="0021481A">
        <w:rPr>
          <w:rStyle w:val="Incipit"/>
          <w:lang w:val="it-IT"/>
        </w:rPr>
        <w:t>Agone triumphali</w:t>
      </w:r>
      <w:r w:rsidR="00517E02" w:rsidRPr="0021481A">
        <w:rPr>
          <w:lang w:val="it-IT"/>
        </w:rPr>
        <w:t xml:space="preserve">. EV </w:t>
      </w:r>
      <w:r w:rsidR="00517E02" w:rsidRPr="0021481A">
        <w:rPr>
          <w:rStyle w:val="Incipit"/>
          <w:lang w:val="it-IT"/>
        </w:rPr>
        <w:t>Si quis vult</w:t>
      </w:r>
      <w:r w:rsidR="00517E02" w:rsidRPr="0021481A">
        <w:rPr>
          <w:lang w:val="it-IT"/>
        </w:rPr>
        <w:t xml:space="preserve">. OF </w:t>
      </w:r>
      <w:r w:rsidR="00517E02" w:rsidRPr="0021481A">
        <w:rPr>
          <w:rStyle w:val="Incipit"/>
          <w:lang w:val="it-IT"/>
        </w:rPr>
        <w:t>In virtute tua</w:t>
      </w:r>
      <w:r w:rsidR="00517E02" w:rsidRPr="0021481A">
        <w:rPr>
          <w:lang w:val="it-IT"/>
        </w:rPr>
        <w:t xml:space="preserve">. CO </w:t>
      </w:r>
      <w:r w:rsidR="00517E02" w:rsidRPr="0021481A">
        <w:rPr>
          <w:rStyle w:val="Incipit"/>
          <w:lang w:val="it-IT"/>
        </w:rPr>
        <w:t>Qui vult</w:t>
      </w:r>
      <w:r w:rsidR="00517E02" w:rsidRPr="0021481A">
        <w:rPr>
          <w:lang w:val="it-IT"/>
        </w:rPr>
        <w:t>.</w:t>
      </w:r>
    </w:p>
    <w:p w:rsidR="00517E02" w:rsidRPr="0021481A" w:rsidRDefault="00517E02">
      <w:pPr>
        <w:rPr>
          <w:lang w:val="it-IT"/>
        </w:rPr>
      </w:pPr>
      <w:r w:rsidRPr="0021481A">
        <w:rPr>
          <w:rStyle w:val="Time1"/>
          <w:lang w:val="it-IT"/>
        </w:rPr>
        <w:t>Sexta et nona</w:t>
      </w:r>
      <w:r w:rsidRPr="0021481A">
        <w:rPr>
          <w:lang w:val="it-IT"/>
        </w:rPr>
        <w:t xml:space="preserve"> ut supra.</w:t>
      </w:r>
    </w:p>
    <w:p w:rsidR="00517E02" w:rsidRPr="0021481A" w:rsidRDefault="00517E02">
      <w:pPr>
        <w:rPr>
          <w:lang w:val="it-IT"/>
        </w:rPr>
      </w:pPr>
      <w:r w:rsidRPr="0021481A">
        <w:rPr>
          <w:rStyle w:val="Time1"/>
          <w:lang w:val="it-IT"/>
        </w:rPr>
        <w:t>In secunda vespera</w:t>
      </w:r>
      <w:r w:rsidRPr="0021481A">
        <w:rPr>
          <w:lang w:val="it-IT"/>
        </w:rPr>
        <w:t xml:space="preserve"> AN </w:t>
      </w:r>
      <w:r w:rsidRPr="0021481A">
        <w:rPr>
          <w:rStyle w:val="Incipit"/>
          <w:lang w:val="it-IT"/>
        </w:rPr>
        <w:t>Qui me confessus</w:t>
      </w:r>
      <w:r w:rsidRPr="0021481A">
        <w:rPr>
          <w:lang w:val="it-IT"/>
        </w:rPr>
        <w:t xml:space="preserve"> super feri</w:t>
      </w:r>
      <w:r w:rsidR="00E5175C" w:rsidRPr="0021481A">
        <w:rPr>
          <w:lang w:val="it-IT"/>
        </w:rPr>
        <w:t>ales psalmos. Capitulum, hymnus</w:t>
      </w:r>
      <w:r w:rsidRPr="0021481A">
        <w:rPr>
          <w:lang w:val="it-IT"/>
        </w:rPr>
        <w:t xml:space="preserve"> et oratio ut in prima vespera. AM </w:t>
      </w:r>
      <w:r w:rsidRPr="0021481A">
        <w:rPr>
          <w:rStyle w:val="Incipit"/>
          <w:lang w:val="it-IT"/>
        </w:rPr>
        <w:t>Hic est vere</w:t>
      </w:r>
      <w:r w:rsidRPr="0021481A">
        <w:rPr>
          <w:lang w:val="it-IT"/>
        </w:rPr>
        <w:t>. Suffragia ut supra.</w:t>
      </w:r>
      <w:r w:rsidR="000D19B5" w:rsidRPr="0021481A">
        <w:rPr>
          <w:lang w:val="it-IT"/>
        </w:rPr>
        <w:t xml:space="preserve"> (174vb)</w:t>
      </w:r>
    </w:p>
    <w:p w:rsidR="00517E02" w:rsidRPr="0021481A" w:rsidRDefault="00517E02" w:rsidP="00517E02">
      <w:pPr>
        <w:pStyle w:val="Titolo1"/>
        <w:rPr>
          <w:lang w:val="it-IT"/>
        </w:rPr>
      </w:pPr>
      <w:r w:rsidRPr="0021481A">
        <w:rPr>
          <w:lang w:val="it-IT"/>
        </w:rPr>
        <w:t>IN NATIVITATE SANCTORUM PRIMI ET FELICIANI</w:t>
      </w:r>
    </w:p>
    <w:p w:rsidR="00517E02" w:rsidRPr="0021481A" w:rsidRDefault="00517E02">
      <w:pPr>
        <w:rPr>
          <w:lang w:val="pt-PT"/>
        </w:rPr>
      </w:pPr>
      <w:r w:rsidRPr="0021481A">
        <w:rPr>
          <w:rStyle w:val="Time1"/>
          <w:lang w:val="it-IT"/>
        </w:rPr>
        <w:t>Ad vesperas</w:t>
      </w:r>
      <w:r w:rsidRPr="0021481A">
        <w:rPr>
          <w:lang w:val="it-IT"/>
        </w:rPr>
        <w:t xml:space="preserve"> feriales </w:t>
      </w:r>
      <w:r w:rsidR="00E5175C" w:rsidRPr="0021481A">
        <w:rPr>
          <w:lang w:val="it-IT"/>
        </w:rPr>
        <w:t>|</w:t>
      </w:r>
      <w:r w:rsidRPr="0021481A">
        <w:rPr>
          <w:lang w:val="it-IT"/>
        </w:rPr>
        <w:t>psalmos</w:t>
      </w:r>
      <w:r w:rsidR="00E5175C" w:rsidRPr="0021481A">
        <w:rPr>
          <w:lang w:val="it-IT"/>
        </w:rPr>
        <w:t>::psalmi|</w:t>
      </w:r>
      <w:r w:rsidRPr="0021481A">
        <w:rPr>
          <w:lang w:val="it-IT"/>
        </w:rPr>
        <w:t>.</w:t>
      </w:r>
      <w:r w:rsidR="00190146" w:rsidRPr="0021481A">
        <w:rPr>
          <w:lang w:val="it-IT"/>
        </w:rPr>
        <w:t xml:space="preserve"> [EVI] </w:t>
      </w:r>
      <w:r w:rsidR="00190146" w:rsidRPr="0021481A">
        <w:rPr>
          <w:rStyle w:val="Incipit"/>
          <w:lang w:val="it-IT"/>
        </w:rPr>
        <w:t>Carissimi</w:t>
      </w:r>
      <w:r w:rsidR="00190146" w:rsidRPr="0021481A">
        <w:rPr>
          <w:lang w:val="it-IT"/>
        </w:rPr>
        <w:t xml:space="preserve">. CP </w:t>
      </w:r>
      <w:r w:rsidR="00190146" w:rsidRPr="0021481A">
        <w:rPr>
          <w:rStyle w:val="Incipit"/>
          <w:lang w:val="it-IT"/>
        </w:rPr>
        <w:t>Communicate</w:t>
      </w:r>
      <w:r w:rsidR="00190146" w:rsidRPr="0021481A">
        <w:rPr>
          <w:lang w:val="it-IT"/>
        </w:rPr>
        <w:t xml:space="preserve">. VS </w:t>
      </w:r>
      <w:r w:rsidR="00190146" w:rsidRPr="0021481A">
        <w:rPr>
          <w:rStyle w:val="Incipit"/>
          <w:lang w:val="it-IT"/>
        </w:rPr>
        <w:t>Laetamini in domino</w:t>
      </w:r>
      <w:r w:rsidR="00190146" w:rsidRPr="0021481A">
        <w:rPr>
          <w:lang w:val="it-IT"/>
        </w:rPr>
        <w:t xml:space="preserve">. AM </w:t>
      </w:r>
      <w:r w:rsidR="00190146" w:rsidRPr="0021481A">
        <w:rPr>
          <w:rStyle w:val="Incipit"/>
          <w:lang w:val="it-IT"/>
        </w:rPr>
        <w:t>Absterget deus omnem latrinam ab</w:t>
      </w:r>
      <w:r w:rsidR="00190146" w:rsidRPr="0021481A">
        <w:rPr>
          <w:lang w:val="it-IT"/>
        </w:rPr>
        <w:t xml:space="preserve">. [KY] </w:t>
      </w:r>
      <w:r w:rsidR="00190146" w:rsidRPr="0021481A">
        <w:rPr>
          <w:rStyle w:val="Incipit"/>
          <w:lang w:val="it-IT"/>
        </w:rPr>
        <w:t>Kyrie</w:t>
      </w:r>
      <w:r w:rsidR="00190146" w:rsidRPr="0021481A">
        <w:rPr>
          <w:lang w:val="it-IT"/>
        </w:rPr>
        <w:t xml:space="preserve"> cum [PN] </w:t>
      </w:r>
      <w:r w:rsidR="00190146" w:rsidRPr="0021481A">
        <w:rPr>
          <w:rStyle w:val="Incipit"/>
          <w:lang w:val="it-IT"/>
        </w:rPr>
        <w:t>Pater noster</w:t>
      </w:r>
      <w:r w:rsidR="00190146" w:rsidRPr="0021481A">
        <w:rPr>
          <w:lang w:val="it-IT"/>
        </w:rPr>
        <w:t xml:space="preserve">. </w:t>
      </w:r>
      <w:r w:rsidR="00190146" w:rsidRPr="0021481A">
        <w:rPr>
          <w:lang w:val="pt-PT"/>
        </w:rPr>
        <w:t xml:space="preserve">OR </w:t>
      </w:r>
      <w:r w:rsidR="00190146" w:rsidRPr="0021481A">
        <w:rPr>
          <w:rStyle w:val="Incipit"/>
          <w:lang w:val="pt-PT"/>
        </w:rPr>
        <w:t>Fac nos domine</w:t>
      </w:r>
      <w:r w:rsidR="00190146" w:rsidRPr="0021481A">
        <w:rPr>
          <w:lang w:val="pt-PT"/>
        </w:rPr>
        <w:t>. Deinde suffragia.</w:t>
      </w:r>
    </w:p>
    <w:p w:rsidR="00190146" w:rsidRPr="0021481A" w:rsidRDefault="00190146">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PS </w:t>
      </w:r>
      <w:r w:rsidRPr="0021481A">
        <w:rPr>
          <w:rStyle w:val="Incipit"/>
          <w:lang w:val="pt-PT"/>
        </w:rPr>
        <w:t>Venite exultemus</w:t>
      </w:r>
      <w:r w:rsidRPr="0021481A">
        <w:rPr>
          <w:lang w:val="pt-PT"/>
        </w:rPr>
        <w:t xml:space="preserve"> cum nocturno. VS </w:t>
      </w:r>
      <w:r w:rsidRPr="0021481A">
        <w:rPr>
          <w:rStyle w:val="Incipit"/>
          <w:lang w:val="pt-PT"/>
        </w:rPr>
        <w:t>Exultent iusti</w:t>
      </w:r>
      <w:r w:rsidRPr="0021481A">
        <w:rPr>
          <w:lang w:val="pt-PT"/>
        </w:rPr>
        <w:t>. Legitur passio eorum</w:t>
      </w:r>
      <w:r w:rsidR="00F7344B" w:rsidRPr="0021481A">
        <w:rPr>
          <w:lang w:val="pt-PT"/>
        </w:rPr>
        <w:t xml:space="preserve"> cum tribus responsoriis de historia martyrum.</w:t>
      </w:r>
    </w:p>
    <w:p w:rsidR="00F7344B" w:rsidRPr="0021481A" w:rsidRDefault="00F7344B">
      <w:pPr>
        <w:rPr>
          <w:lang w:val="en-US"/>
        </w:rPr>
      </w:pPr>
      <w:r w:rsidRPr="0021481A">
        <w:rPr>
          <w:rStyle w:val="Time1"/>
          <w:lang w:val="en-US"/>
        </w:rPr>
        <w:t>Ad laudes</w:t>
      </w:r>
      <w:r w:rsidRPr="0021481A">
        <w:rPr>
          <w:lang w:val="en-US"/>
        </w:rPr>
        <w:t xml:space="preserve"> AN </w:t>
      </w:r>
      <w:r w:rsidRPr="0021481A">
        <w:rPr>
          <w:rStyle w:val="Incipit"/>
          <w:lang w:val="en-US"/>
        </w:rPr>
        <w:t>Iustorum animae</w:t>
      </w:r>
      <w:r w:rsidRPr="0021481A">
        <w:rPr>
          <w:lang w:val="en-US"/>
        </w:rPr>
        <w:t xml:space="preserve">. CP </w:t>
      </w:r>
      <w:r w:rsidRPr="0021481A">
        <w:rPr>
          <w:rStyle w:val="Incipit"/>
          <w:lang w:val="en-US"/>
        </w:rPr>
        <w:t>Qui patiuntur</w:t>
      </w:r>
      <w:r w:rsidRPr="0021481A">
        <w:rPr>
          <w:lang w:val="en-US"/>
        </w:rPr>
        <w:t xml:space="preserve">. VS </w:t>
      </w:r>
      <w:r w:rsidRPr="0021481A">
        <w:rPr>
          <w:rStyle w:val="Incipit"/>
          <w:lang w:val="en-US"/>
        </w:rPr>
        <w:t>Mirabilis deus</w:t>
      </w:r>
      <w:r w:rsidRPr="0021481A">
        <w:rPr>
          <w:lang w:val="en-US"/>
        </w:rPr>
        <w:t xml:space="preserve">. AB </w:t>
      </w:r>
      <w:r w:rsidRPr="0021481A">
        <w:rPr>
          <w:rStyle w:val="Incipit"/>
          <w:lang w:val="en-US"/>
        </w:rPr>
        <w:t>Fulgebunt iusti</w:t>
      </w:r>
      <w:r w:rsidRPr="0021481A">
        <w:rPr>
          <w:lang w:val="en-US"/>
        </w:rPr>
        <w:t xml:space="preserve">. [KY] </w:t>
      </w:r>
      <w:r w:rsidRPr="0021481A">
        <w:rPr>
          <w:rStyle w:val="Incipit"/>
          <w:lang w:val="en-US"/>
        </w:rPr>
        <w:t>Kyrie</w:t>
      </w:r>
      <w:r w:rsidRPr="0021481A">
        <w:rPr>
          <w:lang w:val="en-US"/>
        </w:rPr>
        <w:t xml:space="preserve"> cum [PN] </w:t>
      </w:r>
      <w:r w:rsidRPr="0021481A">
        <w:rPr>
          <w:rStyle w:val="Incipit"/>
          <w:lang w:val="en-US"/>
        </w:rPr>
        <w:t>Pater noster</w:t>
      </w:r>
      <w:r w:rsidRPr="0021481A">
        <w:rPr>
          <w:lang w:val="en-US"/>
        </w:rPr>
        <w:t xml:space="preserve">. Sequitur OR </w:t>
      </w:r>
      <w:r w:rsidRPr="0021481A">
        <w:rPr>
          <w:rStyle w:val="Incipit"/>
          <w:lang w:val="en-US"/>
        </w:rPr>
        <w:t>Fac nos</w:t>
      </w:r>
      <w:r w:rsidRPr="0021481A">
        <w:rPr>
          <w:lang w:val="en-US"/>
        </w:rPr>
        <w:t>. Deinde suffragia.</w:t>
      </w:r>
    </w:p>
    <w:p w:rsidR="00F7344B" w:rsidRPr="0021481A" w:rsidRDefault="00F7344B">
      <w:pPr>
        <w:rPr>
          <w:lang w:val="en-US"/>
        </w:rPr>
      </w:pPr>
      <w:r w:rsidRPr="0021481A">
        <w:rPr>
          <w:rStyle w:val="Time1"/>
          <w:lang w:val="en-US"/>
        </w:rPr>
        <w:t>Ad horas</w:t>
      </w:r>
      <w:r w:rsidRPr="0021481A">
        <w:rPr>
          <w:lang w:val="en-US"/>
        </w:rPr>
        <w:t xml:space="preserve"> cantentur laudes. Et responsoria de martyribus.</w:t>
      </w:r>
    </w:p>
    <w:p w:rsidR="00F7344B" w:rsidRPr="0021481A" w:rsidRDefault="00F7344B">
      <w:pPr>
        <w:rPr>
          <w:lang w:val="pt-PT"/>
        </w:rPr>
      </w:pPr>
      <w:r w:rsidRPr="0021481A">
        <w:rPr>
          <w:rStyle w:val="Time1"/>
          <w:lang w:val="en-US"/>
        </w:rPr>
        <w:lastRenderedPageBreak/>
        <w:t>Ad missam</w:t>
      </w:r>
      <w:r w:rsidRPr="0021481A">
        <w:rPr>
          <w:lang w:val="en-US"/>
        </w:rPr>
        <w:t xml:space="preserve"> IN </w:t>
      </w:r>
      <w:r w:rsidRPr="0021481A">
        <w:rPr>
          <w:rStyle w:val="Incipit"/>
          <w:lang w:val="en-US"/>
        </w:rPr>
        <w:t>Sapientia sanctorum</w:t>
      </w:r>
      <w:r w:rsidRPr="0021481A">
        <w:rPr>
          <w:lang w:val="en-US"/>
        </w:rPr>
        <w:t xml:space="preserve">. Feriale (175ra) cantetur [KY] </w:t>
      </w:r>
      <w:r w:rsidRPr="0021481A">
        <w:rPr>
          <w:rStyle w:val="Incipit"/>
          <w:lang w:val="en-US"/>
        </w:rPr>
        <w:t>Kyrie</w:t>
      </w:r>
      <w:r w:rsidRPr="0021481A">
        <w:rPr>
          <w:lang w:val="en-US"/>
        </w:rPr>
        <w:t xml:space="preserve">. ORCL </w:t>
      </w:r>
      <w:r w:rsidRPr="0021481A">
        <w:rPr>
          <w:rStyle w:val="Incipit"/>
          <w:lang w:val="en-US"/>
        </w:rPr>
        <w:t>Fac nos domine</w:t>
      </w:r>
      <w:r w:rsidRPr="0021481A">
        <w:rPr>
          <w:lang w:val="en-US"/>
        </w:rPr>
        <w:t xml:space="preserve">. </w:t>
      </w:r>
      <w:r w:rsidRPr="0021481A">
        <w:rPr>
          <w:lang w:val="pt-PT"/>
        </w:rPr>
        <w:t xml:space="preserve">Secunda de dominica. Tertia quam velis. EP </w:t>
      </w:r>
      <w:r w:rsidRPr="0021481A">
        <w:rPr>
          <w:rStyle w:val="Incipit"/>
          <w:lang w:val="pt-PT"/>
        </w:rPr>
        <w:t>Nolite peregrinari</w:t>
      </w:r>
      <w:r w:rsidRPr="0021481A">
        <w:rPr>
          <w:lang w:val="pt-PT"/>
        </w:rPr>
        <w:t xml:space="preserve">. GR </w:t>
      </w:r>
      <w:r w:rsidRPr="0021481A">
        <w:rPr>
          <w:rStyle w:val="Incipit"/>
          <w:lang w:val="pt-PT"/>
        </w:rPr>
        <w:t>Iustorum animae</w:t>
      </w:r>
      <w:r w:rsidRPr="0021481A">
        <w:rPr>
          <w:lang w:val="pt-PT"/>
        </w:rPr>
        <w:t xml:space="preserve">. ALV </w:t>
      </w:r>
      <w:r w:rsidRPr="0021481A">
        <w:rPr>
          <w:rStyle w:val="Incipit"/>
          <w:lang w:val="pt-PT"/>
        </w:rPr>
        <w:t>Pretiosa</w:t>
      </w:r>
      <w:r w:rsidRPr="0021481A">
        <w:rPr>
          <w:lang w:val="pt-PT"/>
        </w:rPr>
        <w:t xml:space="preserve">. EV </w:t>
      </w:r>
      <w:r w:rsidRPr="0021481A">
        <w:rPr>
          <w:rStyle w:val="Incipit"/>
          <w:lang w:val="pt-PT"/>
        </w:rPr>
        <w:t>Attendite a fermento</w:t>
      </w:r>
      <w:r w:rsidRPr="0021481A">
        <w:rPr>
          <w:lang w:val="pt-PT"/>
        </w:rPr>
        <w:t xml:space="preserve">. OF </w:t>
      </w:r>
      <w:r w:rsidRPr="0021481A">
        <w:rPr>
          <w:rStyle w:val="Incipit"/>
          <w:lang w:val="pt-PT"/>
        </w:rPr>
        <w:t>Mirabilis deus</w:t>
      </w:r>
      <w:r w:rsidRPr="0021481A">
        <w:rPr>
          <w:lang w:val="pt-PT"/>
        </w:rPr>
        <w:t xml:space="preserve">. CO </w:t>
      </w:r>
      <w:r w:rsidRPr="0021481A">
        <w:rPr>
          <w:rStyle w:val="Incipit"/>
          <w:lang w:val="pt-PT"/>
        </w:rPr>
        <w:t>Ego vos</w:t>
      </w:r>
      <w:r w:rsidRPr="0021481A">
        <w:rPr>
          <w:lang w:val="pt-PT"/>
        </w:rPr>
        <w:t>.</w:t>
      </w:r>
    </w:p>
    <w:p w:rsidR="00F7344B" w:rsidRPr="0021481A" w:rsidRDefault="00F7344B">
      <w:pPr>
        <w:rPr>
          <w:lang w:val="nb-NO"/>
        </w:rPr>
      </w:pPr>
      <w:r w:rsidRPr="0021481A">
        <w:rPr>
          <w:rStyle w:val="Time1"/>
          <w:lang w:val="nb-NO"/>
        </w:rPr>
        <w:t>Sexta et nona</w:t>
      </w:r>
      <w:r w:rsidRPr="0021481A">
        <w:rPr>
          <w:lang w:val="nb-NO"/>
        </w:rPr>
        <w:t xml:space="preserve"> ut supra.</w:t>
      </w:r>
    </w:p>
    <w:p w:rsidR="00F7344B" w:rsidRPr="0021481A" w:rsidRDefault="00F7344B" w:rsidP="00F7344B">
      <w:pPr>
        <w:pStyle w:val="Titolo1"/>
        <w:rPr>
          <w:lang w:val="it-IT"/>
        </w:rPr>
      </w:pPr>
      <w:r w:rsidRPr="0021481A">
        <w:rPr>
          <w:lang w:val="it-IT"/>
        </w:rPr>
        <w:t>IN NATIVITATE SANCTI BARNABAE APOSTOLI</w:t>
      </w:r>
    </w:p>
    <w:p w:rsidR="00F7344B" w:rsidRPr="0021481A" w:rsidRDefault="00F7344B">
      <w:pPr>
        <w:rPr>
          <w:rFonts w:eastAsia="Arial Unicode MS"/>
          <w:lang w:val="pt-PT"/>
        </w:rPr>
      </w:pPr>
      <w:r w:rsidRPr="0021481A">
        <w:rPr>
          <w:rStyle w:val="Time1"/>
          <w:lang w:val="it-IT"/>
        </w:rPr>
        <w:t>Ad vesperas</w:t>
      </w:r>
      <w:r w:rsidRPr="0021481A">
        <w:rPr>
          <w:lang w:val="it-IT"/>
        </w:rPr>
        <w:t xml:space="preserve"> feriales </w:t>
      </w:r>
      <w:r w:rsidR="00E5175C" w:rsidRPr="0021481A">
        <w:rPr>
          <w:lang w:val="it-IT"/>
        </w:rPr>
        <w:t>|</w:t>
      </w:r>
      <w:r w:rsidRPr="0021481A">
        <w:rPr>
          <w:lang w:val="it-IT"/>
        </w:rPr>
        <w:t>psalmos</w:t>
      </w:r>
      <w:r w:rsidR="00E5175C" w:rsidRPr="0021481A">
        <w:rPr>
          <w:lang w:val="it-IT"/>
        </w:rPr>
        <w:t>::psalmi|</w:t>
      </w:r>
      <w:r w:rsidRPr="0021481A">
        <w:rPr>
          <w:lang w:val="it-IT"/>
        </w:rPr>
        <w:t>.</w:t>
      </w:r>
      <w:r w:rsidR="004B0D00" w:rsidRPr="0021481A">
        <w:rPr>
          <w:lang w:val="it-IT"/>
        </w:rPr>
        <w:t xml:space="preserve"> CP </w:t>
      </w:r>
      <w:r w:rsidR="004B0D00" w:rsidRPr="0021481A">
        <w:rPr>
          <w:rStyle w:val="Incipit"/>
          <w:lang w:val="it-IT"/>
        </w:rPr>
        <w:t xml:space="preserve">Cum </w:t>
      </w:r>
      <w:r w:rsidR="004B0D00" w:rsidRPr="0021481A">
        <w:rPr>
          <w:rStyle w:val="Incipit"/>
          <w:rFonts w:eastAsia="Arial Unicode MS"/>
          <w:lang w:val="it-IT"/>
        </w:rPr>
        <w:t>|cognovissem::cognovissent|</w:t>
      </w:r>
      <w:r w:rsidR="004B0D00">
        <w:rPr>
          <w:rFonts w:eastAsia="Arial Unicode MS"/>
          <w:lang w:val="it-IT"/>
        </w:rPr>
        <w:t xml:space="preserve">. HY </w:t>
      </w:r>
      <w:r w:rsidR="004B0D00" w:rsidRPr="0021481A">
        <w:rPr>
          <w:rStyle w:val="Incipit"/>
          <w:rFonts w:eastAsia="Arial Unicode MS"/>
          <w:lang w:val="it-IT"/>
        </w:rPr>
        <w:t>Exultet caelum</w:t>
      </w:r>
      <w:r w:rsidR="004B0D00">
        <w:rPr>
          <w:rFonts w:eastAsia="Arial Unicode MS"/>
          <w:lang w:val="it-IT"/>
        </w:rPr>
        <w:t xml:space="preserve">. VS </w:t>
      </w:r>
      <w:r w:rsidR="004B0D00" w:rsidRPr="0021481A">
        <w:rPr>
          <w:rStyle w:val="Incipit"/>
          <w:rFonts w:eastAsia="Arial Unicode MS"/>
          <w:lang w:val="it-IT"/>
        </w:rPr>
        <w:t>In omnem terram</w:t>
      </w:r>
      <w:r w:rsidR="004B0D00">
        <w:rPr>
          <w:rFonts w:eastAsia="Arial Unicode MS"/>
          <w:lang w:val="it-IT"/>
        </w:rPr>
        <w:t xml:space="preserve">. AM </w:t>
      </w:r>
      <w:r w:rsidR="004B0D00" w:rsidRPr="0021481A">
        <w:rPr>
          <w:rStyle w:val="Incipit"/>
          <w:rFonts w:eastAsia="Arial Unicode MS"/>
          <w:lang w:val="it-IT"/>
        </w:rPr>
        <w:t>Ecce ego mitto</w:t>
      </w:r>
      <w:r w:rsidR="004B0D00">
        <w:rPr>
          <w:rFonts w:eastAsia="Arial Unicode MS"/>
          <w:lang w:val="it-IT"/>
        </w:rPr>
        <w:t xml:space="preserve">. [KY] </w:t>
      </w:r>
      <w:r w:rsidR="004B0D00" w:rsidRPr="0021481A">
        <w:rPr>
          <w:rStyle w:val="Incipit"/>
          <w:rFonts w:eastAsia="Arial Unicode MS"/>
          <w:lang w:val="it-IT"/>
        </w:rPr>
        <w:t>Kyrie</w:t>
      </w:r>
      <w:r w:rsidR="004B0D00">
        <w:rPr>
          <w:rFonts w:eastAsia="Arial Unicode MS"/>
          <w:lang w:val="it-IT"/>
        </w:rPr>
        <w:t xml:space="preserve"> cum [PN] </w:t>
      </w:r>
      <w:r w:rsidR="004B0D00" w:rsidRPr="0021481A">
        <w:rPr>
          <w:rStyle w:val="Incipit"/>
          <w:rFonts w:eastAsia="Arial Unicode MS"/>
          <w:lang w:val="it-IT"/>
        </w:rPr>
        <w:t>Pater noster</w:t>
      </w:r>
      <w:r w:rsidR="004B0D00">
        <w:rPr>
          <w:rFonts w:eastAsia="Arial Unicode MS"/>
          <w:lang w:val="it-IT"/>
        </w:rPr>
        <w:t xml:space="preserve">. OR </w:t>
      </w:r>
      <w:r w:rsidR="004B0D00" w:rsidRPr="0021481A">
        <w:rPr>
          <w:rStyle w:val="Incipit"/>
          <w:rFonts w:eastAsia="Arial Unicode MS"/>
          <w:lang w:val="it-IT"/>
        </w:rPr>
        <w:t>Fac nos quaesumus domine</w:t>
      </w:r>
      <w:r w:rsidR="004B0D00">
        <w:rPr>
          <w:rFonts w:eastAsia="Arial Unicode MS"/>
          <w:lang w:val="it-IT"/>
        </w:rPr>
        <w:t xml:space="preserve">. </w:t>
      </w:r>
      <w:r w:rsidR="004B0D00" w:rsidRPr="0021481A">
        <w:rPr>
          <w:rFonts w:eastAsia="Arial Unicode MS"/>
          <w:lang w:val="pt-PT"/>
        </w:rPr>
        <w:t>Deinde suffragia.</w:t>
      </w:r>
    </w:p>
    <w:p w:rsidR="004B0D00" w:rsidRPr="0021481A" w:rsidRDefault="004B0D00">
      <w:pPr>
        <w:rPr>
          <w:rFonts w:eastAsia="Arial Unicode MS"/>
          <w:lang w:val="pt-PT"/>
        </w:rPr>
      </w:pPr>
      <w:r w:rsidRPr="0021481A">
        <w:rPr>
          <w:rStyle w:val="Time1"/>
          <w:rFonts w:eastAsia="Arial Unicode MS"/>
          <w:lang w:val="pt-PT"/>
        </w:rPr>
        <w:t>Ad matutinam</w:t>
      </w:r>
      <w:r w:rsidRPr="0021481A">
        <w:rPr>
          <w:rFonts w:eastAsia="Arial Unicode MS"/>
          <w:lang w:val="pt-PT"/>
        </w:rPr>
        <w:t xml:space="preserve"> INV </w:t>
      </w:r>
      <w:r w:rsidRPr="0021481A">
        <w:rPr>
          <w:rStyle w:val="Incipit"/>
          <w:rFonts w:eastAsia="Arial Unicode MS"/>
          <w:lang w:val="pt-PT"/>
        </w:rPr>
        <w:t>Regem apostolorum</w:t>
      </w:r>
      <w:r w:rsidRPr="0021481A">
        <w:rPr>
          <w:rFonts w:eastAsia="Arial Unicode MS"/>
          <w:lang w:val="pt-PT"/>
        </w:rPr>
        <w:t xml:space="preserve">. PS </w:t>
      </w:r>
      <w:r w:rsidRPr="0021481A">
        <w:rPr>
          <w:rStyle w:val="Incipit"/>
          <w:rFonts w:eastAsia="Arial Unicode MS"/>
          <w:lang w:val="pt-PT"/>
        </w:rPr>
        <w:t>Venite exultemus</w:t>
      </w:r>
      <w:r w:rsidRPr="0021481A">
        <w:rPr>
          <w:rFonts w:eastAsia="Arial Unicode MS"/>
          <w:lang w:val="pt-PT"/>
        </w:rPr>
        <w:t xml:space="preserve">. Cantentur novem antiphonae cum suis psalmis competentibus de serie apostolorum. VS </w:t>
      </w:r>
      <w:r w:rsidRPr="0021481A">
        <w:rPr>
          <w:rStyle w:val="Incipit"/>
          <w:rFonts w:eastAsia="Arial Unicode MS"/>
          <w:lang w:val="pt-PT"/>
        </w:rPr>
        <w:t>Constitues (175rb) eos</w:t>
      </w:r>
      <w:r w:rsidRPr="0021481A">
        <w:rPr>
          <w:rFonts w:eastAsia="Arial Unicode MS"/>
          <w:lang w:val="pt-PT"/>
        </w:rPr>
        <w:t xml:space="preserve">. Legitur passio eius cum tribus responsoriis de apostolis. [TD] </w:t>
      </w:r>
      <w:r w:rsidRPr="0021481A">
        <w:rPr>
          <w:rStyle w:val="Incipit"/>
          <w:rFonts w:eastAsia="Arial Unicode MS"/>
          <w:lang w:val="pt-PT"/>
        </w:rPr>
        <w:t>Te deum laudamus</w:t>
      </w:r>
      <w:r w:rsidRPr="0021481A">
        <w:rPr>
          <w:rFonts w:eastAsia="Arial Unicode MS"/>
          <w:lang w:val="pt-PT"/>
        </w:rPr>
        <w:t>.</w:t>
      </w:r>
    </w:p>
    <w:p w:rsidR="004B0D00" w:rsidRDefault="004B0D00">
      <w:pPr>
        <w:rPr>
          <w:rFonts w:eastAsia="Arial Unicode MS"/>
          <w:lang w:val="it-IT"/>
        </w:rPr>
      </w:pPr>
      <w:r w:rsidRPr="0021481A">
        <w:rPr>
          <w:rStyle w:val="Time1"/>
          <w:rFonts w:eastAsia="Arial Unicode MS"/>
          <w:lang w:val="pt-PT"/>
        </w:rPr>
        <w:t>Ad laudes</w:t>
      </w:r>
      <w:r w:rsidRPr="0021481A">
        <w:rPr>
          <w:rFonts w:eastAsia="Arial Unicode MS"/>
          <w:lang w:val="pt-PT"/>
        </w:rPr>
        <w:t xml:space="preserve"> tantum cantetur sola AN </w:t>
      </w:r>
      <w:r w:rsidRPr="0021481A">
        <w:rPr>
          <w:rStyle w:val="Incipit"/>
          <w:rFonts w:eastAsia="Arial Unicode MS"/>
          <w:lang w:val="pt-PT"/>
        </w:rPr>
        <w:t>Hoc est praeceptum</w:t>
      </w:r>
      <w:r w:rsidRPr="0021481A">
        <w:rPr>
          <w:rFonts w:eastAsia="Arial Unicode MS"/>
          <w:lang w:val="pt-PT"/>
        </w:rPr>
        <w:t xml:space="preserve">. </w:t>
      </w:r>
      <w:r>
        <w:rPr>
          <w:rFonts w:eastAsia="Arial Unicode MS"/>
          <w:lang w:val="it-IT"/>
        </w:rPr>
        <w:t xml:space="preserve">[EVI] </w:t>
      </w:r>
      <w:r w:rsidRPr="0021481A">
        <w:rPr>
          <w:rStyle w:val="Incipit"/>
          <w:rFonts w:eastAsia="Arial Unicode MS"/>
          <w:lang w:val="it-IT"/>
        </w:rPr>
        <w:t>Carissimi</w:t>
      </w:r>
      <w:r>
        <w:rPr>
          <w:rFonts w:eastAsia="Arial Unicode MS"/>
          <w:lang w:val="it-IT"/>
        </w:rPr>
        <w:t xml:space="preserve">. CP </w:t>
      </w:r>
      <w:r w:rsidRPr="0021481A">
        <w:rPr>
          <w:rStyle w:val="Incipit"/>
          <w:rFonts w:eastAsia="Arial Unicode MS"/>
          <w:lang w:val="it-IT"/>
        </w:rPr>
        <w:t>Testificor</w:t>
      </w:r>
      <w:r>
        <w:rPr>
          <w:rFonts w:eastAsia="Arial Unicode MS"/>
          <w:lang w:val="it-IT"/>
        </w:rPr>
        <w:t xml:space="preserve">. VS </w:t>
      </w:r>
      <w:r w:rsidRPr="0021481A">
        <w:rPr>
          <w:rStyle w:val="Incipit"/>
          <w:rFonts w:eastAsia="Arial Unicode MS"/>
          <w:lang w:val="it-IT"/>
        </w:rPr>
        <w:t>Annuntiaverunt opera dei</w:t>
      </w:r>
      <w:r>
        <w:rPr>
          <w:rFonts w:eastAsia="Arial Unicode MS"/>
          <w:lang w:val="it-IT"/>
        </w:rPr>
        <w:t>.</w:t>
      </w:r>
      <w:r w:rsidR="000467B8">
        <w:rPr>
          <w:rFonts w:eastAsia="Arial Unicode MS"/>
          <w:lang w:val="it-IT"/>
        </w:rPr>
        <w:t xml:space="preserve"> AB </w:t>
      </w:r>
      <w:r w:rsidR="000467B8" w:rsidRPr="0021481A">
        <w:rPr>
          <w:rStyle w:val="Incipit"/>
          <w:rFonts w:eastAsia="Arial Unicode MS"/>
          <w:lang w:val="it-IT"/>
        </w:rPr>
        <w:t>Tradent enim vos</w:t>
      </w:r>
      <w:r w:rsidR="000467B8">
        <w:rPr>
          <w:rFonts w:eastAsia="Arial Unicode MS"/>
          <w:lang w:val="it-IT"/>
        </w:rPr>
        <w:t xml:space="preserve">. [KY] </w:t>
      </w:r>
      <w:r w:rsidR="000467B8" w:rsidRPr="0021481A">
        <w:rPr>
          <w:rStyle w:val="Incipit"/>
          <w:rFonts w:eastAsia="Arial Unicode MS"/>
          <w:lang w:val="it-IT"/>
        </w:rPr>
        <w:t>Kyrie</w:t>
      </w:r>
      <w:r w:rsidR="000467B8">
        <w:rPr>
          <w:rFonts w:eastAsia="Arial Unicode MS"/>
          <w:lang w:val="it-IT"/>
        </w:rPr>
        <w:t xml:space="preserve"> cum [PN] </w:t>
      </w:r>
      <w:r w:rsidR="000467B8" w:rsidRPr="0021481A">
        <w:rPr>
          <w:rStyle w:val="Incipit"/>
          <w:rFonts w:eastAsia="Arial Unicode MS"/>
          <w:lang w:val="it-IT"/>
        </w:rPr>
        <w:t>Pater noster</w:t>
      </w:r>
      <w:r w:rsidR="000467B8">
        <w:rPr>
          <w:rFonts w:eastAsia="Arial Unicode MS"/>
          <w:lang w:val="it-IT"/>
        </w:rPr>
        <w:t xml:space="preserve">. OR </w:t>
      </w:r>
      <w:r w:rsidR="000467B8" w:rsidRPr="0021481A">
        <w:rPr>
          <w:rStyle w:val="Incipit"/>
          <w:rFonts w:eastAsia="Arial Unicode MS"/>
          <w:lang w:val="it-IT"/>
        </w:rPr>
        <w:t>Fac nos quaesumus domine</w:t>
      </w:r>
      <w:r w:rsidR="000467B8">
        <w:rPr>
          <w:rFonts w:eastAsia="Arial Unicode MS"/>
          <w:lang w:val="it-IT"/>
        </w:rPr>
        <w:t>. Deinde suffragia.</w:t>
      </w:r>
    </w:p>
    <w:p w:rsidR="000467B8" w:rsidRDefault="000467B8">
      <w:pPr>
        <w:rPr>
          <w:rFonts w:eastAsia="Arial Unicode MS"/>
          <w:lang w:val="it-IT"/>
        </w:rPr>
      </w:pPr>
      <w:r w:rsidRPr="0021481A">
        <w:rPr>
          <w:rStyle w:val="Time1"/>
          <w:rFonts w:eastAsia="Arial Unicode MS"/>
          <w:lang w:val="it-IT"/>
        </w:rPr>
        <w:t>Ad horas</w:t>
      </w:r>
      <w:r>
        <w:rPr>
          <w:rFonts w:eastAsia="Arial Unicode MS"/>
          <w:lang w:val="it-IT"/>
        </w:rPr>
        <w:t xml:space="preserve"> cantentur laudes. Et responsoria de apostolis.</w:t>
      </w:r>
    </w:p>
    <w:p w:rsidR="000467B8" w:rsidRPr="0021481A" w:rsidRDefault="000467B8">
      <w:pPr>
        <w:rPr>
          <w:rFonts w:eastAsia="Arial Unicode MS"/>
          <w:lang w:val="pt-PT"/>
        </w:rPr>
      </w:pPr>
      <w:r w:rsidRPr="0021481A">
        <w:rPr>
          <w:rStyle w:val="Time1"/>
          <w:rFonts w:eastAsia="Arial Unicode MS"/>
          <w:lang w:val="it-IT"/>
        </w:rPr>
        <w:t>Ad missam</w:t>
      </w:r>
      <w:r>
        <w:rPr>
          <w:rFonts w:eastAsia="Arial Unicode MS"/>
          <w:lang w:val="it-IT"/>
        </w:rPr>
        <w:t xml:space="preserve"> IN </w:t>
      </w:r>
      <w:r w:rsidRPr="0021481A">
        <w:rPr>
          <w:rStyle w:val="Incipit"/>
          <w:rFonts w:eastAsia="Arial Unicode MS"/>
          <w:lang w:val="it-IT"/>
        </w:rPr>
        <w:t>Ego autem</w:t>
      </w:r>
      <w:r>
        <w:rPr>
          <w:rFonts w:eastAsia="Arial Unicode MS"/>
          <w:lang w:val="it-IT"/>
        </w:rPr>
        <w:t xml:space="preserve">. Dominicale [KY] </w:t>
      </w:r>
      <w:r w:rsidRPr="0021481A">
        <w:rPr>
          <w:rStyle w:val="Incipit"/>
          <w:rFonts w:eastAsia="Arial Unicode MS"/>
          <w:lang w:val="it-IT"/>
        </w:rPr>
        <w:t>Kyrie</w:t>
      </w:r>
      <w:r>
        <w:rPr>
          <w:rFonts w:eastAsia="Arial Unicode MS"/>
          <w:lang w:val="it-IT"/>
        </w:rPr>
        <w:t xml:space="preserve"> cum [GL] </w:t>
      </w:r>
      <w:r w:rsidRPr="0021481A">
        <w:rPr>
          <w:rStyle w:val="Incipit"/>
          <w:rFonts w:eastAsia="Arial Unicode MS"/>
          <w:lang w:val="it-IT"/>
        </w:rPr>
        <w:t>Gloria in excelsis</w:t>
      </w:r>
      <w:r>
        <w:rPr>
          <w:rFonts w:eastAsia="Arial Unicode MS"/>
          <w:lang w:val="it-IT"/>
        </w:rPr>
        <w:t xml:space="preserve">. </w:t>
      </w:r>
      <w:r w:rsidRPr="0021481A">
        <w:rPr>
          <w:rFonts w:eastAsia="Arial Unicode MS"/>
          <w:lang w:val="pt-PT"/>
        </w:rPr>
        <w:t xml:space="preserve">ORCL </w:t>
      </w:r>
      <w:r w:rsidRPr="0021481A">
        <w:rPr>
          <w:rStyle w:val="Incipit"/>
          <w:rFonts w:eastAsia="Arial Unicode MS"/>
          <w:lang w:val="pt-PT"/>
        </w:rPr>
        <w:t>Fac nos quaesumus domine</w:t>
      </w:r>
      <w:r w:rsidRPr="0021481A">
        <w:rPr>
          <w:rFonts w:eastAsia="Arial Unicode MS"/>
          <w:lang w:val="pt-PT"/>
        </w:rPr>
        <w:t xml:space="preserve">. Secunda de dominica. Tertia quam velis. EP </w:t>
      </w:r>
      <w:r w:rsidRPr="0021481A">
        <w:rPr>
          <w:rStyle w:val="Incipit"/>
          <w:rFonts w:eastAsia="Arial Unicode MS"/>
          <w:lang w:val="pt-PT"/>
        </w:rPr>
        <w:t>Deus personam</w:t>
      </w:r>
      <w:r w:rsidRPr="0021481A">
        <w:rPr>
          <w:rFonts w:eastAsia="Arial Unicode MS"/>
          <w:lang w:val="pt-PT"/>
        </w:rPr>
        <w:t xml:space="preserve">. GR </w:t>
      </w:r>
      <w:r w:rsidRPr="0021481A">
        <w:rPr>
          <w:rStyle w:val="Incipit"/>
          <w:rFonts w:eastAsia="Arial Unicode MS"/>
          <w:lang w:val="pt-PT"/>
        </w:rPr>
        <w:t>Iustus ut palma</w:t>
      </w:r>
      <w:r w:rsidRPr="0021481A">
        <w:rPr>
          <w:rFonts w:eastAsia="Arial Unicode MS"/>
          <w:lang w:val="pt-PT"/>
        </w:rPr>
        <w:t xml:space="preserve">. ALV </w:t>
      </w:r>
      <w:r w:rsidRPr="0021481A">
        <w:rPr>
          <w:rStyle w:val="Incipit"/>
          <w:rFonts w:eastAsia="Arial Unicode MS"/>
          <w:lang w:val="pt-PT"/>
        </w:rPr>
        <w:t>Caeli enarrant</w:t>
      </w:r>
      <w:r w:rsidRPr="0021481A">
        <w:rPr>
          <w:rFonts w:eastAsia="Arial Unicode MS"/>
          <w:lang w:val="pt-PT"/>
        </w:rPr>
        <w:t>.</w:t>
      </w:r>
      <w:r w:rsidR="008005B2" w:rsidRPr="0021481A">
        <w:rPr>
          <w:rFonts w:eastAsia="Arial Unicode MS"/>
          <w:lang w:val="pt-PT"/>
        </w:rPr>
        <w:t xml:space="preserve"> EV </w:t>
      </w:r>
      <w:r w:rsidR="008005B2" w:rsidRPr="0021481A">
        <w:rPr>
          <w:rStyle w:val="Incipit"/>
          <w:rFonts w:eastAsia="Arial Unicode MS"/>
          <w:lang w:val="pt-PT"/>
        </w:rPr>
        <w:t>Designavit</w:t>
      </w:r>
      <w:r w:rsidR="008005B2" w:rsidRPr="0021481A">
        <w:rPr>
          <w:rFonts w:eastAsia="Arial Unicode MS"/>
          <w:lang w:val="pt-PT"/>
        </w:rPr>
        <w:t xml:space="preserve">. OF </w:t>
      </w:r>
      <w:r w:rsidR="008005B2" w:rsidRPr="0021481A">
        <w:rPr>
          <w:rStyle w:val="Incipit"/>
          <w:rFonts w:eastAsia="Arial Unicode MS"/>
          <w:lang w:val="pt-PT"/>
        </w:rPr>
        <w:t>Gloria et honore</w:t>
      </w:r>
      <w:r w:rsidR="008005B2" w:rsidRPr="0021481A">
        <w:rPr>
          <w:rFonts w:eastAsia="Arial Unicode MS"/>
          <w:lang w:val="pt-PT"/>
        </w:rPr>
        <w:t xml:space="preserve">. [CR] </w:t>
      </w:r>
      <w:r w:rsidR="008005B2" w:rsidRPr="0021481A">
        <w:rPr>
          <w:rStyle w:val="Incipit"/>
          <w:rFonts w:eastAsia="Arial Unicode MS"/>
          <w:lang w:val="pt-PT"/>
        </w:rPr>
        <w:t>Credo</w:t>
      </w:r>
      <w:r w:rsidR="008005B2" w:rsidRPr="0021481A">
        <w:rPr>
          <w:rFonts w:eastAsia="Arial Unicode MS"/>
          <w:lang w:val="pt-PT"/>
        </w:rPr>
        <w:t xml:space="preserve"> nec praefatio de apostolis (175va) dicitur. CO </w:t>
      </w:r>
      <w:r w:rsidR="008005B2" w:rsidRPr="0021481A">
        <w:rPr>
          <w:rStyle w:val="Incipit"/>
          <w:rFonts w:eastAsia="Arial Unicode MS"/>
          <w:lang w:val="pt-PT"/>
        </w:rPr>
        <w:t>Magna est gloria eius</w:t>
      </w:r>
      <w:r w:rsidR="008005B2" w:rsidRPr="0021481A">
        <w:rPr>
          <w:rFonts w:eastAsia="Arial Unicode MS"/>
          <w:lang w:val="pt-PT"/>
        </w:rPr>
        <w:t>.</w:t>
      </w:r>
    </w:p>
    <w:p w:rsidR="008005B2" w:rsidRPr="0021481A" w:rsidRDefault="008005B2">
      <w:pPr>
        <w:rPr>
          <w:rFonts w:eastAsia="Arial Unicode MS"/>
          <w:lang w:val="pt-PT"/>
        </w:rPr>
      </w:pPr>
      <w:r w:rsidRPr="0021481A">
        <w:rPr>
          <w:rStyle w:val="Time1"/>
          <w:rFonts w:eastAsia="Arial Unicode MS"/>
          <w:lang w:val="pt-PT"/>
        </w:rPr>
        <w:t>Sexta et nona</w:t>
      </w:r>
      <w:r w:rsidRPr="0021481A">
        <w:rPr>
          <w:rFonts w:eastAsia="Arial Unicode MS"/>
          <w:lang w:val="pt-PT"/>
        </w:rPr>
        <w:t xml:space="preserve"> ut supra.</w:t>
      </w:r>
    </w:p>
    <w:p w:rsidR="008005B2" w:rsidRPr="0021481A" w:rsidRDefault="008005B2" w:rsidP="008005B2">
      <w:pPr>
        <w:pStyle w:val="Titolo1"/>
        <w:rPr>
          <w:rFonts w:eastAsia="Arial Unicode MS"/>
          <w:lang w:val="pt-PT"/>
        </w:rPr>
      </w:pPr>
      <w:r w:rsidRPr="0021481A">
        <w:rPr>
          <w:rFonts w:eastAsia="Arial Unicode MS"/>
          <w:lang w:val="pt-PT"/>
        </w:rPr>
        <w:t>IN NATIVITATE SANCTORUM BASILIDIS CYRINI NABORIS NAZARII</w:t>
      </w:r>
    </w:p>
    <w:p w:rsidR="008005B2" w:rsidRPr="0021481A" w:rsidRDefault="008005B2">
      <w:pPr>
        <w:rPr>
          <w:rFonts w:eastAsia="Arial Unicode MS"/>
          <w:lang w:val="pt-PT"/>
        </w:rPr>
      </w:pPr>
      <w:r w:rsidRPr="0021481A">
        <w:rPr>
          <w:rStyle w:val="Time1"/>
          <w:rFonts w:eastAsia="Arial Unicode MS"/>
          <w:lang w:val="pt-PT"/>
        </w:rPr>
        <w:t>A</w:t>
      </w:r>
      <w:r w:rsidR="00672C64" w:rsidRPr="0021481A">
        <w:rPr>
          <w:rStyle w:val="Time1"/>
          <w:rFonts w:eastAsia="Arial Unicode MS"/>
          <w:lang w:val="pt-PT"/>
        </w:rPr>
        <w:t>d vesperas</w:t>
      </w:r>
      <w:r w:rsidR="00672C64" w:rsidRPr="0021481A">
        <w:rPr>
          <w:rFonts w:eastAsia="Arial Unicode MS"/>
          <w:lang w:val="pt-PT"/>
        </w:rPr>
        <w:t xml:space="preserve"> feriales </w:t>
      </w:r>
      <w:r w:rsidR="00AB67CC" w:rsidRPr="0021481A">
        <w:rPr>
          <w:lang w:val="pt-PT"/>
        </w:rPr>
        <w:t>|</w:t>
      </w:r>
      <w:r w:rsidR="00672C64" w:rsidRPr="0021481A">
        <w:rPr>
          <w:rFonts w:eastAsia="Arial Unicode MS"/>
          <w:lang w:val="pt-PT"/>
        </w:rPr>
        <w:t>psalmos</w:t>
      </w:r>
      <w:r w:rsidR="00AB67CC" w:rsidRPr="0021481A">
        <w:rPr>
          <w:rFonts w:eastAsia="Arial Unicode MS"/>
          <w:lang w:val="pt-PT"/>
        </w:rPr>
        <w:t>::psalmi</w:t>
      </w:r>
      <w:r w:rsidR="00AB67CC" w:rsidRPr="0021481A">
        <w:rPr>
          <w:lang w:val="pt-PT"/>
        </w:rPr>
        <w:t>|</w:t>
      </w:r>
      <w:r w:rsidR="00672C64" w:rsidRPr="0021481A">
        <w:rPr>
          <w:rFonts w:eastAsia="Arial Unicode MS"/>
          <w:lang w:val="pt-PT"/>
        </w:rPr>
        <w:t xml:space="preserve">. CP </w:t>
      </w:r>
      <w:r w:rsidR="00672C64" w:rsidRPr="0021481A">
        <w:rPr>
          <w:rStyle w:val="Incipit"/>
          <w:rFonts w:eastAsia="Arial Unicode MS"/>
          <w:lang w:val="pt-PT"/>
        </w:rPr>
        <w:t>Haec est gratia</w:t>
      </w:r>
      <w:r w:rsidR="00672C64" w:rsidRPr="0021481A">
        <w:rPr>
          <w:rFonts w:eastAsia="Arial Unicode MS"/>
          <w:lang w:val="pt-PT"/>
        </w:rPr>
        <w:t xml:space="preserve">. VS </w:t>
      </w:r>
      <w:r w:rsidR="00672C64" w:rsidRPr="0021481A">
        <w:rPr>
          <w:rStyle w:val="Incipit"/>
          <w:rFonts w:eastAsia="Arial Unicode MS"/>
          <w:lang w:val="pt-PT"/>
        </w:rPr>
        <w:t>Laetamini in domino</w:t>
      </w:r>
      <w:r w:rsidR="00672C64" w:rsidRPr="0021481A">
        <w:rPr>
          <w:rFonts w:eastAsia="Arial Unicode MS"/>
          <w:lang w:val="pt-PT"/>
        </w:rPr>
        <w:t xml:space="preserve">. AM </w:t>
      </w:r>
      <w:r w:rsidR="00672C64" w:rsidRPr="0021481A">
        <w:rPr>
          <w:rStyle w:val="Incipit"/>
          <w:rFonts w:eastAsia="Arial Unicode MS"/>
          <w:lang w:val="pt-PT"/>
        </w:rPr>
        <w:t>Absterget deus</w:t>
      </w:r>
      <w:r w:rsidR="00672C64" w:rsidRPr="0021481A">
        <w:rPr>
          <w:rFonts w:eastAsia="Arial Unicode MS"/>
          <w:lang w:val="pt-PT"/>
        </w:rPr>
        <w:t xml:space="preserve">. [KY] </w:t>
      </w:r>
      <w:r w:rsidR="00672C64" w:rsidRPr="0021481A">
        <w:rPr>
          <w:rStyle w:val="Incipit"/>
          <w:rFonts w:eastAsia="Arial Unicode MS"/>
          <w:lang w:val="pt-PT"/>
        </w:rPr>
        <w:t>Kyrie</w:t>
      </w:r>
      <w:r w:rsidR="00672C64" w:rsidRPr="0021481A">
        <w:rPr>
          <w:rFonts w:eastAsia="Arial Unicode MS"/>
          <w:lang w:val="pt-PT"/>
        </w:rPr>
        <w:t xml:space="preserve"> cum [PN] </w:t>
      </w:r>
      <w:r w:rsidR="00672C64" w:rsidRPr="0021481A">
        <w:rPr>
          <w:rStyle w:val="Incipit"/>
          <w:rFonts w:eastAsia="Arial Unicode MS"/>
          <w:lang w:val="pt-PT"/>
        </w:rPr>
        <w:t>Pater noster</w:t>
      </w:r>
      <w:r w:rsidR="00672C64" w:rsidRPr="0021481A">
        <w:rPr>
          <w:rFonts w:eastAsia="Arial Unicode MS"/>
          <w:lang w:val="pt-PT"/>
        </w:rPr>
        <w:t xml:space="preserve">. OR </w:t>
      </w:r>
      <w:r w:rsidR="00672C64" w:rsidRPr="0021481A">
        <w:rPr>
          <w:rStyle w:val="Incipit"/>
          <w:rFonts w:eastAsia="Arial Unicode MS"/>
          <w:lang w:val="pt-PT"/>
        </w:rPr>
        <w:t>Sanctorum tuorum</w:t>
      </w:r>
      <w:r w:rsidR="00672C64" w:rsidRPr="0021481A">
        <w:rPr>
          <w:rFonts w:eastAsia="Arial Unicode MS"/>
          <w:lang w:val="pt-PT"/>
        </w:rPr>
        <w:t>. Deinde suffragia.</w:t>
      </w:r>
    </w:p>
    <w:p w:rsidR="00672C64" w:rsidRPr="0021481A" w:rsidRDefault="00672C64">
      <w:pPr>
        <w:rPr>
          <w:rFonts w:eastAsia="Arial Unicode MS"/>
          <w:lang w:val="pt-PT"/>
        </w:rPr>
      </w:pPr>
      <w:r w:rsidRPr="0021481A">
        <w:rPr>
          <w:rStyle w:val="Time1"/>
          <w:rFonts w:eastAsia="Arial Unicode MS"/>
          <w:lang w:val="pt-PT"/>
        </w:rPr>
        <w:t>Ad matutinam</w:t>
      </w:r>
      <w:r w:rsidRPr="0021481A">
        <w:rPr>
          <w:rFonts w:eastAsia="Arial Unicode MS"/>
          <w:lang w:val="pt-PT"/>
        </w:rPr>
        <w:t xml:space="preserve"> INV </w:t>
      </w:r>
      <w:r w:rsidRPr="0021481A">
        <w:rPr>
          <w:rStyle w:val="Incipit"/>
          <w:rFonts w:eastAsia="Arial Unicode MS"/>
          <w:lang w:val="pt-PT"/>
        </w:rPr>
        <w:t>Regem martyrum</w:t>
      </w:r>
      <w:r w:rsidRPr="0021481A">
        <w:rPr>
          <w:rFonts w:eastAsia="Arial Unicode MS"/>
          <w:lang w:val="pt-PT"/>
        </w:rPr>
        <w:t xml:space="preserve">. PS </w:t>
      </w:r>
      <w:r w:rsidRPr="0021481A">
        <w:rPr>
          <w:rStyle w:val="Incipit"/>
          <w:rFonts w:eastAsia="Arial Unicode MS"/>
          <w:lang w:val="pt-PT"/>
        </w:rPr>
        <w:t>Venite exultemus</w:t>
      </w:r>
      <w:r w:rsidRPr="0021481A">
        <w:rPr>
          <w:rFonts w:eastAsia="Arial Unicode MS"/>
          <w:lang w:val="pt-PT"/>
        </w:rPr>
        <w:t xml:space="preserve"> cum nocturno. VS </w:t>
      </w:r>
      <w:r w:rsidRPr="0021481A">
        <w:rPr>
          <w:rStyle w:val="Incipit"/>
          <w:rFonts w:eastAsia="Arial Unicode MS"/>
          <w:lang w:val="pt-PT"/>
        </w:rPr>
        <w:t>Exultent iusti</w:t>
      </w:r>
      <w:r w:rsidRPr="0021481A">
        <w:rPr>
          <w:rFonts w:eastAsia="Arial Unicode MS"/>
          <w:lang w:val="pt-PT"/>
        </w:rPr>
        <w:t>. Legitur passio eorum cum tribus responsoriis de martyribus.</w:t>
      </w:r>
    </w:p>
    <w:p w:rsidR="00672C64" w:rsidRPr="0021481A" w:rsidRDefault="00672C64">
      <w:pPr>
        <w:rPr>
          <w:rFonts w:eastAsia="Arial Unicode MS"/>
          <w:lang w:val="fr-FR"/>
        </w:rPr>
      </w:pPr>
      <w:r w:rsidRPr="0021481A">
        <w:rPr>
          <w:rStyle w:val="Time1"/>
          <w:rFonts w:eastAsia="Arial Unicode MS"/>
          <w:lang w:val="en-US"/>
        </w:rPr>
        <w:t>Ad laudes</w:t>
      </w:r>
      <w:r w:rsidRPr="0021481A">
        <w:rPr>
          <w:rFonts w:eastAsia="Arial Unicode MS"/>
          <w:lang w:val="en-US"/>
        </w:rPr>
        <w:t xml:space="preserve"> AN </w:t>
      </w:r>
      <w:r w:rsidRPr="0021481A">
        <w:rPr>
          <w:rStyle w:val="Incipit"/>
          <w:rFonts w:eastAsia="Arial Unicode MS"/>
          <w:lang w:val="en-US"/>
        </w:rPr>
        <w:t>Iustorum animae</w:t>
      </w:r>
      <w:r w:rsidRPr="0021481A">
        <w:rPr>
          <w:rFonts w:eastAsia="Arial Unicode MS"/>
          <w:lang w:val="en-US"/>
        </w:rPr>
        <w:t xml:space="preserve">. </w:t>
      </w:r>
      <w:r>
        <w:rPr>
          <w:rFonts w:eastAsia="Arial Unicode MS"/>
          <w:lang w:val="it-IT"/>
        </w:rPr>
        <w:t xml:space="preserve">CP </w:t>
      </w:r>
      <w:r w:rsidRPr="0021481A">
        <w:rPr>
          <w:rStyle w:val="Incipit"/>
          <w:rFonts w:eastAsia="Arial Unicode MS"/>
          <w:lang w:val="it-IT"/>
        </w:rPr>
        <w:t>In hoc vocati</w:t>
      </w:r>
      <w:r>
        <w:rPr>
          <w:rFonts w:eastAsia="Arial Unicode MS"/>
          <w:lang w:val="it-IT"/>
        </w:rPr>
        <w:t xml:space="preserve">. VS </w:t>
      </w:r>
      <w:r w:rsidRPr="0021481A">
        <w:rPr>
          <w:rStyle w:val="Incipit"/>
          <w:rFonts w:eastAsia="Arial Unicode MS"/>
          <w:lang w:val="it-IT"/>
        </w:rPr>
        <w:t>Mirabilis deus</w:t>
      </w:r>
      <w:r>
        <w:rPr>
          <w:rFonts w:eastAsia="Arial Unicode MS"/>
          <w:lang w:val="it-IT"/>
        </w:rPr>
        <w:t>.</w:t>
      </w:r>
      <w:r w:rsidR="00FE554E">
        <w:rPr>
          <w:rFonts w:eastAsia="Arial Unicode MS"/>
          <w:lang w:val="it-IT"/>
        </w:rPr>
        <w:t xml:space="preserve"> AB </w:t>
      </w:r>
      <w:r w:rsidR="00FE554E" w:rsidRPr="0021481A">
        <w:rPr>
          <w:rStyle w:val="Incipit"/>
          <w:rFonts w:eastAsia="Arial Unicode MS"/>
          <w:lang w:val="it-IT"/>
        </w:rPr>
        <w:t>Fulgebunt iusti</w:t>
      </w:r>
      <w:r w:rsidR="00FE554E">
        <w:rPr>
          <w:rFonts w:eastAsia="Arial Unicode MS"/>
          <w:lang w:val="it-IT"/>
        </w:rPr>
        <w:t xml:space="preserve">. [KY] </w:t>
      </w:r>
      <w:r w:rsidR="00FE554E" w:rsidRPr="0021481A">
        <w:rPr>
          <w:rStyle w:val="Incipit"/>
          <w:rFonts w:eastAsia="Arial Unicode MS"/>
          <w:lang w:val="it-IT"/>
        </w:rPr>
        <w:t>Kyrie</w:t>
      </w:r>
      <w:r w:rsidR="00FE554E">
        <w:rPr>
          <w:rFonts w:eastAsia="Arial Unicode MS"/>
          <w:lang w:val="it-IT"/>
        </w:rPr>
        <w:t xml:space="preserve"> cum [PN] </w:t>
      </w:r>
      <w:r w:rsidR="00FE554E" w:rsidRPr="0021481A">
        <w:rPr>
          <w:rStyle w:val="Incipit"/>
          <w:rFonts w:eastAsia="Arial Unicode MS"/>
          <w:lang w:val="it-IT"/>
        </w:rPr>
        <w:t>Pater noster</w:t>
      </w:r>
      <w:r w:rsidR="00FE554E">
        <w:rPr>
          <w:rFonts w:eastAsia="Arial Unicode MS"/>
          <w:lang w:val="it-IT"/>
        </w:rPr>
        <w:t xml:space="preserve">. OR </w:t>
      </w:r>
      <w:r w:rsidR="00FE554E" w:rsidRPr="0021481A">
        <w:rPr>
          <w:rStyle w:val="Incipit"/>
          <w:rFonts w:eastAsia="Arial Unicode MS"/>
          <w:lang w:val="it-IT"/>
        </w:rPr>
        <w:t>Sanctorum tuorum</w:t>
      </w:r>
      <w:r w:rsidR="00FE554E">
        <w:rPr>
          <w:rFonts w:eastAsia="Arial Unicode MS"/>
          <w:lang w:val="it-IT"/>
        </w:rPr>
        <w:t xml:space="preserve">. </w:t>
      </w:r>
      <w:r w:rsidR="00FE554E" w:rsidRPr="0021481A">
        <w:rPr>
          <w:rFonts w:eastAsia="Arial Unicode MS"/>
          <w:lang w:val="fr-FR"/>
        </w:rPr>
        <w:t>Deinde suffragia.</w:t>
      </w:r>
    </w:p>
    <w:p w:rsidR="00FE554E" w:rsidRPr="0021481A" w:rsidRDefault="00FE554E">
      <w:pPr>
        <w:rPr>
          <w:rFonts w:eastAsia="Arial Unicode MS"/>
          <w:lang w:val="fr-FR"/>
        </w:rPr>
      </w:pPr>
      <w:r w:rsidRPr="0021481A">
        <w:rPr>
          <w:rFonts w:eastAsia="Arial Unicode MS"/>
          <w:lang w:val="fr-FR"/>
        </w:rPr>
        <w:t xml:space="preserve">(175vb) </w:t>
      </w:r>
      <w:r w:rsidRPr="0021481A">
        <w:rPr>
          <w:rStyle w:val="Time1"/>
          <w:rFonts w:eastAsia="Arial Unicode MS"/>
          <w:lang w:val="fr-FR"/>
        </w:rPr>
        <w:t>Ad horas</w:t>
      </w:r>
      <w:r w:rsidRPr="0021481A">
        <w:rPr>
          <w:rFonts w:eastAsia="Arial Unicode MS"/>
          <w:lang w:val="fr-FR"/>
        </w:rPr>
        <w:t xml:space="preserve"> cantentur laudes et cetera de martyribus.</w:t>
      </w:r>
    </w:p>
    <w:p w:rsidR="00FE554E" w:rsidRPr="0021481A" w:rsidRDefault="00FE554E">
      <w:pPr>
        <w:rPr>
          <w:rFonts w:eastAsia="Arial Unicode MS"/>
          <w:lang w:val="pt-PT"/>
        </w:rPr>
      </w:pPr>
      <w:r w:rsidRPr="0021481A">
        <w:rPr>
          <w:rStyle w:val="Time1"/>
          <w:rFonts w:eastAsia="Arial Unicode MS"/>
          <w:lang w:val="en-US"/>
        </w:rPr>
        <w:t>Ad missam</w:t>
      </w:r>
      <w:r w:rsidRPr="0021481A">
        <w:rPr>
          <w:rFonts w:eastAsia="Arial Unicode MS"/>
          <w:lang w:val="en-US"/>
        </w:rPr>
        <w:t xml:space="preserve"> IN </w:t>
      </w:r>
      <w:r w:rsidRPr="0021481A">
        <w:rPr>
          <w:rStyle w:val="Incipit"/>
          <w:rFonts w:eastAsia="Arial Unicode MS"/>
          <w:lang w:val="en-US"/>
        </w:rPr>
        <w:t>Intret in conspectu</w:t>
      </w:r>
      <w:r w:rsidRPr="0021481A">
        <w:rPr>
          <w:rFonts w:eastAsia="Arial Unicode MS"/>
          <w:lang w:val="en-US"/>
        </w:rPr>
        <w:t xml:space="preserve">. ORCL </w:t>
      </w:r>
      <w:r w:rsidRPr="0021481A">
        <w:rPr>
          <w:rStyle w:val="Incipit"/>
          <w:rFonts w:eastAsia="Arial Unicode MS"/>
          <w:lang w:val="en-US"/>
        </w:rPr>
        <w:t>Sanctorum tuorum</w:t>
      </w:r>
      <w:r w:rsidRPr="0021481A">
        <w:rPr>
          <w:rFonts w:eastAsia="Arial Unicode MS"/>
          <w:lang w:val="en-US"/>
        </w:rPr>
        <w:t xml:space="preserve">. </w:t>
      </w:r>
      <w:r w:rsidRPr="0021481A">
        <w:rPr>
          <w:rFonts w:eastAsia="Arial Unicode MS"/>
          <w:lang w:val="pt-PT"/>
        </w:rPr>
        <w:t xml:space="preserve">Secunda de dominica. Tertia quam velis. EP </w:t>
      </w:r>
      <w:r w:rsidRPr="0021481A">
        <w:rPr>
          <w:rStyle w:val="Incipit"/>
          <w:rFonts w:eastAsia="Arial Unicode MS"/>
          <w:lang w:val="pt-PT"/>
        </w:rPr>
        <w:t>Haec est gratia</w:t>
      </w:r>
      <w:r w:rsidRPr="0021481A">
        <w:rPr>
          <w:rFonts w:eastAsia="Arial Unicode MS"/>
          <w:lang w:val="pt-PT"/>
        </w:rPr>
        <w:t xml:space="preserve">. GR </w:t>
      </w:r>
      <w:r w:rsidRPr="0021481A">
        <w:rPr>
          <w:rStyle w:val="Incipit"/>
          <w:rFonts w:eastAsia="Arial Unicode MS"/>
          <w:lang w:val="pt-PT"/>
        </w:rPr>
        <w:t>Vindica domine</w:t>
      </w:r>
      <w:r w:rsidRPr="0021481A">
        <w:rPr>
          <w:rFonts w:eastAsia="Arial Unicode MS"/>
          <w:lang w:val="pt-PT"/>
        </w:rPr>
        <w:t xml:space="preserve">. ALV </w:t>
      </w:r>
      <w:r w:rsidRPr="0021481A">
        <w:rPr>
          <w:rStyle w:val="Incipit"/>
          <w:rFonts w:eastAsia="Arial Unicode MS"/>
          <w:lang w:val="pt-PT"/>
        </w:rPr>
        <w:t>Mirabilis</w:t>
      </w:r>
      <w:r w:rsidRPr="0021481A">
        <w:rPr>
          <w:rFonts w:eastAsia="Arial Unicode MS"/>
          <w:lang w:val="pt-PT"/>
        </w:rPr>
        <w:t xml:space="preserve">. EV </w:t>
      </w:r>
      <w:r w:rsidRPr="0021481A">
        <w:rPr>
          <w:rStyle w:val="Incipit"/>
          <w:rFonts w:eastAsia="Arial Unicode MS"/>
          <w:lang w:val="pt-PT"/>
        </w:rPr>
        <w:t>Cum persequentur vos</w:t>
      </w:r>
      <w:r w:rsidRPr="0021481A">
        <w:rPr>
          <w:rFonts w:eastAsia="Arial Unicode MS"/>
          <w:lang w:val="pt-PT"/>
        </w:rPr>
        <w:t xml:space="preserve">. OF </w:t>
      </w:r>
      <w:r w:rsidRPr="0021481A">
        <w:rPr>
          <w:rStyle w:val="Incipit"/>
          <w:rFonts w:eastAsia="Arial Unicode MS"/>
          <w:lang w:val="pt-PT"/>
        </w:rPr>
        <w:t>Exultabunt sancti</w:t>
      </w:r>
      <w:r w:rsidRPr="0021481A">
        <w:rPr>
          <w:rFonts w:eastAsia="Arial Unicode MS"/>
          <w:lang w:val="pt-PT"/>
        </w:rPr>
        <w:t xml:space="preserve">. CO </w:t>
      </w:r>
      <w:r w:rsidRPr="0021481A">
        <w:rPr>
          <w:rStyle w:val="Incipit"/>
          <w:rFonts w:eastAsia="Arial Unicode MS"/>
          <w:lang w:val="pt-PT"/>
        </w:rPr>
        <w:t>Posuerunt mortalia</w:t>
      </w:r>
      <w:r w:rsidRPr="0021481A">
        <w:rPr>
          <w:rFonts w:eastAsia="Arial Unicode MS"/>
          <w:lang w:val="pt-PT"/>
        </w:rPr>
        <w:t>.</w:t>
      </w:r>
    </w:p>
    <w:p w:rsidR="00FE554E" w:rsidRPr="0021481A" w:rsidRDefault="00FE554E">
      <w:pPr>
        <w:rPr>
          <w:rFonts w:eastAsia="Arial Unicode MS"/>
          <w:lang w:val="pt-PT"/>
        </w:rPr>
      </w:pPr>
      <w:r w:rsidRPr="0021481A">
        <w:rPr>
          <w:rStyle w:val="Time1"/>
          <w:rFonts w:eastAsia="Arial Unicode MS"/>
          <w:lang w:val="pt-PT"/>
        </w:rPr>
        <w:t>Sexta et nona</w:t>
      </w:r>
      <w:r w:rsidRPr="0021481A">
        <w:rPr>
          <w:rFonts w:eastAsia="Arial Unicode MS"/>
          <w:lang w:val="pt-PT"/>
        </w:rPr>
        <w:t xml:space="preserve"> ut supra.</w:t>
      </w:r>
    </w:p>
    <w:p w:rsidR="00FE554E" w:rsidRDefault="00FE554E" w:rsidP="00FE554E">
      <w:pPr>
        <w:pStyle w:val="Titolo1"/>
        <w:rPr>
          <w:rFonts w:eastAsia="Arial Unicode MS"/>
          <w:lang w:val="it-IT"/>
        </w:rPr>
      </w:pPr>
      <w:r>
        <w:rPr>
          <w:rFonts w:eastAsia="Arial Unicode MS"/>
          <w:lang w:val="it-IT"/>
        </w:rPr>
        <w:lastRenderedPageBreak/>
        <w:t>IN NATIVITATE SANCTI ANTONII CONFESSORIS DE ORDINE FRATRUM MINORUM IN PADUA</w:t>
      </w:r>
    </w:p>
    <w:p w:rsidR="00FE554E" w:rsidRDefault="00C7428F" w:rsidP="00FE554E">
      <w:pPr>
        <w:rPr>
          <w:rFonts w:eastAsia="Arial Unicode MS"/>
          <w:lang w:val="it-IT"/>
        </w:rPr>
      </w:pPr>
      <w:r>
        <w:rPr>
          <w:rFonts w:eastAsia="Arial Unicode MS"/>
          <w:lang w:val="it-IT"/>
        </w:rPr>
        <w:t>Si placet habeatur memoria in vesperis et in matutinis cum antiphona, collecta et in missa cum collecta.</w:t>
      </w:r>
    </w:p>
    <w:p w:rsidR="00C7428F" w:rsidRDefault="00C7428F" w:rsidP="00C7428F">
      <w:pPr>
        <w:pStyle w:val="Titolo1"/>
        <w:rPr>
          <w:rFonts w:eastAsia="Arial Unicode MS"/>
          <w:lang w:val="it-IT"/>
        </w:rPr>
      </w:pPr>
      <w:r>
        <w:rPr>
          <w:rFonts w:eastAsia="Arial Unicode MS"/>
          <w:lang w:val="it-IT"/>
        </w:rPr>
        <w:t>IN NATIVITATE SANCTI VITI</w:t>
      </w:r>
    </w:p>
    <w:p w:rsidR="00C7428F" w:rsidRDefault="00C7428F" w:rsidP="00FE554E">
      <w:pPr>
        <w:rPr>
          <w:rFonts w:eastAsia="Arial Unicode MS"/>
          <w:lang w:val="it-IT"/>
        </w:rPr>
      </w:pPr>
      <w:r w:rsidRPr="0021481A">
        <w:rPr>
          <w:rStyle w:val="Time1"/>
          <w:rFonts w:eastAsia="Arial Unicode MS"/>
          <w:lang w:val="it-IT"/>
        </w:rPr>
        <w:t>Ad vesperas</w:t>
      </w:r>
      <w:r w:rsidR="00D54323">
        <w:rPr>
          <w:rFonts w:eastAsia="Arial Unicode MS"/>
          <w:lang w:val="it-IT"/>
        </w:rPr>
        <w:t xml:space="preserve"> feriales </w:t>
      </w:r>
      <w:r w:rsidR="00AB67CC" w:rsidRPr="0021481A">
        <w:rPr>
          <w:lang w:val="it-IT"/>
        </w:rPr>
        <w:t>|</w:t>
      </w:r>
      <w:r w:rsidR="00D54323">
        <w:rPr>
          <w:rFonts w:eastAsia="Arial Unicode MS"/>
          <w:lang w:val="it-IT"/>
        </w:rPr>
        <w:t>psalmos</w:t>
      </w:r>
      <w:r w:rsidR="00AB67CC">
        <w:rPr>
          <w:rFonts w:eastAsia="Arial Unicode MS"/>
          <w:lang w:val="it-IT"/>
        </w:rPr>
        <w:t>::psalmi</w:t>
      </w:r>
      <w:r w:rsidR="00AB67CC" w:rsidRPr="0021481A">
        <w:rPr>
          <w:lang w:val="it-IT"/>
        </w:rPr>
        <w:t>|</w:t>
      </w:r>
      <w:r w:rsidR="00D54323">
        <w:rPr>
          <w:rFonts w:eastAsia="Arial Unicode MS"/>
          <w:lang w:val="it-IT"/>
        </w:rPr>
        <w:t xml:space="preserve">. CP </w:t>
      </w:r>
      <w:r w:rsidR="00D54323" w:rsidRPr="0021481A">
        <w:rPr>
          <w:rStyle w:val="Incipit"/>
          <w:rFonts w:eastAsia="Arial Unicode MS"/>
          <w:lang w:val="it-IT"/>
        </w:rPr>
        <w:t>Lingua sapientium</w:t>
      </w:r>
      <w:r w:rsidR="00D54323">
        <w:rPr>
          <w:rFonts w:eastAsia="Arial Unicode MS"/>
          <w:lang w:val="it-IT"/>
        </w:rPr>
        <w:t xml:space="preserve">. RP </w:t>
      </w:r>
      <w:r w:rsidR="00D54323" w:rsidRPr="0021481A">
        <w:rPr>
          <w:rStyle w:val="Incipit"/>
          <w:rFonts w:eastAsia="Arial Unicode MS"/>
          <w:lang w:val="it-IT"/>
        </w:rPr>
        <w:t>Isti sunt sancti</w:t>
      </w:r>
      <w:r w:rsidR="00D54323">
        <w:rPr>
          <w:rFonts w:eastAsia="Arial Unicode MS"/>
          <w:lang w:val="it-IT"/>
        </w:rPr>
        <w:t xml:space="preserve">. Cantetur minor RV </w:t>
      </w:r>
      <w:r w:rsidR="00D54323" w:rsidRPr="0021481A">
        <w:rPr>
          <w:rStyle w:val="Incipit"/>
          <w:rFonts w:eastAsia="Arial Unicode MS"/>
          <w:lang w:val="it-IT"/>
        </w:rPr>
        <w:t>Tradiderunt</w:t>
      </w:r>
      <w:r w:rsidR="00D54323">
        <w:rPr>
          <w:rFonts w:eastAsia="Arial Unicode MS"/>
          <w:lang w:val="it-IT"/>
        </w:rPr>
        <w:t xml:space="preserve">. HY </w:t>
      </w:r>
      <w:r w:rsidR="00D54323" w:rsidRPr="0021481A">
        <w:rPr>
          <w:rStyle w:val="Incipit"/>
          <w:rFonts w:eastAsia="Arial Unicode MS"/>
          <w:lang w:val="it-IT"/>
        </w:rPr>
        <w:t>Rex (176ra) gloriose martyrum</w:t>
      </w:r>
      <w:r w:rsidR="00D54323">
        <w:rPr>
          <w:rFonts w:eastAsia="Arial Unicode MS"/>
          <w:lang w:val="it-IT"/>
        </w:rPr>
        <w:t xml:space="preserve">. VS </w:t>
      </w:r>
      <w:r w:rsidR="00D54323" w:rsidRPr="0021481A">
        <w:rPr>
          <w:rStyle w:val="Incipit"/>
          <w:rFonts w:eastAsia="Arial Unicode MS"/>
          <w:lang w:val="it-IT"/>
        </w:rPr>
        <w:t>Laetamini in domino</w:t>
      </w:r>
      <w:r w:rsidR="00D54323">
        <w:rPr>
          <w:rFonts w:eastAsia="Arial Unicode MS"/>
          <w:lang w:val="it-IT"/>
        </w:rPr>
        <w:t xml:space="preserve">. AM </w:t>
      </w:r>
      <w:r w:rsidR="00D54323" w:rsidRPr="0021481A">
        <w:rPr>
          <w:rStyle w:val="Incipit"/>
          <w:rFonts w:eastAsia="Arial Unicode MS"/>
          <w:lang w:val="it-IT"/>
        </w:rPr>
        <w:t>Sanctum est verum</w:t>
      </w:r>
      <w:r w:rsidR="00D54323">
        <w:rPr>
          <w:rFonts w:eastAsia="Arial Unicode MS"/>
          <w:lang w:val="it-IT"/>
        </w:rPr>
        <w:t xml:space="preserve">. OR </w:t>
      </w:r>
      <w:r w:rsidR="00D54323" w:rsidRPr="0021481A">
        <w:rPr>
          <w:rStyle w:val="Incipit"/>
          <w:rFonts w:eastAsia="Arial Unicode MS"/>
          <w:lang w:val="it-IT"/>
        </w:rPr>
        <w:t>Martyrum tuorum</w:t>
      </w:r>
      <w:r w:rsidR="00D54323">
        <w:rPr>
          <w:rFonts w:eastAsia="Arial Unicode MS"/>
          <w:lang w:val="it-IT"/>
        </w:rPr>
        <w:t>. Suffragia ut supra.</w:t>
      </w:r>
    </w:p>
    <w:p w:rsidR="00D54323" w:rsidRPr="0021481A" w:rsidRDefault="00D54323" w:rsidP="00FE554E">
      <w:pPr>
        <w:rPr>
          <w:rFonts w:eastAsia="Arial Unicode MS"/>
          <w:lang w:val="pt-PT"/>
        </w:rPr>
      </w:pPr>
      <w:r w:rsidRPr="0021481A">
        <w:rPr>
          <w:rStyle w:val="Time1"/>
          <w:rFonts w:eastAsia="Arial Unicode MS"/>
          <w:lang w:val="it-IT"/>
        </w:rPr>
        <w:t>Ad matutinam</w:t>
      </w:r>
      <w:r>
        <w:rPr>
          <w:rFonts w:eastAsia="Arial Unicode MS"/>
          <w:lang w:val="it-IT"/>
        </w:rPr>
        <w:t xml:space="preserve"> INV </w:t>
      </w:r>
      <w:r w:rsidRPr="0021481A">
        <w:rPr>
          <w:rStyle w:val="Incipit"/>
          <w:rFonts w:eastAsia="Arial Unicode MS"/>
          <w:lang w:val="it-IT"/>
        </w:rPr>
        <w:t>Regem martyrum</w:t>
      </w:r>
      <w:r>
        <w:rPr>
          <w:rFonts w:eastAsia="Arial Unicode MS"/>
          <w:lang w:val="it-IT"/>
        </w:rPr>
        <w:t xml:space="preserve">. </w:t>
      </w:r>
      <w:r w:rsidRPr="0021481A">
        <w:rPr>
          <w:rFonts w:eastAsia="Arial Unicode MS"/>
          <w:lang w:val="pt-PT"/>
        </w:rPr>
        <w:t xml:space="preserve">PS </w:t>
      </w:r>
      <w:r w:rsidRPr="0021481A">
        <w:rPr>
          <w:rStyle w:val="Incipit"/>
          <w:rFonts w:eastAsia="Arial Unicode MS"/>
          <w:lang w:val="pt-PT"/>
        </w:rPr>
        <w:t>Venite exultemus</w:t>
      </w:r>
      <w:r w:rsidRPr="0021481A">
        <w:rPr>
          <w:rFonts w:eastAsia="Arial Unicode MS"/>
          <w:lang w:val="pt-PT"/>
        </w:rPr>
        <w:t xml:space="preserve">. Legitur passio eius cum historia RP </w:t>
      </w:r>
      <w:r w:rsidRPr="0021481A">
        <w:rPr>
          <w:rStyle w:val="Incipit"/>
          <w:rFonts w:eastAsia="Arial Unicode MS"/>
          <w:lang w:val="pt-PT"/>
        </w:rPr>
        <w:t>Absterget deus</w:t>
      </w:r>
      <w:r w:rsidRPr="0021481A">
        <w:rPr>
          <w:rFonts w:eastAsia="Arial Unicode MS"/>
          <w:lang w:val="pt-PT"/>
        </w:rPr>
        <w:t xml:space="preserve">. EV </w:t>
      </w:r>
      <w:r w:rsidRPr="0021481A">
        <w:rPr>
          <w:rStyle w:val="Incipit"/>
          <w:rFonts w:eastAsia="Arial Unicode MS"/>
          <w:lang w:val="pt-PT"/>
        </w:rPr>
        <w:t>Cum audieritis proelia</w:t>
      </w:r>
      <w:r w:rsidRPr="0021481A">
        <w:rPr>
          <w:rFonts w:eastAsia="Arial Unicode MS"/>
          <w:lang w:val="pt-PT"/>
        </w:rPr>
        <w:t xml:space="preserve">. [TD] </w:t>
      </w:r>
      <w:r w:rsidRPr="0021481A">
        <w:rPr>
          <w:rStyle w:val="Incipit"/>
          <w:rFonts w:eastAsia="Arial Unicode MS"/>
          <w:lang w:val="pt-PT"/>
        </w:rPr>
        <w:t>Te deum laudamus</w:t>
      </w:r>
      <w:r w:rsidRPr="0021481A">
        <w:rPr>
          <w:rFonts w:eastAsia="Arial Unicode MS"/>
          <w:lang w:val="pt-PT"/>
        </w:rPr>
        <w:t>.</w:t>
      </w:r>
    </w:p>
    <w:p w:rsidR="00D54323" w:rsidRPr="0021481A" w:rsidRDefault="00D54323" w:rsidP="00FE554E">
      <w:pPr>
        <w:rPr>
          <w:rFonts w:eastAsia="Arial Unicode MS"/>
          <w:lang w:val="pt-PT"/>
        </w:rPr>
      </w:pPr>
      <w:r w:rsidRPr="0021481A">
        <w:rPr>
          <w:rStyle w:val="Time1"/>
          <w:rFonts w:eastAsia="Arial Unicode MS"/>
          <w:lang w:val="pt-PT"/>
        </w:rPr>
        <w:t>Ad laudes</w:t>
      </w:r>
      <w:r w:rsidRPr="0021481A">
        <w:rPr>
          <w:rFonts w:eastAsia="Arial Unicode MS"/>
          <w:lang w:val="pt-PT"/>
        </w:rPr>
        <w:t xml:space="preserve"> cantentur antiphonae secundum ordinem: AN </w:t>
      </w:r>
      <w:r w:rsidRPr="0021481A">
        <w:rPr>
          <w:rStyle w:val="Incipit"/>
          <w:rFonts w:eastAsia="Arial Unicode MS"/>
          <w:lang w:val="pt-PT"/>
        </w:rPr>
        <w:t>Omnes sancti</w:t>
      </w:r>
      <w:r w:rsidRPr="0021481A">
        <w:rPr>
          <w:rFonts w:eastAsia="Arial Unicode MS"/>
          <w:lang w:val="pt-PT"/>
        </w:rPr>
        <w:t xml:space="preserve">. CP </w:t>
      </w:r>
      <w:r w:rsidRPr="0021481A">
        <w:rPr>
          <w:rStyle w:val="Incipit"/>
          <w:rFonts w:eastAsia="Arial Unicode MS"/>
          <w:lang w:val="pt-PT"/>
        </w:rPr>
        <w:t>Labia sapientium</w:t>
      </w:r>
      <w:r w:rsidRPr="0021481A">
        <w:rPr>
          <w:rFonts w:eastAsia="Arial Unicode MS"/>
          <w:lang w:val="pt-PT"/>
        </w:rPr>
        <w:t xml:space="preserve">. VS </w:t>
      </w:r>
      <w:r w:rsidRPr="0021481A">
        <w:rPr>
          <w:rStyle w:val="Incipit"/>
          <w:rFonts w:eastAsia="Arial Unicode MS"/>
          <w:lang w:val="pt-PT"/>
        </w:rPr>
        <w:t>Mirabilis deus</w:t>
      </w:r>
      <w:r w:rsidRPr="0021481A">
        <w:rPr>
          <w:rFonts w:eastAsia="Arial Unicode MS"/>
          <w:lang w:val="pt-PT"/>
        </w:rPr>
        <w:t xml:space="preserve">. AB </w:t>
      </w:r>
      <w:r w:rsidRPr="0021481A">
        <w:rPr>
          <w:rStyle w:val="Incipit"/>
          <w:rFonts w:eastAsia="Arial Unicode MS"/>
          <w:lang w:val="pt-PT"/>
        </w:rPr>
        <w:t>Sancti per fidem</w:t>
      </w:r>
      <w:r w:rsidRPr="0021481A">
        <w:rPr>
          <w:rFonts w:eastAsia="Arial Unicode MS"/>
          <w:lang w:val="pt-PT"/>
        </w:rPr>
        <w:t xml:space="preserve">. OR </w:t>
      </w:r>
      <w:r w:rsidRPr="0021481A">
        <w:rPr>
          <w:rStyle w:val="Incipit"/>
          <w:rFonts w:eastAsia="Arial Unicode MS"/>
          <w:lang w:val="pt-PT"/>
        </w:rPr>
        <w:t>Martyrum tuorum</w:t>
      </w:r>
      <w:r w:rsidRPr="0021481A">
        <w:rPr>
          <w:rFonts w:eastAsia="Arial Unicode MS"/>
          <w:lang w:val="pt-PT"/>
        </w:rPr>
        <w:t>.</w:t>
      </w:r>
    </w:p>
    <w:p w:rsidR="00D54323" w:rsidRPr="0021481A" w:rsidRDefault="00D54323" w:rsidP="00FE554E">
      <w:pPr>
        <w:rPr>
          <w:rFonts w:eastAsia="Arial Unicode MS"/>
          <w:lang w:val="fr-FR"/>
        </w:rPr>
      </w:pPr>
      <w:r w:rsidRPr="0021481A">
        <w:rPr>
          <w:rStyle w:val="Time1"/>
          <w:rFonts w:eastAsia="Arial Unicode MS"/>
          <w:lang w:val="fr-FR"/>
        </w:rPr>
        <w:t>Ad horas</w:t>
      </w:r>
      <w:r w:rsidRPr="0021481A">
        <w:rPr>
          <w:rFonts w:eastAsia="Arial Unicode MS"/>
          <w:lang w:val="fr-FR"/>
        </w:rPr>
        <w:t xml:space="preserve"> cantentur laudes et cetera ut supra de martyribus.</w:t>
      </w:r>
    </w:p>
    <w:p w:rsidR="00D54323" w:rsidRPr="0021481A" w:rsidRDefault="00D54323" w:rsidP="00FE554E">
      <w:pPr>
        <w:rPr>
          <w:rFonts w:eastAsia="Arial Unicode MS"/>
          <w:lang w:val="pt-PT"/>
        </w:rPr>
      </w:pPr>
      <w:r w:rsidRPr="0021481A">
        <w:rPr>
          <w:rStyle w:val="Time1"/>
          <w:rFonts w:eastAsia="Arial Unicode MS"/>
          <w:lang w:val="en-US"/>
        </w:rPr>
        <w:t>Ad missam</w:t>
      </w:r>
      <w:r w:rsidRPr="0021481A">
        <w:rPr>
          <w:rFonts w:eastAsia="Arial Unicode MS"/>
          <w:lang w:val="en-US"/>
        </w:rPr>
        <w:t xml:space="preserve"> IN </w:t>
      </w:r>
      <w:r w:rsidRPr="0021481A">
        <w:rPr>
          <w:rStyle w:val="Incipit"/>
          <w:rFonts w:eastAsia="Arial Unicode MS"/>
          <w:lang w:val="en-US"/>
        </w:rPr>
        <w:t>Salus autem</w:t>
      </w:r>
      <w:r w:rsidRPr="0021481A">
        <w:rPr>
          <w:rFonts w:eastAsia="Arial Unicode MS"/>
          <w:lang w:val="en-US"/>
        </w:rPr>
        <w:t xml:space="preserve">. Paschale [KY] </w:t>
      </w:r>
      <w:r w:rsidRPr="0021481A">
        <w:rPr>
          <w:rStyle w:val="Incipit"/>
          <w:rFonts w:eastAsia="Arial Unicode MS"/>
          <w:lang w:val="en-US"/>
        </w:rPr>
        <w:t>Kyrie</w:t>
      </w:r>
      <w:r w:rsidRPr="0021481A">
        <w:rPr>
          <w:rFonts w:eastAsia="Arial Unicode MS"/>
          <w:lang w:val="en-US"/>
        </w:rPr>
        <w:t xml:space="preserve"> cum [GL] </w:t>
      </w:r>
      <w:r w:rsidRPr="0021481A">
        <w:rPr>
          <w:rStyle w:val="Incipit"/>
          <w:rFonts w:eastAsia="Arial Unicode MS"/>
          <w:lang w:val="en-US"/>
        </w:rPr>
        <w:t>Gloria in excelsis deo</w:t>
      </w:r>
      <w:r w:rsidRPr="0021481A">
        <w:rPr>
          <w:rFonts w:eastAsia="Arial Unicode MS"/>
          <w:lang w:val="en-US"/>
        </w:rPr>
        <w:t xml:space="preserve">. </w:t>
      </w:r>
      <w:r w:rsidRPr="0021481A">
        <w:rPr>
          <w:rFonts w:eastAsia="Arial Unicode MS"/>
          <w:lang w:val="pt-PT"/>
        </w:rPr>
        <w:t xml:space="preserve">ORCL </w:t>
      </w:r>
      <w:r w:rsidRPr="0021481A">
        <w:rPr>
          <w:rStyle w:val="Incipit"/>
          <w:rFonts w:eastAsia="Arial Unicode MS"/>
          <w:lang w:val="pt-PT"/>
        </w:rPr>
        <w:t>Martyrum tuorum</w:t>
      </w:r>
      <w:r w:rsidRPr="0021481A">
        <w:rPr>
          <w:rFonts w:eastAsia="Arial Unicode MS"/>
          <w:lang w:val="pt-PT"/>
        </w:rPr>
        <w:t>. Secunda de dominica. Tertia quam velis.</w:t>
      </w:r>
      <w:r w:rsidR="00FC68C9" w:rsidRPr="0021481A">
        <w:rPr>
          <w:rFonts w:eastAsia="Arial Unicode MS"/>
          <w:lang w:val="pt-PT"/>
        </w:rPr>
        <w:t xml:space="preserve"> EP </w:t>
      </w:r>
      <w:r w:rsidR="00FC68C9" w:rsidRPr="0021481A">
        <w:rPr>
          <w:rStyle w:val="Incipit"/>
          <w:rFonts w:eastAsia="Arial Unicode MS"/>
          <w:lang w:val="pt-PT"/>
        </w:rPr>
        <w:t>Rememoramini pristinos</w:t>
      </w:r>
      <w:r w:rsidR="00FC68C9" w:rsidRPr="0021481A">
        <w:rPr>
          <w:rFonts w:eastAsia="Arial Unicode MS"/>
          <w:lang w:val="pt-PT"/>
        </w:rPr>
        <w:t xml:space="preserve">. GR </w:t>
      </w:r>
      <w:r w:rsidR="00FC68C9" w:rsidRPr="0021481A">
        <w:rPr>
          <w:rStyle w:val="Incipit"/>
          <w:rFonts w:eastAsia="Arial Unicode MS"/>
          <w:lang w:val="pt-PT"/>
        </w:rPr>
        <w:t>Iu</w:t>
      </w:r>
      <w:r w:rsidR="0076369E" w:rsidRPr="0021481A">
        <w:rPr>
          <w:rStyle w:val="Incipit"/>
          <w:rFonts w:eastAsia="Arial Unicode MS"/>
          <w:lang w:val="pt-PT"/>
        </w:rPr>
        <w:t>s</w:t>
      </w:r>
      <w:r w:rsidR="00FC68C9" w:rsidRPr="0021481A">
        <w:rPr>
          <w:rStyle w:val="Incipit"/>
          <w:rFonts w:eastAsia="Arial Unicode MS"/>
          <w:lang w:val="pt-PT"/>
        </w:rPr>
        <w:t>torum (176rb) animae</w:t>
      </w:r>
      <w:r w:rsidR="00FC68C9" w:rsidRPr="0021481A">
        <w:rPr>
          <w:rFonts w:eastAsia="Arial Unicode MS"/>
          <w:lang w:val="pt-PT"/>
        </w:rPr>
        <w:t xml:space="preserve">. ALV </w:t>
      </w:r>
      <w:r w:rsidR="00FC68C9" w:rsidRPr="0021481A">
        <w:rPr>
          <w:rStyle w:val="Incipit"/>
          <w:rFonts w:eastAsia="Arial Unicode MS"/>
          <w:lang w:val="pt-PT"/>
        </w:rPr>
        <w:t>Fulgebunt iusti</w:t>
      </w:r>
      <w:r w:rsidR="00FC68C9" w:rsidRPr="0021481A">
        <w:rPr>
          <w:rFonts w:eastAsia="Arial Unicode MS"/>
          <w:lang w:val="pt-PT"/>
        </w:rPr>
        <w:t xml:space="preserve">. SE </w:t>
      </w:r>
      <w:r w:rsidR="00FC68C9" w:rsidRPr="0021481A">
        <w:rPr>
          <w:rStyle w:val="Incipit"/>
          <w:rFonts w:eastAsia="Arial Unicode MS"/>
          <w:lang w:val="pt-PT"/>
        </w:rPr>
        <w:t>Agone triumphali</w:t>
      </w:r>
      <w:r w:rsidR="00FC68C9" w:rsidRPr="0021481A">
        <w:rPr>
          <w:rFonts w:eastAsia="Arial Unicode MS"/>
          <w:lang w:val="pt-PT"/>
        </w:rPr>
        <w:t xml:space="preserve">. EV </w:t>
      </w:r>
      <w:r w:rsidR="00FC68C9" w:rsidRPr="0021481A">
        <w:rPr>
          <w:rStyle w:val="Incipit"/>
          <w:rFonts w:eastAsia="Arial Unicode MS"/>
          <w:lang w:val="pt-PT"/>
        </w:rPr>
        <w:t>Cum audieritis</w:t>
      </w:r>
      <w:r w:rsidR="00FC68C9" w:rsidRPr="0021481A">
        <w:rPr>
          <w:rFonts w:eastAsia="Arial Unicode MS"/>
          <w:lang w:val="pt-PT"/>
        </w:rPr>
        <w:t xml:space="preserve">. OF </w:t>
      </w:r>
      <w:r w:rsidR="00FC68C9" w:rsidRPr="0021481A">
        <w:rPr>
          <w:rStyle w:val="Incipit"/>
          <w:rFonts w:eastAsia="Arial Unicode MS"/>
          <w:lang w:val="pt-PT"/>
        </w:rPr>
        <w:t>Laetamini</w:t>
      </w:r>
      <w:r w:rsidR="00FC68C9" w:rsidRPr="0021481A">
        <w:rPr>
          <w:rFonts w:eastAsia="Arial Unicode MS"/>
          <w:lang w:val="pt-PT"/>
        </w:rPr>
        <w:t xml:space="preserve">. CO </w:t>
      </w:r>
      <w:r w:rsidR="00FC68C9" w:rsidRPr="0021481A">
        <w:rPr>
          <w:rStyle w:val="Incipit"/>
          <w:rFonts w:eastAsia="Arial Unicode MS"/>
          <w:lang w:val="pt-PT"/>
        </w:rPr>
        <w:t>Et si coram</w:t>
      </w:r>
      <w:r w:rsidR="00FC68C9" w:rsidRPr="0021481A">
        <w:rPr>
          <w:rFonts w:eastAsia="Arial Unicode MS"/>
          <w:lang w:val="pt-PT"/>
        </w:rPr>
        <w:t>.</w:t>
      </w:r>
    </w:p>
    <w:p w:rsidR="00FC68C9" w:rsidRPr="0021481A" w:rsidRDefault="00FC68C9" w:rsidP="00FE554E">
      <w:pPr>
        <w:rPr>
          <w:rFonts w:eastAsia="Arial Unicode MS"/>
          <w:lang w:val="pt-PT"/>
        </w:rPr>
      </w:pPr>
      <w:r w:rsidRPr="0021481A">
        <w:rPr>
          <w:rStyle w:val="Time1"/>
          <w:rFonts w:eastAsia="Arial Unicode MS"/>
          <w:lang w:val="pt-PT"/>
        </w:rPr>
        <w:t>Sexta et nona</w:t>
      </w:r>
      <w:r w:rsidRPr="0021481A">
        <w:rPr>
          <w:rFonts w:eastAsia="Arial Unicode MS"/>
          <w:lang w:val="pt-PT"/>
        </w:rPr>
        <w:t xml:space="preserve"> ut supra.</w:t>
      </w:r>
    </w:p>
    <w:p w:rsidR="00FC68C9" w:rsidRPr="0021481A" w:rsidRDefault="00FC68C9" w:rsidP="00FE554E">
      <w:pPr>
        <w:rPr>
          <w:rFonts w:eastAsia="Arial Unicode MS"/>
          <w:lang w:val="pt-PT"/>
        </w:rPr>
      </w:pPr>
      <w:r w:rsidRPr="0021481A">
        <w:rPr>
          <w:rStyle w:val="Time1"/>
          <w:rFonts w:eastAsia="Arial Unicode MS"/>
          <w:lang w:val="pt-PT"/>
        </w:rPr>
        <w:t>In secunda vespera</w:t>
      </w:r>
      <w:r w:rsidRPr="0021481A">
        <w:rPr>
          <w:rFonts w:eastAsia="Arial Unicode MS"/>
          <w:lang w:val="pt-PT"/>
        </w:rPr>
        <w:t xml:space="preserve"> AN </w:t>
      </w:r>
      <w:r w:rsidRPr="0021481A">
        <w:rPr>
          <w:rStyle w:val="Incipit"/>
          <w:rFonts w:eastAsia="Arial Unicode MS"/>
          <w:lang w:val="pt-PT"/>
        </w:rPr>
        <w:t>Omnes sancti</w:t>
      </w:r>
      <w:r w:rsidRPr="0021481A">
        <w:rPr>
          <w:rFonts w:eastAsia="Arial Unicode MS"/>
          <w:lang w:val="pt-PT"/>
        </w:rPr>
        <w:t xml:space="preserve"> super feriales psalmos. </w:t>
      </w:r>
      <w:r w:rsidRPr="0021481A">
        <w:rPr>
          <w:rFonts w:eastAsia="Arial Unicode MS"/>
          <w:lang w:val="fr-FR"/>
        </w:rPr>
        <w:t xml:space="preserve">Capitulum, hymnus et versiculus ut in superiori nocte. </w:t>
      </w:r>
      <w:r w:rsidRPr="0021481A">
        <w:rPr>
          <w:rFonts w:eastAsia="Arial Unicode MS"/>
          <w:lang w:val="pt-PT"/>
        </w:rPr>
        <w:t xml:space="preserve">AM </w:t>
      </w:r>
      <w:r w:rsidRPr="0021481A">
        <w:rPr>
          <w:rStyle w:val="Incipit"/>
          <w:rFonts w:eastAsia="Arial Unicode MS"/>
          <w:lang w:val="pt-PT"/>
        </w:rPr>
        <w:t>Verbera carnificum</w:t>
      </w:r>
      <w:r w:rsidRPr="0021481A">
        <w:rPr>
          <w:rFonts w:eastAsia="Arial Unicode MS"/>
          <w:lang w:val="pt-PT"/>
        </w:rPr>
        <w:t xml:space="preserve">. </w:t>
      </w:r>
      <w:r w:rsidR="00AB67CC" w:rsidRPr="0021481A">
        <w:rPr>
          <w:rFonts w:eastAsia="Arial Unicode MS"/>
          <w:lang w:val="pt-PT"/>
        </w:rPr>
        <w:t xml:space="preserve">OR </w:t>
      </w:r>
      <w:r w:rsidR="00AB67CC" w:rsidRPr="0021481A">
        <w:rPr>
          <w:rStyle w:val="Incipit"/>
          <w:rFonts w:eastAsia="Arial Unicode MS"/>
          <w:lang w:val="pt-PT"/>
        </w:rPr>
        <w:t>Martyrum tuorum</w:t>
      </w:r>
      <w:r w:rsidR="00AB67CC" w:rsidRPr="0021481A">
        <w:rPr>
          <w:rFonts w:eastAsia="Arial Unicode MS"/>
          <w:lang w:val="pt-PT"/>
        </w:rPr>
        <w:t xml:space="preserve">. </w:t>
      </w:r>
      <w:r w:rsidRPr="0021481A">
        <w:rPr>
          <w:rFonts w:eastAsia="Arial Unicode MS"/>
          <w:lang w:val="pt-PT"/>
        </w:rPr>
        <w:t>Deinde suffragia ut supra.</w:t>
      </w:r>
    </w:p>
    <w:p w:rsidR="00FC68C9" w:rsidRDefault="00FC68C9" w:rsidP="00FC68C9">
      <w:pPr>
        <w:pStyle w:val="Titolo1"/>
        <w:rPr>
          <w:rFonts w:eastAsia="Arial Unicode MS"/>
          <w:lang w:val="it-IT"/>
        </w:rPr>
      </w:pPr>
      <w:r>
        <w:rPr>
          <w:rFonts w:eastAsia="Arial Unicode MS"/>
          <w:lang w:val="it-IT"/>
        </w:rPr>
        <w:t xml:space="preserve">IN NATIVITATE SANCTORUM </w:t>
      </w:r>
      <w:r w:rsidRPr="005E47A1">
        <w:rPr>
          <w:rFonts w:eastAsia="Arial Unicode MS"/>
          <w:lang w:val="la-Latn"/>
        </w:rPr>
        <w:t>|</w:t>
      </w:r>
      <w:r>
        <w:rPr>
          <w:rFonts w:eastAsia="Arial Unicode MS"/>
          <w:lang w:val="it-IT"/>
        </w:rPr>
        <w:t>MARCELLI::MARCELLIANI</w:t>
      </w:r>
      <w:r w:rsidRPr="005E47A1">
        <w:rPr>
          <w:rFonts w:eastAsia="Arial Unicode MS"/>
          <w:lang w:val="la-Latn"/>
        </w:rPr>
        <w:t>|</w:t>
      </w:r>
      <w:r>
        <w:rPr>
          <w:rFonts w:eastAsia="Arial Unicode MS"/>
          <w:lang w:val="it-IT"/>
        </w:rPr>
        <w:t xml:space="preserve"> ET MARCI</w:t>
      </w:r>
    </w:p>
    <w:p w:rsidR="00FC68C9" w:rsidRPr="0021481A" w:rsidRDefault="00FC68C9" w:rsidP="00FE554E">
      <w:pPr>
        <w:rPr>
          <w:rFonts w:eastAsia="Arial Unicode MS"/>
          <w:lang w:val="pt-PT"/>
        </w:rPr>
      </w:pPr>
      <w:r w:rsidRPr="0021481A">
        <w:rPr>
          <w:rStyle w:val="Time1"/>
          <w:rFonts w:eastAsia="Arial Unicode MS"/>
          <w:lang w:val="it-IT"/>
        </w:rPr>
        <w:t>[Ad vesperas]</w:t>
      </w:r>
      <w:r>
        <w:rPr>
          <w:rFonts w:eastAsia="Arial Unicode MS"/>
          <w:lang w:val="it-IT"/>
        </w:rPr>
        <w:t xml:space="preserve"> CP </w:t>
      </w:r>
      <w:r w:rsidRPr="0021481A">
        <w:rPr>
          <w:rStyle w:val="Incipit"/>
          <w:rFonts w:eastAsia="Arial Unicode MS"/>
          <w:lang w:val="it-IT"/>
        </w:rPr>
        <w:t>Licet his</w:t>
      </w:r>
      <w:r>
        <w:rPr>
          <w:rFonts w:eastAsia="Arial Unicode MS"/>
          <w:lang w:val="it-IT"/>
        </w:rPr>
        <w:t>.</w:t>
      </w:r>
      <w:r w:rsidR="002A3760">
        <w:rPr>
          <w:rFonts w:eastAsia="Arial Unicode MS"/>
          <w:lang w:val="it-IT"/>
        </w:rPr>
        <w:t xml:space="preserve"> VS </w:t>
      </w:r>
      <w:r w:rsidR="002A3760" w:rsidRPr="0021481A">
        <w:rPr>
          <w:rStyle w:val="Incipit"/>
          <w:rFonts w:eastAsia="Arial Unicode MS"/>
          <w:lang w:val="it-IT"/>
        </w:rPr>
        <w:t>Laetamini in domino</w:t>
      </w:r>
      <w:r w:rsidR="002A3760">
        <w:rPr>
          <w:rFonts w:eastAsia="Arial Unicode MS"/>
          <w:lang w:val="it-IT"/>
        </w:rPr>
        <w:t xml:space="preserve">. </w:t>
      </w:r>
      <w:r w:rsidR="002A3760" w:rsidRPr="0021481A">
        <w:rPr>
          <w:rFonts w:eastAsia="Arial Unicode MS"/>
          <w:lang w:val="de-AT"/>
        </w:rPr>
        <w:t xml:space="preserve">AM </w:t>
      </w:r>
      <w:r w:rsidR="002A3760" w:rsidRPr="00352675">
        <w:rPr>
          <w:rStyle w:val="Incipit"/>
          <w:rFonts w:eastAsia="Arial Unicode MS"/>
        </w:rPr>
        <w:t>Absterget deus</w:t>
      </w:r>
      <w:r w:rsidR="002A3760" w:rsidRPr="0021481A">
        <w:rPr>
          <w:rFonts w:eastAsia="Arial Unicode MS"/>
          <w:lang w:val="de-AT"/>
        </w:rPr>
        <w:t xml:space="preserve">. [KY] </w:t>
      </w:r>
      <w:r w:rsidR="002A3760" w:rsidRPr="00352675">
        <w:rPr>
          <w:rStyle w:val="Incipit"/>
          <w:rFonts w:eastAsia="Arial Unicode MS"/>
        </w:rPr>
        <w:t>Kyrie</w:t>
      </w:r>
      <w:r w:rsidR="002A3760" w:rsidRPr="0021481A">
        <w:rPr>
          <w:rFonts w:eastAsia="Arial Unicode MS"/>
          <w:lang w:val="de-AT"/>
        </w:rPr>
        <w:t xml:space="preserve"> cum [PN] </w:t>
      </w:r>
      <w:r w:rsidR="002A3760" w:rsidRPr="00352675">
        <w:rPr>
          <w:rStyle w:val="Incipit"/>
          <w:rFonts w:eastAsia="Arial Unicode MS"/>
        </w:rPr>
        <w:t>Pater noster</w:t>
      </w:r>
      <w:r w:rsidR="002A3760" w:rsidRPr="0021481A">
        <w:rPr>
          <w:rFonts w:eastAsia="Arial Unicode MS"/>
          <w:lang w:val="de-AT"/>
        </w:rPr>
        <w:t xml:space="preserve">. </w:t>
      </w:r>
      <w:r w:rsidR="002A3760" w:rsidRPr="0021481A">
        <w:rPr>
          <w:rFonts w:eastAsia="Arial Unicode MS"/>
          <w:lang w:val="pt-PT"/>
        </w:rPr>
        <w:t xml:space="preserve">OR </w:t>
      </w:r>
      <w:r w:rsidR="002A3760" w:rsidRPr="0021481A">
        <w:rPr>
          <w:rStyle w:val="Incipit"/>
          <w:rFonts w:eastAsia="Arial Unicode MS"/>
          <w:lang w:val="pt-PT"/>
        </w:rPr>
        <w:t>Praesta quaesumus omnipotens deus</w:t>
      </w:r>
      <w:r w:rsidR="002A3760" w:rsidRPr="0021481A">
        <w:rPr>
          <w:rFonts w:eastAsia="Arial Unicode MS"/>
          <w:lang w:val="pt-PT"/>
        </w:rPr>
        <w:t>. Deinde suffragia.</w:t>
      </w:r>
    </w:p>
    <w:p w:rsidR="002A3760" w:rsidRPr="0021481A" w:rsidRDefault="002A3760" w:rsidP="00FE554E">
      <w:pPr>
        <w:rPr>
          <w:rFonts w:eastAsia="Arial Unicode MS"/>
          <w:lang w:val="pt-PT"/>
        </w:rPr>
      </w:pPr>
      <w:r w:rsidRPr="0021481A">
        <w:rPr>
          <w:rStyle w:val="Time1"/>
          <w:rFonts w:eastAsia="Arial Unicode MS"/>
          <w:lang w:val="pt-PT"/>
        </w:rPr>
        <w:t>Ad matutinam</w:t>
      </w:r>
      <w:r w:rsidRPr="0021481A">
        <w:rPr>
          <w:rFonts w:eastAsia="Arial Unicode MS"/>
          <w:lang w:val="pt-PT"/>
        </w:rPr>
        <w:t xml:space="preserve"> INV </w:t>
      </w:r>
      <w:r w:rsidRPr="0021481A">
        <w:rPr>
          <w:rStyle w:val="Incipit"/>
          <w:rFonts w:eastAsia="Arial Unicode MS"/>
          <w:lang w:val="pt-PT"/>
        </w:rPr>
        <w:t>Regem martyrum</w:t>
      </w:r>
      <w:r w:rsidRPr="0021481A">
        <w:rPr>
          <w:rFonts w:eastAsia="Arial Unicode MS"/>
          <w:lang w:val="pt-PT"/>
        </w:rPr>
        <w:t xml:space="preserve">. PS </w:t>
      </w:r>
      <w:r w:rsidRPr="0021481A">
        <w:rPr>
          <w:rStyle w:val="Incipit"/>
          <w:rFonts w:eastAsia="Arial Unicode MS"/>
          <w:lang w:val="pt-PT"/>
        </w:rPr>
        <w:t>Venite exultemus</w:t>
      </w:r>
      <w:r w:rsidRPr="0021481A">
        <w:rPr>
          <w:rFonts w:eastAsia="Arial Unicode MS"/>
          <w:lang w:val="pt-PT"/>
        </w:rPr>
        <w:t xml:space="preserve"> cum nocturno. VS </w:t>
      </w:r>
      <w:r w:rsidRPr="0021481A">
        <w:rPr>
          <w:rStyle w:val="Incipit"/>
          <w:rFonts w:eastAsia="Arial Unicode MS"/>
          <w:lang w:val="pt-PT"/>
        </w:rPr>
        <w:t>Exultent iusti</w:t>
      </w:r>
      <w:r w:rsidRPr="0021481A">
        <w:rPr>
          <w:rFonts w:eastAsia="Arial Unicode MS"/>
          <w:lang w:val="pt-PT"/>
        </w:rPr>
        <w:t xml:space="preserve">. Legitur passio </w:t>
      </w:r>
      <w:r w:rsidR="0097581A" w:rsidRPr="0021481A">
        <w:rPr>
          <w:lang w:val="pt-PT"/>
        </w:rPr>
        <w:t>|</w:t>
      </w:r>
      <w:r w:rsidRPr="0021481A">
        <w:rPr>
          <w:rFonts w:eastAsia="Arial Unicode MS"/>
          <w:lang w:val="pt-PT"/>
        </w:rPr>
        <w:t>eius</w:t>
      </w:r>
      <w:r w:rsidR="0097581A" w:rsidRPr="0021481A">
        <w:rPr>
          <w:rFonts w:eastAsia="Arial Unicode MS"/>
          <w:lang w:val="pt-PT"/>
        </w:rPr>
        <w:t>::eorum</w:t>
      </w:r>
      <w:r w:rsidR="0097581A" w:rsidRPr="0021481A">
        <w:rPr>
          <w:lang w:val="pt-PT"/>
        </w:rPr>
        <w:t>|</w:t>
      </w:r>
      <w:r w:rsidRPr="0021481A">
        <w:rPr>
          <w:rFonts w:eastAsia="Arial Unicode MS"/>
          <w:lang w:val="pt-PT"/>
        </w:rPr>
        <w:t xml:space="preserve"> cum tribus (176va) responsoriis.</w:t>
      </w:r>
    </w:p>
    <w:p w:rsidR="002A3760" w:rsidRPr="0021481A" w:rsidRDefault="002A3760" w:rsidP="00FE554E">
      <w:pPr>
        <w:rPr>
          <w:rFonts w:eastAsia="Arial Unicode MS"/>
          <w:lang w:val="pt-PT"/>
        </w:rPr>
      </w:pPr>
      <w:r w:rsidRPr="0021481A">
        <w:rPr>
          <w:rStyle w:val="Time1"/>
          <w:rFonts w:eastAsia="Arial Unicode MS"/>
          <w:lang w:val="en-US"/>
        </w:rPr>
        <w:t>Ad laudes</w:t>
      </w:r>
      <w:r w:rsidRPr="0021481A">
        <w:rPr>
          <w:rFonts w:eastAsia="Arial Unicode MS"/>
          <w:lang w:val="en-US"/>
        </w:rPr>
        <w:t xml:space="preserve"> AN </w:t>
      </w:r>
      <w:r w:rsidRPr="0021481A">
        <w:rPr>
          <w:rStyle w:val="Incipit"/>
          <w:rFonts w:eastAsia="Arial Unicode MS"/>
          <w:lang w:val="en-US"/>
        </w:rPr>
        <w:t>Iustorum</w:t>
      </w:r>
      <w:r w:rsidRPr="0021481A">
        <w:rPr>
          <w:rFonts w:eastAsia="Arial Unicode MS"/>
          <w:lang w:val="en-US"/>
        </w:rPr>
        <w:t xml:space="preserve">. CP </w:t>
      </w:r>
      <w:r w:rsidRPr="0021481A">
        <w:rPr>
          <w:rStyle w:val="Incipit"/>
          <w:rFonts w:eastAsia="Arial Unicode MS"/>
          <w:lang w:val="en-US"/>
        </w:rPr>
        <w:t>Scimus quoniam</w:t>
      </w:r>
      <w:r w:rsidRPr="0021481A">
        <w:rPr>
          <w:rFonts w:eastAsia="Arial Unicode MS"/>
          <w:lang w:val="en-US"/>
        </w:rPr>
        <w:t xml:space="preserve">. </w:t>
      </w:r>
      <w:r w:rsidRPr="0021481A">
        <w:rPr>
          <w:rFonts w:eastAsia="Arial Unicode MS"/>
          <w:lang w:val="de-AT"/>
        </w:rPr>
        <w:t xml:space="preserve">VS </w:t>
      </w:r>
      <w:r w:rsidRPr="00352675">
        <w:rPr>
          <w:rStyle w:val="Incipit"/>
          <w:rFonts w:eastAsia="Arial Unicode MS"/>
        </w:rPr>
        <w:t>Mirabilis deus</w:t>
      </w:r>
      <w:r w:rsidRPr="0021481A">
        <w:rPr>
          <w:rFonts w:eastAsia="Arial Unicode MS"/>
          <w:lang w:val="de-AT"/>
        </w:rPr>
        <w:t xml:space="preserve">. AB </w:t>
      </w:r>
      <w:r w:rsidRPr="00352675">
        <w:rPr>
          <w:rStyle w:val="Incipit"/>
          <w:rFonts w:eastAsia="Arial Unicode MS"/>
        </w:rPr>
        <w:t>Fulgebunt iusti</w:t>
      </w:r>
      <w:r w:rsidRPr="0021481A">
        <w:rPr>
          <w:rFonts w:eastAsia="Arial Unicode MS"/>
          <w:lang w:val="de-AT"/>
        </w:rPr>
        <w:t xml:space="preserve">. </w:t>
      </w:r>
      <w:r w:rsidRPr="0021481A">
        <w:rPr>
          <w:rFonts w:eastAsia="Arial Unicode MS"/>
          <w:lang w:val="pt-PT"/>
        </w:rPr>
        <w:t xml:space="preserve">[KY] </w:t>
      </w:r>
      <w:r w:rsidRPr="0021481A">
        <w:rPr>
          <w:rStyle w:val="Incipit"/>
          <w:rFonts w:eastAsia="Arial Unicode MS"/>
          <w:lang w:val="pt-PT"/>
        </w:rPr>
        <w:t>Kyrie</w:t>
      </w:r>
      <w:r w:rsidRPr="0021481A">
        <w:rPr>
          <w:rFonts w:eastAsia="Arial Unicode MS"/>
          <w:lang w:val="pt-PT"/>
        </w:rPr>
        <w:t xml:space="preserve"> cum [PN] </w:t>
      </w:r>
      <w:r w:rsidRPr="0021481A">
        <w:rPr>
          <w:rStyle w:val="Incipit"/>
          <w:rFonts w:eastAsia="Arial Unicode MS"/>
          <w:lang w:val="pt-PT"/>
        </w:rPr>
        <w:t>Pater noster</w:t>
      </w:r>
      <w:r w:rsidRPr="0021481A">
        <w:rPr>
          <w:rFonts w:eastAsia="Arial Unicode MS"/>
          <w:lang w:val="pt-PT"/>
        </w:rPr>
        <w:t xml:space="preserve">. OR </w:t>
      </w:r>
      <w:r w:rsidRPr="0021481A">
        <w:rPr>
          <w:rStyle w:val="Incipit"/>
          <w:rFonts w:eastAsia="Arial Unicode MS"/>
          <w:lang w:val="pt-PT"/>
        </w:rPr>
        <w:t>Praesta quaesumus omnipotens deus</w:t>
      </w:r>
      <w:r w:rsidRPr="0021481A">
        <w:rPr>
          <w:rFonts w:eastAsia="Arial Unicode MS"/>
          <w:lang w:val="pt-PT"/>
        </w:rPr>
        <w:t>. Deinde suffragia.</w:t>
      </w:r>
    </w:p>
    <w:p w:rsidR="002A3760" w:rsidRPr="0021481A" w:rsidRDefault="002A3760" w:rsidP="00FE554E">
      <w:pPr>
        <w:rPr>
          <w:rFonts w:eastAsia="Arial Unicode MS"/>
          <w:lang w:val="pt-PT"/>
        </w:rPr>
      </w:pPr>
      <w:r w:rsidRPr="0021481A">
        <w:rPr>
          <w:rStyle w:val="Time1"/>
          <w:rFonts w:eastAsia="Arial Unicode MS"/>
          <w:lang w:val="pt-PT"/>
        </w:rPr>
        <w:t>Ad missam</w:t>
      </w:r>
      <w:r w:rsidRPr="0021481A">
        <w:rPr>
          <w:rFonts w:eastAsia="Arial Unicode MS"/>
          <w:lang w:val="pt-PT"/>
        </w:rPr>
        <w:t xml:space="preserve"> IN </w:t>
      </w:r>
      <w:r w:rsidRPr="0021481A">
        <w:rPr>
          <w:rStyle w:val="Incipit"/>
          <w:rFonts w:eastAsia="Arial Unicode MS"/>
          <w:lang w:val="pt-PT"/>
        </w:rPr>
        <w:t>Salus autem</w:t>
      </w:r>
      <w:r w:rsidRPr="0021481A">
        <w:rPr>
          <w:rFonts w:eastAsia="Arial Unicode MS"/>
          <w:lang w:val="pt-PT"/>
        </w:rPr>
        <w:t xml:space="preserve">. ORCL </w:t>
      </w:r>
      <w:r w:rsidRPr="0021481A">
        <w:rPr>
          <w:rStyle w:val="Incipit"/>
          <w:rFonts w:eastAsia="Arial Unicode MS"/>
          <w:lang w:val="pt-PT"/>
        </w:rPr>
        <w:t>Praesta quaesumus omnipotens deus</w:t>
      </w:r>
      <w:r w:rsidRPr="0021481A">
        <w:rPr>
          <w:rFonts w:eastAsia="Arial Unicode MS"/>
          <w:lang w:val="pt-PT"/>
        </w:rPr>
        <w:t>.</w:t>
      </w:r>
      <w:r w:rsidR="00D775F3" w:rsidRPr="0021481A">
        <w:rPr>
          <w:rFonts w:eastAsia="Arial Unicode MS"/>
          <w:lang w:val="pt-PT"/>
        </w:rPr>
        <w:t xml:space="preserve"> Secunda oratio de dominica. Tertia quam velis. EP </w:t>
      </w:r>
      <w:r w:rsidR="00D775F3" w:rsidRPr="0021481A">
        <w:rPr>
          <w:rStyle w:val="Incipit"/>
          <w:rFonts w:eastAsia="Arial Unicode MS"/>
          <w:lang w:val="pt-PT"/>
        </w:rPr>
        <w:t>Scientes quoniam</w:t>
      </w:r>
      <w:r w:rsidR="00D775F3" w:rsidRPr="0021481A">
        <w:rPr>
          <w:rFonts w:eastAsia="Arial Unicode MS"/>
          <w:lang w:val="pt-PT"/>
        </w:rPr>
        <w:t xml:space="preserve">. GR </w:t>
      </w:r>
      <w:r w:rsidR="00D775F3" w:rsidRPr="0021481A">
        <w:rPr>
          <w:rStyle w:val="Incipit"/>
          <w:rFonts w:eastAsia="Arial Unicode MS"/>
          <w:lang w:val="pt-PT"/>
        </w:rPr>
        <w:t>Anima nostra</w:t>
      </w:r>
      <w:r w:rsidR="00D775F3" w:rsidRPr="0021481A">
        <w:rPr>
          <w:rFonts w:eastAsia="Arial Unicode MS"/>
          <w:lang w:val="pt-PT"/>
        </w:rPr>
        <w:t xml:space="preserve">. ALV </w:t>
      </w:r>
      <w:r w:rsidR="00D775F3" w:rsidRPr="0021481A">
        <w:rPr>
          <w:rStyle w:val="Incipit"/>
          <w:rFonts w:eastAsia="Arial Unicode MS"/>
          <w:lang w:val="pt-PT"/>
        </w:rPr>
        <w:t>Pretiosa</w:t>
      </w:r>
      <w:r w:rsidR="00D775F3" w:rsidRPr="0021481A">
        <w:rPr>
          <w:rFonts w:eastAsia="Arial Unicode MS"/>
          <w:lang w:val="pt-PT"/>
        </w:rPr>
        <w:t xml:space="preserve">. EV </w:t>
      </w:r>
      <w:r w:rsidR="00D775F3" w:rsidRPr="0021481A">
        <w:rPr>
          <w:rStyle w:val="Incipit"/>
          <w:rFonts w:eastAsia="Arial Unicode MS"/>
          <w:lang w:val="pt-PT"/>
        </w:rPr>
        <w:t>Descendens Iesus</w:t>
      </w:r>
      <w:r w:rsidR="00D775F3" w:rsidRPr="0021481A">
        <w:rPr>
          <w:rFonts w:eastAsia="Arial Unicode MS"/>
          <w:lang w:val="pt-PT"/>
        </w:rPr>
        <w:t xml:space="preserve">. OF </w:t>
      </w:r>
      <w:r w:rsidR="00D775F3" w:rsidRPr="0021481A">
        <w:rPr>
          <w:rStyle w:val="Incipit"/>
          <w:rFonts w:eastAsia="Arial Unicode MS"/>
          <w:lang w:val="pt-PT"/>
        </w:rPr>
        <w:t>Anima nostra</w:t>
      </w:r>
      <w:r w:rsidR="00D775F3" w:rsidRPr="0021481A">
        <w:rPr>
          <w:rFonts w:eastAsia="Arial Unicode MS"/>
          <w:lang w:val="pt-PT"/>
        </w:rPr>
        <w:t xml:space="preserve">. CO </w:t>
      </w:r>
      <w:r w:rsidR="00D775F3" w:rsidRPr="0021481A">
        <w:rPr>
          <w:rStyle w:val="Incipit"/>
          <w:rFonts w:eastAsia="Arial Unicode MS"/>
          <w:lang w:val="pt-PT"/>
        </w:rPr>
        <w:t>Amen dico</w:t>
      </w:r>
      <w:r w:rsidR="00D775F3" w:rsidRPr="0021481A">
        <w:rPr>
          <w:rFonts w:eastAsia="Arial Unicode MS"/>
          <w:lang w:val="pt-PT"/>
        </w:rPr>
        <w:t>.</w:t>
      </w:r>
    </w:p>
    <w:p w:rsidR="00D775F3" w:rsidRPr="0021481A" w:rsidRDefault="00D775F3" w:rsidP="00FE554E">
      <w:pPr>
        <w:rPr>
          <w:rFonts w:eastAsia="Arial Unicode MS"/>
          <w:lang w:val="pt-PT"/>
        </w:rPr>
      </w:pPr>
      <w:r w:rsidRPr="0021481A">
        <w:rPr>
          <w:rStyle w:val="Time1"/>
          <w:rFonts w:eastAsia="Arial Unicode MS"/>
          <w:lang w:val="pt-PT"/>
        </w:rPr>
        <w:t>Sexta et nona</w:t>
      </w:r>
      <w:r w:rsidRPr="0021481A">
        <w:rPr>
          <w:rFonts w:eastAsia="Arial Unicode MS"/>
          <w:lang w:val="pt-PT"/>
        </w:rPr>
        <w:t xml:space="preserve"> ut supra.</w:t>
      </w:r>
    </w:p>
    <w:p w:rsidR="00D775F3" w:rsidRPr="0021481A" w:rsidRDefault="00D775F3" w:rsidP="00D775F3">
      <w:pPr>
        <w:pStyle w:val="Titolo1"/>
        <w:rPr>
          <w:rFonts w:eastAsia="Arial Unicode MS"/>
          <w:lang w:val="pt-PT"/>
        </w:rPr>
      </w:pPr>
      <w:r w:rsidRPr="0021481A">
        <w:rPr>
          <w:rFonts w:eastAsia="Arial Unicode MS"/>
          <w:lang w:val="pt-PT"/>
        </w:rPr>
        <w:lastRenderedPageBreak/>
        <w:t>IN NATIVITATE SANCTORUM GERVASII ET PROTASII</w:t>
      </w:r>
    </w:p>
    <w:p w:rsidR="00D775F3" w:rsidRPr="0021481A" w:rsidRDefault="00D775F3" w:rsidP="00FE554E">
      <w:pPr>
        <w:rPr>
          <w:rFonts w:eastAsia="Arial Unicode MS"/>
          <w:lang w:val="pt-PT"/>
        </w:rPr>
      </w:pPr>
      <w:r w:rsidRPr="0021481A">
        <w:rPr>
          <w:rStyle w:val="Time1"/>
          <w:rFonts w:eastAsia="Arial Unicode MS"/>
          <w:lang w:val="it-IT"/>
        </w:rPr>
        <w:t>Ad vesperas</w:t>
      </w:r>
      <w:r>
        <w:rPr>
          <w:rFonts w:eastAsia="Arial Unicode MS"/>
          <w:lang w:val="it-IT"/>
        </w:rPr>
        <w:t xml:space="preserve"> CP </w:t>
      </w:r>
      <w:r w:rsidRPr="0021481A">
        <w:rPr>
          <w:rStyle w:val="Incipit"/>
          <w:rFonts w:eastAsia="Arial Unicode MS"/>
          <w:lang w:val="it-IT"/>
        </w:rPr>
        <w:t>Sancti ludibria</w:t>
      </w:r>
      <w:r>
        <w:rPr>
          <w:rFonts w:eastAsia="Arial Unicode MS"/>
          <w:lang w:val="it-IT"/>
        </w:rPr>
        <w:t>.</w:t>
      </w:r>
      <w:r w:rsidR="004B45C8">
        <w:rPr>
          <w:rFonts w:eastAsia="Arial Unicode MS"/>
          <w:lang w:val="it-IT"/>
        </w:rPr>
        <w:t xml:space="preserve"> VS </w:t>
      </w:r>
      <w:r w:rsidR="004B45C8" w:rsidRPr="0021481A">
        <w:rPr>
          <w:rStyle w:val="Incipit"/>
          <w:rFonts w:eastAsia="Arial Unicode MS"/>
          <w:lang w:val="it-IT"/>
        </w:rPr>
        <w:t>Laetamini in domino</w:t>
      </w:r>
      <w:r w:rsidR="004B45C8">
        <w:rPr>
          <w:rFonts w:eastAsia="Arial Unicode MS"/>
          <w:lang w:val="it-IT"/>
        </w:rPr>
        <w:t xml:space="preserve">. </w:t>
      </w:r>
      <w:r w:rsidR="004B45C8" w:rsidRPr="0021481A">
        <w:rPr>
          <w:rFonts w:eastAsia="Arial Unicode MS"/>
          <w:lang w:val="de-AT"/>
        </w:rPr>
        <w:t xml:space="preserve">AM </w:t>
      </w:r>
      <w:r w:rsidR="004B45C8" w:rsidRPr="00EC5ED5">
        <w:rPr>
          <w:rStyle w:val="Incipit"/>
          <w:rFonts w:eastAsia="Arial Unicode MS"/>
        </w:rPr>
        <w:t>Absterget deus</w:t>
      </w:r>
      <w:r w:rsidR="004B45C8" w:rsidRPr="0021481A">
        <w:rPr>
          <w:rFonts w:eastAsia="Arial Unicode MS"/>
          <w:lang w:val="de-AT"/>
        </w:rPr>
        <w:t xml:space="preserve">. [KY] </w:t>
      </w:r>
      <w:r w:rsidR="004B45C8" w:rsidRPr="00EC5ED5">
        <w:rPr>
          <w:rStyle w:val="Incipit"/>
          <w:rFonts w:eastAsia="Arial Unicode MS"/>
        </w:rPr>
        <w:t>Kyrie</w:t>
      </w:r>
      <w:r w:rsidR="004B45C8" w:rsidRPr="0021481A">
        <w:rPr>
          <w:rFonts w:eastAsia="Arial Unicode MS"/>
          <w:lang w:val="de-AT"/>
        </w:rPr>
        <w:t xml:space="preserve"> cum [PN] </w:t>
      </w:r>
      <w:r w:rsidR="004B45C8" w:rsidRPr="00EC5ED5">
        <w:rPr>
          <w:rStyle w:val="Incipit"/>
          <w:rFonts w:eastAsia="Arial Unicode MS"/>
        </w:rPr>
        <w:t>Pater noster</w:t>
      </w:r>
      <w:r w:rsidR="004B45C8" w:rsidRPr="0021481A">
        <w:rPr>
          <w:rFonts w:eastAsia="Arial Unicode MS"/>
          <w:lang w:val="de-AT"/>
        </w:rPr>
        <w:t xml:space="preserve">. </w:t>
      </w:r>
      <w:r w:rsidR="004B45C8" w:rsidRPr="0021481A">
        <w:rPr>
          <w:rFonts w:eastAsia="Arial Unicode MS"/>
          <w:lang w:val="pt-PT"/>
        </w:rPr>
        <w:t xml:space="preserve">OR </w:t>
      </w:r>
      <w:r w:rsidR="004B45C8" w:rsidRPr="0021481A">
        <w:rPr>
          <w:rStyle w:val="Incipit"/>
          <w:rFonts w:eastAsia="Arial Unicode MS"/>
          <w:lang w:val="pt-PT"/>
        </w:rPr>
        <w:t>Deus qui</w:t>
      </w:r>
      <w:r w:rsidR="004B45C8" w:rsidRPr="0021481A">
        <w:rPr>
          <w:rFonts w:eastAsia="Arial Unicode MS"/>
          <w:lang w:val="pt-PT"/>
        </w:rPr>
        <w:t>. Deinde (176vb) suffragia.</w:t>
      </w:r>
    </w:p>
    <w:p w:rsidR="004B45C8" w:rsidRPr="0021481A" w:rsidRDefault="004B45C8" w:rsidP="00FE554E">
      <w:pPr>
        <w:rPr>
          <w:rFonts w:eastAsia="Arial Unicode MS"/>
          <w:lang w:val="pt-PT"/>
        </w:rPr>
      </w:pPr>
      <w:r w:rsidRPr="0021481A">
        <w:rPr>
          <w:rStyle w:val="Time1"/>
          <w:rFonts w:eastAsia="Arial Unicode MS"/>
          <w:lang w:val="pt-PT"/>
        </w:rPr>
        <w:t>Ad matutinam</w:t>
      </w:r>
      <w:r w:rsidRPr="0021481A">
        <w:rPr>
          <w:rFonts w:eastAsia="Arial Unicode MS"/>
          <w:lang w:val="pt-PT"/>
        </w:rPr>
        <w:t xml:space="preserve"> INV </w:t>
      </w:r>
      <w:r w:rsidRPr="0021481A">
        <w:rPr>
          <w:rStyle w:val="Incipit"/>
          <w:rFonts w:eastAsia="Arial Unicode MS"/>
          <w:lang w:val="pt-PT"/>
        </w:rPr>
        <w:t>Regem martyrum</w:t>
      </w:r>
      <w:r w:rsidRPr="0021481A">
        <w:rPr>
          <w:rFonts w:eastAsia="Arial Unicode MS"/>
          <w:lang w:val="pt-PT"/>
        </w:rPr>
        <w:t xml:space="preserve">. PS </w:t>
      </w:r>
      <w:r w:rsidRPr="0021481A">
        <w:rPr>
          <w:rStyle w:val="Incipit"/>
          <w:rFonts w:eastAsia="Arial Unicode MS"/>
          <w:lang w:val="pt-PT"/>
        </w:rPr>
        <w:t>Venite exultemus</w:t>
      </w:r>
      <w:r w:rsidRPr="0021481A">
        <w:rPr>
          <w:rFonts w:eastAsia="Arial Unicode MS"/>
          <w:lang w:val="pt-PT"/>
        </w:rPr>
        <w:t xml:space="preserve"> cum nocturno. VS </w:t>
      </w:r>
      <w:r w:rsidRPr="0021481A">
        <w:rPr>
          <w:rStyle w:val="Incipit"/>
          <w:rFonts w:eastAsia="Arial Unicode MS"/>
          <w:lang w:val="pt-PT"/>
        </w:rPr>
        <w:t>Exultent iusti</w:t>
      </w:r>
      <w:r w:rsidRPr="0021481A">
        <w:rPr>
          <w:rFonts w:eastAsia="Arial Unicode MS"/>
          <w:lang w:val="pt-PT"/>
        </w:rPr>
        <w:t>. Legitur eius passio</w:t>
      </w:r>
      <w:r w:rsidR="00120180" w:rsidRPr="0021481A">
        <w:rPr>
          <w:rFonts w:eastAsia="Arial Unicode MS"/>
          <w:lang w:val="pt-PT"/>
        </w:rPr>
        <w:t xml:space="preserve"> cum tribus responsoriis.</w:t>
      </w:r>
    </w:p>
    <w:p w:rsidR="00120180" w:rsidRPr="0021481A" w:rsidRDefault="00120180" w:rsidP="00FE554E">
      <w:pPr>
        <w:rPr>
          <w:rFonts w:eastAsia="Arial Unicode MS"/>
          <w:lang w:val="pt-PT"/>
        </w:rPr>
      </w:pPr>
      <w:r w:rsidRPr="0021481A">
        <w:rPr>
          <w:rStyle w:val="Time1"/>
          <w:rFonts w:eastAsia="Arial Unicode MS"/>
          <w:lang w:val="pt-PT"/>
        </w:rPr>
        <w:t>Ad laudes</w:t>
      </w:r>
      <w:r w:rsidRPr="0021481A">
        <w:rPr>
          <w:rFonts w:eastAsia="Arial Unicode MS"/>
          <w:lang w:val="pt-PT"/>
        </w:rPr>
        <w:t xml:space="preserve"> AN </w:t>
      </w:r>
      <w:r w:rsidRPr="0021481A">
        <w:rPr>
          <w:rStyle w:val="Incipit"/>
          <w:rFonts w:eastAsia="Arial Unicode MS"/>
          <w:lang w:val="pt-PT"/>
        </w:rPr>
        <w:t>Iustorum</w:t>
      </w:r>
      <w:r w:rsidRPr="0021481A">
        <w:rPr>
          <w:rFonts w:eastAsia="Arial Unicode MS"/>
          <w:lang w:val="pt-PT"/>
        </w:rPr>
        <w:t xml:space="preserve">. CP </w:t>
      </w:r>
      <w:r w:rsidRPr="0021481A">
        <w:rPr>
          <w:rStyle w:val="Incipit"/>
          <w:rFonts w:eastAsia="Arial Unicode MS"/>
          <w:lang w:val="pt-PT"/>
        </w:rPr>
        <w:t>Tamquam aurum</w:t>
      </w:r>
      <w:r w:rsidRPr="0021481A">
        <w:rPr>
          <w:rFonts w:eastAsia="Arial Unicode MS"/>
          <w:lang w:val="pt-PT"/>
        </w:rPr>
        <w:t xml:space="preserve">. </w:t>
      </w:r>
      <w:r w:rsidRPr="0021481A">
        <w:rPr>
          <w:rFonts w:eastAsia="Arial Unicode MS"/>
          <w:lang w:val="de-AT"/>
        </w:rPr>
        <w:t xml:space="preserve">VS </w:t>
      </w:r>
      <w:r w:rsidRPr="00D82A56">
        <w:rPr>
          <w:rStyle w:val="Incipit"/>
          <w:rFonts w:eastAsia="Arial Unicode MS"/>
        </w:rPr>
        <w:t>Mirabilis deus</w:t>
      </w:r>
      <w:r w:rsidRPr="0021481A">
        <w:rPr>
          <w:rFonts w:eastAsia="Arial Unicode MS"/>
          <w:lang w:val="de-AT"/>
        </w:rPr>
        <w:t xml:space="preserve">. AB </w:t>
      </w:r>
      <w:r w:rsidRPr="00D82A56">
        <w:rPr>
          <w:rStyle w:val="Incipit"/>
          <w:rFonts w:eastAsia="Arial Unicode MS"/>
        </w:rPr>
        <w:t>Fulgebunt iusti</w:t>
      </w:r>
      <w:r w:rsidRPr="0021481A">
        <w:rPr>
          <w:rFonts w:eastAsia="Arial Unicode MS"/>
          <w:lang w:val="de-AT"/>
        </w:rPr>
        <w:t xml:space="preserve">. </w:t>
      </w:r>
      <w:r w:rsidRPr="0021481A">
        <w:rPr>
          <w:rFonts w:eastAsia="Arial Unicode MS"/>
          <w:lang w:val="pt-PT"/>
        </w:rPr>
        <w:t xml:space="preserve">[KY] </w:t>
      </w:r>
      <w:r w:rsidRPr="0021481A">
        <w:rPr>
          <w:rStyle w:val="Incipit"/>
          <w:rFonts w:eastAsia="Arial Unicode MS"/>
          <w:lang w:val="pt-PT"/>
        </w:rPr>
        <w:t>Kyrie</w:t>
      </w:r>
      <w:r w:rsidRPr="0021481A">
        <w:rPr>
          <w:rFonts w:eastAsia="Arial Unicode MS"/>
          <w:lang w:val="pt-PT"/>
        </w:rPr>
        <w:t xml:space="preserve"> cum [PN] </w:t>
      </w:r>
      <w:r w:rsidRPr="0021481A">
        <w:rPr>
          <w:rStyle w:val="Incipit"/>
          <w:rFonts w:eastAsia="Arial Unicode MS"/>
          <w:lang w:val="pt-PT"/>
        </w:rPr>
        <w:t>Pater noster</w:t>
      </w:r>
      <w:r w:rsidRPr="0021481A">
        <w:rPr>
          <w:rFonts w:eastAsia="Arial Unicode MS"/>
          <w:lang w:val="pt-PT"/>
        </w:rPr>
        <w:t xml:space="preserve">. OR </w:t>
      </w:r>
      <w:r w:rsidRPr="0021481A">
        <w:rPr>
          <w:rStyle w:val="Incipit"/>
          <w:rFonts w:eastAsia="Arial Unicode MS"/>
          <w:lang w:val="pt-PT"/>
        </w:rPr>
        <w:t>Deus qui nos</w:t>
      </w:r>
      <w:r w:rsidRPr="0021481A">
        <w:rPr>
          <w:rFonts w:eastAsia="Arial Unicode MS"/>
          <w:lang w:val="pt-PT"/>
        </w:rPr>
        <w:t>.</w:t>
      </w:r>
    </w:p>
    <w:p w:rsidR="00120180" w:rsidRPr="0021481A" w:rsidRDefault="00120180" w:rsidP="00FE554E">
      <w:pPr>
        <w:rPr>
          <w:rFonts w:eastAsia="Arial Unicode MS"/>
          <w:lang w:val="pt-PT"/>
        </w:rPr>
      </w:pPr>
      <w:r w:rsidRPr="0021481A">
        <w:rPr>
          <w:rStyle w:val="Time1"/>
          <w:rFonts w:eastAsia="Arial Unicode MS"/>
          <w:lang w:val="pt-PT"/>
        </w:rPr>
        <w:t>Ad missam</w:t>
      </w:r>
      <w:r w:rsidRPr="0021481A">
        <w:rPr>
          <w:rFonts w:eastAsia="Arial Unicode MS"/>
          <w:lang w:val="pt-PT"/>
        </w:rPr>
        <w:t xml:space="preserve"> IN </w:t>
      </w:r>
      <w:r w:rsidRPr="0021481A">
        <w:rPr>
          <w:rStyle w:val="Incipit"/>
          <w:rFonts w:eastAsia="Arial Unicode MS"/>
          <w:lang w:val="pt-PT"/>
        </w:rPr>
        <w:t>Loque%D::bar%tur |cor::dominus|</w:t>
      </w:r>
      <w:r w:rsidRPr="0021481A">
        <w:rPr>
          <w:rFonts w:eastAsia="Arial Unicode MS"/>
          <w:lang w:val="pt-PT"/>
        </w:rPr>
        <w:t xml:space="preserve">. ORCL </w:t>
      </w:r>
      <w:r w:rsidRPr="0021481A">
        <w:rPr>
          <w:rStyle w:val="Incipit"/>
          <w:rFonts w:eastAsia="Arial Unicode MS"/>
          <w:lang w:val="pt-PT"/>
        </w:rPr>
        <w:t>Deus qui nos</w:t>
      </w:r>
      <w:r w:rsidRPr="0021481A">
        <w:rPr>
          <w:rFonts w:eastAsia="Arial Unicode MS"/>
          <w:lang w:val="pt-PT"/>
        </w:rPr>
        <w:t xml:space="preserve">. Secunda oratio de dominica. Tertia quam velis. EP </w:t>
      </w:r>
      <w:r w:rsidRPr="0021481A">
        <w:rPr>
          <w:rStyle w:val="Incipit"/>
          <w:rFonts w:eastAsia="Arial Unicode MS"/>
          <w:lang w:val="pt-PT"/>
        </w:rPr>
        <w:t>Quis separabit</w:t>
      </w:r>
      <w:r w:rsidRPr="0021481A">
        <w:rPr>
          <w:rFonts w:eastAsia="Arial Unicode MS"/>
          <w:lang w:val="pt-PT"/>
        </w:rPr>
        <w:t xml:space="preserve">. GR </w:t>
      </w:r>
      <w:r w:rsidRPr="0021481A">
        <w:rPr>
          <w:rStyle w:val="Incipit"/>
          <w:rFonts w:eastAsia="Arial Unicode MS"/>
          <w:lang w:val="pt-PT"/>
        </w:rPr>
        <w:t>Iustorum animae</w:t>
      </w:r>
      <w:r w:rsidR="00EC5ED5" w:rsidRPr="0021481A">
        <w:rPr>
          <w:rFonts w:eastAsia="Arial Unicode MS"/>
          <w:lang w:val="pt-PT"/>
        </w:rPr>
        <w:t xml:space="preserve">. ALV </w:t>
      </w:r>
      <w:r w:rsidR="00EC5ED5" w:rsidRPr="0021481A">
        <w:rPr>
          <w:rStyle w:val="Incipit"/>
          <w:rFonts w:eastAsia="Arial Unicode MS"/>
          <w:lang w:val="pt-PT"/>
        </w:rPr>
        <w:t>Mirabilis</w:t>
      </w:r>
      <w:r w:rsidR="00EC5ED5" w:rsidRPr="0021481A">
        <w:rPr>
          <w:rFonts w:eastAsia="Arial Unicode MS"/>
          <w:lang w:val="pt-PT"/>
        </w:rPr>
        <w:t xml:space="preserve">. EV </w:t>
      </w:r>
      <w:r w:rsidR="00EC5ED5" w:rsidRPr="0021481A">
        <w:rPr>
          <w:rStyle w:val="Incipit"/>
          <w:rFonts w:eastAsia="Arial Unicode MS"/>
          <w:lang w:val="pt-PT"/>
        </w:rPr>
        <w:t>Cum egred</w:t>
      </w:r>
      <w:r w:rsidRPr="0021481A">
        <w:rPr>
          <w:rStyle w:val="Incipit"/>
          <w:rFonts w:eastAsia="Arial Unicode MS"/>
          <w:lang w:val="pt-PT"/>
        </w:rPr>
        <w:t>eretur</w:t>
      </w:r>
      <w:r w:rsidRPr="0021481A">
        <w:rPr>
          <w:rFonts w:eastAsia="Arial Unicode MS"/>
          <w:lang w:val="pt-PT"/>
        </w:rPr>
        <w:t>.</w:t>
      </w:r>
      <w:r w:rsidR="00EC5ED5" w:rsidRPr="0021481A">
        <w:rPr>
          <w:rFonts w:eastAsia="Arial Unicode MS"/>
          <w:lang w:val="pt-PT"/>
        </w:rPr>
        <w:t xml:space="preserve"> OF </w:t>
      </w:r>
      <w:r w:rsidR="00EC5ED5" w:rsidRPr="0021481A">
        <w:rPr>
          <w:rStyle w:val="Incipit"/>
          <w:rFonts w:eastAsia="Arial Unicode MS"/>
          <w:lang w:val="pt-PT"/>
        </w:rPr>
        <w:t>Laetamini</w:t>
      </w:r>
      <w:r w:rsidR="00EC5ED5" w:rsidRPr="0021481A">
        <w:rPr>
          <w:rFonts w:eastAsia="Arial Unicode MS"/>
          <w:lang w:val="pt-PT"/>
        </w:rPr>
        <w:t xml:space="preserve">. CO </w:t>
      </w:r>
      <w:r w:rsidR="00EC5ED5" w:rsidRPr="0021481A">
        <w:rPr>
          <w:rStyle w:val="Incipit"/>
          <w:rFonts w:eastAsia="Arial Unicode MS"/>
          <w:lang w:val="pt-PT"/>
        </w:rPr>
        <w:t>Posuerunt</w:t>
      </w:r>
      <w:r w:rsidR="00EC5ED5" w:rsidRPr="0021481A">
        <w:rPr>
          <w:rFonts w:eastAsia="Arial Unicode MS"/>
          <w:lang w:val="pt-PT"/>
        </w:rPr>
        <w:t>.</w:t>
      </w:r>
    </w:p>
    <w:p w:rsidR="00EC5ED5" w:rsidRPr="0021481A" w:rsidRDefault="00EC5ED5" w:rsidP="00FE554E">
      <w:pPr>
        <w:rPr>
          <w:rFonts w:eastAsia="Arial Unicode MS"/>
          <w:lang w:val="pt-PT"/>
        </w:rPr>
      </w:pPr>
      <w:r w:rsidRPr="0021481A">
        <w:rPr>
          <w:rStyle w:val="Time1"/>
          <w:rFonts w:eastAsia="Arial Unicode MS"/>
          <w:lang w:val="pt-PT"/>
        </w:rPr>
        <w:t>Sexta et nona</w:t>
      </w:r>
      <w:r w:rsidRPr="0021481A">
        <w:rPr>
          <w:rFonts w:eastAsia="Arial Unicode MS"/>
          <w:lang w:val="pt-PT"/>
        </w:rPr>
        <w:t xml:space="preserve"> ut supra.</w:t>
      </w:r>
    </w:p>
    <w:p w:rsidR="00EC5ED5" w:rsidRDefault="00EC5ED5" w:rsidP="00EC5ED5">
      <w:pPr>
        <w:pStyle w:val="Titolo1"/>
        <w:rPr>
          <w:rFonts w:eastAsia="Arial Unicode MS"/>
          <w:lang w:val="it-IT"/>
        </w:rPr>
      </w:pPr>
      <w:r>
        <w:rPr>
          <w:rFonts w:eastAsia="Arial Unicode MS"/>
          <w:lang w:val="it-IT"/>
        </w:rPr>
        <w:t>IN NATIVITATE SANCTI ALBANI</w:t>
      </w:r>
    </w:p>
    <w:p w:rsidR="00EC5ED5" w:rsidRPr="0021481A" w:rsidRDefault="00EC5ED5" w:rsidP="00FE554E">
      <w:pPr>
        <w:rPr>
          <w:rFonts w:eastAsia="Arial Unicode MS"/>
          <w:lang w:val="pt-PT"/>
        </w:rPr>
      </w:pPr>
      <w:r w:rsidRPr="0021481A">
        <w:rPr>
          <w:rStyle w:val="Time1"/>
          <w:rFonts w:eastAsia="Arial Unicode MS"/>
          <w:lang w:val="it-IT"/>
        </w:rPr>
        <w:t>Ad vesperas</w:t>
      </w:r>
      <w:r>
        <w:rPr>
          <w:rFonts w:eastAsia="Arial Unicode MS"/>
          <w:lang w:val="it-IT"/>
        </w:rPr>
        <w:t xml:space="preserve"> feriales </w:t>
      </w:r>
      <w:r w:rsidR="0097581A" w:rsidRPr="0021481A">
        <w:rPr>
          <w:lang w:val="it-IT"/>
        </w:rPr>
        <w:t>|</w:t>
      </w:r>
      <w:r>
        <w:rPr>
          <w:rFonts w:eastAsia="Arial Unicode MS"/>
          <w:lang w:val="it-IT"/>
        </w:rPr>
        <w:t>psalmos</w:t>
      </w:r>
      <w:r w:rsidR="0097581A">
        <w:rPr>
          <w:rFonts w:eastAsia="Arial Unicode MS"/>
          <w:lang w:val="it-IT"/>
        </w:rPr>
        <w:t>::psalmi</w:t>
      </w:r>
      <w:r w:rsidR="0097581A" w:rsidRPr="0021481A">
        <w:rPr>
          <w:lang w:val="it-IT"/>
        </w:rPr>
        <w:t>|</w:t>
      </w:r>
      <w:r>
        <w:rPr>
          <w:rFonts w:eastAsia="Arial Unicode MS"/>
          <w:lang w:val="it-IT"/>
        </w:rPr>
        <w:t xml:space="preserve">. CP </w:t>
      </w:r>
      <w:r w:rsidRPr="0021481A">
        <w:rPr>
          <w:rStyle w:val="Incipit"/>
          <w:rFonts w:eastAsia="Arial Unicode MS"/>
          <w:lang w:val="it-IT"/>
        </w:rPr>
        <w:t>Iustus cor suum</w:t>
      </w:r>
      <w:r>
        <w:rPr>
          <w:rFonts w:eastAsia="Arial Unicode MS"/>
          <w:lang w:val="it-IT"/>
        </w:rPr>
        <w:t xml:space="preserve">. VS </w:t>
      </w:r>
      <w:r w:rsidRPr="0021481A">
        <w:rPr>
          <w:rStyle w:val="Incipit"/>
          <w:rFonts w:eastAsia="Arial Unicode MS"/>
          <w:lang w:val="it-IT"/>
        </w:rPr>
        <w:t>Gloria et honore</w:t>
      </w:r>
      <w:r>
        <w:rPr>
          <w:rFonts w:eastAsia="Arial Unicode MS"/>
          <w:lang w:val="it-IT"/>
        </w:rPr>
        <w:t>. (177ra)</w:t>
      </w:r>
      <w:r w:rsidR="00381673">
        <w:rPr>
          <w:rFonts w:eastAsia="Arial Unicode MS"/>
          <w:lang w:val="it-IT"/>
        </w:rPr>
        <w:t xml:space="preserve"> AM </w:t>
      </w:r>
      <w:r w:rsidR="00381673" w:rsidRPr="0021481A">
        <w:rPr>
          <w:rStyle w:val="Incipit"/>
          <w:rFonts w:eastAsia="Arial Unicode MS"/>
          <w:lang w:val="it-IT"/>
        </w:rPr>
        <w:t>Beatus vir</w:t>
      </w:r>
      <w:r w:rsidR="00381673">
        <w:rPr>
          <w:rFonts w:eastAsia="Arial Unicode MS"/>
          <w:lang w:val="it-IT"/>
        </w:rPr>
        <w:t xml:space="preserve">. [KY] </w:t>
      </w:r>
      <w:r w:rsidR="00381673" w:rsidRPr="0021481A">
        <w:rPr>
          <w:rStyle w:val="Incipit"/>
          <w:rFonts w:eastAsia="Arial Unicode MS"/>
          <w:lang w:val="it-IT"/>
        </w:rPr>
        <w:t>Kyrie</w:t>
      </w:r>
      <w:r w:rsidR="00381673">
        <w:rPr>
          <w:rFonts w:eastAsia="Arial Unicode MS"/>
          <w:lang w:val="it-IT"/>
        </w:rPr>
        <w:t xml:space="preserve"> cum [PN] </w:t>
      </w:r>
      <w:r w:rsidR="00381673" w:rsidRPr="0021481A">
        <w:rPr>
          <w:rStyle w:val="Incipit"/>
          <w:rFonts w:eastAsia="Arial Unicode MS"/>
          <w:lang w:val="it-IT"/>
        </w:rPr>
        <w:t>Pater noster</w:t>
      </w:r>
      <w:r w:rsidR="00381673">
        <w:rPr>
          <w:rFonts w:eastAsia="Arial Unicode MS"/>
          <w:lang w:val="it-IT"/>
        </w:rPr>
        <w:t xml:space="preserve">. Sequitur oratio in serie sanctorum. </w:t>
      </w:r>
      <w:r w:rsidR="00381673" w:rsidRPr="0021481A">
        <w:rPr>
          <w:rFonts w:eastAsia="Arial Unicode MS"/>
          <w:lang w:val="pt-PT"/>
        </w:rPr>
        <w:t>Deinde suffragia.</w:t>
      </w:r>
    </w:p>
    <w:p w:rsidR="00381673" w:rsidRPr="0021481A" w:rsidRDefault="00381673" w:rsidP="00FE554E">
      <w:pPr>
        <w:rPr>
          <w:rFonts w:eastAsia="Arial Unicode MS"/>
          <w:lang w:val="fr-FR"/>
        </w:rPr>
      </w:pPr>
      <w:r w:rsidRPr="0021481A">
        <w:rPr>
          <w:rStyle w:val="Time1"/>
          <w:rFonts w:eastAsia="Arial Unicode MS"/>
          <w:lang w:val="pt-PT"/>
        </w:rPr>
        <w:t>Ad matutinam</w:t>
      </w:r>
      <w:r w:rsidRPr="0021481A">
        <w:rPr>
          <w:rFonts w:eastAsia="Arial Unicode MS"/>
          <w:lang w:val="pt-PT"/>
        </w:rPr>
        <w:t xml:space="preserve"> INV </w:t>
      </w:r>
      <w:r w:rsidRPr="0021481A">
        <w:rPr>
          <w:rStyle w:val="Incipit"/>
          <w:rFonts w:eastAsia="Arial Unicode MS"/>
          <w:lang w:val="pt-PT"/>
        </w:rPr>
        <w:t>Regem martyrum</w:t>
      </w:r>
      <w:r w:rsidRPr="0021481A">
        <w:rPr>
          <w:rFonts w:eastAsia="Arial Unicode MS"/>
          <w:lang w:val="pt-PT"/>
        </w:rPr>
        <w:t xml:space="preserve">. PS </w:t>
      </w:r>
      <w:r w:rsidRPr="0021481A">
        <w:rPr>
          <w:rStyle w:val="Incipit"/>
          <w:rFonts w:eastAsia="Arial Unicode MS"/>
          <w:lang w:val="pt-PT"/>
        </w:rPr>
        <w:t>Venite exultemus</w:t>
      </w:r>
      <w:r w:rsidRPr="0021481A">
        <w:rPr>
          <w:rFonts w:eastAsia="Arial Unicode MS"/>
          <w:lang w:val="pt-PT"/>
        </w:rPr>
        <w:t xml:space="preserve"> cum nocturno. </w:t>
      </w:r>
      <w:r w:rsidRPr="0021481A">
        <w:rPr>
          <w:rFonts w:eastAsia="Arial Unicode MS"/>
          <w:lang w:val="fr-FR"/>
        </w:rPr>
        <w:t xml:space="preserve">VS </w:t>
      </w:r>
      <w:r w:rsidRPr="0021481A">
        <w:rPr>
          <w:rStyle w:val="Incipit"/>
          <w:rFonts w:eastAsia="Arial Unicode MS"/>
          <w:lang w:val="fr-FR"/>
        </w:rPr>
        <w:t>Posuerunt domine</w:t>
      </w:r>
      <w:r w:rsidRPr="0021481A">
        <w:rPr>
          <w:rFonts w:eastAsia="Arial Unicode MS"/>
          <w:lang w:val="fr-FR"/>
        </w:rPr>
        <w:t>. Legitur passio eius cum tribus responsoriis.</w:t>
      </w:r>
    </w:p>
    <w:p w:rsidR="00381673" w:rsidRPr="0021481A" w:rsidRDefault="00381673" w:rsidP="00FE554E">
      <w:pPr>
        <w:rPr>
          <w:rFonts w:eastAsia="Arial Unicode MS"/>
          <w:lang w:val="fr-FR"/>
        </w:rPr>
      </w:pPr>
      <w:r w:rsidRPr="0021481A">
        <w:rPr>
          <w:rStyle w:val="Time1"/>
          <w:rFonts w:eastAsia="Arial Unicode MS"/>
          <w:lang w:val="fr-FR"/>
        </w:rPr>
        <w:t>Ad laudes</w:t>
      </w:r>
      <w:r w:rsidRPr="0021481A">
        <w:rPr>
          <w:rFonts w:eastAsia="Arial Unicode MS"/>
          <w:lang w:val="fr-FR"/>
        </w:rPr>
        <w:t xml:space="preserve"> AN </w:t>
      </w:r>
      <w:r w:rsidRPr="0021481A">
        <w:rPr>
          <w:rStyle w:val="Incipit"/>
          <w:rFonts w:eastAsia="Arial Unicode MS"/>
          <w:lang w:val="fr-FR"/>
        </w:rPr>
        <w:t>Qui me confessus</w:t>
      </w:r>
      <w:r w:rsidRPr="0021481A">
        <w:rPr>
          <w:rFonts w:eastAsia="Arial Unicode MS"/>
          <w:lang w:val="fr-FR"/>
        </w:rPr>
        <w:t xml:space="preserve">. CP </w:t>
      </w:r>
      <w:r w:rsidRPr="0021481A">
        <w:rPr>
          <w:rStyle w:val="Incipit"/>
          <w:rFonts w:eastAsia="Arial Unicode MS"/>
          <w:lang w:val="fr-FR"/>
        </w:rPr>
        <w:t>Beatus vir</w:t>
      </w:r>
      <w:r w:rsidRPr="0021481A">
        <w:rPr>
          <w:rFonts w:eastAsia="Arial Unicode MS"/>
          <w:lang w:val="fr-FR"/>
        </w:rPr>
        <w:t xml:space="preserve">. VS </w:t>
      </w:r>
      <w:r w:rsidRPr="0021481A">
        <w:rPr>
          <w:rStyle w:val="Incipit"/>
          <w:rFonts w:eastAsia="Arial Unicode MS"/>
          <w:lang w:val="fr-FR"/>
        </w:rPr>
        <w:t>Magna est gloria</w:t>
      </w:r>
      <w:r w:rsidRPr="0021481A">
        <w:rPr>
          <w:rFonts w:eastAsia="Arial Unicode MS"/>
          <w:lang w:val="fr-FR"/>
        </w:rPr>
        <w:t xml:space="preserve">. AB </w:t>
      </w:r>
      <w:r w:rsidRPr="0021481A">
        <w:rPr>
          <w:rStyle w:val="Incipit"/>
          <w:rFonts w:eastAsia="Arial Unicode MS"/>
          <w:lang w:val="fr-FR"/>
        </w:rPr>
        <w:t>Hic vir despiciens</w:t>
      </w:r>
      <w:r w:rsidRPr="0021481A">
        <w:rPr>
          <w:rFonts w:eastAsia="Arial Unicode MS"/>
          <w:lang w:val="fr-FR"/>
        </w:rPr>
        <w:t xml:space="preserve">. [KY] </w:t>
      </w:r>
      <w:r w:rsidRPr="0021481A">
        <w:rPr>
          <w:rStyle w:val="Incipit"/>
          <w:rFonts w:eastAsia="Arial Unicode MS"/>
          <w:lang w:val="fr-FR"/>
        </w:rPr>
        <w:t>Kyrie</w:t>
      </w:r>
      <w:r w:rsidRPr="0021481A">
        <w:rPr>
          <w:rFonts w:eastAsia="Arial Unicode MS"/>
          <w:lang w:val="fr-FR"/>
        </w:rPr>
        <w:t xml:space="preserve"> cum [PN] </w:t>
      </w:r>
      <w:r w:rsidRPr="0021481A">
        <w:rPr>
          <w:rStyle w:val="Incipit"/>
          <w:rFonts w:eastAsia="Arial Unicode MS"/>
          <w:lang w:val="fr-FR"/>
        </w:rPr>
        <w:t>Pater noster</w:t>
      </w:r>
      <w:r w:rsidRPr="0021481A">
        <w:rPr>
          <w:rFonts w:eastAsia="Arial Unicode MS"/>
          <w:lang w:val="fr-FR"/>
        </w:rPr>
        <w:t>. Orationem require in serie sanctorum.</w:t>
      </w:r>
      <w:r w:rsidR="00F014D1" w:rsidRPr="0021481A">
        <w:rPr>
          <w:rFonts w:eastAsia="Arial Unicode MS"/>
          <w:lang w:val="fr-FR"/>
        </w:rPr>
        <w:t xml:space="preserve"> Deinde suffragia.</w:t>
      </w:r>
    </w:p>
    <w:p w:rsidR="00F014D1" w:rsidRPr="0021481A" w:rsidRDefault="00F014D1" w:rsidP="00FE554E">
      <w:pPr>
        <w:rPr>
          <w:rFonts w:eastAsia="Arial Unicode MS"/>
          <w:lang w:val="fr-FR"/>
        </w:rPr>
      </w:pPr>
      <w:r w:rsidRPr="0021481A">
        <w:rPr>
          <w:rStyle w:val="Time1"/>
          <w:rFonts w:eastAsia="Arial Unicode MS"/>
          <w:lang w:val="fr-FR"/>
        </w:rPr>
        <w:t>Ad horas</w:t>
      </w:r>
      <w:r w:rsidRPr="0021481A">
        <w:rPr>
          <w:rFonts w:eastAsia="Arial Unicode MS"/>
          <w:lang w:val="fr-FR"/>
        </w:rPr>
        <w:t xml:space="preserve"> cantentur laudes et cetera de uno martyre.</w:t>
      </w:r>
    </w:p>
    <w:p w:rsidR="00F014D1" w:rsidRPr="0021481A" w:rsidRDefault="00F014D1" w:rsidP="00FE554E">
      <w:pPr>
        <w:rPr>
          <w:rFonts w:eastAsia="Arial Unicode MS"/>
          <w:lang w:val="fr-FR"/>
        </w:rPr>
      </w:pPr>
      <w:r w:rsidRPr="0021481A">
        <w:rPr>
          <w:rStyle w:val="Time1"/>
          <w:rFonts w:eastAsia="Arial Unicode MS"/>
          <w:lang w:val="fr-FR"/>
        </w:rPr>
        <w:t>Ad missam</w:t>
      </w:r>
      <w:r w:rsidRPr="0021481A">
        <w:rPr>
          <w:rFonts w:eastAsia="Arial Unicode MS"/>
          <w:lang w:val="fr-FR"/>
        </w:rPr>
        <w:t xml:space="preserve"> </w:t>
      </w:r>
      <w:r w:rsidR="0097581A" w:rsidRPr="0021481A">
        <w:rPr>
          <w:lang w:val="fr-FR"/>
        </w:rPr>
        <w:t>|</w:t>
      </w:r>
      <w:r w:rsidRPr="0021481A">
        <w:rPr>
          <w:rFonts w:eastAsia="Arial Unicode MS"/>
          <w:lang w:val="fr-FR"/>
        </w:rPr>
        <w:t>introitus domin</w:t>
      </w:r>
      <w:r w:rsidR="0097581A" w:rsidRPr="0021481A">
        <w:rPr>
          <w:rFonts w:eastAsia="Arial Unicode MS"/>
          <w:lang w:val="fr-FR"/>
        </w:rPr>
        <w:t>ic</w:t>
      </w:r>
      <w:r w:rsidRPr="0021481A">
        <w:rPr>
          <w:rFonts w:eastAsia="Arial Unicode MS"/>
          <w:lang w:val="fr-FR"/>
        </w:rPr>
        <w:t>a</w:t>
      </w:r>
      <w:r w:rsidR="0097581A" w:rsidRPr="0021481A">
        <w:rPr>
          <w:rFonts w:eastAsia="Arial Unicode MS"/>
          <w:lang w:val="fr-FR"/>
        </w:rPr>
        <w:t>::dominica</w:t>
      </w:r>
      <w:r w:rsidR="0097581A" w:rsidRPr="0021481A">
        <w:rPr>
          <w:lang w:val="fr-FR"/>
        </w:rPr>
        <w:t>|</w:t>
      </w:r>
      <w:r w:rsidRPr="0021481A">
        <w:rPr>
          <w:rFonts w:eastAsia="Arial Unicode MS"/>
          <w:lang w:val="fr-FR"/>
        </w:rPr>
        <w:t xml:space="preserve"> per totum. Secunda oratio de sancto Albano.</w:t>
      </w:r>
    </w:p>
    <w:p w:rsidR="00F014D1" w:rsidRPr="0021481A" w:rsidRDefault="00F014D1" w:rsidP="00F014D1">
      <w:pPr>
        <w:pStyle w:val="Titolo1"/>
        <w:rPr>
          <w:rFonts w:eastAsia="Arial Unicode MS"/>
          <w:lang w:val="fr-FR"/>
        </w:rPr>
      </w:pPr>
      <w:r w:rsidRPr="0021481A">
        <w:rPr>
          <w:rFonts w:eastAsia="Arial Unicode MS"/>
          <w:lang w:val="fr-FR"/>
        </w:rPr>
        <w:t>IN NATIVITATE SANCT</w:t>
      </w:r>
      <w:r w:rsidR="0097581A" w:rsidRPr="0021481A">
        <w:rPr>
          <w:rFonts w:eastAsia="Arial Unicode MS"/>
          <w:lang w:val="fr-FR"/>
        </w:rPr>
        <w:t>I</w:t>
      </w:r>
      <w:r w:rsidRPr="0021481A">
        <w:rPr>
          <w:rFonts w:eastAsia="Arial Unicode MS"/>
          <w:lang w:val="fr-FR"/>
        </w:rPr>
        <w:t xml:space="preserve"> ACHACII ET SOCIORUM EIUS</w:t>
      </w:r>
    </w:p>
    <w:p w:rsidR="00F014D1" w:rsidRPr="0021481A" w:rsidRDefault="00F014D1" w:rsidP="00FE554E">
      <w:pPr>
        <w:rPr>
          <w:rFonts w:eastAsia="Arial Unicode MS"/>
          <w:lang w:val="pt-PT"/>
        </w:rPr>
      </w:pPr>
      <w:r w:rsidRPr="0021481A">
        <w:rPr>
          <w:rStyle w:val="Time1"/>
          <w:rFonts w:eastAsia="Arial Unicode MS"/>
          <w:lang w:val="it-IT"/>
        </w:rPr>
        <w:t>Ad vesperas</w:t>
      </w:r>
      <w:r>
        <w:rPr>
          <w:rFonts w:eastAsia="Arial Unicode MS"/>
          <w:lang w:val="it-IT"/>
        </w:rPr>
        <w:t xml:space="preserve"> CP </w:t>
      </w:r>
      <w:r w:rsidRPr="0021481A">
        <w:rPr>
          <w:rStyle w:val="Incipit"/>
          <w:rFonts w:eastAsia="Arial Unicode MS"/>
          <w:lang w:val="it-IT"/>
        </w:rPr>
        <w:t>Sancti per fidem</w:t>
      </w:r>
      <w:r>
        <w:rPr>
          <w:rFonts w:eastAsia="Arial Unicode MS"/>
          <w:lang w:val="it-IT"/>
        </w:rPr>
        <w:t xml:space="preserve">. VS </w:t>
      </w:r>
      <w:r w:rsidRPr="0021481A">
        <w:rPr>
          <w:rStyle w:val="Incipit"/>
          <w:rFonts w:eastAsia="Arial Unicode MS"/>
          <w:lang w:val="it-IT"/>
        </w:rPr>
        <w:t>Laetamini in domino</w:t>
      </w:r>
      <w:r>
        <w:rPr>
          <w:rFonts w:eastAsia="Arial Unicode MS"/>
          <w:lang w:val="it-IT"/>
        </w:rPr>
        <w:t>.</w:t>
      </w:r>
      <w:r w:rsidR="00C9549F">
        <w:rPr>
          <w:rFonts w:eastAsia="Arial Unicode MS"/>
          <w:lang w:val="it-IT"/>
        </w:rPr>
        <w:t xml:space="preserve"> AM </w:t>
      </w:r>
      <w:r w:rsidR="00C9549F" w:rsidRPr="0021481A">
        <w:rPr>
          <w:rStyle w:val="Incipit"/>
          <w:rFonts w:eastAsia="Arial Unicode MS"/>
          <w:lang w:val="it-IT"/>
        </w:rPr>
        <w:t>Absterget deus</w:t>
      </w:r>
      <w:r w:rsidR="00C9549F">
        <w:rPr>
          <w:rFonts w:eastAsia="Arial Unicode MS"/>
          <w:lang w:val="it-IT"/>
        </w:rPr>
        <w:t xml:space="preserve">. [KY] </w:t>
      </w:r>
      <w:r w:rsidR="00C9549F" w:rsidRPr="0021481A">
        <w:rPr>
          <w:rStyle w:val="Incipit"/>
          <w:rFonts w:eastAsia="Arial Unicode MS"/>
          <w:lang w:val="it-IT"/>
        </w:rPr>
        <w:t>Kyrie</w:t>
      </w:r>
      <w:r w:rsidR="00C9549F">
        <w:rPr>
          <w:rFonts w:eastAsia="Arial Unicode MS"/>
          <w:lang w:val="it-IT"/>
        </w:rPr>
        <w:t xml:space="preserve"> cum [PN] </w:t>
      </w:r>
      <w:r w:rsidR="00C9549F" w:rsidRPr="0021481A">
        <w:rPr>
          <w:rStyle w:val="Incipit"/>
          <w:rFonts w:eastAsia="Arial Unicode MS"/>
          <w:lang w:val="it-IT"/>
        </w:rPr>
        <w:t>Pater noster</w:t>
      </w:r>
      <w:r w:rsidR="00C9549F">
        <w:rPr>
          <w:rFonts w:eastAsia="Arial Unicode MS"/>
          <w:lang w:val="it-IT"/>
        </w:rPr>
        <w:t xml:space="preserve">. (177rb) OR </w:t>
      </w:r>
      <w:r w:rsidR="00C9549F" w:rsidRPr="0021481A">
        <w:rPr>
          <w:rStyle w:val="Incipit"/>
          <w:rFonts w:eastAsia="Arial Unicode MS"/>
          <w:lang w:val="it-IT"/>
        </w:rPr>
        <w:t>Deus qui ad imitandum</w:t>
      </w:r>
      <w:r w:rsidR="00C9549F">
        <w:rPr>
          <w:rFonts w:eastAsia="Arial Unicode MS"/>
          <w:lang w:val="it-IT"/>
        </w:rPr>
        <w:t xml:space="preserve">. </w:t>
      </w:r>
      <w:r w:rsidR="00C9549F" w:rsidRPr="0021481A">
        <w:rPr>
          <w:rFonts w:eastAsia="Arial Unicode MS"/>
          <w:lang w:val="pt-PT"/>
        </w:rPr>
        <w:t>Deinde suffragia.</w:t>
      </w:r>
    </w:p>
    <w:p w:rsidR="00C9549F" w:rsidRPr="0021481A" w:rsidRDefault="00C9549F" w:rsidP="00FE554E">
      <w:pPr>
        <w:rPr>
          <w:rFonts w:eastAsia="Arial Unicode MS"/>
          <w:lang w:val="pt-PT"/>
        </w:rPr>
      </w:pPr>
      <w:r w:rsidRPr="0021481A">
        <w:rPr>
          <w:rStyle w:val="Time1"/>
          <w:rFonts w:eastAsia="Arial Unicode MS"/>
          <w:lang w:val="pt-PT"/>
        </w:rPr>
        <w:t>Ad matutinam</w:t>
      </w:r>
      <w:r w:rsidRPr="0021481A">
        <w:rPr>
          <w:rFonts w:eastAsia="Arial Unicode MS"/>
          <w:lang w:val="pt-PT"/>
        </w:rPr>
        <w:t xml:space="preserve"> INV </w:t>
      </w:r>
      <w:r w:rsidRPr="0021481A">
        <w:rPr>
          <w:rStyle w:val="Incipit"/>
          <w:rFonts w:eastAsia="Arial Unicode MS"/>
          <w:lang w:val="pt-PT"/>
        </w:rPr>
        <w:t>Regem martyrum</w:t>
      </w:r>
      <w:r w:rsidRPr="0021481A">
        <w:rPr>
          <w:rFonts w:eastAsia="Arial Unicode MS"/>
          <w:lang w:val="pt-PT"/>
        </w:rPr>
        <w:t xml:space="preserve">. PS </w:t>
      </w:r>
      <w:r w:rsidRPr="0021481A">
        <w:rPr>
          <w:rStyle w:val="Incipit"/>
          <w:rFonts w:eastAsia="Arial Unicode MS"/>
          <w:lang w:val="pt-PT"/>
        </w:rPr>
        <w:t>Venite exultemus</w:t>
      </w:r>
      <w:r w:rsidRPr="0021481A">
        <w:rPr>
          <w:rFonts w:eastAsia="Arial Unicode MS"/>
          <w:lang w:val="pt-PT"/>
        </w:rPr>
        <w:t xml:space="preserve"> cum nocturno. VS </w:t>
      </w:r>
      <w:r w:rsidRPr="0021481A">
        <w:rPr>
          <w:rStyle w:val="Incipit"/>
          <w:rFonts w:eastAsia="Arial Unicode MS"/>
          <w:lang w:val="pt-PT"/>
        </w:rPr>
        <w:t>Laetamini in domino</w:t>
      </w:r>
      <w:r w:rsidRPr="0021481A">
        <w:rPr>
          <w:rFonts w:eastAsia="Arial Unicode MS"/>
          <w:lang w:val="pt-PT"/>
        </w:rPr>
        <w:t xml:space="preserve">. Legitur passio eius [LHI] </w:t>
      </w:r>
      <w:r w:rsidRPr="0021481A">
        <w:rPr>
          <w:rStyle w:val="Incipit"/>
          <w:rFonts w:eastAsia="Arial Unicode MS"/>
          <w:lang w:val="pt-PT"/>
        </w:rPr>
        <w:t>Salvatorem</w:t>
      </w:r>
      <w:r w:rsidRPr="0021481A">
        <w:rPr>
          <w:rFonts w:eastAsia="Arial Unicode MS"/>
          <w:lang w:val="pt-PT"/>
        </w:rPr>
        <w:t xml:space="preserve"> cum tribus responsoriis [RP] </w:t>
      </w:r>
      <w:r w:rsidRPr="0021481A">
        <w:rPr>
          <w:rStyle w:val="Incipit"/>
          <w:rFonts w:eastAsia="Arial Unicode MS"/>
          <w:lang w:val="pt-PT"/>
        </w:rPr>
        <w:t>Absterget</w:t>
      </w:r>
      <w:r w:rsidRPr="0021481A">
        <w:rPr>
          <w:rFonts w:eastAsia="Arial Unicode MS"/>
          <w:lang w:val="pt-PT"/>
        </w:rPr>
        <w:t>.</w:t>
      </w:r>
    </w:p>
    <w:p w:rsidR="00BC58AB" w:rsidRPr="0021481A" w:rsidRDefault="00C9549F" w:rsidP="00FE554E">
      <w:pPr>
        <w:rPr>
          <w:rFonts w:eastAsia="Arial Unicode MS"/>
          <w:lang w:val="fr-FR"/>
        </w:rPr>
      </w:pPr>
      <w:r w:rsidRPr="0021481A">
        <w:rPr>
          <w:rStyle w:val="Time1"/>
          <w:rFonts w:eastAsia="Arial Unicode MS"/>
          <w:lang w:val="pt-PT"/>
        </w:rPr>
        <w:t>Ad laudes</w:t>
      </w:r>
      <w:r w:rsidRPr="0021481A">
        <w:rPr>
          <w:rFonts w:eastAsia="Arial Unicode MS"/>
          <w:lang w:val="pt-PT"/>
        </w:rPr>
        <w:t xml:space="preserve"> AN </w:t>
      </w:r>
      <w:r w:rsidRPr="0021481A">
        <w:rPr>
          <w:rStyle w:val="Incipit"/>
          <w:rFonts w:eastAsia="Arial Unicode MS"/>
          <w:lang w:val="pt-PT"/>
        </w:rPr>
        <w:t>Iustorum</w:t>
      </w:r>
      <w:r w:rsidRPr="0021481A">
        <w:rPr>
          <w:rFonts w:eastAsia="Arial Unicode MS"/>
          <w:lang w:val="pt-PT"/>
        </w:rPr>
        <w:t xml:space="preserve"> tantum sola. CP </w:t>
      </w:r>
      <w:r w:rsidRPr="0021481A">
        <w:rPr>
          <w:rStyle w:val="Incipit"/>
          <w:rFonts w:eastAsia="Arial Unicode MS"/>
          <w:lang w:val="pt-PT"/>
        </w:rPr>
        <w:t>Sancti ludibria</w:t>
      </w:r>
      <w:r w:rsidRPr="0021481A">
        <w:rPr>
          <w:rFonts w:eastAsia="Arial Unicode MS"/>
          <w:lang w:val="pt-PT"/>
        </w:rPr>
        <w:t xml:space="preserve">. </w:t>
      </w:r>
      <w:r w:rsidRPr="0021481A">
        <w:rPr>
          <w:rFonts w:eastAsia="Arial Unicode MS"/>
          <w:lang w:val="de-AT"/>
        </w:rPr>
        <w:t xml:space="preserve">VS </w:t>
      </w:r>
      <w:r w:rsidRPr="00BC58AB">
        <w:rPr>
          <w:rStyle w:val="Incipit"/>
          <w:rFonts w:eastAsia="Arial Unicode MS"/>
        </w:rPr>
        <w:t>Mirabilis deus</w:t>
      </w:r>
      <w:r w:rsidRPr="0021481A">
        <w:rPr>
          <w:rFonts w:eastAsia="Arial Unicode MS"/>
          <w:lang w:val="de-AT"/>
        </w:rPr>
        <w:t xml:space="preserve">. AB </w:t>
      </w:r>
      <w:r w:rsidRPr="00BC58AB">
        <w:rPr>
          <w:rStyle w:val="Incipit"/>
          <w:rFonts w:eastAsia="Arial Unicode MS"/>
        </w:rPr>
        <w:t>Fulgebunt</w:t>
      </w:r>
      <w:r w:rsidRPr="0021481A">
        <w:rPr>
          <w:rFonts w:eastAsia="Arial Unicode MS"/>
          <w:lang w:val="de-AT"/>
        </w:rPr>
        <w:t xml:space="preserve">. </w:t>
      </w:r>
      <w:r w:rsidRPr="0021481A">
        <w:rPr>
          <w:rFonts w:eastAsia="Arial Unicode MS"/>
          <w:lang w:val="fr-FR"/>
        </w:rPr>
        <w:t xml:space="preserve">[KY] </w:t>
      </w:r>
      <w:r w:rsidRPr="0021481A">
        <w:rPr>
          <w:rStyle w:val="Incipit"/>
          <w:rFonts w:eastAsia="Arial Unicode MS"/>
          <w:lang w:val="fr-FR"/>
        </w:rPr>
        <w:t>Kyrie</w:t>
      </w:r>
      <w:r w:rsidRPr="0021481A">
        <w:rPr>
          <w:rFonts w:eastAsia="Arial Unicode MS"/>
          <w:lang w:val="fr-FR"/>
        </w:rPr>
        <w:t xml:space="preserve"> cum [PN] </w:t>
      </w:r>
      <w:r w:rsidRPr="0021481A">
        <w:rPr>
          <w:rStyle w:val="Incipit"/>
          <w:rFonts w:eastAsia="Arial Unicode MS"/>
          <w:lang w:val="fr-FR"/>
        </w:rPr>
        <w:t>Pater noster</w:t>
      </w:r>
      <w:r w:rsidR="00BC58AB" w:rsidRPr="0021481A">
        <w:rPr>
          <w:rFonts w:eastAsia="Arial Unicode MS"/>
          <w:lang w:val="fr-FR"/>
        </w:rPr>
        <w:t xml:space="preserve">. OR </w:t>
      </w:r>
      <w:r w:rsidR="00BC58AB" w:rsidRPr="0021481A">
        <w:rPr>
          <w:rStyle w:val="Incipit"/>
          <w:rFonts w:eastAsia="Arial Unicode MS"/>
          <w:lang w:val="fr-FR"/>
        </w:rPr>
        <w:t>Deus qui ad imitandum</w:t>
      </w:r>
      <w:r w:rsidR="00BC58AB" w:rsidRPr="0021481A">
        <w:rPr>
          <w:rFonts w:eastAsia="Arial Unicode MS"/>
          <w:lang w:val="fr-FR"/>
        </w:rPr>
        <w:t>. Deinde suffragia.</w:t>
      </w:r>
    </w:p>
    <w:p w:rsidR="00BC58AB" w:rsidRPr="0021481A" w:rsidRDefault="00BC58AB" w:rsidP="00FE554E">
      <w:pPr>
        <w:rPr>
          <w:rFonts w:eastAsia="Arial Unicode MS"/>
          <w:lang w:val="fr-FR"/>
        </w:rPr>
      </w:pPr>
      <w:r w:rsidRPr="0021481A">
        <w:rPr>
          <w:rStyle w:val="Time1"/>
          <w:rFonts w:eastAsia="Arial Unicode MS"/>
          <w:lang w:val="fr-FR"/>
        </w:rPr>
        <w:t>Ad horas</w:t>
      </w:r>
      <w:r w:rsidRPr="0021481A">
        <w:rPr>
          <w:rFonts w:eastAsia="Arial Unicode MS"/>
          <w:lang w:val="fr-FR"/>
        </w:rPr>
        <w:t xml:space="preserve"> cantentur laudes. Et responsoria de martyribus. Capitulum et oratio propria.</w:t>
      </w:r>
    </w:p>
    <w:p w:rsidR="00BC58AB" w:rsidRPr="0021481A" w:rsidRDefault="00BC58AB" w:rsidP="00FE554E">
      <w:pPr>
        <w:rPr>
          <w:rFonts w:eastAsia="Arial Unicode MS"/>
          <w:lang w:val="pt-PT"/>
        </w:rPr>
      </w:pPr>
      <w:r w:rsidRPr="0021481A">
        <w:rPr>
          <w:rStyle w:val="Time1"/>
          <w:rFonts w:eastAsia="Arial Unicode MS"/>
          <w:lang w:val="fr-FR"/>
        </w:rPr>
        <w:t>Ad missam</w:t>
      </w:r>
      <w:r w:rsidRPr="0021481A">
        <w:rPr>
          <w:rFonts w:eastAsia="Arial Unicode MS"/>
          <w:lang w:val="fr-FR"/>
        </w:rPr>
        <w:t xml:space="preserve"> IN </w:t>
      </w:r>
      <w:r w:rsidRPr="0021481A">
        <w:rPr>
          <w:rStyle w:val="Incipit"/>
          <w:rFonts w:eastAsia="Arial Unicode MS"/>
          <w:lang w:val="fr-FR"/>
        </w:rPr>
        <w:t>Intret in conspectu</w:t>
      </w:r>
      <w:r w:rsidRPr="0021481A">
        <w:rPr>
          <w:rFonts w:eastAsia="Arial Unicode MS"/>
          <w:lang w:val="fr-FR"/>
        </w:rPr>
        <w:t xml:space="preserve">. </w:t>
      </w:r>
      <w:r>
        <w:rPr>
          <w:rFonts w:eastAsia="Arial Unicode MS"/>
          <w:lang w:val="it-IT"/>
        </w:rPr>
        <w:t xml:space="preserve">ORCL </w:t>
      </w:r>
      <w:r w:rsidRPr="0021481A">
        <w:rPr>
          <w:rStyle w:val="Incipit"/>
          <w:rFonts w:eastAsia="Arial Unicode MS"/>
          <w:lang w:val="it-IT"/>
        </w:rPr>
        <w:t>Deus qui ad imitandum</w:t>
      </w:r>
      <w:r>
        <w:rPr>
          <w:rFonts w:eastAsia="Arial Unicode MS"/>
          <w:lang w:val="it-IT"/>
        </w:rPr>
        <w:t xml:space="preserve">. </w:t>
      </w:r>
      <w:r w:rsidRPr="0021481A">
        <w:rPr>
          <w:rFonts w:eastAsia="Arial Unicode MS"/>
          <w:lang w:val="pt-PT"/>
        </w:rPr>
        <w:t xml:space="preserve">Secunda de dominica. Tertia quam velis. EP </w:t>
      </w:r>
      <w:r w:rsidRPr="0021481A">
        <w:rPr>
          <w:rStyle w:val="Incipit"/>
          <w:rFonts w:eastAsia="Arial Unicode MS"/>
          <w:lang w:val="pt-PT"/>
        </w:rPr>
        <w:t>Reddet deus</w:t>
      </w:r>
      <w:r w:rsidRPr="0021481A">
        <w:rPr>
          <w:rFonts w:eastAsia="Arial Unicode MS"/>
          <w:lang w:val="pt-PT"/>
        </w:rPr>
        <w:t xml:space="preserve">. GR </w:t>
      </w:r>
      <w:r w:rsidRPr="0021481A">
        <w:rPr>
          <w:rStyle w:val="Incipit"/>
          <w:rFonts w:eastAsia="Arial Unicode MS"/>
          <w:lang w:val="pt-PT"/>
        </w:rPr>
        <w:t>Vindica domine</w:t>
      </w:r>
      <w:r w:rsidRPr="0021481A">
        <w:rPr>
          <w:rFonts w:eastAsia="Arial Unicode MS"/>
          <w:lang w:val="pt-PT"/>
        </w:rPr>
        <w:t xml:space="preserve">. ALV </w:t>
      </w:r>
      <w:r w:rsidRPr="0021481A">
        <w:rPr>
          <w:rStyle w:val="Incipit"/>
          <w:rFonts w:eastAsia="Arial Unicode MS"/>
          <w:lang w:val="pt-PT"/>
        </w:rPr>
        <w:t>Pretiosa</w:t>
      </w:r>
      <w:r w:rsidRPr="0021481A">
        <w:rPr>
          <w:rFonts w:eastAsia="Arial Unicode MS"/>
          <w:lang w:val="pt-PT"/>
        </w:rPr>
        <w:t xml:space="preserve">. EV </w:t>
      </w:r>
      <w:r w:rsidRPr="0021481A">
        <w:rPr>
          <w:rStyle w:val="Incipit"/>
          <w:rFonts w:eastAsia="Arial Unicode MS"/>
          <w:lang w:val="pt-PT"/>
        </w:rPr>
        <w:t>Nihil opertum</w:t>
      </w:r>
      <w:r w:rsidRPr="0021481A">
        <w:rPr>
          <w:rFonts w:eastAsia="Arial Unicode MS"/>
          <w:lang w:val="pt-PT"/>
        </w:rPr>
        <w:t xml:space="preserve">. OF </w:t>
      </w:r>
      <w:r w:rsidRPr="0021481A">
        <w:rPr>
          <w:rStyle w:val="Incipit"/>
          <w:rFonts w:eastAsia="Arial Unicode MS"/>
          <w:lang w:val="pt-PT"/>
        </w:rPr>
        <w:t>Gloriabuntur</w:t>
      </w:r>
      <w:r w:rsidRPr="0021481A">
        <w:rPr>
          <w:rFonts w:eastAsia="Arial Unicode MS"/>
          <w:lang w:val="pt-PT"/>
        </w:rPr>
        <w:t xml:space="preserve">. CO </w:t>
      </w:r>
      <w:r w:rsidRPr="0021481A">
        <w:rPr>
          <w:rStyle w:val="Incipit"/>
          <w:rFonts w:eastAsia="Arial Unicode MS"/>
          <w:lang w:val="pt-PT"/>
        </w:rPr>
        <w:t>Dico autem</w:t>
      </w:r>
      <w:r w:rsidRPr="0021481A">
        <w:rPr>
          <w:rFonts w:eastAsia="Arial Unicode MS"/>
          <w:lang w:val="pt-PT"/>
        </w:rPr>
        <w:t>.</w:t>
      </w:r>
    </w:p>
    <w:p w:rsidR="00BC58AB" w:rsidRPr="0021481A" w:rsidRDefault="00BC58AB" w:rsidP="00FE554E">
      <w:pPr>
        <w:rPr>
          <w:rFonts w:eastAsia="Arial Unicode MS"/>
          <w:lang w:val="pt-PT"/>
        </w:rPr>
      </w:pPr>
      <w:r w:rsidRPr="0021481A">
        <w:rPr>
          <w:rStyle w:val="Time1"/>
          <w:rFonts w:eastAsia="Arial Unicode MS"/>
          <w:lang w:val="pt-PT"/>
        </w:rPr>
        <w:t>Sexta (177va) et nona</w:t>
      </w:r>
      <w:r w:rsidRPr="0021481A">
        <w:rPr>
          <w:rFonts w:eastAsia="Arial Unicode MS"/>
          <w:lang w:val="pt-PT"/>
        </w:rPr>
        <w:t xml:space="preserve"> ut supra.</w:t>
      </w:r>
    </w:p>
    <w:p w:rsidR="00BC58AB" w:rsidRPr="0021481A" w:rsidRDefault="00BC58AB" w:rsidP="00BC58AB">
      <w:pPr>
        <w:pStyle w:val="Titolo1"/>
        <w:rPr>
          <w:rFonts w:eastAsia="Arial Unicode MS"/>
          <w:lang w:val="pt-PT"/>
        </w:rPr>
      </w:pPr>
      <w:r w:rsidRPr="0021481A">
        <w:rPr>
          <w:rFonts w:eastAsia="Arial Unicode MS"/>
          <w:lang w:val="pt-PT"/>
        </w:rPr>
        <w:lastRenderedPageBreak/>
        <w:t>IN VIGILIA SANCTI IOANNIS BAPTISTAE</w:t>
      </w:r>
    </w:p>
    <w:p w:rsidR="00BC58AB" w:rsidRPr="0021481A" w:rsidRDefault="00BC58AB" w:rsidP="00FE554E">
      <w:pPr>
        <w:rPr>
          <w:rFonts w:eastAsia="Arial Unicode MS"/>
          <w:lang w:val="pt-PT"/>
        </w:rPr>
      </w:pPr>
      <w:r w:rsidRPr="0021481A">
        <w:rPr>
          <w:rStyle w:val="Time1"/>
          <w:rFonts w:eastAsia="Arial Unicode MS"/>
          <w:lang w:val="pt-PT"/>
        </w:rPr>
        <w:t>Ad matutinam</w:t>
      </w:r>
      <w:r w:rsidRPr="0021481A">
        <w:rPr>
          <w:rFonts w:eastAsia="Arial Unicode MS"/>
          <w:lang w:val="pt-PT"/>
        </w:rPr>
        <w:t xml:space="preserve"> invitatorium feriale cum nocturno.</w:t>
      </w:r>
      <w:r w:rsidR="007E64D0" w:rsidRPr="0021481A">
        <w:rPr>
          <w:rFonts w:eastAsia="Arial Unicode MS"/>
          <w:lang w:val="pt-PT"/>
        </w:rPr>
        <w:t xml:space="preserve"> EV </w:t>
      </w:r>
      <w:r w:rsidR="007E64D0" w:rsidRPr="0021481A">
        <w:rPr>
          <w:rStyle w:val="Incipit"/>
          <w:rFonts w:eastAsia="Arial Unicode MS"/>
          <w:lang w:val="pt-PT"/>
        </w:rPr>
        <w:t>Fuit in diebus</w:t>
      </w:r>
      <w:r w:rsidR="007E64D0" w:rsidRPr="0021481A">
        <w:rPr>
          <w:rFonts w:eastAsia="Arial Unicode MS"/>
          <w:lang w:val="pt-PT"/>
        </w:rPr>
        <w:t xml:space="preserve"> cum tribus responsoriis de dominicali historia.</w:t>
      </w:r>
    </w:p>
    <w:p w:rsidR="007E64D0" w:rsidRPr="0021481A" w:rsidRDefault="007E64D0" w:rsidP="00FE554E">
      <w:pPr>
        <w:rPr>
          <w:rFonts w:eastAsia="Arial Unicode MS"/>
          <w:lang w:val="pt-PT"/>
        </w:rPr>
      </w:pPr>
      <w:r w:rsidRPr="0021481A">
        <w:rPr>
          <w:rStyle w:val="Time1"/>
          <w:rFonts w:eastAsia="Arial Unicode MS"/>
          <w:lang w:val="pt-PT"/>
        </w:rPr>
        <w:t>In laudibus</w:t>
      </w:r>
      <w:r w:rsidRPr="0021481A">
        <w:rPr>
          <w:rFonts w:eastAsia="Arial Unicode MS"/>
          <w:lang w:val="pt-PT"/>
        </w:rPr>
        <w:t xml:space="preserve"> capitulum et oratio de feria et de sancto Ioanne OR </w:t>
      </w:r>
      <w:r w:rsidRPr="0021481A">
        <w:rPr>
          <w:rStyle w:val="Incipit"/>
          <w:rFonts w:eastAsia="Arial Unicode MS"/>
          <w:lang w:val="pt-PT"/>
        </w:rPr>
        <w:t>Praesta quaesumus omnipotens</w:t>
      </w:r>
      <w:r w:rsidRPr="0021481A">
        <w:rPr>
          <w:rFonts w:eastAsia="Arial Unicode MS"/>
          <w:lang w:val="pt-PT"/>
        </w:rPr>
        <w:t xml:space="preserve"> sub una conclusione. Et hoc propter evangelium quod de sancto Ioanne lectum est in matutinam.</w:t>
      </w:r>
    </w:p>
    <w:p w:rsidR="007E64D0" w:rsidRDefault="007E64D0" w:rsidP="00FE554E">
      <w:pPr>
        <w:rPr>
          <w:rFonts w:eastAsia="Arial Unicode MS"/>
          <w:lang w:val="it-IT"/>
        </w:rPr>
      </w:pPr>
      <w:r w:rsidRPr="0021481A">
        <w:rPr>
          <w:rStyle w:val="Time1"/>
          <w:rFonts w:eastAsia="Arial Unicode MS"/>
          <w:lang w:val="it-IT"/>
        </w:rPr>
        <w:t>Ad cursus</w:t>
      </w:r>
      <w:r>
        <w:rPr>
          <w:rFonts w:eastAsia="Arial Unicode MS"/>
          <w:lang w:val="it-IT"/>
        </w:rPr>
        <w:t xml:space="preserve"> omnia cantentur ferialiter.</w:t>
      </w:r>
    </w:p>
    <w:p w:rsidR="007E64D0" w:rsidRPr="0021481A" w:rsidRDefault="007E64D0" w:rsidP="00FE554E">
      <w:pPr>
        <w:rPr>
          <w:rFonts w:eastAsia="Arial Unicode MS"/>
          <w:lang w:val="en-US"/>
        </w:rPr>
      </w:pPr>
      <w:r w:rsidRPr="0021481A">
        <w:rPr>
          <w:rStyle w:val="Time1"/>
          <w:rFonts w:eastAsia="Arial Unicode MS"/>
          <w:lang w:val="it-IT"/>
        </w:rPr>
        <w:t>Missa</w:t>
      </w:r>
      <w:r>
        <w:rPr>
          <w:rFonts w:eastAsia="Arial Unicode MS"/>
          <w:lang w:val="it-IT"/>
        </w:rPr>
        <w:t xml:space="preserve"> IN </w:t>
      </w:r>
      <w:r w:rsidRPr="0021481A">
        <w:rPr>
          <w:rStyle w:val="Incipit"/>
          <w:rFonts w:eastAsia="Arial Unicode MS"/>
          <w:lang w:val="it-IT"/>
        </w:rPr>
        <w:t>Ne timeas</w:t>
      </w:r>
      <w:r>
        <w:rPr>
          <w:rFonts w:eastAsia="Arial Unicode MS"/>
          <w:lang w:val="it-IT"/>
        </w:rPr>
        <w:t xml:space="preserve">. ORCL </w:t>
      </w:r>
      <w:r w:rsidRPr="0021481A">
        <w:rPr>
          <w:rStyle w:val="Incipit"/>
          <w:rFonts w:eastAsia="Arial Unicode MS"/>
          <w:lang w:val="it-IT"/>
        </w:rPr>
        <w:t>Praesta quaesumus</w:t>
      </w:r>
      <w:r>
        <w:rPr>
          <w:rFonts w:eastAsia="Arial Unicode MS"/>
          <w:lang w:val="it-IT"/>
        </w:rPr>
        <w:t xml:space="preserve">. </w:t>
      </w:r>
      <w:r w:rsidRPr="0021481A">
        <w:rPr>
          <w:rFonts w:eastAsia="Arial Unicode MS"/>
          <w:lang w:val="pt-PT"/>
        </w:rPr>
        <w:t>Secunda oratio de dominica. Tertia quam velis.</w:t>
      </w:r>
      <w:r w:rsidR="005858C2" w:rsidRPr="0021481A">
        <w:rPr>
          <w:rFonts w:eastAsia="Arial Unicode MS"/>
          <w:lang w:val="pt-PT"/>
        </w:rPr>
        <w:t xml:space="preserve"> </w:t>
      </w:r>
      <w:r w:rsidR="005858C2" w:rsidRPr="0021481A">
        <w:rPr>
          <w:rFonts w:eastAsia="Arial Unicode MS"/>
          <w:lang w:val="en-US"/>
        </w:rPr>
        <w:t xml:space="preserve">EP </w:t>
      </w:r>
      <w:r w:rsidR="005858C2" w:rsidRPr="0021481A">
        <w:rPr>
          <w:rStyle w:val="Incipit"/>
          <w:rFonts w:eastAsia="Arial Unicode MS"/>
          <w:lang w:val="en-US"/>
        </w:rPr>
        <w:t>Priusquam te</w:t>
      </w:r>
      <w:r w:rsidR="005858C2" w:rsidRPr="0021481A">
        <w:rPr>
          <w:rFonts w:eastAsia="Arial Unicode MS"/>
          <w:lang w:val="en-US"/>
        </w:rPr>
        <w:t xml:space="preserve">. GR </w:t>
      </w:r>
      <w:r w:rsidR="005858C2" w:rsidRPr="0021481A">
        <w:rPr>
          <w:rStyle w:val="Incipit"/>
          <w:rFonts w:eastAsia="Arial Unicode MS"/>
          <w:lang w:val="en-US"/>
        </w:rPr>
        <w:t>Fuit homo</w:t>
      </w:r>
      <w:r w:rsidR="005858C2" w:rsidRPr="0021481A">
        <w:rPr>
          <w:rFonts w:eastAsia="Arial Unicode MS"/>
          <w:lang w:val="en-US"/>
        </w:rPr>
        <w:t xml:space="preserve">. EV </w:t>
      </w:r>
      <w:r w:rsidR="005858C2" w:rsidRPr="0021481A">
        <w:rPr>
          <w:rStyle w:val="Incipit"/>
          <w:rFonts w:eastAsia="Arial Unicode MS"/>
          <w:lang w:val="en-US"/>
        </w:rPr>
        <w:t>Fuit in diebus</w:t>
      </w:r>
      <w:r w:rsidR="005858C2" w:rsidRPr="0021481A">
        <w:rPr>
          <w:rFonts w:eastAsia="Arial Unicode MS"/>
          <w:lang w:val="en-US"/>
        </w:rPr>
        <w:t xml:space="preserve">. OF </w:t>
      </w:r>
      <w:r w:rsidR="005858C2" w:rsidRPr="0021481A">
        <w:rPr>
          <w:rStyle w:val="Incipit"/>
          <w:rFonts w:eastAsia="Arial Unicode MS"/>
          <w:lang w:val="en-US"/>
        </w:rPr>
        <w:t>Gloria et honore</w:t>
      </w:r>
      <w:r w:rsidR="005858C2" w:rsidRPr="0021481A">
        <w:rPr>
          <w:rFonts w:eastAsia="Arial Unicode MS"/>
          <w:lang w:val="en-US"/>
        </w:rPr>
        <w:t xml:space="preserve">. CO </w:t>
      </w:r>
      <w:r w:rsidR="005858C2" w:rsidRPr="0021481A">
        <w:rPr>
          <w:rStyle w:val="Incipit"/>
          <w:rFonts w:eastAsia="Arial Unicode MS"/>
          <w:lang w:val="en-US"/>
        </w:rPr>
        <w:t>Magna est gloria</w:t>
      </w:r>
      <w:r w:rsidR="005858C2" w:rsidRPr="0021481A">
        <w:rPr>
          <w:rFonts w:eastAsia="Arial Unicode MS"/>
          <w:lang w:val="en-US"/>
        </w:rPr>
        <w:t xml:space="preserve">. Clauditur cum [BD] </w:t>
      </w:r>
      <w:r w:rsidR="005858C2" w:rsidRPr="0021481A">
        <w:rPr>
          <w:rStyle w:val="Incipit"/>
          <w:rFonts w:eastAsia="Arial Unicode MS"/>
          <w:lang w:val="en-US"/>
        </w:rPr>
        <w:t>Benedicamus</w:t>
      </w:r>
      <w:r w:rsidR="005858C2" w:rsidRPr="0021481A">
        <w:rPr>
          <w:rFonts w:eastAsia="Arial Unicode MS"/>
          <w:lang w:val="en-US"/>
        </w:rPr>
        <w:t>.</w:t>
      </w:r>
    </w:p>
    <w:p w:rsidR="005858C2" w:rsidRPr="0021481A" w:rsidRDefault="00FC388F" w:rsidP="005858C2">
      <w:pPr>
        <w:pStyle w:val="Titolo1"/>
        <w:rPr>
          <w:rFonts w:eastAsia="Arial Unicode MS"/>
          <w:lang w:val="en-US"/>
        </w:rPr>
      </w:pPr>
      <w:r w:rsidRPr="0021481A">
        <w:rPr>
          <w:rFonts w:eastAsia="Arial Unicode MS"/>
          <w:lang w:val="en-US"/>
        </w:rPr>
        <w:t>IN NATIVITATE SANCTI (17</w:t>
      </w:r>
      <w:r w:rsidR="005858C2" w:rsidRPr="0021481A">
        <w:rPr>
          <w:rFonts w:eastAsia="Arial Unicode MS"/>
          <w:lang w:val="en-US"/>
        </w:rPr>
        <w:t>7vb) IOANNIS BAPTISTAE</w:t>
      </w:r>
    </w:p>
    <w:p w:rsidR="001E719D" w:rsidRPr="0021481A" w:rsidRDefault="005858C2" w:rsidP="00FE554E">
      <w:pPr>
        <w:rPr>
          <w:rFonts w:eastAsia="Arial Unicode MS"/>
          <w:lang w:val="en-US"/>
        </w:rPr>
      </w:pPr>
      <w:r w:rsidRPr="0021481A">
        <w:rPr>
          <w:rStyle w:val="Time1"/>
          <w:rFonts w:eastAsia="Arial Unicode MS"/>
          <w:lang w:val="en-US"/>
        </w:rPr>
        <w:t>Ad vesperas</w:t>
      </w:r>
      <w:r w:rsidRPr="0021481A">
        <w:rPr>
          <w:rFonts w:eastAsia="Arial Unicode MS"/>
          <w:lang w:val="en-US"/>
        </w:rPr>
        <w:t xml:space="preserve"> AN </w:t>
      </w:r>
      <w:r w:rsidRPr="0021481A">
        <w:rPr>
          <w:rStyle w:val="Incipit"/>
          <w:rFonts w:eastAsia="Arial Unicode MS"/>
          <w:lang w:val="en-US"/>
        </w:rPr>
        <w:t>Pro eo quod</w:t>
      </w:r>
      <w:r w:rsidRPr="0021481A">
        <w:rPr>
          <w:rFonts w:eastAsia="Arial Unicode MS"/>
          <w:lang w:val="en-US"/>
        </w:rPr>
        <w:t xml:space="preserve">. </w:t>
      </w:r>
      <w:r>
        <w:rPr>
          <w:rFonts w:eastAsia="Arial Unicode MS"/>
          <w:lang w:val="it-IT"/>
        </w:rPr>
        <w:t xml:space="preserve">PS </w:t>
      </w:r>
      <w:r w:rsidRPr="0021481A">
        <w:rPr>
          <w:rStyle w:val="Incipit"/>
          <w:rFonts w:eastAsia="Arial Unicode MS"/>
          <w:lang w:val="it-IT"/>
        </w:rPr>
        <w:t>Laudate pueri</w:t>
      </w:r>
      <w:r>
        <w:rPr>
          <w:rFonts w:eastAsia="Arial Unicode MS"/>
          <w:lang w:val="it-IT"/>
        </w:rPr>
        <w:t xml:space="preserve"> cum ceteris.</w:t>
      </w:r>
      <w:r w:rsidR="001E719D">
        <w:rPr>
          <w:rFonts w:eastAsia="Arial Unicode MS"/>
          <w:lang w:val="it-IT"/>
        </w:rPr>
        <w:t xml:space="preserve"> </w:t>
      </w:r>
      <w:r w:rsidR="001E719D" w:rsidRPr="0021481A">
        <w:rPr>
          <w:rFonts w:eastAsia="Arial Unicode MS"/>
          <w:lang w:val="pt-PT"/>
        </w:rPr>
        <w:t xml:space="preserve">CP </w:t>
      </w:r>
      <w:r w:rsidR="001E719D" w:rsidRPr="0021481A">
        <w:rPr>
          <w:rStyle w:val="Incipit"/>
          <w:rFonts w:eastAsia="Arial Unicode MS"/>
          <w:lang w:val="pt-PT"/>
        </w:rPr>
        <w:t>Priusquam te</w:t>
      </w:r>
      <w:r w:rsidR="001E719D" w:rsidRPr="0021481A">
        <w:rPr>
          <w:rFonts w:eastAsia="Arial Unicode MS"/>
          <w:lang w:val="pt-PT"/>
        </w:rPr>
        <w:t xml:space="preserve">. RP </w:t>
      </w:r>
      <w:r w:rsidR="001E719D" w:rsidRPr="0021481A">
        <w:rPr>
          <w:rStyle w:val="Incipit"/>
          <w:rFonts w:eastAsia="Arial Unicode MS"/>
          <w:lang w:val="pt-PT"/>
        </w:rPr>
        <w:t>Praecursor domini</w:t>
      </w:r>
      <w:r w:rsidR="001E719D" w:rsidRPr="0021481A">
        <w:rPr>
          <w:rFonts w:eastAsia="Arial Unicode MS"/>
          <w:lang w:val="pt-PT"/>
        </w:rPr>
        <w:t xml:space="preserve">. </w:t>
      </w:r>
      <w:r w:rsidR="001E719D" w:rsidRPr="0021481A">
        <w:rPr>
          <w:rFonts w:eastAsia="Arial Unicode MS"/>
          <w:lang w:val="fr-FR"/>
        </w:rPr>
        <w:t xml:space="preserve">HY </w:t>
      </w:r>
      <w:r w:rsidR="001E719D" w:rsidRPr="0021481A">
        <w:rPr>
          <w:rStyle w:val="Incipit"/>
          <w:rFonts w:eastAsia="Arial Unicode MS"/>
          <w:lang w:val="fr-FR"/>
        </w:rPr>
        <w:t>Ut queant laxis</w:t>
      </w:r>
      <w:r w:rsidR="001E719D" w:rsidRPr="0021481A">
        <w:rPr>
          <w:rFonts w:eastAsia="Arial Unicode MS"/>
          <w:lang w:val="fr-FR"/>
        </w:rPr>
        <w:t xml:space="preserve"> usque ad illum HV </w:t>
      </w:r>
      <w:r w:rsidR="001E719D" w:rsidRPr="0021481A">
        <w:rPr>
          <w:rStyle w:val="Incipit"/>
          <w:rFonts w:eastAsia="Arial Unicode MS"/>
          <w:lang w:val="fr-FR"/>
        </w:rPr>
        <w:t>O nimis felix</w:t>
      </w:r>
      <w:r w:rsidR="001E719D" w:rsidRPr="0021481A">
        <w:rPr>
          <w:rFonts w:eastAsia="Arial Unicode MS"/>
          <w:lang w:val="fr-FR"/>
        </w:rPr>
        <w:t xml:space="preserve">. </w:t>
      </w:r>
      <w:r w:rsidR="001E719D" w:rsidRPr="0021481A">
        <w:rPr>
          <w:rFonts w:eastAsia="Arial Unicode MS"/>
          <w:lang w:val="pt-PT"/>
        </w:rPr>
        <w:t xml:space="preserve">Ibi cantatur ultimus versus. VS </w:t>
      </w:r>
      <w:r w:rsidR="001E719D" w:rsidRPr="0021481A">
        <w:rPr>
          <w:rStyle w:val="Incipit"/>
          <w:rFonts w:eastAsia="Arial Unicode MS"/>
          <w:lang w:val="pt-PT"/>
        </w:rPr>
        <w:t>Iustus ut palma</w:t>
      </w:r>
      <w:r w:rsidR="001E719D" w:rsidRPr="0021481A">
        <w:rPr>
          <w:rFonts w:eastAsia="Arial Unicode MS"/>
          <w:lang w:val="pt-PT"/>
        </w:rPr>
        <w:t xml:space="preserve">. AM </w:t>
      </w:r>
      <w:r w:rsidR="001E719D" w:rsidRPr="0021481A">
        <w:rPr>
          <w:rStyle w:val="Incipit"/>
          <w:rFonts w:eastAsia="Arial Unicode MS"/>
          <w:lang w:val="pt-PT"/>
        </w:rPr>
        <w:t>Ingresso Zacharia</w:t>
      </w:r>
      <w:r w:rsidR="001E719D" w:rsidRPr="0021481A">
        <w:rPr>
          <w:rFonts w:eastAsia="Arial Unicode MS"/>
          <w:lang w:val="pt-PT"/>
        </w:rPr>
        <w:t xml:space="preserve">. OR </w:t>
      </w:r>
      <w:r w:rsidR="001E719D" w:rsidRPr="0021481A">
        <w:rPr>
          <w:rStyle w:val="Incipit"/>
          <w:rFonts w:eastAsia="Arial Unicode MS"/>
          <w:lang w:val="pt-PT"/>
        </w:rPr>
        <w:t>Praesta quaesumus omnipotens</w:t>
      </w:r>
      <w:r w:rsidR="001E719D" w:rsidRPr="0021481A">
        <w:rPr>
          <w:rFonts w:eastAsia="Arial Unicode MS"/>
          <w:lang w:val="pt-PT"/>
        </w:rPr>
        <w:t>.</w:t>
      </w:r>
      <w:r w:rsidR="00A11DE6" w:rsidRPr="0021481A">
        <w:rPr>
          <w:rFonts w:eastAsia="Arial Unicode MS"/>
          <w:lang w:val="pt-PT"/>
        </w:rPr>
        <w:t xml:space="preserve"> </w:t>
      </w:r>
      <w:r w:rsidR="001E719D" w:rsidRPr="0021481A">
        <w:rPr>
          <w:rFonts w:eastAsia="Arial Unicode MS"/>
          <w:lang w:val="pt-PT"/>
        </w:rPr>
        <w:t>Ad processionem A</w:t>
      </w:r>
      <w:r w:rsidR="00A11DE6" w:rsidRPr="0021481A">
        <w:rPr>
          <w:rFonts w:eastAsia="Arial Unicode MS"/>
          <w:lang w:val="pt-PT"/>
        </w:rPr>
        <w:t>C</w:t>
      </w:r>
      <w:r w:rsidR="001E719D" w:rsidRPr="0021481A">
        <w:rPr>
          <w:rFonts w:eastAsia="Arial Unicode MS"/>
          <w:lang w:val="pt-PT"/>
        </w:rPr>
        <w:t xml:space="preserve"> </w:t>
      </w:r>
      <w:r w:rsidR="001E719D" w:rsidRPr="0021481A">
        <w:rPr>
          <w:rStyle w:val="Incipit"/>
          <w:rFonts w:eastAsia="Arial Unicode MS"/>
          <w:lang w:val="pt-PT"/>
        </w:rPr>
        <w:t>O crux gloriosa</w:t>
      </w:r>
      <w:r w:rsidR="001E719D" w:rsidRPr="0021481A">
        <w:rPr>
          <w:rFonts w:eastAsia="Arial Unicode MS"/>
          <w:lang w:val="pt-PT"/>
        </w:rPr>
        <w:t>. Deinde A</w:t>
      </w:r>
      <w:r w:rsidR="00A11DE6" w:rsidRPr="0021481A">
        <w:rPr>
          <w:rFonts w:eastAsia="Arial Unicode MS"/>
          <w:lang w:val="pt-PT"/>
        </w:rPr>
        <w:t>C</w:t>
      </w:r>
      <w:r w:rsidR="001E719D" w:rsidRPr="0021481A">
        <w:rPr>
          <w:rFonts w:eastAsia="Arial Unicode MS"/>
          <w:lang w:val="pt-PT"/>
        </w:rPr>
        <w:t xml:space="preserve"> </w:t>
      </w:r>
      <w:r w:rsidR="001E719D" w:rsidRPr="0021481A">
        <w:rPr>
          <w:rStyle w:val="Incipit"/>
          <w:rFonts w:eastAsia="Arial Unicode MS"/>
          <w:lang w:val="pt-PT"/>
        </w:rPr>
        <w:t>Descendi in ortum</w:t>
      </w:r>
      <w:r w:rsidR="001E719D" w:rsidRPr="0021481A">
        <w:rPr>
          <w:rFonts w:eastAsia="Arial Unicode MS"/>
          <w:lang w:val="pt-PT"/>
        </w:rPr>
        <w:t xml:space="preserve">. In reditu de apostolis ut feria requirit. </w:t>
      </w:r>
      <w:r w:rsidR="001E719D" w:rsidRPr="0021481A">
        <w:rPr>
          <w:rFonts w:eastAsia="Arial Unicode MS"/>
          <w:lang w:val="en-US"/>
        </w:rPr>
        <w:t>Et oratio ut supra.</w:t>
      </w:r>
    </w:p>
    <w:p w:rsidR="001E719D" w:rsidRPr="0021481A" w:rsidRDefault="001E719D" w:rsidP="00FE554E">
      <w:pPr>
        <w:rPr>
          <w:rFonts w:eastAsia="Arial Unicode MS"/>
          <w:lang w:val="en-US"/>
        </w:rPr>
      </w:pPr>
      <w:r w:rsidRPr="0021481A">
        <w:rPr>
          <w:rStyle w:val="Time1"/>
          <w:rFonts w:eastAsia="Arial Unicode MS"/>
          <w:lang w:val="en-US"/>
        </w:rPr>
        <w:t>Ad completorium</w:t>
      </w:r>
      <w:r w:rsidRPr="0021481A">
        <w:rPr>
          <w:rFonts w:eastAsia="Arial Unicode MS"/>
          <w:lang w:val="en-US"/>
        </w:rPr>
        <w:t xml:space="preserve"> cantetur ut supra. Sed AD </w:t>
      </w:r>
      <w:r w:rsidRPr="0021481A">
        <w:rPr>
          <w:rStyle w:val="Incipit"/>
          <w:rFonts w:eastAsia="Arial Unicode MS"/>
          <w:lang w:val="en-US"/>
        </w:rPr>
        <w:t>Pacem tuam</w:t>
      </w:r>
      <w:r w:rsidRPr="0021481A">
        <w:rPr>
          <w:rFonts w:eastAsia="Arial Unicode MS"/>
          <w:lang w:val="en-US"/>
        </w:rPr>
        <w:t>.</w:t>
      </w:r>
    </w:p>
    <w:p w:rsidR="001E719D" w:rsidRPr="0021481A" w:rsidRDefault="001E719D" w:rsidP="00FE554E">
      <w:pPr>
        <w:rPr>
          <w:rFonts w:eastAsia="Arial Unicode MS"/>
          <w:lang w:val="pt-PT"/>
        </w:rPr>
      </w:pPr>
      <w:r w:rsidRPr="0021481A">
        <w:rPr>
          <w:rStyle w:val="Time1"/>
          <w:rFonts w:eastAsia="Arial Unicode MS"/>
          <w:lang w:val="pt-PT"/>
        </w:rPr>
        <w:t>Ad matutinam</w:t>
      </w:r>
      <w:r w:rsidRPr="0021481A">
        <w:rPr>
          <w:rFonts w:eastAsia="Arial Unicode MS"/>
          <w:lang w:val="pt-PT"/>
        </w:rPr>
        <w:t xml:space="preserve"> INV </w:t>
      </w:r>
      <w:r w:rsidRPr="0021481A">
        <w:rPr>
          <w:rStyle w:val="Incipit"/>
          <w:rFonts w:eastAsia="Arial Unicode MS"/>
          <w:lang w:val="pt-PT"/>
        </w:rPr>
        <w:t>Regem praecursoris</w:t>
      </w:r>
      <w:r w:rsidRPr="0021481A">
        <w:rPr>
          <w:rFonts w:eastAsia="Arial Unicode MS"/>
          <w:lang w:val="pt-PT"/>
        </w:rPr>
        <w:t>.</w:t>
      </w:r>
    </w:p>
    <w:p w:rsidR="001E719D" w:rsidRPr="0021481A" w:rsidRDefault="001E719D" w:rsidP="00FE554E">
      <w:pPr>
        <w:rPr>
          <w:rFonts w:eastAsia="Arial Unicode MS"/>
          <w:lang w:val="fr-FR"/>
        </w:rPr>
      </w:pPr>
      <w:r w:rsidRPr="0021481A">
        <w:rPr>
          <w:rStyle w:val="Time2"/>
          <w:rFonts w:eastAsia="Arial Unicode MS"/>
          <w:lang w:val="it-IT"/>
        </w:rPr>
        <w:t>In primo nocturno</w:t>
      </w:r>
      <w:r w:rsidR="000520DD">
        <w:rPr>
          <w:rFonts w:eastAsia="Arial Unicode MS"/>
          <w:lang w:val="it-IT"/>
        </w:rPr>
        <w:t xml:space="preserve"> AN </w:t>
      </w:r>
      <w:r w:rsidR="000520DD" w:rsidRPr="0021481A">
        <w:rPr>
          <w:rStyle w:val="Incipit"/>
          <w:rFonts w:eastAsia="Arial Unicode MS"/>
          <w:lang w:val="it-IT"/>
        </w:rPr>
        <w:t>Priusquam te</w:t>
      </w:r>
      <w:r w:rsidR="000520DD">
        <w:rPr>
          <w:rFonts w:eastAsia="Arial Unicode MS"/>
          <w:lang w:val="it-IT"/>
        </w:rPr>
        <w:t xml:space="preserve">. </w:t>
      </w:r>
      <w:r w:rsidR="000520DD" w:rsidRPr="0021481A">
        <w:rPr>
          <w:rFonts w:eastAsia="Arial Unicode MS"/>
          <w:lang w:val="en-US"/>
        </w:rPr>
        <w:t xml:space="preserve">PS </w:t>
      </w:r>
      <w:r w:rsidR="000520DD" w:rsidRPr="0021481A">
        <w:rPr>
          <w:rStyle w:val="Incipit"/>
          <w:rFonts w:eastAsia="Arial Unicode MS"/>
          <w:lang w:val="en-US"/>
        </w:rPr>
        <w:t>Beatus vir</w:t>
      </w:r>
      <w:r w:rsidR="000520DD" w:rsidRPr="0021481A">
        <w:rPr>
          <w:rFonts w:eastAsia="Arial Unicode MS"/>
          <w:lang w:val="en-US"/>
        </w:rPr>
        <w:t xml:space="preserve">. AN </w:t>
      </w:r>
      <w:r w:rsidR="000520DD" w:rsidRPr="0021481A">
        <w:rPr>
          <w:rStyle w:val="Incipit"/>
          <w:rFonts w:eastAsia="Arial Unicode MS"/>
          <w:lang w:val="en-US"/>
        </w:rPr>
        <w:t>Ad omnia</w:t>
      </w:r>
      <w:r w:rsidR="000520DD" w:rsidRPr="0021481A">
        <w:rPr>
          <w:rFonts w:eastAsia="Arial Unicode MS"/>
          <w:lang w:val="en-US"/>
        </w:rPr>
        <w:t xml:space="preserve">. </w:t>
      </w:r>
      <w:r w:rsidR="000520DD" w:rsidRPr="0021481A">
        <w:rPr>
          <w:rFonts w:eastAsia="Arial Unicode MS"/>
          <w:lang w:val="fr-FR"/>
        </w:rPr>
        <w:t xml:space="preserve">PS </w:t>
      </w:r>
      <w:r w:rsidR="000520DD" w:rsidRPr="0021481A">
        <w:rPr>
          <w:rStyle w:val="Incipit"/>
          <w:rFonts w:eastAsia="Arial Unicode MS"/>
          <w:lang w:val="fr-FR"/>
        </w:rPr>
        <w:t>Quare fremuerunt</w:t>
      </w:r>
      <w:r w:rsidR="000520DD" w:rsidRPr="0021481A">
        <w:rPr>
          <w:rFonts w:eastAsia="Arial Unicode MS"/>
          <w:lang w:val="fr-FR"/>
        </w:rPr>
        <w:t xml:space="preserve">. AN </w:t>
      </w:r>
      <w:r w:rsidR="000520DD" w:rsidRPr="0021481A">
        <w:rPr>
          <w:rStyle w:val="Incipit"/>
          <w:rFonts w:eastAsia="Arial Unicode MS"/>
          <w:lang w:val="fr-FR"/>
        </w:rPr>
        <w:t>Ne timeas</w:t>
      </w:r>
      <w:r w:rsidR="000520DD" w:rsidRPr="0021481A">
        <w:rPr>
          <w:rFonts w:eastAsia="Arial Unicode MS"/>
          <w:lang w:val="fr-FR"/>
        </w:rPr>
        <w:t xml:space="preserve">. PS </w:t>
      </w:r>
      <w:r w:rsidR="000520DD" w:rsidRPr="0021481A">
        <w:rPr>
          <w:rStyle w:val="Incipit"/>
          <w:rFonts w:eastAsia="Arial Unicode MS"/>
          <w:lang w:val="fr-FR"/>
        </w:rPr>
        <w:t>Domine Ä+quid+Ä multiplicati</w:t>
      </w:r>
      <w:r w:rsidR="007F55C0" w:rsidRPr="0021481A">
        <w:rPr>
          <w:rFonts w:eastAsia="Arial Unicode MS"/>
          <w:lang w:val="fr-FR"/>
        </w:rPr>
        <w:t xml:space="preserve">. (178ra) VS </w:t>
      </w:r>
      <w:r w:rsidR="007F55C0" w:rsidRPr="0021481A">
        <w:rPr>
          <w:rStyle w:val="Incipit"/>
          <w:rFonts w:eastAsia="Arial Unicode MS"/>
          <w:lang w:val="fr-FR"/>
        </w:rPr>
        <w:t>Gloria et honore</w:t>
      </w:r>
      <w:r w:rsidR="007F55C0" w:rsidRPr="0021481A">
        <w:rPr>
          <w:rFonts w:eastAsia="Arial Unicode MS"/>
          <w:lang w:val="fr-FR"/>
        </w:rPr>
        <w:t xml:space="preserve">. Legitur LS </w:t>
      </w:r>
      <w:r w:rsidR="007F55C0" w:rsidRPr="0021481A">
        <w:rPr>
          <w:rStyle w:val="Incipit"/>
          <w:rFonts w:eastAsia="Arial Unicode MS"/>
          <w:lang w:val="fr-FR"/>
        </w:rPr>
        <w:t>Sollemnitatem nobis</w:t>
      </w:r>
      <w:r w:rsidR="007F55C0" w:rsidRPr="0021481A">
        <w:rPr>
          <w:rFonts w:eastAsia="Arial Unicode MS"/>
          <w:lang w:val="fr-FR"/>
        </w:rPr>
        <w:t xml:space="preserve"> cum historia [RP] </w:t>
      </w:r>
      <w:r w:rsidR="007F55C0" w:rsidRPr="0021481A">
        <w:rPr>
          <w:rStyle w:val="Incipit"/>
          <w:rFonts w:eastAsia="Arial Unicode MS"/>
          <w:lang w:val="fr-FR"/>
        </w:rPr>
        <w:t>Fuit homo</w:t>
      </w:r>
      <w:r w:rsidR="007F55C0" w:rsidRPr="0021481A">
        <w:rPr>
          <w:rFonts w:eastAsia="Arial Unicode MS"/>
          <w:lang w:val="fr-FR"/>
        </w:rPr>
        <w:t>.</w:t>
      </w:r>
    </w:p>
    <w:p w:rsidR="007F55C0" w:rsidRPr="0021481A" w:rsidRDefault="007F55C0" w:rsidP="00FE554E">
      <w:pPr>
        <w:rPr>
          <w:rFonts w:eastAsia="Arial Unicode MS"/>
          <w:lang w:val="pt-PT"/>
        </w:rPr>
      </w:pPr>
      <w:r w:rsidRPr="0021481A">
        <w:rPr>
          <w:rStyle w:val="Time2"/>
          <w:rFonts w:eastAsia="Arial Unicode MS"/>
          <w:lang w:val="pt-PT"/>
        </w:rPr>
        <w:t>In secundo nocturno</w:t>
      </w:r>
      <w:r w:rsidRPr="0021481A">
        <w:rPr>
          <w:rFonts w:eastAsia="Arial Unicode MS"/>
          <w:lang w:val="pt-PT"/>
        </w:rPr>
        <w:t xml:space="preserve"> AN </w:t>
      </w:r>
      <w:r w:rsidRPr="0021481A">
        <w:rPr>
          <w:rStyle w:val="Incipit"/>
          <w:rFonts w:eastAsia="Arial Unicode MS"/>
          <w:lang w:val="pt-PT"/>
        </w:rPr>
        <w:t>Misit dominus</w:t>
      </w:r>
      <w:r w:rsidRPr="0021481A">
        <w:rPr>
          <w:rFonts w:eastAsia="Arial Unicode MS"/>
          <w:lang w:val="pt-PT"/>
        </w:rPr>
        <w:t xml:space="preserve">. PS </w:t>
      </w:r>
      <w:r w:rsidRPr="0021481A">
        <w:rPr>
          <w:rStyle w:val="Incipit"/>
          <w:rFonts w:eastAsia="Arial Unicode MS"/>
          <w:lang w:val="pt-PT"/>
        </w:rPr>
        <w:t>Cum invocarem</w:t>
      </w:r>
      <w:r w:rsidRPr="0021481A">
        <w:rPr>
          <w:rFonts w:eastAsia="Arial Unicode MS"/>
          <w:lang w:val="pt-PT"/>
        </w:rPr>
        <w:t xml:space="preserve">. AN </w:t>
      </w:r>
      <w:r w:rsidRPr="0021481A">
        <w:rPr>
          <w:rStyle w:val="Incipit"/>
          <w:rFonts w:eastAsia="Arial Unicode MS"/>
          <w:lang w:val="pt-PT"/>
        </w:rPr>
        <w:t>Ecce dedi</w:t>
      </w:r>
      <w:r w:rsidRPr="0021481A">
        <w:rPr>
          <w:rFonts w:eastAsia="Arial Unicode MS"/>
          <w:lang w:val="pt-PT"/>
        </w:rPr>
        <w:t xml:space="preserve">. PS </w:t>
      </w:r>
      <w:r w:rsidRPr="0021481A">
        <w:rPr>
          <w:rStyle w:val="Incipit"/>
          <w:rFonts w:eastAsia="Arial Unicode MS"/>
          <w:lang w:val="pt-PT"/>
        </w:rPr>
        <w:t>Verba mea</w:t>
      </w:r>
      <w:r w:rsidRPr="0021481A">
        <w:rPr>
          <w:rFonts w:eastAsia="Arial Unicode MS"/>
          <w:lang w:val="pt-PT"/>
        </w:rPr>
        <w:t xml:space="preserve">. </w:t>
      </w:r>
      <w:r w:rsidRPr="0021481A">
        <w:rPr>
          <w:rFonts w:eastAsia="Arial Unicode MS"/>
          <w:lang w:val="fr-FR"/>
        </w:rPr>
        <w:t xml:space="preserve">AN </w:t>
      </w:r>
      <w:r w:rsidRPr="0021481A">
        <w:rPr>
          <w:rStyle w:val="Incipit"/>
          <w:rFonts w:eastAsia="Arial Unicode MS"/>
          <w:lang w:val="fr-FR"/>
        </w:rPr>
        <w:t>Dominus ab utero</w:t>
      </w:r>
      <w:r w:rsidRPr="0021481A">
        <w:rPr>
          <w:rFonts w:eastAsia="Arial Unicode MS"/>
          <w:lang w:val="fr-FR"/>
        </w:rPr>
        <w:t xml:space="preserve">. PS </w:t>
      </w:r>
      <w:r w:rsidRPr="0021481A">
        <w:rPr>
          <w:rStyle w:val="Incipit"/>
          <w:rFonts w:eastAsia="Arial Unicode MS"/>
          <w:lang w:val="fr-FR"/>
        </w:rPr>
        <w:t>Domine dominus noster</w:t>
      </w:r>
      <w:r w:rsidRPr="0021481A">
        <w:rPr>
          <w:rFonts w:eastAsia="Arial Unicode MS"/>
          <w:lang w:val="fr-FR"/>
        </w:rPr>
        <w:t xml:space="preserve">. VS </w:t>
      </w:r>
      <w:r w:rsidRPr="0021481A">
        <w:rPr>
          <w:rStyle w:val="Incipit"/>
          <w:rFonts w:eastAsia="Arial Unicode MS"/>
          <w:lang w:val="fr-FR"/>
        </w:rPr>
        <w:t>Posuisti domine</w:t>
      </w:r>
      <w:r w:rsidRPr="0021481A">
        <w:rPr>
          <w:rFonts w:eastAsia="Arial Unicode MS"/>
          <w:lang w:val="fr-FR"/>
        </w:rPr>
        <w:t xml:space="preserve">. </w:t>
      </w:r>
      <w:r w:rsidRPr="0021481A">
        <w:rPr>
          <w:rFonts w:eastAsia="Arial Unicode MS"/>
          <w:lang w:val="pt-PT"/>
        </w:rPr>
        <w:t xml:space="preserve">Legitur sermo ut supra </w:t>
      </w:r>
      <w:r w:rsidR="001804DB" w:rsidRPr="0021481A">
        <w:rPr>
          <w:lang w:val="pt-PT"/>
        </w:rPr>
        <w:t>|</w:t>
      </w:r>
      <w:r w:rsidRPr="0021481A">
        <w:rPr>
          <w:rFonts w:eastAsia="Arial Unicode MS"/>
          <w:lang w:val="pt-PT"/>
        </w:rPr>
        <w:t>de</w:t>
      </w:r>
      <w:r w:rsidR="001804DB" w:rsidRPr="0021481A">
        <w:rPr>
          <w:rFonts w:eastAsia="Arial Unicode MS"/>
          <w:lang w:val="pt-PT"/>
        </w:rPr>
        <w:t>::cum</w:t>
      </w:r>
      <w:r w:rsidR="001804DB" w:rsidRPr="0021481A">
        <w:rPr>
          <w:lang w:val="pt-PT"/>
        </w:rPr>
        <w:t>|</w:t>
      </w:r>
      <w:r w:rsidRPr="0021481A">
        <w:rPr>
          <w:rFonts w:eastAsia="Arial Unicode MS"/>
          <w:lang w:val="pt-PT"/>
        </w:rPr>
        <w:t xml:space="preserve"> tribus responsoriis.</w:t>
      </w:r>
    </w:p>
    <w:p w:rsidR="007F55C0" w:rsidRPr="0021481A" w:rsidRDefault="007F55C0" w:rsidP="00FE554E">
      <w:pPr>
        <w:rPr>
          <w:rFonts w:eastAsia="Arial Unicode MS"/>
          <w:lang w:val="pt-PT"/>
        </w:rPr>
      </w:pPr>
      <w:r w:rsidRPr="0021481A">
        <w:rPr>
          <w:rStyle w:val="Time2"/>
          <w:rFonts w:eastAsia="Arial Unicode MS"/>
          <w:lang w:val="pt-PT"/>
        </w:rPr>
        <w:t>In tertio nocturno</w:t>
      </w:r>
      <w:r w:rsidR="001804DB" w:rsidRPr="0021481A">
        <w:rPr>
          <w:rFonts w:eastAsia="Arial Unicode MS"/>
          <w:lang w:val="pt-PT"/>
        </w:rPr>
        <w:t xml:space="preserve"> AN </w:t>
      </w:r>
      <w:r w:rsidR="001804DB" w:rsidRPr="0021481A">
        <w:rPr>
          <w:rStyle w:val="Incipit"/>
          <w:rFonts w:eastAsia="Arial Unicode MS"/>
          <w:lang w:val="pt-PT"/>
        </w:rPr>
        <w:t>Posuit os</w:t>
      </w:r>
      <w:r w:rsidR="001804DB" w:rsidRPr="0021481A">
        <w:rPr>
          <w:rFonts w:eastAsia="Arial Unicode MS"/>
          <w:lang w:val="pt-PT"/>
        </w:rPr>
        <w:t xml:space="preserve">. </w:t>
      </w:r>
      <w:r w:rsidR="001804DB" w:rsidRPr="0021481A">
        <w:rPr>
          <w:rFonts w:eastAsia="Arial Unicode MS"/>
          <w:lang w:val="fr-FR"/>
        </w:rPr>
        <w:t xml:space="preserve">PS </w:t>
      </w:r>
      <w:r w:rsidR="001804DB" w:rsidRPr="0021481A">
        <w:rPr>
          <w:rStyle w:val="Incipit"/>
          <w:rFonts w:eastAsia="Arial Unicode MS"/>
          <w:lang w:val="fr-FR"/>
        </w:rPr>
        <w:t>Domine quis habitabit</w:t>
      </w:r>
      <w:r w:rsidR="001804DB" w:rsidRPr="0021481A">
        <w:rPr>
          <w:rFonts w:eastAsia="Arial Unicode MS"/>
          <w:lang w:val="fr-FR"/>
        </w:rPr>
        <w:t xml:space="preserve">. AN </w:t>
      </w:r>
      <w:r w:rsidR="001804DB" w:rsidRPr="0021481A">
        <w:rPr>
          <w:rStyle w:val="Incipit"/>
          <w:rFonts w:eastAsia="Arial Unicode MS"/>
          <w:lang w:val="fr-FR"/>
        </w:rPr>
        <w:t>Formans me</w:t>
      </w:r>
      <w:r w:rsidR="001804DB" w:rsidRPr="0021481A">
        <w:rPr>
          <w:rFonts w:eastAsia="Arial Unicode MS"/>
          <w:lang w:val="fr-FR"/>
        </w:rPr>
        <w:t xml:space="preserve">. PS </w:t>
      </w:r>
      <w:r w:rsidR="001804DB" w:rsidRPr="0021481A">
        <w:rPr>
          <w:rStyle w:val="Incipit"/>
          <w:rFonts w:eastAsia="Arial Unicode MS"/>
          <w:lang w:val="fr-FR"/>
        </w:rPr>
        <w:t>Domine in virtute</w:t>
      </w:r>
      <w:r w:rsidR="001804DB" w:rsidRPr="0021481A">
        <w:rPr>
          <w:rFonts w:eastAsia="Arial Unicode MS"/>
          <w:lang w:val="fr-FR"/>
        </w:rPr>
        <w:t xml:space="preserve">. AN </w:t>
      </w:r>
      <w:r w:rsidR="001804DB" w:rsidRPr="0021481A">
        <w:rPr>
          <w:rStyle w:val="Incipit"/>
          <w:rFonts w:eastAsia="Arial Unicode MS"/>
          <w:lang w:val="fr-FR"/>
        </w:rPr>
        <w:t>Reges videbunt</w:t>
      </w:r>
      <w:r w:rsidR="001804DB" w:rsidRPr="0021481A">
        <w:rPr>
          <w:rFonts w:eastAsia="Arial Unicode MS"/>
          <w:lang w:val="fr-FR"/>
        </w:rPr>
        <w:t xml:space="preserve">. PS </w:t>
      </w:r>
      <w:r w:rsidR="001804DB" w:rsidRPr="0021481A">
        <w:rPr>
          <w:rStyle w:val="Incipit"/>
          <w:rFonts w:eastAsia="Arial Unicode MS"/>
          <w:lang w:val="fr-FR"/>
        </w:rPr>
        <w:t>Bonum est confiteri</w:t>
      </w:r>
      <w:r w:rsidR="001804DB" w:rsidRPr="0021481A">
        <w:rPr>
          <w:rFonts w:eastAsia="Arial Unicode MS"/>
          <w:lang w:val="fr-FR"/>
        </w:rPr>
        <w:t xml:space="preserve">. VS </w:t>
      </w:r>
      <w:r w:rsidR="001804DB" w:rsidRPr="0021481A">
        <w:rPr>
          <w:rStyle w:val="Incipit"/>
          <w:rFonts w:eastAsia="Arial Unicode MS"/>
          <w:lang w:val="fr-FR"/>
        </w:rPr>
        <w:t>Amavit eum dominus</w:t>
      </w:r>
      <w:r w:rsidR="001804DB" w:rsidRPr="0021481A">
        <w:rPr>
          <w:rFonts w:eastAsia="Arial Unicode MS"/>
          <w:lang w:val="fr-FR"/>
        </w:rPr>
        <w:t xml:space="preserve">. </w:t>
      </w:r>
      <w:r w:rsidR="001804DB" w:rsidRPr="0021481A">
        <w:rPr>
          <w:rFonts w:eastAsia="Arial Unicode MS"/>
          <w:lang w:val="pt-PT"/>
        </w:rPr>
        <w:t xml:space="preserve">Legitur EV </w:t>
      </w:r>
      <w:r w:rsidR="001804DB" w:rsidRPr="0021481A">
        <w:rPr>
          <w:rStyle w:val="Incipit"/>
          <w:rFonts w:eastAsia="Arial Unicode MS"/>
          <w:lang w:val="pt-PT"/>
        </w:rPr>
        <w:t>Elisabeth impletum</w:t>
      </w:r>
      <w:r w:rsidR="001804DB" w:rsidRPr="0021481A">
        <w:rPr>
          <w:rFonts w:eastAsia="Arial Unicode MS"/>
          <w:lang w:val="pt-PT"/>
        </w:rPr>
        <w:t xml:space="preserve"> cum tribus responsoriis.</w:t>
      </w:r>
      <w:r w:rsidR="00C35A4C" w:rsidRPr="0021481A">
        <w:rPr>
          <w:rFonts w:eastAsia="Arial Unicode MS"/>
          <w:lang w:val="pt-PT"/>
        </w:rPr>
        <w:t xml:space="preserve"> [TD] </w:t>
      </w:r>
      <w:r w:rsidR="00C35A4C" w:rsidRPr="0021481A">
        <w:rPr>
          <w:rStyle w:val="Incipit"/>
          <w:rFonts w:eastAsia="Arial Unicode MS"/>
          <w:lang w:val="pt-PT"/>
        </w:rPr>
        <w:t>Te deum laudamus</w:t>
      </w:r>
      <w:r w:rsidR="00C35A4C" w:rsidRPr="0021481A">
        <w:rPr>
          <w:rFonts w:eastAsia="Arial Unicode MS"/>
          <w:lang w:val="pt-PT"/>
        </w:rPr>
        <w:t>.</w:t>
      </w:r>
    </w:p>
    <w:p w:rsidR="00C35A4C" w:rsidRPr="0021481A" w:rsidRDefault="00C35A4C" w:rsidP="00FE554E">
      <w:pPr>
        <w:rPr>
          <w:rFonts w:eastAsia="Arial Unicode MS"/>
          <w:lang w:val="en-US"/>
        </w:rPr>
      </w:pPr>
      <w:r w:rsidRPr="0021481A">
        <w:rPr>
          <w:rStyle w:val="Time1"/>
          <w:rFonts w:eastAsia="Arial Unicode MS"/>
          <w:lang w:val="en-US"/>
        </w:rPr>
        <w:t>Ad laudes</w:t>
      </w:r>
      <w:r w:rsidRPr="0021481A">
        <w:rPr>
          <w:rFonts w:eastAsia="Arial Unicode MS"/>
          <w:lang w:val="en-US"/>
        </w:rPr>
        <w:t xml:space="preserve"> AN </w:t>
      </w:r>
      <w:r w:rsidRPr="0021481A">
        <w:rPr>
          <w:rStyle w:val="Incipit"/>
          <w:rFonts w:eastAsia="Arial Unicode MS"/>
          <w:lang w:val="en-US"/>
        </w:rPr>
        <w:t>Elisabeth Zachariae</w:t>
      </w:r>
      <w:r w:rsidRPr="0021481A">
        <w:rPr>
          <w:rFonts w:eastAsia="Arial Unicode MS"/>
          <w:lang w:val="en-US"/>
        </w:rPr>
        <w:t xml:space="preserve">. AN </w:t>
      </w:r>
      <w:r w:rsidRPr="0021481A">
        <w:rPr>
          <w:rStyle w:val="Incipit"/>
          <w:rFonts w:eastAsia="Arial Unicode MS"/>
          <w:lang w:val="en-US"/>
        </w:rPr>
        <w:t>Innuebant</w:t>
      </w:r>
      <w:r w:rsidRPr="0021481A">
        <w:rPr>
          <w:rFonts w:eastAsia="Arial Unicode MS"/>
          <w:lang w:val="en-US"/>
        </w:rPr>
        <w:t xml:space="preserve"> cum ceteris. CP </w:t>
      </w:r>
      <w:r w:rsidRPr="0021481A">
        <w:rPr>
          <w:rStyle w:val="Incipit"/>
          <w:rFonts w:eastAsia="Arial Unicode MS"/>
          <w:lang w:val="en-US"/>
        </w:rPr>
        <w:t>Misit dominus</w:t>
      </w:r>
      <w:r w:rsidRPr="0021481A">
        <w:rPr>
          <w:rFonts w:eastAsia="Arial Unicode MS"/>
          <w:lang w:val="en-US"/>
        </w:rPr>
        <w:t xml:space="preserve">. VS </w:t>
      </w:r>
      <w:r w:rsidRPr="0021481A">
        <w:rPr>
          <w:rStyle w:val="Incipit"/>
          <w:rFonts w:eastAsia="Arial Unicode MS"/>
          <w:lang w:val="en-US"/>
        </w:rPr>
        <w:t>Magna est gloria eius</w:t>
      </w:r>
      <w:r w:rsidRPr="0021481A">
        <w:rPr>
          <w:rFonts w:eastAsia="Arial Unicode MS"/>
          <w:lang w:val="en-US"/>
        </w:rPr>
        <w:t xml:space="preserve">. AB </w:t>
      </w:r>
      <w:r w:rsidRPr="0021481A">
        <w:rPr>
          <w:rStyle w:val="Incipit"/>
          <w:rFonts w:eastAsia="Arial Unicode MS"/>
          <w:lang w:val="en-US"/>
        </w:rPr>
        <w:t>(178rb) Apertum est</w:t>
      </w:r>
      <w:r w:rsidRPr="0021481A">
        <w:rPr>
          <w:rFonts w:eastAsia="Arial Unicode MS"/>
          <w:lang w:val="en-US"/>
        </w:rPr>
        <w:t xml:space="preserve">. OR </w:t>
      </w:r>
      <w:r w:rsidRPr="0021481A">
        <w:rPr>
          <w:rStyle w:val="Incipit"/>
          <w:rFonts w:eastAsia="Arial Unicode MS"/>
          <w:lang w:val="en-US"/>
        </w:rPr>
        <w:t xml:space="preserve">Deus qui </w:t>
      </w:r>
      <w:r w:rsidR="00571DED" w:rsidRPr="0021481A">
        <w:rPr>
          <w:rStyle w:val="Incipit"/>
          <w:lang w:val="en-US"/>
        </w:rPr>
        <w:t>|</w:t>
      </w:r>
      <w:r w:rsidRPr="0021481A">
        <w:rPr>
          <w:rStyle w:val="Incipit"/>
          <w:rFonts w:eastAsia="Arial Unicode MS"/>
          <w:lang w:val="en-US"/>
        </w:rPr>
        <w:t>nobis</w:t>
      </w:r>
      <w:r w:rsidR="00571DED" w:rsidRPr="0021481A">
        <w:rPr>
          <w:rStyle w:val="Incipit"/>
          <w:rFonts w:eastAsia="Arial Unicode MS"/>
          <w:lang w:val="en-US"/>
        </w:rPr>
        <w:t>::praesentem</w:t>
      </w:r>
      <w:r w:rsidR="00571DED" w:rsidRPr="0021481A">
        <w:rPr>
          <w:rStyle w:val="Incipit"/>
          <w:lang w:val="en-US"/>
        </w:rPr>
        <w:t>|</w:t>
      </w:r>
      <w:r w:rsidRPr="0021481A">
        <w:rPr>
          <w:rFonts w:eastAsia="Arial Unicode MS"/>
          <w:lang w:val="en-US"/>
        </w:rPr>
        <w:t>.</w:t>
      </w:r>
    </w:p>
    <w:p w:rsidR="00C35A4C" w:rsidRPr="0021481A" w:rsidRDefault="00C35A4C" w:rsidP="00FE554E">
      <w:pPr>
        <w:rPr>
          <w:rFonts w:eastAsia="Arial Unicode MS"/>
          <w:lang w:val="en-US"/>
        </w:rPr>
      </w:pPr>
      <w:r w:rsidRPr="0021481A">
        <w:rPr>
          <w:rStyle w:val="Time1"/>
          <w:rFonts w:eastAsia="Arial Unicode MS"/>
          <w:lang w:val="en-US"/>
        </w:rPr>
        <w:t>Ad horas</w:t>
      </w:r>
      <w:r w:rsidRPr="0021481A">
        <w:rPr>
          <w:rFonts w:eastAsia="Arial Unicode MS"/>
          <w:lang w:val="en-US"/>
        </w:rPr>
        <w:t xml:space="preserve"> cantetur laudes. Et responsoria de uno martyre.</w:t>
      </w:r>
    </w:p>
    <w:p w:rsidR="00C35A4C" w:rsidRPr="0021481A" w:rsidRDefault="00C35A4C" w:rsidP="00FE554E">
      <w:pPr>
        <w:rPr>
          <w:lang w:val="pt-PT"/>
        </w:rPr>
      </w:pPr>
      <w:r w:rsidRPr="0021481A">
        <w:rPr>
          <w:rStyle w:val="Time1"/>
          <w:rFonts w:eastAsia="Arial Unicode MS"/>
          <w:lang w:val="en-US"/>
        </w:rPr>
        <w:t>Ad missam</w:t>
      </w:r>
      <w:r w:rsidRPr="0021481A">
        <w:rPr>
          <w:rFonts w:eastAsia="Arial Unicode MS"/>
          <w:lang w:val="en-US"/>
        </w:rPr>
        <w:t xml:space="preserve"> IN </w:t>
      </w:r>
      <w:r w:rsidRPr="0021481A">
        <w:rPr>
          <w:rStyle w:val="Incipit"/>
          <w:rFonts w:eastAsia="Arial Unicode MS"/>
          <w:lang w:val="en-US"/>
        </w:rPr>
        <w:t>De ventre matris</w:t>
      </w:r>
      <w:r w:rsidRPr="0021481A">
        <w:rPr>
          <w:rFonts w:eastAsia="Arial Unicode MS"/>
          <w:lang w:val="en-US"/>
        </w:rPr>
        <w:t xml:space="preserve">. Tantum sola dicatur ORCL </w:t>
      </w:r>
      <w:r w:rsidRPr="0021481A">
        <w:rPr>
          <w:rStyle w:val="Incipit"/>
          <w:rFonts w:eastAsia="Arial Unicode MS"/>
          <w:lang w:val="en-US"/>
        </w:rPr>
        <w:t xml:space="preserve">Deus </w:t>
      </w:r>
      <w:r w:rsidRPr="0021481A">
        <w:rPr>
          <w:rStyle w:val="Incipit"/>
          <w:lang w:val="en-US"/>
        </w:rPr>
        <w:t>|</w:t>
      </w:r>
      <w:r w:rsidRPr="0021481A">
        <w:rPr>
          <w:rStyle w:val="Incipit"/>
          <w:rFonts w:eastAsia="Arial Unicode MS"/>
          <w:lang w:val="en-US"/>
        </w:rPr>
        <w:t>qui nobis::qui</w:t>
      </w:r>
      <w:r w:rsidRPr="0021481A">
        <w:rPr>
          <w:rStyle w:val="Incipit"/>
          <w:lang w:val="en-US"/>
        </w:rPr>
        <w:t>| praesentem diem</w:t>
      </w:r>
      <w:r w:rsidRPr="0021481A">
        <w:rPr>
          <w:lang w:val="en-US"/>
        </w:rPr>
        <w:t>.</w:t>
      </w:r>
      <w:r w:rsidR="00013382" w:rsidRPr="0021481A">
        <w:rPr>
          <w:lang w:val="en-US"/>
        </w:rPr>
        <w:t xml:space="preserve"> EP </w:t>
      </w:r>
      <w:r w:rsidR="00013382" w:rsidRPr="0021481A">
        <w:rPr>
          <w:rStyle w:val="Incipit"/>
          <w:lang w:val="en-US"/>
        </w:rPr>
        <w:t>Audite insulae</w:t>
      </w:r>
      <w:r w:rsidR="00013382" w:rsidRPr="0021481A">
        <w:rPr>
          <w:lang w:val="en-US"/>
        </w:rPr>
        <w:t xml:space="preserve">. GR </w:t>
      </w:r>
      <w:r w:rsidR="00013382" w:rsidRPr="0021481A">
        <w:rPr>
          <w:rStyle w:val="Incipit"/>
          <w:lang w:val="en-US"/>
        </w:rPr>
        <w:t>Priusquam te</w:t>
      </w:r>
      <w:r w:rsidR="00013382" w:rsidRPr="0021481A">
        <w:rPr>
          <w:lang w:val="en-US"/>
        </w:rPr>
        <w:t xml:space="preserve">. ALV </w:t>
      </w:r>
      <w:r w:rsidR="00013382" w:rsidRPr="0021481A">
        <w:rPr>
          <w:rStyle w:val="Incipit"/>
          <w:lang w:val="en-US"/>
        </w:rPr>
        <w:t>Erat Ioannes</w:t>
      </w:r>
      <w:r w:rsidR="00013382" w:rsidRPr="0021481A">
        <w:rPr>
          <w:lang w:val="en-US"/>
        </w:rPr>
        <w:t xml:space="preserve">. SE </w:t>
      </w:r>
      <w:r w:rsidR="00013382" w:rsidRPr="0021481A">
        <w:rPr>
          <w:rStyle w:val="Incipit"/>
          <w:lang w:val="en-US"/>
        </w:rPr>
        <w:t>Sancti Baptistae</w:t>
      </w:r>
      <w:r w:rsidR="00013382" w:rsidRPr="0021481A">
        <w:rPr>
          <w:lang w:val="en-US"/>
        </w:rPr>
        <w:t xml:space="preserve">. EV </w:t>
      </w:r>
      <w:r w:rsidR="00013382" w:rsidRPr="0021481A">
        <w:rPr>
          <w:rStyle w:val="Incipit"/>
          <w:lang w:val="en-US"/>
        </w:rPr>
        <w:t>Elizabeth impletum</w:t>
      </w:r>
      <w:r w:rsidR="00013382" w:rsidRPr="0021481A">
        <w:rPr>
          <w:lang w:val="en-US"/>
        </w:rPr>
        <w:t xml:space="preserve">. </w:t>
      </w:r>
      <w:r w:rsidR="00013382" w:rsidRPr="0021481A">
        <w:rPr>
          <w:lang w:val="pt-PT"/>
        </w:rPr>
        <w:t xml:space="preserve">OF </w:t>
      </w:r>
      <w:r w:rsidR="00013382" w:rsidRPr="0021481A">
        <w:rPr>
          <w:rStyle w:val="Incipit"/>
          <w:lang w:val="pt-PT"/>
        </w:rPr>
        <w:t>Iustus ut palma</w:t>
      </w:r>
      <w:r w:rsidR="00013382" w:rsidRPr="0021481A">
        <w:rPr>
          <w:lang w:val="pt-PT"/>
        </w:rPr>
        <w:t xml:space="preserve">. Praefatio cottidiana dicitur. CO </w:t>
      </w:r>
      <w:r w:rsidR="00013382" w:rsidRPr="0021481A">
        <w:rPr>
          <w:rStyle w:val="Incipit"/>
          <w:lang w:val="pt-PT"/>
        </w:rPr>
        <w:t>Tu puer</w:t>
      </w:r>
      <w:r w:rsidR="00013382" w:rsidRPr="0021481A">
        <w:rPr>
          <w:lang w:val="pt-PT"/>
        </w:rPr>
        <w:t>.</w:t>
      </w:r>
    </w:p>
    <w:p w:rsidR="00013382" w:rsidRPr="0021481A" w:rsidRDefault="00013382" w:rsidP="00FE554E">
      <w:pPr>
        <w:rPr>
          <w:lang w:val="pt-PT"/>
        </w:rPr>
      </w:pPr>
      <w:r w:rsidRPr="0021481A">
        <w:rPr>
          <w:rStyle w:val="Time1"/>
          <w:lang w:val="pt-PT"/>
        </w:rPr>
        <w:t>Sexta et nona</w:t>
      </w:r>
      <w:r w:rsidRPr="0021481A">
        <w:rPr>
          <w:lang w:val="pt-PT"/>
        </w:rPr>
        <w:t xml:space="preserve"> ut supra.</w:t>
      </w:r>
    </w:p>
    <w:p w:rsidR="00013382" w:rsidRPr="0021481A" w:rsidRDefault="00013382" w:rsidP="00FE554E">
      <w:pPr>
        <w:rPr>
          <w:lang w:val="it-IT"/>
        </w:rPr>
      </w:pPr>
      <w:r w:rsidRPr="0021481A">
        <w:rPr>
          <w:rStyle w:val="Time1"/>
          <w:lang w:val="pt-PT"/>
        </w:rPr>
        <w:t>In secunda vespera</w:t>
      </w:r>
      <w:r w:rsidRPr="0021481A">
        <w:rPr>
          <w:lang w:val="pt-PT"/>
        </w:rPr>
        <w:t xml:space="preserve"> AN </w:t>
      </w:r>
      <w:r w:rsidRPr="0021481A">
        <w:rPr>
          <w:rStyle w:val="Incipit"/>
          <w:lang w:val="pt-PT"/>
        </w:rPr>
        <w:t>Elisabeth</w:t>
      </w:r>
      <w:r w:rsidRPr="0021481A">
        <w:rPr>
          <w:lang w:val="pt-PT"/>
        </w:rPr>
        <w:t xml:space="preserve"> super feriales psalmos. CP </w:t>
      </w:r>
      <w:r w:rsidRPr="0021481A">
        <w:rPr>
          <w:rStyle w:val="Incipit"/>
          <w:lang w:val="pt-PT"/>
        </w:rPr>
        <w:t>Audite insulae</w:t>
      </w:r>
      <w:r w:rsidRPr="0021481A">
        <w:rPr>
          <w:lang w:val="pt-PT"/>
        </w:rPr>
        <w:t xml:space="preserve">. HY </w:t>
      </w:r>
      <w:r w:rsidRPr="0021481A">
        <w:rPr>
          <w:rStyle w:val="Incipit"/>
          <w:lang w:val="pt-PT"/>
        </w:rPr>
        <w:t>Ut queant laxis</w:t>
      </w:r>
      <w:r w:rsidRPr="0021481A">
        <w:rPr>
          <w:lang w:val="pt-PT"/>
        </w:rPr>
        <w:t xml:space="preserve">. Deinde require in priori vespera ubi dimissum est [HV] </w:t>
      </w:r>
      <w:r w:rsidRPr="0021481A">
        <w:rPr>
          <w:rStyle w:val="Incipit"/>
          <w:lang w:val="pt-PT"/>
        </w:rPr>
        <w:t>O nimis felix</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lastRenderedPageBreak/>
        <w:t>Factum est</w:t>
      </w:r>
      <w:r w:rsidRPr="0021481A">
        <w:rPr>
          <w:lang w:val="pt-PT"/>
        </w:rPr>
        <w:t xml:space="preserve">. OR </w:t>
      </w:r>
      <w:r w:rsidR="00571DED" w:rsidRPr="0021481A">
        <w:rPr>
          <w:rStyle w:val="Incipit"/>
          <w:lang w:val="pt-PT"/>
        </w:rPr>
        <w:t>Deus qui |nobis::praesentem|</w:t>
      </w:r>
      <w:r w:rsidR="00571DED" w:rsidRPr="0021481A">
        <w:rPr>
          <w:lang w:val="pt-PT"/>
        </w:rPr>
        <w:t xml:space="preserve">. Deinde antiphona et oratio (178va) de sancta cruce. Et oratio de sancta Maria. Et antiphona et oratio de sancto Stephano. Deinde redditur ad chorum cum antiphona de sancto Petro, quam feria requirit. </w:t>
      </w:r>
      <w:r w:rsidR="00571DED" w:rsidRPr="0021481A">
        <w:rPr>
          <w:lang w:val="it-IT"/>
        </w:rPr>
        <w:t>Et orationes continue ammodo nec in vesperis, nec in matutinis, nec in missa nil cantatur de sancto Iohanne usque ad octavam.</w:t>
      </w:r>
    </w:p>
    <w:p w:rsidR="00571DED" w:rsidRPr="0021481A" w:rsidRDefault="009C19C1" w:rsidP="009C19C1">
      <w:pPr>
        <w:pStyle w:val="Titolo1"/>
        <w:rPr>
          <w:lang w:val="it-IT"/>
        </w:rPr>
      </w:pPr>
      <w:r w:rsidRPr="0021481A">
        <w:rPr>
          <w:lang w:val="it-IT"/>
        </w:rPr>
        <w:t>IN NATIVITATE SANCTI GALLICANI</w:t>
      </w:r>
    </w:p>
    <w:p w:rsidR="009C19C1" w:rsidRPr="0021481A" w:rsidRDefault="009C19C1" w:rsidP="00FE554E">
      <w:pPr>
        <w:rPr>
          <w:lang w:val="it-IT"/>
        </w:rPr>
      </w:pPr>
      <w:r w:rsidRPr="0021481A">
        <w:rPr>
          <w:rStyle w:val="Time1"/>
          <w:lang w:val="it-IT"/>
        </w:rPr>
        <w:t>Ad matutinam</w:t>
      </w:r>
      <w:r w:rsidRPr="0021481A">
        <w:rPr>
          <w:lang w:val="it-IT"/>
        </w:rPr>
        <w:t xml:space="preserve"> INV </w:t>
      </w:r>
      <w:r w:rsidRPr="0021481A">
        <w:rPr>
          <w:rStyle w:val="Incipit"/>
          <w:lang w:val="it-IT"/>
        </w:rPr>
        <w:t>Regem martyrum</w:t>
      </w:r>
      <w:r w:rsidRPr="0021481A">
        <w:rPr>
          <w:lang w:val="it-IT"/>
        </w:rPr>
        <w:t xml:space="preserve"> cum nocturno.</w:t>
      </w:r>
      <w:r w:rsidR="00AD29DD" w:rsidRPr="0021481A">
        <w:rPr>
          <w:lang w:val="it-IT"/>
        </w:rPr>
        <w:t xml:space="preserve"> VS </w:t>
      </w:r>
      <w:r w:rsidR="00AD29DD" w:rsidRPr="0021481A">
        <w:rPr>
          <w:rStyle w:val="Incipit"/>
          <w:lang w:val="it-IT"/>
        </w:rPr>
        <w:t>Gloria et honore</w:t>
      </w:r>
      <w:r w:rsidR="00AD29DD" w:rsidRPr="0021481A">
        <w:rPr>
          <w:lang w:val="it-IT"/>
        </w:rPr>
        <w:t>. Passionem eius require in legenda Ioannis et Pauli cum tribus responsoriis de uno martyre.</w:t>
      </w:r>
    </w:p>
    <w:p w:rsidR="00AD29DD" w:rsidRPr="0021481A" w:rsidRDefault="00AD29DD" w:rsidP="00FE554E">
      <w:pPr>
        <w:rPr>
          <w:lang w:val="it-IT"/>
        </w:rPr>
      </w:pPr>
      <w:r w:rsidRPr="0021481A">
        <w:rPr>
          <w:rStyle w:val="Time1"/>
          <w:lang w:val="it-IT"/>
        </w:rPr>
        <w:t>Ad laudes</w:t>
      </w:r>
      <w:r w:rsidRPr="0021481A">
        <w:rPr>
          <w:lang w:val="it-IT"/>
        </w:rPr>
        <w:t xml:space="preserve"> AN </w:t>
      </w:r>
      <w:r w:rsidRPr="0021481A">
        <w:rPr>
          <w:rStyle w:val="Incipit"/>
          <w:lang w:val="it-IT"/>
        </w:rPr>
        <w:t>Qui me confessus</w:t>
      </w:r>
      <w:r w:rsidRPr="0021481A">
        <w:rPr>
          <w:lang w:val="it-IT"/>
        </w:rPr>
        <w:t>. Capitulum et orationem require in serie sanctorum.</w:t>
      </w:r>
    </w:p>
    <w:p w:rsidR="00343FF1" w:rsidRPr="0021481A" w:rsidRDefault="00AD29DD" w:rsidP="00FE554E">
      <w:pPr>
        <w:rPr>
          <w:lang w:val="it-IT"/>
        </w:rPr>
      </w:pPr>
      <w:r w:rsidRPr="0021481A">
        <w:rPr>
          <w:rStyle w:val="Time1"/>
          <w:lang w:val="it-IT"/>
        </w:rPr>
        <w:t>Ad horas</w:t>
      </w:r>
      <w:r w:rsidRPr="0021481A">
        <w:rPr>
          <w:lang w:val="it-IT"/>
        </w:rPr>
        <w:t xml:space="preserve"> cantentur laudes</w:t>
      </w:r>
      <w:r w:rsidR="004D5290" w:rsidRPr="0021481A">
        <w:rPr>
          <w:lang w:val="it-IT"/>
        </w:rPr>
        <w:t xml:space="preserve">. </w:t>
      </w:r>
    </w:p>
    <w:p w:rsidR="00AD29DD" w:rsidRPr="0021481A" w:rsidRDefault="00343FF1" w:rsidP="00FE554E">
      <w:pPr>
        <w:rPr>
          <w:lang w:val="it-IT"/>
        </w:rPr>
      </w:pPr>
      <w:r w:rsidRPr="0021481A">
        <w:rPr>
          <w:rStyle w:val="Time1"/>
          <w:lang w:val="it-IT"/>
        </w:rPr>
        <w:t>[Ad missam]</w:t>
      </w:r>
      <w:r w:rsidRPr="0021481A">
        <w:rPr>
          <w:lang w:val="it-IT"/>
        </w:rPr>
        <w:t xml:space="preserve"> d</w:t>
      </w:r>
      <w:r w:rsidR="004D5290" w:rsidRPr="0021481A">
        <w:rPr>
          <w:lang w:val="it-IT"/>
        </w:rPr>
        <w:t>ominica cantatur et oratio de sancto Gallicano.</w:t>
      </w:r>
      <w:r w:rsidR="000D19B5" w:rsidRPr="0021481A">
        <w:rPr>
          <w:lang w:val="it-IT"/>
        </w:rPr>
        <w:t xml:space="preserve"> (178vb)</w:t>
      </w:r>
    </w:p>
    <w:p w:rsidR="004D5290" w:rsidRPr="0021481A" w:rsidRDefault="004D5290" w:rsidP="004D5290">
      <w:pPr>
        <w:pStyle w:val="Titolo1"/>
        <w:rPr>
          <w:lang w:val="it-IT"/>
        </w:rPr>
      </w:pPr>
      <w:r w:rsidRPr="0021481A">
        <w:rPr>
          <w:lang w:val="it-IT"/>
        </w:rPr>
        <w:t>IN FESTO SANCTORUM IOANNIS ET PAULI</w:t>
      </w:r>
    </w:p>
    <w:p w:rsidR="004D5290" w:rsidRPr="0021481A" w:rsidRDefault="004D5290" w:rsidP="00FE554E">
      <w:pPr>
        <w:rPr>
          <w:lang w:val="it-IT"/>
        </w:rPr>
      </w:pPr>
      <w:r w:rsidRPr="0021481A">
        <w:rPr>
          <w:rStyle w:val="Time1"/>
          <w:lang w:val="it-IT"/>
        </w:rPr>
        <w:t>Ad vesperas</w:t>
      </w:r>
      <w:r w:rsidRPr="0021481A">
        <w:rPr>
          <w:lang w:val="it-IT"/>
        </w:rPr>
        <w:t xml:space="preserve"> AN </w:t>
      </w:r>
      <w:r w:rsidRPr="0021481A">
        <w:rPr>
          <w:rStyle w:val="Incipit"/>
          <w:lang w:val="it-IT"/>
        </w:rPr>
        <w:t>Sanctum est verum</w:t>
      </w:r>
      <w:r w:rsidRPr="0021481A">
        <w:rPr>
          <w:lang w:val="it-IT"/>
        </w:rPr>
        <w:t xml:space="preserve"> super feriales psalmos. CP </w:t>
      </w:r>
      <w:r w:rsidRPr="0021481A">
        <w:rPr>
          <w:rStyle w:val="Incipit"/>
          <w:lang w:val="it-IT"/>
        </w:rPr>
        <w:t>Hi sunt viri</w:t>
      </w:r>
      <w:r w:rsidRPr="0021481A">
        <w:rPr>
          <w:lang w:val="it-IT"/>
        </w:rPr>
        <w:t xml:space="preserve">. RP </w:t>
      </w:r>
      <w:r w:rsidRPr="0021481A">
        <w:rPr>
          <w:rStyle w:val="Incipit"/>
          <w:lang w:val="it-IT"/>
        </w:rPr>
        <w:t>Isti sunt sancti</w:t>
      </w:r>
      <w:r w:rsidRPr="0021481A">
        <w:rPr>
          <w:lang w:val="it-IT"/>
        </w:rPr>
        <w:t xml:space="preserve">. HY </w:t>
      </w:r>
      <w:r w:rsidRPr="0021481A">
        <w:rPr>
          <w:rStyle w:val="Incipit"/>
          <w:lang w:val="it-IT"/>
        </w:rPr>
        <w:t>Rex gloriose</w:t>
      </w:r>
      <w:r w:rsidRPr="0021481A">
        <w:rPr>
          <w:lang w:val="it-IT"/>
        </w:rPr>
        <w:t xml:space="preserve">. VS </w:t>
      </w:r>
      <w:r w:rsidRPr="0021481A">
        <w:rPr>
          <w:rStyle w:val="Incipit"/>
          <w:lang w:val="it-IT"/>
        </w:rPr>
        <w:t>Laetamini in domino</w:t>
      </w:r>
      <w:r w:rsidRPr="0021481A">
        <w:rPr>
          <w:lang w:val="it-IT"/>
        </w:rPr>
        <w:t xml:space="preserve">. AM </w:t>
      </w:r>
      <w:r w:rsidRPr="0021481A">
        <w:rPr>
          <w:rStyle w:val="Incipit"/>
          <w:lang w:val="it-IT"/>
        </w:rPr>
        <w:t>Isti sunt duo olivae</w:t>
      </w:r>
      <w:r w:rsidRPr="0021481A">
        <w:rPr>
          <w:lang w:val="it-IT"/>
        </w:rPr>
        <w:t xml:space="preserve">. OR </w:t>
      </w:r>
      <w:r w:rsidR="00556F0C" w:rsidRPr="0021481A">
        <w:rPr>
          <w:rStyle w:val="Incipit"/>
          <w:lang w:val="it-IT"/>
        </w:rPr>
        <w:t>Quaesumus</w:t>
      </w:r>
      <w:r w:rsidRPr="0021481A">
        <w:rPr>
          <w:rStyle w:val="Incipit"/>
          <w:lang w:val="it-IT"/>
        </w:rPr>
        <w:t xml:space="preserve"> omnipotens</w:t>
      </w:r>
      <w:r w:rsidRPr="0021481A">
        <w:rPr>
          <w:lang w:val="it-IT"/>
        </w:rPr>
        <w:t>.</w:t>
      </w:r>
      <w:r w:rsidR="00556F0C" w:rsidRPr="0021481A">
        <w:rPr>
          <w:lang w:val="it-IT"/>
        </w:rPr>
        <w:t xml:space="preserve"> Suffragia ut supra.</w:t>
      </w:r>
    </w:p>
    <w:p w:rsidR="00735170" w:rsidRPr="0021481A" w:rsidRDefault="00556F0C" w:rsidP="00FE554E">
      <w:pPr>
        <w:rPr>
          <w:lang w:val="it-IT"/>
        </w:rPr>
      </w:pPr>
      <w:r w:rsidRPr="0021481A">
        <w:rPr>
          <w:rStyle w:val="Time1"/>
          <w:lang w:val="it-IT"/>
        </w:rPr>
        <w:t>Ad matutinam</w:t>
      </w:r>
      <w:r w:rsidRPr="0021481A">
        <w:rPr>
          <w:lang w:val="it-IT"/>
        </w:rPr>
        <w:t xml:space="preserve"> INV </w:t>
      </w:r>
      <w:r w:rsidRPr="0021481A">
        <w:rPr>
          <w:rStyle w:val="Incipit"/>
          <w:lang w:val="it-IT"/>
        </w:rPr>
        <w:t>Regem martyrum</w:t>
      </w:r>
      <w:r w:rsidRPr="0021481A">
        <w:rPr>
          <w:lang w:val="it-IT"/>
        </w:rPr>
        <w:t xml:space="preserve">. </w:t>
      </w:r>
    </w:p>
    <w:p w:rsidR="00556F0C" w:rsidRPr="0021481A" w:rsidRDefault="00735170" w:rsidP="00FE554E">
      <w:pPr>
        <w:rPr>
          <w:lang w:val="it-IT"/>
        </w:rPr>
      </w:pPr>
      <w:r w:rsidRPr="0021481A">
        <w:rPr>
          <w:rStyle w:val="Time2"/>
          <w:lang w:val="it-IT"/>
        </w:rPr>
        <w:t>[In primo et secundo nocturno]</w:t>
      </w:r>
      <w:r w:rsidRPr="0021481A">
        <w:rPr>
          <w:lang w:val="it-IT"/>
        </w:rPr>
        <w:t xml:space="preserve"> </w:t>
      </w:r>
      <w:r w:rsidR="00556F0C" w:rsidRPr="0021481A">
        <w:rPr>
          <w:lang w:val="it-IT"/>
        </w:rPr>
        <w:t xml:space="preserve">Et cantantur duo nocturni cum antiphonis et psalmis et responsoriis de historia [RP] </w:t>
      </w:r>
      <w:r w:rsidR="00556F0C" w:rsidRPr="0021481A">
        <w:rPr>
          <w:rStyle w:val="Incipit"/>
          <w:lang w:val="it-IT"/>
        </w:rPr>
        <w:t>Absterget deus</w:t>
      </w:r>
      <w:r w:rsidR="00556F0C" w:rsidRPr="0021481A">
        <w:rPr>
          <w:lang w:val="it-IT"/>
        </w:rPr>
        <w:t>. Et legitur ipsorum passio ad sex lectiones.</w:t>
      </w:r>
    </w:p>
    <w:p w:rsidR="00556F0C" w:rsidRPr="0021481A" w:rsidRDefault="00556F0C" w:rsidP="00FE554E">
      <w:pPr>
        <w:rPr>
          <w:lang w:val="it-IT"/>
        </w:rPr>
      </w:pPr>
      <w:r w:rsidRPr="0021481A">
        <w:rPr>
          <w:rStyle w:val="Time2"/>
          <w:lang w:val="it-IT"/>
        </w:rPr>
        <w:t>In tertio nocturno</w:t>
      </w:r>
      <w:r w:rsidRPr="0021481A">
        <w:rPr>
          <w:lang w:val="it-IT"/>
        </w:rPr>
        <w:t xml:space="preserve"> antiphonae ut supra cum suis psalmis de historia [RP] </w:t>
      </w:r>
      <w:r w:rsidRPr="0021481A">
        <w:rPr>
          <w:rStyle w:val="Incipit"/>
          <w:lang w:val="it-IT"/>
        </w:rPr>
        <w:t>Absterget deus</w:t>
      </w:r>
      <w:r w:rsidRPr="0021481A">
        <w:rPr>
          <w:lang w:val="it-IT"/>
        </w:rPr>
        <w:t xml:space="preserve">. Legitur EV </w:t>
      </w:r>
      <w:r w:rsidRPr="0021481A">
        <w:rPr>
          <w:rStyle w:val="Incipit"/>
          <w:lang w:val="it-IT"/>
        </w:rPr>
        <w:t>Attendite a fermento</w:t>
      </w:r>
      <w:r w:rsidRPr="0021481A">
        <w:rPr>
          <w:lang w:val="it-IT"/>
        </w:rPr>
        <w:t xml:space="preserve"> cum tribus propriis responsoriis.</w:t>
      </w:r>
      <w:r w:rsidR="00CB67EA" w:rsidRPr="0021481A">
        <w:rPr>
          <w:lang w:val="it-IT"/>
        </w:rPr>
        <w:t xml:space="preserve"> [RP] </w:t>
      </w:r>
      <w:r w:rsidR="00CB67EA" w:rsidRPr="0021481A">
        <w:rPr>
          <w:rStyle w:val="Incipit"/>
          <w:lang w:val="it-IT"/>
        </w:rPr>
        <w:t>Isti sunt duo viri</w:t>
      </w:r>
      <w:r w:rsidR="00CB67EA" w:rsidRPr="0021481A">
        <w:rPr>
          <w:lang w:val="it-IT"/>
        </w:rPr>
        <w:t xml:space="preserve">. RP </w:t>
      </w:r>
      <w:r w:rsidR="00CB67EA" w:rsidRPr="0021481A">
        <w:rPr>
          <w:rStyle w:val="Incipit"/>
          <w:lang w:val="it-IT"/>
        </w:rPr>
        <w:t>Beati martyres</w:t>
      </w:r>
      <w:r w:rsidR="00CB67EA" w:rsidRPr="0021481A">
        <w:rPr>
          <w:lang w:val="it-IT"/>
        </w:rPr>
        <w:t xml:space="preserve">. RP </w:t>
      </w:r>
      <w:r w:rsidR="00CB67EA" w:rsidRPr="0021481A">
        <w:rPr>
          <w:rStyle w:val="Incipit"/>
          <w:lang w:val="it-IT"/>
        </w:rPr>
        <w:t>Isti sunt duo olivae</w:t>
      </w:r>
      <w:r w:rsidR="00CB67EA" w:rsidRPr="0021481A">
        <w:rPr>
          <w:lang w:val="it-IT"/>
        </w:rPr>
        <w:t xml:space="preserve">. [TD] </w:t>
      </w:r>
      <w:r w:rsidR="00CB67EA" w:rsidRPr="0021481A">
        <w:rPr>
          <w:rStyle w:val="Incipit"/>
          <w:lang w:val="it-IT"/>
        </w:rPr>
        <w:t>Te deum laudamus</w:t>
      </w:r>
      <w:r w:rsidR="00CB67EA" w:rsidRPr="0021481A">
        <w:rPr>
          <w:lang w:val="it-IT"/>
        </w:rPr>
        <w:t>.</w:t>
      </w:r>
    </w:p>
    <w:p w:rsidR="00CB67EA" w:rsidRPr="0021481A" w:rsidRDefault="00CB67EA" w:rsidP="00FE554E">
      <w:pPr>
        <w:rPr>
          <w:lang w:val="fr-FR"/>
        </w:rPr>
      </w:pPr>
      <w:r w:rsidRPr="0021481A">
        <w:rPr>
          <w:rStyle w:val="Time1"/>
          <w:lang w:val="it-IT"/>
        </w:rPr>
        <w:t>Ad laudes</w:t>
      </w:r>
      <w:r w:rsidRPr="0021481A">
        <w:rPr>
          <w:lang w:val="it-IT"/>
        </w:rPr>
        <w:t xml:space="preserve"> AN </w:t>
      </w:r>
      <w:r w:rsidRPr="0021481A">
        <w:rPr>
          <w:rStyle w:val="Incipit"/>
          <w:lang w:val="it-IT"/>
        </w:rPr>
        <w:t>Paulus et Ioannes</w:t>
      </w:r>
      <w:r w:rsidRPr="0021481A">
        <w:rPr>
          <w:lang w:val="it-IT"/>
        </w:rPr>
        <w:t xml:space="preserve">. </w:t>
      </w:r>
      <w:r w:rsidRPr="0021481A">
        <w:rPr>
          <w:lang w:val="fr-FR"/>
        </w:rPr>
        <w:t xml:space="preserve">(179ra) AN </w:t>
      </w:r>
      <w:r w:rsidRPr="0021481A">
        <w:rPr>
          <w:rStyle w:val="Incipit"/>
          <w:lang w:val="fr-FR"/>
        </w:rPr>
        <w:t>Paulus et Ioannes</w:t>
      </w:r>
      <w:r w:rsidRPr="0021481A">
        <w:rPr>
          <w:lang w:val="fr-FR"/>
        </w:rPr>
        <w:t xml:space="preserve">. AN </w:t>
      </w:r>
      <w:r w:rsidRPr="0021481A">
        <w:rPr>
          <w:rStyle w:val="Incipit"/>
          <w:lang w:val="fr-FR"/>
        </w:rPr>
        <w:t>Ioannes et Paulus</w:t>
      </w:r>
      <w:r w:rsidRPr="0021481A">
        <w:rPr>
          <w:lang w:val="fr-FR"/>
        </w:rPr>
        <w:t xml:space="preserve">. </w:t>
      </w:r>
      <w:r w:rsidR="00224CB4" w:rsidRPr="0021481A">
        <w:rPr>
          <w:lang w:val="fr-FR"/>
        </w:rPr>
        <w:t xml:space="preserve">AN </w:t>
      </w:r>
      <w:r w:rsidRPr="0021481A">
        <w:rPr>
          <w:rStyle w:val="Incipit"/>
          <w:lang w:val="fr-FR"/>
        </w:rPr>
        <w:t>Sancti spiritus et animae</w:t>
      </w:r>
      <w:r w:rsidRPr="0021481A">
        <w:rPr>
          <w:lang w:val="fr-FR"/>
        </w:rPr>
        <w:t xml:space="preserve">. AN </w:t>
      </w:r>
      <w:r w:rsidRPr="0021481A">
        <w:rPr>
          <w:rStyle w:val="Incipit"/>
          <w:lang w:val="fr-FR"/>
        </w:rPr>
        <w:t>Ioannes et Paulus</w:t>
      </w:r>
      <w:r w:rsidRPr="0021481A">
        <w:rPr>
          <w:lang w:val="fr-FR"/>
        </w:rPr>
        <w:t xml:space="preserve">. CP </w:t>
      </w:r>
      <w:r w:rsidRPr="0021481A">
        <w:rPr>
          <w:rStyle w:val="Incipit"/>
          <w:lang w:val="fr-FR"/>
        </w:rPr>
        <w:t>In testamentis</w:t>
      </w:r>
      <w:r w:rsidRPr="0021481A">
        <w:rPr>
          <w:lang w:val="fr-FR"/>
        </w:rPr>
        <w:t xml:space="preserve">. VS </w:t>
      </w:r>
      <w:r w:rsidRPr="0021481A">
        <w:rPr>
          <w:rStyle w:val="Incipit"/>
          <w:lang w:val="fr-FR"/>
        </w:rPr>
        <w:t>Mirabilis deus</w:t>
      </w:r>
      <w:r w:rsidRPr="0021481A">
        <w:rPr>
          <w:lang w:val="fr-FR"/>
        </w:rPr>
        <w:t xml:space="preserve">. AB </w:t>
      </w:r>
      <w:r w:rsidRPr="0021481A">
        <w:rPr>
          <w:rStyle w:val="Incipit"/>
          <w:lang w:val="fr-FR"/>
        </w:rPr>
        <w:t>Isti sunt sancti</w:t>
      </w:r>
      <w:r w:rsidRPr="0021481A">
        <w:rPr>
          <w:lang w:val="fr-FR"/>
        </w:rPr>
        <w:t xml:space="preserve">. OR </w:t>
      </w:r>
      <w:r w:rsidRPr="0021481A">
        <w:rPr>
          <w:rStyle w:val="Incipit"/>
          <w:lang w:val="fr-FR"/>
        </w:rPr>
        <w:t>Quaesumus omnipotens deus</w:t>
      </w:r>
      <w:r w:rsidRPr="0021481A">
        <w:rPr>
          <w:lang w:val="fr-FR"/>
        </w:rPr>
        <w:t>.</w:t>
      </w:r>
    </w:p>
    <w:p w:rsidR="00CB67EA" w:rsidRPr="0021481A" w:rsidRDefault="00CB67EA" w:rsidP="00FE554E">
      <w:pPr>
        <w:rPr>
          <w:lang w:val="fr-FR"/>
        </w:rPr>
      </w:pPr>
      <w:r w:rsidRPr="0021481A">
        <w:rPr>
          <w:rStyle w:val="Time1"/>
          <w:lang w:val="fr-FR"/>
        </w:rPr>
        <w:t>Ad horas</w:t>
      </w:r>
      <w:r w:rsidRPr="0021481A">
        <w:rPr>
          <w:lang w:val="fr-FR"/>
        </w:rPr>
        <w:t xml:space="preserve"> cantentur laudes. Et responsoria de martyribus.</w:t>
      </w:r>
    </w:p>
    <w:p w:rsidR="00CB67EA" w:rsidRPr="0021481A" w:rsidRDefault="00CB67EA" w:rsidP="00FE554E">
      <w:pPr>
        <w:rPr>
          <w:lang w:val="it-IT"/>
        </w:rPr>
      </w:pPr>
      <w:r w:rsidRPr="0021481A">
        <w:rPr>
          <w:rStyle w:val="Time1"/>
          <w:lang w:val="fr-FR"/>
        </w:rPr>
        <w:t>Ad missam</w:t>
      </w:r>
      <w:r w:rsidRPr="0021481A">
        <w:rPr>
          <w:lang w:val="fr-FR"/>
        </w:rPr>
        <w:t xml:space="preserve"> IN </w:t>
      </w:r>
      <w:r w:rsidRPr="0021481A">
        <w:rPr>
          <w:rStyle w:val="Incipit"/>
          <w:lang w:val="fr-FR"/>
        </w:rPr>
        <w:t>Multae tribulationes</w:t>
      </w:r>
      <w:r w:rsidRPr="0021481A">
        <w:rPr>
          <w:lang w:val="fr-FR"/>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w:t>
      </w:r>
      <w:r w:rsidRPr="0021481A">
        <w:rPr>
          <w:lang w:val="pt-PT"/>
        </w:rPr>
        <w:t xml:space="preserve">ORCL </w:t>
      </w:r>
      <w:r w:rsidRPr="0021481A">
        <w:rPr>
          <w:rStyle w:val="Incipit"/>
          <w:lang w:val="pt-PT"/>
        </w:rPr>
        <w:t>Quaesumus omnipotens deus</w:t>
      </w:r>
      <w:r w:rsidRPr="0021481A">
        <w:rPr>
          <w:lang w:val="pt-PT"/>
        </w:rPr>
        <w:t xml:space="preserve">. Secunda quam velis. Tertia de dominica. EP </w:t>
      </w:r>
      <w:r w:rsidRPr="0021481A">
        <w:rPr>
          <w:rStyle w:val="Incipit"/>
          <w:lang w:val="pt-PT"/>
        </w:rPr>
        <w:t>Hi sunt viri misericordiae</w:t>
      </w:r>
      <w:r w:rsidRPr="0021481A">
        <w:rPr>
          <w:lang w:val="pt-PT"/>
        </w:rPr>
        <w:t>.</w:t>
      </w:r>
      <w:r w:rsidR="00735170" w:rsidRPr="0021481A">
        <w:rPr>
          <w:lang w:val="pt-PT"/>
        </w:rPr>
        <w:t xml:space="preserve"> GR </w:t>
      </w:r>
      <w:r w:rsidR="00735170" w:rsidRPr="0021481A">
        <w:rPr>
          <w:rStyle w:val="Incipit"/>
          <w:lang w:val="pt-PT"/>
        </w:rPr>
        <w:t>Ecce quam bonum</w:t>
      </w:r>
      <w:r w:rsidR="00735170" w:rsidRPr="0021481A">
        <w:rPr>
          <w:lang w:val="pt-PT"/>
        </w:rPr>
        <w:t xml:space="preserve">. ALV </w:t>
      </w:r>
      <w:r w:rsidR="00735170" w:rsidRPr="0021481A">
        <w:rPr>
          <w:rStyle w:val="Incipit"/>
          <w:lang w:val="pt-PT"/>
        </w:rPr>
        <w:t>Fulgebunt iusti</w:t>
      </w:r>
      <w:r w:rsidR="00735170" w:rsidRPr="0021481A">
        <w:rPr>
          <w:lang w:val="pt-PT"/>
        </w:rPr>
        <w:t xml:space="preserve">. </w:t>
      </w:r>
      <w:r w:rsidR="00735170" w:rsidRPr="0021481A">
        <w:rPr>
          <w:lang w:val="it-IT"/>
        </w:rPr>
        <w:t xml:space="preserve">SE </w:t>
      </w:r>
      <w:r w:rsidR="00735170" w:rsidRPr="0021481A">
        <w:rPr>
          <w:rStyle w:val="Incipit"/>
          <w:lang w:val="it-IT"/>
        </w:rPr>
        <w:t>Agone triumphali</w:t>
      </w:r>
      <w:r w:rsidR="00735170" w:rsidRPr="0021481A">
        <w:rPr>
          <w:lang w:val="it-IT"/>
        </w:rPr>
        <w:t xml:space="preserve">. EV </w:t>
      </w:r>
      <w:r w:rsidR="00735170" w:rsidRPr="0021481A">
        <w:rPr>
          <w:rStyle w:val="Incipit"/>
          <w:lang w:val="it-IT"/>
        </w:rPr>
        <w:t>Attendite a fermento</w:t>
      </w:r>
      <w:r w:rsidR="00735170" w:rsidRPr="0021481A">
        <w:rPr>
          <w:lang w:val="it-IT"/>
        </w:rPr>
        <w:t xml:space="preserve">. OF </w:t>
      </w:r>
      <w:r w:rsidR="00735170" w:rsidRPr="0021481A">
        <w:rPr>
          <w:rStyle w:val="Incipit"/>
          <w:lang w:val="it-IT"/>
        </w:rPr>
        <w:t>Gloriabuntur</w:t>
      </w:r>
      <w:r w:rsidR="00735170" w:rsidRPr="0021481A">
        <w:rPr>
          <w:lang w:val="it-IT"/>
        </w:rPr>
        <w:t xml:space="preserve">. CO </w:t>
      </w:r>
      <w:r w:rsidR="00735170" w:rsidRPr="0021481A">
        <w:rPr>
          <w:rStyle w:val="Incipit"/>
          <w:lang w:val="it-IT"/>
        </w:rPr>
        <w:t>Et si coram</w:t>
      </w:r>
      <w:r w:rsidR="00735170" w:rsidRPr="0021481A">
        <w:rPr>
          <w:lang w:val="it-IT"/>
        </w:rPr>
        <w:t>.</w:t>
      </w:r>
    </w:p>
    <w:p w:rsidR="00735170" w:rsidRPr="0021481A" w:rsidRDefault="00735170" w:rsidP="00FE554E">
      <w:pPr>
        <w:rPr>
          <w:lang w:val="nb-NO"/>
        </w:rPr>
      </w:pPr>
      <w:r w:rsidRPr="0021481A">
        <w:rPr>
          <w:rStyle w:val="Time1"/>
          <w:lang w:val="nb-NO"/>
        </w:rPr>
        <w:t>Sexta et nona</w:t>
      </w:r>
      <w:r w:rsidRPr="0021481A">
        <w:rPr>
          <w:lang w:val="nb-NO"/>
        </w:rPr>
        <w:t xml:space="preserve"> ut supra.</w:t>
      </w:r>
    </w:p>
    <w:p w:rsidR="00735170" w:rsidRPr="0021481A" w:rsidRDefault="00735170" w:rsidP="00FE554E">
      <w:pPr>
        <w:rPr>
          <w:lang w:val="nb-NO"/>
        </w:rPr>
      </w:pPr>
      <w:r w:rsidRPr="0021481A">
        <w:rPr>
          <w:rStyle w:val="Time1"/>
          <w:lang w:val="nb-NO"/>
        </w:rPr>
        <w:t>In secunda vespera</w:t>
      </w:r>
      <w:r w:rsidRPr="0021481A">
        <w:rPr>
          <w:lang w:val="nb-NO"/>
        </w:rPr>
        <w:t xml:space="preserve"> AN </w:t>
      </w:r>
      <w:r w:rsidRPr="0021481A">
        <w:rPr>
          <w:rStyle w:val="Incipit"/>
          <w:lang w:val="nb-NO"/>
        </w:rPr>
        <w:t>Paulus et Ioannes</w:t>
      </w:r>
      <w:r w:rsidRPr="0021481A">
        <w:rPr>
          <w:lang w:val="nb-NO"/>
        </w:rPr>
        <w:t xml:space="preserve"> super feriales psalmos. Capitulum, hymnus, versiculus ut in prima (179rb) nocte. AM </w:t>
      </w:r>
      <w:r w:rsidRPr="0021481A">
        <w:rPr>
          <w:rStyle w:val="Incipit"/>
          <w:lang w:val="nb-NO"/>
        </w:rPr>
        <w:t>Astiterunt iusti ante</w:t>
      </w:r>
      <w:r w:rsidRPr="0021481A">
        <w:rPr>
          <w:lang w:val="nb-NO"/>
        </w:rPr>
        <w:t>.</w:t>
      </w:r>
      <w:r w:rsidR="006B3421" w:rsidRPr="0021481A">
        <w:rPr>
          <w:lang w:val="nb-NO"/>
        </w:rPr>
        <w:t xml:space="preserve"> Oratio ut supra.</w:t>
      </w:r>
    </w:p>
    <w:p w:rsidR="00735170" w:rsidRPr="0021481A" w:rsidRDefault="00735170" w:rsidP="000843DD">
      <w:pPr>
        <w:pStyle w:val="Titolo1"/>
        <w:rPr>
          <w:lang w:val="nb-NO"/>
        </w:rPr>
      </w:pPr>
      <w:r w:rsidRPr="0021481A">
        <w:rPr>
          <w:lang w:val="nb-NO"/>
        </w:rPr>
        <w:lastRenderedPageBreak/>
        <w:t>IN NATIVITATE SANCTI LEONIS PAPAE</w:t>
      </w:r>
    </w:p>
    <w:p w:rsidR="00735170" w:rsidRPr="0021481A" w:rsidRDefault="000843DD" w:rsidP="00FE554E">
      <w:pPr>
        <w:rPr>
          <w:lang w:val="pt-PT"/>
        </w:rPr>
      </w:pPr>
      <w:r w:rsidRPr="0021481A">
        <w:rPr>
          <w:rStyle w:val="Time1"/>
          <w:lang w:val="nb-NO"/>
        </w:rPr>
        <w:t>Ad vesperas</w:t>
      </w:r>
      <w:r w:rsidRPr="0021481A">
        <w:rPr>
          <w:lang w:val="nb-NO"/>
        </w:rPr>
        <w:t xml:space="preserve"> feriales </w:t>
      </w:r>
      <w:r w:rsidR="00D839E9" w:rsidRPr="0021481A">
        <w:rPr>
          <w:lang w:val="nb-NO"/>
        </w:rPr>
        <w:t>|</w:t>
      </w:r>
      <w:r w:rsidRPr="0021481A">
        <w:rPr>
          <w:lang w:val="nb-NO"/>
        </w:rPr>
        <w:t>psalmos</w:t>
      </w:r>
      <w:r w:rsidR="00D839E9" w:rsidRPr="0021481A">
        <w:rPr>
          <w:lang w:val="nb-NO"/>
        </w:rPr>
        <w:t>::psalmi|</w:t>
      </w:r>
      <w:r w:rsidRPr="0021481A">
        <w:rPr>
          <w:lang w:val="nb-NO"/>
        </w:rPr>
        <w:t>.</w:t>
      </w:r>
      <w:r w:rsidR="009B7400" w:rsidRPr="0021481A">
        <w:rPr>
          <w:lang w:val="nb-NO"/>
        </w:rPr>
        <w:t xml:space="preserve"> CP </w:t>
      </w:r>
      <w:r w:rsidR="009B7400" w:rsidRPr="0021481A">
        <w:rPr>
          <w:rStyle w:val="Incipit"/>
          <w:lang w:val="nb-NO"/>
        </w:rPr>
        <w:t>Ecce sacerdos</w:t>
      </w:r>
      <w:r w:rsidR="009B7400" w:rsidRPr="0021481A">
        <w:rPr>
          <w:lang w:val="nb-NO"/>
        </w:rPr>
        <w:t xml:space="preserve">. VS </w:t>
      </w:r>
      <w:r w:rsidR="009B7400" w:rsidRPr="0021481A">
        <w:rPr>
          <w:rStyle w:val="Incipit"/>
          <w:lang w:val="nb-NO"/>
        </w:rPr>
        <w:t>Gloria et honore</w:t>
      </w:r>
      <w:r w:rsidR="009B7400" w:rsidRPr="0021481A">
        <w:rPr>
          <w:lang w:val="nb-NO"/>
        </w:rPr>
        <w:t xml:space="preserve">. AM </w:t>
      </w:r>
      <w:r w:rsidR="009B7400" w:rsidRPr="0021481A">
        <w:rPr>
          <w:rStyle w:val="Incipit"/>
          <w:lang w:val="nb-NO"/>
        </w:rPr>
        <w:t>Sacerdos et pontifex</w:t>
      </w:r>
      <w:r w:rsidR="009B7400" w:rsidRPr="0021481A">
        <w:rPr>
          <w:lang w:val="nb-NO"/>
        </w:rPr>
        <w:t xml:space="preserve">. [KY] </w:t>
      </w:r>
      <w:r w:rsidR="009B7400" w:rsidRPr="0021481A">
        <w:rPr>
          <w:rStyle w:val="Incipit"/>
          <w:lang w:val="nb-NO"/>
        </w:rPr>
        <w:t>Kyrie</w:t>
      </w:r>
      <w:r w:rsidR="009B7400" w:rsidRPr="0021481A">
        <w:rPr>
          <w:lang w:val="nb-NO"/>
        </w:rPr>
        <w:t xml:space="preserve"> cum [PN] </w:t>
      </w:r>
      <w:r w:rsidR="009B7400" w:rsidRPr="0021481A">
        <w:rPr>
          <w:rStyle w:val="Incipit"/>
          <w:lang w:val="nb-NO"/>
        </w:rPr>
        <w:t>Pater noster</w:t>
      </w:r>
      <w:r w:rsidR="009B7400" w:rsidRPr="0021481A">
        <w:rPr>
          <w:lang w:val="nb-NO"/>
        </w:rPr>
        <w:t xml:space="preserve">. OR </w:t>
      </w:r>
      <w:r w:rsidR="009B7400" w:rsidRPr="0021481A">
        <w:rPr>
          <w:rStyle w:val="Incipit"/>
          <w:lang w:val="nb-NO"/>
        </w:rPr>
        <w:t>Deus qui beatum Leonem</w:t>
      </w:r>
      <w:r w:rsidR="009B7400" w:rsidRPr="0021481A">
        <w:rPr>
          <w:lang w:val="nb-NO"/>
        </w:rPr>
        <w:t xml:space="preserve">. </w:t>
      </w:r>
      <w:r w:rsidR="009B7400" w:rsidRPr="0021481A">
        <w:rPr>
          <w:lang w:val="pt-PT"/>
        </w:rPr>
        <w:t>Deinde suffragia.</w:t>
      </w:r>
    </w:p>
    <w:p w:rsidR="009B7400" w:rsidRPr="0021481A" w:rsidRDefault="009B7400" w:rsidP="00FE554E">
      <w:pPr>
        <w:rPr>
          <w:lang w:val="pt-P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cum nocturno. VS </w:t>
      </w:r>
      <w:r w:rsidRPr="0021481A">
        <w:rPr>
          <w:rStyle w:val="Incipit"/>
          <w:lang w:val="pt-PT"/>
        </w:rPr>
        <w:t>Posuisti domine</w:t>
      </w:r>
      <w:r w:rsidRPr="0021481A">
        <w:rPr>
          <w:lang w:val="pt-PT"/>
        </w:rPr>
        <w:t xml:space="preserve">. Legitur EV </w:t>
      </w:r>
      <w:r w:rsidRPr="0021481A">
        <w:rPr>
          <w:rStyle w:val="Incipit"/>
          <w:lang w:val="pt-PT"/>
        </w:rPr>
        <w:t>Simon Ioannis</w:t>
      </w:r>
      <w:r w:rsidRPr="0021481A">
        <w:rPr>
          <w:lang w:val="pt-PT"/>
        </w:rPr>
        <w:t xml:space="preserve"> cum tribus responsoriis de uno pontifice.</w:t>
      </w:r>
    </w:p>
    <w:p w:rsidR="009B7400" w:rsidRPr="0021481A" w:rsidRDefault="009B7400" w:rsidP="00FE554E">
      <w:pPr>
        <w:rPr>
          <w:lang w:val="it-IT"/>
        </w:rPr>
      </w:pPr>
      <w:r w:rsidRPr="0021481A">
        <w:rPr>
          <w:rStyle w:val="Time1"/>
          <w:lang w:val="en-US"/>
        </w:rPr>
        <w:t>Ad laudes</w:t>
      </w:r>
      <w:r w:rsidRPr="0021481A">
        <w:rPr>
          <w:lang w:val="en-US"/>
        </w:rPr>
        <w:t xml:space="preserve"> AN </w:t>
      </w:r>
      <w:r w:rsidRPr="0021481A">
        <w:rPr>
          <w:rStyle w:val="Incipit"/>
          <w:lang w:val="en-US"/>
        </w:rPr>
        <w:t>Ecce sacerdos</w:t>
      </w:r>
      <w:r w:rsidRPr="0021481A">
        <w:rPr>
          <w:lang w:val="en-US"/>
        </w:rPr>
        <w:t xml:space="preserve">. [KY] </w:t>
      </w:r>
      <w:r w:rsidRPr="0021481A">
        <w:rPr>
          <w:rStyle w:val="Incipit"/>
          <w:lang w:val="en-US"/>
        </w:rPr>
        <w:t>Kyrie</w:t>
      </w:r>
      <w:r w:rsidRPr="0021481A">
        <w:rPr>
          <w:lang w:val="en-US"/>
        </w:rPr>
        <w:t xml:space="preserve"> cum [PN] </w:t>
      </w:r>
      <w:r w:rsidRPr="0021481A">
        <w:rPr>
          <w:rStyle w:val="Incipit"/>
          <w:lang w:val="en-US"/>
        </w:rPr>
        <w:t>Pater noster</w:t>
      </w:r>
      <w:r w:rsidRPr="0021481A">
        <w:rPr>
          <w:lang w:val="en-US"/>
        </w:rPr>
        <w:t xml:space="preserve">. </w:t>
      </w:r>
      <w:r w:rsidRPr="0021481A">
        <w:rPr>
          <w:lang w:val="pt-PT"/>
        </w:rPr>
        <w:t xml:space="preserve">OR </w:t>
      </w:r>
      <w:r w:rsidRPr="0021481A">
        <w:rPr>
          <w:rStyle w:val="Incipit"/>
          <w:lang w:val="pt-PT"/>
        </w:rPr>
        <w:t>Deus qui beatum Leonem</w:t>
      </w:r>
      <w:r w:rsidRPr="0021481A">
        <w:rPr>
          <w:lang w:val="pt-PT"/>
        </w:rPr>
        <w:t>. De vigilia [apostolorum] OR</w:t>
      </w:r>
      <w:r w:rsidR="00F230A4" w:rsidRPr="0021481A">
        <w:rPr>
          <w:lang w:val="pt-PT"/>
        </w:rPr>
        <w:t xml:space="preserve"> </w:t>
      </w:r>
      <w:r w:rsidR="00F230A4" w:rsidRPr="0021481A">
        <w:rPr>
          <w:rStyle w:val="Incipit"/>
          <w:lang w:val="pt-PT"/>
        </w:rPr>
        <w:t>Deus qui nos annua</w:t>
      </w:r>
      <w:r w:rsidR="00F230A4" w:rsidRPr="0021481A">
        <w:rPr>
          <w:lang w:val="pt-PT"/>
        </w:rPr>
        <w:t xml:space="preserve"> sub una conclusione propter evangelium, quod lectum est de vigilia. </w:t>
      </w:r>
      <w:r w:rsidR="00F230A4" w:rsidRPr="0021481A">
        <w:rPr>
          <w:lang w:val="it-IT"/>
        </w:rPr>
        <w:t>Deinde suffragia.</w:t>
      </w:r>
    </w:p>
    <w:p w:rsidR="00F230A4" w:rsidRPr="0021481A" w:rsidRDefault="00F230A4" w:rsidP="00FE554E">
      <w:pPr>
        <w:rPr>
          <w:lang w:val="it-IT"/>
        </w:rPr>
      </w:pPr>
      <w:r w:rsidRPr="0021481A">
        <w:rPr>
          <w:rStyle w:val="Time1"/>
          <w:lang w:val="it-IT"/>
        </w:rPr>
        <w:t>Ad horas</w:t>
      </w:r>
      <w:r w:rsidRPr="0021481A">
        <w:rPr>
          <w:lang w:val="it-IT"/>
        </w:rPr>
        <w:t xml:space="preserve"> cantentur laudes. Responsoria de uno confessore.</w:t>
      </w:r>
    </w:p>
    <w:p w:rsidR="00F230A4" w:rsidRPr="0021481A" w:rsidRDefault="00F230A4" w:rsidP="00FE554E">
      <w:pPr>
        <w:rPr>
          <w:lang w:val="en-US"/>
        </w:rPr>
      </w:pPr>
      <w:r w:rsidRPr="0021481A">
        <w:rPr>
          <w:lang w:val="it-IT"/>
        </w:rPr>
        <w:t xml:space="preserve">(179va) </w:t>
      </w:r>
      <w:r w:rsidRPr="0021481A">
        <w:rPr>
          <w:rStyle w:val="Time1"/>
          <w:lang w:val="it-IT"/>
        </w:rPr>
        <w:t>Ad missam</w:t>
      </w:r>
      <w:r w:rsidRPr="0021481A">
        <w:rPr>
          <w:lang w:val="it-IT"/>
        </w:rPr>
        <w:t xml:space="preserve"> IN </w:t>
      </w:r>
      <w:r w:rsidRPr="0021481A">
        <w:rPr>
          <w:rStyle w:val="Incipit"/>
          <w:lang w:val="it-IT"/>
        </w:rPr>
        <w:t>Dicit dominus</w:t>
      </w:r>
      <w:r w:rsidRPr="0021481A">
        <w:rPr>
          <w:lang w:val="it-IT"/>
        </w:rPr>
        <w:t xml:space="preserve">. </w:t>
      </w:r>
      <w:r w:rsidRPr="0021481A">
        <w:rPr>
          <w:lang w:val="fr-FR"/>
        </w:rPr>
        <w:t xml:space="preserve">Feriale cantetur [KY] </w:t>
      </w:r>
      <w:r w:rsidRPr="0021481A">
        <w:rPr>
          <w:rStyle w:val="Incipit"/>
          <w:lang w:val="fr-FR"/>
        </w:rPr>
        <w:t>Kyrie</w:t>
      </w:r>
      <w:r w:rsidRPr="0021481A">
        <w:rPr>
          <w:lang w:val="fr-FR"/>
        </w:rPr>
        <w:t>. OR</w:t>
      </w:r>
      <w:r w:rsidR="008529F7" w:rsidRPr="0021481A">
        <w:rPr>
          <w:lang w:val="fr-FR"/>
        </w:rPr>
        <w:t>CL</w:t>
      </w:r>
      <w:r w:rsidRPr="0021481A">
        <w:rPr>
          <w:lang w:val="fr-FR"/>
        </w:rPr>
        <w:t xml:space="preserve"> </w:t>
      </w:r>
      <w:r w:rsidRPr="0021481A">
        <w:rPr>
          <w:rStyle w:val="Incipit"/>
          <w:lang w:val="fr-FR"/>
        </w:rPr>
        <w:t>Deus qui nos annua</w:t>
      </w:r>
      <w:r w:rsidRPr="0021481A">
        <w:rPr>
          <w:lang w:val="fr-FR"/>
        </w:rPr>
        <w:t xml:space="preserve">. </w:t>
      </w:r>
      <w:r w:rsidRPr="0021481A">
        <w:rPr>
          <w:lang w:val="pt-PT"/>
        </w:rPr>
        <w:t xml:space="preserve">Secunda oratio de sancto Leone. Tertia quam velis. EP </w:t>
      </w:r>
      <w:r w:rsidRPr="0021481A">
        <w:rPr>
          <w:rStyle w:val="Incipit"/>
          <w:lang w:val="pt-PT"/>
        </w:rPr>
        <w:t>Petrus et Ioannes</w:t>
      </w:r>
      <w:r w:rsidRPr="0021481A">
        <w:rPr>
          <w:lang w:val="pt-PT"/>
        </w:rPr>
        <w:t xml:space="preserve">. </w:t>
      </w:r>
      <w:r w:rsidRPr="0021481A">
        <w:rPr>
          <w:lang w:val="en-US"/>
        </w:rPr>
        <w:t xml:space="preserve">GR </w:t>
      </w:r>
      <w:r w:rsidRPr="0021481A">
        <w:rPr>
          <w:rStyle w:val="Incipit"/>
          <w:lang w:val="en-US"/>
        </w:rPr>
        <w:t>In omnem terram</w:t>
      </w:r>
      <w:r w:rsidRPr="0021481A">
        <w:rPr>
          <w:lang w:val="en-US"/>
        </w:rPr>
        <w:t xml:space="preserve">. EV </w:t>
      </w:r>
      <w:r w:rsidRPr="0021481A">
        <w:rPr>
          <w:rStyle w:val="Incipit"/>
          <w:lang w:val="en-US"/>
        </w:rPr>
        <w:t>Simon Ioannis</w:t>
      </w:r>
      <w:r w:rsidRPr="0021481A">
        <w:rPr>
          <w:lang w:val="en-US"/>
        </w:rPr>
        <w:t xml:space="preserve">. OF </w:t>
      </w:r>
      <w:r w:rsidRPr="0021481A">
        <w:rPr>
          <w:rStyle w:val="Incipit"/>
          <w:lang w:val="en-US"/>
        </w:rPr>
        <w:t>Mihi autem</w:t>
      </w:r>
      <w:r w:rsidRPr="0021481A">
        <w:rPr>
          <w:lang w:val="en-US"/>
        </w:rPr>
        <w:t xml:space="preserve">. CO </w:t>
      </w:r>
      <w:r w:rsidRPr="0021481A">
        <w:rPr>
          <w:rStyle w:val="Incipit"/>
          <w:lang w:val="en-US"/>
        </w:rPr>
        <w:t>Simon Ioannis</w:t>
      </w:r>
      <w:r w:rsidRPr="0021481A">
        <w:rPr>
          <w:lang w:val="en-US"/>
        </w:rPr>
        <w:t xml:space="preserve">. Clauditur cum [BD] </w:t>
      </w:r>
      <w:r w:rsidRPr="0021481A">
        <w:rPr>
          <w:rStyle w:val="Incipit"/>
          <w:lang w:val="en-US"/>
        </w:rPr>
        <w:t>Benedicamus</w:t>
      </w:r>
      <w:r w:rsidRPr="0021481A">
        <w:rPr>
          <w:lang w:val="en-US"/>
        </w:rPr>
        <w:t>.</w:t>
      </w:r>
    </w:p>
    <w:p w:rsidR="00F230A4" w:rsidRPr="0021481A" w:rsidRDefault="00F230A4" w:rsidP="00D66364">
      <w:pPr>
        <w:pStyle w:val="Titolo1"/>
        <w:rPr>
          <w:lang w:val="en-US"/>
        </w:rPr>
      </w:pPr>
      <w:r w:rsidRPr="0021481A">
        <w:rPr>
          <w:lang w:val="en-US"/>
        </w:rPr>
        <w:t>KOMMENTAR</w:t>
      </w:r>
    </w:p>
    <w:p w:rsidR="00F230A4" w:rsidRPr="0021481A" w:rsidRDefault="00F230A4" w:rsidP="00FE554E">
      <w:pPr>
        <w:rPr>
          <w:lang w:val="en-US"/>
        </w:rPr>
      </w:pPr>
      <w:r w:rsidRPr="0021481A">
        <w:rPr>
          <w:lang w:val="en-US"/>
        </w:rPr>
        <w:t>Si vigilia apostolorum occurrerit in dominica sermo de uno confessore legitur ad sex lectiones, et evangelium ut supra cum novem responsoriis de uno confessore.</w:t>
      </w:r>
    </w:p>
    <w:p w:rsidR="00F230A4" w:rsidRPr="0021481A" w:rsidRDefault="00F230A4" w:rsidP="00D66364">
      <w:pPr>
        <w:pStyle w:val="Titolo1"/>
        <w:rPr>
          <w:lang w:val="en-US"/>
        </w:rPr>
      </w:pPr>
      <w:r w:rsidRPr="0021481A">
        <w:rPr>
          <w:lang w:val="en-US"/>
        </w:rPr>
        <w:t>IN VIGILIA APOSTOLORUM</w:t>
      </w:r>
    </w:p>
    <w:p w:rsidR="00F230A4" w:rsidRPr="0021481A" w:rsidRDefault="00F230A4" w:rsidP="00FE554E">
      <w:pPr>
        <w:rPr>
          <w:lang w:val="en-US"/>
        </w:rPr>
      </w:pPr>
      <w:r w:rsidRPr="0021481A">
        <w:rPr>
          <w:rStyle w:val="Time1"/>
          <w:lang w:val="en-US"/>
        </w:rPr>
        <w:t>Ad vesperas</w:t>
      </w:r>
      <w:r w:rsidRPr="0021481A">
        <w:rPr>
          <w:lang w:val="en-US"/>
        </w:rPr>
        <w:t xml:space="preserve"> AN </w:t>
      </w:r>
      <w:r w:rsidRPr="0021481A">
        <w:rPr>
          <w:rStyle w:val="Incipit"/>
          <w:lang w:val="en-US"/>
        </w:rPr>
        <w:t>In plateis ponebantur</w:t>
      </w:r>
      <w:r w:rsidRPr="0021481A">
        <w:rPr>
          <w:lang w:val="en-US"/>
        </w:rPr>
        <w:t xml:space="preserve">. PS </w:t>
      </w:r>
      <w:r w:rsidRPr="0021481A">
        <w:rPr>
          <w:rStyle w:val="Incipit"/>
          <w:lang w:val="en-US"/>
        </w:rPr>
        <w:t>Laudate pueri dominum</w:t>
      </w:r>
      <w:r w:rsidRPr="0021481A">
        <w:rPr>
          <w:lang w:val="en-US"/>
        </w:rPr>
        <w:t xml:space="preserve"> cum ceteris psalmis et antiphonis.</w:t>
      </w:r>
      <w:r w:rsidR="00D3237E" w:rsidRPr="0021481A">
        <w:rPr>
          <w:lang w:val="en-US"/>
        </w:rPr>
        <w:t xml:space="preserve"> CP </w:t>
      </w:r>
      <w:r w:rsidR="00D3237E" w:rsidRPr="0021481A">
        <w:rPr>
          <w:rStyle w:val="Incipit"/>
          <w:lang w:val="en-US"/>
        </w:rPr>
        <w:t>Petrus et Ioannes</w:t>
      </w:r>
      <w:r w:rsidR="00D3237E" w:rsidRPr="0021481A">
        <w:rPr>
          <w:lang w:val="en-US"/>
        </w:rPr>
        <w:t xml:space="preserve">. RP </w:t>
      </w:r>
      <w:r w:rsidR="00D3237E" w:rsidRPr="0021481A">
        <w:rPr>
          <w:rStyle w:val="Incipit"/>
          <w:lang w:val="en-US"/>
        </w:rPr>
        <w:t>Petre amas me</w:t>
      </w:r>
      <w:r w:rsidR="00D3237E" w:rsidRPr="0021481A">
        <w:rPr>
          <w:lang w:val="en-US"/>
        </w:rPr>
        <w:t xml:space="preserve">. HY </w:t>
      </w:r>
      <w:r w:rsidR="00D3237E" w:rsidRPr="0021481A">
        <w:rPr>
          <w:rStyle w:val="Incipit"/>
          <w:lang w:val="en-US"/>
        </w:rPr>
        <w:t>Aurea luce</w:t>
      </w:r>
      <w:r w:rsidR="00D3237E" w:rsidRPr="0021481A">
        <w:rPr>
          <w:lang w:val="en-US"/>
        </w:rPr>
        <w:t xml:space="preserve">. VS </w:t>
      </w:r>
      <w:r w:rsidR="00D3237E" w:rsidRPr="0021481A">
        <w:rPr>
          <w:rStyle w:val="Incipit"/>
          <w:lang w:val="en-US"/>
        </w:rPr>
        <w:t>Tu es Petrus</w:t>
      </w:r>
      <w:r w:rsidR="00D3237E" w:rsidRPr="0021481A">
        <w:rPr>
          <w:lang w:val="en-US"/>
        </w:rPr>
        <w:t xml:space="preserve">. AM </w:t>
      </w:r>
      <w:r w:rsidR="00D3237E" w:rsidRPr="0021481A">
        <w:rPr>
          <w:rStyle w:val="Incipit"/>
          <w:lang w:val="en-US"/>
        </w:rPr>
        <w:t>Quodcumque ligaveris</w:t>
      </w:r>
      <w:r w:rsidR="00D3237E" w:rsidRPr="0021481A">
        <w:rPr>
          <w:lang w:val="en-US"/>
        </w:rPr>
        <w:t xml:space="preserve">. OR </w:t>
      </w:r>
      <w:r w:rsidR="00D3237E" w:rsidRPr="0021481A">
        <w:rPr>
          <w:rStyle w:val="Incipit"/>
          <w:lang w:val="en-US"/>
        </w:rPr>
        <w:t>Deus qui nos Ä+annua+Ä apostolorum</w:t>
      </w:r>
      <w:r w:rsidR="00D3237E" w:rsidRPr="0021481A">
        <w:rPr>
          <w:lang w:val="en-US"/>
        </w:rPr>
        <w:t>.</w:t>
      </w:r>
    </w:p>
    <w:p w:rsidR="00D3237E" w:rsidRPr="0021481A" w:rsidRDefault="00D3237E" w:rsidP="00FE554E">
      <w:pPr>
        <w:rPr>
          <w:lang w:val="fr-FR"/>
        </w:rPr>
      </w:pPr>
      <w:r w:rsidRPr="0021481A">
        <w:rPr>
          <w:lang w:val="en-US"/>
        </w:rPr>
        <w:t xml:space="preserve">(179vb) </w:t>
      </w:r>
      <w:r w:rsidRPr="0021481A">
        <w:rPr>
          <w:rStyle w:val="Time1"/>
          <w:lang w:val="en-US"/>
        </w:rPr>
        <w:t>Ad completorium</w:t>
      </w:r>
      <w:r w:rsidRPr="0021481A">
        <w:rPr>
          <w:lang w:val="en-US"/>
        </w:rPr>
        <w:t xml:space="preserve"> AD </w:t>
      </w:r>
      <w:r w:rsidRPr="0021481A">
        <w:rPr>
          <w:rStyle w:val="Incipit"/>
          <w:lang w:val="en-US"/>
        </w:rPr>
        <w:t>Pacem tuam</w:t>
      </w:r>
      <w:r w:rsidRPr="0021481A">
        <w:rPr>
          <w:lang w:val="en-US"/>
        </w:rPr>
        <w:t xml:space="preserve">. </w:t>
      </w:r>
      <w:r w:rsidRPr="0021481A">
        <w:rPr>
          <w:lang w:val="fr-FR"/>
        </w:rPr>
        <w:t>Et cetera ut supra. Suffragia ut supra.</w:t>
      </w:r>
    </w:p>
    <w:p w:rsidR="00D3237E" w:rsidRPr="0021481A" w:rsidRDefault="00D3237E" w:rsidP="00FE554E">
      <w:pPr>
        <w:rPr>
          <w:lang w:val="pt-PT"/>
        </w:rPr>
      </w:pPr>
      <w:r w:rsidRPr="0021481A">
        <w:rPr>
          <w:rStyle w:val="Time1"/>
          <w:lang w:val="pt-PT"/>
        </w:rPr>
        <w:t>Ad matutinam</w:t>
      </w:r>
      <w:r w:rsidRPr="0021481A">
        <w:rPr>
          <w:lang w:val="pt-PT"/>
        </w:rPr>
        <w:t xml:space="preserve"> INV </w:t>
      </w:r>
      <w:r w:rsidRPr="0021481A">
        <w:rPr>
          <w:rStyle w:val="Incipit"/>
          <w:lang w:val="pt-PT"/>
        </w:rPr>
        <w:t>Christum regem</w:t>
      </w:r>
      <w:r w:rsidRPr="0021481A">
        <w:rPr>
          <w:lang w:val="pt-PT"/>
        </w:rPr>
        <w:t>.</w:t>
      </w:r>
      <w:r w:rsidR="00520BB2" w:rsidRPr="0021481A">
        <w:rPr>
          <w:lang w:val="pt-PT"/>
        </w:rPr>
        <w:t xml:space="preserve"> Legitur LS </w:t>
      </w:r>
      <w:r w:rsidR="00520BB2" w:rsidRPr="0021481A">
        <w:rPr>
          <w:rStyle w:val="Incipit"/>
          <w:lang w:val="pt-PT"/>
        </w:rPr>
        <w:t>Omnium quidem</w:t>
      </w:r>
      <w:r w:rsidR="00520BB2" w:rsidRPr="0021481A">
        <w:rPr>
          <w:lang w:val="pt-PT"/>
        </w:rPr>
        <w:t xml:space="preserve"> cum historia [RP] </w:t>
      </w:r>
      <w:r w:rsidR="00520BB2" w:rsidRPr="0021481A">
        <w:rPr>
          <w:rStyle w:val="Incipit"/>
          <w:lang w:val="pt-PT"/>
        </w:rPr>
        <w:t>Simon Petre</w:t>
      </w:r>
      <w:r w:rsidR="00520BB2" w:rsidRPr="0021481A">
        <w:rPr>
          <w:lang w:val="pt-PT"/>
        </w:rPr>
        <w:t>.</w:t>
      </w:r>
    </w:p>
    <w:p w:rsidR="00520BB2" w:rsidRPr="0021481A" w:rsidRDefault="00520BB2" w:rsidP="00FE554E">
      <w:pPr>
        <w:rPr>
          <w:lang w:val="en-US"/>
        </w:rPr>
      </w:pPr>
      <w:r w:rsidRPr="0021481A">
        <w:rPr>
          <w:rStyle w:val="Time2"/>
          <w:lang w:val="it-IT"/>
        </w:rPr>
        <w:t>In primo nocturno</w:t>
      </w:r>
      <w:r w:rsidRPr="0021481A">
        <w:rPr>
          <w:lang w:val="it-IT"/>
        </w:rPr>
        <w:t xml:space="preserve"> AN </w:t>
      </w:r>
      <w:r w:rsidRPr="0021481A">
        <w:rPr>
          <w:rStyle w:val="Incipit"/>
          <w:lang w:val="it-IT"/>
        </w:rPr>
        <w:t>Petrus et Ioannes</w:t>
      </w:r>
      <w:r w:rsidRPr="0021481A">
        <w:rPr>
          <w:lang w:val="it-IT"/>
        </w:rPr>
        <w:t xml:space="preserve">. </w:t>
      </w:r>
      <w:r w:rsidRPr="0021481A">
        <w:rPr>
          <w:lang w:val="fr-FR"/>
        </w:rPr>
        <w:t xml:space="preserve">PS </w:t>
      </w:r>
      <w:r w:rsidRPr="0021481A">
        <w:rPr>
          <w:rStyle w:val="Incipit"/>
          <w:lang w:val="fr-FR"/>
        </w:rPr>
        <w:t>Caeli enarrant</w:t>
      </w:r>
      <w:r w:rsidRPr="0021481A">
        <w:rPr>
          <w:lang w:val="fr-FR"/>
        </w:rPr>
        <w:t xml:space="preserve">. AN </w:t>
      </w:r>
      <w:r w:rsidRPr="0021481A">
        <w:rPr>
          <w:rStyle w:val="Incipit"/>
          <w:lang w:val="fr-FR"/>
        </w:rPr>
        <w:t>Claudus quidem</w:t>
      </w:r>
      <w:r w:rsidRPr="0021481A">
        <w:rPr>
          <w:lang w:val="fr-FR"/>
        </w:rPr>
        <w:t xml:space="preserve">. </w:t>
      </w:r>
      <w:r w:rsidRPr="0021481A">
        <w:rPr>
          <w:lang w:val="en-US"/>
        </w:rPr>
        <w:t xml:space="preserve">PS </w:t>
      </w:r>
      <w:r w:rsidRPr="0021481A">
        <w:rPr>
          <w:rStyle w:val="Incipit"/>
          <w:lang w:val="en-US"/>
        </w:rPr>
        <w:t>Benedicam</w:t>
      </w:r>
      <w:r w:rsidRPr="0021481A">
        <w:rPr>
          <w:lang w:val="en-US"/>
        </w:rPr>
        <w:t xml:space="preserve">. AN </w:t>
      </w:r>
      <w:r w:rsidRPr="0021481A">
        <w:rPr>
          <w:rStyle w:val="Incipit"/>
          <w:lang w:val="en-US"/>
        </w:rPr>
        <w:t>Argentum</w:t>
      </w:r>
      <w:r w:rsidRPr="0021481A">
        <w:rPr>
          <w:lang w:val="en-US"/>
        </w:rPr>
        <w:t xml:space="preserve">. PS </w:t>
      </w:r>
      <w:r w:rsidRPr="0021481A">
        <w:rPr>
          <w:rStyle w:val="Incipit"/>
          <w:lang w:val="en-US"/>
        </w:rPr>
        <w:t>Eructavit cor</w:t>
      </w:r>
      <w:r w:rsidRPr="0021481A">
        <w:rPr>
          <w:lang w:val="en-US"/>
        </w:rPr>
        <w:t xml:space="preserve">. VS </w:t>
      </w:r>
      <w:r w:rsidRPr="0021481A">
        <w:rPr>
          <w:rStyle w:val="Incipit"/>
          <w:lang w:val="en-US"/>
        </w:rPr>
        <w:t>In omnem terram</w:t>
      </w:r>
      <w:r w:rsidRPr="0021481A">
        <w:rPr>
          <w:lang w:val="en-US"/>
        </w:rPr>
        <w:t>.</w:t>
      </w:r>
    </w:p>
    <w:p w:rsidR="00520BB2" w:rsidRPr="0021481A" w:rsidRDefault="00520BB2" w:rsidP="00FE554E">
      <w:pPr>
        <w:rPr>
          <w:lang w:val="fr-FR"/>
        </w:rPr>
      </w:pPr>
      <w:r w:rsidRPr="0021481A">
        <w:rPr>
          <w:rStyle w:val="Time2"/>
          <w:lang w:val="en-US"/>
        </w:rPr>
        <w:t>In secundo nocturno</w:t>
      </w:r>
      <w:r w:rsidRPr="0021481A">
        <w:rPr>
          <w:lang w:val="en-US"/>
        </w:rPr>
        <w:t xml:space="preserve"> AN </w:t>
      </w:r>
      <w:r w:rsidRPr="0021481A">
        <w:rPr>
          <w:rStyle w:val="Incipit"/>
          <w:lang w:val="en-US"/>
        </w:rPr>
        <w:t>In nomine Iesu</w:t>
      </w:r>
      <w:r w:rsidRPr="0021481A">
        <w:rPr>
          <w:lang w:val="en-US"/>
        </w:rPr>
        <w:t xml:space="preserve">. </w:t>
      </w:r>
      <w:r w:rsidRPr="0021481A">
        <w:rPr>
          <w:lang w:val="fr-FR"/>
        </w:rPr>
        <w:t xml:space="preserve">PS </w:t>
      </w:r>
      <w:r w:rsidRPr="0021481A">
        <w:rPr>
          <w:rStyle w:val="Incipit"/>
          <w:lang w:val="fr-FR"/>
        </w:rPr>
        <w:t>Omnes gentes</w:t>
      </w:r>
      <w:r w:rsidRPr="0021481A">
        <w:rPr>
          <w:lang w:val="fr-FR"/>
        </w:rPr>
        <w:t xml:space="preserve">. AN </w:t>
      </w:r>
      <w:r w:rsidRPr="0021481A">
        <w:rPr>
          <w:rStyle w:val="Incipit"/>
          <w:lang w:val="fr-FR"/>
        </w:rPr>
        <w:t>Exiliens claudus</w:t>
      </w:r>
      <w:r w:rsidR="007E051A" w:rsidRPr="0021481A">
        <w:rPr>
          <w:lang w:val="fr-FR"/>
        </w:rPr>
        <w:t xml:space="preserve">. PS </w:t>
      </w:r>
      <w:r w:rsidR="007E051A" w:rsidRPr="0021481A">
        <w:rPr>
          <w:rStyle w:val="Incipit"/>
          <w:lang w:val="fr-FR"/>
        </w:rPr>
        <w:t>Exaudi deus deprecationem</w:t>
      </w:r>
      <w:r w:rsidR="007E051A" w:rsidRPr="0021481A">
        <w:rPr>
          <w:lang w:val="fr-FR"/>
        </w:rPr>
        <w:t xml:space="preserve">. AN </w:t>
      </w:r>
      <w:r w:rsidR="007E051A" w:rsidRPr="0021481A">
        <w:rPr>
          <w:rStyle w:val="Incipit"/>
          <w:lang w:val="fr-FR"/>
        </w:rPr>
        <w:t>Vidit populus</w:t>
      </w:r>
      <w:r w:rsidR="007E051A" w:rsidRPr="0021481A">
        <w:rPr>
          <w:lang w:val="fr-FR"/>
        </w:rPr>
        <w:t xml:space="preserve">. PS </w:t>
      </w:r>
      <w:r w:rsidR="007E051A" w:rsidRPr="0021481A">
        <w:rPr>
          <w:rStyle w:val="Incipit"/>
          <w:lang w:val="fr-FR"/>
        </w:rPr>
        <w:t>Exaudi deus orationem</w:t>
      </w:r>
      <w:r w:rsidR="007E051A" w:rsidRPr="0021481A">
        <w:rPr>
          <w:lang w:val="fr-FR"/>
        </w:rPr>
        <w:t xml:space="preserve">. VS </w:t>
      </w:r>
      <w:r w:rsidR="007E051A" w:rsidRPr="0021481A">
        <w:rPr>
          <w:rStyle w:val="Incipit"/>
          <w:lang w:val="fr-FR"/>
        </w:rPr>
        <w:t>Constitues eos</w:t>
      </w:r>
      <w:r w:rsidR="007E051A" w:rsidRPr="0021481A">
        <w:rPr>
          <w:lang w:val="fr-FR"/>
        </w:rPr>
        <w:t>.</w:t>
      </w:r>
    </w:p>
    <w:p w:rsidR="007E051A" w:rsidRPr="0021481A" w:rsidRDefault="007E051A" w:rsidP="00FE554E">
      <w:pPr>
        <w:rPr>
          <w:lang w:val="fr-FR"/>
        </w:rPr>
      </w:pPr>
      <w:r w:rsidRPr="0021481A">
        <w:rPr>
          <w:rStyle w:val="Time2"/>
          <w:lang w:val="fr-FR"/>
        </w:rPr>
        <w:t>In tertio nocturno</w:t>
      </w:r>
      <w:r w:rsidRPr="0021481A">
        <w:rPr>
          <w:lang w:val="fr-FR"/>
        </w:rPr>
        <w:t xml:space="preserve"> </w:t>
      </w:r>
      <w:r w:rsidR="00D11DF2" w:rsidRPr="0021481A">
        <w:rPr>
          <w:lang w:val="fr-FR"/>
        </w:rPr>
        <w:t xml:space="preserve">AN </w:t>
      </w:r>
      <w:r w:rsidR="00D11DF2" w:rsidRPr="0021481A">
        <w:rPr>
          <w:rStyle w:val="Incipit"/>
          <w:lang w:val="fr-FR"/>
        </w:rPr>
        <w:t>Pet</w:t>
      </w:r>
      <w:r w:rsidRPr="0021481A">
        <w:rPr>
          <w:rStyle w:val="Incipit"/>
          <w:lang w:val="fr-FR"/>
        </w:rPr>
        <w:t>rus autem</w:t>
      </w:r>
      <w:r w:rsidRPr="0021481A">
        <w:rPr>
          <w:lang w:val="fr-FR"/>
        </w:rPr>
        <w:t xml:space="preserve">. PS </w:t>
      </w:r>
      <w:r w:rsidRPr="0021481A">
        <w:rPr>
          <w:rStyle w:val="Incipit"/>
          <w:lang w:val="fr-FR"/>
        </w:rPr>
        <w:t>Confitebimur tibi</w:t>
      </w:r>
      <w:r w:rsidRPr="0021481A">
        <w:rPr>
          <w:lang w:val="fr-FR"/>
        </w:rPr>
        <w:t xml:space="preserve">. AN </w:t>
      </w:r>
      <w:r w:rsidRPr="0021481A">
        <w:rPr>
          <w:rStyle w:val="Incipit"/>
          <w:lang w:val="fr-FR"/>
        </w:rPr>
        <w:t>Dixit angelus</w:t>
      </w:r>
      <w:r w:rsidRPr="0021481A">
        <w:rPr>
          <w:lang w:val="fr-FR"/>
        </w:rPr>
        <w:t xml:space="preserve">. PS </w:t>
      </w:r>
      <w:r w:rsidRPr="0021481A">
        <w:rPr>
          <w:rStyle w:val="Incipit"/>
          <w:lang w:val="fr-FR"/>
        </w:rPr>
        <w:t>Dominus regnavit exultet</w:t>
      </w:r>
      <w:r w:rsidRPr="0021481A">
        <w:rPr>
          <w:lang w:val="fr-FR"/>
        </w:rPr>
        <w:t xml:space="preserve">. AN </w:t>
      </w:r>
      <w:r w:rsidRPr="0021481A">
        <w:rPr>
          <w:rStyle w:val="Incipit"/>
          <w:lang w:val="fr-FR"/>
        </w:rPr>
        <w:t>Misit dominus</w:t>
      </w:r>
      <w:r w:rsidRPr="0021481A">
        <w:rPr>
          <w:lang w:val="fr-FR"/>
        </w:rPr>
        <w:t xml:space="preserve">. (180ra) </w:t>
      </w:r>
      <w:r w:rsidR="00061019" w:rsidRPr="0021481A">
        <w:rPr>
          <w:lang w:val="fr-FR"/>
        </w:rPr>
        <w:t xml:space="preserve">PS </w:t>
      </w:r>
      <w:r w:rsidR="00061019" w:rsidRPr="0021481A">
        <w:rPr>
          <w:rStyle w:val="Incipit"/>
          <w:lang w:val="fr-FR"/>
        </w:rPr>
        <w:t xml:space="preserve">Dominus regnavit </w:t>
      </w:r>
      <w:r w:rsidR="000C6016" w:rsidRPr="0021481A">
        <w:rPr>
          <w:rStyle w:val="Incipit"/>
          <w:lang w:val="fr-FR"/>
        </w:rPr>
        <w:t>|irascentur::</w:t>
      </w:r>
      <w:r w:rsidR="00DB0B86" w:rsidRPr="0021481A">
        <w:rPr>
          <w:rStyle w:val="Incipit"/>
          <w:lang w:val="fr-FR"/>
        </w:rPr>
        <w:t>irascantur</w:t>
      </w:r>
      <w:r w:rsidR="000C6016" w:rsidRPr="0021481A">
        <w:rPr>
          <w:rStyle w:val="Incipit"/>
          <w:lang w:val="fr-FR"/>
        </w:rPr>
        <w:t>|</w:t>
      </w:r>
      <w:r w:rsidR="00DB0B86" w:rsidRPr="0021481A">
        <w:rPr>
          <w:lang w:val="fr-FR"/>
        </w:rPr>
        <w:t xml:space="preserve">. VS </w:t>
      </w:r>
      <w:r w:rsidR="00DB0B86" w:rsidRPr="0021481A">
        <w:rPr>
          <w:rStyle w:val="Incipit"/>
          <w:lang w:val="fr-FR"/>
        </w:rPr>
        <w:t>Nimis honorati</w:t>
      </w:r>
      <w:r w:rsidR="00DB0B86" w:rsidRPr="0021481A">
        <w:rPr>
          <w:lang w:val="fr-FR"/>
        </w:rPr>
        <w:t xml:space="preserve">. Legitur EV </w:t>
      </w:r>
      <w:r w:rsidR="00DB0B86" w:rsidRPr="0021481A">
        <w:rPr>
          <w:rStyle w:val="Incipit"/>
          <w:lang w:val="fr-FR"/>
        </w:rPr>
        <w:t>Venit Iesus in partes</w:t>
      </w:r>
      <w:r w:rsidR="00DB0B86" w:rsidRPr="0021481A">
        <w:rPr>
          <w:lang w:val="fr-FR"/>
        </w:rPr>
        <w:t xml:space="preserve">. [TD] </w:t>
      </w:r>
      <w:r w:rsidR="00DB0B86" w:rsidRPr="0021481A">
        <w:rPr>
          <w:rStyle w:val="Incipit"/>
          <w:lang w:val="fr-FR"/>
        </w:rPr>
        <w:t>Te deum laudamus</w:t>
      </w:r>
      <w:r w:rsidR="00DB0B86" w:rsidRPr="0021481A">
        <w:rPr>
          <w:lang w:val="fr-FR"/>
        </w:rPr>
        <w:t>.</w:t>
      </w:r>
      <w:r w:rsidR="000C6016" w:rsidRPr="0021481A">
        <w:rPr>
          <w:lang w:val="fr-FR"/>
        </w:rPr>
        <w:t xml:space="preserve"> VS </w:t>
      </w:r>
      <w:r w:rsidR="000C6016" w:rsidRPr="0021481A">
        <w:rPr>
          <w:rStyle w:val="Incipit"/>
          <w:lang w:val="fr-FR"/>
        </w:rPr>
        <w:t>Tu es Petrus</w:t>
      </w:r>
      <w:r w:rsidR="000C6016" w:rsidRPr="0021481A">
        <w:rPr>
          <w:lang w:val="fr-FR"/>
        </w:rPr>
        <w:t>.</w:t>
      </w:r>
    </w:p>
    <w:p w:rsidR="00DB0B86" w:rsidRPr="0021481A" w:rsidRDefault="00DB0B86" w:rsidP="00FE554E">
      <w:pPr>
        <w:rPr>
          <w:lang w:val="pt-PT"/>
        </w:rPr>
      </w:pPr>
      <w:r w:rsidRPr="0021481A">
        <w:rPr>
          <w:rStyle w:val="Time1"/>
          <w:lang w:val="fr-FR"/>
        </w:rPr>
        <w:t>Ad laudes</w:t>
      </w:r>
      <w:r w:rsidRPr="0021481A">
        <w:rPr>
          <w:lang w:val="fr-FR"/>
        </w:rPr>
        <w:t xml:space="preserve"> AN </w:t>
      </w:r>
      <w:r w:rsidRPr="0021481A">
        <w:rPr>
          <w:rStyle w:val="Incipit"/>
          <w:lang w:val="fr-FR"/>
        </w:rPr>
        <w:t>Petre amas me</w:t>
      </w:r>
      <w:r w:rsidRPr="0021481A">
        <w:rPr>
          <w:lang w:val="fr-FR"/>
        </w:rPr>
        <w:t xml:space="preserve"> cum ceteris. CP </w:t>
      </w:r>
      <w:r w:rsidRPr="0021481A">
        <w:rPr>
          <w:rStyle w:val="Incipit"/>
          <w:lang w:val="fr-FR"/>
        </w:rPr>
        <w:t>Angelus domini</w:t>
      </w:r>
      <w:r w:rsidRPr="0021481A">
        <w:rPr>
          <w:lang w:val="fr-FR"/>
        </w:rPr>
        <w:t xml:space="preserve">. VS </w:t>
      </w:r>
      <w:r w:rsidRPr="0021481A">
        <w:rPr>
          <w:rStyle w:val="Incipit"/>
          <w:lang w:val="fr-FR"/>
        </w:rPr>
        <w:t>Annuntiaverunt opera</w:t>
      </w:r>
      <w:r w:rsidRPr="0021481A">
        <w:rPr>
          <w:lang w:val="fr-FR"/>
        </w:rPr>
        <w:t xml:space="preserve">. AB </w:t>
      </w:r>
      <w:r w:rsidRPr="0021481A">
        <w:rPr>
          <w:rStyle w:val="Incipit"/>
          <w:lang w:val="fr-FR"/>
        </w:rPr>
        <w:t>Tu es pastor</w:t>
      </w:r>
      <w:r w:rsidRPr="0021481A">
        <w:rPr>
          <w:lang w:val="fr-FR"/>
        </w:rPr>
        <w:t xml:space="preserve">. </w:t>
      </w:r>
      <w:r w:rsidRPr="0021481A">
        <w:rPr>
          <w:lang w:val="pt-PT"/>
        </w:rPr>
        <w:t xml:space="preserve">OR </w:t>
      </w:r>
      <w:r w:rsidRPr="0021481A">
        <w:rPr>
          <w:rStyle w:val="Incipit"/>
          <w:lang w:val="pt-PT"/>
        </w:rPr>
        <w:t>Deus qui hodiernam</w:t>
      </w:r>
      <w:r w:rsidRPr="0021481A">
        <w:rPr>
          <w:lang w:val="pt-PT"/>
        </w:rPr>
        <w:t>.</w:t>
      </w:r>
    </w:p>
    <w:p w:rsidR="00DB0B86" w:rsidRPr="0021481A" w:rsidRDefault="00DB0B86" w:rsidP="00FE554E">
      <w:pPr>
        <w:rPr>
          <w:lang w:val="pt-PT"/>
        </w:rPr>
      </w:pPr>
      <w:r w:rsidRPr="0021481A">
        <w:rPr>
          <w:rStyle w:val="Time1"/>
          <w:lang w:val="pt-PT"/>
        </w:rPr>
        <w:t>Ad primam</w:t>
      </w:r>
      <w:r w:rsidRPr="0021481A">
        <w:rPr>
          <w:lang w:val="pt-PT"/>
        </w:rPr>
        <w:t xml:space="preserve"> AN </w:t>
      </w:r>
      <w:r w:rsidRPr="0021481A">
        <w:rPr>
          <w:rStyle w:val="Incipit"/>
          <w:lang w:val="pt-PT"/>
        </w:rPr>
        <w:t>Petre amas me</w:t>
      </w:r>
      <w:r w:rsidRPr="0021481A">
        <w:rPr>
          <w:lang w:val="pt-PT"/>
        </w:rPr>
        <w:t>. Cetera ut supra. Preces non dicantur.</w:t>
      </w:r>
    </w:p>
    <w:p w:rsidR="00DB0B86" w:rsidRPr="0021481A" w:rsidRDefault="00DB0B86" w:rsidP="00FE554E">
      <w:pPr>
        <w:rPr>
          <w:lang w:val="pt-PT"/>
        </w:rPr>
      </w:pPr>
      <w:r w:rsidRPr="0021481A">
        <w:rPr>
          <w:rStyle w:val="Time1"/>
          <w:lang w:val="pt-PT"/>
        </w:rPr>
        <w:lastRenderedPageBreak/>
        <w:t>Ad tertiam</w:t>
      </w:r>
      <w:r w:rsidRPr="0021481A">
        <w:rPr>
          <w:lang w:val="pt-PT"/>
        </w:rPr>
        <w:t xml:space="preserve"> AN </w:t>
      </w:r>
      <w:r w:rsidRPr="0021481A">
        <w:rPr>
          <w:rStyle w:val="Incipit"/>
          <w:lang w:val="pt-PT"/>
        </w:rPr>
        <w:t>Simon Ioannis</w:t>
      </w:r>
      <w:r w:rsidRPr="0021481A">
        <w:rPr>
          <w:lang w:val="pt-PT"/>
        </w:rPr>
        <w:t xml:space="preserve">. CP </w:t>
      </w:r>
      <w:r w:rsidRPr="0021481A">
        <w:rPr>
          <w:rStyle w:val="Incipit"/>
          <w:lang w:val="pt-PT"/>
        </w:rPr>
        <w:t>Misit Herodes</w:t>
      </w:r>
      <w:r w:rsidRPr="0021481A">
        <w:rPr>
          <w:lang w:val="pt-PT"/>
        </w:rPr>
        <w:t xml:space="preserve">. RB </w:t>
      </w:r>
      <w:r w:rsidRPr="0021481A">
        <w:rPr>
          <w:rStyle w:val="Incipit"/>
          <w:lang w:val="pt-PT"/>
        </w:rPr>
        <w:t>In omnem terram</w:t>
      </w:r>
      <w:r w:rsidRPr="0021481A">
        <w:rPr>
          <w:lang w:val="pt-PT"/>
        </w:rPr>
        <w:t xml:space="preserve">. RV </w:t>
      </w:r>
      <w:r w:rsidRPr="0021481A">
        <w:rPr>
          <w:rStyle w:val="Incipit"/>
          <w:lang w:val="pt-PT"/>
        </w:rPr>
        <w:t>Memores erunt</w:t>
      </w:r>
      <w:r w:rsidRPr="0021481A">
        <w:rPr>
          <w:lang w:val="pt-PT"/>
        </w:rPr>
        <w:t xml:space="preserve">. VS </w:t>
      </w:r>
      <w:r w:rsidRPr="0021481A">
        <w:rPr>
          <w:rStyle w:val="Incipit"/>
          <w:lang w:val="pt-PT"/>
        </w:rPr>
        <w:t>Constitues eos</w:t>
      </w:r>
      <w:r w:rsidRPr="0021481A">
        <w:rPr>
          <w:lang w:val="pt-PT"/>
        </w:rPr>
        <w:t xml:space="preserve">. OR </w:t>
      </w:r>
      <w:r w:rsidRPr="0021481A">
        <w:rPr>
          <w:rStyle w:val="Incipit"/>
          <w:lang w:val="pt-PT"/>
        </w:rPr>
        <w:t>Deus qui hodiernam</w:t>
      </w:r>
      <w:r w:rsidRPr="0021481A">
        <w:rPr>
          <w:lang w:val="pt-PT"/>
        </w:rPr>
        <w:t>.</w:t>
      </w:r>
    </w:p>
    <w:p w:rsidR="00DB0B86" w:rsidRPr="0021481A" w:rsidRDefault="00DB0B86" w:rsidP="00FE554E">
      <w:pPr>
        <w:rPr>
          <w:lang w:val="pt-PT"/>
        </w:rPr>
      </w:pPr>
      <w:r w:rsidRPr="0021481A">
        <w:rPr>
          <w:rStyle w:val="Time1"/>
          <w:lang w:val="pt-PT"/>
        </w:rPr>
        <w:t>[Ad aspersionem]</w:t>
      </w:r>
      <w:r w:rsidRPr="0021481A">
        <w:rPr>
          <w:lang w:val="pt-PT"/>
        </w:rPr>
        <w:t xml:space="preserve"> Post tertiam fit aspersio A</w:t>
      </w:r>
      <w:r w:rsidR="000C6016" w:rsidRPr="0021481A">
        <w:rPr>
          <w:lang w:val="pt-PT"/>
        </w:rPr>
        <w:t>P</w:t>
      </w:r>
      <w:r w:rsidRPr="0021481A">
        <w:rPr>
          <w:lang w:val="pt-PT"/>
        </w:rPr>
        <w:t xml:space="preserve"> </w:t>
      </w:r>
      <w:r w:rsidRPr="0021481A">
        <w:rPr>
          <w:rStyle w:val="Incipit"/>
          <w:lang w:val="pt-PT"/>
        </w:rPr>
        <w:t>Asperges me</w:t>
      </w:r>
      <w:r w:rsidRPr="0021481A">
        <w:rPr>
          <w:lang w:val="pt-PT"/>
        </w:rPr>
        <w:t xml:space="preserve">. </w:t>
      </w:r>
      <w:r w:rsidRPr="0021481A">
        <w:rPr>
          <w:rStyle w:val="Funktion"/>
          <w:lang w:val="pt-PT"/>
        </w:rPr>
        <w:t>Sacerdos</w:t>
      </w:r>
      <w:r w:rsidRPr="0021481A">
        <w:rPr>
          <w:lang w:val="pt-PT"/>
        </w:rPr>
        <w:t xml:space="preserve"> subiungit [VS] </w:t>
      </w:r>
      <w:r w:rsidRPr="0021481A">
        <w:rPr>
          <w:rStyle w:val="Incipit"/>
          <w:lang w:val="pt-PT"/>
        </w:rPr>
        <w:t>Domine apud te est</w:t>
      </w:r>
      <w:r w:rsidRPr="0021481A">
        <w:rPr>
          <w:lang w:val="pt-PT"/>
        </w:rPr>
        <w:t xml:space="preserve">. OR </w:t>
      </w:r>
      <w:r w:rsidRPr="0021481A">
        <w:rPr>
          <w:rStyle w:val="Incipit"/>
          <w:lang w:val="pt-PT"/>
        </w:rPr>
        <w:t>Exaudi nos domine sancte pater</w:t>
      </w:r>
      <w:r w:rsidRPr="0021481A">
        <w:rPr>
          <w:lang w:val="pt-PT"/>
        </w:rPr>
        <w:t>.</w:t>
      </w:r>
    </w:p>
    <w:p w:rsidR="00DB0B86" w:rsidRPr="0021481A" w:rsidRDefault="00DB0B86" w:rsidP="00FE554E">
      <w:pPr>
        <w:rPr>
          <w:lang w:val="pt-PT"/>
        </w:rPr>
      </w:pPr>
      <w:r w:rsidRPr="0021481A">
        <w:rPr>
          <w:rStyle w:val="Time1"/>
          <w:lang w:val="pt-PT"/>
        </w:rPr>
        <w:t>Ad miss</w:t>
      </w:r>
      <w:r w:rsidR="000A0BC1" w:rsidRPr="0021481A">
        <w:rPr>
          <w:rStyle w:val="Time1"/>
          <w:lang w:val="pt-PT"/>
        </w:rPr>
        <w:t>am</w:t>
      </w:r>
      <w:r w:rsidR="000A0BC1" w:rsidRPr="0021481A">
        <w:rPr>
          <w:lang w:val="pt-PT"/>
        </w:rPr>
        <w:t xml:space="preserve"> IN </w:t>
      </w:r>
      <w:r w:rsidR="000A0BC1" w:rsidRPr="0021481A">
        <w:rPr>
          <w:rStyle w:val="Incipit"/>
          <w:lang w:val="pt-PT"/>
        </w:rPr>
        <w:t>Nunc scio vere</w:t>
      </w:r>
      <w:r w:rsidR="000A0BC1" w:rsidRPr="0021481A">
        <w:rPr>
          <w:lang w:val="pt-PT"/>
        </w:rPr>
        <w:t xml:space="preserve">. PS </w:t>
      </w:r>
      <w:r w:rsidR="000A0BC1" w:rsidRPr="0021481A">
        <w:rPr>
          <w:rStyle w:val="Incipit"/>
          <w:lang w:val="pt-PT"/>
        </w:rPr>
        <w:t>Domine</w:t>
      </w:r>
      <w:r w:rsidR="000A0BC1" w:rsidRPr="0021481A">
        <w:rPr>
          <w:lang w:val="pt-PT"/>
        </w:rPr>
        <w:t xml:space="preserve">. Tantum sola dicatur ORCL </w:t>
      </w:r>
      <w:r w:rsidR="000A0BC1" w:rsidRPr="0021481A">
        <w:rPr>
          <w:rStyle w:val="Incipit"/>
          <w:lang w:val="pt-PT"/>
        </w:rPr>
        <w:t>Deus qui hodiernam</w:t>
      </w:r>
      <w:r w:rsidR="000A0BC1" w:rsidRPr="0021481A">
        <w:rPr>
          <w:lang w:val="pt-PT"/>
        </w:rPr>
        <w:t xml:space="preserve">. EP </w:t>
      </w:r>
      <w:r w:rsidR="000A0BC1" w:rsidRPr="0021481A">
        <w:rPr>
          <w:rStyle w:val="Incipit"/>
          <w:lang w:val="pt-PT"/>
        </w:rPr>
        <w:t>(180rb) Misit Herodes</w:t>
      </w:r>
      <w:r w:rsidR="000A0BC1" w:rsidRPr="0021481A">
        <w:rPr>
          <w:lang w:val="pt-PT"/>
        </w:rPr>
        <w:t xml:space="preserve">. GR </w:t>
      </w:r>
      <w:r w:rsidR="000A0BC1" w:rsidRPr="0021481A">
        <w:rPr>
          <w:rStyle w:val="Incipit"/>
          <w:lang w:val="pt-PT"/>
        </w:rPr>
        <w:t>Constitues eos</w:t>
      </w:r>
      <w:r w:rsidR="000A0BC1" w:rsidRPr="0021481A">
        <w:rPr>
          <w:lang w:val="pt-PT"/>
        </w:rPr>
        <w:t xml:space="preserve">. ALV </w:t>
      </w:r>
      <w:r w:rsidR="000A0BC1" w:rsidRPr="0021481A">
        <w:rPr>
          <w:rStyle w:val="Incipit"/>
          <w:lang w:val="pt-PT"/>
        </w:rPr>
        <w:t>Tu es Petrus</w:t>
      </w:r>
      <w:r w:rsidR="000A0BC1" w:rsidRPr="0021481A">
        <w:rPr>
          <w:lang w:val="pt-PT"/>
        </w:rPr>
        <w:t xml:space="preserve">. SE </w:t>
      </w:r>
      <w:r w:rsidR="000A0BC1" w:rsidRPr="0021481A">
        <w:rPr>
          <w:rStyle w:val="Incipit"/>
          <w:lang w:val="pt-PT"/>
        </w:rPr>
        <w:t>Petre summe</w:t>
      </w:r>
      <w:r w:rsidR="000A0BC1" w:rsidRPr="0021481A">
        <w:rPr>
          <w:lang w:val="pt-PT"/>
        </w:rPr>
        <w:t xml:space="preserve">. EV </w:t>
      </w:r>
      <w:r w:rsidR="000A0BC1" w:rsidRPr="0021481A">
        <w:rPr>
          <w:rStyle w:val="Incipit"/>
          <w:lang w:val="pt-PT"/>
        </w:rPr>
        <w:t>Venit Iesus in partes</w:t>
      </w:r>
      <w:r w:rsidR="000A0BC1" w:rsidRPr="0021481A">
        <w:rPr>
          <w:lang w:val="pt-PT"/>
        </w:rPr>
        <w:t xml:space="preserve">. OF </w:t>
      </w:r>
      <w:r w:rsidR="000A0BC1" w:rsidRPr="0021481A">
        <w:rPr>
          <w:rStyle w:val="Incipit"/>
          <w:lang w:val="pt-PT"/>
        </w:rPr>
        <w:t>Constitues</w:t>
      </w:r>
      <w:r w:rsidR="000A0BC1" w:rsidRPr="0021481A">
        <w:rPr>
          <w:lang w:val="pt-PT"/>
        </w:rPr>
        <w:t xml:space="preserve">. PF </w:t>
      </w:r>
      <w:r w:rsidR="000A0BC1" w:rsidRPr="0021481A">
        <w:rPr>
          <w:rStyle w:val="Incipit"/>
          <w:lang w:val="pt-PT"/>
        </w:rPr>
        <w:t>Te domine suppliciter</w:t>
      </w:r>
      <w:r w:rsidR="000A0BC1" w:rsidRPr="0021481A">
        <w:rPr>
          <w:lang w:val="pt-PT"/>
        </w:rPr>
        <w:t xml:space="preserve">. CO </w:t>
      </w:r>
      <w:r w:rsidR="000A0BC1" w:rsidRPr="0021481A">
        <w:rPr>
          <w:rStyle w:val="Incipit"/>
          <w:lang w:val="pt-PT"/>
        </w:rPr>
        <w:t>Tu es Petrus</w:t>
      </w:r>
      <w:r w:rsidR="000A0BC1" w:rsidRPr="0021481A">
        <w:rPr>
          <w:lang w:val="pt-PT"/>
        </w:rPr>
        <w:t>.</w:t>
      </w:r>
    </w:p>
    <w:p w:rsidR="000A0BC1" w:rsidRPr="0021481A" w:rsidRDefault="000A0BC1" w:rsidP="00FE554E">
      <w:pPr>
        <w:rPr>
          <w:lang w:val="pt-PT"/>
        </w:rPr>
      </w:pPr>
      <w:r w:rsidRPr="0021481A">
        <w:rPr>
          <w:rStyle w:val="Time1"/>
          <w:lang w:val="pt-PT"/>
        </w:rPr>
        <w:t>Ad sextam</w:t>
      </w:r>
      <w:r w:rsidRPr="0021481A">
        <w:rPr>
          <w:lang w:val="pt-PT"/>
        </w:rPr>
        <w:t xml:space="preserve"> AN </w:t>
      </w:r>
      <w:r w:rsidRPr="0021481A">
        <w:rPr>
          <w:rStyle w:val="Incipit"/>
          <w:lang w:val="pt-PT"/>
        </w:rPr>
        <w:t>Significavit</w:t>
      </w:r>
      <w:r w:rsidRPr="0021481A">
        <w:rPr>
          <w:lang w:val="pt-PT"/>
        </w:rPr>
        <w:t xml:space="preserve">. CP </w:t>
      </w:r>
      <w:r w:rsidRPr="0021481A">
        <w:rPr>
          <w:rStyle w:val="Incipit"/>
          <w:lang w:val="pt-PT"/>
        </w:rPr>
        <w:t>Angelus domini</w:t>
      </w:r>
      <w:r w:rsidRPr="0021481A">
        <w:rPr>
          <w:lang w:val="pt-PT"/>
        </w:rPr>
        <w:t xml:space="preserve">. RB </w:t>
      </w:r>
      <w:r w:rsidRPr="0021481A">
        <w:rPr>
          <w:rStyle w:val="Incipit"/>
          <w:lang w:val="pt-PT"/>
        </w:rPr>
        <w:t>Constitues eos</w:t>
      </w:r>
      <w:r w:rsidRPr="0021481A">
        <w:rPr>
          <w:lang w:val="pt-PT"/>
        </w:rPr>
        <w:t xml:space="preserve">. RV </w:t>
      </w:r>
      <w:r w:rsidRPr="0021481A">
        <w:rPr>
          <w:rStyle w:val="Incipit"/>
          <w:lang w:val="pt-PT"/>
        </w:rPr>
        <w:t>Memores erunt</w:t>
      </w:r>
      <w:r w:rsidRPr="0021481A">
        <w:rPr>
          <w:lang w:val="pt-PT"/>
        </w:rPr>
        <w:t xml:space="preserve">. RV </w:t>
      </w:r>
      <w:r w:rsidRPr="0021481A">
        <w:rPr>
          <w:rStyle w:val="Incipit"/>
          <w:lang w:val="pt-PT"/>
        </w:rPr>
        <w:t>Gloria patri</w:t>
      </w:r>
      <w:r w:rsidRPr="0021481A">
        <w:rPr>
          <w:lang w:val="pt-PT"/>
        </w:rPr>
        <w:t xml:space="preserve">. VS </w:t>
      </w:r>
      <w:r w:rsidRPr="0021481A">
        <w:rPr>
          <w:rStyle w:val="Incipit"/>
          <w:lang w:val="pt-PT"/>
        </w:rPr>
        <w:t>Nimis honorati</w:t>
      </w:r>
      <w:r w:rsidRPr="0021481A">
        <w:rPr>
          <w:lang w:val="pt-PT"/>
        </w:rPr>
        <w:t xml:space="preserve">. OR </w:t>
      </w:r>
      <w:r w:rsidRPr="0021481A">
        <w:rPr>
          <w:rStyle w:val="Incipit"/>
          <w:lang w:val="pt-PT"/>
        </w:rPr>
        <w:t>Deus qui hodiernam</w:t>
      </w:r>
      <w:r w:rsidRPr="0021481A">
        <w:rPr>
          <w:lang w:val="pt-PT"/>
        </w:rPr>
        <w:t>.</w:t>
      </w:r>
    </w:p>
    <w:p w:rsidR="000A0BC1" w:rsidRPr="0021481A" w:rsidRDefault="000A0BC1" w:rsidP="00FE554E">
      <w:pPr>
        <w:rPr>
          <w:lang w:val="pt-PT"/>
        </w:rPr>
      </w:pPr>
      <w:r w:rsidRPr="0021481A">
        <w:rPr>
          <w:rStyle w:val="Time1"/>
          <w:lang w:val="pt-PT"/>
        </w:rPr>
        <w:t>Ad nonam</w:t>
      </w:r>
      <w:r w:rsidRPr="0021481A">
        <w:rPr>
          <w:lang w:val="pt-PT"/>
        </w:rPr>
        <w:t xml:space="preserve"> AN </w:t>
      </w:r>
      <w:r w:rsidRPr="0021481A">
        <w:rPr>
          <w:rStyle w:val="Incipit"/>
          <w:lang w:val="pt-PT"/>
        </w:rPr>
        <w:t>Tu es Petrus</w:t>
      </w:r>
      <w:r w:rsidRPr="0021481A">
        <w:rPr>
          <w:lang w:val="pt-PT"/>
        </w:rPr>
        <w:t xml:space="preserve">. </w:t>
      </w:r>
      <w:r w:rsidR="00486583" w:rsidRPr="0021481A">
        <w:rPr>
          <w:lang w:val="pt-PT"/>
        </w:rPr>
        <w:t xml:space="preserve">CP </w:t>
      </w:r>
      <w:r w:rsidR="00486583" w:rsidRPr="0021481A">
        <w:rPr>
          <w:rStyle w:val="Incipit"/>
          <w:lang w:val="pt-PT"/>
        </w:rPr>
        <w:t>Petrus a se reversus</w:t>
      </w:r>
      <w:r w:rsidR="00486583" w:rsidRPr="0021481A">
        <w:rPr>
          <w:lang w:val="pt-PT"/>
        </w:rPr>
        <w:t xml:space="preserve">. </w:t>
      </w:r>
      <w:r w:rsidR="00486583" w:rsidRPr="0021481A">
        <w:rPr>
          <w:lang w:val="it-IT"/>
        </w:rPr>
        <w:t xml:space="preserve">RB </w:t>
      </w:r>
      <w:r w:rsidR="00486583" w:rsidRPr="0021481A">
        <w:rPr>
          <w:rStyle w:val="Incipit"/>
          <w:lang w:val="it-IT"/>
        </w:rPr>
        <w:t>Nimis honorati</w:t>
      </w:r>
      <w:r w:rsidR="00486583" w:rsidRPr="0021481A">
        <w:rPr>
          <w:lang w:val="it-IT"/>
        </w:rPr>
        <w:t xml:space="preserve">. VS </w:t>
      </w:r>
      <w:r w:rsidR="00486583" w:rsidRPr="0021481A">
        <w:rPr>
          <w:rStyle w:val="Incipit"/>
          <w:lang w:val="it-IT"/>
        </w:rPr>
        <w:t>Annuntiaverunt opera dei</w:t>
      </w:r>
      <w:r w:rsidR="00486583" w:rsidRPr="0021481A">
        <w:rPr>
          <w:lang w:val="it-IT"/>
        </w:rPr>
        <w:t xml:space="preserve">. </w:t>
      </w:r>
      <w:r w:rsidR="00486583" w:rsidRPr="0021481A">
        <w:rPr>
          <w:lang w:val="pt-PT"/>
        </w:rPr>
        <w:t xml:space="preserve">OR </w:t>
      </w:r>
      <w:r w:rsidR="00486583" w:rsidRPr="0021481A">
        <w:rPr>
          <w:rStyle w:val="Incipit"/>
          <w:lang w:val="pt-PT"/>
        </w:rPr>
        <w:t>Deus qui hodiernam</w:t>
      </w:r>
      <w:r w:rsidR="00486583" w:rsidRPr="0021481A">
        <w:rPr>
          <w:lang w:val="pt-PT"/>
        </w:rPr>
        <w:t>.</w:t>
      </w:r>
    </w:p>
    <w:p w:rsidR="00486583" w:rsidRPr="0021481A" w:rsidRDefault="00486583" w:rsidP="00FE554E">
      <w:pPr>
        <w:rPr>
          <w:lang w:val="pt-PT"/>
        </w:rPr>
      </w:pPr>
      <w:r w:rsidRPr="0021481A">
        <w:rPr>
          <w:rStyle w:val="Time1"/>
          <w:lang w:val="pt-PT"/>
        </w:rPr>
        <w:t>Secunda vespera</w:t>
      </w:r>
      <w:r w:rsidRPr="0021481A">
        <w:rPr>
          <w:lang w:val="pt-PT"/>
        </w:rPr>
        <w:t xml:space="preserve"> omittitur propter festum dedicationis. </w:t>
      </w:r>
      <w:r w:rsidRPr="0021481A">
        <w:rPr>
          <w:lang w:val="it-IT"/>
        </w:rPr>
        <w:t>Tamen qui cantare velit, cantet isto modo</w:t>
      </w:r>
      <w:r w:rsidR="00116E6B" w:rsidRPr="0021481A">
        <w:rPr>
          <w:lang w:val="it-IT"/>
        </w:rPr>
        <w:t>: in secunda vespera</w:t>
      </w:r>
      <w:r w:rsidRPr="0021481A">
        <w:rPr>
          <w:lang w:val="it-IT"/>
        </w:rPr>
        <w:t xml:space="preserve"> AN </w:t>
      </w:r>
      <w:r w:rsidRPr="0021481A">
        <w:rPr>
          <w:rStyle w:val="Incipit"/>
          <w:lang w:val="it-IT"/>
        </w:rPr>
        <w:t>Iuravit dominus</w:t>
      </w:r>
      <w:r w:rsidRPr="0021481A">
        <w:rPr>
          <w:lang w:val="it-IT"/>
        </w:rPr>
        <w:t xml:space="preserve">. </w:t>
      </w:r>
      <w:r w:rsidRPr="0021481A">
        <w:rPr>
          <w:lang w:val="fr-FR"/>
        </w:rPr>
        <w:t xml:space="preserve">PS </w:t>
      </w:r>
      <w:r w:rsidRPr="0021481A">
        <w:rPr>
          <w:rStyle w:val="Incipit"/>
          <w:lang w:val="fr-FR"/>
        </w:rPr>
        <w:t>Dixit dominus</w:t>
      </w:r>
      <w:r w:rsidRPr="0021481A">
        <w:rPr>
          <w:lang w:val="fr-FR"/>
        </w:rPr>
        <w:t xml:space="preserve">. AN </w:t>
      </w:r>
      <w:r w:rsidRPr="0021481A">
        <w:rPr>
          <w:rStyle w:val="Incipit"/>
          <w:lang w:val="fr-FR"/>
        </w:rPr>
        <w:t>Collocet eum</w:t>
      </w:r>
      <w:r w:rsidRPr="0021481A">
        <w:rPr>
          <w:lang w:val="fr-FR"/>
        </w:rPr>
        <w:t>. (180va)</w:t>
      </w:r>
      <w:r w:rsidR="0021141E" w:rsidRPr="0021481A">
        <w:rPr>
          <w:lang w:val="fr-FR"/>
        </w:rPr>
        <w:t xml:space="preserve"> PS </w:t>
      </w:r>
      <w:r w:rsidR="0021141E" w:rsidRPr="0021481A">
        <w:rPr>
          <w:rStyle w:val="Incipit"/>
          <w:lang w:val="fr-FR"/>
        </w:rPr>
        <w:t>Laudate pueri</w:t>
      </w:r>
      <w:r w:rsidR="0021141E" w:rsidRPr="0021481A">
        <w:rPr>
          <w:lang w:val="fr-FR"/>
        </w:rPr>
        <w:t xml:space="preserve">. AN </w:t>
      </w:r>
      <w:r w:rsidR="00505291" w:rsidRPr="0021481A">
        <w:rPr>
          <w:rStyle w:val="Incipit"/>
          <w:lang w:val="fr-FR"/>
        </w:rPr>
        <w:t>Di</w:t>
      </w:r>
      <w:r w:rsidR="0021141E" w:rsidRPr="0021481A">
        <w:rPr>
          <w:rStyle w:val="Incipit"/>
          <w:lang w:val="fr-FR"/>
        </w:rPr>
        <w:t>rupisti domine</w:t>
      </w:r>
      <w:r w:rsidR="0021141E" w:rsidRPr="0021481A">
        <w:rPr>
          <w:lang w:val="fr-FR"/>
        </w:rPr>
        <w:t xml:space="preserve">. PS </w:t>
      </w:r>
      <w:r w:rsidR="0021141E" w:rsidRPr="0021481A">
        <w:rPr>
          <w:rStyle w:val="Incipit"/>
          <w:lang w:val="fr-FR"/>
        </w:rPr>
        <w:t>Credidi</w:t>
      </w:r>
      <w:r w:rsidR="0021141E" w:rsidRPr="0021481A">
        <w:rPr>
          <w:lang w:val="fr-FR"/>
        </w:rPr>
        <w:t xml:space="preserve">. AN </w:t>
      </w:r>
      <w:r w:rsidR="0021141E" w:rsidRPr="0021481A">
        <w:rPr>
          <w:rStyle w:val="Incipit"/>
          <w:lang w:val="fr-FR"/>
        </w:rPr>
        <w:t>Euntes ibant</w:t>
      </w:r>
      <w:r w:rsidR="0021141E" w:rsidRPr="0021481A">
        <w:rPr>
          <w:lang w:val="fr-FR"/>
        </w:rPr>
        <w:t xml:space="preserve">. PS </w:t>
      </w:r>
      <w:r w:rsidR="0021141E" w:rsidRPr="0021481A">
        <w:rPr>
          <w:rStyle w:val="Incipit"/>
          <w:lang w:val="fr-FR"/>
        </w:rPr>
        <w:t>In convertendo</w:t>
      </w:r>
      <w:r w:rsidR="0021141E" w:rsidRPr="0021481A">
        <w:rPr>
          <w:lang w:val="fr-FR"/>
        </w:rPr>
        <w:t xml:space="preserve">. AN </w:t>
      </w:r>
      <w:r w:rsidR="0021141E" w:rsidRPr="0021481A">
        <w:rPr>
          <w:rStyle w:val="Incipit"/>
          <w:lang w:val="fr-FR"/>
        </w:rPr>
        <w:t>Confortatus est</w:t>
      </w:r>
      <w:r w:rsidR="0021141E" w:rsidRPr="0021481A">
        <w:rPr>
          <w:lang w:val="fr-FR"/>
        </w:rPr>
        <w:t xml:space="preserve">. PS </w:t>
      </w:r>
      <w:r w:rsidR="0021141E" w:rsidRPr="0021481A">
        <w:rPr>
          <w:rStyle w:val="Incipit"/>
          <w:lang w:val="fr-FR"/>
        </w:rPr>
        <w:t>Domine probasti</w:t>
      </w:r>
      <w:r w:rsidR="0021141E" w:rsidRPr="0021481A">
        <w:rPr>
          <w:lang w:val="fr-FR"/>
        </w:rPr>
        <w:t xml:space="preserve">. </w:t>
      </w:r>
      <w:r w:rsidR="0021141E" w:rsidRPr="0021481A">
        <w:rPr>
          <w:lang w:val="it-IT"/>
        </w:rPr>
        <w:t xml:space="preserve">CP </w:t>
      </w:r>
      <w:r w:rsidR="0021141E" w:rsidRPr="0021481A">
        <w:rPr>
          <w:rStyle w:val="Incipit"/>
          <w:lang w:val="it-IT"/>
        </w:rPr>
        <w:t>Nunc scio vere</w:t>
      </w:r>
      <w:r w:rsidR="0021141E" w:rsidRPr="0021481A">
        <w:rPr>
          <w:lang w:val="it-IT"/>
        </w:rPr>
        <w:t xml:space="preserve">. HY </w:t>
      </w:r>
      <w:r w:rsidR="0021141E" w:rsidRPr="0021481A">
        <w:rPr>
          <w:rStyle w:val="Incipit"/>
          <w:lang w:val="it-IT"/>
        </w:rPr>
        <w:t>Aurea luce</w:t>
      </w:r>
      <w:r w:rsidR="0021141E" w:rsidRPr="0021481A">
        <w:rPr>
          <w:lang w:val="it-IT"/>
        </w:rPr>
        <w:t xml:space="preserve">. VS </w:t>
      </w:r>
      <w:r w:rsidR="0021141E" w:rsidRPr="0021481A">
        <w:rPr>
          <w:rStyle w:val="Incipit"/>
          <w:lang w:val="it-IT"/>
        </w:rPr>
        <w:t>In omnem terram</w:t>
      </w:r>
      <w:r w:rsidR="0021141E" w:rsidRPr="0021481A">
        <w:rPr>
          <w:lang w:val="it-IT"/>
        </w:rPr>
        <w:t xml:space="preserve">. </w:t>
      </w:r>
      <w:r w:rsidR="0021141E" w:rsidRPr="0021481A">
        <w:rPr>
          <w:lang w:val="pt-PT"/>
        </w:rPr>
        <w:t xml:space="preserve">AM </w:t>
      </w:r>
      <w:r w:rsidR="0021141E" w:rsidRPr="0021481A">
        <w:rPr>
          <w:rStyle w:val="Incipit"/>
          <w:lang w:val="pt-PT"/>
        </w:rPr>
        <w:t>Gloriosi principes</w:t>
      </w:r>
      <w:r w:rsidR="0021141E" w:rsidRPr="0021481A">
        <w:rPr>
          <w:lang w:val="pt-PT"/>
        </w:rPr>
        <w:t xml:space="preserve">. OR </w:t>
      </w:r>
      <w:r w:rsidR="0021141E" w:rsidRPr="0021481A">
        <w:rPr>
          <w:rStyle w:val="Incipit"/>
          <w:lang w:val="pt-PT"/>
        </w:rPr>
        <w:t>Deus qui hodiernam</w:t>
      </w:r>
      <w:r w:rsidR="0021141E" w:rsidRPr="0021481A">
        <w:rPr>
          <w:lang w:val="pt-PT"/>
        </w:rPr>
        <w:t>. Suffragia ut supra.</w:t>
      </w:r>
    </w:p>
    <w:p w:rsidR="0021141E" w:rsidRPr="0021481A" w:rsidRDefault="0021141E" w:rsidP="0059239C">
      <w:pPr>
        <w:pStyle w:val="Titolo1"/>
        <w:rPr>
          <w:lang w:val="pt-PT"/>
        </w:rPr>
      </w:pPr>
      <w:r w:rsidRPr="0021481A">
        <w:rPr>
          <w:lang w:val="pt-PT"/>
        </w:rPr>
        <w:t>INFRA OCTAVA</w:t>
      </w:r>
      <w:r w:rsidR="00A00732" w:rsidRPr="0021481A">
        <w:rPr>
          <w:lang w:val="pt-PT"/>
        </w:rPr>
        <w:t>M</w:t>
      </w:r>
      <w:r w:rsidRPr="0021481A">
        <w:rPr>
          <w:lang w:val="pt-PT"/>
        </w:rPr>
        <w:t xml:space="preserve"> [APOSTOLORUM]</w:t>
      </w:r>
    </w:p>
    <w:p w:rsidR="0021141E" w:rsidRPr="0021481A" w:rsidRDefault="0021141E" w:rsidP="00FE554E">
      <w:pPr>
        <w:rPr>
          <w:lang w:val="pt-PT"/>
        </w:rPr>
      </w:pPr>
      <w:r w:rsidRPr="0021481A">
        <w:rPr>
          <w:lang w:val="pt-PT"/>
        </w:rPr>
        <w:t xml:space="preserve">quando opus est in vesperis et in matutinis in evangelio haec antiphonae: AE </w:t>
      </w:r>
      <w:r w:rsidRPr="0021481A">
        <w:rPr>
          <w:rStyle w:val="Incipit"/>
          <w:lang w:val="pt-PT"/>
        </w:rPr>
        <w:t>Ponens Petrus</w:t>
      </w:r>
      <w:r w:rsidRPr="0021481A">
        <w:rPr>
          <w:lang w:val="pt-PT"/>
        </w:rPr>
        <w:t xml:space="preserve">. AE </w:t>
      </w:r>
      <w:r w:rsidRPr="0021481A">
        <w:rPr>
          <w:rStyle w:val="Incipit"/>
          <w:lang w:val="pt-PT"/>
        </w:rPr>
        <w:t>Cornelius</w:t>
      </w:r>
      <w:r w:rsidRPr="0021481A">
        <w:rPr>
          <w:lang w:val="pt-PT"/>
        </w:rPr>
        <w:t xml:space="preserve">. AE </w:t>
      </w:r>
      <w:r w:rsidRPr="0021481A">
        <w:rPr>
          <w:rStyle w:val="Incipit"/>
          <w:lang w:val="pt-PT"/>
        </w:rPr>
        <w:t>Aperiens Petrus</w:t>
      </w:r>
      <w:r w:rsidRPr="0021481A">
        <w:rPr>
          <w:lang w:val="pt-PT"/>
        </w:rPr>
        <w:t xml:space="preserve">. AE </w:t>
      </w:r>
      <w:r w:rsidRPr="0021481A">
        <w:rPr>
          <w:rStyle w:val="Incipit"/>
          <w:lang w:val="pt-PT"/>
        </w:rPr>
        <w:t>Adhuc loquente</w:t>
      </w:r>
      <w:r w:rsidRPr="0021481A">
        <w:rPr>
          <w:lang w:val="pt-PT"/>
        </w:rPr>
        <w:t xml:space="preserve">. AE </w:t>
      </w:r>
      <w:r w:rsidRPr="0021481A">
        <w:rPr>
          <w:rStyle w:val="Incipit"/>
          <w:lang w:val="pt-PT"/>
        </w:rPr>
        <w:t>Quem dicunt</w:t>
      </w:r>
      <w:r w:rsidRPr="0021481A">
        <w:rPr>
          <w:lang w:val="pt-PT"/>
        </w:rPr>
        <w:t xml:space="preserve">. AE </w:t>
      </w:r>
      <w:r w:rsidRPr="0021481A">
        <w:rPr>
          <w:rStyle w:val="Incipit"/>
          <w:lang w:val="pt-PT"/>
        </w:rPr>
        <w:t>Beatus Petrus</w:t>
      </w:r>
      <w:r w:rsidRPr="0021481A">
        <w:rPr>
          <w:lang w:val="pt-PT"/>
        </w:rPr>
        <w:t>.</w:t>
      </w:r>
    </w:p>
    <w:p w:rsidR="0021141E" w:rsidRPr="004F1C7F" w:rsidRDefault="0021141E" w:rsidP="0059239C">
      <w:pPr>
        <w:rPr>
          <w:vanish/>
          <w:lang w:val="pt-PT"/>
        </w:rPr>
      </w:pPr>
      <w:r w:rsidRPr="0021481A">
        <w:rPr>
          <w:lang w:val="pt-PT"/>
        </w:rPr>
        <w:t>Et nota quod per totam septimanam usque ad octavam erit plenum officium cum tribus lectionibus</w:t>
      </w:r>
      <w:r w:rsidR="0059239C" w:rsidRPr="0021481A">
        <w:rPr>
          <w:lang w:val="pt-PT"/>
        </w:rPr>
        <w:t xml:space="preserve"> et tribus responsoriis de historia [RP</w:t>
      </w:r>
      <w:r w:rsidR="0059239C" w:rsidRPr="004F1C7F">
        <w:rPr>
          <w:lang w:val="pt-PT"/>
        </w:rPr>
        <w:t xml:space="preserve">] </w:t>
      </w:r>
      <w:r w:rsidR="0059239C" w:rsidRPr="004F1C7F">
        <w:rPr>
          <w:rStyle w:val="Incipit"/>
          <w:lang w:val="pt-PT"/>
        </w:rPr>
        <w:t>Simon Petre</w:t>
      </w:r>
      <w:r w:rsidR="0059239C" w:rsidRPr="004F1C7F">
        <w:rPr>
          <w:lang w:val="pt-PT"/>
        </w:rPr>
        <w:t>, nisi aliud festum intervenerit.</w:t>
      </w:r>
      <w:r w:rsidR="000D19B5" w:rsidRPr="004F1C7F">
        <w:rPr>
          <w:lang w:val="pt-PT"/>
        </w:rPr>
        <w:t xml:space="preserve"> </w:t>
      </w:r>
      <w:r w:rsidR="000D19B5" w:rsidRPr="0021481A">
        <w:rPr>
          <w:lang w:val="it-IT"/>
        </w:rPr>
        <w:t>(180vb)</w:t>
      </w:r>
    </w:p>
    <w:p w:rsidR="0059239C" w:rsidRPr="0021481A" w:rsidRDefault="0059239C" w:rsidP="0059239C">
      <w:pPr>
        <w:pStyle w:val="Titolo1"/>
        <w:rPr>
          <w:lang w:val="it-IT"/>
        </w:rPr>
      </w:pPr>
      <w:r w:rsidRPr="0021481A">
        <w:rPr>
          <w:lang w:val="it-IT"/>
        </w:rPr>
        <w:t>IN |DECATIONE::DEDICATIONE| [ECCLESIAE</w:t>
      </w:r>
      <w:r w:rsidR="00116E6B" w:rsidRPr="0021481A">
        <w:rPr>
          <w:lang w:val="it-IT"/>
        </w:rPr>
        <w:t xml:space="preserve"> RATISPONENSIS</w:t>
      </w:r>
      <w:r w:rsidRPr="0021481A">
        <w:rPr>
          <w:lang w:val="it-IT"/>
        </w:rPr>
        <w:t>]</w:t>
      </w:r>
    </w:p>
    <w:p w:rsidR="0059239C" w:rsidRPr="0021481A" w:rsidRDefault="0059239C" w:rsidP="0059239C">
      <w:pPr>
        <w:rPr>
          <w:lang w:val="pt-PT"/>
        </w:rPr>
      </w:pPr>
      <w:r w:rsidRPr="0021481A">
        <w:rPr>
          <w:rStyle w:val="Time1"/>
          <w:lang w:val="it-IT"/>
        </w:rPr>
        <w:t>[Ad vesperas]</w:t>
      </w:r>
      <w:r w:rsidRPr="0021481A">
        <w:rPr>
          <w:lang w:val="it-IT"/>
        </w:rPr>
        <w:t xml:space="preserve"> AN </w:t>
      </w:r>
      <w:r w:rsidRPr="0021481A">
        <w:rPr>
          <w:rStyle w:val="Incipit"/>
          <w:lang w:val="it-IT"/>
        </w:rPr>
        <w:t>Sanctificavit dominus</w:t>
      </w:r>
      <w:r w:rsidRPr="0021481A">
        <w:rPr>
          <w:lang w:val="it-IT"/>
        </w:rPr>
        <w:t>.</w:t>
      </w:r>
      <w:r w:rsidR="008030E6" w:rsidRPr="0021481A">
        <w:rPr>
          <w:lang w:val="it-IT"/>
        </w:rPr>
        <w:t xml:space="preserve"> PS </w:t>
      </w:r>
      <w:r w:rsidR="008030E6" w:rsidRPr="0021481A">
        <w:rPr>
          <w:rStyle w:val="Incipit"/>
          <w:lang w:val="it-IT"/>
        </w:rPr>
        <w:t>Laudate pueri</w:t>
      </w:r>
      <w:r w:rsidR="008030E6" w:rsidRPr="0021481A">
        <w:rPr>
          <w:lang w:val="it-IT"/>
        </w:rPr>
        <w:t xml:space="preserve"> cum ceteris. CP </w:t>
      </w:r>
      <w:r w:rsidR="008030E6" w:rsidRPr="0021481A">
        <w:rPr>
          <w:rStyle w:val="Incipit"/>
          <w:lang w:val="it-IT"/>
        </w:rPr>
        <w:t>Vidi civitatem</w:t>
      </w:r>
      <w:r w:rsidR="008030E6" w:rsidRPr="0021481A">
        <w:rPr>
          <w:lang w:val="it-IT"/>
        </w:rPr>
        <w:t xml:space="preserve">. RP </w:t>
      </w:r>
      <w:r w:rsidR="008030E6" w:rsidRPr="0021481A">
        <w:rPr>
          <w:rStyle w:val="Incipit"/>
          <w:lang w:val="it-IT"/>
        </w:rPr>
        <w:t>Terribilis est</w:t>
      </w:r>
      <w:r w:rsidR="008030E6" w:rsidRPr="0021481A">
        <w:rPr>
          <w:lang w:val="it-IT"/>
        </w:rPr>
        <w:t xml:space="preserve">, vel [RP] </w:t>
      </w:r>
      <w:r w:rsidR="008030E6" w:rsidRPr="0021481A">
        <w:rPr>
          <w:rStyle w:val="Incipit"/>
          <w:lang w:val="it-IT"/>
        </w:rPr>
        <w:t>Cumque evigilasset</w:t>
      </w:r>
      <w:r w:rsidR="008030E6" w:rsidRPr="0021481A">
        <w:rPr>
          <w:lang w:val="it-IT"/>
        </w:rPr>
        <w:t xml:space="preserve">, vel [RP] </w:t>
      </w:r>
      <w:r w:rsidR="008030E6" w:rsidRPr="0021481A">
        <w:rPr>
          <w:rStyle w:val="Incipit"/>
          <w:lang w:val="it-IT"/>
        </w:rPr>
        <w:t>Vidit Iacob</w:t>
      </w:r>
      <w:r w:rsidR="008030E6" w:rsidRPr="0021481A">
        <w:rPr>
          <w:lang w:val="it-IT"/>
        </w:rPr>
        <w:t xml:space="preserve">. </w:t>
      </w:r>
      <w:r w:rsidR="008030E6" w:rsidRPr="0021481A">
        <w:rPr>
          <w:lang w:val="pt-PT"/>
        </w:rPr>
        <w:t xml:space="preserve">HY </w:t>
      </w:r>
      <w:r w:rsidR="008030E6" w:rsidRPr="0021481A">
        <w:rPr>
          <w:rStyle w:val="Incipit"/>
          <w:lang w:val="pt-PT"/>
        </w:rPr>
        <w:t>Urbs beata</w:t>
      </w:r>
      <w:r w:rsidR="008030E6" w:rsidRPr="0021481A">
        <w:rPr>
          <w:lang w:val="pt-PT"/>
        </w:rPr>
        <w:t xml:space="preserve">. VS </w:t>
      </w:r>
      <w:r w:rsidR="008030E6" w:rsidRPr="0021481A">
        <w:rPr>
          <w:rStyle w:val="Incipit"/>
          <w:lang w:val="pt-PT"/>
        </w:rPr>
        <w:t>D%D::ominus%omus mea</w:t>
      </w:r>
      <w:r w:rsidR="008030E6" w:rsidRPr="0021481A">
        <w:rPr>
          <w:lang w:val="pt-PT"/>
        </w:rPr>
        <w:t xml:space="preserve">. AM </w:t>
      </w:r>
      <w:r w:rsidR="008030E6" w:rsidRPr="0021481A">
        <w:rPr>
          <w:rStyle w:val="Incipit"/>
          <w:lang w:val="pt-PT"/>
        </w:rPr>
        <w:t>O quam metuendus</w:t>
      </w:r>
      <w:r w:rsidR="008030E6" w:rsidRPr="0021481A">
        <w:rPr>
          <w:lang w:val="pt-PT"/>
        </w:rPr>
        <w:t xml:space="preserve">. OR </w:t>
      </w:r>
      <w:r w:rsidR="008030E6" w:rsidRPr="0021481A">
        <w:rPr>
          <w:rStyle w:val="Incipit"/>
          <w:lang w:val="pt-PT"/>
        </w:rPr>
        <w:t>Deus qui nobis per singulos annos</w:t>
      </w:r>
      <w:r w:rsidR="008030E6" w:rsidRPr="0021481A">
        <w:rPr>
          <w:lang w:val="pt-PT"/>
        </w:rPr>
        <w:t xml:space="preserve">. Deinde suffragium [AC] </w:t>
      </w:r>
      <w:r w:rsidR="008030E6" w:rsidRPr="0021481A">
        <w:rPr>
          <w:rStyle w:val="Incipit"/>
          <w:lang w:val="pt-PT"/>
        </w:rPr>
        <w:t>Gloriosi principes</w:t>
      </w:r>
      <w:r w:rsidR="008030E6" w:rsidRPr="0021481A">
        <w:rPr>
          <w:lang w:val="pt-PT"/>
        </w:rPr>
        <w:t xml:space="preserve">. ORC </w:t>
      </w:r>
      <w:r w:rsidR="008030E6" w:rsidRPr="0021481A">
        <w:rPr>
          <w:rStyle w:val="Incipit"/>
          <w:lang w:val="pt-PT"/>
        </w:rPr>
        <w:t>Deus qui |hodierna::hodiernam|</w:t>
      </w:r>
      <w:r w:rsidR="008030E6" w:rsidRPr="0021481A">
        <w:rPr>
          <w:lang w:val="pt-PT"/>
        </w:rPr>
        <w:t>.</w:t>
      </w:r>
    </w:p>
    <w:p w:rsidR="008030E6" w:rsidRPr="0021481A" w:rsidRDefault="008030E6" w:rsidP="0059239C">
      <w:pPr>
        <w:rPr>
          <w:lang w:val="pt-PT"/>
        </w:rPr>
      </w:pPr>
      <w:r w:rsidRPr="0021481A">
        <w:rPr>
          <w:rStyle w:val="Time1"/>
          <w:lang w:val="pt-PT"/>
        </w:rPr>
        <w:t>Ad completorium</w:t>
      </w:r>
      <w:r w:rsidRPr="0021481A">
        <w:rPr>
          <w:lang w:val="pt-PT"/>
        </w:rPr>
        <w:t xml:space="preserve"> AD </w:t>
      </w:r>
      <w:r w:rsidRPr="0021481A">
        <w:rPr>
          <w:rStyle w:val="Incipit"/>
          <w:lang w:val="pt-PT"/>
        </w:rPr>
        <w:t>|I::leer|</w:t>
      </w:r>
      <w:r w:rsidRPr="0021481A">
        <w:rPr>
          <w:lang w:val="pt-PT"/>
        </w:rPr>
        <w:t>.</w:t>
      </w:r>
    </w:p>
    <w:p w:rsidR="008030E6" w:rsidRPr="0021481A" w:rsidRDefault="008030E6" w:rsidP="0059239C">
      <w:pPr>
        <w:rPr>
          <w:lang w:val="en-US"/>
        </w:rPr>
      </w:pPr>
      <w:r w:rsidRPr="0021481A">
        <w:rPr>
          <w:rStyle w:val="Time1"/>
          <w:lang w:val="en-US"/>
        </w:rPr>
        <w:t>Ad matutinam</w:t>
      </w:r>
      <w:r w:rsidRPr="0021481A">
        <w:rPr>
          <w:lang w:val="en-US"/>
        </w:rPr>
        <w:t xml:space="preserve"> INV </w:t>
      </w:r>
      <w:r w:rsidRPr="0021481A">
        <w:rPr>
          <w:rStyle w:val="Incipit"/>
          <w:lang w:val="en-US"/>
        </w:rPr>
        <w:t>Templum hoc sanctum</w:t>
      </w:r>
      <w:r w:rsidRPr="0021481A">
        <w:rPr>
          <w:lang w:val="en-US"/>
        </w:rPr>
        <w:t>.</w:t>
      </w:r>
    </w:p>
    <w:p w:rsidR="008030E6" w:rsidRPr="0021481A" w:rsidRDefault="008030E6" w:rsidP="0059239C">
      <w:pPr>
        <w:rPr>
          <w:lang w:val="en-US"/>
        </w:rPr>
      </w:pPr>
      <w:r w:rsidRPr="0021481A">
        <w:rPr>
          <w:rStyle w:val="Time2"/>
          <w:lang w:val="it-IT"/>
        </w:rPr>
        <w:t>In primo nocturno</w:t>
      </w:r>
      <w:r w:rsidRPr="0021481A">
        <w:rPr>
          <w:lang w:val="it-IT"/>
        </w:rPr>
        <w:t xml:space="preserve"> AN </w:t>
      </w:r>
      <w:r w:rsidRPr="0021481A">
        <w:rPr>
          <w:rStyle w:val="Incipit"/>
          <w:lang w:val="it-IT"/>
        </w:rPr>
        <w:t>Tollite portas</w:t>
      </w:r>
      <w:r w:rsidRPr="0021481A">
        <w:rPr>
          <w:lang w:val="it-IT"/>
        </w:rPr>
        <w:t xml:space="preserve">. </w:t>
      </w:r>
      <w:r w:rsidRPr="0021481A">
        <w:rPr>
          <w:lang w:val="fr-FR"/>
        </w:rPr>
        <w:t xml:space="preserve">PS </w:t>
      </w:r>
      <w:r w:rsidRPr="0021481A">
        <w:rPr>
          <w:rStyle w:val="Incipit"/>
          <w:lang w:val="fr-FR"/>
        </w:rPr>
        <w:t>Domini est terra</w:t>
      </w:r>
      <w:r w:rsidRPr="0021481A">
        <w:rPr>
          <w:lang w:val="fr-FR"/>
        </w:rPr>
        <w:t xml:space="preserve">. AN </w:t>
      </w:r>
      <w:r w:rsidRPr="0021481A">
        <w:rPr>
          <w:rStyle w:val="Incipit"/>
          <w:lang w:val="fr-FR"/>
        </w:rPr>
        <w:t>Erit mihi</w:t>
      </w:r>
      <w:r w:rsidRPr="0021481A">
        <w:rPr>
          <w:lang w:val="fr-FR"/>
        </w:rPr>
        <w:t xml:space="preserve">. PS </w:t>
      </w:r>
      <w:r w:rsidRPr="0021481A">
        <w:rPr>
          <w:rStyle w:val="Incipit"/>
          <w:lang w:val="fr-FR"/>
        </w:rPr>
        <w:t>Deus noster refugium</w:t>
      </w:r>
      <w:r w:rsidRPr="0021481A">
        <w:rPr>
          <w:lang w:val="fr-FR"/>
        </w:rPr>
        <w:t xml:space="preserve">. AN </w:t>
      </w:r>
      <w:r w:rsidRPr="0021481A">
        <w:rPr>
          <w:rStyle w:val="Incipit"/>
          <w:lang w:val="fr-FR"/>
        </w:rPr>
        <w:t>Aedificavit</w:t>
      </w:r>
      <w:r w:rsidRPr="0021481A">
        <w:rPr>
          <w:lang w:val="fr-FR"/>
        </w:rPr>
        <w:t>.</w:t>
      </w:r>
      <w:r w:rsidR="0066211A" w:rsidRPr="0021481A">
        <w:rPr>
          <w:lang w:val="fr-FR"/>
        </w:rPr>
        <w:t xml:space="preserve"> PS </w:t>
      </w:r>
      <w:r w:rsidR="0066211A" w:rsidRPr="0021481A">
        <w:rPr>
          <w:rStyle w:val="Incipit"/>
          <w:lang w:val="fr-FR"/>
        </w:rPr>
        <w:t>Magnus dominus</w:t>
      </w:r>
      <w:r w:rsidR="0066211A" w:rsidRPr="0021481A">
        <w:rPr>
          <w:lang w:val="fr-FR"/>
        </w:rPr>
        <w:t xml:space="preserve">. VS </w:t>
      </w:r>
      <w:r w:rsidR="0066211A" w:rsidRPr="0021481A">
        <w:rPr>
          <w:rStyle w:val="Incipit"/>
          <w:lang w:val="fr-FR"/>
        </w:rPr>
        <w:t>Domus mea</w:t>
      </w:r>
      <w:r w:rsidR="0066211A" w:rsidRPr="0021481A">
        <w:rPr>
          <w:lang w:val="fr-FR"/>
        </w:rPr>
        <w:t xml:space="preserve">. Legitur LS </w:t>
      </w:r>
      <w:r w:rsidR="0066211A" w:rsidRPr="0021481A">
        <w:rPr>
          <w:rStyle w:val="Incipit"/>
          <w:lang w:val="fr-FR"/>
        </w:rPr>
        <w:t>Recte festa ecclesiae</w:t>
      </w:r>
      <w:r w:rsidR="0066211A" w:rsidRPr="0021481A">
        <w:rPr>
          <w:lang w:val="fr-FR"/>
        </w:rPr>
        <w:t xml:space="preserve"> cum historia [RP] </w:t>
      </w:r>
      <w:r w:rsidR="0066211A" w:rsidRPr="0021481A">
        <w:rPr>
          <w:rStyle w:val="Incipit"/>
          <w:lang w:val="fr-FR"/>
        </w:rPr>
        <w:t>In dedicatione</w:t>
      </w:r>
      <w:r w:rsidR="0066211A" w:rsidRPr="0021481A">
        <w:rPr>
          <w:lang w:val="fr-FR"/>
        </w:rPr>
        <w:t xml:space="preserve">. </w:t>
      </w:r>
      <w:r w:rsidR="0066211A" w:rsidRPr="0021481A">
        <w:rPr>
          <w:lang w:val="en-US"/>
        </w:rPr>
        <w:t xml:space="preserve">RP </w:t>
      </w:r>
      <w:r w:rsidR="0066211A" w:rsidRPr="0021481A">
        <w:rPr>
          <w:rStyle w:val="Incipit"/>
          <w:lang w:val="en-US"/>
        </w:rPr>
        <w:t>Fundata est</w:t>
      </w:r>
      <w:r w:rsidR="0066211A" w:rsidRPr="0021481A">
        <w:rPr>
          <w:lang w:val="en-US"/>
        </w:rPr>
        <w:t xml:space="preserve">. RP </w:t>
      </w:r>
      <w:r w:rsidR="0066211A" w:rsidRPr="0021481A">
        <w:rPr>
          <w:rStyle w:val="Incipit"/>
          <w:lang w:val="en-US"/>
        </w:rPr>
        <w:t>Benedic</w:t>
      </w:r>
      <w:r w:rsidR="0066211A" w:rsidRPr="0021481A">
        <w:rPr>
          <w:lang w:val="en-US"/>
        </w:rPr>
        <w:t>.</w:t>
      </w:r>
    </w:p>
    <w:p w:rsidR="0066211A" w:rsidRPr="0021481A" w:rsidRDefault="0066211A" w:rsidP="0059239C">
      <w:pPr>
        <w:rPr>
          <w:lang w:val="it-IT"/>
        </w:rPr>
      </w:pPr>
      <w:r w:rsidRPr="0021481A">
        <w:rPr>
          <w:rStyle w:val="Time2"/>
          <w:lang w:val="en-US"/>
        </w:rPr>
        <w:t>In secundo nocturno</w:t>
      </w:r>
      <w:r w:rsidRPr="0021481A">
        <w:rPr>
          <w:lang w:val="en-US"/>
        </w:rPr>
        <w:t xml:space="preserve"> AN </w:t>
      </w:r>
      <w:r w:rsidRPr="0021481A">
        <w:rPr>
          <w:rStyle w:val="Incipit"/>
          <w:lang w:val="en-US"/>
        </w:rPr>
        <w:t>Non (181ra) est hic</w:t>
      </w:r>
      <w:r w:rsidRPr="0021481A">
        <w:rPr>
          <w:lang w:val="en-US"/>
        </w:rPr>
        <w:t>.</w:t>
      </w:r>
      <w:r w:rsidR="008913BF" w:rsidRPr="0021481A">
        <w:rPr>
          <w:lang w:val="en-US"/>
        </w:rPr>
        <w:t xml:space="preserve"> PS </w:t>
      </w:r>
      <w:r w:rsidR="008913BF" w:rsidRPr="0021481A">
        <w:rPr>
          <w:rStyle w:val="Incipit"/>
          <w:lang w:val="en-US"/>
        </w:rPr>
        <w:t>Quam dilecta</w:t>
      </w:r>
      <w:r w:rsidR="008913BF" w:rsidRPr="0021481A">
        <w:rPr>
          <w:lang w:val="en-US"/>
        </w:rPr>
        <w:t xml:space="preserve">. AN </w:t>
      </w:r>
      <w:r w:rsidR="008913BF" w:rsidRPr="0021481A">
        <w:rPr>
          <w:rStyle w:val="Incipit"/>
          <w:lang w:val="en-US"/>
        </w:rPr>
        <w:t>Vidit Iacob</w:t>
      </w:r>
      <w:r w:rsidR="008913BF" w:rsidRPr="0021481A">
        <w:rPr>
          <w:lang w:val="en-US"/>
        </w:rPr>
        <w:t xml:space="preserve">. </w:t>
      </w:r>
      <w:r w:rsidR="008913BF" w:rsidRPr="0021481A">
        <w:rPr>
          <w:lang w:val="pt-PT"/>
        </w:rPr>
        <w:t xml:space="preserve">PS </w:t>
      </w:r>
      <w:r w:rsidR="008913BF" w:rsidRPr="0021481A">
        <w:rPr>
          <w:rStyle w:val="Incipit"/>
          <w:lang w:val="pt-PT"/>
        </w:rPr>
        <w:t>Fundamenta eius</w:t>
      </w:r>
      <w:r w:rsidR="008913BF" w:rsidRPr="0021481A">
        <w:rPr>
          <w:lang w:val="pt-PT"/>
        </w:rPr>
        <w:t xml:space="preserve">. AN </w:t>
      </w:r>
      <w:r w:rsidR="008913BF" w:rsidRPr="0021481A">
        <w:rPr>
          <w:rStyle w:val="Incipit"/>
          <w:lang w:val="pt-PT"/>
        </w:rPr>
        <w:t>Erexit Iacob</w:t>
      </w:r>
      <w:r w:rsidR="008913BF" w:rsidRPr="0021481A">
        <w:rPr>
          <w:lang w:val="pt-PT"/>
        </w:rPr>
        <w:t xml:space="preserve">. PS </w:t>
      </w:r>
      <w:r w:rsidR="008913BF" w:rsidRPr="0021481A">
        <w:rPr>
          <w:rStyle w:val="Incipit"/>
          <w:lang w:val="pt-PT"/>
        </w:rPr>
        <w:t>Domine deus salutis</w:t>
      </w:r>
      <w:r w:rsidR="008913BF" w:rsidRPr="0021481A">
        <w:rPr>
          <w:lang w:val="pt-PT"/>
        </w:rPr>
        <w:t xml:space="preserve">. VS </w:t>
      </w:r>
      <w:r w:rsidR="008913BF" w:rsidRPr="0021481A">
        <w:rPr>
          <w:rStyle w:val="Incipit"/>
          <w:lang w:val="pt-PT"/>
        </w:rPr>
        <w:t>Domum tuam domine</w:t>
      </w:r>
      <w:r w:rsidR="008913BF" w:rsidRPr="0021481A">
        <w:rPr>
          <w:lang w:val="pt-PT"/>
        </w:rPr>
        <w:t xml:space="preserve">. Legitur sermo ut supra. RP </w:t>
      </w:r>
      <w:r w:rsidR="008913BF" w:rsidRPr="0021481A">
        <w:rPr>
          <w:rStyle w:val="Incipit"/>
          <w:lang w:val="pt-PT"/>
        </w:rPr>
        <w:t>Exaudisti domine</w:t>
      </w:r>
      <w:r w:rsidR="008913BF" w:rsidRPr="0021481A">
        <w:rPr>
          <w:lang w:val="pt-PT"/>
        </w:rPr>
        <w:t xml:space="preserve">. </w:t>
      </w:r>
      <w:r w:rsidR="008913BF" w:rsidRPr="0021481A">
        <w:rPr>
          <w:lang w:val="it-IT"/>
        </w:rPr>
        <w:t xml:space="preserve">RP </w:t>
      </w:r>
      <w:r w:rsidR="008913BF" w:rsidRPr="0021481A">
        <w:rPr>
          <w:rStyle w:val="Incipit"/>
          <w:lang w:val="it-IT"/>
        </w:rPr>
        <w:t>Domine si conversus</w:t>
      </w:r>
      <w:r w:rsidR="008913BF" w:rsidRPr="0021481A">
        <w:rPr>
          <w:lang w:val="it-IT"/>
        </w:rPr>
        <w:t xml:space="preserve">. RP </w:t>
      </w:r>
      <w:r w:rsidR="008913BF" w:rsidRPr="0021481A">
        <w:rPr>
          <w:rStyle w:val="Incipit"/>
          <w:lang w:val="it-IT"/>
        </w:rPr>
        <w:t>Audi domine hymnum</w:t>
      </w:r>
      <w:r w:rsidR="008913BF" w:rsidRPr="0021481A">
        <w:rPr>
          <w:lang w:val="it-IT"/>
        </w:rPr>
        <w:t>.</w:t>
      </w:r>
    </w:p>
    <w:p w:rsidR="008913BF" w:rsidRPr="0021481A" w:rsidRDefault="008913BF" w:rsidP="0059239C">
      <w:pPr>
        <w:rPr>
          <w:lang w:val="pt-PT"/>
        </w:rPr>
      </w:pPr>
      <w:r w:rsidRPr="0021481A">
        <w:rPr>
          <w:rStyle w:val="Time2"/>
          <w:lang w:val="it-IT"/>
        </w:rPr>
        <w:lastRenderedPageBreak/>
        <w:t>In tertio nocturno</w:t>
      </w:r>
      <w:r w:rsidRPr="0021481A">
        <w:rPr>
          <w:lang w:val="it-IT"/>
        </w:rPr>
        <w:t xml:space="preserve"> AN </w:t>
      </w:r>
      <w:r w:rsidRPr="0021481A">
        <w:rPr>
          <w:rStyle w:val="Incipit"/>
          <w:lang w:val="it-IT"/>
        </w:rPr>
        <w:t>Qui habitat</w:t>
      </w:r>
      <w:r w:rsidR="009629DA" w:rsidRPr="0021481A">
        <w:rPr>
          <w:lang w:val="it-IT"/>
        </w:rPr>
        <w:t>. Psalmum</w:t>
      </w:r>
      <w:r w:rsidRPr="0021481A">
        <w:rPr>
          <w:lang w:val="it-IT"/>
        </w:rPr>
        <w:t xml:space="preserve"> |</w:t>
      </w:r>
      <w:r w:rsidR="009629DA" w:rsidRPr="0021481A">
        <w:rPr>
          <w:lang w:val="it-IT"/>
        </w:rPr>
        <w:t>In spiritu::i</w:t>
      </w:r>
      <w:r w:rsidRPr="0021481A">
        <w:rPr>
          <w:lang w:val="it-IT"/>
        </w:rPr>
        <w:t xml:space="preserve">psum|. AN </w:t>
      </w:r>
      <w:r w:rsidRPr="0021481A">
        <w:rPr>
          <w:rStyle w:val="Incipit"/>
          <w:lang w:val="it-IT"/>
        </w:rPr>
        <w:t>Templum domini</w:t>
      </w:r>
      <w:r w:rsidRPr="0021481A">
        <w:rPr>
          <w:lang w:val="it-IT"/>
        </w:rPr>
        <w:t xml:space="preserve">. PS </w:t>
      </w:r>
      <w:r w:rsidRPr="0021481A">
        <w:rPr>
          <w:rStyle w:val="Incipit"/>
          <w:lang w:val="it-IT"/>
        </w:rPr>
        <w:t>Cantate</w:t>
      </w:r>
      <w:r w:rsidRPr="0021481A">
        <w:rPr>
          <w:lang w:val="it-IT"/>
        </w:rPr>
        <w:t xml:space="preserve"> primum. AN </w:t>
      </w:r>
      <w:r w:rsidRPr="0021481A">
        <w:rPr>
          <w:rStyle w:val="Incipit"/>
          <w:lang w:val="it-IT"/>
        </w:rPr>
        <w:t>Benedicam</w:t>
      </w:r>
      <w:r w:rsidRPr="0021481A">
        <w:rPr>
          <w:lang w:val="it-IT"/>
        </w:rPr>
        <w:t xml:space="preserve">. PS </w:t>
      </w:r>
      <w:r w:rsidRPr="0021481A">
        <w:rPr>
          <w:rStyle w:val="Incipit"/>
          <w:lang w:val="it-IT"/>
        </w:rPr>
        <w:t>Dominus regnavit |irascentur::irascantur|</w:t>
      </w:r>
      <w:r w:rsidRPr="0021481A">
        <w:rPr>
          <w:lang w:val="it-IT"/>
        </w:rPr>
        <w:t>.</w:t>
      </w:r>
      <w:r w:rsidR="009D734D" w:rsidRPr="0021481A">
        <w:rPr>
          <w:lang w:val="it-IT"/>
        </w:rPr>
        <w:t xml:space="preserve"> </w:t>
      </w:r>
      <w:r w:rsidR="009D734D" w:rsidRPr="0021481A">
        <w:rPr>
          <w:lang w:val="fr-FR"/>
        </w:rPr>
        <w:t xml:space="preserve">VS </w:t>
      </w:r>
      <w:r w:rsidR="009D734D" w:rsidRPr="0021481A">
        <w:rPr>
          <w:rStyle w:val="Incipit"/>
          <w:lang w:val="fr-FR"/>
        </w:rPr>
        <w:t>Beati qui habitant</w:t>
      </w:r>
      <w:r w:rsidR="009D734D" w:rsidRPr="0021481A">
        <w:rPr>
          <w:lang w:val="fr-FR"/>
        </w:rPr>
        <w:t xml:space="preserve">. Legitur EV </w:t>
      </w:r>
      <w:r w:rsidR="009D734D" w:rsidRPr="0021481A">
        <w:rPr>
          <w:rStyle w:val="Incipit"/>
          <w:lang w:val="fr-FR"/>
        </w:rPr>
        <w:t>Ingressus Iesus</w:t>
      </w:r>
      <w:r w:rsidR="009D734D" w:rsidRPr="0021481A">
        <w:rPr>
          <w:lang w:val="fr-FR"/>
        </w:rPr>
        <w:t xml:space="preserve">. RP </w:t>
      </w:r>
      <w:r w:rsidR="009D734D" w:rsidRPr="0021481A">
        <w:rPr>
          <w:rStyle w:val="Incipit"/>
          <w:lang w:val="fr-FR"/>
        </w:rPr>
        <w:t>Mane surgens</w:t>
      </w:r>
      <w:r w:rsidR="009D734D" w:rsidRPr="0021481A">
        <w:rPr>
          <w:lang w:val="fr-FR"/>
        </w:rPr>
        <w:t xml:space="preserve">. </w:t>
      </w:r>
      <w:r w:rsidR="009D734D" w:rsidRPr="0021481A">
        <w:rPr>
          <w:lang w:val="pt-PT"/>
        </w:rPr>
        <w:t xml:space="preserve">RP </w:t>
      </w:r>
      <w:r w:rsidR="009D734D" w:rsidRPr="0021481A">
        <w:rPr>
          <w:rStyle w:val="Incipit"/>
          <w:lang w:val="pt-PT"/>
        </w:rPr>
        <w:t>O quam</w:t>
      </w:r>
      <w:r w:rsidR="009D734D" w:rsidRPr="0021481A">
        <w:rPr>
          <w:lang w:val="pt-PT"/>
        </w:rPr>
        <w:t xml:space="preserve">. RP </w:t>
      </w:r>
      <w:r w:rsidR="009D734D" w:rsidRPr="0021481A">
        <w:rPr>
          <w:rStyle w:val="Incipit"/>
          <w:lang w:val="pt-PT"/>
        </w:rPr>
        <w:t>Terribilis est</w:t>
      </w:r>
      <w:r w:rsidR="009D734D" w:rsidRPr="0021481A">
        <w:rPr>
          <w:lang w:val="pt-PT"/>
        </w:rPr>
        <w:t xml:space="preserve">. RV </w:t>
      </w:r>
      <w:r w:rsidR="009D734D" w:rsidRPr="0021481A">
        <w:rPr>
          <w:rStyle w:val="Incipit"/>
          <w:lang w:val="pt-PT"/>
        </w:rPr>
        <w:t>Cum evigilasset</w:t>
      </w:r>
      <w:r w:rsidR="009D734D" w:rsidRPr="0021481A">
        <w:rPr>
          <w:lang w:val="pt-PT"/>
        </w:rPr>
        <w:t>.</w:t>
      </w:r>
    </w:p>
    <w:p w:rsidR="009D734D" w:rsidRPr="0021481A" w:rsidRDefault="009D734D" w:rsidP="0059239C">
      <w:pPr>
        <w:rPr>
          <w:lang w:val="pt-PT"/>
        </w:rPr>
      </w:pPr>
      <w:r w:rsidRPr="0021481A">
        <w:rPr>
          <w:rStyle w:val="Time1"/>
          <w:lang w:val="pt-PT"/>
        </w:rPr>
        <w:t>Ad laudes</w:t>
      </w:r>
      <w:r w:rsidRPr="0021481A">
        <w:rPr>
          <w:lang w:val="pt-PT"/>
        </w:rPr>
        <w:t xml:space="preserve"> AN </w:t>
      </w:r>
      <w:r w:rsidRPr="0021481A">
        <w:rPr>
          <w:rStyle w:val="Incipit"/>
          <w:lang w:val="pt-PT"/>
        </w:rPr>
        <w:t>Domum tuam</w:t>
      </w:r>
      <w:r w:rsidRPr="0021481A">
        <w:rPr>
          <w:lang w:val="pt-PT"/>
        </w:rPr>
        <w:t xml:space="preserve"> cum ceteris. CP </w:t>
      </w:r>
      <w:r w:rsidRPr="0021481A">
        <w:rPr>
          <w:rStyle w:val="Incipit"/>
          <w:lang w:val="pt-PT"/>
        </w:rPr>
        <w:t>Audivi vocem magnam</w:t>
      </w:r>
      <w:r w:rsidRPr="0021481A">
        <w:rPr>
          <w:lang w:val="pt-PT"/>
        </w:rPr>
        <w:t>.</w:t>
      </w:r>
      <w:r w:rsidR="00570BAB" w:rsidRPr="0021481A">
        <w:rPr>
          <w:lang w:val="pt-PT"/>
        </w:rPr>
        <w:t xml:space="preserve"> VS </w:t>
      </w:r>
      <w:r w:rsidR="00570BAB" w:rsidRPr="0021481A">
        <w:rPr>
          <w:rStyle w:val="Incipit"/>
          <w:lang w:val="pt-PT"/>
        </w:rPr>
        <w:t>Domine dilexi</w:t>
      </w:r>
      <w:r w:rsidR="00570BAB" w:rsidRPr="0021481A">
        <w:rPr>
          <w:lang w:val="pt-PT"/>
        </w:rPr>
        <w:t xml:space="preserve">. AB </w:t>
      </w:r>
      <w:r w:rsidR="00570BAB" w:rsidRPr="0021481A">
        <w:rPr>
          <w:rStyle w:val="Incipit"/>
          <w:lang w:val="pt-PT"/>
        </w:rPr>
        <w:t>Mane surgens</w:t>
      </w:r>
      <w:r w:rsidR="00570BAB" w:rsidRPr="0021481A">
        <w:rPr>
          <w:lang w:val="pt-PT"/>
        </w:rPr>
        <w:t xml:space="preserve">. OR </w:t>
      </w:r>
      <w:r w:rsidR="00570BAB" w:rsidRPr="0021481A">
        <w:rPr>
          <w:rStyle w:val="Incipit"/>
          <w:lang w:val="pt-PT"/>
        </w:rPr>
        <w:t>Deus qui nobis per singulos</w:t>
      </w:r>
      <w:r w:rsidR="00570BAB" w:rsidRPr="0021481A">
        <w:rPr>
          <w:lang w:val="pt-PT"/>
        </w:rPr>
        <w:t xml:space="preserve">. Deinde AC </w:t>
      </w:r>
      <w:r w:rsidR="00570BAB" w:rsidRPr="0021481A">
        <w:rPr>
          <w:rStyle w:val="Incipit"/>
          <w:lang w:val="pt-PT"/>
        </w:rPr>
        <w:t>Cornelius</w:t>
      </w:r>
      <w:r w:rsidR="00570BAB" w:rsidRPr="0021481A">
        <w:rPr>
          <w:lang w:val="pt-PT"/>
        </w:rPr>
        <w:t>.</w:t>
      </w:r>
    </w:p>
    <w:p w:rsidR="00570BAB" w:rsidRPr="0021481A" w:rsidRDefault="00570BAB" w:rsidP="0059239C">
      <w:pPr>
        <w:rPr>
          <w:lang w:val="en-US"/>
        </w:rPr>
      </w:pPr>
      <w:r w:rsidRPr="0021481A">
        <w:rPr>
          <w:rStyle w:val="Time1"/>
          <w:lang w:val="en-US"/>
        </w:rPr>
        <w:t>[Ad aspersionem]</w:t>
      </w:r>
      <w:r w:rsidRPr="0021481A">
        <w:rPr>
          <w:lang w:val="en-US"/>
        </w:rPr>
        <w:t xml:space="preserve"> Deinde fit aspersio cum (181rb) A</w:t>
      </w:r>
      <w:r w:rsidR="00890344" w:rsidRPr="0021481A">
        <w:rPr>
          <w:lang w:val="en-US"/>
        </w:rPr>
        <w:t>P</w:t>
      </w:r>
      <w:r w:rsidRPr="0021481A">
        <w:rPr>
          <w:lang w:val="en-US"/>
        </w:rPr>
        <w:t xml:space="preserve"> </w:t>
      </w:r>
      <w:r w:rsidRPr="0021481A">
        <w:rPr>
          <w:rStyle w:val="Incipit"/>
          <w:lang w:val="en-US"/>
        </w:rPr>
        <w:t>Asperges</w:t>
      </w:r>
      <w:r w:rsidRPr="0021481A">
        <w:rPr>
          <w:lang w:val="en-US"/>
        </w:rPr>
        <w:t xml:space="preserve">. OR </w:t>
      </w:r>
      <w:r w:rsidRPr="0021481A">
        <w:rPr>
          <w:rStyle w:val="Incipit"/>
          <w:lang w:val="en-US"/>
        </w:rPr>
        <w:t>Exaudi nos</w:t>
      </w:r>
      <w:r w:rsidRPr="0021481A">
        <w:rPr>
          <w:lang w:val="en-US"/>
        </w:rPr>
        <w:t>.</w:t>
      </w:r>
    </w:p>
    <w:p w:rsidR="00570BAB" w:rsidRPr="0021481A" w:rsidRDefault="00570BAB" w:rsidP="0059239C">
      <w:pPr>
        <w:rPr>
          <w:lang w:val="en-US"/>
        </w:rPr>
      </w:pPr>
      <w:r w:rsidRPr="0021481A">
        <w:rPr>
          <w:rStyle w:val="Time1"/>
          <w:lang w:val="en-US"/>
        </w:rPr>
        <w:t>Ad missam</w:t>
      </w:r>
      <w:r w:rsidRPr="0021481A">
        <w:rPr>
          <w:lang w:val="en-US"/>
        </w:rPr>
        <w:t xml:space="preserve"> IN </w:t>
      </w:r>
      <w:r w:rsidRPr="0021481A">
        <w:rPr>
          <w:rStyle w:val="Incipit"/>
          <w:lang w:val="en-US"/>
        </w:rPr>
        <w:t>Terribilis</w:t>
      </w:r>
      <w:r w:rsidRPr="0021481A">
        <w:rPr>
          <w:lang w:val="en-US"/>
        </w:rPr>
        <w:t xml:space="preserve">. </w:t>
      </w:r>
      <w:r w:rsidRPr="0021481A">
        <w:rPr>
          <w:lang w:val="pt-PT"/>
        </w:rPr>
        <w:t xml:space="preserve">PS </w:t>
      </w:r>
      <w:r w:rsidRPr="0021481A">
        <w:rPr>
          <w:rStyle w:val="Incipit"/>
          <w:lang w:val="pt-PT"/>
        </w:rPr>
        <w:t>Deus qui nobis per singulos</w:t>
      </w:r>
      <w:r w:rsidRPr="0021481A">
        <w:rPr>
          <w:lang w:val="pt-PT"/>
        </w:rPr>
        <w:t xml:space="preserve">. </w:t>
      </w:r>
      <w:r w:rsidRPr="0021481A">
        <w:rPr>
          <w:lang w:val="it-IT"/>
        </w:rPr>
        <w:t xml:space="preserve">Et oratio de apostolis Petro et Paulo sub una conclusione. EP </w:t>
      </w:r>
      <w:r w:rsidRPr="0021481A">
        <w:rPr>
          <w:rStyle w:val="Incipit"/>
          <w:lang w:val="it-IT"/>
        </w:rPr>
        <w:t>Vidi civitatem</w:t>
      </w:r>
      <w:r w:rsidRPr="0021481A">
        <w:rPr>
          <w:lang w:val="it-IT"/>
        </w:rPr>
        <w:t xml:space="preserve">. GR </w:t>
      </w:r>
      <w:r w:rsidRPr="0021481A">
        <w:rPr>
          <w:rStyle w:val="Incipit"/>
          <w:lang w:val="it-IT"/>
        </w:rPr>
        <w:t>Locus iste</w:t>
      </w:r>
      <w:r w:rsidRPr="0021481A">
        <w:rPr>
          <w:lang w:val="it-IT"/>
        </w:rPr>
        <w:t xml:space="preserve">. ALV </w:t>
      </w:r>
      <w:r w:rsidRPr="0021481A">
        <w:rPr>
          <w:rStyle w:val="Incipit"/>
          <w:lang w:val="it-IT"/>
        </w:rPr>
        <w:t>Vox exultationis</w:t>
      </w:r>
      <w:r w:rsidRPr="0021481A">
        <w:rPr>
          <w:lang w:val="it-IT"/>
        </w:rPr>
        <w:t xml:space="preserve">. SE </w:t>
      </w:r>
      <w:r w:rsidRPr="0021481A">
        <w:rPr>
          <w:rStyle w:val="Incipit"/>
          <w:lang w:val="it-IT"/>
        </w:rPr>
        <w:t>Psallat ecclesia</w:t>
      </w:r>
      <w:r w:rsidRPr="0021481A">
        <w:rPr>
          <w:lang w:val="it-IT"/>
        </w:rPr>
        <w:t xml:space="preserve">. EV </w:t>
      </w:r>
      <w:r w:rsidRPr="0021481A">
        <w:rPr>
          <w:rStyle w:val="Incipit"/>
          <w:lang w:val="it-IT"/>
        </w:rPr>
        <w:t>Ingressus Iesus</w:t>
      </w:r>
      <w:r w:rsidRPr="0021481A">
        <w:rPr>
          <w:lang w:val="it-IT"/>
        </w:rPr>
        <w:t xml:space="preserve">. [CR] </w:t>
      </w:r>
      <w:r w:rsidRPr="0021481A">
        <w:rPr>
          <w:rStyle w:val="Incipit"/>
          <w:lang w:val="it-IT"/>
        </w:rPr>
        <w:t>Credo</w:t>
      </w:r>
      <w:r w:rsidRPr="0021481A">
        <w:rPr>
          <w:lang w:val="it-IT"/>
        </w:rPr>
        <w:t xml:space="preserve"> dicitur</w:t>
      </w:r>
      <w:r w:rsidR="00DF6F5B" w:rsidRPr="0021481A">
        <w:rPr>
          <w:lang w:val="it-IT"/>
        </w:rPr>
        <w:t xml:space="preserve">. OF </w:t>
      </w:r>
      <w:r w:rsidR="00DF6F5B" w:rsidRPr="0021481A">
        <w:rPr>
          <w:rStyle w:val="Incipit"/>
          <w:lang w:val="it-IT"/>
        </w:rPr>
        <w:t>Domine deus in simplicitate</w:t>
      </w:r>
      <w:r w:rsidR="00DF6F5B" w:rsidRPr="0021481A">
        <w:rPr>
          <w:lang w:val="it-IT"/>
        </w:rPr>
        <w:t xml:space="preserve">. PF </w:t>
      </w:r>
      <w:r w:rsidR="00DF6F5B" w:rsidRPr="0021481A">
        <w:rPr>
          <w:rStyle w:val="Incipit"/>
          <w:lang w:val="it-IT"/>
        </w:rPr>
        <w:t>Qui cum unigenito filio</w:t>
      </w:r>
      <w:r w:rsidR="00DF6F5B" w:rsidRPr="0021481A">
        <w:rPr>
          <w:lang w:val="it-IT"/>
        </w:rPr>
        <w:t xml:space="preserve">. </w:t>
      </w:r>
      <w:r w:rsidR="00DF6F5B" w:rsidRPr="0021481A">
        <w:rPr>
          <w:lang w:val="en-US"/>
        </w:rPr>
        <w:t xml:space="preserve">CO </w:t>
      </w:r>
      <w:r w:rsidR="00DF6F5B" w:rsidRPr="0021481A">
        <w:rPr>
          <w:rStyle w:val="Incipit"/>
          <w:lang w:val="en-US"/>
        </w:rPr>
        <w:t>Domus mea</w:t>
      </w:r>
      <w:r w:rsidR="00DF6F5B" w:rsidRPr="0021481A">
        <w:rPr>
          <w:lang w:val="en-US"/>
        </w:rPr>
        <w:t>.</w:t>
      </w:r>
    </w:p>
    <w:p w:rsidR="00DF6F5B" w:rsidRPr="0021481A" w:rsidRDefault="00DF6F5B" w:rsidP="0059239C">
      <w:pPr>
        <w:rPr>
          <w:lang w:val="it-IT"/>
        </w:rPr>
      </w:pPr>
      <w:r w:rsidRPr="0021481A">
        <w:rPr>
          <w:rStyle w:val="Time1"/>
          <w:lang w:val="en-US"/>
        </w:rPr>
        <w:t>Ad sextam</w:t>
      </w:r>
      <w:r w:rsidRPr="0021481A">
        <w:rPr>
          <w:lang w:val="en-US"/>
        </w:rPr>
        <w:t xml:space="preserve"> AN </w:t>
      </w:r>
      <w:r w:rsidRPr="0021481A">
        <w:rPr>
          <w:rStyle w:val="Incipit"/>
          <w:lang w:val="en-US"/>
        </w:rPr>
        <w:t>Haec est domus</w:t>
      </w:r>
      <w:r w:rsidRPr="0021481A">
        <w:rPr>
          <w:lang w:val="en-US"/>
        </w:rPr>
        <w:t xml:space="preserve">. VSRB </w:t>
      </w:r>
      <w:r w:rsidRPr="0021481A">
        <w:rPr>
          <w:rStyle w:val="Incipit"/>
          <w:lang w:val="en-US"/>
        </w:rPr>
        <w:t>Domus mea</w:t>
      </w:r>
      <w:r w:rsidRPr="0021481A">
        <w:rPr>
          <w:lang w:val="en-US"/>
        </w:rPr>
        <w:t xml:space="preserve">. </w:t>
      </w:r>
      <w:r w:rsidRPr="0021481A">
        <w:rPr>
          <w:lang w:val="fr-FR"/>
        </w:rPr>
        <w:t xml:space="preserve">RV </w:t>
      </w:r>
      <w:r w:rsidRPr="0021481A">
        <w:rPr>
          <w:rStyle w:val="Incipit"/>
          <w:lang w:val="fr-FR"/>
        </w:rPr>
        <w:t>Cunctis gentibus dicit dominus</w:t>
      </w:r>
      <w:r w:rsidRPr="0021481A">
        <w:rPr>
          <w:lang w:val="fr-FR"/>
        </w:rPr>
        <w:t xml:space="preserve">. </w:t>
      </w:r>
      <w:r w:rsidRPr="0021481A">
        <w:rPr>
          <w:lang w:val="it-IT"/>
        </w:rPr>
        <w:t xml:space="preserve">RV </w:t>
      </w:r>
      <w:r w:rsidRPr="0021481A">
        <w:rPr>
          <w:rStyle w:val="Incipit"/>
          <w:lang w:val="it-IT"/>
        </w:rPr>
        <w:t>Gloria patri</w:t>
      </w:r>
      <w:r w:rsidRPr="0021481A">
        <w:rPr>
          <w:lang w:val="it-IT"/>
        </w:rPr>
        <w:t xml:space="preserve">. VS </w:t>
      </w:r>
      <w:r w:rsidRPr="0021481A">
        <w:rPr>
          <w:rStyle w:val="Incipit"/>
          <w:lang w:val="it-IT"/>
        </w:rPr>
        <w:t>Beati qui habitant in domo</w:t>
      </w:r>
      <w:r w:rsidRPr="0021481A">
        <w:rPr>
          <w:lang w:val="it-IT"/>
        </w:rPr>
        <w:t>.</w:t>
      </w:r>
    </w:p>
    <w:p w:rsidR="00DF6F5B" w:rsidRPr="0021481A" w:rsidRDefault="00DF6F5B" w:rsidP="0059239C">
      <w:pPr>
        <w:rPr>
          <w:lang w:val="fr-FR"/>
        </w:rPr>
      </w:pPr>
      <w:r w:rsidRPr="0021481A">
        <w:rPr>
          <w:rStyle w:val="Time1"/>
          <w:lang w:val="it-IT"/>
        </w:rPr>
        <w:t>Ad nonam</w:t>
      </w:r>
      <w:r w:rsidRPr="0021481A">
        <w:rPr>
          <w:lang w:val="it-IT"/>
        </w:rPr>
        <w:t xml:space="preserve"> AN </w:t>
      </w:r>
      <w:r w:rsidRPr="0021481A">
        <w:rPr>
          <w:rStyle w:val="Incipit"/>
          <w:lang w:val="it-IT"/>
        </w:rPr>
        <w:t>Lapides pretiosi</w:t>
      </w:r>
      <w:r w:rsidRPr="0021481A">
        <w:rPr>
          <w:lang w:val="it-IT"/>
        </w:rPr>
        <w:t xml:space="preserve">. </w:t>
      </w:r>
      <w:r w:rsidRPr="0021481A">
        <w:rPr>
          <w:lang w:val="fr-FR"/>
        </w:rPr>
        <w:t xml:space="preserve">Capitulum ut supra. RB </w:t>
      </w:r>
      <w:r w:rsidRPr="0021481A">
        <w:rPr>
          <w:rStyle w:val="Incipit"/>
          <w:lang w:val="fr-FR"/>
        </w:rPr>
        <w:t>Beati qui habitant</w:t>
      </w:r>
      <w:r w:rsidRPr="0021481A">
        <w:rPr>
          <w:lang w:val="fr-FR"/>
        </w:rPr>
        <w:t xml:space="preserve">. RV </w:t>
      </w:r>
      <w:r w:rsidRPr="0021481A">
        <w:rPr>
          <w:rStyle w:val="Incipit"/>
          <w:lang w:val="fr-FR"/>
        </w:rPr>
        <w:t>In saecula saeculorum</w:t>
      </w:r>
      <w:r w:rsidRPr="0021481A">
        <w:rPr>
          <w:lang w:val="fr-FR"/>
        </w:rPr>
        <w:t xml:space="preserve">. RV </w:t>
      </w:r>
      <w:r w:rsidRPr="0021481A">
        <w:rPr>
          <w:rStyle w:val="Incipit"/>
          <w:lang w:val="fr-FR"/>
        </w:rPr>
        <w:t>Gloria patri</w:t>
      </w:r>
      <w:r w:rsidRPr="0021481A">
        <w:rPr>
          <w:lang w:val="fr-FR"/>
        </w:rPr>
        <w:t xml:space="preserve">. VS </w:t>
      </w:r>
      <w:r w:rsidRPr="0021481A">
        <w:rPr>
          <w:rStyle w:val="Incipit"/>
          <w:lang w:val="fr-FR"/>
        </w:rPr>
        <w:t>Dilexi decorem domus tuae</w:t>
      </w:r>
      <w:r w:rsidRPr="0021481A">
        <w:rPr>
          <w:lang w:val="fr-FR"/>
        </w:rPr>
        <w:t>. Oratio ut supra.</w:t>
      </w:r>
    </w:p>
    <w:p w:rsidR="00DF6F5B" w:rsidRPr="0021481A" w:rsidRDefault="00DF6F5B" w:rsidP="0059239C">
      <w:pPr>
        <w:rPr>
          <w:lang w:val="it-IT"/>
        </w:rPr>
      </w:pPr>
      <w:r w:rsidRPr="0021481A">
        <w:rPr>
          <w:lang w:val="fr-FR"/>
        </w:rPr>
        <w:t xml:space="preserve">(181va) </w:t>
      </w:r>
      <w:r w:rsidRPr="0021481A">
        <w:rPr>
          <w:rStyle w:val="Time1"/>
          <w:lang w:val="fr-FR"/>
        </w:rPr>
        <w:t>In secunda vespera</w:t>
      </w:r>
      <w:r w:rsidRPr="0021481A">
        <w:rPr>
          <w:lang w:val="fr-FR"/>
        </w:rPr>
        <w:t xml:space="preserve"> super psalmos AN </w:t>
      </w:r>
      <w:r w:rsidRPr="0021481A">
        <w:rPr>
          <w:rStyle w:val="Incipit"/>
          <w:lang w:val="fr-FR"/>
        </w:rPr>
        <w:t>Vota mea</w:t>
      </w:r>
      <w:r w:rsidRPr="0021481A">
        <w:rPr>
          <w:lang w:val="fr-FR"/>
        </w:rPr>
        <w:t xml:space="preserve">. PS </w:t>
      </w:r>
      <w:r w:rsidRPr="0021481A">
        <w:rPr>
          <w:rStyle w:val="Incipit"/>
          <w:lang w:val="fr-FR"/>
        </w:rPr>
        <w:t>Credidi propter</w:t>
      </w:r>
      <w:r w:rsidRPr="0021481A">
        <w:rPr>
          <w:lang w:val="fr-FR"/>
        </w:rPr>
        <w:t xml:space="preserve">. AN </w:t>
      </w:r>
      <w:r w:rsidRPr="0021481A">
        <w:rPr>
          <w:rStyle w:val="Incipit"/>
          <w:lang w:val="fr-FR"/>
        </w:rPr>
        <w:t>In domum domini</w:t>
      </w:r>
      <w:r w:rsidRPr="0021481A">
        <w:rPr>
          <w:lang w:val="fr-FR"/>
        </w:rPr>
        <w:t xml:space="preserve">. PS </w:t>
      </w:r>
      <w:r w:rsidRPr="0021481A">
        <w:rPr>
          <w:rStyle w:val="Incipit"/>
          <w:lang w:val="fr-FR"/>
        </w:rPr>
        <w:t>Laetatus sum</w:t>
      </w:r>
      <w:r w:rsidRPr="0021481A">
        <w:rPr>
          <w:lang w:val="fr-FR"/>
        </w:rPr>
        <w:t xml:space="preserve">. AN </w:t>
      </w:r>
      <w:r w:rsidRPr="0021481A">
        <w:rPr>
          <w:rStyle w:val="Incipit"/>
          <w:lang w:val="fr-FR"/>
        </w:rPr>
        <w:t>Nisi tu domin</w:t>
      </w:r>
      <w:r w:rsidR="005631D2" w:rsidRPr="0021481A">
        <w:rPr>
          <w:rStyle w:val="Incipit"/>
          <w:lang w:val="fr-FR"/>
        </w:rPr>
        <w:t>e</w:t>
      </w:r>
      <w:r w:rsidR="009629DA" w:rsidRPr="0021481A">
        <w:rPr>
          <w:lang w:val="fr-FR"/>
        </w:rPr>
        <w:t>. Psalmum i</w:t>
      </w:r>
      <w:r w:rsidR="005631D2" w:rsidRPr="0021481A">
        <w:rPr>
          <w:lang w:val="fr-FR"/>
        </w:rPr>
        <w:t xml:space="preserve">psum. AN </w:t>
      </w:r>
      <w:r w:rsidR="005631D2" w:rsidRPr="0021481A">
        <w:rPr>
          <w:rStyle w:val="Incipit"/>
          <w:lang w:val="fr-FR"/>
        </w:rPr>
        <w:t>In conspectu</w:t>
      </w:r>
      <w:r w:rsidR="005631D2" w:rsidRPr="0021481A">
        <w:rPr>
          <w:lang w:val="fr-FR"/>
        </w:rPr>
        <w:t xml:space="preserve">. PS </w:t>
      </w:r>
      <w:r w:rsidR="005631D2" w:rsidRPr="0021481A">
        <w:rPr>
          <w:rStyle w:val="Incipit"/>
          <w:lang w:val="fr-FR"/>
        </w:rPr>
        <w:t>Confitebor</w:t>
      </w:r>
      <w:r w:rsidR="005631D2" w:rsidRPr="0021481A">
        <w:rPr>
          <w:lang w:val="fr-FR"/>
        </w:rPr>
        <w:t xml:space="preserve">. AN </w:t>
      </w:r>
      <w:r w:rsidR="005631D2" w:rsidRPr="0021481A">
        <w:rPr>
          <w:rStyle w:val="Incipit"/>
          <w:lang w:val="fr-FR"/>
        </w:rPr>
        <w:t>Lauda Hierusalem</w:t>
      </w:r>
      <w:r w:rsidR="009629DA" w:rsidRPr="0021481A">
        <w:rPr>
          <w:lang w:val="fr-FR"/>
        </w:rPr>
        <w:t>. Psalmum i</w:t>
      </w:r>
      <w:r w:rsidR="005631D2" w:rsidRPr="0021481A">
        <w:rPr>
          <w:lang w:val="fr-FR"/>
        </w:rPr>
        <w:t xml:space="preserve">psum. </w:t>
      </w:r>
      <w:r w:rsidR="005631D2" w:rsidRPr="0021481A">
        <w:rPr>
          <w:lang w:val="pt-PT"/>
        </w:rPr>
        <w:t xml:space="preserve">CP </w:t>
      </w:r>
      <w:r w:rsidR="005631D2" w:rsidRPr="0021481A">
        <w:rPr>
          <w:rStyle w:val="Incipit"/>
          <w:lang w:val="pt-PT"/>
        </w:rPr>
        <w:t>Fundamentum</w:t>
      </w:r>
      <w:r w:rsidR="005631D2" w:rsidRPr="0021481A">
        <w:rPr>
          <w:lang w:val="pt-PT"/>
        </w:rPr>
        <w:t xml:space="preserve">. HYHV </w:t>
      </w:r>
      <w:r w:rsidR="005631D2" w:rsidRPr="0021481A">
        <w:rPr>
          <w:rStyle w:val="Incipit"/>
          <w:lang w:val="pt-PT"/>
        </w:rPr>
        <w:t>Angulare fundamentum</w:t>
      </w:r>
      <w:r w:rsidR="005631D2" w:rsidRPr="0021481A">
        <w:rPr>
          <w:lang w:val="pt-PT"/>
        </w:rPr>
        <w:t xml:space="preserve">. VS </w:t>
      </w:r>
      <w:r w:rsidR="005631D2" w:rsidRPr="0021481A">
        <w:rPr>
          <w:rStyle w:val="Incipit"/>
          <w:lang w:val="pt-PT"/>
        </w:rPr>
        <w:t>Domus mea</w:t>
      </w:r>
      <w:r w:rsidR="005631D2" w:rsidRPr="0021481A">
        <w:rPr>
          <w:lang w:val="pt-PT"/>
        </w:rPr>
        <w:t xml:space="preserve">. AM </w:t>
      </w:r>
      <w:r w:rsidR="005631D2" w:rsidRPr="0021481A">
        <w:rPr>
          <w:rStyle w:val="Incipit"/>
          <w:lang w:val="pt-PT"/>
        </w:rPr>
        <w:t>Zach</w:t>
      </w:r>
      <w:r w:rsidR="0084183F" w:rsidRPr="0021481A">
        <w:rPr>
          <w:rStyle w:val="Incipit"/>
          <w:lang w:val="pt-PT"/>
        </w:rPr>
        <w:t>a</w:t>
      </w:r>
      <w:r w:rsidR="003D5F7A" w:rsidRPr="0021481A">
        <w:rPr>
          <w:rStyle w:val="Incipit"/>
          <w:lang w:val="pt-PT"/>
        </w:rPr>
        <w:t>e festinans descende</w:t>
      </w:r>
      <w:r w:rsidR="003D5F7A" w:rsidRPr="0021481A">
        <w:rPr>
          <w:lang w:val="pt-PT"/>
        </w:rPr>
        <w:t xml:space="preserve">. OR </w:t>
      </w:r>
      <w:r w:rsidR="003D5F7A" w:rsidRPr="0021481A">
        <w:rPr>
          <w:rStyle w:val="Incipit"/>
          <w:lang w:val="pt-PT"/>
        </w:rPr>
        <w:t>Deus qui invisibiliter</w:t>
      </w:r>
      <w:r w:rsidR="003D5F7A" w:rsidRPr="0021481A">
        <w:rPr>
          <w:lang w:val="pt-PT"/>
        </w:rPr>
        <w:t>. Deinde antiphona et oratio de apostolis Petro et Paulo</w:t>
      </w:r>
      <w:r w:rsidR="00DC30FE" w:rsidRPr="0021481A">
        <w:rPr>
          <w:lang w:val="pt-PT"/>
        </w:rPr>
        <w:t xml:space="preserve"> AC </w:t>
      </w:r>
      <w:r w:rsidR="00DC30FE" w:rsidRPr="0021481A">
        <w:rPr>
          <w:rStyle w:val="Incipit"/>
          <w:lang w:val="pt-PT"/>
        </w:rPr>
        <w:t>Gloriosi principes</w:t>
      </w:r>
      <w:r w:rsidR="003D5F7A" w:rsidRPr="0021481A">
        <w:rPr>
          <w:lang w:val="pt-PT"/>
        </w:rPr>
        <w:t xml:space="preserve">. Sequitur oratio de omnibus sanctis. </w:t>
      </w:r>
      <w:r w:rsidR="003D5F7A" w:rsidRPr="0021481A">
        <w:rPr>
          <w:lang w:val="it-IT"/>
        </w:rPr>
        <w:t>Suffragia ut supra.</w:t>
      </w:r>
    </w:p>
    <w:p w:rsidR="003D5F7A" w:rsidRPr="0021481A" w:rsidRDefault="003D5F7A" w:rsidP="003D5F7A">
      <w:pPr>
        <w:pStyle w:val="Titolo1"/>
        <w:rPr>
          <w:lang w:val="it-IT"/>
        </w:rPr>
      </w:pPr>
      <w:r w:rsidRPr="0021481A">
        <w:rPr>
          <w:lang w:val="it-IT"/>
        </w:rPr>
        <w:t>IN FESTO SANCTI PAULI</w:t>
      </w:r>
    </w:p>
    <w:p w:rsidR="003D5F7A" w:rsidRPr="0021481A" w:rsidRDefault="003D5F7A" w:rsidP="0059239C">
      <w:pPr>
        <w:rPr>
          <w:lang w:val="it-IT"/>
        </w:rPr>
      </w:pPr>
      <w:r w:rsidRPr="0021481A">
        <w:rPr>
          <w:rStyle w:val="Time1"/>
          <w:lang w:val="it-IT"/>
        </w:rPr>
        <w:t>Ad matutinam</w:t>
      </w:r>
      <w:r w:rsidRPr="0021481A">
        <w:rPr>
          <w:lang w:val="it-IT"/>
        </w:rPr>
        <w:t xml:space="preserve"> INV</w:t>
      </w:r>
      <w:r w:rsidR="004901A2" w:rsidRPr="0021481A">
        <w:rPr>
          <w:lang w:val="it-IT"/>
        </w:rPr>
        <w:t xml:space="preserve"> </w:t>
      </w:r>
      <w:r w:rsidRPr="0021481A">
        <w:rPr>
          <w:rStyle w:val="Incipit"/>
          <w:lang w:val="it-IT"/>
        </w:rPr>
        <w:t>Regem apostolorum</w:t>
      </w:r>
      <w:r w:rsidRPr="0021481A">
        <w:rPr>
          <w:lang w:val="it-IT"/>
        </w:rPr>
        <w:t xml:space="preserve">. PS </w:t>
      </w:r>
      <w:r w:rsidRPr="0021481A">
        <w:rPr>
          <w:rStyle w:val="Incipit"/>
          <w:lang w:val="it-IT"/>
        </w:rPr>
        <w:t>Venite exultemus</w:t>
      </w:r>
      <w:r w:rsidRPr="0021481A">
        <w:rPr>
          <w:lang w:val="it-IT"/>
        </w:rPr>
        <w:t>.</w:t>
      </w:r>
    </w:p>
    <w:p w:rsidR="003D5F7A" w:rsidRPr="0021481A" w:rsidRDefault="003D5F7A" w:rsidP="0059239C">
      <w:pPr>
        <w:rPr>
          <w:lang w:val="fr-FR"/>
        </w:rPr>
      </w:pPr>
      <w:r w:rsidRPr="0021481A">
        <w:rPr>
          <w:rStyle w:val="Time2"/>
          <w:lang w:val="it-IT"/>
        </w:rPr>
        <w:t>In primo nocturno</w:t>
      </w:r>
      <w:r w:rsidRPr="0021481A">
        <w:rPr>
          <w:lang w:val="it-IT"/>
        </w:rPr>
        <w:t xml:space="preserve"> AN </w:t>
      </w:r>
      <w:r w:rsidRPr="0021481A">
        <w:rPr>
          <w:rStyle w:val="Incipit"/>
          <w:lang w:val="it-IT"/>
        </w:rPr>
        <w:t>Qui operatus est</w:t>
      </w:r>
      <w:r w:rsidRPr="0021481A">
        <w:rPr>
          <w:lang w:val="it-IT"/>
        </w:rPr>
        <w:t xml:space="preserve">. PS </w:t>
      </w:r>
      <w:r w:rsidRPr="0021481A">
        <w:rPr>
          <w:rStyle w:val="Incipit"/>
          <w:lang w:val="it-IT"/>
        </w:rPr>
        <w:t>Caeli enarrant</w:t>
      </w:r>
      <w:r w:rsidRPr="0021481A">
        <w:rPr>
          <w:lang w:val="it-IT"/>
        </w:rPr>
        <w:t xml:space="preserve">. AN </w:t>
      </w:r>
      <w:r w:rsidRPr="0021481A">
        <w:rPr>
          <w:rStyle w:val="Incipit"/>
          <w:lang w:val="it-IT"/>
        </w:rPr>
        <w:t>Scio cui credidi</w:t>
      </w:r>
      <w:r w:rsidRPr="0021481A">
        <w:rPr>
          <w:lang w:val="it-IT"/>
        </w:rPr>
        <w:t xml:space="preserve">. PS </w:t>
      </w:r>
      <w:r w:rsidRPr="0021481A">
        <w:rPr>
          <w:rStyle w:val="Incipit"/>
          <w:lang w:val="it-IT"/>
        </w:rPr>
        <w:t>Benedicam domino</w:t>
      </w:r>
      <w:r w:rsidRPr="0021481A">
        <w:rPr>
          <w:lang w:val="it-IT"/>
        </w:rPr>
        <w:t xml:space="preserve">. AM </w:t>
      </w:r>
      <w:r w:rsidRPr="0021481A">
        <w:rPr>
          <w:rStyle w:val="Incipit"/>
          <w:lang w:val="it-IT"/>
        </w:rPr>
        <w:t>Mihi (181vb)</w:t>
      </w:r>
      <w:r w:rsidR="004F7C76" w:rsidRPr="0021481A">
        <w:rPr>
          <w:rStyle w:val="Incipit"/>
          <w:lang w:val="it-IT"/>
        </w:rPr>
        <w:t xml:space="preserve"> vivere</w:t>
      </w:r>
      <w:r w:rsidR="004F7C76" w:rsidRPr="0021481A">
        <w:rPr>
          <w:lang w:val="it-IT"/>
        </w:rPr>
        <w:t xml:space="preserve">. PS </w:t>
      </w:r>
      <w:r w:rsidR="004F7C76" w:rsidRPr="0021481A">
        <w:rPr>
          <w:rStyle w:val="Incipit"/>
          <w:lang w:val="it-IT"/>
        </w:rPr>
        <w:t>Eructavit</w:t>
      </w:r>
      <w:r w:rsidR="004F7C76" w:rsidRPr="0021481A">
        <w:rPr>
          <w:lang w:val="it-IT"/>
        </w:rPr>
        <w:t xml:space="preserve">. VS </w:t>
      </w:r>
      <w:r w:rsidR="004F7C76" w:rsidRPr="0021481A">
        <w:rPr>
          <w:rStyle w:val="Incipit"/>
          <w:lang w:val="it-IT"/>
        </w:rPr>
        <w:t>In omnem terram</w:t>
      </w:r>
      <w:r w:rsidR="004F7C76" w:rsidRPr="0021481A">
        <w:rPr>
          <w:lang w:val="it-IT"/>
        </w:rPr>
        <w:t xml:space="preserve">. </w:t>
      </w:r>
      <w:r w:rsidR="004F7C76" w:rsidRPr="0021481A">
        <w:rPr>
          <w:lang w:val="fr-FR"/>
        </w:rPr>
        <w:t xml:space="preserve">Legitur LS </w:t>
      </w:r>
      <w:r w:rsidR="004F7C76" w:rsidRPr="0021481A">
        <w:rPr>
          <w:rStyle w:val="Incipit"/>
          <w:lang w:val="fr-FR"/>
        </w:rPr>
        <w:t>Beatus Paulus qui tantam</w:t>
      </w:r>
      <w:r w:rsidR="004F7C76" w:rsidRPr="0021481A">
        <w:rPr>
          <w:lang w:val="fr-FR"/>
        </w:rPr>
        <w:t xml:space="preserve">. RP </w:t>
      </w:r>
      <w:r w:rsidR="004F7C76" w:rsidRPr="0021481A">
        <w:rPr>
          <w:rStyle w:val="Incipit"/>
          <w:lang w:val="fr-FR"/>
        </w:rPr>
        <w:t>Qui operatus est</w:t>
      </w:r>
      <w:r w:rsidR="004F7C76" w:rsidRPr="0021481A">
        <w:rPr>
          <w:lang w:val="fr-FR"/>
        </w:rPr>
        <w:t xml:space="preserve"> cum reliquis.</w:t>
      </w:r>
    </w:p>
    <w:p w:rsidR="004F7C76" w:rsidRPr="0021481A" w:rsidRDefault="004F7C76" w:rsidP="0059239C">
      <w:pPr>
        <w:rPr>
          <w:lang w:val="pt-PT"/>
        </w:rPr>
      </w:pPr>
      <w:r w:rsidRPr="0021481A">
        <w:rPr>
          <w:rStyle w:val="Time2"/>
          <w:lang w:val="es-ES"/>
        </w:rPr>
        <w:t>In secundo nocturno</w:t>
      </w:r>
      <w:r>
        <w:rPr>
          <w:lang w:val="es-ES"/>
        </w:rPr>
        <w:t xml:space="preserve"> AN </w:t>
      </w:r>
      <w:r w:rsidRPr="0021481A">
        <w:rPr>
          <w:rStyle w:val="Incipit"/>
          <w:lang w:val="es-ES"/>
        </w:rPr>
        <w:t>Tu es vas</w:t>
      </w:r>
      <w:r>
        <w:rPr>
          <w:lang w:val="es-ES"/>
        </w:rPr>
        <w:t xml:space="preserve">. </w:t>
      </w:r>
      <w:r w:rsidRPr="0021481A">
        <w:rPr>
          <w:lang w:val="fr-FR"/>
        </w:rPr>
        <w:t xml:space="preserve">PS </w:t>
      </w:r>
      <w:r w:rsidRPr="0021481A">
        <w:rPr>
          <w:rStyle w:val="Incipit"/>
          <w:lang w:val="fr-FR"/>
        </w:rPr>
        <w:t>Omnes gentes</w:t>
      </w:r>
      <w:r w:rsidRPr="0021481A">
        <w:rPr>
          <w:lang w:val="fr-FR"/>
        </w:rPr>
        <w:t xml:space="preserve">. AN </w:t>
      </w:r>
      <w:r w:rsidRPr="0021481A">
        <w:rPr>
          <w:rStyle w:val="Incipit"/>
          <w:lang w:val="fr-FR"/>
        </w:rPr>
        <w:t>Magnus sanctus</w:t>
      </w:r>
      <w:r w:rsidR="000E4BDD" w:rsidRPr="0021481A">
        <w:rPr>
          <w:lang w:val="fr-FR"/>
        </w:rPr>
        <w:t xml:space="preserve">. </w:t>
      </w:r>
      <w:r w:rsidR="000E4BDD" w:rsidRPr="0021481A">
        <w:rPr>
          <w:lang w:val="pt-PT"/>
        </w:rPr>
        <w:t xml:space="preserve">PS </w:t>
      </w:r>
      <w:r w:rsidR="000E4BDD" w:rsidRPr="0021481A">
        <w:rPr>
          <w:rStyle w:val="Incipit"/>
          <w:lang w:val="pt-PT"/>
        </w:rPr>
        <w:t>Exaudi deus deprecationem</w:t>
      </w:r>
      <w:r w:rsidR="000E4BDD" w:rsidRPr="0021481A">
        <w:rPr>
          <w:lang w:val="pt-PT"/>
        </w:rPr>
        <w:t xml:space="preserve">. AN </w:t>
      </w:r>
      <w:r w:rsidR="000E4BDD" w:rsidRPr="0021481A">
        <w:rPr>
          <w:rStyle w:val="Incipit"/>
          <w:lang w:val="pt-PT"/>
        </w:rPr>
        <w:t>Bonum certamen</w:t>
      </w:r>
      <w:r w:rsidR="000E4BDD" w:rsidRPr="0021481A">
        <w:rPr>
          <w:lang w:val="pt-PT"/>
        </w:rPr>
        <w:t xml:space="preserve">. PS </w:t>
      </w:r>
      <w:r w:rsidR="000E4BDD" w:rsidRPr="0021481A">
        <w:rPr>
          <w:rStyle w:val="Incipit"/>
          <w:lang w:val="pt-PT"/>
        </w:rPr>
        <w:t>Exaudi deus orationem</w:t>
      </w:r>
      <w:r w:rsidR="000E4BDD" w:rsidRPr="0021481A">
        <w:rPr>
          <w:lang w:val="pt-PT"/>
        </w:rPr>
        <w:t xml:space="preserve">. VS </w:t>
      </w:r>
      <w:r w:rsidR="000E4BDD" w:rsidRPr="0021481A">
        <w:rPr>
          <w:rStyle w:val="Incipit"/>
          <w:lang w:val="pt-PT"/>
        </w:rPr>
        <w:t>Constitues eos</w:t>
      </w:r>
      <w:r w:rsidR="000E4BDD" w:rsidRPr="0021481A">
        <w:rPr>
          <w:lang w:val="pt-PT"/>
        </w:rPr>
        <w:t>. Legitur sermo ut supra.</w:t>
      </w:r>
    </w:p>
    <w:p w:rsidR="000E4BDD" w:rsidRPr="0021481A" w:rsidRDefault="000E4BDD" w:rsidP="0059239C">
      <w:pPr>
        <w:rPr>
          <w:lang w:val="pt-PT"/>
        </w:rPr>
      </w:pPr>
      <w:r w:rsidRPr="0021481A">
        <w:rPr>
          <w:rStyle w:val="Time2"/>
          <w:lang w:val="pt-PT"/>
        </w:rPr>
        <w:t>In tertio nocturno</w:t>
      </w:r>
      <w:r w:rsidRPr="0021481A">
        <w:rPr>
          <w:lang w:val="pt-PT"/>
        </w:rPr>
        <w:t xml:space="preserve"> AN </w:t>
      </w:r>
      <w:r w:rsidRPr="0021481A">
        <w:rPr>
          <w:rStyle w:val="Incipit"/>
          <w:lang w:val="pt-PT"/>
        </w:rPr>
        <w:t>Saulus qui</w:t>
      </w:r>
      <w:r w:rsidRPr="0021481A">
        <w:rPr>
          <w:lang w:val="pt-PT"/>
        </w:rPr>
        <w:t xml:space="preserve">. PS </w:t>
      </w:r>
      <w:r w:rsidRPr="0021481A">
        <w:rPr>
          <w:rStyle w:val="Incipit"/>
          <w:lang w:val="pt-PT"/>
        </w:rPr>
        <w:t>Confitebimur</w:t>
      </w:r>
      <w:r w:rsidRPr="0021481A">
        <w:rPr>
          <w:lang w:val="pt-PT"/>
        </w:rPr>
        <w:t xml:space="preserve">. AN </w:t>
      </w:r>
      <w:r w:rsidRPr="0021481A">
        <w:rPr>
          <w:rStyle w:val="Incipit"/>
          <w:lang w:val="pt-PT"/>
        </w:rPr>
        <w:t>Ne magnitudo</w:t>
      </w:r>
      <w:r w:rsidRPr="0021481A">
        <w:rPr>
          <w:lang w:val="pt-PT"/>
        </w:rPr>
        <w:t xml:space="preserve">. PS </w:t>
      </w:r>
      <w:r w:rsidRPr="0021481A">
        <w:rPr>
          <w:rStyle w:val="Incipit"/>
          <w:lang w:val="pt-PT"/>
        </w:rPr>
        <w:t>Dominus regnavit exultet</w:t>
      </w:r>
      <w:r w:rsidRPr="0021481A">
        <w:rPr>
          <w:lang w:val="pt-PT"/>
        </w:rPr>
        <w:t xml:space="preserve">. AN </w:t>
      </w:r>
      <w:r w:rsidRPr="0021481A">
        <w:rPr>
          <w:rStyle w:val="Incipit"/>
          <w:lang w:val="pt-PT"/>
        </w:rPr>
        <w:t>Reposita est</w:t>
      </w:r>
      <w:r w:rsidRPr="0021481A">
        <w:rPr>
          <w:lang w:val="pt-PT"/>
        </w:rPr>
        <w:t xml:space="preserve">. PS </w:t>
      </w:r>
      <w:r w:rsidRPr="0021481A">
        <w:rPr>
          <w:rStyle w:val="Incipit"/>
          <w:lang w:val="pt-PT"/>
        </w:rPr>
        <w:t>Dominus regnavit irascantur</w:t>
      </w:r>
      <w:r w:rsidRPr="0021481A">
        <w:rPr>
          <w:lang w:val="pt-PT"/>
        </w:rPr>
        <w:t xml:space="preserve">. VS </w:t>
      </w:r>
      <w:r w:rsidRPr="0021481A">
        <w:rPr>
          <w:rStyle w:val="Incipit"/>
          <w:lang w:val="pt-PT"/>
        </w:rPr>
        <w:t>Nimis honorati</w:t>
      </w:r>
      <w:r w:rsidRPr="0021481A">
        <w:rPr>
          <w:lang w:val="pt-PT"/>
        </w:rPr>
        <w:t xml:space="preserve">.%D::Ad% Legitur EV </w:t>
      </w:r>
      <w:r w:rsidRPr="0021481A">
        <w:rPr>
          <w:rStyle w:val="Incipit"/>
          <w:lang w:val="pt-PT"/>
        </w:rPr>
        <w:t>Ecce nos relinquimus</w:t>
      </w:r>
      <w:r w:rsidRPr="0021481A">
        <w:rPr>
          <w:lang w:val="pt-PT"/>
        </w:rPr>
        <w:t>.</w:t>
      </w:r>
    </w:p>
    <w:p w:rsidR="000E4BDD" w:rsidRPr="0021481A" w:rsidRDefault="000E4BDD" w:rsidP="0059239C">
      <w:pPr>
        <w:rPr>
          <w:lang w:val="fr-FR"/>
        </w:rPr>
      </w:pPr>
      <w:r w:rsidRPr="0021481A">
        <w:rPr>
          <w:rStyle w:val="Time1"/>
          <w:lang w:val="pt-PT"/>
        </w:rPr>
        <w:t>Ad laudes</w:t>
      </w:r>
      <w:r w:rsidRPr="0021481A">
        <w:rPr>
          <w:lang w:val="pt-PT"/>
        </w:rPr>
        <w:t xml:space="preserve"> AN </w:t>
      </w:r>
      <w:r w:rsidRPr="0021481A">
        <w:rPr>
          <w:rStyle w:val="Incipit"/>
          <w:lang w:val="pt-PT"/>
        </w:rPr>
        <w:t>Ego plantavi</w:t>
      </w:r>
      <w:r w:rsidRPr="0021481A">
        <w:rPr>
          <w:lang w:val="pt-PT"/>
        </w:rPr>
        <w:t xml:space="preserve"> cum reliquis. CP </w:t>
      </w:r>
      <w:r w:rsidRPr="0021481A">
        <w:rPr>
          <w:rStyle w:val="Incipit"/>
          <w:lang w:val="pt-PT"/>
        </w:rPr>
        <w:t>Omnibus omnia factus</w:t>
      </w:r>
      <w:r w:rsidRPr="0021481A">
        <w:rPr>
          <w:lang w:val="pt-PT"/>
        </w:rPr>
        <w:t xml:space="preserve">. VS </w:t>
      </w:r>
      <w:r w:rsidRPr="0021481A">
        <w:rPr>
          <w:rStyle w:val="Incipit"/>
          <w:lang w:val="pt-PT"/>
        </w:rPr>
        <w:t>Annuntiaverunt opera dei</w:t>
      </w:r>
      <w:r w:rsidRPr="0021481A">
        <w:rPr>
          <w:lang w:val="pt-PT"/>
        </w:rPr>
        <w:t xml:space="preserve">. </w:t>
      </w:r>
      <w:r w:rsidRPr="0021481A">
        <w:rPr>
          <w:lang w:val="fr-FR"/>
        </w:rPr>
        <w:t xml:space="preserve">AB </w:t>
      </w:r>
      <w:r w:rsidRPr="0021481A">
        <w:rPr>
          <w:rStyle w:val="Incipit"/>
          <w:lang w:val="fr-FR"/>
        </w:rPr>
        <w:t>Vos qui reliquistis</w:t>
      </w:r>
      <w:r w:rsidRPr="0021481A">
        <w:rPr>
          <w:lang w:val="fr-FR"/>
        </w:rPr>
        <w:t xml:space="preserve">. OR </w:t>
      </w:r>
      <w:r w:rsidRPr="0021481A">
        <w:rPr>
          <w:rStyle w:val="Incipit"/>
          <w:lang w:val="fr-FR"/>
        </w:rPr>
        <w:t>Deus (182ra) qui multitudinem</w:t>
      </w:r>
      <w:r w:rsidRPr="0021481A">
        <w:rPr>
          <w:lang w:val="fr-FR"/>
        </w:rPr>
        <w:t>.</w:t>
      </w:r>
      <w:r w:rsidR="00331CB4" w:rsidRPr="0021481A">
        <w:rPr>
          <w:lang w:val="fr-FR"/>
        </w:rPr>
        <w:t xml:space="preserve"> Sequitur antiphona de octava sancti Ioannis AC </w:t>
      </w:r>
      <w:r w:rsidR="00331CB4" w:rsidRPr="0021481A">
        <w:rPr>
          <w:rStyle w:val="Incipit"/>
          <w:lang w:val="fr-FR"/>
        </w:rPr>
        <w:t>Et factum est</w:t>
      </w:r>
      <w:r w:rsidR="00331CB4" w:rsidRPr="0021481A">
        <w:rPr>
          <w:lang w:val="fr-FR"/>
        </w:rPr>
        <w:t xml:space="preserve">. ORC </w:t>
      </w:r>
      <w:r w:rsidR="00331CB4" w:rsidRPr="0021481A">
        <w:rPr>
          <w:rStyle w:val="Incipit"/>
          <w:lang w:val="fr-FR"/>
        </w:rPr>
        <w:t>Beati Ioannis</w:t>
      </w:r>
      <w:r w:rsidR="00331CB4" w:rsidRPr="0021481A">
        <w:rPr>
          <w:lang w:val="fr-FR"/>
        </w:rPr>
        <w:t xml:space="preserve">. Et si placet de sancto Ottone episcopo AC </w:t>
      </w:r>
      <w:r w:rsidR="00331CB4" w:rsidRPr="0021481A">
        <w:rPr>
          <w:rStyle w:val="Incipit"/>
          <w:lang w:val="fr-FR"/>
        </w:rPr>
        <w:t>Euge serve bone</w:t>
      </w:r>
      <w:r w:rsidR="00D356FF" w:rsidRPr="0021481A">
        <w:rPr>
          <w:lang w:val="fr-FR"/>
        </w:rPr>
        <w:t>. E</w:t>
      </w:r>
      <w:r w:rsidR="00331CB4" w:rsidRPr="0021481A">
        <w:rPr>
          <w:lang w:val="fr-FR"/>
        </w:rPr>
        <w:t>t oratione de uno confessore.</w:t>
      </w:r>
    </w:p>
    <w:p w:rsidR="00331CB4" w:rsidRPr="0021481A" w:rsidRDefault="00331CB4" w:rsidP="0059239C">
      <w:pPr>
        <w:rPr>
          <w:lang w:val="fr-FR"/>
        </w:rPr>
      </w:pPr>
      <w:r w:rsidRPr="0021481A">
        <w:rPr>
          <w:rStyle w:val="Time1"/>
          <w:lang w:val="fr-FR"/>
        </w:rPr>
        <w:t>Ad horas</w:t>
      </w:r>
      <w:r w:rsidRPr="0021481A">
        <w:rPr>
          <w:lang w:val="fr-FR"/>
        </w:rPr>
        <w:t xml:space="preserve"> cantentur laudes.</w:t>
      </w:r>
    </w:p>
    <w:p w:rsidR="00331CB4" w:rsidRPr="0021481A" w:rsidRDefault="00331CB4" w:rsidP="0059239C">
      <w:pPr>
        <w:rPr>
          <w:lang w:val="en-US"/>
        </w:rPr>
      </w:pPr>
      <w:r w:rsidRPr="0021481A">
        <w:rPr>
          <w:rStyle w:val="Time1"/>
          <w:lang w:val="it-IT"/>
        </w:rPr>
        <w:lastRenderedPageBreak/>
        <w:t>Ad missam</w:t>
      </w:r>
      <w:r w:rsidRPr="0021481A">
        <w:rPr>
          <w:lang w:val="it-IT"/>
        </w:rPr>
        <w:t xml:space="preserve"> IN </w:t>
      </w:r>
      <w:r w:rsidRPr="0021481A">
        <w:rPr>
          <w:rStyle w:val="Incipit"/>
          <w:lang w:val="it-IT"/>
        </w:rPr>
        <w:t>Scio cui credidi</w:t>
      </w:r>
      <w:r w:rsidRPr="0021481A">
        <w:rPr>
          <w:lang w:val="it-IT"/>
        </w:rPr>
        <w:t xml:space="preserve">. </w:t>
      </w:r>
      <w:r w:rsidRPr="0021481A">
        <w:rPr>
          <w:lang w:val="pt-PT"/>
        </w:rPr>
        <w:t xml:space="preserve">ORCL </w:t>
      </w:r>
      <w:r w:rsidRPr="0021481A">
        <w:rPr>
          <w:rStyle w:val="Incipit"/>
          <w:lang w:val="pt-PT"/>
        </w:rPr>
        <w:t>Deus qui multitudinem</w:t>
      </w:r>
      <w:r w:rsidRPr="0021481A">
        <w:rPr>
          <w:lang w:val="pt-PT"/>
        </w:rPr>
        <w:t xml:space="preserve">. Secunda de sancto Ioanne Baptista. Tertia de sancto Ottone si placet. EP </w:t>
      </w:r>
      <w:r w:rsidRPr="0021481A">
        <w:rPr>
          <w:rStyle w:val="Incipit"/>
          <w:lang w:val="pt-PT"/>
        </w:rPr>
        <w:t>Notum vobis facio</w:t>
      </w:r>
      <w:r w:rsidRPr="0021481A">
        <w:rPr>
          <w:lang w:val="pt-PT"/>
        </w:rPr>
        <w:t xml:space="preserve">. GR </w:t>
      </w:r>
      <w:r w:rsidRPr="0021481A">
        <w:rPr>
          <w:rStyle w:val="Incipit"/>
          <w:lang w:val="pt-PT"/>
        </w:rPr>
        <w:t>Qui operatus est</w:t>
      </w:r>
      <w:r w:rsidRPr="0021481A">
        <w:rPr>
          <w:lang w:val="pt-PT"/>
        </w:rPr>
        <w:t xml:space="preserve">. ALV </w:t>
      </w:r>
      <w:r w:rsidRPr="0021481A">
        <w:rPr>
          <w:rStyle w:val="Incipit"/>
          <w:lang w:val="pt-PT"/>
        </w:rPr>
        <w:t>Caeli enarrant</w:t>
      </w:r>
      <w:r w:rsidRPr="0021481A">
        <w:rPr>
          <w:lang w:val="pt-PT"/>
        </w:rPr>
        <w:t xml:space="preserve">. SE </w:t>
      </w:r>
      <w:r w:rsidRPr="0021481A">
        <w:rPr>
          <w:rStyle w:val="Incipit"/>
          <w:lang w:val="pt-PT"/>
        </w:rPr>
        <w:t>Petre summe</w:t>
      </w:r>
      <w:r w:rsidRPr="0021481A">
        <w:rPr>
          <w:lang w:val="pt-PT"/>
        </w:rPr>
        <w:t xml:space="preserve">. </w:t>
      </w:r>
      <w:r w:rsidR="00D356FF" w:rsidRPr="0021481A">
        <w:rPr>
          <w:lang w:val="it-IT"/>
        </w:rPr>
        <w:t xml:space="preserve">[CR] </w:t>
      </w:r>
      <w:r w:rsidR="00D356FF" w:rsidRPr="0021481A">
        <w:rPr>
          <w:rStyle w:val="Incipit"/>
          <w:lang w:val="it-IT"/>
        </w:rPr>
        <w:t>%D::Credo in unum%</w:t>
      </w:r>
      <w:r w:rsidR="00D356FF" w:rsidRPr="0021481A">
        <w:rPr>
          <w:lang w:val="it-IT"/>
        </w:rPr>
        <w:t xml:space="preserve">. </w:t>
      </w:r>
      <w:r w:rsidRPr="0021481A">
        <w:rPr>
          <w:lang w:val="it-IT"/>
        </w:rPr>
        <w:t xml:space="preserve">EV </w:t>
      </w:r>
      <w:r w:rsidRPr="0021481A">
        <w:rPr>
          <w:rStyle w:val="Incipit"/>
          <w:lang w:val="it-IT"/>
        </w:rPr>
        <w:t>Ecce nos relinquimus</w:t>
      </w:r>
      <w:r w:rsidRPr="0021481A">
        <w:rPr>
          <w:lang w:val="it-IT"/>
        </w:rPr>
        <w:t xml:space="preserve">. [CR] </w:t>
      </w:r>
      <w:r w:rsidRPr="0021481A">
        <w:rPr>
          <w:rStyle w:val="Incipit"/>
          <w:lang w:val="it-IT"/>
        </w:rPr>
        <w:t>Credo in unum</w:t>
      </w:r>
      <w:r w:rsidRPr="0021481A">
        <w:rPr>
          <w:lang w:val="it-IT"/>
        </w:rPr>
        <w:t xml:space="preserve">. </w:t>
      </w:r>
      <w:r w:rsidRPr="0021481A">
        <w:rPr>
          <w:lang w:val="en-US"/>
        </w:rPr>
        <w:t xml:space="preserve">OF </w:t>
      </w:r>
      <w:r w:rsidRPr="0021481A">
        <w:rPr>
          <w:rStyle w:val="Incipit"/>
          <w:lang w:val="en-US"/>
        </w:rPr>
        <w:t>In omnem terram</w:t>
      </w:r>
      <w:r w:rsidRPr="0021481A">
        <w:rPr>
          <w:lang w:val="en-US"/>
        </w:rPr>
        <w:t xml:space="preserve">. PF </w:t>
      </w:r>
      <w:r w:rsidRPr="0021481A">
        <w:rPr>
          <w:rStyle w:val="Incipit"/>
          <w:lang w:val="en-US"/>
        </w:rPr>
        <w:t>Te domine suppliciter</w:t>
      </w:r>
      <w:r w:rsidRPr="0021481A">
        <w:rPr>
          <w:lang w:val="en-US"/>
        </w:rPr>
        <w:t xml:space="preserve">. CO </w:t>
      </w:r>
      <w:r w:rsidRPr="0021481A">
        <w:rPr>
          <w:rStyle w:val="Incipit"/>
          <w:lang w:val="en-US"/>
        </w:rPr>
        <w:t>Amen dico vobis</w:t>
      </w:r>
      <w:r w:rsidRPr="0021481A">
        <w:rPr>
          <w:lang w:val="en-US"/>
        </w:rPr>
        <w:t xml:space="preserve"> cum [IM] </w:t>
      </w:r>
      <w:r w:rsidRPr="0021481A">
        <w:rPr>
          <w:rStyle w:val="Incipit"/>
          <w:lang w:val="en-US"/>
        </w:rPr>
        <w:t>Ite missa est</w:t>
      </w:r>
      <w:r w:rsidRPr="0021481A">
        <w:rPr>
          <w:lang w:val="en-US"/>
        </w:rPr>
        <w:t>.</w:t>
      </w:r>
    </w:p>
    <w:p w:rsidR="00331CB4" w:rsidRPr="0021481A" w:rsidRDefault="00331CB4" w:rsidP="0059239C">
      <w:pPr>
        <w:rPr>
          <w:lang w:val="en-US"/>
        </w:rPr>
      </w:pPr>
      <w:r w:rsidRPr="0021481A">
        <w:rPr>
          <w:rStyle w:val="Time1"/>
          <w:lang w:val="en-US"/>
        </w:rPr>
        <w:t>Ad sextam et ad nonam</w:t>
      </w:r>
      <w:r w:rsidRPr="0021481A">
        <w:rPr>
          <w:lang w:val="en-US"/>
        </w:rPr>
        <w:t xml:space="preserve"> ut supra.</w:t>
      </w:r>
    </w:p>
    <w:p w:rsidR="00331CB4" w:rsidRPr="0021481A" w:rsidRDefault="00331CB4" w:rsidP="0059239C">
      <w:pPr>
        <w:rPr>
          <w:lang w:val="pt-PT"/>
        </w:rPr>
      </w:pPr>
      <w:r w:rsidRPr="0021481A">
        <w:rPr>
          <w:rStyle w:val="Time1"/>
          <w:lang w:val="pt-PT"/>
        </w:rPr>
        <w:t>In secunda vespera</w:t>
      </w:r>
      <w:r w:rsidRPr="0021481A">
        <w:rPr>
          <w:lang w:val="pt-PT"/>
        </w:rPr>
        <w:t xml:space="preserve"> AN </w:t>
      </w:r>
      <w:r w:rsidRPr="0021481A">
        <w:rPr>
          <w:rStyle w:val="Incipit"/>
          <w:lang w:val="pt-PT"/>
        </w:rPr>
        <w:t>Ego plantavi</w:t>
      </w:r>
      <w:r w:rsidRPr="0021481A">
        <w:rPr>
          <w:lang w:val="pt-PT"/>
        </w:rPr>
        <w:t xml:space="preserve"> super feriales psalmos.</w:t>
      </w:r>
      <w:r w:rsidR="00AD2ABD" w:rsidRPr="0021481A">
        <w:rPr>
          <w:lang w:val="pt-PT"/>
        </w:rPr>
        <w:t xml:space="preserve"> CP </w:t>
      </w:r>
      <w:r w:rsidR="00AD2ABD" w:rsidRPr="0021481A">
        <w:rPr>
          <w:rStyle w:val="Incipit"/>
          <w:lang w:val="pt-PT"/>
        </w:rPr>
        <w:t>Ego sum (182rb) minimus</w:t>
      </w:r>
      <w:r w:rsidR="00AD2ABD" w:rsidRPr="0021481A">
        <w:rPr>
          <w:lang w:val="pt-PT"/>
        </w:rPr>
        <w:t xml:space="preserve">. </w:t>
      </w:r>
      <w:r w:rsidR="00AD2ABD" w:rsidRPr="0021481A">
        <w:rPr>
          <w:lang w:val="da-DK"/>
        </w:rPr>
        <w:t xml:space="preserve">HYHV </w:t>
      </w:r>
      <w:r w:rsidR="00AD2ABD" w:rsidRPr="0021481A">
        <w:rPr>
          <w:rStyle w:val="Incipit"/>
          <w:lang w:val="da-DK"/>
        </w:rPr>
        <w:t>Doctor egregie</w:t>
      </w:r>
      <w:r w:rsidR="00AD2ABD" w:rsidRPr="0021481A">
        <w:rPr>
          <w:lang w:val="da-DK"/>
        </w:rPr>
        <w:t xml:space="preserve">. HV </w:t>
      </w:r>
      <w:r w:rsidR="00AD2ABD" w:rsidRPr="0021481A">
        <w:rPr>
          <w:rStyle w:val="Incipit"/>
          <w:lang w:val="da-DK"/>
        </w:rPr>
        <w:t>Sit trinitati</w:t>
      </w:r>
      <w:r w:rsidR="00AD2ABD" w:rsidRPr="0021481A">
        <w:rPr>
          <w:lang w:val="da-DK"/>
        </w:rPr>
        <w:t xml:space="preserve">. VS </w:t>
      </w:r>
      <w:r w:rsidR="00AD2ABD" w:rsidRPr="0021481A">
        <w:rPr>
          <w:rStyle w:val="Incipit"/>
          <w:lang w:val="da-DK"/>
        </w:rPr>
        <w:t>In omnem terram</w:t>
      </w:r>
      <w:r w:rsidR="00AD2ABD" w:rsidRPr="0021481A">
        <w:rPr>
          <w:lang w:val="da-DK"/>
        </w:rPr>
        <w:t xml:space="preserve">. </w:t>
      </w:r>
      <w:r w:rsidR="00AD2ABD" w:rsidRPr="0021481A">
        <w:rPr>
          <w:lang w:val="pt-PT"/>
        </w:rPr>
        <w:t xml:space="preserve">AM </w:t>
      </w:r>
      <w:r w:rsidR="00AD2ABD" w:rsidRPr="0021481A">
        <w:rPr>
          <w:rStyle w:val="Incipit"/>
          <w:lang w:val="pt-PT"/>
        </w:rPr>
        <w:t>Ter virgis caesus sum</w:t>
      </w:r>
      <w:r w:rsidR="00AD2ABD" w:rsidRPr="0021481A">
        <w:rPr>
          <w:lang w:val="pt-PT"/>
        </w:rPr>
        <w:t xml:space="preserve">. OR </w:t>
      </w:r>
      <w:r w:rsidR="00AD2ABD" w:rsidRPr="0021481A">
        <w:rPr>
          <w:rStyle w:val="Incipit"/>
          <w:lang w:val="pt-PT"/>
        </w:rPr>
        <w:t>Deus qui multitudinem</w:t>
      </w:r>
      <w:r w:rsidR="00AD2ABD" w:rsidRPr="0021481A">
        <w:rPr>
          <w:lang w:val="pt-PT"/>
        </w:rPr>
        <w:t>. Suffragia ut supra</w:t>
      </w:r>
    </w:p>
    <w:p w:rsidR="00AD2ABD" w:rsidRPr="0021481A" w:rsidRDefault="00AD2ABD" w:rsidP="008A4BA6">
      <w:pPr>
        <w:pStyle w:val="Titolo1"/>
        <w:rPr>
          <w:lang w:val="pt-PT"/>
        </w:rPr>
      </w:pPr>
      <w:r w:rsidRPr="0021481A">
        <w:rPr>
          <w:lang w:val="pt-PT"/>
        </w:rPr>
        <w:t>INFRA OCTAVAM</w:t>
      </w:r>
      <w:r w:rsidR="00A00732" w:rsidRPr="0021481A">
        <w:rPr>
          <w:lang w:val="pt-PT"/>
        </w:rPr>
        <w:t xml:space="preserve"> [APOSTOLORUM]</w:t>
      </w:r>
    </w:p>
    <w:p w:rsidR="00A00732" w:rsidRPr="0021481A" w:rsidRDefault="00A00732" w:rsidP="0059239C">
      <w:pPr>
        <w:rPr>
          <w:lang w:val="fr-FR"/>
        </w:rPr>
      </w:pPr>
      <w:r w:rsidRPr="0021481A">
        <w:rPr>
          <w:rStyle w:val="Time1"/>
          <w:lang w:val="pt-PT"/>
        </w:rPr>
        <w:t>[Ad matutinam]</w:t>
      </w:r>
      <w:r w:rsidRPr="0021481A">
        <w:rPr>
          <w:lang w:val="pt-PT"/>
        </w:rPr>
        <w:t xml:space="preserve"> singulis noctibus quando opus est cantetur </w:t>
      </w:r>
      <w:r w:rsidR="009F7B2C" w:rsidRPr="0021481A">
        <w:rPr>
          <w:lang w:val="pt-PT"/>
        </w:rPr>
        <w:t xml:space="preserve">INV </w:t>
      </w:r>
      <w:r w:rsidR="009F7B2C" w:rsidRPr="0021481A">
        <w:rPr>
          <w:rStyle w:val="Incipit"/>
          <w:lang w:val="pt-PT"/>
        </w:rPr>
        <w:t>Regem apostolorum</w:t>
      </w:r>
      <w:r w:rsidRPr="0021481A">
        <w:rPr>
          <w:lang w:val="pt-PT"/>
        </w:rPr>
        <w:t>.</w:t>
      </w:r>
      <w:r w:rsidR="009F7B2C" w:rsidRPr="0021481A">
        <w:rPr>
          <w:lang w:val="pt-PT"/>
        </w:rPr>
        <w:t xml:space="preserve"> </w:t>
      </w:r>
      <w:r w:rsidR="009F7B2C" w:rsidRPr="0021481A">
        <w:rPr>
          <w:lang w:val="fr-FR"/>
        </w:rPr>
        <w:t xml:space="preserve">Et tres antiphonae de sancta nocte cum suis competentibus psalmis. Et leguntur sermones cum tribus responsoriis de propria historia. [TD] </w:t>
      </w:r>
      <w:r w:rsidR="009F7B2C" w:rsidRPr="0021481A">
        <w:rPr>
          <w:rStyle w:val="Incipit"/>
          <w:lang w:val="fr-FR"/>
        </w:rPr>
        <w:t>Te deum laudamus</w:t>
      </w:r>
      <w:r w:rsidR="009F7B2C" w:rsidRPr="0021481A">
        <w:rPr>
          <w:lang w:val="fr-FR"/>
        </w:rPr>
        <w:t xml:space="preserve"> omni nocte cantetur.</w:t>
      </w:r>
    </w:p>
    <w:p w:rsidR="009F7B2C" w:rsidRPr="0021481A" w:rsidRDefault="009F7B2C" w:rsidP="0059239C">
      <w:pPr>
        <w:rPr>
          <w:lang w:val="fr-FR"/>
        </w:rPr>
      </w:pPr>
      <w:r w:rsidRPr="0021481A">
        <w:rPr>
          <w:rStyle w:val="Time1"/>
          <w:lang w:val="fr-FR"/>
        </w:rPr>
        <w:t>Ad laudes</w:t>
      </w:r>
      <w:r w:rsidRPr="0021481A">
        <w:rPr>
          <w:lang w:val="fr-FR"/>
        </w:rPr>
        <w:t xml:space="preserve"> tantum sola cantetur AN </w:t>
      </w:r>
      <w:r w:rsidRPr="0021481A">
        <w:rPr>
          <w:rStyle w:val="Incipit"/>
          <w:lang w:val="fr-FR"/>
        </w:rPr>
        <w:t>Petre amas me</w:t>
      </w:r>
      <w:r w:rsidRPr="0021481A">
        <w:rPr>
          <w:lang w:val="fr-FR"/>
        </w:rPr>
        <w:t>.</w:t>
      </w:r>
      <w:r w:rsidR="00A51D6D" w:rsidRPr="0021481A">
        <w:rPr>
          <w:lang w:val="fr-FR"/>
        </w:rPr>
        <w:t xml:space="preserve"> Capitulum de sancta nocte. In evangelio antiphonam require de |subscriptis::suprascriptis|. [KY] </w:t>
      </w:r>
      <w:r w:rsidR="00A51D6D" w:rsidRPr="0021481A">
        <w:rPr>
          <w:rStyle w:val="Incipit"/>
          <w:lang w:val="fr-FR"/>
        </w:rPr>
        <w:t>Kyrie</w:t>
      </w:r>
      <w:r w:rsidR="00A51D6D" w:rsidRPr="0021481A">
        <w:rPr>
          <w:lang w:val="fr-FR"/>
        </w:rPr>
        <w:t xml:space="preserve"> nec [PN] </w:t>
      </w:r>
      <w:r w:rsidR="00A51D6D" w:rsidRPr="0021481A">
        <w:rPr>
          <w:rStyle w:val="Incipit"/>
          <w:lang w:val="fr-FR"/>
        </w:rPr>
        <w:t>Pater noster</w:t>
      </w:r>
      <w:r w:rsidR="00A51D6D" w:rsidRPr="0021481A">
        <w:rPr>
          <w:lang w:val="fr-FR"/>
        </w:rPr>
        <w:t xml:space="preserve"> dicitur. Sequitur oratio tantum de apostolis.</w:t>
      </w:r>
    </w:p>
    <w:p w:rsidR="00A51D6D" w:rsidRPr="0021481A" w:rsidRDefault="00A51D6D" w:rsidP="0059239C">
      <w:pPr>
        <w:rPr>
          <w:lang w:val="fr-FR"/>
        </w:rPr>
      </w:pPr>
      <w:r w:rsidRPr="0021481A">
        <w:rPr>
          <w:rStyle w:val="Time1"/>
          <w:lang w:val="fr-FR"/>
        </w:rPr>
        <w:t>Ad horas</w:t>
      </w:r>
      <w:r w:rsidRPr="0021481A">
        <w:rPr>
          <w:lang w:val="fr-FR"/>
        </w:rPr>
        <w:t xml:space="preserve"> cantentur laudes. Cetera omnia ut in die sancto. Ad primam nec ad completorium preces non dicantur.</w:t>
      </w:r>
    </w:p>
    <w:p w:rsidR="00A51D6D" w:rsidRPr="0021481A" w:rsidRDefault="00A51D6D" w:rsidP="0059239C">
      <w:pPr>
        <w:rPr>
          <w:lang w:val="fr-FR"/>
        </w:rPr>
      </w:pPr>
      <w:r w:rsidRPr="0021481A">
        <w:rPr>
          <w:lang w:val="fr-FR"/>
        </w:rPr>
        <w:t xml:space="preserve">(182va) </w:t>
      </w:r>
      <w:r w:rsidRPr="0021481A">
        <w:rPr>
          <w:rStyle w:val="Time1"/>
          <w:lang w:val="fr-FR"/>
        </w:rPr>
        <w:t>Officium</w:t>
      </w:r>
      <w:r w:rsidRPr="0021481A">
        <w:rPr>
          <w:lang w:val="fr-FR"/>
        </w:rPr>
        <w:t xml:space="preserve"> canitur</w:t>
      </w:r>
      <w:r w:rsidR="00AD67BE" w:rsidRPr="0021481A">
        <w:rPr>
          <w:lang w:val="fr-FR"/>
        </w:rPr>
        <w:t xml:space="preserve"> per totum IN </w:t>
      </w:r>
      <w:r w:rsidR="00AD67BE" w:rsidRPr="0021481A">
        <w:rPr>
          <w:rStyle w:val="Incipit"/>
          <w:lang w:val="fr-FR"/>
        </w:rPr>
        <w:t>Nunc scio</w:t>
      </w:r>
      <w:r w:rsidR="00E22F1C" w:rsidRPr="0021481A">
        <w:rPr>
          <w:lang w:val="fr-FR"/>
        </w:rPr>
        <w:t>, nisi tantum sequentia omittitur</w:t>
      </w:r>
      <w:r w:rsidR="00AD67BE" w:rsidRPr="0021481A">
        <w:rPr>
          <w:lang w:val="fr-FR"/>
        </w:rPr>
        <w:t>.</w:t>
      </w:r>
    </w:p>
    <w:p w:rsidR="00AD67BE" w:rsidRPr="0021481A" w:rsidRDefault="00AD67BE" w:rsidP="0059239C">
      <w:pPr>
        <w:rPr>
          <w:lang w:val="pt-PT"/>
        </w:rPr>
      </w:pPr>
      <w:r w:rsidRPr="0021481A">
        <w:rPr>
          <w:rStyle w:val="Time1"/>
          <w:lang w:val="fr-FR"/>
        </w:rPr>
        <w:t>In secunda vespera</w:t>
      </w:r>
      <w:r w:rsidRPr="0021481A">
        <w:rPr>
          <w:lang w:val="fr-FR"/>
        </w:rPr>
        <w:t xml:space="preserve"> super feriales psalmos AN </w:t>
      </w:r>
      <w:r w:rsidRPr="0021481A">
        <w:rPr>
          <w:rStyle w:val="Incipit"/>
          <w:lang w:val="fr-FR"/>
        </w:rPr>
        <w:t>Petre amas me</w:t>
      </w:r>
      <w:r w:rsidRPr="0021481A">
        <w:rPr>
          <w:lang w:val="fr-FR"/>
        </w:rPr>
        <w:t xml:space="preserve">. Capitulum et versiculus de sancto die. In evangelio require in |subscriptis::suprascriptis|. </w:t>
      </w:r>
      <w:r w:rsidRPr="0021481A">
        <w:rPr>
          <w:lang w:val="pt-PT"/>
        </w:rPr>
        <w:t>Oratio de apostolis vel de sancta die.</w:t>
      </w:r>
    </w:p>
    <w:p w:rsidR="008A4BA6" w:rsidRPr="0021481A" w:rsidRDefault="008A4BA6" w:rsidP="008A4BA6">
      <w:pPr>
        <w:pStyle w:val="Titolo1"/>
        <w:rPr>
          <w:lang w:val="pt-PT"/>
        </w:rPr>
      </w:pPr>
      <w:r w:rsidRPr="0021481A">
        <w:rPr>
          <w:lang w:val="pt-PT"/>
        </w:rPr>
        <w:t>KOMMENTAR</w:t>
      </w:r>
    </w:p>
    <w:p w:rsidR="00D709B3" w:rsidRPr="0021481A" w:rsidRDefault="00AD67BE" w:rsidP="0059239C">
      <w:pPr>
        <w:rPr>
          <w:lang w:val="pt-PT"/>
        </w:rPr>
      </w:pPr>
      <w:r w:rsidRPr="0021481A">
        <w:rPr>
          <w:lang w:val="pt-PT"/>
        </w:rPr>
        <w:t xml:space="preserve">Si dominica infra octavam venerit tunc ordo habet sic: </w:t>
      </w:r>
    </w:p>
    <w:p w:rsidR="00AD67BE" w:rsidRPr="0021481A" w:rsidRDefault="00D709B3" w:rsidP="0059239C">
      <w:pPr>
        <w:rPr>
          <w:lang w:val="pt-PT"/>
        </w:rPr>
      </w:pPr>
      <w:r w:rsidRPr="0021481A">
        <w:rPr>
          <w:lang w:val="pt-PT"/>
        </w:rPr>
        <w:t>A</w:t>
      </w:r>
      <w:r w:rsidR="00AD67BE" w:rsidRPr="0021481A">
        <w:rPr>
          <w:lang w:val="pt-PT"/>
        </w:rPr>
        <w:t xml:space="preserve">d vesperas AN </w:t>
      </w:r>
      <w:r w:rsidR="00AD67BE" w:rsidRPr="0021481A">
        <w:rPr>
          <w:rStyle w:val="Incipit"/>
          <w:lang w:val="pt-PT"/>
        </w:rPr>
        <w:t>Petre amas me</w:t>
      </w:r>
      <w:r w:rsidR="00AD67BE" w:rsidRPr="0021481A">
        <w:rPr>
          <w:lang w:val="pt-PT"/>
        </w:rPr>
        <w:t xml:space="preserve">. Capitulum de sancto die. HYHV </w:t>
      </w:r>
      <w:r w:rsidR="00AD67BE" w:rsidRPr="0021481A">
        <w:rPr>
          <w:rStyle w:val="Incipit"/>
          <w:lang w:val="pt-PT"/>
        </w:rPr>
        <w:t>Iam bone</w:t>
      </w:r>
      <w:r w:rsidR="00AD67BE" w:rsidRPr="0021481A">
        <w:rPr>
          <w:lang w:val="pt-PT"/>
        </w:rPr>
        <w:t xml:space="preserve">. VS </w:t>
      </w:r>
      <w:r w:rsidR="00AD67BE" w:rsidRPr="0021481A">
        <w:rPr>
          <w:rStyle w:val="Incipit"/>
          <w:lang w:val="pt-PT"/>
        </w:rPr>
        <w:t>In omnem terram</w:t>
      </w:r>
      <w:r w:rsidR="00AD67BE" w:rsidRPr="0021481A">
        <w:rPr>
          <w:lang w:val="pt-PT"/>
        </w:rPr>
        <w:t xml:space="preserve">. </w:t>
      </w:r>
      <w:r w:rsidRPr="0021481A">
        <w:rPr>
          <w:lang w:val="pt-PT"/>
        </w:rPr>
        <w:t xml:space="preserve">In evangelio antiphona de |subscriptis::suprascriptis|. Sequitur oratio de apostolis. Deinde antiphona de historia dominicali et OR </w:t>
      </w:r>
      <w:r w:rsidRPr="0021481A">
        <w:rPr>
          <w:rStyle w:val="Incipit"/>
          <w:lang w:val="pt-PT"/>
        </w:rPr>
        <w:t>Omnipotens sempiterne deus vespere et mane</w:t>
      </w:r>
      <w:r w:rsidRPr="0021481A">
        <w:rPr>
          <w:lang w:val="pt-PT"/>
        </w:rPr>
        <w:t>. Deinde suffragia ut supra.</w:t>
      </w:r>
    </w:p>
    <w:p w:rsidR="00D709B3" w:rsidRPr="0021481A" w:rsidRDefault="00D709B3" w:rsidP="0059239C">
      <w:pPr>
        <w:rPr>
          <w:lang w:val="pt-PT"/>
        </w:rPr>
      </w:pPr>
      <w:r w:rsidRPr="0021481A">
        <w:rPr>
          <w:lang w:val="pt-PT"/>
        </w:rPr>
        <w:t xml:space="preserve">Ad matutinam INV </w:t>
      </w:r>
      <w:r w:rsidRPr="0021481A">
        <w:rPr>
          <w:rStyle w:val="Incipit"/>
          <w:lang w:val="pt-PT"/>
        </w:rPr>
        <w:t>Regem apostolorum</w:t>
      </w:r>
      <w:r w:rsidRPr="0021481A">
        <w:rPr>
          <w:lang w:val="pt-PT"/>
        </w:rPr>
        <w:t>. Cetera require in sancta nocte. Legitur dominicale evangelium.</w:t>
      </w:r>
    </w:p>
    <w:p w:rsidR="00D709B3" w:rsidRPr="0021481A" w:rsidRDefault="00D709B3" w:rsidP="0059239C">
      <w:pPr>
        <w:rPr>
          <w:lang w:val="pt-PT"/>
        </w:rPr>
      </w:pPr>
      <w:r w:rsidRPr="0021481A">
        <w:rPr>
          <w:lang w:val="pt-PT"/>
        </w:rPr>
        <w:t xml:space="preserve">Ad laudes AN </w:t>
      </w:r>
      <w:r w:rsidRPr="0021481A">
        <w:rPr>
          <w:rStyle w:val="Incipit"/>
          <w:lang w:val="pt-PT"/>
        </w:rPr>
        <w:t>Petre (182vb) amas me</w:t>
      </w:r>
      <w:r w:rsidRPr="0021481A">
        <w:rPr>
          <w:lang w:val="pt-PT"/>
        </w:rPr>
        <w:t>. Capitulum de festo. In evangelio antiphona de |subscriptis::suprascriptis|. Sequitur oratio de apostolis. Antiphona et oratio de dominica.</w:t>
      </w:r>
    </w:p>
    <w:p w:rsidR="00D709B3" w:rsidRPr="0021481A" w:rsidRDefault="00D709B3" w:rsidP="0059239C">
      <w:pPr>
        <w:rPr>
          <w:lang w:val="pt-PT"/>
        </w:rPr>
      </w:pPr>
      <w:r w:rsidRPr="0021481A">
        <w:rPr>
          <w:lang w:val="pt-PT"/>
        </w:rPr>
        <w:t>Ad horas ut in sancta die.</w:t>
      </w:r>
    </w:p>
    <w:p w:rsidR="00D709B3" w:rsidRPr="0021481A" w:rsidRDefault="00D709B3" w:rsidP="0059239C">
      <w:pPr>
        <w:rPr>
          <w:lang w:val="pt-PT"/>
        </w:rPr>
      </w:pPr>
      <w:r w:rsidRPr="0021481A">
        <w:rPr>
          <w:lang w:val="pt-PT"/>
        </w:rPr>
        <w:t>Officium dominicale cantetur. Secunda oratio de apostolis.</w:t>
      </w:r>
    </w:p>
    <w:p w:rsidR="00D709B3" w:rsidRPr="0021481A" w:rsidRDefault="00D709B3" w:rsidP="0059239C">
      <w:pPr>
        <w:rPr>
          <w:lang w:val="pt-PT"/>
        </w:rPr>
      </w:pPr>
      <w:r w:rsidRPr="0021481A">
        <w:rPr>
          <w:lang w:val="pt-PT"/>
        </w:rPr>
        <w:t xml:space="preserve">In secunda vespera AN </w:t>
      </w:r>
      <w:r w:rsidRPr="0021481A">
        <w:rPr>
          <w:rStyle w:val="Incipit"/>
          <w:lang w:val="pt-PT"/>
        </w:rPr>
        <w:t>Petre amas me</w:t>
      </w:r>
      <w:r w:rsidRPr="0021481A">
        <w:rPr>
          <w:lang w:val="pt-PT"/>
        </w:rPr>
        <w:t xml:space="preserve"> super feriales psalmos. Capitulum et cetera ut in superiori nocte. Deinde antiphona et oratio de dominica.</w:t>
      </w:r>
    </w:p>
    <w:p w:rsidR="00D709B3" w:rsidRPr="0021481A" w:rsidRDefault="00D709B3" w:rsidP="008A4BA6">
      <w:pPr>
        <w:pStyle w:val="Titolo1"/>
        <w:rPr>
          <w:lang w:val="pt-PT"/>
        </w:rPr>
      </w:pPr>
      <w:r w:rsidRPr="0021481A">
        <w:rPr>
          <w:lang w:val="pt-PT"/>
        </w:rPr>
        <w:lastRenderedPageBreak/>
        <w:t>IN NATIVITATE SANCTORUM PROCESSI ET MARTINIANI</w:t>
      </w:r>
    </w:p>
    <w:p w:rsidR="00D709B3" w:rsidRPr="0021481A" w:rsidRDefault="001268F8" w:rsidP="0059239C">
      <w:pPr>
        <w:rPr>
          <w:lang w:val="pt-PT"/>
        </w:rPr>
      </w:pPr>
      <w:r w:rsidRPr="0021481A">
        <w:rPr>
          <w:rStyle w:val="Time1"/>
          <w:lang w:val="pt-PT"/>
        </w:rPr>
        <w:t>Ad vesperas</w:t>
      </w:r>
      <w:r w:rsidRPr="0021481A">
        <w:rPr>
          <w:lang w:val="pt-PT"/>
        </w:rPr>
        <w:t xml:space="preserve"> super feriales psalmos AN</w:t>
      </w:r>
      <w:r w:rsidR="008A4BA6" w:rsidRPr="0021481A">
        <w:rPr>
          <w:lang w:val="pt-PT"/>
        </w:rPr>
        <w:t xml:space="preserve"> </w:t>
      </w:r>
      <w:r w:rsidR="008A4BA6" w:rsidRPr="0021481A">
        <w:rPr>
          <w:rStyle w:val="Incipit"/>
          <w:lang w:val="pt-PT"/>
        </w:rPr>
        <w:t>Petre amas me</w:t>
      </w:r>
      <w:r w:rsidR="008A4BA6" w:rsidRPr="0021481A">
        <w:rPr>
          <w:lang w:val="pt-PT"/>
        </w:rPr>
        <w:t>.</w:t>
      </w:r>
      <w:r w:rsidR="00246B2F" w:rsidRPr="0021481A">
        <w:rPr>
          <w:lang w:val="pt-PT"/>
        </w:rPr>
        <w:t xml:space="preserve"> </w:t>
      </w:r>
      <w:r w:rsidR="00B407EA" w:rsidRPr="0021481A">
        <w:rPr>
          <w:lang w:val="pt-PT"/>
        </w:rPr>
        <w:t>[EVI]</w:t>
      </w:r>
      <w:r w:rsidR="00246B2F" w:rsidRPr="0021481A">
        <w:rPr>
          <w:lang w:val="pt-PT"/>
        </w:rPr>
        <w:t xml:space="preserve"> </w:t>
      </w:r>
      <w:r w:rsidR="00246B2F" w:rsidRPr="0021481A">
        <w:rPr>
          <w:rStyle w:val="Incipit"/>
          <w:lang w:val="pt-PT"/>
        </w:rPr>
        <w:t>Haec dicit dominus</w:t>
      </w:r>
      <w:r w:rsidR="00B407EA" w:rsidRPr="0021481A">
        <w:rPr>
          <w:lang w:val="pt-PT"/>
        </w:rPr>
        <w:t>. CP</w:t>
      </w:r>
      <w:r w:rsidR="00246B2F" w:rsidRPr="0021481A">
        <w:rPr>
          <w:lang w:val="pt-PT"/>
        </w:rPr>
        <w:t xml:space="preserve"> </w:t>
      </w:r>
      <w:r w:rsidR="00246B2F" w:rsidRPr="0021481A">
        <w:rPr>
          <w:rStyle w:val="Incipit"/>
          <w:lang w:val="pt-PT"/>
        </w:rPr>
        <w:t>Educam</w:t>
      </w:r>
      <w:r w:rsidR="00246B2F" w:rsidRPr="0021481A">
        <w:rPr>
          <w:lang w:val="pt-PT"/>
        </w:rPr>
        <w:t xml:space="preserve">. HY </w:t>
      </w:r>
      <w:r w:rsidR="00246B2F" w:rsidRPr="0021481A">
        <w:rPr>
          <w:rStyle w:val="Incipit"/>
          <w:lang w:val="pt-PT"/>
        </w:rPr>
        <w:t>Rex gloriose martyrum</w:t>
      </w:r>
      <w:r w:rsidR="00246B2F" w:rsidRPr="0021481A">
        <w:rPr>
          <w:lang w:val="pt-PT"/>
        </w:rPr>
        <w:t xml:space="preserve">. VS </w:t>
      </w:r>
      <w:r w:rsidR="00246B2F" w:rsidRPr="0021481A">
        <w:rPr>
          <w:rStyle w:val="Incipit"/>
          <w:lang w:val="pt-PT"/>
        </w:rPr>
        <w:t>Laetamini in domino</w:t>
      </w:r>
      <w:r w:rsidR="00246B2F" w:rsidRPr="0021481A">
        <w:rPr>
          <w:lang w:val="pt-PT"/>
        </w:rPr>
        <w:t xml:space="preserve">. AM </w:t>
      </w:r>
      <w:r w:rsidR="00246B2F" w:rsidRPr="0021481A">
        <w:rPr>
          <w:rStyle w:val="Incipit"/>
          <w:lang w:val="pt-PT"/>
        </w:rPr>
        <w:t>Sanctum est verum lumen</w:t>
      </w:r>
      <w:r w:rsidR="00246B2F" w:rsidRPr="0021481A">
        <w:rPr>
          <w:lang w:val="pt-PT"/>
        </w:rPr>
        <w:t xml:space="preserve">. OR </w:t>
      </w:r>
      <w:r w:rsidR="00246B2F" w:rsidRPr="0021481A">
        <w:rPr>
          <w:rStyle w:val="Incipit"/>
          <w:lang w:val="pt-PT"/>
        </w:rPr>
        <w:t>Deus qui nos sanctorum</w:t>
      </w:r>
      <w:r w:rsidR="00246B2F" w:rsidRPr="0021481A">
        <w:rPr>
          <w:lang w:val="pt-PT"/>
        </w:rPr>
        <w:t>. Suffragia ut supra.</w:t>
      </w:r>
    </w:p>
    <w:p w:rsidR="00246B2F" w:rsidRPr="0021481A" w:rsidRDefault="00246B2F" w:rsidP="0059239C">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Tantum tres cantentur antiphonae: [AN] </w:t>
      </w:r>
      <w:r w:rsidRPr="0021481A">
        <w:rPr>
          <w:rStyle w:val="Incipit"/>
          <w:lang w:val="pt-PT"/>
        </w:rPr>
        <w:t>Secus decursus</w:t>
      </w:r>
      <w:r w:rsidRPr="0021481A">
        <w:rPr>
          <w:lang w:val="pt-PT"/>
        </w:rPr>
        <w:t xml:space="preserve">. PS </w:t>
      </w:r>
      <w:r w:rsidRPr="0021481A">
        <w:rPr>
          <w:rStyle w:val="Incipit"/>
          <w:lang w:val="pt-PT"/>
        </w:rPr>
        <w:t>Beatus (183ra) vir</w:t>
      </w:r>
      <w:r w:rsidRPr="0021481A">
        <w:rPr>
          <w:lang w:val="pt-PT"/>
        </w:rPr>
        <w:t xml:space="preserve">. PSAN </w:t>
      </w:r>
      <w:r w:rsidRPr="0021481A">
        <w:rPr>
          <w:rStyle w:val="Incipit"/>
          <w:lang w:val="pt-PT"/>
        </w:rPr>
        <w:t>Praedicans</w:t>
      </w:r>
      <w:r w:rsidRPr="0021481A">
        <w:rPr>
          <w:lang w:val="pt-PT"/>
        </w:rPr>
        <w:t xml:space="preserve">. PS </w:t>
      </w:r>
      <w:r w:rsidRPr="0021481A">
        <w:rPr>
          <w:rStyle w:val="Incipit"/>
          <w:lang w:val="pt-PT"/>
        </w:rPr>
        <w:t>Quare fremuerunt</w:t>
      </w:r>
      <w:r w:rsidRPr="0021481A">
        <w:rPr>
          <w:lang w:val="pt-PT"/>
        </w:rPr>
        <w:t xml:space="preserve">. %D::Psalmus% AN </w:t>
      </w:r>
      <w:r w:rsidRPr="0021481A">
        <w:rPr>
          <w:rStyle w:val="Incipit"/>
          <w:lang w:val="pt-PT"/>
        </w:rPr>
        <w:t>Filii hominum</w:t>
      </w:r>
      <w:r w:rsidRPr="0021481A">
        <w:rPr>
          <w:lang w:val="pt-PT"/>
        </w:rPr>
        <w:t xml:space="preserve">. PS </w:t>
      </w:r>
      <w:r w:rsidRPr="0021481A">
        <w:rPr>
          <w:rStyle w:val="Incipit"/>
          <w:lang w:val="pt-PT"/>
        </w:rPr>
        <w:t>Cum invocarem</w:t>
      </w:r>
      <w:r w:rsidR="00875EA6" w:rsidRPr="0021481A">
        <w:rPr>
          <w:lang w:val="pt-PT"/>
        </w:rPr>
        <w:t xml:space="preserve">. VS </w:t>
      </w:r>
      <w:r w:rsidR="00875EA6" w:rsidRPr="0021481A">
        <w:rPr>
          <w:rStyle w:val="Incipit"/>
          <w:lang w:val="pt-PT"/>
        </w:rPr>
        <w:t>Exultent iusti</w:t>
      </w:r>
      <w:r w:rsidR="00875EA6" w:rsidRPr="0021481A">
        <w:rPr>
          <w:lang w:val="pt-PT"/>
        </w:rPr>
        <w:t xml:space="preserve">. Legitur passio eorum cum tribus responsoriis de martyribus. [TD] </w:t>
      </w:r>
      <w:r w:rsidR="00875EA6" w:rsidRPr="0021481A">
        <w:rPr>
          <w:rStyle w:val="Incipit"/>
          <w:lang w:val="pt-PT"/>
        </w:rPr>
        <w:t>Te deum laudamus</w:t>
      </w:r>
      <w:r w:rsidR="00875EA6" w:rsidRPr="0021481A">
        <w:rPr>
          <w:lang w:val="pt-PT"/>
        </w:rPr>
        <w:t>.</w:t>
      </w:r>
    </w:p>
    <w:p w:rsidR="00B407EA" w:rsidRPr="0021481A" w:rsidRDefault="00875EA6" w:rsidP="0059239C">
      <w:pPr>
        <w:rPr>
          <w:lang w:val="fr-FR"/>
        </w:rPr>
      </w:pPr>
      <w:r w:rsidRPr="0021481A">
        <w:rPr>
          <w:rStyle w:val="Time1"/>
          <w:lang w:val="pt-PT"/>
        </w:rPr>
        <w:t>Ad laudes</w:t>
      </w:r>
      <w:r w:rsidRPr="0021481A">
        <w:rPr>
          <w:lang w:val="pt-PT"/>
        </w:rPr>
        <w:t xml:space="preserve"> AN </w:t>
      </w:r>
      <w:r w:rsidRPr="0021481A">
        <w:rPr>
          <w:rStyle w:val="Incipit"/>
          <w:lang w:val="pt-PT"/>
        </w:rPr>
        <w:t>Iustorum autem</w:t>
      </w:r>
      <w:r w:rsidRPr="0021481A">
        <w:rPr>
          <w:lang w:val="pt-PT"/>
        </w:rPr>
        <w:t xml:space="preserve">. Capitulum ut supra. VS </w:t>
      </w:r>
      <w:r w:rsidRPr="0021481A">
        <w:rPr>
          <w:rStyle w:val="Incipit"/>
          <w:lang w:val="pt-PT"/>
        </w:rPr>
        <w:t>Mirabilis deus</w:t>
      </w:r>
      <w:r w:rsidRPr="0021481A">
        <w:rPr>
          <w:lang w:val="pt-PT"/>
        </w:rPr>
        <w:t xml:space="preserve">. </w:t>
      </w:r>
      <w:r w:rsidRPr="0021481A">
        <w:rPr>
          <w:lang w:val="fr-FR"/>
        </w:rPr>
        <w:t xml:space="preserve">AB </w:t>
      </w:r>
      <w:r w:rsidRPr="0021481A">
        <w:rPr>
          <w:rStyle w:val="Incipit"/>
          <w:lang w:val="fr-FR"/>
        </w:rPr>
        <w:t>Fulgebunt iusti</w:t>
      </w:r>
      <w:r w:rsidRPr="0021481A">
        <w:rPr>
          <w:lang w:val="fr-FR"/>
        </w:rPr>
        <w:t xml:space="preserve">. OR </w:t>
      </w:r>
      <w:r w:rsidRPr="0021481A">
        <w:rPr>
          <w:rStyle w:val="Incipit"/>
          <w:lang w:val="fr-FR"/>
        </w:rPr>
        <w:t>Deus qui nos</w:t>
      </w:r>
      <w:r w:rsidRPr="0021481A">
        <w:rPr>
          <w:lang w:val="fr-FR"/>
        </w:rPr>
        <w:t xml:space="preserve">. Deinde AC </w:t>
      </w:r>
      <w:r w:rsidRPr="0021481A">
        <w:rPr>
          <w:rStyle w:val="Incipit"/>
          <w:lang w:val="fr-FR"/>
        </w:rPr>
        <w:t>Gloriosi principes</w:t>
      </w:r>
      <w:r w:rsidRPr="0021481A">
        <w:rPr>
          <w:lang w:val="fr-FR"/>
        </w:rPr>
        <w:t>. Et oratio.</w:t>
      </w:r>
    </w:p>
    <w:p w:rsidR="00875EA6" w:rsidRPr="0021481A" w:rsidRDefault="00B407EA" w:rsidP="0059239C">
      <w:pPr>
        <w:rPr>
          <w:lang w:val="fr-FR"/>
        </w:rPr>
      </w:pPr>
      <w:r w:rsidRPr="0021481A">
        <w:rPr>
          <w:lang w:val="fr-FR"/>
        </w:rPr>
        <w:t xml:space="preserve">Et </w:t>
      </w:r>
      <w:r w:rsidRPr="0021481A">
        <w:rPr>
          <w:rStyle w:val="Time1"/>
          <w:lang w:val="fr-FR"/>
        </w:rPr>
        <w:t>a</w:t>
      </w:r>
      <w:r w:rsidR="00875EA6" w:rsidRPr="0021481A">
        <w:rPr>
          <w:rStyle w:val="Time1"/>
          <w:lang w:val="fr-FR"/>
        </w:rPr>
        <w:t>d horas</w:t>
      </w:r>
      <w:r w:rsidR="00875EA6" w:rsidRPr="0021481A">
        <w:rPr>
          <w:lang w:val="fr-FR"/>
        </w:rPr>
        <w:t xml:space="preserve"> cantentur laudes. Et cetera de martyribus.</w:t>
      </w:r>
    </w:p>
    <w:p w:rsidR="00875EA6" w:rsidRPr="0021481A" w:rsidRDefault="00875EA6" w:rsidP="0059239C">
      <w:pPr>
        <w:rPr>
          <w:lang w:val="it-IT"/>
        </w:rPr>
      </w:pPr>
      <w:r w:rsidRPr="0021481A">
        <w:rPr>
          <w:rStyle w:val="Time1"/>
          <w:lang w:val="fr-FR"/>
        </w:rPr>
        <w:t>Ad missam</w:t>
      </w:r>
      <w:r w:rsidRPr="0021481A">
        <w:rPr>
          <w:lang w:val="fr-FR"/>
        </w:rPr>
        <w:t xml:space="preserve"> IN </w:t>
      </w:r>
      <w:r w:rsidRPr="0021481A">
        <w:rPr>
          <w:rStyle w:val="Incipit"/>
          <w:lang w:val="fr-FR"/>
        </w:rPr>
        <w:t>Iudicant sancti</w:t>
      </w:r>
      <w:r w:rsidRPr="0021481A">
        <w:rPr>
          <w:lang w:val="fr-FR"/>
        </w:rPr>
        <w:t xml:space="preserve">. </w:t>
      </w:r>
      <w:r w:rsidRPr="0021481A">
        <w:rPr>
          <w:lang w:val="pt-PT"/>
        </w:rPr>
        <w:t>Dominicale</w:t>
      </w:r>
      <w:r w:rsidR="00601101" w:rsidRPr="0021481A">
        <w:rPr>
          <w:lang w:val="pt-PT"/>
        </w:rPr>
        <w:t xml:space="preserve"> [KY] </w:t>
      </w:r>
      <w:r w:rsidR="00601101" w:rsidRPr="0021481A">
        <w:rPr>
          <w:rStyle w:val="Incipit"/>
          <w:lang w:val="pt-PT"/>
        </w:rPr>
        <w:t>Kyrie</w:t>
      </w:r>
      <w:r w:rsidR="00601101" w:rsidRPr="0021481A">
        <w:rPr>
          <w:lang w:val="pt-PT"/>
        </w:rPr>
        <w:t xml:space="preserve">. [GL] </w:t>
      </w:r>
      <w:r w:rsidR="00601101" w:rsidRPr="0021481A">
        <w:rPr>
          <w:rStyle w:val="Incipit"/>
          <w:lang w:val="pt-PT"/>
        </w:rPr>
        <w:t>Gloria in excelsis</w:t>
      </w:r>
      <w:r w:rsidR="00601101" w:rsidRPr="0021481A">
        <w:rPr>
          <w:lang w:val="pt-PT"/>
        </w:rPr>
        <w:t xml:space="preserve">. ORCL </w:t>
      </w:r>
      <w:r w:rsidR="00601101" w:rsidRPr="0021481A">
        <w:rPr>
          <w:rStyle w:val="Incipit"/>
          <w:lang w:val="pt-PT"/>
        </w:rPr>
        <w:t>Deus qui nos sanctorum.</w:t>
      </w:r>
      <w:r w:rsidR="00601101" w:rsidRPr="0021481A">
        <w:rPr>
          <w:lang w:val="pt-PT"/>
        </w:rPr>
        <w:t xml:space="preserve"> Secunda oratio de apostolis. Tertia quam velis.</w:t>
      </w:r>
      <w:r w:rsidR="008E353A" w:rsidRPr="0021481A">
        <w:rPr>
          <w:lang w:val="pt-PT"/>
        </w:rPr>
        <w:t xml:space="preserve"> EP </w:t>
      </w:r>
      <w:r w:rsidR="008E353A" w:rsidRPr="0021481A">
        <w:rPr>
          <w:rStyle w:val="Incipit"/>
          <w:lang w:val="pt-PT"/>
        </w:rPr>
        <w:t>Loquimur de sapientia</w:t>
      </w:r>
      <w:r w:rsidR="008E353A" w:rsidRPr="0021481A">
        <w:rPr>
          <w:lang w:val="pt-PT"/>
        </w:rPr>
        <w:t xml:space="preserve">. GR </w:t>
      </w:r>
      <w:r w:rsidR="008E353A" w:rsidRPr="0021481A">
        <w:rPr>
          <w:rStyle w:val="Incipit"/>
          <w:lang w:val="pt-PT"/>
        </w:rPr>
        <w:t>Exultabunt sancti</w:t>
      </w:r>
      <w:r w:rsidR="008E353A" w:rsidRPr="0021481A">
        <w:rPr>
          <w:lang w:val="pt-PT"/>
        </w:rPr>
        <w:t xml:space="preserve">. ALV </w:t>
      </w:r>
      <w:r w:rsidR="008E353A" w:rsidRPr="0021481A">
        <w:rPr>
          <w:rStyle w:val="Incipit"/>
          <w:lang w:val="pt-PT"/>
        </w:rPr>
        <w:t>Exultent iusti</w:t>
      </w:r>
      <w:r w:rsidR="008E353A" w:rsidRPr="0021481A">
        <w:rPr>
          <w:lang w:val="pt-PT"/>
        </w:rPr>
        <w:t xml:space="preserve">. EV </w:t>
      </w:r>
      <w:r w:rsidR="008E353A" w:rsidRPr="0021481A">
        <w:rPr>
          <w:rStyle w:val="Incipit"/>
          <w:lang w:val="pt-PT"/>
        </w:rPr>
        <w:t>Sedente Iesu</w:t>
      </w:r>
      <w:r w:rsidR="008E353A" w:rsidRPr="0021481A">
        <w:rPr>
          <w:lang w:val="pt-PT"/>
        </w:rPr>
        <w:t xml:space="preserve">. OF </w:t>
      </w:r>
      <w:r w:rsidR="008E353A" w:rsidRPr="0021481A">
        <w:rPr>
          <w:rStyle w:val="Incipit"/>
          <w:lang w:val="pt-PT"/>
        </w:rPr>
        <w:t>Gloriabuntur</w:t>
      </w:r>
      <w:r w:rsidR="008E353A" w:rsidRPr="0021481A">
        <w:rPr>
          <w:lang w:val="pt-PT"/>
        </w:rPr>
        <w:t xml:space="preserve">. Praefatio de apostolis non dicatur, sed cottidiana. </w:t>
      </w:r>
      <w:r w:rsidR="008E353A" w:rsidRPr="0021481A">
        <w:rPr>
          <w:lang w:val="it-IT"/>
        </w:rPr>
        <w:t xml:space="preserve">CO </w:t>
      </w:r>
      <w:r w:rsidR="008E353A" w:rsidRPr="0021481A">
        <w:rPr>
          <w:rStyle w:val="Incipit"/>
          <w:lang w:val="it-IT"/>
        </w:rPr>
        <w:t>Anima nostra</w:t>
      </w:r>
      <w:r w:rsidR="008E353A" w:rsidRPr="0021481A">
        <w:rPr>
          <w:lang w:val="it-IT"/>
        </w:rPr>
        <w:t>.</w:t>
      </w:r>
    </w:p>
    <w:p w:rsidR="008E353A" w:rsidRPr="0021481A" w:rsidRDefault="008E353A" w:rsidP="0059239C">
      <w:pPr>
        <w:rPr>
          <w:lang w:val="it-IT"/>
        </w:rPr>
      </w:pPr>
      <w:r w:rsidRPr="0021481A">
        <w:rPr>
          <w:rStyle w:val="Time1"/>
          <w:lang w:val="it-IT"/>
        </w:rPr>
        <w:t>Sexta et nona</w:t>
      </w:r>
      <w:r w:rsidRPr="0021481A">
        <w:rPr>
          <w:lang w:val="it-IT"/>
        </w:rPr>
        <w:t xml:space="preserve"> ut supra.</w:t>
      </w:r>
      <w:r w:rsidR="000D19B5" w:rsidRPr="0021481A">
        <w:rPr>
          <w:lang w:val="it-IT"/>
        </w:rPr>
        <w:t xml:space="preserve"> (183rb)</w:t>
      </w:r>
    </w:p>
    <w:p w:rsidR="008E353A" w:rsidRPr="0021481A" w:rsidRDefault="008E353A" w:rsidP="007D69E1">
      <w:pPr>
        <w:pStyle w:val="Titolo1"/>
        <w:rPr>
          <w:lang w:val="it-IT"/>
        </w:rPr>
      </w:pPr>
      <w:r w:rsidRPr="0021481A">
        <w:rPr>
          <w:lang w:val="it-IT"/>
        </w:rPr>
        <w:t>IN NATIVITATE SANCTI UDALRICI</w:t>
      </w:r>
    </w:p>
    <w:p w:rsidR="00BE3C8B" w:rsidRPr="0021481A" w:rsidRDefault="008E353A" w:rsidP="0059239C">
      <w:pPr>
        <w:rPr>
          <w:lang w:val="it-IT"/>
        </w:rPr>
      </w:pPr>
      <w:r w:rsidRPr="0021481A">
        <w:rPr>
          <w:rStyle w:val="Time1"/>
          <w:lang w:val="it-IT"/>
        </w:rPr>
        <w:t>Ad vesperas</w:t>
      </w:r>
      <w:r w:rsidRPr="0021481A">
        <w:rPr>
          <w:lang w:val="it-IT"/>
        </w:rPr>
        <w:t xml:space="preserve"> AN </w:t>
      </w:r>
      <w:r w:rsidRPr="0021481A">
        <w:rPr>
          <w:rStyle w:val="Incipit"/>
          <w:lang w:val="it-IT"/>
        </w:rPr>
        <w:t>Petre amas me</w:t>
      </w:r>
      <w:r w:rsidRPr="0021481A">
        <w:rPr>
          <w:lang w:val="it-IT"/>
        </w:rPr>
        <w:t xml:space="preserve"> super feriales psalmos. CP</w:t>
      </w:r>
      <w:r w:rsidR="007D69E1" w:rsidRPr="0021481A">
        <w:rPr>
          <w:lang w:val="it-IT"/>
        </w:rPr>
        <w:t xml:space="preserve"> </w:t>
      </w:r>
      <w:r w:rsidR="007D69E1" w:rsidRPr="0021481A">
        <w:rPr>
          <w:rStyle w:val="Incipit"/>
          <w:lang w:val="it-IT"/>
        </w:rPr>
        <w:t>Fecit illum dominus</w:t>
      </w:r>
      <w:r w:rsidR="007D69E1" w:rsidRPr="0021481A">
        <w:rPr>
          <w:lang w:val="it-IT"/>
        </w:rPr>
        <w:t>.</w:t>
      </w:r>
      <w:r w:rsidR="00BE3C8B" w:rsidRPr="0021481A">
        <w:rPr>
          <w:lang w:val="it-IT"/>
        </w:rPr>
        <w:t xml:space="preserve"> RP </w:t>
      </w:r>
      <w:r w:rsidR="00BE3C8B" w:rsidRPr="0021481A">
        <w:rPr>
          <w:rStyle w:val="Incipit"/>
          <w:lang w:val="it-IT"/>
        </w:rPr>
        <w:t>Sint lumbi vestri</w:t>
      </w:r>
      <w:r w:rsidR="00BE3C8B" w:rsidRPr="0021481A">
        <w:rPr>
          <w:lang w:val="it-IT"/>
        </w:rPr>
        <w:t xml:space="preserve">. HY </w:t>
      </w:r>
      <w:r w:rsidR="00BE3C8B" w:rsidRPr="0021481A">
        <w:rPr>
          <w:rStyle w:val="Incipit"/>
          <w:lang w:val="it-IT"/>
        </w:rPr>
        <w:t>Iste confessor</w:t>
      </w:r>
      <w:r w:rsidR="00BE3C8B" w:rsidRPr="0021481A">
        <w:rPr>
          <w:lang w:val="it-IT"/>
        </w:rPr>
        <w:t xml:space="preserve">. VS </w:t>
      </w:r>
      <w:r w:rsidR="00BE3C8B" w:rsidRPr="0021481A">
        <w:rPr>
          <w:rStyle w:val="Incipit"/>
          <w:lang w:val="it-IT"/>
        </w:rPr>
        <w:t>Gloria et honore</w:t>
      </w:r>
      <w:r w:rsidR="00BE3C8B" w:rsidRPr="0021481A">
        <w:rPr>
          <w:lang w:val="it-IT"/>
        </w:rPr>
        <w:t xml:space="preserve">. AM </w:t>
      </w:r>
      <w:r w:rsidR="00BE3C8B" w:rsidRPr="0021481A">
        <w:rPr>
          <w:rStyle w:val="Incipit"/>
          <w:lang w:val="it-IT"/>
        </w:rPr>
        <w:t>Sacerdos et pontifex</w:t>
      </w:r>
      <w:r w:rsidR="00BE3C8B" w:rsidRPr="0021481A">
        <w:rPr>
          <w:lang w:val="it-IT"/>
        </w:rPr>
        <w:t xml:space="preserve">. OR </w:t>
      </w:r>
      <w:r w:rsidR="00BE3C8B" w:rsidRPr="0021481A">
        <w:rPr>
          <w:rStyle w:val="Incipit"/>
          <w:lang w:val="it-IT"/>
        </w:rPr>
        <w:t>Omnipotens sempiterne deus</w:t>
      </w:r>
      <w:r w:rsidR="00BE3C8B" w:rsidRPr="0021481A">
        <w:rPr>
          <w:lang w:val="it-IT"/>
        </w:rPr>
        <w:t>. Suffragia ut supra.</w:t>
      </w:r>
    </w:p>
    <w:p w:rsidR="00BE3C8B" w:rsidRPr="0021481A" w:rsidRDefault="00BE3C8B" w:rsidP="0059239C">
      <w:pPr>
        <w:rPr>
          <w:lang w:val="it-IT"/>
        </w:rPr>
      </w:pPr>
      <w:r w:rsidRPr="0021481A">
        <w:rPr>
          <w:rStyle w:val="Time1"/>
          <w:lang w:val="it-IT"/>
        </w:rPr>
        <w:t>Ad matutinam</w:t>
      </w:r>
      <w:r w:rsidRPr="0021481A">
        <w:rPr>
          <w:lang w:val="it-IT"/>
        </w:rPr>
        <w:t xml:space="preserve"> INV </w:t>
      </w:r>
      <w:r w:rsidRPr="0021481A">
        <w:rPr>
          <w:rStyle w:val="Incipit"/>
          <w:lang w:val="it-IT"/>
        </w:rPr>
        <w:t>Regem confessorum</w:t>
      </w:r>
      <w:r w:rsidRPr="0021481A">
        <w:rPr>
          <w:lang w:val="it-IT"/>
        </w:rPr>
        <w:t xml:space="preserve">. VS </w:t>
      </w:r>
      <w:r w:rsidRPr="0021481A">
        <w:rPr>
          <w:rStyle w:val="Incipit"/>
          <w:lang w:val="it-IT"/>
        </w:rPr>
        <w:t>Gloria et honore</w:t>
      </w:r>
      <w:r w:rsidRPr="0021481A">
        <w:rPr>
          <w:lang w:val="it-IT"/>
        </w:rPr>
        <w:t xml:space="preserve">. </w:t>
      </w:r>
      <w:r w:rsidR="00126602" w:rsidRPr="0021481A">
        <w:rPr>
          <w:lang w:val="it-IT"/>
        </w:rPr>
        <w:t xml:space="preserve">Legitur eius %D::passio% vita cum historia [RP] </w:t>
      </w:r>
      <w:r w:rsidR="00126602" w:rsidRPr="0021481A">
        <w:rPr>
          <w:rStyle w:val="Incipit"/>
          <w:lang w:val="it-IT"/>
        </w:rPr>
        <w:t>Euge serve</w:t>
      </w:r>
      <w:r w:rsidR="00126602" w:rsidRPr="0021481A">
        <w:rPr>
          <w:lang w:val="it-IT"/>
        </w:rPr>
        <w:t xml:space="preserve">. Evangelium in dalmatica [EV] </w:t>
      </w:r>
      <w:r w:rsidR="00126602" w:rsidRPr="0021481A">
        <w:rPr>
          <w:rStyle w:val="Incipit"/>
          <w:lang w:val="it-IT"/>
        </w:rPr>
        <w:t>Sint lumbi</w:t>
      </w:r>
      <w:r w:rsidR="00126602" w:rsidRPr="0021481A">
        <w:rPr>
          <w:lang w:val="it-IT"/>
        </w:rPr>
        <w:t>.</w:t>
      </w:r>
    </w:p>
    <w:p w:rsidR="00126602" w:rsidRPr="0021481A" w:rsidRDefault="00454B06" w:rsidP="0059239C">
      <w:pPr>
        <w:rPr>
          <w:lang w:val="fr-FR"/>
        </w:rPr>
      </w:pPr>
      <w:r w:rsidRPr="0021481A">
        <w:rPr>
          <w:rStyle w:val="Time1"/>
          <w:lang w:val="es-ES"/>
        </w:rPr>
        <w:t>Ad laudes</w:t>
      </w:r>
      <w:r>
        <w:rPr>
          <w:lang w:val="es-ES"/>
        </w:rPr>
        <w:t xml:space="preserve"> AN </w:t>
      </w:r>
      <w:r w:rsidRPr="0021481A">
        <w:rPr>
          <w:rStyle w:val="Incipit"/>
          <w:lang w:val="es-ES"/>
        </w:rPr>
        <w:t>Ecce sacerdos</w:t>
      </w:r>
      <w:r>
        <w:rPr>
          <w:lang w:val="es-ES"/>
        </w:rPr>
        <w:t xml:space="preserve"> cum reliquis. </w:t>
      </w:r>
      <w:r w:rsidRPr="0021481A">
        <w:rPr>
          <w:lang w:val="fr-FR"/>
        </w:rPr>
        <w:t xml:space="preserve">CP </w:t>
      </w:r>
      <w:r w:rsidRPr="0021481A">
        <w:rPr>
          <w:rStyle w:val="Incipit"/>
          <w:lang w:val="fr-FR"/>
        </w:rPr>
        <w:t>Suscitabit illum dominus</w:t>
      </w:r>
      <w:r w:rsidRPr="0021481A">
        <w:rPr>
          <w:lang w:val="fr-FR"/>
        </w:rPr>
        <w:t xml:space="preserve">. VS </w:t>
      </w:r>
      <w:r w:rsidRPr="0021481A">
        <w:rPr>
          <w:rStyle w:val="Incipit"/>
          <w:lang w:val="fr-FR"/>
        </w:rPr>
        <w:t>Magna est gloria eius</w:t>
      </w:r>
      <w:r w:rsidRPr="0021481A">
        <w:rPr>
          <w:lang w:val="fr-FR"/>
        </w:rPr>
        <w:t xml:space="preserve">. AB </w:t>
      </w:r>
      <w:r w:rsidRPr="0021481A">
        <w:rPr>
          <w:rStyle w:val="Incipit"/>
          <w:lang w:val="fr-FR"/>
        </w:rPr>
        <w:t>Euge serve</w:t>
      </w:r>
      <w:r w:rsidRPr="0021481A">
        <w:rPr>
          <w:lang w:val="fr-FR"/>
        </w:rPr>
        <w:t xml:space="preserve">. OR </w:t>
      </w:r>
      <w:r w:rsidRPr="0021481A">
        <w:rPr>
          <w:rStyle w:val="Incipit"/>
          <w:lang w:val="fr-FR"/>
        </w:rPr>
        <w:t>Omnipotens sem</w:t>
      </w:r>
      <w:r w:rsidR="005201CA" w:rsidRPr="0021481A">
        <w:rPr>
          <w:rStyle w:val="Incipit"/>
          <w:lang w:val="fr-FR"/>
        </w:rPr>
        <w:t>p</w:t>
      </w:r>
      <w:r w:rsidRPr="0021481A">
        <w:rPr>
          <w:rStyle w:val="Incipit"/>
          <w:lang w:val="fr-FR"/>
        </w:rPr>
        <w:t>iterne deus</w:t>
      </w:r>
      <w:r w:rsidRPr="0021481A">
        <w:rPr>
          <w:lang w:val="fr-FR"/>
        </w:rPr>
        <w:t xml:space="preserve">. Deinde </w:t>
      </w:r>
      <w:r w:rsidR="006F5607" w:rsidRPr="0021481A">
        <w:rPr>
          <w:lang w:val="fr-FR"/>
        </w:rPr>
        <w:t>cantetur de apostolis antiphona de</w:t>
      </w:r>
      <w:r w:rsidRPr="0021481A">
        <w:rPr>
          <w:lang w:val="fr-FR"/>
        </w:rPr>
        <w:t xml:space="preserve"> |</w:t>
      </w:r>
      <w:r w:rsidR="006F5607" w:rsidRPr="0021481A">
        <w:rPr>
          <w:lang w:val="fr-FR"/>
        </w:rPr>
        <w:t>subscriptis</w:t>
      </w:r>
      <w:r w:rsidRPr="0021481A">
        <w:rPr>
          <w:lang w:val="fr-FR"/>
        </w:rPr>
        <w:t>::s</w:t>
      </w:r>
      <w:r w:rsidR="006F5607" w:rsidRPr="0021481A">
        <w:rPr>
          <w:lang w:val="fr-FR"/>
        </w:rPr>
        <w:t>uprascriptis</w:t>
      </w:r>
      <w:r w:rsidRPr="0021481A">
        <w:rPr>
          <w:lang w:val="fr-FR"/>
        </w:rPr>
        <w:t xml:space="preserve">|. Et si placet de translatione sancti Martini cantetur (183va) AC </w:t>
      </w:r>
      <w:r w:rsidRPr="0021481A">
        <w:rPr>
          <w:rStyle w:val="Incipit"/>
          <w:lang w:val="fr-FR"/>
        </w:rPr>
        <w:t>O virum ineffabilem</w:t>
      </w:r>
      <w:r w:rsidRPr="0021481A">
        <w:rPr>
          <w:lang w:val="fr-FR"/>
        </w:rPr>
        <w:t xml:space="preserve">. ORC </w:t>
      </w:r>
      <w:r w:rsidRPr="0021481A">
        <w:rPr>
          <w:rStyle w:val="Incipit"/>
          <w:lang w:val="fr-FR"/>
        </w:rPr>
        <w:t>Deus qui conspicis</w:t>
      </w:r>
      <w:r w:rsidRPr="0021481A">
        <w:rPr>
          <w:lang w:val="fr-FR"/>
        </w:rPr>
        <w:t>.</w:t>
      </w:r>
    </w:p>
    <w:p w:rsidR="00454B06" w:rsidRPr="0021481A" w:rsidRDefault="00454B06" w:rsidP="0059239C">
      <w:pPr>
        <w:rPr>
          <w:lang w:val="en-US"/>
        </w:rPr>
      </w:pPr>
      <w:r w:rsidRPr="0021481A">
        <w:rPr>
          <w:rStyle w:val="Time1"/>
          <w:lang w:val="en-US"/>
        </w:rPr>
        <w:t>Ad horas</w:t>
      </w:r>
      <w:r w:rsidRPr="0021481A">
        <w:rPr>
          <w:lang w:val="en-US"/>
        </w:rPr>
        <w:t xml:space="preserve"> cantentur laudes.</w:t>
      </w:r>
    </w:p>
    <w:p w:rsidR="00454B06" w:rsidRPr="0021481A" w:rsidRDefault="00454B06" w:rsidP="0059239C">
      <w:pPr>
        <w:rPr>
          <w:lang w:val="pt-PT"/>
        </w:rPr>
      </w:pPr>
      <w:r w:rsidRPr="0021481A">
        <w:rPr>
          <w:rStyle w:val="Time1"/>
          <w:lang w:val="en-US"/>
        </w:rPr>
        <w:t>Ad missam</w:t>
      </w:r>
      <w:r w:rsidRPr="0021481A">
        <w:rPr>
          <w:lang w:val="en-US"/>
        </w:rPr>
        <w:t xml:space="preserve"> IN </w:t>
      </w:r>
      <w:r w:rsidRPr="0021481A">
        <w:rPr>
          <w:rStyle w:val="Incipit"/>
          <w:lang w:val="en-US"/>
        </w:rPr>
        <w:t>Statuit ei</w:t>
      </w:r>
      <w:r w:rsidR="00743827" w:rsidRPr="0021481A">
        <w:rPr>
          <w:lang w:val="en-US"/>
        </w:rPr>
        <w:t xml:space="preserve">. </w:t>
      </w:r>
      <w:r w:rsidR="00743827" w:rsidRPr="0021481A">
        <w:rPr>
          <w:lang w:val="fr-FR"/>
        </w:rPr>
        <w:t xml:space="preserve">[KY] </w:t>
      </w:r>
      <w:r w:rsidR="00743827" w:rsidRPr="0021481A">
        <w:rPr>
          <w:rStyle w:val="Incipit"/>
          <w:lang w:val="fr-FR"/>
        </w:rPr>
        <w:t>Kyrie</w:t>
      </w:r>
      <w:r w:rsidR="00743827" w:rsidRPr="0021481A">
        <w:rPr>
          <w:lang w:val="fr-FR"/>
        </w:rPr>
        <w:t xml:space="preserve">. [GL] </w:t>
      </w:r>
      <w:r w:rsidR="00743827" w:rsidRPr="0021481A">
        <w:rPr>
          <w:rStyle w:val="Incipit"/>
          <w:lang w:val="fr-FR"/>
        </w:rPr>
        <w:t>Gloria in excelsis</w:t>
      </w:r>
      <w:r w:rsidR="00743827" w:rsidRPr="0021481A">
        <w:rPr>
          <w:lang w:val="fr-FR"/>
        </w:rPr>
        <w:t xml:space="preserve">. ORCL </w:t>
      </w:r>
      <w:r w:rsidR="00743827" w:rsidRPr="0021481A">
        <w:rPr>
          <w:rStyle w:val="Incipit"/>
          <w:lang w:val="fr-FR"/>
        </w:rPr>
        <w:t>Beati sacerdotis et confessoris</w:t>
      </w:r>
      <w:r w:rsidR="00743827" w:rsidRPr="0021481A">
        <w:rPr>
          <w:lang w:val="fr-FR"/>
        </w:rPr>
        <w:t xml:space="preserve">. </w:t>
      </w:r>
      <w:r w:rsidR="00743827" w:rsidRPr="0021481A">
        <w:rPr>
          <w:lang w:val="pt-PT"/>
        </w:rPr>
        <w:t xml:space="preserve">Secunda de apostolis. Tertia quam velis, vel de sancto Martino. EP </w:t>
      </w:r>
      <w:r w:rsidR="00743827" w:rsidRPr="0021481A">
        <w:rPr>
          <w:rStyle w:val="Incipit"/>
          <w:lang w:val="pt-PT"/>
        </w:rPr>
        <w:t>Ecce sacerdos</w:t>
      </w:r>
      <w:r w:rsidR="00743827" w:rsidRPr="0021481A">
        <w:rPr>
          <w:lang w:val="pt-PT"/>
        </w:rPr>
        <w:t xml:space="preserve">. GR </w:t>
      </w:r>
      <w:r w:rsidR="00743827" w:rsidRPr="0021481A">
        <w:rPr>
          <w:rStyle w:val="Incipit"/>
          <w:lang w:val="pt-PT"/>
        </w:rPr>
        <w:t>Ecce sacerdos</w:t>
      </w:r>
      <w:r w:rsidR="00743827" w:rsidRPr="0021481A">
        <w:rPr>
          <w:lang w:val="pt-PT"/>
        </w:rPr>
        <w:t xml:space="preserve">. ALV </w:t>
      </w:r>
      <w:r w:rsidR="00743827" w:rsidRPr="0021481A">
        <w:rPr>
          <w:rStyle w:val="Incipit"/>
          <w:lang w:val="pt-PT"/>
        </w:rPr>
        <w:t>Iuravit dominus</w:t>
      </w:r>
      <w:r w:rsidR="00743827" w:rsidRPr="0021481A">
        <w:rPr>
          <w:lang w:val="pt-PT"/>
        </w:rPr>
        <w:t xml:space="preserve">. SE </w:t>
      </w:r>
      <w:r w:rsidR="00743827" w:rsidRPr="0021481A">
        <w:rPr>
          <w:rStyle w:val="Incipit"/>
          <w:lang w:val="pt-PT"/>
        </w:rPr>
        <w:t>Rex regum</w:t>
      </w:r>
      <w:r w:rsidR="00743827" w:rsidRPr="0021481A">
        <w:rPr>
          <w:lang w:val="pt-PT"/>
        </w:rPr>
        <w:t xml:space="preserve">. EV </w:t>
      </w:r>
      <w:r w:rsidR="00743827" w:rsidRPr="0021481A">
        <w:rPr>
          <w:rStyle w:val="Incipit"/>
          <w:lang w:val="pt-PT"/>
        </w:rPr>
        <w:t>Sint lumbi vestri</w:t>
      </w:r>
      <w:r w:rsidR="00743827" w:rsidRPr="0021481A">
        <w:rPr>
          <w:lang w:val="pt-PT"/>
        </w:rPr>
        <w:t xml:space="preserve">. OF </w:t>
      </w:r>
      <w:r w:rsidR="00743827" w:rsidRPr="0021481A">
        <w:rPr>
          <w:rStyle w:val="Incipit"/>
          <w:lang w:val="pt-PT"/>
        </w:rPr>
        <w:t>Veritas mea</w:t>
      </w:r>
      <w:r w:rsidR="00743827" w:rsidRPr="0021481A">
        <w:rPr>
          <w:lang w:val="pt-PT"/>
        </w:rPr>
        <w:t xml:space="preserve">. CO </w:t>
      </w:r>
      <w:r w:rsidR="00743827" w:rsidRPr="0021481A">
        <w:rPr>
          <w:rStyle w:val="Incipit"/>
          <w:lang w:val="pt-PT"/>
        </w:rPr>
        <w:t>Beatus servus</w:t>
      </w:r>
      <w:r w:rsidR="00743827" w:rsidRPr="0021481A">
        <w:rPr>
          <w:lang w:val="pt-PT"/>
        </w:rPr>
        <w:t>.</w:t>
      </w:r>
    </w:p>
    <w:p w:rsidR="00743827" w:rsidRPr="0021481A" w:rsidRDefault="00743827" w:rsidP="0059239C">
      <w:pPr>
        <w:rPr>
          <w:lang w:val="pt-PT"/>
        </w:rPr>
      </w:pPr>
      <w:r w:rsidRPr="0021481A">
        <w:rPr>
          <w:rStyle w:val="Time1"/>
          <w:lang w:val="pt-PT"/>
        </w:rPr>
        <w:t>Sexta et nona</w:t>
      </w:r>
      <w:r w:rsidRPr="0021481A">
        <w:rPr>
          <w:lang w:val="pt-PT"/>
        </w:rPr>
        <w:t xml:space="preserve"> ut supra.</w:t>
      </w:r>
    </w:p>
    <w:p w:rsidR="00743827" w:rsidRPr="0021481A" w:rsidRDefault="00743827" w:rsidP="0059239C">
      <w:pPr>
        <w:rPr>
          <w:lang w:val="pt-PT"/>
        </w:rPr>
      </w:pPr>
      <w:r w:rsidRPr="0021481A">
        <w:rPr>
          <w:rStyle w:val="Time1"/>
          <w:lang w:val="pt-PT"/>
        </w:rPr>
        <w:t>In secunda vespera</w:t>
      </w:r>
      <w:r w:rsidRPr="0021481A">
        <w:rPr>
          <w:lang w:val="pt-PT"/>
        </w:rPr>
        <w:t xml:space="preserve"> AN </w:t>
      </w:r>
      <w:r w:rsidRPr="0021481A">
        <w:rPr>
          <w:rStyle w:val="Incipit"/>
          <w:lang w:val="pt-PT"/>
        </w:rPr>
        <w:t>Ecce sacerdos</w:t>
      </w:r>
      <w:r w:rsidRPr="0021481A">
        <w:rPr>
          <w:lang w:val="pt-PT"/>
        </w:rPr>
        <w:t xml:space="preserve"> super feriales psalmos. CP </w:t>
      </w:r>
      <w:r w:rsidRPr="0021481A">
        <w:rPr>
          <w:rStyle w:val="Incipit"/>
          <w:lang w:val="pt-PT"/>
        </w:rPr>
        <w:t>Fecit illum dominus</w:t>
      </w:r>
      <w:r w:rsidRPr="0021481A">
        <w:rPr>
          <w:lang w:val="pt-PT"/>
        </w:rPr>
        <w:t xml:space="preserve">. HY </w:t>
      </w:r>
      <w:r w:rsidRPr="0021481A">
        <w:rPr>
          <w:rStyle w:val="Incipit"/>
          <w:lang w:val="pt-PT"/>
        </w:rPr>
        <w:t>Iste confessor</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Amavit illum dominus</w:t>
      </w:r>
      <w:r w:rsidRPr="0021481A">
        <w:rPr>
          <w:lang w:val="pt-PT"/>
        </w:rPr>
        <w:t xml:space="preserve">. OR </w:t>
      </w:r>
      <w:r w:rsidRPr="0021481A">
        <w:rPr>
          <w:rStyle w:val="Incipit"/>
          <w:lang w:val="pt-PT"/>
        </w:rPr>
        <w:t>Omnipotens sempiterne deus</w:t>
      </w:r>
      <w:r w:rsidRPr="0021481A">
        <w:rPr>
          <w:lang w:val="pt-PT"/>
        </w:rPr>
        <w:t>. Suffragia ut supra.</w:t>
      </w:r>
    </w:p>
    <w:p w:rsidR="00743827" w:rsidRPr="0021481A" w:rsidRDefault="00076868" w:rsidP="005201CA">
      <w:pPr>
        <w:pStyle w:val="Titolo1"/>
        <w:rPr>
          <w:lang w:val="pt-PT"/>
        </w:rPr>
      </w:pPr>
      <w:r w:rsidRPr="0021481A">
        <w:rPr>
          <w:lang w:val="pt-PT"/>
        </w:rPr>
        <w:lastRenderedPageBreak/>
        <w:t>[</w:t>
      </w:r>
      <w:r w:rsidR="00743827" w:rsidRPr="0021481A">
        <w:rPr>
          <w:lang w:val="pt-PT"/>
        </w:rPr>
        <w:t>I</w:t>
      </w:r>
      <w:r w:rsidRPr="0021481A">
        <w:rPr>
          <w:lang w:val="pt-PT"/>
        </w:rPr>
        <w:t>]</w:t>
      </w:r>
      <w:r w:rsidR="00743827" w:rsidRPr="0021481A">
        <w:rPr>
          <w:lang w:val="pt-PT"/>
        </w:rPr>
        <w:t>N OCTAVA APOSTOLORUM</w:t>
      </w:r>
    </w:p>
    <w:p w:rsidR="00E95D6A" w:rsidRPr="0021481A" w:rsidRDefault="00A0458A" w:rsidP="0059239C">
      <w:pPr>
        <w:rPr>
          <w:lang w:val="pt-PT"/>
        </w:rPr>
      </w:pPr>
      <w:r w:rsidRPr="0021481A">
        <w:rPr>
          <w:rStyle w:val="Time1"/>
          <w:lang w:val="pt-PT"/>
        </w:rPr>
        <w:t>Ad vesperas</w:t>
      </w:r>
      <w:r w:rsidRPr="0021481A">
        <w:rPr>
          <w:lang w:val="pt-PT"/>
        </w:rPr>
        <w:t xml:space="preserve"> AN </w:t>
      </w:r>
      <w:r w:rsidRPr="0021481A">
        <w:rPr>
          <w:rStyle w:val="Incipit"/>
          <w:lang w:val="pt-PT"/>
        </w:rPr>
        <w:t>Pet</w:t>
      </w:r>
      <w:r w:rsidR="005201CA" w:rsidRPr="0021481A">
        <w:rPr>
          <w:rStyle w:val="Incipit"/>
          <w:lang w:val="pt-PT"/>
        </w:rPr>
        <w:t>rus (183vb) apostolus et Paulus</w:t>
      </w:r>
      <w:r w:rsidR="005201CA" w:rsidRPr="0021481A">
        <w:rPr>
          <w:lang w:val="pt-PT"/>
        </w:rPr>
        <w:t xml:space="preserve"> super feriales psalmos.</w:t>
      </w:r>
      <w:r w:rsidR="009B3365" w:rsidRPr="0021481A">
        <w:rPr>
          <w:lang w:val="pt-PT"/>
        </w:rPr>
        <w:t xml:space="preserve"> CP </w:t>
      </w:r>
      <w:r w:rsidR="009B3365" w:rsidRPr="0021481A">
        <w:rPr>
          <w:rStyle w:val="Incipit"/>
          <w:lang w:val="pt-PT"/>
        </w:rPr>
        <w:t>Hi sunt duo olivae</w:t>
      </w:r>
      <w:r w:rsidR="009B3365" w:rsidRPr="0021481A">
        <w:rPr>
          <w:lang w:val="pt-PT"/>
        </w:rPr>
        <w:t xml:space="preserve">. RP </w:t>
      </w:r>
      <w:r w:rsidR="009B3365" w:rsidRPr="0021481A">
        <w:rPr>
          <w:rStyle w:val="Incipit"/>
          <w:lang w:val="pt-PT"/>
        </w:rPr>
        <w:t>Cives apostolorum</w:t>
      </w:r>
      <w:r w:rsidR="009B3365" w:rsidRPr="0021481A">
        <w:rPr>
          <w:lang w:val="pt-PT"/>
        </w:rPr>
        <w:t xml:space="preserve">. HY </w:t>
      </w:r>
      <w:r w:rsidR="009B3365" w:rsidRPr="0021481A">
        <w:rPr>
          <w:rStyle w:val="Incipit"/>
          <w:lang w:val="pt-PT"/>
        </w:rPr>
        <w:t>Exultet caelum</w:t>
      </w:r>
      <w:r w:rsidR="009B3365" w:rsidRPr="0021481A">
        <w:rPr>
          <w:lang w:val="pt-PT"/>
        </w:rPr>
        <w:t xml:space="preserve">. VS </w:t>
      </w:r>
      <w:r w:rsidR="009B3365" w:rsidRPr="0021481A">
        <w:rPr>
          <w:rStyle w:val="Incipit"/>
          <w:lang w:val="pt-PT"/>
        </w:rPr>
        <w:t>In omnem terram</w:t>
      </w:r>
      <w:r w:rsidR="009B3365" w:rsidRPr="0021481A">
        <w:rPr>
          <w:lang w:val="pt-PT"/>
        </w:rPr>
        <w:t xml:space="preserve">. AM </w:t>
      </w:r>
      <w:r w:rsidR="009B3365" w:rsidRPr="0021481A">
        <w:rPr>
          <w:rStyle w:val="Incipit"/>
          <w:lang w:val="pt-PT"/>
        </w:rPr>
        <w:t>Isti sunt sancti</w:t>
      </w:r>
      <w:r w:rsidR="00E95D6A" w:rsidRPr="0021481A">
        <w:rPr>
          <w:lang w:val="pt-PT"/>
        </w:rPr>
        <w:t xml:space="preserve">. OR </w:t>
      </w:r>
      <w:r w:rsidR="00E95D6A" w:rsidRPr="0021481A">
        <w:rPr>
          <w:rStyle w:val="Incipit"/>
          <w:lang w:val="pt-PT"/>
        </w:rPr>
        <w:t>Deus cuius dextera</w:t>
      </w:r>
      <w:r w:rsidR="00E95D6A" w:rsidRPr="0021481A">
        <w:rPr>
          <w:lang w:val="pt-PT"/>
        </w:rPr>
        <w:t>. Suffragia ut supra.</w:t>
      </w:r>
    </w:p>
    <w:p w:rsidR="00E95D6A" w:rsidRPr="0021481A" w:rsidRDefault="00E95D6A" w:rsidP="0059239C">
      <w:pPr>
        <w:rPr>
          <w:lang w:val="pt-PT"/>
        </w:rPr>
      </w:pPr>
      <w:r w:rsidRPr="0021481A">
        <w:rPr>
          <w:rStyle w:val="Time1"/>
          <w:lang w:val="pt-PT"/>
        </w:rPr>
        <w:t>Ad matutinam</w:t>
      </w:r>
      <w:r w:rsidRPr="0021481A">
        <w:rPr>
          <w:lang w:val="pt-PT"/>
        </w:rPr>
        <w:t xml:space="preserve"> INV </w:t>
      </w:r>
      <w:r w:rsidRPr="0021481A">
        <w:rPr>
          <w:rStyle w:val="Incipit"/>
          <w:lang w:val="pt-PT"/>
        </w:rPr>
        <w:t>Regem apostolorum</w:t>
      </w:r>
      <w:r w:rsidRPr="0021481A">
        <w:rPr>
          <w:lang w:val="pt-PT"/>
        </w:rPr>
        <w:t>.</w:t>
      </w:r>
    </w:p>
    <w:p w:rsidR="00E95D6A" w:rsidRPr="0021481A" w:rsidRDefault="00E95D6A" w:rsidP="0059239C">
      <w:pPr>
        <w:rPr>
          <w:lang w:val="pt-PT"/>
        </w:rPr>
      </w:pPr>
      <w:r w:rsidRPr="0021481A">
        <w:rPr>
          <w:rStyle w:val="Time2"/>
          <w:lang w:val="pt-PT"/>
        </w:rPr>
        <w:t>In primo nocturno</w:t>
      </w:r>
      <w:r w:rsidRPr="0021481A">
        <w:rPr>
          <w:lang w:val="pt-PT"/>
        </w:rPr>
        <w:t xml:space="preserve"> AN </w:t>
      </w:r>
      <w:r w:rsidRPr="0021481A">
        <w:rPr>
          <w:rStyle w:val="Incipit"/>
          <w:lang w:val="pt-PT"/>
        </w:rPr>
        <w:t>In omnem terram</w:t>
      </w:r>
      <w:r w:rsidRPr="0021481A">
        <w:rPr>
          <w:lang w:val="pt-PT"/>
        </w:rPr>
        <w:t xml:space="preserve">. PS </w:t>
      </w:r>
      <w:r w:rsidRPr="0021481A">
        <w:rPr>
          <w:rStyle w:val="Incipit"/>
          <w:lang w:val="pt-PT"/>
        </w:rPr>
        <w:t>Caeli enarrant</w:t>
      </w:r>
      <w:r w:rsidRPr="0021481A">
        <w:rPr>
          <w:lang w:val="pt-PT"/>
        </w:rPr>
        <w:t xml:space="preserve"> cum ceteris antiphonis et psalmis. VS </w:t>
      </w:r>
      <w:r w:rsidRPr="0021481A">
        <w:rPr>
          <w:rStyle w:val="Incipit"/>
          <w:lang w:val="pt-PT"/>
        </w:rPr>
        <w:t>In omnem</w:t>
      </w:r>
      <w:r w:rsidRPr="0021481A">
        <w:rPr>
          <w:lang w:val="pt-PT"/>
        </w:rPr>
        <w:t xml:space="preserve">. Legitur LS </w:t>
      </w:r>
      <w:r w:rsidRPr="0021481A">
        <w:rPr>
          <w:rStyle w:val="Incipit"/>
          <w:lang w:val="pt-PT"/>
        </w:rPr>
        <w:t>Cum omnes beati</w:t>
      </w:r>
      <w:r w:rsidRPr="0021481A">
        <w:rPr>
          <w:lang w:val="pt-PT"/>
        </w:rPr>
        <w:t xml:space="preserve"> cum historia [RP] </w:t>
      </w:r>
      <w:r w:rsidRPr="0021481A">
        <w:rPr>
          <w:rStyle w:val="Incipit"/>
          <w:lang w:val="pt-PT"/>
        </w:rPr>
        <w:t>Ecce ego mitto</w:t>
      </w:r>
      <w:r w:rsidRPr="0021481A">
        <w:rPr>
          <w:lang w:val="pt-PT"/>
        </w:rPr>
        <w:t xml:space="preserve">. EV </w:t>
      </w:r>
      <w:r w:rsidRPr="0021481A">
        <w:rPr>
          <w:rStyle w:val="Incipit"/>
          <w:lang w:val="pt-PT"/>
        </w:rPr>
        <w:t>Iussit Iesus discipulos suos</w:t>
      </w:r>
      <w:r w:rsidRPr="0021481A">
        <w:rPr>
          <w:lang w:val="pt-PT"/>
        </w:rPr>
        <w:t>.</w:t>
      </w:r>
      <w:r w:rsidRPr="0021481A">
        <w:rPr>
          <w:lang w:val="pt-PT"/>
        </w:rPr>
        <w:br/>
      </w:r>
      <w:r w:rsidRPr="0021481A">
        <w:rPr>
          <w:rStyle w:val="Time1"/>
          <w:lang w:val="en-US"/>
        </w:rPr>
        <w:t>Ad laudes</w:t>
      </w:r>
      <w:r w:rsidRPr="0021481A">
        <w:rPr>
          <w:lang w:val="en-US"/>
        </w:rPr>
        <w:t xml:space="preserve"> cantetur tantum sola AN </w:t>
      </w:r>
      <w:r w:rsidRPr="0021481A">
        <w:rPr>
          <w:rStyle w:val="Incipit"/>
          <w:lang w:val="en-US"/>
        </w:rPr>
        <w:t>Hoc est praeceptum</w:t>
      </w:r>
      <w:r w:rsidRPr="0021481A">
        <w:rPr>
          <w:lang w:val="en-US"/>
        </w:rPr>
        <w:t>.</w:t>
      </w:r>
      <w:r w:rsidR="004A7BA5" w:rsidRPr="0021481A">
        <w:rPr>
          <w:lang w:val="en-US"/>
        </w:rPr>
        <w:t xml:space="preserve"> CP </w:t>
      </w:r>
      <w:r w:rsidR="004A7BA5" w:rsidRPr="0021481A">
        <w:rPr>
          <w:rStyle w:val="Incipit"/>
          <w:lang w:val="en-US"/>
        </w:rPr>
        <w:t>Hi</w:t>
      </w:r>
      <w:r w:rsidR="00E64B3F" w:rsidRPr="0021481A">
        <w:rPr>
          <w:rStyle w:val="Incipit"/>
          <w:lang w:val="en-US"/>
        </w:rPr>
        <w:t xml:space="preserve"> </w:t>
      </w:r>
      <w:r w:rsidR="00332001" w:rsidRPr="0021481A">
        <w:rPr>
          <w:rStyle w:val="Incipit"/>
          <w:lang w:val="en-US"/>
        </w:rPr>
        <w:t>|</w:t>
      </w:r>
      <w:r w:rsidR="004A7BA5" w:rsidRPr="0021481A">
        <w:rPr>
          <w:rStyle w:val="Incipit"/>
          <w:lang w:val="en-US"/>
        </w:rPr>
        <w:t>s</w:t>
      </w:r>
      <w:r w:rsidR="0074241C" w:rsidRPr="0021481A">
        <w:rPr>
          <w:rStyle w:val="Incipit"/>
          <w:lang w:val="en-US"/>
        </w:rPr>
        <w:t>unt qui habent</w:t>
      </w:r>
      <w:r w:rsidR="00332001" w:rsidRPr="0021481A">
        <w:rPr>
          <w:rStyle w:val="Incipit"/>
          <w:lang w:val="en-US"/>
        </w:rPr>
        <w:t>::habent|</w:t>
      </w:r>
      <w:r w:rsidR="0074241C" w:rsidRPr="0021481A">
        <w:rPr>
          <w:rStyle w:val="Incipit"/>
          <w:lang w:val="en-US"/>
        </w:rPr>
        <w:t xml:space="preserve"> </w:t>
      </w:r>
      <w:r w:rsidR="00E64B3F" w:rsidRPr="0021481A">
        <w:rPr>
          <w:rStyle w:val="Incipit"/>
          <w:lang w:val="en-US"/>
        </w:rPr>
        <w:t>potestatem</w:t>
      </w:r>
      <w:r w:rsidR="00E64B3F" w:rsidRPr="0021481A">
        <w:rPr>
          <w:lang w:val="en-US"/>
        </w:rPr>
        <w:t xml:space="preserve">. VS </w:t>
      </w:r>
      <w:r w:rsidR="00E64B3F" w:rsidRPr="0021481A">
        <w:rPr>
          <w:rStyle w:val="Incipit"/>
          <w:lang w:val="en-US"/>
        </w:rPr>
        <w:t>Annuntiaverunt opera</w:t>
      </w:r>
      <w:r w:rsidR="00E64B3F" w:rsidRPr="0021481A">
        <w:rPr>
          <w:lang w:val="en-US"/>
        </w:rPr>
        <w:t xml:space="preserve">. </w:t>
      </w:r>
      <w:r w:rsidR="00E64B3F" w:rsidRPr="0021481A">
        <w:rPr>
          <w:lang w:val="pt-PT"/>
        </w:rPr>
        <w:t xml:space="preserve">AB </w:t>
      </w:r>
      <w:r w:rsidR="00E64B3F" w:rsidRPr="0021481A">
        <w:rPr>
          <w:rStyle w:val="Incipit"/>
          <w:lang w:val="pt-PT"/>
        </w:rPr>
        <w:t>Domine si tu es</w:t>
      </w:r>
      <w:r w:rsidR="00E64B3F" w:rsidRPr="0021481A">
        <w:rPr>
          <w:lang w:val="pt-PT"/>
        </w:rPr>
        <w:t xml:space="preserve">. OR </w:t>
      </w:r>
      <w:r w:rsidR="00E64B3F" w:rsidRPr="0021481A">
        <w:rPr>
          <w:rStyle w:val="Incipit"/>
          <w:lang w:val="pt-PT"/>
        </w:rPr>
        <w:t>Deus cuius dextera</w:t>
      </w:r>
      <w:r w:rsidR="00E64B3F" w:rsidRPr="0021481A">
        <w:rPr>
          <w:lang w:val="pt-PT"/>
        </w:rPr>
        <w:t>.</w:t>
      </w:r>
    </w:p>
    <w:p w:rsidR="00E64B3F" w:rsidRPr="0021481A" w:rsidRDefault="00E64B3F" w:rsidP="0059239C">
      <w:pPr>
        <w:rPr>
          <w:lang w:val="pt-PT"/>
        </w:rPr>
      </w:pPr>
      <w:r w:rsidRPr="0021481A">
        <w:rPr>
          <w:rStyle w:val="Time1"/>
          <w:lang w:val="pt-PT"/>
        </w:rPr>
        <w:t>Ad horas</w:t>
      </w:r>
      <w:r w:rsidRPr="0021481A">
        <w:rPr>
          <w:lang w:val="pt-PT"/>
        </w:rPr>
        <w:t xml:space="preserve"> cantentur ludes. Et responsoria de apostolis.</w:t>
      </w:r>
    </w:p>
    <w:p w:rsidR="00E64B3F" w:rsidRPr="0021481A" w:rsidRDefault="00E64B3F" w:rsidP="0059239C">
      <w:pPr>
        <w:rPr>
          <w:lang w:val="pt-PT"/>
        </w:rPr>
      </w:pPr>
      <w:r w:rsidRPr="0021481A">
        <w:rPr>
          <w:rStyle w:val="Time1"/>
          <w:lang w:val="pt-PT"/>
        </w:rPr>
        <w:t>Ad missam</w:t>
      </w:r>
      <w:r w:rsidRPr="0021481A">
        <w:rPr>
          <w:lang w:val="pt-PT"/>
        </w:rPr>
        <w:t xml:space="preserve"> IN </w:t>
      </w:r>
      <w:r w:rsidRPr="0021481A">
        <w:rPr>
          <w:rStyle w:val="Incipit"/>
          <w:lang w:val="pt-PT"/>
        </w:rPr>
        <w:t>Sapientiam sanctorum</w:t>
      </w:r>
      <w:r w:rsidRPr="0021481A">
        <w:rPr>
          <w:lang w:val="pt-PT"/>
        </w:rPr>
        <w:t xml:space="preserve">. [KY] </w:t>
      </w:r>
      <w:r w:rsidRPr="0021481A">
        <w:rPr>
          <w:rStyle w:val="Incipit"/>
          <w:lang w:val="pt-PT"/>
        </w:rPr>
        <w:t>Kyrie</w:t>
      </w:r>
      <w:r w:rsidRPr="0021481A">
        <w:rPr>
          <w:lang w:val="pt-PT"/>
        </w:rPr>
        <w:t>. (184ra)</w:t>
      </w:r>
      <w:r w:rsidR="00CE7ACA" w:rsidRPr="0021481A">
        <w:rPr>
          <w:lang w:val="pt-PT"/>
        </w:rPr>
        <w:t xml:space="preserve"> [GL] </w:t>
      </w:r>
      <w:r w:rsidR="00CE7ACA" w:rsidRPr="0021481A">
        <w:rPr>
          <w:rStyle w:val="Incipit"/>
          <w:lang w:val="pt-PT"/>
        </w:rPr>
        <w:t>Gloria in excelsis</w:t>
      </w:r>
      <w:r w:rsidR="00CE7ACA" w:rsidRPr="0021481A">
        <w:rPr>
          <w:lang w:val="pt-PT"/>
        </w:rPr>
        <w:t xml:space="preserve">. ORCL </w:t>
      </w:r>
      <w:r w:rsidR="00CE7ACA" w:rsidRPr="0021481A">
        <w:rPr>
          <w:rStyle w:val="Incipit"/>
          <w:lang w:val="pt-PT"/>
        </w:rPr>
        <w:t>Deus cuius dextera</w:t>
      </w:r>
      <w:r w:rsidR="00CE7ACA" w:rsidRPr="0021481A">
        <w:rPr>
          <w:lang w:val="pt-PT"/>
        </w:rPr>
        <w:t xml:space="preserve">. Secunda de dominica. Tertia quam velis. EP </w:t>
      </w:r>
      <w:r w:rsidR="00CE7ACA" w:rsidRPr="0021481A">
        <w:rPr>
          <w:rStyle w:val="Incipit"/>
          <w:lang w:val="pt-PT"/>
        </w:rPr>
        <w:t>Hi sunt viri misericordiae</w:t>
      </w:r>
      <w:r w:rsidR="00CE7ACA" w:rsidRPr="0021481A">
        <w:rPr>
          <w:lang w:val="pt-PT"/>
        </w:rPr>
        <w:t xml:space="preserve">. GR </w:t>
      </w:r>
      <w:r w:rsidR="00CE7ACA" w:rsidRPr="0021481A">
        <w:rPr>
          <w:rStyle w:val="Incipit"/>
          <w:lang w:val="pt-PT"/>
        </w:rPr>
        <w:t>Iustorum animae</w:t>
      </w:r>
      <w:r w:rsidR="00CE7ACA" w:rsidRPr="0021481A">
        <w:rPr>
          <w:lang w:val="pt-PT"/>
        </w:rPr>
        <w:t xml:space="preserve">. ALV </w:t>
      </w:r>
      <w:r w:rsidR="00CE7ACA" w:rsidRPr="0021481A">
        <w:rPr>
          <w:rStyle w:val="Incipit"/>
          <w:lang w:val="pt-PT"/>
        </w:rPr>
        <w:t>Caeli enarrant</w:t>
      </w:r>
      <w:r w:rsidR="00CE7ACA" w:rsidRPr="0021481A">
        <w:rPr>
          <w:lang w:val="pt-PT"/>
        </w:rPr>
        <w:t xml:space="preserve">. SE </w:t>
      </w:r>
      <w:r w:rsidR="00CE7ACA" w:rsidRPr="0021481A">
        <w:rPr>
          <w:rStyle w:val="Incipit"/>
          <w:lang w:val="pt-PT"/>
        </w:rPr>
        <w:t>Clare sanctorum</w:t>
      </w:r>
      <w:r w:rsidR="00CE7ACA" w:rsidRPr="0021481A">
        <w:rPr>
          <w:lang w:val="pt-PT"/>
        </w:rPr>
        <w:t xml:space="preserve">. EV </w:t>
      </w:r>
      <w:r w:rsidR="00CE7ACA" w:rsidRPr="0021481A">
        <w:rPr>
          <w:rStyle w:val="Incipit"/>
          <w:lang w:val="pt-PT"/>
        </w:rPr>
        <w:t>Iussit Iesus discipulos</w:t>
      </w:r>
      <w:r w:rsidR="00CE7ACA" w:rsidRPr="0021481A">
        <w:rPr>
          <w:lang w:val="pt-PT"/>
        </w:rPr>
        <w:t xml:space="preserve">. [CR] </w:t>
      </w:r>
      <w:r w:rsidR="00CE7ACA" w:rsidRPr="0021481A">
        <w:rPr>
          <w:rStyle w:val="Incipit"/>
          <w:lang w:val="pt-PT"/>
        </w:rPr>
        <w:t>Credo</w:t>
      </w:r>
      <w:r w:rsidR="00CE7ACA" w:rsidRPr="0021481A">
        <w:rPr>
          <w:lang w:val="pt-PT"/>
        </w:rPr>
        <w:t xml:space="preserve"> in unum dicitur. OF </w:t>
      </w:r>
      <w:r w:rsidR="00CE7ACA" w:rsidRPr="0021481A">
        <w:rPr>
          <w:rStyle w:val="Incipit"/>
          <w:lang w:val="pt-PT"/>
        </w:rPr>
        <w:t>Exultabunt sancti</w:t>
      </w:r>
      <w:r w:rsidR="00CE7ACA" w:rsidRPr="0021481A">
        <w:rPr>
          <w:lang w:val="pt-PT"/>
        </w:rPr>
        <w:t xml:space="preserve">. PF </w:t>
      </w:r>
      <w:r w:rsidR="00CE7ACA" w:rsidRPr="0021481A">
        <w:rPr>
          <w:rStyle w:val="Incipit"/>
          <w:lang w:val="pt-PT"/>
        </w:rPr>
        <w:t>Te domine suppliciter</w:t>
      </w:r>
      <w:r w:rsidR="00CE7ACA" w:rsidRPr="0021481A">
        <w:rPr>
          <w:lang w:val="pt-PT"/>
        </w:rPr>
        <w:t xml:space="preserve">. CP </w:t>
      </w:r>
      <w:r w:rsidR="00CE7ACA" w:rsidRPr="0021481A">
        <w:rPr>
          <w:rStyle w:val="Incipit"/>
          <w:lang w:val="pt-PT"/>
        </w:rPr>
        <w:t>Iustorum animae</w:t>
      </w:r>
      <w:r w:rsidR="00CE7ACA" w:rsidRPr="0021481A">
        <w:rPr>
          <w:lang w:val="pt-PT"/>
        </w:rPr>
        <w:t>.</w:t>
      </w:r>
    </w:p>
    <w:p w:rsidR="00CE7ACA" w:rsidRPr="0021481A" w:rsidRDefault="00CE7ACA" w:rsidP="0059239C">
      <w:pPr>
        <w:rPr>
          <w:lang w:val="pt-PT"/>
        </w:rPr>
      </w:pPr>
      <w:r w:rsidRPr="0021481A">
        <w:rPr>
          <w:rStyle w:val="Time1"/>
          <w:lang w:val="pt-PT"/>
        </w:rPr>
        <w:t>Secunda vespera</w:t>
      </w:r>
      <w:r w:rsidRPr="0021481A">
        <w:rPr>
          <w:lang w:val="pt-PT"/>
        </w:rPr>
        <w:t xml:space="preserve"> vacat. Quia nulla octava habet secundam vesperam praeter octavas domini, sed erit de tempore vel de festo.</w:t>
      </w:r>
    </w:p>
    <w:p w:rsidR="00E25C84" w:rsidRPr="0021481A" w:rsidRDefault="00E25C84" w:rsidP="00E25C84">
      <w:pPr>
        <w:pStyle w:val="Titolo1"/>
        <w:rPr>
          <w:lang w:val="pt-PT"/>
        </w:rPr>
      </w:pPr>
      <w:r w:rsidRPr="0021481A">
        <w:rPr>
          <w:lang w:val="pt-PT"/>
        </w:rPr>
        <w:t>KOMMENTAR</w:t>
      </w:r>
    </w:p>
    <w:p w:rsidR="00E25C84" w:rsidRPr="0021481A" w:rsidRDefault="00E25C84" w:rsidP="0059239C">
      <w:pPr>
        <w:rPr>
          <w:lang w:val="it-IT"/>
        </w:rPr>
      </w:pPr>
      <w:r w:rsidRPr="0021481A">
        <w:rPr>
          <w:lang w:val="pt-PT"/>
        </w:rPr>
        <w:t>Si incederit ante institutionem festi sancti Thomae martyris archiepiscopi Cantuariensis, quod modo i</w:t>
      </w:r>
      <w:r w:rsidR="009E2818" w:rsidRPr="0021481A">
        <w:rPr>
          <w:lang w:val="pt-PT"/>
        </w:rPr>
        <w:t>n translatione ipsius celebrat</w:t>
      </w:r>
      <w:r w:rsidRPr="0021481A">
        <w:rPr>
          <w:lang w:val="pt-PT"/>
        </w:rPr>
        <w:t>ur, festum beati Willibaldi hic, hoc modo, qui velit</w:t>
      </w:r>
      <w:r w:rsidR="008A7122" w:rsidRPr="0021481A">
        <w:rPr>
          <w:lang w:val="pt-PT"/>
        </w:rPr>
        <w:t xml:space="preserve"> adhuc celebret. </w:t>
      </w:r>
      <w:r w:rsidR="008A7122" w:rsidRPr="0021481A">
        <w:rPr>
          <w:lang w:val="it-IT"/>
        </w:rPr>
        <w:t>Et ipso modo</w:t>
      </w:r>
    </w:p>
    <w:p w:rsidR="00E25C84" w:rsidRPr="0021481A" w:rsidRDefault="00E25C84" w:rsidP="00E25C84">
      <w:pPr>
        <w:pStyle w:val="Titolo1"/>
        <w:rPr>
          <w:lang w:val="it-IT"/>
        </w:rPr>
      </w:pPr>
      <w:r w:rsidRPr="0021481A">
        <w:rPr>
          <w:lang w:val="it-IT"/>
        </w:rPr>
        <w:t>IN FESTO SANCTI WILLIBALDI</w:t>
      </w:r>
    </w:p>
    <w:p w:rsidR="00E25C84" w:rsidRPr="0021481A" w:rsidRDefault="00E25C84" w:rsidP="0059239C">
      <w:pPr>
        <w:rPr>
          <w:lang w:val="pt-PT"/>
        </w:rPr>
      </w:pPr>
      <w:r w:rsidRPr="0021481A">
        <w:rPr>
          <w:rStyle w:val="Time1"/>
          <w:lang w:val="it-IT"/>
        </w:rPr>
        <w:t>Ad matutinam</w:t>
      </w:r>
      <w:r w:rsidRPr="0021481A">
        <w:rPr>
          <w:lang w:val="it-IT"/>
        </w:rPr>
        <w:t xml:space="preserve"> INV </w:t>
      </w:r>
      <w:r w:rsidRPr="0021481A">
        <w:rPr>
          <w:rStyle w:val="Incipit"/>
          <w:lang w:val="it-IT"/>
        </w:rPr>
        <w:t>Regem (184rb) confessorum</w:t>
      </w:r>
      <w:r w:rsidRPr="0021481A">
        <w:rPr>
          <w:lang w:val="it-IT"/>
        </w:rPr>
        <w:t>.</w:t>
      </w:r>
      <w:r w:rsidR="00EB14B8" w:rsidRPr="0021481A">
        <w:rPr>
          <w:lang w:val="it-IT"/>
        </w:rPr>
        <w:t xml:space="preserve"> </w:t>
      </w:r>
      <w:r w:rsidR="00EB14B8" w:rsidRPr="0021481A">
        <w:rPr>
          <w:lang w:val="pt-PT"/>
        </w:rPr>
        <w:t xml:space="preserve">PS </w:t>
      </w:r>
      <w:r w:rsidR="00EB14B8" w:rsidRPr="0021481A">
        <w:rPr>
          <w:rStyle w:val="Incipit"/>
          <w:lang w:val="pt-PT"/>
        </w:rPr>
        <w:t>Venite exultemus</w:t>
      </w:r>
      <w:r w:rsidR="00EB14B8" w:rsidRPr="0021481A">
        <w:rPr>
          <w:lang w:val="pt-PT"/>
        </w:rPr>
        <w:t xml:space="preserve"> cum nocturno. VS </w:t>
      </w:r>
      <w:r w:rsidR="00EB14B8" w:rsidRPr="0021481A">
        <w:rPr>
          <w:rStyle w:val="Incipit"/>
          <w:lang w:val="pt-PT"/>
        </w:rPr>
        <w:t>Gloria et honore</w:t>
      </w:r>
      <w:r w:rsidR="00EB14B8" w:rsidRPr="0021481A">
        <w:rPr>
          <w:lang w:val="pt-PT"/>
        </w:rPr>
        <w:t xml:space="preserve">. Legitur eius vita cum tribus responsoriis. RP </w:t>
      </w:r>
      <w:r w:rsidR="00EB14B8" w:rsidRPr="0021481A">
        <w:rPr>
          <w:rStyle w:val="Incipit"/>
          <w:lang w:val="pt-PT"/>
        </w:rPr>
        <w:t>Euge serve bone</w:t>
      </w:r>
      <w:r w:rsidR="00EB14B8" w:rsidRPr="0021481A">
        <w:rPr>
          <w:lang w:val="pt-PT"/>
        </w:rPr>
        <w:t>.</w:t>
      </w:r>
    </w:p>
    <w:p w:rsidR="00864AD5" w:rsidRPr="0021481A" w:rsidRDefault="00EB14B8" w:rsidP="0059239C">
      <w:pPr>
        <w:rPr>
          <w:lang w:val="pt-PT"/>
        </w:rPr>
      </w:pPr>
      <w:r w:rsidRPr="0021481A">
        <w:rPr>
          <w:rStyle w:val="Time1"/>
          <w:lang w:val="pt-PT"/>
        </w:rPr>
        <w:t>Ad laudes</w:t>
      </w:r>
      <w:r w:rsidRPr="0021481A">
        <w:rPr>
          <w:lang w:val="pt-PT"/>
        </w:rPr>
        <w:t xml:space="preserve"> AN </w:t>
      </w:r>
      <w:r w:rsidRPr="0021481A">
        <w:rPr>
          <w:rStyle w:val="Incipit"/>
          <w:lang w:val="pt-PT"/>
        </w:rPr>
        <w:t>Ecce sacerdos</w:t>
      </w:r>
      <w:r w:rsidRPr="0021481A">
        <w:rPr>
          <w:lang w:val="pt-PT"/>
        </w:rPr>
        <w:t xml:space="preserve">. CP </w:t>
      </w:r>
      <w:r w:rsidRPr="0021481A">
        <w:rPr>
          <w:rStyle w:val="Incipit"/>
          <w:lang w:val="pt-PT"/>
        </w:rPr>
        <w:t>Statuit illi</w:t>
      </w:r>
      <w:r w:rsidRPr="0021481A">
        <w:rPr>
          <w:lang w:val="pt-PT"/>
        </w:rPr>
        <w:t>.</w:t>
      </w:r>
      <w:r w:rsidR="00864AD5" w:rsidRPr="0021481A">
        <w:rPr>
          <w:lang w:val="pt-PT"/>
        </w:rPr>
        <w:t xml:space="preserve"> VS </w:t>
      </w:r>
      <w:r w:rsidR="00864AD5" w:rsidRPr="0021481A">
        <w:rPr>
          <w:rStyle w:val="Incipit"/>
          <w:lang w:val="pt-PT"/>
        </w:rPr>
        <w:t>Magna est gloria</w:t>
      </w:r>
      <w:r w:rsidR="00864AD5" w:rsidRPr="0021481A">
        <w:rPr>
          <w:lang w:val="pt-PT"/>
        </w:rPr>
        <w:t xml:space="preserve">. AB </w:t>
      </w:r>
      <w:r w:rsidR="00864AD5" w:rsidRPr="0021481A">
        <w:rPr>
          <w:rStyle w:val="Incipit"/>
          <w:lang w:val="pt-PT"/>
        </w:rPr>
        <w:t>Euge serve</w:t>
      </w:r>
      <w:r w:rsidR="00864AD5" w:rsidRPr="0021481A">
        <w:rPr>
          <w:lang w:val="pt-PT"/>
        </w:rPr>
        <w:t xml:space="preserve">. [KY] </w:t>
      </w:r>
      <w:r w:rsidR="00864AD5" w:rsidRPr="0021481A">
        <w:rPr>
          <w:rStyle w:val="Incipit"/>
          <w:lang w:val="pt-PT"/>
        </w:rPr>
        <w:t>Kyrie</w:t>
      </w:r>
      <w:r w:rsidR="00864AD5" w:rsidRPr="0021481A">
        <w:rPr>
          <w:lang w:val="pt-PT"/>
        </w:rPr>
        <w:t xml:space="preserve"> cum [PN] </w:t>
      </w:r>
      <w:r w:rsidR="00864AD5" w:rsidRPr="0021481A">
        <w:rPr>
          <w:rStyle w:val="Incipit"/>
          <w:lang w:val="pt-PT"/>
        </w:rPr>
        <w:t>Pater noster</w:t>
      </w:r>
      <w:r w:rsidR="00864AD5" w:rsidRPr="0021481A">
        <w:rPr>
          <w:lang w:val="pt-PT"/>
        </w:rPr>
        <w:t>. Orationem require de uno confessore. Deinde suffragia.</w:t>
      </w:r>
    </w:p>
    <w:p w:rsidR="00864AD5" w:rsidRPr="0021481A" w:rsidRDefault="00864AD5" w:rsidP="0059239C">
      <w:pPr>
        <w:rPr>
          <w:lang w:val="pt-PT"/>
        </w:rPr>
      </w:pPr>
      <w:r w:rsidRPr="0021481A">
        <w:rPr>
          <w:rStyle w:val="Time1"/>
          <w:lang w:val="pt-PT"/>
        </w:rPr>
        <w:t>Ad horas</w:t>
      </w:r>
      <w:r w:rsidRPr="0021481A">
        <w:rPr>
          <w:lang w:val="pt-PT"/>
        </w:rPr>
        <w:t xml:space="preserve"> cantentur laudes. Et responsoria de uno confessore.</w:t>
      </w:r>
    </w:p>
    <w:p w:rsidR="00864AD5" w:rsidRPr="0021481A" w:rsidRDefault="00864AD5" w:rsidP="0059239C">
      <w:pPr>
        <w:rPr>
          <w:lang w:val="pt-PT"/>
        </w:rPr>
      </w:pPr>
      <w:r w:rsidRPr="0021481A">
        <w:rPr>
          <w:rStyle w:val="Time1"/>
          <w:lang w:val="pt-PT"/>
        </w:rPr>
        <w:t>Ad missam</w:t>
      </w:r>
      <w:r w:rsidRPr="0021481A">
        <w:rPr>
          <w:lang w:val="pt-PT"/>
        </w:rPr>
        <w:t xml:space="preserve"> cantetur dominica. Secunda oratio de sancto Willibaldo.</w:t>
      </w:r>
    </w:p>
    <w:p w:rsidR="00864AD5" w:rsidRPr="0021481A" w:rsidRDefault="00864AD5" w:rsidP="00864AD5">
      <w:pPr>
        <w:pStyle w:val="Titolo1"/>
        <w:rPr>
          <w:lang w:val="pt-PT"/>
        </w:rPr>
      </w:pPr>
      <w:r w:rsidRPr="0021481A">
        <w:rPr>
          <w:lang w:val="pt-PT"/>
        </w:rPr>
        <w:lastRenderedPageBreak/>
        <w:t>IN NATIVITATE SANCTI THOMAE MARTYRIS ARCHIEPISCOPI CANTUARIENSIS</w:t>
      </w:r>
    </w:p>
    <w:p w:rsidR="00864AD5" w:rsidRPr="0021481A" w:rsidRDefault="00864AD5" w:rsidP="0059239C">
      <w:pPr>
        <w:rPr>
          <w:lang w:val="pt-PT"/>
        </w:rPr>
      </w:pPr>
      <w:r w:rsidRPr="0021481A">
        <w:rPr>
          <w:rStyle w:val="Time1"/>
          <w:lang w:val="pt-PT"/>
        </w:rPr>
        <w:t>Ad veperas</w:t>
      </w:r>
      <w:r w:rsidRPr="0021481A">
        <w:rPr>
          <w:lang w:val="pt-PT"/>
        </w:rPr>
        <w:t xml:space="preserve"> antiphona super psalmos [AN] </w:t>
      </w:r>
      <w:r w:rsidRPr="0021481A">
        <w:rPr>
          <w:rStyle w:val="Incipit"/>
          <w:lang w:val="pt-PT"/>
        </w:rPr>
        <w:t>Sol inclinans</w:t>
      </w:r>
      <w:r w:rsidRPr="0021481A">
        <w:rPr>
          <w:lang w:val="pt-PT"/>
        </w:rPr>
        <w:t>.</w:t>
      </w:r>
      <w:r w:rsidR="008C3D64" w:rsidRPr="0021481A">
        <w:rPr>
          <w:lang w:val="pt-PT"/>
        </w:rPr>
        <w:t xml:space="preserve"> PS </w:t>
      </w:r>
      <w:r w:rsidR="008C3D64" w:rsidRPr="0021481A">
        <w:rPr>
          <w:rStyle w:val="Incipit"/>
          <w:lang w:val="pt-PT"/>
        </w:rPr>
        <w:t>Laudate pueri</w:t>
      </w:r>
      <w:r w:rsidR="008C3D64" w:rsidRPr="0021481A">
        <w:rPr>
          <w:lang w:val="pt-PT"/>
        </w:rPr>
        <w:t xml:space="preserve"> cum ceteris. CP </w:t>
      </w:r>
      <w:r w:rsidR="008C3D64" w:rsidRPr="0021481A">
        <w:rPr>
          <w:rStyle w:val="Incipit"/>
          <w:lang w:val="pt-PT"/>
        </w:rPr>
        <w:t>Omnis pontifex</w:t>
      </w:r>
      <w:r w:rsidR="008C3D64" w:rsidRPr="0021481A">
        <w:rPr>
          <w:lang w:val="pt-PT"/>
        </w:rPr>
        <w:t xml:space="preserve">. RP </w:t>
      </w:r>
      <w:r w:rsidR="008C3D64" w:rsidRPr="0021481A">
        <w:rPr>
          <w:rStyle w:val="Incipit"/>
          <w:lang w:val="pt-PT"/>
        </w:rPr>
        <w:t>Iacet granum</w:t>
      </w:r>
      <w:r w:rsidR="008C3D64" w:rsidRPr="0021481A">
        <w:rPr>
          <w:lang w:val="pt-PT"/>
        </w:rPr>
        <w:t xml:space="preserve">. HY </w:t>
      </w:r>
      <w:r w:rsidR="008C3D64" w:rsidRPr="0021481A">
        <w:rPr>
          <w:rStyle w:val="Incipit"/>
          <w:lang w:val="pt-PT"/>
        </w:rPr>
        <w:t>Deus tuorum militum</w:t>
      </w:r>
      <w:r w:rsidR="008C3D64" w:rsidRPr="0021481A">
        <w:rPr>
          <w:lang w:val="pt-PT"/>
        </w:rPr>
        <w:t xml:space="preserve">. (184va) VS </w:t>
      </w:r>
      <w:r w:rsidR="008C3D64" w:rsidRPr="0021481A">
        <w:rPr>
          <w:rStyle w:val="Incipit"/>
          <w:lang w:val="pt-PT"/>
        </w:rPr>
        <w:t>Gloria et honore</w:t>
      </w:r>
      <w:r w:rsidR="008C3D64" w:rsidRPr="0021481A">
        <w:rPr>
          <w:lang w:val="pt-PT"/>
        </w:rPr>
        <w:t xml:space="preserve">. AM </w:t>
      </w:r>
      <w:r w:rsidR="008C3D64" w:rsidRPr="0021481A">
        <w:rPr>
          <w:rStyle w:val="Incipit"/>
          <w:lang w:val="pt-PT"/>
        </w:rPr>
        <w:t>Pastor caesus</w:t>
      </w:r>
      <w:r w:rsidR="008C3D64" w:rsidRPr="0021481A">
        <w:rPr>
          <w:lang w:val="pt-PT"/>
        </w:rPr>
        <w:t xml:space="preserve">. OR </w:t>
      </w:r>
      <w:r w:rsidR="008C3D64" w:rsidRPr="0021481A">
        <w:rPr>
          <w:rStyle w:val="Incipit"/>
          <w:lang w:val="pt-PT"/>
        </w:rPr>
        <w:t>Deus pro cuius ecclesia</w:t>
      </w:r>
      <w:r w:rsidR="008C3D64" w:rsidRPr="0021481A">
        <w:rPr>
          <w:lang w:val="pt-PT"/>
        </w:rPr>
        <w:t xml:space="preserve">. Deinde suffragia </w:t>
      </w:r>
      <w:r w:rsidR="00650240" w:rsidRPr="0021481A">
        <w:rPr>
          <w:lang w:val="pt-PT"/>
        </w:rPr>
        <w:t>ut %D::a% supra.</w:t>
      </w:r>
    </w:p>
    <w:p w:rsidR="00650240" w:rsidRPr="0021481A" w:rsidRDefault="00650240" w:rsidP="0059239C">
      <w:pPr>
        <w:rPr>
          <w:lang w:val="en-US"/>
        </w:rPr>
      </w:pPr>
      <w:r w:rsidRPr="0021481A">
        <w:rPr>
          <w:rStyle w:val="Time1"/>
          <w:lang w:val="en-US"/>
        </w:rPr>
        <w:t>Ad completorium</w:t>
      </w:r>
      <w:r w:rsidRPr="0021481A">
        <w:rPr>
          <w:lang w:val="en-US"/>
        </w:rPr>
        <w:t xml:space="preserve"> ferialiter.</w:t>
      </w:r>
    </w:p>
    <w:p w:rsidR="00650240" w:rsidRPr="0021481A" w:rsidRDefault="00650240" w:rsidP="0059239C">
      <w:pPr>
        <w:rPr>
          <w:lang w:val="en-US"/>
        </w:rPr>
      </w:pPr>
      <w:r w:rsidRPr="0021481A">
        <w:rPr>
          <w:rStyle w:val="Time1"/>
          <w:lang w:val="en-US"/>
        </w:rPr>
        <w:t>Ad matutinam</w:t>
      </w:r>
      <w:r w:rsidRPr="0021481A">
        <w:rPr>
          <w:lang w:val="en-US"/>
        </w:rPr>
        <w:t xml:space="preserve"> INV </w:t>
      </w:r>
      <w:r w:rsidRPr="0021481A">
        <w:rPr>
          <w:rStyle w:val="Incipit"/>
          <w:lang w:val="en-US"/>
        </w:rPr>
        <w:t>Assunt Thomae</w:t>
      </w:r>
      <w:r w:rsidRPr="0021481A">
        <w:rPr>
          <w:lang w:val="en-US"/>
        </w:rPr>
        <w:t>.</w:t>
      </w:r>
    </w:p>
    <w:p w:rsidR="00650240" w:rsidRPr="0021481A" w:rsidRDefault="00650240" w:rsidP="0059239C">
      <w:pPr>
        <w:rPr>
          <w:lang w:val="en-US"/>
        </w:rPr>
      </w:pPr>
      <w:r w:rsidRPr="0021481A">
        <w:rPr>
          <w:rStyle w:val="Time2"/>
          <w:lang w:val="it-IT"/>
        </w:rPr>
        <w:t>In primo nocturno</w:t>
      </w:r>
      <w:r w:rsidRPr="0021481A">
        <w:rPr>
          <w:lang w:val="it-IT"/>
        </w:rPr>
        <w:t xml:space="preserve"> AN </w:t>
      </w:r>
      <w:r w:rsidRPr="0021481A">
        <w:rPr>
          <w:rStyle w:val="Incipit"/>
          <w:lang w:val="it-IT"/>
        </w:rPr>
        <w:t>Summo sacerdotio</w:t>
      </w:r>
      <w:r w:rsidRPr="0021481A">
        <w:rPr>
          <w:lang w:val="it-IT"/>
        </w:rPr>
        <w:t xml:space="preserve">. </w:t>
      </w:r>
      <w:r w:rsidRPr="0021481A">
        <w:rPr>
          <w:lang w:val="en-US"/>
        </w:rPr>
        <w:t xml:space="preserve">PS </w:t>
      </w:r>
      <w:r w:rsidRPr="0021481A">
        <w:rPr>
          <w:rStyle w:val="Incipit"/>
          <w:lang w:val="en-US"/>
        </w:rPr>
        <w:t>Beatus vir</w:t>
      </w:r>
      <w:r w:rsidRPr="0021481A">
        <w:rPr>
          <w:lang w:val="en-US"/>
        </w:rPr>
        <w:t>.</w:t>
      </w:r>
      <w:r w:rsidR="00097E77" w:rsidRPr="0021481A">
        <w:rPr>
          <w:lang w:val="en-US"/>
        </w:rPr>
        <w:t xml:space="preserve"> AN </w:t>
      </w:r>
      <w:r w:rsidR="00097E77" w:rsidRPr="0021481A">
        <w:rPr>
          <w:rStyle w:val="Incipit"/>
          <w:lang w:val="en-US"/>
        </w:rPr>
        <w:t>Monachus sub clerico</w:t>
      </w:r>
      <w:r w:rsidR="00097E77" w:rsidRPr="0021481A">
        <w:rPr>
          <w:lang w:val="en-US"/>
        </w:rPr>
        <w:t xml:space="preserve">. PS </w:t>
      </w:r>
      <w:r w:rsidR="00097E77" w:rsidRPr="0021481A">
        <w:rPr>
          <w:rStyle w:val="Incipit"/>
          <w:lang w:val="en-US"/>
        </w:rPr>
        <w:t>Quare fremuerunt</w:t>
      </w:r>
      <w:r w:rsidR="00097E77" w:rsidRPr="0021481A">
        <w:rPr>
          <w:lang w:val="en-US"/>
        </w:rPr>
        <w:t xml:space="preserve">. AN </w:t>
      </w:r>
      <w:r w:rsidR="00097E77" w:rsidRPr="0021481A">
        <w:rPr>
          <w:rStyle w:val="Incipit"/>
          <w:lang w:val="en-US"/>
        </w:rPr>
        <w:t>Cultor agri</w:t>
      </w:r>
      <w:r w:rsidR="00097E77" w:rsidRPr="0021481A">
        <w:rPr>
          <w:lang w:val="en-US"/>
        </w:rPr>
        <w:t xml:space="preserve">. PS </w:t>
      </w:r>
      <w:r w:rsidR="00097E77" w:rsidRPr="0021481A">
        <w:rPr>
          <w:rStyle w:val="Incipit"/>
          <w:lang w:val="en-US"/>
        </w:rPr>
        <w:t>Domine quid multiplicati</w:t>
      </w:r>
      <w:r w:rsidR="00097E77" w:rsidRPr="0021481A">
        <w:rPr>
          <w:lang w:val="en-US"/>
        </w:rPr>
        <w:t xml:space="preserve">. VS </w:t>
      </w:r>
      <w:r w:rsidR="00097E77" w:rsidRPr="0021481A">
        <w:rPr>
          <w:rStyle w:val="Incipit"/>
          <w:lang w:val="en-US"/>
        </w:rPr>
        <w:t>Gloria et honore</w:t>
      </w:r>
      <w:r w:rsidR="00097E77" w:rsidRPr="0021481A">
        <w:rPr>
          <w:lang w:val="en-US"/>
        </w:rPr>
        <w:t xml:space="preserve">. Legitur eius passio [LHI] </w:t>
      </w:r>
      <w:r w:rsidR="00097E77" w:rsidRPr="0021481A">
        <w:rPr>
          <w:rStyle w:val="Incipit"/>
          <w:lang w:val="en-US"/>
        </w:rPr>
        <w:t>Gloriosi martyris Thom</w:t>
      </w:r>
      <w:r w:rsidR="00B67A6E" w:rsidRPr="0021481A">
        <w:rPr>
          <w:rStyle w:val="Incipit"/>
          <w:lang w:val="en-US"/>
        </w:rPr>
        <w:t>ae</w:t>
      </w:r>
      <w:r w:rsidR="00B67A6E" w:rsidRPr="0021481A">
        <w:rPr>
          <w:lang w:val="en-US"/>
        </w:rPr>
        <w:t xml:space="preserve"> cum historia [RP] </w:t>
      </w:r>
      <w:r w:rsidR="00B67A6E" w:rsidRPr="0021481A">
        <w:rPr>
          <w:rStyle w:val="Incipit"/>
          <w:lang w:val="en-US"/>
        </w:rPr>
        <w:t>Studens livor</w:t>
      </w:r>
      <w:r w:rsidR="00B67A6E" w:rsidRPr="0021481A">
        <w:rPr>
          <w:lang w:val="en-US"/>
        </w:rPr>
        <w:t>.</w:t>
      </w:r>
    </w:p>
    <w:p w:rsidR="00B67A6E" w:rsidRPr="0021481A" w:rsidRDefault="00B67A6E" w:rsidP="0059239C">
      <w:pPr>
        <w:rPr>
          <w:lang w:val="pt-PT"/>
        </w:rPr>
      </w:pPr>
      <w:r w:rsidRPr="0021481A">
        <w:rPr>
          <w:rStyle w:val="Time2"/>
          <w:lang w:val="it-IT"/>
        </w:rPr>
        <w:t>In secundo nocturno</w:t>
      </w:r>
      <w:r w:rsidRPr="0021481A">
        <w:rPr>
          <w:lang w:val="it-IT"/>
        </w:rPr>
        <w:t xml:space="preserve"> AN </w:t>
      </w:r>
      <w:r w:rsidRPr="0021481A">
        <w:rPr>
          <w:rStyle w:val="Incipit"/>
          <w:lang w:val="it-IT"/>
        </w:rPr>
        <w:t>Nec |magnus::in agnos|</w:t>
      </w:r>
      <w:r w:rsidRPr="0021481A">
        <w:rPr>
          <w:lang w:val="it-IT"/>
        </w:rPr>
        <w:t xml:space="preserve">. </w:t>
      </w:r>
      <w:r w:rsidRPr="0021481A">
        <w:rPr>
          <w:lang w:val="pt-PT"/>
        </w:rPr>
        <w:t xml:space="preserve">PS </w:t>
      </w:r>
      <w:r w:rsidRPr="0021481A">
        <w:rPr>
          <w:rStyle w:val="Incipit"/>
          <w:lang w:val="pt-PT"/>
        </w:rPr>
        <w:t>Cum invocarem</w:t>
      </w:r>
      <w:r w:rsidRPr="0021481A">
        <w:rPr>
          <w:lang w:val="pt-PT"/>
        </w:rPr>
        <w:t xml:space="preserve">. AN </w:t>
      </w:r>
      <w:r w:rsidRPr="0021481A">
        <w:rPr>
          <w:rStyle w:val="Incipit"/>
          <w:lang w:val="pt-PT"/>
        </w:rPr>
        <w:t>Exulat vir</w:t>
      </w:r>
      <w:r w:rsidRPr="0021481A">
        <w:rPr>
          <w:lang w:val="pt-PT"/>
        </w:rPr>
        <w:t xml:space="preserve">. PS </w:t>
      </w:r>
      <w:r w:rsidRPr="0021481A">
        <w:rPr>
          <w:rStyle w:val="Incipit"/>
          <w:lang w:val="pt-PT"/>
        </w:rPr>
        <w:t>Verba mea</w:t>
      </w:r>
      <w:r w:rsidRPr="0021481A">
        <w:rPr>
          <w:lang w:val="pt-PT"/>
        </w:rPr>
        <w:t xml:space="preserve">. AN </w:t>
      </w:r>
      <w:r w:rsidRPr="0021481A">
        <w:rPr>
          <w:rStyle w:val="Incipit"/>
          <w:lang w:val="pt-PT"/>
        </w:rPr>
        <w:t>Exulantis</w:t>
      </w:r>
      <w:r w:rsidRPr="0021481A">
        <w:rPr>
          <w:lang w:val="pt-PT"/>
        </w:rPr>
        <w:t xml:space="preserve">. PS </w:t>
      </w:r>
      <w:r w:rsidRPr="0021481A">
        <w:rPr>
          <w:rStyle w:val="Incipit"/>
          <w:lang w:val="pt-PT"/>
        </w:rPr>
        <w:t>Domine dominus noster</w:t>
      </w:r>
      <w:r w:rsidRPr="0021481A">
        <w:rPr>
          <w:lang w:val="pt-PT"/>
        </w:rPr>
        <w:t xml:space="preserve">. VS </w:t>
      </w:r>
      <w:r w:rsidRPr="0021481A">
        <w:rPr>
          <w:rStyle w:val="Incipit"/>
          <w:lang w:val="pt-PT"/>
        </w:rPr>
        <w:t>Posuisti domine</w:t>
      </w:r>
      <w:r w:rsidRPr="0021481A">
        <w:rPr>
          <w:lang w:val="pt-PT"/>
        </w:rPr>
        <w:t>. Legenda ut supra.</w:t>
      </w:r>
    </w:p>
    <w:p w:rsidR="00B67A6E" w:rsidRPr="0021481A" w:rsidRDefault="00B67A6E" w:rsidP="0059239C">
      <w:pPr>
        <w:rPr>
          <w:lang w:val="en-US"/>
        </w:rPr>
      </w:pPr>
      <w:r w:rsidRPr="0021481A">
        <w:rPr>
          <w:rStyle w:val="Time2"/>
          <w:lang w:val="it-IT"/>
        </w:rPr>
        <w:t>In tertio nocturno</w:t>
      </w:r>
      <w:r w:rsidRPr="0021481A">
        <w:rPr>
          <w:lang w:val="it-IT"/>
        </w:rPr>
        <w:t xml:space="preserve"> AN </w:t>
      </w:r>
      <w:r w:rsidR="00C11062" w:rsidRPr="0021481A">
        <w:rPr>
          <w:rStyle w:val="Incipit"/>
          <w:lang w:val="it-IT"/>
        </w:rPr>
        <w:t>Satanae |succellis::satellites|</w:t>
      </w:r>
      <w:r w:rsidR="00C11062" w:rsidRPr="0021481A">
        <w:rPr>
          <w:lang w:val="it-IT"/>
        </w:rPr>
        <w:t xml:space="preserve">. PS </w:t>
      </w:r>
      <w:r w:rsidR="00C11062" w:rsidRPr="0021481A">
        <w:rPr>
          <w:rStyle w:val="Incipit"/>
          <w:lang w:val="it-IT"/>
        </w:rPr>
        <w:t>(184vb) In domino confido</w:t>
      </w:r>
      <w:r w:rsidR="00C11062" w:rsidRPr="0021481A">
        <w:rPr>
          <w:lang w:val="it-IT"/>
        </w:rPr>
        <w:t xml:space="preserve">. </w:t>
      </w:r>
      <w:r w:rsidR="00C11062" w:rsidRPr="0021481A">
        <w:rPr>
          <w:lang w:val="fr-FR"/>
        </w:rPr>
        <w:t xml:space="preserve">AN </w:t>
      </w:r>
      <w:r w:rsidR="00C11062" w:rsidRPr="0021481A">
        <w:rPr>
          <w:rStyle w:val="Incipit"/>
          <w:lang w:val="fr-FR"/>
        </w:rPr>
        <w:t>Strictis |Thomos::Thomas|</w:t>
      </w:r>
      <w:r w:rsidR="00C11062" w:rsidRPr="0021481A">
        <w:rPr>
          <w:lang w:val="fr-FR"/>
        </w:rPr>
        <w:t xml:space="preserve">. PS </w:t>
      </w:r>
      <w:r w:rsidR="00C11062" w:rsidRPr="0021481A">
        <w:rPr>
          <w:rStyle w:val="Incipit"/>
          <w:lang w:val="fr-FR"/>
        </w:rPr>
        <w:t>Domine quis habitabit</w:t>
      </w:r>
      <w:r w:rsidR="00C11062" w:rsidRPr="0021481A">
        <w:rPr>
          <w:lang w:val="fr-FR"/>
        </w:rPr>
        <w:t xml:space="preserve">. AN </w:t>
      </w:r>
      <w:r w:rsidR="00C11062" w:rsidRPr="0021481A">
        <w:rPr>
          <w:rStyle w:val="Incipit"/>
          <w:lang w:val="fr-FR"/>
        </w:rPr>
        <w:t>Hosti pandit</w:t>
      </w:r>
      <w:r w:rsidR="00C11062" w:rsidRPr="0021481A">
        <w:rPr>
          <w:lang w:val="fr-FR"/>
        </w:rPr>
        <w:t xml:space="preserve">. </w:t>
      </w:r>
      <w:r w:rsidR="00C11062" w:rsidRPr="0021481A">
        <w:rPr>
          <w:lang w:val="en-US"/>
        </w:rPr>
        <w:t xml:space="preserve">PS </w:t>
      </w:r>
      <w:r w:rsidR="00C11062" w:rsidRPr="0021481A">
        <w:rPr>
          <w:rStyle w:val="Incipit"/>
          <w:lang w:val="en-US"/>
        </w:rPr>
        <w:t>Domine in virtute</w:t>
      </w:r>
      <w:r w:rsidR="00C11062" w:rsidRPr="0021481A">
        <w:rPr>
          <w:lang w:val="en-US"/>
        </w:rPr>
        <w:t xml:space="preserve">. VS </w:t>
      </w:r>
      <w:r w:rsidR="00C11062" w:rsidRPr="0021481A">
        <w:rPr>
          <w:rStyle w:val="Incipit"/>
          <w:lang w:val="en-US"/>
        </w:rPr>
        <w:t>Amavit eum dominus</w:t>
      </w:r>
      <w:r w:rsidR="00C11062" w:rsidRPr="0021481A">
        <w:rPr>
          <w:lang w:val="en-US"/>
        </w:rPr>
        <w:t xml:space="preserve">. Legitur EV </w:t>
      </w:r>
      <w:r w:rsidR="00C11062" w:rsidRPr="0021481A">
        <w:rPr>
          <w:rStyle w:val="Incipit"/>
          <w:lang w:val="en-US"/>
        </w:rPr>
        <w:t>Ego sum pastor bonus</w:t>
      </w:r>
      <w:r w:rsidR="00C11062" w:rsidRPr="0021481A">
        <w:rPr>
          <w:lang w:val="en-US"/>
        </w:rPr>
        <w:t>.</w:t>
      </w:r>
    </w:p>
    <w:p w:rsidR="0044671F" w:rsidRPr="0021481A" w:rsidRDefault="0044671F" w:rsidP="0059239C">
      <w:pPr>
        <w:rPr>
          <w:lang w:val="pt-PT"/>
        </w:rPr>
      </w:pPr>
      <w:r w:rsidRPr="0021481A">
        <w:rPr>
          <w:rStyle w:val="Time1"/>
          <w:lang w:val="en-US"/>
        </w:rPr>
        <w:t>Ad laudes</w:t>
      </w:r>
      <w:r w:rsidRPr="0021481A">
        <w:rPr>
          <w:lang w:val="en-US"/>
        </w:rPr>
        <w:t xml:space="preserve"> AN </w:t>
      </w:r>
      <w:r w:rsidR="004E589A" w:rsidRPr="0021481A">
        <w:rPr>
          <w:rStyle w:val="Incipit"/>
          <w:lang w:val="en-US"/>
        </w:rPr>
        <w:t>|</w:t>
      </w:r>
      <w:r w:rsidRPr="0021481A">
        <w:rPr>
          <w:rStyle w:val="Incipit"/>
          <w:lang w:val="en-US"/>
        </w:rPr>
        <w:t>Gra</w:t>
      </w:r>
      <w:r w:rsidR="004E589A" w:rsidRPr="0021481A">
        <w:rPr>
          <w:rStyle w:val="Incipit"/>
          <w:lang w:val="en-US"/>
        </w:rPr>
        <w:t>vi</w:t>
      </w:r>
      <w:r w:rsidRPr="0021481A">
        <w:rPr>
          <w:rStyle w:val="Incipit"/>
          <w:lang w:val="en-US"/>
        </w:rPr>
        <w:t>s</w:t>
      </w:r>
      <w:r w:rsidR="004E589A" w:rsidRPr="0021481A">
        <w:rPr>
          <w:rStyle w:val="Incipit"/>
          <w:lang w:val="en-US"/>
        </w:rPr>
        <w:t>::Granum|</w:t>
      </w:r>
      <w:r w:rsidRPr="0021481A">
        <w:rPr>
          <w:lang w:val="en-US"/>
        </w:rPr>
        <w:t xml:space="preserve"> cum ceteris. CP </w:t>
      </w:r>
      <w:r w:rsidRPr="0021481A">
        <w:rPr>
          <w:rStyle w:val="Incipit"/>
          <w:lang w:val="en-US"/>
        </w:rPr>
        <w:t>Iustus si morte</w:t>
      </w:r>
      <w:r w:rsidRPr="0021481A">
        <w:rPr>
          <w:lang w:val="en-US"/>
        </w:rPr>
        <w:t xml:space="preserve">. VS </w:t>
      </w:r>
      <w:r w:rsidRPr="0021481A">
        <w:rPr>
          <w:rStyle w:val="Incipit"/>
          <w:lang w:val="en-US"/>
        </w:rPr>
        <w:t>Magna est gloria</w:t>
      </w:r>
      <w:r w:rsidRPr="0021481A">
        <w:rPr>
          <w:lang w:val="en-US"/>
        </w:rPr>
        <w:t xml:space="preserve">. AB </w:t>
      </w:r>
      <w:r w:rsidRPr="0021481A">
        <w:rPr>
          <w:rStyle w:val="Incipit"/>
          <w:lang w:val="en-US"/>
        </w:rPr>
        <w:t>Opem nobis |a::o| Thoma</w:t>
      </w:r>
      <w:r w:rsidRPr="0021481A">
        <w:rPr>
          <w:lang w:val="en-US"/>
        </w:rPr>
        <w:t xml:space="preserve">. OR </w:t>
      </w:r>
      <w:r w:rsidRPr="0021481A">
        <w:rPr>
          <w:rStyle w:val="Incipit"/>
          <w:lang w:val="en-US"/>
        </w:rPr>
        <w:t>Deus pro cuius</w:t>
      </w:r>
      <w:r w:rsidRPr="0021481A">
        <w:rPr>
          <w:lang w:val="en-US"/>
        </w:rPr>
        <w:t xml:space="preserve">. </w:t>
      </w:r>
      <w:r w:rsidRPr="0021481A">
        <w:rPr>
          <w:lang w:val="pt-PT"/>
        </w:rPr>
        <w:t>Deinde antiphona et oratio de sancto Willibaldo.</w:t>
      </w:r>
    </w:p>
    <w:p w:rsidR="0044671F" w:rsidRPr="0021481A" w:rsidRDefault="0044671F" w:rsidP="0059239C">
      <w:pPr>
        <w:rPr>
          <w:lang w:val="pt-PT"/>
        </w:rPr>
      </w:pPr>
      <w:r w:rsidRPr="0021481A">
        <w:rPr>
          <w:rStyle w:val="Time1"/>
          <w:lang w:val="pt-PT"/>
        </w:rPr>
        <w:t>Ad primam</w:t>
      </w:r>
      <w:r w:rsidRPr="0021481A">
        <w:rPr>
          <w:lang w:val="pt-PT"/>
        </w:rPr>
        <w:t xml:space="preserve"> AN </w:t>
      </w:r>
      <w:r w:rsidRPr="0021481A">
        <w:rPr>
          <w:rStyle w:val="Incipit"/>
          <w:lang w:val="pt-PT"/>
        </w:rPr>
        <w:t>Granum cadit</w:t>
      </w:r>
      <w:r w:rsidRPr="0021481A">
        <w:rPr>
          <w:lang w:val="pt-PT"/>
        </w:rPr>
        <w:t>.</w:t>
      </w:r>
    </w:p>
    <w:p w:rsidR="0044671F" w:rsidRPr="0021481A" w:rsidRDefault="0044671F" w:rsidP="0059239C">
      <w:pPr>
        <w:rPr>
          <w:lang w:val="en-US"/>
        </w:rPr>
      </w:pPr>
      <w:r w:rsidRPr="0021481A">
        <w:rPr>
          <w:rStyle w:val="Time1"/>
          <w:lang w:val="en-US"/>
        </w:rPr>
        <w:t>Ad tertiam</w:t>
      </w:r>
      <w:r w:rsidRPr="0021481A">
        <w:rPr>
          <w:lang w:val="en-US"/>
        </w:rPr>
        <w:t xml:space="preserve"> AN </w:t>
      </w:r>
      <w:r w:rsidRPr="0021481A">
        <w:rPr>
          <w:rStyle w:val="Incipit"/>
          <w:lang w:val="en-US"/>
        </w:rPr>
        <w:t>Totus orbis</w:t>
      </w:r>
      <w:r w:rsidRPr="0021481A">
        <w:rPr>
          <w:lang w:val="en-US"/>
        </w:rPr>
        <w:t xml:space="preserve">. CP </w:t>
      </w:r>
      <w:r w:rsidRPr="0021481A">
        <w:rPr>
          <w:rStyle w:val="Incipit"/>
          <w:lang w:val="en-US"/>
        </w:rPr>
        <w:t>Omnis pontifex</w:t>
      </w:r>
      <w:r w:rsidRPr="0021481A">
        <w:rPr>
          <w:lang w:val="en-US"/>
        </w:rPr>
        <w:t>. RBVS</w:t>
      </w:r>
      <w:r w:rsidR="00D22862" w:rsidRPr="0021481A">
        <w:rPr>
          <w:lang w:val="en-US"/>
        </w:rPr>
        <w:t xml:space="preserve"> </w:t>
      </w:r>
      <w:r w:rsidR="00D22862" w:rsidRPr="0021481A">
        <w:rPr>
          <w:rStyle w:val="Incipit"/>
          <w:lang w:val="en-US"/>
        </w:rPr>
        <w:t>Gloria et honore</w:t>
      </w:r>
      <w:r w:rsidRPr="0021481A">
        <w:rPr>
          <w:lang w:val="en-US"/>
        </w:rPr>
        <w:t xml:space="preserve">. OR </w:t>
      </w:r>
      <w:r w:rsidRPr="0021481A">
        <w:rPr>
          <w:rStyle w:val="Incipit"/>
          <w:lang w:val="en-US"/>
        </w:rPr>
        <w:t>Deus pro cuius</w:t>
      </w:r>
      <w:r w:rsidRPr="0021481A">
        <w:rPr>
          <w:lang w:val="en-US"/>
        </w:rPr>
        <w:t>.</w:t>
      </w:r>
    </w:p>
    <w:p w:rsidR="0044671F" w:rsidRPr="0021481A" w:rsidRDefault="0044671F" w:rsidP="0059239C">
      <w:pPr>
        <w:rPr>
          <w:lang w:val="pt-PT"/>
        </w:rPr>
      </w:pPr>
      <w:r w:rsidRPr="0021481A">
        <w:rPr>
          <w:rStyle w:val="Time1"/>
          <w:lang w:val="en-US"/>
        </w:rPr>
        <w:t>[Ad missam]</w:t>
      </w:r>
      <w:r w:rsidRPr="0021481A">
        <w:rPr>
          <w:lang w:val="en-US"/>
        </w:rPr>
        <w:t xml:space="preserve"> </w:t>
      </w:r>
      <w:r w:rsidR="00D22862" w:rsidRPr="0021481A">
        <w:rPr>
          <w:lang w:val="en-US"/>
        </w:rPr>
        <w:t>Postmodum</w:t>
      </w:r>
      <w:r w:rsidRPr="0021481A">
        <w:rPr>
          <w:lang w:val="en-US"/>
        </w:rPr>
        <w:t xml:space="preserve"> imponitur IN </w:t>
      </w:r>
      <w:r w:rsidRPr="0021481A">
        <w:rPr>
          <w:rStyle w:val="Incipit"/>
          <w:lang w:val="en-US"/>
        </w:rPr>
        <w:t>Gaudeam</w:t>
      </w:r>
      <w:r w:rsidR="00D22862" w:rsidRPr="0021481A">
        <w:rPr>
          <w:rStyle w:val="Incipit"/>
          <w:lang w:val="en-US"/>
        </w:rPr>
        <w:t>us</w:t>
      </w:r>
      <w:r w:rsidR="00D22862" w:rsidRPr="0021481A">
        <w:rPr>
          <w:lang w:val="en-US"/>
        </w:rPr>
        <w:t xml:space="preserve">. PS </w:t>
      </w:r>
      <w:r w:rsidR="00D22862" w:rsidRPr="0021481A">
        <w:rPr>
          <w:rStyle w:val="Incipit"/>
          <w:lang w:val="en-US"/>
        </w:rPr>
        <w:t>Misericordias</w:t>
      </w:r>
      <w:r w:rsidR="00D22862" w:rsidRPr="0021481A">
        <w:rPr>
          <w:lang w:val="en-US"/>
        </w:rPr>
        <w:t xml:space="preserve">. [KY] </w:t>
      </w:r>
      <w:r w:rsidR="00D22862" w:rsidRPr="0021481A">
        <w:rPr>
          <w:rStyle w:val="Incipit"/>
          <w:lang w:val="en-US"/>
        </w:rPr>
        <w:t>Kyrie</w:t>
      </w:r>
      <w:r w:rsidR="00D22862" w:rsidRPr="0021481A">
        <w:rPr>
          <w:lang w:val="en-US"/>
        </w:rPr>
        <w:t xml:space="preserve">. [GL] </w:t>
      </w:r>
      <w:r w:rsidR="00D22862" w:rsidRPr="0021481A">
        <w:rPr>
          <w:rStyle w:val="Incipit"/>
          <w:lang w:val="en-US"/>
        </w:rPr>
        <w:t>Gloria in excelsis</w:t>
      </w:r>
      <w:r w:rsidR="00D22862" w:rsidRPr="0021481A">
        <w:rPr>
          <w:lang w:val="en-US"/>
        </w:rPr>
        <w:t xml:space="preserve">. </w:t>
      </w:r>
      <w:r w:rsidR="00D22862" w:rsidRPr="0021481A">
        <w:rPr>
          <w:lang w:val="pt-PT"/>
        </w:rPr>
        <w:t xml:space="preserve">ORCL </w:t>
      </w:r>
      <w:r w:rsidR="00D22862" w:rsidRPr="0021481A">
        <w:rPr>
          <w:rStyle w:val="Incipit"/>
          <w:lang w:val="pt-PT"/>
        </w:rPr>
        <w:t>Deus pro cuius</w:t>
      </w:r>
      <w:r w:rsidR="00D22862" w:rsidRPr="0021481A">
        <w:rPr>
          <w:lang w:val="pt-PT"/>
        </w:rPr>
        <w:t>. Secunda oratio de sancto Willibaldo.</w:t>
      </w:r>
      <w:r w:rsidR="003F766C" w:rsidRPr="0021481A">
        <w:rPr>
          <w:lang w:val="pt-PT"/>
        </w:rPr>
        <w:t xml:space="preserve"> Tertia de dominica. EP </w:t>
      </w:r>
      <w:r w:rsidR="003F766C" w:rsidRPr="0021481A">
        <w:rPr>
          <w:rStyle w:val="Incipit"/>
          <w:lang w:val="pt-PT"/>
        </w:rPr>
        <w:t>Omnis pontifex</w:t>
      </w:r>
      <w:r w:rsidR="003F766C" w:rsidRPr="0021481A">
        <w:rPr>
          <w:lang w:val="pt-PT"/>
        </w:rPr>
        <w:t xml:space="preserve">. GR </w:t>
      </w:r>
      <w:r w:rsidR="003F766C" w:rsidRPr="0021481A">
        <w:rPr>
          <w:rStyle w:val="Incipit"/>
          <w:lang w:val="pt-PT"/>
        </w:rPr>
        <w:t>Domine praevenisti</w:t>
      </w:r>
      <w:r w:rsidR="003F766C" w:rsidRPr="0021481A">
        <w:rPr>
          <w:lang w:val="pt-PT"/>
        </w:rPr>
        <w:t>. AL</w:t>
      </w:r>
      <w:r w:rsidR="00611974" w:rsidRPr="0021481A">
        <w:rPr>
          <w:lang w:val="pt-PT"/>
        </w:rPr>
        <w:t>V</w:t>
      </w:r>
      <w:r w:rsidR="003F766C" w:rsidRPr="0021481A">
        <w:rPr>
          <w:lang w:val="pt-PT"/>
        </w:rPr>
        <w:t xml:space="preserve"> </w:t>
      </w:r>
      <w:r w:rsidR="003F766C" w:rsidRPr="0021481A">
        <w:rPr>
          <w:rStyle w:val="Incipit"/>
          <w:lang w:val="pt-PT"/>
        </w:rPr>
        <w:t>Sur(185ra)rexit pastor</w:t>
      </w:r>
      <w:r w:rsidR="003F766C" w:rsidRPr="0021481A">
        <w:rPr>
          <w:lang w:val="pt-PT"/>
        </w:rPr>
        <w:t xml:space="preserve">. SE </w:t>
      </w:r>
      <w:r w:rsidR="003F766C" w:rsidRPr="0021481A">
        <w:rPr>
          <w:rStyle w:val="Incipit"/>
          <w:lang w:val="pt-PT"/>
        </w:rPr>
        <w:t>Spe mercedis</w:t>
      </w:r>
      <w:r w:rsidR="003F766C" w:rsidRPr="0021481A">
        <w:rPr>
          <w:lang w:val="pt-PT"/>
        </w:rPr>
        <w:t xml:space="preserve">. EV </w:t>
      </w:r>
      <w:r w:rsidR="003F766C" w:rsidRPr="0021481A">
        <w:rPr>
          <w:rStyle w:val="Incipit"/>
          <w:lang w:val="pt-PT"/>
        </w:rPr>
        <w:t>Ego sum pastor bonus</w:t>
      </w:r>
      <w:r w:rsidR="003F766C" w:rsidRPr="0021481A">
        <w:rPr>
          <w:lang w:val="pt-PT"/>
        </w:rPr>
        <w:t xml:space="preserve">. OF </w:t>
      </w:r>
      <w:r w:rsidR="003F766C" w:rsidRPr="0021481A">
        <w:rPr>
          <w:rStyle w:val="Incipit"/>
          <w:lang w:val="pt-PT"/>
        </w:rPr>
        <w:t>Posuisti domine</w:t>
      </w:r>
      <w:r w:rsidR="003F766C" w:rsidRPr="0021481A">
        <w:rPr>
          <w:lang w:val="pt-PT"/>
        </w:rPr>
        <w:t xml:space="preserve">. Praefatio cottidiana. CO </w:t>
      </w:r>
      <w:r w:rsidR="003F766C" w:rsidRPr="0021481A">
        <w:rPr>
          <w:rStyle w:val="Incipit"/>
          <w:lang w:val="pt-PT"/>
        </w:rPr>
        <w:t>Magna est</w:t>
      </w:r>
      <w:r w:rsidR="003F766C" w:rsidRPr="0021481A">
        <w:rPr>
          <w:lang w:val="pt-PT"/>
        </w:rPr>
        <w:t>.</w:t>
      </w:r>
    </w:p>
    <w:p w:rsidR="003F766C" w:rsidRPr="0021481A" w:rsidRDefault="003F766C" w:rsidP="0059239C">
      <w:pPr>
        <w:rPr>
          <w:lang w:val="pt-PT"/>
        </w:rPr>
      </w:pPr>
      <w:r w:rsidRPr="0021481A">
        <w:rPr>
          <w:rStyle w:val="Time1"/>
          <w:lang w:val="pt-PT"/>
        </w:rPr>
        <w:t>Ad sextam</w:t>
      </w:r>
      <w:r w:rsidRPr="0021481A">
        <w:rPr>
          <w:lang w:val="pt-PT"/>
        </w:rPr>
        <w:t xml:space="preserve"> AN </w:t>
      </w:r>
      <w:r w:rsidRPr="0021481A">
        <w:rPr>
          <w:rStyle w:val="Incipit"/>
          <w:lang w:val="pt-PT"/>
        </w:rPr>
        <w:t>Aqua Thomae</w:t>
      </w:r>
      <w:r w:rsidRPr="0021481A">
        <w:rPr>
          <w:lang w:val="pt-PT"/>
        </w:rPr>
        <w:t xml:space="preserve">. Capitulum de uno martyre. RB </w:t>
      </w:r>
      <w:r w:rsidRPr="0021481A">
        <w:rPr>
          <w:rStyle w:val="Incipit"/>
          <w:lang w:val="pt-PT"/>
        </w:rPr>
        <w:t>Pos</w:t>
      </w:r>
      <w:r w:rsidR="00B45554" w:rsidRPr="0021481A">
        <w:rPr>
          <w:rStyle w:val="Incipit"/>
          <w:lang w:val="pt-PT"/>
        </w:rPr>
        <w:t>uisti domine</w:t>
      </w:r>
      <w:r w:rsidR="00B45554" w:rsidRPr="0021481A">
        <w:rPr>
          <w:lang w:val="pt-PT"/>
        </w:rPr>
        <w:t xml:space="preserve">. VS </w:t>
      </w:r>
      <w:r w:rsidR="00B45554" w:rsidRPr="0021481A">
        <w:rPr>
          <w:rStyle w:val="Incipit"/>
          <w:lang w:val="pt-PT"/>
        </w:rPr>
        <w:t>Amavit eum dominus</w:t>
      </w:r>
      <w:r w:rsidR="00B45554" w:rsidRPr="0021481A">
        <w:rPr>
          <w:lang w:val="pt-PT"/>
        </w:rPr>
        <w:t>. Oratio ut supra.</w:t>
      </w:r>
    </w:p>
    <w:p w:rsidR="00B45554" w:rsidRPr="0021481A" w:rsidRDefault="00B45554" w:rsidP="0059239C">
      <w:pPr>
        <w:rPr>
          <w:lang w:val="it-IT"/>
        </w:rPr>
      </w:pPr>
      <w:r w:rsidRPr="0021481A">
        <w:rPr>
          <w:rStyle w:val="Time1"/>
          <w:lang w:val="pt-PT"/>
        </w:rPr>
        <w:t>Ad nonam</w:t>
      </w:r>
      <w:r w:rsidRPr="0021481A">
        <w:rPr>
          <w:lang w:val="pt-PT"/>
        </w:rPr>
        <w:t xml:space="preserve"> AN </w:t>
      </w:r>
      <w:r w:rsidRPr="0021481A">
        <w:rPr>
          <w:rStyle w:val="Incipit"/>
          <w:lang w:val="pt-PT"/>
        </w:rPr>
        <w:t>|Super::Tu per| Thomae</w:t>
      </w:r>
      <w:r w:rsidRPr="0021481A">
        <w:rPr>
          <w:lang w:val="pt-PT"/>
        </w:rPr>
        <w:t xml:space="preserve">. </w:t>
      </w:r>
      <w:r w:rsidRPr="0021481A">
        <w:rPr>
          <w:lang w:val="it-IT"/>
        </w:rPr>
        <w:t>Capitulum ut supra.</w:t>
      </w:r>
    </w:p>
    <w:p w:rsidR="00B45554" w:rsidRPr="0021481A" w:rsidRDefault="00B45554" w:rsidP="00B45554">
      <w:pPr>
        <w:pStyle w:val="Titolo1"/>
        <w:rPr>
          <w:lang w:val="it-IT"/>
        </w:rPr>
      </w:pPr>
      <w:r w:rsidRPr="0021481A">
        <w:rPr>
          <w:lang w:val="it-IT"/>
        </w:rPr>
        <w:t>IN NATIVITATE SANCTI KYLIANI</w:t>
      </w:r>
    </w:p>
    <w:p w:rsidR="000B3EE1" w:rsidRPr="0021481A" w:rsidRDefault="00B45554" w:rsidP="0059239C">
      <w:pPr>
        <w:rPr>
          <w:lang w:val="it-IT"/>
        </w:rPr>
      </w:pPr>
      <w:r w:rsidRPr="0021481A">
        <w:rPr>
          <w:lang w:val="it-IT"/>
        </w:rPr>
        <w:t xml:space="preserve">Primas vesperas non </w:t>
      </w:r>
      <w:r w:rsidR="00611974" w:rsidRPr="0021481A">
        <w:rPr>
          <w:lang w:val="it-IT"/>
        </w:rPr>
        <w:t>|</w:t>
      </w:r>
      <w:r w:rsidRPr="0021481A">
        <w:rPr>
          <w:lang w:val="it-IT"/>
        </w:rPr>
        <w:t>habent</w:t>
      </w:r>
      <w:r w:rsidR="00611974" w:rsidRPr="0021481A">
        <w:rPr>
          <w:lang w:val="it-IT"/>
        </w:rPr>
        <w:t>::habet|</w:t>
      </w:r>
      <w:r w:rsidRPr="0021481A">
        <w:rPr>
          <w:lang w:val="it-IT"/>
        </w:rPr>
        <w:t xml:space="preserve"> propter secundas vesperas sancti Thomae.</w:t>
      </w:r>
      <w:r w:rsidR="000B3EE1" w:rsidRPr="0021481A">
        <w:rPr>
          <w:lang w:val="it-IT"/>
        </w:rPr>
        <w:t xml:space="preserve"> In secunda vespera erit festum sancti Kiliani.</w:t>
      </w:r>
    </w:p>
    <w:p w:rsidR="000B3EE1" w:rsidRPr="0021481A" w:rsidRDefault="000B3EE1" w:rsidP="0059239C">
      <w:pPr>
        <w:rPr>
          <w:lang w:val="pt-PT"/>
        </w:rPr>
      </w:pPr>
      <w:r w:rsidRPr="0021481A">
        <w:rPr>
          <w:rStyle w:val="Time1"/>
          <w:lang w:val="en-US"/>
        </w:rPr>
        <w:t>Ad vesperas</w:t>
      </w:r>
      <w:r w:rsidRPr="0021481A">
        <w:rPr>
          <w:lang w:val="en-US"/>
        </w:rPr>
        <w:t xml:space="preserve"> AN </w:t>
      </w:r>
      <w:r w:rsidRPr="0021481A">
        <w:rPr>
          <w:rStyle w:val="Incipit"/>
          <w:lang w:val="en-US"/>
        </w:rPr>
        <w:t>Granum cadit</w:t>
      </w:r>
      <w:r w:rsidRPr="0021481A">
        <w:rPr>
          <w:lang w:val="en-US"/>
        </w:rPr>
        <w:t xml:space="preserve"> super feriales psalmos. CP </w:t>
      </w:r>
      <w:r w:rsidRPr="0021481A">
        <w:rPr>
          <w:rStyle w:val="Incipit"/>
          <w:lang w:val="en-US"/>
        </w:rPr>
        <w:t>Corpora sanctorum</w:t>
      </w:r>
      <w:r w:rsidRPr="0021481A">
        <w:rPr>
          <w:lang w:val="en-US"/>
        </w:rPr>
        <w:t xml:space="preserve">. RP </w:t>
      </w:r>
      <w:r w:rsidRPr="0021481A">
        <w:rPr>
          <w:rStyle w:val="Incipit"/>
          <w:lang w:val="en-US"/>
        </w:rPr>
        <w:t>Isti sunt sancti</w:t>
      </w:r>
      <w:r w:rsidRPr="0021481A">
        <w:rPr>
          <w:lang w:val="en-US"/>
        </w:rPr>
        <w:t xml:space="preserve">. HY </w:t>
      </w:r>
      <w:r w:rsidRPr="0021481A">
        <w:rPr>
          <w:rStyle w:val="Incipit"/>
          <w:lang w:val="en-US"/>
        </w:rPr>
        <w:t>Rex gloriose</w:t>
      </w:r>
      <w:r w:rsidRPr="0021481A">
        <w:rPr>
          <w:lang w:val="en-US"/>
        </w:rPr>
        <w:t xml:space="preserve">. VS </w:t>
      </w:r>
      <w:r w:rsidRPr="0021481A">
        <w:rPr>
          <w:rStyle w:val="Incipit"/>
          <w:lang w:val="en-US"/>
        </w:rPr>
        <w:t>Laetamini in domino</w:t>
      </w:r>
      <w:r w:rsidRPr="0021481A">
        <w:rPr>
          <w:lang w:val="en-US"/>
        </w:rPr>
        <w:t xml:space="preserve">. AM </w:t>
      </w:r>
      <w:r w:rsidRPr="0021481A">
        <w:rPr>
          <w:rStyle w:val="Incipit"/>
          <w:lang w:val="en-US"/>
        </w:rPr>
        <w:t>Sanctum est verum</w:t>
      </w:r>
      <w:r w:rsidRPr="0021481A">
        <w:rPr>
          <w:lang w:val="en-US"/>
        </w:rPr>
        <w:t xml:space="preserve">. Preces non dicantur. OR </w:t>
      </w:r>
      <w:r w:rsidRPr="0021481A">
        <w:rPr>
          <w:rStyle w:val="Incipit"/>
          <w:lang w:val="en-US"/>
        </w:rPr>
        <w:t>Praesta quaesumus omnipotens deus</w:t>
      </w:r>
      <w:r w:rsidRPr="0021481A">
        <w:rPr>
          <w:lang w:val="en-US"/>
        </w:rPr>
        <w:t xml:space="preserve">. </w:t>
      </w:r>
      <w:r w:rsidRPr="0021481A">
        <w:rPr>
          <w:lang w:val="pt-PT"/>
        </w:rPr>
        <w:t>D</w:t>
      </w:r>
      <w:r w:rsidR="00B16ED6" w:rsidRPr="0021481A">
        <w:rPr>
          <w:lang w:val="pt-PT"/>
        </w:rPr>
        <w:t xml:space="preserve">einde AC </w:t>
      </w:r>
      <w:r w:rsidR="00B16ED6" w:rsidRPr="0021481A">
        <w:rPr>
          <w:rStyle w:val="Incipit"/>
          <w:lang w:val="pt-PT"/>
        </w:rPr>
        <w:t>Fragrat virtus</w:t>
      </w:r>
      <w:r w:rsidR="00B16ED6" w:rsidRPr="0021481A">
        <w:rPr>
          <w:lang w:val="pt-PT"/>
        </w:rPr>
        <w:t xml:space="preserve">. Sequitur ORC </w:t>
      </w:r>
      <w:r w:rsidR="00B16ED6" w:rsidRPr="0021481A">
        <w:rPr>
          <w:rStyle w:val="Incipit"/>
          <w:lang w:val="pt-PT"/>
        </w:rPr>
        <w:t>Deus (185rb) pro cuius ecclesia</w:t>
      </w:r>
      <w:r w:rsidR="00B16ED6" w:rsidRPr="0021481A">
        <w:rPr>
          <w:lang w:val="pt-PT"/>
        </w:rPr>
        <w:t>. Suffragia ut supra.</w:t>
      </w:r>
    </w:p>
    <w:p w:rsidR="00B16ED6" w:rsidRPr="0021481A" w:rsidRDefault="00B16ED6" w:rsidP="0059239C">
      <w:pPr>
        <w:rPr>
          <w:lang w:val="pt-PT"/>
        </w:rPr>
      </w:pPr>
      <w:r w:rsidRPr="0021481A">
        <w:rPr>
          <w:rStyle w:val="Time1"/>
          <w:lang w:val="pt-PT"/>
        </w:rPr>
        <w:lastRenderedPageBreak/>
        <w:t>Ad matutinam</w:t>
      </w:r>
      <w:r w:rsidRPr="0021481A">
        <w:rPr>
          <w:lang w:val="pt-PT"/>
        </w:rPr>
        <w:t xml:space="preserve"> INV </w:t>
      </w:r>
      <w:r w:rsidRPr="0021481A">
        <w:rPr>
          <w:rStyle w:val="Incipit"/>
          <w:lang w:val="pt-PT"/>
        </w:rPr>
        <w:t>Regem martyrum</w:t>
      </w:r>
      <w:r w:rsidRPr="0021481A">
        <w:rPr>
          <w:lang w:val="pt-PT"/>
        </w:rPr>
        <w:t>.</w:t>
      </w:r>
      <w:r w:rsidR="00267FB0" w:rsidRPr="0021481A">
        <w:rPr>
          <w:lang w:val="pt-PT"/>
        </w:rPr>
        <w:t xml:space="preserve"> Legitur passio eius cum historia [RP] </w:t>
      </w:r>
      <w:r w:rsidR="00267FB0" w:rsidRPr="0021481A">
        <w:rPr>
          <w:rStyle w:val="Incipit"/>
          <w:lang w:val="pt-PT"/>
        </w:rPr>
        <w:t>Absterget deus</w:t>
      </w:r>
      <w:r w:rsidR="00267FB0" w:rsidRPr="0021481A">
        <w:rPr>
          <w:lang w:val="pt-PT"/>
        </w:rPr>
        <w:t xml:space="preserve">. EV </w:t>
      </w:r>
      <w:r w:rsidR="00267FB0" w:rsidRPr="0021481A">
        <w:rPr>
          <w:rStyle w:val="Incipit"/>
          <w:lang w:val="pt-PT"/>
        </w:rPr>
        <w:t>Cum audieritis</w:t>
      </w:r>
      <w:r w:rsidR="00267FB0" w:rsidRPr="0021481A">
        <w:rPr>
          <w:lang w:val="pt-PT"/>
        </w:rPr>
        <w:t>.</w:t>
      </w:r>
    </w:p>
    <w:p w:rsidR="00267FB0" w:rsidRPr="0021481A" w:rsidRDefault="00267FB0" w:rsidP="0059239C">
      <w:pPr>
        <w:rPr>
          <w:lang w:val="en-US"/>
        </w:rPr>
      </w:pPr>
      <w:r w:rsidRPr="0021481A">
        <w:rPr>
          <w:rStyle w:val="Time1"/>
          <w:lang w:val="pt-PT"/>
        </w:rPr>
        <w:t>Ad laudes</w:t>
      </w:r>
      <w:r w:rsidRPr="0021481A">
        <w:rPr>
          <w:lang w:val="pt-PT"/>
        </w:rPr>
        <w:t xml:space="preserve"> omnes cantentur antiphonae [AN] </w:t>
      </w:r>
      <w:r w:rsidRPr="0021481A">
        <w:rPr>
          <w:rStyle w:val="Incipit"/>
          <w:lang w:val="pt-PT"/>
        </w:rPr>
        <w:t>Iustorum</w:t>
      </w:r>
      <w:r w:rsidRPr="0021481A">
        <w:rPr>
          <w:lang w:val="pt-PT"/>
        </w:rPr>
        <w:t xml:space="preserve">. CP </w:t>
      </w:r>
      <w:r w:rsidRPr="0021481A">
        <w:rPr>
          <w:rStyle w:val="Incipit"/>
          <w:lang w:val="pt-PT"/>
        </w:rPr>
        <w:t>Sapientia sanctorum</w:t>
      </w:r>
      <w:r w:rsidRPr="0021481A">
        <w:rPr>
          <w:lang w:val="pt-PT"/>
        </w:rPr>
        <w:t xml:space="preserve">. VS </w:t>
      </w:r>
      <w:r w:rsidRPr="0021481A">
        <w:rPr>
          <w:rStyle w:val="Incipit"/>
          <w:lang w:val="pt-PT"/>
        </w:rPr>
        <w:t>Mirabilis deus</w:t>
      </w:r>
      <w:r w:rsidRPr="0021481A">
        <w:rPr>
          <w:lang w:val="pt-PT"/>
        </w:rPr>
        <w:t xml:space="preserve">. </w:t>
      </w:r>
      <w:r w:rsidRPr="0021481A">
        <w:rPr>
          <w:lang w:val="en-US"/>
        </w:rPr>
        <w:t xml:space="preserve">AB </w:t>
      </w:r>
      <w:r w:rsidRPr="0021481A">
        <w:rPr>
          <w:rStyle w:val="Incipit"/>
          <w:lang w:val="en-US"/>
        </w:rPr>
        <w:t>Fulgebunt</w:t>
      </w:r>
      <w:r w:rsidRPr="0021481A">
        <w:rPr>
          <w:lang w:val="en-US"/>
        </w:rPr>
        <w:t xml:space="preserve">. OR </w:t>
      </w:r>
      <w:r w:rsidRPr="0021481A">
        <w:rPr>
          <w:rStyle w:val="Incipit"/>
          <w:lang w:val="en-US"/>
        </w:rPr>
        <w:t>Praesta quaesumus omnipotens</w:t>
      </w:r>
      <w:r w:rsidR="00611974" w:rsidRPr="0021481A">
        <w:rPr>
          <w:rStyle w:val="Incipit"/>
          <w:lang w:val="en-US"/>
        </w:rPr>
        <w:t xml:space="preserve"> deus</w:t>
      </w:r>
      <w:r w:rsidRPr="0021481A">
        <w:rPr>
          <w:lang w:val="en-US"/>
        </w:rPr>
        <w:t>.</w:t>
      </w:r>
    </w:p>
    <w:p w:rsidR="00267FB0" w:rsidRPr="0021481A" w:rsidRDefault="00267FB0" w:rsidP="0059239C">
      <w:pPr>
        <w:rPr>
          <w:lang w:val="en-US"/>
        </w:rPr>
      </w:pPr>
      <w:r w:rsidRPr="0021481A">
        <w:rPr>
          <w:rStyle w:val="Time1"/>
          <w:lang w:val="en-US"/>
        </w:rPr>
        <w:t>Ad horas</w:t>
      </w:r>
      <w:r w:rsidRPr="0021481A">
        <w:rPr>
          <w:lang w:val="en-US"/>
        </w:rPr>
        <w:t xml:space="preserve"> cantentur laudes et cetera.</w:t>
      </w:r>
    </w:p>
    <w:p w:rsidR="00267FB0" w:rsidRPr="0021481A" w:rsidRDefault="00267FB0" w:rsidP="0059239C">
      <w:pPr>
        <w:rPr>
          <w:lang w:val="it-IT"/>
        </w:rPr>
      </w:pPr>
      <w:r w:rsidRPr="0021481A">
        <w:rPr>
          <w:rStyle w:val="Time1"/>
          <w:lang w:val="en-US"/>
        </w:rPr>
        <w:t>Ad missam</w:t>
      </w:r>
      <w:r w:rsidRPr="0021481A">
        <w:rPr>
          <w:lang w:val="en-US"/>
        </w:rPr>
        <w:t xml:space="preserve"> IN </w:t>
      </w:r>
      <w:r w:rsidRPr="0021481A">
        <w:rPr>
          <w:rStyle w:val="Incipit"/>
          <w:lang w:val="en-US"/>
        </w:rPr>
        <w:t>Intret in conspectu</w:t>
      </w:r>
      <w:r w:rsidRPr="0021481A">
        <w:rPr>
          <w:lang w:val="en-US"/>
        </w:rPr>
        <w:t xml:space="preserve">. [KY] </w:t>
      </w:r>
      <w:r w:rsidRPr="0021481A">
        <w:rPr>
          <w:rStyle w:val="Incipit"/>
          <w:lang w:val="en-US"/>
        </w:rPr>
        <w:t>Kyrie</w:t>
      </w:r>
      <w:r w:rsidRPr="0021481A">
        <w:rPr>
          <w:lang w:val="en-US"/>
        </w:rPr>
        <w:t xml:space="preserve">. [GL] </w:t>
      </w:r>
      <w:r w:rsidRPr="0021481A">
        <w:rPr>
          <w:rStyle w:val="Incipit"/>
          <w:lang w:val="en-US"/>
        </w:rPr>
        <w:t>Gloria in excelsis</w:t>
      </w:r>
      <w:r w:rsidRPr="0021481A">
        <w:rPr>
          <w:lang w:val="en-US"/>
        </w:rPr>
        <w:t xml:space="preserve">. ORCL </w:t>
      </w:r>
      <w:r w:rsidRPr="0021481A">
        <w:rPr>
          <w:rStyle w:val="Incipit"/>
          <w:lang w:val="en-US"/>
        </w:rPr>
        <w:t>Praesta quaesumus omnipotens deus</w:t>
      </w:r>
      <w:r w:rsidRPr="0021481A">
        <w:rPr>
          <w:lang w:val="en-US"/>
        </w:rPr>
        <w:t xml:space="preserve">. </w:t>
      </w:r>
      <w:r w:rsidRPr="0021481A">
        <w:rPr>
          <w:lang w:val="pt-PT"/>
        </w:rPr>
        <w:t xml:space="preserve">Secunda de dominica. Tertia quam velis. EP </w:t>
      </w:r>
      <w:r w:rsidRPr="0021481A">
        <w:rPr>
          <w:rStyle w:val="Incipit"/>
          <w:lang w:val="pt-PT"/>
        </w:rPr>
        <w:t>Spectaculum facti sumus</w:t>
      </w:r>
      <w:r w:rsidRPr="0021481A">
        <w:rPr>
          <w:lang w:val="pt-PT"/>
        </w:rPr>
        <w:t xml:space="preserve">. </w:t>
      </w:r>
      <w:r w:rsidR="00611974" w:rsidRPr="0021481A">
        <w:rPr>
          <w:lang w:val="pt-PT"/>
        </w:rPr>
        <w:t xml:space="preserve">GR </w:t>
      </w:r>
      <w:r w:rsidR="00611974" w:rsidRPr="0021481A">
        <w:rPr>
          <w:rStyle w:val="Incipit"/>
          <w:lang w:val="pt-PT"/>
        </w:rPr>
        <w:t>Gloriosus deus</w:t>
      </w:r>
      <w:r w:rsidR="00611974" w:rsidRPr="0021481A">
        <w:rPr>
          <w:lang w:val="pt-PT"/>
        </w:rPr>
        <w:t xml:space="preserve">. </w:t>
      </w:r>
      <w:r w:rsidRPr="0021481A">
        <w:rPr>
          <w:lang w:val="pt-PT"/>
        </w:rPr>
        <w:t xml:space="preserve">ALV </w:t>
      </w:r>
      <w:r w:rsidRPr="0021481A">
        <w:rPr>
          <w:rStyle w:val="Incipit"/>
          <w:lang w:val="pt-PT"/>
        </w:rPr>
        <w:t>Iusti epulentur</w:t>
      </w:r>
      <w:r w:rsidRPr="0021481A">
        <w:rPr>
          <w:lang w:val="pt-PT"/>
        </w:rPr>
        <w:t>.</w:t>
      </w:r>
      <w:r w:rsidR="00F05D3F" w:rsidRPr="0021481A">
        <w:rPr>
          <w:lang w:val="pt-PT"/>
        </w:rPr>
        <w:t xml:space="preserve"> SE </w:t>
      </w:r>
      <w:r w:rsidR="00F05D3F" w:rsidRPr="0021481A">
        <w:rPr>
          <w:rStyle w:val="Incipit"/>
          <w:lang w:val="pt-PT"/>
        </w:rPr>
        <w:t>Agone triumphali</w:t>
      </w:r>
      <w:r w:rsidR="00F05D3F" w:rsidRPr="0021481A">
        <w:rPr>
          <w:lang w:val="pt-PT"/>
        </w:rPr>
        <w:t xml:space="preserve">. EV </w:t>
      </w:r>
      <w:r w:rsidR="00F05D3F" w:rsidRPr="0021481A">
        <w:rPr>
          <w:rStyle w:val="Incipit"/>
          <w:lang w:val="pt-PT"/>
        </w:rPr>
        <w:t>Cum audieritis</w:t>
      </w:r>
      <w:r w:rsidR="00F05D3F" w:rsidRPr="0021481A">
        <w:rPr>
          <w:lang w:val="pt-PT"/>
        </w:rPr>
        <w:t xml:space="preserve">. </w:t>
      </w:r>
      <w:r w:rsidR="00F05D3F" w:rsidRPr="0021481A">
        <w:rPr>
          <w:lang w:val="it-IT"/>
        </w:rPr>
        <w:t xml:space="preserve">OF </w:t>
      </w:r>
      <w:r w:rsidR="00F05D3F" w:rsidRPr="0021481A">
        <w:rPr>
          <w:rStyle w:val="Incipit"/>
          <w:lang w:val="it-IT"/>
        </w:rPr>
        <w:t>Laetamini (</w:t>
      </w:r>
      <w:r w:rsidR="00EA3A29" w:rsidRPr="0021481A">
        <w:rPr>
          <w:rStyle w:val="Incipit"/>
          <w:lang w:val="it-IT"/>
        </w:rPr>
        <w:t>185va) in domino</w:t>
      </w:r>
      <w:r w:rsidR="00EA3A29" w:rsidRPr="0021481A">
        <w:rPr>
          <w:lang w:val="it-IT"/>
        </w:rPr>
        <w:t xml:space="preserve">. CO </w:t>
      </w:r>
      <w:r w:rsidR="00EA3A29" w:rsidRPr="0021481A">
        <w:rPr>
          <w:rStyle w:val="Incipit"/>
          <w:lang w:val="it-IT"/>
        </w:rPr>
        <w:t>Et si coram</w:t>
      </w:r>
      <w:r w:rsidR="00EA3A29" w:rsidRPr="0021481A">
        <w:rPr>
          <w:lang w:val="it-IT"/>
        </w:rPr>
        <w:t>.</w:t>
      </w:r>
    </w:p>
    <w:p w:rsidR="00EA3A29" w:rsidRPr="0021481A" w:rsidRDefault="00EA3A29" w:rsidP="0059239C">
      <w:pPr>
        <w:rPr>
          <w:lang w:val="it-IT"/>
        </w:rPr>
      </w:pPr>
      <w:r w:rsidRPr="0021481A">
        <w:rPr>
          <w:rStyle w:val="Time1"/>
          <w:lang w:val="it-IT"/>
        </w:rPr>
        <w:t>Sexta et nona</w:t>
      </w:r>
      <w:r w:rsidRPr="0021481A">
        <w:rPr>
          <w:lang w:val="it-IT"/>
        </w:rPr>
        <w:t xml:space="preserve"> ut supra.</w:t>
      </w:r>
    </w:p>
    <w:p w:rsidR="00ED47B4" w:rsidRPr="0021481A" w:rsidRDefault="00ED47B4" w:rsidP="0059239C">
      <w:pPr>
        <w:rPr>
          <w:lang w:val="it-IT"/>
        </w:rPr>
      </w:pPr>
      <w:r w:rsidRPr="0021481A">
        <w:rPr>
          <w:rStyle w:val="Time1"/>
          <w:lang w:val="it-IT"/>
        </w:rPr>
        <w:t>Secunda vespera</w:t>
      </w:r>
      <w:r w:rsidRPr="0021481A">
        <w:rPr>
          <w:lang w:val="it-IT"/>
        </w:rPr>
        <w:t xml:space="preserve"> </w:t>
      </w:r>
      <w:r w:rsidR="00F25186" w:rsidRPr="0021481A">
        <w:rPr>
          <w:lang w:val="it-IT"/>
        </w:rPr>
        <w:t>o</w:t>
      </w:r>
      <w:r w:rsidRPr="0021481A">
        <w:rPr>
          <w:lang w:val="it-IT"/>
        </w:rPr>
        <w:t>mittitur propter translationem sancti Nicolai.</w:t>
      </w:r>
    </w:p>
    <w:p w:rsidR="00F25186" w:rsidRPr="0021481A" w:rsidRDefault="00F25186" w:rsidP="00F25186">
      <w:pPr>
        <w:pStyle w:val="Titolo1"/>
        <w:rPr>
          <w:lang w:val="it-IT"/>
        </w:rPr>
      </w:pPr>
      <w:r w:rsidRPr="0021481A">
        <w:rPr>
          <w:lang w:val="it-IT"/>
        </w:rPr>
        <w:t>IN TRANSLATIONE SANCTI NICOLAI</w:t>
      </w:r>
    </w:p>
    <w:p w:rsidR="00F25186" w:rsidRPr="0021481A" w:rsidRDefault="00F25186" w:rsidP="0059239C">
      <w:pPr>
        <w:rPr>
          <w:lang w:val="pt-PT"/>
        </w:rPr>
      </w:pPr>
      <w:r w:rsidRPr="0021481A">
        <w:rPr>
          <w:rStyle w:val="Time1"/>
          <w:lang w:val="it-IT"/>
        </w:rPr>
        <w:t>Ad vesperas</w:t>
      </w:r>
      <w:r w:rsidRPr="0021481A">
        <w:rPr>
          <w:lang w:val="it-IT"/>
        </w:rPr>
        <w:t xml:space="preserve"> AN </w:t>
      </w:r>
      <w:r w:rsidRPr="0021481A">
        <w:rPr>
          <w:rStyle w:val="Incipit"/>
          <w:lang w:val="it-IT"/>
        </w:rPr>
        <w:t>Sancte Nicolae</w:t>
      </w:r>
      <w:r w:rsidRPr="0021481A">
        <w:rPr>
          <w:lang w:val="it-IT"/>
        </w:rPr>
        <w:t xml:space="preserve"> super feriales psalmos.</w:t>
      </w:r>
      <w:r w:rsidR="00025631" w:rsidRPr="0021481A">
        <w:rPr>
          <w:lang w:val="it-IT"/>
        </w:rPr>
        <w:t xml:space="preserve"> CP </w:t>
      </w:r>
      <w:r w:rsidR="00025631" w:rsidRPr="0021481A">
        <w:rPr>
          <w:rStyle w:val="Incipit"/>
          <w:lang w:val="it-IT"/>
        </w:rPr>
        <w:t>Ecce sacerdos</w:t>
      </w:r>
      <w:r w:rsidR="00025631" w:rsidRPr="0021481A">
        <w:rPr>
          <w:lang w:val="it-IT"/>
        </w:rPr>
        <w:t xml:space="preserve">. RP </w:t>
      </w:r>
      <w:r w:rsidR="00025631" w:rsidRPr="0021481A">
        <w:rPr>
          <w:rStyle w:val="Incipit"/>
          <w:lang w:val="it-IT"/>
        </w:rPr>
        <w:t>Beatus Nicolaus</w:t>
      </w:r>
      <w:r w:rsidR="00025631" w:rsidRPr="0021481A">
        <w:rPr>
          <w:lang w:val="it-IT"/>
        </w:rPr>
        <w:t xml:space="preserve">. HY </w:t>
      </w:r>
      <w:r w:rsidR="00025631" w:rsidRPr="0021481A">
        <w:rPr>
          <w:rStyle w:val="Incipit"/>
          <w:lang w:val="it-IT"/>
        </w:rPr>
        <w:t>Plaudat laetitia</w:t>
      </w:r>
      <w:r w:rsidR="00025631" w:rsidRPr="0021481A">
        <w:rPr>
          <w:lang w:val="it-IT"/>
        </w:rPr>
        <w:t xml:space="preserve">. VS </w:t>
      </w:r>
      <w:r w:rsidR="00025631" w:rsidRPr="0021481A">
        <w:rPr>
          <w:rStyle w:val="Incipit"/>
          <w:lang w:val="it-IT"/>
        </w:rPr>
        <w:t>Gloria et honore</w:t>
      </w:r>
      <w:r w:rsidR="00025631" w:rsidRPr="0021481A">
        <w:rPr>
          <w:lang w:val="it-IT"/>
        </w:rPr>
        <w:t xml:space="preserve">. </w:t>
      </w:r>
      <w:r w:rsidR="00025631" w:rsidRPr="0021481A">
        <w:rPr>
          <w:lang w:val="pt-PT"/>
        </w:rPr>
        <w:t xml:space="preserve">AM </w:t>
      </w:r>
      <w:r w:rsidR="00025631" w:rsidRPr="0021481A">
        <w:rPr>
          <w:rStyle w:val="Incipit"/>
          <w:lang w:val="pt-PT"/>
        </w:rPr>
        <w:t>O pastor aeterne</w:t>
      </w:r>
      <w:r w:rsidR="00025631" w:rsidRPr="0021481A">
        <w:rPr>
          <w:lang w:val="pt-PT"/>
        </w:rPr>
        <w:t xml:space="preserve">. OR </w:t>
      </w:r>
      <w:r w:rsidR="00025631" w:rsidRPr="0021481A">
        <w:rPr>
          <w:rStyle w:val="Incipit"/>
          <w:lang w:val="pt-PT"/>
        </w:rPr>
        <w:t>Deus qui beatum Nicolaum</w:t>
      </w:r>
      <w:r w:rsidR="00025631" w:rsidRPr="0021481A">
        <w:rPr>
          <w:lang w:val="pt-PT"/>
        </w:rPr>
        <w:t>.</w:t>
      </w:r>
      <w:r w:rsidR="001C67CB" w:rsidRPr="0021481A">
        <w:rPr>
          <w:lang w:val="pt-PT"/>
        </w:rPr>
        <w:t xml:space="preserve"> Deinde AC </w:t>
      </w:r>
      <w:r w:rsidR="001C67CB" w:rsidRPr="0021481A">
        <w:rPr>
          <w:rStyle w:val="Incipit"/>
          <w:lang w:val="pt-PT"/>
        </w:rPr>
        <w:t>Verbera carnificum</w:t>
      </w:r>
      <w:r w:rsidR="001C67CB" w:rsidRPr="0021481A">
        <w:rPr>
          <w:lang w:val="pt-PT"/>
        </w:rPr>
        <w:t>. Oratio de Kiliano. Suffragia ut supra.</w:t>
      </w:r>
    </w:p>
    <w:p w:rsidR="001C67CB" w:rsidRPr="0021481A" w:rsidRDefault="001C67CB" w:rsidP="0059239C">
      <w:pPr>
        <w:rPr>
          <w:lang w:val="pt-PT"/>
        </w:rPr>
      </w:pPr>
      <w:r w:rsidRPr="0021481A">
        <w:rPr>
          <w:rStyle w:val="Time1"/>
          <w:lang w:val="pt-PT"/>
        </w:rPr>
        <w:t>Ad matutinam</w:t>
      </w:r>
      <w:r w:rsidRPr="0021481A">
        <w:rPr>
          <w:lang w:val="pt-PT"/>
        </w:rPr>
        <w:t xml:space="preserve"> totum ut in ipso festo praeter suffragia.</w:t>
      </w:r>
    </w:p>
    <w:p w:rsidR="001C67CB" w:rsidRPr="0021481A" w:rsidRDefault="001C67CB" w:rsidP="0059239C">
      <w:pPr>
        <w:rPr>
          <w:lang w:val="pt-PT"/>
        </w:rPr>
      </w:pPr>
      <w:r w:rsidRPr="0021481A">
        <w:rPr>
          <w:rStyle w:val="Time1"/>
          <w:lang w:val="pt-PT"/>
        </w:rPr>
        <w:t>Ad horas</w:t>
      </w:r>
      <w:r w:rsidRPr="0021481A">
        <w:rPr>
          <w:lang w:val="pt-PT"/>
        </w:rPr>
        <w:t xml:space="preserve"> ut in ipso festo.</w:t>
      </w:r>
    </w:p>
    <w:p w:rsidR="001C67CB" w:rsidRPr="0021481A" w:rsidRDefault="001C67CB" w:rsidP="0059239C">
      <w:pPr>
        <w:rPr>
          <w:lang w:val="pt-PT"/>
        </w:rPr>
      </w:pPr>
      <w:r w:rsidRPr="0021481A">
        <w:rPr>
          <w:rStyle w:val="Time1"/>
          <w:lang w:val="it-IT"/>
        </w:rPr>
        <w:t>Ad missam</w:t>
      </w:r>
      <w:r w:rsidRPr="0021481A">
        <w:rPr>
          <w:lang w:val="it-IT"/>
        </w:rPr>
        <w:t xml:space="preserve"> IN </w:t>
      </w:r>
      <w:r w:rsidRPr="0021481A">
        <w:rPr>
          <w:rStyle w:val="Incipit"/>
          <w:lang w:val="it-IT"/>
        </w:rPr>
        <w:t>Statuit ei</w:t>
      </w:r>
      <w:r w:rsidRPr="0021481A">
        <w:rPr>
          <w:lang w:val="it-IT"/>
        </w:rPr>
        <w:t>.</w:t>
      </w:r>
      <w:r w:rsidR="00441DF0" w:rsidRPr="0021481A">
        <w:rPr>
          <w:lang w:val="it-IT"/>
        </w:rPr>
        <w:t xml:space="preserve"> </w:t>
      </w:r>
      <w:r w:rsidR="00441DF0" w:rsidRPr="0021481A">
        <w:rPr>
          <w:lang w:val="pt-PT"/>
        </w:rPr>
        <w:t xml:space="preserve">ORCL </w:t>
      </w:r>
      <w:r w:rsidR="00441DF0" w:rsidRPr="0021481A">
        <w:rPr>
          <w:rStyle w:val="Incipit"/>
          <w:lang w:val="pt-PT"/>
        </w:rPr>
        <w:t>Deus qui beatum Nicolaum</w:t>
      </w:r>
      <w:r w:rsidR="00441DF0" w:rsidRPr="0021481A">
        <w:rPr>
          <w:lang w:val="pt-PT"/>
        </w:rPr>
        <w:t xml:space="preserve">. Secunda quam velis. Tertia de dominica. EP </w:t>
      </w:r>
      <w:r w:rsidR="00441DF0" w:rsidRPr="0021481A">
        <w:rPr>
          <w:rStyle w:val="Incipit"/>
          <w:lang w:val="pt-PT"/>
        </w:rPr>
        <w:t>Ecce (185vb) sacerdos</w:t>
      </w:r>
      <w:r w:rsidR="00441DF0" w:rsidRPr="0021481A">
        <w:rPr>
          <w:lang w:val="pt-PT"/>
        </w:rPr>
        <w:t xml:space="preserve">. </w:t>
      </w:r>
      <w:r w:rsidR="008A00B1" w:rsidRPr="0021481A">
        <w:rPr>
          <w:lang w:val="pt-PT"/>
        </w:rPr>
        <w:t xml:space="preserve">GR </w:t>
      </w:r>
      <w:r w:rsidR="008A00B1" w:rsidRPr="0021481A">
        <w:rPr>
          <w:rStyle w:val="Incipit"/>
          <w:lang w:val="pt-PT"/>
        </w:rPr>
        <w:t>Ecce sacerdos</w:t>
      </w:r>
      <w:r w:rsidR="008A00B1" w:rsidRPr="0021481A">
        <w:rPr>
          <w:lang w:val="pt-PT"/>
        </w:rPr>
        <w:t xml:space="preserve">. </w:t>
      </w:r>
      <w:r w:rsidR="00441DF0" w:rsidRPr="0021481A">
        <w:rPr>
          <w:lang w:val="pt-PT"/>
        </w:rPr>
        <w:t xml:space="preserve">ALV </w:t>
      </w:r>
      <w:r w:rsidR="00441DF0" w:rsidRPr="0021481A">
        <w:rPr>
          <w:rStyle w:val="Incipit"/>
          <w:lang w:val="pt-PT"/>
        </w:rPr>
        <w:t>Ornavit</w:t>
      </w:r>
      <w:r w:rsidR="00441DF0" w:rsidRPr="0021481A">
        <w:rPr>
          <w:lang w:val="pt-PT"/>
        </w:rPr>
        <w:t xml:space="preserve">. SE </w:t>
      </w:r>
      <w:r w:rsidR="00441DF0" w:rsidRPr="0021481A">
        <w:rPr>
          <w:rStyle w:val="Incipit"/>
          <w:lang w:val="pt-PT"/>
        </w:rPr>
        <w:t>Laude Christo debita</w:t>
      </w:r>
      <w:r w:rsidR="00441DF0" w:rsidRPr="0021481A">
        <w:rPr>
          <w:lang w:val="pt-PT"/>
        </w:rPr>
        <w:t xml:space="preserve">. EV </w:t>
      </w:r>
      <w:r w:rsidR="00441DF0" w:rsidRPr="0021481A">
        <w:rPr>
          <w:rStyle w:val="Incipit"/>
          <w:lang w:val="pt-PT"/>
        </w:rPr>
        <w:t>Homo quidam peregre</w:t>
      </w:r>
      <w:r w:rsidR="00441DF0" w:rsidRPr="0021481A">
        <w:rPr>
          <w:lang w:val="pt-PT"/>
        </w:rPr>
        <w:t xml:space="preserve">. OF </w:t>
      </w:r>
      <w:r w:rsidR="00441DF0" w:rsidRPr="0021481A">
        <w:rPr>
          <w:rStyle w:val="Incipit"/>
          <w:lang w:val="pt-PT"/>
        </w:rPr>
        <w:t>Veritas mea</w:t>
      </w:r>
      <w:r w:rsidR="00441DF0" w:rsidRPr="0021481A">
        <w:rPr>
          <w:lang w:val="pt-PT"/>
        </w:rPr>
        <w:t xml:space="preserve">. CO </w:t>
      </w:r>
      <w:r w:rsidR="00441DF0" w:rsidRPr="0021481A">
        <w:rPr>
          <w:rStyle w:val="Incipit"/>
          <w:lang w:val="pt-PT"/>
        </w:rPr>
        <w:t>Domine quinque</w:t>
      </w:r>
      <w:r w:rsidR="00441DF0" w:rsidRPr="0021481A">
        <w:rPr>
          <w:lang w:val="pt-PT"/>
        </w:rPr>
        <w:t>.</w:t>
      </w:r>
    </w:p>
    <w:p w:rsidR="00441DF0" w:rsidRPr="0021481A" w:rsidRDefault="00441DF0" w:rsidP="0059239C">
      <w:pPr>
        <w:rPr>
          <w:lang w:val="pt-PT"/>
        </w:rPr>
      </w:pPr>
      <w:r w:rsidRPr="0021481A">
        <w:rPr>
          <w:rStyle w:val="Time1"/>
          <w:lang w:val="pt-PT"/>
        </w:rPr>
        <w:t>Sexta et nona</w:t>
      </w:r>
      <w:r w:rsidRPr="0021481A">
        <w:rPr>
          <w:lang w:val="pt-PT"/>
        </w:rPr>
        <w:t xml:space="preserve"> ut supra.</w:t>
      </w:r>
    </w:p>
    <w:p w:rsidR="00441DF0" w:rsidRPr="0021481A" w:rsidRDefault="00441DF0" w:rsidP="0059239C">
      <w:pPr>
        <w:rPr>
          <w:lang w:val="pt-PT"/>
        </w:rPr>
      </w:pPr>
      <w:r w:rsidRPr="0021481A">
        <w:rPr>
          <w:rStyle w:val="Time1"/>
          <w:lang w:val="pt-PT"/>
        </w:rPr>
        <w:t>In secunda vespera</w:t>
      </w:r>
      <w:r w:rsidRPr="0021481A">
        <w:rPr>
          <w:lang w:val="pt-PT"/>
        </w:rPr>
        <w:t xml:space="preserve"> AN </w:t>
      </w:r>
      <w:r w:rsidRPr="0021481A">
        <w:rPr>
          <w:rStyle w:val="Incipit"/>
          <w:lang w:val="pt-PT"/>
        </w:rPr>
        <w:t>Beatus Nicolaus</w:t>
      </w:r>
      <w:r w:rsidRPr="0021481A">
        <w:rPr>
          <w:lang w:val="pt-PT"/>
        </w:rPr>
        <w:t xml:space="preserve">. Capitulum, hymnus, versiculus ut supra. AM </w:t>
      </w:r>
      <w:r w:rsidRPr="0021481A">
        <w:rPr>
          <w:rStyle w:val="Incipit"/>
          <w:lang w:val="pt-PT"/>
        </w:rPr>
        <w:t>O Christi pietas</w:t>
      </w:r>
      <w:r w:rsidRPr="0021481A">
        <w:rPr>
          <w:lang w:val="pt-PT"/>
        </w:rPr>
        <w:t>. Oratio et suffragia ut supra.</w:t>
      </w:r>
    </w:p>
    <w:p w:rsidR="00441DF0" w:rsidRPr="0021481A" w:rsidRDefault="00441DF0" w:rsidP="00441DF0">
      <w:pPr>
        <w:pStyle w:val="Titolo1"/>
        <w:rPr>
          <w:lang w:val="pt-PT"/>
        </w:rPr>
      </w:pPr>
      <w:r w:rsidRPr="0021481A">
        <w:rPr>
          <w:lang w:val="pt-PT"/>
        </w:rPr>
        <w:t>IN NATIVITATE SEPTEM FRATRUM</w:t>
      </w:r>
    </w:p>
    <w:p w:rsidR="00441DF0" w:rsidRPr="0021481A" w:rsidRDefault="00441DF0" w:rsidP="0059239C">
      <w:pPr>
        <w:rPr>
          <w:lang w:val="pt-PT"/>
        </w:rPr>
      </w:pPr>
      <w:r w:rsidRPr="0021481A">
        <w:rPr>
          <w:lang w:val="pt-PT"/>
        </w:rPr>
        <w:t>Hi septem</w:t>
      </w:r>
      <w:r w:rsidR="00B31185" w:rsidRPr="0021481A">
        <w:rPr>
          <w:lang w:val="pt-PT"/>
        </w:rPr>
        <w:t xml:space="preserve"> fratres erant filii sanctae </w:t>
      </w:r>
      <w:r w:rsidR="00B31185" w:rsidRPr="0021481A">
        <w:rPr>
          <w:rStyle w:val="Person"/>
          <w:lang w:val="pt-PT"/>
        </w:rPr>
        <w:t>Felicitatis</w:t>
      </w:r>
      <w:r w:rsidR="00B31185" w:rsidRPr="0021481A">
        <w:rPr>
          <w:lang w:val="pt-PT"/>
        </w:rPr>
        <w:t xml:space="preserve">: </w:t>
      </w:r>
      <w:r w:rsidR="00B31185" w:rsidRPr="0021481A">
        <w:rPr>
          <w:rStyle w:val="Person"/>
          <w:lang w:val="pt-PT"/>
        </w:rPr>
        <w:t>Felix</w:t>
      </w:r>
      <w:r w:rsidR="00B31185" w:rsidRPr="0021481A">
        <w:rPr>
          <w:lang w:val="pt-PT"/>
        </w:rPr>
        <w:t xml:space="preserve">, </w:t>
      </w:r>
      <w:r w:rsidR="00B31185" w:rsidRPr="0021481A">
        <w:rPr>
          <w:rStyle w:val="Person"/>
          <w:lang w:val="pt-PT"/>
        </w:rPr>
        <w:t>Philippus</w:t>
      </w:r>
      <w:r w:rsidR="00B31185" w:rsidRPr="0021481A">
        <w:rPr>
          <w:lang w:val="pt-PT"/>
        </w:rPr>
        <w:t xml:space="preserve">, </w:t>
      </w:r>
      <w:r w:rsidR="00B31185" w:rsidRPr="0021481A">
        <w:rPr>
          <w:rStyle w:val="Person"/>
          <w:lang w:val="pt-PT"/>
        </w:rPr>
        <w:t>Vitalis,</w:t>
      </w:r>
      <w:r w:rsidR="00B31185" w:rsidRPr="0021481A">
        <w:rPr>
          <w:lang w:val="pt-PT"/>
        </w:rPr>
        <w:t xml:space="preserve"> </w:t>
      </w:r>
      <w:r w:rsidR="00B31185" w:rsidRPr="0021481A">
        <w:rPr>
          <w:rStyle w:val="Person"/>
          <w:lang w:val="pt-PT"/>
        </w:rPr>
        <w:t>|Martius::Martialis|</w:t>
      </w:r>
      <w:r w:rsidR="00B31185" w:rsidRPr="0021481A">
        <w:rPr>
          <w:lang w:val="pt-PT"/>
        </w:rPr>
        <w:t xml:space="preserve">, </w:t>
      </w:r>
      <w:r w:rsidR="00B31185" w:rsidRPr="0021481A">
        <w:rPr>
          <w:rStyle w:val="Person"/>
          <w:lang w:val="pt-PT"/>
        </w:rPr>
        <w:t>Alexander</w:t>
      </w:r>
      <w:r w:rsidR="00B31185" w:rsidRPr="0021481A">
        <w:rPr>
          <w:lang w:val="pt-PT"/>
        </w:rPr>
        <w:t>,</w:t>
      </w:r>
      <w:r w:rsidR="008A00B1" w:rsidRPr="0021481A">
        <w:rPr>
          <w:lang w:val="pt-PT"/>
        </w:rPr>
        <w:t xml:space="preserve"> </w:t>
      </w:r>
      <w:r w:rsidR="00B31185" w:rsidRPr="0021481A">
        <w:rPr>
          <w:rStyle w:val="Person"/>
          <w:lang w:val="pt-PT"/>
        </w:rPr>
        <w:t>Silvanus</w:t>
      </w:r>
      <w:r w:rsidR="00B31185" w:rsidRPr="0021481A">
        <w:rPr>
          <w:lang w:val="pt-PT"/>
        </w:rPr>
        <w:t xml:space="preserve">, </w:t>
      </w:r>
      <w:r w:rsidR="00B31185" w:rsidRPr="0021481A">
        <w:rPr>
          <w:rStyle w:val="Person"/>
          <w:lang w:val="pt-PT"/>
        </w:rPr>
        <w:t>Ianuarius</w:t>
      </w:r>
      <w:r w:rsidR="00B31185" w:rsidRPr="0021481A">
        <w:rPr>
          <w:lang w:val="pt-PT"/>
        </w:rPr>
        <w:t xml:space="preserve">. Passi sunt </w:t>
      </w:r>
      <w:r w:rsidR="00B31185" w:rsidRPr="0021481A">
        <w:rPr>
          <w:rStyle w:val="Ort"/>
          <w:lang w:val="pt-PT"/>
        </w:rPr>
        <w:t>Romae</w:t>
      </w:r>
      <w:r w:rsidR="00B31185" w:rsidRPr="0021481A">
        <w:rPr>
          <w:lang w:val="pt-PT"/>
        </w:rPr>
        <w:t xml:space="preserve"> sub praefecto urbis </w:t>
      </w:r>
      <w:r w:rsidR="00B31185" w:rsidRPr="0021481A">
        <w:rPr>
          <w:rStyle w:val="Person"/>
          <w:lang w:val="pt-PT"/>
        </w:rPr>
        <w:t>Publio</w:t>
      </w:r>
      <w:r w:rsidR="00B31185" w:rsidRPr="0021481A">
        <w:rPr>
          <w:lang w:val="pt-PT"/>
        </w:rPr>
        <w:t xml:space="preserve"> tempore </w:t>
      </w:r>
      <w:r w:rsidR="00B31185" w:rsidRPr="0021481A">
        <w:rPr>
          <w:rStyle w:val="Person"/>
          <w:lang w:val="pt-PT"/>
        </w:rPr>
        <w:t>Antonii</w:t>
      </w:r>
      <w:r w:rsidR="00B31185" w:rsidRPr="0021481A">
        <w:rPr>
          <w:lang w:val="pt-PT"/>
        </w:rPr>
        <w:t xml:space="preserve"> principis.</w:t>
      </w:r>
    </w:p>
    <w:p w:rsidR="00B31185" w:rsidRPr="0021481A" w:rsidRDefault="00BC3264" w:rsidP="0059239C">
      <w:pPr>
        <w:rPr>
          <w:lang w:val="pt-PT"/>
        </w:rPr>
      </w:pPr>
      <w:r w:rsidRPr="0021481A">
        <w:rPr>
          <w:rStyle w:val="Time1"/>
          <w:lang w:val="pt-PT"/>
        </w:rPr>
        <w:t>Ad vesperas</w:t>
      </w:r>
      <w:r w:rsidRPr="0021481A">
        <w:rPr>
          <w:lang w:val="pt-PT"/>
        </w:rPr>
        <w:t xml:space="preserve"> feriales |psalmos::psalmi|. CP </w:t>
      </w:r>
      <w:r w:rsidRPr="0021481A">
        <w:rPr>
          <w:rStyle w:val="Incipit"/>
          <w:lang w:val="pt-PT"/>
        </w:rPr>
        <w:t>Sancti per fidem</w:t>
      </w:r>
      <w:r w:rsidRPr="0021481A">
        <w:rPr>
          <w:lang w:val="pt-PT"/>
        </w:rPr>
        <w:t xml:space="preserve">. VS </w:t>
      </w:r>
      <w:r w:rsidRPr="0021481A">
        <w:rPr>
          <w:rStyle w:val="Incipit"/>
          <w:lang w:val="pt-PT"/>
        </w:rPr>
        <w:t>Laetamini in domino</w:t>
      </w:r>
      <w:r w:rsidRPr="0021481A">
        <w:rPr>
          <w:lang w:val="pt-PT"/>
        </w:rPr>
        <w:t xml:space="preserve">. AM </w:t>
      </w:r>
      <w:r w:rsidRPr="0021481A">
        <w:rPr>
          <w:rStyle w:val="Incipit"/>
          <w:lang w:val="pt-PT"/>
        </w:rPr>
        <w:t>Absterget deus</w:t>
      </w:r>
      <w:r w:rsidRPr="0021481A">
        <w:rPr>
          <w:lang w:val="pt-PT"/>
        </w:rPr>
        <w:t xml:space="preserve">. [KY] </w:t>
      </w:r>
      <w:r w:rsidRPr="0021481A">
        <w:rPr>
          <w:rStyle w:val="Incipit"/>
          <w:lang w:val="pt-PT"/>
        </w:rPr>
        <w:t>Kyrie</w:t>
      </w:r>
      <w:r w:rsidRPr="0021481A">
        <w:rPr>
          <w:lang w:val="pt-PT"/>
        </w:rPr>
        <w:t xml:space="preserve">. (186ra) OR </w:t>
      </w:r>
      <w:r w:rsidRPr="0021481A">
        <w:rPr>
          <w:rStyle w:val="Incipit"/>
          <w:lang w:val="pt-PT"/>
        </w:rPr>
        <w:t>Praesta quaesumus omnipotens</w:t>
      </w:r>
      <w:r w:rsidRPr="0021481A">
        <w:rPr>
          <w:lang w:val="pt-PT"/>
        </w:rPr>
        <w:t>. Deinde suffragia.</w:t>
      </w:r>
    </w:p>
    <w:p w:rsidR="00BC3264" w:rsidRPr="0021481A" w:rsidRDefault="00BC3264" w:rsidP="0059239C">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nocturno. VS </w:t>
      </w:r>
      <w:r w:rsidRPr="0021481A">
        <w:rPr>
          <w:rStyle w:val="Incipit"/>
          <w:lang w:val="pt-PT"/>
        </w:rPr>
        <w:t>Exultent iusti</w:t>
      </w:r>
      <w:r w:rsidRPr="0021481A">
        <w:rPr>
          <w:lang w:val="pt-PT"/>
        </w:rPr>
        <w:t>. Legitur passio eorum cum tribus responsoriis de sanctis.</w:t>
      </w:r>
    </w:p>
    <w:p w:rsidR="00BC3264" w:rsidRPr="0021481A" w:rsidRDefault="00BC3264" w:rsidP="0059239C">
      <w:pPr>
        <w:rPr>
          <w:lang w:val="pt-PT"/>
        </w:rPr>
      </w:pPr>
      <w:r w:rsidRPr="0021481A">
        <w:rPr>
          <w:rStyle w:val="Time1"/>
          <w:lang w:val="pt-PT"/>
        </w:rPr>
        <w:t>Ad laudes</w:t>
      </w:r>
      <w:r w:rsidRPr="0021481A">
        <w:rPr>
          <w:lang w:val="pt-PT"/>
        </w:rPr>
        <w:t xml:space="preserve"> AN </w:t>
      </w:r>
      <w:r w:rsidRPr="0021481A">
        <w:rPr>
          <w:rStyle w:val="Incipit"/>
          <w:lang w:val="pt-PT"/>
        </w:rPr>
        <w:t>Omnes sancti</w:t>
      </w:r>
      <w:r w:rsidRPr="0021481A">
        <w:rPr>
          <w:lang w:val="pt-PT"/>
        </w:rPr>
        <w:t xml:space="preserve">. Capitulum require de sanctis. VS </w:t>
      </w:r>
      <w:r w:rsidRPr="0021481A">
        <w:rPr>
          <w:rStyle w:val="Incipit"/>
          <w:lang w:val="pt-PT"/>
        </w:rPr>
        <w:t>Mirabilis deus</w:t>
      </w:r>
      <w:r w:rsidRPr="0021481A">
        <w:rPr>
          <w:lang w:val="pt-PT"/>
        </w:rPr>
        <w:t xml:space="preserve">. AB </w:t>
      </w:r>
      <w:r w:rsidRPr="0021481A">
        <w:rPr>
          <w:rStyle w:val="Incipit"/>
          <w:lang w:val="pt-PT"/>
        </w:rPr>
        <w:t>Fulgebunt iusti</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OR </w:t>
      </w:r>
      <w:r w:rsidRPr="0021481A">
        <w:rPr>
          <w:rStyle w:val="Incipit"/>
          <w:lang w:val="pt-PT"/>
        </w:rPr>
        <w:t>Praesta quaesumus omnipotens deus</w:t>
      </w:r>
      <w:r w:rsidRPr="0021481A">
        <w:rPr>
          <w:lang w:val="pt-PT"/>
        </w:rPr>
        <w:t>. Deinde suffragia.</w:t>
      </w:r>
    </w:p>
    <w:p w:rsidR="00BC3264" w:rsidRPr="0021481A" w:rsidRDefault="00BC3264" w:rsidP="0059239C">
      <w:pPr>
        <w:rPr>
          <w:lang w:val="pt-PT"/>
        </w:rPr>
      </w:pPr>
      <w:r w:rsidRPr="0021481A">
        <w:rPr>
          <w:rStyle w:val="Time1"/>
          <w:lang w:val="pt-PT"/>
        </w:rPr>
        <w:lastRenderedPageBreak/>
        <w:t>Ad horas</w:t>
      </w:r>
      <w:r w:rsidRPr="0021481A">
        <w:rPr>
          <w:lang w:val="pt-PT"/>
        </w:rPr>
        <w:t xml:space="preserve"> cante</w:t>
      </w:r>
      <w:r w:rsidR="00683C92" w:rsidRPr="0021481A">
        <w:rPr>
          <w:lang w:val="pt-PT"/>
        </w:rPr>
        <w:t>n</w:t>
      </w:r>
      <w:r w:rsidRPr="0021481A">
        <w:rPr>
          <w:lang w:val="pt-PT"/>
        </w:rPr>
        <w:t>tur</w:t>
      </w:r>
      <w:r w:rsidR="00683C92" w:rsidRPr="0021481A">
        <w:rPr>
          <w:lang w:val="pt-PT"/>
        </w:rPr>
        <w:t xml:space="preserve"> laudes et cetera.</w:t>
      </w:r>
    </w:p>
    <w:p w:rsidR="00683C92" w:rsidRPr="0021481A" w:rsidRDefault="00683C92" w:rsidP="0059239C">
      <w:pPr>
        <w:rPr>
          <w:lang w:val="pt-PT"/>
        </w:rPr>
      </w:pPr>
      <w:r w:rsidRPr="0021481A">
        <w:rPr>
          <w:rStyle w:val="Time1"/>
          <w:lang w:val="pt-PT"/>
        </w:rPr>
        <w:t>Ad missam</w:t>
      </w:r>
      <w:r w:rsidRPr="0021481A">
        <w:rPr>
          <w:lang w:val="pt-PT"/>
        </w:rPr>
        <w:t xml:space="preserve"> IN </w:t>
      </w:r>
      <w:r w:rsidRPr="0021481A">
        <w:rPr>
          <w:rStyle w:val="Incipit"/>
          <w:lang w:val="pt-PT"/>
        </w:rPr>
        <w:t>Laudate pueri</w:t>
      </w:r>
      <w:r w:rsidRPr="0021481A">
        <w:rPr>
          <w:lang w:val="pt-PT"/>
        </w:rPr>
        <w:t xml:space="preserve">. ORCL </w:t>
      </w:r>
      <w:r w:rsidRPr="0021481A">
        <w:rPr>
          <w:rStyle w:val="Incipit"/>
          <w:lang w:val="pt-PT"/>
        </w:rPr>
        <w:t>Praesta quaesumus</w:t>
      </w:r>
      <w:r w:rsidRPr="0021481A">
        <w:rPr>
          <w:lang w:val="pt-PT"/>
        </w:rPr>
        <w:t xml:space="preserve">. Secunda de dominica. Tertia quam velis. EP </w:t>
      </w:r>
      <w:r w:rsidRPr="0021481A">
        <w:rPr>
          <w:rStyle w:val="Incipit"/>
          <w:lang w:val="pt-PT"/>
        </w:rPr>
        <w:t>Mulierem fortem</w:t>
      </w:r>
      <w:r w:rsidRPr="0021481A">
        <w:rPr>
          <w:lang w:val="pt-PT"/>
        </w:rPr>
        <w:t xml:space="preserve">. GR </w:t>
      </w:r>
      <w:r w:rsidR="008A00B1" w:rsidRPr="0021481A">
        <w:rPr>
          <w:rStyle w:val="Incipit"/>
          <w:lang w:val="pt-PT"/>
        </w:rPr>
        <w:t>Vin</w:t>
      </w:r>
      <w:r w:rsidRPr="0021481A">
        <w:rPr>
          <w:rStyle w:val="Incipit"/>
          <w:lang w:val="pt-PT"/>
        </w:rPr>
        <w:t>dica domine</w:t>
      </w:r>
      <w:r w:rsidRPr="0021481A">
        <w:rPr>
          <w:lang w:val="pt-PT"/>
        </w:rPr>
        <w:t xml:space="preserve">. ALV </w:t>
      </w:r>
      <w:r w:rsidRPr="0021481A">
        <w:rPr>
          <w:rStyle w:val="Incipit"/>
          <w:lang w:val="pt-PT"/>
        </w:rPr>
        <w:t>Laudate pueri</w:t>
      </w:r>
      <w:r w:rsidRPr="0021481A">
        <w:rPr>
          <w:lang w:val="pt-PT"/>
        </w:rPr>
        <w:t xml:space="preserve">. EV </w:t>
      </w:r>
      <w:r w:rsidRPr="0021481A">
        <w:rPr>
          <w:rStyle w:val="Incipit"/>
          <w:lang w:val="pt-PT"/>
        </w:rPr>
        <w:t>Loquente Iesu</w:t>
      </w:r>
      <w:r w:rsidRPr="0021481A">
        <w:rPr>
          <w:lang w:val="pt-PT"/>
        </w:rPr>
        <w:t xml:space="preserve">. OF </w:t>
      </w:r>
      <w:r w:rsidRPr="0021481A">
        <w:rPr>
          <w:rStyle w:val="Incipit"/>
          <w:lang w:val="pt-PT"/>
        </w:rPr>
        <w:t>Anima nostra</w:t>
      </w:r>
      <w:r w:rsidRPr="0021481A">
        <w:rPr>
          <w:lang w:val="pt-PT"/>
        </w:rPr>
        <w:t xml:space="preserve">. CO </w:t>
      </w:r>
      <w:r w:rsidRPr="0021481A">
        <w:rPr>
          <w:rStyle w:val="Incipit"/>
          <w:lang w:val="pt-PT"/>
        </w:rPr>
        <w:t>Quicumque fecerit</w:t>
      </w:r>
      <w:r w:rsidRPr="0021481A">
        <w:rPr>
          <w:lang w:val="pt-PT"/>
        </w:rPr>
        <w:t>.</w:t>
      </w:r>
    </w:p>
    <w:p w:rsidR="00683C92" w:rsidRPr="0021481A" w:rsidRDefault="00683C92" w:rsidP="0059239C">
      <w:pPr>
        <w:rPr>
          <w:lang w:val="pt-PT"/>
        </w:rPr>
      </w:pPr>
      <w:r w:rsidRPr="0021481A">
        <w:rPr>
          <w:rStyle w:val="Time1"/>
          <w:lang w:val="pt-PT"/>
        </w:rPr>
        <w:t>Sexta et nona</w:t>
      </w:r>
      <w:r w:rsidRPr="0021481A">
        <w:rPr>
          <w:lang w:val="pt-PT"/>
        </w:rPr>
        <w:t xml:space="preserve"> ut supra.</w:t>
      </w:r>
    </w:p>
    <w:p w:rsidR="00683C92" w:rsidRPr="0021481A" w:rsidRDefault="00683C92" w:rsidP="00683C92">
      <w:pPr>
        <w:pStyle w:val="Titolo1"/>
        <w:rPr>
          <w:lang w:val="en-US"/>
        </w:rPr>
      </w:pPr>
      <w:r w:rsidRPr="0021481A">
        <w:rPr>
          <w:lang w:val="en-US"/>
        </w:rPr>
        <w:t>IN TRANSLATIONE SANCTI BENEDICTI</w:t>
      </w:r>
    </w:p>
    <w:p w:rsidR="00683C92" w:rsidRPr="0021481A" w:rsidRDefault="00683C92" w:rsidP="0059239C">
      <w:pPr>
        <w:rPr>
          <w:lang w:val="pt-PT"/>
        </w:rPr>
      </w:pPr>
      <w:r w:rsidRPr="0021481A">
        <w:rPr>
          <w:rStyle w:val="Time1"/>
          <w:lang w:val="en-US"/>
        </w:rPr>
        <w:t>Ad vesperas</w:t>
      </w:r>
      <w:r w:rsidRPr="0021481A">
        <w:rPr>
          <w:lang w:val="en-US"/>
        </w:rPr>
        <w:t xml:space="preserve"> feriales |psalmos::psalmi|.</w:t>
      </w:r>
      <w:r w:rsidR="00F95A5F" w:rsidRPr="0021481A">
        <w:rPr>
          <w:lang w:val="en-US"/>
        </w:rPr>
        <w:t xml:space="preserve"> CP </w:t>
      </w:r>
      <w:r w:rsidR="00F95A5F" w:rsidRPr="0021481A">
        <w:rPr>
          <w:rStyle w:val="Incipit"/>
          <w:lang w:val="en-US"/>
        </w:rPr>
        <w:t>Rigabo hortum meum</w:t>
      </w:r>
      <w:r w:rsidR="00F95A5F" w:rsidRPr="0021481A">
        <w:rPr>
          <w:lang w:val="en-US"/>
        </w:rPr>
        <w:t xml:space="preserve">. (186rb) RP </w:t>
      </w:r>
      <w:r w:rsidR="00F95A5F" w:rsidRPr="0021481A">
        <w:rPr>
          <w:rStyle w:val="Incipit"/>
          <w:lang w:val="en-US"/>
        </w:rPr>
        <w:t>Iustum deduxit dominus</w:t>
      </w:r>
      <w:r w:rsidR="00F95A5F" w:rsidRPr="0021481A">
        <w:rPr>
          <w:lang w:val="en-US"/>
        </w:rPr>
        <w:t xml:space="preserve">. </w:t>
      </w:r>
      <w:r w:rsidR="00F95A5F" w:rsidRPr="0021481A">
        <w:rPr>
          <w:lang w:val="pt-PT"/>
        </w:rPr>
        <w:t xml:space="preserve">HY </w:t>
      </w:r>
      <w:r w:rsidR="00F95A5F" w:rsidRPr="0021481A">
        <w:rPr>
          <w:rStyle w:val="Incipit"/>
          <w:lang w:val="pt-PT"/>
        </w:rPr>
        <w:t>Iste confessor</w:t>
      </w:r>
      <w:r w:rsidR="00F95A5F" w:rsidRPr="0021481A">
        <w:rPr>
          <w:lang w:val="pt-PT"/>
        </w:rPr>
        <w:t xml:space="preserve">. VS </w:t>
      </w:r>
      <w:r w:rsidR="00F95A5F" w:rsidRPr="0021481A">
        <w:rPr>
          <w:rStyle w:val="Incipit"/>
          <w:lang w:val="pt-PT"/>
        </w:rPr>
        <w:t>Gloria et honore</w:t>
      </w:r>
      <w:r w:rsidR="00F95A5F" w:rsidRPr="0021481A">
        <w:rPr>
          <w:lang w:val="pt-PT"/>
        </w:rPr>
        <w:t xml:space="preserve">. AM </w:t>
      </w:r>
      <w:r w:rsidR="00F95A5F" w:rsidRPr="0021481A">
        <w:rPr>
          <w:rStyle w:val="Incipit"/>
          <w:lang w:val="pt-PT"/>
        </w:rPr>
        <w:t>Iste homo</w:t>
      </w:r>
      <w:r w:rsidR="00F95A5F" w:rsidRPr="0021481A">
        <w:rPr>
          <w:lang w:val="pt-PT"/>
        </w:rPr>
        <w:t xml:space="preserve">. OR </w:t>
      </w:r>
      <w:r w:rsidR="00F95A5F" w:rsidRPr="0021481A">
        <w:rPr>
          <w:rStyle w:val="Incipit"/>
          <w:lang w:val="pt-PT"/>
        </w:rPr>
        <w:t>Omnipotens sempiterne deus</w:t>
      </w:r>
      <w:r w:rsidR="00F95A5F" w:rsidRPr="0021481A">
        <w:rPr>
          <w:lang w:val="pt-PT"/>
        </w:rPr>
        <w:t xml:space="preserve">, vel illa [OR] </w:t>
      </w:r>
      <w:r w:rsidR="00F95A5F" w:rsidRPr="0021481A">
        <w:rPr>
          <w:rStyle w:val="Incipit"/>
          <w:lang w:val="pt-PT"/>
        </w:rPr>
        <w:t>Intercessio nos quaesumus domine</w:t>
      </w:r>
      <w:r w:rsidR="00F95A5F" w:rsidRPr="0021481A">
        <w:rPr>
          <w:lang w:val="pt-PT"/>
        </w:rPr>
        <w:t xml:space="preserve"> ut de sancto Gallo.</w:t>
      </w:r>
    </w:p>
    <w:p w:rsidR="00F95A5F" w:rsidRPr="0021481A" w:rsidRDefault="00F95A5F" w:rsidP="0059239C">
      <w:pPr>
        <w:rPr>
          <w:lang w:val="pt-PT"/>
        </w:rPr>
      </w:pPr>
      <w:r w:rsidRPr="0021481A">
        <w:rPr>
          <w:rStyle w:val="Time1"/>
          <w:lang w:val="pt-PT"/>
        </w:rPr>
        <w:t>Ad completorium</w:t>
      </w:r>
      <w:r w:rsidRPr="0021481A">
        <w:rPr>
          <w:lang w:val="pt-PT"/>
        </w:rPr>
        <w:t xml:space="preserve"> ut supra. Preces non dicantur.</w:t>
      </w:r>
    </w:p>
    <w:p w:rsidR="00F95A5F" w:rsidRPr="0021481A" w:rsidRDefault="00F95A5F" w:rsidP="0059239C">
      <w:pPr>
        <w:rPr>
          <w:lang w:val="pt-P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Antiphonae cum suis psalmis de uno confessore qui non fuit pontifex cum ipsius legenda </w:t>
      </w:r>
      <w:r w:rsidR="008C2452" w:rsidRPr="0021481A">
        <w:rPr>
          <w:lang w:val="pt-PT"/>
        </w:rPr>
        <w:t xml:space="preserve">[LHI] </w:t>
      </w:r>
      <w:r w:rsidR="008C2452" w:rsidRPr="0021481A">
        <w:rPr>
          <w:rStyle w:val="Incipit"/>
          <w:lang w:val="pt-PT"/>
        </w:rPr>
        <w:t>Fuit vir vitae</w:t>
      </w:r>
      <w:r w:rsidR="008C2452" w:rsidRPr="0021481A">
        <w:rPr>
          <w:lang w:val="pt-PT"/>
        </w:rPr>
        <w:t xml:space="preserve">. Et EV </w:t>
      </w:r>
      <w:r w:rsidR="008C2452" w:rsidRPr="0021481A">
        <w:rPr>
          <w:rStyle w:val="Incipit"/>
          <w:lang w:val="pt-PT"/>
        </w:rPr>
        <w:t>Nemo accendit lucernam</w:t>
      </w:r>
      <w:r w:rsidR="008C2452" w:rsidRPr="0021481A">
        <w:rPr>
          <w:lang w:val="pt-PT"/>
        </w:rPr>
        <w:t>.</w:t>
      </w:r>
    </w:p>
    <w:p w:rsidR="008C2452" w:rsidRPr="0021481A" w:rsidRDefault="008C2452" w:rsidP="0059239C">
      <w:pPr>
        <w:rPr>
          <w:lang w:val="fr-FR"/>
        </w:rPr>
      </w:pPr>
      <w:r w:rsidRPr="0021481A">
        <w:rPr>
          <w:rStyle w:val="Time1"/>
          <w:lang w:val="pt-PT"/>
        </w:rPr>
        <w:t>Ad laudes</w:t>
      </w:r>
      <w:r w:rsidRPr="0021481A">
        <w:rPr>
          <w:lang w:val="pt-PT"/>
        </w:rPr>
        <w:t xml:space="preserve"> AN </w:t>
      </w:r>
      <w:r w:rsidRPr="0021481A">
        <w:rPr>
          <w:rStyle w:val="Incipit"/>
          <w:lang w:val="pt-PT"/>
        </w:rPr>
        <w:t>Istum deduxit</w:t>
      </w:r>
      <w:r w:rsidRPr="0021481A">
        <w:rPr>
          <w:lang w:val="pt-PT"/>
        </w:rPr>
        <w:t xml:space="preserve"> cum ceteris. </w:t>
      </w:r>
      <w:r w:rsidRPr="0021481A">
        <w:rPr>
          <w:lang w:val="fr-FR"/>
        </w:rPr>
        <w:t xml:space="preserve">PS </w:t>
      </w:r>
      <w:r w:rsidRPr="0021481A">
        <w:rPr>
          <w:rStyle w:val="Incipit"/>
          <w:lang w:val="fr-FR"/>
        </w:rPr>
        <w:t>Dominus regnavit</w:t>
      </w:r>
      <w:r w:rsidRPr="0021481A">
        <w:rPr>
          <w:lang w:val="fr-FR"/>
        </w:rPr>
        <w:t xml:space="preserve"> cum reliquis. CP </w:t>
      </w:r>
      <w:r w:rsidRPr="0021481A">
        <w:rPr>
          <w:rStyle w:val="Incipit"/>
          <w:lang w:val="fr-FR"/>
        </w:rPr>
        <w:t>Adhuc doctrinam</w:t>
      </w:r>
      <w:r w:rsidRPr="0021481A">
        <w:rPr>
          <w:lang w:val="fr-FR"/>
        </w:rPr>
        <w:t xml:space="preserve">. VS </w:t>
      </w:r>
      <w:r w:rsidRPr="0021481A">
        <w:rPr>
          <w:rStyle w:val="Incipit"/>
          <w:lang w:val="fr-FR"/>
        </w:rPr>
        <w:t>Magna est gloria</w:t>
      </w:r>
      <w:r w:rsidRPr="0021481A">
        <w:rPr>
          <w:lang w:val="fr-FR"/>
        </w:rPr>
        <w:t xml:space="preserve">. AB </w:t>
      </w:r>
      <w:r w:rsidRPr="0021481A">
        <w:rPr>
          <w:rStyle w:val="Incipit"/>
          <w:lang w:val="fr-FR"/>
        </w:rPr>
        <w:t>Similabo eum</w:t>
      </w:r>
      <w:r w:rsidRPr="0021481A">
        <w:rPr>
          <w:lang w:val="fr-FR"/>
        </w:rPr>
        <w:t xml:space="preserve">. OR </w:t>
      </w:r>
      <w:r w:rsidRPr="0021481A">
        <w:rPr>
          <w:rStyle w:val="Incipit"/>
          <w:lang w:val="fr-FR"/>
        </w:rPr>
        <w:t>Omnipotens sempiterne deus</w:t>
      </w:r>
      <w:r w:rsidRPr="0021481A">
        <w:rPr>
          <w:lang w:val="fr-FR"/>
        </w:rPr>
        <w:t xml:space="preserve">, vel illa [OR] </w:t>
      </w:r>
      <w:r w:rsidRPr="0021481A">
        <w:rPr>
          <w:rStyle w:val="Incipit"/>
          <w:lang w:val="fr-FR"/>
        </w:rPr>
        <w:t>Intercessio nos</w:t>
      </w:r>
      <w:r w:rsidRPr="0021481A">
        <w:rPr>
          <w:lang w:val="fr-FR"/>
        </w:rPr>
        <w:t xml:space="preserve"> ut de sancto Gallo.</w:t>
      </w:r>
    </w:p>
    <w:p w:rsidR="008C2452" w:rsidRPr="0021481A" w:rsidRDefault="008C2452" w:rsidP="0059239C">
      <w:pPr>
        <w:rPr>
          <w:lang w:val="fr-FR"/>
        </w:rPr>
      </w:pPr>
      <w:r w:rsidRPr="0021481A">
        <w:rPr>
          <w:rStyle w:val="Time1"/>
          <w:lang w:val="fr-FR"/>
        </w:rPr>
        <w:t>Ad horas</w:t>
      </w:r>
      <w:r w:rsidRPr="0021481A">
        <w:rPr>
          <w:lang w:val="fr-FR"/>
        </w:rPr>
        <w:t xml:space="preserve"> (186va) cantentur laudes. Et responsoria de uno confessore. Capitulum et oratio de ipso.</w:t>
      </w:r>
    </w:p>
    <w:p w:rsidR="008C2452" w:rsidRPr="0021481A" w:rsidRDefault="008C2452" w:rsidP="0059239C">
      <w:pPr>
        <w:rPr>
          <w:lang w:val="it-IT"/>
        </w:rPr>
      </w:pPr>
      <w:r w:rsidRPr="0021481A">
        <w:rPr>
          <w:rStyle w:val="Time1"/>
          <w:lang w:val="fr-FR"/>
        </w:rPr>
        <w:t>Ad missam</w:t>
      </w:r>
      <w:r w:rsidRPr="0021481A">
        <w:rPr>
          <w:lang w:val="fr-FR"/>
        </w:rPr>
        <w:t xml:space="preserve"> IN </w:t>
      </w:r>
      <w:r w:rsidRPr="0021481A">
        <w:rPr>
          <w:rStyle w:val="Incipit"/>
          <w:lang w:val="fr-FR"/>
        </w:rPr>
        <w:t>Os iusti</w:t>
      </w:r>
      <w:r w:rsidRPr="0021481A">
        <w:rPr>
          <w:lang w:val="fr-FR"/>
        </w:rPr>
        <w:t xml:space="preserve">. [KY] </w:t>
      </w:r>
      <w:r w:rsidRPr="0021481A">
        <w:rPr>
          <w:rStyle w:val="Incipit"/>
          <w:lang w:val="fr-FR"/>
        </w:rPr>
        <w:t>Kyrie</w:t>
      </w:r>
      <w:r w:rsidRPr="0021481A">
        <w:rPr>
          <w:lang w:val="fr-FR"/>
        </w:rPr>
        <w:t xml:space="preserve">. [GL] </w:t>
      </w:r>
      <w:r w:rsidRPr="0021481A">
        <w:rPr>
          <w:rStyle w:val="Incipit"/>
          <w:lang w:val="fr-FR"/>
        </w:rPr>
        <w:t>Gloria in excelsis</w:t>
      </w:r>
      <w:r w:rsidRPr="0021481A">
        <w:rPr>
          <w:lang w:val="fr-FR"/>
        </w:rPr>
        <w:t xml:space="preserve">. ORCL </w:t>
      </w:r>
      <w:r w:rsidRPr="0021481A">
        <w:rPr>
          <w:rStyle w:val="Incipit"/>
          <w:lang w:val="fr-FR"/>
        </w:rPr>
        <w:t>Omnipotens sempiterne</w:t>
      </w:r>
      <w:r w:rsidRPr="0021481A">
        <w:rPr>
          <w:lang w:val="fr-FR"/>
        </w:rPr>
        <w:t xml:space="preserve">, vel alia [CL] </w:t>
      </w:r>
      <w:r w:rsidRPr="0021481A">
        <w:rPr>
          <w:rStyle w:val="Incipit"/>
          <w:lang w:val="fr-FR"/>
        </w:rPr>
        <w:t>Intercessio nos</w:t>
      </w:r>
      <w:r w:rsidRPr="0021481A">
        <w:rPr>
          <w:lang w:val="fr-FR"/>
        </w:rPr>
        <w:t xml:space="preserve">. </w:t>
      </w:r>
      <w:r w:rsidRPr="0021481A">
        <w:rPr>
          <w:lang w:val="pt-PT"/>
        </w:rPr>
        <w:t xml:space="preserve">Secunda ad placitum. Tertia de dominica. EP </w:t>
      </w:r>
      <w:r w:rsidRPr="0021481A">
        <w:rPr>
          <w:rStyle w:val="Incipit"/>
          <w:lang w:val="pt-PT"/>
        </w:rPr>
        <w:t>Rigabo hortum</w:t>
      </w:r>
      <w:r w:rsidRPr="0021481A">
        <w:rPr>
          <w:lang w:val="pt-PT"/>
        </w:rPr>
        <w:t>.</w:t>
      </w:r>
      <w:r w:rsidR="00752D5C" w:rsidRPr="0021481A">
        <w:rPr>
          <w:lang w:val="pt-PT"/>
        </w:rPr>
        <w:t xml:space="preserve"> </w:t>
      </w:r>
      <w:r w:rsidRPr="0021481A">
        <w:rPr>
          <w:lang w:val="pt-PT"/>
        </w:rPr>
        <w:t xml:space="preserve">GR </w:t>
      </w:r>
      <w:r w:rsidRPr="0021481A">
        <w:rPr>
          <w:rStyle w:val="Incipit"/>
          <w:lang w:val="pt-PT"/>
        </w:rPr>
        <w:t>Domine pravenisti</w:t>
      </w:r>
      <w:r w:rsidRPr="0021481A">
        <w:rPr>
          <w:lang w:val="pt-PT"/>
        </w:rPr>
        <w:t xml:space="preserve">. ALV </w:t>
      </w:r>
      <w:r w:rsidRPr="0021481A">
        <w:rPr>
          <w:rStyle w:val="Incipit"/>
          <w:lang w:val="pt-PT"/>
        </w:rPr>
        <w:t>Iustum deduxit</w:t>
      </w:r>
      <w:r w:rsidRPr="0021481A">
        <w:rPr>
          <w:lang w:val="pt-PT"/>
        </w:rPr>
        <w:t xml:space="preserve">. SE </w:t>
      </w:r>
      <w:r w:rsidRPr="0021481A">
        <w:rPr>
          <w:rStyle w:val="Incipit"/>
          <w:lang w:val="pt-PT"/>
        </w:rPr>
        <w:t>Rex regum</w:t>
      </w:r>
      <w:r w:rsidRPr="0021481A">
        <w:rPr>
          <w:lang w:val="pt-PT"/>
        </w:rPr>
        <w:t xml:space="preserve">. EV </w:t>
      </w:r>
      <w:r w:rsidRPr="0021481A">
        <w:rPr>
          <w:rStyle w:val="Incipit"/>
          <w:lang w:val="pt-PT"/>
        </w:rPr>
        <w:t>Nemo lucernam</w:t>
      </w:r>
      <w:r w:rsidRPr="0021481A">
        <w:rPr>
          <w:lang w:val="pt-PT"/>
        </w:rPr>
        <w:t xml:space="preserve">. OF </w:t>
      </w:r>
      <w:r w:rsidRPr="0021481A">
        <w:rPr>
          <w:rStyle w:val="Incipit"/>
          <w:lang w:val="pt-PT"/>
        </w:rPr>
        <w:t>Gloria et honore</w:t>
      </w:r>
      <w:r w:rsidRPr="0021481A">
        <w:rPr>
          <w:lang w:val="pt-PT"/>
        </w:rPr>
        <w:t xml:space="preserve">. </w:t>
      </w:r>
      <w:r w:rsidR="001A2A97" w:rsidRPr="0021481A">
        <w:rPr>
          <w:lang w:val="it-IT"/>
        </w:rPr>
        <w:t xml:space="preserve">Praefatio cottidiana. CO </w:t>
      </w:r>
      <w:r w:rsidR="001A2A97" w:rsidRPr="0021481A">
        <w:rPr>
          <w:rStyle w:val="Incipit"/>
          <w:lang w:val="it-IT"/>
        </w:rPr>
        <w:t>Magna est gloria</w:t>
      </w:r>
      <w:r w:rsidR="001A2A97" w:rsidRPr="0021481A">
        <w:rPr>
          <w:lang w:val="it-IT"/>
        </w:rPr>
        <w:t>.</w:t>
      </w:r>
    </w:p>
    <w:p w:rsidR="001A2A97" w:rsidRPr="0021481A" w:rsidRDefault="001A2A97" w:rsidP="0059239C">
      <w:pPr>
        <w:rPr>
          <w:lang w:val="it-IT"/>
        </w:rPr>
      </w:pPr>
      <w:r w:rsidRPr="0021481A">
        <w:rPr>
          <w:rStyle w:val="Time1"/>
          <w:lang w:val="it-IT"/>
        </w:rPr>
        <w:t>Sexta et nona</w:t>
      </w:r>
      <w:r w:rsidRPr="0021481A">
        <w:rPr>
          <w:lang w:val="it-IT"/>
        </w:rPr>
        <w:t xml:space="preserve"> ut supra.</w:t>
      </w:r>
    </w:p>
    <w:p w:rsidR="001A2A97" w:rsidRPr="0021481A" w:rsidRDefault="001A2A97" w:rsidP="00B41C78">
      <w:pPr>
        <w:pStyle w:val="Titolo1"/>
        <w:rPr>
          <w:lang w:val="it-IT"/>
        </w:rPr>
      </w:pPr>
      <w:r w:rsidRPr="0021481A">
        <w:rPr>
          <w:lang w:val="it-IT"/>
        </w:rPr>
        <w:t>IN NATIVITATE SANCTAE MARGARITAE</w:t>
      </w:r>
    </w:p>
    <w:p w:rsidR="001A2A97" w:rsidRPr="0021481A" w:rsidRDefault="001A2A97" w:rsidP="0059239C">
      <w:pPr>
        <w:rPr>
          <w:lang w:val="pt-PT"/>
        </w:rPr>
      </w:pPr>
      <w:r w:rsidRPr="0021481A">
        <w:rPr>
          <w:rStyle w:val="Time1"/>
          <w:lang w:val="it-IT"/>
        </w:rPr>
        <w:t>Ad vesperas</w:t>
      </w:r>
      <w:r w:rsidRPr="0021481A">
        <w:rPr>
          <w:lang w:val="it-IT"/>
        </w:rPr>
        <w:t xml:space="preserve"> feriales psalmi. |M::Omnia Laudate|.</w:t>
      </w:r>
      <w:r w:rsidR="00B41C78" w:rsidRPr="0021481A">
        <w:rPr>
          <w:lang w:val="it-IT"/>
        </w:rPr>
        <w:t xml:space="preserve"> AN </w:t>
      </w:r>
      <w:r w:rsidR="00B41C78" w:rsidRPr="0021481A">
        <w:rPr>
          <w:rStyle w:val="Incipit"/>
          <w:lang w:val="it-IT"/>
        </w:rPr>
        <w:t>O Margarita</w:t>
      </w:r>
      <w:r w:rsidR="00B41C78" w:rsidRPr="0021481A">
        <w:rPr>
          <w:lang w:val="it-IT"/>
        </w:rPr>
        <w:t xml:space="preserve">. Capitulum require in serie virginum. RP </w:t>
      </w:r>
      <w:r w:rsidR="00B41C78" w:rsidRPr="0021481A">
        <w:rPr>
          <w:rStyle w:val="Incipit"/>
          <w:lang w:val="it-IT"/>
        </w:rPr>
        <w:t>Quadam die</w:t>
      </w:r>
      <w:r w:rsidR="00B41C78" w:rsidRPr="0021481A">
        <w:rPr>
          <w:lang w:val="it-IT"/>
        </w:rPr>
        <w:t xml:space="preserve">. HY </w:t>
      </w:r>
      <w:r w:rsidR="00B41C78" w:rsidRPr="0021481A">
        <w:rPr>
          <w:rStyle w:val="Incipit"/>
          <w:lang w:val="it-IT"/>
        </w:rPr>
        <w:t>Virginis proles</w:t>
      </w:r>
      <w:r w:rsidR="00B41C78" w:rsidRPr="0021481A">
        <w:rPr>
          <w:lang w:val="it-IT"/>
        </w:rPr>
        <w:t>. |M::</w:t>
      </w:r>
      <w:r w:rsidR="00EA2EB2" w:rsidRPr="0021481A">
        <w:rPr>
          <w:lang w:val="it-IT"/>
        </w:rPr>
        <w:t xml:space="preserve"> [HY] </w:t>
      </w:r>
      <w:r w:rsidR="00B41C78" w:rsidRPr="0021481A">
        <w:rPr>
          <w:rStyle w:val="Incipit"/>
          <w:lang w:val="it-IT"/>
        </w:rPr>
        <w:t>Sion exultent</w:t>
      </w:r>
      <w:r w:rsidR="00B41C78" w:rsidRPr="0021481A">
        <w:rPr>
          <w:lang w:val="it-IT"/>
        </w:rPr>
        <w:t xml:space="preserve">|. </w:t>
      </w:r>
      <w:r w:rsidR="00036C1E" w:rsidRPr="0021481A">
        <w:rPr>
          <w:lang w:val="it-IT"/>
        </w:rPr>
        <w:t xml:space="preserve">VS </w:t>
      </w:r>
      <w:r w:rsidR="00036C1E" w:rsidRPr="0021481A">
        <w:rPr>
          <w:rStyle w:val="Incipit"/>
          <w:lang w:val="it-IT"/>
        </w:rPr>
        <w:t>Specie tua</w:t>
      </w:r>
      <w:r w:rsidR="00036C1E" w:rsidRPr="0021481A">
        <w:rPr>
          <w:lang w:val="it-IT"/>
        </w:rPr>
        <w:t xml:space="preserve">. </w:t>
      </w:r>
      <w:r w:rsidR="00036C1E" w:rsidRPr="0021481A">
        <w:rPr>
          <w:lang w:val="pt-PT"/>
        </w:rPr>
        <w:t xml:space="preserve">AM </w:t>
      </w:r>
      <w:r w:rsidR="00036C1E" w:rsidRPr="0021481A">
        <w:rPr>
          <w:rStyle w:val="Incipit"/>
          <w:lang w:val="pt-PT"/>
        </w:rPr>
        <w:t>Magnificemus dominum</w:t>
      </w:r>
      <w:r w:rsidR="00036C1E" w:rsidRPr="0021481A">
        <w:rPr>
          <w:lang w:val="pt-PT"/>
        </w:rPr>
        <w:t xml:space="preserve">. Deinde de sancto (186vb) Benedicto AC </w:t>
      </w:r>
      <w:r w:rsidR="00036C1E" w:rsidRPr="0021481A">
        <w:rPr>
          <w:rStyle w:val="Incipit"/>
          <w:lang w:val="pt-PT"/>
        </w:rPr>
        <w:t>Amavit eum dominus</w:t>
      </w:r>
      <w:r w:rsidR="00036C1E" w:rsidRPr="0021481A">
        <w:rPr>
          <w:lang w:val="pt-PT"/>
        </w:rPr>
        <w:t>.</w:t>
      </w:r>
      <w:r w:rsidR="002514AE" w:rsidRPr="0021481A">
        <w:rPr>
          <w:lang w:val="pt-PT"/>
        </w:rPr>
        <w:t xml:space="preserve"> Et oratio propria. Deinde suffragia.</w:t>
      </w:r>
    </w:p>
    <w:p w:rsidR="002514AE" w:rsidRPr="0021481A" w:rsidRDefault="002514AE" w:rsidP="0059239C">
      <w:pPr>
        <w:rPr>
          <w:lang w:val="pt-PT"/>
        </w:rPr>
      </w:pPr>
      <w:r w:rsidRPr="0021481A">
        <w:rPr>
          <w:rStyle w:val="Time1"/>
          <w:lang w:val="pt-PT"/>
        </w:rPr>
        <w:t>Ad matutinam</w:t>
      </w:r>
      <w:r w:rsidRPr="0021481A">
        <w:rPr>
          <w:lang w:val="pt-PT"/>
        </w:rPr>
        <w:t xml:space="preserve"> INV </w:t>
      </w:r>
      <w:r w:rsidRPr="0021481A">
        <w:rPr>
          <w:rStyle w:val="Incipit"/>
          <w:lang w:val="pt-PT"/>
        </w:rPr>
        <w:t>Auctorem vitae</w:t>
      </w:r>
      <w:r w:rsidRPr="0021481A">
        <w:rPr>
          <w:lang w:val="pt-PT"/>
        </w:rPr>
        <w:t>.</w:t>
      </w:r>
    </w:p>
    <w:p w:rsidR="002514AE" w:rsidRPr="0021481A" w:rsidRDefault="002514AE" w:rsidP="0059239C">
      <w:pPr>
        <w:rPr>
          <w:lang w:val="fr-FR"/>
        </w:rPr>
      </w:pPr>
      <w:r w:rsidRPr="0021481A">
        <w:rPr>
          <w:rStyle w:val="Time2"/>
          <w:lang w:val="pt-PT"/>
        </w:rPr>
        <w:t>In primo nocturno</w:t>
      </w:r>
      <w:r w:rsidRPr="0021481A">
        <w:rPr>
          <w:lang w:val="pt-PT"/>
        </w:rPr>
        <w:t xml:space="preserve"> AN </w:t>
      </w:r>
      <w:r w:rsidRPr="0021481A">
        <w:rPr>
          <w:rStyle w:val="Incipit"/>
          <w:lang w:val="pt-PT"/>
        </w:rPr>
        <w:t>Haec est virgo</w:t>
      </w:r>
      <w:r w:rsidRPr="0021481A">
        <w:rPr>
          <w:lang w:val="pt-PT"/>
        </w:rPr>
        <w:t xml:space="preserve">. </w:t>
      </w:r>
      <w:r w:rsidRPr="0021481A">
        <w:rPr>
          <w:lang w:val="fr-FR"/>
        </w:rPr>
        <w:t xml:space="preserve">PS </w:t>
      </w:r>
      <w:r w:rsidRPr="0021481A">
        <w:rPr>
          <w:rStyle w:val="Incipit"/>
          <w:lang w:val="fr-FR"/>
        </w:rPr>
        <w:t>Domine dominus noster</w:t>
      </w:r>
      <w:r w:rsidRPr="0021481A">
        <w:rPr>
          <w:lang w:val="fr-FR"/>
        </w:rPr>
        <w:t xml:space="preserve">. AN </w:t>
      </w:r>
      <w:r w:rsidRPr="0021481A">
        <w:rPr>
          <w:rStyle w:val="Incipit"/>
          <w:lang w:val="fr-FR"/>
        </w:rPr>
        <w:t>Testimonium</w:t>
      </w:r>
      <w:r w:rsidRPr="0021481A">
        <w:rPr>
          <w:lang w:val="fr-FR"/>
        </w:rPr>
        <w:t xml:space="preserve">. PS </w:t>
      </w:r>
      <w:r w:rsidRPr="0021481A">
        <w:rPr>
          <w:rStyle w:val="Incipit"/>
          <w:lang w:val="fr-FR"/>
        </w:rPr>
        <w:t>Caeli enarrant</w:t>
      </w:r>
      <w:r w:rsidRPr="0021481A">
        <w:rPr>
          <w:lang w:val="fr-FR"/>
        </w:rPr>
        <w:t xml:space="preserve">. AN </w:t>
      </w:r>
      <w:r w:rsidRPr="0021481A">
        <w:rPr>
          <w:rStyle w:val="Incipit"/>
          <w:lang w:val="fr-FR"/>
        </w:rPr>
        <w:t>Innocentiam</w:t>
      </w:r>
      <w:r w:rsidRPr="0021481A">
        <w:rPr>
          <w:lang w:val="fr-FR"/>
        </w:rPr>
        <w:t xml:space="preserve">. PS </w:t>
      </w:r>
      <w:r w:rsidRPr="0021481A">
        <w:rPr>
          <w:rStyle w:val="Incipit"/>
          <w:lang w:val="fr-FR"/>
        </w:rPr>
        <w:t>Domini est terra</w:t>
      </w:r>
      <w:r w:rsidRPr="0021481A">
        <w:rPr>
          <w:lang w:val="fr-FR"/>
        </w:rPr>
        <w:t xml:space="preserve">. VS </w:t>
      </w:r>
      <w:r w:rsidRPr="0021481A">
        <w:rPr>
          <w:rStyle w:val="Incipit"/>
          <w:lang w:val="fr-FR"/>
        </w:rPr>
        <w:t>Specie tua</w:t>
      </w:r>
      <w:r w:rsidRPr="0021481A">
        <w:rPr>
          <w:lang w:val="fr-FR"/>
        </w:rPr>
        <w:t xml:space="preserve">. Legitur eius passio [LHI] </w:t>
      </w:r>
      <w:r w:rsidRPr="0021481A">
        <w:rPr>
          <w:rStyle w:val="Incipit"/>
          <w:lang w:val="fr-FR"/>
        </w:rPr>
        <w:t>Beatissima Margarita</w:t>
      </w:r>
      <w:r w:rsidRPr="0021481A">
        <w:rPr>
          <w:lang w:val="fr-FR"/>
        </w:rPr>
        <w:t xml:space="preserve">. RP </w:t>
      </w:r>
      <w:r w:rsidRPr="0021481A">
        <w:rPr>
          <w:rStyle w:val="Incipit"/>
          <w:lang w:val="fr-FR"/>
        </w:rPr>
        <w:t>Felix igitur</w:t>
      </w:r>
      <w:r w:rsidRPr="0021481A">
        <w:rPr>
          <w:lang w:val="fr-FR"/>
        </w:rPr>
        <w:t xml:space="preserve"> cum ceteris.</w:t>
      </w:r>
    </w:p>
    <w:p w:rsidR="002514AE" w:rsidRPr="0021481A" w:rsidRDefault="002514AE" w:rsidP="0059239C">
      <w:pPr>
        <w:rPr>
          <w:lang w:val="it-IT"/>
        </w:rPr>
      </w:pPr>
      <w:r w:rsidRPr="0021481A">
        <w:rPr>
          <w:rStyle w:val="Time2"/>
          <w:lang w:val="fr-FR"/>
        </w:rPr>
        <w:t>In secundo nocturno</w:t>
      </w:r>
      <w:r w:rsidRPr="0021481A">
        <w:rPr>
          <w:lang w:val="fr-FR"/>
        </w:rPr>
        <w:t xml:space="preserve"> AN </w:t>
      </w:r>
      <w:r w:rsidRPr="0021481A">
        <w:rPr>
          <w:rStyle w:val="Incipit"/>
          <w:lang w:val="fr-FR"/>
        </w:rPr>
        <w:t>Desiderans</w:t>
      </w:r>
      <w:r w:rsidRPr="0021481A">
        <w:rPr>
          <w:lang w:val="fr-FR"/>
        </w:rPr>
        <w:t xml:space="preserve">. PS </w:t>
      </w:r>
      <w:r w:rsidRPr="0021481A">
        <w:rPr>
          <w:rStyle w:val="Incipit"/>
          <w:lang w:val="fr-FR"/>
        </w:rPr>
        <w:t>Eructavit</w:t>
      </w:r>
      <w:r w:rsidRPr="0021481A">
        <w:rPr>
          <w:lang w:val="fr-FR"/>
        </w:rPr>
        <w:t xml:space="preserve">. </w:t>
      </w:r>
      <w:r w:rsidRPr="0021481A">
        <w:rPr>
          <w:lang w:val="pt-PT"/>
        </w:rPr>
        <w:t xml:space="preserve">AN </w:t>
      </w:r>
      <w:r w:rsidRPr="0021481A">
        <w:rPr>
          <w:rStyle w:val="Incipit"/>
          <w:lang w:val="pt-PT"/>
        </w:rPr>
        <w:t>Virtutum dominus</w:t>
      </w:r>
      <w:r w:rsidRPr="0021481A">
        <w:rPr>
          <w:lang w:val="pt-PT"/>
        </w:rPr>
        <w:t xml:space="preserve">. PS </w:t>
      </w:r>
      <w:r w:rsidRPr="0021481A">
        <w:rPr>
          <w:rStyle w:val="Incipit"/>
          <w:lang w:val="pt-PT"/>
        </w:rPr>
        <w:t>Deus noster refugium</w:t>
      </w:r>
      <w:r w:rsidRPr="0021481A">
        <w:rPr>
          <w:lang w:val="pt-PT"/>
        </w:rPr>
        <w:t xml:space="preserve">. </w:t>
      </w:r>
      <w:r w:rsidRPr="0021481A">
        <w:rPr>
          <w:lang w:val="it-IT"/>
        </w:rPr>
        <w:t xml:space="preserve">AN </w:t>
      </w:r>
      <w:r w:rsidRPr="0021481A">
        <w:rPr>
          <w:rStyle w:val="Incipit"/>
          <w:lang w:val="it-IT"/>
        </w:rPr>
        <w:t>In medio templi</w:t>
      </w:r>
      <w:r w:rsidRPr="0021481A">
        <w:rPr>
          <w:lang w:val="it-IT"/>
        </w:rPr>
        <w:t>.</w:t>
      </w:r>
      <w:r w:rsidR="0061013D" w:rsidRPr="0021481A">
        <w:rPr>
          <w:lang w:val="it-IT"/>
        </w:rPr>
        <w:t xml:space="preserve"> PS </w:t>
      </w:r>
      <w:r w:rsidR="0061013D" w:rsidRPr="0021481A">
        <w:rPr>
          <w:rStyle w:val="Incipit"/>
          <w:lang w:val="it-IT"/>
        </w:rPr>
        <w:t>Magnus dominus</w:t>
      </w:r>
      <w:r w:rsidR="0061013D" w:rsidRPr="0021481A">
        <w:rPr>
          <w:lang w:val="it-IT"/>
        </w:rPr>
        <w:t xml:space="preserve">. VS </w:t>
      </w:r>
      <w:r w:rsidR="0061013D" w:rsidRPr="0021481A">
        <w:rPr>
          <w:rStyle w:val="Incipit"/>
          <w:lang w:val="it-IT"/>
        </w:rPr>
        <w:t>Diffusa est gratia</w:t>
      </w:r>
      <w:r w:rsidR="0061013D" w:rsidRPr="0021481A">
        <w:rPr>
          <w:lang w:val="it-IT"/>
        </w:rPr>
        <w:t>.</w:t>
      </w:r>
    </w:p>
    <w:p w:rsidR="0061013D" w:rsidRPr="0021481A" w:rsidRDefault="0061013D" w:rsidP="0059239C">
      <w:pPr>
        <w:rPr>
          <w:lang w:val="en-US"/>
        </w:rPr>
      </w:pPr>
      <w:r w:rsidRPr="0021481A">
        <w:rPr>
          <w:rStyle w:val="Time2"/>
          <w:lang w:val="it-IT"/>
        </w:rPr>
        <w:lastRenderedPageBreak/>
        <w:t>In tertio nocturno</w:t>
      </w:r>
      <w:r w:rsidRPr="0021481A">
        <w:rPr>
          <w:lang w:val="it-IT"/>
        </w:rPr>
        <w:t xml:space="preserve"> AN </w:t>
      </w:r>
      <w:r w:rsidRPr="0021481A">
        <w:rPr>
          <w:rStyle w:val="Incipit"/>
          <w:lang w:val="it-IT"/>
        </w:rPr>
        <w:t>Dicta sunt gloriosa</w:t>
      </w:r>
      <w:r w:rsidRPr="0021481A">
        <w:rPr>
          <w:lang w:val="it-IT"/>
        </w:rPr>
        <w:t xml:space="preserve">. </w:t>
      </w:r>
      <w:r w:rsidRPr="0021481A">
        <w:rPr>
          <w:lang w:val="en-US"/>
        </w:rPr>
        <w:t xml:space="preserve">PS </w:t>
      </w:r>
      <w:r w:rsidRPr="0021481A">
        <w:rPr>
          <w:rStyle w:val="Incipit"/>
          <w:lang w:val="en-US"/>
        </w:rPr>
        <w:t>Fundamenta</w:t>
      </w:r>
      <w:r w:rsidRPr="0021481A">
        <w:rPr>
          <w:lang w:val="en-US"/>
        </w:rPr>
        <w:t xml:space="preserve">. AN </w:t>
      </w:r>
      <w:r w:rsidRPr="0021481A">
        <w:rPr>
          <w:rStyle w:val="Incipit"/>
          <w:lang w:val="en-US"/>
        </w:rPr>
        <w:t>In populis</w:t>
      </w:r>
      <w:r w:rsidRPr="0021481A">
        <w:rPr>
          <w:lang w:val="en-US"/>
        </w:rPr>
        <w:t xml:space="preserve">. PS </w:t>
      </w:r>
      <w:r w:rsidRPr="0021481A">
        <w:rPr>
          <w:rStyle w:val="Incipit"/>
          <w:lang w:val="en-US"/>
        </w:rPr>
        <w:t>Cantate</w:t>
      </w:r>
      <w:r w:rsidRPr="0021481A">
        <w:rPr>
          <w:lang w:val="en-US"/>
        </w:rPr>
        <w:t xml:space="preserve"> primum. AN </w:t>
      </w:r>
      <w:r w:rsidRPr="0021481A">
        <w:rPr>
          <w:rStyle w:val="Incipit"/>
          <w:lang w:val="en-US"/>
        </w:rPr>
        <w:t>Tubis</w:t>
      </w:r>
      <w:r w:rsidRPr="0021481A">
        <w:rPr>
          <w:lang w:val="en-US"/>
        </w:rPr>
        <w:t xml:space="preserve">. PS </w:t>
      </w:r>
      <w:r w:rsidRPr="0021481A">
        <w:rPr>
          <w:rStyle w:val="Incipit"/>
          <w:lang w:val="en-US"/>
        </w:rPr>
        <w:t>Cantate</w:t>
      </w:r>
      <w:r w:rsidRPr="0021481A">
        <w:rPr>
          <w:lang w:val="en-US"/>
        </w:rPr>
        <w:t xml:space="preserve"> secundum. VS </w:t>
      </w:r>
      <w:r w:rsidRPr="0021481A">
        <w:rPr>
          <w:rStyle w:val="Incipit"/>
          <w:lang w:val="en-US"/>
        </w:rPr>
        <w:t>Adiuvabit eam</w:t>
      </w:r>
      <w:r w:rsidRPr="0021481A">
        <w:rPr>
          <w:lang w:val="en-US"/>
        </w:rPr>
        <w:t xml:space="preserve">. Legitur EV </w:t>
      </w:r>
      <w:r w:rsidRPr="0021481A">
        <w:rPr>
          <w:rStyle w:val="Incipit"/>
          <w:lang w:val="en-US"/>
        </w:rPr>
        <w:t>Simile est regnum</w:t>
      </w:r>
      <w:r w:rsidRPr="0021481A">
        <w:rPr>
          <w:lang w:val="en-US"/>
        </w:rPr>
        <w:t xml:space="preserve">. </w:t>
      </w:r>
    </w:p>
    <w:p w:rsidR="0061013D" w:rsidRPr="0021481A" w:rsidRDefault="0061013D" w:rsidP="0059239C">
      <w:pPr>
        <w:rPr>
          <w:lang w:val="pt-PT"/>
        </w:rPr>
      </w:pPr>
      <w:r w:rsidRPr="0021481A">
        <w:rPr>
          <w:lang w:val="en-US"/>
        </w:rPr>
        <w:t xml:space="preserve">(187ra) </w:t>
      </w:r>
      <w:r w:rsidRPr="0021481A">
        <w:rPr>
          <w:rStyle w:val="Time1"/>
          <w:lang w:val="en-US"/>
        </w:rPr>
        <w:t>Ad laudes</w:t>
      </w:r>
      <w:r w:rsidR="0038276F" w:rsidRPr="0021481A">
        <w:rPr>
          <w:lang w:val="en-US"/>
        </w:rPr>
        <w:t xml:space="preserve"> AN </w:t>
      </w:r>
      <w:r w:rsidR="0038276F" w:rsidRPr="0021481A">
        <w:rPr>
          <w:rStyle w:val="Incipit"/>
          <w:lang w:val="en-US"/>
        </w:rPr>
        <w:t>Martyr insignis</w:t>
      </w:r>
      <w:r w:rsidR="0038276F" w:rsidRPr="0021481A">
        <w:rPr>
          <w:lang w:val="en-US"/>
        </w:rPr>
        <w:t xml:space="preserve">. PS </w:t>
      </w:r>
      <w:r w:rsidR="0038276F" w:rsidRPr="0021481A">
        <w:rPr>
          <w:rStyle w:val="Incipit"/>
          <w:lang w:val="en-US"/>
        </w:rPr>
        <w:t>Dominus regnavit</w:t>
      </w:r>
      <w:r w:rsidR="0038276F" w:rsidRPr="0021481A">
        <w:rPr>
          <w:lang w:val="en-US"/>
        </w:rPr>
        <w:t xml:space="preserve"> cum ceteris. </w:t>
      </w:r>
      <w:r w:rsidR="0038276F" w:rsidRPr="0021481A">
        <w:rPr>
          <w:lang w:val="pt-PT"/>
        </w:rPr>
        <w:t xml:space="preserve">CP </w:t>
      </w:r>
      <w:r w:rsidR="0038276F" w:rsidRPr="0021481A">
        <w:rPr>
          <w:rStyle w:val="Incipit"/>
          <w:lang w:val="pt-PT"/>
        </w:rPr>
        <w:t>Domine deus meus</w:t>
      </w:r>
      <w:r w:rsidR="0038276F" w:rsidRPr="0021481A">
        <w:rPr>
          <w:lang w:val="pt-PT"/>
        </w:rPr>
        <w:t xml:space="preserve">. VS </w:t>
      </w:r>
      <w:r w:rsidR="0038276F" w:rsidRPr="0021481A">
        <w:rPr>
          <w:rStyle w:val="Incipit"/>
          <w:lang w:val="pt-PT"/>
        </w:rPr>
        <w:t>Elegit eam deus</w:t>
      </w:r>
      <w:r w:rsidR="0038276F" w:rsidRPr="0021481A">
        <w:rPr>
          <w:lang w:val="pt-PT"/>
        </w:rPr>
        <w:t xml:space="preserve">. AB </w:t>
      </w:r>
      <w:r w:rsidR="0038276F" w:rsidRPr="0021481A">
        <w:rPr>
          <w:rStyle w:val="Incipit"/>
          <w:lang w:val="pt-PT"/>
        </w:rPr>
        <w:t>Videntes haec</w:t>
      </w:r>
      <w:r w:rsidR="0038276F" w:rsidRPr="0021481A">
        <w:rPr>
          <w:lang w:val="pt-PT"/>
        </w:rPr>
        <w:t xml:space="preserve">. OR </w:t>
      </w:r>
      <w:r w:rsidR="0038276F" w:rsidRPr="0021481A">
        <w:rPr>
          <w:rStyle w:val="Incipit"/>
          <w:lang w:val="pt-PT"/>
        </w:rPr>
        <w:t>Deus qui beatam Margaritam</w:t>
      </w:r>
      <w:r w:rsidR="0038276F" w:rsidRPr="0021481A">
        <w:rPr>
          <w:lang w:val="pt-PT"/>
        </w:rPr>
        <w:t>.</w:t>
      </w:r>
    </w:p>
    <w:p w:rsidR="0038276F" w:rsidRPr="0021481A" w:rsidRDefault="0038276F" w:rsidP="0059239C">
      <w:pPr>
        <w:rPr>
          <w:lang w:val="pt-PT"/>
        </w:rPr>
      </w:pPr>
      <w:r w:rsidRPr="0021481A">
        <w:rPr>
          <w:rStyle w:val="Time1"/>
          <w:lang w:val="pt-PT"/>
        </w:rPr>
        <w:t>Ad horas</w:t>
      </w:r>
      <w:r w:rsidRPr="0021481A">
        <w:rPr>
          <w:lang w:val="pt-PT"/>
        </w:rPr>
        <w:t xml:space="preserve"> cantentur laudes. Et responsoria de virginibus.</w:t>
      </w:r>
    </w:p>
    <w:p w:rsidR="0038276F" w:rsidRPr="0021481A" w:rsidRDefault="0038276F" w:rsidP="0059239C">
      <w:pPr>
        <w:rPr>
          <w:lang w:val="en-US"/>
        </w:rPr>
      </w:pPr>
      <w:r w:rsidRPr="0021481A">
        <w:rPr>
          <w:rStyle w:val="Time1"/>
          <w:lang w:val="pt-PT"/>
        </w:rPr>
        <w:t>Ad missam</w:t>
      </w:r>
      <w:r w:rsidRPr="0021481A">
        <w:rPr>
          <w:lang w:val="pt-PT"/>
        </w:rPr>
        <w:t xml:space="preserve"> IN </w:t>
      </w:r>
      <w:r w:rsidRPr="0021481A">
        <w:rPr>
          <w:rStyle w:val="Incipit"/>
          <w:lang w:val="pt-PT"/>
        </w:rPr>
        <w:t>Gaudeamus</w:t>
      </w:r>
      <w:r w:rsidRPr="0021481A">
        <w:rPr>
          <w:lang w:val="pt-PT"/>
        </w:rPr>
        <w:t xml:space="preserve">. [KY]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w:t>
      </w:r>
      <w:r w:rsidR="00592B7F" w:rsidRPr="0021481A">
        <w:rPr>
          <w:lang w:val="pt-PT"/>
        </w:rPr>
        <w:t xml:space="preserve"> ORCL </w:t>
      </w:r>
      <w:r w:rsidR="00592B7F" w:rsidRPr="0021481A">
        <w:rPr>
          <w:rStyle w:val="Incipit"/>
          <w:lang w:val="pt-PT"/>
        </w:rPr>
        <w:t>Deus qui beatam Margaritam</w:t>
      </w:r>
      <w:r w:rsidR="00592B7F" w:rsidRPr="0021481A">
        <w:rPr>
          <w:lang w:val="pt-PT"/>
        </w:rPr>
        <w:t xml:space="preserve">. Secunda ad placitum. Tertia de dominica. EP </w:t>
      </w:r>
      <w:r w:rsidR="00592B7F" w:rsidRPr="0021481A">
        <w:rPr>
          <w:rStyle w:val="Incipit"/>
          <w:lang w:val="pt-PT"/>
        </w:rPr>
        <w:t>Ab initio et ante</w:t>
      </w:r>
      <w:r w:rsidR="00592B7F" w:rsidRPr="0021481A">
        <w:rPr>
          <w:lang w:val="pt-PT"/>
        </w:rPr>
        <w:t xml:space="preserve">. GR </w:t>
      </w:r>
      <w:r w:rsidR="00592B7F" w:rsidRPr="0021481A">
        <w:rPr>
          <w:rStyle w:val="Incipit"/>
          <w:lang w:val="pt-PT"/>
        </w:rPr>
        <w:t>Audi filia</w:t>
      </w:r>
      <w:r w:rsidR="00592B7F" w:rsidRPr="0021481A">
        <w:rPr>
          <w:lang w:val="pt-PT"/>
        </w:rPr>
        <w:t>. AL</w:t>
      </w:r>
      <w:r w:rsidR="00324B1E" w:rsidRPr="0021481A">
        <w:rPr>
          <w:lang w:val="pt-PT"/>
        </w:rPr>
        <w:t>V</w:t>
      </w:r>
      <w:r w:rsidR="00592B7F" w:rsidRPr="0021481A">
        <w:rPr>
          <w:lang w:val="pt-PT"/>
        </w:rPr>
        <w:t xml:space="preserve"> </w:t>
      </w:r>
      <w:r w:rsidR="00592B7F" w:rsidRPr="0021481A">
        <w:rPr>
          <w:rStyle w:val="Incipit"/>
          <w:lang w:val="pt-PT"/>
        </w:rPr>
        <w:t>Beata virgo</w:t>
      </w:r>
      <w:r w:rsidR="00592B7F" w:rsidRPr="0021481A">
        <w:rPr>
          <w:lang w:val="pt-PT"/>
        </w:rPr>
        <w:t xml:space="preserve">. SE </w:t>
      </w:r>
      <w:r w:rsidR="00592B7F" w:rsidRPr="0021481A">
        <w:rPr>
          <w:rStyle w:val="Incipit"/>
          <w:lang w:val="pt-PT"/>
        </w:rPr>
        <w:t>Exultent filiae</w:t>
      </w:r>
      <w:r w:rsidR="00592B7F" w:rsidRPr="0021481A">
        <w:rPr>
          <w:lang w:val="pt-PT"/>
        </w:rPr>
        <w:t xml:space="preserve">. </w:t>
      </w:r>
      <w:r w:rsidR="00592B7F" w:rsidRPr="0021481A">
        <w:rPr>
          <w:lang w:val="en-US"/>
        </w:rPr>
        <w:t xml:space="preserve">EV </w:t>
      </w:r>
      <w:r w:rsidR="00592B7F" w:rsidRPr="0021481A">
        <w:rPr>
          <w:rStyle w:val="Incipit"/>
          <w:lang w:val="en-US"/>
        </w:rPr>
        <w:t>Simile est regnum caelorum thesauro</w:t>
      </w:r>
      <w:r w:rsidR="00592B7F" w:rsidRPr="0021481A">
        <w:rPr>
          <w:lang w:val="en-US"/>
        </w:rPr>
        <w:t xml:space="preserve">. OF </w:t>
      </w:r>
      <w:r w:rsidR="00592B7F" w:rsidRPr="0021481A">
        <w:rPr>
          <w:rStyle w:val="Incipit"/>
          <w:lang w:val="en-US"/>
        </w:rPr>
        <w:t>Offerentur</w:t>
      </w:r>
      <w:r w:rsidR="00592B7F" w:rsidRPr="0021481A">
        <w:rPr>
          <w:lang w:val="en-US"/>
        </w:rPr>
        <w:t xml:space="preserve">. CO </w:t>
      </w:r>
      <w:r w:rsidR="00592B7F" w:rsidRPr="0021481A">
        <w:rPr>
          <w:rStyle w:val="Incipit"/>
          <w:lang w:val="en-US"/>
        </w:rPr>
        <w:t>Simile est regnum</w:t>
      </w:r>
      <w:r w:rsidR="00592B7F" w:rsidRPr="0021481A">
        <w:rPr>
          <w:lang w:val="en-US"/>
        </w:rPr>
        <w:t>.</w:t>
      </w:r>
    </w:p>
    <w:p w:rsidR="00592B7F" w:rsidRPr="0021481A" w:rsidRDefault="00592B7F" w:rsidP="0059239C">
      <w:pPr>
        <w:rPr>
          <w:lang w:val="nb-NO"/>
        </w:rPr>
      </w:pPr>
      <w:r w:rsidRPr="0021481A">
        <w:rPr>
          <w:rStyle w:val="Time1"/>
          <w:lang w:val="nb-NO"/>
        </w:rPr>
        <w:t>Sexta et nona</w:t>
      </w:r>
      <w:r w:rsidRPr="0021481A">
        <w:rPr>
          <w:lang w:val="nb-NO"/>
        </w:rPr>
        <w:t xml:space="preserve"> ut supra.</w:t>
      </w:r>
    </w:p>
    <w:p w:rsidR="00592B7F" w:rsidRPr="0021481A" w:rsidRDefault="00592B7F" w:rsidP="0059239C">
      <w:pPr>
        <w:rPr>
          <w:lang w:val="it-IT"/>
        </w:rPr>
      </w:pPr>
      <w:r w:rsidRPr="0021481A">
        <w:rPr>
          <w:rStyle w:val="Time1"/>
          <w:lang w:val="it-IT"/>
        </w:rPr>
        <w:t>Secunda vespera</w:t>
      </w:r>
      <w:r w:rsidRPr="0021481A">
        <w:rPr>
          <w:lang w:val="it-IT"/>
        </w:rPr>
        <w:t xml:space="preserve"> non habetur propter festum sancti Heinrici.</w:t>
      </w:r>
    </w:p>
    <w:p w:rsidR="00592B7F" w:rsidRPr="0021481A" w:rsidRDefault="0074241C" w:rsidP="0086755D">
      <w:pPr>
        <w:pStyle w:val="Titolo1"/>
        <w:rPr>
          <w:lang w:val="it-IT"/>
        </w:rPr>
      </w:pPr>
      <w:r w:rsidRPr="0021481A">
        <w:rPr>
          <w:lang w:val="it-IT"/>
        </w:rPr>
        <w:t xml:space="preserve">IN NATIVITATE SANCTI (187rb) </w:t>
      </w:r>
      <w:r w:rsidR="00592B7F" w:rsidRPr="0021481A">
        <w:rPr>
          <w:lang w:val="it-IT"/>
        </w:rPr>
        <w:t>HEINRICI IMPERATORIS</w:t>
      </w:r>
    </w:p>
    <w:p w:rsidR="00592B7F" w:rsidRPr="0021481A" w:rsidRDefault="00592B7F" w:rsidP="0059239C">
      <w:pPr>
        <w:rPr>
          <w:lang w:val="it-IT"/>
        </w:rPr>
      </w:pPr>
      <w:r w:rsidRPr="0021481A">
        <w:rPr>
          <w:rStyle w:val="Time1"/>
          <w:lang w:val="it-IT"/>
        </w:rPr>
        <w:t>Ad vesperas</w:t>
      </w:r>
      <w:r w:rsidRPr="0021481A">
        <w:rPr>
          <w:lang w:val="it-IT"/>
        </w:rPr>
        <w:t xml:space="preserve"> AN </w:t>
      </w:r>
      <w:r w:rsidRPr="0021481A">
        <w:rPr>
          <w:rStyle w:val="Incipit"/>
          <w:lang w:val="it-IT"/>
        </w:rPr>
        <w:t>Martyr insignis</w:t>
      </w:r>
      <w:r w:rsidRPr="0021481A">
        <w:rPr>
          <w:lang w:val="it-IT"/>
        </w:rPr>
        <w:t xml:space="preserve"> super feriales psalmos.</w:t>
      </w:r>
      <w:r w:rsidR="00DB0D27" w:rsidRPr="0021481A">
        <w:rPr>
          <w:lang w:val="it-IT"/>
        </w:rPr>
        <w:t xml:space="preserve"> CP </w:t>
      </w:r>
      <w:r w:rsidR="00DB0D27" w:rsidRPr="0021481A">
        <w:rPr>
          <w:rStyle w:val="Incipit"/>
          <w:lang w:val="it-IT"/>
        </w:rPr>
        <w:t>Dilectus deo</w:t>
      </w:r>
      <w:r w:rsidR="00DB0D27" w:rsidRPr="0021481A">
        <w:rPr>
          <w:lang w:val="it-IT"/>
        </w:rPr>
        <w:t xml:space="preserve">. RP </w:t>
      </w:r>
      <w:r w:rsidR="00DB0D27" w:rsidRPr="0021481A">
        <w:rPr>
          <w:rStyle w:val="Incipit"/>
          <w:lang w:val="it-IT"/>
        </w:rPr>
        <w:t>Iustum deduxit</w:t>
      </w:r>
      <w:r w:rsidR="00DB0D27" w:rsidRPr="0021481A">
        <w:rPr>
          <w:lang w:val="it-IT"/>
        </w:rPr>
        <w:t>.</w:t>
      </w:r>
      <w:r w:rsidR="00947B45" w:rsidRPr="0021481A">
        <w:rPr>
          <w:lang w:val="it-IT"/>
        </w:rPr>
        <w:t xml:space="preserve"> HY </w:t>
      </w:r>
      <w:r w:rsidR="00947B45" w:rsidRPr="0021481A">
        <w:rPr>
          <w:rStyle w:val="Incipit"/>
          <w:lang w:val="it-IT"/>
        </w:rPr>
        <w:t>Iste confessor</w:t>
      </w:r>
      <w:r w:rsidR="00947B45" w:rsidRPr="0021481A">
        <w:rPr>
          <w:lang w:val="it-IT"/>
        </w:rPr>
        <w:t xml:space="preserve">. AM </w:t>
      </w:r>
      <w:r w:rsidR="00947B45" w:rsidRPr="0021481A">
        <w:rPr>
          <w:rStyle w:val="Incipit"/>
          <w:lang w:val="it-IT"/>
        </w:rPr>
        <w:t>Iste homo</w:t>
      </w:r>
      <w:r w:rsidR="00947B45" w:rsidRPr="0021481A">
        <w:rPr>
          <w:lang w:val="it-IT"/>
        </w:rPr>
        <w:t xml:space="preserve">. OR </w:t>
      </w:r>
      <w:r w:rsidR="00947B45" w:rsidRPr="0021481A">
        <w:rPr>
          <w:rStyle w:val="Incipit"/>
          <w:lang w:val="it-IT"/>
        </w:rPr>
        <w:t>Adesto supplicationibus</w:t>
      </w:r>
      <w:r w:rsidR="00947B45" w:rsidRPr="0021481A">
        <w:rPr>
          <w:lang w:val="it-IT"/>
        </w:rPr>
        <w:t xml:space="preserve">. Deinde de sancta Margarita AC </w:t>
      </w:r>
      <w:r w:rsidR="00947B45" w:rsidRPr="0021481A">
        <w:rPr>
          <w:rStyle w:val="Incipit"/>
          <w:lang w:val="it-IT"/>
        </w:rPr>
        <w:t>Martyr</w:t>
      </w:r>
      <w:r w:rsidR="00947B45" w:rsidRPr="0021481A">
        <w:rPr>
          <w:lang w:val="it-IT"/>
        </w:rPr>
        <w:t>. Et oratio de ipsa. Suffragia ut supra.</w:t>
      </w:r>
    </w:p>
    <w:p w:rsidR="00947B45" w:rsidRPr="0021481A" w:rsidRDefault="00947B45" w:rsidP="0059239C">
      <w:pPr>
        <w:rPr>
          <w:lang w:val="it-IT"/>
        </w:rPr>
      </w:pPr>
      <w:r w:rsidRPr="0021481A">
        <w:rPr>
          <w:rStyle w:val="Time1"/>
          <w:lang w:val="it-IT"/>
        </w:rPr>
        <w:t>Ad matutinam</w:t>
      </w:r>
      <w:r w:rsidRPr="0021481A">
        <w:rPr>
          <w:lang w:val="it-IT"/>
        </w:rPr>
        <w:t xml:space="preserve"> INV </w:t>
      </w:r>
      <w:r w:rsidRPr="0021481A">
        <w:rPr>
          <w:rStyle w:val="Incipit"/>
          <w:lang w:val="it-IT"/>
        </w:rPr>
        <w:t>Regem confessorum</w:t>
      </w:r>
      <w:r w:rsidRPr="0021481A">
        <w:rPr>
          <w:lang w:val="it-IT"/>
        </w:rPr>
        <w:t xml:space="preserve">. </w:t>
      </w:r>
      <w:r w:rsidRPr="0021481A">
        <w:rPr>
          <w:rStyle w:val="Time2"/>
          <w:lang w:val="it-IT"/>
        </w:rPr>
        <w:t>Ad nocturnos</w:t>
      </w:r>
      <w:r w:rsidRPr="0021481A">
        <w:rPr>
          <w:lang w:val="it-IT"/>
        </w:rPr>
        <w:t xml:space="preserve"> antiphonae, psalmi et versiculi de confessoribus. Legitur vita eius [LHI] </w:t>
      </w:r>
      <w:r w:rsidRPr="0021481A">
        <w:rPr>
          <w:rStyle w:val="Incipit"/>
          <w:lang w:val="it-IT"/>
        </w:rPr>
        <w:t>Anno ab incarnatione domini</w:t>
      </w:r>
      <w:r w:rsidRPr="0021481A">
        <w:rPr>
          <w:lang w:val="it-IT"/>
        </w:rPr>
        <w:t xml:space="preserve">, et EV </w:t>
      </w:r>
      <w:r w:rsidRPr="0021481A">
        <w:rPr>
          <w:rStyle w:val="Incipit"/>
          <w:lang w:val="it-IT"/>
        </w:rPr>
        <w:t>Ecce nos relinquim</w:t>
      </w:r>
      <w:r w:rsidR="00604D15" w:rsidRPr="0021481A">
        <w:rPr>
          <w:rStyle w:val="Incipit"/>
          <w:lang w:val="it-IT"/>
        </w:rPr>
        <w:t>us</w:t>
      </w:r>
      <w:r w:rsidR="00604D15" w:rsidRPr="0021481A">
        <w:rPr>
          <w:lang w:val="it-IT"/>
        </w:rPr>
        <w:t xml:space="preserve"> cum historia [RP] </w:t>
      </w:r>
      <w:r w:rsidR="00604D15" w:rsidRPr="0021481A">
        <w:rPr>
          <w:rStyle w:val="Incipit"/>
          <w:lang w:val="it-IT"/>
        </w:rPr>
        <w:t>Euge serve</w:t>
      </w:r>
      <w:r w:rsidR="00604D15" w:rsidRPr="0021481A">
        <w:rPr>
          <w:lang w:val="it-IT"/>
        </w:rPr>
        <w:t>, quae collecta? solet cantari de confessoribus et non de pontificibus per totum.</w:t>
      </w:r>
    </w:p>
    <w:p w:rsidR="00604D15" w:rsidRPr="0021481A" w:rsidRDefault="0026457D" w:rsidP="0059239C">
      <w:pPr>
        <w:rPr>
          <w:lang w:val="it-IT"/>
        </w:rPr>
      </w:pPr>
      <w:r w:rsidRPr="0021481A">
        <w:rPr>
          <w:rStyle w:val="Time1"/>
          <w:lang w:val="en-US"/>
        </w:rPr>
        <w:t>Ad laudes</w:t>
      </w:r>
      <w:r w:rsidRPr="0021481A">
        <w:rPr>
          <w:lang w:val="en-US"/>
        </w:rPr>
        <w:t xml:space="preserve"> AN </w:t>
      </w:r>
      <w:r w:rsidRPr="0021481A">
        <w:rPr>
          <w:rStyle w:val="Incipit"/>
          <w:lang w:val="en-US"/>
        </w:rPr>
        <w:t>Iustum deduxit</w:t>
      </w:r>
      <w:r w:rsidRPr="0021481A">
        <w:rPr>
          <w:lang w:val="en-US"/>
        </w:rPr>
        <w:t xml:space="preserve"> cum ceteris. </w:t>
      </w:r>
      <w:r w:rsidRPr="0021481A">
        <w:rPr>
          <w:lang w:val="fr-FR"/>
        </w:rPr>
        <w:t xml:space="preserve">CP </w:t>
      </w:r>
      <w:r w:rsidRPr="0021481A">
        <w:rPr>
          <w:rStyle w:val="Incipit"/>
          <w:lang w:val="fr-FR"/>
        </w:rPr>
        <w:t>Magnificavit dominus</w:t>
      </w:r>
      <w:r w:rsidRPr="0021481A">
        <w:rPr>
          <w:lang w:val="fr-FR"/>
        </w:rPr>
        <w:t xml:space="preserve">. VS </w:t>
      </w:r>
      <w:r w:rsidRPr="0021481A">
        <w:rPr>
          <w:rStyle w:val="Incipit"/>
          <w:lang w:val="fr-FR"/>
        </w:rPr>
        <w:t>Magna est</w:t>
      </w:r>
      <w:r w:rsidRPr="0021481A">
        <w:rPr>
          <w:lang w:val="fr-FR"/>
        </w:rPr>
        <w:t xml:space="preserve">. </w:t>
      </w:r>
      <w:r w:rsidRPr="0021481A">
        <w:rPr>
          <w:lang w:val="it-IT"/>
        </w:rPr>
        <w:t xml:space="preserve">(187va) AB </w:t>
      </w:r>
      <w:r w:rsidRPr="0021481A">
        <w:rPr>
          <w:rStyle w:val="Incipit"/>
          <w:lang w:val="it-IT"/>
        </w:rPr>
        <w:t>Similabo eum</w:t>
      </w:r>
      <w:r w:rsidRPr="0021481A">
        <w:rPr>
          <w:lang w:val="it-IT"/>
        </w:rPr>
        <w:t xml:space="preserve">. OR </w:t>
      </w:r>
      <w:r w:rsidRPr="0021481A">
        <w:rPr>
          <w:rStyle w:val="Incipit"/>
          <w:lang w:val="it-IT"/>
        </w:rPr>
        <w:t>Adesto supplicationibus</w:t>
      </w:r>
      <w:r w:rsidRPr="0021481A">
        <w:rPr>
          <w:lang w:val="it-IT"/>
        </w:rPr>
        <w:t>.</w:t>
      </w:r>
    </w:p>
    <w:p w:rsidR="0026457D" w:rsidRPr="0021481A" w:rsidRDefault="0026457D" w:rsidP="0059239C">
      <w:pPr>
        <w:rPr>
          <w:lang w:val="it-IT"/>
        </w:rPr>
      </w:pPr>
      <w:r w:rsidRPr="0021481A">
        <w:rPr>
          <w:rStyle w:val="Time1"/>
          <w:lang w:val="it-IT"/>
        </w:rPr>
        <w:t>Ad horas</w:t>
      </w:r>
      <w:r w:rsidRPr="0021481A">
        <w:rPr>
          <w:lang w:val="it-IT"/>
        </w:rPr>
        <w:t xml:space="preserve"> cantentur laudes. Et responsoria de uno confessore.</w:t>
      </w:r>
    </w:p>
    <w:p w:rsidR="0026457D" w:rsidRPr="0021481A" w:rsidRDefault="0026457D" w:rsidP="0059239C">
      <w:pPr>
        <w:rPr>
          <w:lang w:val="fr-FR"/>
        </w:rPr>
      </w:pPr>
      <w:r w:rsidRPr="0021481A">
        <w:rPr>
          <w:rStyle w:val="Time1"/>
          <w:lang w:val="it-IT"/>
        </w:rPr>
        <w:t>Ad missam</w:t>
      </w:r>
      <w:r w:rsidRPr="0021481A">
        <w:rPr>
          <w:lang w:val="it-IT"/>
        </w:rPr>
        <w:t xml:space="preserve"> IN </w:t>
      </w:r>
      <w:r w:rsidRPr="0021481A">
        <w:rPr>
          <w:rStyle w:val="Incipit"/>
          <w:lang w:val="it-IT"/>
        </w:rPr>
        <w:t>Dispersit dedit</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w:t>
      </w:r>
      <w:r w:rsidRPr="0021481A">
        <w:rPr>
          <w:lang w:val="it-IT"/>
        </w:rPr>
        <w:t xml:space="preserve">. ORCL </w:t>
      </w:r>
      <w:r w:rsidRPr="0021481A">
        <w:rPr>
          <w:rStyle w:val="Incipit"/>
          <w:lang w:val="it-IT"/>
        </w:rPr>
        <w:t>Adesto supplicationibus</w:t>
      </w:r>
      <w:r w:rsidRPr="0021481A">
        <w:rPr>
          <w:lang w:val="it-IT"/>
        </w:rPr>
        <w:t xml:space="preserve">. Secunda ad placitum. Tertia de dominica. EP </w:t>
      </w:r>
      <w:r w:rsidRPr="0021481A">
        <w:rPr>
          <w:rStyle w:val="Incipit"/>
          <w:lang w:val="it-IT"/>
        </w:rPr>
        <w:t>Dilectus deo et hominibus</w:t>
      </w:r>
      <w:r w:rsidRPr="0021481A">
        <w:rPr>
          <w:lang w:val="it-IT"/>
        </w:rPr>
        <w:t xml:space="preserve">. </w:t>
      </w:r>
      <w:r w:rsidRPr="0021481A">
        <w:rPr>
          <w:lang w:val="fr-FR"/>
        </w:rPr>
        <w:t xml:space="preserve">GR </w:t>
      </w:r>
      <w:r w:rsidRPr="0021481A">
        <w:rPr>
          <w:rStyle w:val="Incipit"/>
          <w:lang w:val="fr-FR"/>
        </w:rPr>
        <w:t>Dispersit dedit</w:t>
      </w:r>
      <w:r w:rsidRPr="0021481A">
        <w:rPr>
          <w:lang w:val="fr-FR"/>
        </w:rPr>
        <w:t xml:space="preserve">. ALV </w:t>
      </w:r>
      <w:r w:rsidRPr="0021481A">
        <w:rPr>
          <w:rStyle w:val="Incipit"/>
          <w:lang w:val="fr-FR"/>
        </w:rPr>
        <w:t>Corona aurea</w:t>
      </w:r>
      <w:r w:rsidRPr="0021481A">
        <w:rPr>
          <w:lang w:val="fr-FR"/>
        </w:rPr>
        <w:t xml:space="preserve">. SE </w:t>
      </w:r>
      <w:r w:rsidRPr="0021481A">
        <w:rPr>
          <w:rStyle w:val="Incipit"/>
          <w:lang w:val="fr-FR"/>
        </w:rPr>
        <w:t>|Laudent::Laudet| omnis</w:t>
      </w:r>
      <w:r w:rsidR="005A31F4" w:rsidRPr="0021481A">
        <w:rPr>
          <w:rStyle w:val="Incipit"/>
          <w:lang w:val="fr-FR"/>
        </w:rPr>
        <w:t xml:space="preserve"> spiritus</w:t>
      </w:r>
      <w:r w:rsidRPr="0021481A">
        <w:rPr>
          <w:lang w:val="fr-FR"/>
        </w:rPr>
        <w:t xml:space="preserve">, vel [SE] </w:t>
      </w:r>
      <w:r w:rsidRPr="0021481A">
        <w:rPr>
          <w:rStyle w:val="Incipit"/>
          <w:lang w:val="fr-FR"/>
        </w:rPr>
        <w:t>Dilectus deo</w:t>
      </w:r>
      <w:r w:rsidRPr="0021481A">
        <w:rPr>
          <w:lang w:val="fr-FR"/>
        </w:rPr>
        <w:t xml:space="preserve">. EV </w:t>
      </w:r>
      <w:r w:rsidRPr="0021481A">
        <w:rPr>
          <w:rStyle w:val="Incipit"/>
          <w:lang w:val="fr-FR"/>
        </w:rPr>
        <w:t>Ecce nos relinquimus</w:t>
      </w:r>
      <w:r w:rsidRPr="0021481A">
        <w:rPr>
          <w:lang w:val="fr-FR"/>
        </w:rPr>
        <w:t xml:space="preserve">. OF </w:t>
      </w:r>
      <w:r w:rsidRPr="0021481A">
        <w:rPr>
          <w:rStyle w:val="Incipit"/>
          <w:lang w:val="fr-FR"/>
        </w:rPr>
        <w:t>Gloria et honore</w:t>
      </w:r>
      <w:r w:rsidRPr="0021481A">
        <w:rPr>
          <w:lang w:val="fr-FR"/>
        </w:rPr>
        <w:t xml:space="preserve">. CO </w:t>
      </w:r>
      <w:r w:rsidRPr="0021481A">
        <w:rPr>
          <w:rStyle w:val="Incipit"/>
          <w:lang w:val="fr-FR"/>
        </w:rPr>
        <w:t>Posuisti domine</w:t>
      </w:r>
      <w:r w:rsidRPr="0021481A">
        <w:rPr>
          <w:lang w:val="fr-FR"/>
        </w:rPr>
        <w:t>.</w:t>
      </w:r>
    </w:p>
    <w:p w:rsidR="0026457D" w:rsidRPr="0021481A" w:rsidRDefault="0026457D" w:rsidP="0059239C">
      <w:pPr>
        <w:rPr>
          <w:lang w:val="fr-FR"/>
        </w:rPr>
      </w:pPr>
      <w:r w:rsidRPr="0021481A">
        <w:rPr>
          <w:rStyle w:val="Time1"/>
          <w:lang w:val="fr-FR"/>
        </w:rPr>
        <w:t>Sexta et nona</w:t>
      </w:r>
      <w:r w:rsidRPr="0021481A">
        <w:rPr>
          <w:lang w:val="fr-FR"/>
        </w:rPr>
        <w:t xml:space="preserve"> ut supra.</w:t>
      </w:r>
    </w:p>
    <w:p w:rsidR="0026457D" w:rsidRPr="0021481A" w:rsidRDefault="0026457D" w:rsidP="0059239C">
      <w:pPr>
        <w:rPr>
          <w:lang w:val="fr-FR"/>
        </w:rPr>
      </w:pPr>
      <w:r w:rsidRPr="0021481A">
        <w:rPr>
          <w:rStyle w:val="Time1"/>
          <w:lang w:val="fr-FR"/>
        </w:rPr>
        <w:t>In secunda vespera</w:t>
      </w:r>
      <w:r w:rsidRPr="0021481A">
        <w:rPr>
          <w:lang w:val="fr-FR"/>
        </w:rPr>
        <w:t xml:space="preserve"> AN </w:t>
      </w:r>
      <w:r w:rsidRPr="0021481A">
        <w:rPr>
          <w:rStyle w:val="Incipit"/>
          <w:lang w:val="fr-FR"/>
        </w:rPr>
        <w:t>Iustum deduxit</w:t>
      </w:r>
      <w:r w:rsidRPr="0021481A">
        <w:rPr>
          <w:lang w:val="fr-FR"/>
        </w:rPr>
        <w:t xml:space="preserve"> super feriales psalmos. Capitulum, hymnus, versiculus ut in priori nocte.</w:t>
      </w:r>
      <w:r w:rsidR="00450162" w:rsidRPr="0021481A">
        <w:rPr>
          <w:lang w:val="fr-FR"/>
        </w:rPr>
        <w:t xml:space="preserve"> AM </w:t>
      </w:r>
      <w:r w:rsidR="00450162" w:rsidRPr="0021481A">
        <w:rPr>
          <w:rStyle w:val="Incipit"/>
          <w:lang w:val="fr-FR"/>
        </w:rPr>
        <w:t>Amabit eum</w:t>
      </w:r>
      <w:r w:rsidR="005A31F4" w:rsidRPr="0021481A">
        <w:rPr>
          <w:lang w:val="fr-FR"/>
        </w:rPr>
        <w:t>. Oratio [et]</w:t>
      </w:r>
      <w:r w:rsidR="00450162" w:rsidRPr="0021481A">
        <w:rPr>
          <w:lang w:val="fr-FR"/>
        </w:rPr>
        <w:t xml:space="preserve"> </w:t>
      </w:r>
      <w:r w:rsidR="005A31F4" w:rsidRPr="0021481A">
        <w:rPr>
          <w:lang w:val="fr-FR"/>
        </w:rPr>
        <w:t>s</w:t>
      </w:r>
      <w:r w:rsidR="00450162" w:rsidRPr="0021481A">
        <w:rPr>
          <w:lang w:val="fr-FR"/>
        </w:rPr>
        <w:t>uffragia ut supra.</w:t>
      </w:r>
      <w:r w:rsidR="000D19B5" w:rsidRPr="0021481A">
        <w:rPr>
          <w:lang w:val="fr-FR"/>
        </w:rPr>
        <w:t xml:space="preserve"> (187vb)</w:t>
      </w:r>
    </w:p>
    <w:p w:rsidR="00450162" w:rsidRPr="0021481A" w:rsidRDefault="00450162" w:rsidP="00450162">
      <w:pPr>
        <w:pStyle w:val="Titolo1"/>
        <w:rPr>
          <w:lang w:val="fr-FR"/>
        </w:rPr>
      </w:pPr>
      <w:r w:rsidRPr="0021481A">
        <w:rPr>
          <w:lang w:val="fr-FR"/>
        </w:rPr>
        <w:t>IN DIVISIONE APOSTOLORUM</w:t>
      </w:r>
    </w:p>
    <w:p w:rsidR="0070772D" w:rsidRPr="0021481A" w:rsidRDefault="00450162" w:rsidP="0059239C">
      <w:pPr>
        <w:rPr>
          <w:lang w:val="it-IT"/>
        </w:rPr>
      </w:pPr>
      <w:r w:rsidRPr="0021481A">
        <w:rPr>
          <w:rStyle w:val="Time1"/>
          <w:lang w:val="fr-FR"/>
        </w:rPr>
        <w:t>Ad vesperas</w:t>
      </w:r>
      <w:r w:rsidRPr="0021481A">
        <w:rPr>
          <w:lang w:val="fr-FR"/>
        </w:rPr>
        <w:t xml:space="preserve"> AN </w:t>
      </w:r>
      <w:r w:rsidRPr="0021481A">
        <w:rPr>
          <w:rStyle w:val="Incipit"/>
          <w:lang w:val="fr-FR"/>
        </w:rPr>
        <w:t>Estote fortes</w:t>
      </w:r>
      <w:r w:rsidRPr="0021481A">
        <w:rPr>
          <w:lang w:val="fr-FR"/>
        </w:rPr>
        <w:t>.</w:t>
      </w:r>
      <w:r w:rsidR="0070772D" w:rsidRPr="0021481A">
        <w:rPr>
          <w:lang w:val="fr-FR"/>
        </w:rPr>
        <w:t xml:space="preserve"> PS </w:t>
      </w:r>
      <w:r w:rsidR="0070772D" w:rsidRPr="0021481A">
        <w:rPr>
          <w:rStyle w:val="Incipit"/>
          <w:lang w:val="fr-FR"/>
        </w:rPr>
        <w:t>Laudate pueri</w:t>
      </w:r>
      <w:r w:rsidR="0070772D" w:rsidRPr="0021481A">
        <w:rPr>
          <w:lang w:val="fr-FR"/>
        </w:rPr>
        <w:t xml:space="preserve"> cum reliquis. CP </w:t>
      </w:r>
      <w:r w:rsidR="0070772D" w:rsidRPr="0021481A">
        <w:rPr>
          <w:rStyle w:val="Incipit"/>
          <w:lang w:val="fr-FR"/>
        </w:rPr>
        <w:t>Ibant apostoli gaudentes</w:t>
      </w:r>
      <w:r w:rsidR="0070772D" w:rsidRPr="0021481A">
        <w:rPr>
          <w:lang w:val="fr-FR"/>
        </w:rPr>
        <w:t xml:space="preserve">. RP </w:t>
      </w:r>
      <w:r w:rsidR="0070772D" w:rsidRPr="0021481A">
        <w:rPr>
          <w:rStyle w:val="Incipit"/>
          <w:lang w:val="fr-FR"/>
        </w:rPr>
        <w:t>Ite in orbem</w:t>
      </w:r>
      <w:r w:rsidR="0070772D" w:rsidRPr="0021481A">
        <w:rPr>
          <w:lang w:val="fr-FR"/>
        </w:rPr>
        <w:t xml:space="preserve">. HY </w:t>
      </w:r>
      <w:r w:rsidR="0070772D" w:rsidRPr="0021481A">
        <w:rPr>
          <w:rStyle w:val="Incipit"/>
          <w:lang w:val="fr-FR"/>
        </w:rPr>
        <w:t>Exultet caelum</w:t>
      </w:r>
      <w:r w:rsidR="0070772D" w:rsidRPr="0021481A">
        <w:rPr>
          <w:lang w:val="fr-FR"/>
        </w:rPr>
        <w:t xml:space="preserve">. </w:t>
      </w:r>
      <w:r w:rsidR="0070772D" w:rsidRPr="0021481A">
        <w:rPr>
          <w:lang w:val="it-IT"/>
        </w:rPr>
        <w:t xml:space="preserve">AM </w:t>
      </w:r>
      <w:r w:rsidR="0070772D" w:rsidRPr="0021481A">
        <w:rPr>
          <w:rStyle w:val="Incipit"/>
          <w:lang w:val="it-IT"/>
        </w:rPr>
        <w:t>Ecce ego mitto vos</w:t>
      </w:r>
      <w:r w:rsidR="0070772D" w:rsidRPr="0021481A">
        <w:rPr>
          <w:lang w:val="it-IT"/>
        </w:rPr>
        <w:t xml:space="preserve">. [KY] </w:t>
      </w:r>
      <w:r w:rsidR="0070772D" w:rsidRPr="0021481A">
        <w:rPr>
          <w:rStyle w:val="Incipit"/>
          <w:lang w:val="it-IT"/>
        </w:rPr>
        <w:t>Kyrie</w:t>
      </w:r>
      <w:r w:rsidR="0070772D" w:rsidRPr="0021481A">
        <w:rPr>
          <w:lang w:val="it-IT"/>
        </w:rPr>
        <w:t xml:space="preserve"> nec [PN] </w:t>
      </w:r>
      <w:r w:rsidR="0070772D" w:rsidRPr="0021481A">
        <w:rPr>
          <w:rStyle w:val="Incipit"/>
          <w:lang w:val="it-IT"/>
        </w:rPr>
        <w:t>Pater noster</w:t>
      </w:r>
      <w:r w:rsidR="0070772D" w:rsidRPr="0021481A">
        <w:rPr>
          <w:lang w:val="it-IT"/>
        </w:rPr>
        <w:t xml:space="preserve">. OR </w:t>
      </w:r>
      <w:r w:rsidR="0070772D" w:rsidRPr="0021481A">
        <w:rPr>
          <w:rStyle w:val="Incipit"/>
          <w:lang w:val="it-IT"/>
        </w:rPr>
        <w:t>Deus cuius praeconia</w:t>
      </w:r>
      <w:r w:rsidR="0070772D" w:rsidRPr="0021481A">
        <w:rPr>
          <w:lang w:val="it-IT"/>
        </w:rPr>
        <w:t>. Deinde suffragia.</w:t>
      </w:r>
    </w:p>
    <w:p w:rsidR="0070772D" w:rsidRPr="0021481A" w:rsidRDefault="0070772D" w:rsidP="0059239C">
      <w:pPr>
        <w:rPr>
          <w:lang w:val="fr-FR"/>
        </w:rPr>
      </w:pPr>
      <w:r w:rsidRPr="0021481A">
        <w:rPr>
          <w:rStyle w:val="Time1"/>
          <w:lang w:val="it-IT"/>
        </w:rPr>
        <w:lastRenderedPageBreak/>
        <w:t>Ad matutinam</w:t>
      </w:r>
      <w:r w:rsidRPr="0021481A">
        <w:rPr>
          <w:lang w:val="it-IT"/>
        </w:rPr>
        <w:t xml:space="preserve"> INV </w:t>
      </w:r>
      <w:r w:rsidRPr="0021481A">
        <w:rPr>
          <w:rStyle w:val="Incipit"/>
          <w:lang w:val="it-IT"/>
        </w:rPr>
        <w:t>Regem apostolorum</w:t>
      </w:r>
      <w:r w:rsidRPr="0021481A">
        <w:rPr>
          <w:lang w:val="it-IT"/>
        </w:rPr>
        <w:t xml:space="preserve"> cum historia [RP] </w:t>
      </w:r>
      <w:r w:rsidRPr="0021481A">
        <w:rPr>
          <w:rStyle w:val="Incipit"/>
          <w:lang w:val="it-IT"/>
        </w:rPr>
        <w:t>Ecce ego</w:t>
      </w:r>
      <w:r w:rsidRPr="0021481A">
        <w:rPr>
          <w:lang w:val="it-IT"/>
        </w:rPr>
        <w:t xml:space="preserve"> per totum cum suis psalmis, antiphonis et versiculis de apostolis. Require legendam in sermone de apostolis |Simonis::Simone| et |Iudae::Iuda|, ubi legitur [LS] </w:t>
      </w:r>
      <w:r w:rsidRPr="0021481A">
        <w:rPr>
          <w:rStyle w:val="Incipit"/>
          <w:lang w:val="it-IT"/>
        </w:rPr>
        <w:t>Dixit Iesus: Si de mundo essetis</w:t>
      </w:r>
      <w:r w:rsidRPr="0021481A">
        <w:rPr>
          <w:lang w:val="it-IT"/>
        </w:rPr>
        <w:t xml:space="preserve"> ad sex lectiones. </w:t>
      </w:r>
      <w:r w:rsidRPr="0021481A">
        <w:rPr>
          <w:lang w:val="fr-FR"/>
        </w:rPr>
        <w:t xml:space="preserve">EV </w:t>
      </w:r>
      <w:r w:rsidRPr="0021481A">
        <w:rPr>
          <w:rStyle w:val="Incipit"/>
          <w:lang w:val="fr-FR"/>
        </w:rPr>
        <w:t>Designavit dominus</w:t>
      </w:r>
      <w:r w:rsidRPr="0021481A">
        <w:rPr>
          <w:lang w:val="fr-FR"/>
        </w:rPr>
        <w:t>.</w:t>
      </w:r>
    </w:p>
    <w:p w:rsidR="0070772D" w:rsidRPr="0021481A" w:rsidRDefault="0070772D" w:rsidP="0059239C">
      <w:pPr>
        <w:rPr>
          <w:lang w:val="it-IT"/>
        </w:rPr>
      </w:pPr>
      <w:r w:rsidRPr="0021481A">
        <w:rPr>
          <w:rStyle w:val="Time1"/>
          <w:lang w:val="fr-FR"/>
        </w:rPr>
        <w:t>Ad laudes</w:t>
      </w:r>
      <w:r w:rsidRPr="0021481A">
        <w:rPr>
          <w:lang w:val="fr-FR"/>
        </w:rPr>
        <w:t xml:space="preserve"> AN </w:t>
      </w:r>
      <w:r w:rsidRPr="0021481A">
        <w:rPr>
          <w:rStyle w:val="Incipit"/>
          <w:lang w:val="fr-FR"/>
        </w:rPr>
        <w:t>Hoc est praeceptum</w:t>
      </w:r>
      <w:r w:rsidRPr="0021481A">
        <w:rPr>
          <w:lang w:val="fr-FR"/>
        </w:rPr>
        <w:t xml:space="preserve"> cum reliquis. </w:t>
      </w:r>
      <w:r w:rsidRPr="0021481A">
        <w:rPr>
          <w:lang w:val="it-IT"/>
        </w:rPr>
        <w:t xml:space="preserve">CP </w:t>
      </w:r>
      <w:r w:rsidRPr="0021481A">
        <w:rPr>
          <w:rStyle w:val="Incipit"/>
          <w:lang w:val="it-IT"/>
        </w:rPr>
        <w:t>Non vos me elegistis</w:t>
      </w:r>
      <w:r w:rsidRPr="0021481A">
        <w:rPr>
          <w:lang w:val="it-IT"/>
        </w:rPr>
        <w:t>.</w:t>
      </w:r>
      <w:r w:rsidR="00D53DE2" w:rsidRPr="0021481A">
        <w:rPr>
          <w:lang w:val="it-IT"/>
        </w:rPr>
        <w:t xml:space="preserve"> VS </w:t>
      </w:r>
      <w:r w:rsidR="00D53DE2" w:rsidRPr="0021481A">
        <w:rPr>
          <w:rStyle w:val="Incipit"/>
          <w:lang w:val="it-IT"/>
        </w:rPr>
        <w:t>Annuntiaverunt (188ra) opera dei</w:t>
      </w:r>
      <w:r w:rsidR="00D53DE2" w:rsidRPr="0021481A">
        <w:rPr>
          <w:lang w:val="it-IT"/>
        </w:rPr>
        <w:t xml:space="preserve">. AB </w:t>
      </w:r>
      <w:r w:rsidR="00D53DE2" w:rsidRPr="0021481A">
        <w:rPr>
          <w:rStyle w:val="Incipit"/>
          <w:lang w:val="it-IT"/>
        </w:rPr>
        <w:t>Tradiderunt enim</w:t>
      </w:r>
      <w:r w:rsidR="00D53DE2" w:rsidRPr="0021481A">
        <w:rPr>
          <w:lang w:val="it-IT"/>
        </w:rPr>
        <w:t xml:space="preserve">. [KY] </w:t>
      </w:r>
      <w:r w:rsidR="00D53DE2" w:rsidRPr="0021481A">
        <w:rPr>
          <w:rStyle w:val="Incipit"/>
          <w:lang w:val="it-IT"/>
        </w:rPr>
        <w:t>Kyrie</w:t>
      </w:r>
      <w:r w:rsidR="00D53DE2" w:rsidRPr="0021481A">
        <w:rPr>
          <w:lang w:val="it-IT"/>
        </w:rPr>
        <w:t xml:space="preserve"> nec [PN] </w:t>
      </w:r>
      <w:r w:rsidR="00D53DE2" w:rsidRPr="0021481A">
        <w:rPr>
          <w:rStyle w:val="Incipit"/>
          <w:lang w:val="it-IT"/>
        </w:rPr>
        <w:t>Pater noster</w:t>
      </w:r>
      <w:r w:rsidR="00D53DE2" w:rsidRPr="0021481A">
        <w:rPr>
          <w:lang w:val="it-IT"/>
        </w:rPr>
        <w:t xml:space="preserve">. OR </w:t>
      </w:r>
      <w:r w:rsidR="00D53DE2" w:rsidRPr="0021481A">
        <w:rPr>
          <w:rStyle w:val="Incipit"/>
          <w:lang w:val="it-IT"/>
        </w:rPr>
        <w:t>Deus cuius praeconia</w:t>
      </w:r>
      <w:r w:rsidR="00D53DE2" w:rsidRPr="0021481A">
        <w:rPr>
          <w:lang w:val="it-IT"/>
        </w:rPr>
        <w:t>.</w:t>
      </w:r>
    </w:p>
    <w:p w:rsidR="00C2468D" w:rsidRPr="0021481A" w:rsidRDefault="00C2468D" w:rsidP="0059239C">
      <w:pPr>
        <w:rPr>
          <w:lang w:val="it-IT"/>
        </w:rPr>
      </w:pPr>
      <w:r w:rsidRPr="0021481A">
        <w:rPr>
          <w:rStyle w:val="Time1"/>
          <w:lang w:val="it-IT"/>
        </w:rPr>
        <w:t>Ad horas</w:t>
      </w:r>
      <w:r w:rsidRPr="0021481A">
        <w:rPr>
          <w:lang w:val="it-IT"/>
        </w:rPr>
        <w:t xml:space="preserve"> cantentur laudes. Et responsoria de apostolis.</w:t>
      </w:r>
    </w:p>
    <w:p w:rsidR="00C2468D" w:rsidRPr="0021481A" w:rsidRDefault="00C2468D" w:rsidP="0059239C">
      <w:pPr>
        <w:rPr>
          <w:lang w:val="pt-PT"/>
        </w:rPr>
      </w:pPr>
      <w:r w:rsidRPr="0021481A">
        <w:rPr>
          <w:rStyle w:val="Time1"/>
          <w:lang w:val="it-IT"/>
        </w:rPr>
        <w:t>Ad missam</w:t>
      </w:r>
      <w:r w:rsidRPr="0021481A">
        <w:rPr>
          <w:lang w:val="it-IT"/>
        </w:rPr>
        <w:t xml:space="preserve"> IN </w:t>
      </w:r>
      <w:r w:rsidRPr="0021481A">
        <w:rPr>
          <w:rStyle w:val="Incipit"/>
          <w:lang w:val="it-IT"/>
        </w:rPr>
        <w:t>Mihi autem</w:t>
      </w:r>
      <w:r w:rsidRPr="0021481A">
        <w:rPr>
          <w:lang w:val="it-IT"/>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ORCL </w:t>
      </w:r>
      <w:r w:rsidRPr="0021481A">
        <w:rPr>
          <w:rStyle w:val="Incipit"/>
          <w:lang w:val="pt-PT"/>
        </w:rPr>
        <w:t>Deus cuius praeconia</w:t>
      </w:r>
      <w:r w:rsidRPr="0021481A">
        <w:rPr>
          <w:lang w:val="pt-PT"/>
        </w:rPr>
        <w:t xml:space="preserve">. Secunda ad placitum. Tertia de dominica. EP </w:t>
      </w:r>
      <w:r w:rsidRPr="0021481A">
        <w:rPr>
          <w:rStyle w:val="Incipit"/>
          <w:lang w:val="pt-PT"/>
        </w:rPr>
        <w:t>Respondens Iacobus</w:t>
      </w:r>
      <w:r w:rsidRPr="0021481A">
        <w:rPr>
          <w:lang w:val="pt-PT"/>
        </w:rPr>
        <w:t xml:space="preserve">. GR </w:t>
      </w:r>
      <w:r w:rsidRPr="0021481A">
        <w:rPr>
          <w:rStyle w:val="Incipit"/>
          <w:lang w:val="pt-PT"/>
        </w:rPr>
        <w:t>Nimis honorati</w:t>
      </w:r>
      <w:r w:rsidRPr="0021481A">
        <w:rPr>
          <w:lang w:val="pt-PT"/>
        </w:rPr>
        <w:t xml:space="preserve">. ALV </w:t>
      </w:r>
      <w:r w:rsidRPr="0021481A">
        <w:rPr>
          <w:rStyle w:val="Incipit"/>
          <w:lang w:val="pt-PT"/>
        </w:rPr>
        <w:t>Non vos me elegistis</w:t>
      </w:r>
      <w:r w:rsidRPr="0021481A">
        <w:rPr>
          <w:lang w:val="pt-PT"/>
        </w:rPr>
        <w:t xml:space="preserve">. SE </w:t>
      </w:r>
      <w:r w:rsidRPr="0021481A">
        <w:rPr>
          <w:rStyle w:val="Incipit"/>
          <w:lang w:val="pt-PT"/>
        </w:rPr>
        <w:t>Caeli enarrant</w:t>
      </w:r>
      <w:r w:rsidRPr="0021481A">
        <w:rPr>
          <w:lang w:val="pt-PT"/>
        </w:rPr>
        <w:t xml:space="preserve">. EV </w:t>
      </w:r>
      <w:r w:rsidRPr="0021481A">
        <w:rPr>
          <w:rStyle w:val="Incipit"/>
          <w:lang w:val="pt-PT"/>
        </w:rPr>
        <w:t>Designavit dominus et alios</w:t>
      </w:r>
      <w:r w:rsidRPr="0021481A">
        <w:rPr>
          <w:lang w:val="pt-PT"/>
        </w:rPr>
        <w:t xml:space="preserve">. [CR] </w:t>
      </w:r>
      <w:r w:rsidRPr="0021481A">
        <w:rPr>
          <w:rStyle w:val="Incipit"/>
          <w:lang w:val="pt-PT"/>
        </w:rPr>
        <w:t>Credo</w:t>
      </w:r>
      <w:r w:rsidRPr="0021481A">
        <w:rPr>
          <w:lang w:val="pt-PT"/>
        </w:rPr>
        <w:t xml:space="preserve"> dicitur. OF </w:t>
      </w:r>
      <w:r w:rsidRPr="0021481A">
        <w:rPr>
          <w:rStyle w:val="Incipit"/>
          <w:lang w:val="pt-PT"/>
        </w:rPr>
        <w:t>In omnem terram</w:t>
      </w:r>
      <w:r w:rsidRPr="0021481A">
        <w:rPr>
          <w:lang w:val="pt-PT"/>
        </w:rPr>
        <w:t xml:space="preserve">. PF </w:t>
      </w:r>
      <w:r w:rsidRPr="0021481A">
        <w:rPr>
          <w:rStyle w:val="Incipit"/>
          <w:lang w:val="pt-PT"/>
        </w:rPr>
        <w:t>Te domine suppliciter</w:t>
      </w:r>
      <w:r w:rsidRPr="0021481A">
        <w:rPr>
          <w:lang w:val="pt-PT"/>
        </w:rPr>
        <w:t xml:space="preserve">. CO </w:t>
      </w:r>
      <w:r w:rsidRPr="0021481A">
        <w:rPr>
          <w:rStyle w:val="Incipit"/>
          <w:lang w:val="pt-PT"/>
        </w:rPr>
        <w:t>Ego vos elegi</w:t>
      </w:r>
      <w:r w:rsidRPr="0021481A">
        <w:rPr>
          <w:lang w:val="pt-PT"/>
        </w:rPr>
        <w:t>.</w:t>
      </w:r>
    </w:p>
    <w:p w:rsidR="00C2468D" w:rsidRPr="0021481A" w:rsidRDefault="00C2468D" w:rsidP="0059239C">
      <w:pPr>
        <w:rPr>
          <w:lang w:val="pt-PT"/>
        </w:rPr>
      </w:pPr>
      <w:r w:rsidRPr="0021481A">
        <w:rPr>
          <w:rStyle w:val="Time1"/>
          <w:lang w:val="pt-PT"/>
        </w:rPr>
        <w:t>Sexta et nona</w:t>
      </w:r>
      <w:r w:rsidRPr="0021481A">
        <w:rPr>
          <w:lang w:val="pt-PT"/>
        </w:rPr>
        <w:t xml:space="preserve"> ut supra.</w:t>
      </w:r>
    </w:p>
    <w:p w:rsidR="00C2468D" w:rsidRPr="0021481A" w:rsidRDefault="00C2468D" w:rsidP="0059239C">
      <w:pPr>
        <w:rPr>
          <w:lang w:val="pt-PT"/>
        </w:rPr>
      </w:pPr>
      <w:r w:rsidRPr="0021481A">
        <w:rPr>
          <w:rStyle w:val="Time1"/>
          <w:lang w:val="pt-PT"/>
        </w:rPr>
        <w:t>In secunda vespera</w:t>
      </w:r>
      <w:r w:rsidRPr="0021481A">
        <w:rPr>
          <w:lang w:val="pt-PT"/>
        </w:rPr>
        <w:t xml:space="preserve"> AN </w:t>
      </w:r>
      <w:r w:rsidRPr="0021481A">
        <w:rPr>
          <w:rStyle w:val="Incipit"/>
          <w:lang w:val="pt-PT"/>
        </w:rPr>
        <w:t>Hoc est praeceptum meum</w:t>
      </w:r>
      <w:r w:rsidRPr="0021481A">
        <w:rPr>
          <w:lang w:val="pt-PT"/>
        </w:rPr>
        <w:t xml:space="preserve"> super feriales psalmos. Hymnus et versiculus ut in priori nocte. AM </w:t>
      </w:r>
      <w:r w:rsidRPr="0021481A">
        <w:rPr>
          <w:rStyle w:val="Incipit"/>
          <w:lang w:val="pt-PT"/>
        </w:rPr>
        <w:t>Beati eritis</w:t>
      </w:r>
      <w:r w:rsidRPr="0021481A">
        <w:rPr>
          <w:lang w:val="pt-PT"/>
        </w:rPr>
        <w:t xml:space="preserve">. OR </w:t>
      </w:r>
      <w:r w:rsidRPr="0021481A">
        <w:rPr>
          <w:rStyle w:val="Incipit"/>
          <w:lang w:val="pt-PT"/>
        </w:rPr>
        <w:t>Deus cuius praeconia</w:t>
      </w:r>
      <w:r w:rsidRPr="0021481A">
        <w:rPr>
          <w:lang w:val="pt-PT"/>
        </w:rPr>
        <w:t>. Deinde suffragia ut supra.</w:t>
      </w:r>
    </w:p>
    <w:p w:rsidR="00C2468D" w:rsidRPr="0021481A" w:rsidRDefault="00C2468D" w:rsidP="009A713E">
      <w:pPr>
        <w:pStyle w:val="Titolo1"/>
        <w:rPr>
          <w:lang w:val="pt-PT"/>
        </w:rPr>
      </w:pPr>
      <w:r w:rsidRPr="0021481A">
        <w:rPr>
          <w:lang w:val="pt-PT"/>
        </w:rPr>
        <w:t>IN FESTIVITATE SANCTI (</w:t>
      </w:r>
      <w:r w:rsidR="009A713E" w:rsidRPr="0021481A">
        <w:rPr>
          <w:lang w:val="pt-PT"/>
        </w:rPr>
        <w:t>188rb) ALEXII</w:t>
      </w:r>
    </w:p>
    <w:p w:rsidR="009A713E" w:rsidRPr="0021481A" w:rsidRDefault="009A713E" w:rsidP="0059239C">
      <w:pPr>
        <w:rPr>
          <w:lang w:val="pt-PT"/>
        </w:rPr>
      </w:pPr>
      <w:r w:rsidRPr="0021481A">
        <w:rPr>
          <w:rStyle w:val="Time1"/>
          <w:lang w:val="pt-PT"/>
        </w:rPr>
        <w:t>Ad vesperas</w:t>
      </w:r>
      <w:r w:rsidRPr="0021481A">
        <w:rPr>
          <w:lang w:val="pt-PT"/>
        </w:rPr>
        <w:t xml:space="preserve"> feriales |psalmos::psalmi|.</w:t>
      </w:r>
      <w:r w:rsidR="00B14634" w:rsidRPr="0021481A">
        <w:rPr>
          <w:lang w:val="pt-PT"/>
        </w:rPr>
        <w:t xml:space="preserve"> </w:t>
      </w:r>
      <w:r w:rsidR="00B14634" w:rsidRPr="0021481A">
        <w:rPr>
          <w:lang w:val="it-IT"/>
        </w:rPr>
        <w:t xml:space="preserve">Capitulum de uno confessore qui non fuit pontifex. </w:t>
      </w:r>
      <w:r w:rsidR="00B14634" w:rsidRPr="0021481A">
        <w:rPr>
          <w:lang w:val="pt-PT"/>
        </w:rPr>
        <w:t xml:space="preserve">AM </w:t>
      </w:r>
      <w:r w:rsidR="00B14634" w:rsidRPr="0021481A">
        <w:rPr>
          <w:rStyle w:val="Incipit"/>
          <w:lang w:val="pt-PT"/>
        </w:rPr>
        <w:t>Iste homo</w:t>
      </w:r>
      <w:r w:rsidR="00B14634" w:rsidRPr="0021481A">
        <w:rPr>
          <w:lang w:val="pt-PT"/>
        </w:rPr>
        <w:t xml:space="preserve">. OR </w:t>
      </w:r>
      <w:r w:rsidR="00B14634" w:rsidRPr="0021481A">
        <w:rPr>
          <w:rStyle w:val="Incipit"/>
          <w:lang w:val="pt-PT"/>
        </w:rPr>
        <w:t>Deus qui beato Alexio</w:t>
      </w:r>
      <w:r w:rsidR="00B14634" w:rsidRPr="0021481A">
        <w:rPr>
          <w:lang w:val="pt-PT"/>
        </w:rPr>
        <w:t>. Deinde suffragia.</w:t>
      </w:r>
      <w:r w:rsidR="00F24713" w:rsidRPr="0021481A">
        <w:rPr>
          <w:lang w:val="pt-PT"/>
        </w:rPr>
        <w:t xml:space="preserve"> Nota responsorium in vesperis iam dictis [RP] </w:t>
      </w:r>
      <w:r w:rsidR="00F24713" w:rsidRPr="0021481A">
        <w:rPr>
          <w:rStyle w:val="Incipit"/>
          <w:lang w:val="pt-PT"/>
        </w:rPr>
        <w:t>Iustum deduxit</w:t>
      </w:r>
      <w:r w:rsidR="00F24713" w:rsidRPr="0021481A">
        <w:rPr>
          <w:lang w:val="pt-PT"/>
        </w:rPr>
        <w:t xml:space="preserve">. HY </w:t>
      </w:r>
      <w:r w:rsidR="00F24713" w:rsidRPr="0021481A">
        <w:rPr>
          <w:rStyle w:val="Incipit"/>
          <w:lang w:val="pt-PT"/>
        </w:rPr>
        <w:t>Iste confessor</w:t>
      </w:r>
      <w:r w:rsidR="00F24713" w:rsidRPr="0021481A">
        <w:rPr>
          <w:lang w:val="pt-PT"/>
        </w:rPr>
        <w:t xml:space="preserve">. VS </w:t>
      </w:r>
      <w:r w:rsidR="00F24713" w:rsidRPr="0021481A">
        <w:rPr>
          <w:rStyle w:val="Incipit"/>
          <w:lang w:val="pt-PT"/>
        </w:rPr>
        <w:t>Gloria et honore</w:t>
      </w:r>
      <w:r w:rsidR="00F24713" w:rsidRPr="0021481A">
        <w:rPr>
          <w:lang w:val="pt-PT"/>
        </w:rPr>
        <w:t>.</w:t>
      </w:r>
    </w:p>
    <w:p w:rsidR="005A31F4" w:rsidRPr="0021481A" w:rsidRDefault="00F24713" w:rsidP="0059239C">
      <w:pPr>
        <w:rPr>
          <w:lang w:val="pt-P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w:t>
      </w:r>
    </w:p>
    <w:p w:rsidR="00F24713" w:rsidRPr="0021481A" w:rsidRDefault="005A31F4" w:rsidP="0059239C">
      <w:pPr>
        <w:rPr>
          <w:lang w:val="en-US"/>
        </w:rPr>
      </w:pPr>
      <w:r w:rsidRPr="0021481A">
        <w:rPr>
          <w:rStyle w:val="Time2"/>
          <w:lang w:val="pt-PT"/>
        </w:rPr>
        <w:t>[In primo et secundo nocturno]</w:t>
      </w:r>
      <w:r w:rsidRPr="0021481A">
        <w:rPr>
          <w:lang w:val="pt-PT"/>
        </w:rPr>
        <w:t xml:space="preserve"> </w:t>
      </w:r>
      <w:r w:rsidR="00F24713" w:rsidRPr="0021481A">
        <w:rPr>
          <w:lang w:val="pt-PT"/>
        </w:rPr>
        <w:t xml:space="preserve">De historia [RP] </w:t>
      </w:r>
      <w:r w:rsidR="00F24713" w:rsidRPr="0021481A">
        <w:rPr>
          <w:rStyle w:val="Incipit"/>
          <w:lang w:val="pt-PT"/>
        </w:rPr>
        <w:t>Euge serve</w:t>
      </w:r>
      <w:r w:rsidR="00231F91" w:rsidRPr="0021481A">
        <w:rPr>
          <w:lang w:val="pt-PT"/>
        </w:rPr>
        <w:t>.</w:t>
      </w:r>
      <w:r w:rsidR="00F24713" w:rsidRPr="0021481A">
        <w:rPr>
          <w:lang w:val="pt-PT"/>
        </w:rPr>
        <w:t xml:space="preserve"> </w:t>
      </w:r>
      <w:r w:rsidR="00F24713" w:rsidRPr="0021481A">
        <w:rPr>
          <w:lang w:val="en-US"/>
        </w:rPr>
        <w:t xml:space="preserve">RP </w:t>
      </w:r>
      <w:r w:rsidR="00F24713" w:rsidRPr="0021481A">
        <w:rPr>
          <w:rStyle w:val="Incipit"/>
          <w:lang w:val="en-US"/>
        </w:rPr>
        <w:t>Iustus germinabit</w:t>
      </w:r>
      <w:r w:rsidR="00F24713" w:rsidRPr="0021481A">
        <w:rPr>
          <w:lang w:val="en-US"/>
        </w:rPr>
        <w:t xml:space="preserve">. RP </w:t>
      </w:r>
      <w:r w:rsidR="00F24713" w:rsidRPr="0021481A">
        <w:rPr>
          <w:rStyle w:val="Incipit"/>
          <w:lang w:val="en-US"/>
        </w:rPr>
        <w:t>Desiderium</w:t>
      </w:r>
      <w:r w:rsidR="00F24713" w:rsidRPr="0021481A">
        <w:rPr>
          <w:lang w:val="en-US"/>
        </w:rPr>
        <w:t>.</w:t>
      </w:r>
      <w:r w:rsidR="008120BE" w:rsidRPr="0021481A">
        <w:rPr>
          <w:lang w:val="en-US"/>
        </w:rPr>
        <w:t xml:space="preserve"> Antiphonae, psalmi et versiculi de historia supra. Legitur eius vita ut supra cum responsoriis [RP] </w:t>
      </w:r>
      <w:r w:rsidR="008120BE" w:rsidRPr="0021481A">
        <w:rPr>
          <w:rStyle w:val="Incipit"/>
          <w:lang w:val="en-US"/>
        </w:rPr>
        <w:t>Iste cognovit</w:t>
      </w:r>
      <w:r w:rsidR="008120BE" w:rsidRPr="0021481A">
        <w:rPr>
          <w:lang w:val="en-US"/>
        </w:rPr>
        <w:t xml:space="preserve">. RP </w:t>
      </w:r>
      <w:r w:rsidR="008120BE" w:rsidRPr="0021481A">
        <w:rPr>
          <w:rStyle w:val="Incipit"/>
          <w:lang w:val="en-US"/>
        </w:rPr>
        <w:t>Stolam iucunditatis</w:t>
      </w:r>
      <w:r w:rsidR="008120BE" w:rsidRPr="0021481A">
        <w:rPr>
          <w:lang w:val="en-US"/>
        </w:rPr>
        <w:t xml:space="preserve">. RP </w:t>
      </w:r>
      <w:r w:rsidR="008120BE" w:rsidRPr="0021481A">
        <w:rPr>
          <w:rStyle w:val="Incipit"/>
          <w:lang w:val="en-US"/>
        </w:rPr>
        <w:t>Amavit eum dominus</w:t>
      </w:r>
      <w:r w:rsidR="008120BE" w:rsidRPr="0021481A">
        <w:rPr>
          <w:lang w:val="en-US"/>
        </w:rPr>
        <w:t>.</w:t>
      </w:r>
    </w:p>
    <w:p w:rsidR="008120BE" w:rsidRPr="0021481A" w:rsidRDefault="008120BE" w:rsidP="0059239C">
      <w:pPr>
        <w:rPr>
          <w:lang w:val="pt-PT"/>
        </w:rPr>
      </w:pPr>
      <w:r w:rsidRPr="0021481A">
        <w:rPr>
          <w:rStyle w:val="Time2"/>
          <w:lang w:val="en-US"/>
        </w:rPr>
        <w:t>In tertio nocturno</w:t>
      </w:r>
      <w:r w:rsidRPr="0021481A">
        <w:rPr>
          <w:lang w:val="en-US"/>
        </w:rPr>
        <w:t xml:space="preserve"> antiphonae, versiculus, psalmi de historia ut supra. </w:t>
      </w:r>
      <w:r w:rsidRPr="0021481A">
        <w:rPr>
          <w:lang w:val="pt-PT"/>
        </w:rPr>
        <w:t xml:space="preserve">EV </w:t>
      </w:r>
      <w:r w:rsidRPr="0021481A">
        <w:rPr>
          <w:rStyle w:val="Incipit"/>
          <w:lang w:val="pt-PT"/>
        </w:rPr>
        <w:t>Nemo lucernam</w:t>
      </w:r>
      <w:r w:rsidRPr="0021481A">
        <w:rPr>
          <w:lang w:val="pt-PT"/>
        </w:rPr>
        <w:t xml:space="preserve"> cum responsoriis [RP] </w:t>
      </w:r>
      <w:r w:rsidRPr="0021481A">
        <w:rPr>
          <w:rStyle w:val="Incipit"/>
          <w:lang w:val="pt-PT"/>
        </w:rPr>
        <w:t>Iste homo ab adolescentia</w:t>
      </w:r>
      <w:r w:rsidRPr="0021481A">
        <w:rPr>
          <w:lang w:val="pt-PT"/>
        </w:rPr>
        <w:t xml:space="preserve">. RP </w:t>
      </w:r>
      <w:r w:rsidRPr="0021481A">
        <w:rPr>
          <w:rStyle w:val="Incipit"/>
          <w:lang w:val="pt-PT"/>
        </w:rPr>
        <w:t>Iste homo perfecit</w:t>
      </w:r>
      <w:r w:rsidRPr="0021481A">
        <w:rPr>
          <w:lang w:val="pt-PT"/>
        </w:rPr>
        <w:t xml:space="preserve">. RP </w:t>
      </w:r>
      <w:r w:rsidRPr="0021481A">
        <w:rPr>
          <w:rStyle w:val="Incipit"/>
          <w:lang w:val="pt-PT"/>
        </w:rPr>
        <w:t>Gloria et honore</w:t>
      </w:r>
      <w:r w:rsidRPr="0021481A">
        <w:rPr>
          <w:lang w:val="pt-PT"/>
        </w:rPr>
        <w:t>.</w:t>
      </w:r>
    </w:p>
    <w:p w:rsidR="008120BE" w:rsidRPr="0021481A" w:rsidRDefault="008120BE" w:rsidP="0059239C">
      <w:pPr>
        <w:rPr>
          <w:lang w:val="fr-FR"/>
        </w:rPr>
      </w:pPr>
      <w:r w:rsidRPr="0021481A">
        <w:rPr>
          <w:rStyle w:val="Time1"/>
          <w:lang w:val="pt-PT"/>
        </w:rPr>
        <w:t>Ad laudes</w:t>
      </w:r>
      <w:r w:rsidRPr="0021481A">
        <w:rPr>
          <w:lang w:val="pt-PT"/>
        </w:rPr>
        <w:t xml:space="preserve"> AN </w:t>
      </w:r>
      <w:r w:rsidRPr="0021481A">
        <w:rPr>
          <w:rStyle w:val="Incipit"/>
          <w:lang w:val="pt-PT"/>
        </w:rPr>
        <w:t>(</w:t>
      </w:r>
      <w:r w:rsidR="00650E12" w:rsidRPr="0021481A">
        <w:rPr>
          <w:rStyle w:val="Incipit"/>
          <w:lang w:val="pt-PT"/>
        </w:rPr>
        <w:t>188va) Iustum deduxit</w:t>
      </w:r>
      <w:r w:rsidR="00650E12" w:rsidRPr="0021481A">
        <w:rPr>
          <w:lang w:val="pt-PT"/>
        </w:rPr>
        <w:t xml:space="preserve">. AN </w:t>
      </w:r>
      <w:r w:rsidR="00650E12" w:rsidRPr="0021481A">
        <w:rPr>
          <w:rStyle w:val="Incipit"/>
          <w:lang w:val="pt-PT"/>
        </w:rPr>
        <w:t>Amavit eum</w:t>
      </w:r>
      <w:r w:rsidR="00650E12" w:rsidRPr="0021481A">
        <w:rPr>
          <w:lang w:val="pt-PT"/>
        </w:rPr>
        <w:t xml:space="preserve">. AN </w:t>
      </w:r>
      <w:r w:rsidR="00650E12" w:rsidRPr="0021481A">
        <w:rPr>
          <w:rStyle w:val="Incipit"/>
          <w:lang w:val="pt-PT"/>
        </w:rPr>
        <w:t>Coronavit eum</w:t>
      </w:r>
      <w:r w:rsidR="00650E12" w:rsidRPr="0021481A">
        <w:rPr>
          <w:lang w:val="pt-PT"/>
        </w:rPr>
        <w:t xml:space="preserve">. </w:t>
      </w:r>
      <w:r w:rsidR="00650E12" w:rsidRPr="0021481A">
        <w:rPr>
          <w:lang w:val="fr-FR"/>
        </w:rPr>
        <w:t xml:space="preserve">AN </w:t>
      </w:r>
      <w:r w:rsidR="00650E12" w:rsidRPr="0021481A">
        <w:rPr>
          <w:rStyle w:val="Incipit"/>
          <w:lang w:val="fr-FR"/>
        </w:rPr>
        <w:t>Quinque mihi</w:t>
      </w:r>
      <w:r w:rsidR="00650E12" w:rsidRPr="0021481A">
        <w:rPr>
          <w:lang w:val="fr-FR"/>
        </w:rPr>
        <w:t xml:space="preserve">. AN </w:t>
      </w:r>
      <w:r w:rsidR="00650E12" w:rsidRPr="0021481A">
        <w:rPr>
          <w:rStyle w:val="Incipit"/>
          <w:lang w:val="fr-FR"/>
        </w:rPr>
        <w:t>Iustus autem</w:t>
      </w:r>
      <w:r w:rsidR="00650E12" w:rsidRPr="0021481A">
        <w:rPr>
          <w:lang w:val="fr-FR"/>
        </w:rPr>
        <w:t xml:space="preserve">. CP </w:t>
      </w:r>
      <w:r w:rsidR="00650E12" w:rsidRPr="0021481A">
        <w:rPr>
          <w:rStyle w:val="Incipit"/>
          <w:lang w:val="fr-FR"/>
        </w:rPr>
        <w:t>Dilectus deo et hominibus</w:t>
      </w:r>
      <w:r w:rsidR="00650E12" w:rsidRPr="0021481A">
        <w:rPr>
          <w:lang w:val="fr-FR"/>
        </w:rPr>
        <w:t xml:space="preserve">. VS </w:t>
      </w:r>
      <w:r w:rsidR="00650E12" w:rsidRPr="0021481A">
        <w:rPr>
          <w:rStyle w:val="Incipit"/>
          <w:lang w:val="fr-FR"/>
        </w:rPr>
        <w:t>Magna est gloria</w:t>
      </w:r>
      <w:r w:rsidR="00650E12" w:rsidRPr="0021481A">
        <w:rPr>
          <w:lang w:val="fr-FR"/>
        </w:rPr>
        <w:t xml:space="preserve">. AB </w:t>
      </w:r>
      <w:r w:rsidR="00650E12" w:rsidRPr="0021481A">
        <w:rPr>
          <w:rStyle w:val="Incipit"/>
          <w:lang w:val="fr-FR"/>
        </w:rPr>
        <w:t>Similabo eum</w:t>
      </w:r>
      <w:r w:rsidR="00650E12" w:rsidRPr="0021481A">
        <w:rPr>
          <w:lang w:val="fr-FR"/>
        </w:rPr>
        <w:t xml:space="preserve">. [KY] </w:t>
      </w:r>
      <w:r w:rsidR="00650E12" w:rsidRPr="0021481A">
        <w:rPr>
          <w:rStyle w:val="Incipit"/>
          <w:lang w:val="fr-FR"/>
        </w:rPr>
        <w:t>Kyrie</w:t>
      </w:r>
      <w:r w:rsidR="00650E12" w:rsidRPr="0021481A">
        <w:rPr>
          <w:lang w:val="fr-FR"/>
        </w:rPr>
        <w:t xml:space="preserve"> nec [PN] </w:t>
      </w:r>
      <w:r w:rsidR="00650E12" w:rsidRPr="0021481A">
        <w:rPr>
          <w:rStyle w:val="Incipit"/>
          <w:lang w:val="fr-FR"/>
        </w:rPr>
        <w:t>Pater noster</w:t>
      </w:r>
      <w:r w:rsidR="00650E12" w:rsidRPr="0021481A">
        <w:rPr>
          <w:lang w:val="fr-FR"/>
        </w:rPr>
        <w:t xml:space="preserve">. OR </w:t>
      </w:r>
      <w:r w:rsidR="00650E12" w:rsidRPr="0021481A">
        <w:rPr>
          <w:rStyle w:val="Incipit"/>
          <w:lang w:val="fr-FR"/>
        </w:rPr>
        <w:t>Deus qui beato Alexio</w:t>
      </w:r>
      <w:r w:rsidR="00650E12" w:rsidRPr="0021481A">
        <w:rPr>
          <w:lang w:val="fr-FR"/>
        </w:rPr>
        <w:t>.</w:t>
      </w:r>
    </w:p>
    <w:p w:rsidR="00650E12" w:rsidRPr="0021481A" w:rsidRDefault="00650E12" w:rsidP="0059239C">
      <w:pPr>
        <w:rPr>
          <w:lang w:val="fr-FR"/>
        </w:rPr>
      </w:pPr>
      <w:r w:rsidRPr="0021481A">
        <w:rPr>
          <w:rStyle w:val="Time1"/>
          <w:lang w:val="fr-FR"/>
        </w:rPr>
        <w:t>Ad horas</w:t>
      </w:r>
      <w:r w:rsidRPr="0021481A">
        <w:rPr>
          <w:lang w:val="fr-FR"/>
        </w:rPr>
        <w:t xml:space="preserve"> cantentur laudes. Et responsoria de confessoribus.</w:t>
      </w:r>
    </w:p>
    <w:p w:rsidR="00650E12" w:rsidRPr="0021481A" w:rsidRDefault="00650E12" w:rsidP="0059239C">
      <w:pPr>
        <w:rPr>
          <w:lang w:val="pt-PT"/>
        </w:rPr>
      </w:pPr>
      <w:r w:rsidRPr="0021481A">
        <w:rPr>
          <w:rStyle w:val="Time1"/>
          <w:lang w:val="fr-FR"/>
        </w:rPr>
        <w:t>Ad missam</w:t>
      </w:r>
      <w:r w:rsidRPr="0021481A">
        <w:rPr>
          <w:lang w:val="fr-FR"/>
        </w:rPr>
        <w:t xml:space="preserve"> IN </w:t>
      </w:r>
      <w:r w:rsidRPr="0021481A">
        <w:rPr>
          <w:rStyle w:val="Incipit"/>
          <w:lang w:val="fr-FR"/>
        </w:rPr>
        <w:t>Os iusti</w:t>
      </w:r>
      <w:r w:rsidRPr="0021481A">
        <w:rPr>
          <w:lang w:val="fr-FR"/>
        </w:rPr>
        <w:t xml:space="preserve">. ORCL </w:t>
      </w:r>
      <w:r w:rsidRPr="0021481A">
        <w:rPr>
          <w:rStyle w:val="Incipit"/>
          <w:lang w:val="fr-FR"/>
        </w:rPr>
        <w:t>Deus qui beato Alexio</w:t>
      </w:r>
      <w:r w:rsidRPr="0021481A">
        <w:rPr>
          <w:lang w:val="fr-FR"/>
        </w:rPr>
        <w:t xml:space="preserve">. </w:t>
      </w:r>
      <w:r w:rsidRPr="0021481A">
        <w:rPr>
          <w:lang w:val="pt-PT"/>
        </w:rPr>
        <w:t xml:space="preserve">Secunda ad placitum. Tertia de dominica. EP </w:t>
      </w:r>
      <w:r w:rsidRPr="0021481A">
        <w:rPr>
          <w:rStyle w:val="Incipit"/>
          <w:lang w:val="pt-PT"/>
        </w:rPr>
        <w:t>Dilectus deo et hominibus</w:t>
      </w:r>
      <w:r w:rsidRPr="0021481A">
        <w:rPr>
          <w:lang w:val="pt-PT"/>
        </w:rPr>
        <w:t xml:space="preserve">. GR </w:t>
      </w:r>
      <w:r w:rsidRPr="0021481A">
        <w:rPr>
          <w:rStyle w:val="Incipit"/>
          <w:lang w:val="pt-PT"/>
        </w:rPr>
        <w:t>Domine praevenisti</w:t>
      </w:r>
      <w:r w:rsidRPr="0021481A">
        <w:rPr>
          <w:lang w:val="pt-PT"/>
        </w:rPr>
        <w:t xml:space="preserve">. ALV </w:t>
      </w:r>
      <w:r w:rsidRPr="0021481A">
        <w:rPr>
          <w:rStyle w:val="Incipit"/>
          <w:lang w:val="pt-PT"/>
        </w:rPr>
        <w:t>Iustum deduxit</w:t>
      </w:r>
      <w:r w:rsidRPr="0021481A">
        <w:rPr>
          <w:lang w:val="pt-PT"/>
        </w:rPr>
        <w:t xml:space="preserve">. EV </w:t>
      </w:r>
      <w:r w:rsidRPr="0021481A">
        <w:rPr>
          <w:rStyle w:val="Incipit"/>
          <w:lang w:val="pt-PT"/>
        </w:rPr>
        <w:t>Nemo lucernam</w:t>
      </w:r>
      <w:r w:rsidRPr="0021481A">
        <w:rPr>
          <w:lang w:val="pt-PT"/>
        </w:rPr>
        <w:t xml:space="preserve">. OF </w:t>
      </w:r>
      <w:r w:rsidRPr="0021481A">
        <w:rPr>
          <w:rStyle w:val="Incipit"/>
          <w:lang w:val="pt-PT"/>
        </w:rPr>
        <w:t>Iustus ut palma</w:t>
      </w:r>
      <w:r w:rsidRPr="0021481A">
        <w:rPr>
          <w:lang w:val="pt-PT"/>
        </w:rPr>
        <w:t xml:space="preserve">. CO </w:t>
      </w:r>
      <w:r w:rsidRPr="0021481A">
        <w:rPr>
          <w:rStyle w:val="Incipit"/>
          <w:lang w:val="pt-PT"/>
        </w:rPr>
        <w:t>Posuisti</w:t>
      </w:r>
      <w:r w:rsidRPr="0021481A">
        <w:rPr>
          <w:lang w:val="pt-PT"/>
        </w:rPr>
        <w:t>.</w:t>
      </w:r>
    </w:p>
    <w:p w:rsidR="00650E12" w:rsidRPr="0021481A" w:rsidRDefault="00650E12" w:rsidP="0059239C">
      <w:pPr>
        <w:rPr>
          <w:lang w:val="pt-PT"/>
        </w:rPr>
      </w:pPr>
      <w:r w:rsidRPr="0021481A">
        <w:rPr>
          <w:rStyle w:val="Time1"/>
          <w:lang w:val="pt-PT"/>
        </w:rPr>
        <w:t>Sexta et nona</w:t>
      </w:r>
      <w:r w:rsidRPr="0021481A">
        <w:rPr>
          <w:lang w:val="pt-PT"/>
        </w:rPr>
        <w:t xml:space="preserve"> ut supra.</w:t>
      </w:r>
    </w:p>
    <w:p w:rsidR="00650E12" w:rsidRPr="0021481A" w:rsidRDefault="00650E12" w:rsidP="0059239C">
      <w:pPr>
        <w:rPr>
          <w:lang w:val="pt-PT"/>
        </w:rPr>
      </w:pPr>
      <w:r w:rsidRPr="0021481A">
        <w:rPr>
          <w:rStyle w:val="Time1"/>
          <w:lang w:val="pt-PT"/>
        </w:rPr>
        <w:t>In secunda vespera</w:t>
      </w:r>
      <w:r w:rsidRPr="0021481A">
        <w:rPr>
          <w:lang w:val="pt-PT"/>
        </w:rPr>
        <w:t xml:space="preserve"> super feriales psalmos AN </w:t>
      </w:r>
      <w:r w:rsidRPr="0021481A">
        <w:rPr>
          <w:rStyle w:val="Incipit"/>
          <w:lang w:val="pt-PT"/>
        </w:rPr>
        <w:t>Iustum deduxit</w:t>
      </w:r>
      <w:r w:rsidRPr="0021481A">
        <w:rPr>
          <w:lang w:val="pt-PT"/>
        </w:rPr>
        <w:t xml:space="preserve">. Capitulum, hymnus, versiculus ut in priori nocte. AM </w:t>
      </w:r>
      <w:r w:rsidRPr="0021481A">
        <w:rPr>
          <w:rStyle w:val="Incipit"/>
          <w:lang w:val="pt-PT"/>
        </w:rPr>
        <w:t>(188vb) Amavit eum</w:t>
      </w:r>
      <w:r w:rsidRPr="0021481A">
        <w:rPr>
          <w:lang w:val="pt-PT"/>
        </w:rPr>
        <w:t>. Oratio ut supra. Suffragia ut supra.</w:t>
      </w:r>
    </w:p>
    <w:p w:rsidR="00231F91" w:rsidRPr="0021481A" w:rsidRDefault="00231F91" w:rsidP="00231F91">
      <w:pPr>
        <w:pStyle w:val="Titolo1"/>
        <w:rPr>
          <w:lang w:val="pt-PT"/>
        </w:rPr>
      </w:pPr>
      <w:r w:rsidRPr="0021481A">
        <w:rPr>
          <w:lang w:val="pt-PT"/>
        </w:rPr>
        <w:lastRenderedPageBreak/>
        <w:t>IN NATIVITATE SANCTAE PRAXEDIS</w:t>
      </w:r>
    </w:p>
    <w:p w:rsidR="00231F91" w:rsidRPr="0021481A" w:rsidRDefault="00231F91" w:rsidP="0059239C">
      <w:pPr>
        <w:rPr>
          <w:lang w:val="pt-PT"/>
        </w:rPr>
      </w:pPr>
      <w:r w:rsidRPr="0021481A">
        <w:rPr>
          <w:rStyle w:val="Time1"/>
          <w:lang w:val="pt-PT"/>
        </w:rPr>
        <w:t>Ad vesperas</w:t>
      </w:r>
      <w:r w:rsidRPr="0021481A">
        <w:rPr>
          <w:lang w:val="pt-PT"/>
        </w:rPr>
        <w:t xml:space="preserve"> feriales |psalmos::psalmi|.</w:t>
      </w:r>
      <w:r w:rsidR="008A04BB" w:rsidRPr="0021481A">
        <w:rPr>
          <w:lang w:val="pt-PT"/>
        </w:rPr>
        <w:t xml:space="preserve"> Capitulum require d</w:t>
      </w:r>
      <w:r w:rsidR="00460EBA" w:rsidRPr="0021481A">
        <w:rPr>
          <w:lang w:val="pt-PT"/>
        </w:rPr>
        <w:t xml:space="preserve">e una virgine. VS </w:t>
      </w:r>
      <w:r w:rsidR="00460EBA" w:rsidRPr="0021481A">
        <w:rPr>
          <w:rStyle w:val="Incipit"/>
          <w:lang w:val="pt-PT"/>
        </w:rPr>
        <w:t>Specie tua</w:t>
      </w:r>
      <w:r w:rsidR="00460EBA" w:rsidRPr="0021481A">
        <w:rPr>
          <w:lang w:val="pt-PT"/>
        </w:rPr>
        <w:t xml:space="preserve">. </w:t>
      </w:r>
      <w:r w:rsidR="00460EBA" w:rsidRPr="0021481A">
        <w:rPr>
          <w:lang w:val="fr-FR"/>
        </w:rPr>
        <w:t xml:space="preserve">AM </w:t>
      </w:r>
      <w:r w:rsidR="00460EBA" w:rsidRPr="0021481A">
        <w:rPr>
          <w:rStyle w:val="Incipit"/>
          <w:lang w:val="fr-FR"/>
        </w:rPr>
        <w:t>Simile est regnum</w:t>
      </w:r>
      <w:r w:rsidR="00460EBA" w:rsidRPr="0021481A">
        <w:rPr>
          <w:lang w:val="fr-FR"/>
        </w:rPr>
        <w:t xml:space="preserve">. [KY] </w:t>
      </w:r>
      <w:r w:rsidR="00460EBA" w:rsidRPr="0021481A">
        <w:rPr>
          <w:rStyle w:val="Incipit"/>
          <w:lang w:val="fr-FR"/>
        </w:rPr>
        <w:t>Kyrie</w:t>
      </w:r>
      <w:r w:rsidR="00460EBA" w:rsidRPr="0021481A">
        <w:rPr>
          <w:lang w:val="fr-FR"/>
        </w:rPr>
        <w:t xml:space="preserve">. [PN] </w:t>
      </w:r>
      <w:r w:rsidR="00460EBA" w:rsidRPr="0021481A">
        <w:rPr>
          <w:rStyle w:val="Incipit"/>
          <w:lang w:val="fr-FR"/>
        </w:rPr>
        <w:t>Pater noster</w:t>
      </w:r>
      <w:r w:rsidR="00460EBA" w:rsidRPr="0021481A">
        <w:rPr>
          <w:lang w:val="fr-FR"/>
        </w:rPr>
        <w:t xml:space="preserve">. OR </w:t>
      </w:r>
      <w:r w:rsidR="00460EBA" w:rsidRPr="0021481A">
        <w:rPr>
          <w:rStyle w:val="Incipit"/>
          <w:lang w:val="fr-FR"/>
        </w:rPr>
        <w:t>Deus qui nos annua</w:t>
      </w:r>
      <w:r w:rsidR="00460EBA" w:rsidRPr="0021481A">
        <w:rPr>
          <w:lang w:val="fr-FR"/>
        </w:rPr>
        <w:t xml:space="preserve">. </w:t>
      </w:r>
      <w:r w:rsidR="00460EBA" w:rsidRPr="0021481A">
        <w:rPr>
          <w:lang w:val="pt-PT"/>
        </w:rPr>
        <w:t>Deinde suffragia.</w:t>
      </w:r>
    </w:p>
    <w:p w:rsidR="00460EBA" w:rsidRPr="0021481A" w:rsidRDefault="00460EBA" w:rsidP="0059239C">
      <w:pPr>
        <w:rPr>
          <w:lang w:val="pt-PT"/>
        </w:rPr>
      </w:pPr>
      <w:r w:rsidRPr="0021481A">
        <w:rPr>
          <w:rStyle w:val="Time1"/>
          <w:lang w:val="pt-PT"/>
        </w:rPr>
        <w:t>Ad matutinam</w:t>
      </w:r>
      <w:r w:rsidRPr="0021481A">
        <w:rPr>
          <w:lang w:val="pt-PT"/>
        </w:rPr>
        <w:t xml:space="preserve"> INV </w:t>
      </w:r>
      <w:r w:rsidRPr="0021481A">
        <w:rPr>
          <w:rStyle w:val="Incipit"/>
          <w:lang w:val="pt-PT"/>
        </w:rPr>
        <w:t>Regem virginum</w:t>
      </w:r>
      <w:r w:rsidRPr="0021481A">
        <w:rPr>
          <w:lang w:val="pt-PT"/>
        </w:rPr>
        <w:t xml:space="preserve"> cum nocturno. VS </w:t>
      </w:r>
      <w:r w:rsidRPr="0021481A">
        <w:rPr>
          <w:rStyle w:val="Incipit"/>
          <w:lang w:val="pt-PT"/>
        </w:rPr>
        <w:t>Diffusa est gratia</w:t>
      </w:r>
      <w:r w:rsidRPr="0021481A">
        <w:rPr>
          <w:lang w:val="pt-PT"/>
        </w:rPr>
        <w:t>. Legitur eius passio cum tribus responsoriis.</w:t>
      </w:r>
    </w:p>
    <w:p w:rsidR="00460EBA" w:rsidRPr="0021481A" w:rsidRDefault="00460EBA" w:rsidP="007F1DD4">
      <w:pPr>
        <w:rPr>
          <w:lang w:val="pt-PT"/>
        </w:rPr>
      </w:pPr>
      <w:r w:rsidRPr="0021481A">
        <w:rPr>
          <w:rStyle w:val="Time1"/>
          <w:lang w:val="pt-PT"/>
        </w:rPr>
        <w:t>Ad laudes</w:t>
      </w:r>
      <w:r w:rsidRPr="0021481A">
        <w:rPr>
          <w:lang w:val="pt-PT"/>
        </w:rPr>
        <w:t xml:space="preserve"> AN </w:t>
      </w:r>
      <w:r w:rsidRPr="0021481A">
        <w:rPr>
          <w:rStyle w:val="Incipit"/>
          <w:lang w:val="pt-PT"/>
        </w:rPr>
        <w:t>Haec est virgo</w:t>
      </w:r>
      <w:r w:rsidRPr="0021481A">
        <w:rPr>
          <w:lang w:val="pt-PT"/>
        </w:rPr>
        <w:t xml:space="preserve"> sola tantum. Capitulum de una virgine. VS </w:t>
      </w:r>
      <w:r w:rsidRPr="0021481A">
        <w:rPr>
          <w:rStyle w:val="Incipit"/>
          <w:lang w:val="pt-PT"/>
        </w:rPr>
        <w:t>Elegit eam deus</w:t>
      </w:r>
      <w:r w:rsidRPr="0021481A">
        <w:rPr>
          <w:lang w:val="pt-PT"/>
        </w:rPr>
        <w:t xml:space="preserve">. AB </w:t>
      </w:r>
      <w:r w:rsidRPr="0021481A">
        <w:rPr>
          <w:rStyle w:val="Incipit"/>
          <w:lang w:val="pt-PT"/>
        </w:rPr>
        <w:t>Quinque prudentes</w:t>
      </w:r>
      <w:r w:rsidRPr="0021481A">
        <w:rPr>
          <w:lang w:val="pt-PT"/>
        </w:rPr>
        <w:t>.</w:t>
      </w:r>
      <w:r w:rsidR="0097316B" w:rsidRPr="0021481A">
        <w:rPr>
          <w:lang w:val="pt-PT"/>
        </w:rPr>
        <w:t xml:space="preserve"> [KY]</w:t>
      </w:r>
      <w:r w:rsidR="007F1DD4" w:rsidRPr="0021481A">
        <w:rPr>
          <w:lang w:val="pt-PT"/>
        </w:rPr>
        <w:t xml:space="preserve"> </w:t>
      </w:r>
      <w:r w:rsidR="007F1DD4" w:rsidRPr="0021481A">
        <w:rPr>
          <w:rStyle w:val="Incipit"/>
          <w:lang w:val="pt-PT"/>
        </w:rPr>
        <w:t>Kyrie</w:t>
      </w:r>
      <w:r w:rsidR="007F1DD4" w:rsidRPr="0021481A">
        <w:rPr>
          <w:lang w:val="pt-PT"/>
        </w:rPr>
        <w:t xml:space="preserve"> cum [PN</w:t>
      </w:r>
      <w:bookmarkStart w:id="0" w:name="_GoBack"/>
      <w:bookmarkEnd w:id="0"/>
      <w:r w:rsidR="007F1DD4" w:rsidRPr="0021481A">
        <w:rPr>
          <w:lang w:val="pt-PT"/>
        </w:rPr>
        <w:t xml:space="preserve">] </w:t>
      </w:r>
      <w:r w:rsidR="007F1DD4" w:rsidRPr="0021481A">
        <w:rPr>
          <w:rStyle w:val="Incipit"/>
          <w:lang w:val="pt-PT"/>
        </w:rPr>
        <w:t>Pater noster</w:t>
      </w:r>
      <w:r w:rsidR="007F1DD4" w:rsidRPr="0021481A">
        <w:rPr>
          <w:lang w:val="pt-PT"/>
        </w:rPr>
        <w:t xml:space="preserve">. OR </w:t>
      </w:r>
      <w:r w:rsidR="007F1DD4" w:rsidRPr="0021481A">
        <w:rPr>
          <w:rStyle w:val="Incipit"/>
          <w:lang w:val="pt-PT"/>
        </w:rPr>
        <w:t>Deus qui nos</w:t>
      </w:r>
      <w:r w:rsidR="007F1DD4" w:rsidRPr="0021481A">
        <w:rPr>
          <w:lang w:val="pt-PT"/>
        </w:rPr>
        <w:t>. Deinde suffragia.</w:t>
      </w:r>
    </w:p>
    <w:p w:rsidR="007F1DD4" w:rsidRPr="0021481A" w:rsidRDefault="007F1DD4" w:rsidP="007F1DD4">
      <w:pPr>
        <w:rPr>
          <w:lang w:val="pt-PT"/>
        </w:rPr>
      </w:pPr>
      <w:r w:rsidRPr="0021481A">
        <w:rPr>
          <w:rStyle w:val="Time1"/>
          <w:lang w:val="pt-PT"/>
        </w:rPr>
        <w:t>Ad horas</w:t>
      </w:r>
      <w:r w:rsidRPr="0021481A">
        <w:rPr>
          <w:lang w:val="pt-PT"/>
        </w:rPr>
        <w:t xml:space="preserve"> cantentur laudes. Et responsoria de virgine.</w:t>
      </w:r>
    </w:p>
    <w:p w:rsidR="007F1DD4" w:rsidRPr="0021481A" w:rsidRDefault="007F1DD4" w:rsidP="007F1DD4">
      <w:pPr>
        <w:rPr>
          <w:lang w:val="pt-PT"/>
        </w:rPr>
      </w:pPr>
      <w:r w:rsidRPr="0021481A">
        <w:rPr>
          <w:rStyle w:val="Time1"/>
          <w:lang w:val="it-IT"/>
        </w:rPr>
        <w:t>Ad missam</w:t>
      </w:r>
      <w:r w:rsidRPr="0021481A">
        <w:rPr>
          <w:lang w:val="it-IT"/>
        </w:rPr>
        <w:t xml:space="preserve"> IN </w:t>
      </w:r>
      <w:r w:rsidRPr="0021481A">
        <w:rPr>
          <w:rStyle w:val="Incipit"/>
          <w:lang w:val="it-IT"/>
        </w:rPr>
        <w:t>Loquebar de testimoniis</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w:t>
      </w:r>
      <w:r w:rsidR="0074241C" w:rsidRPr="0021481A">
        <w:rPr>
          <w:lang w:val="it-IT"/>
        </w:rPr>
        <w:t xml:space="preserve"> non dicitur.</w:t>
      </w:r>
      <w:r w:rsidR="00DE1B1A" w:rsidRPr="0021481A">
        <w:rPr>
          <w:lang w:val="it-IT"/>
        </w:rPr>
        <w:t xml:space="preserve"> </w:t>
      </w:r>
      <w:r w:rsidR="00DE1B1A" w:rsidRPr="0021481A">
        <w:rPr>
          <w:lang w:val="pt-PT"/>
        </w:rPr>
        <w:t xml:space="preserve">ORCL </w:t>
      </w:r>
      <w:r w:rsidR="00DE1B1A" w:rsidRPr="0021481A">
        <w:rPr>
          <w:rStyle w:val="Incipit"/>
          <w:lang w:val="pt-PT"/>
        </w:rPr>
        <w:t>Deus qui nos (189ra) annua</w:t>
      </w:r>
      <w:r w:rsidR="007C6244" w:rsidRPr="0021481A">
        <w:rPr>
          <w:lang w:val="pt-PT"/>
        </w:rPr>
        <w:t>. Secunda oratio de domin</w:t>
      </w:r>
      <w:r w:rsidR="00DE1B1A" w:rsidRPr="0021481A">
        <w:rPr>
          <w:lang w:val="pt-PT"/>
        </w:rPr>
        <w:t xml:space="preserve">ica. Tertia generalis. EP </w:t>
      </w:r>
      <w:r w:rsidR="00DE1B1A" w:rsidRPr="0021481A">
        <w:rPr>
          <w:rStyle w:val="Incipit"/>
          <w:lang w:val="pt-PT"/>
        </w:rPr>
        <w:t>Felix sterilis</w:t>
      </w:r>
      <w:r w:rsidR="00DE1B1A" w:rsidRPr="0021481A">
        <w:rPr>
          <w:lang w:val="pt-PT"/>
        </w:rPr>
        <w:t xml:space="preserve">. GR </w:t>
      </w:r>
      <w:r w:rsidR="00DE1B1A" w:rsidRPr="0021481A">
        <w:rPr>
          <w:rStyle w:val="Incipit"/>
          <w:lang w:val="pt-PT"/>
        </w:rPr>
        <w:t>Diffusa est</w:t>
      </w:r>
      <w:r w:rsidR="00DE1B1A" w:rsidRPr="0021481A">
        <w:rPr>
          <w:lang w:val="pt-PT"/>
        </w:rPr>
        <w:t xml:space="preserve">. ALV </w:t>
      </w:r>
      <w:r w:rsidR="00DE1B1A" w:rsidRPr="0021481A">
        <w:rPr>
          <w:rStyle w:val="Incipit"/>
          <w:lang w:val="pt-PT"/>
        </w:rPr>
        <w:t>Specie tua</w:t>
      </w:r>
      <w:r w:rsidR="00DE1B1A" w:rsidRPr="0021481A">
        <w:rPr>
          <w:lang w:val="pt-PT"/>
        </w:rPr>
        <w:t xml:space="preserve">. EV </w:t>
      </w:r>
      <w:r w:rsidR="00DE1B1A" w:rsidRPr="0021481A">
        <w:rPr>
          <w:rStyle w:val="Incipit"/>
          <w:lang w:val="pt-PT"/>
        </w:rPr>
        <w:t>Simile est regnum caelorum decem virginibus</w:t>
      </w:r>
      <w:r w:rsidR="007C6244" w:rsidRPr="0021481A">
        <w:rPr>
          <w:lang w:val="pt-PT"/>
        </w:rPr>
        <w:t>. OF</w:t>
      </w:r>
      <w:r w:rsidR="00DE1B1A" w:rsidRPr="0021481A">
        <w:rPr>
          <w:lang w:val="pt-PT"/>
        </w:rPr>
        <w:t xml:space="preserve"> </w:t>
      </w:r>
      <w:r w:rsidR="00DE1B1A" w:rsidRPr="0021481A">
        <w:rPr>
          <w:rStyle w:val="Incipit"/>
          <w:lang w:val="pt-PT"/>
        </w:rPr>
        <w:t>Offerentur</w:t>
      </w:r>
      <w:r w:rsidR="00DE1B1A" w:rsidRPr="0021481A">
        <w:rPr>
          <w:lang w:val="pt-PT"/>
        </w:rPr>
        <w:t xml:space="preserve"> minus. CO </w:t>
      </w:r>
      <w:r w:rsidR="00DE1B1A" w:rsidRPr="0021481A">
        <w:rPr>
          <w:rStyle w:val="Incipit"/>
          <w:lang w:val="pt-PT"/>
        </w:rPr>
        <w:t>Quinque prudentes</w:t>
      </w:r>
      <w:r w:rsidR="00DE1B1A" w:rsidRPr="0021481A">
        <w:rPr>
          <w:lang w:val="pt-PT"/>
        </w:rPr>
        <w:t>.</w:t>
      </w:r>
    </w:p>
    <w:p w:rsidR="00DE1B1A" w:rsidRPr="0021481A" w:rsidRDefault="007C6244" w:rsidP="007F1DD4">
      <w:pPr>
        <w:rPr>
          <w:lang w:val="nb-NO"/>
        </w:rPr>
      </w:pPr>
      <w:r w:rsidRPr="0021481A">
        <w:rPr>
          <w:rStyle w:val="Time1"/>
          <w:lang w:val="nb-NO"/>
        </w:rPr>
        <w:t>Se</w:t>
      </w:r>
      <w:r w:rsidR="00DE1B1A" w:rsidRPr="0021481A">
        <w:rPr>
          <w:rStyle w:val="Time1"/>
          <w:lang w:val="nb-NO"/>
        </w:rPr>
        <w:t>xta et nona</w:t>
      </w:r>
      <w:r w:rsidR="00DE1B1A" w:rsidRPr="0021481A">
        <w:rPr>
          <w:lang w:val="nb-NO"/>
        </w:rPr>
        <w:t xml:space="preserve"> ut supra.</w:t>
      </w:r>
    </w:p>
    <w:p w:rsidR="00DE1B1A" w:rsidRPr="0021481A" w:rsidRDefault="00DE1B1A" w:rsidP="00DE1B1A">
      <w:pPr>
        <w:pStyle w:val="Titolo1"/>
        <w:rPr>
          <w:lang w:val="nb-NO"/>
        </w:rPr>
      </w:pPr>
      <w:r w:rsidRPr="0021481A">
        <w:rPr>
          <w:lang w:val="nb-NO"/>
        </w:rPr>
        <w:t>IN NATIVITATE SANCTAE MARIAE MAGDALENAE</w:t>
      </w:r>
    </w:p>
    <w:p w:rsidR="00DE1B1A" w:rsidRPr="0021481A" w:rsidRDefault="00DE1B1A" w:rsidP="007F1DD4">
      <w:pPr>
        <w:rPr>
          <w:lang w:val="pt-PT"/>
        </w:rPr>
      </w:pPr>
      <w:r w:rsidRPr="0021481A">
        <w:rPr>
          <w:rStyle w:val="Time1"/>
          <w:lang w:val="nb-NO"/>
        </w:rPr>
        <w:t>Ad vesperas</w:t>
      </w:r>
      <w:r w:rsidRPr="0021481A">
        <w:rPr>
          <w:lang w:val="nb-NO"/>
        </w:rPr>
        <w:t xml:space="preserve"> AN </w:t>
      </w:r>
      <w:r w:rsidRPr="0021481A">
        <w:rPr>
          <w:rStyle w:val="Incipit"/>
          <w:lang w:val="nb-NO"/>
        </w:rPr>
        <w:t>O |miranda::admiranda|</w:t>
      </w:r>
      <w:r w:rsidRPr="0021481A">
        <w:rPr>
          <w:lang w:val="nb-NO"/>
        </w:rPr>
        <w:t>.</w:t>
      </w:r>
      <w:r w:rsidR="006E74BD" w:rsidRPr="0021481A">
        <w:rPr>
          <w:lang w:val="nb-NO"/>
        </w:rPr>
        <w:t xml:space="preserve"> PS </w:t>
      </w:r>
      <w:r w:rsidR="006E74BD" w:rsidRPr="0021481A">
        <w:rPr>
          <w:rStyle w:val="Incipit"/>
          <w:lang w:val="nb-NO"/>
        </w:rPr>
        <w:t>Laudate pueri</w:t>
      </w:r>
      <w:r w:rsidR="006E74BD" w:rsidRPr="0021481A">
        <w:rPr>
          <w:lang w:val="nb-NO"/>
        </w:rPr>
        <w:t xml:space="preserve">. </w:t>
      </w:r>
      <w:r w:rsidR="006E74BD" w:rsidRPr="0021481A">
        <w:rPr>
          <w:lang w:val="en-US"/>
        </w:rPr>
        <w:t xml:space="preserve">CP </w:t>
      </w:r>
      <w:r w:rsidR="006E74BD" w:rsidRPr="0021481A">
        <w:rPr>
          <w:rStyle w:val="Incipit"/>
          <w:lang w:val="en-US"/>
        </w:rPr>
        <w:t>In lectulo meo</w:t>
      </w:r>
      <w:r w:rsidR="006E74BD" w:rsidRPr="0021481A">
        <w:rPr>
          <w:lang w:val="en-US"/>
        </w:rPr>
        <w:t xml:space="preserve">. RP </w:t>
      </w:r>
      <w:r w:rsidR="006E74BD" w:rsidRPr="0021481A">
        <w:rPr>
          <w:rStyle w:val="Incipit"/>
          <w:lang w:val="en-US"/>
        </w:rPr>
        <w:t>Accessit</w:t>
      </w:r>
      <w:r w:rsidR="006E74BD" w:rsidRPr="0021481A">
        <w:rPr>
          <w:lang w:val="en-US"/>
        </w:rPr>
        <w:t xml:space="preserve">. HY </w:t>
      </w:r>
      <w:r w:rsidR="006E74BD" w:rsidRPr="0021481A">
        <w:rPr>
          <w:rStyle w:val="Incipit"/>
          <w:lang w:val="en-US"/>
        </w:rPr>
        <w:t>Iesu Christe auctor</w:t>
      </w:r>
      <w:r w:rsidR="006E74BD" w:rsidRPr="0021481A">
        <w:rPr>
          <w:lang w:val="en-US"/>
        </w:rPr>
        <w:t xml:space="preserve">. </w:t>
      </w:r>
      <w:r w:rsidR="006E74BD" w:rsidRPr="0021481A">
        <w:rPr>
          <w:lang w:val="pt-PT"/>
        </w:rPr>
        <w:t xml:space="preserve">VS </w:t>
      </w:r>
      <w:r w:rsidR="006E74BD" w:rsidRPr="0021481A">
        <w:rPr>
          <w:rStyle w:val="Incipit"/>
          <w:lang w:val="pt-PT"/>
        </w:rPr>
        <w:t>Specie tua</w:t>
      </w:r>
      <w:r w:rsidR="006E74BD" w:rsidRPr="0021481A">
        <w:rPr>
          <w:lang w:val="pt-PT"/>
        </w:rPr>
        <w:t xml:space="preserve">. AM </w:t>
      </w:r>
      <w:r w:rsidR="006E74BD" w:rsidRPr="0021481A">
        <w:rPr>
          <w:rStyle w:val="Incipit"/>
          <w:lang w:val="pt-PT"/>
        </w:rPr>
        <w:t>Fidelis sermo</w:t>
      </w:r>
      <w:r w:rsidR="006E74BD" w:rsidRPr="0021481A">
        <w:rPr>
          <w:lang w:val="pt-PT"/>
        </w:rPr>
        <w:t xml:space="preserve">. OR </w:t>
      </w:r>
      <w:r w:rsidR="006E74BD" w:rsidRPr="0021481A">
        <w:rPr>
          <w:rStyle w:val="Incipit"/>
          <w:lang w:val="pt-PT"/>
        </w:rPr>
        <w:t>Deus qui beatam Maria</w:t>
      </w:r>
      <w:r w:rsidR="00601F09" w:rsidRPr="0021481A">
        <w:rPr>
          <w:rStyle w:val="Incipit"/>
          <w:lang w:val="pt-PT"/>
        </w:rPr>
        <w:t>m</w:t>
      </w:r>
      <w:r w:rsidR="006E74BD" w:rsidRPr="0021481A">
        <w:rPr>
          <w:rStyle w:val="Incipit"/>
          <w:lang w:val="pt-PT"/>
        </w:rPr>
        <w:t xml:space="preserve"> Magdalenam</w:t>
      </w:r>
      <w:r w:rsidR="006E74BD" w:rsidRPr="0021481A">
        <w:rPr>
          <w:lang w:val="pt-PT"/>
        </w:rPr>
        <w:t>. Deinde suffragia.</w:t>
      </w:r>
    </w:p>
    <w:p w:rsidR="006E74BD" w:rsidRPr="0021481A" w:rsidRDefault="006E74BD" w:rsidP="007F1DD4">
      <w:pPr>
        <w:rPr>
          <w:lang w:val="pt-PT"/>
        </w:rPr>
      </w:pPr>
      <w:r w:rsidRPr="0021481A">
        <w:rPr>
          <w:rStyle w:val="Time1"/>
          <w:lang w:val="pt-PT"/>
        </w:rPr>
        <w:t>Ad completorium</w:t>
      </w:r>
      <w:r w:rsidRPr="0021481A">
        <w:rPr>
          <w:lang w:val="pt-PT"/>
        </w:rPr>
        <w:t xml:space="preserve"> AD </w:t>
      </w:r>
      <w:r w:rsidRPr="0021481A">
        <w:rPr>
          <w:rStyle w:val="Incipit"/>
          <w:lang w:val="pt-PT"/>
        </w:rPr>
        <w:t>Contra nocturnum timorem</w:t>
      </w:r>
      <w:r w:rsidRPr="0021481A">
        <w:rPr>
          <w:lang w:val="pt-PT"/>
        </w:rPr>
        <w:t>.</w:t>
      </w:r>
    </w:p>
    <w:p w:rsidR="006E74BD" w:rsidRPr="0021481A" w:rsidRDefault="006E74BD" w:rsidP="007F1DD4">
      <w:pPr>
        <w:rPr>
          <w:lang w:val="pt-PT"/>
        </w:rPr>
      </w:pPr>
      <w:r w:rsidRPr="0021481A">
        <w:rPr>
          <w:rStyle w:val="Time1"/>
          <w:lang w:val="pt-PT"/>
        </w:rPr>
        <w:t>Ad matutinam</w:t>
      </w:r>
      <w:r w:rsidR="00910542" w:rsidRPr="0021481A">
        <w:rPr>
          <w:lang w:val="pt-PT"/>
        </w:rPr>
        <w:t xml:space="preserve"> INV</w:t>
      </w:r>
      <w:r w:rsidRPr="0021481A">
        <w:rPr>
          <w:lang w:val="pt-PT"/>
        </w:rPr>
        <w:t xml:space="preserve"> </w:t>
      </w:r>
      <w:r w:rsidRPr="0021481A">
        <w:rPr>
          <w:rStyle w:val="Incipit"/>
          <w:lang w:val="pt-PT"/>
        </w:rPr>
        <w:t>Aeternae vitae</w:t>
      </w:r>
      <w:r w:rsidRPr="0021481A">
        <w:rPr>
          <w:lang w:val="pt-PT"/>
        </w:rPr>
        <w:t xml:space="preserve"> cum historia [R</w:t>
      </w:r>
      <w:r w:rsidR="0059583A" w:rsidRPr="0021481A">
        <w:rPr>
          <w:lang w:val="pt-PT"/>
        </w:rPr>
        <w:t xml:space="preserve">P] </w:t>
      </w:r>
      <w:r w:rsidR="0059583A" w:rsidRPr="0021481A">
        <w:rPr>
          <w:rStyle w:val="Incipit"/>
          <w:lang w:val="pt-PT"/>
        </w:rPr>
        <w:t>In diebus illis</w:t>
      </w:r>
      <w:r w:rsidR="0059583A" w:rsidRPr="0021481A">
        <w:rPr>
          <w:lang w:val="pt-PT"/>
        </w:rPr>
        <w:t>. Psalmi (189r</w:t>
      </w:r>
      <w:r w:rsidR="0074241C" w:rsidRPr="0021481A">
        <w:rPr>
          <w:lang w:val="pt-PT"/>
        </w:rPr>
        <w:t xml:space="preserve">b) </w:t>
      </w:r>
      <w:r w:rsidRPr="0021481A">
        <w:rPr>
          <w:lang w:val="pt-PT"/>
        </w:rPr>
        <w:t xml:space="preserve">de una virgine. EV </w:t>
      </w:r>
      <w:r w:rsidRPr="0021481A">
        <w:rPr>
          <w:rStyle w:val="Incipit"/>
          <w:lang w:val="pt-PT"/>
        </w:rPr>
        <w:t>Rogabat Iesum</w:t>
      </w:r>
      <w:r w:rsidRPr="0021481A">
        <w:rPr>
          <w:lang w:val="pt-PT"/>
        </w:rPr>
        <w:t>.</w:t>
      </w:r>
    </w:p>
    <w:p w:rsidR="006E74BD" w:rsidRPr="0021481A" w:rsidRDefault="006E74BD" w:rsidP="007F1DD4">
      <w:pPr>
        <w:rPr>
          <w:lang w:val="pt-PT"/>
        </w:rPr>
      </w:pPr>
      <w:r w:rsidRPr="0021481A">
        <w:rPr>
          <w:rStyle w:val="Time1"/>
          <w:lang w:val="pt-PT"/>
        </w:rPr>
        <w:t>Ad missam</w:t>
      </w:r>
      <w:r w:rsidRPr="0021481A">
        <w:rPr>
          <w:lang w:val="pt-PT"/>
        </w:rPr>
        <w:t xml:space="preserve"> IN </w:t>
      </w:r>
      <w:r w:rsidRPr="0021481A">
        <w:rPr>
          <w:rStyle w:val="Incipit"/>
          <w:lang w:val="pt-PT"/>
        </w:rPr>
        <w:t>Gaudeamus</w:t>
      </w:r>
      <w:r w:rsidRPr="0021481A">
        <w:rPr>
          <w:lang w:val="pt-PT"/>
        </w:rPr>
        <w:t xml:space="preserve">. [KY]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w:t>
      </w:r>
      <w:r w:rsidR="00D52500" w:rsidRPr="0021481A">
        <w:rPr>
          <w:lang w:val="pt-PT"/>
        </w:rPr>
        <w:t xml:space="preserve"> ORCL </w:t>
      </w:r>
      <w:r w:rsidR="00D52500" w:rsidRPr="0021481A">
        <w:rPr>
          <w:rStyle w:val="Incipit"/>
          <w:lang w:val="pt-PT"/>
        </w:rPr>
        <w:t>Deus qui beatam Mariam Magdalenam</w:t>
      </w:r>
      <w:r w:rsidR="00D52500" w:rsidRPr="0021481A">
        <w:rPr>
          <w:lang w:val="pt-PT"/>
        </w:rPr>
        <w:t xml:space="preserve">. EP </w:t>
      </w:r>
      <w:r w:rsidR="00D52500" w:rsidRPr="0021481A">
        <w:rPr>
          <w:rStyle w:val="Incipit"/>
          <w:lang w:val="pt-PT"/>
        </w:rPr>
        <w:t>In lectulo meo</w:t>
      </w:r>
      <w:r w:rsidR="00D52500" w:rsidRPr="0021481A">
        <w:rPr>
          <w:lang w:val="pt-PT"/>
        </w:rPr>
        <w:t xml:space="preserve">. GR </w:t>
      </w:r>
      <w:r w:rsidR="00D52500" w:rsidRPr="0021481A">
        <w:rPr>
          <w:rStyle w:val="Incipit"/>
          <w:lang w:val="pt-PT"/>
        </w:rPr>
        <w:t>Dilexisti</w:t>
      </w:r>
      <w:r w:rsidR="00D52500" w:rsidRPr="0021481A">
        <w:rPr>
          <w:lang w:val="pt-PT"/>
        </w:rPr>
        <w:t xml:space="preserve">. ALV </w:t>
      </w:r>
      <w:r w:rsidR="00D52500" w:rsidRPr="0021481A">
        <w:rPr>
          <w:rStyle w:val="Incipit"/>
          <w:lang w:val="pt-PT"/>
        </w:rPr>
        <w:t>Haec est illa</w:t>
      </w:r>
      <w:r w:rsidR="00D52500" w:rsidRPr="0021481A">
        <w:rPr>
          <w:lang w:val="pt-PT"/>
        </w:rPr>
        <w:t xml:space="preserve">. SE </w:t>
      </w:r>
      <w:r w:rsidR="00D52500" w:rsidRPr="0021481A">
        <w:rPr>
          <w:rStyle w:val="Incipit"/>
          <w:lang w:val="pt-PT"/>
        </w:rPr>
        <w:t>Laus tibi Christe</w:t>
      </w:r>
      <w:r w:rsidR="00D52500" w:rsidRPr="0021481A">
        <w:rPr>
          <w:lang w:val="pt-PT"/>
        </w:rPr>
        <w:t xml:space="preserve">. EV </w:t>
      </w:r>
      <w:r w:rsidR="00D52500" w:rsidRPr="0021481A">
        <w:rPr>
          <w:rStyle w:val="Incipit"/>
          <w:lang w:val="pt-PT"/>
        </w:rPr>
        <w:t>Rogabat Iesum</w:t>
      </w:r>
      <w:r w:rsidR="00D52500" w:rsidRPr="0021481A">
        <w:rPr>
          <w:lang w:val="pt-PT"/>
        </w:rPr>
        <w:t xml:space="preserve">. [CR] </w:t>
      </w:r>
      <w:r w:rsidR="00D52500" w:rsidRPr="0021481A">
        <w:rPr>
          <w:rStyle w:val="Incipit"/>
          <w:lang w:val="pt-PT"/>
        </w:rPr>
        <w:t>Credo in unum deum</w:t>
      </w:r>
      <w:r w:rsidR="00D52500" w:rsidRPr="0021481A">
        <w:rPr>
          <w:lang w:val="pt-PT"/>
        </w:rPr>
        <w:t xml:space="preserve">. OF </w:t>
      </w:r>
      <w:r w:rsidR="00D52500" w:rsidRPr="0021481A">
        <w:rPr>
          <w:rStyle w:val="Incipit"/>
          <w:lang w:val="pt-PT"/>
        </w:rPr>
        <w:t>Dextera domini</w:t>
      </w:r>
      <w:r w:rsidR="00D52500" w:rsidRPr="0021481A">
        <w:rPr>
          <w:lang w:val="pt-PT"/>
        </w:rPr>
        <w:t xml:space="preserve">. Praefatio de apostolis. CO </w:t>
      </w:r>
      <w:r w:rsidR="00D52500" w:rsidRPr="0021481A">
        <w:rPr>
          <w:rStyle w:val="Incipit"/>
          <w:lang w:val="pt-PT"/>
        </w:rPr>
        <w:t>Dico vobis</w:t>
      </w:r>
      <w:r w:rsidR="00D52500" w:rsidRPr="0021481A">
        <w:rPr>
          <w:lang w:val="pt-PT"/>
        </w:rPr>
        <w:t>.</w:t>
      </w:r>
    </w:p>
    <w:p w:rsidR="00D52500" w:rsidRPr="0021481A" w:rsidRDefault="00D52500" w:rsidP="007F1DD4">
      <w:pPr>
        <w:rPr>
          <w:lang w:val="it-IT"/>
        </w:rPr>
      </w:pPr>
      <w:r w:rsidRPr="0021481A">
        <w:rPr>
          <w:rStyle w:val="Time1"/>
          <w:lang w:val="pt-PT"/>
        </w:rPr>
        <w:t>In secunda vespera</w:t>
      </w:r>
      <w:r w:rsidRPr="0021481A">
        <w:rPr>
          <w:lang w:val="pt-PT"/>
        </w:rPr>
        <w:t xml:space="preserve"> antiphona super feriales psalmos [AN] </w:t>
      </w:r>
      <w:r w:rsidRPr="0021481A">
        <w:rPr>
          <w:rStyle w:val="Incipit"/>
          <w:lang w:val="pt-PT"/>
        </w:rPr>
        <w:t>Una sabbati</w:t>
      </w:r>
      <w:r w:rsidRPr="0021481A">
        <w:rPr>
          <w:lang w:val="pt-PT"/>
        </w:rPr>
        <w:t xml:space="preserve">. Capitulum, hymnus ut in priori nocte. </w:t>
      </w:r>
      <w:r w:rsidRPr="0021481A">
        <w:rPr>
          <w:lang w:val="it-IT"/>
        </w:rPr>
        <w:t xml:space="preserve">AM </w:t>
      </w:r>
      <w:r w:rsidRPr="0021481A">
        <w:rPr>
          <w:rStyle w:val="Incipit"/>
          <w:lang w:val="it-IT"/>
        </w:rPr>
        <w:t>Multum dimittitur</w:t>
      </w:r>
      <w:r w:rsidRPr="0021481A">
        <w:rPr>
          <w:lang w:val="it-IT"/>
        </w:rPr>
        <w:t>. Deinde suffragia.</w:t>
      </w:r>
    </w:p>
    <w:p w:rsidR="00D52500" w:rsidRPr="0021481A" w:rsidRDefault="00D52500" w:rsidP="0059583A">
      <w:pPr>
        <w:pStyle w:val="Titolo1"/>
        <w:rPr>
          <w:lang w:val="it-IT"/>
        </w:rPr>
      </w:pPr>
      <w:r w:rsidRPr="0021481A">
        <w:rPr>
          <w:lang w:val="it-IT"/>
        </w:rPr>
        <w:t>IN NATIVITATE SANCTI APOLLINARIS</w:t>
      </w:r>
    </w:p>
    <w:p w:rsidR="00D52500" w:rsidRPr="0021481A" w:rsidRDefault="00D52500" w:rsidP="007F1DD4">
      <w:pPr>
        <w:rPr>
          <w:lang w:val="it-IT"/>
        </w:rPr>
      </w:pPr>
      <w:r w:rsidRPr="0021481A">
        <w:rPr>
          <w:rStyle w:val="Time1"/>
          <w:lang w:val="it-IT"/>
        </w:rPr>
        <w:t>Ad vesperas</w:t>
      </w:r>
      <w:r w:rsidRPr="0021481A">
        <w:rPr>
          <w:lang w:val="it-IT"/>
        </w:rPr>
        <w:t xml:space="preserve"> nihil cantetur.</w:t>
      </w:r>
    </w:p>
    <w:p w:rsidR="00D52500" w:rsidRPr="0021481A" w:rsidRDefault="00D52500"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Legitur passio eius cum nocturno et cum tribus responsoriis de uno martyre</w:t>
      </w:r>
      <w:r w:rsidR="0059583A" w:rsidRPr="0021481A">
        <w:rPr>
          <w:lang w:val="pt-PT"/>
        </w:rPr>
        <w:t>.</w:t>
      </w:r>
    </w:p>
    <w:p w:rsidR="0059583A" w:rsidRPr="0021481A" w:rsidRDefault="0059583A" w:rsidP="007F1DD4">
      <w:pPr>
        <w:rPr>
          <w:lang w:val="fr-FR"/>
        </w:rPr>
      </w:pPr>
      <w:r w:rsidRPr="0021481A">
        <w:rPr>
          <w:lang w:val="fr-FR"/>
        </w:rPr>
        <w:t xml:space="preserve">(189va) </w:t>
      </w:r>
      <w:r w:rsidRPr="0021481A">
        <w:rPr>
          <w:rStyle w:val="Time1"/>
          <w:lang w:val="fr-FR"/>
        </w:rPr>
        <w:t>Ad laudes</w:t>
      </w:r>
      <w:r w:rsidRPr="0021481A">
        <w:rPr>
          <w:lang w:val="fr-FR"/>
        </w:rPr>
        <w:t xml:space="preserve"> AN </w:t>
      </w:r>
      <w:r w:rsidRPr="0021481A">
        <w:rPr>
          <w:rStyle w:val="Incipit"/>
          <w:lang w:val="fr-FR"/>
        </w:rPr>
        <w:t>Qui me confessus</w:t>
      </w:r>
      <w:r w:rsidRPr="0021481A">
        <w:rPr>
          <w:lang w:val="fr-FR"/>
        </w:rPr>
        <w:t xml:space="preserve">. CP </w:t>
      </w:r>
      <w:r w:rsidRPr="0021481A">
        <w:rPr>
          <w:rStyle w:val="Incipit"/>
          <w:lang w:val="fr-FR"/>
        </w:rPr>
        <w:t>Omnis pontifex</w:t>
      </w:r>
      <w:r w:rsidRPr="0021481A">
        <w:rPr>
          <w:lang w:val="fr-FR"/>
        </w:rPr>
        <w:t xml:space="preserve">. VS </w:t>
      </w:r>
      <w:r w:rsidRPr="0021481A">
        <w:rPr>
          <w:rStyle w:val="Incipit"/>
          <w:lang w:val="fr-FR"/>
        </w:rPr>
        <w:t>Magna est gloria eius</w:t>
      </w:r>
      <w:r w:rsidRPr="0021481A">
        <w:rPr>
          <w:lang w:val="fr-FR"/>
        </w:rPr>
        <w:t xml:space="preserve">. AB </w:t>
      </w:r>
      <w:r w:rsidRPr="0021481A">
        <w:rPr>
          <w:rStyle w:val="Incipit"/>
          <w:lang w:val="fr-FR"/>
        </w:rPr>
        <w:t>Hic vir despiciens</w:t>
      </w:r>
      <w:r w:rsidRPr="0021481A">
        <w:rPr>
          <w:lang w:val="fr-FR"/>
        </w:rPr>
        <w:t xml:space="preserve">. [KY] </w:t>
      </w:r>
      <w:r w:rsidRPr="0021481A">
        <w:rPr>
          <w:rStyle w:val="Incipit"/>
          <w:lang w:val="fr-FR"/>
        </w:rPr>
        <w:t>Kyrie</w:t>
      </w:r>
      <w:r w:rsidRPr="0021481A">
        <w:rPr>
          <w:lang w:val="fr-FR"/>
        </w:rPr>
        <w:t xml:space="preserve">. [PN] </w:t>
      </w:r>
      <w:r w:rsidRPr="0021481A">
        <w:rPr>
          <w:rStyle w:val="Incipit"/>
          <w:lang w:val="fr-FR"/>
        </w:rPr>
        <w:t>Pater noster</w:t>
      </w:r>
      <w:r w:rsidRPr="0021481A">
        <w:rPr>
          <w:lang w:val="fr-FR"/>
        </w:rPr>
        <w:t xml:space="preserve">. OR </w:t>
      </w:r>
      <w:r w:rsidRPr="0021481A">
        <w:rPr>
          <w:rStyle w:val="Incipit"/>
          <w:lang w:val="fr-FR"/>
        </w:rPr>
        <w:t>Concede quaesumus omnipotens</w:t>
      </w:r>
      <w:r w:rsidRPr="0021481A">
        <w:rPr>
          <w:lang w:val="fr-FR"/>
        </w:rPr>
        <w:t>. Deinde suffragia.</w:t>
      </w:r>
    </w:p>
    <w:p w:rsidR="00453704" w:rsidRPr="0021481A" w:rsidRDefault="00453704" w:rsidP="007F1DD4">
      <w:pPr>
        <w:rPr>
          <w:lang w:val="fr-FR"/>
        </w:rPr>
      </w:pPr>
      <w:r w:rsidRPr="0021481A">
        <w:rPr>
          <w:rStyle w:val="Time1"/>
          <w:lang w:val="fr-FR"/>
        </w:rPr>
        <w:t>Ad horas</w:t>
      </w:r>
      <w:r w:rsidRPr="0021481A">
        <w:rPr>
          <w:lang w:val="fr-FR"/>
        </w:rPr>
        <w:t xml:space="preserve"> cantentur laudes.</w:t>
      </w:r>
    </w:p>
    <w:p w:rsidR="00453704" w:rsidRPr="0021481A" w:rsidRDefault="00453704" w:rsidP="007F1DD4">
      <w:pPr>
        <w:rPr>
          <w:lang w:val="pt-PT"/>
        </w:rPr>
      </w:pPr>
      <w:r w:rsidRPr="0021481A">
        <w:rPr>
          <w:rStyle w:val="Time1"/>
          <w:lang w:val="fr-FR"/>
        </w:rPr>
        <w:lastRenderedPageBreak/>
        <w:t>Ad missam</w:t>
      </w:r>
      <w:r w:rsidRPr="0021481A">
        <w:rPr>
          <w:lang w:val="fr-FR"/>
        </w:rPr>
        <w:t xml:space="preserve"> IN </w:t>
      </w:r>
      <w:r w:rsidRPr="0021481A">
        <w:rPr>
          <w:rStyle w:val="Incipit"/>
          <w:lang w:val="fr-FR"/>
        </w:rPr>
        <w:t>Sacerdotes dei</w:t>
      </w:r>
      <w:r w:rsidRPr="0021481A">
        <w:rPr>
          <w:lang w:val="fr-FR"/>
        </w:rPr>
        <w:t xml:space="preserve">. [KY] </w:t>
      </w:r>
      <w:r w:rsidRPr="0021481A">
        <w:rPr>
          <w:rStyle w:val="Incipit"/>
          <w:lang w:val="fr-FR"/>
        </w:rPr>
        <w:t>Kyrie</w:t>
      </w:r>
      <w:r w:rsidRPr="0021481A">
        <w:rPr>
          <w:lang w:val="fr-FR"/>
        </w:rPr>
        <w:t xml:space="preserve"> feriale. </w:t>
      </w:r>
      <w:r w:rsidRPr="0021481A">
        <w:rPr>
          <w:lang w:val="pt-PT"/>
        </w:rPr>
        <w:t xml:space="preserve">ORCL </w:t>
      </w:r>
      <w:r w:rsidRPr="0021481A">
        <w:rPr>
          <w:rStyle w:val="Incipit"/>
          <w:lang w:val="pt-PT"/>
        </w:rPr>
        <w:t>Concede</w:t>
      </w:r>
      <w:r w:rsidRPr="0021481A">
        <w:rPr>
          <w:lang w:val="pt-PT"/>
        </w:rPr>
        <w:t xml:space="preserve">. Secunda de dominica. Tertia generalis. EP </w:t>
      </w:r>
      <w:r w:rsidRPr="0021481A">
        <w:rPr>
          <w:rStyle w:val="Incipit"/>
          <w:lang w:val="pt-PT"/>
        </w:rPr>
        <w:t>Habemus pontificem</w:t>
      </w:r>
      <w:r w:rsidRPr="0021481A">
        <w:rPr>
          <w:lang w:val="pt-PT"/>
        </w:rPr>
        <w:t xml:space="preserve">. GR </w:t>
      </w:r>
      <w:r w:rsidRPr="0021481A">
        <w:rPr>
          <w:rStyle w:val="Incipit"/>
          <w:lang w:val="pt-PT"/>
        </w:rPr>
        <w:t>Iuravit dominus</w:t>
      </w:r>
      <w:r w:rsidRPr="0021481A">
        <w:rPr>
          <w:lang w:val="pt-PT"/>
        </w:rPr>
        <w:t xml:space="preserve">. ALV </w:t>
      </w:r>
      <w:r w:rsidRPr="0021481A">
        <w:rPr>
          <w:rStyle w:val="Incipit"/>
          <w:lang w:val="pt-PT"/>
        </w:rPr>
        <w:t>Elegit te dominus</w:t>
      </w:r>
      <w:r w:rsidRPr="0021481A">
        <w:rPr>
          <w:lang w:val="pt-PT"/>
        </w:rPr>
        <w:t xml:space="preserve">. EV </w:t>
      </w:r>
      <w:r w:rsidRPr="0021481A">
        <w:rPr>
          <w:rStyle w:val="Incipit"/>
          <w:lang w:val="pt-PT"/>
        </w:rPr>
        <w:t>Nolite arbitrari</w:t>
      </w:r>
      <w:r w:rsidRPr="0021481A">
        <w:rPr>
          <w:lang w:val="pt-PT"/>
        </w:rPr>
        <w:t xml:space="preserve">. OF </w:t>
      </w:r>
      <w:r w:rsidRPr="0021481A">
        <w:rPr>
          <w:rStyle w:val="Incipit"/>
          <w:lang w:val="pt-PT"/>
        </w:rPr>
        <w:t>Veritas mea</w:t>
      </w:r>
      <w:r w:rsidRPr="0021481A">
        <w:rPr>
          <w:lang w:val="pt-PT"/>
        </w:rPr>
        <w:t xml:space="preserve">. CO </w:t>
      </w:r>
      <w:r w:rsidRPr="0021481A">
        <w:rPr>
          <w:rStyle w:val="Incipit"/>
          <w:lang w:val="pt-PT"/>
        </w:rPr>
        <w:t>Semel iuravi</w:t>
      </w:r>
      <w:r w:rsidRPr="0021481A">
        <w:rPr>
          <w:lang w:val="pt-PT"/>
        </w:rPr>
        <w:t>.</w:t>
      </w:r>
    </w:p>
    <w:p w:rsidR="00453704" w:rsidRPr="0021481A" w:rsidRDefault="00453704" w:rsidP="007F1DD4">
      <w:pPr>
        <w:rPr>
          <w:lang w:val="en-US"/>
        </w:rPr>
      </w:pPr>
      <w:r w:rsidRPr="0021481A">
        <w:rPr>
          <w:rStyle w:val="Time1"/>
          <w:lang w:val="en-US"/>
        </w:rPr>
        <w:t>Ad sextam et ad nonam</w:t>
      </w:r>
      <w:r w:rsidRPr="0021481A">
        <w:rPr>
          <w:lang w:val="en-US"/>
        </w:rPr>
        <w:t xml:space="preserve"> ut supra.</w:t>
      </w:r>
    </w:p>
    <w:p w:rsidR="00453704" w:rsidRPr="0021481A" w:rsidRDefault="00453704" w:rsidP="00453704">
      <w:pPr>
        <w:pStyle w:val="Titolo1"/>
        <w:rPr>
          <w:lang w:val="en-US"/>
        </w:rPr>
      </w:pPr>
      <w:r w:rsidRPr="0021481A">
        <w:rPr>
          <w:lang w:val="en-US"/>
        </w:rPr>
        <w:t>IN NATIVITATE SANCTAE CHRISTINAE</w:t>
      </w:r>
    </w:p>
    <w:p w:rsidR="00453704" w:rsidRDefault="00453704" w:rsidP="007F1DD4">
      <w:pPr>
        <w:rPr>
          <w:lang w:val="es-ES"/>
        </w:rPr>
      </w:pPr>
      <w:r w:rsidRPr="0021481A">
        <w:rPr>
          <w:rStyle w:val="Time1"/>
          <w:lang w:val="es-ES"/>
        </w:rPr>
        <w:t>Ad vesperas</w:t>
      </w:r>
      <w:r>
        <w:rPr>
          <w:lang w:val="es-ES"/>
        </w:rPr>
        <w:t xml:space="preserve"> de una virgine.</w:t>
      </w:r>
    </w:p>
    <w:p w:rsidR="00453704" w:rsidRPr="0021481A" w:rsidRDefault="00453704" w:rsidP="007F1DD4">
      <w:pPr>
        <w:rPr>
          <w:lang w:val="pt-PT"/>
        </w:rPr>
      </w:pPr>
      <w:r w:rsidRPr="0021481A">
        <w:rPr>
          <w:rStyle w:val="Time1"/>
          <w:lang w:val="it-IT"/>
        </w:rPr>
        <w:t>Ad missam</w:t>
      </w:r>
      <w:r w:rsidRPr="0021481A">
        <w:rPr>
          <w:lang w:val="it-IT"/>
        </w:rPr>
        <w:t xml:space="preserve"> [IN] </w:t>
      </w:r>
      <w:r w:rsidRPr="0021481A">
        <w:rPr>
          <w:rStyle w:val="Incipit"/>
          <w:lang w:val="it-IT"/>
        </w:rPr>
        <w:t>Gaudeamus</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w:t>
      </w:r>
      <w:r w:rsidRPr="0021481A">
        <w:rPr>
          <w:lang w:val="it-IT"/>
        </w:rPr>
        <w:t xml:space="preserve">. Oratio de una virgine. </w:t>
      </w:r>
      <w:r w:rsidRPr="0021481A">
        <w:rPr>
          <w:lang w:val="pt-PT"/>
        </w:rPr>
        <w:t>(189vb)</w:t>
      </w:r>
      <w:r w:rsidR="00F11B13" w:rsidRPr="0021481A">
        <w:rPr>
          <w:lang w:val="pt-PT"/>
        </w:rPr>
        <w:t xml:space="preserve"> Secunda de dominica. Tertia de vigilia. EP </w:t>
      </w:r>
      <w:r w:rsidR="00F11B13" w:rsidRPr="0021481A">
        <w:rPr>
          <w:rStyle w:val="Incipit"/>
          <w:lang w:val="pt-PT"/>
        </w:rPr>
        <w:t>Confitebor tibi</w:t>
      </w:r>
      <w:r w:rsidR="00F11B13" w:rsidRPr="0021481A">
        <w:rPr>
          <w:lang w:val="pt-PT"/>
        </w:rPr>
        <w:t xml:space="preserve">. GR </w:t>
      </w:r>
      <w:r w:rsidR="00F11B13" w:rsidRPr="0021481A">
        <w:rPr>
          <w:rStyle w:val="Incipit"/>
          <w:lang w:val="pt-PT"/>
        </w:rPr>
        <w:t>Audi filia</w:t>
      </w:r>
      <w:r w:rsidR="00F11B13" w:rsidRPr="0021481A">
        <w:rPr>
          <w:lang w:val="pt-PT"/>
        </w:rPr>
        <w:t xml:space="preserve">. ALV </w:t>
      </w:r>
      <w:r w:rsidR="00F11B13" w:rsidRPr="0021481A">
        <w:rPr>
          <w:rStyle w:val="Incipit"/>
          <w:lang w:val="pt-PT"/>
        </w:rPr>
        <w:t>Beata virgo</w:t>
      </w:r>
      <w:r w:rsidR="00F11B13" w:rsidRPr="0021481A">
        <w:rPr>
          <w:lang w:val="pt-PT"/>
        </w:rPr>
        <w:t xml:space="preserve">. SE </w:t>
      </w:r>
      <w:r w:rsidR="00F11B13" w:rsidRPr="0021481A">
        <w:rPr>
          <w:rStyle w:val="Incipit"/>
          <w:lang w:val="pt-PT"/>
        </w:rPr>
        <w:t>Exultent filiae</w:t>
      </w:r>
      <w:r w:rsidR="00F11B13" w:rsidRPr="0021481A">
        <w:rPr>
          <w:lang w:val="pt-PT"/>
        </w:rPr>
        <w:t xml:space="preserve">. EV </w:t>
      </w:r>
      <w:r w:rsidR="00F11B13" w:rsidRPr="0021481A">
        <w:rPr>
          <w:rStyle w:val="Incipit"/>
          <w:lang w:val="pt-PT"/>
        </w:rPr>
        <w:t>Simile est regnum caelorum decem</w:t>
      </w:r>
      <w:r w:rsidR="00F11B13" w:rsidRPr="0021481A">
        <w:rPr>
          <w:lang w:val="pt-PT"/>
        </w:rPr>
        <w:t xml:space="preserve">. OF </w:t>
      </w:r>
      <w:r w:rsidR="00F11B13" w:rsidRPr="0021481A">
        <w:rPr>
          <w:rStyle w:val="Incipit"/>
          <w:lang w:val="pt-PT"/>
        </w:rPr>
        <w:t>Filiae regum</w:t>
      </w:r>
      <w:r w:rsidR="00F11B13" w:rsidRPr="0021481A">
        <w:rPr>
          <w:lang w:val="pt-PT"/>
        </w:rPr>
        <w:t xml:space="preserve">. CO </w:t>
      </w:r>
      <w:r w:rsidR="00F11B13" w:rsidRPr="0021481A">
        <w:rPr>
          <w:rStyle w:val="Incipit"/>
          <w:lang w:val="pt-PT"/>
        </w:rPr>
        <w:t>Simile est regnum</w:t>
      </w:r>
      <w:r w:rsidR="00F11B13" w:rsidRPr="0021481A">
        <w:rPr>
          <w:lang w:val="pt-PT"/>
        </w:rPr>
        <w:t>.</w:t>
      </w:r>
    </w:p>
    <w:p w:rsidR="00F11B13" w:rsidRPr="0021481A" w:rsidRDefault="00F11B13" w:rsidP="007F1DD4">
      <w:pPr>
        <w:rPr>
          <w:lang w:val="pt-PT"/>
        </w:rPr>
      </w:pPr>
      <w:r w:rsidRPr="0021481A">
        <w:rPr>
          <w:rStyle w:val="Time1"/>
          <w:lang w:val="pt-PT"/>
        </w:rPr>
        <w:t>Sexta et nona</w:t>
      </w:r>
      <w:r w:rsidRPr="0021481A">
        <w:rPr>
          <w:lang w:val="pt-PT"/>
        </w:rPr>
        <w:t xml:space="preserve"> ut supra.</w:t>
      </w:r>
    </w:p>
    <w:p w:rsidR="00F11B13" w:rsidRPr="0021481A" w:rsidRDefault="00F11B13" w:rsidP="007F1DD4">
      <w:pPr>
        <w:rPr>
          <w:lang w:val="pt-PT"/>
        </w:rPr>
      </w:pPr>
      <w:r w:rsidRPr="0021481A">
        <w:rPr>
          <w:lang w:val="pt-PT"/>
        </w:rPr>
        <w:t xml:space="preserve">De vigilia </w:t>
      </w:r>
      <w:r w:rsidR="00AC4391" w:rsidRPr="0021481A">
        <w:rPr>
          <w:lang w:val="pt-PT"/>
        </w:rPr>
        <w:t xml:space="preserve">[sancti Iacobi] </w:t>
      </w:r>
      <w:r w:rsidRPr="0021481A">
        <w:rPr>
          <w:lang w:val="pt-PT"/>
        </w:rPr>
        <w:t>nihil cantetur, nisi post sextam cantetur missa.</w:t>
      </w:r>
    </w:p>
    <w:p w:rsidR="00F11B13" w:rsidRPr="0021481A" w:rsidRDefault="00F11B13" w:rsidP="007F1DD4">
      <w:pPr>
        <w:rPr>
          <w:lang w:val="pt-PT"/>
        </w:rPr>
      </w:pPr>
      <w:r w:rsidRPr="0021481A">
        <w:rPr>
          <w:rStyle w:val="Time1"/>
          <w:lang w:val="it-IT"/>
        </w:rPr>
        <w:t>[Ad missam]</w:t>
      </w:r>
      <w:r w:rsidRPr="0021481A">
        <w:rPr>
          <w:lang w:val="it-IT"/>
        </w:rPr>
        <w:t xml:space="preserve"> IN </w:t>
      </w:r>
      <w:r w:rsidRPr="0021481A">
        <w:rPr>
          <w:rStyle w:val="Incipit"/>
          <w:lang w:val="it-IT"/>
        </w:rPr>
        <w:t>Ego autem</w:t>
      </w:r>
      <w:r w:rsidRPr="0021481A">
        <w:rPr>
          <w:lang w:val="it-IT"/>
        </w:rPr>
        <w:t xml:space="preserve">. [KY] </w:t>
      </w:r>
      <w:r w:rsidRPr="0021481A">
        <w:rPr>
          <w:rStyle w:val="Incipit"/>
          <w:lang w:val="it-IT"/>
        </w:rPr>
        <w:t>Kyrie</w:t>
      </w:r>
      <w:r w:rsidRPr="0021481A">
        <w:rPr>
          <w:lang w:val="it-IT"/>
        </w:rPr>
        <w:t xml:space="preserve"> feriale. Oratio de apostolis. Secunda de sancta Christina. Tertia generalis. EP </w:t>
      </w:r>
      <w:r w:rsidRPr="0021481A">
        <w:rPr>
          <w:rStyle w:val="Incipit"/>
          <w:lang w:val="it-IT"/>
        </w:rPr>
        <w:t>Benedictus</w:t>
      </w:r>
      <w:r w:rsidRPr="0021481A">
        <w:rPr>
          <w:lang w:val="it-IT"/>
        </w:rPr>
        <w:t xml:space="preserve">. GR </w:t>
      </w:r>
      <w:r w:rsidRPr="0021481A">
        <w:rPr>
          <w:rStyle w:val="Incipit"/>
          <w:lang w:val="it-IT"/>
        </w:rPr>
        <w:t>Iustus ut palma</w:t>
      </w:r>
      <w:r w:rsidRPr="0021481A">
        <w:rPr>
          <w:lang w:val="it-IT"/>
        </w:rPr>
        <w:t xml:space="preserve">. EV </w:t>
      </w:r>
      <w:r w:rsidRPr="0021481A">
        <w:rPr>
          <w:rStyle w:val="Incipit"/>
          <w:lang w:val="it-IT"/>
        </w:rPr>
        <w:t>Designavit dominus</w:t>
      </w:r>
      <w:r w:rsidRPr="0021481A">
        <w:rPr>
          <w:lang w:val="it-IT"/>
        </w:rPr>
        <w:t xml:space="preserve">. OF </w:t>
      </w:r>
      <w:r w:rsidRPr="0021481A">
        <w:rPr>
          <w:rStyle w:val="Incipit"/>
          <w:lang w:val="it-IT"/>
        </w:rPr>
        <w:t>Gloria et honore</w:t>
      </w:r>
      <w:r w:rsidRPr="0021481A">
        <w:rPr>
          <w:lang w:val="it-IT"/>
        </w:rPr>
        <w:t xml:space="preserve">. </w:t>
      </w:r>
      <w:r w:rsidRPr="0021481A">
        <w:rPr>
          <w:lang w:val="pt-PT"/>
        </w:rPr>
        <w:t xml:space="preserve">CO </w:t>
      </w:r>
      <w:r w:rsidRPr="0021481A">
        <w:rPr>
          <w:rStyle w:val="Incipit"/>
          <w:lang w:val="pt-PT"/>
        </w:rPr>
        <w:t>Magna est gloria</w:t>
      </w:r>
      <w:r w:rsidRPr="0021481A">
        <w:rPr>
          <w:lang w:val="pt-PT"/>
        </w:rPr>
        <w:t xml:space="preserve">. Clauditur cum [BD] </w:t>
      </w:r>
      <w:r w:rsidRPr="0021481A">
        <w:rPr>
          <w:rStyle w:val="Incipit"/>
          <w:lang w:val="pt-PT"/>
        </w:rPr>
        <w:t>Benedicamus domino</w:t>
      </w:r>
      <w:r w:rsidRPr="0021481A">
        <w:rPr>
          <w:lang w:val="pt-PT"/>
        </w:rPr>
        <w:t>.</w:t>
      </w:r>
    </w:p>
    <w:p w:rsidR="00F11B13" w:rsidRPr="0021481A" w:rsidRDefault="00F11B13" w:rsidP="007F1DD4">
      <w:pPr>
        <w:rPr>
          <w:lang w:val="pt-PT"/>
        </w:rPr>
      </w:pPr>
      <w:r w:rsidRPr="0021481A">
        <w:rPr>
          <w:rStyle w:val="Time1"/>
          <w:lang w:val="pt-PT"/>
        </w:rPr>
        <w:t>Sexta et nona</w:t>
      </w:r>
      <w:r w:rsidRPr="0021481A">
        <w:rPr>
          <w:lang w:val="pt-PT"/>
        </w:rPr>
        <w:t xml:space="preserve"> ut supra.</w:t>
      </w:r>
    </w:p>
    <w:p w:rsidR="00F11B13" w:rsidRPr="0021481A" w:rsidRDefault="00F11B13" w:rsidP="007F1DD4">
      <w:pPr>
        <w:rPr>
          <w:lang w:val="it-IT"/>
        </w:rPr>
      </w:pPr>
      <w:r w:rsidRPr="0021481A">
        <w:rPr>
          <w:rStyle w:val="Time1"/>
          <w:lang w:val="pt-PT"/>
        </w:rPr>
        <w:t>Secundam vesperam</w:t>
      </w:r>
      <w:r w:rsidRPr="0021481A">
        <w:rPr>
          <w:lang w:val="pt-PT"/>
        </w:rPr>
        <w:t xml:space="preserve"> non habet propter vigilia</w:t>
      </w:r>
      <w:r w:rsidR="00910542" w:rsidRPr="0021481A">
        <w:rPr>
          <w:lang w:val="pt-PT"/>
        </w:rPr>
        <w:t>m</w:t>
      </w:r>
      <w:r w:rsidRPr="0021481A">
        <w:rPr>
          <w:lang w:val="pt-PT"/>
        </w:rPr>
        <w:t xml:space="preserve"> Ia</w:t>
      </w:r>
      <w:r w:rsidR="00496792" w:rsidRPr="0021481A">
        <w:rPr>
          <w:lang w:val="pt-PT"/>
        </w:rPr>
        <w:t>c</w:t>
      </w:r>
      <w:r w:rsidRPr="0021481A">
        <w:rPr>
          <w:lang w:val="pt-PT"/>
        </w:rPr>
        <w:t>obi.</w:t>
      </w:r>
      <w:r w:rsidR="000D19B5" w:rsidRPr="0021481A">
        <w:rPr>
          <w:lang w:val="pt-PT"/>
        </w:rPr>
        <w:t xml:space="preserve"> </w:t>
      </w:r>
      <w:r w:rsidR="000D19B5" w:rsidRPr="0021481A">
        <w:rPr>
          <w:lang w:val="it-IT"/>
        </w:rPr>
        <w:t>(190ra)</w:t>
      </w:r>
    </w:p>
    <w:p w:rsidR="00F11B13" w:rsidRPr="0021481A" w:rsidRDefault="00496792" w:rsidP="00496792">
      <w:pPr>
        <w:pStyle w:val="Titolo1"/>
        <w:rPr>
          <w:lang w:val="it-IT"/>
        </w:rPr>
      </w:pPr>
      <w:r w:rsidRPr="0021481A">
        <w:rPr>
          <w:lang w:val="it-IT"/>
        </w:rPr>
        <w:t>IN VIGILIA SANCTI IACOBI</w:t>
      </w:r>
    </w:p>
    <w:p w:rsidR="00D105EE" w:rsidRPr="0021481A" w:rsidRDefault="00496792" w:rsidP="007F1DD4">
      <w:pPr>
        <w:rPr>
          <w:lang w:val="pt-PT"/>
        </w:rPr>
      </w:pPr>
      <w:r w:rsidRPr="0021481A">
        <w:rPr>
          <w:rStyle w:val="Time1"/>
          <w:lang w:val="it-IT"/>
        </w:rPr>
        <w:t>Ad vesperas</w:t>
      </w:r>
      <w:r w:rsidRPr="0021481A">
        <w:rPr>
          <w:lang w:val="it-IT"/>
        </w:rPr>
        <w:t xml:space="preserve"> AN </w:t>
      </w:r>
      <w:r w:rsidRPr="0021481A">
        <w:rPr>
          <w:rStyle w:val="Incipit"/>
          <w:lang w:val="it-IT"/>
        </w:rPr>
        <w:t xml:space="preserve">Estote </w:t>
      </w:r>
      <w:r w:rsidR="00AC4391" w:rsidRPr="0021481A">
        <w:rPr>
          <w:rStyle w:val="Incipit"/>
          <w:lang w:val="it-IT"/>
        </w:rPr>
        <w:t>|forte::</w:t>
      </w:r>
      <w:r w:rsidRPr="0021481A">
        <w:rPr>
          <w:rStyle w:val="Incipit"/>
          <w:lang w:val="it-IT"/>
        </w:rPr>
        <w:t>fortes</w:t>
      </w:r>
      <w:r w:rsidR="00AC4391" w:rsidRPr="0021481A">
        <w:rPr>
          <w:rStyle w:val="Incipit"/>
          <w:lang w:val="it-IT"/>
        </w:rPr>
        <w:t>|</w:t>
      </w:r>
      <w:r w:rsidRPr="0021481A">
        <w:rPr>
          <w:rStyle w:val="Incipit"/>
          <w:lang w:val="it-IT"/>
        </w:rPr>
        <w:t xml:space="preserve"> in bello</w:t>
      </w:r>
      <w:r w:rsidRPr="0021481A">
        <w:rPr>
          <w:lang w:val="it-IT"/>
        </w:rPr>
        <w:t>.</w:t>
      </w:r>
      <w:r w:rsidR="00D105EE" w:rsidRPr="0021481A">
        <w:rPr>
          <w:lang w:val="it-IT"/>
        </w:rPr>
        <w:t xml:space="preserve"> PS </w:t>
      </w:r>
      <w:r w:rsidR="00D105EE" w:rsidRPr="0021481A">
        <w:rPr>
          <w:rStyle w:val="Incipit"/>
          <w:lang w:val="it-IT"/>
        </w:rPr>
        <w:t>Laudate pueri</w:t>
      </w:r>
      <w:r w:rsidR="00D105EE" w:rsidRPr="0021481A">
        <w:rPr>
          <w:lang w:val="it-IT"/>
        </w:rPr>
        <w:t xml:space="preserve"> cum ceteris. </w:t>
      </w:r>
      <w:r w:rsidR="00D105EE" w:rsidRPr="0021481A">
        <w:rPr>
          <w:lang w:val="pt-PT"/>
        </w:rPr>
        <w:t xml:space="preserve">Capitulum require de apostolis. RP </w:t>
      </w:r>
      <w:r w:rsidR="00D105EE" w:rsidRPr="0021481A">
        <w:rPr>
          <w:rStyle w:val="Incipit"/>
          <w:lang w:val="pt-PT"/>
        </w:rPr>
        <w:t>Cives apostolorum</w:t>
      </w:r>
      <w:r w:rsidR="00D105EE" w:rsidRPr="0021481A">
        <w:rPr>
          <w:lang w:val="pt-PT"/>
        </w:rPr>
        <w:t xml:space="preserve">. HY </w:t>
      </w:r>
      <w:r w:rsidR="00D105EE" w:rsidRPr="0021481A">
        <w:rPr>
          <w:rStyle w:val="Incipit"/>
          <w:lang w:val="pt-PT"/>
        </w:rPr>
        <w:t>Exultet caelum</w:t>
      </w:r>
      <w:r w:rsidR="00D105EE" w:rsidRPr="0021481A">
        <w:rPr>
          <w:lang w:val="pt-PT"/>
        </w:rPr>
        <w:t xml:space="preserve">. VS </w:t>
      </w:r>
      <w:r w:rsidR="00D105EE" w:rsidRPr="0021481A">
        <w:rPr>
          <w:rStyle w:val="Incipit"/>
          <w:lang w:val="pt-PT"/>
        </w:rPr>
        <w:t>In omnem terram</w:t>
      </w:r>
      <w:r w:rsidR="00D105EE" w:rsidRPr="0021481A">
        <w:rPr>
          <w:lang w:val="pt-PT"/>
        </w:rPr>
        <w:t xml:space="preserve">. AM </w:t>
      </w:r>
      <w:r w:rsidR="00D105EE" w:rsidRPr="0021481A">
        <w:rPr>
          <w:rStyle w:val="Incipit"/>
          <w:lang w:val="pt-PT"/>
        </w:rPr>
        <w:t>Ecce ego</w:t>
      </w:r>
      <w:r w:rsidR="00D105EE" w:rsidRPr="0021481A">
        <w:rPr>
          <w:lang w:val="pt-PT"/>
        </w:rPr>
        <w:t xml:space="preserve">. Orationem require de apostolis [OR] </w:t>
      </w:r>
      <w:r w:rsidR="00D105EE" w:rsidRPr="0021481A">
        <w:rPr>
          <w:rStyle w:val="Incipit"/>
          <w:lang w:val="pt-PT"/>
        </w:rPr>
        <w:t>Concede Ä+nobis+Ä quaesumus omnipotens deus |ventura::venturam|</w:t>
      </w:r>
      <w:r w:rsidR="00D105EE" w:rsidRPr="0021481A">
        <w:rPr>
          <w:lang w:val="pt-PT"/>
        </w:rPr>
        <w:t>. Deinde antiphona et oratio de sancta Christina. Suffragia ut supra.</w:t>
      </w:r>
    </w:p>
    <w:p w:rsidR="00D105EE" w:rsidRPr="0021481A" w:rsidRDefault="00D105EE" w:rsidP="007F1DD4">
      <w:pPr>
        <w:rPr>
          <w:lang w:val="pt-PT"/>
        </w:rPr>
      </w:pPr>
      <w:r w:rsidRPr="0021481A">
        <w:rPr>
          <w:rStyle w:val="Time1"/>
          <w:lang w:val="pt-PT"/>
        </w:rPr>
        <w:t>Ad completorium</w:t>
      </w:r>
      <w:r w:rsidRPr="0021481A">
        <w:rPr>
          <w:lang w:val="pt-PT"/>
        </w:rPr>
        <w:t xml:space="preserve"> AD </w:t>
      </w:r>
      <w:r w:rsidRPr="0021481A">
        <w:rPr>
          <w:rStyle w:val="Incipit"/>
          <w:lang w:val="pt-PT"/>
        </w:rPr>
        <w:t>Pacem tuam</w:t>
      </w:r>
      <w:r w:rsidRPr="0021481A">
        <w:rPr>
          <w:lang w:val="pt-PT"/>
        </w:rPr>
        <w:t>.</w:t>
      </w:r>
    </w:p>
    <w:p w:rsidR="00D105EE" w:rsidRPr="0021481A" w:rsidRDefault="00D105EE"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apostolorum</w:t>
      </w:r>
      <w:r w:rsidRPr="0021481A">
        <w:rPr>
          <w:lang w:val="pt-PT"/>
        </w:rPr>
        <w:t>. Et cetera de</w:t>
      </w:r>
      <w:r w:rsidR="00F9271F" w:rsidRPr="0021481A">
        <w:rPr>
          <w:lang w:val="pt-PT"/>
        </w:rPr>
        <w:t xml:space="preserve"> apostolis. VS </w:t>
      </w:r>
      <w:r w:rsidR="00F9271F" w:rsidRPr="0021481A">
        <w:rPr>
          <w:rStyle w:val="Incipit"/>
          <w:lang w:val="pt-PT"/>
        </w:rPr>
        <w:t>In omnem terram</w:t>
      </w:r>
      <w:r w:rsidR="00F9271F" w:rsidRPr="0021481A">
        <w:rPr>
          <w:lang w:val="pt-PT"/>
        </w:rPr>
        <w:t>.</w:t>
      </w:r>
    </w:p>
    <w:p w:rsidR="00F9271F" w:rsidRPr="0021481A" w:rsidRDefault="00F9271F" w:rsidP="007F1DD4">
      <w:pPr>
        <w:rPr>
          <w:lang w:val="pt-PT"/>
        </w:rPr>
      </w:pPr>
      <w:r w:rsidRPr="0021481A">
        <w:rPr>
          <w:rStyle w:val="Time1"/>
          <w:lang w:val="pt-PT"/>
        </w:rPr>
        <w:t>[Ad laudes]</w:t>
      </w:r>
      <w:r w:rsidRPr="0021481A">
        <w:rPr>
          <w:lang w:val="pt-PT"/>
        </w:rPr>
        <w:t xml:space="preserve"> suffragia ut supra. CP </w:t>
      </w:r>
      <w:r w:rsidRPr="0021481A">
        <w:rPr>
          <w:rStyle w:val="Incipit"/>
          <w:lang w:val="pt-PT"/>
        </w:rPr>
        <w:t>Benedictus deus et pater</w:t>
      </w:r>
      <w:r w:rsidRPr="0021481A">
        <w:rPr>
          <w:lang w:val="pt-PT"/>
        </w:rPr>
        <w:t xml:space="preserve">. VS </w:t>
      </w:r>
      <w:r w:rsidRPr="0021481A">
        <w:rPr>
          <w:rStyle w:val="Incipit"/>
          <w:lang w:val="pt-PT"/>
        </w:rPr>
        <w:t>Annuntiaverunt</w:t>
      </w:r>
      <w:r w:rsidRPr="0021481A">
        <w:rPr>
          <w:lang w:val="pt-PT"/>
        </w:rPr>
        <w:t xml:space="preserve">. AB </w:t>
      </w:r>
      <w:r w:rsidRPr="0021481A">
        <w:rPr>
          <w:rStyle w:val="Incipit"/>
          <w:lang w:val="pt-PT"/>
        </w:rPr>
        <w:t>Tradent enim vos</w:t>
      </w:r>
      <w:r w:rsidRPr="0021481A">
        <w:rPr>
          <w:lang w:val="pt-PT"/>
        </w:rPr>
        <w:t xml:space="preserve">. Sequitur oratio. Deinde cantetur AC </w:t>
      </w:r>
      <w:r w:rsidRPr="0021481A">
        <w:rPr>
          <w:rStyle w:val="Incipit"/>
          <w:lang w:val="pt-PT"/>
        </w:rPr>
        <w:t>Hic vir despiciens</w:t>
      </w:r>
      <w:r w:rsidRPr="0021481A">
        <w:rPr>
          <w:lang w:val="pt-PT"/>
        </w:rPr>
        <w:t>. Et oratio de sancto Christophoro.</w:t>
      </w:r>
    </w:p>
    <w:p w:rsidR="00F9271F" w:rsidRPr="0021481A" w:rsidRDefault="00F9271F" w:rsidP="007F1DD4">
      <w:pPr>
        <w:rPr>
          <w:lang w:val="pt-PT"/>
        </w:rPr>
      </w:pPr>
      <w:r w:rsidRPr="0021481A">
        <w:rPr>
          <w:rStyle w:val="Time1"/>
          <w:lang w:val="pt-PT"/>
        </w:rPr>
        <w:t>Ad horas</w:t>
      </w:r>
      <w:r w:rsidRPr="0021481A">
        <w:rPr>
          <w:lang w:val="pt-PT"/>
        </w:rPr>
        <w:t xml:space="preserve"> cantentur laudes. Et responsoria de apostolis.</w:t>
      </w:r>
    </w:p>
    <w:p w:rsidR="00F9271F" w:rsidRPr="0021481A" w:rsidRDefault="00F9271F" w:rsidP="007F1DD4">
      <w:pPr>
        <w:rPr>
          <w:lang w:val="en-US"/>
        </w:rPr>
      </w:pPr>
      <w:r w:rsidRPr="0021481A">
        <w:rPr>
          <w:rStyle w:val="Time1"/>
          <w:lang w:val="pt-PT"/>
        </w:rPr>
        <w:t>Ad missam</w:t>
      </w:r>
      <w:r w:rsidRPr="0021481A">
        <w:rPr>
          <w:lang w:val="pt-PT"/>
        </w:rPr>
        <w:t xml:space="preserve"> (190rb) IN </w:t>
      </w:r>
      <w:r w:rsidRPr="0021481A">
        <w:rPr>
          <w:rStyle w:val="Incipit"/>
          <w:lang w:val="pt-PT"/>
        </w:rPr>
        <w:t>Mihi autem nimis</w:t>
      </w:r>
      <w:r w:rsidRPr="0021481A">
        <w:rPr>
          <w:lang w:val="pt-PT"/>
        </w:rPr>
        <w:t xml:space="preserve">. ORCL </w:t>
      </w:r>
      <w:r w:rsidRPr="0021481A">
        <w:rPr>
          <w:rStyle w:val="Incipit"/>
          <w:lang w:val="pt-PT"/>
        </w:rPr>
        <w:t>Esto domine plebi</w:t>
      </w:r>
      <w:r w:rsidRPr="0021481A">
        <w:rPr>
          <w:lang w:val="pt-PT"/>
        </w:rPr>
        <w:t xml:space="preserve">. Secunda de sancto Christophoro. Tertia quam velis. </w:t>
      </w:r>
      <w:r w:rsidRPr="0021481A">
        <w:rPr>
          <w:lang w:val="fr-FR"/>
        </w:rPr>
        <w:t xml:space="preserve">EP </w:t>
      </w:r>
      <w:r w:rsidRPr="0021481A">
        <w:rPr>
          <w:rStyle w:val="Incipit"/>
          <w:lang w:val="fr-FR"/>
        </w:rPr>
        <w:t>Benedictus</w:t>
      </w:r>
      <w:r w:rsidRPr="0021481A">
        <w:rPr>
          <w:lang w:val="fr-FR"/>
        </w:rPr>
        <w:t xml:space="preserve">. GR </w:t>
      </w:r>
      <w:r w:rsidRPr="0021481A">
        <w:rPr>
          <w:rStyle w:val="Incipit"/>
          <w:lang w:val="fr-FR"/>
        </w:rPr>
        <w:t>Nimis honorati</w:t>
      </w:r>
      <w:r w:rsidRPr="0021481A">
        <w:rPr>
          <w:lang w:val="fr-FR"/>
        </w:rPr>
        <w:t xml:space="preserve">. ALV </w:t>
      </w:r>
      <w:r w:rsidRPr="0021481A">
        <w:rPr>
          <w:rStyle w:val="Incipit"/>
          <w:lang w:val="fr-FR"/>
        </w:rPr>
        <w:t>Non vos</w:t>
      </w:r>
      <w:r w:rsidRPr="0021481A">
        <w:rPr>
          <w:lang w:val="fr-FR"/>
        </w:rPr>
        <w:t xml:space="preserve">. SE </w:t>
      </w:r>
      <w:r w:rsidRPr="0021481A">
        <w:rPr>
          <w:rStyle w:val="Incipit"/>
          <w:lang w:val="fr-FR"/>
        </w:rPr>
        <w:t>Pangat chorus</w:t>
      </w:r>
      <w:r w:rsidRPr="0021481A">
        <w:rPr>
          <w:lang w:val="fr-FR"/>
        </w:rPr>
        <w:t xml:space="preserve">. </w:t>
      </w:r>
      <w:r w:rsidRPr="0021481A">
        <w:rPr>
          <w:lang w:val="en-US"/>
        </w:rPr>
        <w:t xml:space="preserve">EV </w:t>
      </w:r>
      <w:r w:rsidRPr="0021481A">
        <w:rPr>
          <w:rStyle w:val="Incipit"/>
          <w:lang w:val="en-US"/>
        </w:rPr>
        <w:t>Accessit ad Iesum</w:t>
      </w:r>
      <w:r w:rsidRPr="0021481A">
        <w:rPr>
          <w:lang w:val="en-US"/>
        </w:rPr>
        <w:t xml:space="preserve">. OF </w:t>
      </w:r>
      <w:r w:rsidRPr="0021481A">
        <w:rPr>
          <w:rStyle w:val="Incipit"/>
          <w:lang w:val="en-US"/>
        </w:rPr>
        <w:t>In omnem terram</w:t>
      </w:r>
      <w:r w:rsidR="00AC3607" w:rsidRPr="0021481A">
        <w:rPr>
          <w:lang w:val="en-US"/>
        </w:rPr>
        <w:t xml:space="preserve">. </w:t>
      </w:r>
      <w:r w:rsidRPr="0021481A">
        <w:rPr>
          <w:lang w:val="en-US"/>
        </w:rPr>
        <w:t xml:space="preserve">PF </w:t>
      </w:r>
      <w:r w:rsidRPr="0021481A">
        <w:rPr>
          <w:rStyle w:val="Incipit"/>
          <w:lang w:val="en-US"/>
        </w:rPr>
        <w:t>Te domine suppliciter</w:t>
      </w:r>
      <w:r w:rsidRPr="0021481A">
        <w:rPr>
          <w:lang w:val="en-US"/>
        </w:rPr>
        <w:t xml:space="preserve">. CO </w:t>
      </w:r>
      <w:r w:rsidRPr="0021481A">
        <w:rPr>
          <w:rStyle w:val="Incipit"/>
          <w:lang w:val="en-US"/>
        </w:rPr>
        <w:t>Vos qui secuti</w:t>
      </w:r>
      <w:r w:rsidRPr="0021481A">
        <w:rPr>
          <w:lang w:val="en-US"/>
        </w:rPr>
        <w:t>.</w:t>
      </w:r>
    </w:p>
    <w:p w:rsidR="00F9271F" w:rsidRPr="0021481A" w:rsidRDefault="00F9271F" w:rsidP="007F1DD4">
      <w:pPr>
        <w:rPr>
          <w:lang w:val="en-US"/>
        </w:rPr>
      </w:pPr>
      <w:r w:rsidRPr="0021481A">
        <w:rPr>
          <w:rStyle w:val="Time1"/>
          <w:lang w:val="en-US"/>
        </w:rPr>
        <w:t>Sexta et nona</w:t>
      </w:r>
      <w:r w:rsidRPr="0021481A">
        <w:rPr>
          <w:lang w:val="en-US"/>
        </w:rPr>
        <w:t xml:space="preserve"> </w:t>
      </w:r>
      <w:r w:rsidR="00AC3607" w:rsidRPr="0021481A">
        <w:rPr>
          <w:lang w:val="en-US"/>
        </w:rPr>
        <w:t>ut supra.</w:t>
      </w:r>
    </w:p>
    <w:p w:rsidR="00F9271F" w:rsidRPr="0021481A" w:rsidRDefault="00F9271F" w:rsidP="007F1DD4">
      <w:pPr>
        <w:rPr>
          <w:lang w:val="pt-PT"/>
        </w:rPr>
      </w:pPr>
      <w:r w:rsidRPr="0021481A">
        <w:rPr>
          <w:rStyle w:val="Time1"/>
          <w:lang w:val="en-US"/>
        </w:rPr>
        <w:t>In secunda ves</w:t>
      </w:r>
      <w:r w:rsidR="009F4915" w:rsidRPr="0021481A">
        <w:rPr>
          <w:rStyle w:val="Time1"/>
          <w:lang w:val="en-US"/>
        </w:rPr>
        <w:t>pera</w:t>
      </w:r>
      <w:r w:rsidR="009F4915" w:rsidRPr="0021481A">
        <w:rPr>
          <w:lang w:val="en-US"/>
        </w:rPr>
        <w:t xml:space="preserve"> nihil habet propter primam vesperam beatae Annae</w:t>
      </w:r>
      <w:r w:rsidR="0020778A" w:rsidRPr="0021481A">
        <w:rPr>
          <w:lang w:val="en-US"/>
        </w:rPr>
        <w:t xml:space="preserve">. </w:t>
      </w:r>
      <w:r w:rsidR="00AC3607" w:rsidRPr="0021481A">
        <w:rPr>
          <w:lang w:val="en-US"/>
        </w:rPr>
        <w:t xml:space="preserve">est? amen? Qui cantare velit propter devotionem cantet isto modo: AN </w:t>
      </w:r>
      <w:r w:rsidR="00AC3607" w:rsidRPr="0021481A">
        <w:rPr>
          <w:rStyle w:val="Incipit"/>
          <w:lang w:val="en-US"/>
        </w:rPr>
        <w:t>Iuravit dominus</w:t>
      </w:r>
      <w:r w:rsidR="00AC3607" w:rsidRPr="0021481A">
        <w:rPr>
          <w:lang w:val="en-US"/>
        </w:rPr>
        <w:t xml:space="preserve">. PS </w:t>
      </w:r>
      <w:r w:rsidR="00AC3607" w:rsidRPr="0021481A">
        <w:rPr>
          <w:rStyle w:val="Incipit"/>
          <w:lang w:val="en-US"/>
        </w:rPr>
        <w:t>Dixit dominus</w:t>
      </w:r>
      <w:r w:rsidR="00AC3607" w:rsidRPr="0021481A">
        <w:rPr>
          <w:lang w:val="en-US"/>
        </w:rPr>
        <w:t xml:space="preserve"> cum ceteris antiphonis et </w:t>
      </w:r>
      <w:r w:rsidR="00AC3607" w:rsidRPr="0021481A">
        <w:rPr>
          <w:lang w:val="en-US"/>
        </w:rPr>
        <w:lastRenderedPageBreak/>
        <w:t xml:space="preserve">psalmis. </w:t>
      </w:r>
      <w:r w:rsidR="00AC3607" w:rsidRPr="0021481A">
        <w:rPr>
          <w:lang w:val="pt-PT"/>
        </w:rPr>
        <w:t xml:space="preserve">CP </w:t>
      </w:r>
      <w:r w:rsidR="00AC3607" w:rsidRPr="0021481A">
        <w:rPr>
          <w:rStyle w:val="Incipit"/>
          <w:lang w:val="pt-PT"/>
        </w:rPr>
        <w:t>Elegit vos</w:t>
      </w:r>
      <w:r w:rsidR="00AC3607" w:rsidRPr="0021481A">
        <w:rPr>
          <w:lang w:val="pt-PT"/>
        </w:rPr>
        <w:t xml:space="preserve">. HY </w:t>
      </w:r>
      <w:r w:rsidR="00AC3607" w:rsidRPr="0021481A">
        <w:rPr>
          <w:rStyle w:val="Incipit"/>
          <w:lang w:val="pt-PT"/>
        </w:rPr>
        <w:t>Exultet caelum</w:t>
      </w:r>
      <w:r w:rsidR="00AC3607" w:rsidRPr="0021481A">
        <w:rPr>
          <w:lang w:val="pt-PT"/>
        </w:rPr>
        <w:t xml:space="preserve">. VS </w:t>
      </w:r>
      <w:r w:rsidR="00AC3607" w:rsidRPr="0021481A">
        <w:rPr>
          <w:rStyle w:val="Incipit"/>
          <w:lang w:val="pt-PT"/>
        </w:rPr>
        <w:t>In omnem terram</w:t>
      </w:r>
      <w:r w:rsidR="00AC3607" w:rsidRPr="0021481A">
        <w:rPr>
          <w:lang w:val="pt-PT"/>
        </w:rPr>
        <w:t xml:space="preserve">. AM </w:t>
      </w:r>
      <w:r w:rsidR="00AC3607" w:rsidRPr="0021481A">
        <w:rPr>
          <w:rStyle w:val="Incipit"/>
          <w:lang w:val="pt-PT"/>
        </w:rPr>
        <w:t>Beati eritis</w:t>
      </w:r>
      <w:r w:rsidR="00AC3607" w:rsidRPr="0021481A">
        <w:rPr>
          <w:lang w:val="pt-PT"/>
        </w:rPr>
        <w:t xml:space="preserve">. OR </w:t>
      </w:r>
      <w:r w:rsidR="00AC3607" w:rsidRPr="0021481A">
        <w:rPr>
          <w:rStyle w:val="Incipit"/>
          <w:lang w:val="pt-PT"/>
        </w:rPr>
        <w:t>Esto domine plebi tuae</w:t>
      </w:r>
      <w:r w:rsidR="00AC3607" w:rsidRPr="0021481A">
        <w:rPr>
          <w:lang w:val="pt-PT"/>
        </w:rPr>
        <w:t>. (190va) Deinde suffragia.</w:t>
      </w:r>
    </w:p>
    <w:p w:rsidR="00AC3607" w:rsidRPr="0021481A" w:rsidRDefault="00AC3607" w:rsidP="00AC3607">
      <w:pPr>
        <w:pStyle w:val="Titolo1"/>
        <w:rPr>
          <w:lang w:val="pt-PT"/>
        </w:rPr>
      </w:pPr>
      <w:r w:rsidRPr="0021481A">
        <w:rPr>
          <w:lang w:val="pt-PT"/>
        </w:rPr>
        <w:t>IN NATIVITATE SANCTAE MATRIS BEATAE VIRGINIS</w:t>
      </w:r>
    </w:p>
    <w:p w:rsidR="00AC3607" w:rsidRPr="0021481A" w:rsidRDefault="00AC3607" w:rsidP="007F1DD4">
      <w:pPr>
        <w:rPr>
          <w:lang w:val="pt-PT"/>
        </w:rPr>
      </w:pPr>
      <w:r w:rsidRPr="0021481A">
        <w:rPr>
          <w:rStyle w:val="Time1"/>
          <w:lang w:val="pt-PT"/>
        </w:rPr>
        <w:t>Ad vesperas</w:t>
      </w:r>
      <w:r w:rsidRPr="0021481A">
        <w:rPr>
          <w:lang w:val="pt-PT"/>
        </w:rPr>
        <w:t xml:space="preserve"> AN </w:t>
      </w:r>
      <w:r w:rsidRPr="0021481A">
        <w:rPr>
          <w:rStyle w:val="Incipit"/>
          <w:lang w:val="pt-PT"/>
        </w:rPr>
        <w:t>Anna sancta</w:t>
      </w:r>
      <w:r w:rsidRPr="0021481A">
        <w:rPr>
          <w:lang w:val="pt-PT"/>
        </w:rPr>
        <w:t xml:space="preserve">. </w:t>
      </w:r>
      <w:r w:rsidRPr="0021481A">
        <w:rPr>
          <w:lang w:val="it-IT"/>
        </w:rPr>
        <w:t xml:space="preserve">PS </w:t>
      </w:r>
      <w:r w:rsidRPr="0021481A">
        <w:rPr>
          <w:rStyle w:val="Incipit"/>
          <w:lang w:val="it-IT"/>
        </w:rPr>
        <w:t>Laudate pueri</w:t>
      </w:r>
      <w:r w:rsidRPr="0021481A">
        <w:rPr>
          <w:lang w:val="it-IT"/>
        </w:rPr>
        <w:t xml:space="preserve"> cum ceteris. </w:t>
      </w:r>
      <w:r w:rsidRPr="0021481A">
        <w:rPr>
          <w:lang w:val="pt-PT"/>
        </w:rPr>
        <w:t xml:space="preserve">CP </w:t>
      </w:r>
      <w:r w:rsidRPr="0021481A">
        <w:rPr>
          <w:rStyle w:val="Incipit"/>
          <w:lang w:val="pt-PT"/>
        </w:rPr>
        <w:t>Mulierem fortem quis</w:t>
      </w:r>
      <w:r w:rsidRPr="0021481A">
        <w:rPr>
          <w:lang w:val="pt-PT"/>
        </w:rPr>
        <w:t xml:space="preserve">. RP </w:t>
      </w:r>
      <w:r w:rsidRPr="0021481A">
        <w:rPr>
          <w:rStyle w:val="Incipit"/>
          <w:lang w:val="pt-PT"/>
        </w:rPr>
        <w:t>Inclita stirps</w:t>
      </w:r>
      <w:r w:rsidRPr="0021481A">
        <w:rPr>
          <w:lang w:val="pt-PT"/>
        </w:rPr>
        <w:t xml:space="preserve">. HY </w:t>
      </w:r>
      <w:r w:rsidRPr="0021481A">
        <w:rPr>
          <w:rStyle w:val="Incipit"/>
          <w:lang w:val="pt-PT"/>
        </w:rPr>
        <w:t>Lucis huius</w:t>
      </w:r>
      <w:r w:rsidRPr="0021481A">
        <w:rPr>
          <w:lang w:val="pt-PT"/>
        </w:rPr>
        <w:t xml:space="preserve">. VS </w:t>
      </w:r>
      <w:r w:rsidRPr="0021481A">
        <w:rPr>
          <w:rStyle w:val="Incipit"/>
          <w:lang w:val="pt-PT"/>
        </w:rPr>
        <w:t>Specie tua</w:t>
      </w:r>
      <w:r w:rsidRPr="0021481A">
        <w:rPr>
          <w:lang w:val="pt-PT"/>
        </w:rPr>
        <w:t xml:space="preserve">. AM </w:t>
      </w:r>
      <w:r w:rsidRPr="0021481A">
        <w:rPr>
          <w:rStyle w:val="Incipit"/>
          <w:lang w:val="pt-PT"/>
        </w:rPr>
        <w:t>Caeleste beneficium</w:t>
      </w:r>
      <w:r w:rsidRPr="0021481A">
        <w:rPr>
          <w:lang w:val="pt-PT"/>
        </w:rPr>
        <w:t xml:space="preserve">. OR </w:t>
      </w:r>
      <w:r w:rsidRPr="0021481A">
        <w:rPr>
          <w:rStyle w:val="Incipit"/>
          <w:lang w:val="pt-PT"/>
        </w:rPr>
        <w:t>Deus qui beatam Annam</w:t>
      </w:r>
      <w:r w:rsidRPr="0021481A">
        <w:rPr>
          <w:lang w:val="pt-PT"/>
        </w:rPr>
        <w:t xml:space="preserve">, vel alia [OR] </w:t>
      </w:r>
      <w:r w:rsidRPr="0021481A">
        <w:rPr>
          <w:rStyle w:val="Incipit"/>
          <w:lang w:val="pt-PT"/>
        </w:rPr>
        <w:t>Deus qui hodiernam diem</w:t>
      </w:r>
      <w:r w:rsidRPr="0021481A">
        <w:rPr>
          <w:lang w:val="pt-PT"/>
        </w:rPr>
        <w:t xml:space="preserve">. Sequitur antiphona de sancto Iacobo [AC] </w:t>
      </w:r>
      <w:r w:rsidRPr="0021481A">
        <w:rPr>
          <w:rStyle w:val="Incipit"/>
          <w:lang w:val="pt-PT"/>
        </w:rPr>
        <w:t>Beati eritis</w:t>
      </w:r>
      <w:r w:rsidRPr="0021481A">
        <w:rPr>
          <w:lang w:val="pt-PT"/>
        </w:rPr>
        <w:t xml:space="preserve">. ORC </w:t>
      </w:r>
      <w:r w:rsidRPr="0021481A">
        <w:rPr>
          <w:rStyle w:val="Incipit"/>
          <w:lang w:val="pt-PT"/>
        </w:rPr>
        <w:t>Esto domine plebi tuae</w:t>
      </w:r>
      <w:r w:rsidRPr="0021481A">
        <w:rPr>
          <w:lang w:val="pt-PT"/>
        </w:rPr>
        <w:t>. Suffragia ut supra.</w:t>
      </w:r>
    </w:p>
    <w:p w:rsidR="00AC3607" w:rsidRPr="0021481A" w:rsidRDefault="00AC3607" w:rsidP="007F1DD4">
      <w:pPr>
        <w:rPr>
          <w:lang w:val="pt-PT"/>
        </w:rPr>
      </w:pPr>
      <w:r w:rsidRPr="0021481A">
        <w:rPr>
          <w:rStyle w:val="Time1"/>
          <w:lang w:val="pt-PT"/>
        </w:rPr>
        <w:t>Ad matutinam</w:t>
      </w:r>
      <w:r w:rsidRPr="0021481A">
        <w:rPr>
          <w:lang w:val="pt-PT"/>
        </w:rPr>
        <w:t xml:space="preserve"> INV </w:t>
      </w:r>
      <w:r w:rsidRPr="0021481A">
        <w:rPr>
          <w:rStyle w:val="Incipit"/>
          <w:lang w:val="pt-PT"/>
        </w:rPr>
        <w:t>In honore beatissimae</w:t>
      </w:r>
      <w:r w:rsidRPr="0021481A">
        <w:rPr>
          <w:lang w:val="pt-PT"/>
        </w:rPr>
        <w:t xml:space="preserve"> cum historia [RP] </w:t>
      </w:r>
      <w:r w:rsidRPr="0021481A">
        <w:rPr>
          <w:rStyle w:val="Incipit"/>
          <w:lang w:val="pt-PT"/>
        </w:rPr>
        <w:t>Nazarenus</w:t>
      </w:r>
      <w:r w:rsidRPr="0021481A">
        <w:rPr>
          <w:lang w:val="pt-PT"/>
        </w:rPr>
        <w:t xml:space="preserve">. Legitur sermo beati </w:t>
      </w:r>
      <w:r w:rsidRPr="0021481A">
        <w:rPr>
          <w:rStyle w:val="Person"/>
          <w:lang w:val="pt-PT"/>
        </w:rPr>
        <w:t>Hieronymi</w:t>
      </w:r>
      <w:r w:rsidRPr="0021481A">
        <w:rPr>
          <w:lang w:val="pt-PT"/>
        </w:rPr>
        <w:t xml:space="preserve"> [LS] </w:t>
      </w:r>
      <w:r w:rsidR="003D0889" w:rsidRPr="0021481A">
        <w:rPr>
          <w:rStyle w:val="Incipit"/>
          <w:lang w:val="pt-PT"/>
        </w:rPr>
        <w:t>|Postolatis::</w:t>
      </w:r>
      <w:r w:rsidRPr="0021481A">
        <w:rPr>
          <w:rStyle w:val="Incipit"/>
          <w:lang w:val="pt-PT"/>
        </w:rPr>
        <w:t>Postulatis</w:t>
      </w:r>
      <w:r w:rsidR="003D0889" w:rsidRPr="0021481A">
        <w:rPr>
          <w:rStyle w:val="Incipit"/>
          <w:lang w:val="pt-PT"/>
        </w:rPr>
        <w:t>|</w:t>
      </w:r>
      <w:r w:rsidRPr="0021481A">
        <w:rPr>
          <w:rStyle w:val="Incipit"/>
          <w:lang w:val="pt-PT"/>
        </w:rPr>
        <w:t xml:space="preserve"> filiae</w:t>
      </w:r>
      <w:r w:rsidRPr="0021481A">
        <w:rPr>
          <w:lang w:val="pt-PT"/>
        </w:rPr>
        <w:t xml:space="preserve">. EV </w:t>
      </w:r>
      <w:r w:rsidRPr="0021481A">
        <w:rPr>
          <w:rStyle w:val="Incipit"/>
          <w:lang w:val="pt-PT"/>
        </w:rPr>
        <w:t>Liber generationis</w:t>
      </w:r>
      <w:r w:rsidRPr="0021481A">
        <w:rPr>
          <w:lang w:val="pt-PT"/>
        </w:rPr>
        <w:t>.</w:t>
      </w:r>
    </w:p>
    <w:p w:rsidR="00AC3607" w:rsidRPr="0021481A" w:rsidRDefault="00AC3607" w:rsidP="007F1DD4">
      <w:pPr>
        <w:rPr>
          <w:lang w:val="pt-PT"/>
        </w:rPr>
      </w:pPr>
      <w:r w:rsidRPr="0021481A">
        <w:rPr>
          <w:rStyle w:val="Time1"/>
          <w:lang w:val="pt-PT"/>
        </w:rPr>
        <w:t>Ad laudes</w:t>
      </w:r>
      <w:r w:rsidRPr="0021481A">
        <w:rPr>
          <w:lang w:val="pt-PT"/>
        </w:rPr>
        <w:t xml:space="preserve"> AN </w:t>
      </w:r>
      <w:r w:rsidRPr="0021481A">
        <w:rPr>
          <w:rStyle w:val="Incipit"/>
          <w:lang w:val="pt-PT"/>
        </w:rPr>
        <w:t>Cum ad portam</w:t>
      </w:r>
      <w:r w:rsidRPr="0021481A">
        <w:rPr>
          <w:lang w:val="pt-PT"/>
        </w:rPr>
        <w:t xml:space="preserve"> cum ceteris. PS </w:t>
      </w:r>
      <w:r w:rsidRPr="0021481A">
        <w:rPr>
          <w:rStyle w:val="Incipit"/>
          <w:lang w:val="pt-PT"/>
        </w:rPr>
        <w:t>Dominus regnavit</w:t>
      </w:r>
      <w:r w:rsidRPr="0021481A">
        <w:rPr>
          <w:lang w:val="pt-PT"/>
        </w:rPr>
        <w:t xml:space="preserve"> cum reliquis. CP </w:t>
      </w:r>
      <w:r w:rsidRPr="0021481A">
        <w:rPr>
          <w:rStyle w:val="Incipit"/>
          <w:lang w:val="pt-PT"/>
        </w:rPr>
        <w:t>Ego (190vb) sum genus</w:t>
      </w:r>
      <w:r w:rsidRPr="0021481A">
        <w:rPr>
          <w:lang w:val="pt-PT"/>
        </w:rPr>
        <w:t xml:space="preserve">. VS </w:t>
      </w:r>
      <w:r w:rsidRPr="0021481A">
        <w:rPr>
          <w:rStyle w:val="Incipit"/>
          <w:lang w:val="pt-PT"/>
        </w:rPr>
        <w:t>Elegit eam deus</w:t>
      </w:r>
      <w:r w:rsidRPr="0021481A">
        <w:rPr>
          <w:lang w:val="pt-PT"/>
        </w:rPr>
        <w:t xml:space="preserve">. AM </w:t>
      </w:r>
      <w:r w:rsidRPr="0021481A">
        <w:rPr>
          <w:rStyle w:val="Incipit"/>
          <w:lang w:val="pt-PT"/>
        </w:rPr>
        <w:t>De mutua visione</w:t>
      </w:r>
      <w:r w:rsidRPr="0021481A">
        <w:rPr>
          <w:lang w:val="pt-PT"/>
        </w:rPr>
        <w:t>. Oratio ut supra.</w:t>
      </w:r>
    </w:p>
    <w:p w:rsidR="00AC3607" w:rsidRPr="0021481A" w:rsidRDefault="00AC3607" w:rsidP="007F1DD4">
      <w:pPr>
        <w:rPr>
          <w:lang w:val="pt-PT"/>
        </w:rPr>
      </w:pPr>
      <w:r w:rsidRPr="0021481A">
        <w:rPr>
          <w:rStyle w:val="Time1"/>
          <w:lang w:val="pt-PT"/>
        </w:rPr>
        <w:t>Ad horas</w:t>
      </w:r>
      <w:r w:rsidRPr="0021481A">
        <w:rPr>
          <w:lang w:val="pt-PT"/>
        </w:rPr>
        <w:t xml:space="preserve"> cantentur laudes. Et responsoria de una virgine.</w:t>
      </w:r>
    </w:p>
    <w:p w:rsidR="00AC3607" w:rsidRPr="0021481A" w:rsidRDefault="00AC3607" w:rsidP="007F1DD4">
      <w:pPr>
        <w:rPr>
          <w:lang w:val="pt-PT"/>
        </w:rPr>
      </w:pPr>
      <w:r w:rsidRPr="0021481A">
        <w:rPr>
          <w:rStyle w:val="Time1"/>
          <w:lang w:val="pt-PT"/>
        </w:rPr>
        <w:t>Ad missam</w:t>
      </w:r>
      <w:r w:rsidRPr="0021481A">
        <w:rPr>
          <w:lang w:val="pt-PT"/>
        </w:rPr>
        <w:t xml:space="preserve"> AN </w:t>
      </w:r>
      <w:r w:rsidRPr="0021481A">
        <w:rPr>
          <w:rStyle w:val="Incipit"/>
          <w:lang w:val="pt-PT"/>
        </w:rPr>
        <w:t>Dum medium</w:t>
      </w:r>
      <w:r w:rsidRPr="0021481A">
        <w:rPr>
          <w:lang w:val="pt-PT"/>
        </w:rPr>
        <w:t xml:space="preserve">. ORCL </w:t>
      </w:r>
      <w:r w:rsidRPr="0021481A">
        <w:rPr>
          <w:rStyle w:val="Incipit"/>
          <w:lang w:val="pt-PT"/>
        </w:rPr>
        <w:t>Deus qui beatam Annam</w:t>
      </w:r>
      <w:r w:rsidRPr="0021481A">
        <w:rPr>
          <w:lang w:val="pt-PT"/>
        </w:rPr>
        <w:t xml:space="preserve">. Secunda de dominica. Tertia quam velis. </w:t>
      </w:r>
      <w:r w:rsidRPr="0021481A">
        <w:rPr>
          <w:lang w:val="it-IT"/>
        </w:rPr>
        <w:t xml:space="preserve">EP </w:t>
      </w:r>
      <w:r w:rsidRPr="0021481A">
        <w:rPr>
          <w:rStyle w:val="Incipit"/>
          <w:lang w:val="it-IT"/>
        </w:rPr>
        <w:t>Ego quasi vitis</w:t>
      </w:r>
      <w:r w:rsidRPr="0021481A">
        <w:rPr>
          <w:lang w:val="it-IT"/>
        </w:rPr>
        <w:t xml:space="preserve">. GR </w:t>
      </w:r>
      <w:r w:rsidRPr="0021481A">
        <w:rPr>
          <w:rStyle w:val="Incipit"/>
          <w:lang w:val="it-IT"/>
        </w:rPr>
        <w:t>Audi filia</w:t>
      </w:r>
      <w:r w:rsidRPr="0021481A">
        <w:rPr>
          <w:lang w:val="it-IT"/>
        </w:rPr>
        <w:t xml:space="preserve">. AL </w:t>
      </w:r>
      <w:r w:rsidRPr="0021481A">
        <w:rPr>
          <w:rStyle w:val="Incipit"/>
          <w:lang w:val="it-IT"/>
        </w:rPr>
        <w:t>Virga Iesse</w:t>
      </w:r>
      <w:r w:rsidRPr="0021481A">
        <w:rPr>
          <w:lang w:val="it-IT"/>
        </w:rPr>
        <w:t xml:space="preserve">. </w:t>
      </w:r>
      <w:r w:rsidRPr="0021481A">
        <w:rPr>
          <w:lang w:val="en-US"/>
        </w:rPr>
        <w:t xml:space="preserve">SE </w:t>
      </w:r>
      <w:r w:rsidRPr="0021481A">
        <w:rPr>
          <w:rStyle w:val="Incipit"/>
          <w:lang w:val="en-US"/>
        </w:rPr>
        <w:t>Ad matris Annae</w:t>
      </w:r>
      <w:r w:rsidRPr="0021481A">
        <w:rPr>
          <w:lang w:val="en-US"/>
        </w:rPr>
        <w:t xml:space="preserve">. EV </w:t>
      </w:r>
      <w:r w:rsidRPr="0021481A">
        <w:rPr>
          <w:rStyle w:val="Incipit"/>
          <w:lang w:val="en-US"/>
        </w:rPr>
        <w:t>Liber generationis</w:t>
      </w:r>
      <w:r w:rsidRPr="0021481A">
        <w:rPr>
          <w:lang w:val="en-US"/>
        </w:rPr>
        <w:t xml:space="preserve">. OF </w:t>
      </w:r>
      <w:r w:rsidRPr="0021481A">
        <w:rPr>
          <w:rStyle w:val="Incipit"/>
          <w:lang w:val="en-US"/>
        </w:rPr>
        <w:t>Filiae regum</w:t>
      </w:r>
      <w:r w:rsidRPr="0021481A">
        <w:rPr>
          <w:lang w:val="en-US"/>
        </w:rPr>
        <w:t xml:space="preserve">. CO </w:t>
      </w:r>
      <w:r w:rsidRPr="0021481A">
        <w:rPr>
          <w:rStyle w:val="Incipit"/>
          <w:lang w:val="en-US"/>
        </w:rPr>
        <w:t>Ierusalem surge</w:t>
      </w:r>
      <w:r w:rsidRPr="0021481A">
        <w:rPr>
          <w:lang w:val="en-US"/>
        </w:rPr>
        <w:t xml:space="preserve">. </w:t>
      </w:r>
      <w:r w:rsidRPr="0021481A">
        <w:rPr>
          <w:lang w:val="pt-PT"/>
        </w:rPr>
        <w:t xml:space="preserve">PC </w:t>
      </w:r>
      <w:r w:rsidRPr="0021481A">
        <w:rPr>
          <w:rStyle w:val="Incipit"/>
          <w:lang w:val="pt-PT"/>
        </w:rPr>
        <w:t>Deus qui gloriosam</w:t>
      </w:r>
      <w:r w:rsidRPr="0021481A">
        <w:rPr>
          <w:lang w:val="pt-PT"/>
        </w:rPr>
        <w:t>.</w:t>
      </w:r>
    </w:p>
    <w:p w:rsidR="00AC3607" w:rsidRPr="0021481A" w:rsidRDefault="00AC3607" w:rsidP="007F1DD4">
      <w:pPr>
        <w:rPr>
          <w:lang w:val="it-IT"/>
        </w:rPr>
      </w:pPr>
      <w:r w:rsidRPr="0021481A">
        <w:rPr>
          <w:rStyle w:val="Time1"/>
          <w:lang w:val="pt-PT"/>
        </w:rPr>
        <w:t>In secunda vespera</w:t>
      </w:r>
      <w:r w:rsidRPr="0021481A">
        <w:rPr>
          <w:lang w:val="pt-PT"/>
        </w:rPr>
        <w:t xml:space="preserve"> AN </w:t>
      </w:r>
      <w:r w:rsidRPr="0021481A">
        <w:rPr>
          <w:rStyle w:val="Incipit"/>
          <w:lang w:val="pt-PT"/>
        </w:rPr>
        <w:t>Cum ad portam</w:t>
      </w:r>
      <w:r w:rsidRPr="0021481A">
        <w:rPr>
          <w:lang w:val="pt-PT"/>
        </w:rPr>
        <w:t xml:space="preserve"> super feriales psalmos. </w:t>
      </w:r>
      <w:r w:rsidRPr="0021481A">
        <w:rPr>
          <w:lang w:val="fr-FR"/>
        </w:rPr>
        <w:t xml:space="preserve">Capitulum, hymnus, versiculus ut in priori nocte. </w:t>
      </w:r>
      <w:r w:rsidRPr="0021481A">
        <w:rPr>
          <w:lang w:val="it-IT"/>
        </w:rPr>
        <w:t xml:space="preserve">AM </w:t>
      </w:r>
      <w:r w:rsidRPr="0021481A">
        <w:rPr>
          <w:rStyle w:val="Incipit"/>
          <w:lang w:val="it-IT"/>
        </w:rPr>
        <w:t>Felix Anna</w:t>
      </w:r>
      <w:r w:rsidRPr="0021481A">
        <w:rPr>
          <w:lang w:val="it-IT"/>
        </w:rPr>
        <w:t>. Oratio ut supra. Deinde suffragia.</w:t>
      </w:r>
    </w:p>
    <w:p w:rsidR="00AC3607" w:rsidRPr="0021481A" w:rsidRDefault="00AC3607" w:rsidP="00D72EC8">
      <w:pPr>
        <w:pStyle w:val="Titolo1"/>
        <w:rPr>
          <w:lang w:val="it-IT"/>
        </w:rPr>
      </w:pPr>
      <w:r w:rsidRPr="0021481A">
        <w:rPr>
          <w:lang w:val="it-IT"/>
        </w:rPr>
        <w:t>IN NATIVITATE SANCTI PANTALEONIS MARTYRIS</w:t>
      </w:r>
    </w:p>
    <w:p w:rsidR="00AC3607" w:rsidRPr="0021481A" w:rsidRDefault="00AC3607" w:rsidP="007F1DD4">
      <w:pPr>
        <w:rPr>
          <w:lang w:val="pt-PT"/>
        </w:rPr>
      </w:pPr>
      <w:r w:rsidRPr="0021481A">
        <w:rPr>
          <w:rStyle w:val="Time1"/>
          <w:lang w:val="it-IT"/>
        </w:rPr>
        <w:t>Ad vesperas</w:t>
      </w:r>
      <w:r w:rsidRPr="0021481A">
        <w:rPr>
          <w:lang w:val="it-IT"/>
        </w:rPr>
        <w:t xml:space="preserve"> feriales |psalmos::psalmi|. Capitulum (191ra) de uno martyre. </w:t>
      </w:r>
      <w:r w:rsidR="003D2CE9" w:rsidRPr="0021481A">
        <w:rPr>
          <w:lang w:val="it-IT"/>
        </w:rPr>
        <w:t xml:space="preserve">AM </w:t>
      </w:r>
      <w:r w:rsidR="003D2CE9" w:rsidRPr="0021481A">
        <w:rPr>
          <w:rStyle w:val="Incipit"/>
          <w:lang w:val="it-IT"/>
        </w:rPr>
        <w:t>Beatus vir</w:t>
      </w:r>
      <w:r w:rsidR="003D2CE9" w:rsidRPr="0021481A">
        <w:rPr>
          <w:lang w:val="it-IT"/>
        </w:rPr>
        <w:t xml:space="preserve">. [KY] </w:t>
      </w:r>
      <w:r w:rsidR="003D2CE9" w:rsidRPr="0021481A">
        <w:rPr>
          <w:rStyle w:val="Incipit"/>
          <w:lang w:val="it-IT"/>
        </w:rPr>
        <w:t>Kyrie</w:t>
      </w:r>
      <w:r w:rsidR="003D2CE9" w:rsidRPr="0021481A">
        <w:rPr>
          <w:lang w:val="it-IT"/>
        </w:rPr>
        <w:t xml:space="preserve"> cum [PN] </w:t>
      </w:r>
      <w:r w:rsidR="003D2CE9" w:rsidRPr="0021481A">
        <w:rPr>
          <w:rStyle w:val="Incipit"/>
          <w:lang w:val="it-IT"/>
        </w:rPr>
        <w:t>Pater noster</w:t>
      </w:r>
      <w:r w:rsidR="003D2CE9" w:rsidRPr="0021481A">
        <w:rPr>
          <w:lang w:val="it-IT"/>
        </w:rPr>
        <w:t xml:space="preserve">. </w:t>
      </w:r>
      <w:r w:rsidR="003D2CE9" w:rsidRPr="0021481A">
        <w:rPr>
          <w:lang w:val="pt-PT"/>
        </w:rPr>
        <w:t xml:space="preserve">OR </w:t>
      </w:r>
      <w:r w:rsidR="003D2CE9" w:rsidRPr="0021481A">
        <w:rPr>
          <w:rStyle w:val="Incipit"/>
          <w:lang w:val="pt-PT"/>
        </w:rPr>
        <w:t>Quaesumus omnipotens deus</w:t>
      </w:r>
      <w:r w:rsidR="003D2CE9" w:rsidRPr="0021481A">
        <w:rPr>
          <w:lang w:val="pt-PT"/>
        </w:rPr>
        <w:t>. Deinde suffragia.</w:t>
      </w:r>
    </w:p>
    <w:p w:rsidR="003D2CE9" w:rsidRPr="0021481A" w:rsidRDefault="003D2CE9" w:rsidP="007F1DD4">
      <w:pPr>
        <w:rPr>
          <w:lang w:val="pt-PT"/>
        </w:rPr>
      </w:pPr>
      <w:r w:rsidRPr="0021481A">
        <w:rPr>
          <w:rStyle w:val="Time1"/>
          <w:lang w:val="pt-PT"/>
        </w:rPr>
        <w:t>Ad matutinam</w:t>
      </w:r>
      <w:r w:rsidRPr="0021481A">
        <w:rPr>
          <w:lang w:val="pt-PT"/>
        </w:rPr>
        <w:t xml:space="preserve"> legitur passio eius cum nocturno cum tribus responsoriis de uno martyre.</w:t>
      </w:r>
    </w:p>
    <w:p w:rsidR="003D2CE9" w:rsidRPr="0021481A" w:rsidRDefault="003D2CE9" w:rsidP="007F1DD4">
      <w:pPr>
        <w:rPr>
          <w:lang w:val="it-IT"/>
        </w:rPr>
      </w:pPr>
      <w:r w:rsidRPr="0021481A">
        <w:rPr>
          <w:rStyle w:val="Time1"/>
          <w:lang w:val="it-IT"/>
        </w:rPr>
        <w:t>Ad horas</w:t>
      </w:r>
      <w:r w:rsidRPr="0021481A">
        <w:rPr>
          <w:lang w:val="it-IT"/>
        </w:rPr>
        <w:t xml:space="preserve"> laudes.</w:t>
      </w:r>
    </w:p>
    <w:p w:rsidR="003D2CE9" w:rsidRPr="0021481A" w:rsidRDefault="003D2CE9" w:rsidP="007F1DD4">
      <w:pPr>
        <w:rPr>
          <w:lang w:val="it-IT"/>
        </w:rPr>
      </w:pPr>
      <w:r w:rsidRPr="0021481A">
        <w:rPr>
          <w:rStyle w:val="Time1"/>
          <w:lang w:val="it-IT"/>
        </w:rPr>
        <w:t>Ad missam</w:t>
      </w:r>
      <w:r w:rsidRPr="0021481A">
        <w:rPr>
          <w:lang w:val="it-IT"/>
        </w:rPr>
        <w:t xml:space="preserve"> dominica per totum. Secunda oratio de ipso. |I::Es folgt wegen Schreibfehlers des Kopisten: Ad vesperas feriales psalmos. Capitulum|.</w:t>
      </w:r>
    </w:p>
    <w:p w:rsidR="003D2CE9" w:rsidRPr="0021481A" w:rsidRDefault="003D2CE9" w:rsidP="003D2CE9">
      <w:pPr>
        <w:pStyle w:val="Titolo1"/>
        <w:rPr>
          <w:lang w:val="it-IT"/>
        </w:rPr>
      </w:pPr>
      <w:r w:rsidRPr="0021481A">
        <w:rPr>
          <w:lang w:val="it-IT"/>
        </w:rPr>
        <w:t>IN NATIVITATE SANCTAE MARTHAE</w:t>
      </w:r>
    </w:p>
    <w:p w:rsidR="003D2CE9" w:rsidRPr="0021481A" w:rsidRDefault="003D2CE9" w:rsidP="007F1DD4">
      <w:pPr>
        <w:rPr>
          <w:lang w:val="pt-PT"/>
        </w:rPr>
      </w:pPr>
      <w:r w:rsidRPr="0021481A">
        <w:rPr>
          <w:rStyle w:val="Time1"/>
          <w:lang w:val="it-IT"/>
        </w:rPr>
        <w:t>Ad vesperas</w:t>
      </w:r>
      <w:r w:rsidRPr="0021481A">
        <w:rPr>
          <w:lang w:val="it-IT"/>
        </w:rPr>
        <w:t xml:space="preserve"> feriales |psalmos::psalmi|. CP </w:t>
      </w:r>
      <w:r w:rsidRPr="0021481A">
        <w:rPr>
          <w:rStyle w:val="Incipit"/>
          <w:lang w:val="it-IT"/>
        </w:rPr>
        <w:t>Qui gloriatur</w:t>
      </w:r>
      <w:r w:rsidRPr="0021481A">
        <w:rPr>
          <w:lang w:val="it-IT"/>
        </w:rPr>
        <w:t xml:space="preserve">. </w:t>
      </w:r>
      <w:r w:rsidRPr="0021481A">
        <w:rPr>
          <w:lang w:val="pt-PT"/>
        </w:rPr>
        <w:t xml:space="preserve">RP </w:t>
      </w:r>
      <w:r w:rsidRPr="0021481A">
        <w:rPr>
          <w:rStyle w:val="Incipit"/>
          <w:lang w:val="pt-PT"/>
        </w:rPr>
        <w:t>Regnum mundi</w:t>
      </w:r>
      <w:r w:rsidRPr="0021481A">
        <w:rPr>
          <w:lang w:val="pt-PT"/>
        </w:rPr>
        <w:t xml:space="preserve">. HY </w:t>
      </w:r>
      <w:r w:rsidRPr="0021481A">
        <w:rPr>
          <w:rStyle w:val="Incipit"/>
          <w:lang w:val="pt-PT"/>
        </w:rPr>
        <w:t>Iesu corona</w:t>
      </w:r>
      <w:r w:rsidRPr="0021481A">
        <w:rPr>
          <w:lang w:val="pt-PT"/>
        </w:rPr>
        <w:t xml:space="preserve">. VS </w:t>
      </w:r>
      <w:r w:rsidRPr="0021481A">
        <w:rPr>
          <w:rStyle w:val="Incipit"/>
          <w:lang w:val="pt-PT"/>
        </w:rPr>
        <w:t>Specie tua</w:t>
      </w:r>
      <w:r w:rsidRPr="0021481A">
        <w:rPr>
          <w:lang w:val="pt-PT"/>
        </w:rPr>
        <w:t xml:space="preserve">. AM </w:t>
      </w:r>
      <w:r w:rsidRPr="0021481A">
        <w:rPr>
          <w:rStyle w:val="Incipit"/>
          <w:lang w:val="pt-PT"/>
        </w:rPr>
        <w:t>Simile est regnum</w:t>
      </w:r>
      <w:r w:rsidRPr="0021481A">
        <w:rPr>
          <w:lang w:val="pt-PT"/>
        </w:rPr>
        <w:t xml:space="preserve">. OR </w:t>
      </w:r>
      <w:r w:rsidRPr="0021481A">
        <w:rPr>
          <w:rStyle w:val="Incipit"/>
          <w:lang w:val="pt-PT"/>
        </w:rPr>
        <w:t>Omnipotens clementissime</w:t>
      </w:r>
      <w:r w:rsidRPr="0021481A">
        <w:rPr>
          <w:lang w:val="pt-PT"/>
        </w:rPr>
        <w:t>. Suffragia ut supra.</w:t>
      </w:r>
    </w:p>
    <w:p w:rsidR="003D2CE9" w:rsidRPr="0021481A" w:rsidRDefault="003D2CE9" w:rsidP="007F1DD4">
      <w:pPr>
        <w:rPr>
          <w:lang w:val="pt-PT"/>
        </w:rPr>
      </w:pPr>
      <w:r w:rsidRPr="0021481A">
        <w:rPr>
          <w:rStyle w:val="Time1"/>
          <w:lang w:val="pt-PT"/>
        </w:rPr>
        <w:t>Ad matutinam</w:t>
      </w:r>
      <w:r w:rsidRPr="0021481A">
        <w:rPr>
          <w:lang w:val="pt-PT"/>
        </w:rPr>
        <w:t xml:space="preserve"> psalmi, versiculi et antiphonae de una virgine cum historia [RP] </w:t>
      </w:r>
      <w:r w:rsidRPr="0021481A">
        <w:rPr>
          <w:rStyle w:val="Incipit"/>
          <w:lang w:val="pt-PT"/>
        </w:rPr>
        <w:t>Haec est virgo</w:t>
      </w:r>
      <w:r w:rsidRPr="0021481A">
        <w:rPr>
          <w:lang w:val="pt-PT"/>
        </w:rPr>
        <w:t xml:space="preserve">. Legitur eius vita [LHI] </w:t>
      </w:r>
      <w:r w:rsidRPr="0021481A">
        <w:rPr>
          <w:rStyle w:val="Incipit"/>
          <w:lang w:val="pt-PT"/>
        </w:rPr>
        <w:t>Martha hospita Christi</w:t>
      </w:r>
      <w:r w:rsidRPr="0021481A">
        <w:rPr>
          <w:lang w:val="pt-PT"/>
        </w:rPr>
        <w:t xml:space="preserve">. EV </w:t>
      </w:r>
      <w:r w:rsidRPr="0021481A">
        <w:rPr>
          <w:rStyle w:val="Incipit"/>
          <w:lang w:val="pt-PT"/>
        </w:rPr>
        <w:t>Intravit Iesus in quoddam castellum</w:t>
      </w:r>
      <w:r w:rsidRPr="0021481A">
        <w:rPr>
          <w:lang w:val="pt-PT"/>
        </w:rPr>
        <w:t>.</w:t>
      </w:r>
    </w:p>
    <w:p w:rsidR="003D2CE9" w:rsidRPr="0021481A" w:rsidRDefault="003D2CE9" w:rsidP="007F1DD4">
      <w:pPr>
        <w:rPr>
          <w:lang w:val="fr-FR"/>
        </w:rPr>
      </w:pPr>
      <w:r w:rsidRPr="0021481A">
        <w:rPr>
          <w:rStyle w:val="Time1"/>
          <w:lang w:val="fr-FR"/>
        </w:rPr>
        <w:t>Ad laudes</w:t>
      </w:r>
      <w:r w:rsidRPr="0021481A">
        <w:rPr>
          <w:lang w:val="fr-FR"/>
        </w:rPr>
        <w:t xml:space="preserve"> </w:t>
      </w:r>
      <w:r w:rsidR="00D75435">
        <w:rPr>
          <w:lang w:val="fr-FR"/>
        </w:rPr>
        <w:t xml:space="preserve">AN </w:t>
      </w:r>
      <w:r w:rsidRPr="0021481A">
        <w:rPr>
          <w:rStyle w:val="Incipit"/>
          <w:lang w:val="fr-FR"/>
        </w:rPr>
        <w:t>Haec est virgo</w:t>
      </w:r>
      <w:r w:rsidRPr="0021481A">
        <w:rPr>
          <w:lang w:val="fr-FR"/>
        </w:rPr>
        <w:t xml:space="preserve">. AB </w:t>
      </w:r>
      <w:r w:rsidRPr="0021481A">
        <w:rPr>
          <w:rStyle w:val="Incipit"/>
          <w:lang w:val="fr-FR"/>
        </w:rPr>
        <w:t>Quinque prudentes</w:t>
      </w:r>
      <w:r w:rsidRPr="0021481A">
        <w:rPr>
          <w:lang w:val="fr-FR"/>
        </w:rPr>
        <w:t xml:space="preserve">. OR </w:t>
      </w:r>
      <w:r w:rsidRPr="0021481A">
        <w:rPr>
          <w:rStyle w:val="Incipit"/>
          <w:lang w:val="fr-FR"/>
        </w:rPr>
        <w:t>Omnipotens (191rb) clementissime</w:t>
      </w:r>
      <w:r w:rsidRPr="0021481A">
        <w:rPr>
          <w:lang w:val="fr-FR"/>
        </w:rPr>
        <w:t xml:space="preserve">. Deinde AC </w:t>
      </w:r>
      <w:r w:rsidRPr="0021481A">
        <w:rPr>
          <w:rStyle w:val="Incipit"/>
          <w:lang w:val="fr-FR"/>
        </w:rPr>
        <w:t>Fulgebunt iusti</w:t>
      </w:r>
      <w:r w:rsidRPr="0021481A">
        <w:rPr>
          <w:lang w:val="fr-FR"/>
        </w:rPr>
        <w:t xml:space="preserve">. ORC </w:t>
      </w:r>
      <w:r w:rsidRPr="0021481A">
        <w:rPr>
          <w:rStyle w:val="Incipit"/>
          <w:lang w:val="fr-FR"/>
        </w:rPr>
        <w:t>Praesta quaesumus omnipotens</w:t>
      </w:r>
      <w:r w:rsidRPr="0021481A">
        <w:rPr>
          <w:lang w:val="fr-FR"/>
        </w:rPr>
        <w:t>.</w:t>
      </w:r>
    </w:p>
    <w:p w:rsidR="003D2CE9" w:rsidRPr="0021481A" w:rsidRDefault="003D2CE9" w:rsidP="007F1DD4">
      <w:pPr>
        <w:rPr>
          <w:lang w:val="fr-FR"/>
        </w:rPr>
      </w:pPr>
      <w:r w:rsidRPr="0021481A">
        <w:rPr>
          <w:rStyle w:val="Time1"/>
          <w:lang w:val="fr-FR"/>
        </w:rPr>
        <w:lastRenderedPageBreak/>
        <w:t>Ad priorem missam</w:t>
      </w:r>
      <w:r w:rsidRPr="0021481A">
        <w:rPr>
          <w:lang w:val="fr-FR"/>
        </w:rPr>
        <w:t xml:space="preserve"> cantetur missa de sancto Felice. IN </w:t>
      </w:r>
      <w:r w:rsidRPr="0021481A">
        <w:rPr>
          <w:rStyle w:val="Incipit"/>
          <w:lang w:val="fr-FR"/>
        </w:rPr>
        <w:t>Sacerdotes eius</w:t>
      </w:r>
      <w:r w:rsidRPr="0021481A">
        <w:rPr>
          <w:lang w:val="fr-FR"/>
        </w:rPr>
        <w:t xml:space="preserve">. [KY] </w:t>
      </w:r>
      <w:r w:rsidRPr="0021481A">
        <w:rPr>
          <w:rStyle w:val="Incipit"/>
          <w:lang w:val="fr-FR"/>
        </w:rPr>
        <w:t>Kyrie</w:t>
      </w:r>
      <w:r w:rsidRPr="0021481A">
        <w:rPr>
          <w:lang w:val="fr-FR"/>
        </w:rPr>
        <w:t xml:space="preserve">. [GL] </w:t>
      </w:r>
      <w:r w:rsidRPr="0021481A">
        <w:rPr>
          <w:rStyle w:val="Incipit"/>
          <w:lang w:val="fr-FR"/>
        </w:rPr>
        <w:t>Gloria in excelsis</w:t>
      </w:r>
      <w:r w:rsidRPr="0021481A">
        <w:rPr>
          <w:lang w:val="fr-FR"/>
        </w:rPr>
        <w:t xml:space="preserve">. Prima oratio de sancto Felice. Secunda de sanctis. Tertia de dominica. EP </w:t>
      </w:r>
      <w:r w:rsidRPr="0021481A">
        <w:rPr>
          <w:rStyle w:val="Incipit"/>
          <w:lang w:val="fr-FR"/>
        </w:rPr>
        <w:t>Lingua sapientium</w:t>
      </w:r>
      <w:r w:rsidRPr="0021481A">
        <w:rPr>
          <w:lang w:val="fr-FR"/>
        </w:rPr>
        <w:t xml:space="preserve">. GR </w:t>
      </w:r>
      <w:r w:rsidRPr="0021481A">
        <w:rPr>
          <w:rStyle w:val="Incipit"/>
          <w:lang w:val="fr-FR"/>
        </w:rPr>
        <w:t>Sacerdotes</w:t>
      </w:r>
      <w:r w:rsidRPr="0021481A">
        <w:rPr>
          <w:lang w:val="fr-FR"/>
        </w:rPr>
        <w:t xml:space="preserve">. ALV </w:t>
      </w:r>
      <w:r w:rsidRPr="0021481A">
        <w:rPr>
          <w:rStyle w:val="Incipit"/>
          <w:lang w:val="fr-FR"/>
        </w:rPr>
        <w:t>Pretiosa in conspectu</w:t>
      </w:r>
      <w:r w:rsidRPr="0021481A">
        <w:rPr>
          <w:lang w:val="fr-FR"/>
        </w:rPr>
        <w:t xml:space="preserve">. EV </w:t>
      </w:r>
      <w:r w:rsidRPr="0021481A">
        <w:rPr>
          <w:rStyle w:val="Incipit"/>
          <w:lang w:val="fr-FR"/>
        </w:rPr>
        <w:t>Sint lumbi</w:t>
      </w:r>
      <w:r w:rsidRPr="0021481A">
        <w:rPr>
          <w:lang w:val="fr-FR"/>
        </w:rPr>
        <w:t xml:space="preserve">. OF </w:t>
      </w:r>
      <w:r w:rsidRPr="0021481A">
        <w:rPr>
          <w:rStyle w:val="Incipit"/>
          <w:lang w:val="fr-FR"/>
        </w:rPr>
        <w:t>Veritas mea</w:t>
      </w:r>
      <w:r w:rsidRPr="0021481A">
        <w:rPr>
          <w:lang w:val="fr-FR"/>
        </w:rPr>
        <w:t xml:space="preserve">. CO </w:t>
      </w:r>
      <w:r w:rsidRPr="0021481A">
        <w:rPr>
          <w:rStyle w:val="Incipit"/>
          <w:lang w:val="fr-FR"/>
        </w:rPr>
        <w:t>Beatus servus</w:t>
      </w:r>
      <w:r w:rsidRPr="0021481A">
        <w:rPr>
          <w:lang w:val="fr-FR"/>
        </w:rPr>
        <w:t>.</w:t>
      </w:r>
    </w:p>
    <w:p w:rsidR="003D2CE9" w:rsidRPr="0021481A" w:rsidRDefault="003D2CE9" w:rsidP="007F1DD4">
      <w:pPr>
        <w:rPr>
          <w:lang w:val="fr-FR"/>
        </w:rPr>
      </w:pPr>
      <w:r w:rsidRPr="0021481A">
        <w:rPr>
          <w:rStyle w:val="Time1"/>
          <w:lang w:val="fr-FR"/>
        </w:rPr>
        <w:t>Ad horas</w:t>
      </w:r>
      <w:r w:rsidRPr="0021481A">
        <w:rPr>
          <w:lang w:val="fr-FR"/>
        </w:rPr>
        <w:t xml:space="preserve"> cantentur laudes. Et responsoria et versiculi de virginibus.</w:t>
      </w:r>
    </w:p>
    <w:p w:rsidR="003D2CE9" w:rsidRPr="0021481A" w:rsidRDefault="003D2CE9" w:rsidP="007F1DD4">
      <w:pPr>
        <w:rPr>
          <w:lang w:val="it-IT"/>
        </w:rPr>
      </w:pPr>
      <w:r w:rsidRPr="0021481A">
        <w:rPr>
          <w:rStyle w:val="Time1"/>
          <w:lang w:val="fr-FR"/>
        </w:rPr>
        <w:t>Ad missam</w:t>
      </w:r>
      <w:r w:rsidRPr="0021481A">
        <w:rPr>
          <w:lang w:val="fr-FR"/>
        </w:rPr>
        <w:t xml:space="preserve"> IN </w:t>
      </w:r>
      <w:r w:rsidRPr="0021481A">
        <w:rPr>
          <w:rStyle w:val="Incipit"/>
          <w:lang w:val="fr-FR"/>
        </w:rPr>
        <w:t>Gaudeamus</w:t>
      </w:r>
      <w:r w:rsidRPr="0021481A">
        <w:rPr>
          <w:lang w:val="fr-FR"/>
        </w:rPr>
        <w:t xml:space="preserve">. ORCL </w:t>
      </w:r>
      <w:r w:rsidRPr="0021481A">
        <w:rPr>
          <w:rStyle w:val="Incipit"/>
          <w:lang w:val="fr-FR"/>
        </w:rPr>
        <w:t>Omnipotens clementissime</w:t>
      </w:r>
      <w:r w:rsidRPr="0021481A">
        <w:rPr>
          <w:lang w:val="fr-FR"/>
        </w:rPr>
        <w:t xml:space="preserve">. Secunda de sanctis Simplicio, Felice, Faustino. Tertia generalis. EP </w:t>
      </w:r>
      <w:r w:rsidRPr="0021481A">
        <w:rPr>
          <w:rStyle w:val="Incipit"/>
          <w:lang w:val="fr-FR"/>
        </w:rPr>
        <w:t>Gratia mulieris</w:t>
      </w:r>
      <w:r w:rsidRPr="0021481A">
        <w:rPr>
          <w:lang w:val="fr-FR"/>
        </w:rPr>
        <w:t xml:space="preserve">. GR </w:t>
      </w:r>
      <w:r w:rsidRPr="0021481A">
        <w:rPr>
          <w:rStyle w:val="Incipit"/>
          <w:lang w:val="fr-FR"/>
        </w:rPr>
        <w:t>Dilexisti</w:t>
      </w:r>
      <w:r w:rsidRPr="0021481A">
        <w:rPr>
          <w:lang w:val="fr-FR"/>
        </w:rPr>
        <w:t xml:space="preserve">. </w:t>
      </w:r>
      <w:r w:rsidRPr="0021481A">
        <w:rPr>
          <w:lang w:val="it-IT"/>
        </w:rPr>
        <w:t xml:space="preserve">ALV </w:t>
      </w:r>
      <w:r w:rsidRPr="0021481A">
        <w:rPr>
          <w:rStyle w:val="Incipit"/>
          <w:lang w:val="it-IT"/>
        </w:rPr>
        <w:t>Egregia</w:t>
      </w:r>
      <w:r w:rsidRPr="0021481A">
        <w:rPr>
          <w:lang w:val="it-IT"/>
        </w:rPr>
        <w:t xml:space="preserve">. (191va) SE </w:t>
      </w:r>
      <w:r w:rsidRPr="0021481A">
        <w:rPr>
          <w:rStyle w:val="Incipit"/>
          <w:lang w:val="it-IT"/>
        </w:rPr>
        <w:t>Exultent filiae</w:t>
      </w:r>
      <w:r w:rsidRPr="0021481A">
        <w:rPr>
          <w:lang w:val="it-IT"/>
        </w:rPr>
        <w:t xml:space="preserve">. EV </w:t>
      </w:r>
      <w:r w:rsidRPr="0021481A">
        <w:rPr>
          <w:rStyle w:val="Incipit"/>
          <w:lang w:val="it-IT"/>
        </w:rPr>
        <w:t>Intravit Iesus in quoddam castellum</w:t>
      </w:r>
      <w:r w:rsidRPr="0021481A">
        <w:rPr>
          <w:lang w:val="it-IT"/>
        </w:rPr>
        <w:t xml:space="preserve">. OF </w:t>
      </w:r>
      <w:r w:rsidRPr="0021481A">
        <w:rPr>
          <w:rStyle w:val="Incipit"/>
          <w:lang w:val="it-IT"/>
        </w:rPr>
        <w:t>Filiae regum</w:t>
      </w:r>
      <w:r w:rsidRPr="0021481A">
        <w:rPr>
          <w:lang w:val="it-IT"/>
        </w:rPr>
        <w:t xml:space="preserve">. CO </w:t>
      </w:r>
      <w:r w:rsidRPr="0021481A">
        <w:rPr>
          <w:rStyle w:val="Incipit"/>
          <w:lang w:val="it-IT"/>
        </w:rPr>
        <w:t>Dilexisti iustitiam</w:t>
      </w:r>
      <w:r w:rsidRPr="0021481A">
        <w:rPr>
          <w:lang w:val="it-IT"/>
        </w:rPr>
        <w:t xml:space="preserve">. [IM] </w:t>
      </w:r>
      <w:r w:rsidRPr="0021481A">
        <w:rPr>
          <w:rStyle w:val="Incipit"/>
          <w:lang w:val="it-IT"/>
        </w:rPr>
        <w:t>Ite missa est</w:t>
      </w:r>
      <w:r w:rsidRPr="0021481A">
        <w:rPr>
          <w:lang w:val="it-IT"/>
        </w:rPr>
        <w:t>.</w:t>
      </w:r>
    </w:p>
    <w:p w:rsidR="003D2CE9" w:rsidRPr="0021481A" w:rsidRDefault="003D2CE9" w:rsidP="007F1DD4">
      <w:pPr>
        <w:rPr>
          <w:lang w:val="fr-FR"/>
        </w:rPr>
      </w:pPr>
      <w:r w:rsidRPr="0021481A">
        <w:rPr>
          <w:rStyle w:val="Time1"/>
          <w:lang w:val="it-IT"/>
        </w:rPr>
        <w:t>In secunda vespera</w:t>
      </w:r>
      <w:r w:rsidRPr="0021481A">
        <w:rPr>
          <w:lang w:val="it-IT"/>
        </w:rPr>
        <w:t xml:space="preserve"> super feriales psalmos AN </w:t>
      </w:r>
      <w:r w:rsidRPr="0021481A">
        <w:rPr>
          <w:rStyle w:val="Incipit"/>
          <w:lang w:val="it-IT"/>
        </w:rPr>
        <w:t>Haec est virgo</w:t>
      </w:r>
      <w:r w:rsidRPr="0021481A">
        <w:rPr>
          <w:lang w:val="it-IT"/>
        </w:rPr>
        <w:t xml:space="preserve">. </w:t>
      </w:r>
      <w:r w:rsidRPr="0021481A">
        <w:rPr>
          <w:lang w:val="fr-FR"/>
        </w:rPr>
        <w:t xml:space="preserve">Capitulum, hymnus, versiculus ut in priori nocte. AM </w:t>
      </w:r>
      <w:r w:rsidRPr="0021481A">
        <w:rPr>
          <w:rStyle w:val="Incipit"/>
          <w:lang w:val="fr-FR"/>
        </w:rPr>
        <w:t>Simile est regnum caelorum sagenae</w:t>
      </w:r>
      <w:r w:rsidRPr="0021481A">
        <w:rPr>
          <w:lang w:val="fr-FR"/>
        </w:rPr>
        <w:t>. Oratio ut supra.</w:t>
      </w:r>
    </w:p>
    <w:p w:rsidR="003D2CE9" w:rsidRPr="0021481A" w:rsidRDefault="003D2CE9" w:rsidP="003D2CE9">
      <w:pPr>
        <w:pStyle w:val="Titolo1"/>
        <w:rPr>
          <w:lang w:val="fr-FR"/>
        </w:rPr>
      </w:pPr>
      <w:r w:rsidRPr="0021481A">
        <w:rPr>
          <w:lang w:val="fr-FR"/>
        </w:rPr>
        <w:t xml:space="preserve">[IN NATIVITATE SANCTORUM FELICIS SIMPLICII FAUSTINI ET BEATRICIS] </w:t>
      </w:r>
    </w:p>
    <w:p w:rsidR="003D2CE9" w:rsidRPr="0021481A" w:rsidRDefault="0081348A" w:rsidP="007F1DD4">
      <w:pPr>
        <w:rPr>
          <w:lang w:val="it-IT"/>
        </w:rPr>
      </w:pPr>
      <w:r w:rsidRPr="0021481A">
        <w:rPr>
          <w:lang w:val="fr-FR"/>
        </w:rPr>
        <w:t>Et notandum</w:t>
      </w:r>
      <w:r w:rsidR="003D2CE9" w:rsidRPr="0021481A">
        <w:rPr>
          <w:lang w:val="fr-FR"/>
        </w:rPr>
        <w:t xml:space="preserve"> quod hodie est festum Felicis et aliorum sanctorum. </w:t>
      </w:r>
      <w:r w:rsidR="003D2CE9" w:rsidRPr="0021481A">
        <w:rPr>
          <w:lang w:val="it-IT"/>
        </w:rPr>
        <w:t xml:space="preserve">Quod qui celebrare velit cantet subscripto modo: </w:t>
      </w:r>
    </w:p>
    <w:p w:rsidR="003D2CE9" w:rsidRPr="0021481A" w:rsidRDefault="003D2CE9" w:rsidP="007F1DD4">
      <w:pPr>
        <w:rPr>
          <w:lang w:val="it-IT"/>
        </w:rPr>
      </w:pPr>
      <w:r w:rsidRPr="0021481A">
        <w:rPr>
          <w:rStyle w:val="Time1"/>
          <w:lang w:val="it-IT"/>
        </w:rPr>
        <w:t>Ad vesperas</w:t>
      </w:r>
      <w:r w:rsidRPr="0021481A">
        <w:rPr>
          <w:lang w:val="it-IT"/>
        </w:rPr>
        <w:t xml:space="preserve"> feriales |psalmos::psalmi|. CP </w:t>
      </w:r>
      <w:r w:rsidRPr="0021481A">
        <w:rPr>
          <w:rStyle w:val="Incipit"/>
          <w:lang w:val="it-IT"/>
        </w:rPr>
        <w:t>Videbunt faciem domini</w:t>
      </w:r>
      <w:r w:rsidRPr="0021481A">
        <w:rPr>
          <w:lang w:val="it-IT"/>
        </w:rPr>
        <w:t xml:space="preserve">. VS </w:t>
      </w:r>
      <w:r w:rsidRPr="0021481A">
        <w:rPr>
          <w:rStyle w:val="Incipit"/>
          <w:lang w:val="it-IT"/>
        </w:rPr>
        <w:t>Laetamini in domino</w:t>
      </w:r>
      <w:r w:rsidRPr="0021481A">
        <w:rPr>
          <w:lang w:val="it-IT"/>
        </w:rPr>
        <w:t xml:space="preserve">. AM </w:t>
      </w:r>
      <w:r w:rsidRPr="0021481A">
        <w:rPr>
          <w:rStyle w:val="Incipit"/>
          <w:lang w:val="it-IT"/>
        </w:rPr>
        <w:t>Absterget deus</w:t>
      </w:r>
      <w:r w:rsidRPr="0021481A">
        <w:rPr>
          <w:lang w:val="it-IT"/>
        </w:rPr>
        <w:t xml:space="preserve">. [KY] </w:t>
      </w:r>
      <w:r w:rsidRPr="0021481A">
        <w:rPr>
          <w:rStyle w:val="Incipit"/>
          <w:lang w:val="it-IT"/>
        </w:rPr>
        <w:t>Kyrie</w:t>
      </w:r>
      <w:r w:rsidRPr="0021481A">
        <w:rPr>
          <w:lang w:val="it-IT"/>
        </w:rPr>
        <w:t xml:space="preserve">. [PN] </w:t>
      </w:r>
      <w:r w:rsidRPr="0021481A">
        <w:rPr>
          <w:rStyle w:val="Incipit"/>
          <w:lang w:val="it-IT"/>
        </w:rPr>
        <w:t>Pater noster</w:t>
      </w:r>
      <w:r w:rsidRPr="0021481A">
        <w:rPr>
          <w:lang w:val="it-IT"/>
        </w:rPr>
        <w:t xml:space="preserve">. OR </w:t>
      </w:r>
      <w:r w:rsidRPr="0021481A">
        <w:rPr>
          <w:rStyle w:val="Incipit"/>
          <w:lang w:val="it-IT"/>
        </w:rPr>
        <w:t xml:space="preserve">Praesta quaesumus </w:t>
      </w:r>
      <w:r w:rsidR="0081348A" w:rsidRPr="0021481A">
        <w:rPr>
          <w:rStyle w:val="Incipit"/>
          <w:lang w:val="it-IT"/>
        </w:rPr>
        <w:t>|domine::</w:t>
      </w:r>
      <w:r w:rsidRPr="0021481A">
        <w:rPr>
          <w:rStyle w:val="Incipit"/>
          <w:lang w:val="it-IT"/>
        </w:rPr>
        <w:t>omnipotens</w:t>
      </w:r>
      <w:r w:rsidR="0081348A" w:rsidRPr="0021481A">
        <w:rPr>
          <w:rStyle w:val="Incipit"/>
          <w:lang w:val="it-IT"/>
        </w:rPr>
        <w:t>|</w:t>
      </w:r>
      <w:r w:rsidRPr="0021481A">
        <w:rPr>
          <w:lang w:val="it-IT"/>
        </w:rPr>
        <w:t>. Deinde suffragia.</w:t>
      </w:r>
    </w:p>
    <w:p w:rsidR="005016C3" w:rsidRPr="0021481A" w:rsidRDefault="005016C3" w:rsidP="007F1DD4">
      <w:pPr>
        <w:rPr>
          <w:lang w:val="pt-PT"/>
        </w:rPr>
      </w:pPr>
      <w:r w:rsidRPr="0021481A">
        <w:rPr>
          <w:rStyle w:val="Time1"/>
          <w:lang w:val="it-IT"/>
        </w:rPr>
        <w:t>Ad matutinam</w:t>
      </w:r>
      <w:r w:rsidRPr="0021481A">
        <w:rPr>
          <w:lang w:val="it-IT"/>
        </w:rPr>
        <w:t xml:space="preserve"> INV </w:t>
      </w:r>
      <w:r w:rsidRPr="0021481A">
        <w:rPr>
          <w:rStyle w:val="Incipit"/>
          <w:lang w:val="it-IT"/>
        </w:rPr>
        <w:t>Regem martyrum</w:t>
      </w:r>
      <w:r w:rsidRPr="0021481A">
        <w:rPr>
          <w:lang w:val="it-IT"/>
        </w:rPr>
        <w:t xml:space="preserve"> cum nocturno. </w:t>
      </w:r>
      <w:r w:rsidRPr="0021481A">
        <w:rPr>
          <w:lang w:val="pt-PT"/>
        </w:rPr>
        <w:t xml:space="preserve">VS </w:t>
      </w:r>
      <w:r w:rsidRPr="0021481A">
        <w:rPr>
          <w:rStyle w:val="Incipit"/>
          <w:lang w:val="pt-PT"/>
        </w:rPr>
        <w:t>(191vb) Exultent iusti</w:t>
      </w:r>
      <w:r w:rsidR="0081348A" w:rsidRPr="0021481A">
        <w:rPr>
          <w:lang w:val="pt-PT"/>
        </w:rPr>
        <w:t>. Le</w:t>
      </w:r>
      <w:r w:rsidRPr="0021481A">
        <w:rPr>
          <w:lang w:val="pt-PT"/>
        </w:rPr>
        <w:t>gitur passio sancti Felicis cum tribus responsoriis de martyribus.</w:t>
      </w:r>
    </w:p>
    <w:p w:rsidR="005016C3" w:rsidRPr="0021481A" w:rsidRDefault="005016C3" w:rsidP="007F1DD4">
      <w:pPr>
        <w:rPr>
          <w:lang w:val="pt-PT"/>
        </w:rPr>
      </w:pPr>
      <w:r w:rsidRPr="0021481A">
        <w:rPr>
          <w:rStyle w:val="Time1"/>
          <w:lang w:val="fr-FR"/>
        </w:rPr>
        <w:t>Ad laudes</w:t>
      </w:r>
      <w:r w:rsidRPr="0021481A">
        <w:rPr>
          <w:lang w:val="fr-FR"/>
        </w:rPr>
        <w:t xml:space="preserve"> AN </w:t>
      </w:r>
      <w:r w:rsidRPr="0021481A">
        <w:rPr>
          <w:rStyle w:val="Incipit"/>
          <w:lang w:val="fr-FR"/>
        </w:rPr>
        <w:t>Omnes sancti quanta</w:t>
      </w:r>
      <w:r w:rsidRPr="0021481A">
        <w:rPr>
          <w:lang w:val="fr-FR"/>
        </w:rPr>
        <w:t xml:space="preserve">. </w:t>
      </w:r>
      <w:r w:rsidR="0081348A" w:rsidRPr="0021481A">
        <w:rPr>
          <w:lang w:val="fr-FR"/>
        </w:rPr>
        <w:t xml:space="preserve">[EVI] </w:t>
      </w:r>
      <w:r w:rsidRPr="0021481A">
        <w:rPr>
          <w:rStyle w:val="Incipit"/>
          <w:lang w:val="fr-FR"/>
        </w:rPr>
        <w:t>F</w:t>
      </w:r>
      <w:r w:rsidR="0081348A" w:rsidRPr="0021481A">
        <w:rPr>
          <w:rStyle w:val="Incipit"/>
          <w:lang w:val="fr-FR"/>
        </w:rPr>
        <w:t>ratres</w:t>
      </w:r>
      <w:r w:rsidR="0081348A" w:rsidRPr="0021481A">
        <w:rPr>
          <w:lang w:val="fr-FR"/>
        </w:rPr>
        <w:t xml:space="preserve">. </w:t>
      </w:r>
      <w:r w:rsidR="0081348A" w:rsidRPr="0021481A">
        <w:rPr>
          <w:lang w:val="pt-PT"/>
        </w:rPr>
        <w:t xml:space="preserve">CP </w:t>
      </w:r>
      <w:r w:rsidR="0081348A" w:rsidRPr="0021481A">
        <w:rPr>
          <w:rStyle w:val="Incipit"/>
          <w:lang w:val="pt-PT"/>
        </w:rPr>
        <w:t>E</w:t>
      </w:r>
      <w:r w:rsidRPr="0021481A">
        <w:rPr>
          <w:rStyle w:val="Incipit"/>
          <w:lang w:val="pt-PT"/>
        </w:rPr>
        <w:t>stote imitatores</w:t>
      </w:r>
      <w:r w:rsidRPr="0021481A">
        <w:rPr>
          <w:lang w:val="pt-PT"/>
        </w:rPr>
        <w:t xml:space="preserve">. VS </w:t>
      </w:r>
      <w:r w:rsidRPr="0021481A">
        <w:rPr>
          <w:rStyle w:val="Incipit"/>
          <w:lang w:val="pt-PT"/>
        </w:rPr>
        <w:t>Mirabilis deus</w:t>
      </w:r>
      <w:r w:rsidRPr="0021481A">
        <w:rPr>
          <w:lang w:val="pt-PT"/>
        </w:rPr>
        <w:t xml:space="preserve">. AB </w:t>
      </w:r>
      <w:r w:rsidRPr="0021481A">
        <w:rPr>
          <w:rStyle w:val="Incipit"/>
          <w:lang w:val="pt-PT"/>
        </w:rPr>
        <w:t>Fulgebunt iusti</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OR </w:t>
      </w:r>
      <w:r w:rsidRPr="0021481A">
        <w:rPr>
          <w:rStyle w:val="Incipit"/>
          <w:lang w:val="pt-PT"/>
        </w:rPr>
        <w:t>Praesta quaesumus</w:t>
      </w:r>
      <w:r w:rsidRPr="0021481A">
        <w:rPr>
          <w:lang w:val="pt-PT"/>
        </w:rPr>
        <w:t>. Deinde suffragia.</w:t>
      </w:r>
    </w:p>
    <w:p w:rsidR="005016C3" w:rsidRPr="0021481A" w:rsidRDefault="005016C3" w:rsidP="007F1DD4">
      <w:pPr>
        <w:rPr>
          <w:lang w:val="pt-PT"/>
        </w:rPr>
      </w:pPr>
      <w:r w:rsidRPr="0021481A">
        <w:rPr>
          <w:rStyle w:val="Time1"/>
          <w:lang w:val="pt-PT"/>
        </w:rPr>
        <w:t>Ad horas</w:t>
      </w:r>
      <w:r w:rsidRPr="0021481A">
        <w:rPr>
          <w:lang w:val="pt-PT"/>
        </w:rPr>
        <w:t xml:space="preserve"> cantentur laudes. Et responsoria de martyribus.</w:t>
      </w:r>
    </w:p>
    <w:p w:rsidR="005016C3" w:rsidRPr="0021481A" w:rsidRDefault="005016C3" w:rsidP="007F1DD4">
      <w:pPr>
        <w:rPr>
          <w:lang w:val="pt-PT"/>
        </w:rPr>
      </w:pPr>
      <w:r w:rsidRPr="0021481A">
        <w:rPr>
          <w:rStyle w:val="Time1"/>
          <w:lang w:val="pt-PT"/>
        </w:rPr>
        <w:t>Ad missam</w:t>
      </w:r>
      <w:r w:rsidRPr="0021481A">
        <w:rPr>
          <w:lang w:val="pt-PT"/>
        </w:rPr>
        <w:t xml:space="preserve"> IN </w:t>
      </w:r>
      <w:r w:rsidRPr="0021481A">
        <w:rPr>
          <w:rStyle w:val="Incipit"/>
          <w:lang w:val="pt-PT"/>
        </w:rPr>
        <w:t>Sacerdotes eius</w:t>
      </w:r>
      <w:r w:rsidRPr="0021481A">
        <w:rPr>
          <w:lang w:val="pt-PT"/>
        </w:rPr>
        <w:t xml:space="preserve">. Oratio de sancto Felice. Secunda de sanctis. Tertia de dominica. EP </w:t>
      </w:r>
      <w:r w:rsidRPr="0021481A">
        <w:rPr>
          <w:rStyle w:val="Incipit"/>
          <w:lang w:val="pt-PT"/>
        </w:rPr>
        <w:t xml:space="preserve">Lingua </w:t>
      </w:r>
      <w:r w:rsidR="0081348A" w:rsidRPr="0021481A">
        <w:rPr>
          <w:rStyle w:val="Incipit"/>
          <w:lang w:val="pt-PT"/>
        </w:rPr>
        <w:t>|sapientis::</w:t>
      </w:r>
      <w:r w:rsidRPr="0021481A">
        <w:rPr>
          <w:rStyle w:val="Incipit"/>
          <w:lang w:val="pt-PT"/>
        </w:rPr>
        <w:t>sapientium</w:t>
      </w:r>
      <w:r w:rsidR="0081348A" w:rsidRPr="0021481A">
        <w:rPr>
          <w:rStyle w:val="Incipit"/>
          <w:lang w:val="pt-PT"/>
        </w:rPr>
        <w:t>|</w:t>
      </w:r>
      <w:r w:rsidRPr="0021481A">
        <w:rPr>
          <w:lang w:val="pt-PT"/>
        </w:rPr>
        <w:t xml:space="preserve">. GR </w:t>
      </w:r>
      <w:r w:rsidRPr="0021481A">
        <w:rPr>
          <w:rStyle w:val="Incipit"/>
          <w:lang w:val="pt-PT"/>
        </w:rPr>
        <w:t>Sacerdotes</w:t>
      </w:r>
      <w:r w:rsidRPr="0021481A">
        <w:rPr>
          <w:lang w:val="pt-PT"/>
        </w:rPr>
        <w:t xml:space="preserve">. ALV </w:t>
      </w:r>
      <w:r w:rsidRPr="0021481A">
        <w:rPr>
          <w:rStyle w:val="Incipit"/>
          <w:lang w:val="pt-PT"/>
        </w:rPr>
        <w:t>Pretiosa</w:t>
      </w:r>
      <w:r w:rsidRPr="0021481A">
        <w:rPr>
          <w:lang w:val="pt-PT"/>
        </w:rPr>
        <w:t xml:space="preserve">. EV </w:t>
      </w:r>
      <w:r w:rsidRPr="0021481A">
        <w:rPr>
          <w:rStyle w:val="Incipit"/>
          <w:lang w:val="pt-PT"/>
        </w:rPr>
        <w:t>Sint lumbi</w:t>
      </w:r>
      <w:r w:rsidRPr="0021481A">
        <w:rPr>
          <w:lang w:val="pt-PT"/>
        </w:rPr>
        <w:t xml:space="preserve">. OF </w:t>
      </w:r>
      <w:r w:rsidRPr="0021481A">
        <w:rPr>
          <w:rStyle w:val="Incipit"/>
          <w:lang w:val="pt-PT"/>
        </w:rPr>
        <w:t>Veritas mea</w:t>
      </w:r>
      <w:r w:rsidRPr="0021481A">
        <w:rPr>
          <w:lang w:val="pt-PT"/>
        </w:rPr>
        <w:t xml:space="preserve">. CO </w:t>
      </w:r>
      <w:r w:rsidRPr="0021481A">
        <w:rPr>
          <w:rStyle w:val="Incipit"/>
          <w:lang w:val="pt-PT"/>
        </w:rPr>
        <w:t>Beatus servus</w:t>
      </w:r>
      <w:r w:rsidRPr="0021481A">
        <w:rPr>
          <w:lang w:val="pt-PT"/>
        </w:rPr>
        <w:t>.</w:t>
      </w:r>
    </w:p>
    <w:p w:rsidR="005016C3" w:rsidRPr="0021481A" w:rsidRDefault="005016C3" w:rsidP="005016C3">
      <w:pPr>
        <w:pStyle w:val="Titolo1"/>
        <w:rPr>
          <w:lang w:val="pt-PT"/>
        </w:rPr>
      </w:pPr>
      <w:r w:rsidRPr="0021481A">
        <w:rPr>
          <w:lang w:val="pt-PT"/>
        </w:rPr>
        <w:t xml:space="preserve">IN NATIVITATE |EBDON::ABDON| ET </w:t>
      </w:r>
      <w:r w:rsidR="0081348A" w:rsidRPr="0021481A">
        <w:rPr>
          <w:lang w:val="pt-PT"/>
        </w:rPr>
        <w:t>|SENNEN::</w:t>
      </w:r>
      <w:r w:rsidRPr="0021481A">
        <w:rPr>
          <w:lang w:val="pt-PT"/>
        </w:rPr>
        <w:t>SENNES</w:t>
      </w:r>
      <w:r w:rsidR="0081348A" w:rsidRPr="0021481A">
        <w:rPr>
          <w:lang w:val="pt-PT"/>
        </w:rPr>
        <w:t>|</w:t>
      </w:r>
    </w:p>
    <w:p w:rsidR="005016C3" w:rsidRPr="0021481A" w:rsidRDefault="005016C3" w:rsidP="007F1DD4">
      <w:pPr>
        <w:rPr>
          <w:lang w:val="pt-PT"/>
        </w:rPr>
      </w:pPr>
      <w:r w:rsidRPr="0021481A">
        <w:rPr>
          <w:rStyle w:val="Time1"/>
          <w:lang w:val="pt-PT"/>
        </w:rPr>
        <w:t>Ad vesperas</w:t>
      </w:r>
      <w:r w:rsidRPr="0021481A">
        <w:rPr>
          <w:lang w:val="pt-PT"/>
        </w:rPr>
        <w:t xml:space="preserve"> feriales |psalmos::psalmi|. [EVI] </w:t>
      </w:r>
      <w:r w:rsidRPr="0021481A">
        <w:rPr>
          <w:rStyle w:val="Incipit"/>
          <w:lang w:val="pt-PT"/>
        </w:rPr>
        <w:t>Fratres</w:t>
      </w:r>
      <w:r w:rsidRPr="0021481A">
        <w:rPr>
          <w:lang w:val="pt-PT"/>
        </w:rPr>
        <w:t xml:space="preserve">. CP </w:t>
      </w:r>
      <w:r w:rsidRPr="0021481A">
        <w:rPr>
          <w:rStyle w:val="Incipit"/>
          <w:lang w:val="pt-PT"/>
        </w:rPr>
        <w:t>Gratias</w:t>
      </w:r>
      <w:r w:rsidRPr="0021481A">
        <w:rPr>
          <w:lang w:val="pt-PT"/>
        </w:rPr>
        <w:t xml:space="preserve">. VS </w:t>
      </w:r>
      <w:r w:rsidRPr="0021481A">
        <w:rPr>
          <w:rStyle w:val="Incipit"/>
          <w:lang w:val="pt-PT"/>
        </w:rPr>
        <w:t>Mirabilis deus</w:t>
      </w:r>
      <w:r w:rsidRPr="0021481A">
        <w:rPr>
          <w:lang w:val="pt-PT"/>
        </w:rPr>
        <w:t xml:space="preserve">. AM </w:t>
      </w:r>
      <w:r w:rsidRPr="0021481A">
        <w:rPr>
          <w:rStyle w:val="Incipit"/>
          <w:lang w:val="pt-PT"/>
        </w:rPr>
        <w:t>Fulgebunt iusti.</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(192ra) noster</w:t>
      </w:r>
      <w:r w:rsidRPr="0021481A">
        <w:rPr>
          <w:lang w:val="pt-PT"/>
        </w:rPr>
        <w:t xml:space="preserve">. OR </w:t>
      </w:r>
      <w:r w:rsidRPr="0021481A">
        <w:rPr>
          <w:rStyle w:val="Incipit"/>
          <w:lang w:val="pt-PT"/>
        </w:rPr>
        <w:t>Deus qui sanctis tuis</w:t>
      </w:r>
      <w:r w:rsidRPr="0021481A">
        <w:rPr>
          <w:lang w:val="pt-PT"/>
        </w:rPr>
        <w:t>. Deinde suffragia.</w:t>
      </w:r>
    </w:p>
    <w:p w:rsidR="005016C3" w:rsidRPr="0021481A" w:rsidRDefault="005016C3"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nocturno. VS </w:t>
      </w:r>
      <w:r w:rsidRPr="0021481A">
        <w:rPr>
          <w:rStyle w:val="Incipit"/>
          <w:lang w:val="pt-PT"/>
        </w:rPr>
        <w:t>Exultent iusti</w:t>
      </w:r>
      <w:r w:rsidRPr="0021481A">
        <w:rPr>
          <w:lang w:val="pt-PT"/>
        </w:rPr>
        <w:t>. Legitur eorum passio cum tribus responsoriis.</w:t>
      </w:r>
    </w:p>
    <w:p w:rsidR="005016C3" w:rsidRPr="0021481A" w:rsidRDefault="005016C3" w:rsidP="007F1DD4">
      <w:pPr>
        <w:rPr>
          <w:lang w:val="pt-PT"/>
        </w:rPr>
      </w:pPr>
      <w:r w:rsidRPr="0021481A">
        <w:rPr>
          <w:rStyle w:val="Time1"/>
          <w:lang w:val="pt-PT"/>
        </w:rPr>
        <w:t>Ad laudes</w:t>
      </w:r>
      <w:r w:rsidRPr="0021481A">
        <w:rPr>
          <w:lang w:val="pt-PT"/>
        </w:rPr>
        <w:t xml:space="preserve"> AN </w:t>
      </w:r>
      <w:r w:rsidRPr="0021481A">
        <w:rPr>
          <w:rStyle w:val="Incipit"/>
          <w:lang w:val="pt-PT"/>
        </w:rPr>
        <w:t>Iustorum</w:t>
      </w:r>
      <w:r w:rsidRPr="0021481A">
        <w:rPr>
          <w:lang w:val="pt-PT"/>
        </w:rPr>
        <w:t xml:space="preserve">. [EVI] </w:t>
      </w:r>
      <w:r w:rsidRPr="0021481A">
        <w:rPr>
          <w:rStyle w:val="Incipit"/>
          <w:lang w:val="pt-PT"/>
        </w:rPr>
        <w:t>Fratres</w:t>
      </w:r>
      <w:r w:rsidRPr="0021481A">
        <w:rPr>
          <w:lang w:val="pt-PT"/>
        </w:rPr>
        <w:t xml:space="preserve">. CP </w:t>
      </w:r>
      <w:r w:rsidRPr="0021481A">
        <w:rPr>
          <w:rStyle w:val="Incipit"/>
          <w:lang w:val="pt-PT"/>
        </w:rPr>
        <w:t>Gratias</w:t>
      </w:r>
      <w:r w:rsidRPr="0021481A">
        <w:rPr>
          <w:lang w:val="pt-PT"/>
        </w:rPr>
        <w:t xml:space="preserve">. VS </w:t>
      </w:r>
      <w:r w:rsidRPr="0021481A">
        <w:rPr>
          <w:rStyle w:val="Incipit"/>
          <w:lang w:val="pt-PT"/>
        </w:rPr>
        <w:t>Mirabilis deus</w:t>
      </w:r>
      <w:r w:rsidRPr="0021481A">
        <w:rPr>
          <w:lang w:val="pt-PT"/>
        </w:rPr>
        <w:t xml:space="preserve">. AB </w:t>
      </w:r>
      <w:r w:rsidRPr="0021481A">
        <w:rPr>
          <w:rStyle w:val="Incipit"/>
          <w:lang w:val="pt-PT"/>
        </w:rPr>
        <w:t>Fulgebunt</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OR </w:t>
      </w:r>
      <w:r w:rsidRPr="0021481A">
        <w:rPr>
          <w:rStyle w:val="Incipit"/>
          <w:lang w:val="pt-PT"/>
        </w:rPr>
        <w:t>Deus qui sanctis tuis</w:t>
      </w:r>
      <w:r w:rsidRPr="0021481A">
        <w:rPr>
          <w:lang w:val="pt-PT"/>
        </w:rPr>
        <w:t>. Deinde suffragia.</w:t>
      </w:r>
    </w:p>
    <w:p w:rsidR="005016C3" w:rsidRPr="0021481A" w:rsidRDefault="005016C3" w:rsidP="007F1DD4">
      <w:pPr>
        <w:rPr>
          <w:lang w:val="pt-PT"/>
        </w:rPr>
      </w:pPr>
      <w:r w:rsidRPr="0021481A">
        <w:rPr>
          <w:rStyle w:val="Time1"/>
          <w:lang w:val="pt-PT"/>
        </w:rPr>
        <w:t>Ad horas</w:t>
      </w:r>
      <w:r w:rsidRPr="0021481A">
        <w:rPr>
          <w:lang w:val="pt-PT"/>
        </w:rPr>
        <w:t xml:space="preserve"> cantentur laudes. Et responsoria de martyribus.</w:t>
      </w:r>
    </w:p>
    <w:p w:rsidR="005016C3" w:rsidRPr="0021481A" w:rsidRDefault="005016C3" w:rsidP="007F1DD4">
      <w:pPr>
        <w:rPr>
          <w:lang w:val="en-US"/>
        </w:rPr>
      </w:pPr>
      <w:r w:rsidRPr="0021481A">
        <w:rPr>
          <w:rStyle w:val="Time1"/>
          <w:lang w:val="pt-PT"/>
        </w:rPr>
        <w:lastRenderedPageBreak/>
        <w:t>Ad missam</w:t>
      </w:r>
      <w:r w:rsidRPr="0021481A">
        <w:rPr>
          <w:lang w:val="pt-PT"/>
        </w:rPr>
        <w:t xml:space="preserve"> IN </w:t>
      </w:r>
      <w:r w:rsidRPr="0021481A">
        <w:rPr>
          <w:rStyle w:val="Incipit"/>
          <w:lang w:val="pt-PT"/>
        </w:rPr>
        <w:t>Intret in conspectu</w:t>
      </w:r>
      <w:r w:rsidRPr="0021481A">
        <w:rPr>
          <w:lang w:val="pt-PT"/>
        </w:rPr>
        <w:t xml:space="preserve">. ORCL </w:t>
      </w:r>
      <w:r w:rsidRPr="0021481A">
        <w:rPr>
          <w:rStyle w:val="Incipit"/>
          <w:lang w:val="pt-PT"/>
        </w:rPr>
        <w:t>Deus qui sanctis tuis</w:t>
      </w:r>
      <w:r w:rsidRPr="0021481A">
        <w:rPr>
          <w:lang w:val="pt-PT"/>
        </w:rPr>
        <w:t xml:space="preserve">. Secunda de dominica. Tertia generalis. EP </w:t>
      </w:r>
      <w:r w:rsidRPr="0021481A">
        <w:rPr>
          <w:rStyle w:val="Incipit"/>
          <w:lang w:val="pt-PT"/>
        </w:rPr>
        <w:t>Iusti in perpetuum</w:t>
      </w:r>
      <w:r w:rsidRPr="0021481A">
        <w:rPr>
          <w:lang w:val="pt-PT"/>
        </w:rPr>
        <w:t xml:space="preserve">. GR </w:t>
      </w:r>
      <w:r w:rsidRPr="0021481A">
        <w:rPr>
          <w:rStyle w:val="Incipit"/>
          <w:lang w:val="pt-PT"/>
        </w:rPr>
        <w:t>Gloriosus deus</w:t>
      </w:r>
      <w:r w:rsidRPr="0021481A">
        <w:rPr>
          <w:lang w:val="pt-PT"/>
        </w:rPr>
        <w:t xml:space="preserve">. ALV </w:t>
      </w:r>
      <w:r w:rsidRPr="0021481A">
        <w:rPr>
          <w:rStyle w:val="Incipit"/>
          <w:lang w:val="pt-PT"/>
        </w:rPr>
        <w:t>Mirabilis deus</w:t>
      </w:r>
      <w:r w:rsidRPr="0021481A">
        <w:rPr>
          <w:lang w:val="pt-PT"/>
        </w:rPr>
        <w:t xml:space="preserve">. </w:t>
      </w:r>
      <w:r w:rsidRPr="0021481A">
        <w:rPr>
          <w:lang w:val="en-US"/>
        </w:rPr>
        <w:t xml:space="preserve">EV </w:t>
      </w:r>
      <w:r w:rsidRPr="0021481A">
        <w:rPr>
          <w:rStyle w:val="Incipit"/>
          <w:lang w:val="en-US"/>
        </w:rPr>
        <w:t>Descendens Iesus</w:t>
      </w:r>
      <w:r w:rsidRPr="0021481A">
        <w:rPr>
          <w:lang w:val="en-US"/>
        </w:rPr>
        <w:t xml:space="preserve">. OF </w:t>
      </w:r>
      <w:r w:rsidRPr="0021481A">
        <w:rPr>
          <w:rStyle w:val="Incipit"/>
          <w:lang w:val="en-US"/>
        </w:rPr>
        <w:t>Mirabilis deus</w:t>
      </w:r>
      <w:r w:rsidRPr="0021481A">
        <w:rPr>
          <w:lang w:val="en-US"/>
        </w:rPr>
        <w:t xml:space="preserve">. CO </w:t>
      </w:r>
      <w:r w:rsidRPr="0021481A">
        <w:rPr>
          <w:rStyle w:val="Incipit"/>
          <w:lang w:val="en-US"/>
        </w:rPr>
        <w:t>Posuerunt mortalia</w:t>
      </w:r>
      <w:r w:rsidRPr="0021481A">
        <w:rPr>
          <w:lang w:val="en-US"/>
        </w:rPr>
        <w:t>.</w:t>
      </w:r>
    </w:p>
    <w:p w:rsidR="005016C3" w:rsidRPr="0021481A" w:rsidRDefault="005016C3" w:rsidP="005016C3">
      <w:pPr>
        <w:pStyle w:val="Titolo1"/>
        <w:rPr>
          <w:lang w:val="en-US"/>
        </w:rPr>
      </w:pPr>
      <w:r w:rsidRPr="0021481A">
        <w:rPr>
          <w:lang w:val="en-US"/>
        </w:rPr>
        <w:t>IN NATIVITATE SANCTI TERTULINI</w:t>
      </w:r>
    </w:p>
    <w:p w:rsidR="005016C3" w:rsidRPr="0021481A" w:rsidRDefault="005016C3" w:rsidP="007F1DD4">
      <w:pPr>
        <w:rPr>
          <w:lang w:val="pt-PT"/>
        </w:rPr>
      </w:pPr>
      <w:r w:rsidRPr="0021481A">
        <w:rPr>
          <w:rStyle w:val="Time1"/>
          <w:lang w:val="en-US"/>
        </w:rPr>
        <w:t>Ad vesperas</w:t>
      </w:r>
      <w:r w:rsidRPr="0021481A">
        <w:rPr>
          <w:lang w:val="en-US"/>
        </w:rPr>
        <w:t xml:space="preserve"> feriales |psalmos::psalmi|.</w:t>
      </w:r>
      <w:r w:rsidR="00026F46" w:rsidRPr="0021481A">
        <w:rPr>
          <w:lang w:val="en-US"/>
        </w:rPr>
        <w:t xml:space="preserve"> Capitulum de uno martyre. VS </w:t>
      </w:r>
      <w:r w:rsidR="00026F46" w:rsidRPr="0021481A">
        <w:rPr>
          <w:rStyle w:val="Incipit"/>
          <w:lang w:val="en-US"/>
        </w:rPr>
        <w:t>Gloria et honore</w:t>
      </w:r>
      <w:r w:rsidR="00026F46" w:rsidRPr="0021481A">
        <w:rPr>
          <w:lang w:val="en-US"/>
        </w:rPr>
        <w:t xml:space="preserve">. AM </w:t>
      </w:r>
      <w:r w:rsidR="00026F46" w:rsidRPr="0021481A">
        <w:rPr>
          <w:rStyle w:val="Incipit"/>
          <w:lang w:val="en-US"/>
        </w:rPr>
        <w:t>(192rb) Beatus vir</w:t>
      </w:r>
      <w:r w:rsidR="00026F46" w:rsidRPr="0021481A">
        <w:rPr>
          <w:lang w:val="en-US"/>
        </w:rPr>
        <w:t xml:space="preserve">. [KY] </w:t>
      </w:r>
      <w:r w:rsidR="00026F46" w:rsidRPr="0021481A">
        <w:rPr>
          <w:rStyle w:val="Incipit"/>
          <w:lang w:val="en-US"/>
        </w:rPr>
        <w:t>Kyrie</w:t>
      </w:r>
      <w:r w:rsidR="00026F46" w:rsidRPr="0021481A">
        <w:rPr>
          <w:lang w:val="en-US"/>
        </w:rPr>
        <w:t xml:space="preserve">. [PN] </w:t>
      </w:r>
      <w:r w:rsidR="00026F46" w:rsidRPr="0021481A">
        <w:rPr>
          <w:rStyle w:val="Incipit"/>
          <w:lang w:val="en-US"/>
        </w:rPr>
        <w:t>Pater noster</w:t>
      </w:r>
      <w:r w:rsidR="00026F46" w:rsidRPr="0021481A">
        <w:rPr>
          <w:lang w:val="en-US"/>
        </w:rPr>
        <w:t xml:space="preserve">. </w:t>
      </w:r>
      <w:r w:rsidR="00026F46" w:rsidRPr="0021481A">
        <w:rPr>
          <w:lang w:val="pt-PT"/>
        </w:rPr>
        <w:t>Oratio de uno martyre. Deinde suffragia.</w:t>
      </w:r>
    </w:p>
    <w:p w:rsidR="00026F46" w:rsidRPr="0021481A" w:rsidRDefault="00026F46"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nocturno. VS </w:t>
      </w:r>
      <w:r w:rsidRPr="0021481A">
        <w:rPr>
          <w:rStyle w:val="Incipit"/>
          <w:lang w:val="pt-PT"/>
        </w:rPr>
        <w:t>Posuisti domine</w:t>
      </w:r>
      <w:r w:rsidRPr="0021481A">
        <w:rPr>
          <w:lang w:val="pt-PT"/>
        </w:rPr>
        <w:t>. Legitur eius passio cum tribus |responsoriis responsoriis::responsoriis|.</w:t>
      </w:r>
    </w:p>
    <w:p w:rsidR="00026F46" w:rsidRPr="0021481A" w:rsidRDefault="00026F46" w:rsidP="007F1DD4">
      <w:pPr>
        <w:rPr>
          <w:lang w:val="it-IT"/>
        </w:rPr>
      </w:pPr>
      <w:r w:rsidRPr="0021481A">
        <w:rPr>
          <w:rStyle w:val="Time1"/>
          <w:lang w:val="pt-PT"/>
        </w:rPr>
        <w:t>Ad laudes</w:t>
      </w:r>
      <w:r w:rsidRPr="0021481A">
        <w:rPr>
          <w:lang w:val="pt-PT"/>
        </w:rPr>
        <w:t xml:space="preserve"> AN </w:t>
      </w:r>
      <w:r w:rsidRPr="0021481A">
        <w:rPr>
          <w:rStyle w:val="Incipit"/>
          <w:lang w:val="pt-PT"/>
        </w:rPr>
        <w:t>Qui me confessus</w:t>
      </w:r>
      <w:r w:rsidRPr="0021481A">
        <w:rPr>
          <w:lang w:val="pt-PT"/>
        </w:rPr>
        <w:t xml:space="preserve">. Capitulum ut supra. VS </w:t>
      </w:r>
      <w:r w:rsidRPr="0021481A">
        <w:rPr>
          <w:rStyle w:val="Incipit"/>
          <w:lang w:val="pt-PT"/>
        </w:rPr>
        <w:t>Magna est gloria</w:t>
      </w:r>
      <w:r w:rsidRPr="0021481A">
        <w:rPr>
          <w:lang w:val="pt-PT"/>
        </w:rPr>
        <w:t xml:space="preserve">. AB </w:t>
      </w:r>
      <w:r w:rsidRPr="0021481A">
        <w:rPr>
          <w:rStyle w:val="Incipit"/>
          <w:lang w:val="pt-PT"/>
        </w:rPr>
        <w:t>Hic vir despiciens</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Oratio ut supra. </w:t>
      </w:r>
      <w:r w:rsidRPr="0021481A">
        <w:rPr>
          <w:lang w:val="it-IT"/>
        </w:rPr>
        <w:t>Deinde suffragia.</w:t>
      </w:r>
    </w:p>
    <w:p w:rsidR="00026F46" w:rsidRPr="0021481A" w:rsidRDefault="00026F46" w:rsidP="007F1DD4">
      <w:pPr>
        <w:rPr>
          <w:lang w:val="it-IT"/>
        </w:rPr>
      </w:pPr>
      <w:r w:rsidRPr="0021481A">
        <w:rPr>
          <w:rStyle w:val="Time1"/>
          <w:lang w:val="it-IT"/>
        </w:rPr>
        <w:t>Ad horas</w:t>
      </w:r>
      <w:r w:rsidRPr="0021481A">
        <w:rPr>
          <w:lang w:val="it-IT"/>
        </w:rPr>
        <w:t xml:space="preserve"> cantentur laudes.</w:t>
      </w:r>
    </w:p>
    <w:p w:rsidR="00026F46" w:rsidRPr="0021481A" w:rsidRDefault="00026F46" w:rsidP="007F1DD4">
      <w:pPr>
        <w:rPr>
          <w:lang w:val="pt-PT"/>
        </w:rPr>
      </w:pPr>
      <w:r w:rsidRPr="0021481A">
        <w:rPr>
          <w:rStyle w:val="Time1"/>
          <w:lang w:val="it-IT"/>
        </w:rPr>
        <w:t>Ad missam</w:t>
      </w:r>
      <w:r w:rsidRPr="0021481A">
        <w:rPr>
          <w:lang w:val="it-IT"/>
        </w:rPr>
        <w:t xml:space="preserve"> cantatur officium dominicale per totum. </w:t>
      </w:r>
      <w:r w:rsidRPr="0021481A">
        <w:rPr>
          <w:lang w:val="pt-PT"/>
        </w:rPr>
        <w:t>Secunda orato de sancto Tertulino.</w:t>
      </w:r>
    </w:p>
    <w:p w:rsidR="00026F46" w:rsidRPr="0021481A" w:rsidRDefault="00026F46" w:rsidP="007F1DD4">
      <w:pPr>
        <w:rPr>
          <w:lang w:val="nb-NO"/>
        </w:rPr>
      </w:pPr>
      <w:r w:rsidRPr="0021481A">
        <w:rPr>
          <w:rStyle w:val="Time1"/>
          <w:lang w:val="nb-NO"/>
        </w:rPr>
        <w:t>Sexta et nona</w:t>
      </w:r>
      <w:r w:rsidRPr="0021481A">
        <w:rPr>
          <w:lang w:val="nb-NO"/>
        </w:rPr>
        <w:t xml:space="preserve"> ut supra.</w:t>
      </w:r>
    </w:p>
    <w:p w:rsidR="00026F46" w:rsidRPr="0021481A" w:rsidRDefault="00026F46" w:rsidP="00026F46">
      <w:pPr>
        <w:pStyle w:val="Titolo1"/>
        <w:rPr>
          <w:lang w:val="nb-NO"/>
        </w:rPr>
      </w:pPr>
      <w:r w:rsidRPr="0021481A">
        <w:rPr>
          <w:lang w:val="nb-NO"/>
        </w:rPr>
        <w:t>IN VINCULA SANCTI PETRI</w:t>
      </w:r>
    </w:p>
    <w:p w:rsidR="00026F46" w:rsidRPr="0021481A" w:rsidRDefault="00026F46" w:rsidP="007F1DD4">
      <w:pPr>
        <w:rPr>
          <w:lang w:val="en-US"/>
        </w:rPr>
      </w:pPr>
      <w:r w:rsidRPr="0021481A">
        <w:rPr>
          <w:rStyle w:val="Time1"/>
          <w:lang w:val="nb-NO"/>
        </w:rPr>
        <w:t>Ad vesperas</w:t>
      </w:r>
      <w:r w:rsidRPr="0021481A">
        <w:rPr>
          <w:lang w:val="nb-NO"/>
        </w:rPr>
        <w:t xml:space="preserve"> super psalmos AN </w:t>
      </w:r>
      <w:r w:rsidRPr="0021481A">
        <w:rPr>
          <w:rStyle w:val="Incipit"/>
          <w:lang w:val="nb-NO"/>
        </w:rPr>
        <w:t>Petrus autem servabatur</w:t>
      </w:r>
      <w:r w:rsidRPr="0021481A">
        <w:rPr>
          <w:lang w:val="nb-NO"/>
        </w:rPr>
        <w:t xml:space="preserve">. PS </w:t>
      </w:r>
      <w:r w:rsidRPr="0021481A">
        <w:rPr>
          <w:rStyle w:val="Incipit"/>
          <w:lang w:val="nb-NO"/>
        </w:rPr>
        <w:t>Laudate pueri</w:t>
      </w:r>
      <w:r w:rsidRPr="0021481A">
        <w:rPr>
          <w:lang w:val="nb-NO"/>
        </w:rPr>
        <w:t xml:space="preserve"> cum reliquis. CP </w:t>
      </w:r>
      <w:r w:rsidRPr="0021481A">
        <w:rPr>
          <w:rStyle w:val="Incipit"/>
          <w:lang w:val="nb-NO"/>
        </w:rPr>
        <w:t>Petrus quidem</w:t>
      </w:r>
      <w:r w:rsidRPr="0021481A">
        <w:rPr>
          <w:lang w:val="nb-NO"/>
        </w:rPr>
        <w:t xml:space="preserve">. </w:t>
      </w:r>
      <w:r w:rsidRPr="0021481A">
        <w:rPr>
          <w:lang w:val="pt-PT"/>
        </w:rPr>
        <w:t xml:space="preserve">RP </w:t>
      </w:r>
      <w:r w:rsidRPr="0021481A">
        <w:rPr>
          <w:rStyle w:val="Incipit"/>
          <w:lang w:val="pt-PT"/>
        </w:rPr>
        <w:t>Petre (192va) amas me</w:t>
      </w:r>
      <w:r w:rsidRPr="0021481A">
        <w:rPr>
          <w:lang w:val="pt-PT"/>
        </w:rPr>
        <w:t xml:space="preserve">. HYHV </w:t>
      </w:r>
      <w:r w:rsidRPr="0021481A">
        <w:rPr>
          <w:rStyle w:val="Incipit"/>
          <w:lang w:val="pt-PT"/>
        </w:rPr>
        <w:t>Iam bone pastor</w:t>
      </w:r>
      <w:r w:rsidRPr="0021481A">
        <w:rPr>
          <w:lang w:val="pt-PT"/>
        </w:rPr>
        <w:t xml:space="preserve">. VS </w:t>
      </w:r>
      <w:r w:rsidRPr="0021481A">
        <w:rPr>
          <w:rStyle w:val="Incipit"/>
          <w:lang w:val="pt-PT"/>
        </w:rPr>
        <w:t>Tu es Petrus</w:t>
      </w:r>
      <w:r w:rsidRPr="0021481A">
        <w:rPr>
          <w:lang w:val="pt-PT"/>
        </w:rPr>
        <w:t xml:space="preserve">. AM </w:t>
      </w:r>
      <w:r w:rsidRPr="0021481A">
        <w:rPr>
          <w:rStyle w:val="Incipit"/>
          <w:lang w:val="pt-PT"/>
        </w:rPr>
        <w:t>Angelus domini</w:t>
      </w:r>
      <w:r w:rsidRPr="0021481A">
        <w:rPr>
          <w:lang w:val="pt-PT"/>
        </w:rPr>
        <w:t xml:space="preserve">. OR </w:t>
      </w:r>
      <w:r w:rsidRPr="0021481A">
        <w:rPr>
          <w:rStyle w:val="Incipit"/>
          <w:lang w:val="pt-PT"/>
        </w:rPr>
        <w:t>Deus qui beatum Petrum</w:t>
      </w:r>
      <w:r w:rsidRPr="0021481A">
        <w:rPr>
          <w:lang w:val="pt-PT"/>
        </w:rPr>
        <w:t xml:space="preserve">. </w:t>
      </w:r>
      <w:r w:rsidRPr="0021481A">
        <w:rPr>
          <w:lang w:val="en-US"/>
        </w:rPr>
        <w:t>Nihil dicatur de septem Machabaeis, sed suffragia.</w:t>
      </w:r>
    </w:p>
    <w:p w:rsidR="00026F46" w:rsidRPr="0021481A" w:rsidRDefault="00026F46" w:rsidP="007F1DD4">
      <w:pPr>
        <w:rPr>
          <w:lang w:val="en-US"/>
        </w:rPr>
      </w:pPr>
      <w:r w:rsidRPr="0021481A">
        <w:rPr>
          <w:rStyle w:val="Time1"/>
          <w:lang w:val="en-US"/>
        </w:rPr>
        <w:t>Ad completorium</w:t>
      </w:r>
      <w:r w:rsidRPr="0021481A">
        <w:rPr>
          <w:lang w:val="en-US"/>
        </w:rPr>
        <w:t xml:space="preserve"> AD </w:t>
      </w:r>
      <w:r w:rsidRPr="0021481A">
        <w:rPr>
          <w:rStyle w:val="Incipit"/>
          <w:lang w:val="en-US"/>
        </w:rPr>
        <w:t>Pacem tuam</w:t>
      </w:r>
      <w:r w:rsidRPr="0021481A">
        <w:rPr>
          <w:lang w:val="en-US"/>
        </w:rPr>
        <w:t>.</w:t>
      </w:r>
    </w:p>
    <w:p w:rsidR="00026F46" w:rsidRPr="0021481A" w:rsidRDefault="00026F46" w:rsidP="007F1DD4">
      <w:pPr>
        <w:rPr>
          <w:lang w:val="en-US"/>
        </w:rPr>
      </w:pPr>
      <w:r w:rsidRPr="0021481A">
        <w:rPr>
          <w:rStyle w:val="Time1"/>
          <w:lang w:val="en-US"/>
        </w:rPr>
        <w:t>Ad matutinam</w:t>
      </w:r>
      <w:r w:rsidRPr="0021481A">
        <w:rPr>
          <w:lang w:val="en-US"/>
        </w:rPr>
        <w:t xml:space="preserve"> INV </w:t>
      </w:r>
      <w:r w:rsidRPr="0021481A">
        <w:rPr>
          <w:rStyle w:val="Incipit"/>
          <w:lang w:val="en-US"/>
        </w:rPr>
        <w:t>Regem regum</w:t>
      </w:r>
      <w:r w:rsidRPr="0021481A">
        <w:rPr>
          <w:lang w:val="en-US"/>
        </w:rPr>
        <w:t xml:space="preserve">. Canitur propria historia per totum. Et legitur legenda dominicalis, hoc est de homilia evangelii in illo loco [LH] </w:t>
      </w:r>
      <w:r w:rsidRPr="0021481A">
        <w:rPr>
          <w:rStyle w:val="Incipit"/>
          <w:lang w:val="en-US"/>
        </w:rPr>
        <w:t>Archadio de medio |facta::facto|</w:t>
      </w:r>
      <w:r w:rsidRPr="0021481A">
        <w:rPr>
          <w:lang w:val="en-US"/>
        </w:rPr>
        <w:t xml:space="preserve"> cum EV </w:t>
      </w:r>
      <w:r w:rsidRPr="0021481A">
        <w:rPr>
          <w:rStyle w:val="Incipit"/>
          <w:lang w:val="en-US"/>
        </w:rPr>
        <w:t>Venit Iesus in partes</w:t>
      </w:r>
      <w:r w:rsidRPr="0021481A">
        <w:rPr>
          <w:lang w:val="en-US"/>
        </w:rPr>
        <w:t xml:space="preserve">. Sequitur [TD] </w:t>
      </w:r>
      <w:r w:rsidRPr="0021481A">
        <w:rPr>
          <w:rStyle w:val="Incipit"/>
          <w:lang w:val="en-US"/>
        </w:rPr>
        <w:t>Te deum laudamus</w:t>
      </w:r>
      <w:r w:rsidRPr="0021481A">
        <w:rPr>
          <w:lang w:val="en-US"/>
        </w:rPr>
        <w:t xml:space="preserve"> per totum.</w:t>
      </w:r>
    </w:p>
    <w:p w:rsidR="00026F46" w:rsidRPr="0021481A" w:rsidRDefault="00026F46" w:rsidP="007F1DD4">
      <w:pPr>
        <w:rPr>
          <w:lang w:val="en-US"/>
        </w:rPr>
      </w:pPr>
      <w:r w:rsidRPr="0021481A">
        <w:rPr>
          <w:rStyle w:val="Time1"/>
          <w:lang w:val="en-US"/>
        </w:rPr>
        <w:t>Ad laudes</w:t>
      </w:r>
      <w:r w:rsidRPr="0021481A">
        <w:rPr>
          <w:lang w:val="en-US"/>
        </w:rPr>
        <w:t xml:space="preserve"> AN </w:t>
      </w:r>
      <w:r w:rsidRPr="0021481A">
        <w:rPr>
          <w:rStyle w:val="Incipit"/>
          <w:lang w:val="en-US"/>
        </w:rPr>
        <w:t>Petre amas</w:t>
      </w:r>
      <w:r w:rsidRPr="0021481A">
        <w:rPr>
          <w:lang w:val="en-US"/>
        </w:rPr>
        <w:t xml:space="preserve"> cum ceteris. CP </w:t>
      </w:r>
      <w:r w:rsidRPr="0021481A">
        <w:rPr>
          <w:rStyle w:val="Incipit"/>
          <w:lang w:val="en-US"/>
        </w:rPr>
        <w:t>Dixit angelus ad Petrum</w:t>
      </w:r>
      <w:r w:rsidRPr="0021481A">
        <w:rPr>
          <w:lang w:val="en-US"/>
        </w:rPr>
        <w:t xml:space="preserve">. VS </w:t>
      </w:r>
      <w:r w:rsidRPr="0021481A">
        <w:rPr>
          <w:rStyle w:val="Incipit"/>
          <w:lang w:val="en-US"/>
        </w:rPr>
        <w:t>Annuntiaverunt opera</w:t>
      </w:r>
      <w:r w:rsidRPr="0021481A">
        <w:rPr>
          <w:lang w:val="en-US"/>
        </w:rPr>
        <w:t xml:space="preserve">. AB </w:t>
      </w:r>
      <w:r w:rsidRPr="0021481A">
        <w:rPr>
          <w:rStyle w:val="Incipit"/>
          <w:lang w:val="en-US"/>
        </w:rPr>
        <w:t>Petrus ad se reversus</w:t>
      </w:r>
      <w:r w:rsidRPr="0021481A">
        <w:rPr>
          <w:lang w:val="en-US"/>
        </w:rPr>
        <w:t xml:space="preserve">. OR </w:t>
      </w:r>
      <w:r w:rsidRPr="0021481A">
        <w:rPr>
          <w:rStyle w:val="Incipit"/>
          <w:lang w:val="en-US"/>
        </w:rPr>
        <w:t>Deus qui beatum Petrum</w:t>
      </w:r>
      <w:r w:rsidRPr="0021481A">
        <w:rPr>
          <w:lang w:val="en-US"/>
        </w:rPr>
        <w:t xml:space="preserve">. Deinde cantetur AC </w:t>
      </w:r>
      <w:r w:rsidRPr="0021481A">
        <w:rPr>
          <w:rStyle w:val="Incipit"/>
          <w:lang w:val="en-US"/>
        </w:rPr>
        <w:t>Sancti (192vb) per fidem vicerunt regna</w:t>
      </w:r>
      <w:r w:rsidRPr="0021481A">
        <w:rPr>
          <w:lang w:val="en-US"/>
        </w:rPr>
        <w:t xml:space="preserve">. Et oratio de martyribus [ORC] </w:t>
      </w:r>
      <w:r w:rsidRPr="0021481A">
        <w:rPr>
          <w:rStyle w:val="Incipit"/>
          <w:lang w:val="en-US"/>
        </w:rPr>
        <w:t>Fraterna nos domine</w:t>
      </w:r>
      <w:r w:rsidRPr="0021481A">
        <w:rPr>
          <w:lang w:val="en-US"/>
        </w:rPr>
        <w:t>.</w:t>
      </w:r>
    </w:p>
    <w:p w:rsidR="00026F46" w:rsidRPr="0021481A" w:rsidRDefault="00026F46" w:rsidP="007F1DD4">
      <w:pPr>
        <w:rPr>
          <w:lang w:val="en-US"/>
        </w:rPr>
      </w:pPr>
      <w:r w:rsidRPr="0021481A">
        <w:rPr>
          <w:rStyle w:val="Time1"/>
          <w:lang w:val="en-US"/>
        </w:rPr>
        <w:t>Ad horas</w:t>
      </w:r>
      <w:r w:rsidRPr="0021481A">
        <w:rPr>
          <w:lang w:val="en-US"/>
        </w:rPr>
        <w:t xml:space="preserve"> </w:t>
      </w:r>
      <w:r w:rsidR="00E9369E" w:rsidRPr="0021481A">
        <w:rPr>
          <w:lang w:val="en-US"/>
        </w:rPr>
        <w:t xml:space="preserve">|can </w:t>
      </w:r>
      <w:r w:rsidRPr="0021481A">
        <w:rPr>
          <w:lang w:val="en-US"/>
        </w:rPr>
        <w:t>cantentur</w:t>
      </w:r>
      <w:r w:rsidR="00E9369E" w:rsidRPr="0021481A">
        <w:rPr>
          <w:lang w:val="en-US"/>
        </w:rPr>
        <w:t>::cantentur|</w:t>
      </w:r>
      <w:r w:rsidRPr="0021481A">
        <w:rPr>
          <w:lang w:val="en-US"/>
        </w:rPr>
        <w:t xml:space="preserve"> laudes. Et responsoria de apostolis.</w:t>
      </w:r>
    </w:p>
    <w:p w:rsidR="00026F46" w:rsidRPr="0021481A" w:rsidRDefault="00026F46" w:rsidP="007F1DD4">
      <w:pPr>
        <w:rPr>
          <w:lang w:val="it-IT"/>
        </w:rPr>
      </w:pPr>
      <w:r w:rsidRPr="0021481A">
        <w:rPr>
          <w:rStyle w:val="Time1"/>
          <w:lang w:val="en-US"/>
        </w:rPr>
        <w:t>Ad missam</w:t>
      </w:r>
      <w:r w:rsidRPr="0021481A">
        <w:rPr>
          <w:lang w:val="en-US"/>
        </w:rPr>
        <w:t xml:space="preserve"> IN </w:t>
      </w:r>
      <w:r w:rsidRPr="0021481A">
        <w:rPr>
          <w:rStyle w:val="Incipit"/>
          <w:lang w:val="en-US"/>
        </w:rPr>
        <w:t>Nunc scio vere</w:t>
      </w:r>
      <w:r w:rsidRPr="0021481A">
        <w:rPr>
          <w:lang w:val="en-US"/>
        </w:rPr>
        <w:t xml:space="preserve">. </w:t>
      </w:r>
      <w:r w:rsidRPr="0021481A">
        <w:rPr>
          <w:lang w:val="pt-PT"/>
        </w:rPr>
        <w:t xml:space="preserve">ORCL </w:t>
      </w:r>
      <w:r w:rsidRPr="0021481A">
        <w:rPr>
          <w:rStyle w:val="Incipit"/>
          <w:lang w:val="pt-PT"/>
        </w:rPr>
        <w:t>Deus qui beatum Petrum</w:t>
      </w:r>
      <w:r w:rsidRPr="0021481A">
        <w:rPr>
          <w:lang w:val="pt-PT"/>
        </w:rPr>
        <w:t xml:space="preserve">. </w:t>
      </w:r>
      <w:r w:rsidRPr="0021481A">
        <w:rPr>
          <w:lang w:val="fr-FR"/>
        </w:rPr>
        <w:t xml:space="preserve">Et oratio de sanctis [CLC] </w:t>
      </w:r>
      <w:r w:rsidRPr="0021481A">
        <w:rPr>
          <w:rStyle w:val="Incipit"/>
          <w:lang w:val="fr-FR"/>
        </w:rPr>
        <w:t>Fraterna nos domine</w:t>
      </w:r>
      <w:r w:rsidRPr="0021481A">
        <w:rPr>
          <w:lang w:val="fr-FR"/>
        </w:rPr>
        <w:t xml:space="preserve"> sub una conclusione. EP </w:t>
      </w:r>
      <w:r w:rsidRPr="0021481A">
        <w:rPr>
          <w:rStyle w:val="Incipit"/>
          <w:lang w:val="fr-FR"/>
        </w:rPr>
        <w:t>Misit Herodes</w:t>
      </w:r>
      <w:r w:rsidRPr="0021481A">
        <w:rPr>
          <w:lang w:val="fr-FR"/>
        </w:rPr>
        <w:t xml:space="preserve">. GR </w:t>
      </w:r>
      <w:r w:rsidRPr="0021481A">
        <w:rPr>
          <w:rStyle w:val="Incipit"/>
          <w:lang w:val="fr-FR"/>
        </w:rPr>
        <w:t>Constitues eos</w:t>
      </w:r>
      <w:r w:rsidRPr="0021481A">
        <w:rPr>
          <w:lang w:val="fr-FR"/>
        </w:rPr>
        <w:t xml:space="preserve">. ALV </w:t>
      </w:r>
      <w:r w:rsidRPr="0021481A">
        <w:rPr>
          <w:rStyle w:val="Incipit"/>
          <w:lang w:val="fr-FR"/>
        </w:rPr>
        <w:t>Vox exultationis</w:t>
      </w:r>
      <w:r w:rsidRPr="0021481A">
        <w:rPr>
          <w:lang w:val="fr-FR"/>
        </w:rPr>
        <w:t xml:space="preserve">. </w:t>
      </w:r>
      <w:r w:rsidRPr="0021481A">
        <w:rPr>
          <w:lang w:val="it-IT"/>
        </w:rPr>
        <w:t xml:space="preserve">SE </w:t>
      </w:r>
      <w:r w:rsidRPr="0021481A">
        <w:rPr>
          <w:rStyle w:val="Incipit"/>
          <w:lang w:val="it-IT"/>
        </w:rPr>
        <w:t>Agone triumphali</w:t>
      </w:r>
      <w:r w:rsidRPr="0021481A">
        <w:rPr>
          <w:lang w:val="it-IT"/>
        </w:rPr>
        <w:t xml:space="preserve">. EV </w:t>
      </w:r>
      <w:r w:rsidRPr="0021481A">
        <w:rPr>
          <w:rStyle w:val="Incipit"/>
          <w:lang w:val="it-IT"/>
        </w:rPr>
        <w:t>Venit Iesus in partes</w:t>
      </w:r>
      <w:r w:rsidRPr="0021481A">
        <w:rPr>
          <w:lang w:val="it-IT"/>
        </w:rPr>
        <w:t xml:space="preserve">. [CR] </w:t>
      </w:r>
      <w:r w:rsidRPr="0021481A">
        <w:rPr>
          <w:rStyle w:val="Incipit"/>
          <w:lang w:val="it-IT"/>
        </w:rPr>
        <w:t>Credo in unum</w:t>
      </w:r>
      <w:r w:rsidRPr="0021481A">
        <w:rPr>
          <w:lang w:val="it-IT"/>
        </w:rPr>
        <w:t xml:space="preserve">. OF </w:t>
      </w:r>
      <w:r w:rsidRPr="0021481A">
        <w:rPr>
          <w:rStyle w:val="Incipit"/>
          <w:lang w:val="it-IT"/>
        </w:rPr>
        <w:t>Constitues eos</w:t>
      </w:r>
      <w:r w:rsidRPr="0021481A">
        <w:rPr>
          <w:lang w:val="it-IT"/>
        </w:rPr>
        <w:t xml:space="preserve">. PF </w:t>
      </w:r>
      <w:r w:rsidRPr="0021481A">
        <w:rPr>
          <w:rStyle w:val="Incipit"/>
          <w:lang w:val="it-IT"/>
        </w:rPr>
        <w:t>Te domine suppliciter</w:t>
      </w:r>
      <w:r w:rsidRPr="0021481A">
        <w:rPr>
          <w:lang w:val="it-IT"/>
        </w:rPr>
        <w:t xml:space="preserve">. CO </w:t>
      </w:r>
      <w:r w:rsidRPr="0021481A">
        <w:rPr>
          <w:rStyle w:val="Incipit"/>
          <w:lang w:val="it-IT"/>
        </w:rPr>
        <w:t>Tu es Petrus</w:t>
      </w:r>
      <w:r w:rsidRPr="0021481A">
        <w:rPr>
          <w:lang w:val="it-IT"/>
        </w:rPr>
        <w:t>.</w:t>
      </w:r>
    </w:p>
    <w:p w:rsidR="00026F46" w:rsidRPr="0021481A" w:rsidRDefault="00026F46" w:rsidP="007F1DD4">
      <w:pPr>
        <w:rPr>
          <w:lang w:val="it-IT"/>
        </w:rPr>
      </w:pPr>
      <w:r w:rsidRPr="0021481A">
        <w:rPr>
          <w:rStyle w:val="Time1"/>
          <w:lang w:val="it-IT"/>
        </w:rPr>
        <w:t>Sexta et nona</w:t>
      </w:r>
      <w:r w:rsidRPr="0021481A">
        <w:rPr>
          <w:lang w:val="it-IT"/>
        </w:rPr>
        <w:t xml:space="preserve"> ut supra.</w:t>
      </w:r>
    </w:p>
    <w:p w:rsidR="00026F46" w:rsidRPr="0021481A" w:rsidRDefault="00026F46" w:rsidP="007F1DD4">
      <w:pPr>
        <w:rPr>
          <w:lang w:val="it-IT"/>
        </w:rPr>
      </w:pPr>
      <w:r w:rsidRPr="0021481A">
        <w:rPr>
          <w:rStyle w:val="Time1"/>
          <w:lang w:val="it-IT"/>
        </w:rPr>
        <w:t>In secunda vespera</w:t>
      </w:r>
      <w:r w:rsidRPr="0021481A">
        <w:rPr>
          <w:lang w:val="it-IT"/>
        </w:rPr>
        <w:t xml:space="preserve"> AN </w:t>
      </w:r>
      <w:r w:rsidRPr="0021481A">
        <w:rPr>
          <w:rStyle w:val="Incipit"/>
          <w:lang w:val="it-IT"/>
        </w:rPr>
        <w:t>Petre amas</w:t>
      </w:r>
      <w:r w:rsidRPr="0021481A">
        <w:rPr>
          <w:lang w:val="it-IT"/>
        </w:rPr>
        <w:t xml:space="preserve"> super feriales psalmos. </w:t>
      </w:r>
      <w:r w:rsidRPr="0021481A">
        <w:rPr>
          <w:lang w:val="pt-PT"/>
        </w:rPr>
        <w:t xml:space="preserve">CP </w:t>
      </w:r>
      <w:r w:rsidRPr="0021481A">
        <w:rPr>
          <w:rStyle w:val="Incipit"/>
          <w:lang w:val="pt-PT"/>
        </w:rPr>
        <w:t>Angelus domini</w:t>
      </w:r>
      <w:r w:rsidRPr="0021481A">
        <w:rPr>
          <w:lang w:val="pt-PT"/>
        </w:rPr>
        <w:t xml:space="preserve">. HYHV </w:t>
      </w:r>
      <w:r w:rsidRPr="0021481A">
        <w:rPr>
          <w:rStyle w:val="Incipit"/>
          <w:lang w:val="pt-PT"/>
        </w:rPr>
        <w:t>Iam bone pastor</w:t>
      </w:r>
      <w:r w:rsidRPr="0021481A">
        <w:rPr>
          <w:lang w:val="pt-PT"/>
        </w:rPr>
        <w:t xml:space="preserve">. VS </w:t>
      </w:r>
      <w:r w:rsidRPr="0021481A">
        <w:rPr>
          <w:rStyle w:val="Incipit"/>
          <w:lang w:val="pt-PT"/>
        </w:rPr>
        <w:t>In omnem terram</w:t>
      </w:r>
      <w:r w:rsidRPr="0021481A">
        <w:rPr>
          <w:lang w:val="pt-PT"/>
        </w:rPr>
        <w:t xml:space="preserve">. AM </w:t>
      </w:r>
      <w:r w:rsidRPr="0021481A">
        <w:rPr>
          <w:rStyle w:val="Incipit"/>
          <w:lang w:val="pt-PT"/>
        </w:rPr>
        <w:t>Quodcumque ligaveris</w:t>
      </w:r>
      <w:r w:rsidRPr="0021481A">
        <w:rPr>
          <w:lang w:val="pt-PT"/>
        </w:rPr>
        <w:t xml:space="preserve">. OR </w:t>
      </w:r>
      <w:r w:rsidRPr="0021481A">
        <w:rPr>
          <w:rStyle w:val="Incipit"/>
          <w:lang w:val="pt-PT"/>
        </w:rPr>
        <w:t>Deus qui beatum Petrum</w:t>
      </w:r>
      <w:r w:rsidRPr="0021481A">
        <w:rPr>
          <w:lang w:val="pt-PT"/>
        </w:rPr>
        <w:t xml:space="preserve">. </w:t>
      </w:r>
      <w:r w:rsidRPr="0021481A">
        <w:rPr>
          <w:lang w:val="it-IT"/>
        </w:rPr>
        <w:t>De sancto (193ra) Stephano nihil dicitur. Deinde suffragia.</w:t>
      </w:r>
    </w:p>
    <w:p w:rsidR="00026F46" w:rsidRPr="0021481A" w:rsidRDefault="00026F46" w:rsidP="00026F46">
      <w:pPr>
        <w:pStyle w:val="Titolo1"/>
        <w:rPr>
          <w:lang w:val="it-IT"/>
        </w:rPr>
      </w:pPr>
      <w:r w:rsidRPr="0021481A">
        <w:rPr>
          <w:lang w:val="it-IT"/>
        </w:rPr>
        <w:lastRenderedPageBreak/>
        <w:t>IN NATIVITATE SANCTI STEPHANI</w:t>
      </w:r>
      <w:r w:rsidR="00E9369E" w:rsidRPr="0021481A">
        <w:rPr>
          <w:lang w:val="it-IT"/>
        </w:rPr>
        <w:t xml:space="preserve"> [PAPAE</w:t>
      </w:r>
      <w:r w:rsidR="00910542" w:rsidRPr="0021481A">
        <w:rPr>
          <w:lang w:val="it-IT"/>
        </w:rPr>
        <w:t>]</w:t>
      </w:r>
    </w:p>
    <w:p w:rsidR="00026F46" w:rsidRPr="0021481A" w:rsidRDefault="00026F46" w:rsidP="007F1DD4">
      <w:pPr>
        <w:rPr>
          <w:lang w:val="pt-PT"/>
        </w:rPr>
      </w:pPr>
      <w:r w:rsidRPr="0021481A">
        <w:rPr>
          <w:rStyle w:val="Time1"/>
          <w:lang w:val="pt-PT"/>
        </w:rPr>
        <w:t xml:space="preserve">Ad </w:t>
      </w:r>
      <w:r w:rsidR="00761A43" w:rsidRPr="0021481A">
        <w:rPr>
          <w:rStyle w:val="Time1"/>
          <w:lang w:val="pt-PT"/>
        </w:rPr>
        <w:t>matutinam</w:t>
      </w:r>
      <w:r w:rsidR="00761A43" w:rsidRPr="0021481A">
        <w:rPr>
          <w:lang w:val="pt-PT"/>
        </w:rPr>
        <w:t xml:space="preserve"> INV </w:t>
      </w:r>
      <w:r w:rsidR="00761A43" w:rsidRPr="0021481A">
        <w:rPr>
          <w:rStyle w:val="Incipit"/>
          <w:lang w:val="pt-PT"/>
        </w:rPr>
        <w:t>Regem confessorum</w:t>
      </w:r>
      <w:r w:rsidR="00761A43" w:rsidRPr="0021481A">
        <w:rPr>
          <w:lang w:val="pt-PT"/>
        </w:rPr>
        <w:t xml:space="preserve"> cum nocturno.</w:t>
      </w:r>
      <w:r w:rsidR="004A67A8" w:rsidRPr="0021481A">
        <w:rPr>
          <w:lang w:val="pt-PT"/>
        </w:rPr>
        <w:t xml:space="preserve"> VS </w:t>
      </w:r>
      <w:r w:rsidR="004A67A8" w:rsidRPr="0021481A">
        <w:rPr>
          <w:rStyle w:val="Incipit"/>
          <w:lang w:val="pt-PT"/>
        </w:rPr>
        <w:t>Gloria et honore</w:t>
      </w:r>
      <w:r w:rsidR="004A67A8" w:rsidRPr="0021481A">
        <w:rPr>
          <w:lang w:val="pt-PT"/>
        </w:rPr>
        <w:t xml:space="preserve">. Legitur eius passio cum tribus responsoriis [RP] </w:t>
      </w:r>
      <w:r w:rsidR="004A67A8" w:rsidRPr="0021481A">
        <w:rPr>
          <w:rStyle w:val="Incipit"/>
          <w:lang w:val="pt-PT"/>
        </w:rPr>
        <w:t>Euge serve</w:t>
      </w:r>
      <w:r w:rsidR="004A67A8" w:rsidRPr="0021481A">
        <w:rPr>
          <w:lang w:val="pt-PT"/>
        </w:rPr>
        <w:t>.</w:t>
      </w:r>
    </w:p>
    <w:p w:rsidR="004A67A8" w:rsidRPr="0021481A" w:rsidRDefault="004A67A8" w:rsidP="007F1DD4">
      <w:pPr>
        <w:rPr>
          <w:lang w:val="pt-PT"/>
        </w:rPr>
      </w:pPr>
      <w:r w:rsidRPr="0021481A">
        <w:rPr>
          <w:rStyle w:val="Time1"/>
          <w:lang w:val="pt-PT"/>
        </w:rPr>
        <w:t>Ad laudes</w:t>
      </w:r>
      <w:r w:rsidRPr="0021481A">
        <w:rPr>
          <w:lang w:val="pt-PT"/>
        </w:rPr>
        <w:t xml:space="preserve"> AN </w:t>
      </w:r>
      <w:r w:rsidRPr="0021481A">
        <w:rPr>
          <w:rStyle w:val="Incipit"/>
          <w:lang w:val="pt-PT"/>
        </w:rPr>
        <w:t>Ecce sacerdos</w:t>
      </w:r>
      <w:r w:rsidRPr="0021481A">
        <w:rPr>
          <w:lang w:val="pt-PT"/>
        </w:rPr>
        <w:t xml:space="preserve">. Capitulum de uno confessore. VS </w:t>
      </w:r>
      <w:r w:rsidRPr="0021481A">
        <w:rPr>
          <w:rStyle w:val="Incipit"/>
          <w:lang w:val="pt-PT"/>
        </w:rPr>
        <w:t>Magna est gloria eius</w:t>
      </w:r>
      <w:r w:rsidRPr="0021481A">
        <w:rPr>
          <w:lang w:val="pt-PT"/>
        </w:rPr>
        <w:t xml:space="preserve">. AB </w:t>
      </w:r>
      <w:r w:rsidRPr="0021481A">
        <w:rPr>
          <w:rStyle w:val="Incipit"/>
          <w:lang w:val="pt-PT"/>
        </w:rPr>
        <w:t>Euge serve</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OR </w:t>
      </w:r>
      <w:r w:rsidRPr="0021481A">
        <w:rPr>
          <w:rStyle w:val="Incipit"/>
          <w:lang w:val="pt-PT"/>
        </w:rPr>
        <w:t>Deus qui nos beati</w:t>
      </w:r>
      <w:r w:rsidRPr="0021481A">
        <w:rPr>
          <w:lang w:val="pt-PT"/>
        </w:rPr>
        <w:t>. Deinde suffragia.</w:t>
      </w:r>
    </w:p>
    <w:p w:rsidR="004A67A8" w:rsidRPr="0021481A" w:rsidRDefault="004A67A8" w:rsidP="007F1DD4">
      <w:pPr>
        <w:rPr>
          <w:lang w:val="pt-PT"/>
        </w:rPr>
      </w:pPr>
      <w:r w:rsidRPr="0021481A">
        <w:rPr>
          <w:rStyle w:val="Time1"/>
          <w:lang w:val="pt-PT"/>
        </w:rPr>
        <w:t>Ad horas</w:t>
      </w:r>
      <w:r w:rsidRPr="0021481A">
        <w:rPr>
          <w:lang w:val="pt-PT"/>
        </w:rPr>
        <w:t xml:space="preserve"> cantentur laudes.</w:t>
      </w:r>
    </w:p>
    <w:p w:rsidR="004A67A8" w:rsidRPr="0021481A" w:rsidRDefault="004A67A8" w:rsidP="007F1DD4">
      <w:pPr>
        <w:rPr>
          <w:lang w:val="pt-PT"/>
        </w:rPr>
      </w:pPr>
      <w:r w:rsidRPr="0021481A">
        <w:rPr>
          <w:rStyle w:val="Time1"/>
          <w:lang w:val="pt-PT"/>
        </w:rPr>
        <w:t>Ad missam</w:t>
      </w:r>
      <w:r w:rsidRPr="0021481A">
        <w:rPr>
          <w:lang w:val="pt-PT"/>
        </w:rPr>
        <w:t xml:space="preserve"> IN </w:t>
      </w:r>
      <w:r w:rsidRPr="0021481A">
        <w:rPr>
          <w:rStyle w:val="Incipit"/>
          <w:lang w:val="pt-PT"/>
        </w:rPr>
        <w:t>Iustus ut palma</w:t>
      </w:r>
      <w:r w:rsidRPr="0021481A">
        <w:rPr>
          <w:lang w:val="pt-PT"/>
        </w:rPr>
        <w:t xml:space="preserve">. ORCL </w:t>
      </w:r>
      <w:r w:rsidRPr="0021481A">
        <w:rPr>
          <w:rStyle w:val="Incipit"/>
          <w:lang w:val="pt-PT"/>
        </w:rPr>
        <w:t>Deus qui nos beati</w:t>
      </w:r>
      <w:r w:rsidRPr="0021481A">
        <w:rPr>
          <w:lang w:val="pt-PT"/>
        </w:rPr>
        <w:t xml:space="preserve">. Secunda de dominica. %D::Epistula% Tertia generalis. EP </w:t>
      </w:r>
      <w:r w:rsidRPr="0021481A">
        <w:rPr>
          <w:rStyle w:val="Incipit"/>
          <w:lang w:val="pt-PT"/>
        </w:rPr>
        <w:t>Habemus pontificem</w:t>
      </w:r>
      <w:r w:rsidRPr="0021481A">
        <w:rPr>
          <w:lang w:val="pt-PT"/>
        </w:rPr>
        <w:t xml:space="preserve">. GR </w:t>
      </w:r>
      <w:r w:rsidRPr="0021481A">
        <w:rPr>
          <w:rStyle w:val="Incipit"/>
          <w:lang w:val="pt-PT"/>
        </w:rPr>
        <w:t>Iustus non conturbabitur</w:t>
      </w:r>
      <w:r w:rsidRPr="0021481A">
        <w:rPr>
          <w:lang w:val="pt-PT"/>
        </w:rPr>
        <w:t xml:space="preserve">. ALV </w:t>
      </w:r>
      <w:r w:rsidRPr="0021481A">
        <w:rPr>
          <w:rStyle w:val="Incipit"/>
          <w:lang w:val="pt-PT"/>
        </w:rPr>
        <w:t>Elegit te</w:t>
      </w:r>
      <w:r w:rsidRPr="0021481A">
        <w:rPr>
          <w:lang w:val="pt-PT"/>
        </w:rPr>
        <w:t xml:space="preserve">. EV </w:t>
      </w:r>
      <w:r w:rsidRPr="0021481A">
        <w:rPr>
          <w:rStyle w:val="Incipit"/>
          <w:lang w:val="pt-PT"/>
        </w:rPr>
        <w:t>Homo quidam nobilis</w:t>
      </w:r>
      <w:r w:rsidRPr="0021481A">
        <w:rPr>
          <w:lang w:val="pt-PT"/>
        </w:rPr>
        <w:t xml:space="preserve">. OF </w:t>
      </w:r>
      <w:r w:rsidRPr="0021481A">
        <w:rPr>
          <w:rStyle w:val="Incipit"/>
          <w:lang w:val="pt-PT"/>
        </w:rPr>
        <w:t>Inveni David</w:t>
      </w:r>
      <w:r w:rsidRPr="0021481A">
        <w:rPr>
          <w:lang w:val="pt-PT"/>
        </w:rPr>
        <w:t xml:space="preserve">. CO </w:t>
      </w:r>
      <w:r w:rsidRPr="0021481A">
        <w:rPr>
          <w:rStyle w:val="Incipit"/>
          <w:lang w:val="pt-PT"/>
        </w:rPr>
        <w:t>Domine quinque</w:t>
      </w:r>
      <w:r w:rsidRPr="0021481A">
        <w:rPr>
          <w:lang w:val="pt-PT"/>
        </w:rPr>
        <w:t>.</w:t>
      </w:r>
    </w:p>
    <w:p w:rsidR="004A67A8" w:rsidRPr="0021481A" w:rsidRDefault="004A67A8" w:rsidP="007F1DD4">
      <w:pPr>
        <w:rPr>
          <w:lang w:val="pt-PT"/>
        </w:rPr>
      </w:pPr>
      <w:r w:rsidRPr="0021481A">
        <w:rPr>
          <w:rStyle w:val="Time1"/>
          <w:lang w:val="pt-PT"/>
        </w:rPr>
        <w:t>Sexta et nona</w:t>
      </w:r>
      <w:r w:rsidRPr="0021481A">
        <w:rPr>
          <w:lang w:val="pt-PT"/>
        </w:rPr>
        <w:t xml:space="preserve"> ut supra.</w:t>
      </w:r>
    </w:p>
    <w:p w:rsidR="004A67A8" w:rsidRPr="0021481A" w:rsidRDefault="004A67A8" w:rsidP="004A67A8">
      <w:pPr>
        <w:pStyle w:val="Titolo1"/>
        <w:rPr>
          <w:lang w:val="pt-PT"/>
        </w:rPr>
      </w:pPr>
      <w:r w:rsidRPr="0021481A">
        <w:rPr>
          <w:lang w:val="pt-PT"/>
        </w:rPr>
        <w:t>KOMMENTAR</w:t>
      </w:r>
    </w:p>
    <w:p w:rsidR="004A67A8" w:rsidRPr="0021481A" w:rsidRDefault="004A67A8" w:rsidP="007F1DD4">
      <w:pPr>
        <w:rPr>
          <w:lang w:val="pt-PT"/>
        </w:rPr>
      </w:pPr>
      <w:r w:rsidRPr="0021481A">
        <w:rPr>
          <w:lang w:val="pt-PT"/>
        </w:rPr>
        <w:t>Si festum Stephani (193rb</w:t>
      </w:r>
      <w:r w:rsidR="00910542" w:rsidRPr="0021481A">
        <w:rPr>
          <w:lang w:val="pt-PT"/>
        </w:rPr>
        <w:t>) papae in dominicam primam augu</w:t>
      </w:r>
      <w:r w:rsidRPr="0021481A">
        <w:rPr>
          <w:lang w:val="pt-PT"/>
        </w:rPr>
        <w:t>sti mensis evenerit in vesperis per totum cantetur de dominica.</w:t>
      </w:r>
    </w:p>
    <w:p w:rsidR="004A67A8" w:rsidRPr="0021481A" w:rsidRDefault="004A67A8" w:rsidP="004A67A8">
      <w:pPr>
        <w:pStyle w:val="Titolo1"/>
        <w:rPr>
          <w:lang w:val="pt-PT"/>
        </w:rPr>
      </w:pPr>
      <w:r w:rsidRPr="0021481A">
        <w:rPr>
          <w:lang w:val="pt-PT"/>
        </w:rPr>
        <w:t>IN INVENTIONE SANCTI STEPHANI</w:t>
      </w:r>
    </w:p>
    <w:p w:rsidR="004A67A8" w:rsidRPr="0021481A" w:rsidRDefault="004A67A8" w:rsidP="007F1DD4">
      <w:pPr>
        <w:rPr>
          <w:lang w:val="fr-FR"/>
        </w:rPr>
      </w:pPr>
      <w:r w:rsidRPr="0021481A">
        <w:rPr>
          <w:rStyle w:val="Time1"/>
          <w:lang w:val="pt-PT"/>
        </w:rPr>
        <w:t>Ad vesperas</w:t>
      </w:r>
      <w:r w:rsidRPr="0021481A">
        <w:rPr>
          <w:lang w:val="pt-PT"/>
        </w:rPr>
        <w:t xml:space="preserve"> super feriales psalmos AN </w:t>
      </w:r>
      <w:r w:rsidRPr="0021481A">
        <w:rPr>
          <w:rStyle w:val="Incipit"/>
          <w:lang w:val="pt-PT"/>
        </w:rPr>
        <w:t>Sanctum est verum</w:t>
      </w:r>
      <w:r w:rsidRPr="0021481A">
        <w:rPr>
          <w:lang w:val="pt-PT"/>
        </w:rPr>
        <w:t xml:space="preserve">. CP </w:t>
      </w:r>
      <w:r w:rsidRPr="0021481A">
        <w:rPr>
          <w:rStyle w:val="Incipit"/>
          <w:lang w:val="pt-PT"/>
        </w:rPr>
        <w:t>Stephanus autem</w:t>
      </w:r>
      <w:r w:rsidRPr="0021481A">
        <w:rPr>
          <w:lang w:val="pt-PT"/>
        </w:rPr>
        <w:t xml:space="preserve">. </w:t>
      </w:r>
      <w:r w:rsidRPr="0021481A">
        <w:rPr>
          <w:lang w:val="it-IT"/>
        </w:rPr>
        <w:t xml:space="preserve">RP </w:t>
      </w:r>
      <w:r w:rsidRPr="0021481A">
        <w:rPr>
          <w:rStyle w:val="Incipit"/>
          <w:lang w:val="it-IT"/>
        </w:rPr>
        <w:t>Sacerdotes dei</w:t>
      </w:r>
      <w:r w:rsidRPr="0021481A">
        <w:rPr>
          <w:lang w:val="it-IT"/>
        </w:rPr>
        <w:t xml:space="preserve">. HY </w:t>
      </w:r>
      <w:r w:rsidRPr="0021481A">
        <w:rPr>
          <w:rStyle w:val="Incipit"/>
          <w:lang w:val="it-IT"/>
        </w:rPr>
        <w:t>Rex gloriose</w:t>
      </w:r>
      <w:r w:rsidRPr="0021481A">
        <w:rPr>
          <w:lang w:val="it-IT"/>
        </w:rPr>
        <w:t xml:space="preserve">. VS </w:t>
      </w:r>
      <w:r w:rsidRPr="0021481A">
        <w:rPr>
          <w:rStyle w:val="Incipit"/>
          <w:lang w:val="it-IT"/>
        </w:rPr>
        <w:t>Laetamini in domino</w:t>
      </w:r>
      <w:r w:rsidRPr="0021481A">
        <w:rPr>
          <w:lang w:val="it-IT"/>
        </w:rPr>
        <w:t xml:space="preserve">. </w:t>
      </w:r>
      <w:r w:rsidRPr="0021481A">
        <w:rPr>
          <w:lang w:val="fr-FR"/>
        </w:rPr>
        <w:t xml:space="preserve">AM </w:t>
      </w:r>
      <w:r w:rsidRPr="0021481A">
        <w:rPr>
          <w:rStyle w:val="Incipit"/>
          <w:lang w:val="fr-FR"/>
        </w:rPr>
        <w:t>Ostendit sanctus Gamaliel</w:t>
      </w:r>
      <w:r w:rsidRPr="0021481A">
        <w:rPr>
          <w:lang w:val="fr-FR"/>
        </w:rPr>
        <w:t xml:space="preserve">. OR </w:t>
      </w:r>
      <w:r w:rsidRPr="0021481A">
        <w:rPr>
          <w:rStyle w:val="Incipit"/>
          <w:lang w:val="fr-FR"/>
        </w:rPr>
        <w:t>Deus qui es sanctorum</w:t>
      </w:r>
      <w:r w:rsidRPr="0021481A">
        <w:rPr>
          <w:lang w:val="fr-FR"/>
        </w:rPr>
        <w:t>. Deinde suffragia.</w:t>
      </w:r>
    </w:p>
    <w:p w:rsidR="004A67A8" w:rsidRPr="0021481A" w:rsidRDefault="004A67A8" w:rsidP="007F1DD4">
      <w:pPr>
        <w:rPr>
          <w:lang w:val="pt-PT"/>
        </w:rPr>
      </w:pPr>
      <w:r w:rsidRPr="0021481A">
        <w:rPr>
          <w:rStyle w:val="Time1"/>
          <w:lang w:val="en-US"/>
        </w:rPr>
        <w:t>Ad completorium</w:t>
      </w:r>
      <w:r w:rsidRPr="0021481A">
        <w:rPr>
          <w:lang w:val="en-US"/>
        </w:rPr>
        <w:t xml:space="preserve"> AD </w:t>
      </w:r>
      <w:r w:rsidRPr="0021481A">
        <w:rPr>
          <w:rStyle w:val="Incipit"/>
          <w:lang w:val="en-US"/>
        </w:rPr>
        <w:t>Pacem tuam</w:t>
      </w:r>
      <w:r w:rsidRPr="0021481A">
        <w:rPr>
          <w:lang w:val="en-US"/>
        </w:rPr>
        <w:t xml:space="preserve">. </w:t>
      </w:r>
      <w:r w:rsidRPr="0021481A">
        <w:rPr>
          <w:lang w:val="pt-PT"/>
        </w:rPr>
        <w:t>Cetera ut supra.</w:t>
      </w:r>
    </w:p>
    <w:p w:rsidR="004A67A8" w:rsidRPr="0021481A" w:rsidRDefault="004A67A8" w:rsidP="007F1DD4">
      <w:pPr>
        <w:rPr>
          <w:lang w:val="pt-PT"/>
        </w:rPr>
      </w:pPr>
      <w:r w:rsidRPr="0021481A">
        <w:rPr>
          <w:rStyle w:val="Time1"/>
          <w:lang w:val="pt-PT"/>
        </w:rPr>
        <w:t>Ad matutinam</w:t>
      </w:r>
      <w:r w:rsidRPr="0021481A">
        <w:rPr>
          <w:lang w:val="pt-PT"/>
        </w:rPr>
        <w:t xml:space="preserve"> INV </w:t>
      </w:r>
      <w:r w:rsidRPr="0021481A">
        <w:rPr>
          <w:rStyle w:val="Incipit"/>
          <w:lang w:val="pt-PT"/>
        </w:rPr>
        <w:t>Adoremus regem</w:t>
      </w:r>
      <w:r w:rsidRPr="0021481A">
        <w:rPr>
          <w:lang w:val="pt-PT"/>
        </w:rPr>
        <w:t>.</w:t>
      </w:r>
    </w:p>
    <w:p w:rsidR="004A67A8" w:rsidRPr="0021481A" w:rsidRDefault="004A67A8" w:rsidP="007F1DD4">
      <w:pPr>
        <w:rPr>
          <w:lang w:val="it-IT"/>
        </w:rPr>
      </w:pPr>
      <w:r w:rsidRPr="0021481A">
        <w:rPr>
          <w:rStyle w:val="Time2"/>
          <w:lang w:val="it-IT"/>
        </w:rPr>
        <w:t>In primo nocturno</w:t>
      </w:r>
      <w:r w:rsidRPr="0021481A">
        <w:rPr>
          <w:lang w:val="it-IT"/>
        </w:rPr>
        <w:t xml:space="preserve"> AN </w:t>
      </w:r>
      <w:r w:rsidRPr="0021481A">
        <w:rPr>
          <w:rStyle w:val="Incipit"/>
          <w:lang w:val="it-IT"/>
        </w:rPr>
        <w:t>|Lucianus::Luciano|</w:t>
      </w:r>
      <w:r w:rsidRPr="0021481A">
        <w:rPr>
          <w:lang w:val="it-IT"/>
        </w:rPr>
        <w:t xml:space="preserve">. </w:t>
      </w:r>
      <w:r w:rsidRPr="0021481A">
        <w:rPr>
          <w:lang w:val="pt-PT"/>
        </w:rPr>
        <w:t xml:space="preserve">PS </w:t>
      </w:r>
      <w:r w:rsidRPr="0021481A">
        <w:rPr>
          <w:rStyle w:val="Incipit"/>
          <w:lang w:val="pt-PT"/>
        </w:rPr>
        <w:t>Beatus vir</w:t>
      </w:r>
      <w:r w:rsidRPr="0021481A">
        <w:rPr>
          <w:lang w:val="pt-PT"/>
        </w:rPr>
        <w:t xml:space="preserve"> cum reliquis. </w:t>
      </w:r>
      <w:r w:rsidRPr="0021481A">
        <w:rPr>
          <w:lang w:val="it-IT"/>
        </w:rPr>
        <w:t xml:space="preserve">VS </w:t>
      </w:r>
      <w:r w:rsidRPr="0021481A">
        <w:rPr>
          <w:rStyle w:val="Incipit"/>
          <w:lang w:val="it-IT"/>
        </w:rPr>
        <w:t>Laetamini in domino</w:t>
      </w:r>
      <w:r w:rsidRPr="0021481A">
        <w:rPr>
          <w:lang w:val="it-IT"/>
        </w:rPr>
        <w:t xml:space="preserve">. Legitur legenda [LHI] </w:t>
      </w:r>
      <w:r w:rsidRPr="0021481A">
        <w:rPr>
          <w:rStyle w:val="Incipit"/>
          <w:lang w:val="it-IT"/>
        </w:rPr>
        <w:t>Lucianus</w:t>
      </w:r>
      <w:r w:rsidRPr="0021481A">
        <w:rPr>
          <w:lang w:val="it-IT"/>
        </w:rPr>
        <w:t xml:space="preserve">. </w:t>
      </w:r>
    </w:p>
    <w:p w:rsidR="004A67A8" w:rsidRPr="00276593" w:rsidRDefault="004A67A8" w:rsidP="007F1DD4">
      <w:pPr>
        <w:rPr>
          <w:lang w:val="en-US"/>
        </w:rPr>
      </w:pPr>
      <w:r w:rsidRPr="008352BC">
        <w:rPr>
          <w:rStyle w:val="Time1"/>
          <w:lang w:val="it-IT"/>
        </w:rPr>
        <w:t>[Ad laudes]</w:t>
      </w:r>
      <w:r w:rsidRPr="008352BC">
        <w:rPr>
          <w:lang w:val="it-IT"/>
        </w:rPr>
        <w:t xml:space="preserve"> cum reliquis. </w:t>
      </w:r>
      <w:r w:rsidRPr="00276593">
        <w:rPr>
          <w:lang w:val="en-US"/>
        </w:rPr>
        <w:t xml:space="preserve">CP </w:t>
      </w:r>
      <w:r w:rsidRPr="00276593">
        <w:rPr>
          <w:rStyle w:val="Incipit"/>
          <w:lang w:val="en-US"/>
        </w:rPr>
        <w:t>Lapidabant Stephanum</w:t>
      </w:r>
      <w:r w:rsidRPr="00276593">
        <w:rPr>
          <w:lang w:val="en-US"/>
        </w:rPr>
        <w:t xml:space="preserve">. (193va) VS </w:t>
      </w:r>
      <w:r w:rsidRPr="00276593">
        <w:rPr>
          <w:rStyle w:val="Incipit"/>
          <w:lang w:val="en-US"/>
        </w:rPr>
        <w:t>Mirabilis deus</w:t>
      </w:r>
      <w:r w:rsidRPr="00276593">
        <w:rPr>
          <w:lang w:val="en-US"/>
        </w:rPr>
        <w:t xml:space="preserve">. AB </w:t>
      </w:r>
      <w:r w:rsidRPr="00276593">
        <w:rPr>
          <w:rStyle w:val="Incipit"/>
          <w:lang w:val="en-US"/>
        </w:rPr>
        <w:t>Ex odoris</w:t>
      </w:r>
      <w:r w:rsidRPr="00276593">
        <w:rPr>
          <w:lang w:val="en-US"/>
        </w:rPr>
        <w:t xml:space="preserve">. OR </w:t>
      </w:r>
      <w:r w:rsidRPr="00276593">
        <w:rPr>
          <w:rStyle w:val="Incipit"/>
          <w:lang w:val="en-US"/>
        </w:rPr>
        <w:t>Deus qui es sanctorum</w:t>
      </w:r>
      <w:r w:rsidRPr="00276593">
        <w:rPr>
          <w:lang w:val="en-US"/>
        </w:rPr>
        <w:t>.</w:t>
      </w:r>
    </w:p>
    <w:p w:rsidR="004A67A8" w:rsidRPr="00276593" w:rsidRDefault="004A67A8" w:rsidP="007F1DD4">
      <w:pPr>
        <w:rPr>
          <w:lang w:val="en-US"/>
        </w:rPr>
      </w:pPr>
      <w:r w:rsidRPr="00276593">
        <w:rPr>
          <w:rStyle w:val="Time1"/>
          <w:lang w:val="en-US"/>
        </w:rPr>
        <w:t>Ad horas</w:t>
      </w:r>
      <w:r w:rsidRPr="00276593">
        <w:rPr>
          <w:lang w:val="en-US"/>
        </w:rPr>
        <w:t xml:space="preserve"> cantentur laudes. Et responsoria de martyribus.</w:t>
      </w:r>
    </w:p>
    <w:p w:rsidR="004A67A8" w:rsidRPr="0021481A" w:rsidRDefault="004A67A8" w:rsidP="007F1DD4">
      <w:pPr>
        <w:rPr>
          <w:lang w:val="pt-PT"/>
        </w:rPr>
      </w:pPr>
      <w:r w:rsidRPr="0021481A">
        <w:rPr>
          <w:rStyle w:val="Time1"/>
          <w:lang w:val="pt-PT"/>
        </w:rPr>
        <w:t>Ad missam</w:t>
      </w:r>
      <w:r w:rsidRPr="0021481A">
        <w:rPr>
          <w:lang w:val="pt-PT"/>
        </w:rPr>
        <w:t xml:space="preserve"> IN </w:t>
      </w:r>
      <w:r w:rsidRPr="0021481A">
        <w:rPr>
          <w:rStyle w:val="Incipit"/>
          <w:lang w:val="pt-PT"/>
        </w:rPr>
        <w:t>Etenim sederunt</w:t>
      </w:r>
      <w:r w:rsidRPr="0021481A">
        <w:rPr>
          <w:lang w:val="pt-PT"/>
        </w:rPr>
        <w:t xml:space="preserve">. </w:t>
      </w:r>
      <w:r w:rsidRPr="00276593">
        <w:rPr>
          <w:lang w:val="pt-PT"/>
        </w:rPr>
        <w:t xml:space="preserve">ORCL </w:t>
      </w:r>
      <w:r w:rsidRPr="00276593">
        <w:rPr>
          <w:rStyle w:val="Incipit"/>
          <w:lang w:val="pt-PT"/>
        </w:rPr>
        <w:t>Deus qui es sanctorum</w:t>
      </w:r>
      <w:r w:rsidRPr="00276593">
        <w:rPr>
          <w:lang w:val="pt-PT"/>
        </w:rPr>
        <w:t xml:space="preserve">. </w:t>
      </w:r>
      <w:r w:rsidRPr="0021481A">
        <w:rPr>
          <w:lang w:val="pt-PT"/>
        </w:rPr>
        <w:t xml:space="preserve">Secunda de dominica. Tertia quam velis. EP </w:t>
      </w:r>
      <w:r w:rsidRPr="0021481A">
        <w:rPr>
          <w:rStyle w:val="Incipit"/>
          <w:lang w:val="pt-PT"/>
        </w:rPr>
        <w:t>Stephanus plenus</w:t>
      </w:r>
      <w:r w:rsidRPr="0021481A">
        <w:rPr>
          <w:lang w:val="pt-PT"/>
        </w:rPr>
        <w:t xml:space="preserve">. GR </w:t>
      </w:r>
      <w:r w:rsidRPr="0021481A">
        <w:rPr>
          <w:rStyle w:val="Incipit"/>
          <w:lang w:val="pt-PT"/>
        </w:rPr>
        <w:t>Sederunt principes</w:t>
      </w:r>
      <w:r w:rsidRPr="0021481A">
        <w:rPr>
          <w:lang w:val="pt-PT"/>
        </w:rPr>
        <w:t xml:space="preserve">. ALV </w:t>
      </w:r>
      <w:r w:rsidRPr="0021481A">
        <w:rPr>
          <w:rStyle w:val="Incipit"/>
          <w:lang w:val="pt-PT"/>
        </w:rPr>
        <w:t>Sederunt principes</w:t>
      </w:r>
      <w:r w:rsidRPr="0021481A">
        <w:rPr>
          <w:lang w:val="pt-PT"/>
        </w:rPr>
        <w:t xml:space="preserve">. ALV </w:t>
      </w:r>
      <w:r w:rsidRPr="0021481A">
        <w:rPr>
          <w:rStyle w:val="Incipit"/>
          <w:lang w:val="pt-PT"/>
        </w:rPr>
        <w:t>Ecce inquit</w:t>
      </w:r>
      <w:r w:rsidRPr="0021481A">
        <w:rPr>
          <w:lang w:val="pt-PT"/>
        </w:rPr>
        <w:t xml:space="preserve">. SE </w:t>
      </w:r>
      <w:r w:rsidRPr="0021481A">
        <w:rPr>
          <w:rStyle w:val="Incipit"/>
          <w:lang w:val="pt-PT"/>
        </w:rPr>
        <w:t>Exultemus</w:t>
      </w:r>
      <w:r w:rsidRPr="0021481A">
        <w:rPr>
          <w:lang w:val="pt-PT"/>
        </w:rPr>
        <w:t xml:space="preserve">. EV </w:t>
      </w:r>
      <w:r w:rsidRPr="0021481A">
        <w:rPr>
          <w:rStyle w:val="Incipit"/>
          <w:lang w:val="pt-PT"/>
        </w:rPr>
        <w:t>Dicebat Iesus turbis Iudaeorum</w:t>
      </w:r>
      <w:r w:rsidRPr="0021481A">
        <w:rPr>
          <w:lang w:val="pt-PT"/>
        </w:rPr>
        <w:t xml:space="preserve">. OF </w:t>
      </w:r>
      <w:r w:rsidRPr="0021481A">
        <w:rPr>
          <w:rStyle w:val="Incipit"/>
          <w:lang w:val="pt-PT"/>
        </w:rPr>
        <w:t>Elegerunt apostoli</w:t>
      </w:r>
      <w:r w:rsidRPr="0021481A">
        <w:rPr>
          <w:lang w:val="pt-PT"/>
        </w:rPr>
        <w:t xml:space="preserve">. CO </w:t>
      </w:r>
      <w:r w:rsidRPr="0021481A">
        <w:rPr>
          <w:rStyle w:val="Incipit"/>
          <w:lang w:val="pt-PT"/>
        </w:rPr>
        <w:t>Video caelos</w:t>
      </w:r>
      <w:r w:rsidRPr="0021481A">
        <w:rPr>
          <w:lang w:val="pt-PT"/>
        </w:rPr>
        <w:t>.</w:t>
      </w:r>
    </w:p>
    <w:p w:rsidR="004A67A8" w:rsidRPr="00276593" w:rsidRDefault="004A67A8" w:rsidP="007F1DD4">
      <w:pPr>
        <w:rPr>
          <w:lang w:val="pt-PT"/>
        </w:rPr>
      </w:pPr>
      <w:r w:rsidRPr="00276593">
        <w:rPr>
          <w:rStyle w:val="Time1"/>
          <w:lang w:val="pt-PT"/>
        </w:rPr>
        <w:t>Sexta et nona</w:t>
      </w:r>
      <w:r w:rsidRPr="00276593">
        <w:rPr>
          <w:lang w:val="pt-PT"/>
        </w:rPr>
        <w:t xml:space="preserve"> ut supra.</w:t>
      </w:r>
    </w:p>
    <w:p w:rsidR="004A67A8" w:rsidRPr="0021481A" w:rsidRDefault="004A67A8" w:rsidP="007F1DD4">
      <w:pPr>
        <w:rPr>
          <w:lang w:val="it-IT"/>
        </w:rPr>
      </w:pPr>
      <w:r w:rsidRPr="0021481A">
        <w:rPr>
          <w:rStyle w:val="Time1"/>
          <w:lang w:val="it-IT"/>
        </w:rPr>
        <w:t>Secunda vespera</w:t>
      </w:r>
      <w:r w:rsidRPr="0021481A">
        <w:rPr>
          <w:lang w:val="it-IT"/>
        </w:rPr>
        <w:t xml:space="preserve"> non habet propter primam [vesperam] beati Dominici.</w:t>
      </w:r>
    </w:p>
    <w:p w:rsidR="004A67A8" w:rsidRPr="0021481A" w:rsidRDefault="004A67A8" w:rsidP="004A67A8">
      <w:pPr>
        <w:pStyle w:val="Titolo1"/>
        <w:rPr>
          <w:lang w:val="it-IT"/>
        </w:rPr>
      </w:pPr>
      <w:r w:rsidRPr="0021481A">
        <w:rPr>
          <w:lang w:val="it-IT"/>
        </w:rPr>
        <w:lastRenderedPageBreak/>
        <w:t>IN NATIVITATE SANCTI DOMINICI</w:t>
      </w:r>
    </w:p>
    <w:p w:rsidR="004A67A8" w:rsidRPr="0021481A" w:rsidRDefault="004A67A8" w:rsidP="007F1DD4">
      <w:pPr>
        <w:rPr>
          <w:lang w:val="it-IT"/>
        </w:rPr>
      </w:pPr>
      <w:r w:rsidRPr="0021481A">
        <w:rPr>
          <w:rStyle w:val="Time1"/>
          <w:lang w:val="it-IT"/>
        </w:rPr>
        <w:t>[Ad vesperas]</w:t>
      </w:r>
      <w:r w:rsidRPr="0021481A">
        <w:rPr>
          <w:lang w:val="it-IT"/>
        </w:rPr>
        <w:t xml:space="preserve"> super feriales psalmos AN </w:t>
      </w:r>
      <w:r w:rsidRPr="0021481A">
        <w:rPr>
          <w:rStyle w:val="Incipit"/>
          <w:lang w:val="it-IT"/>
        </w:rPr>
        <w:t>Regressus</w:t>
      </w:r>
      <w:r w:rsidRPr="0021481A">
        <w:rPr>
          <w:lang w:val="it-IT"/>
        </w:rPr>
        <w:t xml:space="preserve">. CP </w:t>
      </w:r>
      <w:r w:rsidRPr="0021481A">
        <w:rPr>
          <w:rStyle w:val="Incipit"/>
          <w:lang w:val="it-IT"/>
        </w:rPr>
        <w:t>Dilectus deo</w:t>
      </w:r>
      <w:r w:rsidRPr="0021481A">
        <w:rPr>
          <w:lang w:val="it-IT"/>
        </w:rPr>
        <w:t xml:space="preserve">. RP </w:t>
      </w:r>
      <w:r w:rsidRPr="0021481A">
        <w:rPr>
          <w:rStyle w:val="Incipit"/>
          <w:lang w:val="it-IT"/>
        </w:rPr>
        <w:t>Iustum deduxit</w:t>
      </w:r>
      <w:r w:rsidRPr="0021481A">
        <w:rPr>
          <w:lang w:val="it-IT"/>
        </w:rPr>
        <w:t xml:space="preserve">. HY </w:t>
      </w:r>
      <w:r w:rsidRPr="0021481A">
        <w:rPr>
          <w:rStyle w:val="Incipit"/>
          <w:lang w:val="it-IT"/>
        </w:rPr>
        <w:t>Iste confessor</w:t>
      </w:r>
      <w:r w:rsidRPr="0021481A">
        <w:rPr>
          <w:lang w:val="it-IT"/>
        </w:rPr>
        <w:t xml:space="preserve">. (193vb) VS </w:t>
      </w:r>
      <w:r w:rsidRPr="0021481A">
        <w:rPr>
          <w:rStyle w:val="Incipit"/>
          <w:lang w:val="it-IT"/>
        </w:rPr>
        <w:t>Gloria et honore</w:t>
      </w:r>
      <w:r w:rsidRPr="0021481A">
        <w:rPr>
          <w:lang w:val="it-IT"/>
        </w:rPr>
        <w:t xml:space="preserve">. AM </w:t>
      </w:r>
      <w:r w:rsidRPr="0021481A">
        <w:rPr>
          <w:rStyle w:val="Incipit"/>
          <w:lang w:val="it-IT"/>
        </w:rPr>
        <w:t>Iste homo</w:t>
      </w:r>
      <w:r w:rsidRPr="0021481A">
        <w:rPr>
          <w:lang w:val="it-IT"/>
        </w:rPr>
        <w:t xml:space="preserve">. OR </w:t>
      </w:r>
      <w:r w:rsidRPr="0021481A">
        <w:rPr>
          <w:rStyle w:val="Incipit"/>
          <w:lang w:val="it-IT"/>
        </w:rPr>
        <w:t>Deus qui ecclesiam</w:t>
      </w:r>
      <w:r w:rsidRPr="0021481A">
        <w:rPr>
          <w:lang w:val="it-IT"/>
        </w:rPr>
        <w:t xml:space="preserve">. Deinde AC </w:t>
      </w:r>
      <w:r w:rsidRPr="0021481A">
        <w:rPr>
          <w:rStyle w:val="Incipit"/>
          <w:lang w:val="it-IT"/>
        </w:rPr>
        <w:t>Hodie sanctus Ioannes</w:t>
      </w:r>
      <w:r w:rsidRPr="0021481A">
        <w:rPr>
          <w:lang w:val="it-IT"/>
        </w:rPr>
        <w:t>. Et oratio de sancto Stephano. Deinde suffragia.</w:t>
      </w:r>
    </w:p>
    <w:p w:rsidR="004A67A8" w:rsidRPr="0021481A" w:rsidRDefault="006C4594" w:rsidP="007F1DD4">
      <w:pPr>
        <w:rPr>
          <w:lang w:val="it-IT"/>
        </w:rPr>
      </w:pPr>
      <w:r w:rsidRPr="0021481A">
        <w:rPr>
          <w:rStyle w:val="Time1"/>
          <w:lang w:val="it-IT"/>
        </w:rPr>
        <w:t>Ad matutina</w:t>
      </w:r>
      <w:r w:rsidR="004A67A8" w:rsidRPr="0021481A">
        <w:rPr>
          <w:rStyle w:val="Time1"/>
          <w:lang w:val="it-IT"/>
        </w:rPr>
        <w:t>m</w:t>
      </w:r>
      <w:r w:rsidR="004A67A8" w:rsidRPr="0021481A">
        <w:rPr>
          <w:lang w:val="it-IT"/>
        </w:rPr>
        <w:t xml:space="preserve"> INV </w:t>
      </w:r>
      <w:r w:rsidR="004A67A8" w:rsidRPr="0021481A">
        <w:rPr>
          <w:rStyle w:val="Incipit"/>
          <w:lang w:val="it-IT"/>
        </w:rPr>
        <w:t>Regem confessorum</w:t>
      </w:r>
      <w:r w:rsidR="004A67A8" w:rsidRPr="0021481A">
        <w:rPr>
          <w:lang w:val="it-IT"/>
        </w:rPr>
        <w:t xml:space="preserve">. Cetera omnia scilicet antiphonae, psalmi, versiculi de uno confessore. Legitur eius vita [LHI] </w:t>
      </w:r>
      <w:r w:rsidR="004A67A8" w:rsidRPr="0021481A">
        <w:rPr>
          <w:rStyle w:val="Incipit"/>
          <w:lang w:val="it-IT"/>
        </w:rPr>
        <w:t>Beatus Dominicus matri suae</w:t>
      </w:r>
      <w:r w:rsidR="004A67A8" w:rsidRPr="0021481A">
        <w:rPr>
          <w:lang w:val="it-IT"/>
        </w:rPr>
        <w:t xml:space="preserve"> cum novem responsoriis de uno confessore non pontifice.</w:t>
      </w:r>
    </w:p>
    <w:p w:rsidR="004A67A8" w:rsidRPr="0021481A" w:rsidRDefault="004A67A8" w:rsidP="007F1DD4">
      <w:pPr>
        <w:rPr>
          <w:lang w:val="pt-PT"/>
        </w:rPr>
      </w:pPr>
      <w:r w:rsidRPr="0021481A">
        <w:rPr>
          <w:rStyle w:val="Time1"/>
          <w:lang w:val="it-IT"/>
        </w:rPr>
        <w:t>Ad laudes</w:t>
      </w:r>
      <w:r w:rsidRPr="0021481A">
        <w:rPr>
          <w:lang w:val="it-IT"/>
        </w:rPr>
        <w:t xml:space="preserve"> AN </w:t>
      </w:r>
      <w:r w:rsidRPr="0021481A">
        <w:rPr>
          <w:rStyle w:val="Incipit"/>
          <w:lang w:val="it-IT"/>
        </w:rPr>
        <w:t>Iustum deduxit</w:t>
      </w:r>
      <w:r w:rsidRPr="0021481A">
        <w:rPr>
          <w:lang w:val="it-IT"/>
        </w:rPr>
        <w:t xml:space="preserve"> cum reliquis.</w:t>
      </w:r>
      <w:r w:rsidR="007C45B1" w:rsidRPr="0021481A">
        <w:rPr>
          <w:lang w:val="it-IT"/>
        </w:rPr>
        <w:t xml:space="preserve"> </w:t>
      </w:r>
      <w:r w:rsidR="007C45B1" w:rsidRPr="0021481A">
        <w:rPr>
          <w:lang w:val="pt-PT"/>
        </w:rPr>
        <w:t xml:space="preserve">CP </w:t>
      </w:r>
      <w:r w:rsidR="007C45B1" w:rsidRPr="0021481A">
        <w:rPr>
          <w:rStyle w:val="Incipit"/>
          <w:lang w:val="pt-PT"/>
        </w:rPr>
        <w:t>Similem fecit illum</w:t>
      </w:r>
      <w:r w:rsidR="007C45B1" w:rsidRPr="0021481A">
        <w:rPr>
          <w:lang w:val="pt-PT"/>
        </w:rPr>
        <w:t xml:space="preserve">. VS </w:t>
      </w:r>
      <w:r w:rsidR="007C45B1" w:rsidRPr="0021481A">
        <w:rPr>
          <w:rStyle w:val="Incipit"/>
          <w:lang w:val="pt-PT"/>
        </w:rPr>
        <w:t>Magna est gloria</w:t>
      </w:r>
      <w:r w:rsidR="007C45B1" w:rsidRPr="0021481A">
        <w:rPr>
          <w:lang w:val="pt-PT"/>
        </w:rPr>
        <w:t xml:space="preserve">. AB </w:t>
      </w:r>
      <w:r w:rsidR="007C45B1" w:rsidRPr="0021481A">
        <w:rPr>
          <w:rStyle w:val="Incipit"/>
          <w:lang w:val="pt-PT"/>
        </w:rPr>
        <w:t>Similabo eum</w:t>
      </w:r>
      <w:r w:rsidR="007C45B1" w:rsidRPr="0021481A">
        <w:rPr>
          <w:lang w:val="pt-PT"/>
        </w:rPr>
        <w:t xml:space="preserve">. OR </w:t>
      </w:r>
      <w:r w:rsidR="007C45B1" w:rsidRPr="0021481A">
        <w:rPr>
          <w:rStyle w:val="Incipit"/>
          <w:lang w:val="pt-PT"/>
        </w:rPr>
        <w:t>Deus qui ecclesiam tuam</w:t>
      </w:r>
      <w:r w:rsidR="007C45B1" w:rsidRPr="0021481A">
        <w:rPr>
          <w:lang w:val="pt-PT"/>
        </w:rPr>
        <w:t>.</w:t>
      </w:r>
    </w:p>
    <w:p w:rsidR="007C45B1" w:rsidRPr="0021481A" w:rsidRDefault="007C45B1" w:rsidP="007F1DD4">
      <w:pPr>
        <w:rPr>
          <w:lang w:val="pt-PT"/>
        </w:rPr>
      </w:pPr>
      <w:r w:rsidRPr="0021481A">
        <w:rPr>
          <w:rStyle w:val="Time1"/>
          <w:lang w:val="pt-PT"/>
        </w:rPr>
        <w:t>Ad horas</w:t>
      </w:r>
      <w:r w:rsidRPr="0021481A">
        <w:rPr>
          <w:lang w:val="pt-PT"/>
        </w:rPr>
        <w:t xml:space="preserve"> cantentur laudes. Et responsoria de uno confessore.</w:t>
      </w:r>
    </w:p>
    <w:p w:rsidR="007C45B1" w:rsidRPr="0021481A" w:rsidRDefault="007C45B1" w:rsidP="007F1DD4">
      <w:pPr>
        <w:rPr>
          <w:lang w:val="pt-PT"/>
        </w:rPr>
      </w:pPr>
      <w:r w:rsidRPr="0021481A">
        <w:rPr>
          <w:rStyle w:val="Time1"/>
          <w:lang w:val="pt-PT"/>
        </w:rPr>
        <w:t>Ad missam</w:t>
      </w:r>
      <w:r w:rsidRPr="0021481A">
        <w:rPr>
          <w:lang w:val="pt-PT"/>
        </w:rPr>
        <w:t xml:space="preserve"> IN </w:t>
      </w:r>
      <w:r w:rsidRPr="0021481A">
        <w:rPr>
          <w:rStyle w:val="Incipit"/>
          <w:lang w:val="pt-PT"/>
        </w:rPr>
        <w:t>Os iusti</w:t>
      </w:r>
      <w:r w:rsidRPr="0021481A">
        <w:rPr>
          <w:lang w:val="pt-PT"/>
        </w:rPr>
        <w:t xml:space="preserve">. ORCL </w:t>
      </w:r>
      <w:r w:rsidRPr="0021481A">
        <w:rPr>
          <w:rStyle w:val="Incipit"/>
          <w:lang w:val="pt-PT"/>
        </w:rPr>
        <w:t>Deus qui ecclesiam</w:t>
      </w:r>
      <w:r w:rsidRPr="0021481A">
        <w:rPr>
          <w:lang w:val="pt-PT"/>
        </w:rPr>
        <w:t xml:space="preserve">. Secunda de dominica. Tertia quam velis. EP </w:t>
      </w:r>
      <w:r w:rsidRPr="0021481A">
        <w:rPr>
          <w:rStyle w:val="Incipit"/>
          <w:lang w:val="pt-PT"/>
        </w:rPr>
        <w:t>Beatus vir qui excogitat</w:t>
      </w:r>
      <w:r w:rsidRPr="0021481A">
        <w:rPr>
          <w:lang w:val="pt-PT"/>
        </w:rPr>
        <w:t xml:space="preserve">. GR </w:t>
      </w:r>
      <w:r w:rsidRPr="0021481A">
        <w:rPr>
          <w:rStyle w:val="Incipit"/>
          <w:lang w:val="pt-PT"/>
        </w:rPr>
        <w:t>Os iusti</w:t>
      </w:r>
      <w:r w:rsidRPr="0021481A">
        <w:rPr>
          <w:lang w:val="pt-PT"/>
        </w:rPr>
        <w:t xml:space="preserve">. ALV </w:t>
      </w:r>
      <w:r w:rsidRPr="0021481A">
        <w:rPr>
          <w:rStyle w:val="Incipit"/>
          <w:lang w:val="pt-PT"/>
        </w:rPr>
        <w:t>Iustus ut palma</w:t>
      </w:r>
      <w:r w:rsidRPr="0021481A">
        <w:rPr>
          <w:lang w:val="pt-PT"/>
        </w:rPr>
        <w:t xml:space="preserve">. SE </w:t>
      </w:r>
      <w:r w:rsidRPr="0021481A">
        <w:rPr>
          <w:rStyle w:val="Incipit"/>
          <w:lang w:val="pt-PT"/>
        </w:rPr>
        <w:t>Rex (194ra) regum</w:t>
      </w:r>
      <w:r w:rsidRPr="0021481A">
        <w:rPr>
          <w:lang w:val="pt-PT"/>
        </w:rPr>
        <w:t xml:space="preserve">. EV </w:t>
      </w:r>
      <w:r w:rsidRPr="0021481A">
        <w:rPr>
          <w:rStyle w:val="Incipit"/>
          <w:lang w:val="pt-PT"/>
        </w:rPr>
        <w:t>Nemo lucernam</w:t>
      </w:r>
      <w:r w:rsidRPr="0021481A">
        <w:rPr>
          <w:lang w:val="pt-PT"/>
        </w:rPr>
        <w:t xml:space="preserve">. OF </w:t>
      </w:r>
      <w:r w:rsidRPr="0021481A">
        <w:rPr>
          <w:rStyle w:val="Incipit"/>
          <w:lang w:val="pt-PT"/>
        </w:rPr>
        <w:t>Iustus ut palma</w:t>
      </w:r>
      <w:r w:rsidRPr="0021481A">
        <w:rPr>
          <w:lang w:val="pt-PT"/>
        </w:rPr>
        <w:t xml:space="preserve">. CO </w:t>
      </w:r>
      <w:r w:rsidRPr="0021481A">
        <w:rPr>
          <w:rStyle w:val="Incipit"/>
          <w:lang w:val="pt-PT"/>
        </w:rPr>
        <w:t>Magna est gloria</w:t>
      </w:r>
      <w:r w:rsidRPr="0021481A">
        <w:rPr>
          <w:lang w:val="pt-PT"/>
        </w:rPr>
        <w:t>.</w:t>
      </w:r>
    </w:p>
    <w:p w:rsidR="007C45B1" w:rsidRPr="0021481A" w:rsidRDefault="007C45B1" w:rsidP="007F1DD4">
      <w:pPr>
        <w:rPr>
          <w:lang w:val="pt-PT"/>
        </w:rPr>
      </w:pPr>
      <w:r w:rsidRPr="0021481A">
        <w:rPr>
          <w:rStyle w:val="Time1"/>
          <w:lang w:val="pt-PT"/>
        </w:rPr>
        <w:t>Secunda vespera</w:t>
      </w:r>
      <w:r w:rsidRPr="0021481A">
        <w:rPr>
          <w:lang w:val="pt-PT"/>
        </w:rPr>
        <w:t xml:space="preserve"> caret propter festum Oswaldi.</w:t>
      </w:r>
    </w:p>
    <w:p w:rsidR="007C45B1" w:rsidRPr="0021481A" w:rsidRDefault="007C45B1" w:rsidP="007C45B1">
      <w:pPr>
        <w:pStyle w:val="Titolo1"/>
        <w:rPr>
          <w:lang w:val="pt-PT"/>
        </w:rPr>
      </w:pPr>
      <w:r w:rsidRPr="0021481A">
        <w:rPr>
          <w:lang w:val="pt-PT"/>
        </w:rPr>
        <w:t>IN FESTO SANCTI OSWALDI</w:t>
      </w:r>
    </w:p>
    <w:p w:rsidR="005F6B64" w:rsidRPr="0021481A" w:rsidRDefault="007C45B1" w:rsidP="007F1DD4">
      <w:pPr>
        <w:rPr>
          <w:lang w:val="pt-PT"/>
        </w:rPr>
      </w:pPr>
      <w:r w:rsidRPr="0021481A">
        <w:rPr>
          <w:rStyle w:val="Time1"/>
          <w:lang w:val="pt-PT"/>
        </w:rPr>
        <w:t>Ad vesperas</w:t>
      </w:r>
      <w:r w:rsidRPr="0021481A">
        <w:rPr>
          <w:lang w:val="pt-PT"/>
        </w:rPr>
        <w:t xml:space="preserve"> super feriales psalmos AN </w:t>
      </w:r>
      <w:r w:rsidRPr="0021481A">
        <w:rPr>
          <w:rStyle w:val="Incipit"/>
          <w:lang w:val="pt-PT"/>
        </w:rPr>
        <w:t>Iustum deduxit</w:t>
      </w:r>
      <w:r w:rsidRPr="0021481A">
        <w:rPr>
          <w:lang w:val="pt-PT"/>
        </w:rPr>
        <w:t>.</w:t>
      </w:r>
      <w:r w:rsidR="005F6B64" w:rsidRPr="0021481A">
        <w:rPr>
          <w:lang w:val="pt-PT"/>
        </w:rPr>
        <w:t xml:space="preserve"> Require capitulum de uno martyre. RP </w:t>
      </w:r>
      <w:r w:rsidR="005F6B64" w:rsidRPr="0021481A">
        <w:rPr>
          <w:rStyle w:val="Incipit"/>
          <w:lang w:val="pt-PT"/>
        </w:rPr>
        <w:t>Iustum deduxit</w:t>
      </w:r>
      <w:r w:rsidR="005F6B64" w:rsidRPr="0021481A">
        <w:rPr>
          <w:lang w:val="pt-PT"/>
        </w:rPr>
        <w:t xml:space="preserve">. HY </w:t>
      </w:r>
      <w:r w:rsidR="005F6B64" w:rsidRPr="0021481A">
        <w:rPr>
          <w:rStyle w:val="Incipit"/>
          <w:lang w:val="pt-PT"/>
        </w:rPr>
        <w:t>Deus tuorum</w:t>
      </w:r>
      <w:r w:rsidR="005F6B64" w:rsidRPr="0021481A">
        <w:rPr>
          <w:lang w:val="pt-PT"/>
        </w:rPr>
        <w:t xml:space="preserve">. VS </w:t>
      </w:r>
      <w:r w:rsidR="005F6B64" w:rsidRPr="0021481A">
        <w:rPr>
          <w:rStyle w:val="Incipit"/>
          <w:lang w:val="pt-PT"/>
        </w:rPr>
        <w:t>Gloria et honore</w:t>
      </w:r>
      <w:r w:rsidR="005F6B64" w:rsidRPr="0021481A">
        <w:rPr>
          <w:lang w:val="pt-PT"/>
        </w:rPr>
        <w:t xml:space="preserve">. AM </w:t>
      </w:r>
      <w:r w:rsidR="005F6B64" w:rsidRPr="0021481A">
        <w:rPr>
          <w:rStyle w:val="Incipit"/>
          <w:lang w:val="pt-PT"/>
        </w:rPr>
        <w:t>Beatus vir qui suffert</w:t>
      </w:r>
      <w:r w:rsidR="005F6B64" w:rsidRPr="0021481A">
        <w:rPr>
          <w:lang w:val="pt-PT"/>
        </w:rPr>
        <w:t xml:space="preserve">. OR </w:t>
      </w:r>
      <w:r w:rsidR="005F6B64" w:rsidRPr="0021481A">
        <w:rPr>
          <w:rStyle w:val="Incipit"/>
          <w:lang w:val="pt-PT"/>
        </w:rPr>
        <w:t>Omnipotens sempiterne deus qui dedisti</w:t>
      </w:r>
      <w:r w:rsidR="005F6B64" w:rsidRPr="0021481A">
        <w:rPr>
          <w:lang w:val="pt-PT"/>
        </w:rPr>
        <w:t xml:space="preserve">. Deinde de sancto Dominico AC </w:t>
      </w:r>
      <w:r w:rsidR="005F6B64" w:rsidRPr="0021481A">
        <w:rPr>
          <w:rStyle w:val="Incipit"/>
          <w:lang w:val="pt-PT"/>
        </w:rPr>
        <w:t>Amavit eum dominus</w:t>
      </w:r>
      <w:r w:rsidR="005F6B64" w:rsidRPr="0021481A">
        <w:rPr>
          <w:lang w:val="pt-PT"/>
        </w:rPr>
        <w:t>. Et oratio propria. Deinde suffragia.</w:t>
      </w:r>
    </w:p>
    <w:p w:rsidR="005F6B64" w:rsidRPr="0021481A" w:rsidRDefault="005F6B64" w:rsidP="007F1DD4">
      <w:pPr>
        <w:rPr>
          <w:lang w:val="it-I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w:t>
      </w:r>
      <w:r w:rsidRPr="0021481A">
        <w:rPr>
          <w:lang w:val="it-IT"/>
        </w:rPr>
        <w:t xml:space="preserve">Legenda eius legitur [LHI] </w:t>
      </w:r>
      <w:r w:rsidRPr="0021481A">
        <w:rPr>
          <w:rStyle w:val="Incipit"/>
          <w:lang w:val="it-IT"/>
        </w:rPr>
        <w:t>In laude domini nostri Iesu Christi</w:t>
      </w:r>
      <w:r w:rsidRPr="0021481A">
        <w:rPr>
          <w:lang w:val="it-IT"/>
        </w:rPr>
        <w:t xml:space="preserve"> cum tota historia de uno martyre. Legatur evangelium in dalmatica [EV] </w:t>
      </w:r>
      <w:r w:rsidRPr="0021481A">
        <w:rPr>
          <w:rStyle w:val="Incipit"/>
          <w:lang w:val="it-IT"/>
        </w:rPr>
        <w:t>Si quis venit ad me</w:t>
      </w:r>
      <w:r w:rsidRPr="0021481A">
        <w:rPr>
          <w:lang w:val="it-IT"/>
        </w:rPr>
        <w:t>.</w:t>
      </w:r>
    </w:p>
    <w:p w:rsidR="005F6B64" w:rsidRPr="0021481A" w:rsidRDefault="005F6B64" w:rsidP="007F1DD4">
      <w:pPr>
        <w:rPr>
          <w:lang w:val="it-IT"/>
        </w:rPr>
      </w:pPr>
      <w:r w:rsidRPr="0021481A">
        <w:rPr>
          <w:rStyle w:val="Time1"/>
          <w:lang w:val="fr-FR"/>
        </w:rPr>
        <w:t>Ad laudes</w:t>
      </w:r>
      <w:r w:rsidRPr="0021481A">
        <w:rPr>
          <w:lang w:val="fr-FR"/>
        </w:rPr>
        <w:t xml:space="preserve"> AN </w:t>
      </w:r>
      <w:r w:rsidRPr="0021481A">
        <w:rPr>
          <w:rStyle w:val="Incipit"/>
          <w:lang w:val="fr-FR"/>
        </w:rPr>
        <w:t>Qui me confessus</w:t>
      </w:r>
      <w:r w:rsidRPr="0021481A">
        <w:rPr>
          <w:lang w:val="fr-FR"/>
        </w:rPr>
        <w:t xml:space="preserve"> cum ceteris. Capitulum de uno martyre. VS </w:t>
      </w:r>
      <w:r w:rsidRPr="0021481A">
        <w:rPr>
          <w:rStyle w:val="Incipit"/>
          <w:lang w:val="fr-FR"/>
        </w:rPr>
        <w:t>Magna est gloria eius</w:t>
      </w:r>
      <w:r w:rsidRPr="0021481A">
        <w:rPr>
          <w:lang w:val="fr-FR"/>
        </w:rPr>
        <w:t xml:space="preserve">. AB </w:t>
      </w:r>
      <w:r w:rsidRPr="0021481A">
        <w:rPr>
          <w:rStyle w:val="Incipit"/>
          <w:lang w:val="fr-FR"/>
        </w:rPr>
        <w:t>Hic vir despiciens</w:t>
      </w:r>
      <w:r w:rsidRPr="0021481A">
        <w:rPr>
          <w:lang w:val="fr-FR"/>
        </w:rPr>
        <w:t xml:space="preserve">. [KY] </w:t>
      </w:r>
      <w:r w:rsidRPr="0021481A">
        <w:rPr>
          <w:rStyle w:val="Incipit"/>
          <w:lang w:val="fr-FR"/>
        </w:rPr>
        <w:t>Kyrie</w:t>
      </w:r>
      <w:r w:rsidRPr="0021481A">
        <w:rPr>
          <w:lang w:val="fr-FR"/>
        </w:rPr>
        <w:t xml:space="preserve">. (194rb) [PN] </w:t>
      </w:r>
      <w:r w:rsidRPr="0021481A">
        <w:rPr>
          <w:rStyle w:val="Incipit"/>
          <w:lang w:val="fr-FR"/>
        </w:rPr>
        <w:t>Pater noster</w:t>
      </w:r>
      <w:r w:rsidRPr="0021481A">
        <w:rPr>
          <w:lang w:val="fr-FR"/>
        </w:rPr>
        <w:t xml:space="preserve"> dicitur. </w:t>
      </w:r>
      <w:r w:rsidRPr="0021481A">
        <w:rPr>
          <w:lang w:val="it-IT"/>
        </w:rPr>
        <w:t>Oratio de uno martyre.</w:t>
      </w:r>
    </w:p>
    <w:p w:rsidR="005F6B64" w:rsidRPr="0021481A" w:rsidRDefault="005F6B64" w:rsidP="007F1DD4">
      <w:pPr>
        <w:rPr>
          <w:lang w:val="it-IT"/>
        </w:rPr>
      </w:pPr>
      <w:r w:rsidRPr="0021481A">
        <w:rPr>
          <w:rStyle w:val="Time1"/>
          <w:lang w:val="it-IT"/>
        </w:rPr>
        <w:t>Ad horas</w:t>
      </w:r>
      <w:r w:rsidRPr="0021481A">
        <w:rPr>
          <w:lang w:val="it-IT"/>
        </w:rPr>
        <w:t xml:space="preserve"> cantentur laudes. Et responsoria de uno martyre.</w:t>
      </w:r>
    </w:p>
    <w:p w:rsidR="005F6B64" w:rsidRPr="0021481A" w:rsidRDefault="005F6B64" w:rsidP="007F1DD4">
      <w:pPr>
        <w:rPr>
          <w:lang w:val="it-IT"/>
        </w:rPr>
      </w:pPr>
      <w:r w:rsidRPr="0021481A">
        <w:rPr>
          <w:rStyle w:val="Time1"/>
          <w:lang w:val="it-IT"/>
        </w:rPr>
        <w:t>Ad missam</w:t>
      </w:r>
      <w:r w:rsidRPr="0021481A">
        <w:rPr>
          <w:lang w:val="it-IT"/>
        </w:rPr>
        <w:t xml:space="preserve"> IN </w:t>
      </w:r>
      <w:r w:rsidRPr="0021481A">
        <w:rPr>
          <w:rStyle w:val="Incipit"/>
          <w:lang w:val="it-IT"/>
        </w:rPr>
        <w:t>In virtute tua</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 deo</w:t>
      </w:r>
      <w:r w:rsidRPr="0021481A">
        <w:rPr>
          <w:lang w:val="it-IT"/>
        </w:rPr>
        <w:t xml:space="preserve">. ORCL </w:t>
      </w:r>
      <w:r w:rsidRPr="0021481A">
        <w:rPr>
          <w:rStyle w:val="Incipit"/>
          <w:lang w:val="it-IT"/>
        </w:rPr>
        <w:t>Omnipotens sempiterne deus qui dedisti</w:t>
      </w:r>
      <w:r w:rsidRPr="0021481A">
        <w:rPr>
          <w:lang w:val="it-IT"/>
        </w:rPr>
        <w:t xml:space="preserve">. </w:t>
      </w:r>
      <w:r w:rsidRPr="0021481A">
        <w:rPr>
          <w:lang w:val="pt-PT"/>
        </w:rPr>
        <w:t xml:space="preserve">Secunda oratio de dominica. Tertia generalis. EP </w:t>
      </w:r>
      <w:r w:rsidRPr="0021481A">
        <w:rPr>
          <w:rStyle w:val="Incipit"/>
          <w:lang w:val="pt-PT"/>
        </w:rPr>
        <w:t>Iustus cor suum</w:t>
      </w:r>
      <w:r w:rsidRPr="0021481A">
        <w:rPr>
          <w:lang w:val="pt-PT"/>
        </w:rPr>
        <w:t xml:space="preserve">. GR </w:t>
      </w:r>
      <w:r w:rsidRPr="0021481A">
        <w:rPr>
          <w:rStyle w:val="Incipit"/>
          <w:lang w:val="pt-PT"/>
        </w:rPr>
        <w:t>Domine praevenisti</w:t>
      </w:r>
      <w:r w:rsidRPr="0021481A">
        <w:rPr>
          <w:lang w:val="pt-PT"/>
        </w:rPr>
        <w:t xml:space="preserve">. </w:t>
      </w:r>
      <w:r w:rsidRPr="0021481A">
        <w:rPr>
          <w:lang w:val="it-IT"/>
        </w:rPr>
        <w:t xml:space="preserve">ALV </w:t>
      </w:r>
      <w:r w:rsidRPr="0021481A">
        <w:rPr>
          <w:rStyle w:val="Incipit"/>
          <w:lang w:val="it-IT"/>
        </w:rPr>
        <w:t>Domine in virtute</w:t>
      </w:r>
      <w:r w:rsidRPr="0021481A">
        <w:rPr>
          <w:lang w:val="it-IT"/>
        </w:rPr>
        <w:t xml:space="preserve">. SE </w:t>
      </w:r>
      <w:r w:rsidRPr="0021481A">
        <w:rPr>
          <w:rStyle w:val="Incipit"/>
          <w:lang w:val="it-IT"/>
        </w:rPr>
        <w:t>Agone triumphali</w:t>
      </w:r>
      <w:r w:rsidRPr="0021481A">
        <w:rPr>
          <w:lang w:val="it-IT"/>
        </w:rPr>
        <w:t xml:space="preserve">. EV </w:t>
      </w:r>
      <w:r w:rsidRPr="0021481A">
        <w:rPr>
          <w:rStyle w:val="Incipit"/>
          <w:lang w:val="it-IT"/>
        </w:rPr>
        <w:t>Si quis |venerit::venit| ad me</w:t>
      </w:r>
      <w:r w:rsidRPr="0021481A">
        <w:rPr>
          <w:lang w:val="it-IT"/>
        </w:rPr>
        <w:t xml:space="preserve">. OF </w:t>
      </w:r>
      <w:r w:rsidRPr="0021481A">
        <w:rPr>
          <w:rStyle w:val="Incipit"/>
          <w:lang w:val="it-IT"/>
        </w:rPr>
        <w:t>Posuisti domine</w:t>
      </w:r>
      <w:r w:rsidRPr="0021481A">
        <w:rPr>
          <w:lang w:val="it-IT"/>
        </w:rPr>
        <w:t xml:space="preserve">. SEC </w:t>
      </w:r>
      <w:r w:rsidRPr="0021481A">
        <w:rPr>
          <w:rStyle w:val="Incipit"/>
          <w:lang w:val="it-IT"/>
        </w:rPr>
        <w:t>Oblatis quaesumus domine</w:t>
      </w:r>
      <w:r w:rsidRPr="0021481A">
        <w:rPr>
          <w:lang w:val="it-IT"/>
        </w:rPr>
        <w:t xml:space="preserve">. CO </w:t>
      </w:r>
      <w:r w:rsidRPr="0021481A">
        <w:rPr>
          <w:rStyle w:val="Incipit"/>
          <w:lang w:val="it-IT"/>
        </w:rPr>
        <w:t>Qui vult venire</w:t>
      </w:r>
      <w:r w:rsidRPr="0021481A">
        <w:rPr>
          <w:lang w:val="it-IT"/>
        </w:rPr>
        <w:t xml:space="preserve">. PC </w:t>
      </w:r>
      <w:r w:rsidRPr="0021481A">
        <w:rPr>
          <w:rStyle w:val="Incipit"/>
          <w:lang w:val="it-IT"/>
        </w:rPr>
        <w:t>Beati Oswaldi regis</w:t>
      </w:r>
      <w:r w:rsidRPr="0021481A">
        <w:rPr>
          <w:lang w:val="it-IT"/>
        </w:rPr>
        <w:t>.</w:t>
      </w:r>
    </w:p>
    <w:p w:rsidR="005F6B64" w:rsidRPr="0021481A" w:rsidRDefault="005F6B64" w:rsidP="007F1DD4">
      <w:pPr>
        <w:rPr>
          <w:lang w:val="nb-NO"/>
        </w:rPr>
      </w:pPr>
      <w:r w:rsidRPr="0021481A">
        <w:rPr>
          <w:rStyle w:val="Time1"/>
          <w:lang w:val="nb-NO"/>
        </w:rPr>
        <w:t>Sexta et nona</w:t>
      </w:r>
      <w:r w:rsidRPr="0021481A">
        <w:rPr>
          <w:lang w:val="nb-NO"/>
        </w:rPr>
        <w:t xml:space="preserve"> ut supra.</w:t>
      </w:r>
    </w:p>
    <w:p w:rsidR="005F6B64" w:rsidRPr="0021481A" w:rsidRDefault="005F6B64" w:rsidP="007F1DD4">
      <w:pPr>
        <w:rPr>
          <w:lang w:val="pt-PT"/>
        </w:rPr>
      </w:pPr>
      <w:r w:rsidRPr="0021481A">
        <w:rPr>
          <w:rStyle w:val="Time1"/>
          <w:lang w:val="pt-PT"/>
        </w:rPr>
        <w:t>Secundam vesperam</w:t>
      </w:r>
      <w:r w:rsidRPr="0021481A">
        <w:rPr>
          <w:lang w:val="pt-PT"/>
        </w:rPr>
        <w:t xml:space="preserve"> non habet propter primam vesperam </w:t>
      </w:r>
      <w:r w:rsidR="00473CFF" w:rsidRPr="0021481A">
        <w:rPr>
          <w:lang w:val="pt-PT"/>
        </w:rPr>
        <w:t>[</w:t>
      </w:r>
      <w:r w:rsidRPr="0021481A">
        <w:rPr>
          <w:lang w:val="pt-PT"/>
        </w:rPr>
        <w:t>de</w:t>
      </w:r>
      <w:r w:rsidR="00473CFF" w:rsidRPr="0021481A">
        <w:rPr>
          <w:lang w:val="pt-PT"/>
        </w:rPr>
        <w:t>]</w:t>
      </w:r>
      <w:r w:rsidRPr="0021481A">
        <w:rPr>
          <w:lang w:val="pt-PT"/>
        </w:rPr>
        <w:t xml:space="preserve"> </w:t>
      </w:r>
      <w:r w:rsidR="00473CFF" w:rsidRPr="0021481A">
        <w:rPr>
          <w:lang w:val="pt-PT"/>
        </w:rPr>
        <w:t>|transfigurationis::</w:t>
      </w:r>
      <w:r w:rsidRPr="0021481A">
        <w:rPr>
          <w:lang w:val="pt-PT"/>
        </w:rPr>
        <w:t>transfiguratione</w:t>
      </w:r>
      <w:r w:rsidR="00473CFF" w:rsidRPr="0021481A">
        <w:rPr>
          <w:lang w:val="pt-PT"/>
        </w:rPr>
        <w:t>|</w:t>
      </w:r>
      <w:r w:rsidRPr="0021481A">
        <w:rPr>
          <w:lang w:val="pt-PT"/>
        </w:rPr>
        <w:t xml:space="preserve"> domini.</w:t>
      </w:r>
    </w:p>
    <w:p w:rsidR="005F6B64" w:rsidRPr="0021481A" w:rsidRDefault="005F6B64" w:rsidP="005F6B64">
      <w:pPr>
        <w:pStyle w:val="Titolo1"/>
        <w:rPr>
          <w:lang w:val="pt-PT"/>
        </w:rPr>
      </w:pPr>
      <w:r w:rsidRPr="0021481A">
        <w:rPr>
          <w:lang w:val="pt-PT"/>
        </w:rPr>
        <w:lastRenderedPageBreak/>
        <w:t>[DE SANCTO SIXTO PAPA]</w:t>
      </w:r>
    </w:p>
    <w:p w:rsidR="00F84B09" w:rsidRPr="0021481A" w:rsidRDefault="005F6B64" w:rsidP="007F1DD4">
      <w:pPr>
        <w:rPr>
          <w:lang w:val="pt-PT"/>
        </w:rPr>
      </w:pPr>
      <w:r w:rsidRPr="0021481A">
        <w:rPr>
          <w:lang w:val="pt-PT"/>
        </w:rPr>
        <w:t xml:space="preserve">Si placet celebrare officium de </w:t>
      </w:r>
      <w:r w:rsidR="00F84B09" w:rsidRPr="0021481A">
        <w:rPr>
          <w:lang w:val="pt-PT"/>
        </w:rPr>
        <w:t>sancto |Sixti::Sixto|</w:t>
      </w:r>
      <w:r w:rsidR="008A7122" w:rsidRPr="0021481A">
        <w:rPr>
          <w:lang w:val="pt-PT"/>
        </w:rPr>
        <w:t>, tunc sic ordinabis.</w:t>
      </w:r>
    </w:p>
    <w:p w:rsidR="00F84B09" w:rsidRPr="0021481A" w:rsidRDefault="008A7122" w:rsidP="007F1DD4">
      <w:pPr>
        <w:rPr>
          <w:lang w:val="pt-PT"/>
        </w:rPr>
      </w:pPr>
      <w:r w:rsidRPr="0021481A">
        <w:rPr>
          <w:lang w:val="pt-PT"/>
        </w:rPr>
        <w:t>De sancto S</w:t>
      </w:r>
      <w:r w:rsidR="00F84B09" w:rsidRPr="0021481A">
        <w:rPr>
          <w:lang w:val="pt-PT"/>
        </w:rPr>
        <w:t xml:space="preserve">ixto </w:t>
      </w:r>
      <w:r w:rsidR="00F84B09" w:rsidRPr="0021481A">
        <w:rPr>
          <w:rStyle w:val="Time1"/>
          <w:lang w:val="pt-PT"/>
        </w:rPr>
        <w:t>ad (194va) vesperam</w:t>
      </w:r>
      <w:r w:rsidR="00F84B09" w:rsidRPr="0021481A">
        <w:rPr>
          <w:lang w:val="pt-PT"/>
        </w:rPr>
        <w:t xml:space="preserve"> nihil cantabis, sed tantum </w:t>
      </w:r>
      <w:r w:rsidR="00F84B09" w:rsidRPr="0021481A">
        <w:rPr>
          <w:rStyle w:val="Time1"/>
          <w:lang w:val="pt-PT"/>
        </w:rPr>
        <w:t>ad matutinam</w:t>
      </w:r>
      <w:r w:rsidR="00F84B09" w:rsidRPr="0021481A">
        <w:rPr>
          <w:lang w:val="pt-PT"/>
        </w:rPr>
        <w:t xml:space="preserve"> INV </w:t>
      </w:r>
      <w:r w:rsidR="00F84B09" w:rsidRPr="0021481A">
        <w:rPr>
          <w:rStyle w:val="Incipit"/>
          <w:lang w:val="pt-PT"/>
        </w:rPr>
        <w:t>Regem martyrum</w:t>
      </w:r>
      <w:r w:rsidR="00F84B09" w:rsidRPr="0021481A">
        <w:rPr>
          <w:lang w:val="pt-PT"/>
        </w:rPr>
        <w:t xml:space="preserve"> cum nocturno. VS </w:t>
      </w:r>
      <w:r w:rsidR="00F84B09" w:rsidRPr="0021481A">
        <w:rPr>
          <w:rStyle w:val="Incipit"/>
          <w:lang w:val="pt-PT"/>
        </w:rPr>
        <w:t>Laetamini in domino</w:t>
      </w:r>
      <w:r w:rsidR="00F84B09" w:rsidRPr="0021481A">
        <w:rPr>
          <w:lang w:val="pt-PT"/>
        </w:rPr>
        <w:t>. Legitur eius passio cum tribus responsoriis de martyribus.</w:t>
      </w:r>
    </w:p>
    <w:p w:rsidR="00F84B09" w:rsidRPr="0021481A" w:rsidRDefault="00F84B09" w:rsidP="007F1DD4">
      <w:pPr>
        <w:rPr>
          <w:lang w:val="pt-PT"/>
        </w:rPr>
      </w:pPr>
      <w:r w:rsidRPr="0021481A">
        <w:rPr>
          <w:rStyle w:val="Time1"/>
          <w:lang w:val="pt-PT"/>
        </w:rPr>
        <w:t>Ad laudes</w:t>
      </w:r>
      <w:r w:rsidRPr="0021481A">
        <w:rPr>
          <w:lang w:val="pt-PT"/>
        </w:rPr>
        <w:t xml:space="preserve"> AN </w:t>
      </w:r>
      <w:r w:rsidRPr="0021481A">
        <w:rPr>
          <w:rStyle w:val="Incipit"/>
          <w:lang w:val="pt-PT"/>
        </w:rPr>
        <w:t>Iustorum</w:t>
      </w:r>
      <w:r w:rsidRPr="0021481A">
        <w:rPr>
          <w:lang w:val="pt-PT"/>
        </w:rPr>
        <w:t xml:space="preserve">. CP </w:t>
      </w:r>
      <w:r w:rsidRPr="0021481A">
        <w:rPr>
          <w:rStyle w:val="Incipit"/>
          <w:lang w:val="pt-PT"/>
        </w:rPr>
        <w:t>Qui timetis</w:t>
      </w:r>
      <w:r w:rsidRPr="0021481A">
        <w:rPr>
          <w:lang w:val="pt-PT"/>
        </w:rPr>
        <w:t xml:space="preserve">. VS </w:t>
      </w:r>
      <w:r w:rsidRPr="0021481A">
        <w:rPr>
          <w:rStyle w:val="Incipit"/>
          <w:lang w:val="pt-PT"/>
        </w:rPr>
        <w:t>Mirabilis</w:t>
      </w:r>
      <w:r w:rsidRPr="0021481A">
        <w:rPr>
          <w:lang w:val="pt-PT"/>
        </w:rPr>
        <w:t xml:space="preserve">. AB </w:t>
      </w:r>
      <w:r w:rsidRPr="0021481A">
        <w:rPr>
          <w:rStyle w:val="Incipit"/>
          <w:lang w:val="pt-PT"/>
        </w:rPr>
        <w:t>Fulgebunt iusti</w:t>
      </w:r>
      <w:r w:rsidRPr="0021481A">
        <w:rPr>
          <w:lang w:val="pt-PT"/>
        </w:rPr>
        <w:t xml:space="preserve">. [KY] </w:t>
      </w:r>
      <w:r w:rsidRPr="0021481A">
        <w:rPr>
          <w:rStyle w:val="Incipit"/>
          <w:lang w:val="pt-PT"/>
        </w:rPr>
        <w:t>Kyrie</w:t>
      </w:r>
      <w:r w:rsidRPr="0021481A">
        <w:rPr>
          <w:lang w:val="pt-PT"/>
        </w:rPr>
        <w:t xml:space="preserve"> cum [PN] </w:t>
      </w:r>
      <w:r w:rsidRPr="0021481A">
        <w:rPr>
          <w:rStyle w:val="Incipit"/>
          <w:lang w:val="pt-PT"/>
        </w:rPr>
        <w:t>Pater noster</w:t>
      </w:r>
      <w:r w:rsidRPr="0021481A">
        <w:rPr>
          <w:lang w:val="pt-PT"/>
        </w:rPr>
        <w:t xml:space="preserve">. OR </w:t>
      </w:r>
      <w:r w:rsidRPr="0021481A">
        <w:rPr>
          <w:rStyle w:val="Incipit"/>
          <w:lang w:val="pt-PT"/>
        </w:rPr>
        <w:t>Deus qui nos concedis</w:t>
      </w:r>
      <w:r w:rsidRPr="0021481A">
        <w:rPr>
          <w:lang w:val="pt-PT"/>
        </w:rPr>
        <w:t>. Deinde suffragia.</w:t>
      </w:r>
    </w:p>
    <w:p w:rsidR="00F84B09" w:rsidRPr="0021481A" w:rsidRDefault="00F84B09" w:rsidP="007F1DD4">
      <w:pPr>
        <w:rPr>
          <w:lang w:val="pt-PT"/>
        </w:rPr>
      </w:pPr>
      <w:r w:rsidRPr="0021481A">
        <w:rPr>
          <w:rStyle w:val="Time1"/>
          <w:lang w:val="pt-PT"/>
        </w:rPr>
        <w:t>Ad horas</w:t>
      </w:r>
      <w:r w:rsidRPr="0021481A">
        <w:rPr>
          <w:lang w:val="pt-PT"/>
        </w:rPr>
        <w:t xml:space="preserve"> dicantur laudes.</w:t>
      </w:r>
    </w:p>
    <w:p w:rsidR="00F84B09" w:rsidRPr="0021481A" w:rsidRDefault="00F84B09" w:rsidP="007F1DD4">
      <w:pPr>
        <w:rPr>
          <w:lang w:val="pt-PT"/>
        </w:rPr>
      </w:pPr>
      <w:r w:rsidRPr="0021481A">
        <w:rPr>
          <w:rStyle w:val="Time1"/>
          <w:lang w:val="pt-PT"/>
        </w:rPr>
        <w:t>Ad missam</w:t>
      </w:r>
      <w:r w:rsidRPr="0021481A">
        <w:rPr>
          <w:lang w:val="pt-PT"/>
        </w:rPr>
        <w:t xml:space="preserve"> IN </w:t>
      </w:r>
      <w:r w:rsidRPr="0021481A">
        <w:rPr>
          <w:rStyle w:val="Incipit"/>
          <w:lang w:val="pt-PT"/>
        </w:rPr>
        <w:t>Salus autem</w:t>
      </w:r>
      <w:r w:rsidRPr="0021481A">
        <w:rPr>
          <w:lang w:val="pt-PT"/>
        </w:rPr>
        <w:t xml:space="preserve">. [KY] </w:t>
      </w:r>
      <w:r w:rsidRPr="0021481A">
        <w:rPr>
          <w:rStyle w:val="Incipit"/>
          <w:lang w:val="pt-PT"/>
        </w:rPr>
        <w:t>Kyrie</w:t>
      </w:r>
      <w:r w:rsidRPr="0021481A">
        <w:rPr>
          <w:lang w:val="pt-PT"/>
        </w:rPr>
        <w:t xml:space="preserve">. [GL] </w:t>
      </w:r>
      <w:r w:rsidRPr="0021481A">
        <w:rPr>
          <w:rStyle w:val="Incipit"/>
          <w:lang w:val="pt-PT"/>
        </w:rPr>
        <w:t>Gloria in excelsis deo</w:t>
      </w:r>
      <w:r w:rsidRPr="0021481A">
        <w:rPr>
          <w:lang w:val="pt-PT"/>
        </w:rPr>
        <w:t xml:space="preserve">. ORCL </w:t>
      </w:r>
      <w:r w:rsidRPr="0021481A">
        <w:rPr>
          <w:rStyle w:val="Incipit"/>
          <w:lang w:val="pt-PT"/>
        </w:rPr>
        <w:t>Deus qui conspicis</w:t>
      </w:r>
      <w:r w:rsidRPr="0021481A">
        <w:rPr>
          <w:lang w:val="pt-PT"/>
        </w:rPr>
        <w:t xml:space="preserve">. Secunda de sanctis [CLC] </w:t>
      </w:r>
      <w:r w:rsidRPr="0021481A">
        <w:rPr>
          <w:rStyle w:val="Incipit"/>
          <w:lang w:val="pt-PT"/>
        </w:rPr>
        <w:t>Deus qui nos concedis</w:t>
      </w:r>
      <w:r w:rsidRPr="0021481A">
        <w:rPr>
          <w:lang w:val="pt-PT"/>
        </w:rPr>
        <w:t xml:space="preserve">. Tertia de dominica. EP </w:t>
      </w:r>
      <w:r w:rsidRPr="0021481A">
        <w:rPr>
          <w:rStyle w:val="Incipit"/>
          <w:lang w:val="pt-PT"/>
        </w:rPr>
        <w:t>Iustorum animae</w:t>
      </w:r>
      <w:r w:rsidRPr="0021481A">
        <w:rPr>
          <w:lang w:val="pt-PT"/>
        </w:rPr>
        <w:t xml:space="preserve">. GR </w:t>
      </w:r>
      <w:r w:rsidRPr="0021481A">
        <w:rPr>
          <w:rStyle w:val="Incipit"/>
          <w:lang w:val="pt-PT"/>
        </w:rPr>
        <w:t>Iustorum animae</w:t>
      </w:r>
      <w:r w:rsidRPr="0021481A">
        <w:rPr>
          <w:lang w:val="pt-PT"/>
        </w:rPr>
        <w:t xml:space="preserve">. ALV </w:t>
      </w:r>
      <w:r w:rsidRPr="0021481A">
        <w:rPr>
          <w:rStyle w:val="Incipit"/>
          <w:lang w:val="pt-PT"/>
        </w:rPr>
        <w:t>Pretiosa in conspectu</w:t>
      </w:r>
      <w:r w:rsidRPr="0021481A">
        <w:rPr>
          <w:lang w:val="pt-PT"/>
        </w:rPr>
        <w:t xml:space="preserve">. SE </w:t>
      </w:r>
      <w:r w:rsidRPr="0021481A">
        <w:rPr>
          <w:rStyle w:val="Incipit"/>
          <w:lang w:val="pt-PT"/>
        </w:rPr>
        <w:t>Agone triumphali</w:t>
      </w:r>
      <w:r w:rsidRPr="0021481A">
        <w:rPr>
          <w:lang w:val="pt-PT"/>
        </w:rPr>
        <w:t xml:space="preserve">. EV </w:t>
      </w:r>
      <w:r w:rsidRPr="0021481A">
        <w:rPr>
          <w:rStyle w:val="Incipit"/>
          <w:lang w:val="pt-PT"/>
        </w:rPr>
        <w:t>Ecce ego mitto vos sicut agnos inter lupos</w:t>
      </w:r>
      <w:r w:rsidRPr="0021481A">
        <w:rPr>
          <w:lang w:val="pt-PT"/>
        </w:rPr>
        <w:t xml:space="preserve">. OF </w:t>
      </w:r>
      <w:r w:rsidRPr="0021481A">
        <w:rPr>
          <w:rStyle w:val="Incipit"/>
          <w:lang w:val="pt-PT"/>
        </w:rPr>
        <w:t>Gloriabuntur (194vb) in te</w:t>
      </w:r>
      <w:r w:rsidRPr="0021481A">
        <w:rPr>
          <w:lang w:val="pt-PT"/>
        </w:rPr>
        <w:t xml:space="preserve">. CO </w:t>
      </w:r>
      <w:r w:rsidRPr="0021481A">
        <w:rPr>
          <w:rStyle w:val="Incipit"/>
          <w:lang w:val="pt-PT"/>
        </w:rPr>
        <w:t>Ego vos elegi</w:t>
      </w:r>
      <w:r w:rsidRPr="0021481A">
        <w:rPr>
          <w:lang w:val="pt-PT"/>
        </w:rPr>
        <w:t>.</w:t>
      </w:r>
    </w:p>
    <w:p w:rsidR="00F84B09" w:rsidRPr="0021481A" w:rsidRDefault="00F84B09" w:rsidP="007F1DD4">
      <w:pPr>
        <w:rPr>
          <w:lang w:val="nb-NO"/>
        </w:rPr>
      </w:pPr>
      <w:r w:rsidRPr="0021481A">
        <w:rPr>
          <w:rStyle w:val="Time1"/>
          <w:lang w:val="nb-NO"/>
        </w:rPr>
        <w:t>Sexta et nona</w:t>
      </w:r>
      <w:r w:rsidRPr="0021481A">
        <w:rPr>
          <w:lang w:val="nb-NO"/>
        </w:rPr>
        <w:t xml:space="preserve"> ut supra.</w:t>
      </w:r>
    </w:p>
    <w:p w:rsidR="00F84B09" w:rsidRPr="0021481A" w:rsidRDefault="00F84B09" w:rsidP="00F84B09">
      <w:pPr>
        <w:pStyle w:val="Titolo1"/>
        <w:rPr>
          <w:lang w:val="it-IT"/>
        </w:rPr>
      </w:pPr>
      <w:r w:rsidRPr="0021481A">
        <w:rPr>
          <w:lang w:val="it-IT"/>
        </w:rPr>
        <w:t>IN TRANSFIGURATIONE DOMINI</w:t>
      </w:r>
    </w:p>
    <w:p w:rsidR="00CB0C61" w:rsidRPr="0021481A" w:rsidRDefault="00F84B09" w:rsidP="007F1DD4">
      <w:pPr>
        <w:rPr>
          <w:lang w:val="fr-FR"/>
        </w:rPr>
      </w:pPr>
      <w:r w:rsidRPr="0021481A">
        <w:rPr>
          <w:rStyle w:val="Time1"/>
          <w:lang w:val="it-IT"/>
        </w:rPr>
        <w:t>Ad vesperas</w:t>
      </w:r>
      <w:r w:rsidRPr="0021481A">
        <w:rPr>
          <w:lang w:val="it-IT"/>
        </w:rPr>
        <w:t xml:space="preserve"> AN </w:t>
      </w:r>
      <w:r w:rsidRPr="0021481A">
        <w:rPr>
          <w:rStyle w:val="Incipit"/>
          <w:lang w:val="it-IT"/>
        </w:rPr>
        <w:t>Iesus ad discipulos</w:t>
      </w:r>
      <w:r w:rsidRPr="0021481A">
        <w:rPr>
          <w:lang w:val="it-IT"/>
        </w:rPr>
        <w:t xml:space="preserve">. </w:t>
      </w:r>
      <w:r w:rsidRPr="0021481A">
        <w:rPr>
          <w:lang w:val="fr-FR"/>
        </w:rPr>
        <w:t xml:space="preserve">PS </w:t>
      </w:r>
      <w:r w:rsidRPr="0021481A">
        <w:rPr>
          <w:rStyle w:val="Incipit"/>
          <w:lang w:val="fr-FR"/>
        </w:rPr>
        <w:t>Laudate pueri</w:t>
      </w:r>
      <w:r w:rsidRPr="0021481A">
        <w:rPr>
          <w:lang w:val="fr-FR"/>
        </w:rPr>
        <w:t xml:space="preserve"> cum reliquis.</w:t>
      </w:r>
      <w:r w:rsidR="00CB0C61" w:rsidRPr="0021481A">
        <w:rPr>
          <w:lang w:val="fr-FR"/>
        </w:rPr>
        <w:t xml:space="preserve"> CP </w:t>
      </w:r>
      <w:r w:rsidR="00CB0C61" w:rsidRPr="0021481A">
        <w:rPr>
          <w:rStyle w:val="Incipit"/>
          <w:lang w:val="fr-FR"/>
        </w:rPr>
        <w:t>Salvatorem expectamus</w:t>
      </w:r>
      <w:r w:rsidR="00CB0C61" w:rsidRPr="0021481A">
        <w:rPr>
          <w:lang w:val="fr-FR"/>
        </w:rPr>
        <w:t xml:space="preserve">. RP </w:t>
      </w:r>
      <w:r w:rsidR="00CB0C61" w:rsidRPr="0021481A">
        <w:rPr>
          <w:rStyle w:val="Incipit"/>
          <w:lang w:val="fr-FR"/>
        </w:rPr>
        <w:t>Assumens</w:t>
      </w:r>
      <w:r w:rsidR="00CB0C61" w:rsidRPr="0021481A">
        <w:rPr>
          <w:lang w:val="fr-FR"/>
        </w:rPr>
        <w:t xml:space="preserve">. HY </w:t>
      </w:r>
      <w:r w:rsidR="00CB0C61" w:rsidRPr="0021481A">
        <w:rPr>
          <w:rStyle w:val="Incipit"/>
          <w:lang w:val="fr-FR"/>
        </w:rPr>
        <w:t>O nata lux</w:t>
      </w:r>
      <w:r w:rsidR="00CB0C61" w:rsidRPr="0021481A">
        <w:rPr>
          <w:lang w:val="fr-FR"/>
        </w:rPr>
        <w:t xml:space="preserve">. VS </w:t>
      </w:r>
      <w:r w:rsidR="00CB0C61" w:rsidRPr="0021481A">
        <w:rPr>
          <w:rStyle w:val="Incipit"/>
          <w:lang w:val="fr-FR"/>
        </w:rPr>
        <w:t>Adoramus patrem et filium et spiritum sanctum. |Regnans::Regnantem| in maiestate sua</w:t>
      </w:r>
      <w:r w:rsidR="00CB0C61" w:rsidRPr="0021481A">
        <w:rPr>
          <w:lang w:val="fr-FR"/>
        </w:rPr>
        <w:t xml:space="preserve">. AM </w:t>
      </w:r>
      <w:r w:rsidR="00CB0C61" w:rsidRPr="0021481A">
        <w:rPr>
          <w:rStyle w:val="Incipit"/>
          <w:lang w:val="fr-FR"/>
        </w:rPr>
        <w:t>Visionem quam vidistis</w:t>
      </w:r>
      <w:r w:rsidR="00CB0C61" w:rsidRPr="0021481A">
        <w:rPr>
          <w:lang w:val="fr-FR"/>
        </w:rPr>
        <w:t xml:space="preserve">. OR </w:t>
      </w:r>
      <w:r w:rsidR="00CB0C61" w:rsidRPr="0021481A">
        <w:rPr>
          <w:rStyle w:val="Incipit"/>
          <w:lang w:val="fr-FR"/>
        </w:rPr>
        <w:t>Deus qui hodierna die</w:t>
      </w:r>
      <w:r w:rsidR="00CB0C61" w:rsidRPr="0021481A">
        <w:rPr>
          <w:lang w:val="fr-FR"/>
        </w:rPr>
        <w:t xml:space="preserve">. Deinde antiphona de sancto Oswaldo [AC] </w:t>
      </w:r>
      <w:r w:rsidR="00CB0C61" w:rsidRPr="0021481A">
        <w:rPr>
          <w:rStyle w:val="Incipit"/>
          <w:lang w:val="fr-FR"/>
        </w:rPr>
        <w:t>Hic est martyr</w:t>
      </w:r>
      <w:r w:rsidR="00CB0C61" w:rsidRPr="0021481A">
        <w:rPr>
          <w:lang w:val="fr-FR"/>
        </w:rPr>
        <w:t xml:space="preserve">. OR </w:t>
      </w:r>
      <w:r w:rsidR="00CB0C61" w:rsidRPr="0021481A">
        <w:rPr>
          <w:rStyle w:val="Incipit"/>
          <w:lang w:val="fr-FR"/>
        </w:rPr>
        <w:t>Omnipotens sempiterne deus qui dedisti beato Oswaldo</w:t>
      </w:r>
      <w:r w:rsidR="00CB0C61" w:rsidRPr="0021481A">
        <w:rPr>
          <w:lang w:val="fr-FR"/>
        </w:rPr>
        <w:t>. Deinde suffragia.</w:t>
      </w:r>
    </w:p>
    <w:p w:rsidR="00CB0C61" w:rsidRPr="0021481A" w:rsidRDefault="00CB0C61" w:rsidP="007F1DD4">
      <w:pPr>
        <w:rPr>
          <w:lang w:val="it-IT"/>
        </w:rPr>
      </w:pPr>
      <w:r w:rsidRPr="0021481A">
        <w:rPr>
          <w:rStyle w:val="Time1"/>
          <w:lang w:val="fr-FR"/>
        </w:rPr>
        <w:t>Ad completorium</w:t>
      </w:r>
      <w:r w:rsidRPr="0021481A">
        <w:rPr>
          <w:lang w:val="fr-FR"/>
        </w:rPr>
        <w:t xml:space="preserve"> AD </w:t>
      </w:r>
      <w:r w:rsidRPr="0021481A">
        <w:rPr>
          <w:rStyle w:val="Incipit"/>
          <w:lang w:val="fr-FR"/>
        </w:rPr>
        <w:t>Pacem tuam</w:t>
      </w:r>
      <w:r w:rsidRPr="0021481A">
        <w:rPr>
          <w:lang w:val="fr-FR"/>
        </w:rPr>
        <w:t xml:space="preserve">. </w:t>
      </w:r>
      <w:r w:rsidRPr="0021481A">
        <w:rPr>
          <w:lang w:val="da-DK"/>
        </w:rPr>
        <w:t xml:space="preserve">[KY] </w:t>
      </w:r>
      <w:r w:rsidRPr="0021481A">
        <w:rPr>
          <w:rStyle w:val="Incipit"/>
          <w:lang w:val="da-DK"/>
        </w:rPr>
        <w:t>Kyrie</w:t>
      </w:r>
      <w:r w:rsidRPr="0021481A">
        <w:rPr>
          <w:lang w:val="da-DK"/>
        </w:rPr>
        <w:t xml:space="preserve">. [PN] </w:t>
      </w:r>
      <w:r w:rsidRPr="0021481A">
        <w:rPr>
          <w:rStyle w:val="Incipit"/>
          <w:lang w:val="da-DK"/>
        </w:rPr>
        <w:t>Pater noster</w:t>
      </w:r>
      <w:r w:rsidRPr="0021481A">
        <w:rPr>
          <w:lang w:val="da-DK"/>
        </w:rPr>
        <w:t xml:space="preserve">. </w:t>
      </w:r>
      <w:r w:rsidRPr="0021481A">
        <w:rPr>
          <w:lang w:val="it-IT"/>
        </w:rPr>
        <w:t xml:space="preserve">[CD] </w:t>
      </w:r>
      <w:r w:rsidRPr="0021481A">
        <w:rPr>
          <w:rStyle w:val="Incipit"/>
          <w:lang w:val="it-IT"/>
        </w:rPr>
        <w:t>Credo in deum</w:t>
      </w:r>
      <w:r w:rsidRPr="0021481A">
        <w:rPr>
          <w:lang w:val="it-IT"/>
        </w:rPr>
        <w:t xml:space="preserve">. Preces non dicantur. OR </w:t>
      </w:r>
      <w:r w:rsidRPr="0021481A">
        <w:rPr>
          <w:rStyle w:val="Incipit"/>
          <w:lang w:val="it-IT"/>
        </w:rPr>
        <w:t>Fac nos quaesumus domine</w:t>
      </w:r>
      <w:r w:rsidRPr="0021481A">
        <w:rPr>
          <w:lang w:val="it-IT"/>
        </w:rPr>
        <w:t>.</w:t>
      </w:r>
    </w:p>
    <w:p w:rsidR="00CB0C61" w:rsidRPr="0021481A" w:rsidRDefault="00CB0C61" w:rsidP="007F1DD4">
      <w:pPr>
        <w:rPr>
          <w:lang w:val="it-IT"/>
        </w:rPr>
      </w:pPr>
      <w:r w:rsidRPr="0021481A">
        <w:rPr>
          <w:rStyle w:val="Time1"/>
          <w:lang w:val="it-IT"/>
        </w:rPr>
        <w:t>Ad matutinam</w:t>
      </w:r>
      <w:r w:rsidRPr="0021481A">
        <w:rPr>
          <w:lang w:val="it-IT"/>
        </w:rPr>
        <w:t xml:space="preserve"> INV </w:t>
      </w:r>
      <w:r w:rsidRPr="0021481A">
        <w:rPr>
          <w:rStyle w:val="Incipit"/>
          <w:lang w:val="it-IT"/>
        </w:rPr>
        <w:t>Christum regem</w:t>
      </w:r>
      <w:r w:rsidRPr="0021481A">
        <w:rPr>
          <w:lang w:val="it-IT"/>
        </w:rPr>
        <w:t>.</w:t>
      </w:r>
    </w:p>
    <w:p w:rsidR="00CB0C61" w:rsidRPr="0021481A" w:rsidRDefault="00CB0C61" w:rsidP="007F1DD4">
      <w:pPr>
        <w:rPr>
          <w:lang w:val="pt-PT"/>
        </w:rPr>
      </w:pPr>
      <w:r w:rsidRPr="0021481A">
        <w:rPr>
          <w:rStyle w:val="Time2"/>
          <w:lang w:val="it-IT"/>
        </w:rPr>
        <w:t>In primo nocturno</w:t>
      </w:r>
      <w:r w:rsidRPr="0021481A">
        <w:rPr>
          <w:lang w:val="it-IT"/>
        </w:rPr>
        <w:t xml:space="preserve"> AN </w:t>
      </w:r>
      <w:r w:rsidRPr="0021481A">
        <w:rPr>
          <w:rStyle w:val="Incipit"/>
          <w:lang w:val="it-IT"/>
        </w:rPr>
        <w:t>Assumpsit Iesus</w:t>
      </w:r>
      <w:r w:rsidRPr="0021481A">
        <w:rPr>
          <w:lang w:val="it-IT"/>
        </w:rPr>
        <w:t xml:space="preserve">. </w:t>
      </w:r>
      <w:r w:rsidRPr="0021481A">
        <w:rPr>
          <w:lang w:val="fr-FR"/>
        </w:rPr>
        <w:t xml:space="preserve">PS </w:t>
      </w:r>
      <w:r w:rsidRPr="0021481A">
        <w:rPr>
          <w:rStyle w:val="Incipit"/>
          <w:lang w:val="fr-FR"/>
        </w:rPr>
        <w:t>Domini est terra</w:t>
      </w:r>
      <w:r w:rsidRPr="0021481A">
        <w:rPr>
          <w:lang w:val="fr-FR"/>
        </w:rPr>
        <w:t xml:space="preserve">. AN </w:t>
      </w:r>
      <w:r w:rsidRPr="0021481A">
        <w:rPr>
          <w:rStyle w:val="Incipit"/>
          <w:lang w:val="fr-FR"/>
        </w:rPr>
        <w:t>Hodie</w:t>
      </w:r>
      <w:r w:rsidRPr="0021481A">
        <w:rPr>
          <w:lang w:val="fr-FR"/>
        </w:rPr>
        <w:t xml:space="preserve">. </w:t>
      </w:r>
      <w:r w:rsidRPr="0021481A">
        <w:rPr>
          <w:lang w:val="pt-PT"/>
        </w:rPr>
        <w:t xml:space="preserve">PS </w:t>
      </w:r>
      <w:r w:rsidRPr="0021481A">
        <w:rPr>
          <w:rStyle w:val="Incipit"/>
          <w:lang w:val="pt-PT"/>
        </w:rPr>
        <w:t>Afferte domino</w:t>
      </w:r>
      <w:r w:rsidRPr="0021481A">
        <w:rPr>
          <w:lang w:val="pt-PT"/>
        </w:rPr>
        <w:t xml:space="preserve">. AN </w:t>
      </w:r>
      <w:r w:rsidRPr="0021481A">
        <w:rPr>
          <w:rStyle w:val="Incipit"/>
          <w:lang w:val="pt-PT"/>
        </w:rPr>
        <w:t>Ecce (195ra) nubes</w:t>
      </w:r>
      <w:r w:rsidRPr="0021481A">
        <w:rPr>
          <w:lang w:val="pt-PT"/>
        </w:rPr>
        <w:t xml:space="preserve">. PS </w:t>
      </w:r>
      <w:r w:rsidRPr="0021481A">
        <w:rPr>
          <w:rStyle w:val="Incipit"/>
          <w:lang w:val="pt-PT"/>
        </w:rPr>
        <w:t>Deus noster refugium</w:t>
      </w:r>
      <w:r w:rsidRPr="0021481A">
        <w:rPr>
          <w:lang w:val="pt-PT"/>
        </w:rPr>
        <w:t xml:space="preserve">. VS </w:t>
      </w:r>
      <w:r w:rsidRPr="0021481A">
        <w:rPr>
          <w:rStyle w:val="Incipit"/>
          <w:lang w:val="pt-PT"/>
        </w:rPr>
        <w:t>Magnus dominus noster et magna virtus eius</w:t>
      </w:r>
      <w:r w:rsidRPr="0021481A">
        <w:rPr>
          <w:lang w:val="pt-PT"/>
        </w:rPr>
        <w:t xml:space="preserve">. Legitur sermo ipsius [LS] </w:t>
      </w:r>
      <w:r w:rsidRPr="0021481A">
        <w:rPr>
          <w:rStyle w:val="Incipit"/>
          <w:lang w:val="pt-PT"/>
        </w:rPr>
        <w:t>Hodie Ä+dilectissimi solito serenior+Ä nobis illuxit dies</w:t>
      </w:r>
      <w:r w:rsidRPr="0021481A">
        <w:rPr>
          <w:lang w:val="pt-PT"/>
        </w:rPr>
        <w:t xml:space="preserve"> cum historia [RP] </w:t>
      </w:r>
      <w:r w:rsidRPr="0021481A">
        <w:rPr>
          <w:rStyle w:val="Incipit"/>
          <w:lang w:val="pt-PT"/>
        </w:rPr>
        <w:t>Assumptis hodie</w:t>
      </w:r>
      <w:r w:rsidRPr="0021481A">
        <w:rPr>
          <w:lang w:val="pt-PT"/>
        </w:rPr>
        <w:t>.</w:t>
      </w:r>
    </w:p>
    <w:p w:rsidR="00CB0C61" w:rsidRPr="0021481A" w:rsidRDefault="00CB0C61" w:rsidP="007F1DD4">
      <w:pPr>
        <w:rPr>
          <w:lang w:val="fr-FR"/>
        </w:rPr>
      </w:pPr>
      <w:r w:rsidRPr="0021481A">
        <w:rPr>
          <w:rStyle w:val="Time2"/>
          <w:lang w:val="pt-PT"/>
        </w:rPr>
        <w:t>In secundo nocturno</w:t>
      </w:r>
      <w:r w:rsidRPr="0021481A">
        <w:rPr>
          <w:lang w:val="pt-PT"/>
        </w:rPr>
        <w:t xml:space="preserve"> AN </w:t>
      </w:r>
      <w:r w:rsidRPr="0021481A">
        <w:rPr>
          <w:rStyle w:val="Incipit"/>
          <w:lang w:val="pt-PT"/>
        </w:rPr>
        <w:t>Petrus et</w:t>
      </w:r>
      <w:r w:rsidRPr="0021481A">
        <w:rPr>
          <w:lang w:val="pt-PT"/>
        </w:rPr>
        <w:t xml:space="preserve">. PS </w:t>
      </w:r>
      <w:r w:rsidRPr="0021481A">
        <w:rPr>
          <w:rStyle w:val="Incipit"/>
          <w:lang w:val="pt-PT"/>
        </w:rPr>
        <w:t>Omnes gentes</w:t>
      </w:r>
      <w:r w:rsidRPr="0021481A">
        <w:rPr>
          <w:lang w:val="pt-PT"/>
        </w:rPr>
        <w:t xml:space="preserve">. AN </w:t>
      </w:r>
      <w:r w:rsidRPr="0021481A">
        <w:rPr>
          <w:rStyle w:val="Incipit"/>
          <w:lang w:val="pt-PT"/>
        </w:rPr>
        <w:t>Respondens</w:t>
      </w:r>
      <w:r w:rsidRPr="0021481A">
        <w:rPr>
          <w:lang w:val="pt-PT"/>
        </w:rPr>
        <w:t xml:space="preserve">. PS </w:t>
      </w:r>
      <w:r w:rsidRPr="0021481A">
        <w:rPr>
          <w:rStyle w:val="Incipit"/>
          <w:lang w:val="pt-PT"/>
        </w:rPr>
        <w:t>Magnus dominus</w:t>
      </w:r>
      <w:r w:rsidRPr="0021481A">
        <w:rPr>
          <w:lang w:val="pt-PT"/>
        </w:rPr>
        <w:t xml:space="preserve">. AN </w:t>
      </w:r>
      <w:r w:rsidRPr="0021481A">
        <w:rPr>
          <w:rStyle w:val="Incipit"/>
          <w:lang w:val="pt-PT"/>
        </w:rPr>
        <w:t>Accedentes</w:t>
      </w:r>
      <w:r w:rsidRPr="0021481A">
        <w:rPr>
          <w:lang w:val="pt-PT"/>
        </w:rPr>
        <w:t xml:space="preserve">. PS </w:t>
      </w:r>
      <w:r w:rsidRPr="0021481A">
        <w:rPr>
          <w:rStyle w:val="Incipit"/>
          <w:lang w:val="pt-PT"/>
        </w:rPr>
        <w:t>Iub</w:t>
      </w:r>
      <w:r w:rsidR="00097537" w:rsidRPr="0021481A">
        <w:rPr>
          <w:rStyle w:val="Incipit"/>
          <w:lang w:val="pt-PT"/>
        </w:rPr>
        <w:t>i</w:t>
      </w:r>
      <w:r w:rsidRPr="0021481A">
        <w:rPr>
          <w:rStyle w:val="Incipit"/>
          <w:lang w:val="pt-PT"/>
        </w:rPr>
        <w:t>late</w:t>
      </w:r>
      <w:r w:rsidRPr="0021481A">
        <w:rPr>
          <w:lang w:val="pt-PT"/>
        </w:rPr>
        <w:t xml:space="preserve">. </w:t>
      </w:r>
      <w:r w:rsidRPr="0021481A">
        <w:rPr>
          <w:lang w:val="fr-FR"/>
        </w:rPr>
        <w:t xml:space="preserve">VS </w:t>
      </w:r>
      <w:r w:rsidRPr="0021481A">
        <w:rPr>
          <w:rStyle w:val="Incipit"/>
          <w:lang w:val="fr-FR"/>
        </w:rPr>
        <w:t>Magnus dominus et laudabilis</w:t>
      </w:r>
      <w:r w:rsidRPr="0021481A">
        <w:rPr>
          <w:lang w:val="fr-FR"/>
        </w:rPr>
        <w:t>.</w:t>
      </w:r>
    </w:p>
    <w:p w:rsidR="00CB0C61" w:rsidRPr="0021481A" w:rsidRDefault="00CB0C61" w:rsidP="007F1DD4">
      <w:pPr>
        <w:rPr>
          <w:lang w:val="en-US"/>
        </w:rPr>
      </w:pPr>
      <w:r w:rsidRPr="0021481A">
        <w:rPr>
          <w:rStyle w:val="Time2"/>
          <w:lang w:val="fr-FR"/>
        </w:rPr>
        <w:t>In tertio nocturno</w:t>
      </w:r>
      <w:r w:rsidRPr="0021481A">
        <w:rPr>
          <w:lang w:val="fr-FR"/>
        </w:rPr>
        <w:t xml:space="preserve"> AN </w:t>
      </w:r>
      <w:r w:rsidRPr="0021481A">
        <w:rPr>
          <w:rStyle w:val="Incipit"/>
          <w:lang w:val="fr-FR"/>
        </w:rPr>
        <w:t>Inter duos</w:t>
      </w:r>
      <w:r w:rsidRPr="0021481A">
        <w:rPr>
          <w:lang w:val="fr-FR"/>
        </w:rPr>
        <w:t xml:space="preserve">. PS </w:t>
      </w:r>
      <w:r w:rsidRPr="0021481A">
        <w:rPr>
          <w:rStyle w:val="Incipit"/>
          <w:lang w:val="fr-FR"/>
        </w:rPr>
        <w:t>Dominus regnavit</w:t>
      </w:r>
      <w:r w:rsidRPr="0021481A">
        <w:rPr>
          <w:lang w:val="fr-FR"/>
        </w:rPr>
        <w:t xml:space="preserve">. AN </w:t>
      </w:r>
      <w:r w:rsidRPr="0021481A">
        <w:rPr>
          <w:rStyle w:val="Incipit"/>
          <w:lang w:val="fr-FR"/>
        </w:rPr>
        <w:t>Caeli aperti sunt</w:t>
      </w:r>
      <w:r w:rsidRPr="0021481A">
        <w:rPr>
          <w:lang w:val="fr-FR"/>
        </w:rPr>
        <w:t xml:space="preserve">. PS </w:t>
      </w:r>
      <w:r w:rsidRPr="0021481A">
        <w:rPr>
          <w:rStyle w:val="Incipit"/>
          <w:lang w:val="fr-FR"/>
        </w:rPr>
        <w:t>Cantate</w:t>
      </w:r>
      <w:r w:rsidRPr="0021481A">
        <w:rPr>
          <w:lang w:val="fr-FR"/>
        </w:rPr>
        <w:t xml:space="preserve">. AN </w:t>
      </w:r>
      <w:r w:rsidRPr="0021481A">
        <w:rPr>
          <w:rStyle w:val="Incipit"/>
          <w:lang w:val="fr-FR"/>
        </w:rPr>
        <w:t>Quam discipuli</w:t>
      </w:r>
      <w:r w:rsidRPr="0021481A">
        <w:rPr>
          <w:lang w:val="fr-FR"/>
        </w:rPr>
        <w:t xml:space="preserve">. PS </w:t>
      </w:r>
      <w:r w:rsidRPr="0021481A">
        <w:rPr>
          <w:rStyle w:val="Incipit"/>
          <w:lang w:val="fr-FR"/>
        </w:rPr>
        <w:t>Dominus |reg regnavit::regnavit| irascantur</w:t>
      </w:r>
      <w:r w:rsidRPr="0021481A">
        <w:rPr>
          <w:lang w:val="fr-FR"/>
        </w:rPr>
        <w:t xml:space="preserve">. </w:t>
      </w:r>
      <w:r w:rsidRPr="0021481A">
        <w:rPr>
          <w:lang w:val="en-US"/>
        </w:rPr>
        <w:t xml:space="preserve">VS </w:t>
      </w:r>
      <w:r w:rsidRPr="0021481A">
        <w:rPr>
          <w:rStyle w:val="Incipit"/>
          <w:lang w:val="en-US"/>
        </w:rPr>
        <w:t>Benedictus es domine in firmamento</w:t>
      </w:r>
      <w:r w:rsidRPr="0021481A">
        <w:rPr>
          <w:lang w:val="en-US"/>
        </w:rPr>
        <w:t xml:space="preserve">. EV </w:t>
      </w:r>
      <w:r w:rsidRPr="0021481A">
        <w:rPr>
          <w:rStyle w:val="Incipit"/>
          <w:lang w:val="en-US"/>
        </w:rPr>
        <w:t>Assumpsit Iesus Petrum</w:t>
      </w:r>
      <w:r w:rsidRPr="0021481A">
        <w:rPr>
          <w:lang w:val="en-US"/>
        </w:rPr>
        <w:t>.</w:t>
      </w:r>
    </w:p>
    <w:p w:rsidR="00CB0C61" w:rsidRPr="0021481A" w:rsidRDefault="00CB0C61" w:rsidP="007F1DD4">
      <w:pPr>
        <w:rPr>
          <w:lang w:val="en-US"/>
        </w:rPr>
      </w:pPr>
      <w:r w:rsidRPr="0021481A">
        <w:rPr>
          <w:rStyle w:val="Time1"/>
          <w:lang w:val="en-US"/>
        </w:rPr>
        <w:t>Ad laudes</w:t>
      </w:r>
      <w:r w:rsidRPr="0021481A">
        <w:rPr>
          <w:lang w:val="en-US"/>
        </w:rPr>
        <w:t xml:space="preserve"> AN </w:t>
      </w:r>
      <w:r w:rsidRPr="0021481A">
        <w:rPr>
          <w:rStyle w:val="Incipit"/>
          <w:lang w:val="en-US"/>
        </w:rPr>
        <w:t>Accessit</w:t>
      </w:r>
      <w:r w:rsidRPr="0021481A">
        <w:rPr>
          <w:lang w:val="en-US"/>
        </w:rPr>
        <w:t xml:space="preserve"> cum reliquis. CP </w:t>
      </w:r>
      <w:r w:rsidR="004166FC" w:rsidRPr="0021481A">
        <w:rPr>
          <w:rStyle w:val="Incipit"/>
          <w:lang w:val="en-US"/>
        </w:rPr>
        <w:t>Sal</w:t>
      </w:r>
      <w:r w:rsidRPr="0021481A">
        <w:rPr>
          <w:rStyle w:val="Incipit"/>
          <w:lang w:val="en-US"/>
        </w:rPr>
        <w:t>vator Christus</w:t>
      </w:r>
      <w:r w:rsidRPr="0021481A">
        <w:rPr>
          <w:lang w:val="en-US"/>
        </w:rPr>
        <w:t xml:space="preserve">. VS </w:t>
      </w:r>
      <w:r w:rsidRPr="0021481A">
        <w:rPr>
          <w:rStyle w:val="Incipit"/>
          <w:lang w:val="en-US"/>
        </w:rPr>
        <w:t xml:space="preserve">Benedictus dominus </w:t>
      </w:r>
      <w:r w:rsidR="004166FC" w:rsidRPr="0021481A">
        <w:rPr>
          <w:rStyle w:val="Incipit"/>
          <w:lang w:val="en-US"/>
        </w:rPr>
        <w:t xml:space="preserve">Israel </w:t>
      </w:r>
      <w:r w:rsidRPr="0021481A">
        <w:rPr>
          <w:rStyle w:val="Incipit"/>
          <w:lang w:val="en-US"/>
        </w:rPr>
        <w:t>deus qui facit mirabilia</w:t>
      </w:r>
      <w:r w:rsidRPr="0021481A">
        <w:rPr>
          <w:lang w:val="en-US"/>
        </w:rPr>
        <w:t xml:space="preserve">. AB </w:t>
      </w:r>
      <w:r w:rsidRPr="0021481A">
        <w:rPr>
          <w:rStyle w:val="Incipit"/>
          <w:lang w:val="en-US"/>
        </w:rPr>
        <w:t>Tribus discipulis</w:t>
      </w:r>
      <w:r w:rsidRPr="0021481A">
        <w:rPr>
          <w:lang w:val="en-US"/>
        </w:rPr>
        <w:t xml:space="preserve">. OR </w:t>
      </w:r>
      <w:r w:rsidRPr="0021481A">
        <w:rPr>
          <w:rStyle w:val="Incipit"/>
          <w:lang w:val="en-US"/>
        </w:rPr>
        <w:t>Deus qui hodierna die</w:t>
      </w:r>
      <w:r w:rsidRPr="0021481A">
        <w:rPr>
          <w:lang w:val="en-US"/>
        </w:rPr>
        <w:t xml:space="preserve">. Sequitur oratio de sancto Sixto et sociis eius AC </w:t>
      </w:r>
      <w:r w:rsidRPr="0021481A">
        <w:rPr>
          <w:rStyle w:val="Incipit"/>
          <w:lang w:val="en-US"/>
        </w:rPr>
        <w:t>(195rb) Fulgebunt iusti</w:t>
      </w:r>
      <w:r w:rsidRPr="0021481A">
        <w:rPr>
          <w:lang w:val="en-US"/>
        </w:rPr>
        <w:t xml:space="preserve">. ORC </w:t>
      </w:r>
      <w:r w:rsidRPr="0021481A">
        <w:rPr>
          <w:rStyle w:val="Incipit"/>
          <w:lang w:val="en-US"/>
        </w:rPr>
        <w:t>Deus qui conspicis</w:t>
      </w:r>
      <w:r w:rsidRPr="0021481A">
        <w:rPr>
          <w:lang w:val="en-US"/>
        </w:rPr>
        <w:t>.</w:t>
      </w:r>
    </w:p>
    <w:p w:rsidR="00CB0C61" w:rsidRPr="0021481A" w:rsidRDefault="00CB0C61" w:rsidP="007F1DD4">
      <w:pPr>
        <w:rPr>
          <w:lang w:val="en-US"/>
        </w:rPr>
      </w:pPr>
      <w:r w:rsidRPr="0021481A">
        <w:rPr>
          <w:rStyle w:val="Time1"/>
          <w:lang w:val="en-US"/>
        </w:rPr>
        <w:lastRenderedPageBreak/>
        <w:t>Ad priorem missam</w:t>
      </w:r>
      <w:r w:rsidRPr="0021481A">
        <w:rPr>
          <w:lang w:val="en-US"/>
        </w:rPr>
        <w:t xml:space="preserve"> cantetur officium de sancto Sixto per totum sicut est de ipso in pracedenti |officium::officio| praenotatum.</w:t>
      </w:r>
    </w:p>
    <w:p w:rsidR="00CB0C61" w:rsidRPr="0021481A" w:rsidRDefault="00CB0C61" w:rsidP="007F1DD4">
      <w:pPr>
        <w:rPr>
          <w:lang w:val="it-IT"/>
        </w:rPr>
      </w:pPr>
      <w:r w:rsidRPr="0021481A">
        <w:rPr>
          <w:rStyle w:val="Time1"/>
          <w:lang w:val="it-IT"/>
        </w:rPr>
        <w:t>Ad horas</w:t>
      </w:r>
      <w:r w:rsidRPr="0021481A">
        <w:rPr>
          <w:lang w:val="it-IT"/>
        </w:rPr>
        <w:t xml:space="preserve"> cantentur laudes.</w:t>
      </w:r>
    </w:p>
    <w:p w:rsidR="00CB0C61" w:rsidRPr="0021481A" w:rsidRDefault="00CB0C61" w:rsidP="007F1DD4">
      <w:pPr>
        <w:rPr>
          <w:lang w:val="fr-FR"/>
        </w:rPr>
      </w:pPr>
      <w:r w:rsidRPr="0021481A">
        <w:rPr>
          <w:rStyle w:val="Time1"/>
          <w:lang w:val="it-IT"/>
        </w:rPr>
        <w:t>Ad tertiam</w:t>
      </w:r>
      <w:r w:rsidRPr="0021481A">
        <w:rPr>
          <w:lang w:val="it-IT"/>
        </w:rPr>
        <w:t xml:space="preserve"> capitulum et oratio ut in priori vespera. </w:t>
      </w:r>
      <w:r w:rsidRPr="0021481A">
        <w:rPr>
          <w:lang w:val="fr-FR"/>
        </w:rPr>
        <w:t xml:space="preserve">RB </w:t>
      </w:r>
      <w:r w:rsidRPr="0021481A">
        <w:rPr>
          <w:rStyle w:val="Incipit"/>
          <w:lang w:val="fr-FR"/>
        </w:rPr>
        <w:t>Magnus dominus et magna virtus eius</w:t>
      </w:r>
      <w:r w:rsidRPr="0021481A">
        <w:rPr>
          <w:lang w:val="fr-FR"/>
        </w:rPr>
        <w:t xml:space="preserve">. RV </w:t>
      </w:r>
      <w:r w:rsidRPr="0021481A">
        <w:rPr>
          <w:rStyle w:val="Incipit"/>
          <w:lang w:val="fr-FR"/>
        </w:rPr>
        <w:t>Et sapientiae eius non est numerus</w:t>
      </w:r>
      <w:r w:rsidRPr="0021481A">
        <w:rPr>
          <w:lang w:val="fr-FR"/>
        </w:rPr>
        <w:t xml:space="preserve">. VS </w:t>
      </w:r>
      <w:r w:rsidRPr="0021481A">
        <w:rPr>
          <w:rStyle w:val="Incipit"/>
          <w:lang w:val="fr-FR"/>
        </w:rPr>
        <w:t>Magnus dominus et laudabilis nimis</w:t>
      </w:r>
      <w:r w:rsidRPr="0021481A">
        <w:rPr>
          <w:lang w:val="fr-FR"/>
        </w:rPr>
        <w:t>.</w:t>
      </w:r>
    </w:p>
    <w:p w:rsidR="00CB0C61" w:rsidRPr="0021481A" w:rsidRDefault="00CB0C61" w:rsidP="007F1DD4">
      <w:pPr>
        <w:rPr>
          <w:lang w:val="fr-FR"/>
        </w:rPr>
      </w:pPr>
      <w:r w:rsidRPr="0021481A">
        <w:rPr>
          <w:rStyle w:val="Time1"/>
          <w:lang w:val="en-US"/>
        </w:rPr>
        <w:t>Ad missam</w:t>
      </w:r>
      <w:r w:rsidRPr="0021481A">
        <w:rPr>
          <w:lang w:val="en-US"/>
        </w:rPr>
        <w:t xml:space="preserve"> IN </w:t>
      </w:r>
      <w:r w:rsidRPr="0021481A">
        <w:rPr>
          <w:rStyle w:val="Incipit"/>
          <w:lang w:val="en-US"/>
        </w:rPr>
        <w:t>In excelso throno</w:t>
      </w:r>
      <w:r w:rsidRPr="0021481A">
        <w:rPr>
          <w:lang w:val="en-US"/>
        </w:rPr>
        <w:t xml:space="preserve">. </w:t>
      </w:r>
      <w:r w:rsidRPr="0021481A">
        <w:rPr>
          <w:lang w:val="pt-PT"/>
        </w:rPr>
        <w:t xml:space="preserve">ORCL </w:t>
      </w:r>
      <w:r w:rsidRPr="0021481A">
        <w:rPr>
          <w:rStyle w:val="Incipit"/>
          <w:lang w:val="pt-PT"/>
        </w:rPr>
        <w:t>Deus qui hodierna die</w:t>
      </w:r>
      <w:r w:rsidRPr="0021481A">
        <w:rPr>
          <w:lang w:val="pt-PT"/>
        </w:rPr>
        <w:t xml:space="preserve">. Secunda de dominica. Tertia quam velis. EP </w:t>
      </w:r>
      <w:r w:rsidRPr="0021481A">
        <w:rPr>
          <w:rStyle w:val="Incipit"/>
          <w:lang w:val="pt-PT"/>
        </w:rPr>
        <w:t>|Notum::Notam| facimus |nobis::vobis|</w:t>
      </w:r>
      <w:r w:rsidRPr="0021481A">
        <w:rPr>
          <w:lang w:val="pt-PT"/>
        </w:rPr>
        <w:t xml:space="preserve">. GR </w:t>
      </w:r>
      <w:r w:rsidRPr="0021481A">
        <w:rPr>
          <w:rStyle w:val="Incipit"/>
          <w:lang w:val="pt-PT"/>
        </w:rPr>
        <w:t>Benedictus qui venit</w:t>
      </w:r>
      <w:r w:rsidRPr="0021481A">
        <w:rPr>
          <w:lang w:val="pt-PT"/>
        </w:rPr>
        <w:t xml:space="preserve">. ALV </w:t>
      </w:r>
      <w:r w:rsidRPr="0021481A">
        <w:rPr>
          <w:rStyle w:val="Incipit"/>
          <w:lang w:val="pt-PT"/>
        </w:rPr>
        <w:t>Dominus regnavit</w:t>
      </w:r>
      <w:r w:rsidRPr="0021481A">
        <w:rPr>
          <w:lang w:val="pt-PT"/>
        </w:rPr>
        <w:t xml:space="preserve">. SE </w:t>
      </w:r>
      <w:r w:rsidRPr="0021481A">
        <w:rPr>
          <w:rStyle w:val="Incipit"/>
          <w:lang w:val="pt-PT"/>
        </w:rPr>
        <w:t>Speciosus forma</w:t>
      </w:r>
      <w:r w:rsidRPr="0021481A">
        <w:rPr>
          <w:lang w:val="pt-PT"/>
        </w:rPr>
        <w:t xml:space="preserve">. EV </w:t>
      </w:r>
      <w:r w:rsidRPr="0021481A">
        <w:rPr>
          <w:rStyle w:val="Incipit"/>
          <w:lang w:val="pt-PT"/>
        </w:rPr>
        <w:t>Assumpsit Iesus Petrum et Iacobum</w:t>
      </w:r>
      <w:r w:rsidRPr="0021481A">
        <w:rPr>
          <w:lang w:val="pt-PT"/>
        </w:rPr>
        <w:t xml:space="preserve">. OF </w:t>
      </w:r>
      <w:r w:rsidRPr="0021481A">
        <w:rPr>
          <w:rStyle w:val="Incipit"/>
          <w:lang w:val="pt-PT"/>
        </w:rPr>
        <w:t>Deus enim firmavit</w:t>
      </w:r>
      <w:r w:rsidRPr="0021481A">
        <w:rPr>
          <w:lang w:val="pt-PT"/>
        </w:rPr>
        <w:t xml:space="preserve">. </w:t>
      </w:r>
      <w:r w:rsidRPr="0021481A">
        <w:rPr>
          <w:lang w:val="fr-FR"/>
        </w:rPr>
        <w:t xml:space="preserve">PF </w:t>
      </w:r>
      <w:r w:rsidRPr="0021481A">
        <w:rPr>
          <w:rStyle w:val="Incipit"/>
          <w:lang w:val="fr-FR"/>
        </w:rPr>
        <w:t>Quia (195va) cum unigenitus tuus</w:t>
      </w:r>
      <w:r w:rsidRPr="0021481A">
        <w:rPr>
          <w:lang w:val="fr-FR"/>
        </w:rPr>
        <w:t xml:space="preserve">. [SA] </w:t>
      </w:r>
      <w:r w:rsidRPr="0021481A">
        <w:rPr>
          <w:rStyle w:val="Incipit"/>
          <w:lang w:val="fr-FR"/>
        </w:rPr>
        <w:t>Sanctus</w:t>
      </w:r>
      <w:r w:rsidRPr="0021481A">
        <w:rPr>
          <w:lang w:val="fr-FR"/>
        </w:rPr>
        <w:t xml:space="preserve"> et [VAR] </w:t>
      </w:r>
      <w:r w:rsidRPr="0021481A">
        <w:rPr>
          <w:rStyle w:val="Incipit"/>
          <w:lang w:val="fr-FR"/>
        </w:rPr>
        <w:t>Communicantes</w:t>
      </w:r>
      <w:r w:rsidRPr="0021481A">
        <w:rPr>
          <w:lang w:val="fr-FR"/>
        </w:rPr>
        <w:t xml:space="preserve">. Et </w:t>
      </w:r>
      <w:r w:rsidR="004166FC" w:rsidRPr="0021481A">
        <w:rPr>
          <w:lang w:val="fr-FR"/>
        </w:rPr>
        <w:t>|dicit::</w:t>
      </w:r>
      <w:r w:rsidRPr="0021481A">
        <w:rPr>
          <w:lang w:val="fr-FR"/>
        </w:rPr>
        <w:t>dicitur</w:t>
      </w:r>
      <w:r w:rsidR="004166FC" w:rsidRPr="0021481A">
        <w:rPr>
          <w:lang w:val="fr-FR"/>
        </w:rPr>
        <w:t>|</w:t>
      </w:r>
      <w:r w:rsidRPr="0021481A">
        <w:rPr>
          <w:lang w:val="fr-FR"/>
        </w:rPr>
        <w:t xml:space="preserve"> [VAR] </w:t>
      </w:r>
      <w:r w:rsidRPr="0021481A">
        <w:rPr>
          <w:rStyle w:val="Incipit"/>
          <w:lang w:val="fr-FR"/>
        </w:rPr>
        <w:t>Diem sanctissimum celebrantes hodie</w:t>
      </w:r>
      <w:r w:rsidRPr="0021481A">
        <w:rPr>
          <w:lang w:val="fr-FR"/>
        </w:rPr>
        <w:t xml:space="preserve">. Et infra canonem postquam dictum est [VAR] </w:t>
      </w:r>
      <w:r w:rsidR="004166FC" w:rsidRPr="0021481A">
        <w:rPr>
          <w:rStyle w:val="Incipit"/>
          <w:lang w:val="fr-FR"/>
        </w:rPr>
        <w:t>Intra quorum nos cons</w:t>
      </w:r>
      <w:r w:rsidRPr="0021481A">
        <w:rPr>
          <w:rStyle w:val="Incipit"/>
          <w:lang w:val="fr-FR"/>
        </w:rPr>
        <w:t>ortium non aestimator meriti sed veniae quaesumus largitor admitte. Per Christum dominum nostrum</w:t>
      </w:r>
      <w:r w:rsidRPr="0021481A">
        <w:rPr>
          <w:lang w:val="fr-FR"/>
        </w:rPr>
        <w:t xml:space="preserve"> fit benedictio novae uvae cum oratione [OR] </w:t>
      </w:r>
      <w:r w:rsidRPr="0021481A">
        <w:rPr>
          <w:rStyle w:val="Incipit"/>
          <w:lang w:val="fr-FR"/>
        </w:rPr>
        <w:t>Benedic domine et hos fructus</w:t>
      </w:r>
      <w:r w:rsidRPr="0021481A">
        <w:rPr>
          <w:lang w:val="fr-FR"/>
        </w:rPr>
        <w:t xml:space="preserve">. CO </w:t>
      </w:r>
      <w:r w:rsidRPr="0021481A">
        <w:rPr>
          <w:rStyle w:val="Incipit"/>
          <w:lang w:val="fr-FR"/>
        </w:rPr>
        <w:t>In splendoribus sanctorum</w:t>
      </w:r>
      <w:r w:rsidRPr="0021481A">
        <w:rPr>
          <w:lang w:val="fr-FR"/>
        </w:rPr>
        <w:t xml:space="preserve">. PC </w:t>
      </w:r>
      <w:r w:rsidRPr="0021481A">
        <w:rPr>
          <w:rStyle w:val="Incipit"/>
          <w:lang w:val="fr-FR"/>
        </w:rPr>
        <w:t>Deus qui hunc diem</w:t>
      </w:r>
      <w:r w:rsidRPr="0021481A">
        <w:rPr>
          <w:lang w:val="fr-FR"/>
        </w:rPr>
        <w:t xml:space="preserve">. Secunda ad placitum. Tertia de sancto Sixto [ORC] </w:t>
      </w:r>
      <w:r w:rsidRPr="0021481A">
        <w:rPr>
          <w:rStyle w:val="Incipit"/>
          <w:lang w:val="fr-FR"/>
        </w:rPr>
        <w:t>Praesta quaesumus omnipotens deus</w:t>
      </w:r>
      <w:r w:rsidRPr="0021481A">
        <w:rPr>
          <w:lang w:val="fr-FR"/>
        </w:rPr>
        <w:t>.</w:t>
      </w:r>
    </w:p>
    <w:p w:rsidR="00CB0C61" w:rsidRPr="0021481A" w:rsidRDefault="00CB0C61" w:rsidP="007F1DD4">
      <w:pPr>
        <w:rPr>
          <w:lang w:val="fr-FR"/>
        </w:rPr>
      </w:pPr>
      <w:r w:rsidRPr="0021481A">
        <w:rPr>
          <w:rStyle w:val="Time1"/>
          <w:lang w:val="fr-FR"/>
        </w:rPr>
        <w:t>Ad sextam</w:t>
      </w:r>
      <w:r w:rsidRPr="0021481A">
        <w:rPr>
          <w:lang w:val="fr-FR"/>
        </w:rPr>
        <w:t xml:space="preserve"> CP </w:t>
      </w:r>
      <w:r w:rsidRPr="0021481A">
        <w:rPr>
          <w:rStyle w:val="Incipit"/>
          <w:lang w:val="fr-FR"/>
        </w:rPr>
        <w:t>|Notum</w:t>
      </w:r>
      <w:r w:rsidR="00774ADF" w:rsidRPr="0021481A">
        <w:rPr>
          <w:rStyle w:val="Incipit"/>
          <w:lang w:val="fr-FR"/>
        </w:rPr>
        <w:t xml:space="preserve"> vobis facimus</w:t>
      </w:r>
      <w:r w:rsidRPr="0021481A">
        <w:rPr>
          <w:rStyle w:val="Incipit"/>
          <w:lang w:val="fr-FR"/>
        </w:rPr>
        <w:t>::Notam</w:t>
      </w:r>
      <w:r w:rsidR="00774ADF" w:rsidRPr="0021481A">
        <w:rPr>
          <w:rStyle w:val="Incipit"/>
          <w:lang w:val="fr-FR"/>
        </w:rPr>
        <w:t xml:space="preserve"> fecimus vobis</w:t>
      </w:r>
      <w:r w:rsidRPr="0021481A">
        <w:rPr>
          <w:rStyle w:val="Incipit"/>
          <w:lang w:val="fr-FR"/>
        </w:rPr>
        <w:t>|</w:t>
      </w:r>
      <w:r w:rsidRPr="0021481A">
        <w:rPr>
          <w:lang w:val="fr-FR"/>
        </w:rPr>
        <w:t xml:space="preserve">. RB </w:t>
      </w:r>
      <w:r w:rsidRPr="0021481A">
        <w:rPr>
          <w:rStyle w:val="Incipit"/>
          <w:lang w:val="fr-FR"/>
        </w:rPr>
        <w:t>Magnus dominus et laudabilis</w:t>
      </w:r>
      <w:r w:rsidRPr="0021481A">
        <w:rPr>
          <w:lang w:val="fr-FR"/>
        </w:rPr>
        <w:t xml:space="preserve">. RV </w:t>
      </w:r>
      <w:r w:rsidRPr="0021481A">
        <w:rPr>
          <w:rStyle w:val="Incipit"/>
          <w:lang w:val="fr-FR"/>
        </w:rPr>
        <w:t>Et magnitudinis eius</w:t>
      </w:r>
      <w:r w:rsidRPr="0021481A">
        <w:rPr>
          <w:lang w:val="fr-FR"/>
        </w:rPr>
        <w:t xml:space="preserve">. VS </w:t>
      </w:r>
      <w:r w:rsidRPr="0021481A">
        <w:rPr>
          <w:rStyle w:val="Incipit"/>
          <w:lang w:val="fr-FR"/>
        </w:rPr>
        <w:t>Benedictus es domine</w:t>
      </w:r>
      <w:r w:rsidRPr="0021481A">
        <w:rPr>
          <w:lang w:val="fr-FR"/>
        </w:rPr>
        <w:t>.</w:t>
      </w:r>
    </w:p>
    <w:p w:rsidR="00CB0C61" w:rsidRPr="0021481A" w:rsidRDefault="00CB0C61" w:rsidP="007F1DD4">
      <w:pPr>
        <w:rPr>
          <w:lang w:val="pt-PT"/>
        </w:rPr>
      </w:pPr>
      <w:r w:rsidRPr="0021481A">
        <w:rPr>
          <w:rStyle w:val="Time1"/>
          <w:lang w:val="fr-FR"/>
        </w:rPr>
        <w:t>Ad nonam</w:t>
      </w:r>
      <w:r w:rsidRPr="0021481A">
        <w:rPr>
          <w:lang w:val="fr-FR"/>
        </w:rPr>
        <w:t xml:space="preserve"> CP </w:t>
      </w:r>
      <w:r w:rsidRPr="0021481A">
        <w:rPr>
          <w:rStyle w:val="Incipit"/>
          <w:lang w:val="fr-FR"/>
        </w:rPr>
        <w:t>Hanc vocem nos audivimus</w:t>
      </w:r>
      <w:r w:rsidRPr="0021481A">
        <w:rPr>
          <w:lang w:val="fr-FR"/>
        </w:rPr>
        <w:t xml:space="preserve">. RB </w:t>
      </w:r>
      <w:r w:rsidRPr="0021481A">
        <w:rPr>
          <w:rStyle w:val="Incipit"/>
          <w:lang w:val="fr-FR"/>
        </w:rPr>
        <w:t>Benedictus es domine in firmamento caeli</w:t>
      </w:r>
      <w:r w:rsidRPr="0021481A">
        <w:rPr>
          <w:lang w:val="fr-FR"/>
        </w:rPr>
        <w:t xml:space="preserve">. RV </w:t>
      </w:r>
      <w:r w:rsidRPr="0021481A">
        <w:rPr>
          <w:rStyle w:val="Incipit"/>
          <w:lang w:val="fr-FR"/>
        </w:rPr>
        <w:t>Et lauda(195vb)bilis et gloriosus in saecula</w:t>
      </w:r>
      <w:r w:rsidRPr="0021481A">
        <w:rPr>
          <w:lang w:val="fr-FR"/>
        </w:rPr>
        <w:t xml:space="preserve">. VS </w:t>
      </w:r>
      <w:r w:rsidRPr="0021481A">
        <w:rPr>
          <w:rStyle w:val="Incipit"/>
          <w:lang w:val="fr-FR"/>
        </w:rPr>
        <w:t>Benedictus dominus deus Israel</w:t>
      </w:r>
      <w:r w:rsidRPr="0021481A">
        <w:rPr>
          <w:lang w:val="fr-FR"/>
        </w:rPr>
        <w:t xml:space="preserve">. </w:t>
      </w:r>
      <w:r w:rsidRPr="0021481A">
        <w:rPr>
          <w:lang w:val="pt-PT"/>
        </w:rPr>
        <w:t xml:space="preserve">OR </w:t>
      </w:r>
      <w:r w:rsidRPr="0021481A">
        <w:rPr>
          <w:rStyle w:val="Incipit"/>
          <w:lang w:val="pt-PT"/>
        </w:rPr>
        <w:t>Concede quaesumus domine</w:t>
      </w:r>
      <w:r w:rsidRPr="0021481A">
        <w:rPr>
          <w:lang w:val="pt-PT"/>
        </w:rPr>
        <w:t>.</w:t>
      </w:r>
    </w:p>
    <w:p w:rsidR="00CB0C61" w:rsidRPr="0021481A" w:rsidRDefault="00CB0C61" w:rsidP="007F1DD4">
      <w:pPr>
        <w:rPr>
          <w:lang w:val="pt-PT"/>
        </w:rPr>
      </w:pPr>
      <w:r w:rsidRPr="0021481A">
        <w:rPr>
          <w:rStyle w:val="Time1"/>
          <w:lang w:val="pt-PT"/>
        </w:rPr>
        <w:t>Secundam vesperam</w:t>
      </w:r>
      <w:r w:rsidRPr="0021481A">
        <w:rPr>
          <w:lang w:val="pt-PT"/>
        </w:rPr>
        <w:t xml:space="preserve"> non habet propter primam vesperam sanctae Afrae.</w:t>
      </w:r>
    </w:p>
    <w:p w:rsidR="00CB0C61" w:rsidRPr="0021481A" w:rsidRDefault="00CB0C61" w:rsidP="00CB0C61">
      <w:pPr>
        <w:pStyle w:val="Titolo1"/>
        <w:rPr>
          <w:lang w:val="pt-PT"/>
        </w:rPr>
      </w:pPr>
      <w:r w:rsidRPr="0021481A">
        <w:rPr>
          <w:lang w:val="pt-PT"/>
        </w:rPr>
        <w:t>IN NATIVITATE SANCTAE AFRAE</w:t>
      </w:r>
    </w:p>
    <w:p w:rsidR="00CB0C61" w:rsidRPr="0021481A" w:rsidRDefault="00CB0C61" w:rsidP="007F1DD4">
      <w:pPr>
        <w:rPr>
          <w:lang w:val="it-IT"/>
        </w:rPr>
      </w:pPr>
      <w:r w:rsidRPr="0021481A">
        <w:rPr>
          <w:rStyle w:val="Time1"/>
          <w:lang w:val="pt-PT"/>
        </w:rPr>
        <w:t>Ad vesperas</w:t>
      </w:r>
      <w:r w:rsidRPr="0021481A">
        <w:rPr>
          <w:lang w:val="pt-PT"/>
        </w:rPr>
        <w:t xml:space="preserve"> super feriales psalmos AN </w:t>
      </w:r>
      <w:r w:rsidRPr="0021481A">
        <w:rPr>
          <w:rStyle w:val="Incipit"/>
          <w:lang w:val="pt-PT"/>
        </w:rPr>
        <w:t>Gratias tibi domine</w:t>
      </w:r>
      <w:r w:rsidRPr="0021481A">
        <w:rPr>
          <w:lang w:val="pt-PT"/>
        </w:rPr>
        <w:t>.</w:t>
      </w:r>
      <w:r w:rsidR="00B118BF" w:rsidRPr="0021481A">
        <w:rPr>
          <w:lang w:val="pt-PT"/>
        </w:rPr>
        <w:t xml:space="preserve"> CP </w:t>
      </w:r>
      <w:r w:rsidR="004E2383" w:rsidRPr="0021481A">
        <w:rPr>
          <w:rStyle w:val="Incipit"/>
          <w:lang w:val="pt-PT"/>
        </w:rPr>
        <w:t>Confitebor</w:t>
      </w:r>
      <w:r w:rsidR="00B118BF" w:rsidRPr="0021481A">
        <w:rPr>
          <w:rStyle w:val="Incipit"/>
          <w:lang w:val="pt-PT"/>
        </w:rPr>
        <w:t xml:space="preserve"> tibi domine</w:t>
      </w:r>
      <w:r w:rsidR="00B118BF" w:rsidRPr="0021481A">
        <w:rPr>
          <w:lang w:val="pt-PT"/>
        </w:rPr>
        <w:t xml:space="preserve">. RP </w:t>
      </w:r>
      <w:r w:rsidR="00B118BF" w:rsidRPr="0021481A">
        <w:rPr>
          <w:rStyle w:val="Incipit"/>
          <w:lang w:val="pt-PT"/>
        </w:rPr>
        <w:t>Martyr sancta</w:t>
      </w:r>
      <w:r w:rsidR="00B118BF" w:rsidRPr="0021481A">
        <w:rPr>
          <w:lang w:val="pt-PT"/>
        </w:rPr>
        <w:t xml:space="preserve">. HY </w:t>
      </w:r>
      <w:r w:rsidR="00B118BF" w:rsidRPr="0021481A">
        <w:rPr>
          <w:rStyle w:val="Incipit"/>
          <w:lang w:val="pt-PT"/>
        </w:rPr>
        <w:t>Gaude civitas</w:t>
      </w:r>
      <w:r w:rsidR="00B118BF" w:rsidRPr="0021481A">
        <w:rPr>
          <w:lang w:val="pt-PT"/>
        </w:rPr>
        <w:t xml:space="preserve">. VS </w:t>
      </w:r>
      <w:r w:rsidR="00B118BF" w:rsidRPr="0021481A">
        <w:rPr>
          <w:rStyle w:val="Incipit"/>
          <w:lang w:val="pt-PT"/>
        </w:rPr>
        <w:t>Specie tua</w:t>
      </w:r>
      <w:r w:rsidR="00B118BF" w:rsidRPr="0021481A">
        <w:rPr>
          <w:lang w:val="pt-PT"/>
        </w:rPr>
        <w:t xml:space="preserve">. AM </w:t>
      </w:r>
      <w:r w:rsidR="00B118BF" w:rsidRPr="0021481A">
        <w:rPr>
          <w:rStyle w:val="Incipit"/>
          <w:lang w:val="pt-PT"/>
        </w:rPr>
        <w:t>Gloriosa et beata</w:t>
      </w:r>
      <w:r w:rsidR="00B118BF" w:rsidRPr="0021481A">
        <w:rPr>
          <w:lang w:val="pt-PT"/>
        </w:rPr>
        <w:t xml:space="preserve">. OR </w:t>
      </w:r>
      <w:r w:rsidR="00B118BF" w:rsidRPr="0021481A">
        <w:rPr>
          <w:rStyle w:val="Incipit"/>
          <w:lang w:val="pt-PT"/>
        </w:rPr>
        <w:t>Intercessio nos quaesumus domine</w:t>
      </w:r>
      <w:r w:rsidR="00B118BF" w:rsidRPr="0021481A">
        <w:rPr>
          <w:lang w:val="pt-PT"/>
        </w:rPr>
        <w:t xml:space="preserve">. Deinde antiphona de transfiguratione domini [AC] </w:t>
      </w:r>
      <w:r w:rsidR="00B118BF" w:rsidRPr="0021481A">
        <w:rPr>
          <w:rStyle w:val="Incipit"/>
          <w:lang w:val="pt-PT"/>
        </w:rPr>
        <w:t xml:space="preserve">Hodie </w:t>
      </w:r>
      <w:r w:rsidR="004E2383" w:rsidRPr="0021481A">
        <w:rPr>
          <w:rStyle w:val="Incipit"/>
          <w:lang w:val="pt-PT"/>
        </w:rPr>
        <w:t xml:space="preserve">ad </w:t>
      </w:r>
      <w:r w:rsidR="00B118BF" w:rsidRPr="0021481A">
        <w:rPr>
          <w:rStyle w:val="Incipit"/>
          <w:lang w:val="pt-PT"/>
        </w:rPr>
        <w:t>patris vocem</w:t>
      </w:r>
      <w:r w:rsidR="00B118BF" w:rsidRPr="0021481A">
        <w:rPr>
          <w:lang w:val="pt-PT"/>
        </w:rPr>
        <w:t xml:space="preserve"> cum ORC </w:t>
      </w:r>
      <w:r w:rsidR="00B118BF" w:rsidRPr="0021481A">
        <w:rPr>
          <w:rStyle w:val="Incipit"/>
          <w:lang w:val="pt-PT"/>
        </w:rPr>
        <w:t>Deus cuius hodierna die</w:t>
      </w:r>
      <w:r w:rsidR="00B118BF" w:rsidRPr="0021481A">
        <w:rPr>
          <w:lang w:val="pt-PT"/>
        </w:rPr>
        <w:t xml:space="preserve">. </w:t>
      </w:r>
      <w:r w:rsidR="00B118BF" w:rsidRPr="0021481A">
        <w:rPr>
          <w:lang w:val="it-IT"/>
        </w:rPr>
        <w:t>Sequitur oratio de sancto Donato sub una conclusione. Suffragia.</w:t>
      </w:r>
    </w:p>
    <w:p w:rsidR="00B118BF" w:rsidRPr="0021481A" w:rsidRDefault="00B118BF" w:rsidP="007F1DD4">
      <w:pPr>
        <w:rPr>
          <w:lang w:val="it-IT"/>
        </w:rPr>
      </w:pPr>
      <w:r w:rsidRPr="0021481A">
        <w:rPr>
          <w:rStyle w:val="Time1"/>
          <w:lang w:val="it-IT"/>
        </w:rPr>
        <w:t>Ad completorium</w:t>
      </w:r>
      <w:r w:rsidRPr="0021481A">
        <w:rPr>
          <w:lang w:val="it-IT"/>
        </w:rPr>
        <w:t xml:space="preserve"> ut supra.</w:t>
      </w:r>
    </w:p>
    <w:p w:rsidR="00B118BF" w:rsidRPr="0021481A" w:rsidRDefault="00B118BF" w:rsidP="007F1DD4">
      <w:pPr>
        <w:rPr>
          <w:lang w:val="pt-PT"/>
        </w:rPr>
      </w:pPr>
      <w:r w:rsidRPr="0021481A">
        <w:rPr>
          <w:rStyle w:val="Time1"/>
          <w:lang w:val="it-IT"/>
        </w:rPr>
        <w:t>Ad matutinam</w:t>
      </w:r>
      <w:r w:rsidRPr="0021481A">
        <w:rPr>
          <w:lang w:val="it-IT"/>
        </w:rPr>
        <w:t xml:space="preserve"> INV </w:t>
      </w:r>
      <w:r w:rsidRPr="0021481A">
        <w:rPr>
          <w:rStyle w:val="Incipit"/>
          <w:lang w:val="it-IT"/>
        </w:rPr>
        <w:t>Vi</w:t>
      </w:r>
      <w:r w:rsidR="00126335" w:rsidRPr="0021481A">
        <w:rPr>
          <w:rStyle w:val="Incipit"/>
          <w:lang w:val="it-IT"/>
        </w:rPr>
        <w:t>gili</w:t>
      </w:r>
      <w:r w:rsidRPr="0021481A">
        <w:rPr>
          <w:rStyle w:val="Incipit"/>
          <w:lang w:val="it-IT"/>
        </w:rPr>
        <w:t xml:space="preserve"> corde</w:t>
      </w:r>
      <w:r w:rsidRPr="0021481A">
        <w:rPr>
          <w:lang w:val="it-IT"/>
        </w:rPr>
        <w:t xml:space="preserve">. </w:t>
      </w:r>
      <w:r w:rsidRPr="0021481A">
        <w:rPr>
          <w:lang w:val="pt-PT"/>
        </w:rPr>
        <w:t xml:space="preserve">Legitur passio eius cum historia [RP] </w:t>
      </w:r>
      <w:r w:rsidRPr="0021481A">
        <w:rPr>
          <w:rStyle w:val="Incipit"/>
          <w:lang w:val="pt-PT"/>
        </w:rPr>
        <w:t>Beatus pontifex</w:t>
      </w:r>
      <w:r w:rsidRPr="0021481A">
        <w:rPr>
          <w:lang w:val="pt-PT"/>
        </w:rPr>
        <w:t xml:space="preserve">. EV </w:t>
      </w:r>
      <w:r w:rsidRPr="0021481A">
        <w:rPr>
          <w:rStyle w:val="Incipit"/>
          <w:lang w:val="pt-PT"/>
        </w:rPr>
        <w:t>Erant appropinquantes ad Iesum</w:t>
      </w:r>
      <w:r w:rsidRPr="0021481A">
        <w:rPr>
          <w:lang w:val="pt-PT"/>
        </w:rPr>
        <w:t>. Require inter dominicam post pentecosten.</w:t>
      </w:r>
    </w:p>
    <w:p w:rsidR="00B118BF" w:rsidRPr="0021481A" w:rsidRDefault="00B118BF" w:rsidP="007F1DD4">
      <w:pPr>
        <w:rPr>
          <w:lang w:val="pt-PT"/>
        </w:rPr>
      </w:pPr>
      <w:r w:rsidRPr="0021481A">
        <w:rPr>
          <w:rStyle w:val="Time1"/>
          <w:lang w:val="pt-PT"/>
        </w:rPr>
        <w:t>Ad laudes</w:t>
      </w:r>
      <w:r w:rsidRPr="0021481A">
        <w:rPr>
          <w:lang w:val="pt-PT"/>
        </w:rPr>
        <w:t xml:space="preserve"> AN </w:t>
      </w:r>
      <w:r w:rsidRPr="0021481A">
        <w:rPr>
          <w:rStyle w:val="Incipit"/>
          <w:lang w:val="pt-PT"/>
        </w:rPr>
        <w:t>Invic</w:t>
      </w:r>
      <w:r w:rsidR="00AF05DF" w:rsidRPr="0021481A">
        <w:rPr>
          <w:rStyle w:val="Incipit"/>
          <w:lang w:val="pt-PT"/>
        </w:rPr>
        <w:t>ta Christi</w:t>
      </w:r>
      <w:r w:rsidR="00AF05DF" w:rsidRPr="0021481A">
        <w:rPr>
          <w:lang w:val="pt-PT"/>
        </w:rPr>
        <w:t xml:space="preserve">. (196ra) Capitulum de una virgine. </w:t>
      </w:r>
      <w:r w:rsidR="00AF05DF" w:rsidRPr="0021481A">
        <w:rPr>
          <w:lang w:val="en-US"/>
        </w:rPr>
        <w:t xml:space="preserve">VS </w:t>
      </w:r>
      <w:r w:rsidR="00AF05DF" w:rsidRPr="0021481A">
        <w:rPr>
          <w:rStyle w:val="Incipit"/>
          <w:lang w:val="en-US"/>
        </w:rPr>
        <w:t>Elegit eam</w:t>
      </w:r>
      <w:r w:rsidR="00AF05DF" w:rsidRPr="0021481A">
        <w:rPr>
          <w:lang w:val="en-US"/>
        </w:rPr>
        <w:t xml:space="preserve">. AB </w:t>
      </w:r>
      <w:r w:rsidR="00AF05DF" w:rsidRPr="0021481A">
        <w:rPr>
          <w:rStyle w:val="Incipit"/>
          <w:lang w:val="en-US"/>
        </w:rPr>
        <w:t>Cum ad |martyres::martyris|</w:t>
      </w:r>
      <w:r w:rsidR="00AF05DF" w:rsidRPr="0021481A">
        <w:rPr>
          <w:lang w:val="en-US"/>
        </w:rPr>
        <w:t xml:space="preserve">. </w:t>
      </w:r>
      <w:r w:rsidR="00AF05DF" w:rsidRPr="0021481A">
        <w:rPr>
          <w:lang w:val="pt-PT"/>
        </w:rPr>
        <w:t xml:space="preserve">OR </w:t>
      </w:r>
      <w:r w:rsidR="00AF05DF" w:rsidRPr="0021481A">
        <w:rPr>
          <w:rStyle w:val="Incipit"/>
          <w:lang w:val="pt-PT"/>
        </w:rPr>
        <w:t>Beatorum martyrum</w:t>
      </w:r>
      <w:r w:rsidR="00AF05DF" w:rsidRPr="0021481A">
        <w:rPr>
          <w:lang w:val="pt-PT"/>
        </w:rPr>
        <w:t xml:space="preserve">. Sequitur AC </w:t>
      </w:r>
      <w:r w:rsidR="00AF05DF" w:rsidRPr="0021481A">
        <w:rPr>
          <w:rStyle w:val="Incipit"/>
          <w:lang w:val="pt-PT"/>
        </w:rPr>
        <w:t>Hic vir despiciens</w:t>
      </w:r>
      <w:r w:rsidR="00AF05DF" w:rsidRPr="0021481A">
        <w:rPr>
          <w:lang w:val="pt-PT"/>
        </w:rPr>
        <w:t>. Et oratio de sancto Donato.</w:t>
      </w:r>
    </w:p>
    <w:p w:rsidR="00AF05DF" w:rsidRPr="0021481A" w:rsidRDefault="00AF05DF" w:rsidP="007F1DD4">
      <w:pPr>
        <w:rPr>
          <w:lang w:val="pt-PT"/>
        </w:rPr>
      </w:pPr>
      <w:r w:rsidRPr="0021481A">
        <w:rPr>
          <w:rStyle w:val="Time1"/>
          <w:lang w:val="pt-PT"/>
        </w:rPr>
        <w:t>Ad horas</w:t>
      </w:r>
      <w:r w:rsidRPr="0021481A">
        <w:rPr>
          <w:lang w:val="pt-PT"/>
        </w:rPr>
        <w:t xml:space="preserve"> cantentur laudes. Et responsoria de una virgine. Dicantur continue orationes.</w:t>
      </w:r>
    </w:p>
    <w:p w:rsidR="00AF05DF" w:rsidRPr="0021481A" w:rsidRDefault="00AF05DF" w:rsidP="007F1DD4">
      <w:pPr>
        <w:rPr>
          <w:lang w:val="fr-FR"/>
        </w:rPr>
      </w:pPr>
      <w:r w:rsidRPr="0021481A">
        <w:rPr>
          <w:rStyle w:val="Time1"/>
          <w:lang w:val="pt-PT"/>
        </w:rPr>
        <w:t>Ad missam</w:t>
      </w:r>
      <w:r w:rsidRPr="0021481A">
        <w:rPr>
          <w:lang w:val="pt-PT"/>
        </w:rPr>
        <w:t xml:space="preserve"> IN </w:t>
      </w:r>
      <w:r w:rsidRPr="0021481A">
        <w:rPr>
          <w:rStyle w:val="Incipit"/>
          <w:lang w:val="pt-PT"/>
        </w:rPr>
        <w:t>Me expectaverunt</w:t>
      </w:r>
      <w:r w:rsidR="003768A3" w:rsidRPr="0021481A">
        <w:rPr>
          <w:lang w:val="pt-PT"/>
        </w:rPr>
        <w:t xml:space="preserve">. [KY] </w:t>
      </w:r>
      <w:r w:rsidR="003768A3" w:rsidRPr="0021481A">
        <w:rPr>
          <w:rStyle w:val="Incipit"/>
          <w:lang w:val="pt-PT"/>
        </w:rPr>
        <w:t>Kyrie</w:t>
      </w:r>
      <w:r w:rsidR="003768A3" w:rsidRPr="0021481A">
        <w:rPr>
          <w:lang w:val="pt-PT"/>
        </w:rPr>
        <w:t xml:space="preserve">. [GL] </w:t>
      </w:r>
      <w:r w:rsidR="003768A3" w:rsidRPr="0021481A">
        <w:rPr>
          <w:rStyle w:val="Incipit"/>
          <w:lang w:val="pt-PT"/>
        </w:rPr>
        <w:t>Gloria in excelsis</w:t>
      </w:r>
      <w:r w:rsidR="003768A3" w:rsidRPr="0021481A">
        <w:rPr>
          <w:lang w:val="pt-PT"/>
        </w:rPr>
        <w:t xml:space="preserve">. ORCL </w:t>
      </w:r>
      <w:r w:rsidR="003768A3" w:rsidRPr="0021481A">
        <w:rPr>
          <w:rStyle w:val="Incipit"/>
          <w:lang w:val="pt-PT"/>
        </w:rPr>
        <w:t>Intercessio quaesumus domine</w:t>
      </w:r>
      <w:r w:rsidR="003768A3" w:rsidRPr="0021481A">
        <w:rPr>
          <w:lang w:val="pt-PT"/>
        </w:rPr>
        <w:t xml:space="preserve">. Secunda de sancto Donato. Tertia quam velis. </w:t>
      </w:r>
      <w:r w:rsidR="003768A3" w:rsidRPr="0021481A">
        <w:rPr>
          <w:lang w:val="fr-FR"/>
        </w:rPr>
        <w:t xml:space="preserve">EP </w:t>
      </w:r>
      <w:r w:rsidR="003768A3" w:rsidRPr="0021481A">
        <w:rPr>
          <w:rStyle w:val="Incipit"/>
          <w:lang w:val="fr-FR"/>
        </w:rPr>
        <w:t>Confitebor tibi</w:t>
      </w:r>
      <w:r w:rsidR="003768A3" w:rsidRPr="0021481A">
        <w:rPr>
          <w:lang w:val="fr-FR"/>
        </w:rPr>
        <w:t xml:space="preserve">. GR </w:t>
      </w:r>
      <w:r w:rsidR="003768A3" w:rsidRPr="0021481A">
        <w:rPr>
          <w:rStyle w:val="Incipit"/>
          <w:lang w:val="fr-FR"/>
        </w:rPr>
        <w:t>Dilexisti</w:t>
      </w:r>
      <w:r w:rsidR="003768A3" w:rsidRPr="0021481A">
        <w:rPr>
          <w:lang w:val="fr-FR"/>
        </w:rPr>
        <w:t xml:space="preserve">. ALV </w:t>
      </w:r>
      <w:r w:rsidR="003768A3" w:rsidRPr="0021481A">
        <w:rPr>
          <w:rStyle w:val="Incipit"/>
          <w:lang w:val="fr-FR"/>
        </w:rPr>
        <w:t>Gaude Sion</w:t>
      </w:r>
      <w:r w:rsidR="003768A3" w:rsidRPr="0021481A">
        <w:rPr>
          <w:lang w:val="fr-FR"/>
        </w:rPr>
        <w:t xml:space="preserve">. SE </w:t>
      </w:r>
      <w:r w:rsidR="003768A3" w:rsidRPr="0021481A">
        <w:rPr>
          <w:rStyle w:val="Incipit"/>
          <w:lang w:val="fr-FR"/>
        </w:rPr>
        <w:t>Grates deo</w:t>
      </w:r>
      <w:r w:rsidR="003768A3" w:rsidRPr="0021481A">
        <w:rPr>
          <w:lang w:val="fr-FR"/>
        </w:rPr>
        <w:t xml:space="preserve">. EV </w:t>
      </w:r>
      <w:r w:rsidR="003768A3" w:rsidRPr="0021481A">
        <w:rPr>
          <w:rStyle w:val="Incipit"/>
          <w:lang w:val="fr-FR"/>
        </w:rPr>
        <w:t>Erant appropinquantes</w:t>
      </w:r>
      <w:r w:rsidR="003768A3" w:rsidRPr="0021481A">
        <w:rPr>
          <w:lang w:val="fr-FR"/>
        </w:rPr>
        <w:t xml:space="preserve">. OF </w:t>
      </w:r>
      <w:r w:rsidR="003768A3" w:rsidRPr="0021481A">
        <w:rPr>
          <w:rStyle w:val="Incipit"/>
          <w:lang w:val="fr-FR"/>
        </w:rPr>
        <w:t>Dextera domini</w:t>
      </w:r>
      <w:r w:rsidR="003768A3" w:rsidRPr="0021481A">
        <w:rPr>
          <w:lang w:val="fr-FR"/>
        </w:rPr>
        <w:t xml:space="preserve">. CO </w:t>
      </w:r>
      <w:r w:rsidR="003768A3" w:rsidRPr="0021481A">
        <w:rPr>
          <w:rStyle w:val="Incipit"/>
          <w:lang w:val="fr-FR"/>
        </w:rPr>
        <w:t>Dico vobis</w:t>
      </w:r>
      <w:r w:rsidR="003768A3" w:rsidRPr="0021481A">
        <w:rPr>
          <w:lang w:val="fr-FR"/>
        </w:rPr>
        <w:t>.</w:t>
      </w:r>
    </w:p>
    <w:p w:rsidR="003768A3" w:rsidRPr="0021481A" w:rsidRDefault="003768A3" w:rsidP="007F1DD4">
      <w:pPr>
        <w:rPr>
          <w:lang w:val="fr-FR"/>
        </w:rPr>
      </w:pPr>
      <w:r w:rsidRPr="0021481A">
        <w:rPr>
          <w:rStyle w:val="Time1"/>
          <w:lang w:val="fr-FR"/>
        </w:rPr>
        <w:lastRenderedPageBreak/>
        <w:t>In secunda vespera</w:t>
      </w:r>
      <w:r w:rsidRPr="0021481A">
        <w:rPr>
          <w:lang w:val="fr-FR"/>
        </w:rPr>
        <w:t xml:space="preserve"> super feriales psalmos AN </w:t>
      </w:r>
      <w:r w:rsidRPr="0021481A">
        <w:rPr>
          <w:rStyle w:val="Incipit"/>
          <w:lang w:val="fr-FR"/>
        </w:rPr>
        <w:t>Invicta Christi</w:t>
      </w:r>
      <w:r w:rsidRPr="0021481A">
        <w:rPr>
          <w:lang w:val="fr-FR"/>
        </w:rPr>
        <w:t xml:space="preserve">. CP </w:t>
      </w:r>
      <w:r w:rsidRPr="0021481A">
        <w:rPr>
          <w:rStyle w:val="Incipit"/>
          <w:lang w:val="fr-FR"/>
        </w:rPr>
        <w:t>Confitebor tibi</w:t>
      </w:r>
      <w:r w:rsidRPr="0021481A">
        <w:rPr>
          <w:lang w:val="fr-FR"/>
        </w:rPr>
        <w:t xml:space="preserve">. VS </w:t>
      </w:r>
      <w:r w:rsidRPr="0021481A">
        <w:rPr>
          <w:rStyle w:val="Incipit"/>
          <w:lang w:val="fr-FR"/>
        </w:rPr>
        <w:t>Specie tua</w:t>
      </w:r>
      <w:r w:rsidRPr="0021481A">
        <w:rPr>
          <w:lang w:val="fr-FR"/>
        </w:rPr>
        <w:t xml:space="preserve">. AM </w:t>
      </w:r>
      <w:r w:rsidRPr="0021481A">
        <w:rPr>
          <w:rStyle w:val="Incipit"/>
          <w:lang w:val="fr-FR"/>
        </w:rPr>
        <w:t>O |miranda::mirandam| et |laudanda::laudandam|</w:t>
      </w:r>
      <w:r w:rsidRPr="0021481A">
        <w:rPr>
          <w:lang w:val="fr-FR"/>
        </w:rPr>
        <w:t>. Oratio ut supra. Suffragia ut supra.</w:t>
      </w:r>
      <w:r w:rsidR="000E62B1" w:rsidRPr="0021481A">
        <w:rPr>
          <w:lang w:val="fr-FR"/>
        </w:rPr>
        <w:t xml:space="preserve"> (196rb)</w:t>
      </w:r>
    </w:p>
    <w:p w:rsidR="003768A3" w:rsidRPr="0021481A" w:rsidRDefault="003768A3" w:rsidP="003768A3">
      <w:pPr>
        <w:pStyle w:val="Titolo1"/>
        <w:rPr>
          <w:lang w:val="fr-FR"/>
        </w:rPr>
      </w:pPr>
      <w:r w:rsidRPr="0021481A">
        <w:rPr>
          <w:lang w:val="fr-FR"/>
        </w:rPr>
        <w:t>IN NATIVITATE SANCTI CYRIACI</w:t>
      </w:r>
    </w:p>
    <w:p w:rsidR="003768A3" w:rsidRPr="0021481A" w:rsidRDefault="003768A3" w:rsidP="007F1DD4">
      <w:pPr>
        <w:rPr>
          <w:lang w:val="pt-PT"/>
        </w:rPr>
      </w:pPr>
      <w:r w:rsidRPr="0021481A">
        <w:rPr>
          <w:rStyle w:val="Time1"/>
          <w:lang w:val="pt-PT"/>
        </w:rPr>
        <w:t>Ad vesperas</w:t>
      </w:r>
      <w:r w:rsidRPr="0021481A">
        <w:rPr>
          <w:lang w:val="pt-PT"/>
        </w:rPr>
        <w:t xml:space="preserve"> nihil dicitur.</w:t>
      </w:r>
    </w:p>
    <w:p w:rsidR="003768A3" w:rsidRPr="0021481A" w:rsidRDefault="003768A3"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nocturno. Legitur eius passio cum tribus responsoriis de martyribus.</w:t>
      </w:r>
    </w:p>
    <w:p w:rsidR="004E2383" w:rsidRPr="0021481A" w:rsidRDefault="00126335" w:rsidP="007F1DD4">
      <w:pPr>
        <w:rPr>
          <w:lang w:val="pt-PT"/>
        </w:rPr>
      </w:pPr>
      <w:r w:rsidRPr="0021481A">
        <w:rPr>
          <w:rStyle w:val="Time1"/>
          <w:lang w:val="pt-PT"/>
        </w:rPr>
        <w:t>Ad laudes</w:t>
      </w:r>
      <w:r w:rsidRPr="0021481A">
        <w:rPr>
          <w:lang w:val="pt-PT"/>
        </w:rPr>
        <w:t xml:space="preserve"> AN </w:t>
      </w:r>
      <w:r w:rsidRPr="0021481A">
        <w:rPr>
          <w:rStyle w:val="Incipit"/>
          <w:lang w:val="pt-PT"/>
        </w:rPr>
        <w:t>Iustorum</w:t>
      </w:r>
      <w:r w:rsidRPr="0021481A">
        <w:rPr>
          <w:lang w:val="pt-PT"/>
        </w:rPr>
        <w:t xml:space="preserve">. Capitulum de martyribus. VS </w:t>
      </w:r>
      <w:r w:rsidRPr="0021481A">
        <w:rPr>
          <w:rStyle w:val="Incipit"/>
          <w:lang w:val="pt-PT"/>
        </w:rPr>
        <w:t>Mirabilis deus</w:t>
      </w:r>
      <w:r w:rsidRPr="0021481A">
        <w:rPr>
          <w:lang w:val="pt-PT"/>
        </w:rPr>
        <w:t xml:space="preserve">. AB </w:t>
      </w:r>
      <w:r w:rsidRPr="0021481A">
        <w:rPr>
          <w:rStyle w:val="Incipit"/>
          <w:lang w:val="pt-PT"/>
        </w:rPr>
        <w:t>Fulgebunt iusti</w:t>
      </w:r>
      <w:r w:rsidR="009E4C9D">
        <w:rPr>
          <w:lang w:val="pt-PT"/>
        </w:rPr>
        <w:t>. [KY</w:t>
      </w:r>
      <w:r w:rsidRPr="0021481A">
        <w:rPr>
          <w:lang w:val="pt-PT"/>
        </w:rPr>
        <w:t xml:space="preserve">]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OR </w:t>
      </w:r>
      <w:r w:rsidRPr="0021481A">
        <w:rPr>
          <w:rStyle w:val="Incipit"/>
          <w:lang w:val="pt-PT"/>
        </w:rPr>
        <w:t>Deus qui nos annua</w:t>
      </w:r>
      <w:r w:rsidRPr="0021481A">
        <w:rPr>
          <w:lang w:val="pt-PT"/>
        </w:rPr>
        <w:t xml:space="preserve">. </w:t>
      </w:r>
      <w:r w:rsidR="004E2383" w:rsidRPr="0021481A">
        <w:rPr>
          <w:lang w:val="pt-PT"/>
        </w:rPr>
        <w:t>Deinde suffragia.</w:t>
      </w:r>
    </w:p>
    <w:p w:rsidR="004E2383" w:rsidRPr="0021481A" w:rsidRDefault="004E2383" w:rsidP="007F1DD4">
      <w:pPr>
        <w:rPr>
          <w:lang w:val="pt-PT"/>
        </w:rPr>
      </w:pPr>
      <w:r w:rsidRPr="0021481A">
        <w:rPr>
          <w:rStyle w:val="Time1"/>
          <w:lang w:val="pt-PT"/>
        </w:rPr>
        <w:t>Ad horas</w:t>
      </w:r>
      <w:r w:rsidRPr="0021481A">
        <w:rPr>
          <w:lang w:val="pt-PT"/>
        </w:rPr>
        <w:t xml:space="preserve"> cantentur laudes.</w:t>
      </w:r>
    </w:p>
    <w:p w:rsidR="00126335" w:rsidRPr="0021481A" w:rsidRDefault="004E2383" w:rsidP="007F1DD4">
      <w:pPr>
        <w:rPr>
          <w:lang w:val="pt-PT"/>
        </w:rPr>
      </w:pPr>
      <w:r w:rsidRPr="0021481A">
        <w:rPr>
          <w:rStyle w:val="Time1"/>
          <w:lang w:val="pt-PT"/>
        </w:rPr>
        <w:t>Ad missam</w:t>
      </w:r>
      <w:r w:rsidRPr="0021481A">
        <w:rPr>
          <w:lang w:val="pt-PT"/>
        </w:rPr>
        <w:t xml:space="preserve"> IN </w:t>
      </w:r>
      <w:r w:rsidRPr="0021481A">
        <w:rPr>
          <w:rStyle w:val="Incipit"/>
          <w:lang w:val="pt-PT"/>
        </w:rPr>
        <w:t>Timete dominum</w:t>
      </w:r>
      <w:r w:rsidRPr="0021481A">
        <w:rPr>
          <w:lang w:val="pt-PT"/>
        </w:rPr>
        <w:t xml:space="preserve">. ORCL </w:t>
      </w:r>
      <w:r w:rsidRPr="0021481A">
        <w:rPr>
          <w:rStyle w:val="Incipit"/>
          <w:lang w:val="pt-PT"/>
        </w:rPr>
        <w:t>Deus qui nos annua</w:t>
      </w:r>
      <w:r w:rsidRPr="0021481A">
        <w:rPr>
          <w:lang w:val="pt-PT"/>
        </w:rPr>
        <w:t xml:space="preserve">. </w:t>
      </w:r>
      <w:r w:rsidR="00126335" w:rsidRPr="0021481A">
        <w:rPr>
          <w:lang w:val="pt-PT"/>
        </w:rPr>
        <w:t xml:space="preserve">Secunda de dominica. Tertia generalis. EP </w:t>
      </w:r>
      <w:r w:rsidR="00126335" w:rsidRPr="0021481A">
        <w:rPr>
          <w:rStyle w:val="Incipit"/>
          <w:lang w:val="pt-PT"/>
        </w:rPr>
        <w:t>Metuentes</w:t>
      </w:r>
      <w:r w:rsidR="00126335" w:rsidRPr="0021481A">
        <w:rPr>
          <w:lang w:val="pt-PT"/>
        </w:rPr>
        <w:t xml:space="preserve">. GR </w:t>
      </w:r>
      <w:r w:rsidR="00126335" w:rsidRPr="0021481A">
        <w:rPr>
          <w:rStyle w:val="Incipit"/>
          <w:lang w:val="pt-PT"/>
        </w:rPr>
        <w:t>Timete dominum</w:t>
      </w:r>
      <w:r w:rsidR="00126335" w:rsidRPr="0021481A">
        <w:rPr>
          <w:lang w:val="pt-PT"/>
        </w:rPr>
        <w:t xml:space="preserve">. ALV </w:t>
      </w:r>
      <w:r w:rsidR="00126335" w:rsidRPr="0021481A">
        <w:rPr>
          <w:rStyle w:val="Incipit"/>
          <w:lang w:val="pt-PT"/>
        </w:rPr>
        <w:t>Mirabilis deus</w:t>
      </w:r>
      <w:r w:rsidR="00126335" w:rsidRPr="0021481A">
        <w:rPr>
          <w:lang w:val="pt-PT"/>
        </w:rPr>
        <w:t xml:space="preserve">. EV </w:t>
      </w:r>
      <w:r w:rsidR="00126335" w:rsidRPr="0021481A">
        <w:rPr>
          <w:rStyle w:val="Incipit"/>
          <w:lang w:val="pt-PT"/>
        </w:rPr>
        <w:t>Nihil opertum</w:t>
      </w:r>
      <w:r w:rsidR="00126335" w:rsidRPr="0021481A">
        <w:rPr>
          <w:lang w:val="pt-PT"/>
        </w:rPr>
        <w:t xml:space="preserve">. OF </w:t>
      </w:r>
      <w:r w:rsidR="00126335" w:rsidRPr="0021481A">
        <w:rPr>
          <w:rStyle w:val="Incipit"/>
          <w:lang w:val="pt-PT"/>
        </w:rPr>
        <w:t>Laetamini in domino</w:t>
      </w:r>
      <w:r w:rsidR="00126335" w:rsidRPr="0021481A">
        <w:rPr>
          <w:lang w:val="pt-PT"/>
        </w:rPr>
        <w:t xml:space="preserve">. CO </w:t>
      </w:r>
      <w:r w:rsidR="00126335" w:rsidRPr="0021481A">
        <w:rPr>
          <w:rStyle w:val="Incipit"/>
          <w:lang w:val="pt-PT"/>
        </w:rPr>
        <w:t>Signa eos</w:t>
      </w:r>
      <w:r w:rsidR="00126335" w:rsidRPr="0021481A">
        <w:rPr>
          <w:lang w:val="pt-PT"/>
        </w:rPr>
        <w:t>.</w:t>
      </w:r>
    </w:p>
    <w:p w:rsidR="00126335" w:rsidRPr="0021481A" w:rsidRDefault="00126335" w:rsidP="007F1DD4">
      <w:pPr>
        <w:rPr>
          <w:lang w:val="pt-PT"/>
        </w:rPr>
      </w:pPr>
      <w:r w:rsidRPr="0021481A">
        <w:rPr>
          <w:rStyle w:val="Time1"/>
          <w:lang w:val="pt-PT"/>
        </w:rPr>
        <w:t>Sexta et nona</w:t>
      </w:r>
      <w:r w:rsidRPr="0021481A">
        <w:rPr>
          <w:lang w:val="pt-PT"/>
        </w:rPr>
        <w:t xml:space="preserve"> ut supra.</w:t>
      </w:r>
    </w:p>
    <w:p w:rsidR="00126335" w:rsidRPr="0021481A" w:rsidRDefault="00126335" w:rsidP="00126335">
      <w:pPr>
        <w:pStyle w:val="Titolo1"/>
        <w:rPr>
          <w:lang w:val="it-IT"/>
        </w:rPr>
      </w:pPr>
      <w:r w:rsidRPr="0021481A">
        <w:rPr>
          <w:lang w:val="it-IT"/>
        </w:rPr>
        <w:t>IN NATIVITATE SANCTI ROMANI</w:t>
      </w:r>
    </w:p>
    <w:p w:rsidR="00126335" w:rsidRPr="0021481A" w:rsidRDefault="00126335" w:rsidP="007F1DD4">
      <w:pPr>
        <w:rPr>
          <w:lang w:val="it-IT"/>
        </w:rPr>
      </w:pPr>
      <w:r w:rsidRPr="0021481A">
        <w:rPr>
          <w:lang w:val="it-IT"/>
        </w:rPr>
        <w:t xml:space="preserve">(196va) </w:t>
      </w:r>
      <w:r w:rsidRPr="0021481A">
        <w:rPr>
          <w:rStyle w:val="Time1"/>
          <w:lang w:val="it-IT"/>
        </w:rPr>
        <w:t>Ad vesperas</w:t>
      </w:r>
      <w:r w:rsidRPr="0021481A">
        <w:rPr>
          <w:lang w:val="it-IT"/>
        </w:rPr>
        <w:t xml:space="preserve"> feriales |psalmos::psalmi|. Capitulum de uno martyre. VS </w:t>
      </w:r>
      <w:r w:rsidRPr="0021481A">
        <w:rPr>
          <w:rStyle w:val="Incipit"/>
          <w:lang w:val="it-IT"/>
        </w:rPr>
        <w:t>Gloria et honore</w:t>
      </w:r>
      <w:r w:rsidRPr="0021481A">
        <w:rPr>
          <w:lang w:val="it-IT"/>
        </w:rPr>
        <w:t>.</w:t>
      </w:r>
      <w:r w:rsidR="001A42F6" w:rsidRPr="0021481A">
        <w:rPr>
          <w:lang w:val="it-IT"/>
        </w:rPr>
        <w:t xml:space="preserve"> AM </w:t>
      </w:r>
      <w:r w:rsidR="001A42F6" w:rsidRPr="0021481A">
        <w:rPr>
          <w:rStyle w:val="Incipit"/>
          <w:lang w:val="it-IT"/>
        </w:rPr>
        <w:t>Beatus vir</w:t>
      </w:r>
      <w:r w:rsidR="001A42F6" w:rsidRPr="0021481A">
        <w:rPr>
          <w:lang w:val="it-IT"/>
        </w:rPr>
        <w:t xml:space="preserve">. [KY] </w:t>
      </w:r>
      <w:r w:rsidR="001A42F6" w:rsidRPr="0021481A">
        <w:rPr>
          <w:rStyle w:val="Incipit"/>
          <w:lang w:val="it-IT"/>
        </w:rPr>
        <w:t>Kyrie</w:t>
      </w:r>
      <w:r w:rsidR="001A42F6" w:rsidRPr="0021481A">
        <w:rPr>
          <w:lang w:val="it-IT"/>
        </w:rPr>
        <w:t xml:space="preserve">. [PN] </w:t>
      </w:r>
      <w:r w:rsidR="001A42F6" w:rsidRPr="0021481A">
        <w:rPr>
          <w:rStyle w:val="Incipit"/>
          <w:lang w:val="it-IT"/>
        </w:rPr>
        <w:t>Pater noster</w:t>
      </w:r>
      <w:r w:rsidR="001A42F6" w:rsidRPr="0021481A">
        <w:rPr>
          <w:lang w:val="it-IT"/>
        </w:rPr>
        <w:t>. Oratio de uno martyre. Deinde suffragia.</w:t>
      </w:r>
    </w:p>
    <w:p w:rsidR="001A42F6" w:rsidRPr="0021481A" w:rsidRDefault="001A42F6" w:rsidP="007F1DD4">
      <w:pPr>
        <w:rPr>
          <w:lang w:val="it-IT"/>
        </w:rPr>
      </w:pPr>
      <w:r w:rsidRPr="0021481A">
        <w:rPr>
          <w:rStyle w:val="Time1"/>
          <w:lang w:val="it-IT"/>
        </w:rPr>
        <w:t>Ad matutinam</w:t>
      </w:r>
      <w:r w:rsidRPr="0021481A">
        <w:rPr>
          <w:lang w:val="it-IT"/>
        </w:rPr>
        <w:t xml:space="preserve"> INV </w:t>
      </w:r>
      <w:r w:rsidRPr="0021481A">
        <w:rPr>
          <w:rStyle w:val="Incipit"/>
          <w:lang w:val="it-IT"/>
        </w:rPr>
        <w:t>Regem martyrum</w:t>
      </w:r>
      <w:r w:rsidRPr="0021481A">
        <w:rPr>
          <w:lang w:val="it-IT"/>
        </w:rPr>
        <w:t xml:space="preserve"> cum nocturno. VS </w:t>
      </w:r>
      <w:r w:rsidRPr="0021481A">
        <w:rPr>
          <w:rStyle w:val="Incipit"/>
          <w:lang w:val="it-IT"/>
        </w:rPr>
        <w:t>Posuisti domine</w:t>
      </w:r>
      <w:r w:rsidRPr="0021481A">
        <w:rPr>
          <w:lang w:val="it-IT"/>
        </w:rPr>
        <w:t xml:space="preserve">. EV </w:t>
      </w:r>
      <w:r w:rsidRPr="0021481A">
        <w:rPr>
          <w:rStyle w:val="Incipit"/>
          <w:lang w:val="it-IT"/>
        </w:rPr>
        <w:t>Qui vult venire</w:t>
      </w:r>
      <w:r w:rsidRPr="0021481A">
        <w:rPr>
          <w:lang w:val="it-IT"/>
        </w:rPr>
        <w:t xml:space="preserve"> cum tribus responsoriis de uno martyre.</w:t>
      </w:r>
    </w:p>
    <w:p w:rsidR="001A42F6" w:rsidRPr="0021481A" w:rsidRDefault="001A42F6" w:rsidP="007F1DD4">
      <w:pPr>
        <w:rPr>
          <w:lang w:val="fr-FR"/>
        </w:rPr>
      </w:pPr>
      <w:r w:rsidRPr="0021481A">
        <w:rPr>
          <w:rStyle w:val="Time1"/>
          <w:lang w:val="fr-FR"/>
        </w:rPr>
        <w:t>Ad laudes</w:t>
      </w:r>
      <w:r w:rsidRPr="0021481A">
        <w:rPr>
          <w:lang w:val="fr-FR"/>
        </w:rPr>
        <w:t xml:space="preserve"> AN </w:t>
      </w:r>
      <w:r w:rsidRPr="0021481A">
        <w:rPr>
          <w:rStyle w:val="Incipit"/>
          <w:lang w:val="fr-FR"/>
        </w:rPr>
        <w:t>Qui me confessus</w:t>
      </w:r>
      <w:r w:rsidRPr="0021481A">
        <w:rPr>
          <w:lang w:val="fr-FR"/>
        </w:rPr>
        <w:t>. Capitulum et cetera require de uno martyre.</w:t>
      </w:r>
    </w:p>
    <w:p w:rsidR="001A42F6" w:rsidRPr="0021481A" w:rsidRDefault="001A42F6" w:rsidP="007F1DD4">
      <w:pPr>
        <w:rPr>
          <w:lang w:val="en-US"/>
        </w:rPr>
      </w:pPr>
      <w:r w:rsidRPr="0021481A">
        <w:rPr>
          <w:rStyle w:val="Time1"/>
          <w:lang w:val="en-US"/>
        </w:rPr>
        <w:t>Ad horas</w:t>
      </w:r>
      <w:r w:rsidRPr="0021481A">
        <w:rPr>
          <w:lang w:val="en-US"/>
        </w:rPr>
        <w:t xml:space="preserve"> laudes.</w:t>
      </w:r>
    </w:p>
    <w:p w:rsidR="001A42F6" w:rsidRPr="0021481A" w:rsidRDefault="001A42F6" w:rsidP="007F1DD4">
      <w:pPr>
        <w:rPr>
          <w:lang w:val="pt-PT"/>
        </w:rPr>
      </w:pPr>
      <w:r w:rsidRPr="0021481A">
        <w:rPr>
          <w:rStyle w:val="Time1"/>
          <w:lang w:val="en-US"/>
        </w:rPr>
        <w:t>Ad missam</w:t>
      </w:r>
      <w:r w:rsidRPr="0021481A">
        <w:rPr>
          <w:lang w:val="en-US"/>
        </w:rPr>
        <w:t xml:space="preserve"> IN </w:t>
      </w:r>
      <w:r w:rsidRPr="0021481A">
        <w:rPr>
          <w:rStyle w:val="Incipit"/>
          <w:lang w:val="en-US"/>
        </w:rPr>
        <w:t>Dispersit dedit</w:t>
      </w:r>
      <w:r w:rsidRPr="0021481A">
        <w:rPr>
          <w:lang w:val="en-US"/>
        </w:rPr>
        <w:t xml:space="preserve">. ORCL </w:t>
      </w:r>
      <w:r w:rsidRPr="0021481A">
        <w:rPr>
          <w:rStyle w:val="Incipit"/>
          <w:lang w:val="en-US"/>
        </w:rPr>
        <w:t>Adesto domine</w:t>
      </w:r>
      <w:r w:rsidRPr="0021481A">
        <w:rPr>
          <w:lang w:val="en-US"/>
        </w:rPr>
        <w:t xml:space="preserve">. </w:t>
      </w:r>
      <w:r w:rsidRPr="0021481A">
        <w:rPr>
          <w:lang w:val="pt-PT"/>
        </w:rPr>
        <w:t xml:space="preserve">Secunda oratio de sancto Romano. Tertia de dominica. EP </w:t>
      </w:r>
      <w:r w:rsidRPr="0021481A">
        <w:rPr>
          <w:rStyle w:val="Incipit"/>
          <w:lang w:val="pt-PT"/>
        </w:rPr>
        <w:t>Confitebor</w:t>
      </w:r>
      <w:r w:rsidR="00B55D5C" w:rsidRPr="0021481A">
        <w:rPr>
          <w:rStyle w:val="Incipit"/>
          <w:lang w:val="pt-PT"/>
        </w:rPr>
        <w:t xml:space="preserve"> tibi</w:t>
      </w:r>
      <w:r w:rsidRPr="0021481A">
        <w:rPr>
          <w:lang w:val="pt-PT"/>
        </w:rPr>
        <w:t xml:space="preserve">. GR </w:t>
      </w:r>
      <w:r w:rsidRPr="0021481A">
        <w:rPr>
          <w:rStyle w:val="Incipit"/>
          <w:lang w:val="pt-PT"/>
        </w:rPr>
        <w:t>Dispersit dedit</w:t>
      </w:r>
      <w:r w:rsidRPr="0021481A">
        <w:rPr>
          <w:lang w:val="pt-PT"/>
        </w:rPr>
        <w:t xml:space="preserve">. EV </w:t>
      </w:r>
      <w:r w:rsidRPr="0021481A">
        <w:rPr>
          <w:rStyle w:val="Incipit"/>
          <w:lang w:val="pt-PT"/>
        </w:rPr>
        <w:t>Si quis vult</w:t>
      </w:r>
      <w:r w:rsidRPr="0021481A">
        <w:rPr>
          <w:lang w:val="pt-PT"/>
        </w:rPr>
        <w:t xml:space="preserve">. OF </w:t>
      </w:r>
      <w:r w:rsidRPr="0021481A">
        <w:rPr>
          <w:rStyle w:val="Incipit"/>
          <w:lang w:val="pt-PT"/>
        </w:rPr>
        <w:t>Oratio mea</w:t>
      </w:r>
      <w:r w:rsidRPr="0021481A">
        <w:rPr>
          <w:lang w:val="pt-PT"/>
        </w:rPr>
        <w:t xml:space="preserve">. CO </w:t>
      </w:r>
      <w:r w:rsidRPr="0021481A">
        <w:rPr>
          <w:rStyle w:val="Incipit"/>
          <w:lang w:val="pt-PT"/>
        </w:rPr>
        <w:t>Qui vult venire</w:t>
      </w:r>
      <w:r w:rsidRPr="0021481A">
        <w:rPr>
          <w:lang w:val="pt-PT"/>
        </w:rPr>
        <w:t>.</w:t>
      </w:r>
    </w:p>
    <w:p w:rsidR="001A42F6" w:rsidRPr="0021481A" w:rsidRDefault="001A42F6" w:rsidP="001A42F6">
      <w:pPr>
        <w:pStyle w:val="Titolo1"/>
        <w:rPr>
          <w:lang w:val="it-IT"/>
        </w:rPr>
      </w:pPr>
      <w:r w:rsidRPr="0021481A">
        <w:rPr>
          <w:lang w:val="it-IT"/>
        </w:rPr>
        <w:t>IN VIGILIA SANCTI LAURENTII</w:t>
      </w:r>
    </w:p>
    <w:p w:rsidR="001A42F6" w:rsidRPr="0021481A" w:rsidRDefault="001A42F6" w:rsidP="007F1DD4">
      <w:pPr>
        <w:rPr>
          <w:lang w:val="it-IT"/>
        </w:rPr>
      </w:pPr>
      <w:r w:rsidRPr="0021481A">
        <w:rPr>
          <w:rStyle w:val="Time1"/>
          <w:lang w:val="it-IT"/>
        </w:rPr>
        <w:t>Ad vesperas</w:t>
      </w:r>
      <w:r w:rsidRPr="0021481A">
        <w:rPr>
          <w:lang w:val="it-IT"/>
        </w:rPr>
        <w:t xml:space="preserve"> (196vb) AN </w:t>
      </w:r>
      <w:r w:rsidRPr="0021481A">
        <w:rPr>
          <w:rStyle w:val="Incipit"/>
          <w:lang w:val="it-IT"/>
        </w:rPr>
        <w:t>Confitebor</w:t>
      </w:r>
      <w:r w:rsidRPr="0021481A">
        <w:rPr>
          <w:lang w:val="it-IT"/>
        </w:rPr>
        <w:t xml:space="preserve">. PS </w:t>
      </w:r>
      <w:r w:rsidRPr="0021481A">
        <w:rPr>
          <w:rStyle w:val="Incipit"/>
          <w:lang w:val="it-IT"/>
        </w:rPr>
        <w:t>Laudate pueri</w:t>
      </w:r>
      <w:r w:rsidRPr="0021481A">
        <w:rPr>
          <w:lang w:val="it-IT"/>
        </w:rPr>
        <w:t xml:space="preserve"> cum ceteris. CP </w:t>
      </w:r>
      <w:r w:rsidRPr="0021481A">
        <w:rPr>
          <w:rStyle w:val="Incipit"/>
          <w:lang w:val="it-IT"/>
        </w:rPr>
        <w:t>|Diaconos::Diacones| qui benedixerunt</w:t>
      </w:r>
      <w:r w:rsidRPr="0021481A">
        <w:rPr>
          <w:lang w:val="it-IT"/>
        </w:rPr>
        <w:t xml:space="preserve">. RP </w:t>
      </w:r>
      <w:r w:rsidRPr="0021481A">
        <w:rPr>
          <w:rStyle w:val="Incipit"/>
          <w:lang w:val="it-IT"/>
        </w:rPr>
        <w:t>Beatus vir Laurentius</w:t>
      </w:r>
      <w:r w:rsidRPr="0021481A">
        <w:rPr>
          <w:lang w:val="it-IT"/>
        </w:rPr>
        <w:t xml:space="preserve">. HY </w:t>
      </w:r>
      <w:r w:rsidRPr="0021481A">
        <w:rPr>
          <w:rStyle w:val="Incipit"/>
          <w:lang w:val="it-IT"/>
        </w:rPr>
        <w:t>Deus tuorum militum</w:t>
      </w:r>
      <w:r w:rsidRPr="0021481A">
        <w:rPr>
          <w:lang w:val="it-IT"/>
        </w:rPr>
        <w:t xml:space="preserve">. VS </w:t>
      </w:r>
      <w:r w:rsidRPr="0021481A">
        <w:rPr>
          <w:rStyle w:val="Incipit"/>
          <w:lang w:val="it-IT"/>
        </w:rPr>
        <w:t>Gloria et honore</w:t>
      </w:r>
      <w:r w:rsidRPr="0021481A">
        <w:rPr>
          <w:lang w:val="it-IT"/>
        </w:rPr>
        <w:t xml:space="preserve">. AM </w:t>
      </w:r>
      <w:r w:rsidRPr="0021481A">
        <w:rPr>
          <w:rStyle w:val="Incipit"/>
          <w:lang w:val="it-IT"/>
        </w:rPr>
        <w:t>Levita Laurentius</w:t>
      </w:r>
      <w:r w:rsidRPr="0021481A">
        <w:rPr>
          <w:lang w:val="it-IT"/>
        </w:rPr>
        <w:t xml:space="preserve">. OR </w:t>
      </w:r>
      <w:r w:rsidRPr="0021481A">
        <w:rPr>
          <w:rStyle w:val="Incipit"/>
          <w:lang w:val="it-IT"/>
        </w:rPr>
        <w:t>Adesto domine</w:t>
      </w:r>
      <w:r w:rsidRPr="0021481A">
        <w:rPr>
          <w:lang w:val="it-IT"/>
        </w:rPr>
        <w:t>. Suffragia.</w:t>
      </w:r>
    </w:p>
    <w:p w:rsidR="001A42F6" w:rsidRPr="0021481A" w:rsidRDefault="001A42F6" w:rsidP="007F1DD4">
      <w:pPr>
        <w:rPr>
          <w:lang w:val="it-IT"/>
        </w:rPr>
      </w:pPr>
      <w:r w:rsidRPr="0021481A">
        <w:rPr>
          <w:rStyle w:val="Time1"/>
          <w:lang w:val="it-IT"/>
        </w:rPr>
        <w:t>Ad matutinam</w:t>
      </w:r>
      <w:r w:rsidRPr="0021481A">
        <w:rPr>
          <w:lang w:val="it-IT"/>
        </w:rPr>
        <w:t xml:space="preserve"> INV</w:t>
      </w:r>
      <w:r w:rsidR="00760259" w:rsidRPr="0021481A">
        <w:rPr>
          <w:lang w:val="it-IT"/>
        </w:rPr>
        <w:t xml:space="preserve"> </w:t>
      </w:r>
      <w:r w:rsidR="00760259" w:rsidRPr="0021481A">
        <w:rPr>
          <w:rStyle w:val="Incipit"/>
          <w:lang w:val="it-IT"/>
        </w:rPr>
        <w:t>Venite adoremus</w:t>
      </w:r>
      <w:r w:rsidR="00760259" w:rsidRPr="0021481A">
        <w:rPr>
          <w:lang w:val="it-IT"/>
        </w:rPr>
        <w:t>. Legitur passio eius</w:t>
      </w:r>
      <w:r w:rsidR="00B55D5C" w:rsidRPr="0021481A">
        <w:rPr>
          <w:lang w:val="it-IT"/>
        </w:rPr>
        <w:t xml:space="preserve"> </w:t>
      </w:r>
      <w:r w:rsidR="00760259" w:rsidRPr="0021481A">
        <w:rPr>
          <w:lang w:val="it-IT"/>
        </w:rPr>
        <w:t xml:space="preserve">cum historia [RP] </w:t>
      </w:r>
      <w:r w:rsidR="00760259" w:rsidRPr="0021481A">
        <w:rPr>
          <w:rStyle w:val="Incipit"/>
          <w:lang w:val="it-IT"/>
        </w:rPr>
        <w:t>Levita Laurentius</w:t>
      </w:r>
      <w:r w:rsidR="00760259" w:rsidRPr="0021481A">
        <w:rPr>
          <w:lang w:val="it-IT"/>
        </w:rPr>
        <w:t xml:space="preserve">. EV </w:t>
      </w:r>
      <w:r w:rsidR="00760259" w:rsidRPr="0021481A">
        <w:rPr>
          <w:rStyle w:val="Incipit"/>
          <w:lang w:val="it-IT"/>
        </w:rPr>
        <w:t>Nisi granum frumenti</w:t>
      </w:r>
      <w:r w:rsidR="00760259" w:rsidRPr="0021481A">
        <w:rPr>
          <w:lang w:val="it-IT"/>
        </w:rPr>
        <w:t>.</w:t>
      </w:r>
    </w:p>
    <w:p w:rsidR="00760259" w:rsidRPr="0021481A" w:rsidRDefault="00760259" w:rsidP="007F1DD4">
      <w:pPr>
        <w:rPr>
          <w:lang w:val="it-IT"/>
        </w:rPr>
      </w:pPr>
      <w:r w:rsidRPr="0021481A">
        <w:rPr>
          <w:rStyle w:val="Time1"/>
          <w:lang w:val="it-IT"/>
        </w:rPr>
        <w:t>Ad laudes</w:t>
      </w:r>
      <w:r w:rsidRPr="0021481A">
        <w:rPr>
          <w:lang w:val="it-IT"/>
        </w:rPr>
        <w:t xml:space="preserve"> AN </w:t>
      </w:r>
      <w:r w:rsidRPr="0021481A">
        <w:rPr>
          <w:rStyle w:val="Incipit"/>
          <w:lang w:val="it-IT"/>
        </w:rPr>
        <w:t>Laurentius ingressus</w:t>
      </w:r>
      <w:r w:rsidRPr="0021481A">
        <w:rPr>
          <w:lang w:val="it-IT"/>
        </w:rPr>
        <w:t xml:space="preserve"> cum ceteris. CP </w:t>
      </w:r>
      <w:r w:rsidRPr="0021481A">
        <w:rPr>
          <w:rStyle w:val="Incipit"/>
          <w:lang w:val="it-IT"/>
        </w:rPr>
        <w:t>Qui parce seminat</w:t>
      </w:r>
      <w:r w:rsidRPr="0021481A">
        <w:rPr>
          <w:lang w:val="it-IT"/>
        </w:rPr>
        <w:t xml:space="preserve">. VS </w:t>
      </w:r>
      <w:r w:rsidRPr="0021481A">
        <w:rPr>
          <w:rStyle w:val="Incipit"/>
          <w:lang w:val="it-IT"/>
        </w:rPr>
        <w:t>Magna est gloria eius</w:t>
      </w:r>
      <w:r w:rsidRPr="0021481A">
        <w:rPr>
          <w:lang w:val="it-IT"/>
        </w:rPr>
        <w:t xml:space="preserve">. AB </w:t>
      </w:r>
      <w:r w:rsidRPr="0021481A">
        <w:rPr>
          <w:rStyle w:val="Incipit"/>
          <w:lang w:val="it-IT"/>
        </w:rPr>
        <w:t>In craticula te</w:t>
      </w:r>
      <w:r w:rsidRPr="0021481A">
        <w:rPr>
          <w:lang w:val="it-IT"/>
        </w:rPr>
        <w:t xml:space="preserve">. OR </w:t>
      </w:r>
      <w:r w:rsidRPr="0021481A">
        <w:rPr>
          <w:rStyle w:val="Incipit"/>
          <w:lang w:val="it-IT"/>
        </w:rPr>
        <w:t>Da nobis quaesumus</w:t>
      </w:r>
      <w:r w:rsidRPr="0021481A">
        <w:rPr>
          <w:lang w:val="it-IT"/>
        </w:rPr>
        <w:t>.</w:t>
      </w:r>
    </w:p>
    <w:p w:rsidR="00760259" w:rsidRPr="0021481A" w:rsidRDefault="00760259" w:rsidP="007F1DD4">
      <w:pPr>
        <w:rPr>
          <w:lang w:val="it-IT"/>
        </w:rPr>
      </w:pPr>
      <w:r w:rsidRPr="0021481A">
        <w:rPr>
          <w:rStyle w:val="Time1"/>
          <w:lang w:val="it-IT"/>
        </w:rPr>
        <w:t>Ad horas</w:t>
      </w:r>
      <w:r w:rsidRPr="0021481A">
        <w:rPr>
          <w:lang w:val="it-IT"/>
        </w:rPr>
        <w:t xml:space="preserve"> </w:t>
      </w:r>
      <w:r w:rsidR="00347FB6" w:rsidRPr="0021481A">
        <w:rPr>
          <w:lang w:val="it-IT"/>
        </w:rPr>
        <w:t>cantentur laudes. Et respo</w:t>
      </w:r>
      <w:r w:rsidRPr="0021481A">
        <w:rPr>
          <w:lang w:val="it-IT"/>
        </w:rPr>
        <w:t>n</w:t>
      </w:r>
      <w:r w:rsidR="00347FB6" w:rsidRPr="0021481A">
        <w:rPr>
          <w:lang w:val="it-IT"/>
        </w:rPr>
        <w:t>s</w:t>
      </w:r>
      <w:r w:rsidRPr="0021481A">
        <w:rPr>
          <w:lang w:val="it-IT"/>
        </w:rPr>
        <w:t>oria de uno martyre.</w:t>
      </w:r>
    </w:p>
    <w:p w:rsidR="00760259" w:rsidRPr="0021481A" w:rsidRDefault="00760259" w:rsidP="007F1DD4">
      <w:pPr>
        <w:rPr>
          <w:lang w:val="it-IT"/>
        </w:rPr>
      </w:pPr>
      <w:r w:rsidRPr="0021481A">
        <w:rPr>
          <w:rStyle w:val="Time1"/>
          <w:lang w:val="it-IT"/>
        </w:rPr>
        <w:lastRenderedPageBreak/>
        <w:t>Ad missam</w:t>
      </w:r>
      <w:r w:rsidRPr="0021481A">
        <w:rPr>
          <w:lang w:val="it-IT"/>
        </w:rPr>
        <w:t xml:space="preserve"> IN </w:t>
      </w:r>
      <w:r w:rsidRPr="0021481A">
        <w:rPr>
          <w:rStyle w:val="Incipit"/>
          <w:lang w:val="it-IT"/>
        </w:rPr>
        <w:t>Confessio et pulchritudo</w:t>
      </w:r>
      <w:r w:rsidR="00B55D5C" w:rsidRPr="0021481A">
        <w:rPr>
          <w:lang w:val="it-IT"/>
        </w:rPr>
        <w:t>. Tantum sola dicatur</w:t>
      </w:r>
      <w:r w:rsidRPr="0021481A">
        <w:rPr>
          <w:lang w:val="it-IT"/>
        </w:rPr>
        <w:t xml:space="preserve"> ORCL </w:t>
      </w:r>
      <w:r w:rsidRPr="0021481A">
        <w:rPr>
          <w:rStyle w:val="Incipit"/>
          <w:lang w:val="it-IT"/>
        </w:rPr>
        <w:t>Da nobis quaesumus</w:t>
      </w:r>
      <w:r w:rsidRPr="0021481A">
        <w:rPr>
          <w:lang w:val="it-IT"/>
        </w:rPr>
        <w:t xml:space="preserve">. EP </w:t>
      </w:r>
      <w:r w:rsidRPr="0021481A">
        <w:rPr>
          <w:rStyle w:val="Incipit"/>
          <w:lang w:val="it-IT"/>
        </w:rPr>
        <w:t>Qui parce seminat</w:t>
      </w:r>
      <w:r w:rsidRPr="0021481A">
        <w:rPr>
          <w:lang w:val="it-IT"/>
        </w:rPr>
        <w:t xml:space="preserve">. GR </w:t>
      </w:r>
      <w:r w:rsidRPr="0021481A">
        <w:rPr>
          <w:rStyle w:val="Incipit"/>
          <w:lang w:val="it-IT"/>
        </w:rPr>
        <w:t>Probasti domine</w:t>
      </w:r>
      <w:r w:rsidRPr="0021481A">
        <w:rPr>
          <w:lang w:val="it-IT"/>
        </w:rPr>
        <w:t xml:space="preserve">. ALV </w:t>
      </w:r>
      <w:r w:rsidRPr="0021481A">
        <w:rPr>
          <w:rStyle w:val="Incipit"/>
          <w:lang w:val="it-IT"/>
        </w:rPr>
        <w:t>(197ra) Laurentius</w:t>
      </w:r>
      <w:r w:rsidRPr="0021481A">
        <w:rPr>
          <w:lang w:val="it-IT"/>
        </w:rPr>
        <w:t xml:space="preserve">. SE </w:t>
      </w:r>
      <w:r w:rsidRPr="0021481A">
        <w:rPr>
          <w:rStyle w:val="Incipit"/>
          <w:lang w:val="it-IT"/>
        </w:rPr>
        <w:t>Laurenti David</w:t>
      </w:r>
      <w:r w:rsidRPr="0021481A">
        <w:rPr>
          <w:lang w:val="it-IT"/>
        </w:rPr>
        <w:t xml:space="preserve">. [EVI] </w:t>
      </w:r>
      <w:r w:rsidRPr="0021481A">
        <w:rPr>
          <w:rStyle w:val="Incipit"/>
          <w:lang w:val="it-IT"/>
        </w:rPr>
        <w:t>Amen amen dico vobis</w:t>
      </w:r>
      <w:r w:rsidRPr="0021481A">
        <w:rPr>
          <w:lang w:val="it-IT"/>
        </w:rPr>
        <w:t xml:space="preserve">. EV </w:t>
      </w:r>
      <w:r w:rsidRPr="0021481A">
        <w:rPr>
          <w:rStyle w:val="Incipit"/>
          <w:lang w:val="it-IT"/>
        </w:rPr>
        <w:t>Nisi granum</w:t>
      </w:r>
      <w:r w:rsidRPr="0021481A">
        <w:rPr>
          <w:lang w:val="it-IT"/>
        </w:rPr>
        <w:t xml:space="preserve">. OF </w:t>
      </w:r>
      <w:r w:rsidRPr="0021481A">
        <w:rPr>
          <w:rStyle w:val="Incipit"/>
          <w:lang w:val="it-IT"/>
        </w:rPr>
        <w:t>Confessio et pulchritudo</w:t>
      </w:r>
      <w:r w:rsidRPr="0021481A">
        <w:rPr>
          <w:lang w:val="it-IT"/>
        </w:rPr>
        <w:t xml:space="preserve">. CO </w:t>
      </w:r>
      <w:r w:rsidRPr="0021481A">
        <w:rPr>
          <w:rStyle w:val="Incipit"/>
          <w:lang w:val="it-IT"/>
        </w:rPr>
        <w:t>Qui mihi ministrat</w:t>
      </w:r>
      <w:r w:rsidRPr="0021481A">
        <w:rPr>
          <w:lang w:val="it-IT"/>
        </w:rPr>
        <w:t>.</w:t>
      </w:r>
    </w:p>
    <w:p w:rsidR="00347FB6" w:rsidRPr="0021481A" w:rsidRDefault="00347FB6" w:rsidP="007F1DD4">
      <w:pPr>
        <w:rPr>
          <w:lang w:val="nb-NO"/>
        </w:rPr>
      </w:pPr>
      <w:r w:rsidRPr="0021481A">
        <w:rPr>
          <w:rStyle w:val="Time1"/>
          <w:lang w:val="nb-NO"/>
        </w:rPr>
        <w:t>Sexta et nona</w:t>
      </w:r>
      <w:r w:rsidRPr="0021481A">
        <w:rPr>
          <w:lang w:val="nb-NO"/>
        </w:rPr>
        <w:t xml:space="preserve"> ut supra.</w:t>
      </w:r>
    </w:p>
    <w:p w:rsidR="00347FB6" w:rsidRPr="0021481A" w:rsidRDefault="00347FB6" w:rsidP="007F1DD4">
      <w:pPr>
        <w:rPr>
          <w:lang w:val="pt-PT"/>
        </w:rPr>
      </w:pPr>
      <w:r w:rsidRPr="0021481A">
        <w:rPr>
          <w:rStyle w:val="Time1"/>
          <w:lang w:val="pt-PT"/>
        </w:rPr>
        <w:t>In secunda vespera</w:t>
      </w:r>
      <w:r w:rsidRPr="0021481A">
        <w:rPr>
          <w:lang w:val="pt-PT"/>
        </w:rPr>
        <w:t xml:space="preserve"> AN </w:t>
      </w:r>
      <w:r w:rsidRPr="0021481A">
        <w:rPr>
          <w:rStyle w:val="Incipit"/>
          <w:lang w:val="pt-PT"/>
        </w:rPr>
        <w:t>Laurentius ingressus</w:t>
      </w:r>
      <w:r w:rsidRPr="0021481A">
        <w:rPr>
          <w:lang w:val="pt-PT"/>
        </w:rPr>
        <w:t xml:space="preserve"> super feriales psalmos. CP </w:t>
      </w:r>
      <w:r w:rsidRPr="0021481A">
        <w:rPr>
          <w:rStyle w:val="Incipit"/>
          <w:lang w:val="pt-PT"/>
        </w:rPr>
        <w:t>Unusquisque</w:t>
      </w:r>
      <w:r w:rsidRPr="0021481A">
        <w:rPr>
          <w:lang w:val="pt-PT"/>
        </w:rPr>
        <w:t xml:space="preserve">. HY </w:t>
      </w:r>
      <w:r w:rsidRPr="0021481A">
        <w:rPr>
          <w:rStyle w:val="Incipit"/>
          <w:lang w:val="pt-PT"/>
        </w:rPr>
        <w:t>Deus tuorum militum</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Beatus Laurentius</w:t>
      </w:r>
      <w:r w:rsidRPr="0021481A">
        <w:rPr>
          <w:lang w:val="pt-PT"/>
        </w:rPr>
        <w:t xml:space="preserve">. OR </w:t>
      </w:r>
      <w:r w:rsidRPr="0021481A">
        <w:rPr>
          <w:rStyle w:val="Incipit"/>
          <w:lang w:val="pt-PT"/>
        </w:rPr>
        <w:t>Da nobis quaesumus</w:t>
      </w:r>
      <w:r w:rsidRPr="0021481A">
        <w:rPr>
          <w:lang w:val="pt-PT"/>
        </w:rPr>
        <w:t xml:space="preserve">. Deinde da sancto Tiburtio AC </w:t>
      </w:r>
      <w:r w:rsidRPr="0021481A">
        <w:rPr>
          <w:rStyle w:val="Incipit"/>
          <w:lang w:val="pt-PT"/>
        </w:rPr>
        <w:t>Inclitus martyr</w:t>
      </w:r>
      <w:r w:rsidRPr="0021481A">
        <w:rPr>
          <w:lang w:val="pt-PT"/>
        </w:rPr>
        <w:t xml:space="preserve">. ORC </w:t>
      </w:r>
      <w:r w:rsidRPr="0021481A">
        <w:rPr>
          <w:rStyle w:val="Incipit"/>
          <w:lang w:val="pt-PT"/>
        </w:rPr>
        <w:t>Beati Tiburtii</w:t>
      </w:r>
      <w:r w:rsidRPr="0021481A">
        <w:rPr>
          <w:lang w:val="pt-PT"/>
        </w:rPr>
        <w:t>. Deinde suffragia.</w:t>
      </w:r>
    </w:p>
    <w:p w:rsidR="00347FB6" w:rsidRPr="0021481A" w:rsidRDefault="00347FB6" w:rsidP="00347FB6">
      <w:pPr>
        <w:pStyle w:val="Titolo1"/>
        <w:rPr>
          <w:lang w:val="pt-PT"/>
        </w:rPr>
      </w:pPr>
      <w:r w:rsidRPr="0021481A">
        <w:rPr>
          <w:lang w:val="pt-PT"/>
        </w:rPr>
        <w:t>DE SANTO TIBURTIO</w:t>
      </w:r>
    </w:p>
    <w:p w:rsidR="00347FB6" w:rsidRPr="0021481A" w:rsidRDefault="00347FB6"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nocturno. VS </w:t>
      </w:r>
      <w:r w:rsidRPr="0021481A">
        <w:rPr>
          <w:rStyle w:val="Incipit"/>
          <w:lang w:val="pt-PT"/>
        </w:rPr>
        <w:t>Gloria et honore</w:t>
      </w:r>
      <w:r w:rsidRPr="0021481A">
        <w:rPr>
          <w:lang w:val="pt-PT"/>
        </w:rPr>
        <w:t>. Legitur eius passio cum tribus responsoriis de uno martyre.</w:t>
      </w:r>
    </w:p>
    <w:p w:rsidR="00347FB6" w:rsidRPr="0021481A" w:rsidRDefault="00347FB6" w:rsidP="007F1DD4">
      <w:pPr>
        <w:rPr>
          <w:lang w:val="fr-FR"/>
        </w:rPr>
      </w:pPr>
      <w:r w:rsidRPr="0021481A">
        <w:rPr>
          <w:rStyle w:val="Time1"/>
          <w:lang w:val="pt-PT"/>
        </w:rPr>
        <w:t>Ad laudes</w:t>
      </w:r>
      <w:r w:rsidRPr="0021481A">
        <w:rPr>
          <w:lang w:val="pt-PT"/>
        </w:rPr>
        <w:t xml:space="preserve"> AN </w:t>
      </w:r>
      <w:r w:rsidRPr="0021481A">
        <w:rPr>
          <w:rStyle w:val="Incipit"/>
          <w:lang w:val="pt-PT"/>
        </w:rPr>
        <w:t>Qui me confessus</w:t>
      </w:r>
      <w:r w:rsidRPr="0021481A">
        <w:rPr>
          <w:lang w:val="pt-PT"/>
        </w:rPr>
        <w:t xml:space="preserve">. CP </w:t>
      </w:r>
      <w:r w:rsidRPr="0021481A">
        <w:rPr>
          <w:rStyle w:val="Incipit"/>
          <w:lang w:val="pt-PT"/>
        </w:rPr>
        <w:t>Iustus cor suum</w:t>
      </w:r>
      <w:r w:rsidRPr="0021481A">
        <w:rPr>
          <w:lang w:val="pt-PT"/>
        </w:rPr>
        <w:t xml:space="preserve">. </w:t>
      </w:r>
      <w:r w:rsidRPr="0021481A">
        <w:rPr>
          <w:lang w:val="fr-FR"/>
        </w:rPr>
        <w:t xml:space="preserve">VS </w:t>
      </w:r>
      <w:r w:rsidRPr="0021481A">
        <w:rPr>
          <w:rStyle w:val="Incipit"/>
          <w:lang w:val="fr-FR"/>
        </w:rPr>
        <w:t>Magna est gloria</w:t>
      </w:r>
      <w:r w:rsidRPr="0021481A">
        <w:rPr>
          <w:lang w:val="fr-FR"/>
        </w:rPr>
        <w:t xml:space="preserve">. AB </w:t>
      </w:r>
      <w:r w:rsidRPr="0021481A">
        <w:rPr>
          <w:rStyle w:val="Incipit"/>
          <w:lang w:val="fr-FR"/>
        </w:rPr>
        <w:t>Hic vir despiciens</w:t>
      </w:r>
      <w:r w:rsidRPr="0021481A">
        <w:rPr>
          <w:lang w:val="fr-FR"/>
        </w:rPr>
        <w:t xml:space="preserve">. [KY] </w:t>
      </w:r>
      <w:r w:rsidRPr="0021481A">
        <w:rPr>
          <w:rStyle w:val="Incipit"/>
          <w:lang w:val="fr-FR"/>
        </w:rPr>
        <w:t>Kyrie</w:t>
      </w:r>
      <w:r w:rsidRPr="0021481A">
        <w:rPr>
          <w:lang w:val="fr-FR"/>
        </w:rPr>
        <w:t xml:space="preserve">. [PN] </w:t>
      </w:r>
      <w:r w:rsidRPr="0021481A">
        <w:rPr>
          <w:rStyle w:val="Incipit"/>
          <w:lang w:val="fr-FR"/>
        </w:rPr>
        <w:t>Pater noster</w:t>
      </w:r>
      <w:r w:rsidRPr="0021481A">
        <w:rPr>
          <w:lang w:val="fr-FR"/>
        </w:rPr>
        <w:t xml:space="preserve">. OR </w:t>
      </w:r>
      <w:r w:rsidRPr="0021481A">
        <w:rPr>
          <w:rStyle w:val="Incipit"/>
          <w:lang w:val="fr-FR"/>
        </w:rPr>
        <w:t>Beati Tiburtii</w:t>
      </w:r>
      <w:r w:rsidRPr="0021481A">
        <w:rPr>
          <w:lang w:val="fr-FR"/>
        </w:rPr>
        <w:t>. (197rb)</w:t>
      </w:r>
      <w:r w:rsidR="00225446" w:rsidRPr="0021481A">
        <w:rPr>
          <w:lang w:val="fr-FR"/>
        </w:rPr>
        <w:t xml:space="preserve"> Deinde suffragia.</w:t>
      </w:r>
    </w:p>
    <w:p w:rsidR="00225446" w:rsidRPr="0021481A" w:rsidRDefault="00225446" w:rsidP="007F1DD4">
      <w:pPr>
        <w:rPr>
          <w:lang w:val="en-US"/>
        </w:rPr>
      </w:pPr>
      <w:r w:rsidRPr="0021481A">
        <w:rPr>
          <w:rStyle w:val="Time1"/>
          <w:lang w:val="en-US"/>
        </w:rPr>
        <w:t>Ad horas</w:t>
      </w:r>
      <w:r w:rsidRPr="0021481A">
        <w:rPr>
          <w:lang w:val="en-US"/>
        </w:rPr>
        <w:t xml:space="preserve"> cantentur laudes.</w:t>
      </w:r>
    </w:p>
    <w:p w:rsidR="00E44834" w:rsidRPr="0021481A" w:rsidRDefault="00225446" w:rsidP="007F1DD4">
      <w:pPr>
        <w:rPr>
          <w:lang w:val="en-US"/>
        </w:rPr>
      </w:pPr>
      <w:r w:rsidRPr="0021481A">
        <w:rPr>
          <w:rStyle w:val="Time1"/>
          <w:lang w:val="en-US"/>
        </w:rPr>
        <w:t>Ad missam</w:t>
      </w:r>
      <w:r w:rsidRPr="0021481A">
        <w:rPr>
          <w:lang w:val="en-US"/>
        </w:rPr>
        <w:t xml:space="preserve"> IN </w:t>
      </w:r>
      <w:r w:rsidRPr="0021481A">
        <w:rPr>
          <w:rStyle w:val="Incipit"/>
          <w:lang w:val="en-US"/>
        </w:rPr>
        <w:t>Iustus ut palma</w:t>
      </w:r>
      <w:r w:rsidRPr="0021481A">
        <w:rPr>
          <w:lang w:val="en-US"/>
        </w:rPr>
        <w:t xml:space="preserve">. </w:t>
      </w:r>
      <w:r w:rsidRPr="0021481A">
        <w:rPr>
          <w:lang w:val="pt-PT"/>
        </w:rPr>
        <w:t xml:space="preserve">ORCL </w:t>
      </w:r>
      <w:r w:rsidRPr="0021481A">
        <w:rPr>
          <w:rStyle w:val="Incipit"/>
          <w:lang w:val="pt-PT"/>
        </w:rPr>
        <w:t>Beati Tiburtii</w:t>
      </w:r>
      <w:r w:rsidRPr="0021481A">
        <w:rPr>
          <w:lang w:val="pt-PT"/>
        </w:rPr>
        <w:t xml:space="preserve">. Secunda de dominica. Tertia generalis. EP </w:t>
      </w:r>
      <w:r w:rsidRPr="0021481A">
        <w:rPr>
          <w:rStyle w:val="Incipit"/>
          <w:lang w:val="pt-PT"/>
        </w:rPr>
        <w:t>Iustus cor suum tradet</w:t>
      </w:r>
      <w:r w:rsidRPr="0021481A">
        <w:rPr>
          <w:lang w:val="pt-PT"/>
        </w:rPr>
        <w:t xml:space="preserve">. GR </w:t>
      </w:r>
      <w:r w:rsidRPr="0021481A">
        <w:rPr>
          <w:rStyle w:val="Incipit"/>
          <w:lang w:val="pt-PT"/>
        </w:rPr>
        <w:t>Os iusti</w:t>
      </w:r>
      <w:r w:rsidRPr="0021481A">
        <w:rPr>
          <w:lang w:val="pt-PT"/>
        </w:rPr>
        <w:t xml:space="preserve">. </w:t>
      </w:r>
      <w:r w:rsidRPr="0021481A">
        <w:rPr>
          <w:lang w:val="en-US"/>
        </w:rPr>
        <w:t xml:space="preserve">ALV </w:t>
      </w:r>
      <w:r w:rsidRPr="0021481A">
        <w:rPr>
          <w:rStyle w:val="Incipit"/>
          <w:lang w:val="en-US"/>
        </w:rPr>
        <w:t>Gloria et honore</w:t>
      </w:r>
      <w:r w:rsidRPr="0021481A">
        <w:rPr>
          <w:lang w:val="en-US"/>
        </w:rPr>
        <w:t xml:space="preserve">. EV </w:t>
      </w:r>
      <w:r w:rsidRPr="0021481A">
        <w:rPr>
          <w:rStyle w:val="Incipit"/>
          <w:lang w:val="en-US"/>
        </w:rPr>
        <w:t>Nemo lucernam</w:t>
      </w:r>
      <w:r w:rsidRPr="0021481A">
        <w:rPr>
          <w:lang w:val="en-US"/>
        </w:rPr>
        <w:t xml:space="preserve">. OF </w:t>
      </w:r>
      <w:r w:rsidRPr="0021481A">
        <w:rPr>
          <w:rStyle w:val="Incipit"/>
          <w:lang w:val="en-US"/>
        </w:rPr>
        <w:t>In virtute tua</w:t>
      </w:r>
      <w:r w:rsidRPr="0021481A">
        <w:rPr>
          <w:lang w:val="en-US"/>
        </w:rPr>
        <w:t xml:space="preserve">. CO </w:t>
      </w:r>
      <w:r w:rsidRPr="0021481A">
        <w:rPr>
          <w:rStyle w:val="Incipit"/>
          <w:lang w:val="en-US"/>
        </w:rPr>
        <w:t>Posuisti domine</w:t>
      </w:r>
      <w:r w:rsidRPr="0021481A">
        <w:rPr>
          <w:lang w:val="en-US"/>
        </w:rPr>
        <w:t xml:space="preserve">. </w:t>
      </w:r>
    </w:p>
    <w:p w:rsidR="00E44834" w:rsidRPr="0021481A" w:rsidRDefault="00225446" w:rsidP="00E44834">
      <w:pPr>
        <w:pStyle w:val="Titolo1"/>
        <w:rPr>
          <w:lang w:val="en-US"/>
        </w:rPr>
      </w:pPr>
      <w:r w:rsidRPr="0021481A">
        <w:rPr>
          <w:lang w:val="en-US"/>
        </w:rPr>
        <w:t>D</w:t>
      </w:r>
      <w:r w:rsidR="00E44834" w:rsidRPr="0021481A">
        <w:rPr>
          <w:lang w:val="en-US"/>
        </w:rPr>
        <w:t>E SANCTA CLARA</w:t>
      </w:r>
      <w:r w:rsidRPr="0021481A">
        <w:rPr>
          <w:lang w:val="en-US"/>
        </w:rPr>
        <w:t xml:space="preserve"> </w:t>
      </w:r>
    </w:p>
    <w:p w:rsidR="00225446" w:rsidRPr="0021481A" w:rsidRDefault="00225446" w:rsidP="007F1DD4">
      <w:pPr>
        <w:rPr>
          <w:lang w:val="it-IT"/>
        </w:rPr>
      </w:pPr>
      <w:r w:rsidRPr="0021481A">
        <w:rPr>
          <w:lang w:val="en-US"/>
        </w:rPr>
        <w:t xml:space="preserve">habeatur memoria si placet cum AC </w:t>
      </w:r>
      <w:r w:rsidRPr="0021481A">
        <w:rPr>
          <w:rStyle w:val="Incipit"/>
          <w:lang w:val="en-US"/>
        </w:rPr>
        <w:t>Quinque prudentes</w:t>
      </w:r>
      <w:r w:rsidRPr="0021481A">
        <w:rPr>
          <w:lang w:val="en-US"/>
        </w:rPr>
        <w:t xml:space="preserve"> et ORC </w:t>
      </w:r>
      <w:r w:rsidRPr="0021481A">
        <w:rPr>
          <w:rStyle w:val="Incipit"/>
          <w:lang w:val="en-US"/>
        </w:rPr>
        <w:t>Deus qui nos annua</w:t>
      </w:r>
      <w:r w:rsidRPr="0021481A">
        <w:rPr>
          <w:lang w:val="en-US"/>
        </w:rPr>
        <w:t xml:space="preserve">. </w:t>
      </w:r>
      <w:r w:rsidRPr="0021481A">
        <w:rPr>
          <w:lang w:val="it-IT"/>
        </w:rPr>
        <w:t xml:space="preserve">Et in missa </w:t>
      </w:r>
      <w:r w:rsidR="00E44834" w:rsidRPr="0021481A">
        <w:rPr>
          <w:lang w:val="it-IT"/>
        </w:rPr>
        <w:t>|</w:t>
      </w:r>
      <w:r w:rsidRPr="0021481A">
        <w:rPr>
          <w:lang w:val="it-IT"/>
        </w:rPr>
        <w:t>de una virgine cum collecta</w:t>
      </w:r>
      <w:r w:rsidR="00E44834" w:rsidRPr="0021481A">
        <w:rPr>
          <w:lang w:val="it-IT"/>
        </w:rPr>
        <w:t>::cum collecta de una virgine|</w:t>
      </w:r>
      <w:r w:rsidRPr="0021481A">
        <w:rPr>
          <w:lang w:val="it-IT"/>
        </w:rPr>
        <w:t xml:space="preserve"> non martyre.</w:t>
      </w:r>
    </w:p>
    <w:p w:rsidR="00DD5C79" w:rsidRPr="0021481A" w:rsidRDefault="00DD5C79" w:rsidP="00E44834">
      <w:pPr>
        <w:pStyle w:val="Titolo1"/>
        <w:rPr>
          <w:lang w:val="it-IT"/>
        </w:rPr>
      </w:pPr>
      <w:r w:rsidRPr="0021481A">
        <w:rPr>
          <w:lang w:val="it-IT"/>
        </w:rPr>
        <w:t>IN NATIVITATE SANCTI HIPPOLYTI</w:t>
      </w:r>
    </w:p>
    <w:p w:rsidR="00DD5C79" w:rsidRPr="0021481A" w:rsidRDefault="00DD5C79" w:rsidP="007F1DD4">
      <w:pPr>
        <w:rPr>
          <w:lang w:val="it-IT"/>
        </w:rPr>
      </w:pPr>
      <w:r w:rsidRPr="0021481A">
        <w:rPr>
          <w:rStyle w:val="Time1"/>
          <w:lang w:val="it-IT"/>
        </w:rPr>
        <w:t>Ad vesperas</w:t>
      </w:r>
      <w:r w:rsidRPr="0021481A">
        <w:rPr>
          <w:lang w:val="it-IT"/>
        </w:rPr>
        <w:t xml:space="preserve"> feriales</w:t>
      </w:r>
      <w:r w:rsidR="00E44834" w:rsidRPr="0021481A">
        <w:rPr>
          <w:lang w:val="it-IT"/>
        </w:rPr>
        <w:t xml:space="preserve"> </w:t>
      </w:r>
      <w:r w:rsidRPr="0021481A">
        <w:rPr>
          <w:lang w:val="it-IT"/>
        </w:rPr>
        <w:t xml:space="preserve">|psalmos::psalmi.| CP </w:t>
      </w:r>
      <w:r w:rsidRPr="0021481A">
        <w:rPr>
          <w:rStyle w:val="Incipit"/>
          <w:lang w:val="it-IT"/>
        </w:rPr>
        <w:t>Qui confidunt in domino</w:t>
      </w:r>
      <w:r w:rsidRPr="0021481A">
        <w:rPr>
          <w:lang w:val="it-IT"/>
        </w:rPr>
        <w:t xml:space="preserve">. HY </w:t>
      </w:r>
      <w:r w:rsidRPr="0021481A">
        <w:rPr>
          <w:rStyle w:val="Incipit"/>
          <w:lang w:val="it-IT"/>
        </w:rPr>
        <w:t>Rex gloriose</w:t>
      </w:r>
      <w:r w:rsidRPr="0021481A">
        <w:rPr>
          <w:lang w:val="it-IT"/>
        </w:rPr>
        <w:t xml:space="preserve">. VS </w:t>
      </w:r>
      <w:r w:rsidRPr="0021481A">
        <w:rPr>
          <w:rStyle w:val="Incipit"/>
          <w:lang w:val="it-IT"/>
        </w:rPr>
        <w:t>Laetamini</w:t>
      </w:r>
      <w:r w:rsidR="00754E92" w:rsidRPr="0021481A">
        <w:rPr>
          <w:rStyle w:val="Incipit"/>
          <w:lang w:val="it-IT"/>
        </w:rPr>
        <w:t xml:space="preserve"> in domino</w:t>
      </w:r>
      <w:r w:rsidR="00AE088F" w:rsidRPr="0021481A">
        <w:rPr>
          <w:lang w:val="it-IT"/>
        </w:rPr>
        <w:t xml:space="preserve">. AM </w:t>
      </w:r>
      <w:r w:rsidR="00AE088F" w:rsidRPr="0021481A">
        <w:rPr>
          <w:rStyle w:val="Incipit"/>
          <w:lang w:val="it-IT"/>
        </w:rPr>
        <w:t>Absterget deus</w:t>
      </w:r>
      <w:r w:rsidR="00AE088F" w:rsidRPr="0021481A">
        <w:rPr>
          <w:lang w:val="it-IT"/>
        </w:rPr>
        <w:t xml:space="preserve">. [KY] </w:t>
      </w:r>
      <w:r w:rsidR="00AE088F" w:rsidRPr="0021481A">
        <w:rPr>
          <w:rStyle w:val="Incipit"/>
          <w:lang w:val="it-IT"/>
        </w:rPr>
        <w:t>Kyrie</w:t>
      </w:r>
      <w:r w:rsidR="00AE088F" w:rsidRPr="0021481A">
        <w:rPr>
          <w:lang w:val="it-IT"/>
        </w:rPr>
        <w:t xml:space="preserve">. [PN] </w:t>
      </w:r>
      <w:r w:rsidR="00AE088F" w:rsidRPr="0021481A">
        <w:rPr>
          <w:rStyle w:val="Incipit"/>
          <w:lang w:val="it-IT"/>
        </w:rPr>
        <w:t>Pater noster</w:t>
      </w:r>
      <w:r w:rsidR="00AE088F" w:rsidRPr="0021481A">
        <w:rPr>
          <w:lang w:val="it-IT"/>
        </w:rPr>
        <w:t xml:space="preserve">. OR </w:t>
      </w:r>
      <w:r w:rsidR="00AE088F" w:rsidRPr="0021481A">
        <w:rPr>
          <w:rStyle w:val="Incipit"/>
          <w:lang w:val="it-IT"/>
        </w:rPr>
        <w:t>(197va) Da nobis quaesumus domine</w:t>
      </w:r>
      <w:r w:rsidR="00AE088F" w:rsidRPr="0021481A">
        <w:rPr>
          <w:lang w:val="it-IT"/>
        </w:rPr>
        <w:t>. Deinde suffragia.</w:t>
      </w:r>
    </w:p>
    <w:p w:rsidR="00AE088F" w:rsidRPr="0021481A" w:rsidRDefault="00AE088F" w:rsidP="007F1DD4">
      <w:pPr>
        <w:rPr>
          <w:lang w:val="it-IT"/>
        </w:rPr>
      </w:pPr>
      <w:r w:rsidRPr="0021481A">
        <w:rPr>
          <w:rStyle w:val="Time1"/>
          <w:lang w:val="it-IT"/>
        </w:rPr>
        <w:t>Ad matutinam</w:t>
      </w:r>
      <w:r w:rsidRPr="0021481A">
        <w:rPr>
          <w:lang w:val="it-IT"/>
        </w:rPr>
        <w:t xml:space="preserve"> INV </w:t>
      </w:r>
      <w:r w:rsidRPr="0021481A">
        <w:rPr>
          <w:rStyle w:val="Incipit"/>
          <w:lang w:val="it-IT"/>
        </w:rPr>
        <w:t>Regem martyrum</w:t>
      </w:r>
      <w:r w:rsidRPr="0021481A">
        <w:rPr>
          <w:lang w:val="it-IT"/>
        </w:rPr>
        <w:t>. Cantentur novem antiphona</w:t>
      </w:r>
      <w:r w:rsidR="00E44834" w:rsidRPr="0021481A">
        <w:rPr>
          <w:lang w:val="it-IT"/>
        </w:rPr>
        <w:t xml:space="preserve">e cum suis psalmis. VS </w:t>
      </w:r>
      <w:r w:rsidR="00E44834" w:rsidRPr="0021481A">
        <w:rPr>
          <w:rStyle w:val="Incipit"/>
          <w:lang w:val="it-IT"/>
        </w:rPr>
        <w:t>Exultent</w:t>
      </w:r>
      <w:r w:rsidRPr="0021481A">
        <w:rPr>
          <w:rStyle w:val="Incipit"/>
          <w:lang w:val="it-IT"/>
        </w:rPr>
        <w:t xml:space="preserve"> iusti</w:t>
      </w:r>
      <w:r w:rsidRPr="0021481A">
        <w:rPr>
          <w:lang w:val="it-IT"/>
        </w:rPr>
        <w:t>. Legitur passio eius cum tribus responsoriis de serie sanctorum.</w:t>
      </w:r>
    </w:p>
    <w:p w:rsidR="00AE088F" w:rsidRPr="0021481A" w:rsidRDefault="00AE088F" w:rsidP="007F1DD4">
      <w:pPr>
        <w:rPr>
          <w:lang w:val="it-IT"/>
        </w:rPr>
      </w:pPr>
      <w:r w:rsidRPr="0021481A">
        <w:rPr>
          <w:rStyle w:val="Time1"/>
          <w:lang w:val="it-IT"/>
        </w:rPr>
        <w:t>Ad laudes</w:t>
      </w:r>
      <w:r w:rsidRPr="0021481A">
        <w:rPr>
          <w:lang w:val="it-IT"/>
        </w:rPr>
        <w:t xml:space="preserve"> AN </w:t>
      </w:r>
      <w:r w:rsidRPr="0021481A">
        <w:rPr>
          <w:rStyle w:val="Incipit"/>
          <w:lang w:val="it-IT"/>
        </w:rPr>
        <w:t>Dixit Hippolytus</w:t>
      </w:r>
      <w:r w:rsidRPr="0021481A">
        <w:rPr>
          <w:lang w:val="it-IT"/>
        </w:rPr>
        <w:t xml:space="preserve"> cum reliquis. CP </w:t>
      </w:r>
      <w:r w:rsidRPr="0021481A">
        <w:rPr>
          <w:rStyle w:val="Incipit"/>
          <w:lang w:val="it-IT"/>
        </w:rPr>
        <w:t>Qui timetis dominum</w:t>
      </w:r>
      <w:r w:rsidRPr="0021481A">
        <w:rPr>
          <w:lang w:val="it-IT"/>
        </w:rPr>
        <w:t xml:space="preserve">. VS </w:t>
      </w:r>
      <w:r w:rsidRPr="0021481A">
        <w:rPr>
          <w:rStyle w:val="Incipit"/>
          <w:lang w:val="it-IT"/>
        </w:rPr>
        <w:t>Mirabilis deus</w:t>
      </w:r>
      <w:r w:rsidRPr="0021481A">
        <w:rPr>
          <w:lang w:val="it-IT"/>
        </w:rPr>
        <w:t xml:space="preserve">. AB </w:t>
      </w:r>
      <w:r w:rsidRPr="0021481A">
        <w:rPr>
          <w:rStyle w:val="Incipit"/>
          <w:lang w:val="it-IT"/>
        </w:rPr>
        <w:t>Oravit sanctus Hipplytus</w:t>
      </w:r>
      <w:r w:rsidRPr="0021481A">
        <w:rPr>
          <w:lang w:val="it-IT"/>
        </w:rPr>
        <w:t xml:space="preserve">. [KY] </w:t>
      </w:r>
      <w:r w:rsidRPr="0021481A">
        <w:rPr>
          <w:rStyle w:val="Incipit"/>
          <w:lang w:val="it-IT"/>
        </w:rPr>
        <w:t>Kyrie</w:t>
      </w:r>
      <w:r w:rsidRPr="0021481A">
        <w:rPr>
          <w:lang w:val="it-IT"/>
        </w:rPr>
        <w:t xml:space="preserve">. [PN] </w:t>
      </w:r>
      <w:r w:rsidRPr="0021481A">
        <w:rPr>
          <w:rStyle w:val="Incipit"/>
          <w:lang w:val="it-IT"/>
        </w:rPr>
        <w:t>Pater noster</w:t>
      </w:r>
      <w:r w:rsidRPr="0021481A">
        <w:rPr>
          <w:lang w:val="it-IT"/>
        </w:rPr>
        <w:t xml:space="preserve">. </w:t>
      </w:r>
      <w:r w:rsidRPr="0021481A">
        <w:rPr>
          <w:lang w:val="pt-PT"/>
        </w:rPr>
        <w:t xml:space="preserve">Oratio ut supra. Deinde AC </w:t>
      </w:r>
      <w:r w:rsidRPr="0021481A">
        <w:rPr>
          <w:rStyle w:val="Incipit"/>
          <w:lang w:val="pt-PT"/>
        </w:rPr>
        <w:t>Hic vir despiciens</w:t>
      </w:r>
      <w:r w:rsidRPr="0021481A">
        <w:rPr>
          <w:lang w:val="pt-PT"/>
        </w:rPr>
        <w:t xml:space="preserve">. ORC </w:t>
      </w:r>
      <w:r w:rsidRPr="0021481A">
        <w:rPr>
          <w:rStyle w:val="Incipit"/>
          <w:lang w:val="pt-PT"/>
        </w:rPr>
        <w:t>Infirmitatem nostram</w:t>
      </w:r>
      <w:r w:rsidRPr="0021481A">
        <w:rPr>
          <w:lang w:val="pt-PT"/>
        </w:rPr>
        <w:t xml:space="preserve"> de sancto Cassiano martyre. </w:t>
      </w:r>
      <w:r w:rsidRPr="0021481A">
        <w:rPr>
          <w:lang w:val="it-IT"/>
        </w:rPr>
        <w:t>Deinde suffragia.</w:t>
      </w:r>
    </w:p>
    <w:p w:rsidR="00AE088F" w:rsidRPr="0021481A" w:rsidRDefault="00AE088F" w:rsidP="007F1DD4">
      <w:pPr>
        <w:rPr>
          <w:lang w:val="it-IT"/>
        </w:rPr>
      </w:pPr>
      <w:r w:rsidRPr="0021481A">
        <w:rPr>
          <w:rStyle w:val="Time1"/>
          <w:lang w:val="it-IT"/>
        </w:rPr>
        <w:t>Ad horas</w:t>
      </w:r>
      <w:r w:rsidRPr="0021481A">
        <w:rPr>
          <w:lang w:val="it-IT"/>
        </w:rPr>
        <w:t xml:space="preserve"> dicantur laudes.</w:t>
      </w:r>
    </w:p>
    <w:p w:rsidR="00AE088F" w:rsidRPr="0021481A" w:rsidRDefault="00AE088F" w:rsidP="007F1DD4">
      <w:pPr>
        <w:rPr>
          <w:lang w:val="it-IT"/>
        </w:rPr>
      </w:pPr>
      <w:r w:rsidRPr="0021481A">
        <w:rPr>
          <w:rStyle w:val="Time1"/>
          <w:lang w:val="it-IT"/>
        </w:rPr>
        <w:lastRenderedPageBreak/>
        <w:t>Ad missam</w:t>
      </w:r>
      <w:r w:rsidRPr="0021481A">
        <w:rPr>
          <w:lang w:val="it-IT"/>
        </w:rPr>
        <w:t xml:space="preserve"> IN </w:t>
      </w:r>
      <w:r w:rsidRPr="0021481A">
        <w:rPr>
          <w:rStyle w:val="Incipit"/>
          <w:lang w:val="it-IT"/>
        </w:rPr>
        <w:t>Iusti epulentur</w:t>
      </w:r>
      <w:r w:rsidRPr="0021481A">
        <w:rPr>
          <w:lang w:val="it-IT"/>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Oratio de ipsis.</w:t>
      </w:r>
      <w:r w:rsidR="00E44834" w:rsidRPr="0021481A">
        <w:rPr>
          <w:lang w:val="pt-PT"/>
        </w:rPr>
        <w:t xml:space="preserve"> Secunda de sancto Cassiano. Tertia de dominica. </w:t>
      </w:r>
      <w:r w:rsidR="00E44834" w:rsidRPr="0021481A">
        <w:rPr>
          <w:lang w:val="it-IT"/>
        </w:rPr>
        <w:t xml:space="preserve">EP </w:t>
      </w:r>
      <w:r w:rsidR="00E44834" w:rsidRPr="0021481A">
        <w:rPr>
          <w:rStyle w:val="Incipit"/>
          <w:lang w:val="it-IT"/>
        </w:rPr>
        <w:t>Qui confidunt in domino</w:t>
      </w:r>
      <w:r w:rsidR="00E44834" w:rsidRPr="0021481A">
        <w:rPr>
          <w:lang w:val="it-IT"/>
        </w:rPr>
        <w:t xml:space="preserve">. GR </w:t>
      </w:r>
      <w:r w:rsidR="00E44834" w:rsidRPr="0021481A">
        <w:rPr>
          <w:rStyle w:val="Incipit"/>
          <w:lang w:val="it-IT"/>
        </w:rPr>
        <w:t>(197vb) Vindica domine</w:t>
      </w:r>
      <w:r w:rsidR="00E44834" w:rsidRPr="0021481A">
        <w:rPr>
          <w:lang w:val="it-IT"/>
        </w:rPr>
        <w:t xml:space="preserve">. ALV </w:t>
      </w:r>
      <w:r w:rsidR="00E44834" w:rsidRPr="0021481A">
        <w:rPr>
          <w:rStyle w:val="Incipit"/>
          <w:lang w:val="it-IT"/>
        </w:rPr>
        <w:t>Mirabilis deus</w:t>
      </w:r>
      <w:r w:rsidR="00E44834" w:rsidRPr="0021481A">
        <w:rPr>
          <w:lang w:val="it-IT"/>
        </w:rPr>
        <w:t xml:space="preserve">. EV </w:t>
      </w:r>
      <w:r w:rsidR="00E44834" w:rsidRPr="0021481A">
        <w:rPr>
          <w:rStyle w:val="Incipit"/>
          <w:lang w:val="it-IT"/>
        </w:rPr>
        <w:t>Attendite a fermento</w:t>
      </w:r>
      <w:r w:rsidR="00E44834" w:rsidRPr="0021481A">
        <w:rPr>
          <w:lang w:val="it-IT"/>
        </w:rPr>
        <w:t xml:space="preserve">. OF </w:t>
      </w:r>
      <w:r w:rsidR="00E44834" w:rsidRPr="0021481A">
        <w:rPr>
          <w:rStyle w:val="Incipit"/>
          <w:lang w:val="it-IT"/>
        </w:rPr>
        <w:t>Anima nostra</w:t>
      </w:r>
      <w:r w:rsidR="00E44834" w:rsidRPr="0021481A">
        <w:rPr>
          <w:lang w:val="it-IT"/>
        </w:rPr>
        <w:t xml:space="preserve">. CO </w:t>
      </w:r>
      <w:r w:rsidR="00E44834" w:rsidRPr="0021481A">
        <w:rPr>
          <w:rStyle w:val="Incipit"/>
          <w:lang w:val="it-IT"/>
        </w:rPr>
        <w:t>Dico autem vobis</w:t>
      </w:r>
      <w:r w:rsidR="00E44834" w:rsidRPr="0021481A">
        <w:rPr>
          <w:lang w:val="it-IT"/>
        </w:rPr>
        <w:t>.</w:t>
      </w:r>
    </w:p>
    <w:p w:rsidR="00E44834" w:rsidRPr="0021481A" w:rsidRDefault="00E44834" w:rsidP="007F1DD4">
      <w:pPr>
        <w:rPr>
          <w:lang w:val="nb-NO"/>
        </w:rPr>
      </w:pPr>
      <w:r w:rsidRPr="0021481A">
        <w:rPr>
          <w:rStyle w:val="Time1"/>
          <w:lang w:val="nb-NO"/>
        </w:rPr>
        <w:t>Sexta et nona</w:t>
      </w:r>
      <w:r w:rsidRPr="0021481A">
        <w:rPr>
          <w:lang w:val="nb-NO"/>
        </w:rPr>
        <w:t xml:space="preserve"> ut supra.</w:t>
      </w:r>
    </w:p>
    <w:p w:rsidR="00E44834" w:rsidRPr="0021481A" w:rsidRDefault="00E44834" w:rsidP="00E44834">
      <w:pPr>
        <w:pStyle w:val="Titolo1"/>
        <w:rPr>
          <w:lang w:val="it-IT"/>
        </w:rPr>
      </w:pPr>
      <w:r w:rsidRPr="0021481A">
        <w:rPr>
          <w:lang w:val="it-IT"/>
        </w:rPr>
        <w:t xml:space="preserve">IN </w:t>
      </w:r>
      <w:r w:rsidR="00754E92" w:rsidRPr="0021481A">
        <w:rPr>
          <w:lang w:val="it-IT"/>
        </w:rPr>
        <w:t>|VIGILA::</w:t>
      </w:r>
      <w:r w:rsidRPr="0021481A">
        <w:rPr>
          <w:lang w:val="it-IT"/>
        </w:rPr>
        <w:t>VIGILIA</w:t>
      </w:r>
      <w:r w:rsidR="00754E92" w:rsidRPr="0021481A">
        <w:rPr>
          <w:lang w:val="it-IT"/>
        </w:rPr>
        <w:t>|</w:t>
      </w:r>
      <w:r w:rsidRPr="0021481A">
        <w:rPr>
          <w:lang w:val="it-IT"/>
        </w:rPr>
        <w:t xml:space="preserve"> ASSUMPTIONIS SANCTAE MARIAE</w:t>
      </w:r>
    </w:p>
    <w:p w:rsidR="00E44834" w:rsidRPr="0021481A" w:rsidRDefault="00E44834" w:rsidP="007F1DD4">
      <w:pPr>
        <w:rPr>
          <w:lang w:val="it-IT"/>
        </w:rPr>
      </w:pPr>
      <w:r w:rsidRPr="0021481A">
        <w:rPr>
          <w:lang w:val="it-IT"/>
        </w:rPr>
        <w:t xml:space="preserve">Si vigilia in dominicam evenerit de sancto Eusebio </w:t>
      </w:r>
      <w:r w:rsidR="00754E92" w:rsidRPr="0021481A">
        <w:rPr>
          <w:lang w:val="it-IT"/>
        </w:rPr>
        <w:t>|</w:t>
      </w:r>
      <w:r w:rsidRPr="0021481A">
        <w:rPr>
          <w:lang w:val="it-IT"/>
        </w:rPr>
        <w:t>per totum</w:t>
      </w:r>
      <w:r w:rsidR="00754E92" w:rsidRPr="0021481A">
        <w:rPr>
          <w:lang w:val="it-IT"/>
        </w:rPr>
        <w:t xml:space="preserve"> per totum::per totum|</w:t>
      </w:r>
      <w:r w:rsidRPr="0021481A">
        <w:rPr>
          <w:lang w:val="it-IT"/>
        </w:rPr>
        <w:t xml:space="preserve"> praeter evangelium quod legitur de vigilia scilicet [EV] </w:t>
      </w:r>
      <w:r w:rsidRPr="0021481A">
        <w:rPr>
          <w:rStyle w:val="Incipit"/>
          <w:lang w:val="it-IT"/>
        </w:rPr>
        <w:t>Loquente Iesu</w:t>
      </w:r>
      <w:r w:rsidRPr="0021481A">
        <w:rPr>
          <w:lang w:val="it-IT"/>
        </w:rPr>
        <w:t>. Si vero infra dominicam occurrerit ferialiter cantetur.</w:t>
      </w:r>
    </w:p>
    <w:p w:rsidR="00E44834" w:rsidRPr="0021481A" w:rsidRDefault="00754E92" w:rsidP="007F1DD4">
      <w:pPr>
        <w:rPr>
          <w:lang w:val="it-IT"/>
        </w:rPr>
      </w:pPr>
      <w:r w:rsidRPr="0021481A">
        <w:rPr>
          <w:rStyle w:val="Time1"/>
          <w:lang w:val="it-IT"/>
        </w:rPr>
        <w:t>Ad matutina</w:t>
      </w:r>
      <w:r w:rsidR="00E44834" w:rsidRPr="0021481A">
        <w:rPr>
          <w:rStyle w:val="Time1"/>
          <w:lang w:val="it-IT"/>
        </w:rPr>
        <w:t>m</w:t>
      </w:r>
      <w:r w:rsidR="00E44834" w:rsidRPr="0021481A">
        <w:rPr>
          <w:lang w:val="it-IT"/>
        </w:rPr>
        <w:t xml:space="preserve"> INV </w:t>
      </w:r>
      <w:r w:rsidR="00E44834" w:rsidRPr="0021481A">
        <w:rPr>
          <w:rStyle w:val="Incipit"/>
          <w:lang w:val="it-IT"/>
        </w:rPr>
        <w:t>Regem confessorum</w:t>
      </w:r>
      <w:r w:rsidR="00E44834" w:rsidRPr="0021481A">
        <w:rPr>
          <w:lang w:val="it-IT"/>
        </w:rPr>
        <w:t xml:space="preserve"> cum nocturno. VS </w:t>
      </w:r>
      <w:r w:rsidR="00E44834" w:rsidRPr="0021481A">
        <w:rPr>
          <w:rStyle w:val="Incipit"/>
          <w:lang w:val="it-IT"/>
        </w:rPr>
        <w:t>Posuisti domine</w:t>
      </w:r>
      <w:r w:rsidR="00E44834" w:rsidRPr="0021481A">
        <w:rPr>
          <w:lang w:val="it-IT"/>
        </w:rPr>
        <w:t>. Legitur evangelium scilicet [EV]</w:t>
      </w:r>
      <w:r w:rsidR="00F97D22" w:rsidRPr="0021481A">
        <w:rPr>
          <w:lang w:val="it-IT"/>
        </w:rPr>
        <w:t xml:space="preserve"> </w:t>
      </w:r>
      <w:r w:rsidR="00F97D22" w:rsidRPr="0021481A">
        <w:rPr>
          <w:rStyle w:val="Incipit"/>
          <w:lang w:val="it-IT"/>
        </w:rPr>
        <w:t>Loquente Iesu</w:t>
      </w:r>
      <w:r w:rsidR="00F97D22" w:rsidRPr="0021481A">
        <w:rPr>
          <w:lang w:val="it-IT"/>
        </w:rPr>
        <w:t xml:space="preserve">, vel legenda de sancto </w:t>
      </w:r>
      <w:r w:rsidR="008D5FDC" w:rsidRPr="0021481A">
        <w:rPr>
          <w:lang w:val="it-IT"/>
        </w:rPr>
        <w:t>Eusebio cum tribus responsoriis</w:t>
      </w:r>
      <w:r w:rsidR="00F97D22" w:rsidRPr="0021481A">
        <w:rPr>
          <w:lang w:val="it-IT"/>
        </w:rPr>
        <w:t xml:space="preserve"> [RP] </w:t>
      </w:r>
      <w:r w:rsidR="00F97D22" w:rsidRPr="0021481A">
        <w:rPr>
          <w:rStyle w:val="Incipit"/>
          <w:lang w:val="it-IT"/>
        </w:rPr>
        <w:t>Euge serve</w:t>
      </w:r>
      <w:r w:rsidR="00F97D22" w:rsidRPr="0021481A">
        <w:rPr>
          <w:lang w:val="it-IT"/>
        </w:rPr>
        <w:t xml:space="preserve">. RP </w:t>
      </w:r>
      <w:r w:rsidR="00F97D22" w:rsidRPr="0021481A">
        <w:rPr>
          <w:rStyle w:val="Incipit"/>
          <w:lang w:val="it-IT"/>
        </w:rPr>
        <w:t>Iustus germinabit</w:t>
      </w:r>
      <w:r w:rsidR="00F97D22" w:rsidRPr="0021481A">
        <w:rPr>
          <w:lang w:val="it-IT"/>
        </w:rPr>
        <w:t xml:space="preserve">. RP </w:t>
      </w:r>
      <w:r w:rsidR="00F97D22" w:rsidRPr="0021481A">
        <w:rPr>
          <w:rStyle w:val="Incipit"/>
          <w:lang w:val="it-IT"/>
        </w:rPr>
        <w:t>Desiderium</w:t>
      </w:r>
      <w:r w:rsidR="00F97D22" w:rsidRPr="0021481A">
        <w:rPr>
          <w:lang w:val="it-IT"/>
        </w:rPr>
        <w:t>.</w:t>
      </w:r>
    </w:p>
    <w:p w:rsidR="00F97D22" w:rsidRPr="0021481A" w:rsidRDefault="00F97D22" w:rsidP="007F1DD4">
      <w:pPr>
        <w:rPr>
          <w:lang w:val="pt-PT"/>
        </w:rPr>
      </w:pPr>
      <w:r w:rsidRPr="0021481A">
        <w:rPr>
          <w:rStyle w:val="Time1"/>
          <w:lang w:val="it-IT"/>
        </w:rPr>
        <w:t>Ad laudes</w:t>
      </w:r>
      <w:r w:rsidRPr="0021481A">
        <w:rPr>
          <w:lang w:val="it-IT"/>
        </w:rPr>
        <w:t xml:space="preserve"> tantum sola cantetur AN </w:t>
      </w:r>
      <w:r w:rsidRPr="0021481A">
        <w:rPr>
          <w:rStyle w:val="Incipit"/>
          <w:lang w:val="it-IT"/>
        </w:rPr>
        <w:t>Iustum deduxit</w:t>
      </w:r>
      <w:r w:rsidRPr="0021481A">
        <w:rPr>
          <w:lang w:val="it-IT"/>
        </w:rPr>
        <w:t xml:space="preserve">. Capitulum de serie unius confessoris. VS </w:t>
      </w:r>
      <w:r w:rsidRPr="0021481A">
        <w:rPr>
          <w:rStyle w:val="Incipit"/>
          <w:lang w:val="it-IT"/>
        </w:rPr>
        <w:t>Magna est gloria eius</w:t>
      </w:r>
      <w:r w:rsidRPr="0021481A">
        <w:rPr>
          <w:lang w:val="it-IT"/>
        </w:rPr>
        <w:t xml:space="preserve">. AB </w:t>
      </w:r>
      <w:r w:rsidRPr="0021481A">
        <w:rPr>
          <w:rStyle w:val="Incipit"/>
          <w:lang w:val="it-IT"/>
        </w:rPr>
        <w:t>Similabo eum</w:t>
      </w:r>
      <w:r w:rsidRPr="0021481A">
        <w:rPr>
          <w:lang w:val="it-IT"/>
        </w:rPr>
        <w:t xml:space="preserve">. [KY] </w:t>
      </w:r>
      <w:r w:rsidRPr="0021481A">
        <w:rPr>
          <w:rStyle w:val="Incipit"/>
          <w:lang w:val="it-IT"/>
        </w:rPr>
        <w:t>Kyrie</w:t>
      </w:r>
      <w:r w:rsidRPr="0021481A">
        <w:rPr>
          <w:lang w:val="it-IT"/>
        </w:rPr>
        <w:t xml:space="preserve">. [PN] </w:t>
      </w:r>
      <w:r w:rsidRPr="0021481A">
        <w:rPr>
          <w:rStyle w:val="Incipit"/>
          <w:lang w:val="it-IT"/>
        </w:rPr>
        <w:t>Pater noster</w:t>
      </w:r>
      <w:r w:rsidRPr="0021481A">
        <w:rPr>
          <w:lang w:val="it-IT"/>
        </w:rPr>
        <w:t xml:space="preserve">. OR </w:t>
      </w:r>
      <w:r w:rsidRPr="0021481A">
        <w:rPr>
          <w:rStyle w:val="Incipit"/>
          <w:lang w:val="it-IT"/>
        </w:rPr>
        <w:t>(198ra) Deus qui beato Eusebio</w:t>
      </w:r>
      <w:r w:rsidRPr="0021481A">
        <w:rPr>
          <w:lang w:val="it-IT"/>
        </w:rPr>
        <w:t xml:space="preserve">, vel ista [OR] </w:t>
      </w:r>
      <w:r w:rsidRPr="0021481A">
        <w:rPr>
          <w:rStyle w:val="Incipit"/>
          <w:lang w:val="it-IT"/>
        </w:rPr>
        <w:t>Deus qui nos beati Eusebii</w:t>
      </w:r>
      <w:r w:rsidRPr="0021481A">
        <w:rPr>
          <w:lang w:val="it-IT"/>
        </w:rPr>
        <w:t xml:space="preserve">. </w:t>
      </w:r>
      <w:r w:rsidRPr="00276593">
        <w:rPr>
          <w:lang w:val="it-IT"/>
        </w:rPr>
        <w:t xml:space="preserve">Deinde suffragium de sancta Maria. </w:t>
      </w:r>
      <w:r w:rsidRPr="0021481A">
        <w:rPr>
          <w:lang w:val="pt-PT"/>
        </w:rPr>
        <w:t xml:space="preserve">ORC </w:t>
      </w:r>
      <w:r w:rsidRPr="0021481A">
        <w:rPr>
          <w:rStyle w:val="Incipit"/>
          <w:lang w:val="pt-PT"/>
        </w:rPr>
        <w:t>Deus qui virginalem aulam</w:t>
      </w:r>
      <w:r w:rsidRPr="0021481A">
        <w:rPr>
          <w:lang w:val="pt-PT"/>
        </w:rPr>
        <w:t>.</w:t>
      </w:r>
    </w:p>
    <w:p w:rsidR="00F97D22" w:rsidRPr="0021481A" w:rsidRDefault="00F97D22" w:rsidP="007F1DD4">
      <w:pPr>
        <w:rPr>
          <w:lang w:val="en-US"/>
        </w:rPr>
      </w:pPr>
      <w:r w:rsidRPr="0021481A">
        <w:rPr>
          <w:rStyle w:val="Time1"/>
          <w:lang w:val="pt-PT"/>
        </w:rPr>
        <w:t>Ad priorem missam</w:t>
      </w:r>
      <w:r w:rsidRPr="0021481A">
        <w:rPr>
          <w:lang w:val="pt-PT"/>
        </w:rPr>
        <w:t xml:space="preserve"> cantetur officium de sancto Eusebio. </w:t>
      </w:r>
      <w:r w:rsidRPr="0021481A">
        <w:rPr>
          <w:lang w:val="it-IT"/>
        </w:rPr>
        <w:t xml:space="preserve">IN </w:t>
      </w:r>
      <w:r w:rsidRPr="0021481A">
        <w:rPr>
          <w:rStyle w:val="Incipit"/>
          <w:lang w:val="it-IT"/>
        </w:rPr>
        <w:t>Os iusti</w:t>
      </w:r>
      <w:r w:rsidRPr="0021481A">
        <w:rPr>
          <w:lang w:val="it-IT"/>
        </w:rPr>
        <w:t xml:space="preserve">. [KY] </w:t>
      </w:r>
      <w:r w:rsidRPr="0021481A">
        <w:rPr>
          <w:rStyle w:val="Incipit"/>
          <w:lang w:val="it-IT"/>
        </w:rPr>
        <w:t>Kyrie</w:t>
      </w:r>
      <w:r w:rsidRPr="0021481A">
        <w:rPr>
          <w:lang w:val="it-IT"/>
        </w:rPr>
        <w:t xml:space="preserve">. </w:t>
      </w:r>
      <w:r w:rsidRPr="0021481A">
        <w:rPr>
          <w:lang w:val="pt-PT"/>
        </w:rPr>
        <w:t xml:space="preserve">ORCL </w:t>
      </w:r>
      <w:r w:rsidRPr="0021481A">
        <w:rPr>
          <w:rStyle w:val="Incipit"/>
          <w:lang w:val="pt-PT"/>
        </w:rPr>
        <w:t>Deus qui nos beati Eusebii</w:t>
      </w:r>
      <w:r w:rsidRPr="0021481A">
        <w:rPr>
          <w:lang w:val="pt-PT"/>
        </w:rPr>
        <w:t xml:space="preserve">. Secunda de vigilia. Tertia de dominica. EP </w:t>
      </w:r>
      <w:r w:rsidRPr="0021481A">
        <w:rPr>
          <w:rStyle w:val="Incipit"/>
          <w:lang w:val="pt-PT"/>
        </w:rPr>
        <w:t>Beatus vir qui excogitat</w:t>
      </w:r>
      <w:r w:rsidRPr="0021481A">
        <w:rPr>
          <w:lang w:val="pt-PT"/>
        </w:rPr>
        <w:t xml:space="preserve">. GR </w:t>
      </w:r>
      <w:r w:rsidRPr="0021481A">
        <w:rPr>
          <w:rStyle w:val="Incipit"/>
          <w:lang w:val="pt-PT"/>
        </w:rPr>
        <w:t>Os iusti</w:t>
      </w:r>
      <w:r w:rsidRPr="0021481A">
        <w:rPr>
          <w:lang w:val="pt-PT"/>
        </w:rPr>
        <w:t xml:space="preserve">. EV </w:t>
      </w:r>
      <w:r w:rsidRPr="0021481A">
        <w:rPr>
          <w:rStyle w:val="Incipit"/>
          <w:lang w:val="pt-PT"/>
        </w:rPr>
        <w:t>Nemo lucernam</w:t>
      </w:r>
      <w:r w:rsidRPr="0021481A">
        <w:rPr>
          <w:lang w:val="pt-PT"/>
        </w:rPr>
        <w:t xml:space="preserve">. </w:t>
      </w:r>
      <w:r w:rsidRPr="0021481A">
        <w:rPr>
          <w:lang w:val="en-US"/>
        </w:rPr>
        <w:t xml:space="preserve">OF </w:t>
      </w:r>
      <w:r w:rsidRPr="0021481A">
        <w:rPr>
          <w:rStyle w:val="Incipit"/>
          <w:lang w:val="en-US"/>
        </w:rPr>
        <w:t>Desiderium</w:t>
      </w:r>
      <w:r w:rsidRPr="0021481A">
        <w:rPr>
          <w:lang w:val="en-US"/>
        </w:rPr>
        <w:t xml:space="preserve">. CO </w:t>
      </w:r>
      <w:r w:rsidRPr="0021481A">
        <w:rPr>
          <w:rStyle w:val="Incipit"/>
          <w:lang w:val="en-US"/>
        </w:rPr>
        <w:t>Beatus servus</w:t>
      </w:r>
      <w:r w:rsidRPr="0021481A">
        <w:rPr>
          <w:lang w:val="en-US"/>
        </w:rPr>
        <w:t>.</w:t>
      </w:r>
    </w:p>
    <w:p w:rsidR="00F97D22" w:rsidRPr="0021481A" w:rsidRDefault="00F97D22" w:rsidP="007F1DD4">
      <w:pPr>
        <w:rPr>
          <w:lang w:val="en-US"/>
        </w:rPr>
      </w:pPr>
      <w:r w:rsidRPr="0021481A">
        <w:rPr>
          <w:rStyle w:val="Time1"/>
          <w:lang w:val="en-US"/>
        </w:rPr>
        <w:t>Ad horas</w:t>
      </w:r>
      <w:r w:rsidRPr="0021481A">
        <w:rPr>
          <w:lang w:val="en-US"/>
        </w:rPr>
        <w:t xml:space="preserve"> cantentur laudes. Responsoria.</w:t>
      </w:r>
    </w:p>
    <w:p w:rsidR="00F97D22" w:rsidRPr="0021481A" w:rsidRDefault="00F97D22" w:rsidP="007F1DD4">
      <w:pPr>
        <w:rPr>
          <w:lang w:val="it-IT"/>
        </w:rPr>
      </w:pPr>
      <w:r w:rsidRPr="0021481A">
        <w:rPr>
          <w:lang w:val="it-IT"/>
        </w:rPr>
        <w:t>Si autem vigilia non sit in dominica post sextam missam ordinabis.</w:t>
      </w:r>
    </w:p>
    <w:p w:rsidR="00F97D22" w:rsidRPr="0021481A" w:rsidRDefault="00F97D22" w:rsidP="007F1DD4">
      <w:pPr>
        <w:rPr>
          <w:lang w:val="pt-PT"/>
        </w:rPr>
      </w:pPr>
      <w:r w:rsidRPr="0021481A">
        <w:rPr>
          <w:rStyle w:val="Time1"/>
          <w:lang w:val="it-IT"/>
        </w:rPr>
        <w:t>Ad missam</w:t>
      </w:r>
      <w:r w:rsidRPr="0021481A">
        <w:rPr>
          <w:lang w:val="it-IT"/>
        </w:rPr>
        <w:t xml:space="preserve"> IN </w:t>
      </w:r>
      <w:r w:rsidRPr="0021481A">
        <w:rPr>
          <w:rStyle w:val="Incipit"/>
          <w:lang w:val="it-IT"/>
        </w:rPr>
        <w:t>Dilexisti</w:t>
      </w:r>
      <w:r w:rsidRPr="0021481A">
        <w:rPr>
          <w:lang w:val="it-IT"/>
        </w:rPr>
        <w:t xml:space="preserve"> per totum. </w:t>
      </w:r>
      <w:r w:rsidRPr="0021481A">
        <w:rPr>
          <w:lang w:val="pt-PT"/>
        </w:rPr>
        <w:t xml:space="preserve">Ferialiter cantetur [KY] </w:t>
      </w:r>
      <w:r w:rsidRPr="0021481A">
        <w:rPr>
          <w:rStyle w:val="Incipit"/>
          <w:lang w:val="pt-PT"/>
        </w:rPr>
        <w:t>Kyrie</w:t>
      </w:r>
      <w:r w:rsidRPr="0021481A">
        <w:rPr>
          <w:lang w:val="pt-PT"/>
        </w:rPr>
        <w:t xml:space="preserve">. ORCL </w:t>
      </w:r>
      <w:r w:rsidRPr="0021481A">
        <w:rPr>
          <w:rStyle w:val="Incipit"/>
          <w:lang w:val="pt-PT"/>
        </w:rPr>
        <w:t>Deus qui virginalem aulam</w:t>
      </w:r>
      <w:r w:rsidRPr="0021481A">
        <w:rPr>
          <w:lang w:val="pt-PT"/>
        </w:rPr>
        <w:t xml:space="preserve">. Secunda oratio de sancto Eusebio. Tertia de dominica. EP </w:t>
      </w:r>
      <w:r w:rsidR="00BD4B88" w:rsidRPr="0021481A">
        <w:rPr>
          <w:rStyle w:val="Incipit"/>
          <w:lang w:val="pt-PT"/>
        </w:rPr>
        <w:t>Gaudens gaudebo</w:t>
      </w:r>
      <w:r w:rsidR="00BD4B88" w:rsidRPr="0021481A">
        <w:rPr>
          <w:lang w:val="pt-PT"/>
        </w:rPr>
        <w:t xml:space="preserve">. EV </w:t>
      </w:r>
      <w:r w:rsidRPr="0021481A">
        <w:rPr>
          <w:rStyle w:val="Incipit"/>
          <w:lang w:val="pt-PT"/>
        </w:rPr>
        <w:t>Loquente Iesu ad turbas</w:t>
      </w:r>
      <w:r w:rsidR="00E1368A" w:rsidRPr="0021481A">
        <w:rPr>
          <w:rStyle w:val="Incipit"/>
          <w:lang w:val="pt-PT"/>
        </w:rPr>
        <w:t xml:space="preserve"> extollens</w:t>
      </w:r>
      <w:r w:rsidR="00E1368A" w:rsidRPr="0021481A">
        <w:rPr>
          <w:lang w:val="pt-PT"/>
        </w:rPr>
        <w:t xml:space="preserve">. (198rb) Clauditur cum [BD] </w:t>
      </w:r>
      <w:r w:rsidR="00E1368A" w:rsidRPr="0021481A">
        <w:rPr>
          <w:rStyle w:val="Incipit"/>
          <w:lang w:val="pt-PT"/>
        </w:rPr>
        <w:t>Benedicamus domino</w:t>
      </w:r>
      <w:r w:rsidR="00E1368A" w:rsidRPr="0021481A">
        <w:rPr>
          <w:lang w:val="pt-PT"/>
        </w:rPr>
        <w:t>.</w:t>
      </w:r>
    </w:p>
    <w:p w:rsidR="00E1368A" w:rsidRPr="0021481A" w:rsidRDefault="00E1368A" w:rsidP="00E1368A">
      <w:pPr>
        <w:pStyle w:val="Titolo1"/>
        <w:rPr>
          <w:lang w:val="pt-PT"/>
        </w:rPr>
      </w:pPr>
      <w:r w:rsidRPr="0021481A">
        <w:rPr>
          <w:lang w:val="pt-PT"/>
        </w:rPr>
        <w:t>[IN ASSUMPTIONE SANCTAE MARIAE VIRGINIS]</w:t>
      </w:r>
    </w:p>
    <w:p w:rsidR="00E1368A" w:rsidRPr="0021481A" w:rsidRDefault="00E1368A" w:rsidP="007F1DD4">
      <w:pPr>
        <w:rPr>
          <w:lang w:val="fr-FR"/>
        </w:rPr>
      </w:pPr>
      <w:r w:rsidRPr="0021481A">
        <w:rPr>
          <w:rStyle w:val="Time1"/>
          <w:lang w:val="pt-PT"/>
        </w:rPr>
        <w:t>Ad vesperas</w:t>
      </w:r>
      <w:r w:rsidRPr="0021481A">
        <w:rPr>
          <w:lang w:val="pt-PT"/>
        </w:rPr>
        <w:t xml:space="preserve"> cantetur AN </w:t>
      </w:r>
      <w:r w:rsidRPr="0021481A">
        <w:rPr>
          <w:rStyle w:val="Incipit"/>
          <w:lang w:val="pt-PT"/>
        </w:rPr>
        <w:t>Surge |aquila::aquilo|</w:t>
      </w:r>
      <w:r w:rsidRPr="0021481A">
        <w:rPr>
          <w:lang w:val="pt-PT"/>
        </w:rPr>
        <w:t xml:space="preserve">. </w:t>
      </w:r>
      <w:r w:rsidRPr="0021481A">
        <w:rPr>
          <w:lang w:val="fr-FR"/>
        </w:rPr>
        <w:t xml:space="preserve">PS </w:t>
      </w:r>
      <w:r w:rsidRPr="0021481A">
        <w:rPr>
          <w:rStyle w:val="Incipit"/>
          <w:lang w:val="fr-FR"/>
        </w:rPr>
        <w:t>Laudate pueri</w:t>
      </w:r>
      <w:r w:rsidR="008D5FDC" w:rsidRPr="0021481A">
        <w:rPr>
          <w:lang w:val="fr-FR"/>
        </w:rPr>
        <w:t xml:space="preserve"> cum reliquis. AN </w:t>
      </w:r>
      <w:r w:rsidR="00C64269" w:rsidRPr="0021481A">
        <w:rPr>
          <w:rStyle w:val="Incipit"/>
          <w:lang w:val="fr-FR"/>
        </w:rPr>
        <w:t xml:space="preserve">Veni in </w:t>
      </w:r>
      <w:r w:rsidR="00112548" w:rsidRPr="0021481A">
        <w:rPr>
          <w:rStyle w:val="Incipit"/>
          <w:lang w:val="fr-FR"/>
        </w:rPr>
        <w:t>h</w:t>
      </w:r>
      <w:r w:rsidR="008D5FDC" w:rsidRPr="0021481A">
        <w:rPr>
          <w:rStyle w:val="Incipit"/>
          <w:lang w:val="fr-FR"/>
        </w:rPr>
        <w:t>ortum</w:t>
      </w:r>
      <w:r w:rsidR="008D5FDC" w:rsidRPr="0021481A">
        <w:rPr>
          <w:lang w:val="fr-FR"/>
        </w:rPr>
        <w:t xml:space="preserve">. AN </w:t>
      </w:r>
      <w:r w:rsidR="008D5FDC" w:rsidRPr="0021481A">
        <w:rPr>
          <w:rStyle w:val="Incipit"/>
          <w:lang w:val="fr-FR"/>
        </w:rPr>
        <w:t>Descendi in hortum</w:t>
      </w:r>
      <w:r w:rsidR="008D5FDC" w:rsidRPr="0021481A">
        <w:rPr>
          <w:lang w:val="fr-FR"/>
        </w:rPr>
        <w:t xml:space="preserve">. AN </w:t>
      </w:r>
      <w:r w:rsidR="008D5FDC" w:rsidRPr="0021481A">
        <w:rPr>
          <w:rStyle w:val="Incipit"/>
          <w:lang w:val="fr-FR"/>
        </w:rPr>
        <w:t>Anima mea</w:t>
      </w:r>
      <w:r w:rsidR="008D5FDC" w:rsidRPr="0021481A">
        <w:rPr>
          <w:lang w:val="fr-FR"/>
        </w:rPr>
        <w:t xml:space="preserve">. AN </w:t>
      </w:r>
      <w:r w:rsidR="008D5FDC" w:rsidRPr="0021481A">
        <w:rPr>
          <w:rStyle w:val="Incipit"/>
          <w:lang w:val="fr-FR"/>
        </w:rPr>
        <w:t>Tota pulchra es amica mea</w:t>
      </w:r>
      <w:r w:rsidR="008D5FDC" w:rsidRPr="0021481A">
        <w:rPr>
          <w:lang w:val="fr-FR"/>
        </w:rPr>
        <w:t xml:space="preserve">. CP </w:t>
      </w:r>
      <w:r w:rsidR="008D5FDC" w:rsidRPr="0021481A">
        <w:rPr>
          <w:rStyle w:val="Incipit"/>
          <w:lang w:val="fr-FR"/>
        </w:rPr>
        <w:t>In omnibus requiem</w:t>
      </w:r>
      <w:r w:rsidR="008D5FDC" w:rsidRPr="0021481A">
        <w:rPr>
          <w:lang w:val="fr-FR"/>
        </w:rPr>
        <w:t xml:space="preserve">. </w:t>
      </w:r>
      <w:r w:rsidR="008D5FDC" w:rsidRPr="0021481A">
        <w:rPr>
          <w:lang w:val="pt-PT"/>
        </w:rPr>
        <w:t xml:space="preserve">RP </w:t>
      </w:r>
      <w:r w:rsidR="00112548" w:rsidRPr="0021481A">
        <w:rPr>
          <w:rStyle w:val="Incipit"/>
          <w:lang w:val="pt-PT"/>
        </w:rPr>
        <w:t>Q</w:t>
      </w:r>
      <w:r w:rsidR="008D5FDC" w:rsidRPr="0021481A">
        <w:rPr>
          <w:rStyle w:val="Incipit"/>
          <w:lang w:val="pt-PT"/>
        </w:rPr>
        <w:t>uae est ista</w:t>
      </w:r>
      <w:r w:rsidR="008D5FDC" w:rsidRPr="0021481A">
        <w:rPr>
          <w:lang w:val="pt-PT"/>
        </w:rPr>
        <w:t xml:space="preserve">. HY </w:t>
      </w:r>
      <w:r w:rsidR="008D5FDC" w:rsidRPr="0021481A">
        <w:rPr>
          <w:rStyle w:val="Incipit"/>
          <w:lang w:val="pt-PT"/>
        </w:rPr>
        <w:t>Quem terra</w:t>
      </w:r>
      <w:r w:rsidR="008D5FDC" w:rsidRPr="0021481A">
        <w:rPr>
          <w:lang w:val="pt-PT"/>
        </w:rPr>
        <w:t xml:space="preserve">. VS </w:t>
      </w:r>
      <w:r w:rsidR="008D5FDC" w:rsidRPr="0021481A">
        <w:rPr>
          <w:rStyle w:val="Incipit"/>
          <w:lang w:val="pt-PT"/>
        </w:rPr>
        <w:t>Audi filia</w:t>
      </w:r>
      <w:r w:rsidR="008D5FDC" w:rsidRPr="0021481A">
        <w:rPr>
          <w:lang w:val="pt-PT"/>
        </w:rPr>
        <w:t xml:space="preserve">. AM </w:t>
      </w:r>
      <w:r w:rsidR="008D5FDC" w:rsidRPr="0021481A">
        <w:rPr>
          <w:rStyle w:val="Incipit"/>
          <w:lang w:val="pt-PT"/>
        </w:rPr>
        <w:t>Virgo prudentissima</w:t>
      </w:r>
      <w:r w:rsidR="008D5FDC" w:rsidRPr="0021481A">
        <w:rPr>
          <w:lang w:val="pt-PT"/>
        </w:rPr>
        <w:t xml:space="preserve">. OR </w:t>
      </w:r>
      <w:r w:rsidR="008D5FDC" w:rsidRPr="0021481A">
        <w:rPr>
          <w:rStyle w:val="Incipit"/>
          <w:lang w:val="pt-PT"/>
        </w:rPr>
        <w:t>Deus qui virginalem aulam</w:t>
      </w:r>
      <w:r w:rsidR="008D5FDC" w:rsidRPr="0021481A">
        <w:rPr>
          <w:lang w:val="pt-PT"/>
        </w:rPr>
        <w:t xml:space="preserve">. Deinde antiphona de sancta cruce [AC] </w:t>
      </w:r>
      <w:r w:rsidR="008D5FDC" w:rsidRPr="0021481A">
        <w:rPr>
          <w:rStyle w:val="Incipit"/>
          <w:lang w:val="pt-PT"/>
        </w:rPr>
        <w:t>O crux benedicta</w:t>
      </w:r>
      <w:r w:rsidR="008D5FDC" w:rsidRPr="0021481A">
        <w:rPr>
          <w:lang w:val="pt-PT"/>
        </w:rPr>
        <w:t xml:space="preserve">. Et oratio. Ascendendo ad </w:t>
      </w:r>
      <w:r w:rsidR="008D5FDC" w:rsidRPr="0021481A">
        <w:rPr>
          <w:rStyle w:val="Ort"/>
          <w:lang w:val="pt-PT"/>
        </w:rPr>
        <w:t>chorum</w:t>
      </w:r>
      <w:r w:rsidR="008D5FDC" w:rsidRPr="0021481A">
        <w:rPr>
          <w:lang w:val="pt-PT"/>
        </w:rPr>
        <w:t xml:space="preserve"> [antiphona] de sancto Petro, quam requirit feria. </w:t>
      </w:r>
      <w:r w:rsidR="008D5FDC" w:rsidRPr="0021481A">
        <w:rPr>
          <w:lang w:val="fr-FR"/>
        </w:rPr>
        <w:t>Et oratio de apostolis et de omnibus sanctis sub una conclusione.</w:t>
      </w:r>
    </w:p>
    <w:p w:rsidR="008D5FDC" w:rsidRPr="0021481A" w:rsidRDefault="008D5FDC" w:rsidP="007F1DD4">
      <w:pPr>
        <w:rPr>
          <w:lang w:val="en-US"/>
        </w:rPr>
      </w:pPr>
      <w:r w:rsidRPr="0021481A">
        <w:rPr>
          <w:rStyle w:val="Time1"/>
          <w:lang w:val="en-US"/>
        </w:rPr>
        <w:t>Ad completorium</w:t>
      </w:r>
      <w:r w:rsidRPr="0021481A">
        <w:rPr>
          <w:lang w:val="en-US"/>
        </w:rPr>
        <w:t xml:space="preserve"> AD </w:t>
      </w:r>
      <w:r w:rsidRPr="0021481A">
        <w:rPr>
          <w:rStyle w:val="Incipit"/>
          <w:lang w:val="en-US"/>
        </w:rPr>
        <w:t>Pacem tuam</w:t>
      </w:r>
      <w:r w:rsidRPr="0021481A">
        <w:rPr>
          <w:lang w:val="en-US"/>
        </w:rPr>
        <w:t>.</w:t>
      </w:r>
    </w:p>
    <w:p w:rsidR="008D5FDC" w:rsidRPr="0021481A" w:rsidRDefault="008D5FDC" w:rsidP="007F1DD4">
      <w:pPr>
        <w:rPr>
          <w:lang w:val="pt-PT"/>
        </w:rPr>
      </w:pPr>
      <w:r w:rsidRPr="0021481A">
        <w:rPr>
          <w:rStyle w:val="Time1"/>
          <w:lang w:val="pt-PT"/>
        </w:rPr>
        <w:t>Ad matutinam</w:t>
      </w:r>
      <w:r w:rsidRPr="0021481A">
        <w:rPr>
          <w:lang w:val="pt-PT"/>
        </w:rPr>
        <w:t xml:space="preserve"> (198va) INV </w:t>
      </w:r>
      <w:r w:rsidRPr="0021481A">
        <w:rPr>
          <w:rStyle w:val="Incipit"/>
          <w:lang w:val="pt-PT"/>
        </w:rPr>
        <w:t>Ave Maria</w:t>
      </w:r>
      <w:r w:rsidR="00BD4B88" w:rsidRPr="0021481A">
        <w:rPr>
          <w:lang w:val="pt-PT"/>
        </w:rPr>
        <w:t xml:space="preserve"> cum historia</w:t>
      </w:r>
      <w:r w:rsidRPr="0021481A">
        <w:rPr>
          <w:lang w:val="pt-PT"/>
        </w:rPr>
        <w:t xml:space="preserve"> [RP] </w:t>
      </w:r>
      <w:r w:rsidRPr="0021481A">
        <w:rPr>
          <w:rStyle w:val="Incipit"/>
          <w:lang w:val="pt-PT"/>
        </w:rPr>
        <w:t>Vidi speciosam</w:t>
      </w:r>
      <w:r w:rsidRPr="0021481A">
        <w:rPr>
          <w:lang w:val="pt-PT"/>
        </w:rPr>
        <w:t xml:space="preserve">. Legitur LS </w:t>
      </w:r>
      <w:r w:rsidRPr="0021481A">
        <w:rPr>
          <w:rStyle w:val="Incipit"/>
          <w:lang w:val="pt-PT"/>
        </w:rPr>
        <w:t xml:space="preserve">Celebritas </w:t>
      </w:r>
      <w:r w:rsidR="007218A1" w:rsidRPr="0021481A">
        <w:rPr>
          <w:rStyle w:val="Incipit"/>
          <w:lang w:val="pt-PT"/>
        </w:rPr>
        <w:t>hodern%D::a%$E::ae$ diei</w:t>
      </w:r>
      <w:r w:rsidR="007218A1" w:rsidRPr="0021481A">
        <w:rPr>
          <w:lang w:val="pt-PT"/>
        </w:rPr>
        <w:t>.</w:t>
      </w:r>
    </w:p>
    <w:p w:rsidR="007218A1" w:rsidRPr="0021481A" w:rsidRDefault="007218A1" w:rsidP="007F1DD4">
      <w:pPr>
        <w:rPr>
          <w:lang w:val="fr-FR"/>
        </w:rPr>
      </w:pPr>
      <w:r w:rsidRPr="0021481A">
        <w:rPr>
          <w:rStyle w:val="Time1"/>
          <w:lang w:val="fr-FR"/>
        </w:rPr>
        <w:lastRenderedPageBreak/>
        <w:t>Ad laudes</w:t>
      </w:r>
      <w:r w:rsidRPr="0021481A">
        <w:rPr>
          <w:lang w:val="fr-FR"/>
        </w:rPr>
        <w:t xml:space="preserve"> AN </w:t>
      </w:r>
      <w:r w:rsidRPr="0021481A">
        <w:rPr>
          <w:rStyle w:val="Incipit"/>
          <w:lang w:val="fr-FR"/>
        </w:rPr>
        <w:t>Assumpta est Maria</w:t>
      </w:r>
      <w:r w:rsidRPr="0021481A">
        <w:rPr>
          <w:lang w:val="fr-FR"/>
        </w:rPr>
        <w:t xml:space="preserve"> cum ceteris. AB </w:t>
      </w:r>
      <w:r w:rsidRPr="0021481A">
        <w:rPr>
          <w:rStyle w:val="Incipit"/>
          <w:lang w:val="fr-FR"/>
        </w:rPr>
        <w:t>Quae est ista</w:t>
      </w:r>
      <w:r w:rsidRPr="0021481A">
        <w:rPr>
          <w:lang w:val="fr-FR"/>
        </w:rPr>
        <w:t xml:space="preserve">. OR </w:t>
      </w:r>
      <w:r w:rsidRPr="0021481A">
        <w:rPr>
          <w:rStyle w:val="Incipit"/>
          <w:lang w:val="fr-FR"/>
        </w:rPr>
        <w:t>Famulorum tuorum</w:t>
      </w:r>
      <w:r w:rsidR="00BD4B88" w:rsidRPr="0021481A">
        <w:rPr>
          <w:lang w:val="fr-FR"/>
        </w:rPr>
        <w:t>, vel OR</w:t>
      </w:r>
      <w:r w:rsidR="00112548" w:rsidRPr="0021481A">
        <w:rPr>
          <w:lang w:val="fr-FR"/>
        </w:rPr>
        <w:t xml:space="preserve"> </w:t>
      </w:r>
      <w:r w:rsidR="00112548" w:rsidRPr="0021481A">
        <w:rPr>
          <w:rStyle w:val="Incipit"/>
          <w:lang w:val="fr-FR"/>
        </w:rPr>
        <w:t>V</w:t>
      </w:r>
      <w:r w:rsidRPr="0021481A">
        <w:rPr>
          <w:rStyle w:val="Incipit"/>
          <w:lang w:val="fr-FR"/>
        </w:rPr>
        <w:t>eneranda nobis</w:t>
      </w:r>
      <w:r w:rsidRPr="0021481A">
        <w:rPr>
          <w:lang w:val="fr-FR"/>
        </w:rPr>
        <w:t>.</w:t>
      </w:r>
    </w:p>
    <w:p w:rsidR="007218A1" w:rsidRPr="0021481A" w:rsidRDefault="007218A1" w:rsidP="007F1DD4">
      <w:pPr>
        <w:rPr>
          <w:lang w:val="fr-FR"/>
        </w:rPr>
      </w:pPr>
      <w:r w:rsidRPr="0021481A">
        <w:rPr>
          <w:rStyle w:val="Time1"/>
          <w:lang w:val="fr-FR"/>
        </w:rPr>
        <w:t>Ad primam</w:t>
      </w:r>
      <w:r w:rsidRPr="0021481A">
        <w:rPr>
          <w:lang w:val="fr-FR"/>
        </w:rPr>
        <w:t xml:space="preserve"> AN </w:t>
      </w:r>
      <w:r w:rsidRPr="0021481A">
        <w:rPr>
          <w:rStyle w:val="Incipit"/>
          <w:lang w:val="fr-FR"/>
        </w:rPr>
        <w:t>Assumpta est Maria</w:t>
      </w:r>
      <w:r w:rsidRPr="0021481A">
        <w:rPr>
          <w:lang w:val="fr-FR"/>
        </w:rPr>
        <w:t>. Et cetera ut in pleno officio.</w:t>
      </w:r>
    </w:p>
    <w:p w:rsidR="007218A1" w:rsidRPr="0021481A" w:rsidRDefault="007218A1" w:rsidP="007F1DD4">
      <w:pPr>
        <w:rPr>
          <w:lang w:val="it-IT"/>
        </w:rPr>
      </w:pPr>
      <w:r w:rsidRPr="0021481A">
        <w:rPr>
          <w:rStyle w:val="Time1"/>
          <w:lang w:val="fr-FR"/>
        </w:rPr>
        <w:t>Ad tertiam</w:t>
      </w:r>
      <w:r w:rsidRPr="0021481A">
        <w:rPr>
          <w:lang w:val="fr-FR"/>
        </w:rPr>
        <w:t xml:space="preserve"> AN </w:t>
      </w:r>
      <w:r w:rsidRPr="0021481A">
        <w:rPr>
          <w:rStyle w:val="Incipit"/>
          <w:lang w:val="fr-FR"/>
        </w:rPr>
        <w:t>Maria virgo assumpta est</w:t>
      </w:r>
      <w:r w:rsidRPr="0021481A">
        <w:rPr>
          <w:lang w:val="fr-FR"/>
        </w:rPr>
        <w:t xml:space="preserve">. </w:t>
      </w:r>
      <w:r w:rsidRPr="0021481A">
        <w:rPr>
          <w:lang w:val="it-IT"/>
        </w:rPr>
        <w:t xml:space="preserve">CP </w:t>
      </w:r>
      <w:r w:rsidRPr="0021481A">
        <w:rPr>
          <w:rStyle w:val="Incipit"/>
          <w:lang w:val="it-IT"/>
        </w:rPr>
        <w:t>Quasi cedrus exaltata</w:t>
      </w:r>
      <w:r w:rsidRPr="0021481A">
        <w:rPr>
          <w:lang w:val="it-IT"/>
        </w:rPr>
        <w:t xml:space="preserve">. RB </w:t>
      </w:r>
      <w:r w:rsidRPr="0021481A">
        <w:rPr>
          <w:rStyle w:val="Incipit"/>
          <w:lang w:val="it-IT"/>
        </w:rPr>
        <w:t>Specie tua</w:t>
      </w:r>
      <w:r w:rsidRPr="0021481A">
        <w:rPr>
          <w:lang w:val="it-IT"/>
        </w:rPr>
        <w:t xml:space="preserve">. RV </w:t>
      </w:r>
      <w:r w:rsidRPr="0021481A">
        <w:rPr>
          <w:rStyle w:val="Incipit"/>
          <w:lang w:val="it-IT"/>
        </w:rPr>
        <w:t>Intende prospere</w:t>
      </w:r>
      <w:r w:rsidRPr="0021481A">
        <w:rPr>
          <w:lang w:val="it-IT"/>
        </w:rPr>
        <w:t xml:space="preserve">. VS </w:t>
      </w:r>
      <w:r w:rsidRPr="0021481A">
        <w:rPr>
          <w:rStyle w:val="Incipit"/>
          <w:lang w:val="it-IT"/>
        </w:rPr>
        <w:t>Diffusa est gratia</w:t>
      </w:r>
      <w:r w:rsidRPr="0021481A">
        <w:rPr>
          <w:lang w:val="it-IT"/>
        </w:rPr>
        <w:t xml:space="preserve"> minor. OR </w:t>
      </w:r>
      <w:r w:rsidRPr="0021481A">
        <w:rPr>
          <w:rStyle w:val="Incipit"/>
          <w:lang w:val="it-IT"/>
        </w:rPr>
        <w:t>Famulorum tuorum</w:t>
      </w:r>
      <w:r w:rsidRPr="0021481A">
        <w:rPr>
          <w:lang w:val="it-IT"/>
        </w:rPr>
        <w:t xml:space="preserve">, vel [OR] </w:t>
      </w:r>
      <w:r w:rsidRPr="0021481A">
        <w:rPr>
          <w:rStyle w:val="Incipit"/>
          <w:lang w:val="it-IT"/>
        </w:rPr>
        <w:t>Veneranda nobis</w:t>
      </w:r>
      <w:r w:rsidRPr="0021481A">
        <w:rPr>
          <w:lang w:val="it-IT"/>
        </w:rPr>
        <w:t>.</w:t>
      </w:r>
    </w:p>
    <w:p w:rsidR="007218A1" w:rsidRPr="0021481A" w:rsidRDefault="007218A1" w:rsidP="007F1DD4">
      <w:pPr>
        <w:rPr>
          <w:lang w:val="it-IT"/>
        </w:rPr>
      </w:pPr>
      <w:r w:rsidRPr="0021481A">
        <w:rPr>
          <w:rStyle w:val="Time1"/>
          <w:lang w:val="it-IT"/>
        </w:rPr>
        <w:t>Ad missam</w:t>
      </w:r>
      <w:r w:rsidRPr="0021481A">
        <w:rPr>
          <w:lang w:val="it-IT"/>
        </w:rPr>
        <w:t xml:space="preserve"> IN </w:t>
      </w:r>
      <w:r w:rsidRPr="0021481A">
        <w:rPr>
          <w:rStyle w:val="Incipit"/>
          <w:lang w:val="it-IT"/>
        </w:rPr>
        <w:t>Vultum tuum</w:t>
      </w:r>
      <w:r w:rsidRPr="0021481A">
        <w:rPr>
          <w:lang w:val="it-IT"/>
        </w:rPr>
        <w:t xml:space="preserve">. Tantum sola dicatur ORCL </w:t>
      </w:r>
      <w:r w:rsidRPr="0021481A">
        <w:rPr>
          <w:rStyle w:val="Incipit"/>
          <w:lang w:val="it-IT"/>
        </w:rPr>
        <w:t>Famulorum tuorum</w:t>
      </w:r>
      <w:r w:rsidRPr="0021481A">
        <w:rPr>
          <w:lang w:val="it-IT"/>
        </w:rPr>
        <w:t xml:space="preserve">, vel [CL] </w:t>
      </w:r>
      <w:r w:rsidRPr="0021481A">
        <w:rPr>
          <w:rStyle w:val="Incipit"/>
          <w:lang w:val="it-IT"/>
        </w:rPr>
        <w:t>Veneranda nobis</w:t>
      </w:r>
      <w:r w:rsidRPr="0021481A">
        <w:rPr>
          <w:lang w:val="it-IT"/>
        </w:rPr>
        <w:t xml:space="preserve">. (198vb) EP </w:t>
      </w:r>
      <w:r w:rsidRPr="0021481A">
        <w:rPr>
          <w:rStyle w:val="Incipit"/>
          <w:lang w:val="it-IT"/>
        </w:rPr>
        <w:t>In omnibus requiem</w:t>
      </w:r>
      <w:r w:rsidRPr="0021481A">
        <w:rPr>
          <w:lang w:val="it-IT"/>
        </w:rPr>
        <w:t xml:space="preserve">. GR </w:t>
      </w:r>
      <w:r w:rsidRPr="0021481A">
        <w:rPr>
          <w:rStyle w:val="Incipit"/>
          <w:lang w:val="it-IT"/>
        </w:rPr>
        <w:t>Propter veritatem</w:t>
      </w:r>
      <w:r w:rsidRPr="0021481A">
        <w:rPr>
          <w:lang w:val="it-IT"/>
        </w:rPr>
        <w:t xml:space="preserve">. ALV </w:t>
      </w:r>
      <w:r w:rsidRPr="0021481A">
        <w:rPr>
          <w:rStyle w:val="Incipit"/>
          <w:lang w:val="it-IT"/>
        </w:rPr>
        <w:t>Per te dei genitrix</w:t>
      </w:r>
      <w:r w:rsidRPr="0021481A">
        <w:rPr>
          <w:lang w:val="it-IT"/>
        </w:rPr>
        <w:t xml:space="preserve">. SE </w:t>
      </w:r>
      <w:r w:rsidRPr="0021481A">
        <w:rPr>
          <w:rStyle w:val="Incipit"/>
          <w:lang w:val="it-IT"/>
        </w:rPr>
        <w:t>Congaudent angelorum</w:t>
      </w:r>
      <w:r w:rsidRPr="0021481A">
        <w:rPr>
          <w:lang w:val="it-IT"/>
        </w:rPr>
        <w:t xml:space="preserve">. EV </w:t>
      </w:r>
      <w:r w:rsidRPr="0021481A">
        <w:rPr>
          <w:rStyle w:val="Incipit"/>
          <w:lang w:val="it-IT"/>
        </w:rPr>
        <w:t>Intravit Iesus</w:t>
      </w:r>
      <w:r w:rsidRPr="0021481A">
        <w:rPr>
          <w:lang w:val="it-IT"/>
        </w:rPr>
        <w:t xml:space="preserve">. [CR] </w:t>
      </w:r>
      <w:r w:rsidRPr="0021481A">
        <w:rPr>
          <w:rStyle w:val="Incipit"/>
          <w:lang w:val="it-IT"/>
        </w:rPr>
        <w:t>Credo</w:t>
      </w:r>
      <w:r w:rsidRPr="0021481A">
        <w:rPr>
          <w:lang w:val="it-IT"/>
        </w:rPr>
        <w:t xml:space="preserve">. OF </w:t>
      </w:r>
      <w:r w:rsidRPr="0021481A">
        <w:rPr>
          <w:rStyle w:val="Incipit"/>
          <w:lang w:val="it-IT"/>
        </w:rPr>
        <w:t>Offerentur</w:t>
      </w:r>
      <w:r w:rsidRPr="0021481A">
        <w:rPr>
          <w:lang w:val="it-IT"/>
        </w:rPr>
        <w:t xml:space="preserve"> minus. |Praefationem::Praefatio| de ipsa. CO </w:t>
      </w:r>
      <w:r w:rsidRPr="0021481A">
        <w:rPr>
          <w:rStyle w:val="Incipit"/>
          <w:lang w:val="it-IT"/>
        </w:rPr>
        <w:t>Dilexisti</w:t>
      </w:r>
      <w:r w:rsidRPr="0021481A">
        <w:rPr>
          <w:lang w:val="it-IT"/>
        </w:rPr>
        <w:t>.</w:t>
      </w:r>
    </w:p>
    <w:p w:rsidR="007218A1" w:rsidRPr="0021481A" w:rsidRDefault="007218A1" w:rsidP="007F1DD4">
      <w:pPr>
        <w:rPr>
          <w:lang w:val="en-US"/>
        </w:rPr>
      </w:pPr>
      <w:r w:rsidRPr="0021481A">
        <w:rPr>
          <w:rStyle w:val="Time1"/>
          <w:lang w:val="it-IT"/>
        </w:rPr>
        <w:t>Ad sextam</w:t>
      </w:r>
      <w:r w:rsidRPr="0021481A">
        <w:rPr>
          <w:lang w:val="it-IT"/>
        </w:rPr>
        <w:t xml:space="preserve"> AN </w:t>
      </w:r>
      <w:r w:rsidRPr="0021481A">
        <w:rPr>
          <w:rStyle w:val="Incipit"/>
          <w:lang w:val="it-IT"/>
        </w:rPr>
        <w:t>In odore</w:t>
      </w:r>
      <w:r w:rsidR="00112548" w:rsidRPr="0021481A">
        <w:rPr>
          <w:lang w:val="it-IT"/>
        </w:rPr>
        <w:t xml:space="preserve">. CP </w:t>
      </w:r>
      <w:r w:rsidR="00112548" w:rsidRPr="0021481A">
        <w:rPr>
          <w:rStyle w:val="Incipit"/>
          <w:lang w:val="it-IT"/>
        </w:rPr>
        <w:t>Q</w:t>
      </w:r>
      <w:r w:rsidRPr="0021481A">
        <w:rPr>
          <w:rStyle w:val="Incipit"/>
          <w:lang w:val="it-IT"/>
        </w:rPr>
        <w:t>uasi oliva</w:t>
      </w:r>
      <w:r w:rsidRPr="0021481A">
        <w:rPr>
          <w:lang w:val="it-IT"/>
        </w:rPr>
        <w:t xml:space="preserve">. RB </w:t>
      </w:r>
      <w:r w:rsidRPr="0021481A">
        <w:rPr>
          <w:rStyle w:val="Incipit"/>
          <w:lang w:val="it-IT"/>
        </w:rPr>
        <w:t>Diffusa est g</w:t>
      </w:r>
      <w:r w:rsidR="006C373E" w:rsidRPr="0021481A">
        <w:rPr>
          <w:rStyle w:val="Incipit"/>
          <w:lang w:val="it-IT"/>
        </w:rPr>
        <w:t>ratia</w:t>
      </w:r>
      <w:r w:rsidR="006C373E" w:rsidRPr="0021481A">
        <w:rPr>
          <w:lang w:val="it-IT"/>
        </w:rPr>
        <w:t xml:space="preserve">. RV </w:t>
      </w:r>
      <w:r w:rsidR="006C373E" w:rsidRPr="0021481A">
        <w:rPr>
          <w:rStyle w:val="Incipit"/>
          <w:lang w:val="it-IT"/>
        </w:rPr>
        <w:t>Proptera benedixit te deus in aeternum</w:t>
      </w:r>
      <w:r w:rsidR="006C373E" w:rsidRPr="0021481A">
        <w:rPr>
          <w:lang w:val="it-IT"/>
        </w:rPr>
        <w:t xml:space="preserve">. VS </w:t>
      </w:r>
      <w:r w:rsidR="006C373E" w:rsidRPr="0021481A">
        <w:rPr>
          <w:rStyle w:val="Incipit"/>
          <w:lang w:val="it-IT"/>
        </w:rPr>
        <w:t>Adiuvabit eam deus</w:t>
      </w:r>
      <w:r w:rsidR="006C373E" w:rsidRPr="0021481A">
        <w:rPr>
          <w:lang w:val="it-IT"/>
        </w:rPr>
        <w:t xml:space="preserve">. </w:t>
      </w:r>
      <w:r w:rsidR="006C373E" w:rsidRPr="0021481A">
        <w:rPr>
          <w:lang w:val="en-US"/>
        </w:rPr>
        <w:t xml:space="preserve">OR </w:t>
      </w:r>
      <w:r w:rsidR="006C373E" w:rsidRPr="0021481A">
        <w:rPr>
          <w:rStyle w:val="Incipit"/>
          <w:lang w:val="en-US"/>
        </w:rPr>
        <w:t>Famulorum tuorum</w:t>
      </w:r>
      <w:r w:rsidR="006C373E" w:rsidRPr="0021481A">
        <w:rPr>
          <w:lang w:val="en-US"/>
        </w:rPr>
        <w:t>.</w:t>
      </w:r>
    </w:p>
    <w:p w:rsidR="006C373E" w:rsidRPr="0021481A" w:rsidRDefault="006C373E" w:rsidP="007F1DD4">
      <w:pPr>
        <w:rPr>
          <w:lang w:val="pt-PT"/>
        </w:rPr>
      </w:pPr>
      <w:r w:rsidRPr="0021481A">
        <w:rPr>
          <w:rStyle w:val="Time1"/>
          <w:lang w:val="en-US"/>
        </w:rPr>
        <w:t>Ad nonam</w:t>
      </w:r>
      <w:r w:rsidRPr="0021481A">
        <w:rPr>
          <w:lang w:val="en-US"/>
        </w:rPr>
        <w:t xml:space="preserve"> AN </w:t>
      </w:r>
      <w:r w:rsidRPr="0021481A">
        <w:rPr>
          <w:rStyle w:val="Incipit"/>
          <w:lang w:val="en-US"/>
        </w:rPr>
        <w:t>Pulchra es et decora</w:t>
      </w:r>
      <w:r w:rsidRPr="0021481A">
        <w:rPr>
          <w:lang w:val="en-US"/>
        </w:rPr>
        <w:t xml:space="preserve">. </w:t>
      </w:r>
      <w:r w:rsidRPr="0021481A">
        <w:rPr>
          <w:lang w:val="pt-PT"/>
        </w:rPr>
        <w:t xml:space="preserve">CP </w:t>
      </w:r>
      <w:r w:rsidRPr="0021481A">
        <w:rPr>
          <w:rStyle w:val="Incipit"/>
          <w:lang w:val="pt-PT"/>
        </w:rPr>
        <w:t>Dilectus meus</w:t>
      </w:r>
      <w:r w:rsidRPr="0021481A">
        <w:rPr>
          <w:lang w:val="pt-PT"/>
        </w:rPr>
        <w:t xml:space="preserve">. RB </w:t>
      </w:r>
      <w:r w:rsidRPr="0021481A">
        <w:rPr>
          <w:rStyle w:val="Incipit"/>
          <w:lang w:val="pt-PT"/>
        </w:rPr>
        <w:t>Adiuvabit eam</w:t>
      </w:r>
      <w:r w:rsidRPr="0021481A">
        <w:rPr>
          <w:lang w:val="pt-PT"/>
        </w:rPr>
        <w:t xml:space="preserve">. RV </w:t>
      </w:r>
      <w:r w:rsidRPr="0021481A">
        <w:rPr>
          <w:rStyle w:val="Incipit"/>
          <w:lang w:val="pt-PT"/>
        </w:rPr>
        <w:t>Deus in medio eius</w:t>
      </w:r>
      <w:r w:rsidRPr="0021481A">
        <w:rPr>
          <w:lang w:val="pt-PT"/>
        </w:rPr>
        <w:t xml:space="preserve">. VS </w:t>
      </w:r>
      <w:r w:rsidRPr="0021481A">
        <w:rPr>
          <w:rStyle w:val="Incipit"/>
          <w:lang w:val="pt-PT"/>
        </w:rPr>
        <w:t>Elegit eam deus</w:t>
      </w:r>
      <w:r w:rsidRPr="0021481A">
        <w:rPr>
          <w:lang w:val="pt-PT"/>
        </w:rPr>
        <w:t xml:space="preserve"> minor. Oratio ut supra.</w:t>
      </w:r>
    </w:p>
    <w:p w:rsidR="006C373E" w:rsidRPr="0021481A" w:rsidRDefault="006C373E" w:rsidP="007F1DD4">
      <w:pPr>
        <w:rPr>
          <w:lang w:val="pt-PT"/>
        </w:rPr>
      </w:pPr>
      <w:r w:rsidRPr="0021481A">
        <w:rPr>
          <w:rStyle w:val="Time1"/>
          <w:lang w:val="pt-PT"/>
        </w:rPr>
        <w:t>In secunda vespera</w:t>
      </w:r>
      <w:r w:rsidRPr="0021481A">
        <w:rPr>
          <w:lang w:val="pt-PT"/>
        </w:rPr>
        <w:t xml:space="preserve"> AN </w:t>
      </w:r>
      <w:r w:rsidRPr="0021481A">
        <w:rPr>
          <w:rStyle w:val="Incipit"/>
          <w:lang w:val="pt-PT"/>
        </w:rPr>
        <w:t>Assumpta est Maria</w:t>
      </w:r>
      <w:r w:rsidRPr="0021481A">
        <w:rPr>
          <w:lang w:val="pt-PT"/>
        </w:rPr>
        <w:t xml:space="preserve"> super feriales psalmos. CP </w:t>
      </w:r>
      <w:r w:rsidRPr="0021481A">
        <w:rPr>
          <w:rStyle w:val="Incipit"/>
          <w:lang w:val="pt-PT"/>
        </w:rPr>
        <w:t>Sicut cinnamomum</w:t>
      </w:r>
      <w:r w:rsidR="00BD4B88" w:rsidRPr="0021481A">
        <w:rPr>
          <w:rStyle w:val="Incipit"/>
          <w:lang w:val="pt-PT"/>
        </w:rPr>
        <w:t xml:space="preserve"> et</w:t>
      </w:r>
      <w:r w:rsidRPr="0021481A">
        <w:rPr>
          <w:lang w:val="pt-PT"/>
        </w:rPr>
        <w:t xml:space="preserve">. HY </w:t>
      </w:r>
      <w:r w:rsidRPr="0021481A">
        <w:rPr>
          <w:rStyle w:val="Incipit"/>
          <w:lang w:val="pt-PT"/>
        </w:rPr>
        <w:t>Quem terra</w:t>
      </w:r>
      <w:r w:rsidRPr="0021481A">
        <w:rPr>
          <w:lang w:val="pt-PT"/>
        </w:rPr>
        <w:t xml:space="preserve">. VS </w:t>
      </w:r>
      <w:r w:rsidRPr="0021481A">
        <w:rPr>
          <w:rStyle w:val="Incipit"/>
          <w:lang w:val="pt-PT"/>
        </w:rPr>
        <w:t>Specie tua</w:t>
      </w:r>
      <w:r w:rsidRPr="0021481A">
        <w:rPr>
          <w:lang w:val="pt-PT"/>
        </w:rPr>
        <w:t xml:space="preserve">. AM </w:t>
      </w:r>
      <w:r w:rsidRPr="0021481A">
        <w:rPr>
          <w:rStyle w:val="Incipit"/>
          <w:lang w:val="pt-PT"/>
        </w:rPr>
        <w:t>Hodie Maria virgo</w:t>
      </w:r>
      <w:r w:rsidRPr="0021481A">
        <w:rPr>
          <w:lang w:val="pt-PT"/>
        </w:rPr>
        <w:t>. Oratio ut (199ra) supra.</w:t>
      </w:r>
    </w:p>
    <w:p w:rsidR="006C373E" w:rsidRPr="0021481A" w:rsidRDefault="006C373E" w:rsidP="00C64269">
      <w:pPr>
        <w:pStyle w:val="Titolo1"/>
        <w:rPr>
          <w:lang w:val="pt-PT"/>
        </w:rPr>
      </w:pPr>
      <w:r w:rsidRPr="0021481A">
        <w:rPr>
          <w:lang w:val="pt-PT"/>
        </w:rPr>
        <w:t>INFRA OCTAVA [ASSUMPTIONIS]</w:t>
      </w:r>
    </w:p>
    <w:p w:rsidR="006C373E" w:rsidRDefault="006C373E" w:rsidP="007F1DD4">
      <w:pPr>
        <w:rPr>
          <w:lang w:val="es-ES"/>
        </w:rPr>
      </w:pPr>
      <w:r w:rsidRPr="0021481A">
        <w:rPr>
          <w:rStyle w:val="Time1"/>
          <w:lang w:val="pt-PT"/>
        </w:rPr>
        <w:t>[Ad matutinam]</w:t>
      </w:r>
      <w:r w:rsidRPr="0021481A">
        <w:rPr>
          <w:lang w:val="pt-PT"/>
        </w:rPr>
        <w:t xml:space="preserve"> singulis noctibus, quando opus est</w:t>
      </w:r>
      <w:r w:rsidR="00560B2A" w:rsidRPr="0021481A">
        <w:rPr>
          <w:lang w:val="pt-PT"/>
        </w:rPr>
        <w:t>,</w:t>
      </w:r>
      <w:r w:rsidRPr="0021481A">
        <w:rPr>
          <w:lang w:val="pt-PT"/>
        </w:rPr>
        <w:t xml:space="preserve"> cantetur INV </w:t>
      </w:r>
      <w:r w:rsidRPr="0021481A">
        <w:rPr>
          <w:rStyle w:val="Incipit"/>
          <w:lang w:val="pt-PT"/>
        </w:rPr>
        <w:t>Ave Maria</w:t>
      </w:r>
      <w:r w:rsidRPr="0021481A">
        <w:rPr>
          <w:lang w:val="pt-PT"/>
        </w:rPr>
        <w:t xml:space="preserve">. Et tres antiphonae de sancta nocte cum suis </w:t>
      </w:r>
      <w:r w:rsidR="00560B2A" w:rsidRPr="0021481A">
        <w:rPr>
          <w:lang w:val="pt-PT"/>
        </w:rPr>
        <w:t xml:space="preserve">competentibus </w:t>
      </w:r>
      <w:r w:rsidRPr="0021481A">
        <w:rPr>
          <w:lang w:val="pt-PT"/>
        </w:rPr>
        <w:t xml:space="preserve">psalmis. </w:t>
      </w:r>
      <w:r>
        <w:rPr>
          <w:lang w:val="es-ES"/>
        </w:rPr>
        <w:t>Et leguntur sermones cum tribus responsoriis de propria historia.</w:t>
      </w:r>
    </w:p>
    <w:p w:rsidR="006C373E" w:rsidRDefault="006C373E" w:rsidP="007F1DD4">
      <w:pPr>
        <w:rPr>
          <w:lang w:val="es-ES"/>
        </w:rPr>
      </w:pPr>
      <w:r w:rsidRPr="0021481A">
        <w:rPr>
          <w:rStyle w:val="Time1"/>
          <w:lang w:val="es-ES"/>
        </w:rPr>
        <w:t>[Ad laudes]</w:t>
      </w:r>
      <w:r>
        <w:rPr>
          <w:lang w:val="es-ES"/>
        </w:rPr>
        <w:t xml:space="preserve"> omni nocte cantetur </w:t>
      </w:r>
      <w:r w:rsidRPr="006C373E">
        <w:rPr>
          <w:lang w:val="es-ES"/>
        </w:rPr>
        <w:t>|</w:t>
      </w:r>
      <w:r>
        <w:rPr>
          <w:lang w:val="es-ES"/>
        </w:rPr>
        <w:t>sola antiphona sola antiphona::sola antiphona</w:t>
      </w:r>
      <w:r w:rsidRPr="006C373E">
        <w:rPr>
          <w:lang w:val="es-ES"/>
        </w:rPr>
        <w:t>|</w:t>
      </w:r>
      <w:r>
        <w:rPr>
          <w:lang w:val="es-ES"/>
        </w:rPr>
        <w:t xml:space="preserve"> ad laudes AN </w:t>
      </w:r>
      <w:r w:rsidRPr="0021481A">
        <w:rPr>
          <w:rStyle w:val="Incipit"/>
          <w:lang w:val="es-ES"/>
        </w:rPr>
        <w:t>Assumpta est</w:t>
      </w:r>
      <w:r>
        <w:rPr>
          <w:lang w:val="es-ES"/>
        </w:rPr>
        <w:t xml:space="preserve">. Capitulum </w:t>
      </w:r>
      <w:r w:rsidR="00560B2A">
        <w:rPr>
          <w:lang w:val="es-ES"/>
        </w:rPr>
        <w:t>, antiphona i</w:t>
      </w:r>
      <w:r>
        <w:rPr>
          <w:lang w:val="es-ES"/>
        </w:rPr>
        <w:t xml:space="preserve">n evangelio ut in die sancto. [KY] </w:t>
      </w:r>
      <w:r w:rsidRPr="0021481A">
        <w:rPr>
          <w:rStyle w:val="Incipit"/>
          <w:lang w:val="es-ES"/>
        </w:rPr>
        <w:t>Kyrie</w:t>
      </w:r>
      <w:r>
        <w:rPr>
          <w:lang w:val="es-ES"/>
        </w:rPr>
        <w:t xml:space="preserve"> cum [PN] </w:t>
      </w:r>
      <w:r w:rsidRPr="0021481A">
        <w:rPr>
          <w:rStyle w:val="Incipit"/>
          <w:lang w:val="es-ES"/>
        </w:rPr>
        <w:t>Pater noster</w:t>
      </w:r>
      <w:r>
        <w:rPr>
          <w:lang w:val="es-ES"/>
        </w:rPr>
        <w:t xml:space="preserve"> dicitur. Sequitur tantum oratio de domin%D::ic%a nostra.</w:t>
      </w:r>
    </w:p>
    <w:p w:rsidR="006C373E" w:rsidRPr="0021481A" w:rsidRDefault="006C373E" w:rsidP="007F1DD4">
      <w:pPr>
        <w:rPr>
          <w:lang w:val="fr-FR"/>
        </w:rPr>
      </w:pPr>
      <w:r w:rsidRPr="0021481A">
        <w:rPr>
          <w:rStyle w:val="Time1"/>
          <w:lang w:val="fr-FR"/>
        </w:rPr>
        <w:t>Ad horas</w:t>
      </w:r>
      <w:r w:rsidRPr="0021481A">
        <w:rPr>
          <w:lang w:val="fr-FR"/>
        </w:rPr>
        <w:t xml:space="preserve"> cantentur laudes. Et cetera ut in sancta die.</w:t>
      </w:r>
    </w:p>
    <w:p w:rsidR="006C373E" w:rsidRPr="0021481A" w:rsidRDefault="006C373E" w:rsidP="007F1DD4">
      <w:pPr>
        <w:rPr>
          <w:lang w:val="fr-FR"/>
        </w:rPr>
      </w:pPr>
      <w:r w:rsidRPr="0021481A">
        <w:rPr>
          <w:rStyle w:val="Time1"/>
          <w:lang w:val="fr-FR"/>
        </w:rPr>
        <w:t>Officium</w:t>
      </w:r>
      <w:r w:rsidRPr="0021481A">
        <w:rPr>
          <w:lang w:val="fr-FR"/>
        </w:rPr>
        <w:t xml:space="preserve"> cantetur per totum [IN] </w:t>
      </w:r>
      <w:r w:rsidRPr="0021481A">
        <w:rPr>
          <w:rStyle w:val="Incipit"/>
          <w:lang w:val="fr-FR"/>
        </w:rPr>
        <w:t>Vultum tuum</w:t>
      </w:r>
      <w:r w:rsidRPr="0021481A">
        <w:rPr>
          <w:lang w:val="fr-FR"/>
        </w:rPr>
        <w:t xml:space="preserve">, nisi ALV </w:t>
      </w:r>
      <w:r w:rsidRPr="0021481A">
        <w:rPr>
          <w:rStyle w:val="Incipit"/>
          <w:lang w:val="fr-FR"/>
        </w:rPr>
        <w:t>Assumpta est</w:t>
      </w:r>
      <w:r w:rsidRPr="0021481A">
        <w:rPr>
          <w:lang w:val="fr-FR"/>
        </w:rPr>
        <w:t xml:space="preserve"> omittitur.</w:t>
      </w:r>
    </w:p>
    <w:p w:rsidR="00560B2A" w:rsidRPr="0021481A" w:rsidRDefault="006C373E" w:rsidP="00560B2A">
      <w:pPr>
        <w:rPr>
          <w:lang w:val="it-IT"/>
        </w:rPr>
      </w:pPr>
      <w:r w:rsidRPr="0021481A">
        <w:rPr>
          <w:rStyle w:val="Time1"/>
          <w:lang w:val="en-US"/>
        </w:rPr>
        <w:t>In vesperis</w:t>
      </w:r>
      <w:r w:rsidRPr="0021481A">
        <w:rPr>
          <w:lang w:val="en-US"/>
        </w:rPr>
        <w:t xml:space="preserve"> super feriales psalmos AN </w:t>
      </w:r>
      <w:r w:rsidRPr="0021481A">
        <w:rPr>
          <w:rStyle w:val="Incipit"/>
          <w:lang w:val="en-US"/>
        </w:rPr>
        <w:t>Assumpta est</w:t>
      </w:r>
      <w:r w:rsidRPr="0021481A">
        <w:rPr>
          <w:lang w:val="en-US"/>
        </w:rPr>
        <w:t xml:space="preserve">. </w:t>
      </w:r>
      <w:r w:rsidRPr="0021481A">
        <w:rPr>
          <w:lang w:val="it-IT"/>
        </w:rPr>
        <w:t>Capitulum, antiphonae, oratio ut in sancta die.</w:t>
      </w:r>
      <w:r w:rsidR="00560B2A" w:rsidRPr="0021481A">
        <w:rPr>
          <w:lang w:val="it-IT"/>
        </w:rPr>
        <w:t xml:space="preserve"> </w:t>
      </w:r>
    </w:p>
    <w:p w:rsidR="00560B2A" w:rsidRPr="0021481A" w:rsidRDefault="00560B2A" w:rsidP="00560B2A">
      <w:pPr>
        <w:rPr>
          <w:lang w:val="it-IT"/>
        </w:rPr>
      </w:pPr>
      <w:r w:rsidRPr="0021481A">
        <w:rPr>
          <w:rStyle w:val="Time1"/>
          <w:lang w:val="it-IT"/>
        </w:rPr>
        <w:t>Ad primam et ad completorium</w:t>
      </w:r>
      <w:r w:rsidRPr="0021481A">
        <w:rPr>
          <w:lang w:val="it-IT"/>
        </w:rPr>
        <w:t xml:space="preserve"> preces non dicantur. </w:t>
      </w:r>
    </w:p>
    <w:p w:rsidR="006C373E" w:rsidRPr="0021481A" w:rsidRDefault="006C373E" w:rsidP="007F1DD4">
      <w:pPr>
        <w:rPr>
          <w:lang w:val="it-IT"/>
        </w:rPr>
      </w:pPr>
    </w:p>
    <w:p w:rsidR="006C373E" w:rsidRPr="0021481A" w:rsidRDefault="006C373E" w:rsidP="00C64269">
      <w:pPr>
        <w:pStyle w:val="Titolo1"/>
        <w:rPr>
          <w:lang w:val="pt-PT"/>
        </w:rPr>
      </w:pPr>
      <w:r w:rsidRPr="0021481A">
        <w:rPr>
          <w:lang w:val="pt-PT"/>
        </w:rPr>
        <w:t>KOMMENTAR</w:t>
      </w:r>
    </w:p>
    <w:p w:rsidR="006C373E" w:rsidRPr="0021481A" w:rsidRDefault="006C373E" w:rsidP="007F1DD4">
      <w:pPr>
        <w:rPr>
          <w:lang w:val="pt-PT"/>
        </w:rPr>
      </w:pPr>
      <w:r w:rsidRPr="0021481A">
        <w:rPr>
          <w:lang w:val="pt-PT"/>
        </w:rPr>
        <w:t>S</w:t>
      </w:r>
      <w:r w:rsidR="00E14339" w:rsidRPr="0021481A">
        <w:rPr>
          <w:lang w:val="pt-PT"/>
        </w:rPr>
        <w:t>i dominica infra octavam</w:t>
      </w:r>
      <w:r w:rsidR="008A7122" w:rsidRPr="0021481A">
        <w:rPr>
          <w:lang w:val="pt-PT"/>
        </w:rPr>
        <w:t xml:space="preserve"> occurrerit tunc ordo habet sic.</w:t>
      </w:r>
    </w:p>
    <w:p w:rsidR="00E14339" w:rsidRPr="0021481A" w:rsidRDefault="00E14339" w:rsidP="007F1DD4">
      <w:pPr>
        <w:rPr>
          <w:lang w:val="pt-PT"/>
        </w:rPr>
      </w:pPr>
      <w:r w:rsidRPr="0021481A">
        <w:rPr>
          <w:lang w:val="en-US"/>
        </w:rPr>
        <w:t xml:space="preserve">Ad vesperas antiphonae, hymnus et oratio (199rb) ut in sancta die. </w:t>
      </w:r>
      <w:r w:rsidRPr="0021481A">
        <w:rPr>
          <w:lang w:val="pt-PT"/>
        </w:rPr>
        <w:t xml:space="preserve">Deinde antiphona de historia dominicali, quam ordo requirit. OR </w:t>
      </w:r>
      <w:r w:rsidRPr="0021481A">
        <w:rPr>
          <w:rStyle w:val="Incipit"/>
          <w:lang w:val="pt-PT"/>
        </w:rPr>
        <w:t>Omnipotens sempiterne deus vespere</w:t>
      </w:r>
      <w:r w:rsidRPr="0021481A">
        <w:rPr>
          <w:lang w:val="pt-PT"/>
        </w:rPr>
        <w:t>. Deinde suffragia.</w:t>
      </w:r>
    </w:p>
    <w:p w:rsidR="00E14339" w:rsidRPr="0021481A" w:rsidRDefault="00E14339" w:rsidP="007F1DD4">
      <w:pPr>
        <w:rPr>
          <w:lang w:val="pt-PT"/>
        </w:rPr>
      </w:pPr>
      <w:r w:rsidRPr="0021481A">
        <w:rPr>
          <w:lang w:val="pt-PT"/>
        </w:rPr>
        <w:t xml:space="preserve">Ad matutinam INV </w:t>
      </w:r>
      <w:r w:rsidRPr="0021481A">
        <w:rPr>
          <w:rStyle w:val="Incipit"/>
          <w:lang w:val="pt-PT"/>
        </w:rPr>
        <w:t>Ave Maria</w:t>
      </w:r>
      <w:r w:rsidRPr="0021481A">
        <w:rPr>
          <w:lang w:val="pt-PT"/>
        </w:rPr>
        <w:t>. Cetera require ut in sancta nocte. Legitur evangelium dominicale.</w:t>
      </w:r>
    </w:p>
    <w:p w:rsidR="00E14339" w:rsidRPr="0021481A" w:rsidRDefault="00E14339" w:rsidP="007F1DD4">
      <w:pPr>
        <w:rPr>
          <w:lang w:val="pt-PT"/>
        </w:rPr>
      </w:pPr>
      <w:r w:rsidRPr="0021481A">
        <w:rPr>
          <w:lang w:val="pt-PT"/>
        </w:rPr>
        <w:lastRenderedPageBreak/>
        <w:t xml:space="preserve">Ad laudes AN </w:t>
      </w:r>
      <w:r w:rsidRPr="0021481A">
        <w:rPr>
          <w:rStyle w:val="Incipit"/>
          <w:lang w:val="pt-PT"/>
        </w:rPr>
        <w:t>Assumpta est Maria</w:t>
      </w:r>
      <w:r w:rsidRPr="0021481A">
        <w:rPr>
          <w:lang w:val="pt-PT"/>
        </w:rPr>
        <w:t xml:space="preserve">. Cetera omnia de festo. Et deinde antiphona et oratio de dominica, quam ordo requirit. </w:t>
      </w:r>
    </w:p>
    <w:p w:rsidR="00E14339" w:rsidRPr="0021481A" w:rsidRDefault="00E14339" w:rsidP="007F1DD4">
      <w:pPr>
        <w:rPr>
          <w:lang w:val="pt-PT"/>
        </w:rPr>
      </w:pPr>
      <w:r w:rsidRPr="0021481A">
        <w:rPr>
          <w:lang w:val="pt-PT"/>
        </w:rPr>
        <w:t>Si placet officium dominicale cantetur et secunda oratio de sancta Maria.</w:t>
      </w:r>
    </w:p>
    <w:p w:rsidR="00E14339" w:rsidRPr="0021481A" w:rsidRDefault="00E14339" w:rsidP="00C64269">
      <w:pPr>
        <w:pStyle w:val="Titolo1"/>
        <w:rPr>
          <w:lang w:val="pt-PT"/>
        </w:rPr>
      </w:pPr>
      <w:r w:rsidRPr="0021481A">
        <w:rPr>
          <w:lang w:val="pt-PT"/>
        </w:rPr>
        <w:t>IN OCTAVA SANCTI LAURENTII</w:t>
      </w:r>
    </w:p>
    <w:p w:rsidR="00E14339" w:rsidRPr="0021481A" w:rsidRDefault="00E14339" w:rsidP="007F1DD4">
      <w:pPr>
        <w:rPr>
          <w:lang w:val="de-AT"/>
        </w:rPr>
      </w:pPr>
      <w:r w:rsidRPr="0021481A">
        <w:rPr>
          <w:rStyle w:val="Time1"/>
          <w:lang w:val="pt-PT"/>
        </w:rPr>
        <w:t>Ad vesperas</w:t>
      </w:r>
      <w:r w:rsidRPr="0021481A">
        <w:rPr>
          <w:lang w:val="pt-PT"/>
        </w:rPr>
        <w:t xml:space="preserve"> feriales </w:t>
      </w:r>
      <w:r w:rsidR="00560B2A" w:rsidRPr="0021481A">
        <w:rPr>
          <w:lang w:val="pt-PT"/>
        </w:rPr>
        <w:t>|</w:t>
      </w:r>
      <w:r w:rsidRPr="0021481A">
        <w:rPr>
          <w:lang w:val="pt-PT"/>
        </w:rPr>
        <w:t>psalmos</w:t>
      </w:r>
      <w:r w:rsidR="00560B2A" w:rsidRPr="0021481A">
        <w:rPr>
          <w:lang w:val="pt-PT"/>
        </w:rPr>
        <w:t>::psalmi|</w:t>
      </w:r>
      <w:r w:rsidRPr="0021481A">
        <w:rPr>
          <w:lang w:val="pt-PT"/>
        </w:rPr>
        <w:t xml:space="preserve">. </w:t>
      </w:r>
      <w:r w:rsidRPr="0021481A">
        <w:rPr>
          <w:lang w:val="de-AT"/>
        </w:rPr>
        <w:t xml:space="preserve">AN </w:t>
      </w:r>
      <w:r w:rsidRPr="00C64269">
        <w:rPr>
          <w:rStyle w:val="Incipit"/>
        </w:rPr>
        <w:t>Assumpta est</w:t>
      </w:r>
      <w:r w:rsidRPr="0021481A">
        <w:rPr>
          <w:lang w:val="de-AT"/>
        </w:rPr>
        <w:t>.</w:t>
      </w:r>
      <w:r w:rsidR="00F55331" w:rsidRPr="0021481A">
        <w:rPr>
          <w:lang w:val="de-AT"/>
        </w:rPr>
        <w:t xml:space="preserve"> Capitulum ut in die</w:t>
      </w:r>
      <w:r w:rsidR="00560B2A" w:rsidRPr="0021481A">
        <w:rPr>
          <w:lang w:val="de-AT"/>
        </w:rPr>
        <w:t xml:space="preserve"> ipsius</w:t>
      </w:r>
      <w:r w:rsidR="00F55331" w:rsidRPr="0021481A">
        <w:rPr>
          <w:lang w:val="de-AT"/>
        </w:rPr>
        <w:t xml:space="preserve">. HY </w:t>
      </w:r>
      <w:r w:rsidR="00F55331" w:rsidRPr="00F55331">
        <w:rPr>
          <w:rStyle w:val="Incipit"/>
        </w:rPr>
        <w:t>Deus tuorum</w:t>
      </w:r>
      <w:r w:rsidR="00F55331" w:rsidRPr="0021481A">
        <w:rPr>
          <w:lang w:val="de-AT"/>
        </w:rPr>
        <w:t xml:space="preserve">. VS </w:t>
      </w:r>
      <w:r w:rsidR="00F55331" w:rsidRPr="00F55331">
        <w:rPr>
          <w:rStyle w:val="Incipit"/>
        </w:rPr>
        <w:t>Gloria et honore</w:t>
      </w:r>
      <w:r w:rsidR="00F55331" w:rsidRPr="0021481A">
        <w:rPr>
          <w:lang w:val="de-AT"/>
        </w:rPr>
        <w:t xml:space="preserve">. AM </w:t>
      </w:r>
      <w:r w:rsidR="00F55331" w:rsidRPr="00F55331">
        <w:rPr>
          <w:rStyle w:val="Incipit"/>
        </w:rPr>
        <w:t>Beatus Laurentius</w:t>
      </w:r>
      <w:r w:rsidR="00F55331" w:rsidRPr="0021481A">
        <w:rPr>
          <w:lang w:val="de-AT"/>
        </w:rPr>
        <w:t>. Sequitur antiphona et oratio de sancta Maria.</w:t>
      </w:r>
    </w:p>
    <w:p w:rsidR="00F55331" w:rsidRPr="0021481A" w:rsidRDefault="00F55331" w:rsidP="007F1DD4">
      <w:pPr>
        <w:rPr>
          <w:lang w:val="de-AT"/>
        </w:rPr>
      </w:pPr>
      <w:r w:rsidRPr="00F55331">
        <w:rPr>
          <w:rStyle w:val="Time1"/>
        </w:rPr>
        <w:t>Ad matutinam</w:t>
      </w:r>
      <w:r w:rsidRPr="0021481A">
        <w:rPr>
          <w:lang w:val="de-AT"/>
        </w:rPr>
        <w:t xml:space="preserve"> INV </w:t>
      </w:r>
      <w:r w:rsidRPr="00F55331">
        <w:rPr>
          <w:rStyle w:val="Incipit"/>
        </w:rPr>
        <w:t>Regem martyrum</w:t>
      </w:r>
      <w:r w:rsidRPr="0021481A">
        <w:rPr>
          <w:lang w:val="de-AT"/>
        </w:rPr>
        <w:t xml:space="preserve">. Cantentur tres (199va) antiphonae de uno martyre cum psalmis competentibus. VS </w:t>
      </w:r>
      <w:r w:rsidRPr="00F55331">
        <w:rPr>
          <w:rStyle w:val="Incipit"/>
        </w:rPr>
        <w:t>Posuisti domine</w:t>
      </w:r>
      <w:r w:rsidRPr="0021481A">
        <w:rPr>
          <w:lang w:val="de-AT"/>
        </w:rPr>
        <w:t xml:space="preserve">. Legitur LS </w:t>
      </w:r>
      <w:r w:rsidRPr="00F55331">
        <w:rPr>
          <w:rStyle w:val="Incipit"/>
        </w:rPr>
        <w:t>Sicut patrum</w:t>
      </w:r>
      <w:r w:rsidRPr="0021481A">
        <w:rPr>
          <w:lang w:val="de-AT"/>
        </w:rPr>
        <w:t>. Responsorium de uno martyre.</w:t>
      </w:r>
    </w:p>
    <w:p w:rsidR="00F55331" w:rsidRPr="0021481A" w:rsidRDefault="00F55331" w:rsidP="007F1DD4">
      <w:pPr>
        <w:rPr>
          <w:lang w:val="pt-PT"/>
        </w:rPr>
      </w:pPr>
      <w:r w:rsidRPr="00F55331">
        <w:rPr>
          <w:rStyle w:val="Time1"/>
        </w:rPr>
        <w:t>Ad laudes</w:t>
      </w:r>
      <w:r w:rsidRPr="0021481A">
        <w:rPr>
          <w:lang w:val="de-AT"/>
        </w:rPr>
        <w:t xml:space="preserve"> AN </w:t>
      </w:r>
      <w:r w:rsidRPr="00E6768B">
        <w:rPr>
          <w:rStyle w:val="Incipit"/>
        </w:rPr>
        <w:t>Qui me confessus</w:t>
      </w:r>
      <w:r w:rsidRPr="0021481A">
        <w:rPr>
          <w:lang w:val="de-AT"/>
        </w:rPr>
        <w:t xml:space="preserve">. Capitulum de die ipsius. VS </w:t>
      </w:r>
      <w:r w:rsidRPr="00E6768B">
        <w:rPr>
          <w:rStyle w:val="Incipit"/>
        </w:rPr>
        <w:t>Magna est gloria eius</w:t>
      </w:r>
      <w:r w:rsidRPr="0021481A">
        <w:rPr>
          <w:lang w:val="de-AT"/>
        </w:rPr>
        <w:t xml:space="preserve">. AB </w:t>
      </w:r>
      <w:r w:rsidRPr="00E6768B">
        <w:rPr>
          <w:rStyle w:val="Incipit"/>
        </w:rPr>
        <w:t>Hic vir despiciens</w:t>
      </w:r>
      <w:r w:rsidRPr="0021481A">
        <w:rPr>
          <w:lang w:val="de-AT"/>
        </w:rPr>
        <w:t xml:space="preserve">. </w:t>
      </w:r>
      <w:r w:rsidRPr="0021481A">
        <w:rPr>
          <w:lang w:val="pt-PT"/>
        </w:rPr>
        <w:t>Oratio ut supra. Deinde antiphona et oratio de sancta Maria.</w:t>
      </w:r>
    </w:p>
    <w:p w:rsidR="00F55331" w:rsidRPr="0021481A" w:rsidRDefault="00F55331" w:rsidP="007F1DD4">
      <w:pPr>
        <w:rPr>
          <w:lang w:val="it-IT"/>
        </w:rPr>
      </w:pPr>
      <w:r w:rsidRPr="0021481A">
        <w:rPr>
          <w:rStyle w:val="Time1"/>
          <w:lang w:val="it-IT"/>
        </w:rPr>
        <w:t>Ad horas</w:t>
      </w:r>
      <w:r w:rsidRPr="0021481A">
        <w:rPr>
          <w:lang w:val="it-IT"/>
        </w:rPr>
        <w:t xml:space="preserve"> cantentur laudes. [Responsoria] de uno martyre.</w:t>
      </w:r>
    </w:p>
    <w:p w:rsidR="00F55331" w:rsidRPr="0021481A" w:rsidRDefault="00F55331" w:rsidP="007F1DD4">
      <w:pPr>
        <w:rPr>
          <w:lang w:val="it-IT"/>
        </w:rPr>
      </w:pPr>
      <w:r w:rsidRPr="0021481A">
        <w:rPr>
          <w:rStyle w:val="Time1"/>
          <w:lang w:val="it-IT"/>
        </w:rPr>
        <w:t>Ad missam</w:t>
      </w:r>
      <w:r w:rsidRPr="0021481A">
        <w:rPr>
          <w:lang w:val="it-IT"/>
        </w:rPr>
        <w:t xml:space="preserve"> IN </w:t>
      </w:r>
      <w:r w:rsidRPr="0021481A">
        <w:rPr>
          <w:rStyle w:val="Incipit"/>
          <w:lang w:val="it-IT"/>
        </w:rPr>
        <w:t>Probasti domine</w:t>
      </w:r>
      <w:r w:rsidRPr="0021481A">
        <w:rPr>
          <w:lang w:val="it-IT"/>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ORCL </w:t>
      </w:r>
      <w:r w:rsidRPr="0021481A">
        <w:rPr>
          <w:rStyle w:val="Incipit"/>
          <w:lang w:val="pt-PT"/>
        </w:rPr>
        <w:t>Beati Laurentii</w:t>
      </w:r>
      <w:r w:rsidRPr="0021481A">
        <w:rPr>
          <w:lang w:val="pt-PT"/>
        </w:rPr>
        <w:t xml:space="preserve">. Secunda de sancta Maria. Tertia quam velis. </w:t>
      </w:r>
      <w:r w:rsidRPr="0021481A">
        <w:rPr>
          <w:lang w:val="it-IT"/>
        </w:rPr>
        <w:t xml:space="preserve">EP </w:t>
      </w:r>
      <w:r w:rsidRPr="0021481A">
        <w:rPr>
          <w:rStyle w:val="Incipit"/>
          <w:lang w:val="it-IT"/>
        </w:rPr>
        <w:t>Beatus vir qui in sapientia</w:t>
      </w:r>
      <w:r w:rsidRPr="0021481A">
        <w:rPr>
          <w:lang w:val="it-IT"/>
        </w:rPr>
        <w:t xml:space="preserve">. GR </w:t>
      </w:r>
      <w:r w:rsidRPr="0021481A">
        <w:rPr>
          <w:rStyle w:val="Incipit"/>
          <w:lang w:val="it-IT"/>
        </w:rPr>
        <w:t>Iustus non conturbatur</w:t>
      </w:r>
      <w:r w:rsidRPr="0021481A">
        <w:rPr>
          <w:lang w:val="it-IT"/>
        </w:rPr>
        <w:t xml:space="preserve">. ALV </w:t>
      </w:r>
      <w:r w:rsidRPr="0021481A">
        <w:rPr>
          <w:rStyle w:val="Incipit"/>
          <w:lang w:val="it-IT"/>
        </w:rPr>
        <w:t>Laetabitur</w:t>
      </w:r>
      <w:r w:rsidRPr="0021481A">
        <w:rPr>
          <w:lang w:val="it-IT"/>
        </w:rPr>
        <w:t xml:space="preserve">. EV </w:t>
      </w:r>
      <w:r w:rsidRPr="0021481A">
        <w:rPr>
          <w:rStyle w:val="Incipit"/>
          <w:lang w:val="it-IT"/>
        </w:rPr>
        <w:t>Si quis post me</w:t>
      </w:r>
      <w:r w:rsidRPr="0021481A">
        <w:rPr>
          <w:lang w:val="it-IT"/>
        </w:rPr>
        <w:t xml:space="preserve">. OF </w:t>
      </w:r>
      <w:r w:rsidRPr="0021481A">
        <w:rPr>
          <w:rStyle w:val="Incipit"/>
          <w:lang w:val="it-IT"/>
        </w:rPr>
        <w:t>In virtute tua</w:t>
      </w:r>
      <w:r w:rsidRPr="0021481A">
        <w:rPr>
          <w:lang w:val="it-IT"/>
        </w:rPr>
        <w:t xml:space="preserve">. Praefatio de sancta Maria. CO </w:t>
      </w:r>
      <w:r w:rsidRPr="0021481A">
        <w:rPr>
          <w:rStyle w:val="Incipit"/>
          <w:lang w:val="it-IT"/>
        </w:rPr>
        <w:t>Qui (199vb) vult venire</w:t>
      </w:r>
      <w:r w:rsidRPr="0021481A">
        <w:rPr>
          <w:lang w:val="it-IT"/>
        </w:rPr>
        <w:t>.</w:t>
      </w:r>
    </w:p>
    <w:p w:rsidR="00F55331" w:rsidRPr="0021481A" w:rsidRDefault="00F55331" w:rsidP="00F55331">
      <w:pPr>
        <w:pStyle w:val="Titolo1"/>
        <w:rPr>
          <w:lang w:val="it-IT"/>
        </w:rPr>
      </w:pPr>
      <w:r w:rsidRPr="0021481A">
        <w:rPr>
          <w:lang w:val="it-IT"/>
        </w:rPr>
        <w:t>IN NATIVITATE SANCTI AGAPITI</w:t>
      </w:r>
    </w:p>
    <w:p w:rsidR="00F55331" w:rsidRPr="0021481A" w:rsidRDefault="00F55331" w:rsidP="007F1DD4">
      <w:pPr>
        <w:rPr>
          <w:lang w:val="pt-PT"/>
        </w:rPr>
      </w:pPr>
      <w:r w:rsidRPr="0021481A">
        <w:rPr>
          <w:rStyle w:val="Time1"/>
          <w:lang w:val="it-IT"/>
        </w:rPr>
        <w:t>Ad vesperas</w:t>
      </w:r>
      <w:r w:rsidRPr="0021481A">
        <w:rPr>
          <w:lang w:val="it-IT"/>
        </w:rPr>
        <w:t xml:space="preserve"> super feriales psalmos AN </w:t>
      </w:r>
      <w:r w:rsidRPr="0021481A">
        <w:rPr>
          <w:rStyle w:val="Incipit"/>
          <w:lang w:val="it-IT"/>
        </w:rPr>
        <w:t>Assumpta est</w:t>
      </w:r>
      <w:r w:rsidRPr="0021481A">
        <w:rPr>
          <w:lang w:val="it-IT"/>
        </w:rPr>
        <w:t>.</w:t>
      </w:r>
      <w:r w:rsidR="00E6768B" w:rsidRPr="0021481A">
        <w:rPr>
          <w:lang w:val="it-IT"/>
        </w:rPr>
        <w:t xml:space="preserve"> CP </w:t>
      </w:r>
      <w:r w:rsidR="00E6768B" w:rsidRPr="0021481A">
        <w:rPr>
          <w:rStyle w:val="Incipit"/>
          <w:lang w:val="it-IT"/>
        </w:rPr>
        <w:t>Beatus vir qui in lingua</w:t>
      </w:r>
      <w:r w:rsidR="00E6768B" w:rsidRPr="0021481A">
        <w:rPr>
          <w:lang w:val="it-IT"/>
        </w:rPr>
        <w:t xml:space="preserve">. </w:t>
      </w:r>
      <w:r w:rsidR="00E6768B" w:rsidRPr="0021481A">
        <w:rPr>
          <w:lang w:val="pt-PT"/>
        </w:rPr>
        <w:t xml:space="preserve">HY </w:t>
      </w:r>
      <w:r w:rsidR="00E6768B" w:rsidRPr="0021481A">
        <w:rPr>
          <w:rStyle w:val="Incipit"/>
          <w:lang w:val="pt-PT"/>
        </w:rPr>
        <w:t>Deus tuorum</w:t>
      </w:r>
      <w:r w:rsidR="00E6768B" w:rsidRPr="0021481A">
        <w:rPr>
          <w:lang w:val="pt-PT"/>
        </w:rPr>
        <w:t xml:space="preserve">. AM </w:t>
      </w:r>
      <w:r w:rsidR="00E6768B" w:rsidRPr="0021481A">
        <w:rPr>
          <w:rStyle w:val="Incipit"/>
          <w:lang w:val="pt-PT"/>
        </w:rPr>
        <w:t>Beatus vir qui suffert</w:t>
      </w:r>
      <w:r w:rsidR="00E6768B" w:rsidRPr="0021481A">
        <w:rPr>
          <w:lang w:val="pt-PT"/>
        </w:rPr>
        <w:t xml:space="preserve">. OR </w:t>
      </w:r>
      <w:r w:rsidR="00E6768B" w:rsidRPr="0021481A">
        <w:rPr>
          <w:rStyle w:val="Incipit"/>
          <w:lang w:val="pt-PT"/>
        </w:rPr>
        <w:t>Laetetur ecclesia tua</w:t>
      </w:r>
      <w:r w:rsidR="00E6768B" w:rsidRPr="0021481A">
        <w:rPr>
          <w:lang w:val="pt-PT"/>
        </w:rPr>
        <w:t>. Deinde de sancta Maria.</w:t>
      </w:r>
    </w:p>
    <w:p w:rsidR="00E6768B" w:rsidRPr="0021481A" w:rsidRDefault="00E6768B"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Cantentur tres antiphonae de uno martyre cum psalmis </w:t>
      </w:r>
      <w:r w:rsidR="00815665" w:rsidRPr="0021481A">
        <w:rPr>
          <w:lang w:val="pt-PT"/>
        </w:rPr>
        <w:t xml:space="preserve">sibi </w:t>
      </w:r>
      <w:r w:rsidRPr="0021481A">
        <w:rPr>
          <w:lang w:val="pt-PT"/>
        </w:rPr>
        <w:t xml:space="preserve">competentibus. VS </w:t>
      </w:r>
      <w:r w:rsidRPr="0021481A">
        <w:rPr>
          <w:rStyle w:val="Incipit"/>
          <w:lang w:val="pt-PT"/>
        </w:rPr>
        <w:t>Posuisti domine</w:t>
      </w:r>
      <w:r w:rsidRPr="0021481A">
        <w:rPr>
          <w:lang w:val="pt-PT"/>
        </w:rPr>
        <w:t>. Legitur vita eius cum tribus responsoriis de uno martyre.</w:t>
      </w:r>
    </w:p>
    <w:p w:rsidR="00E6768B" w:rsidRPr="0021481A" w:rsidRDefault="00E6768B" w:rsidP="007F1DD4">
      <w:pPr>
        <w:rPr>
          <w:lang w:val="pt-PT"/>
        </w:rPr>
      </w:pPr>
      <w:r w:rsidRPr="0021481A">
        <w:rPr>
          <w:rStyle w:val="Time1"/>
          <w:lang w:val="pt-PT"/>
        </w:rPr>
        <w:t>Ad laudes</w:t>
      </w:r>
      <w:r w:rsidRPr="0021481A">
        <w:rPr>
          <w:lang w:val="pt-PT"/>
        </w:rPr>
        <w:t xml:space="preserve"> AN </w:t>
      </w:r>
      <w:r w:rsidRPr="0021481A">
        <w:rPr>
          <w:rStyle w:val="Incipit"/>
          <w:lang w:val="pt-PT"/>
        </w:rPr>
        <w:t>Qui me confessus</w:t>
      </w:r>
      <w:r w:rsidRPr="0021481A">
        <w:rPr>
          <w:lang w:val="pt-PT"/>
        </w:rPr>
        <w:t xml:space="preserve">. CP </w:t>
      </w:r>
      <w:r w:rsidRPr="0021481A">
        <w:rPr>
          <w:rStyle w:val="Incipit"/>
          <w:lang w:val="pt-PT"/>
        </w:rPr>
        <w:t>Beatus qui invenit amicum</w:t>
      </w:r>
      <w:r w:rsidRPr="0021481A">
        <w:rPr>
          <w:lang w:val="pt-PT"/>
        </w:rPr>
        <w:t xml:space="preserve">. VS </w:t>
      </w:r>
      <w:r w:rsidRPr="0021481A">
        <w:rPr>
          <w:rStyle w:val="Incipit"/>
          <w:lang w:val="pt-PT"/>
        </w:rPr>
        <w:t>Magna est gloria</w:t>
      </w:r>
      <w:r w:rsidRPr="0021481A">
        <w:rPr>
          <w:lang w:val="pt-PT"/>
        </w:rPr>
        <w:t xml:space="preserve">. AB </w:t>
      </w:r>
      <w:r w:rsidRPr="0021481A">
        <w:rPr>
          <w:rStyle w:val="Incipit"/>
          <w:lang w:val="pt-PT"/>
        </w:rPr>
        <w:t>Hic vir despiciens</w:t>
      </w:r>
      <w:r w:rsidRPr="0021481A">
        <w:rPr>
          <w:lang w:val="pt-PT"/>
        </w:rPr>
        <w:t xml:space="preserve">. OR </w:t>
      </w:r>
      <w:r w:rsidRPr="0021481A">
        <w:rPr>
          <w:rStyle w:val="Incipit"/>
          <w:lang w:val="pt-PT"/>
        </w:rPr>
        <w:t>Laetetur ecclesia</w:t>
      </w:r>
      <w:r w:rsidRPr="0021481A">
        <w:rPr>
          <w:lang w:val="pt-PT"/>
        </w:rPr>
        <w:t>. Deinde de sancta Maria.</w:t>
      </w:r>
    </w:p>
    <w:p w:rsidR="00E6768B" w:rsidRPr="0021481A" w:rsidRDefault="00E6768B" w:rsidP="007F1DD4">
      <w:pPr>
        <w:rPr>
          <w:lang w:val="it-IT"/>
        </w:rPr>
      </w:pPr>
      <w:r w:rsidRPr="0021481A">
        <w:rPr>
          <w:rStyle w:val="Time1"/>
          <w:lang w:val="it-IT"/>
        </w:rPr>
        <w:t>Ad horas</w:t>
      </w:r>
      <w:r w:rsidRPr="0021481A">
        <w:rPr>
          <w:lang w:val="it-IT"/>
        </w:rPr>
        <w:t xml:space="preserve"> cantentur laudes. Et responsoria de uno martyre.</w:t>
      </w:r>
    </w:p>
    <w:p w:rsidR="00E6768B" w:rsidRPr="0021481A" w:rsidRDefault="00E6768B" w:rsidP="007F1DD4">
      <w:pPr>
        <w:rPr>
          <w:lang w:val="en-US"/>
        </w:rPr>
      </w:pPr>
      <w:r w:rsidRPr="0021481A">
        <w:rPr>
          <w:rStyle w:val="Time1"/>
          <w:lang w:val="it-IT"/>
        </w:rPr>
        <w:t>Ad missam</w:t>
      </w:r>
      <w:r w:rsidRPr="0021481A">
        <w:rPr>
          <w:lang w:val="it-IT"/>
        </w:rPr>
        <w:t xml:space="preserve"> IN </w:t>
      </w:r>
      <w:r w:rsidRPr="0021481A">
        <w:rPr>
          <w:rStyle w:val="Incipit"/>
          <w:lang w:val="it-IT"/>
        </w:rPr>
        <w:t>Laetabitur iustus</w:t>
      </w:r>
      <w:r w:rsidRPr="0021481A">
        <w:rPr>
          <w:lang w:val="it-I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w:t>
      </w:r>
      <w:r w:rsidRPr="0021481A">
        <w:rPr>
          <w:lang w:val="pt-PT"/>
        </w:rPr>
        <w:t xml:space="preserve">(200ra) ORCL </w:t>
      </w:r>
      <w:r w:rsidRPr="0021481A">
        <w:rPr>
          <w:rStyle w:val="Incipit"/>
          <w:lang w:val="pt-PT"/>
        </w:rPr>
        <w:t>Laetetur ecclesia</w:t>
      </w:r>
      <w:r w:rsidRPr="0021481A">
        <w:rPr>
          <w:lang w:val="pt-PT"/>
        </w:rPr>
        <w:t xml:space="preserve">. Secunda de sancta Maria. Tertia quam velis. </w:t>
      </w:r>
      <w:r w:rsidRPr="0021481A">
        <w:rPr>
          <w:lang w:val="fr-FR"/>
        </w:rPr>
        <w:t xml:space="preserve">EP </w:t>
      </w:r>
      <w:r w:rsidRPr="0021481A">
        <w:rPr>
          <w:rStyle w:val="Incipit"/>
          <w:lang w:val="fr-FR"/>
        </w:rPr>
        <w:t>Beatus vir qui in lege</w:t>
      </w:r>
      <w:r w:rsidRPr="0021481A">
        <w:rPr>
          <w:lang w:val="fr-FR"/>
        </w:rPr>
        <w:t xml:space="preserve">. GR </w:t>
      </w:r>
      <w:r w:rsidRPr="0021481A">
        <w:rPr>
          <w:rStyle w:val="Incipit"/>
          <w:lang w:val="fr-FR"/>
        </w:rPr>
        <w:t>Iustus non conturbabitur</w:t>
      </w:r>
      <w:r w:rsidRPr="0021481A">
        <w:rPr>
          <w:lang w:val="fr-FR"/>
        </w:rPr>
        <w:t xml:space="preserve">. ALV </w:t>
      </w:r>
      <w:r w:rsidRPr="0021481A">
        <w:rPr>
          <w:rStyle w:val="Incipit"/>
          <w:lang w:val="fr-FR"/>
        </w:rPr>
        <w:t>Beatus vir qui suffert</w:t>
      </w:r>
      <w:r w:rsidRPr="0021481A">
        <w:rPr>
          <w:lang w:val="fr-FR"/>
        </w:rPr>
        <w:t xml:space="preserve">. </w:t>
      </w:r>
      <w:r w:rsidRPr="0021481A">
        <w:rPr>
          <w:lang w:val="en-US"/>
        </w:rPr>
        <w:t xml:space="preserve">EV </w:t>
      </w:r>
      <w:r w:rsidRPr="0021481A">
        <w:rPr>
          <w:rStyle w:val="Incipit"/>
          <w:lang w:val="en-US"/>
        </w:rPr>
        <w:t>Sint lumbi vestri</w:t>
      </w:r>
      <w:r w:rsidRPr="0021481A">
        <w:rPr>
          <w:lang w:val="en-US"/>
        </w:rPr>
        <w:t xml:space="preserve">. OF </w:t>
      </w:r>
      <w:r w:rsidRPr="0021481A">
        <w:rPr>
          <w:rStyle w:val="Incipit"/>
          <w:lang w:val="en-US"/>
        </w:rPr>
        <w:t>In virtute tua</w:t>
      </w:r>
      <w:r w:rsidRPr="0021481A">
        <w:rPr>
          <w:lang w:val="en-US"/>
        </w:rPr>
        <w:t xml:space="preserve">. CO </w:t>
      </w:r>
      <w:r w:rsidRPr="0021481A">
        <w:rPr>
          <w:rStyle w:val="Incipit"/>
          <w:lang w:val="en-US"/>
        </w:rPr>
        <w:t>Beatus servus</w:t>
      </w:r>
      <w:r w:rsidRPr="0021481A">
        <w:rPr>
          <w:lang w:val="en-US"/>
        </w:rPr>
        <w:t>.</w:t>
      </w:r>
    </w:p>
    <w:p w:rsidR="00E6768B" w:rsidRPr="0021481A" w:rsidRDefault="00E6768B" w:rsidP="00E6768B">
      <w:pPr>
        <w:pStyle w:val="Titolo1"/>
        <w:rPr>
          <w:lang w:val="en-US"/>
        </w:rPr>
      </w:pPr>
      <w:r w:rsidRPr="0021481A">
        <w:rPr>
          <w:lang w:val="en-US"/>
        </w:rPr>
        <w:t>IN NATIVITATE SANCTI MAGNI MARTYRIS</w:t>
      </w:r>
    </w:p>
    <w:p w:rsidR="00E6768B" w:rsidRPr="0021481A" w:rsidRDefault="00E6768B" w:rsidP="007F1DD4">
      <w:pPr>
        <w:rPr>
          <w:lang w:val="pt-PT"/>
        </w:rPr>
      </w:pPr>
      <w:r w:rsidRPr="0021481A">
        <w:rPr>
          <w:rStyle w:val="Time1"/>
          <w:lang w:val="en-US"/>
        </w:rPr>
        <w:t>Ad vesperas</w:t>
      </w:r>
      <w:r w:rsidRPr="0021481A">
        <w:rPr>
          <w:lang w:val="en-US"/>
        </w:rPr>
        <w:t xml:space="preserve"> super feriales psalmos AN </w:t>
      </w:r>
      <w:r w:rsidRPr="0021481A">
        <w:rPr>
          <w:rStyle w:val="Incipit"/>
          <w:lang w:val="en-US"/>
        </w:rPr>
        <w:t>Assumpta est</w:t>
      </w:r>
      <w:r w:rsidRPr="0021481A">
        <w:rPr>
          <w:lang w:val="en-US"/>
        </w:rPr>
        <w:t>.</w:t>
      </w:r>
      <w:r w:rsidR="00B03DE6" w:rsidRPr="0021481A">
        <w:rPr>
          <w:lang w:val="en-US"/>
        </w:rPr>
        <w:t xml:space="preserve"> </w:t>
      </w:r>
      <w:r w:rsidR="00B03DE6" w:rsidRPr="0021481A">
        <w:rPr>
          <w:lang w:val="pt-PT"/>
        </w:rPr>
        <w:t xml:space="preserve">Capitulum de serie unius martyris. HY </w:t>
      </w:r>
      <w:r w:rsidR="00B03DE6" w:rsidRPr="0021481A">
        <w:rPr>
          <w:rStyle w:val="Incipit"/>
          <w:lang w:val="pt-PT"/>
        </w:rPr>
        <w:t>Deus tuorum militum</w:t>
      </w:r>
      <w:r w:rsidR="00B03DE6" w:rsidRPr="0021481A">
        <w:rPr>
          <w:lang w:val="pt-PT"/>
        </w:rPr>
        <w:t xml:space="preserve">. AM </w:t>
      </w:r>
      <w:r w:rsidR="00B03DE6" w:rsidRPr="0021481A">
        <w:rPr>
          <w:rStyle w:val="Incipit"/>
          <w:lang w:val="pt-PT"/>
        </w:rPr>
        <w:t>Beatus vir</w:t>
      </w:r>
      <w:r w:rsidR="00B03DE6" w:rsidRPr="0021481A">
        <w:rPr>
          <w:lang w:val="pt-PT"/>
        </w:rPr>
        <w:t xml:space="preserve">. OR </w:t>
      </w:r>
      <w:r w:rsidR="00B03DE6" w:rsidRPr="0021481A">
        <w:rPr>
          <w:rStyle w:val="Incipit"/>
          <w:lang w:val="pt-PT"/>
        </w:rPr>
        <w:t>Adesto domine supplicationibus</w:t>
      </w:r>
      <w:r w:rsidR="00B03DE6" w:rsidRPr="0021481A">
        <w:rPr>
          <w:lang w:val="pt-PT"/>
        </w:rPr>
        <w:t>. Deinde de sancta Maria.</w:t>
      </w:r>
    </w:p>
    <w:p w:rsidR="00B03DE6" w:rsidRPr="0021481A" w:rsidRDefault="00B03DE6"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Cantentur tres antiphonae cum psalmis sibi competentibus. Legitur eius passio cum tribus responsoriis de uno martyre.</w:t>
      </w:r>
    </w:p>
    <w:p w:rsidR="00B03DE6" w:rsidRPr="0021481A" w:rsidRDefault="00B03DE6" w:rsidP="007F1DD4">
      <w:pPr>
        <w:rPr>
          <w:lang w:val="pt-PT"/>
        </w:rPr>
      </w:pPr>
      <w:r w:rsidRPr="0021481A">
        <w:rPr>
          <w:rStyle w:val="Time1"/>
          <w:lang w:val="pt-PT"/>
        </w:rPr>
        <w:lastRenderedPageBreak/>
        <w:t>Ad laudes</w:t>
      </w:r>
      <w:r w:rsidRPr="0021481A">
        <w:rPr>
          <w:lang w:val="pt-PT"/>
        </w:rPr>
        <w:t xml:space="preserve"> AN </w:t>
      </w:r>
      <w:r w:rsidRPr="0021481A">
        <w:rPr>
          <w:rStyle w:val="Incipit"/>
          <w:lang w:val="pt-PT"/>
        </w:rPr>
        <w:t>Qui me confessus</w:t>
      </w:r>
      <w:r w:rsidRPr="0021481A">
        <w:rPr>
          <w:lang w:val="pt-PT"/>
        </w:rPr>
        <w:t xml:space="preserve">. Capitulum de serie unius martyris. VS </w:t>
      </w:r>
      <w:r w:rsidRPr="0021481A">
        <w:rPr>
          <w:rStyle w:val="Incipit"/>
          <w:lang w:val="pt-PT"/>
        </w:rPr>
        <w:t>Magna est gloria</w:t>
      </w:r>
      <w:r w:rsidRPr="0021481A">
        <w:rPr>
          <w:lang w:val="pt-PT"/>
        </w:rPr>
        <w:t xml:space="preserve">. AB </w:t>
      </w:r>
      <w:r w:rsidRPr="0021481A">
        <w:rPr>
          <w:rStyle w:val="Incipit"/>
          <w:lang w:val="pt-PT"/>
        </w:rPr>
        <w:t>Hic vir despiciens</w:t>
      </w:r>
      <w:r w:rsidRPr="0021481A">
        <w:rPr>
          <w:lang w:val="pt-PT"/>
        </w:rPr>
        <w:t>. Deinde (200rb) de sancta Maria.</w:t>
      </w:r>
    </w:p>
    <w:p w:rsidR="00B03DE6" w:rsidRPr="0021481A" w:rsidRDefault="00B03DE6" w:rsidP="007F1DD4">
      <w:pPr>
        <w:rPr>
          <w:lang w:val="it-IT"/>
        </w:rPr>
      </w:pPr>
      <w:r w:rsidRPr="0021481A">
        <w:rPr>
          <w:rStyle w:val="Time1"/>
          <w:lang w:val="it-IT"/>
        </w:rPr>
        <w:t>Ad horas</w:t>
      </w:r>
      <w:r w:rsidRPr="0021481A">
        <w:rPr>
          <w:lang w:val="it-IT"/>
        </w:rPr>
        <w:t xml:space="preserve"> cantentur laudes. Et responsoria de uno martyre.</w:t>
      </w:r>
    </w:p>
    <w:p w:rsidR="00B03DE6" w:rsidRPr="0021481A" w:rsidRDefault="00B03DE6" w:rsidP="007F1DD4">
      <w:pPr>
        <w:rPr>
          <w:lang w:val="pt-PT"/>
        </w:rPr>
      </w:pPr>
      <w:r w:rsidRPr="0021481A">
        <w:rPr>
          <w:rStyle w:val="Time1"/>
          <w:lang w:val="it-IT"/>
        </w:rPr>
        <w:t>Ad missam</w:t>
      </w:r>
      <w:r w:rsidRPr="0021481A">
        <w:rPr>
          <w:lang w:val="it-IT"/>
        </w:rPr>
        <w:t xml:space="preserve"> IN </w:t>
      </w:r>
      <w:r w:rsidRPr="0021481A">
        <w:rPr>
          <w:rStyle w:val="Incipit"/>
          <w:lang w:val="it-IT"/>
        </w:rPr>
        <w:t>Vultum tuum</w:t>
      </w:r>
      <w:r w:rsidRPr="0021481A">
        <w:rPr>
          <w:lang w:val="it-IT"/>
        </w:rPr>
        <w:t xml:space="preserve"> per totum. </w:t>
      </w:r>
      <w:r w:rsidRPr="0021481A">
        <w:rPr>
          <w:lang w:val="pt-PT"/>
        </w:rPr>
        <w:t xml:space="preserve">Dominicale cantetur [KY] </w:t>
      </w:r>
      <w:r w:rsidRPr="0021481A">
        <w:rPr>
          <w:rStyle w:val="Incipit"/>
          <w:lang w:val="pt-PT"/>
        </w:rPr>
        <w:t>Kyrie</w:t>
      </w:r>
      <w:r w:rsidRPr="0021481A">
        <w:rPr>
          <w:lang w:val="pt-PT"/>
        </w:rPr>
        <w:t xml:space="preserve"> cum [GL] </w:t>
      </w:r>
      <w:r w:rsidRPr="0021481A">
        <w:rPr>
          <w:rStyle w:val="Incipit"/>
          <w:lang w:val="pt-PT"/>
        </w:rPr>
        <w:t>Gloria in excelsis</w:t>
      </w:r>
      <w:r w:rsidRPr="0021481A">
        <w:rPr>
          <w:lang w:val="pt-PT"/>
        </w:rPr>
        <w:t>. Secunda oratio de sancto Magno. Tertia quam velis.</w:t>
      </w:r>
    </w:p>
    <w:p w:rsidR="00B03DE6" w:rsidRPr="0021481A" w:rsidRDefault="00B03DE6" w:rsidP="00B03DE6">
      <w:pPr>
        <w:pStyle w:val="Titolo1"/>
        <w:rPr>
          <w:lang w:val="pt-PT"/>
        </w:rPr>
      </w:pPr>
      <w:r w:rsidRPr="0021481A">
        <w:rPr>
          <w:lang w:val="pt-PT"/>
        </w:rPr>
        <w:t>IN NATIVITATE SANCTI BERNARDI</w:t>
      </w:r>
    </w:p>
    <w:p w:rsidR="00B03DE6" w:rsidRPr="0021481A" w:rsidRDefault="00B03DE6" w:rsidP="007F1DD4">
      <w:pPr>
        <w:rPr>
          <w:lang w:val="pt-PT"/>
        </w:rPr>
      </w:pPr>
      <w:r w:rsidRPr="0021481A">
        <w:rPr>
          <w:rStyle w:val="Time1"/>
          <w:lang w:val="pt-PT"/>
        </w:rPr>
        <w:t>Ad vesperas</w:t>
      </w:r>
      <w:r w:rsidRPr="0021481A">
        <w:rPr>
          <w:lang w:val="pt-PT"/>
        </w:rPr>
        <w:t xml:space="preserve"> super feriales psalmos AN </w:t>
      </w:r>
      <w:r w:rsidRPr="0021481A">
        <w:rPr>
          <w:rStyle w:val="Incipit"/>
          <w:lang w:val="pt-PT"/>
        </w:rPr>
        <w:t>Assumpta est</w:t>
      </w:r>
      <w:r w:rsidRPr="0021481A">
        <w:rPr>
          <w:lang w:val="pt-PT"/>
        </w:rPr>
        <w:t xml:space="preserve">. CP </w:t>
      </w:r>
      <w:r w:rsidRPr="0021481A">
        <w:rPr>
          <w:rStyle w:val="Incipit"/>
          <w:lang w:val="pt-PT"/>
        </w:rPr>
        <w:t>Rigabo hortum</w:t>
      </w:r>
      <w:r w:rsidRPr="0021481A">
        <w:rPr>
          <w:lang w:val="pt-PT"/>
        </w:rPr>
        <w:t>.</w:t>
      </w:r>
      <w:r w:rsidR="00056DA0" w:rsidRPr="0021481A">
        <w:rPr>
          <w:lang w:val="pt-PT"/>
        </w:rPr>
        <w:t xml:space="preserve"> Quaere de sancto Benedicto. RP </w:t>
      </w:r>
      <w:r w:rsidR="00056DA0" w:rsidRPr="0021481A">
        <w:rPr>
          <w:rStyle w:val="Incipit"/>
          <w:lang w:val="pt-PT"/>
        </w:rPr>
        <w:t>Iustum deduxit</w:t>
      </w:r>
      <w:r w:rsidR="00056DA0" w:rsidRPr="0021481A">
        <w:rPr>
          <w:lang w:val="pt-PT"/>
        </w:rPr>
        <w:t xml:space="preserve">. HY </w:t>
      </w:r>
      <w:r w:rsidR="00056DA0" w:rsidRPr="0021481A">
        <w:rPr>
          <w:rStyle w:val="Incipit"/>
          <w:lang w:val="pt-PT"/>
        </w:rPr>
        <w:t>Iste confessor</w:t>
      </w:r>
      <w:r w:rsidR="00056DA0" w:rsidRPr="0021481A">
        <w:rPr>
          <w:lang w:val="pt-PT"/>
        </w:rPr>
        <w:t xml:space="preserve">. VS </w:t>
      </w:r>
      <w:r w:rsidR="00056DA0" w:rsidRPr="0021481A">
        <w:rPr>
          <w:rStyle w:val="Incipit"/>
          <w:lang w:val="pt-PT"/>
        </w:rPr>
        <w:t>Gloria et honore</w:t>
      </w:r>
      <w:r w:rsidR="00056DA0" w:rsidRPr="0021481A">
        <w:rPr>
          <w:lang w:val="pt-PT"/>
        </w:rPr>
        <w:t xml:space="preserve">. AM </w:t>
      </w:r>
      <w:r w:rsidR="00056DA0" w:rsidRPr="0021481A">
        <w:rPr>
          <w:rStyle w:val="Incipit"/>
          <w:lang w:val="pt-PT"/>
        </w:rPr>
        <w:t>Iste homo</w:t>
      </w:r>
      <w:r w:rsidR="00056DA0" w:rsidRPr="0021481A">
        <w:rPr>
          <w:lang w:val="pt-PT"/>
        </w:rPr>
        <w:t xml:space="preserve">. OR </w:t>
      </w:r>
      <w:r w:rsidR="00056DA0" w:rsidRPr="0021481A">
        <w:rPr>
          <w:rStyle w:val="Incipit"/>
          <w:lang w:val="pt-PT"/>
        </w:rPr>
        <w:t>Perfice in nobis</w:t>
      </w:r>
      <w:r w:rsidR="00056DA0" w:rsidRPr="0021481A">
        <w:rPr>
          <w:lang w:val="pt-PT"/>
        </w:rPr>
        <w:t xml:space="preserve">. Deinde AC </w:t>
      </w:r>
      <w:r w:rsidR="00056DA0" w:rsidRPr="0021481A">
        <w:rPr>
          <w:rStyle w:val="Incipit"/>
          <w:lang w:val="pt-PT"/>
        </w:rPr>
        <w:t>Virgo prudentissima</w:t>
      </w:r>
      <w:r w:rsidR="00056DA0" w:rsidRPr="0021481A">
        <w:rPr>
          <w:lang w:val="pt-PT"/>
        </w:rPr>
        <w:t xml:space="preserve">. ORC </w:t>
      </w:r>
      <w:r w:rsidR="00056DA0" w:rsidRPr="0021481A">
        <w:rPr>
          <w:rStyle w:val="Incipit"/>
          <w:lang w:val="pt-PT"/>
        </w:rPr>
        <w:t>Famulorum tuorum</w:t>
      </w:r>
      <w:r w:rsidR="00056DA0" w:rsidRPr="0021481A">
        <w:rPr>
          <w:lang w:val="pt-PT"/>
        </w:rPr>
        <w:t>. Deinde suffragia.</w:t>
      </w:r>
    </w:p>
    <w:p w:rsidR="00056DA0" w:rsidRPr="0021481A" w:rsidRDefault="00056DA0" w:rsidP="007F1DD4">
      <w:pPr>
        <w:rPr>
          <w:lang w:val="it-I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w:t>
      </w:r>
      <w:r w:rsidRPr="0021481A">
        <w:rPr>
          <w:lang w:val="it-IT"/>
        </w:rPr>
        <w:t xml:space="preserve">Antiphonae, psalmi, </w:t>
      </w:r>
      <w:r w:rsidR="00CE5754" w:rsidRPr="0021481A">
        <w:rPr>
          <w:lang w:val="it-IT"/>
        </w:rPr>
        <w:t xml:space="preserve">versiculi de uno (200va) confessore. Legitur eius vita [LHI] </w:t>
      </w:r>
      <w:r w:rsidR="00CE5754" w:rsidRPr="0021481A">
        <w:rPr>
          <w:rStyle w:val="Incipit"/>
          <w:lang w:val="it-IT"/>
        </w:rPr>
        <w:t>Sanctus Bernardus ab infantia</w:t>
      </w:r>
      <w:r w:rsidR="00CE5754" w:rsidRPr="0021481A">
        <w:rPr>
          <w:lang w:val="it-IT"/>
        </w:rPr>
        <w:t xml:space="preserve"> cum novem responsoriis de uno confessore non pontifice.</w:t>
      </w:r>
    </w:p>
    <w:p w:rsidR="00CE5754" w:rsidRPr="0021481A" w:rsidRDefault="00CE5754" w:rsidP="007F1DD4">
      <w:pPr>
        <w:rPr>
          <w:lang w:val="it-IT"/>
        </w:rPr>
      </w:pPr>
      <w:r w:rsidRPr="0021481A">
        <w:rPr>
          <w:rStyle w:val="Time1"/>
          <w:lang w:val="it-IT"/>
        </w:rPr>
        <w:t>Ad laudes</w:t>
      </w:r>
      <w:r w:rsidRPr="0021481A">
        <w:rPr>
          <w:lang w:val="it-IT"/>
        </w:rPr>
        <w:t xml:space="preserve"> AN </w:t>
      </w:r>
      <w:r w:rsidRPr="0021481A">
        <w:rPr>
          <w:rStyle w:val="Incipit"/>
          <w:lang w:val="it-IT"/>
        </w:rPr>
        <w:t>Iustum deduxit</w:t>
      </w:r>
      <w:r w:rsidRPr="0021481A">
        <w:rPr>
          <w:lang w:val="it-IT"/>
        </w:rPr>
        <w:t xml:space="preserve"> cum reliquis. CP </w:t>
      </w:r>
      <w:r w:rsidRPr="0021481A">
        <w:rPr>
          <w:rStyle w:val="Incipit"/>
          <w:lang w:val="it-IT"/>
        </w:rPr>
        <w:t>Adhuc doctrina</w:t>
      </w:r>
      <w:r w:rsidRPr="0021481A">
        <w:rPr>
          <w:lang w:val="it-IT"/>
        </w:rPr>
        <w:t xml:space="preserve">. VS </w:t>
      </w:r>
      <w:r w:rsidRPr="0021481A">
        <w:rPr>
          <w:rStyle w:val="Incipit"/>
          <w:lang w:val="it-IT"/>
        </w:rPr>
        <w:t>Magna est gloria</w:t>
      </w:r>
      <w:r w:rsidRPr="0021481A">
        <w:rPr>
          <w:lang w:val="it-IT"/>
        </w:rPr>
        <w:t xml:space="preserve">. AB </w:t>
      </w:r>
      <w:r w:rsidRPr="0021481A">
        <w:rPr>
          <w:rStyle w:val="Incipit"/>
          <w:lang w:val="it-IT"/>
        </w:rPr>
        <w:t>Similabo eum</w:t>
      </w:r>
      <w:r w:rsidRPr="0021481A">
        <w:rPr>
          <w:lang w:val="it-IT"/>
        </w:rPr>
        <w:t xml:space="preserve">. OR </w:t>
      </w:r>
      <w:r w:rsidRPr="0021481A">
        <w:rPr>
          <w:rStyle w:val="Incipit"/>
          <w:lang w:val="it-IT"/>
        </w:rPr>
        <w:t>Perfice in nobis</w:t>
      </w:r>
      <w:r w:rsidRPr="0021481A">
        <w:rPr>
          <w:lang w:val="it-IT"/>
        </w:rPr>
        <w:t xml:space="preserve">. Deinde AC </w:t>
      </w:r>
      <w:r w:rsidRPr="0021481A">
        <w:rPr>
          <w:rStyle w:val="Incipit"/>
          <w:lang w:val="it-IT"/>
        </w:rPr>
        <w:t>Quae est ista</w:t>
      </w:r>
      <w:r w:rsidRPr="0021481A">
        <w:rPr>
          <w:lang w:val="it-IT"/>
        </w:rPr>
        <w:t>. Et oratio de assumptione.</w:t>
      </w:r>
    </w:p>
    <w:p w:rsidR="00CE5754" w:rsidRPr="0021481A" w:rsidRDefault="00CE5754" w:rsidP="007F1DD4">
      <w:pPr>
        <w:rPr>
          <w:lang w:val="it-IT"/>
        </w:rPr>
      </w:pPr>
      <w:r w:rsidRPr="0021481A">
        <w:rPr>
          <w:rStyle w:val="Time1"/>
          <w:lang w:val="it-IT"/>
        </w:rPr>
        <w:t>Ad horas</w:t>
      </w:r>
      <w:r w:rsidRPr="0021481A">
        <w:rPr>
          <w:lang w:val="it-IT"/>
        </w:rPr>
        <w:t xml:space="preserve"> cantentur laudes. Et responsoria de uno confessore.</w:t>
      </w:r>
    </w:p>
    <w:p w:rsidR="00CE5754" w:rsidRPr="0021481A" w:rsidRDefault="00CE5754" w:rsidP="007F1DD4">
      <w:pPr>
        <w:rPr>
          <w:lang w:val="pt-PT"/>
        </w:rPr>
      </w:pPr>
      <w:r w:rsidRPr="0021481A">
        <w:rPr>
          <w:rStyle w:val="Time1"/>
          <w:lang w:val="it-IT"/>
        </w:rPr>
        <w:t>Ad missam</w:t>
      </w:r>
      <w:r w:rsidRPr="0021481A">
        <w:rPr>
          <w:lang w:val="it-IT"/>
        </w:rPr>
        <w:t xml:space="preserve"> IN </w:t>
      </w:r>
      <w:r w:rsidRPr="0021481A">
        <w:rPr>
          <w:rStyle w:val="Incipit"/>
          <w:lang w:val="it-IT"/>
        </w:rPr>
        <w:t>Os iusti</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w:t>
      </w:r>
      <w:r w:rsidRPr="0021481A">
        <w:rPr>
          <w:lang w:val="it-IT"/>
        </w:rPr>
        <w:t xml:space="preserve">. ORCL </w:t>
      </w:r>
      <w:r w:rsidRPr="0021481A">
        <w:rPr>
          <w:rStyle w:val="Incipit"/>
          <w:lang w:val="it-IT"/>
        </w:rPr>
        <w:t>Perfice in nobis</w:t>
      </w:r>
      <w:r w:rsidRPr="0021481A">
        <w:rPr>
          <w:lang w:val="it-IT"/>
        </w:rPr>
        <w:t xml:space="preserve">. Secunda de assumptione. Tertia quam velis. EP </w:t>
      </w:r>
      <w:r w:rsidRPr="0021481A">
        <w:rPr>
          <w:rStyle w:val="Incipit"/>
          <w:lang w:val="it-IT"/>
        </w:rPr>
        <w:t>Rigabo in hortum</w:t>
      </w:r>
      <w:r w:rsidRPr="0021481A">
        <w:rPr>
          <w:lang w:val="it-IT"/>
        </w:rPr>
        <w:t xml:space="preserve">. GR </w:t>
      </w:r>
      <w:r w:rsidRPr="0021481A">
        <w:rPr>
          <w:rStyle w:val="Incipit"/>
          <w:lang w:val="it-IT"/>
        </w:rPr>
        <w:t>Domine praevenisti</w:t>
      </w:r>
      <w:r w:rsidRPr="0021481A">
        <w:rPr>
          <w:lang w:val="it-IT"/>
        </w:rPr>
        <w:t xml:space="preserve">. ALV </w:t>
      </w:r>
      <w:r w:rsidRPr="0021481A">
        <w:rPr>
          <w:rStyle w:val="Incipit"/>
          <w:lang w:val="it-IT"/>
        </w:rPr>
        <w:t>Iustum deduxit</w:t>
      </w:r>
      <w:r w:rsidRPr="0021481A">
        <w:rPr>
          <w:lang w:val="it-IT"/>
        </w:rPr>
        <w:t xml:space="preserve">. SE </w:t>
      </w:r>
      <w:r w:rsidRPr="0021481A">
        <w:rPr>
          <w:rStyle w:val="Incipit"/>
          <w:lang w:val="it-IT"/>
        </w:rPr>
        <w:t>Rex regum</w:t>
      </w:r>
      <w:r w:rsidRPr="0021481A">
        <w:rPr>
          <w:lang w:val="it-IT"/>
        </w:rPr>
        <w:t xml:space="preserve">. EV </w:t>
      </w:r>
      <w:r w:rsidRPr="0021481A">
        <w:rPr>
          <w:rStyle w:val="Incipit"/>
          <w:lang w:val="it-IT"/>
        </w:rPr>
        <w:t>Vigilate</w:t>
      </w:r>
      <w:r w:rsidRPr="0021481A">
        <w:rPr>
          <w:lang w:val="it-IT"/>
        </w:rPr>
        <w:t xml:space="preserve">. OF </w:t>
      </w:r>
      <w:r w:rsidRPr="0021481A">
        <w:rPr>
          <w:rStyle w:val="Incipit"/>
          <w:lang w:val="it-IT"/>
        </w:rPr>
        <w:t>Po(200vb)suisti domine</w:t>
      </w:r>
      <w:r w:rsidRPr="0021481A">
        <w:rPr>
          <w:lang w:val="it-IT"/>
        </w:rPr>
        <w:t xml:space="preserve">. </w:t>
      </w:r>
      <w:r w:rsidRPr="0021481A">
        <w:rPr>
          <w:lang w:val="pt-PT"/>
        </w:rPr>
        <w:t xml:space="preserve">CO </w:t>
      </w:r>
      <w:r w:rsidRPr="0021481A">
        <w:rPr>
          <w:rStyle w:val="Incipit"/>
          <w:lang w:val="pt-PT"/>
        </w:rPr>
        <w:t>Fidelis servus</w:t>
      </w:r>
      <w:r w:rsidRPr="0021481A">
        <w:rPr>
          <w:lang w:val="pt-PT"/>
        </w:rPr>
        <w:t>.</w:t>
      </w:r>
    </w:p>
    <w:p w:rsidR="00CE5754" w:rsidRPr="0021481A" w:rsidRDefault="00CE5754" w:rsidP="007F1DD4">
      <w:pPr>
        <w:rPr>
          <w:lang w:val="pt-PT"/>
        </w:rPr>
      </w:pPr>
      <w:r w:rsidRPr="0021481A">
        <w:rPr>
          <w:rStyle w:val="Time1"/>
          <w:lang w:val="pt-PT"/>
        </w:rPr>
        <w:t>Sexta et nona</w:t>
      </w:r>
      <w:r w:rsidRPr="0021481A">
        <w:rPr>
          <w:lang w:val="pt-PT"/>
        </w:rPr>
        <w:t xml:space="preserve"> ut supra.</w:t>
      </w:r>
    </w:p>
    <w:p w:rsidR="00CE5754" w:rsidRPr="0021481A" w:rsidRDefault="00CE5754" w:rsidP="007F1DD4">
      <w:pPr>
        <w:rPr>
          <w:lang w:val="fr-FR"/>
        </w:rPr>
      </w:pPr>
      <w:r w:rsidRPr="0021481A">
        <w:rPr>
          <w:rStyle w:val="Time1"/>
          <w:lang w:val="pt-PT"/>
        </w:rPr>
        <w:t>In secunda vespera</w:t>
      </w:r>
      <w:r w:rsidRPr="0021481A">
        <w:rPr>
          <w:lang w:val="pt-PT"/>
        </w:rPr>
        <w:t xml:space="preserve"> AN </w:t>
      </w:r>
      <w:r w:rsidRPr="0021481A">
        <w:rPr>
          <w:rStyle w:val="Incipit"/>
          <w:lang w:val="pt-PT"/>
        </w:rPr>
        <w:t>Iustum deduxit</w:t>
      </w:r>
      <w:r w:rsidRPr="0021481A">
        <w:rPr>
          <w:lang w:val="pt-PT"/>
        </w:rPr>
        <w:t xml:space="preserve">. </w:t>
      </w:r>
      <w:r w:rsidRPr="0021481A">
        <w:rPr>
          <w:lang w:val="fr-FR"/>
        </w:rPr>
        <w:t xml:space="preserve">Capitulum, hymnus, versiculus ut in priori nocte. AM </w:t>
      </w:r>
      <w:r w:rsidRPr="0021481A">
        <w:rPr>
          <w:rStyle w:val="Incipit"/>
          <w:lang w:val="fr-FR"/>
        </w:rPr>
        <w:t>Amavit eum</w:t>
      </w:r>
      <w:r w:rsidRPr="0021481A">
        <w:rPr>
          <w:lang w:val="fr-FR"/>
        </w:rPr>
        <w:t xml:space="preserve">. OR </w:t>
      </w:r>
      <w:r w:rsidRPr="0021481A">
        <w:rPr>
          <w:rStyle w:val="Incipit"/>
          <w:lang w:val="fr-FR"/>
        </w:rPr>
        <w:t>Perfice in nobis</w:t>
      </w:r>
      <w:r w:rsidRPr="0021481A">
        <w:rPr>
          <w:lang w:val="fr-FR"/>
        </w:rPr>
        <w:t>. Deinde antiphona et oratio de assumptione. Deinde suffragia.</w:t>
      </w:r>
    </w:p>
    <w:p w:rsidR="00CE5754" w:rsidRPr="0021481A" w:rsidRDefault="00CE5754" w:rsidP="00CE5754">
      <w:pPr>
        <w:pStyle w:val="Titolo1"/>
        <w:rPr>
          <w:lang w:val="fr-FR"/>
        </w:rPr>
      </w:pPr>
      <w:r w:rsidRPr="0021481A">
        <w:rPr>
          <w:lang w:val="fr-FR"/>
        </w:rPr>
        <w:t>IN OCTAVA ASSUMPTIONIS SANCTAE MARIAE</w:t>
      </w:r>
    </w:p>
    <w:p w:rsidR="00CE5754" w:rsidRPr="0021481A" w:rsidRDefault="00CE5754" w:rsidP="007F1DD4">
      <w:pPr>
        <w:rPr>
          <w:lang w:val="pt-PT"/>
        </w:rPr>
      </w:pPr>
      <w:r w:rsidRPr="0021481A">
        <w:rPr>
          <w:rStyle w:val="Time1"/>
          <w:lang w:val="fr-FR"/>
        </w:rPr>
        <w:t>[Ad vesperas]</w:t>
      </w:r>
      <w:r w:rsidRPr="0021481A">
        <w:rPr>
          <w:lang w:val="fr-FR"/>
        </w:rPr>
        <w:t xml:space="preserve"> super feriales psalmos AN </w:t>
      </w:r>
      <w:r w:rsidRPr="0021481A">
        <w:rPr>
          <w:rStyle w:val="Incipit"/>
          <w:lang w:val="fr-FR"/>
        </w:rPr>
        <w:t>Assumpta est</w:t>
      </w:r>
      <w:r w:rsidRPr="0021481A">
        <w:rPr>
          <w:lang w:val="fr-FR"/>
        </w:rPr>
        <w:t xml:space="preserve">. </w:t>
      </w:r>
      <w:r w:rsidRPr="0021481A">
        <w:rPr>
          <w:lang w:val="pt-PT"/>
        </w:rPr>
        <w:t xml:space="preserve">Capitulum de die sancto. RP </w:t>
      </w:r>
      <w:r w:rsidRPr="0021481A">
        <w:rPr>
          <w:rStyle w:val="Incipit"/>
          <w:lang w:val="pt-PT"/>
        </w:rPr>
        <w:t>Super salutem</w:t>
      </w:r>
      <w:r w:rsidRPr="0021481A">
        <w:rPr>
          <w:lang w:val="pt-PT"/>
        </w:rPr>
        <w:t>.</w:t>
      </w:r>
      <w:r w:rsidR="00967C9D" w:rsidRPr="0021481A">
        <w:rPr>
          <w:lang w:val="pt-PT"/>
        </w:rPr>
        <w:t xml:space="preserve"> HY </w:t>
      </w:r>
      <w:r w:rsidR="00967C9D" w:rsidRPr="0021481A">
        <w:rPr>
          <w:rStyle w:val="Incipit"/>
          <w:lang w:val="pt-PT"/>
        </w:rPr>
        <w:t>Quem terra pontus</w:t>
      </w:r>
      <w:r w:rsidR="00967C9D" w:rsidRPr="0021481A">
        <w:rPr>
          <w:lang w:val="pt-PT"/>
        </w:rPr>
        <w:t xml:space="preserve">. VS </w:t>
      </w:r>
      <w:r w:rsidR="00967C9D" w:rsidRPr="0021481A">
        <w:rPr>
          <w:rStyle w:val="Incipit"/>
          <w:lang w:val="pt-PT"/>
        </w:rPr>
        <w:t>Specie tua</w:t>
      </w:r>
      <w:r w:rsidR="00967C9D" w:rsidRPr="0021481A">
        <w:rPr>
          <w:lang w:val="pt-PT"/>
        </w:rPr>
        <w:t xml:space="preserve">. AM </w:t>
      </w:r>
      <w:r w:rsidR="00967C9D" w:rsidRPr="0021481A">
        <w:rPr>
          <w:rStyle w:val="Incipit"/>
          <w:lang w:val="pt-PT"/>
        </w:rPr>
        <w:t>Virgo prudentissima</w:t>
      </w:r>
      <w:r w:rsidR="00967C9D" w:rsidRPr="0021481A">
        <w:rPr>
          <w:lang w:val="pt-PT"/>
        </w:rPr>
        <w:t>. Oratio ut supra. Deinde suffragia.</w:t>
      </w:r>
    </w:p>
    <w:p w:rsidR="00967C9D" w:rsidRPr="0021481A" w:rsidRDefault="00967C9D" w:rsidP="007F1DD4">
      <w:pPr>
        <w:rPr>
          <w:lang w:val="pt-PT"/>
        </w:rPr>
      </w:pPr>
      <w:r w:rsidRPr="0021481A">
        <w:rPr>
          <w:rStyle w:val="Time1"/>
          <w:lang w:val="pt-PT"/>
        </w:rPr>
        <w:t>Ad matutinam</w:t>
      </w:r>
      <w:r w:rsidRPr="0021481A">
        <w:rPr>
          <w:lang w:val="pt-PT"/>
        </w:rPr>
        <w:t xml:space="preserve"> INV </w:t>
      </w:r>
      <w:r w:rsidRPr="0021481A">
        <w:rPr>
          <w:rStyle w:val="Incipit"/>
          <w:lang w:val="pt-PT"/>
        </w:rPr>
        <w:t>Ave Maria</w:t>
      </w:r>
      <w:r w:rsidRPr="0021481A">
        <w:rPr>
          <w:lang w:val="pt-PT"/>
        </w:rPr>
        <w:t>. Cetera omnia ut in die sancto.</w:t>
      </w:r>
    </w:p>
    <w:p w:rsidR="00967C9D" w:rsidRPr="0021481A" w:rsidRDefault="00967C9D" w:rsidP="007F1DD4">
      <w:pPr>
        <w:rPr>
          <w:lang w:val="pt-PT"/>
        </w:rPr>
      </w:pPr>
      <w:r w:rsidRPr="0021481A">
        <w:rPr>
          <w:rStyle w:val="Time1"/>
          <w:lang w:val="pt-PT"/>
        </w:rPr>
        <w:t>Ad laudes</w:t>
      </w:r>
      <w:r w:rsidRPr="0021481A">
        <w:rPr>
          <w:lang w:val="pt-PT"/>
        </w:rPr>
        <w:t xml:space="preserve"> AN </w:t>
      </w:r>
      <w:r w:rsidRPr="0021481A">
        <w:rPr>
          <w:rStyle w:val="Incipit"/>
          <w:lang w:val="pt-PT"/>
        </w:rPr>
        <w:t>Assumpta est Maria</w:t>
      </w:r>
      <w:r w:rsidRPr="0021481A">
        <w:rPr>
          <w:lang w:val="pt-PT"/>
        </w:rPr>
        <w:t xml:space="preserve"> tantum sola. Capitulum et oratio ut in die sancto. De |sancto::sanctis| Timotheo et Symphoriano antiphona et oratio.</w:t>
      </w:r>
    </w:p>
    <w:p w:rsidR="00967C9D" w:rsidRPr="0021481A" w:rsidRDefault="00967C9D" w:rsidP="007F1DD4">
      <w:pPr>
        <w:rPr>
          <w:lang w:val="pt-PT"/>
        </w:rPr>
      </w:pPr>
      <w:r w:rsidRPr="0021481A">
        <w:rPr>
          <w:lang w:val="pt-PT"/>
        </w:rPr>
        <w:t xml:space="preserve">(201ra) </w:t>
      </w:r>
      <w:r w:rsidRPr="0021481A">
        <w:rPr>
          <w:rStyle w:val="Time1"/>
          <w:lang w:val="pt-PT"/>
        </w:rPr>
        <w:t>Ad priorem missam</w:t>
      </w:r>
      <w:r w:rsidRPr="0021481A">
        <w:rPr>
          <w:lang w:val="pt-PT"/>
        </w:rPr>
        <w:t xml:space="preserve"> cantetur officium de sanctis. IN </w:t>
      </w:r>
      <w:r w:rsidRPr="0021481A">
        <w:rPr>
          <w:rStyle w:val="Incipit"/>
          <w:lang w:val="pt-PT"/>
        </w:rPr>
        <w:t>Salus autem</w:t>
      </w:r>
      <w:r w:rsidRPr="0021481A">
        <w:rPr>
          <w:lang w:val="pt-PT"/>
        </w:rPr>
        <w:t xml:space="preserve">. [KY] </w:t>
      </w:r>
      <w:r w:rsidRPr="0021481A">
        <w:rPr>
          <w:rStyle w:val="Incipit"/>
          <w:lang w:val="pt-PT"/>
        </w:rPr>
        <w:t>Kyrie</w:t>
      </w:r>
      <w:r w:rsidRPr="0021481A">
        <w:rPr>
          <w:lang w:val="pt-PT"/>
        </w:rPr>
        <w:t xml:space="preserve">. [GL] </w:t>
      </w:r>
      <w:r w:rsidRPr="0021481A">
        <w:rPr>
          <w:rStyle w:val="Incipit"/>
          <w:lang w:val="pt-PT"/>
        </w:rPr>
        <w:t>Gloria in excelsis</w:t>
      </w:r>
      <w:r w:rsidR="008E4E37" w:rsidRPr="0021481A">
        <w:rPr>
          <w:lang w:val="pt-PT"/>
        </w:rPr>
        <w:t xml:space="preserve">. ORCL </w:t>
      </w:r>
      <w:r w:rsidR="008E4E37" w:rsidRPr="0021481A">
        <w:rPr>
          <w:rStyle w:val="Incipit"/>
          <w:lang w:val="pt-PT"/>
        </w:rPr>
        <w:t>Auxi</w:t>
      </w:r>
      <w:r w:rsidRPr="0021481A">
        <w:rPr>
          <w:rStyle w:val="Incipit"/>
          <w:lang w:val="pt-PT"/>
        </w:rPr>
        <w:t>lium tuum</w:t>
      </w:r>
      <w:r w:rsidRPr="0021481A">
        <w:rPr>
          <w:lang w:val="pt-PT"/>
        </w:rPr>
        <w:t xml:space="preserve">. Secunda de octava. Tertia de dominica. EP </w:t>
      </w:r>
      <w:r w:rsidRPr="0021481A">
        <w:rPr>
          <w:rStyle w:val="Incipit"/>
          <w:lang w:val="pt-PT"/>
        </w:rPr>
        <w:t>Qui timent dominum</w:t>
      </w:r>
      <w:r w:rsidRPr="0021481A">
        <w:rPr>
          <w:lang w:val="pt-PT"/>
        </w:rPr>
        <w:t xml:space="preserve">. GR </w:t>
      </w:r>
      <w:r w:rsidRPr="0021481A">
        <w:rPr>
          <w:rStyle w:val="Incipit"/>
          <w:lang w:val="pt-PT"/>
        </w:rPr>
        <w:t>Iustorum animae</w:t>
      </w:r>
      <w:r w:rsidRPr="0021481A">
        <w:rPr>
          <w:lang w:val="pt-PT"/>
        </w:rPr>
        <w:t xml:space="preserve">. ALV </w:t>
      </w:r>
      <w:r w:rsidRPr="0021481A">
        <w:rPr>
          <w:rStyle w:val="Incipit"/>
          <w:lang w:val="pt-PT"/>
        </w:rPr>
        <w:t>Exultent iusti</w:t>
      </w:r>
      <w:r w:rsidRPr="0021481A">
        <w:rPr>
          <w:lang w:val="pt-PT"/>
        </w:rPr>
        <w:t xml:space="preserve">. EV </w:t>
      </w:r>
      <w:r w:rsidRPr="0021481A">
        <w:rPr>
          <w:rStyle w:val="Incipit"/>
          <w:lang w:val="pt-PT"/>
        </w:rPr>
        <w:t>Si quis venit post me</w:t>
      </w:r>
      <w:r w:rsidRPr="0021481A">
        <w:rPr>
          <w:lang w:val="pt-PT"/>
        </w:rPr>
        <w:t xml:space="preserve">. [CR] </w:t>
      </w:r>
      <w:r w:rsidRPr="0021481A">
        <w:rPr>
          <w:rStyle w:val="Incipit"/>
          <w:lang w:val="pt-PT"/>
        </w:rPr>
        <w:t>Credo</w:t>
      </w:r>
      <w:r w:rsidRPr="0021481A">
        <w:rPr>
          <w:lang w:val="pt-PT"/>
        </w:rPr>
        <w:t xml:space="preserve"> non dicitur. OF </w:t>
      </w:r>
      <w:r w:rsidRPr="0021481A">
        <w:rPr>
          <w:rStyle w:val="Incipit"/>
          <w:lang w:val="pt-PT"/>
        </w:rPr>
        <w:t>Mirabilis deus</w:t>
      </w:r>
      <w:r w:rsidRPr="0021481A">
        <w:rPr>
          <w:lang w:val="pt-PT"/>
        </w:rPr>
        <w:t xml:space="preserve">. CO </w:t>
      </w:r>
      <w:r w:rsidRPr="0021481A">
        <w:rPr>
          <w:rStyle w:val="Incipit"/>
          <w:lang w:val="pt-PT"/>
        </w:rPr>
        <w:t>Ego vos elegi</w:t>
      </w:r>
      <w:r w:rsidRPr="0021481A">
        <w:rPr>
          <w:lang w:val="pt-PT"/>
        </w:rPr>
        <w:t>.</w:t>
      </w:r>
    </w:p>
    <w:p w:rsidR="00967C9D" w:rsidRPr="0021481A" w:rsidRDefault="00967C9D" w:rsidP="007F1DD4">
      <w:pPr>
        <w:rPr>
          <w:lang w:val="pt-PT"/>
        </w:rPr>
      </w:pPr>
      <w:r w:rsidRPr="0021481A">
        <w:rPr>
          <w:rStyle w:val="Time1"/>
          <w:lang w:val="pt-PT"/>
        </w:rPr>
        <w:t>Ad horas</w:t>
      </w:r>
      <w:r w:rsidRPr="0021481A">
        <w:rPr>
          <w:lang w:val="pt-PT"/>
        </w:rPr>
        <w:t xml:space="preserve"> cantentur laudes.</w:t>
      </w:r>
    </w:p>
    <w:p w:rsidR="00967C9D" w:rsidRPr="0021481A" w:rsidRDefault="00967C9D" w:rsidP="007F1DD4">
      <w:pPr>
        <w:rPr>
          <w:lang w:val="pt-PT"/>
        </w:rPr>
      </w:pPr>
      <w:r w:rsidRPr="0021481A">
        <w:rPr>
          <w:rStyle w:val="Time1"/>
          <w:lang w:val="pt-PT"/>
        </w:rPr>
        <w:lastRenderedPageBreak/>
        <w:t>Ad missam</w:t>
      </w:r>
      <w:r w:rsidRPr="0021481A">
        <w:rPr>
          <w:lang w:val="pt-PT"/>
        </w:rPr>
        <w:t xml:space="preserve"> omnia ut in die sancto praeter alleluia quae est [ALV] </w:t>
      </w:r>
      <w:r w:rsidRPr="0021481A">
        <w:rPr>
          <w:rStyle w:val="Incipit"/>
          <w:lang w:val="pt-PT"/>
        </w:rPr>
        <w:t>Assumpta est</w:t>
      </w:r>
      <w:r w:rsidRPr="0021481A">
        <w:rPr>
          <w:lang w:val="pt-PT"/>
        </w:rPr>
        <w:t>. Secunda oratio de sancti</w:t>
      </w:r>
      <w:r w:rsidR="00C04200" w:rsidRPr="0021481A">
        <w:rPr>
          <w:lang w:val="pt-PT"/>
        </w:rPr>
        <w:t>s</w:t>
      </w:r>
      <w:r w:rsidRPr="0021481A">
        <w:rPr>
          <w:lang w:val="pt-PT"/>
        </w:rPr>
        <w:t xml:space="preserve"> Timotheo et Symphoriano. Tertia de dominica.</w:t>
      </w:r>
    </w:p>
    <w:p w:rsidR="00967C9D" w:rsidRPr="0021481A" w:rsidRDefault="00967C9D" w:rsidP="007F1DD4">
      <w:pPr>
        <w:rPr>
          <w:lang w:val="nb-NO"/>
        </w:rPr>
      </w:pPr>
      <w:r w:rsidRPr="0021481A">
        <w:rPr>
          <w:rStyle w:val="Time1"/>
          <w:lang w:val="nb-NO"/>
        </w:rPr>
        <w:t>Sexta et nona</w:t>
      </w:r>
      <w:r w:rsidRPr="0021481A">
        <w:rPr>
          <w:lang w:val="nb-NO"/>
        </w:rPr>
        <w:t xml:space="preserve"> ut supra.</w:t>
      </w:r>
    </w:p>
    <w:p w:rsidR="00967C9D" w:rsidRPr="0021481A" w:rsidRDefault="00967C9D" w:rsidP="000F1D04">
      <w:pPr>
        <w:pStyle w:val="Titolo1"/>
        <w:rPr>
          <w:lang w:val="nb-NO"/>
        </w:rPr>
      </w:pPr>
      <w:r w:rsidRPr="0021481A">
        <w:rPr>
          <w:lang w:val="nb-NO"/>
        </w:rPr>
        <w:t>IN VIGILIA SANCTI BARTHOLOMAEI</w:t>
      </w:r>
      <w:r w:rsidR="000F1D04" w:rsidRPr="0021481A">
        <w:rPr>
          <w:lang w:val="nb-NO"/>
        </w:rPr>
        <w:t xml:space="preserve"> APOSTOLI</w:t>
      </w:r>
    </w:p>
    <w:p w:rsidR="000F1D04" w:rsidRPr="0021481A" w:rsidRDefault="000F1D04" w:rsidP="007F1DD4">
      <w:pPr>
        <w:rPr>
          <w:lang w:val="it-IT"/>
        </w:rPr>
      </w:pPr>
      <w:r w:rsidRPr="0021481A">
        <w:rPr>
          <w:rStyle w:val="Time1"/>
          <w:lang w:val="nb-NO"/>
        </w:rPr>
        <w:t>Ad matutinam</w:t>
      </w:r>
      <w:r w:rsidRPr="0021481A">
        <w:rPr>
          <w:lang w:val="nb-NO"/>
        </w:rPr>
        <w:t xml:space="preserve"> omnia de dominica, sed </w:t>
      </w:r>
      <w:r w:rsidRPr="0021481A">
        <w:rPr>
          <w:rStyle w:val="Time1"/>
          <w:lang w:val="nb-NO"/>
        </w:rPr>
        <w:t>[ad laudes]</w:t>
      </w:r>
      <w:r w:rsidRPr="0021481A">
        <w:rPr>
          <w:lang w:val="nb-NO"/>
        </w:rPr>
        <w:t xml:space="preserve"> cum dicitur oratio ferialis sequitur OR </w:t>
      </w:r>
      <w:r w:rsidRPr="0021481A">
        <w:rPr>
          <w:rStyle w:val="Incipit"/>
          <w:lang w:val="nb-NO"/>
        </w:rPr>
        <w:t>Concede quaesumus domine</w:t>
      </w:r>
      <w:r w:rsidRPr="0021481A">
        <w:rPr>
          <w:lang w:val="nb-NO"/>
        </w:rPr>
        <w:t xml:space="preserve"> sub una conclusione. </w:t>
      </w:r>
      <w:r w:rsidRPr="0021481A">
        <w:rPr>
          <w:lang w:val="it-IT"/>
        </w:rPr>
        <w:t>Deinde suffragia.</w:t>
      </w:r>
    </w:p>
    <w:p w:rsidR="000F1D04" w:rsidRPr="0021481A" w:rsidRDefault="000F1D04" w:rsidP="007F1DD4">
      <w:pPr>
        <w:rPr>
          <w:lang w:val="fr-FR"/>
        </w:rPr>
      </w:pPr>
      <w:r w:rsidRPr="0021481A">
        <w:rPr>
          <w:rStyle w:val="Time1"/>
          <w:lang w:val="it-IT"/>
        </w:rPr>
        <w:t>Ad missam</w:t>
      </w:r>
      <w:r w:rsidRPr="0021481A">
        <w:rPr>
          <w:lang w:val="it-IT"/>
        </w:rPr>
        <w:t xml:space="preserve"> (201rb) IN </w:t>
      </w:r>
      <w:r w:rsidR="008E4E37" w:rsidRPr="0021481A">
        <w:rPr>
          <w:rStyle w:val="Incipit"/>
          <w:lang w:val="it-IT"/>
        </w:rPr>
        <w:t>Ego a</w:t>
      </w:r>
      <w:r w:rsidRPr="0021481A">
        <w:rPr>
          <w:rStyle w:val="Incipit"/>
          <w:lang w:val="it-IT"/>
        </w:rPr>
        <w:t>utem</w:t>
      </w:r>
      <w:r w:rsidRPr="0021481A">
        <w:rPr>
          <w:lang w:val="it-IT"/>
        </w:rPr>
        <w:t xml:space="preserve">. [KY] </w:t>
      </w:r>
      <w:r w:rsidRPr="0021481A">
        <w:rPr>
          <w:rStyle w:val="Incipit"/>
          <w:lang w:val="it-IT"/>
        </w:rPr>
        <w:t>Kyrie</w:t>
      </w:r>
      <w:r w:rsidRPr="0021481A">
        <w:rPr>
          <w:lang w:val="it-IT"/>
        </w:rPr>
        <w:t xml:space="preserve">. </w:t>
      </w:r>
      <w:r w:rsidRPr="0021481A">
        <w:rPr>
          <w:lang w:val="pt-PT"/>
        </w:rPr>
        <w:t xml:space="preserve">ORCL </w:t>
      </w:r>
      <w:r w:rsidRPr="0021481A">
        <w:rPr>
          <w:rStyle w:val="Incipit"/>
          <w:lang w:val="pt-PT"/>
        </w:rPr>
        <w:t>Concede nobis quaesumus domine</w:t>
      </w:r>
      <w:r w:rsidRPr="0021481A">
        <w:rPr>
          <w:lang w:val="pt-PT"/>
        </w:rPr>
        <w:t xml:space="preserve">. Secunda de dominica. Tertia quam velis. EP </w:t>
      </w:r>
      <w:r w:rsidRPr="0021481A">
        <w:rPr>
          <w:rStyle w:val="Incipit"/>
          <w:lang w:val="pt-PT"/>
        </w:rPr>
        <w:t>Benedictio domini super caput</w:t>
      </w:r>
      <w:r w:rsidRPr="0021481A">
        <w:rPr>
          <w:lang w:val="pt-PT"/>
        </w:rPr>
        <w:t xml:space="preserve">. </w:t>
      </w:r>
      <w:r w:rsidRPr="0021481A">
        <w:rPr>
          <w:lang w:val="fr-FR"/>
        </w:rPr>
        <w:t xml:space="preserve">GR </w:t>
      </w:r>
      <w:r w:rsidRPr="0021481A">
        <w:rPr>
          <w:rStyle w:val="Incipit"/>
          <w:lang w:val="fr-FR"/>
        </w:rPr>
        <w:t>Iustus ut palma</w:t>
      </w:r>
      <w:r w:rsidRPr="0021481A">
        <w:rPr>
          <w:lang w:val="fr-FR"/>
        </w:rPr>
        <w:t xml:space="preserve">. EV </w:t>
      </w:r>
      <w:r w:rsidRPr="0021481A">
        <w:rPr>
          <w:rStyle w:val="Incipit"/>
          <w:lang w:val="fr-FR"/>
        </w:rPr>
        <w:t>Designavit dominus</w:t>
      </w:r>
      <w:r w:rsidRPr="0021481A">
        <w:rPr>
          <w:lang w:val="fr-FR"/>
        </w:rPr>
        <w:t xml:space="preserve">. OF </w:t>
      </w:r>
      <w:r w:rsidRPr="0021481A">
        <w:rPr>
          <w:rStyle w:val="Incipit"/>
          <w:lang w:val="fr-FR"/>
        </w:rPr>
        <w:t>Gloria et honore</w:t>
      </w:r>
      <w:r w:rsidRPr="0021481A">
        <w:rPr>
          <w:lang w:val="fr-FR"/>
        </w:rPr>
        <w:t xml:space="preserve">. CO </w:t>
      </w:r>
      <w:r w:rsidRPr="0021481A">
        <w:rPr>
          <w:rStyle w:val="Incipit"/>
          <w:lang w:val="fr-FR"/>
        </w:rPr>
        <w:t>Magna est gloria</w:t>
      </w:r>
      <w:r w:rsidRPr="0021481A">
        <w:rPr>
          <w:lang w:val="fr-FR"/>
        </w:rPr>
        <w:t>.</w:t>
      </w:r>
    </w:p>
    <w:p w:rsidR="000F1D04" w:rsidRPr="0021481A" w:rsidRDefault="000F1D04" w:rsidP="007F1DD4">
      <w:pPr>
        <w:rPr>
          <w:lang w:val="pt-PT"/>
        </w:rPr>
      </w:pPr>
      <w:r w:rsidRPr="0021481A">
        <w:rPr>
          <w:rStyle w:val="Time1"/>
          <w:lang w:val="fr-FR"/>
        </w:rPr>
        <w:t>Ad vesperas</w:t>
      </w:r>
      <w:r w:rsidRPr="0021481A">
        <w:rPr>
          <w:lang w:val="fr-FR"/>
        </w:rPr>
        <w:t xml:space="preserve"> super psalmos AN </w:t>
      </w:r>
      <w:r w:rsidRPr="0021481A">
        <w:rPr>
          <w:rStyle w:val="Incipit"/>
          <w:lang w:val="fr-FR"/>
        </w:rPr>
        <w:t>Estote fortes in bello</w:t>
      </w:r>
      <w:r w:rsidRPr="0021481A">
        <w:rPr>
          <w:lang w:val="fr-FR"/>
        </w:rPr>
        <w:t xml:space="preserve">. PS </w:t>
      </w:r>
      <w:r w:rsidRPr="0021481A">
        <w:rPr>
          <w:rStyle w:val="Incipit"/>
          <w:lang w:val="fr-FR"/>
        </w:rPr>
        <w:t>Laudate pueri</w:t>
      </w:r>
      <w:r w:rsidRPr="0021481A">
        <w:rPr>
          <w:lang w:val="fr-FR"/>
        </w:rPr>
        <w:t xml:space="preserve"> </w:t>
      </w:r>
      <w:r w:rsidR="008E4E37" w:rsidRPr="0021481A">
        <w:rPr>
          <w:lang w:val="fr-FR"/>
        </w:rPr>
        <w:t>cum ceteris. Capitulum r</w:t>
      </w:r>
      <w:r w:rsidR="00C04200" w:rsidRPr="0021481A">
        <w:rPr>
          <w:lang w:val="fr-FR"/>
        </w:rPr>
        <w:t>equire d</w:t>
      </w:r>
      <w:r w:rsidRPr="0021481A">
        <w:rPr>
          <w:lang w:val="fr-FR"/>
        </w:rPr>
        <w:t xml:space="preserve">e apostolis. RP </w:t>
      </w:r>
      <w:r w:rsidRPr="0021481A">
        <w:rPr>
          <w:rStyle w:val="Incipit"/>
          <w:lang w:val="fr-FR"/>
        </w:rPr>
        <w:t>Fuerunt sine querela</w:t>
      </w:r>
      <w:r w:rsidRPr="0021481A">
        <w:rPr>
          <w:lang w:val="fr-FR"/>
        </w:rPr>
        <w:t xml:space="preserve">. HY </w:t>
      </w:r>
      <w:r w:rsidRPr="0021481A">
        <w:rPr>
          <w:rStyle w:val="Incipit"/>
          <w:lang w:val="fr-FR"/>
        </w:rPr>
        <w:t>Exultet caelum</w:t>
      </w:r>
      <w:r w:rsidRPr="0021481A">
        <w:rPr>
          <w:lang w:val="fr-FR"/>
        </w:rPr>
        <w:t xml:space="preserve">. VS </w:t>
      </w:r>
      <w:r w:rsidRPr="0021481A">
        <w:rPr>
          <w:rStyle w:val="Incipit"/>
          <w:lang w:val="fr-FR"/>
        </w:rPr>
        <w:t>In omnem terram</w:t>
      </w:r>
      <w:r w:rsidRPr="0021481A">
        <w:rPr>
          <w:lang w:val="fr-FR"/>
        </w:rPr>
        <w:t xml:space="preserve">. AM </w:t>
      </w:r>
      <w:r w:rsidRPr="0021481A">
        <w:rPr>
          <w:rStyle w:val="Incipit"/>
          <w:lang w:val="fr-FR"/>
        </w:rPr>
        <w:t>Ecce ego mitto</w:t>
      </w:r>
      <w:r w:rsidRPr="0021481A">
        <w:rPr>
          <w:lang w:val="fr-FR"/>
        </w:rPr>
        <w:t xml:space="preserve">. </w:t>
      </w:r>
      <w:r w:rsidRPr="0021481A">
        <w:rPr>
          <w:lang w:val="pt-PT"/>
        </w:rPr>
        <w:t xml:space="preserve">OR </w:t>
      </w:r>
      <w:r w:rsidRPr="0021481A">
        <w:rPr>
          <w:rStyle w:val="Incipit"/>
          <w:lang w:val="pt-PT"/>
        </w:rPr>
        <w:t>Concede nobis quaesumus domine</w:t>
      </w:r>
      <w:r w:rsidRPr="0021481A">
        <w:rPr>
          <w:lang w:val="pt-PT"/>
        </w:rPr>
        <w:t>. Deinde suffragia.</w:t>
      </w:r>
    </w:p>
    <w:p w:rsidR="000F1D04" w:rsidRPr="0021481A" w:rsidRDefault="000F1D04" w:rsidP="007F1DD4">
      <w:pPr>
        <w:rPr>
          <w:lang w:val="pt-PT"/>
        </w:rPr>
      </w:pPr>
      <w:r w:rsidRPr="0021481A">
        <w:rPr>
          <w:rStyle w:val="Time1"/>
          <w:lang w:val="pt-PT"/>
        </w:rPr>
        <w:t>Ad matutinum</w:t>
      </w:r>
      <w:r w:rsidRPr="0021481A">
        <w:rPr>
          <w:lang w:val="pt-PT"/>
        </w:rPr>
        <w:t xml:space="preserve"> INV </w:t>
      </w:r>
      <w:r w:rsidRPr="0021481A">
        <w:rPr>
          <w:rStyle w:val="Incipit"/>
          <w:lang w:val="pt-PT"/>
        </w:rPr>
        <w:t>Regem apostolorum</w:t>
      </w:r>
      <w:r w:rsidRPr="0021481A">
        <w:rPr>
          <w:lang w:val="pt-PT"/>
        </w:rPr>
        <w:t xml:space="preserve">. Cetera de apostolis. VS </w:t>
      </w:r>
      <w:r w:rsidRPr="0021481A">
        <w:rPr>
          <w:rStyle w:val="Incipit"/>
          <w:lang w:val="pt-PT"/>
        </w:rPr>
        <w:t>In omnem terram exivit</w:t>
      </w:r>
      <w:r w:rsidRPr="0021481A">
        <w:rPr>
          <w:lang w:val="pt-PT"/>
        </w:rPr>
        <w:t xml:space="preserve">. (201va) Legitur eius passio et EV </w:t>
      </w:r>
      <w:r w:rsidRPr="0021481A">
        <w:rPr>
          <w:rStyle w:val="Incipit"/>
          <w:lang w:val="pt-PT"/>
        </w:rPr>
        <w:t>Facta est contentio</w:t>
      </w:r>
      <w:r w:rsidRPr="0021481A">
        <w:rPr>
          <w:lang w:val="pt-PT"/>
        </w:rPr>
        <w:t xml:space="preserve"> cum historia [RP] </w:t>
      </w:r>
      <w:r w:rsidRPr="0021481A">
        <w:rPr>
          <w:rStyle w:val="Incipit"/>
          <w:lang w:val="pt-PT"/>
        </w:rPr>
        <w:t>Ecce ego mitto</w:t>
      </w:r>
      <w:r w:rsidRPr="0021481A">
        <w:rPr>
          <w:lang w:val="pt-PT"/>
        </w:rPr>
        <w:t>.</w:t>
      </w:r>
    </w:p>
    <w:p w:rsidR="000F1D04" w:rsidRPr="0021481A" w:rsidRDefault="000F1D04" w:rsidP="007F1DD4">
      <w:pPr>
        <w:rPr>
          <w:lang w:val="it-IT"/>
        </w:rPr>
      </w:pPr>
      <w:r w:rsidRPr="0021481A">
        <w:rPr>
          <w:rStyle w:val="Time1"/>
          <w:lang w:val="pt-PT"/>
        </w:rPr>
        <w:t>Ad laudes</w:t>
      </w:r>
      <w:r w:rsidRPr="0021481A">
        <w:rPr>
          <w:lang w:val="pt-PT"/>
        </w:rPr>
        <w:t xml:space="preserve"> AN </w:t>
      </w:r>
      <w:r w:rsidRPr="0021481A">
        <w:rPr>
          <w:rStyle w:val="Incipit"/>
          <w:lang w:val="pt-PT"/>
        </w:rPr>
        <w:t>Hoc est praeceptum</w:t>
      </w:r>
      <w:r w:rsidR="00EF0BE4" w:rsidRPr="0021481A">
        <w:rPr>
          <w:lang w:val="pt-PT"/>
        </w:rPr>
        <w:t xml:space="preserve"> cum ceteris. </w:t>
      </w:r>
      <w:r w:rsidR="00EF0BE4" w:rsidRPr="0021481A">
        <w:rPr>
          <w:lang w:val="it-IT"/>
        </w:rPr>
        <w:t xml:space="preserve">CP </w:t>
      </w:r>
      <w:r w:rsidR="00EF0BE4" w:rsidRPr="0021481A">
        <w:rPr>
          <w:rStyle w:val="Incipit"/>
          <w:lang w:val="it-IT"/>
        </w:rPr>
        <w:t>Iam non estis</w:t>
      </w:r>
      <w:r w:rsidR="00EF0BE4" w:rsidRPr="0021481A">
        <w:rPr>
          <w:lang w:val="it-IT"/>
        </w:rPr>
        <w:t xml:space="preserve">. VS </w:t>
      </w:r>
      <w:r w:rsidR="00EF0BE4" w:rsidRPr="0021481A">
        <w:rPr>
          <w:rStyle w:val="Incipit"/>
          <w:lang w:val="it-IT"/>
        </w:rPr>
        <w:t>Annuntiaverunt opera</w:t>
      </w:r>
      <w:r w:rsidR="00EF0BE4" w:rsidRPr="0021481A">
        <w:rPr>
          <w:lang w:val="it-IT"/>
        </w:rPr>
        <w:t xml:space="preserve">. AB </w:t>
      </w:r>
      <w:r w:rsidR="00EF0BE4" w:rsidRPr="0021481A">
        <w:rPr>
          <w:rStyle w:val="Incipit"/>
          <w:lang w:val="it-IT"/>
        </w:rPr>
        <w:t>Tradent enim vos</w:t>
      </w:r>
      <w:r w:rsidR="00EF0BE4" w:rsidRPr="0021481A">
        <w:rPr>
          <w:lang w:val="it-IT"/>
        </w:rPr>
        <w:t xml:space="preserve">. OR </w:t>
      </w:r>
      <w:r w:rsidR="00EF0BE4" w:rsidRPr="0021481A">
        <w:rPr>
          <w:rStyle w:val="Incipit"/>
          <w:lang w:val="it-IT"/>
        </w:rPr>
        <w:t>Omnipotens sempiterne deus</w:t>
      </w:r>
      <w:r w:rsidR="00EF0BE4" w:rsidRPr="0021481A">
        <w:rPr>
          <w:lang w:val="it-IT"/>
        </w:rPr>
        <w:t>.</w:t>
      </w:r>
    </w:p>
    <w:p w:rsidR="00EF0BE4" w:rsidRPr="00276593" w:rsidRDefault="00EF0BE4" w:rsidP="007F1DD4">
      <w:pPr>
        <w:rPr>
          <w:lang w:val="en-US"/>
        </w:rPr>
      </w:pPr>
      <w:r w:rsidRPr="00276593">
        <w:rPr>
          <w:rStyle w:val="Time1"/>
          <w:lang w:val="en-US"/>
        </w:rPr>
        <w:t>Ad horas</w:t>
      </w:r>
      <w:r w:rsidRPr="00276593">
        <w:rPr>
          <w:lang w:val="en-US"/>
        </w:rPr>
        <w:t xml:space="preserve"> cantentur laudes.</w:t>
      </w:r>
    </w:p>
    <w:p w:rsidR="00EF0BE4" w:rsidRPr="00276593" w:rsidRDefault="00EF0BE4" w:rsidP="007F1DD4">
      <w:pPr>
        <w:rPr>
          <w:lang w:val="pt-PT"/>
        </w:rPr>
      </w:pPr>
      <w:r w:rsidRPr="00276593">
        <w:rPr>
          <w:rStyle w:val="Time1"/>
          <w:lang w:val="en-US"/>
        </w:rPr>
        <w:t>Ad missam</w:t>
      </w:r>
      <w:r w:rsidRPr="00276593">
        <w:rPr>
          <w:lang w:val="en-US"/>
        </w:rPr>
        <w:t xml:space="preserve"> IN </w:t>
      </w:r>
      <w:r w:rsidRPr="00276593">
        <w:rPr>
          <w:rStyle w:val="Incipit"/>
          <w:lang w:val="en-US"/>
        </w:rPr>
        <w:t>Mihi autem</w:t>
      </w:r>
      <w:r w:rsidRPr="00276593">
        <w:rPr>
          <w:lang w:val="en-US"/>
        </w:rPr>
        <w:t xml:space="preserve">. ORCL </w:t>
      </w:r>
      <w:r w:rsidRPr="00276593">
        <w:rPr>
          <w:rStyle w:val="Incipit"/>
          <w:lang w:val="en-US"/>
        </w:rPr>
        <w:t>Omnipotens sempiterne deus</w:t>
      </w:r>
      <w:r w:rsidRPr="00276593">
        <w:rPr>
          <w:lang w:val="en-US"/>
        </w:rPr>
        <w:t xml:space="preserve">. EP </w:t>
      </w:r>
      <w:r w:rsidRPr="00276593">
        <w:rPr>
          <w:rStyle w:val="Incipit"/>
          <w:lang w:val="en-US"/>
        </w:rPr>
        <w:t>Iam non estis</w:t>
      </w:r>
      <w:r w:rsidRPr="00276593">
        <w:rPr>
          <w:lang w:val="en-US"/>
        </w:rPr>
        <w:t xml:space="preserve">. GR </w:t>
      </w:r>
      <w:r w:rsidRPr="00276593">
        <w:rPr>
          <w:rStyle w:val="Incipit"/>
          <w:lang w:val="en-US"/>
        </w:rPr>
        <w:t>Nimis honorati</w:t>
      </w:r>
      <w:r w:rsidRPr="00276593">
        <w:rPr>
          <w:lang w:val="en-US"/>
        </w:rPr>
        <w:t xml:space="preserve">. ALV </w:t>
      </w:r>
      <w:r w:rsidRPr="00276593">
        <w:rPr>
          <w:rStyle w:val="Incipit"/>
          <w:lang w:val="en-US"/>
        </w:rPr>
        <w:t>Per manus autem</w:t>
      </w:r>
      <w:r w:rsidRPr="00276593">
        <w:rPr>
          <w:lang w:val="en-US"/>
        </w:rPr>
        <w:t xml:space="preserve">. SE </w:t>
      </w:r>
      <w:r w:rsidRPr="00276593">
        <w:rPr>
          <w:rStyle w:val="Incipit"/>
          <w:lang w:val="en-US"/>
        </w:rPr>
        <w:t>Clare sanctorum</w:t>
      </w:r>
      <w:r w:rsidRPr="00276593">
        <w:rPr>
          <w:lang w:val="en-US"/>
        </w:rPr>
        <w:t>.</w:t>
      </w:r>
      <w:r w:rsidR="00C55A83" w:rsidRPr="00276593">
        <w:rPr>
          <w:lang w:val="en-US"/>
        </w:rPr>
        <w:t xml:space="preserve"> EV </w:t>
      </w:r>
      <w:r w:rsidR="00C55A83" w:rsidRPr="00276593">
        <w:rPr>
          <w:rStyle w:val="Incipit"/>
          <w:lang w:val="en-US"/>
        </w:rPr>
        <w:t>Facta est contentio</w:t>
      </w:r>
      <w:r w:rsidR="00C55A83" w:rsidRPr="00276593">
        <w:rPr>
          <w:lang w:val="en-US"/>
        </w:rPr>
        <w:t xml:space="preserve">. [CR] </w:t>
      </w:r>
      <w:r w:rsidR="00C55A83" w:rsidRPr="00276593">
        <w:rPr>
          <w:rStyle w:val="Incipit"/>
          <w:lang w:val="en-US"/>
        </w:rPr>
        <w:t>Credo in unum</w:t>
      </w:r>
      <w:r w:rsidR="00C55A83" w:rsidRPr="00276593">
        <w:rPr>
          <w:lang w:val="en-US"/>
        </w:rPr>
        <w:t xml:space="preserve"> dicitur. OF </w:t>
      </w:r>
      <w:r w:rsidR="00C55A83" w:rsidRPr="00276593">
        <w:rPr>
          <w:rStyle w:val="Incipit"/>
          <w:lang w:val="en-US"/>
        </w:rPr>
        <w:t>In omnem terram</w:t>
      </w:r>
      <w:r w:rsidR="00C55A83" w:rsidRPr="00276593">
        <w:rPr>
          <w:lang w:val="en-US"/>
        </w:rPr>
        <w:t xml:space="preserve">. PF </w:t>
      </w:r>
      <w:r w:rsidR="00C55A83" w:rsidRPr="00276593">
        <w:rPr>
          <w:rStyle w:val="Incipit"/>
          <w:lang w:val="en-US"/>
        </w:rPr>
        <w:t>Te domine suppliciter</w:t>
      </w:r>
      <w:r w:rsidR="00C55A83" w:rsidRPr="00276593">
        <w:rPr>
          <w:lang w:val="en-US"/>
        </w:rPr>
        <w:t xml:space="preserve">. </w:t>
      </w:r>
      <w:r w:rsidR="00C55A83" w:rsidRPr="00276593">
        <w:rPr>
          <w:lang w:val="pt-PT"/>
        </w:rPr>
        <w:t xml:space="preserve">CO </w:t>
      </w:r>
      <w:r w:rsidR="00C55A83" w:rsidRPr="00276593">
        <w:rPr>
          <w:rStyle w:val="Incipit"/>
          <w:lang w:val="pt-PT"/>
        </w:rPr>
        <w:t>Vos qui secuti</w:t>
      </w:r>
      <w:r w:rsidR="00C55A83" w:rsidRPr="00276593">
        <w:rPr>
          <w:lang w:val="pt-PT"/>
        </w:rPr>
        <w:t>.</w:t>
      </w:r>
    </w:p>
    <w:p w:rsidR="00C55A83" w:rsidRPr="0021481A" w:rsidRDefault="00C55A83" w:rsidP="007F1DD4">
      <w:pPr>
        <w:rPr>
          <w:lang w:val="it-IT"/>
        </w:rPr>
      </w:pPr>
      <w:r w:rsidRPr="00276593">
        <w:rPr>
          <w:rStyle w:val="Time1"/>
          <w:lang w:val="pt-PT"/>
        </w:rPr>
        <w:t>In secunda vespera</w:t>
      </w:r>
      <w:r w:rsidRPr="00276593">
        <w:rPr>
          <w:lang w:val="pt-PT"/>
        </w:rPr>
        <w:t xml:space="preserve"> AN </w:t>
      </w:r>
      <w:r w:rsidRPr="00276593">
        <w:rPr>
          <w:rStyle w:val="Incipit"/>
          <w:lang w:val="pt-PT"/>
        </w:rPr>
        <w:t>Iuravit (201vb) dominus</w:t>
      </w:r>
      <w:r w:rsidRPr="00276593">
        <w:rPr>
          <w:lang w:val="pt-PT"/>
        </w:rPr>
        <w:t xml:space="preserve"> cum ceteris. </w:t>
      </w:r>
      <w:r w:rsidRPr="0021481A">
        <w:rPr>
          <w:lang w:val="pt-PT"/>
        </w:rPr>
        <w:t xml:space="preserve">Capitulum require de apostolis. </w:t>
      </w:r>
      <w:r w:rsidRPr="00276593">
        <w:rPr>
          <w:lang w:val="de-AT"/>
        </w:rPr>
        <w:t xml:space="preserve">HY </w:t>
      </w:r>
      <w:r w:rsidRPr="00276593">
        <w:rPr>
          <w:rStyle w:val="Incipit"/>
          <w:lang w:val="de-AT"/>
        </w:rPr>
        <w:t>Exultet caelum</w:t>
      </w:r>
      <w:r w:rsidRPr="00276593">
        <w:rPr>
          <w:lang w:val="de-AT"/>
        </w:rPr>
        <w:t xml:space="preserve">. VS </w:t>
      </w:r>
      <w:r w:rsidRPr="00276593">
        <w:rPr>
          <w:rStyle w:val="Incipit"/>
          <w:lang w:val="de-AT"/>
        </w:rPr>
        <w:t>In omnem terram</w:t>
      </w:r>
      <w:r w:rsidRPr="00276593">
        <w:rPr>
          <w:lang w:val="de-AT"/>
        </w:rPr>
        <w:t xml:space="preserve">. AM </w:t>
      </w:r>
      <w:r w:rsidRPr="00276593">
        <w:rPr>
          <w:rStyle w:val="Incipit"/>
          <w:lang w:val="de-AT"/>
        </w:rPr>
        <w:t>Beati eritis</w:t>
      </w:r>
      <w:r w:rsidRPr="00276593">
        <w:rPr>
          <w:lang w:val="de-AT"/>
        </w:rPr>
        <w:t xml:space="preserve">. </w:t>
      </w:r>
      <w:r w:rsidRPr="00276593">
        <w:rPr>
          <w:lang w:val="it-IT"/>
        </w:rPr>
        <w:t xml:space="preserve">OR </w:t>
      </w:r>
      <w:r w:rsidRPr="00276593">
        <w:rPr>
          <w:rStyle w:val="Incipit"/>
          <w:lang w:val="it-IT"/>
        </w:rPr>
        <w:t>Omnipotens sempiterne deus qui huius diei</w:t>
      </w:r>
      <w:r w:rsidRPr="00276593">
        <w:rPr>
          <w:lang w:val="it-IT"/>
        </w:rPr>
        <w:t xml:space="preserve">. </w:t>
      </w:r>
      <w:r w:rsidRPr="0021481A">
        <w:rPr>
          <w:lang w:val="it-IT"/>
        </w:rPr>
        <w:t>Deinde suffragia.</w:t>
      </w:r>
    </w:p>
    <w:p w:rsidR="00C55A83" w:rsidRPr="0021481A" w:rsidRDefault="00C55A83" w:rsidP="00C55A83">
      <w:pPr>
        <w:pStyle w:val="Titolo1"/>
        <w:rPr>
          <w:lang w:val="it-IT"/>
        </w:rPr>
      </w:pPr>
      <w:r w:rsidRPr="0021481A">
        <w:rPr>
          <w:lang w:val="it-IT"/>
        </w:rPr>
        <w:t>IN NATIVITATE SANCTI AUGUSTINI EPISCOPI</w:t>
      </w:r>
    </w:p>
    <w:p w:rsidR="00C55A83" w:rsidRPr="0021481A" w:rsidRDefault="00C55A83" w:rsidP="007F1DD4">
      <w:pPr>
        <w:rPr>
          <w:lang w:val="it-IT"/>
        </w:rPr>
      </w:pPr>
      <w:r w:rsidRPr="0021481A">
        <w:rPr>
          <w:rStyle w:val="Time1"/>
          <w:lang w:val="it-IT"/>
        </w:rPr>
        <w:t>Ad vesperas</w:t>
      </w:r>
      <w:r w:rsidRPr="0021481A">
        <w:rPr>
          <w:lang w:val="it-IT"/>
        </w:rPr>
        <w:t xml:space="preserve"> super psalmos AN </w:t>
      </w:r>
      <w:r w:rsidRPr="0021481A">
        <w:rPr>
          <w:rStyle w:val="Incipit"/>
          <w:lang w:val="it-IT"/>
        </w:rPr>
        <w:t>Laetare mater</w:t>
      </w:r>
      <w:r w:rsidR="00DA4D2F" w:rsidRPr="0021481A">
        <w:rPr>
          <w:lang w:val="it-IT"/>
        </w:rPr>
        <w:t xml:space="preserve"> cum reliquis. </w:t>
      </w:r>
      <w:r w:rsidR="008116AF" w:rsidRPr="0021481A">
        <w:rPr>
          <w:lang w:val="it-IT"/>
        </w:rPr>
        <w:t xml:space="preserve">[Psalmi] </w:t>
      </w:r>
      <w:r w:rsidR="00DA4D2F" w:rsidRPr="0021481A">
        <w:rPr>
          <w:lang w:val="it-IT"/>
        </w:rPr>
        <w:t>|</w:t>
      </w:r>
      <w:r w:rsidR="008116AF" w:rsidRPr="0021481A">
        <w:rPr>
          <w:lang w:val="it-IT"/>
        </w:rPr>
        <w:t>M::o</w:t>
      </w:r>
      <w:r w:rsidR="00DA4D2F" w:rsidRPr="0021481A">
        <w:rPr>
          <w:lang w:val="it-IT"/>
        </w:rPr>
        <w:t xml:space="preserve">mnia Laudate|. CP </w:t>
      </w:r>
      <w:r w:rsidR="00DA4D2F" w:rsidRPr="0021481A">
        <w:rPr>
          <w:rStyle w:val="Incipit"/>
          <w:lang w:val="it-IT"/>
        </w:rPr>
        <w:t>Ecce sacerdos</w:t>
      </w:r>
      <w:r w:rsidR="00DA4D2F" w:rsidRPr="0021481A">
        <w:rPr>
          <w:lang w:val="it-IT"/>
        </w:rPr>
        <w:t xml:space="preserve">. RP </w:t>
      </w:r>
      <w:r w:rsidR="00DA4D2F" w:rsidRPr="0021481A">
        <w:rPr>
          <w:rStyle w:val="Incipit"/>
          <w:lang w:val="it-IT"/>
        </w:rPr>
        <w:t>Verbum dei</w:t>
      </w:r>
      <w:r w:rsidR="00DA4D2F" w:rsidRPr="0021481A">
        <w:rPr>
          <w:lang w:val="it-IT"/>
        </w:rPr>
        <w:t xml:space="preserve">. HY </w:t>
      </w:r>
      <w:r w:rsidR="00DA4D2F" w:rsidRPr="0021481A">
        <w:rPr>
          <w:rStyle w:val="Incipit"/>
          <w:lang w:val="it-IT"/>
        </w:rPr>
        <w:t>Magne pater Augustine</w:t>
      </w:r>
      <w:r w:rsidR="00DA4D2F" w:rsidRPr="0021481A">
        <w:rPr>
          <w:lang w:val="it-IT"/>
        </w:rPr>
        <w:t>.</w:t>
      </w:r>
      <w:r w:rsidR="00172FF0" w:rsidRPr="0021481A">
        <w:rPr>
          <w:lang w:val="it-IT"/>
        </w:rPr>
        <w:t xml:space="preserve"> VS </w:t>
      </w:r>
      <w:r w:rsidR="00172FF0" w:rsidRPr="0021481A">
        <w:rPr>
          <w:rStyle w:val="Incipit"/>
          <w:lang w:val="it-IT"/>
        </w:rPr>
        <w:t>Gloria et honore</w:t>
      </w:r>
      <w:r w:rsidR="00172FF0" w:rsidRPr="0021481A">
        <w:rPr>
          <w:lang w:val="it-IT"/>
        </w:rPr>
        <w:t xml:space="preserve">. AM </w:t>
      </w:r>
      <w:r w:rsidR="00172FF0" w:rsidRPr="0021481A">
        <w:rPr>
          <w:rStyle w:val="Incipit"/>
          <w:lang w:val="it-IT"/>
        </w:rPr>
        <w:t>Adesto dies celebris</w:t>
      </w:r>
      <w:r w:rsidR="00172FF0" w:rsidRPr="0021481A">
        <w:rPr>
          <w:lang w:val="it-IT"/>
        </w:rPr>
        <w:t xml:space="preserve">. [KY] </w:t>
      </w:r>
      <w:r w:rsidR="00172FF0" w:rsidRPr="0021481A">
        <w:rPr>
          <w:rStyle w:val="Incipit"/>
          <w:lang w:val="it-IT"/>
        </w:rPr>
        <w:t>Kyrie</w:t>
      </w:r>
      <w:r w:rsidR="00172FF0" w:rsidRPr="0021481A">
        <w:rPr>
          <w:lang w:val="it-IT"/>
        </w:rPr>
        <w:t xml:space="preserve"> cum [PN] </w:t>
      </w:r>
      <w:r w:rsidR="00172FF0" w:rsidRPr="0021481A">
        <w:rPr>
          <w:rStyle w:val="Incipit"/>
          <w:lang w:val="it-IT"/>
        </w:rPr>
        <w:t>Pater noster</w:t>
      </w:r>
      <w:r w:rsidR="00172FF0" w:rsidRPr="0021481A">
        <w:rPr>
          <w:lang w:val="it-IT"/>
        </w:rPr>
        <w:t xml:space="preserve">. OR </w:t>
      </w:r>
      <w:r w:rsidR="00172FF0" w:rsidRPr="0021481A">
        <w:rPr>
          <w:rStyle w:val="Incipit"/>
          <w:lang w:val="it-IT"/>
        </w:rPr>
        <w:t>Deus qui ecclesiae tuae per beatum Augustinum</w:t>
      </w:r>
      <w:r w:rsidR="00172FF0" w:rsidRPr="0021481A">
        <w:rPr>
          <w:lang w:val="it-IT"/>
        </w:rPr>
        <w:t>. Deinde suffragia.</w:t>
      </w:r>
    </w:p>
    <w:p w:rsidR="00172FF0" w:rsidRPr="0021481A" w:rsidRDefault="00172FF0" w:rsidP="007F1DD4">
      <w:pPr>
        <w:rPr>
          <w:lang w:val="it-IT"/>
        </w:rPr>
      </w:pPr>
      <w:r w:rsidRPr="0021481A">
        <w:rPr>
          <w:rStyle w:val="Time1"/>
          <w:lang w:val="it-IT"/>
        </w:rPr>
        <w:t>Ad completorium</w:t>
      </w:r>
      <w:r w:rsidRPr="0021481A">
        <w:rPr>
          <w:lang w:val="it-IT"/>
        </w:rPr>
        <w:t xml:space="preserve"> servatur ordo cottidianus. AD </w:t>
      </w:r>
      <w:r w:rsidRPr="0021481A">
        <w:rPr>
          <w:rStyle w:val="Incipit"/>
          <w:lang w:val="it-IT"/>
        </w:rPr>
        <w:t>Augustinus in pace</w:t>
      </w:r>
      <w:r w:rsidRPr="0021481A">
        <w:rPr>
          <w:lang w:val="it-IT"/>
        </w:rPr>
        <w:t>.</w:t>
      </w:r>
    </w:p>
    <w:p w:rsidR="00172FF0" w:rsidRPr="0021481A" w:rsidRDefault="00172FF0" w:rsidP="007F1DD4">
      <w:pPr>
        <w:rPr>
          <w:lang w:val="pt-PT"/>
        </w:rPr>
      </w:pPr>
      <w:r w:rsidRPr="0021481A">
        <w:rPr>
          <w:rStyle w:val="Time1"/>
          <w:lang w:val="pt-PT"/>
        </w:rPr>
        <w:t>Ad matutinam</w:t>
      </w:r>
      <w:r w:rsidRPr="0021481A">
        <w:rPr>
          <w:lang w:val="pt-PT"/>
        </w:rPr>
        <w:t xml:space="preserve"> INV </w:t>
      </w:r>
      <w:r w:rsidRPr="0021481A">
        <w:rPr>
          <w:rStyle w:val="Incipit"/>
          <w:lang w:val="pt-PT"/>
        </w:rPr>
        <w:t>Magnus dominus</w:t>
      </w:r>
      <w:r w:rsidRPr="0021481A">
        <w:rPr>
          <w:lang w:val="pt-PT"/>
        </w:rPr>
        <w:t>.</w:t>
      </w:r>
    </w:p>
    <w:p w:rsidR="00172FF0" w:rsidRPr="0021481A" w:rsidRDefault="00172FF0" w:rsidP="007F1DD4">
      <w:pPr>
        <w:rPr>
          <w:lang w:val="pt-PT"/>
        </w:rPr>
      </w:pPr>
      <w:r w:rsidRPr="0021481A">
        <w:rPr>
          <w:rStyle w:val="Time2"/>
          <w:lang w:val="pt-PT"/>
        </w:rPr>
        <w:t>In primo nocturno</w:t>
      </w:r>
      <w:r w:rsidRPr="0021481A">
        <w:rPr>
          <w:lang w:val="pt-PT"/>
        </w:rPr>
        <w:t xml:space="preserve"> AN </w:t>
      </w:r>
      <w:r w:rsidRPr="0021481A">
        <w:rPr>
          <w:rStyle w:val="Incipit"/>
          <w:lang w:val="pt-PT"/>
        </w:rPr>
        <w:t>(202ra)</w:t>
      </w:r>
      <w:r w:rsidR="00842F14" w:rsidRPr="0021481A">
        <w:rPr>
          <w:rStyle w:val="Incipit"/>
          <w:lang w:val="pt-PT"/>
        </w:rPr>
        <w:t xml:space="preserve"> Apparuit Augustinus</w:t>
      </w:r>
      <w:r w:rsidR="00842F14" w:rsidRPr="0021481A">
        <w:rPr>
          <w:lang w:val="pt-PT"/>
        </w:rPr>
        <w:t xml:space="preserve"> cum reliquis. PS </w:t>
      </w:r>
      <w:r w:rsidR="00842F14" w:rsidRPr="0021481A">
        <w:rPr>
          <w:rStyle w:val="Incipit"/>
          <w:lang w:val="pt-PT"/>
        </w:rPr>
        <w:t>Beatus vir</w:t>
      </w:r>
      <w:r w:rsidR="00842F14" w:rsidRPr="0021481A">
        <w:rPr>
          <w:lang w:val="pt-PT"/>
        </w:rPr>
        <w:t xml:space="preserve"> cum ceteris. Legitur sermo vel vita cum historia propria [RP] </w:t>
      </w:r>
      <w:r w:rsidR="00842F14" w:rsidRPr="0021481A">
        <w:rPr>
          <w:rStyle w:val="Incipit"/>
          <w:lang w:val="pt-PT"/>
        </w:rPr>
        <w:t>Invenit se</w:t>
      </w:r>
      <w:r w:rsidR="00842F14" w:rsidRPr="0021481A">
        <w:rPr>
          <w:lang w:val="pt-PT"/>
        </w:rPr>
        <w:t xml:space="preserve">. Legitur etiam EV </w:t>
      </w:r>
      <w:r w:rsidR="00842F14" w:rsidRPr="0021481A">
        <w:rPr>
          <w:rStyle w:val="Incipit"/>
          <w:lang w:val="pt-PT"/>
        </w:rPr>
        <w:t>Vos estis sal terrae</w:t>
      </w:r>
      <w:r w:rsidR="00842F14" w:rsidRPr="0021481A">
        <w:rPr>
          <w:lang w:val="pt-PT"/>
        </w:rPr>
        <w:t>.</w:t>
      </w:r>
    </w:p>
    <w:p w:rsidR="00842F14" w:rsidRPr="0021481A" w:rsidRDefault="00842F14" w:rsidP="007F1DD4">
      <w:pPr>
        <w:rPr>
          <w:lang w:val="pt-PT"/>
        </w:rPr>
      </w:pPr>
      <w:r w:rsidRPr="0021481A">
        <w:rPr>
          <w:rStyle w:val="Time1"/>
          <w:lang w:val="pt-PT"/>
        </w:rPr>
        <w:lastRenderedPageBreak/>
        <w:t>Ad laudes</w:t>
      </w:r>
      <w:r w:rsidRPr="0021481A">
        <w:rPr>
          <w:lang w:val="pt-PT"/>
        </w:rPr>
        <w:t xml:space="preserve"> AN </w:t>
      </w:r>
      <w:r w:rsidRPr="0021481A">
        <w:rPr>
          <w:rStyle w:val="Incipit"/>
          <w:lang w:val="pt-PT"/>
        </w:rPr>
        <w:t>Post mortem</w:t>
      </w:r>
      <w:r w:rsidR="004709EE" w:rsidRPr="0021481A">
        <w:rPr>
          <w:lang w:val="pt-PT"/>
        </w:rPr>
        <w:t xml:space="preserve">. CP </w:t>
      </w:r>
      <w:r w:rsidR="004709EE" w:rsidRPr="0021481A">
        <w:rPr>
          <w:rStyle w:val="Incipit"/>
          <w:lang w:val="pt-PT"/>
        </w:rPr>
        <w:t>Q</w:t>
      </w:r>
      <w:r w:rsidRPr="0021481A">
        <w:rPr>
          <w:rStyle w:val="Incipit"/>
          <w:lang w:val="pt-PT"/>
        </w:rPr>
        <w:t>uasi stellae</w:t>
      </w:r>
      <w:r w:rsidRPr="0021481A">
        <w:rPr>
          <w:lang w:val="pt-PT"/>
        </w:rPr>
        <w:t xml:space="preserve">. VS </w:t>
      </w:r>
      <w:r w:rsidRPr="0021481A">
        <w:rPr>
          <w:rStyle w:val="Incipit"/>
          <w:lang w:val="pt-PT"/>
        </w:rPr>
        <w:t>Magna est gloria</w:t>
      </w:r>
      <w:r w:rsidRPr="0021481A">
        <w:rPr>
          <w:lang w:val="pt-PT"/>
        </w:rPr>
        <w:t xml:space="preserve">. </w:t>
      </w:r>
      <w:r w:rsidRPr="0021481A">
        <w:rPr>
          <w:lang w:val="de-AT"/>
        </w:rPr>
        <w:t xml:space="preserve">AB </w:t>
      </w:r>
      <w:r w:rsidRPr="004709EE">
        <w:rPr>
          <w:rStyle w:val="Incipit"/>
        </w:rPr>
        <w:t>In diebus eius</w:t>
      </w:r>
      <w:r w:rsidRPr="0021481A">
        <w:rPr>
          <w:lang w:val="de-AT"/>
        </w:rPr>
        <w:t xml:space="preserve">. [KY] </w:t>
      </w:r>
      <w:r w:rsidRPr="004709EE">
        <w:rPr>
          <w:rStyle w:val="Incipit"/>
        </w:rPr>
        <w:t>Kyrie</w:t>
      </w:r>
      <w:r w:rsidRPr="0021481A">
        <w:rPr>
          <w:lang w:val="de-AT"/>
        </w:rPr>
        <w:t xml:space="preserve"> nec [PN] </w:t>
      </w:r>
      <w:r w:rsidRPr="004709EE">
        <w:rPr>
          <w:rStyle w:val="Incipit"/>
        </w:rPr>
        <w:t>Pater noster</w:t>
      </w:r>
      <w:r w:rsidRPr="0021481A">
        <w:rPr>
          <w:lang w:val="de-AT"/>
        </w:rPr>
        <w:t xml:space="preserve"> dicitur. </w:t>
      </w:r>
      <w:r w:rsidRPr="0021481A">
        <w:rPr>
          <w:lang w:val="pt-PT"/>
        </w:rPr>
        <w:t xml:space="preserve">OR </w:t>
      </w:r>
      <w:r w:rsidRPr="0021481A">
        <w:rPr>
          <w:rStyle w:val="Incipit"/>
          <w:lang w:val="pt-PT"/>
        </w:rPr>
        <w:t>Deus qui beatum Augustinum</w:t>
      </w:r>
      <w:r w:rsidRPr="0021481A">
        <w:rPr>
          <w:lang w:val="pt-PT"/>
        </w:rPr>
        <w:t xml:space="preserve">. Sequitur eodem die de sancto |Hermite::Hermete| [AC] </w:t>
      </w:r>
      <w:r w:rsidRPr="0021481A">
        <w:rPr>
          <w:rStyle w:val="Incipit"/>
          <w:lang w:val="pt-PT"/>
        </w:rPr>
        <w:t>Hic vir despiciens</w:t>
      </w:r>
      <w:r w:rsidRPr="0021481A">
        <w:rPr>
          <w:lang w:val="pt-PT"/>
        </w:rPr>
        <w:t xml:space="preserve">. ORC </w:t>
      </w:r>
      <w:r w:rsidRPr="0021481A">
        <w:rPr>
          <w:rStyle w:val="Incipit"/>
          <w:lang w:val="pt-PT"/>
        </w:rPr>
        <w:t>Adesto domine supplicationibus</w:t>
      </w:r>
      <w:r w:rsidRPr="0021481A">
        <w:rPr>
          <w:lang w:val="pt-PT"/>
        </w:rPr>
        <w:t>.</w:t>
      </w:r>
    </w:p>
    <w:p w:rsidR="00842F14" w:rsidRPr="0021481A" w:rsidRDefault="00842F14" w:rsidP="007F1DD4">
      <w:pPr>
        <w:rPr>
          <w:lang w:val="it-IT"/>
        </w:rPr>
      </w:pPr>
      <w:r w:rsidRPr="0021481A">
        <w:rPr>
          <w:rStyle w:val="Time1"/>
          <w:lang w:val="pt-PT"/>
        </w:rPr>
        <w:t>Ad primam</w:t>
      </w:r>
      <w:r w:rsidRPr="0021481A">
        <w:rPr>
          <w:lang w:val="pt-PT"/>
        </w:rPr>
        <w:t xml:space="preserve"> HY </w:t>
      </w:r>
      <w:r w:rsidRPr="0021481A">
        <w:rPr>
          <w:rStyle w:val="Incipit"/>
          <w:lang w:val="pt-PT"/>
        </w:rPr>
        <w:t>Iam lucis</w:t>
      </w:r>
      <w:r w:rsidRPr="0021481A">
        <w:rPr>
          <w:lang w:val="pt-PT"/>
        </w:rPr>
        <w:t xml:space="preserve">. CP </w:t>
      </w:r>
      <w:r w:rsidRPr="0021481A">
        <w:rPr>
          <w:rStyle w:val="Incipit"/>
          <w:lang w:val="pt-PT"/>
        </w:rPr>
        <w:t>Regi saeculorum</w:t>
      </w:r>
      <w:r w:rsidRPr="0021481A">
        <w:rPr>
          <w:lang w:val="pt-PT"/>
        </w:rPr>
        <w:t xml:space="preserve">. [KY] </w:t>
      </w:r>
      <w:r w:rsidRPr="0021481A">
        <w:rPr>
          <w:rStyle w:val="Incipit"/>
          <w:lang w:val="pt-PT"/>
        </w:rPr>
        <w:t>Kyrie</w:t>
      </w:r>
      <w:r w:rsidRPr="0021481A">
        <w:rPr>
          <w:lang w:val="pt-PT"/>
        </w:rPr>
        <w:t xml:space="preserve"> et</w:t>
      </w:r>
      <w:r w:rsidR="00000532" w:rsidRPr="0021481A">
        <w:rPr>
          <w:lang w:val="pt-PT"/>
        </w:rPr>
        <w:t xml:space="preserve"> </w:t>
      </w:r>
      <w:r w:rsidRPr="0021481A">
        <w:rPr>
          <w:lang w:val="pt-PT"/>
        </w:rPr>
        <w:t>[</w:t>
      </w:r>
      <w:r w:rsidR="00000532" w:rsidRPr="0021481A">
        <w:rPr>
          <w:lang w:val="pt-PT"/>
        </w:rPr>
        <w:t>PN</w:t>
      </w:r>
      <w:r w:rsidRPr="0021481A">
        <w:rPr>
          <w:lang w:val="pt-PT"/>
        </w:rPr>
        <w:t>]</w:t>
      </w:r>
      <w:r w:rsidR="00000532" w:rsidRPr="0021481A">
        <w:rPr>
          <w:lang w:val="pt-PT"/>
        </w:rPr>
        <w:t xml:space="preserve"> </w:t>
      </w:r>
      <w:r w:rsidR="00000532" w:rsidRPr="0021481A">
        <w:rPr>
          <w:rStyle w:val="Incipit"/>
          <w:lang w:val="pt-PT"/>
        </w:rPr>
        <w:t>Pater noster</w:t>
      </w:r>
      <w:r w:rsidR="008116AF" w:rsidRPr="0021481A">
        <w:rPr>
          <w:lang w:val="pt-PT"/>
        </w:rPr>
        <w:t xml:space="preserve">. </w:t>
      </w:r>
      <w:r w:rsidR="008116AF" w:rsidRPr="0021481A">
        <w:rPr>
          <w:lang w:val="it-IT"/>
        </w:rPr>
        <w:t>E</w:t>
      </w:r>
      <w:r w:rsidR="00000532" w:rsidRPr="0021481A">
        <w:rPr>
          <w:lang w:val="it-IT"/>
        </w:rPr>
        <w:t xml:space="preserve">t [CD] </w:t>
      </w:r>
      <w:r w:rsidR="00000532" w:rsidRPr="0021481A">
        <w:rPr>
          <w:rStyle w:val="Incipit"/>
          <w:lang w:val="it-IT"/>
        </w:rPr>
        <w:t>Credo in deum</w:t>
      </w:r>
      <w:r w:rsidR="00000532" w:rsidRPr="0021481A">
        <w:rPr>
          <w:lang w:val="it-IT"/>
        </w:rPr>
        <w:t xml:space="preserve"> dicitur. Preces non dicantur. Oratio sequitur cottidiana [OR] </w:t>
      </w:r>
      <w:r w:rsidR="00000532" w:rsidRPr="0021481A">
        <w:rPr>
          <w:rStyle w:val="Incipit"/>
          <w:lang w:val="it-IT"/>
        </w:rPr>
        <w:t>Domine sancte pater</w:t>
      </w:r>
      <w:r w:rsidR="00000532" w:rsidRPr="0021481A">
        <w:rPr>
          <w:lang w:val="it-IT"/>
        </w:rPr>
        <w:t xml:space="preserve">. Deinde [VS] </w:t>
      </w:r>
      <w:r w:rsidR="00000532" w:rsidRPr="0021481A">
        <w:rPr>
          <w:rStyle w:val="Incipit"/>
          <w:lang w:val="it-IT"/>
        </w:rPr>
        <w:t>Exultabunt sancti in gloria</w:t>
      </w:r>
      <w:r w:rsidR="00000532" w:rsidRPr="0021481A">
        <w:rPr>
          <w:lang w:val="it-IT"/>
        </w:rPr>
        <w:t>.</w:t>
      </w:r>
    </w:p>
    <w:p w:rsidR="00000532" w:rsidRPr="0021481A" w:rsidRDefault="00000532" w:rsidP="007F1DD4">
      <w:pPr>
        <w:rPr>
          <w:lang w:val="fr-FR"/>
        </w:rPr>
      </w:pPr>
      <w:r w:rsidRPr="0021481A">
        <w:rPr>
          <w:rStyle w:val="Time1"/>
          <w:lang w:val="it-IT"/>
        </w:rPr>
        <w:t>Ad tertiam</w:t>
      </w:r>
      <w:r w:rsidRPr="0021481A">
        <w:rPr>
          <w:lang w:val="it-IT"/>
        </w:rPr>
        <w:t xml:space="preserve"> HY </w:t>
      </w:r>
      <w:r w:rsidRPr="0021481A">
        <w:rPr>
          <w:rStyle w:val="Incipit"/>
          <w:lang w:val="it-IT"/>
        </w:rPr>
        <w:t>Nunc sancte nobis</w:t>
      </w:r>
      <w:r w:rsidRPr="0021481A">
        <w:rPr>
          <w:lang w:val="it-IT"/>
        </w:rPr>
        <w:t xml:space="preserve">. </w:t>
      </w:r>
      <w:r w:rsidRPr="0021481A">
        <w:rPr>
          <w:lang w:val="fr-FR"/>
        </w:rPr>
        <w:t xml:space="preserve">AN </w:t>
      </w:r>
      <w:r w:rsidRPr="0021481A">
        <w:rPr>
          <w:rStyle w:val="Incipit"/>
          <w:lang w:val="fr-FR"/>
        </w:rPr>
        <w:t>Comperta autem</w:t>
      </w:r>
      <w:r w:rsidRPr="0021481A">
        <w:rPr>
          <w:lang w:val="fr-FR"/>
        </w:rPr>
        <w:t xml:space="preserve">. CP </w:t>
      </w:r>
      <w:r w:rsidRPr="0021481A">
        <w:rPr>
          <w:rStyle w:val="Incipit"/>
          <w:lang w:val="fr-FR"/>
        </w:rPr>
        <w:t>Suscitavit (202rb) illum dominus</w:t>
      </w:r>
      <w:r w:rsidRPr="0021481A">
        <w:rPr>
          <w:lang w:val="fr-FR"/>
        </w:rPr>
        <w:t xml:space="preserve">. VS </w:t>
      </w:r>
      <w:r w:rsidRPr="0021481A">
        <w:rPr>
          <w:rStyle w:val="Incipit"/>
          <w:lang w:val="fr-FR"/>
        </w:rPr>
        <w:t>Gloria et honore</w:t>
      </w:r>
      <w:r w:rsidRPr="0021481A">
        <w:rPr>
          <w:lang w:val="fr-FR"/>
        </w:rPr>
        <w:t xml:space="preserve">. [KY] </w:t>
      </w:r>
      <w:r w:rsidRPr="0021481A">
        <w:rPr>
          <w:rStyle w:val="Incipit"/>
          <w:lang w:val="fr-FR"/>
        </w:rPr>
        <w:t>Kyrie</w:t>
      </w:r>
      <w:r w:rsidRPr="0021481A">
        <w:rPr>
          <w:lang w:val="fr-FR"/>
        </w:rPr>
        <w:t xml:space="preserve"> et [PN] </w:t>
      </w:r>
      <w:r w:rsidRPr="0021481A">
        <w:rPr>
          <w:rStyle w:val="Incipit"/>
          <w:lang w:val="fr-FR"/>
        </w:rPr>
        <w:t>Pater noster</w:t>
      </w:r>
      <w:r w:rsidRPr="0021481A">
        <w:rPr>
          <w:lang w:val="fr-FR"/>
        </w:rPr>
        <w:t xml:space="preserve"> non dicitur. OR </w:t>
      </w:r>
      <w:r w:rsidRPr="0021481A">
        <w:rPr>
          <w:rStyle w:val="Incipit"/>
          <w:lang w:val="fr-FR"/>
        </w:rPr>
        <w:t>Deus qui ecclesiae tuae</w:t>
      </w:r>
      <w:r w:rsidRPr="0021481A">
        <w:rPr>
          <w:lang w:val="fr-FR"/>
        </w:rPr>
        <w:t xml:space="preserve">. </w:t>
      </w:r>
    </w:p>
    <w:p w:rsidR="00DE2974" w:rsidRPr="0021481A" w:rsidRDefault="00000532" w:rsidP="007F1DD4">
      <w:pPr>
        <w:rPr>
          <w:lang w:val="it-IT"/>
        </w:rPr>
      </w:pPr>
      <w:r w:rsidRPr="0021481A">
        <w:rPr>
          <w:rStyle w:val="Time1"/>
          <w:lang w:val="it-IT"/>
        </w:rPr>
        <w:t>Ad missam</w:t>
      </w:r>
      <w:r w:rsidRPr="0021481A">
        <w:rPr>
          <w:lang w:val="it-IT"/>
        </w:rPr>
        <w:t xml:space="preserve"> IN </w:t>
      </w:r>
      <w:r w:rsidRPr="0021481A">
        <w:rPr>
          <w:rStyle w:val="Incipit"/>
          <w:lang w:val="it-IT"/>
        </w:rPr>
        <w:t>In medio ecclesiae</w:t>
      </w:r>
      <w:r w:rsidR="004709EE" w:rsidRPr="0021481A">
        <w:rPr>
          <w:lang w:val="it-IT"/>
        </w:rPr>
        <w:t xml:space="preserve">. [KY] </w:t>
      </w:r>
      <w:r w:rsidR="004709EE" w:rsidRPr="0021481A">
        <w:rPr>
          <w:rStyle w:val="Incipit"/>
          <w:lang w:val="it-IT"/>
        </w:rPr>
        <w:t>Kyrie</w:t>
      </w:r>
      <w:r w:rsidR="004709EE" w:rsidRPr="0021481A">
        <w:rPr>
          <w:lang w:val="it-IT"/>
        </w:rPr>
        <w:t xml:space="preserve">. [GL] </w:t>
      </w:r>
      <w:r w:rsidR="004709EE" w:rsidRPr="0021481A">
        <w:rPr>
          <w:rStyle w:val="Incipit"/>
          <w:lang w:val="it-IT"/>
        </w:rPr>
        <w:t>Gloria in excelsis</w:t>
      </w:r>
      <w:r w:rsidR="004709EE" w:rsidRPr="0021481A">
        <w:rPr>
          <w:lang w:val="it-IT"/>
        </w:rPr>
        <w:t xml:space="preserve">. ORCL </w:t>
      </w:r>
      <w:r w:rsidR="004709EE" w:rsidRPr="0021481A">
        <w:rPr>
          <w:rStyle w:val="Incipit"/>
          <w:lang w:val="it-IT"/>
        </w:rPr>
        <w:t>Deus qui ecclesiae</w:t>
      </w:r>
      <w:r w:rsidR="004709EE" w:rsidRPr="0021481A">
        <w:rPr>
          <w:lang w:val="it-IT"/>
        </w:rPr>
        <w:t xml:space="preserve">. </w:t>
      </w:r>
      <w:r w:rsidRPr="0021481A">
        <w:rPr>
          <w:lang w:val="it-IT"/>
        </w:rPr>
        <w:t>Et de sancto Hermete [</w:t>
      </w:r>
      <w:r w:rsidR="004709EE" w:rsidRPr="0021481A">
        <w:rPr>
          <w:lang w:val="it-IT"/>
        </w:rPr>
        <w:t>CL</w:t>
      </w:r>
      <w:r w:rsidR="008116AF" w:rsidRPr="0021481A">
        <w:rPr>
          <w:lang w:val="it-IT"/>
        </w:rPr>
        <w:t>C</w:t>
      </w:r>
      <w:r w:rsidRPr="0021481A">
        <w:rPr>
          <w:lang w:val="it-IT"/>
        </w:rPr>
        <w:t xml:space="preserve">] </w:t>
      </w:r>
      <w:r w:rsidRPr="0021481A">
        <w:rPr>
          <w:rStyle w:val="Incipit"/>
          <w:lang w:val="it-IT"/>
        </w:rPr>
        <w:t>Adesto domine</w:t>
      </w:r>
      <w:r w:rsidRPr="0021481A">
        <w:rPr>
          <w:lang w:val="it-IT"/>
        </w:rPr>
        <w:t xml:space="preserve"> sub una conclusione.</w:t>
      </w:r>
      <w:r w:rsidR="001725EC" w:rsidRPr="0021481A">
        <w:rPr>
          <w:lang w:val="it-IT"/>
        </w:rPr>
        <w:t xml:space="preserve"> EP </w:t>
      </w:r>
      <w:r w:rsidR="001725EC" w:rsidRPr="0021481A">
        <w:rPr>
          <w:rStyle w:val="Incipit"/>
          <w:lang w:val="it-IT"/>
        </w:rPr>
        <w:t>Ecce sacerdos magnus qui in vita</w:t>
      </w:r>
      <w:r w:rsidR="001725EC" w:rsidRPr="0021481A">
        <w:rPr>
          <w:lang w:val="it-IT"/>
        </w:rPr>
        <w:t xml:space="preserve">. GR </w:t>
      </w:r>
      <w:r w:rsidR="001725EC" w:rsidRPr="0021481A">
        <w:rPr>
          <w:rStyle w:val="Incipit"/>
          <w:lang w:val="it-IT"/>
        </w:rPr>
        <w:t>Iuravit dominus</w:t>
      </w:r>
      <w:r w:rsidR="001725EC" w:rsidRPr="0021481A">
        <w:rPr>
          <w:lang w:val="it-IT"/>
        </w:rPr>
        <w:t xml:space="preserve">. ALV </w:t>
      </w:r>
      <w:r w:rsidR="001725EC" w:rsidRPr="0021481A">
        <w:rPr>
          <w:rStyle w:val="Incipit"/>
          <w:lang w:val="it-IT"/>
        </w:rPr>
        <w:t>Filiae Sion</w:t>
      </w:r>
      <w:r w:rsidR="001725EC" w:rsidRPr="0021481A">
        <w:rPr>
          <w:lang w:val="it-IT"/>
        </w:rPr>
        <w:t xml:space="preserve">. SE </w:t>
      </w:r>
      <w:r w:rsidR="001725EC" w:rsidRPr="0021481A">
        <w:rPr>
          <w:rStyle w:val="Incipit"/>
          <w:lang w:val="it-IT"/>
        </w:rPr>
        <w:t>De profundis tenebrarum</w:t>
      </w:r>
      <w:r w:rsidR="001725EC" w:rsidRPr="0021481A">
        <w:rPr>
          <w:lang w:val="it-IT"/>
        </w:rPr>
        <w:t xml:space="preserve">. EV </w:t>
      </w:r>
      <w:r w:rsidR="001725EC" w:rsidRPr="0021481A">
        <w:rPr>
          <w:rStyle w:val="Incipit"/>
          <w:lang w:val="it-IT"/>
        </w:rPr>
        <w:t>Vos esti</w:t>
      </w:r>
      <w:r w:rsidR="00DE2974" w:rsidRPr="0021481A">
        <w:rPr>
          <w:rStyle w:val="Incipit"/>
          <w:lang w:val="it-IT"/>
        </w:rPr>
        <w:t>s</w:t>
      </w:r>
      <w:r w:rsidR="001725EC" w:rsidRPr="0021481A">
        <w:rPr>
          <w:rStyle w:val="Incipit"/>
          <w:lang w:val="it-IT"/>
        </w:rPr>
        <w:t xml:space="preserve"> sal terrae</w:t>
      </w:r>
      <w:r w:rsidR="001725EC" w:rsidRPr="0021481A">
        <w:rPr>
          <w:lang w:val="it-IT"/>
        </w:rPr>
        <w:t>.</w:t>
      </w:r>
      <w:r w:rsidR="00DE2974" w:rsidRPr="0021481A">
        <w:rPr>
          <w:lang w:val="it-IT"/>
        </w:rPr>
        <w:t xml:space="preserve"> [CR] </w:t>
      </w:r>
      <w:r w:rsidR="00DE2974" w:rsidRPr="0021481A">
        <w:rPr>
          <w:rStyle w:val="Incipit"/>
          <w:lang w:val="it-IT"/>
        </w:rPr>
        <w:t>Credo in unum</w:t>
      </w:r>
      <w:r w:rsidR="00DE2974" w:rsidRPr="0021481A">
        <w:rPr>
          <w:lang w:val="it-IT"/>
        </w:rPr>
        <w:t xml:space="preserve"> non dicitur nisi sit dominica. OF </w:t>
      </w:r>
      <w:r w:rsidR="00DE2974" w:rsidRPr="0021481A">
        <w:rPr>
          <w:rStyle w:val="Incipit"/>
          <w:lang w:val="it-IT"/>
        </w:rPr>
        <w:t>Gloriabuntur</w:t>
      </w:r>
      <w:r w:rsidR="00DE2974" w:rsidRPr="0021481A">
        <w:rPr>
          <w:lang w:val="it-IT"/>
        </w:rPr>
        <w:t xml:space="preserve">. PF </w:t>
      </w:r>
      <w:r w:rsidR="00DE2974" w:rsidRPr="0021481A">
        <w:rPr>
          <w:rStyle w:val="Incipit"/>
          <w:lang w:val="it-IT"/>
        </w:rPr>
        <w:t>Qui cum unigenito</w:t>
      </w:r>
      <w:r w:rsidR="00DE2974" w:rsidRPr="0021481A">
        <w:rPr>
          <w:lang w:val="it-IT"/>
        </w:rPr>
        <w:t xml:space="preserve">. CO </w:t>
      </w:r>
      <w:r w:rsidR="00DE2974" w:rsidRPr="0021481A">
        <w:rPr>
          <w:rStyle w:val="Incipit"/>
          <w:lang w:val="it-IT"/>
        </w:rPr>
        <w:t>Amen dico</w:t>
      </w:r>
      <w:r w:rsidR="00DE2974" w:rsidRPr="0021481A">
        <w:rPr>
          <w:lang w:val="it-IT"/>
        </w:rPr>
        <w:t>.</w:t>
      </w:r>
    </w:p>
    <w:p w:rsidR="00DE2974" w:rsidRPr="0021481A" w:rsidRDefault="00DE2974" w:rsidP="007F1DD4">
      <w:pPr>
        <w:rPr>
          <w:lang w:val="en-US"/>
        </w:rPr>
      </w:pPr>
      <w:r w:rsidRPr="0021481A">
        <w:rPr>
          <w:rStyle w:val="Time1"/>
          <w:lang w:val="it-IT"/>
        </w:rPr>
        <w:t>|Ad primam::Ad sextam|</w:t>
      </w:r>
      <w:r w:rsidRPr="0021481A">
        <w:rPr>
          <w:lang w:val="it-IT"/>
        </w:rPr>
        <w:t xml:space="preserve"> AN </w:t>
      </w:r>
      <w:r w:rsidRPr="0021481A">
        <w:rPr>
          <w:rStyle w:val="Incipit"/>
          <w:lang w:val="it-IT"/>
        </w:rPr>
        <w:t>Canon vitae</w:t>
      </w:r>
      <w:r w:rsidRPr="0021481A">
        <w:rPr>
          <w:lang w:val="it-IT"/>
        </w:rPr>
        <w:t xml:space="preserve">. CP </w:t>
      </w:r>
      <w:r w:rsidRPr="0021481A">
        <w:rPr>
          <w:rStyle w:val="Incipit"/>
          <w:lang w:val="it-IT"/>
        </w:rPr>
        <w:t>Iucunditatem</w:t>
      </w:r>
      <w:r w:rsidRPr="0021481A">
        <w:rPr>
          <w:lang w:val="it-IT"/>
        </w:rPr>
        <w:t xml:space="preserve">. RP </w:t>
      </w:r>
      <w:r w:rsidRPr="0021481A">
        <w:rPr>
          <w:rStyle w:val="Incipit"/>
          <w:lang w:val="it-IT"/>
        </w:rPr>
        <w:t>Posuisti domine</w:t>
      </w:r>
      <w:r w:rsidRPr="0021481A">
        <w:rPr>
          <w:lang w:val="it-IT"/>
        </w:rPr>
        <w:t xml:space="preserve">. VS </w:t>
      </w:r>
      <w:r w:rsidRPr="0021481A">
        <w:rPr>
          <w:rStyle w:val="Incipit"/>
          <w:lang w:val="it-IT"/>
        </w:rPr>
        <w:t>Amavit (202va) eum dominus</w:t>
      </w:r>
      <w:r w:rsidRPr="0021481A">
        <w:rPr>
          <w:lang w:val="it-IT"/>
        </w:rPr>
        <w:t xml:space="preserve">. [KY] </w:t>
      </w:r>
      <w:r w:rsidRPr="0021481A">
        <w:rPr>
          <w:rStyle w:val="Incipit"/>
          <w:lang w:val="it-IT"/>
        </w:rPr>
        <w:t>Kyrie</w:t>
      </w:r>
      <w:r w:rsidRPr="0021481A">
        <w:rPr>
          <w:lang w:val="it-IT"/>
        </w:rPr>
        <w:t xml:space="preserve"> nec [PN] </w:t>
      </w:r>
      <w:r w:rsidRPr="0021481A">
        <w:rPr>
          <w:rStyle w:val="Incipit"/>
          <w:lang w:val="it-IT"/>
        </w:rPr>
        <w:t>Pater noster</w:t>
      </w:r>
      <w:r w:rsidRPr="0021481A">
        <w:rPr>
          <w:lang w:val="it-IT"/>
        </w:rPr>
        <w:t xml:space="preserve"> dicitur. </w:t>
      </w:r>
      <w:r w:rsidRPr="0021481A">
        <w:rPr>
          <w:lang w:val="en-US"/>
        </w:rPr>
        <w:t xml:space="preserve">OR </w:t>
      </w:r>
      <w:r w:rsidRPr="0021481A">
        <w:rPr>
          <w:rStyle w:val="Incipit"/>
          <w:lang w:val="en-US"/>
        </w:rPr>
        <w:t>Adesto domine</w:t>
      </w:r>
      <w:r w:rsidRPr="0021481A">
        <w:rPr>
          <w:lang w:val="en-US"/>
        </w:rPr>
        <w:t>.</w:t>
      </w:r>
    </w:p>
    <w:p w:rsidR="00DE2974" w:rsidRPr="0021481A" w:rsidRDefault="00DE2974" w:rsidP="007F1DD4">
      <w:pPr>
        <w:rPr>
          <w:lang w:val="fr-FR"/>
        </w:rPr>
      </w:pPr>
      <w:r w:rsidRPr="0021481A">
        <w:rPr>
          <w:rStyle w:val="Time1"/>
          <w:lang w:val="en-US"/>
        </w:rPr>
        <w:t>Ad nonam</w:t>
      </w:r>
      <w:r w:rsidRPr="0021481A">
        <w:rPr>
          <w:lang w:val="en-US"/>
        </w:rPr>
        <w:t xml:space="preserve"> AN </w:t>
      </w:r>
      <w:r w:rsidRPr="0021481A">
        <w:rPr>
          <w:rStyle w:val="Incipit"/>
          <w:lang w:val="en-US"/>
        </w:rPr>
        <w:t>Praesul sanctus</w:t>
      </w:r>
      <w:r w:rsidRPr="0021481A">
        <w:rPr>
          <w:lang w:val="en-US"/>
        </w:rPr>
        <w:t xml:space="preserve">. CP </w:t>
      </w:r>
      <w:r w:rsidRPr="0021481A">
        <w:rPr>
          <w:rStyle w:val="Incipit"/>
          <w:lang w:val="en-US"/>
        </w:rPr>
        <w:t>Fecit illum dominus</w:t>
      </w:r>
      <w:r w:rsidRPr="0021481A">
        <w:rPr>
          <w:lang w:val="en-US"/>
        </w:rPr>
        <w:t xml:space="preserve">. </w:t>
      </w:r>
      <w:r w:rsidRPr="0021481A">
        <w:rPr>
          <w:lang w:val="fr-FR"/>
        </w:rPr>
        <w:t xml:space="preserve">RP </w:t>
      </w:r>
      <w:r w:rsidR="004709EE" w:rsidRPr="0021481A">
        <w:rPr>
          <w:rStyle w:val="Incipit"/>
          <w:lang w:val="fr-FR"/>
        </w:rPr>
        <w:t>A</w:t>
      </w:r>
      <w:r w:rsidRPr="0021481A">
        <w:rPr>
          <w:rStyle w:val="Incipit"/>
          <w:lang w:val="fr-FR"/>
        </w:rPr>
        <w:t>mavit eum dominus</w:t>
      </w:r>
      <w:r w:rsidRPr="0021481A">
        <w:rPr>
          <w:lang w:val="fr-FR"/>
        </w:rPr>
        <w:t xml:space="preserve">. VS </w:t>
      </w:r>
      <w:r w:rsidRPr="0021481A">
        <w:rPr>
          <w:rStyle w:val="Incipit"/>
          <w:lang w:val="fr-FR"/>
        </w:rPr>
        <w:t>Magna est gloria eius</w:t>
      </w:r>
      <w:r w:rsidRPr="0021481A">
        <w:rPr>
          <w:lang w:val="fr-FR"/>
        </w:rPr>
        <w:t xml:space="preserve">. [KY] </w:t>
      </w:r>
      <w:r w:rsidRPr="0021481A">
        <w:rPr>
          <w:rStyle w:val="Incipit"/>
          <w:lang w:val="fr-FR"/>
        </w:rPr>
        <w:t>Kyrie</w:t>
      </w:r>
      <w:r w:rsidRPr="0021481A">
        <w:rPr>
          <w:lang w:val="fr-FR"/>
        </w:rPr>
        <w:t xml:space="preserve"> nec [PN] </w:t>
      </w:r>
      <w:r w:rsidRPr="0021481A">
        <w:rPr>
          <w:rStyle w:val="Incipit"/>
          <w:lang w:val="fr-FR"/>
        </w:rPr>
        <w:t>Pater noster</w:t>
      </w:r>
      <w:r w:rsidRPr="0021481A">
        <w:rPr>
          <w:lang w:val="fr-FR"/>
        </w:rPr>
        <w:t xml:space="preserve"> dicitur. OR </w:t>
      </w:r>
      <w:r w:rsidRPr="0021481A">
        <w:rPr>
          <w:rStyle w:val="Incipit"/>
          <w:lang w:val="fr-FR"/>
        </w:rPr>
        <w:t>Deus qui ecclesiae tuae</w:t>
      </w:r>
      <w:r w:rsidRPr="0021481A">
        <w:rPr>
          <w:lang w:val="fr-FR"/>
        </w:rPr>
        <w:t>.</w:t>
      </w:r>
    </w:p>
    <w:p w:rsidR="00275C37" w:rsidRPr="0021481A" w:rsidRDefault="00275C37" w:rsidP="007F1DD4">
      <w:pPr>
        <w:rPr>
          <w:lang w:val="pt-PT"/>
        </w:rPr>
      </w:pPr>
      <w:r w:rsidRPr="0021481A">
        <w:rPr>
          <w:rStyle w:val="Time1"/>
          <w:lang w:val="pt-PT"/>
        </w:rPr>
        <w:t>In secunda vespera</w:t>
      </w:r>
      <w:r w:rsidRPr="0021481A">
        <w:rPr>
          <w:lang w:val="pt-PT"/>
        </w:rPr>
        <w:t xml:space="preserve"> AN </w:t>
      </w:r>
      <w:r w:rsidRPr="0021481A">
        <w:rPr>
          <w:rStyle w:val="Incipit"/>
          <w:lang w:val="pt-PT"/>
        </w:rPr>
        <w:t>Post mortem matris</w:t>
      </w:r>
      <w:r w:rsidRPr="0021481A">
        <w:rPr>
          <w:lang w:val="pt-PT"/>
        </w:rPr>
        <w:t>. Una tantum quae dicitur cum</w:t>
      </w:r>
      <w:r w:rsidR="00F3537C" w:rsidRPr="0021481A">
        <w:rPr>
          <w:lang w:val="pt-PT"/>
        </w:rPr>
        <w:t xml:space="preserve"> ferialibus psalmis. CP </w:t>
      </w:r>
      <w:r w:rsidR="00F3537C" w:rsidRPr="0021481A">
        <w:rPr>
          <w:rStyle w:val="Incipit"/>
          <w:lang w:val="pt-PT"/>
        </w:rPr>
        <w:t>Longitud</w:t>
      </w:r>
      <w:r w:rsidRPr="0021481A">
        <w:rPr>
          <w:rStyle w:val="Incipit"/>
          <w:lang w:val="pt-PT"/>
        </w:rPr>
        <w:t>o dierum</w:t>
      </w:r>
      <w:r w:rsidRPr="0021481A">
        <w:rPr>
          <w:lang w:val="pt-PT"/>
        </w:rPr>
        <w:t xml:space="preserve">. HY </w:t>
      </w:r>
      <w:r w:rsidRPr="0021481A">
        <w:rPr>
          <w:rStyle w:val="Incipit"/>
          <w:lang w:val="pt-PT"/>
        </w:rPr>
        <w:t>Magne pater Augustine</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Hodie gloriosus</w:t>
      </w:r>
      <w:r w:rsidRPr="0021481A">
        <w:rPr>
          <w:lang w:val="pt-PT"/>
        </w:rPr>
        <w:t xml:space="preserve">. OR </w:t>
      </w:r>
      <w:r w:rsidRPr="0021481A">
        <w:rPr>
          <w:rStyle w:val="Incipit"/>
          <w:lang w:val="pt-PT"/>
        </w:rPr>
        <w:t>Deus qui beatum Augustinum</w:t>
      </w:r>
      <w:r w:rsidRPr="0021481A">
        <w:rPr>
          <w:lang w:val="pt-PT"/>
        </w:rPr>
        <w:t xml:space="preserve"> ut supra. Deinde suffragia. Tamen secundam vesperam alio modo ordinabis propter prima</w:t>
      </w:r>
      <w:r w:rsidR="008116AF" w:rsidRPr="0021481A">
        <w:rPr>
          <w:lang w:val="pt-PT"/>
        </w:rPr>
        <w:t>m vesperam decollationis sancti</w:t>
      </w:r>
      <w:r w:rsidRPr="0021481A">
        <w:rPr>
          <w:lang w:val="pt-PT"/>
        </w:rPr>
        <w:t xml:space="preserve"> Ioannis Baptistae.</w:t>
      </w:r>
    </w:p>
    <w:p w:rsidR="00275C37" w:rsidRPr="0021481A" w:rsidRDefault="00275C37" w:rsidP="004709EE">
      <w:pPr>
        <w:pStyle w:val="Titolo1"/>
        <w:rPr>
          <w:lang w:val="en-US"/>
        </w:rPr>
      </w:pPr>
      <w:r w:rsidRPr="0021481A">
        <w:rPr>
          <w:lang w:val="en-US"/>
        </w:rPr>
        <w:t>IN DECOLLATIONE SANCTI (202vb) IOANNIS BAPTISTAE</w:t>
      </w:r>
    </w:p>
    <w:p w:rsidR="004709EE" w:rsidRPr="0021481A" w:rsidRDefault="004709EE" w:rsidP="007F1DD4">
      <w:pPr>
        <w:rPr>
          <w:lang w:val="en-US"/>
        </w:rPr>
      </w:pPr>
      <w:r w:rsidRPr="0021481A">
        <w:rPr>
          <w:rStyle w:val="Time1"/>
          <w:lang w:val="en-US"/>
        </w:rPr>
        <w:t>[Ad vesperas]</w:t>
      </w:r>
      <w:r w:rsidRPr="0021481A">
        <w:rPr>
          <w:lang w:val="en-US"/>
        </w:rPr>
        <w:t xml:space="preserve"> super feriales psalmos AN </w:t>
      </w:r>
      <w:r w:rsidRPr="0021481A">
        <w:rPr>
          <w:rStyle w:val="Incipit"/>
          <w:lang w:val="en-US"/>
        </w:rPr>
        <w:t>In medio carceris</w:t>
      </w:r>
      <w:r w:rsidRPr="0021481A">
        <w:rPr>
          <w:lang w:val="en-US"/>
        </w:rPr>
        <w:t xml:space="preserve">. CP </w:t>
      </w:r>
      <w:r w:rsidRPr="0021481A">
        <w:rPr>
          <w:rStyle w:val="Incipit"/>
          <w:lang w:val="en-US"/>
        </w:rPr>
        <w:t>Expectatio iustorum</w:t>
      </w:r>
      <w:r w:rsidR="00405AC5" w:rsidRPr="0021481A">
        <w:rPr>
          <w:lang w:val="en-US"/>
        </w:rPr>
        <w:t xml:space="preserve">, vel aliud [CP] </w:t>
      </w:r>
      <w:r w:rsidR="00405AC5" w:rsidRPr="0021481A">
        <w:rPr>
          <w:rStyle w:val="Incipit"/>
          <w:lang w:val="en-US"/>
        </w:rPr>
        <w:t>Memoria iusti</w:t>
      </w:r>
      <w:r w:rsidR="00405AC5" w:rsidRPr="0021481A">
        <w:rPr>
          <w:lang w:val="en-US"/>
        </w:rPr>
        <w:t xml:space="preserve">. RP </w:t>
      </w:r>
      <w:r w:rsidR="00405AC5" w:rsidRPr="0021481A">
        <w:rPr>
          <w:rStyle w:val="Incipit"/>
          <w:lang w:val="en-US"/>
        </w:rPr>
        <w:t>Postulante nequissima</w:t>
      </w:r>
      <w:r w:rsidR="00405AC5" w:rsidRPr="0021481A">
        <w:rPr>
          <w:lang w:val="en-US"/>
        </w:rPr>
        <w:t xml:space="preserve">. RV </w:t>
      </w:r>
      <w:r w:rsidR="00405AC5" w:rsidRPr="0021481A">
        <w:rPr>
          <w:rStyle w:val="Incipit"/>
          <w:lang w:val="en-US"/>
        </w:rPr>
        <w:t>Misso Herode</w:t>
      </w:r>
      <w:r w:rsidR="00405AC5" w:rsidRPr="0021481A">
        <w:rPr>
          <w:lang w:val="en-US"/>
        </w:rPr>
        <w:t xml:space="preserve"> sine [RV] </w:t>
      </w:r>
      <w:r w:rsidR="00405AC5" w:rsidRPr="0021481A">
        <w:rPr>
          <w:rStyle w:val="Incipit"/>
          <w:lang w:val="en-US"/>
        </w:rPr>
        <w:t>Gloria patri</w:t>
      </w:r>
      <w:r w:rsidR="00405AC5" w:rsidRPr="0021481A">
        <w:rPr>
          <w:lang w:val="en-US"/>
        </w:rPr>
        <w:t xml:space="preserve">. HYHV </w:t>
      </w:r>
      <w:r w:rsidR="00405AC5" w:rsidRPr="0021481A">
        <w:rPr>
          <w:rStyle w:val="Incipit"/>
          <w:lang w:val="en-US"/>
        </w:rPr>
        <w:t>O nimis felix</w:t>
      </w:r>
      <w:r w:rsidR="00405AC5" w:rsidRPr="0021481A">
        <w:rPr>
          <w:lang w:val="en-US"/>
        </w:rPr>
        <w:t xml:space="preserve">. VS </w:t>
      </w:r>
      <w:r w:rsidR="00405AC5" w:rsidRPr="0021481A">
        <w:rPr>
          <w:rStyle w:val="Incipit"/>
          <w:lang w:val="en-US"/>
        </w:rPr>
        <w:t>Gloria et honore</w:t>
      </w:r>
      <w:r w:rsidR="00405AC5" w:rsidRPr="0021481A">
        <w:rPr>
          <w:lang w:val="en-US"/>
        </w:rPr>
        <w:t xml:space="preserve">. AM </w:t>
      </w:r>
      <w:r w:rsidR="00405AC5" w:rsidRPr="0021481A">
        <w:rPr>
          <w:rStyle w:val="Incipit"/>
          <w:lang w:val="en-US"/>
        </w:rPr>
        <w:t>Arguebat Herodes</w:t>
      </w:r>
      <w:r w:rsidR="00405AC5" w:rsidRPr="0021481A">
        <w:rPr>
          <w:lang w:val="en-US"/>
        </w:rPr>
        <w:t xml:space="preserve">. [KY] </w:t>
      </w:r>
      <w:r w:rsidR="00405AC5" w:rsidRPr="0021481A">
        <w:rPr>
          <w:rStyle w:val="Incipit"/>
          <w:lang w:val="en-US"/>
        </w:rPr>
        <w:t>Kyrie</w:t>
      </w:r>
      <w:r w:rsidR="00405AC5" w:rsidRPr="0021481A">
        <w:rPr>
          <w:lang w:val="en-US"/>
        </w:rPr>
        <w:t xml:space="preserve"> nec [PN] </w:t>
      </w:r>
      <w:r w:rsidR="00405AC5" w:rsidRPr="0021481A">
        <w:rPr>
          <w:rStyle w:val="Incipit"/>
          <w:lang w:val="en-US"/>
        </w:rPr>
        <w:t>Pater noster</w:t>
      </w:r>
      <w:r w:rsidR="00405AC5" w:rsidRPr="0021481A">
        <w:rPr>
          <w:lang w:val="en-US"/>
        </w:rPr>
        <w:t xml:space="preserve">. OR </w:t>
      </w:r>
      <w:r w:rsidR="00405AC5" w:rsidRPr="0021481A">
        <w:rPr>
          <w:rStyle w:val="Incipit"/>
          <w:lang w:val="en-US"/>
        </w:rPr>
        <w:t>Sancti Ioannis Baptistae</w:t>
      </w:r>
      <w:r w:rsidR="00405AC5" w:rsidRPr="0021481A">
        <w:rPr>
          <w:lang w:val="en-US"/>
        </w:rPr>
        <w:t>. Sequitur alia oratio de sancta Sabina [OR</w:t>
      </w:r>
      <w:r w:rsidR="0079260F" w:rsidRPr="0021481A">
        <w:rPr>
          <w:lang w:val="en-US"/>
        </w:rPr>
        <w:t>C</w:t>
      </w:r>
      <w:r w:rsidR="00405AC5" w:rsidRPr="0021481A">
        <w:rPr>
          <w:lang w:val="en-US"/>
        </w:rPr>
        <w:t xml:space="preserve">] </w:t>
      </w:r>
      <w:r w:rsidR="00405AC5" w:rsidRPr="0021481A">
        <w:rPr>
          <w:rStyle w:val="Incipit"/>
          <w:lang w:val="en-US"/>
        </w:rPr>
        <w:t>Exaudi nos deus</w:t>
      </w:r>
      <w:r w:rsidR="00405AC5" w:rsidRPr="0021481A">
        <w:rPr>
          <w:lang w:val="en-US"/>
        </w:rPr>
        <w:t xml:space="preserve"> sub una conclusione. Deinde antiphona de sancto Augustino [AC] </w:t>
      </w:r>
      <w:r w:rsidR="00405AC5" w:rsidRPr="0021481A">
        <w:rPr>
          <w:rStyle w:val="Incipit"/>
          <w:lang w:val="en-US"/>
        </w:rPr>
        <w:t>Hodie gloriosus</w:t>
      </w:r>
      <w:r w:rsidR="00405AC5" w:rsidRPr="0021481A">
        <w:rPr>
          <w:lang w:val="en-US"/>
        </w:rPr>
        <w:t xml:space="preserve">. VS </w:t>
      </w:r>
      <w:r w:rsidR="00405AC5" w:rsidRPr="0021481A">
        <w:rPr>
          <w:rStyle w:val="Incipit"/>
          <w:lang w:val="en-US"/>
        </w:rPr>
        <w:t>Dilectus deo et hominibus</w:t>
      </w:r>
      <w:r w:rsidR="00405AC5" w:rsidRPr="0021481A">
        <w:rPr>
          <w:lang w:val="en-US"/>
        </w:rPr>
        <w:t xml:space="preserve">. ORC </w:t>
      </w:r>
      <w:r w:rsidR="00405AC5" w:rsidRPr="0021481A">
        <w:rPr>
          <w:rStyle w:val="Incipit"/>
          <w:lang w:val="en-US"/>
        </w:rPr>
        <w:t>Deus qui ecclesiae tuae</w:t>
      </w:r>
      <w:r w:rsidR="00405AC5" w:rsidRPr="0021481A">
        <w:rPr>
          <w:lang w:val="en-US"/>
        </w:rPr>
        <w:t>. Suffragia.</w:t>
      </w:r>
    </w:p>
    <w:p w:rsidR="00405AC5" w:rsidRPr="0021481A" w:rsidRDefault="00405AC5" w:rsidP="007F1DD4">
      <w:pPr>
        <w:rPr>
          <w:lang w:val="en-US"/>
        </w:rPr>
      </w:pPr>
      <w:r w:rsidRPr="0021481A">
        <w:rPr>
          <w:rStyle w:val="Time1"/>
          <w:lang w:val="en-US"/>
        </w:rPr>
        <w:t>Ad matutinam</w:t>
      </w:r>
      <w:r w:rsidRPr="0021481A">
        <w:rPr>
          <w:lang w:val="en-US"/>
        </w:rPr>
        <w:t xml:space="preserve"> INV </w:t>
      </w:r>
      <w:r w:rsidRPr="0021481A">
        <w:rPr>
          <w:rStyle w:val="Incipit"/>
          <w:lang w:val="en-US"/>
        </w:rPr>
        <w:t>Regem martyrum</w:t>
      </w:r>
      <w:r w:rsidRPr="0021481A">
        <w:rPr>
          <w:lang w:val="en-US"/>
        </w:rPr>
        <w:t xml:space="preserve">. PS </w:t>
      </w:r>
      <w:r w:rsidRPr="0021481A">
        <w:rPr>
          <w:rStyle w:val="Incipit"/>
          <w:lang w:val="en-US"/>
        </w:rPr>
        <w:t>Venite exultemus</w:t>
      </w:r>
      <w:r w:rsidRPr="0021481A">
        <w:rPr>
          <w:lang w:val="en-US"/>
        </w:rPr>
        <w:t xml:space="preserve"> sine [PV] </w:t>
      </w:r>
      <w:r w:rsidRPr="0021481A">
        <w:rPr>
          <w:rStyle w:val="Incipit"/>
          <w:lang w:val="en-US"/>
        </w:rPr>
        <w:t>Gloria patri</w:t>
      </w:r>
      <w:r w:rsidRPr="0021481A">
        <w:rPr>
          <w:lang w:val="en-US"/>
        </w:rPr>
        <w:t xml:space="preserve">. </w:t>
      </w:r>
      <w:r w:rsidR="0079260F" w:rsidRPr="0021481A">
        <w:rPr>
          <w:rStyle w:val="Time2"/>
          <w:lang w:val="en-US"/>
        </w:rPr>
        <w:t>[Ad nocturnos]</w:t>
      </w:r>
      <w:r w:rsidR="0079260F" w:rsidRPr="0021481A">
        <w:rPr>
          <w:lang w:val="en-US"/>
        </w:rPr>
        <w:t xml:space="preserve"> </w:t>
      </w:r>
      <w:r w:rsidRPr="0021481A">
        <w:rPr>
          <w:lang w:val="en-US"/>
        </w:rPr>
        <w:t xml:space="preserve">In nocturno primo, secundo, tertio cantantur de uno martyre antiphonae cum suis psalmis. (203ra) VS </w:t>
      </w:r>
      <w:r w:rsidRPr="0021481A">
        <w:rPr>
          <w:rStyle w:val="Incipit"/>
          <w:lang w:val="en-US"/>
        </w:rPr>
        <w:t>Gloria et honore</w:t>
      </w:r>
      <w:r w:rsidRPr="0021481A">
        <w:rPr>
          <w:lang w:val="en-US"/>
        </w:rPr>
        <w:t xml:space="preserve">. Legitur sermo de ipso [LS] </w:t>
      </w:r>
      <w:r w:rsidRPr="0021481A">
        <w:rPr>
          <w:rStyle w:val="Incipit"/>
          <w:lang w:val="en-US"/>
        </w:rPr>
        <w:t>Hodie nobis</w:t>
      </w:r>
      <w:r w:rsidRPr="0021481A">
        <w:rPr>
          <w:lang w:val="en-US"/>
        </w:rPr>
        <w:t xml:space="preserve"> cum historia [RP] </w:t>
      </w:r>
      <w:r w:rsidRPr="0021481A">
        <w:rPr>
          <w:rStyle w:val="Incipit"/>
          <w:lang w:val="en-US"/>
        </w:rPr>
        <w:t>Iste sanctus</w:t>
      </w:r>
      <w:r w:rsidRPr="0021481A">
        <w:rPr>
          <w:lang w:val="en-US"/>
        </w:rPr>
        <w:t xml:space="preserve"> usque </w:t>
      </w:r>
      <w:r w:rsidR="0079260F" w:rsidRPr="0021481A">
        <w:rPr>
          <w:lang w:val="en-US"/>
        </w:rPr>
        <w:t>a</w:t>
      </w:r>
      <w:r w:rsidRPr="0021481A">
        <w:rPr>
          <w:lang w:val="en-US"/>
        </w:rPr>
        <w:t xml:space="preserve">d sextum responsorium sine [RV] </w:t>
      </w:r>
      <w:r w:rsidRPr="0021481A">
        <w:rPr>
          <w:rStyle w:val="Incipit"/>
          <w:lang w:val="en-US"/>
        </w:rPr>
        <w:t>Gloria patri</w:t>
      </w:r>
      <w:r w:rsidRPr="0021481A">
        <w:rPr>
          <w:lang w:val="en-US"/>
        </w:rPr>
        <w:t xml:space="preserve">. Legitur EV </w:t>
      </w:r>
      <w:r w:rsidRPr="0021481A">
        <w:rPr>
          <w:rStyle w:val="Incipit"/>
          <w:lang w:val="en-US"/>
        </w:rPr>
        <w:t>Audiens Herodes</w:t>
      </w:r>
      <w:r w:rsidRPr="0021481A">
        <w:rPr>
          <w:lang w:val="en-US"/>
        </w:rPr>
        <w:t xml:space="preserve"> cum responsoriis propriis: RP </w:t>
      </w:r>
      <w:r w:rsidRPr="0021481A">
        <w:rPr>
          <w:rStyle w:val="Incipit"/>
          <w:lang w:val="en-US"/>
        </w:rPr>
        <w:t>Misit Herodes</w:t>
      </w:r>
      <w:r w:rsidRPr="0021481A">
        <w:rPr>
          <w:lang w:val="en-US"/>
        </w:rPr>
        <w:t xml:space="preserve">. RP </w:t>
      </w:r>
      <w:r w:rsidRPr="0021481A">
        <w:rPr>
          <w:rStyle w:val="Incipit"/>
          <w:lang w:val="en-US"/>
        </w:rPr>
        <w:t>Ioannes Baptista</w:t>
      </w:r>
      <w:r w:rsidRPr="0021481A">
        <w:rPr>
          <w:lang w:val="en-US"/>
        </w:rPr>
        <w:t xml:space="preserve">. RP </w:t>
      </w:r>
      <w:r w:rsidRPr="0021481A">
        <w:rPr>
          <w:rStyle w:val="Incipit"/>
          <w:lang w:val="en-US"/>
        </w:rPr>
        <w:t>Metuebat Herodes</w:t>
      </w:r>
      <w:r w:rsidRPr="0021481A">
        <w:rPr>
          <w:lang w:val="en-US"/>
        </w:rPr>
        <w:t xml:space="preserve">. Et non dicitur [TD] </w:t>
      </w:r>
      <w:r w:rsidRPr="0021481A">
        <w:rPr>
          <w:rStyle w:val="Incipit"/>
          <w:lang w:val="en-US"/>
        </w:rPr>
        <w:t>Te deum laudamus</w:t>
      </w:r>
      <w:r w:rsidRPr="0021481A">
        <w:rPr>
          <w:lang w:val="en-US"/>
        </w:rPr>
        <w:t>.</w:t>
      </w:r>
    </w:p>
    <w:p w:rsidR="00405AC5" w:rsidRPr="0021481A" w:rsidRDefault="00405AC5" w:rsidP="007F1DD4">
      <w:pPr>
        <w:rPr>
          <w:lang w:val="it-IT"/>
        </w:rPr>
      </w:pPr>
      <w:r w:rsidRPr="0021481A">
        <w:rPr>
          <w:rStyle w:val="Time1"/>
          <w:lang w:val="en-US"/>
        </w:rPr>
        <w:lastRenderedPageBreak/>
        <w:t>Ad laudes</w:t>
      </w:r>
      <w:r w:rsidRPr="0021481A">
        <w:rPr>
          <w:lang w:val="en-US"/>
        </w:rPr>
        <w:t xml:space="preserve"> AN </w:t>
      </w:r>
      <w:r w:rsidR="00F44A60" w:rsidRPr="0021481A">
        <w:rPr>
          <w:rStyle w:val="Incipit"/>
          <w:lang w:val="en-US"/>
        </w:rPr>
        <w:t>Herodes enim</w:t>
      </w:r>
      <w:r w:rsidR="00F44A60" w:rsidRPr="0021481A">
        <w:rPr>
          <w:lang w:val="en-US"/>
        </w:rPr>
        <w:t xml:space="preserve">. </w:t>
      </w:r>
      <w:r w:rsidR="00F44A60" w:rsidRPr="0021481A">
        <w:rPr>
          <w:lang w:val="it-IT"/>
        </w:rPr>
        <w:t xml:space="preserve">AN </w:t>
      </w:r>
      <w:r w:rsidR="00F44A60" w:rsidRPr="0021481A">
        <w:rPr>
          <w:rStyle w:val="Incipit"/>
          <w:lang w:val="it-IT"/>
        </w:rPr>
        <w:t>Puellae saltanti</w:t>
      </w:r>
      <w:r w:rsidR="00F44A60" w:rsidRPr="0021481A">
        <w:rPr>
          <w:lang w:val="it-IT"/>
        </w:rPr>
        <w:t xml:space="preserve">. AN </w:t>
      </w:r>
      <w:r w:rsidR="00F44A60" w:rsidRPr="0021481A">
        <w:rPr>
          <w:rStyle w:val="Incipit"/>
          <w:lang w:val="it-IT"/>
        </w:rPr>
        <w:t>Domine mi rex</w:t>
      </w:r>
      <w:r w:rsidR="00F44A60" w:rsidRPr="0021481A">
        <w:rPr>
          <w:lang w:val="it-IT"/>
        </w:rPr>
        <w:t xml:space="preserve">. AN </w:t>
      </w:r>
      <w:r w:rsidR="00F44A60" w:rsidRPr="0021481A">
        <w:rPr>
          <w:rStyle w:val="Incipit"/>
          <w:lang w:val="it-IT"/>
        </w:rPr>
        <w:t>Da mihi in discum</w:t>
      </w:r>
      <w:r w:rsidR="00F44A60" w:rsidRPr="0021481A">
        <w:rPr>
          <w:lang w:val="it-IT"/>
        </w:rPr>
        <w:t xml:space="preserve">. AN </w:t>
      </w:r>
      <w:r w:rsidR="00F44A60" w:rsidRPr="0021481A">
        <w:rPr>
          <w:rStyle w:val="Incipit"/>
          <w:lang w:val="it-IT"/>
        </w:rPr>
        <w:t>Petiit puella</w:t>
      </w:r>
      <w:r w:rsidR="00F44A60" w:rsidRPr="0021481A">
        <w:rPr>
          <w:lang w:val="it-IT"/>
        </w:rPr>
        <w:t xml:space="preserve">. CP </w:t>
      </w:r>
      <w:r w:rsidR="00F44A60" w:rsidRPr="0021481A">
        <w:rPr>
          <w:rStyle w:val="Incipit"/>
          <w:lang w:val="it-IT"/>
        </w:rPr>
        <w:t>Iustus de angustia</w:t>
      </w:r>
      <w:r w:rsidR="00F44A60" w:rsidRPr="0021481A">
        <w:rPr>
          <w:lang w:val="it-IT"/>
        </w:rPr>
        <w:t xml:space="preserve">. VS </w:t>
      </w:r>
      <w:r w:rsidR="00F44A60" w:rsidRPr="0021481A">
        <w:rPr>
          <w:rStyle w:val="Incipit"/>
          <w:lang w:val="it-IT"/>
        </w:rPr>
        <w:t>Magna est gloria</w:t>
      </w:r>
      <w:r w:rsidR="00F44A60" w:rsidRPr="0021481A">
        <w:rPr>
          <w:lang w:val="it-IT"/>
        </w:rPr>
        <w:t xml:space="preserve">. AB </w:t>
      </w:r>
      <w:r w:rsidR="00F44A60" w:rsidRPr="0021481A">
        <w:rPr>
          <w:rStyle w:val="Incipit"/>
          <w:lang w:val="it-IT"/>
        </w:rPr>
        <w:t>Misso Herode</w:t>
      </w:r>
      <w:r w:rsidR="00F44A60" w:rsidRPr="0021481A">
        <w:rPr>
          <w:lang w:val="it-IT"/>
        </w:rPr>
        <w:t xml:space="preserve">. [KY] </w:t>
      </w:r>
      <w:r w:rsidR="00F44A60" w:rsidRPr="0021481A">
        <w:rPr>
          <w:rStyle w:val="Incipit"/>
          <w:lang w:val="it-IT"/>
        </w:rPr>
        <w:t>Kyrie</w:t>
      </w:r>
      <w:r w:rsidR="00F44A60" w:rsidRPr="0021481A">
        <w:rPr>
          <w:lang w:val="it-IT"/>
        </w:rPr>
        <w:t xml:space="preserve"> nec [PN] </w:t>
      </w:r>
      <w:r w:rsidR="00F44A60" w:rsidRPr="0021481A">
        <w:rPr>
          <w:rStyle w:val="Incipit"/>
          <w:lang w:val="it-IT"/>
        </w:rPr>
        <w:t>Pater noster</w:t>
      </w:r>
      <w:r w:rsidR="00F44A60" w:rsidRPr="0021481A">
        <w:rPr>
          <w:lang w:val="it-IT"/>
        </w:rPr>
        <w:t xml:space="preserve">. OR </w:t>
      </w:r>
      <w:r w:rsidR="00F44A60" w:rsidRPr="0021481A">
        <w:rPr>
          <w:rStyle w:val="Incipit"/>
          <w:lang w:val="it-IT"/>
        </w:rPr>
        <w:t>Sancti Ioannis Baptistae</w:t>
      </w:r>
      <w:r w:rsidR="00F44A60" w:rsidRPr="0021481A">
        <w:rPr>
          <w:lang w:val="it-IT"/>
        </w:rPr>
        <w:t>. Deinde cantetur antip</w:t>
      </w:r>
      <w:r w:rsidR="0013415F" w:rsidRPr="0021481A">
        <w:rPr>
          <w:lang w:val="it-IT"/>
        </w:rPr>
        <w:t>hona et oratio de sancta Sabina</w:t>
      </w:r>
      <w:r w:rsidR="00F44A60" w:rsidRPr="0021481A">
        <w:rPr>
          <w:lang w:val="it-IT"/>
        </w:rPr>
        <w:t>.</w:t>
      </w:r>
    </w:p>
    <w:p w:rsidR="00F44A60" w:rsidRPr="0021481A" w:rsidRDefault="00F44A60" w:rsidP="007F1DD4">
      <w:pPr>
        <w:rPr>
          <w:lang w:val="it-IT"/>
        </w:rPr>
      </w:pPr>
      <w:r w:rsidRPr="0021481A">
        <w:rPr>
          <w:rStyle w:val="Time1"/>
          <w:lang w:val="it-IT"/>
        </w:rPr>
        <w:t>Ad priorem missam</w:t>
      </w:r>
      <w:r w:rsidRPr="0021481A">
        <w:rPr>
          <w:lang w:val="it-IT"/>
        </w:rPr>
        <w:t xml:space="preserve"> cantetur officium de sancta Sabina. IN </w:t>
      </w:r>
      <w:r w:rsidRPr="0021481A">
        <w:rPr>
          <w:rStyle w:val="Incipit"/>
          <w:lang w:val="it-IT"/>
        </w:rPr>
        <w:t>Cognovi domine</w:t>
      </w:r>
      <w:r w:rsidRPr="0021481A">
        <w:rPr>
          <w:lang w:val="it-IT"/>
        </w:rPr>
        <w:t xml:space="preserve"> per totum. Epistula et evangelium de virginibus.</w:t>
      </w:r>
    </w:p>
    <w:p w:rsidR="00F44A60" w:rsidRPr="0021481A" w:rsidRDefault="00F44A60" w:rsidP="007F1DD4">
      <w:pPr>
        <w:rPr>
          <w:lang w:val="it-IT"/>
        </w:rPr>
      </w:pPr>
      <w:r w:rsidRPr="0021481A">
        <w:rPr>
          <w:rStyle w:val="Time1"/>
          <w:lang w:val="it-IT"/>
        </w:rPr>
        <w:t>Ad horas</w:t>
      </w:r>
      <w:r w:rsidRPr="0021481A">
        <w:rPr>
          <w:lang w:val="it-IT"/>
        </w:rPr>
        <w:t xml:space="preserve"> cantentur laudes. (203rb) %D::Et responsoria de una virgine% Et responsoria de uno martyre.</w:t>
      </w:r>
    </w:p>
    <w:p w:rsidR="00F44A60" w:rsidRPr="0021481A" w:rsidRDefault="00F44A60" w:rsidP="007F1DD4">
      <w:pPr>
        <w:rPr>
          <w:lang w:val="pt-PT"/>
        </w:rPr>
      </w:pPr>
      <w:r w:rsidRPr="0021481A">
        <w:rPr>
          <w:rStyle w:val="Time1"/>
          <w:lang w:val="en-US"/>
        </w:rPr>
        <w:t>Ad missam</w:t>
      </w:r>
      <w:r w:rsidRPr="0021481A">
        <w:rPr>
          <w:lang w:val="en-US"/>
        </w:rPr>
        <w:t xml:space="preserve"> IN </w:t>
      </w:r>
      <w:r w:rsidRPr="0021481A">
        <w:rPr>
          <w:rStyle w:val="Incipit"/>
          <w:lang w:val="en-US"/>
        </w:rPr>
        <w:t>In virtute tua</w:t>
      </w:r>
      <w:r w:rsidRPr="0021481A">
        <w:rPr>
          <w:lang w:val="en-US"/>
        </w:rPr>
        <w:t xml:space="preserve">. [KY] </w:t>
      </w:r>
      <w:r w:rsidRPr="0021481A">
        <w:rPr>
          <w:rStyle w:val="Incipit"/>
          <w:lang w:val="en-US"/>
        </w:rPr>
        <w:t>Kyrie</w:t>
      </w:r>
      <w:r w:rsidRPr="0021481A">
        <w:rPr>
          <w:lang w:val="en-US"/>
        </w:rPr>
        <w:t xml:space="preserve">. [GL] </w:t>
      </w:r>
      <w:r w:rsidRPr="0021481A">
        <w:rPr>
          <w:rStyle w:val="Incipit"/>
          <w:lang w:val="en-US"/>
        </w:rPr>
        <w:t>Gloria in excelsis</w:t>
      </w:r>
      <w:r w:rsidRPr="0021481A">
        <w:rPr>
          <w:lang w:val="en-US"/>
        </w:rPr>
        <w:t xml:space="preserve"> dicitur. ORCL </w:t>
      </w:r>
      <w:r w:rsidRPr="0021481A">
        <w:rPr>
          <w:rStyle w:val="Incipit"/>
          <w:lang w:val="en-US"/>
        </w:rPr>
        <w:t>Sancti Ioannis Baptistae</w:t>
      </w:r>
      <w:r w:rsidRPr="0021481A">
        <w:rPr>
          <w:lang w:val="en-US"/>
        </w:rPr>
        <w:t xml:space="preserve">. Secunda ad placitum. </w:t>
      </w:r>
      <w:r w:rsidRPr="0021481A">
        <w:rPr>
          <w:lang w:val="pt-PT"/>
        </w:rPr>
        <w:t xml:space="preserve">Tertia de sancta Sabina. EP </w:t>
      </w:r>
      <w:r w:rsidRPr="0021481A">
        <w:rPr>
          <w:rStyle w:val="Incipit"/>
          <w:lang w:val="pt-PT"/>
        </w:rPr>
        <w:t>Expectatio iustorum</w:t>
      </w:r>
      <w:r w:rsidRPr="0021481A">
        <w:rPr>
          <w:lang w:val="pt-PT"/>
        </w:rPr>
        <w:t xml:space="preserve">. GR </w:t>
      </w:r>
      <w:r w:rsidRPr="0021481A">
        <w:rPr>
          <w:rStyle w:val="Incipit"/>
          <w:lang w:val="pt-PT"/>
        </w:rPr>
        <w:t>Domine praevenisti</w:t>
      </w:r>
      <w:r w:rsidRPr="0021481A">
        <w:rPr>
          <w:lang w:val="pt-PT"/>
        </w:rPr>
        <w:t xml:space="preserve">. </w:t>
      </w:r>
      <w:r w:rsidRPr="0021481A">
        <w:rPr>
          <w:lang w:val="it-IT"/>
        </w:rPr>
        <w:t xml:space="preserve">Pro alleluia [AL] </w:t>
      </w:r>
      <w:r w:rsidRPr="0021481A">
        <w:rPr>
          <w:rStyle w:val="Incipit"/>
          <w:lang w:val="it-IT"/>
        </w:rPr>
        <w:t>Laus tibi Christe</w:t>
      </w:r>
      <w:r w:rsidRPr="0021481A">
        <w:rPr>
          <w:lang w:val="it-IT"/>
        </w:rPr>
        <w:t xml:space="preserve">. [ALV] </w:t>
      </w:r>
      <w:r w:rsidRPr="0021481A">
        <w:rPr>
          <w:rStyle w:val="Incipit"/>
          <w:lang w:val="it-IT"/>
        </w:rPr>
        <w:t>Corona aurea</w:t>
      </w:r>
      <w:r w:rsidRPr="0021481A">
        <w:rPr>
          <w:lang w:val="it-IT"/>
        </w:rPr>
        <w:t xml:space="preserve">. SE </w:t>
      </w:r>
      <w:r w:rsidRPr="0021481A">
        <w:rPr>
          <w:rStyle w:val="Incipit"/>
          <w:lang w:val="it-IT"/>
        </w:rPr>
        <w:t>Psallite regi</w:t>
      </w:r>
      <w:r w:rsidRPr="0021481A">
        <w:rPr>
          <w:lang w:val="it-IT"/>
        </w:rPr>
        <w:t xml:space="preserve">. EV </w:t>
      </w:r>
      <w:r w:rsidRPr="0021481A">
        <w:rPr>
          <w:rStyle w:val="Incipit"/>
          <w:lang w:val="it-IT"/>
        </w:rPr>
        <w:t>Audivit Herodes</w:t>
      </w:r>
      <w:r w:rsidRPr="0021481A">
        <w:rPr>
          <w:lang w:val="it-IT"/>
        </w:rPr>
        <w:t xml:space="preserve">. [CR] </w:t>
      </w:r>
      <w:r w:rsidRPr="0021481A">
        <w:rPr>
          <w:rStyle w:val="Incipit"/>
          <w:lang w:val="it-IT"/>
        </w:rPr>
        <w:t>Credo in unum</w:t>
      </w:r>
      <w:r w:rsidRPr="0021481A">
        <w:rPr>
          <w:lang w:val="it-IT"/>
        </w:rPr>
        <w:t xml:space="preserve"> non dicitur. OF </w:t>
      </w:r>
      <w:r w:rsidRPr="0021481A">
        <w:rPr>
          <w:rStyle w:val="Incipit"/>
          <w:lang w:val="it-IT"/>
        </w:rPr>
        <w:t>Posuisti domine</w:t>
      </w:r>
      <w:r w:rsidRPr="0021481A">
        <w:rPr>
          <w:lang w:val="it-IT"/>
        </w:rPr>
        <w:t xml:space="preserve">. </w:t>
      </w:r>
      <w:r w:rsidRPr="0021481A">
        <w:rPr>
          <w:lang w:val="pt-PT"/>
        </w:rPr>
        <w:t xml:space="preserve">CO </w:t>
      </w:r>
      <w:r w:rsidRPr="0021481A">
        <w:rPr>
          <w:rStyle w:val="Incipit"/>
          <w:lang w:val="pt-PT"/>
        </w:rPr>
        <w:t>Magna est</w:t>
      </w:r>
      <w:r w:rsidRPr="0021481A">
        <w:rPr>
          <w:lang w:val="pt-PT"/>
        </w:rPr>
        <w:t xml:space="preserve">. Clauditur cum [BD] </w:t>
      </w:r>
      <w:r w:rsidRPr="0021481A">
        <w:rPr>
          <w:rStyle w:val="Incipit"/>
          <w:lang w:val="pt-PT"/>
        </w:rPr>
        <w:t>Benedicamus domino</w:t>
      </w:r>
      <w:r w:rsidRPr="0021481A">
        <w:rPr>
          <w:lang w:val="pt-PT"/>
        </w:rPr>
        <w:t>.</w:t>
      </w:r>
    </w:p>
    <w:p w:rsidR="00F44A60" w:rsidRPr="0021481A" w:rsidRDefault="00F44A60" w:rsidP="007F1DD4">
      <w:pPr>
        <w:rPr>
          <w:lang w:val="pt-PT"/>
        </w:rPr>
      </w:pPr>
      <w:r w:rsidRPr="0021481A">
        <w:rPr>
          <w:rStyle w:val="Time1"/>
          <w:lang w:val="pt-PT"/>
        </w:rPr>
        <w:t>Sexta et nona</w:t>
      </w:r>
      <w:r w:rsidRPr="0021481A">
        <w:rPr>
          <w:lang w:val="pt-PT"/>
        </w:rPr>
        <w:t xml:space="preserve"> ut supra.</w:t>
      </w:r>
    </w:p>
    <w:p w:rsidR="00F44A60" w:rsidRPr="0021481A" w:rsidRDefault="00F44A60" w:rsidP="007F1DD4">
      <w:pPr>
        <w:rPr>
          <w:lang w:val="it-IT"/>
        </w:rPr>
      </w:pPr>
      <w:r w:rsidRPr="0021481A">
        <w:rPr>
          <w:rStyle w:val="Time1"/>
          <w:lang w:val="pt-PT"/>
        </w:rPr>
        <w:t>In secunda vespera</w:t>
      </w:r>
      <w:r w:rsidRPr="0021481A">
        <w:rPr>
          <w:lang w:val="pt-PT"/>
        </w:rPr>
        <w:t xml:space="preserve"> AN </w:t>
      </w:r>
      <w:r w:rsidRPr="0021481A">
        <w:rPr>
          <w:rStyle w:val="Incipit"/>
          <w:lang w:val="pt-PT"/>
        </w:rPr>
        <w:t>Herodes enim</w:t>
      </w:r>
      <w:r w:rsidRPr="0021481A">
        <w:rPr>
          <w:lang w:val="pt-PT"/>
        </w:rPr>
        <w:t xml:space="preserve"> super feriales psalmos. CP </w:t>
      </w:r>
      <w:r w:rsidRPr="0021481A">
        <w:rPr>
          <w:rStyle w:val="Incipit"/>
          <w:lang w:val="pt-PT"/>
        </w:rPr>
        <w:t>Cum impleret Ioannes</w:t>
      </w:r>
      <w:r w:rsidRPr="0021481A">
        <w:rPr>
          <w:lang w:val="pt-PT"/>
        </w:rPr>
        <w:t xml:space="preserve">. </w:t>
      </w:r>
      <w:r w:rsidRPr="0021481A">
        <w:rPr>
          <w:lang w:val="it-IT"/>
        </w:rPr>
        <w:t xml:space="preserve">HYHV </w:t>
      </w:r>
      <w:r w:rsidRPr="0021481A">
        <w:rPr>
          <w:rStyle w:val="Incipit"/>
          <w:lang w:val="it-IT"/>
        </w:rPr>
        <w:t>O nimis felix</w:t>
      </w:r>
      <w:r w:rsidRPr="0021481A">
        <w:rPr>
          <w:lang w:val="it-IT"/>
        </w:rPr>
        <w:t xml:space="preserve">. VS </w:t>
      </w:r>
      <w:r w:rsidRPr="0021481A">
        <w:rPr>
          <w:rStyle w:val="Incipit"/>
          <w:lang w:val="it-IT"/>
        </w:rPr>
        <w:t>(203va) Gloria et honore</w:t>
      </w:r>
      <w:r w:rsidRPr="0021481A">
        <w:rPr>
          <w:lang w:val="it-IT"/>
        </w:rPr>
        <w:t xml:space="preserve">. AM </w:t>
      </w:r>
      <w:r w:rsidRPr="0021481A">
        <w:rPr>
          <w:rStyle w:val="Incipit"/>
          <w:lang w:val="it-IT"/>
        </w:rPr>
        <w:t>In medio carceris</w:t>
      </w:r>
      <w:r w:rsidRPr="0021481A">
        <w:rPr>
          <w:lang w:val="it-IT"/>
        </w:rPr>
        <w:t xml:space="preserve">. [KY] </w:t>
      </w:r>
      <w:r w:rsidRPr="0021481A">
        <w:rPr>
          <w:rStyle w:val="Incipit"/>
          <w:lang w:val="it-IT"/>
        </w:rPr>
        <w:t>Kyrie</w:t>
      </w:r>
      <w:r w:rsidRPr="0021481A">
        <w:rPr>
          <w:lang w:val="it-IT"/>
        </w:rPr>
        <w:t xml:space="preserve"> nec [PN] </w:t>
      </w:r>
      <w:r w:rsidRPr="0021481A">
        <w:rPr>
          <w:rStyle w:val="Incipit"/>
          <w:lang w:val="it-IT"/>
        </w:rPr>
        <w:t>Pater noster</w:t>
      </w:r>
      <w:r w:rsidRPr="0021481A">
        <w:rPr>
          <w:lang w:val="it-IT"/>
        </w:rPr>
        <w:t xml:space="preserve">. OR </w:t>
      </w:r>
      <w:r w:rsidRPr="0021481A">
        <w:rPr>
          <w:rStyle w:val="Incipit"/>
          <w:lang w:val="it-IT"/>
        </w:rPr>
        <w:t>Sancti Ioannis Baptistae</w:t>
      </w:r>
      <w:r w:rsidRPr="0021481A">
        <w:rPr>
          <w:lang w:val="it-IT"/>
        </w:rPr>
        <w:t>. Deinde suffragia.</w:t>
      </w:r>
    </w:p>
    <w:p w:rsidR="00F44A60" w:rsidRPr="0021481A" w:rsidRDefault="00F44A60" w:rsidP="00C65C0F">
      <w:pPr>
        <w:pStyle w:val="Titolo1"/>
        <w:rPr>
          <w:lang w:val="fr-FR"/>
        </w:rPr>
      </w:pPr>
      <w:r w:rsidRPr="0021481A">
        <w:rPr>
          <w:lang w:val="fr-FR"/>
        </w:rPr>
        <w:t xml:space="preserve">IN NATIVITATE </w:t>
      </w:r>
      <w:r w:rsidR="0079260F" w:rsidRPr="0021481A">
        <w:rPr>
          <w:lang w:val="fr-FR"/>
        </w:rPr>
        <w:t>|</w:t>
      </w:r>
      <w:r w:rsidRPr="0021481A">
        <w:rPr>
          <w:lang w:val="fr-FR"/>
        </w:rPr>
        <w:t>SANCTI</w:t>
      </w:r>
      <w:r w:rsidR="0079260F" w:rsidRPr="0021481A">
        <w:rPr>
          <w:lang w:val="fr-FR"/>
        </w:rPr>
        <w:t>::SANCTORUM|</w:t>
      </w:r>
      <w:r w:rsidRPr="0021481A">
        <w:rPr>
          <w:lang w:val="fr-FR"/>
        </w:rPr>
        <w:t xml:space="preserve"> FELICIS ET ADAUCTI</w:t>
      </w:r>
    </w:p>
    <w:p w:rsidR="00C65C0F" w:rsidRPr="0021481A" w:rsidRDefault="00C65C0F" w:rsidP="007F1DD4">
      <w:pPr>
        <w:rPr>
          <w:lang w:val="pt-PT"/>
        </w:rPr>
      </w:pPr>
      <w:r w:rsidRPr="0021481A">
        <w:rPr>
          <w:rStyle w:val="Time1"/>
          <w:lang w:val="pt-PT"/>
        </w:rPr>
        <w:t>Ad vesperas</w:t>
      </w:r>
      <w:r w:rsidRPr="0021481A">
        <w:rPr>
          <w:lang w:val="pt-PT"/>
        </w:rPr>
        <w:t xml:space="preserve"> nihil dicetur propter secundam vesperam sancti Ioannis Baptistae.</w:t>
      </w:r>
    </w:p>
    <w:p w:rsidR="00C65C0F" w:rsidRPr="0021481A" w:rsidRDefault="00C65C0F"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0013415F" w:rsidRPr="0021481A">
        <w:rPr>
          <w:lang w:val="pt-PT"/>
        </w:rPr>
        <w:t xml:space="preserve"> cum nocturno. VS </w:t>
      </w:r>
      <w:r w:rsidR="0013415F" w:rsidRPr="0021481A">
        <w:rPr>
          <w:rStyle w:val="Incipit"/>
          <w:lang w:val="pt-PT"/>
        </w:rPr>
        <w:t>Iusti epulentur</w:t>
      </w:r>
      <w:r w:rsidR="0013415F" w:rsidRPr="0021481A">
        <w:rPr>
          <w:lang w:val="pt-PT"/>
        </w:rPr>
        <w:t>. Legitur passio eorum cum tribus responsoriis de martyribus.</w:t>
      </w:r>
    </w:p>
    <w:p w:rsidR="0013415F" w:rsidRPr="0021481A" w:rsidRDefault="0013415F" w:rsidP="007F1DD4">
      <w:pPr>
        <w:rPr>
          <w:lang w:val="pt-PT"/>
        </w:rPr>
      </w:pPr>
      <w:r w:rsidRPr="0021481A">
        <w:rPr>
          <w:rStyle w:val="Time1"/>
          <w:lang w:val="pt-PT"/>
        </w:rPr>
        <w:t>Ad laudes</w:t>
      </w:r>
      <w:r w:rsidRPr="0021481A">
        <w:rPr>
          <w:lang w:val="pt-PT"/>
        </w:rPr>
        <w:t xml:space="preserve"> AN </w:t>
      </w:r>
      <w:r w:rsidRPr="0021481A">
        <w:rPr>
          <w:rStyle w:val="Incipit"/>
          <w:lang w:val="pt-PT"/>
        </w:rPr>
        <w:t>Iustorum autem</w:t>
      </w:r>
      <w:r w:rsidRPr="0021481A">
        <w:rPr>
          <w:lang w:val="pt-PT"/>
        </w:rPr>
        <w:t xml:space="preserve">. CP </w:t>
      </w:r>
      <w:r w:rsidRPr="0021481A">
        <w:rPr>
          <w:rStyle w:val="Incipit"/>
          <w:lang w:val="pt-PT"/>
        </w:rPr>
        <w:t xml:space="preserve">Iustitia </w:t>
      </w:r>
      <w:r w:rsidR="00A307CA" w:rsidRPr="0021481A">
        <w:rPr>
          <w:rStyle w:val="Incipit"/>
          <w:lang w:val="pt-PT"/>
        </w:rPr>
        <w:t>rectorum</w:t>
      </w:r>
      <w:r w:rsidR="00A307CA" w:rsidRPr="0021481A">
        <w:rPr>
          <w:lang w:val="pt-PT"/>
        </w:rPr>
        <w:t xml:space="preserve">. VS </w:t>
      </w:r>
      <w:r w:rsidR="00A307CA" w:rsidRPr="0021481A">
        <w:rPr>
          <w:rStyle w:val="Incipit"/>
          <w:lang w:val="pt-PT"/>
        </w:rPr>
        <w:t>Mirabilis deus</w:t>
      </w:r>
      <w:r w:rsidR="00361AF4" w:rsidRPr="0021481A">
        <w:rPr>
          <w:lang w:val="pt-PT"/>
        </w:rPr>
        <w:t xml:space="preserve">. AB </w:t>
      </w:r>
      <w:r w:rsidR="00361AF4" w:rsidRPr="0021481A">
        <w:rPr>
          <w:rStyle w:val="Incipit"/>
          <w:lang w:val="pt-PT"/>
        </w:rPr>
        <w:t>Fulgeb</w:t>
      </w:r>
      <w:r w:rsidR="00A307CA" w:rsidRPr="0021481A">
        <w:rPr>
          <w:rStyle w:val="Incipit"/>
          <w:lang w:val="pt-PT"/>
        </w:rPr>
        <w:t>unt iusti</w:t>
      </w:r>
      <w:r w:rsidR="00A307CA" w:rsidRPr="0021481A">
        <w:rPr>
          <w:lang w:val="pt-PT"/>
        </w:rPr>
        <w:t xml:space="preserve">. [KY] </w:t>
      </w:r>
      <w:r w:rsidR="00A307CA" w:rsidRPr="0021481A">
        <w:rPr>
          <w:rStyle w:val="Incipit"/>
          <w:lang w:val="pt-PT"/>
        </w:rPr>
        <w:t>Kyrie</w:t>
      </w:r>
      <w:r w:rsidR="00A307CA" w:rsidRPr="0021481A">
        <w:rPr>
          <w:lang w:val="pt-PT"/>
        </w:rPr>
        <w:t xml:space="preserve"> cum [PN] </w:t>
      </w:r>
      <w:r w:rsidR="00A307CA" w:rsidRPr="0021481A">
        <w:rPr>
          <w:rStyle w:val="Incipit"/>
          <w:lang w:val="pt-PT"/>
        </w:rPr>
        <w:t>Pater noster</w:t>
      </w:r>
      <w:r w:rsidR="00A307CA" w:rsidRPr="0021481A">
        <w:rPr>
          <w:lang w:val="pt-PT"/>
        </w:rPr>
        <w:t xml:space="preserve">. OR </w:t>
      </w:r>
      <w:r w:rsidR="00A307CA" w:rsidRPr="0021481A">
        <w:rPr>
          <w:rStyle w:val="Incipit"/>
          <w:lang w:val="pt-PT"/>
        </w:rPr>
        <w:t>Maiestatem tuam</w:t>
      </w:r>
      <w:r w:rsidR="00A307CA" w:rsidRPr="0021481A">
        <w:rPr>
          <w:lang w:val="pt-PT"/>
        </w:rPr>
        <w:t>. Deinde suffragia.</w:t>
      </w:r>
    </w:p>
    <w:p w:rsidR="00A307CA" w:rsidRPr="0021481A" w:rsidRDefault="00A307CA" w:rsidP="007F1DD4">
      <w:pPr>
        <w:rPr>
          <w:lang w:val="pt-PT"/>
        </w:rPr>
      </w:pPr>
      <w:r w:rsidRPr="0021481A">
        <w:rPr>
          <w:rStyle w:val="Time1"/>
          <w:lang w:val="pt-PT"/>
        </w:rPr>
        <w:t>Ad horas</w:t>
      </w:r>
      <w:r w:rsidRPr="0021481A">
        <w:rPr>
          <w:lang w:val="pt-PT"/>
        </w:rPr>
        <w:t xml:space="preserve"> cantentur laudes. Et responsoria de martyribus.</w:t>
      </w:r>
    </w:p>
    <w:p w:rsidR="00A307CA" w:rsidRPr="0021481A" w:rsidRDefault="00A307CA" w:rsidP="007F1DD4">
      <w:pPr>
        <w:rPr>
          <w:lang w:val="it-IT"/>
        </w:rPr>
      </w:pPr>
      <w:r w:rsidRPr="0021481A">
        <w:rPr>
          <w:rStyle w:val="Time1"/>
          <w:lang w:val="pt-PT"/>
        </w:rPr>
        <w:t>Ad missam</w:t>
      </w:r>
      <w:r w:rsidRPr="0021481A">
        <w:rPr>
          <w:lang w:val="pt-PT"/>
        </w:rPr>
        <w:t xml:space="preserve"> IN </w:t>
      </w:r>
      <w:r w:rsidRPr="0021481A">
        <w:rPr>
          <w:rStyle w:val="Incipit"/>
          <w:lang w:val="pt-PT"/>
        </w:rPr>
        <w:t>(203vb) Sapientia sanctorum</w:t>
      </w:r>
      <w:r w:rsidRPr="0021481A">
        <w:rPr>
          <w:lang w:val="pt-PT"/>
        </w:rPr>
        <w:t>. [KY]</w:t>
      </w:r>
      <w:r w:rsidR="00361AF4" w:rsidRPr="0021481A">
        <w:rPr>
          <w:lang w:val="pt-PT"/>
        </w:rPr>
        <w:t xml:space="preserve"> </w:t>
      </w:r>
      <w:r w:rsidR="00361AF4" w:rsidRPr="0021481A">
        <w:rPr>
          <w:rStyle w:val="Incipit"/>
          <w:lang w:val="pt-PT"/>
        </w:rPr>
        <w:t>Kyrie</w:t>
      </w:r>
      <w:r w:rsidRPr="0021481A">
        <w:rPr>
          <w:lang w:val="pt-PT"/>
        </w:rPr>
        <w:t xml:space="preserve"> feriale. Secunda oratio de dominica. Tertia quam velis. EP </w:t>
      </w:r>
      <w:r w:rsidRPr="0021481A">
        <w:rPr>
          <w:rStyle w:val="Incipit"/>
          <w:lang w:val="pt-PT"/>
        </w:rPr>
        <w:t>Benedictus deus pater</w:t>
      </w:r>
      <w:r w:rsidRPr="0021481A">
        <w:rPr>
          <w:lang w:val="pt-PT"/>
        </w:rPr>
        <w:t xml:space="preserve">. GR </w:t>
      </w:r>
      <w:r w:rsidRPr="0021481A">
        <w:rPr>
          <w:rStyle w:val="Incipit"/>
          <w:lang w:val="pt-PT"/>
        </w:rPr>
        <w:t>Gloriosus deus</w:t>
      </w:r>
      <w:r w:rsidRPr="0021481A">
        <w:rPr>
          <w:lang w:val="pt-PT"/>
        </w:rPr>
        <w:t xml:space="preserve">. </w:t>
      </w:r>
      <w:r w:rsidRPr="0021481A">
        <w:rPr>
          <w:lang w:val="it-IT"/>
        </w:rPr>
        <w:t xml:space="preserve">ALV </w:t>
      </w:r>
      <w:r w:rsidRPr="0021481A">
        <w:rPr>
          <w:rStyle w:val="Incipit"/>
          <w:lang w:val="it-IT"/>
        </w:rPr>
        <w:t>Pretiosa in conspectu</w:t>
      </w:r>
      <w:r w:rsidRPr="0021481A">
        <w:rPr>
          <w:lang w:val="it-IT"/>
        </w:rPr>
        <w:t xml:space="preserve">. EV </w:t>
      </w:r>
      <w:r w:rsidRPr="0021481A">
        <w:rPr>
          <w:rStyle w:val="Incipit"/>
          <w:lang w:val="it-IT"/>
        </w:rPr>
        <w:t>Attendite a |fir::fermento|</w:t>
      </w:r>
      <w:r w:rsidRPr="0021481A">
        <w:rPr>
          <w:lang w:val="it-IT"/>
        </w:rPr>
        <w:t xml:space="preserve">. OF </w:t>
      </w:r>
      <w:r w:rsidRPr="0021481A">
        <w:rPr>
          <w:rStyle w:val="Incipit"/>
          <w:lang w:val="it-IT"/>
        </w:rPr>
        <w:t>Laetamini in domino</w:t>
      </w:r>
      <w:r w:rsidRPr="0021481A">
        <w:rPr>
          <w:lang w:val="it-IT"/>
        </w:rPr>
        <w:t xml:space="preserve">. CO </w:t>
      </w:r>
      <w:r w:rsidRPr="0021481A">
        <w:rPr>
          <w:rStyle w:val="Incipit"/>
          <w:lang w:val="it-IT"/>
        </w:rPr>
        <w:t>Quod dico vobis</w:t>
      </w:r>
      <w:r w:rsidRPr="0021481A">
        <w:rPr>
          <w:lang w:val="it-IT"/>
        </w:rPr>
        <w:t>.</w:t>
      </w:r>
    </w:p>
    <w:p w:rsidR="00A307CA" w:rsidRPr="0021481A" w:rsidRDefault="00A307CA" w:rsidP="00593C3C">
      <w:pPr>
        <w:pStyle w:val="Titolo1"/>
        <w:rPr>
          <w:lang w:val="it-IT"/>
        </w:rPr>
      </w:pPr>
      <w:r w:rsidRPr="0021481A">
        <w:rPr>
          <w:lang w:val="it-IT"/>
        </w:rPr>
        <w:t>IN NATIVITATE SANCTI AEGIDII ABBATIS</w:t>
      </w:r>
    </w:p>
    <w:p w:rsidR="00A307CA" w:rsidRPr="0021481A" w:rsidRDefault="00A307CA" w:rsidP="007F1DD4">
      <w:pPr>
        <w:rPr>
          <w:lang w:val="it-IT"/>
        </w:rPr>
      </w:pPr>
      <w:r w:rsidRPr="0021481A">
        <w:rPr>
          <w:rStyle w:val="Time1"/>
          <w:lang w:val="it-IT"/>
        </w:rPr>
        <w:t>Ad vesperas</w:t>
      </w:r>
      <w:r w:rsidRPr="0021481A">
        <w:rPr>
          <w:lang w:val="it-IT"/>
        </w:rPr>
        <w:t xml:space="preserve"> feriales |psalmos::psalmi|. Capitulum require de uno confessore. RP </w:t>
      </w:r>
      <w:r w:rsidRPr="0021481A">
        <w:rPr>
          <w:rStyle w:val="Incipit"/>
          <w:lang w:val="it-IT"/>
        </w:rPr>
        <w:t>Iustum deduxit</w:t>
      </w:r>
      <w:r w:rsidRPr="0021481A">
        <w:rPr>
          <w:lang w:val="it-IT"/>
        </w:rPr>
        <w:t xml:space="preserve">. HY </w:t>
      </w:r>
      <w:r w:rsidRPr="0021481A">
        <w:rPr>
          <w:rStyle w:val="Incipit"/>
          <w:lang w:val="it-IT"/>
        </w:rPr>
        <w:t>Iste confessor</w:t>
      </w:r>
      <w:r w:rsidRPr="0021481A">
        <w:rPr>
          <w:lang w:val="it-IT"/>
        </w:rPr>
        <w:t xml:space="preserve">. VS </w:t>
      </w:r>
      <w:r w:rsidRPr="0021481A">
        <w:rPr>
          <w:rStyle w:val="Incipit"/>
          <w:lang w:val="it-IT"/>
        </w:rPr>
        <w:t>Gloria et honore</w:t>
      </w:r>
      <w:r w:rsidRPr="0021481A">
        <w:rPr>
          <w:lang w:val="it-IT"/>
        </w:rPr>
        <w:t xml:space="preserve">. AM </w:t>
      </w:r>
      <w:r w:rsidRPr="0021481A">
        <w:rPr>
          <w:rStyle w:val="Incipit"/>
          <w:lang w:val="it-IT"/>
        </w:rPr>
        <w:t>Iste homo</w:t>
      </w:r>
      <w:r w:rsidRPr="0021481A">
        <w:rPr>
          <w:lang w:val="it-IT"/>
        </w:rPr>
        <w:t xml:space="preserve">. [KY] </w:t>
      </w:r>
      <w:r w:rsidRPr="0021481A">
        <w:rPr>
          <w:rStyle w:val="Incipit"/>
          <w:lang w:val="it-IT"/>
        </w:rPr>
        <w:t>Kyrie</w:t>
      </w:r>
      <w:r w:rsidRPr="0021481A">
        <w:rPr>
          <w:lang w:val="it-IT"/>
        </w:rPr>
        <w:t xml:space="preserve"> nec [PN] </w:t>
      </w:r>
      <w:r w:rsidRPr="0021481A">
        <w:rPr>
          <w:rStyle w:val="Incipit"/>
          <w:lang w:val="it-IT"/>
        </w:rPr>
        <w:t>Pater noster</w:t>
      </w:r>
      <w:r w:rsidR="000A0794" w:rsidRPr="0021481A">
        <w:rPr>
          <w:lang w:val="it-IT"/>
        </w:rPr>
        <w:t>. Orationem require d</w:t>
      </w:r>
      <w:r w:rsidRPr="0021481A">
        <w:rPr>
          <w:lang w:val="it-IT"/>
        </w:rPr>
        <w:t>e uno confessore. Deinde suffragia.</w:t>
      </w:r>
    </w:p>
    <w:p w:rsidR="00A307CA" w:rsidRPr="0021481A" w:rsidRDefault="00A307CA" w:rsidP="007F1DD4">
      <w:pPr>
        <w:rPr>
          <w:lang w:val="pt-PT"/>
        </w:rPr>
      </w:pPr>
      <w:r w:rsidRPr="0021481A">
        <w:rPr>
          <w:rStyle w:val="Time1"/>
          <w:lang w:val="it-IT"/>
        </w:rPr>
        <w:t>Ad matutinam</w:t>
      </w:r>
      <w:r w:rsidRPr="0021481A">
        <w:rPr>
          <w:lang w:val="it-IT"/>
        </w:rPr>
        <w:t xml:space="preserve"> INV </w:t>
      </w:r>
      <w:r w:rsidRPr="0021481A">
        <w:rPr>
          <w:rStyle w:val="Incipit"/>
          <w:lang w:val="it-IT"/>
        </w:rPr>
        <w:t>Regem confessorum</w:t>
      </w:r>
      <w:r w:rsidRPr="0021481A">
        <w:rPr>
          <w:lang w:val="it-IT"/>
        </w:rPr>
        <w:t xml:space="preserve">. Cantentur antiphonae de uno confessore cum suis psalmis. VS </w:t>
      </w:r>
      <w:r w:rsidRPr="0021481A">
        <w:rPr>
          <w:rStyle w:val="Incipit"/>
          <w:lang w:val="it-IT"/>
        </w:rPr>
        <w:t>Gloria et honore</w:t>
      </w:r>
      <w:r w:rsidRPr="0021481A">
        <w:rPr>
          <w:lang w:val="it-IT"/>
        </w:rPr>
        <w:t>. Legitur ipsius vit</w:t>
      </w:r>
      <w:r w:rsidR="00361AF4" w:rsidRPr="0021481A">
        <w:rPr>
          <w:lang w:val="it-IT"/>
        </w:rPr>
        <w:t>a</w:t>
      </w:r>
      <w:r w:rsidRPr="0021481A">
        <w:rPr>
          <w:lang w:val="it-IT"/>
        </w:rPr>
        <w:t xml:space="preserve"> cum historia. RP </w:t>
      </w:r>
      <w:r w:rsidRPr="0021481A">
        <w:rPr>
          <w:rStyle w:val="Incipit"/>
          <w:lang w:val="it-IT"/>
        </w:rPr>
        <w:t>Euge serve</w:t>
      </w:r>
      <w:r w:rsidRPr="0021481A">
        <w:rPr>
          <w:lang w:val="it-IT"/>
        </w:rPr>
        <w:t xml:space="preserve">. RP </w:t>
      </w:r>
      <w:r w:rsidRPr="0021481A">
        <w:rPr>
          <w:rStyle w:val="Incipit"/>
          <w:lang w:val="it-IT"/>
        </w:rPr>
        <w:t>Iustus germinabit</w:t>
      </w:r>
      <w:r w:rsidRPr="0021481A">
        <w:rPr>
          <w:lang w:val="it-IT"/>
        </w:rPr>
        <w:t xml:space="preserve">. RP </w:t>
      </w:r>
      <w:r w:rsidRPr="0021481A">
        <w:rPr>
          <w:rStyle w:val="Incipit"/>
          <w:lang w:val="it-IT"/>
        </w:rPr>
        <w:lastRenderedPageBreak/>
        <w:t>Desi(204ra)derium</w:t>
      </w:r>
      <w:r w:rsidRPr="0021481A">
        <w:rPr>
          <w:lang w:val="it-IT"/>
        </w:rPr>
        <w:t xml:space="preserve">. RP </w:t>
      </w:r>
      <w:r w:rsidRPr="0021481A">
        <w:rPr>
          <w:rStyle w:val="Incipit"/>
          <w:lang w:val="it-IT"/>
        </w:rPr>
        <w:t>Iste cognovit</w:t>
      </w:r>
      <w:r w:rsidRPr="0021481A">
        <w:rPr>
          <w:lang w:val="it-IT"/>
        </w:rPr>
        <w:t xml:space="preserve">. RP </w:t>
      </w:r>
      <w:r w:rsidRPr="0021481A">
        <w:rPr>
          <w:rStyle w:val="Incipit"/>
          <w:lang w:val="it-IT"/>
        </w:rPr>
        <w:t>Iste est qui</w:t>
      </w:r>
      <w:r w:rsidRPr="0021481A">
        <w:rPr>
          <w:lang w:val="it-IT"/>
        </w:rPr>
        <w:t xml:space="preserve">. RP </w:t>
      </w:r>
      <w:r w:rsidRPr="0021481A">
        <w:rPr>
          <w:rStyle w:val="Incipit"/>
          <w:lang w:val="it-IT"/>
        </w:rPr>
        <w:t>Amavit eum</w:t>
      </w:r>
      <w:r w:rsidRPr="0021481A">
        <w:rPr>
          <w:lang w:val="it-IT"/>
        </w:rPr>
        <w:t xml:space="preserve">. </w:t>
      </w:r>
      <w:r w:rsidRPr="0021481A">
        <w:rPr>
          <w:lang w:val="pt-PT"/>
        </w:rPr>
        <w:t xml:space="preserve">EV </w:t>
      </w:r>
      <w:r w:rsidRPr="0021481A">
        <w:rPr>
          <w:rStyle w:val="Incipit"/>
          <w:lang w:val="pt-PT"/>
        </w:rPr>
        <w:t>Nemo lucernam</w:t>
      </w:r>
      <w:r w:rsidRPr="0021481A">
        <w:rPr>
          <w:lang w:val="pt-PT"/>
        </w:rPr>
        <w:t xml:space="preserve">. RP </w:t>
      </w:r>
      <w:r w:rsidRPr="0021481A">
        <w:rPr>
          <w:rStyle w:val="Incipit"/>
          <w:lang w:val="pt-PT"/>
        </w:rPr>
        <w:t>Iste homo ab adolescentia</w:t>
      </w:r>
      <w:r w:rsidRPr="0021481A">
        <w:rPr>
          <w:lang w:val="pt-PT"/>
        </w:rPr>
        <w:t xml:space="preserve">. RP </w:t>
      </w:r>
      <w:r w:rsidRPr="0021481A">
        <w:rPr>
          <w:rStyle w:val="Incipit"/>
          <w:lang w:val="pt-PT"/>
        </w:rPr>
        <w:t>Iste homo</w:t>
      </w:r>
      <w:r w:rsidR="00593C3C" w:rsidRPr="0021481A">
        <w:rPr>
          <w:rStyle w:val="Incipit"/>
          <w:lang w:val="pt-PT"/>
        </w:rPr>
        <w:t xml:space="preserve"> perfecit</w:t>
      </w:r>
      <w:r w:rsidR="00593C3C" w:rsidRPr="0021481A">
        <w:rPr>
          <w:lang w:val="pt-PT"/>
        </w:rPr>
        <w:t xml:space="preserve">. RP </w:t>
      </w:r>
      <w:r w:rsidR="00593C3C" w:rsidRPr="0021481A">
        <w:rPr>
          <w:rStyle w:val="Incipit"/>
          <w:lang w:val="pt-PT"/>
        </w:rPr>
        <w:t>Gloria et honore</w:t>
      </w:r>
      <w:r w:rsidR="00593C3C" w:rsidRPr="0021481A">
        <w:rPr>
          <w:lang w:val="pt-PT"/>
        </w:rPr>
        <w:t>.</w:t>
      </w:r>
    </w:p>
    <w:p w:rsidR="00593C3C" w:rsidRPr="0021481A" w:rsidRDefault="00593C3C" w:rsidP="007F1DD4">
      <w:pPr>
        <w:rPr>
          <w:lang w:val="pt-PT"/>
        </w:rPr>
      </w:pPr>
      <w:r w:rsidRPr="0021481A">
        <w:rPr>
          <w:rStyle w:val="Time1"/>
          <w:lang w:val="pt-PT"/>
        </w:rPr>
        <w:t>Ad laudes</w:t>
      </w:r>
      <w:r w:rsidRPr="0021481A">
        <w:rPr>
          <w:lang w:val="pt-PT"/>
        </w:rPr>
        <w:t xml:space="preserve"> AN </w:t>
      </w:r>
      <w:r w:rsidRPr="0021481A">
        <w:rPr>
          <w:rStyle w:val="Incipit"/>
          <w:lang w:val="pt-PT"/>
        </w:rPr>
        <w:t>Iustum deduxit</w:t>
      </w:r>
      <w:r w:rsidRPr="0021481A">
        <w:rPr>
          <w:lang w:val="pt-PT"/>
        </w:rPr>
        <w:t xml:space="preserve">. </w:t>
      </w:r>
      <w:r w:rsidRPr="00276593">
        <w:rPr>
          <w:lang w:val="pt-PT"/>
        </w:rPr>
        <w:t xml:space="preserve">AN </w:t>
      </w:r>
      <w:r w:rsidRPr="00276593">
        <w:rPr>
          <w:rStyle w:val="Incipit"/>
          <w:lang w:val="pt-PT"/>
        </w:rPr>
        <w:t>Amavit eum</w:t>
      </w:r>
      <w:r w:rsidRPr="00276593">
        <w:rPr>
          <w:lang w:val="pt-PT"/>
        </w:rPr>
        <w:t xml:space="preserve">. </w:t>
      </w:r>
      <w:r w:rsidRPr="0021481A">
        <w:rPr>
          <w:lang w:val="en-US"/>
        </w:rPr>
        <w:t xml:space="preserve">AN </w:t>
      </w:r>
      <w:r w:rsidRPr="0021481A">
        <w:rPr>
          <w:rStyle w:val="Incipit"/>
          <w:lang w:val="en-US"/>
        </w:rPr>
        <w:t>Coronavit eum</w:t>
      </w:r>
      <w:r w:rsidRPr="0021481A">
        <w:rPr>
          <w:lang w:val="en-US"/>
        </w:rPr>
        <w:t xml:space="preserve">. AN </w:t>
      </w:r>
      <w:r w:rsidRPr="0021481A">
        <w:rPr>
          <w:rStyle w:val="Incipit"/>
          <w:lang w:val="en-US"/>
        </w:rPr>
        <w:t>Benedictionem</w:t>
      </w:r>
      <w:r w:rsidRPr="0021481A">
        <w:rPr>
          <w:lang w:val="en-US"/>
        </w:rPr>
        <w:t xml:space="preserve">. </w:t>
      </w:r>
      <w:r w:rsidRPr="00276593">
        <w:rPr>
          <w:lang w:val="pt-PT"/>
        </w:rPr>
        <w:t xml:space="preserve">AN </w:t>
      </w:r>
      <w:r w:rsidRPr="00276593">
        <w:rPr>
          <w:rStyle w:val="Incipit"/>
          <w:lang w:val="pt-PT"/>
        </w:rPr>
        <w:t>Iustus autem</w:t>
      </w:r>
      <w:r w:rsidRPr="00276593">
        <w:rPr>
          <w:lang w:val="pt-PT"/>
        </w:rPr>
        <w:t xml:space="preserve">. Capitulum, versiculum et orationem require de uno confessore. AB </w:t>
      </w:r>
      <w:r w:rsidRPr="00276593">
        <w:rPr>
          <w:rStyle w:val="Incipit"/>
          <w:lang w:val="pt-PT"/>
        </w:rPr>
        <w:t>Similabo eum</w:t>
      </w:r>
      <w:r w:rsidRPr="00276593">
        <w:rPr>
          <w:lang w:val="pt-PT"/>
        </w:rPr>
        <w:t xml:space="preserve">. </w:t>
      </w:r>
      <w:r w:rsidRPr="0021481A">
        <w:rPr>
          <w:lang w:val="pt-PT"/>
        </w:rPr>
        <w:t>Oratio ut supra. Deinde antiphona et oratio de sancto Prisco</w:t>
      </w:r>
      <w:r w:rsidR="000A0794" w:rsidRPr="0021481A">
        <w:rPr>
          <w:lang w:val="pt-PT"/>
        </w:rPr>
        <w:t xml:space="preserve"> martyre</w:t>
      </w:r>
      <w:r w:rsidRPr="0021481A">
        <w:rPr>
          <w:lang w:val="pt-PT"/>
        </w:rPr>
        <w:t>. Deinde antiphona et oratio de sancta Verena.</w:t>
      </w:r>
    </w:p>
    <w:p w:rsidR="00593C3C" w:rsidRPr="00276593" w:rsidRDefault="00593C3C" w:rsidP="007F1DD4">
      <w:pPr>
        <w:rPr>
          <w:lang w:val="en-US"/>
        </w:rPr>
      </w:pPr>
      <w:r w:rsidRPr="00276593">
        <w:rPr>
          <w:rStyle w:val="Time1"/>
          <w:lang w:val="en-US"/>
        </w:rPr>
        <w:t>Ad horas</w:t>
      </w:r>
      <w:r w:rsidRPr="00276593">
        <w:rPr>
          <w:lang w:val="en-US"/>
        </w:rPr>
        <w:t xml:space="preserve"> cantentur laudes.</w:t>
      </w:r>
    </w:p>
    <w:p w:rsidR="00593C3C" w:rsidRPr="0021481A" w:rsidRDefault="00593C3C" w:rsidP="007F1DD4">
      <w:pPr>
        <w:rPr>
          <w:lang w:val="pt-PT"/>
        </w:rPr>
      </w:pPr>
      <w:r w:rsidRPr="00276593">
        <w:rPr>
          <w:rStyle w:val="Time1"/>
          <w:lang w:val="en-US"/>
        </w:rPr>
        <w:t>Ad missam</w:t>
      </w:r>
      <w:r w:rsidRPr="00276593">
        <w:rPr>
          <w:lang w:val="en-US"/>
        </w:rPr>
        <w:t xml:space="preserve"> IN </w:t>
      </w:r>
      <w:r w:rsidRPr="00276593">
        <w:rPr>
          <w:rStyle w:val="Incipit"/>
          <w:lang w:val="en-US"/>
        </w:rPr>
        <w:t>Os iusti</w:t>
      </w:r>
      <w:r w:rsidRPr="00276593">
        <w:rPr>
          <w:lang w:val="en-US"/>
        </w:rPr>
        <w:t xml:space="preserve">. [KY] </w:t>
      </w:r>
      <w:r w:rsidRPr="00276593">
        <w:rPr>
          <w:rStyle w:val="Incipit"/>
          <w:lang w:val="en-US"/>
        </w:rPr>
        <w:t>Kyrie</w:t>
      </w:r>
      <w:r w:rsidRPr="00276593">
        <w:rPr>
          <w:lang w:val="en-US"/>
        </w:rPr>
        <w:t xml:space="preserve">. [GL] </w:t>
      </w:r>
      <w:r w:rsidRPr="00276593">
        <w:rPr>
          <w:rStyle w:val="Incipit"/>
          <w:lang w:val="en-US"/>
        </w:rPr>
        <w:t>Gloria in excelsis</w:t>
      </w:r>
      <w:r w:rsidRPr="00276593">
        <w:rPr>
          <w:lang w:val="en-US"/>
        </w:rPr>
        <w:t xml:space="preserve">. Secunda [collecta] de sancto Prisco. Tertia de sancta Verena. EP </w:t>
      </w:r>
      <w:r w:rsidRPr="00276593">
        <w:rPr>
          <w:rStyle w:val="Incipit"/>
          <w:lang w:val="en-US"/>
        </w:rPr>
        <w:t>Dilectus deo</w:t>
      </w:r>
      <w:r w:rsidRPr="00276593">
        <w:rPr>
          <w:lang w:val="en-US"/>
        </w:rPr>
        <w:t xml:space="preserve">. GR </w:t>
      </w:r>
      <w:r w:rsidRPr="00276593">
        <w:rPr>
          <w:rStyle w:val="Incipit"/>
          <w:lang w:val="en-US"/>
        </w:rPr>
        <w:t>Domine praevenisti</w:t>
      </w:r>
      <w:r w:rsidRPr="00276593">
        <w:rPr>
          <w:lang w:val="en-US"/>
        </w:rPr>
        <w:t xml:space="preserve">. ALV </w:t>
      </w:r>
      <w:r w:rsidRPr="00276593">
        <w:rPr>
          <w:rStyle w:val="Incipit"/>
          <w:lang w:val="en-US"/>
        </w:rPr>
        <w:t>Iustus ut palma</w:t>
      </w:r>
      <w:r w:rsidRPr="00276593">
        <w:rPr>
          <w:lang w:val="en-US"/>
        </w:rPr>
        <w:t xml:space="preserve">. </w:t>
      </w:r>
      <w:r w:rsidRPr="0021481A">
        <w:rPr>
          <w:lang w:val="pt-PT"/>
        </w:rPr>
        <w:t xml:space="preserve">SE </w:t>
      </w:r>
      <w:r w:rsidRPr="0021481A">
        <w:rPr>
          <w:rStyle w:val="Incipit"/>
          <w:lang w:val="pt-PT"/>
        </w:rPr>
        <w:t>Rex regum</w:t>
      </w:r>
      <w:r w:rsidRPr="0021481A">
        <w:rPr>
          <w:lang w:val="pt-PT"/>
        </w:rPr>
        <w:t xml:space="preserve">. EV </w:t>
      </w:r>
      <w:r w:rsidRPr="0021481A">
        <w:rPr>
          <w:rStyle w:val="Incipit"/>
          <w:lang w:val="pt-PT"/>
        </w:rPr>
        <w:t>Nemo lucernam</w:t>
      </w:r>
      <w:r w:rsidRPr="0021481A">
        <w:rPr>
          <w:lang w:val="pt-PT"/>
        </w:rPr>
        <w:t xml:space="preserve">. (204rb) OF </w:t>
      </w:r>
      <w:r w:rsidRPr="0021481A">
        <w:rPr>
          <w:rStyle w:val="Incipit"/>
          <w:lang w:val="pt-PT"/>
        </w:rPr>
        <w:t>Posuisti domine</w:t>
      </w:r>
      <w:r w:rsidRPr="0021481A">
        <w:rPr>
          <w:lang w:val="pt-PT"/>
        </w:rPr>
        <w:t xml:space="preserve">. CO </w:t>
      </w:r>
      <w:r w:rsidRPr="0021481A">
        <w:rPr>
          <w:rStyle w:val="Incipit"/>
          <w:lang w:val="pt-PT"/>
        </w:rPr>
        <w:t>Magna est gloria</w:t>
      </w:r>
      <w:r w:rsidRPr="0021481A">
        <w:rPr>
          <w:lang w:val="pt-PT"/>
        </w:rPr>
        <w:t>.</w:t>
      </w:r>
    </w:p>
    <w:p w:rsidR="00593C3C" w:rsidRPr="0021481A" w:rsidRDefault="00593C3C" w:rsidP="007F1DD4">
      <w:pPr>
        <w:rPr>
          <w:lang w:val="it-IT"/>
        </w:rPr>
      </w:pPr>
      <w:r w:rsidRPr="0021481A">
        <w:rPr>
          <w:rStyle w:val="Time1"/>
          <w:lang w:val="pt-PT"/>
        </w:rPr>
        <w:t>In secunda vespera</w:t>
      </w:r>
      <w:r w:rsidRPr="0021481A">
        <w:rPr>
          <w:lang w:val="pt-PT"/>
        </w:rPr>
        <w:t xml:space="preserve"> AN </w:t>
      </w:r>
      <w:r w:rsidRPr="0021481A">
        <w:rPr>
          <w:rStyle w:val="Incipit"/>
          <w:lang w:val="pt-PT"/>
        </w:rPr>
        <w:t>Iustum deduxit</w:t>
      </w:r>
      <w:r w:rsidRPr="0021481A">
        <w:rPr>
          <w:lang w:val="pt-PT"/>
        </w:rPr>
        <w:t xml:space="preserve"> super feriales psalmos. Capitulum require de uno confessore. HY </w:t>
      </w:r>
      <w:r w:rsidRPr="0021481A">
        <w:rPr>
          <w:rStyle w:val="Incipit"/>
          <w:lang w:val="pt-PT"/>
        </w:rPr>
        <w:t>Iste confessor</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Amavit eum dominus</w:t>
      </w:r>
      <w:r w:rsidRPr="0021481A">
        <w:rPr>
          <w:lang w:val="pt-PT"/>
        </w:rPr>
        <w:t xml:space="preserve">. [KY] </w:t>
      </w:r>
      <w:r w:rsidRPr="0021481A">
        <w:rPr>
          <w:rStyle w:val="Incipit"/>
          <w:lang w:val="pt-PT"/>
        </w:rPr>
        <w:t>Kyrie</w:t>
      </w:r>
      <w:r w:rsidRPr="0021481A">
        <w:rPr>
          <w:lang w:val="pt-PT"/>
        </w:rPr>
        <w:t xml:space="preserve"> cum [PN] </w:t>
      </w:r>
      <w:r w:rsidRPr="0021481A">
        <w:rPr>
          <w:rStyle w:val="Incipit"/>
          <w:lang w:val="pt-PT"/>
        </w:rPr>
        <w:t>Pater noster</w:t>
      </w:r>
      <w:r w:rsidRPr="0021481A">
        <w:rPr>
          <w:lang w:val="pt-PT"/>
        </w:rPr>
        <w:t xml:space="preserve">. </w:t>
      </w:r>
      <w:r w:rsidRPr="0021481A">
        <w:rPr>
          <w:lang w:val="it-IT"/>
        </w:rPr>
        <w:t>Oratio ut supra. Suffragia.</w:t>
      </w:r>
    </w:p>
    <w:p w:rsidR="00593C3C" w:rsidRPr="0021481A" w:rsidRDefault="00593C3C" w:rsidP="00593C3C">
      <w:pPr>
        <w:pStyle w:val="Titolo1"/>
        <w:rPr>
          <w:lang w:val="it-IT"/>
        </w:rPr>
      </w:pPr>
      <w:r w:rsidRPr="0021481A">
        <w:rPr>
          <w:lang w:val="it-IT"/>
        </w:rPr>
        <w:t>IN TRANSLATIONE SANCTI GREGORII</w:t>
      </w:r>
    </w:p>
    <w:p w:rsidR="00593C3C" w:rsidRPr="0021481A" w:rsidRDefault="00593C3C" w:rsidP="007F1DD4">
      <w:pPr>
        <w:rPr>
          <w:lang w:val="it-IT"/>
        </w:rPr>
      </w:pPr>
      <w:r w:rsidRPr="0021481A">
        <w:rPr>
          <w:lang w:val="it-IT"/>
        </w:rPr>
        <w:t>si placet antiphona et oratio. Et ad missam oratio.</w:t>
      </w:r>
    </w:p>
    <w:p w:rsidR="00593C3C" w:rsidRPr="0021481A" w:rsidRDefault="00593C3C" w:rsidP="00593C3C">
      <w:pPr>
        <w:pStyle w:val="Titolo1"/>
        <w:rPr>
          <w:lang w:val="it-IT"/>
        </w:rPr>
      </w:pPr>
      <w:r w:rsidRPr="0021481A">
        <w:rPr>
          <w:lang w:val="it-IT"/>
        </w:rPr>
        <w:t>IN NATIVITATE SANCTI MAGNI CONFESSORIS</w:t>
      </w:r>
    </w:p>
    <w:p w:rsidR="00593C3C" w:rsidRPr="0021481A" w:rsidRDefault="00593C3C" w:rsidP="007F1DD4">
      <w:pPr>
        <w:rPr>
          <w:lang w:val="it-IT"/>
        </w:rPr>
      </w:pPr>
      <w:r w:rsidRPr="0021481A">
        <w:rPr>
          <w:rStyle w:val="Time1"/>
          <w:lang w:val="it-IT"/>
        </w:rPr>
        <w:t>Ad vesperas</w:t>
      </w:r>
      <w:r w:rsidRPr="0021481A">
        <w:rPr>
          <w:lang w:val="it-IT"/>
        </w:rPr>
        <w:t xml:space="preserve"> feriales |psalmos::psalmi|.</w:t>
      </w:r>
      <w:r w:rsidR="003F6FD7" w:rsidRPr="0021481A">
        <w:rPr>
          <w:lang w:val="it-IT"/>
        </w:rPr>
        <w:t xml:space="preserve"> CP </w:t>
      </w:r>
      <w:r w:rsidR="003F6FD7" w:rsidRPr="0021481A">
        <w:rPr>
          <w:rStyle w:val="Incipit"/>
          <w:lang w:val="it-IT"/>
        </w:rPr>
        <w:t>Dilectus deo</w:t>
      </w:r>
      <w:r w:rsidR="003F6FD7" w:rsidRPr="0021481A">
        <w:rPr>
          <w:lang w:val="it-IT"/>
        </w:rPr>
        <w:t xml:space="preserve">. VS </w:t>
      </w:r>
      <w:r w:rsidR="003F6FD7" w:rsidRPr="0021481A">
        <w:rPr>
          <w:rStyle w:val="Incipit"/>
          <w:lang w:val="it-IT"/>
        </w:rPr>
        <w:t>Gloria et honore</w:t>
      </w:r>
      <w:r w:rsidR="003F6FD7" w:rsidRPr="0021481A">
        <w:rPr>
          <w:lang w:val="it-IT"/>
        </w:rPr>
        <w:t xml:space="preserve">. AM </w:t>
      </w:r>
      <w:r w:rsidR="003F6FD7" w:rsidRPr="0021481A">
        <w:rPr>
          <w:rStyle w:val="Incipit"/>
          <w:lang w:val="it-IT"/>
        </w:rPr>
        <w:t>Iste homo</w:t>
      </w:r>
      <w:r w:rsidR="003F6FD7" w:rsidRPr="0021481A">
        <w:rPr>
          <w:lang w:val="it-IT"/>
        </w:rPr>
        <w:t xml:space="preserve">. [KY] </w:t>
      </w:r>
      <w:r w:rsidR="003F6FD7" w:rsidRPr="0021481A">
        <w:rPr>
          <w:rStyle w:val="Incipit"/>
          <w:lang w:val="it-IT"/>
        </w:rPr>
        <w:t>Kyrie</w:t>
      </w:r>
      <w:r w:rsidR="003F6FD7" w:rsidRPr="0021481A">
        <w:rPr>
          <w:lang w:val="it-IT"/>
        </w:rPr>
        <w:t xml:space="preserve"> cum [PN]</w:t>
      </w:r>
      <w:r w:rsidR="00B96624" w:rsidRPr="0021481A">
        <w:rPr>
          <w:lang w:val="it-IT"/>
        </w:rPr>
        <w:t xml:space="preserve"> </w:t>
      </w:r>
      <w:r w:rsidR="00B96624" w:rsidRPr="0021481A">
        <w:rPr>
          <w:rStyle w:val="Incipit"/>
          <w:lang w:val="it-IT"/>
        </w:rPr>
        <w:t>Pater noster</w:t>
      </w:r>
      <w:r w:rsidR="00B96624" w:rsidRPr="0021481A">
        <w:rPr>
          <w:lang w:val="it-IT"/>
        </w:rPr>
        <w:t xml:space="preserve">. OR </w:t>
      </w:r>
      <w:r w:rsidR="00B96624" w:rsidRPr="0021481A">
        <w:rPr>
          <w:rStyle w:val="Incipit"/>
          <w:lang w:val="it-IT"/>
        </w:rPr>
        <w:t>Beati Magni</w:t>
      </w:r>
      <w:r w:rsidR="00B96624" w:rsidRPr="0021481A">
        <w:rPr>
          <w:lang w:val="it-IT"/>
        </w:rPr>
        <w:t>. Deinde suffragia.</w:t>
      </w:r>
    </w:p>
    <w:p w:rsidR="00B96624" w:rsidRPr="0021481A" w:rsidRDefault="00B96624" w:rsidP="007F1DD4">
      <w:pPr>
        <w:rPr>
          <w:lang w:val="it-IT"/>
        </w:rPr>
      </w:pPr>
      <w:r w:rsidRPr="0021481A">
        <w:rPr>
          <w:rStyle w:val="Time1"/>
          <w:lang w:val="it-IT"/>
        </w:rPr>
        <w:t>Ad matutinam</w:t>
      </w:r>
      <w:r w:rsidRPr="0021481A">
        <w:rPr>
          <w:lang w:val="it-IT"/>
        </w:rPr>
        <w:t xml:space="preserve"> INV </w:t>
      </w:r>
      <w:r w:rsidRPr="0021481A">
        <w:rPr>
          <w:rStyle w:val="Incipit"/>
          <w:lang w:val="it-IT"/>
        </w:rPr>
        <w:t>Regem (204va) confessorum</w:t>
      </w:r>
      <w:r w:rsidRPr="0021481A">
        <w:rPr>
          <w:lang w:val="it-IT"/>
        </w:rPr>
        <w:t xml:space="preserve"> cum nocturno. VS </w:t>
      </w:r>
      <w:r w:rsidRPr="0021481A">
        <w:rPr>
          <w:rStyle w:val="Incipit"/>
          <w:lang w:val="it-IT"/>
        </w:rPr>
        <w:t>|I::leer|</w:t>
      </w:r>
      <w:r w:rsidRPr="0021481A">
        <w:rPr>
          <w:lang w:val="it-IT"/>
        </w:rPr>
        <w:t>. Legitur legenda eius cum tribus responsoriis de uno confessore non pontifice nec abbate.</w:t>
      </w:r>
    </w:p>
    <w:p w:rsidR="00B96624" w:rsidRPr="0021481A" w:rsidRDefault="00B96624" w:rsidP="007F1DD4">
      <w:pPr>
        <w:rPr>
          <w:lang w:val="fr-FR"/>
        </w:rPr>
      </w:pPr>
      <w:r w:rsidRPr="0021481A">
        <w:rPr>
          <w:rStyle w:val="Time1"/>
          <w:lang w:val="it-IT"/>
        </w:rPr>
        <w:t>Ad missam</w:t>
      </w:r>
      <w:r w:rsidRPr="0021481A">
        <w:rPr>
          <w:lang w:val="it-IT"/>
        </w:rPr>
        <w:t xml:space="preserve"> IN</w:t>
      </w:r>
      <w:r w:rsidR="00CC496A" w:rsidRPr="0021481A">
        <w:rPr>
          <w:lang w:val="it-IT"/>
        </w:rPr>
        <w:t xml:space="preserve"> </w:t>
      </w:r>
      <w:r w:rsidR="00CC496A" w:rsidRPr="0021481A">
        <w:rPr>
          <w:rStyle w:val="Incipit"/>
          <w:lang w:val="it-IT"/>
        </w:rPr>
        <w:t>Os iusti</w:t>
      </w:r>
      <w:r w:rsidR="00CC496A" w:rsidRPr="0021481A">
        <w:rPr>
          <w:lang w:val="it-IT"/>
        </w:rPr>
        <w:t xml:space="preserve">. </w:t>
      </w:r>
      <w:r w:rsidR="00CC496A" w:rsidRPr="0021481A">
        <w:rPr>
          <w:lang w:val="fr-FR"/>
        </w:rPr>
        <w:t xml:space="preserve">[KY] </w:t>
      </w:r>
      <w:r w:rsidR="00CC496A" w:rsidRPr="0021481A">
        <w:rPr>
          <w:rStyle w:val="Incipit"/>
          <w:lang w:val="fr-FR"/>
        </w:rPr>
        <w:t>Kyrie</w:t>
      </w:r>
      <w:r w:rsidR="00CC496A" w:rsidRPr="0021481A">
        <w:rPr>
          <w:lang w:val="fr-FR"/>
        </w:rPr>
        <w:t xml:space="preserve"> feriale. EP </w:t>
      </w:r>
      <w:r w:rsidR="00CC496A" w:rsidRPr="0021481A">
        <w:rPr>
          <w:rStyle w:val="Incipit"/>
          <w:lang w:val="fr-FR"/>
        </w:rPr>
        <w:t>Dilectus deo</w:t>
      </w:r>
      <w:r w:rsidR="00CC496A" w:rsidRPr="0021481A">
        <w:rPr>
          <w:lang w:val="fr-FR"/>
        </w:rPr>
        <w:t xml:space="preserve">. GR </w:t>
      </w:r>
      <w:r w:rsidR="00CC496A" w:rsidRPr="0021481A">
        <w:rPr>
          <w:rStyle w:val="Incipit"/>
          <w:lang w:val="fr-FR"/>
        </w:rPr>
        <w:t>Domine praevenisti</w:t>
      </w:r>
      <w:r w:rsidR="00CC496A" w:rsidRPr="0021481A">
        <w:rPr>
          <w:lang w:val="fr-FR"/>
        </w:rPr>
        <w:t xml:space="preserve">. ALV </w:t>
      </w:r>
      <w:r w:rsidR="00CC496A" w:rsidRPr="0021481A">
        <w:rPr>
          <w:rStyle w:val="Incipit"/>
          <w:lang w:val="fr-FR"/>
        </w:rPr>
        <w:t>Iustus ut palma</w:t>
      </w:r>
      <w:r w:rsidR="00CC496A" w:rsidRPr="0021481A">
        <w:rPr>
          <w:lang w:val="fr-FR"/>
        </w:rPr>
        <w:t xml:space="preserve">. EV </w:t>
      </w:r>
      <w:r w:rsidR="00CC496A" w:rsidRPr="0021481A">
        <w:rPr>
          <w:rStyle w:val="Incipit"/>
          <w:lang w:val="fr-FR"/>
        </w:rPr>
        <w:t>Nemo lucernam</w:t>
      </w:r>
      <w:r w:rsidR="00CC496A" w:rsidRPr="0021481A">
        <w:rPr>
          <w:lang w:val="fr-FR"/>
        </w:rPr>
        <w:t xml:space="preserve">. OF </w:t>
      </w:r>
      <w:r w:rsidR="00CC496A" w:rsidRPr="0021481A">
        <w:rPr>
          <w:rStyle w:val="Incipit"/>
          <w:lang w:val="fr-FR"/>
        </w:rPr>
        <w:t>Gloria et honore</w:t>
      </w:r>
      <w:r w:rsidR="00CC496A" w:rsidRPr="0021481A">
        <w:rPr>
          <w:lang w:val="fr-FR"/>
        </w:rPr>
        <w:t xml:space="preserve">. CO </w:t>
      </w:r>
      <w:r w:rsidR="00CC496A" w:rsidRPr="0021481A">
        <w:rPr>
          <w:rStyle w:val="Incipit"/>
          <w:lang w:val="fr-FR"/>
        </w:rPr>
        <w:t>Magna est gloria</w:t>
      </w:r>
      <w:r w:rsidR="00CC496A" w:rsidRPr="0021481A">
        <w:rPr>
          <w:lang w:val="fr-FR"/>
        </w:rPr>
        <w:t>. Cetera ut supra.</w:t>
      </w:r>
    </w:p>
    <w:p w:rsidR="00CC496A" w:rsidRPr="0021481A" w:rsidRDefault="00CC496A" w:rsidP="00CC496A">
      <w:pPr>
        <w:pStyle w:val="Titolo1"/>
        <w:rPr>
          <w:lang w:val="fr-FR"/>
        </w:rPr>
      </w:pPr>
      <w:r w:rsidRPr="0021481A">
        <w:rPr>
          <w:lang w:val="fr-FR"/>
        </w:rPr>
        <w:t>IN FESTO SANCTAE CUNEGUNDIS</w:t>
      </w:r>
    </w:p>
    <w:p w:rsidR="00CC496A" w:rsidRPr="0021481A" w:rsidRDefault="00CC496A" w:rsidP="007F1DD4">
      <w:pPr>
        <w:rPr>
          <w:lang w:val="fr-FR"/>
        </w:rPr>
      </w:pPr>
      <w:r w:rsidRPr="0021481A">
        <w:rPr>
          <w:lang w:val="fr-FR"/>
        </w:rPr>
        <w:t>si placet antiphona et oratio. Et ad missam oratio.</w:t>
      </w:r>
    </w:p>
    <w:p w:rsidR="00CC496A" w:rsidRPr="0021481A" w:rsidRDefault="00CC496A" w:rsidP="00CC496A">
      <w:pPr>
        <w:pStyle w:val="Titolo1"/>
        <w:rPr>
          <w:lang w:val="fr-FR"/>
        </w:rPr>
      </w:pPr>
      <w:r w:rsidRPr="0021481A">
        <w:rPr>
          <w:lang w:val="fr-FR"/>
        </w:rPr>
        <w:t>IN NATIVITATE SANCTAE MARIAE VIRGINIS</w:t>
      </w:r>
    </w:p>
    <w:p w:rsidR="00CC496A" w:rsidRPr="0021481A" w:rsidRDefault="00CC496A" w:rsidP="007F1DD4">
      <w:pPr>
        <w:rPr>
          <w:lang w:val="fr-FR"/>
        </w:rPr>
      </w:pPr>
      <w:r w:rsidRPr="0021481A">
        <w:rPr>
          <w:rStyle w:val="Time1"/>
          <w:lang w:val="fr-FR"/>
        </w:rPr>
        <w:t>Ad vesperas</w:t>
      </w:r>
      <w:r w:rsidRPr="0021481A">
        <w:rPr>
          <w:lang w:val="fr-FR"/>
        </w:rPr>
        <w:t xml:space="preserve"> AN </w:t>
      </w:r>
      <w:r w:rsidRPr="0021481A">
        <w:rPr>
          <w:rStyle w:val="Incipit"/>
          <w:lang w:val="fr-FR"/>
        </w:rPr>
        <w:t>Ecce tu pulchra</w:t>
      </w:r>
      <w:r w:rsidRPr="0021481A">
        <w:rPr>
          <w:lang w:val="fr-FR"/>
        </w:rPr>
        <w:t xml:space="preserve"> cum ceteris. PS </w:t>
      </w:r>
      <w:r w:rsidRPr="0021481A">
        <w:rPr>
          <w:rStyle w:val="Incipit"/>
          <w:lang w:val="fr-FR"/>
        </w:rPr>
        <w:t>Dixit dominus</w:t>
      </w:r>
      <w:r w:rsidRPr="0021481A">
        <w:rPr>
          <w:lang w:val="fr-FR"/>
        </w:rPr>
        <w:t xml:space="preserve">. PS </w:t>
      </w:r>
      <w:r w:rsidRPr="0021481A">
        <w:rPr>
          <w:rStyle w:val="Incipit"/>
          <w:lang w:val="fr-FR"/>
        </w:rPr>
        <w:t>Laudate pueri</w:t>
      </w:r>
      <w:r w:rsidRPr="0021481A">
        <w:rPr>
          <w:lang w:val="fr-FR"/>
        </w:rPr>
        <w:t xml:space="preserve">. PS </w:t>
      </w:r>
      <w:r w:rsidRPr="0021481A">
        <w:rPr>
          <w:rStyle w:val="Incipit"/>
          <w:lang w:val="fr-FR"/>
        </w:rPr>
        <w:t>(204vb) Laetatus sum</w:t>
      </w:r>
      <w:r w:rsidRPr="0021481A">
        <w:rPr>
          <w:lang w:val="fr-FR"/>
        </w:rPr>
        <w:t xml:space="preserve">. PS </w:t>
      </w:r>
      <w:r w:rsidRPr="0021481A">
        <w:rPr>
          <w:rStyle w:val="Incipit"/>
          <w:lang w:val="fr-FR"/>
        </w:rPr>
        <w:t>Nisi dominus aedificaverit</w:t>
      </w:r>
      <w:r w:rsidRPr="0021481A">
        <w:rPr>
          <w:lang w:val="fr-FR"/>
        </w:rPr>
        <w:t xml:space="preserve">. PS </w:t>
      </w:r>
      <w:r w:rsidRPr="0021481A">
        <w:rPr>
          <w:rStyle w:val="Incipit"/>
          <w:lang w:val="fr-FR"/>
        </w:rPr>
        <w:t>Lauda Hierusalem</w:t>
      </w:r>
      <w:r w:rsidRPr="0021481A">
        <w:rPr>
          <w:lang w:val="fr-FR"/>
        </w:rPr>
        <w:t xml:space="preserve">. CP </w:t>
      </w:r>
      <w:r w:rsidRPr="0021481A">
        <w:rPr>
          <w:rStyle w:val="Incipit"/>
          <w:lang w:val="fr-FR"/>
        </w:rPr>
        <w:t>Ecce tu pulchra</w:t>
      </w:r>
      <w:r w:rsidRPr="0021481A">
        <w:rPr>
          <w:lang w:val="fr-FR"/>
        </w:rPr>
        <w:t xml:space="preserve">. RP </w:t>
      </w:r>
      <w:r w:rsidRPr="0021481A">
        <w:rPr>
          <w:rStyle w:val="Incipit"/>
          <w:lang w:val="fr-FR"/>
        </w:rPr>
        <w:t>Regali ex progenie</w:t>
      </w:r>
      <w:r w:rsidRPr="0021481A">
        <w:rPr>
          <w:lang w:val="fr-FR"/>
        </w:rPr>
        <w:t xml:space="preserve">. HY </w:t>
      </w:r>
      <w:r w:rsidRPr="0021481A">
        <w:rPr>
          <w:rStyle w:val="Incipit"/>
          <w:lang w:val="fr-FR"/>
        </w:rPr>
        <w:t>Gaude visceribus</w:t>
      </w:r>
      <w:r w:rsidRPr="0021481A">
        <w:rPr>
          <w:lang w:val="fr-FR"/>
        </w:rPr>
        <w:t xml:space="preserve">. VS </w:t>
      </w:r>
      <w:r w:rsidRPr="0021481A">
        <w:rPr>
          <w:rStyle w:val="Incipit"/>
          <w:lang w:val="fr-FR"/>
        </w:rPr>
        <w:t>Audi filia</w:t>
      </w:r>
      <w:r w:rsidRPr="0021481A">
        <w:rPr>
          <w:lang w:val="fr-FR"/>
        </w:rPr>
        <w:t xml:space="preserve">. AM </w:t>
      </w:r>
      <w:r w:rsidRPr="0021481A">
        <w:rPr>
          <w:rStyle w:val="Incipit"/>
          <w:lang w:val="fr-FR"/>
        </w:rPr>
        <w:t>Adest namque</w:t>
      </w:r>
      <w:r w:rsidRPr="0021481A">
        <w:rPr>
          <w:lang w:val="fr-FR"/>
        </w:rPr>
        <w:t xml:space="preserve">. OR </w:t>
      </w:r>
      <w:r w:rsidR="004775B1" w:rsidRPr="0021481A">
        <w:rPr>
          <w:rStyle w:val="Incipit"/>
          <w:lang w:val="fr-FR"/>
        </w:rPr>
        <w:t>|</w:t>
      </w:r>
      <w:r w:rsidRPr="0021481A">
        <w:rPr>
          <w:rStyle w:val="Incipit"/>
          <w:lang w:val="fr-FR"/>
        </w:rPr>
        <w:t>Famulorum tuorum</w:t>
      </w:r>
      <w:r w:rsidR="004775B1" w:rsidRPr="0021481A">
        <w:rPr>
          <w:rStyle w:val="Incipit"/>
          <w:lang w:val="fr-FR"/>
        </w:rPr>
        <w:t>::Famulis tuis|</w:t>
      </w:r>
      <w:r w:rsidRPr="0021481A">
        <w:rPr>
          <w:rStyle w:val="Incipit"/>
          <w:lang w:val="fr-FR"/>
        </w:rPr>
        <w:t xml:space="preserve"> domine</w:t>
      </w:r>
      <w:r w:rsidRPr="0021481A">
        <w:rPr>
          <w:lang w:val="fr-FR"/>
        </w:rPr>
        <w:t>. Deinde suffragia.</w:t>
      </w:r>
    </w:p>
    <w:p w:rsidR="00CC496A" w:rsidRPr="0021481A" w:rsidRDefault="00CC496A" w:rsidP="007F1DD4">
      <w:pPr>
        <w:rPr>
          <w:lang w:val="fr-FR"/>
        </w:rPr>
      </w:pPr>
      <w:r w:rsidRPr="0021481A">
        <w:rPr>
          <w:rStyle w:val="Time1"/>
          <w:lang w:val="fr-FR"/>
        </w:rPr>
        <w:lastRenderedPageBreak/>
        <w:t>Ad completorium</w:t>
      </w:r>
      <w:r w:rsidR="004775B1" w:rsidRPr="0021481A">
        <w:rPr>
          <w:lang w:val="fr-FR"/>
        </w:rPr>
        <w:t xml:space="preserve"> AD </w:t>
      </w:r>
      <w:r w:rsidR="004775B1" w:rsidRPr="0021481A">
        <w:rPr>
          <w:rStyle w:val="Incipit"/>
          <w:lang w:val="fr-FR"/>
        </w:rPr>
        <w:t>Pacem tuam</w:t>
      </w:r>
      <w:r w:rsidR="004775B1" w:rsidRPr="0021481A">
        <w:rPr>
          <w:lang w:val="fr-FR"/>
        </w:rPr>
        <w:t>.</w:t>
      </w:r>
    </w:p>
    <w:p w:rsidR="004775B1" w:rsidRPr="0021481A" w:rsidRDefault="004775B1" w:rsidP="007F1DD4">
      <w:pPr>
        <w:rPr>
          <w:lang w:val="en-US"/>
        </w:rPr>
      </w:pPr>
      <w:r w:rsidRPr="0021481A">
        <w:rPr>
          <w:rStyle w:val="Time1"/>
          <w:lang w:val="fr-FR"/>
        </w:rPr>
        <w:t>Ad matutinam</w:t>
      </w:r>
      <w:r w:rsidRPr="0021481A">
        <w:rPr>
          <w:lang w:val="fr-FR"/>
        </w:rPr>
        <w:t xml:space="preserve"> INV </w:t>
      </w:r>
      <w:r w:rsidRPr="0021481A">
        <w:rPr>
          <w:rStyle w:val="Incipit"/>
          <w:lang w:val="fr-FR"/>
        </w:rPr>
        <w:t>In honore beatissimae</w:t>
      </w:r>
      <w:r w:rsidRPr="0021481A">
        <w:rPr>
          <w:lang w:val="fr-FR"/>
        </w:rPr>
        <w:t xml:space="preserve">. Leguntur cantica canticorum [LE] </w:t>
      </w:r>
      <w:r w:rsidRPr="0021481A">
        <w:rPr>
          <w:rStyle w:val="Incipit"/>
          <w:lang w:val="fr-FR"/>
        </w:rPr>
        <w:t>Osculetur me osculo</w:t>
      </w:r>
      <w:r w:rsidRPr="0021481A">
        <w:rPr>
          <w:lang w:val="fr-FR"/>
        </w:rPr>
        <w:t xml:space="preserve"> cum historia [RP] </w:t>
      </w:r>
      <w:r w:rsidRPr="0021481A">
        <w:rPr>
          <w:rStyle w:val="Incipit"/>
          <w:lang w:val="fr-FR"/>
        </w:rPr>
        <w:t>Hodie nata est</w:t>
      </w:r>
      <w:r w:rsidRPr="0021481A">
        <w:rPr>
          <w:lang w:val="fr-FR"/>
        </w:rPr>
        <w:t xml:space="preserve">. </w:t>
      </w:r>
      <w:r w:rsidRPr="0021481A">
        <w:rPr>
          <w:lang w:val="en-US"/>
        </w:rPr>
        <w:t xml:space="preserve">EV </w:t>
      </w:r>
      <w:r w:rsidRPr="0021481A">
        <w:rPr>
          <w:rStyle w:val="Incipit"/>
          <w:lang w:val="en-US"/>
        </w:rPr>
        <w:t>Liber generationis</w:t>
      </w:r>
      <w:r w:rsidRPr="0021481A">
        <w:rPr>
          <w:lang w:val="en-US"/>
        </w:rPr>
        <w:t>.</w:t>
      </w:r>
    </w:p>
    <w:p w:rsidR="004775B1" w:rsidRPr="0021481A" w:rsidRDefault="004775B1" w:rsidP="007F1DD4">
      <w:pPr>
        <w:rPr>
          <w:lang w:val="pt-PT"/>
        </w:rPr>
      </w:pPr>
      <w:r w:rsidRPr="0021481A">
        <w:rPr>
          <w:rStyle w:val="Time1"/>
          <w:lang w:val="en-US"/>
        </w:rPr>
        <w:t>Ad laudes</w:t>
      </w:r>
      <w:r w:rsidRPr="0021481A">
        <w:rPr>
          <w:lang w:val="en-US"/>
        </w:rPr>
        <w:t xml:space="preserve"> AN </w:t>
      </w:r>
      <w:r w:rsidRPr="0021481A">
        <w:rPr>
          <w:rStyle w:val="Incipit"/>
          <w:lang w:val="en-US"/>
        </w:rPr>
        <w:t>Nativitas gloriosae</w:t>
      </w:r>
      <w:r w:rsidRPr="0021481A">
        <w:rPr>
          <w:lang w:val="en-US"/>
        </w:rPr>
        <w:t xml:space="preserve"> cum ceteris. </w:t>
      </w:r>
      <w:r w:rsidRPr="0021481A">
        <w:rPr>
          <w:lang w:val="pt-PT"/>
        </w:rPr>
        <w:t xml:space="preserve">CP </w:t>
      </w:r>
      <w:r w:rsidRPr="0021481A">
        <w:rPr>
          <w:rStyle w:val="Incipit"/>
          <w:lang w:val="pt-PT"/>
        </w:rPr>
        <w:t>Dominus possedit me</w:t>
      </w:r>
      <w:r w:rsidRPr="0021481A">
        <w:rPr>
          <w:lang w:val="pt-PT"/>
        </w:rPr>
        <w:t xml:space="preserve">. VS </w:t>
      </w:r>
      <w:r w:rsidRPr="0021481A">
        <w:rPr>
          <w:rStyle w:val="Incipit"/>
          <w:lang w:val="pt-PT"/>
        </w:rPr>
        <w:t>Elegit eam deus</w:t>
      </w:r>
      <w:r w:rsidRPr="0021481A">
        <w:rPr>
          <w:lang w:val="pt-PT"/>
        </w:rPr>
        <w:t xml:space="preserve">. AB </w:t>
      </w:r>
      <w:r w:rsidRPr="0021481A">
        <w:rPr>
          <w:rStyle w:val="Incipit"/>
          <w:lang w:val="pt-PT"/>
        </w:rPr>
        <w:t>Nativitatem hodiernam</w:t>
      </w:r>
      <w:r w:rsidRPr="0021481A">
        <w:rPr>
          <w:lang w:val="pt-PT"/>
        </w:rPr>
        <w:t xml:space="preserve">. OR </w:t>
      </w:r>
      <w:r w:rsidRPr="0021481A">
        <w:rPr>
          <w:rStyle w:val="Incipit"/>
          <w:lang w:val="pt-PT"/>
        </w:rPr>
        <w:t>Famulis tuis domine</w:t>
      </w:r>
      <w:r w:rsidRPr="0021481A">
        <w:rPr>
          <w:lang w:val="pt-PT"/>
        </w:rPr>
        <w:t xml:space="preserve">. Postremo cantetur de sancto (205ra) Adriano AC </w:t>
      </w:r>
      <w:r w:rsidRPr="0021481A">
        <w:rPr>
          <w:rStyle w:val="Incipit"/>
          <w:lang w:val="pt-PT"/>
        </w:rPr>
        <w:t>Euge serve</w:t>
      </w:r>
      <w:r w:rsidRPr="0021481A">
        <w:rPr>
          <w:lang w:val="pt-PT"/>
        </w:rPr>
        <w:t>.</w:t>
      </w:r>
    </w:p>
    <w:p w:rsidR="004775B1" w:rsidRPr="0021481A" w:rsidRDefault="004775B1" w:rsidP="007F1DD4">
      <w:pPr>
        <w:rPr>
          <w:lang w:val="pt-PT"/>
        </w:rPr>
      </w:pPr>
      <w:r w:rsidRPr="0021481A">
        <w:rPr>
          <w:rStyle w:val="Time1"/>
          <w:lang w:val="pt-PT"/>
        </w:rPr>
        <w:t>Ad horas</w:t>
      </w:r>
      <w:r w:rsidRPr="0021481A">
        <w:rPr>
          <w:lang w:val="pt-PT"/>
        </w:rPr>
        <w:t xml:space="preserve"> cantentur laudes. Et responsoria de ipsa.</w:t>
      </w:r>
    </w:p>
    <w:p w:rsidR="004775B1" w:rsidRPr="0021481A" w:rsidRDefault="004775B1" w:rsidP="007F1DD4">
      <w:pPr>
        <w:rPr>
          <w:lang w:val="pt-PT"/>
        </w:rPr>
      </w:pPr>
      <w:r w:rsidRPr="0021481A">
        <w:rPr>
          <w:rStyle w:val="Time1"/>
          <w:lang w:val="pt-PT"/>
        </w:rPr>
        <w:t>Ad missam</w:t>
      </w:r>
      <w:r w:rsidRPr="0021481A">
        <w:rPr>
          <w:lang w:val="pt-PT"/>
        </w:rPr>
        <w:t xml:space="preserve"> IN </w:t>
      </w:r>
      <w:r w:rsidRPr="0021481A">
        <w:rPr>
          <w:rStyle w:val="Incipit"/>
          <w:lang w:val="pt-PT"/>
        </w:rPr>
        <w:t>Gaudeamus</w:t>
      </w:r>
      <w:r w:rsidRPr="0021481A">
        <w:rPr>
          <w:lang w:val="pt-PT"/>
        </w:rPr>
        <w:t xml:space="preserve">. ORCL </w:t>
      </w:r>
      <w:r w:rsidRPr="0021481A">
        <w:rPr>
          <w:rStyle w:val="Incipit"/>
          <w:lang w:val="pt-PT"/>
        </w:rPr>
        <w:t>Famulis tuis</w:t>
      </w:r>
      <w:r w:rsidRPr="0021481A">
        <w:rPr>
          <w:lang w:val="pt-PT"/>
        </w:rPr>
        <w:t xml:space="preserve">. Secunda de sancto Adriano. Tertia de sancto Corbiniano. EP </w:t>
      </w:r>
      <w:r w:rsidRPr="0021481A">
        <w:rPr>
          <w:rStyle w:val="Incipit"/>
          <w:lang w:val="pt-PT"/>
        </w:rPr>
        <w:t>Dominus possedit me</w:t>
      </w:r>
      <w:r w:rsidRPr="0021481A">
        <w:rPr>
          <w:lang w:val="pt-PT"/>
        </w:rPr>
        <w:t xml:space="preserve">. GR </w:t>
      </w:r>
      <w:r w:rsidRPr="0021481A">
        <w:rPr>
          <w:rStyle w:val="Incipit"/>
          <w:lang w:val="pt-PT"/>
        </w:rPr>
        <w:t>Audi filia</w:t>
      </w:r>
      <w:r w:rsidRPr="0021481A">
        <w:rPr>
          <w:lang w:val="pt-PT"/>
        </w:rPr>
        <w:t xml:space="preserve">. ALV </w:t>
      </w:r>
      <w:r w:rsidRPr="0021481A">
        <w:rPr>
          <w:rStyle w:val="Incipit"/>
          <w:lang w:val="pt-PT"/>
        </w:rPr>
        <w:t>Adducentur</w:t>
      </w:r>
      <w:r w:rsidRPr="0021481A">
        <w:rPr>
          <w:lang w:val="pt-PT"/>
        </w:rPr>
        <w:t xml:space="preserve">. SE </w:t>
      </w:r>
      <w:r w:rsidRPr="0021481A">
        <w:rPr>
          <w:rStyle w:val="Incipit"/>
          <w:lang w:val="pt-PT"/>
        </w:rPr>
        <w:t>Stirpe Maria</w:t>
      </w:r>
      <w:r w:rsidRPr="0021481A">
        <w:rPr>
          <w:lang w:val="pt-PT"/>
        </w:rPr>
        <w:t xml:space="preserve">. EV </w:t>
      </w:r>
      <w:r w:rsidRPr="0021481A">
        <w:rPr>
          <w:rStyle w:val="Incipit"/>
          <w:lang w:val="pt-PT"/>
        </w:rPr>
        <w:t>Liber generationis</w:t>
      </w:r>
      <w:r w:rsidRPr="0021481A">
        <w:rPr>
          <w:lang w:val="pt-PT"/>
        </w:rPr>
        <w:t xml:space="preserve">. OF </w:t>
      </w:r>
      <w:r w:rsidRPr="0021481A">
        <w:rPr>
          <w:rStyle w:val="Incipit"/>
          <w:lang w:val="pt-PT"/>
        </w:rPr>
        <w:t>Filiae regum</w:t>
      </w:r>
      <w:r w:rsidRPr="0021481A">
        <w:rPr>
          <w:lang w:val="pt-PT"/>
        </w:rPr>
        <w:t xml:space="preserve">. Praefatio de ipsa. CO </w:t>
      </w:r>
      <w:r w:rsidRPr="0021481A">
        <w:rPr>
          <w:rStyle w:val="Incipit"/>
          <w:lang w:val="pt-PT"/>
        </w:rPr>
        <w:t>Diffusa est gratia</w:t>
      </w:r>
      <w:r w:rsidRPr="0021481A">
        <w:rPr>
          <w:lang w:val="pt-PT"/>
        </w:rPr>
        <w:t>.</w:t>
      </w:r>
    </w:p>
    <w:p w:rsidR="004775B1" w:rsidRPr="0021481A" w:rsidRDefault="004775B1" w:rsidP="007F1DD4">
      <w:pPr>
        <w:rPr>
          <w:lang w:val="pt-PT"/>
        </w:rPr>
      </w:pPr>
      <w:r w:rsidRPr="0021481A">
        <w:rPr>
          <w:rStyle w:val="Time1"/>
          <w:lang w:val="pt-PT"/>
        </w:rPr>
        <w:t>In secunda vespera</w:t>
      </w:r>
      <w:r w:rsidRPr="0021481A">
        <w:rPr>
          <w:lang w:val="pt-PT"/>
        </w:rPr>
        <w:t xml:space="preserve"> AN </w:t>
      </w:r>
      <w:r w:rsidRPr="0021481A">
        <w:rPr>
          <w:rStyle w:val="Incipit"/>
          <w:lang w:val="pt-PT"/>
        </w:rPr>
        <w:t>Nativitas gloriosae</w:t>
      </w:r>
      <w:r w:rsidRPr="0021481A">
        <w:rPr>
          <w:lang w:val="pt-PT"/>
        </w:rPr>
        <w:t xml:space="preserve"> super feriales psalmos. CP </w:t>
      </w:r>
      <w:r w:rsidRPr="0021481A">
        <w:rPr>
          <w:rStyle w:val="Incipit"/>
          <w:lang w:val="pt-PT"/>
        </w:rPr>
        <w:t>Ego ex ore altissimi</w:t>
      </w:r>
      <w:r w:rsidRPr="0021481A">
        <w:rPr>
          <w:lang w:val="pt-PT"/>
        </w:rPr>
        <w:t xml:space="preserve">. HY </w:t>
      </w:r>
      <w:r w:rsidRPr="0021481A">
        <w:rPr>
          <w:rStyle w:val="Incipit"/>
          <w:lang w:val="pt-PT"/>
        </w:rPr>
        <w:t>Gaude visceribus</w:t>
      </w:r>
      <w:r w:rsidRPr="0021481A">
        <w:rPr>
          <w:lang w:val="pt-PT"/>
        </w:rPr>
        <w:t xml:space="preserve">. VS </w:t>
      </w:r>
      <w:r w:rsidRPr="0021481A">
        <w:rPr>
          <w:rStyle w:val="Incipit"/>
          <w:lang w:val="pt-PT"/>
        </w:rPr>
        <w:t>Specie tua</w:t>
      </w:r>
      <w:r w:rsidRPr="0021481A">
        <w:rPr>
          <w:lang w:val="pt-PT"/>
        </w:rPr>
        <w:t xml:space="preserve">. AM </w:t>
      </w:r>
      <w:r w:rsidRPr="0021481A">
        <w:rPr>
          <w:rStyle w:val="Incipit"/>
          <w:lang w:val="pt-PT"/>
        </w:rPr>
        <w:t>Nativitas tua</w:t>
      </w:r>
      <w:r w:rsidRPr="0021481A">
        <w:rPr>
          <w:lang w:val="pt-PT"/>
        </w:rPr>
        <w:t xml:space="preserve">. OR </w:t>
      </w:r>
      <w:r w:rsidRPr="0021481A">
        <w:rPr>
          <w:rStyle w:val="Incipit"/>
          <w:lang w:val="pt-PT"/>
        </w:rPr>
        <w:t>Famulis tuis domine</w:t>
      </w:r>
      <w:r w:rsidRPr="0021481A">
        <w:rPr>
          <w:lang w:val="pt-PT"/>
        </w:rPr>
        <w:t>. Deinde suffragia.</w:t>
      </w:r>
    </w:p>
    <w:p w:rsidR="004775B1" w:rsidRPr="0021481A" w:rsidRDefault="004775B1" w:rsidP="0003523D">
      <w:pPr>
        <w:pStyle w:val="Titolo1"/>
        <w:rPr>
          <w:lang w:val="pt-PT"/>
        </w:rPr>
      </w:pPr>
      <w:r w:rsidRPr="0021481A">
        <w:rPr>
          <w:lang w:val="pt-PT"/>
        </w:rPr>
        <w:t>[INFRA OCTAVAM NATIVITATIS]</w:t>
      </w:r>
    </w:p>
    <w:p w:rsidR="004775B1" w:rsidRPr="0021481A" w:rsidRDefault="004775B1" w:rsidP="007F1DD4">
      <w:pPr>
        <w:rPr>
          <w:lang w:val="pt-PT"/>
        </w:rPr>
      </w:pPr>
      <w:r w:rsidRPr="0021481A">
        <w:rPr>
          <w:rStyle w:val="Time1"/>
          <w:lang w:val="pt-PT"/>
        </w:rPr>
        <w:t>[</w:t>
      </w:r>
      <w:r w:rsidR="0003523D" w:rsidRPr="0021481A">
        <w:rPr>
          <w:rStyle w:val="Time1"/>
          <w:lang w:val="pt-PT"/>
        </w:rPr>
        <w:t>Ad matutinam</w:t>
      </w:r>
      <w:r w:rsidRPr="0021481A">
        <w:rPr>
          <w:rStyle w:val="Time1"/>
          <w:lang w:val="pt-PT"/>
        </w:rPr>
        <w:t>]</w:t>
      </w:r>
      <w:r w:rsidR="0003523D" w:rsidRPr="0021481A">
        <w:rPr>
          <w:lang w:val="pt-PT"/>
        </w:rPr>
        <w:t xml:space="preserve"> p</w:t>
      </w:r>
      <w:r w:rsidRPr="0021481A">
        <w:rPr>
          <w:lang w:val="pt-PT"/>
        </w:rPr>
        <w:t>er totam ebdomadam, quando opus est, cantetur unus nocturnus de sancta nocte. (205rb)</w:t>
      </w:r>
      <w:r w:rsidR="00105E1B" w:rsidRPr="0021481A">
        <w:rPr>
          <w:lang w:val="pt-PT"/>
        </w:rPr>
        <w:t xml:space="preserve"> Et lega</w:t>
      </w:r>
      <w:r w:rsidR="0003523D" w:rsidRPr="0021481A">
        <w:rPr>
          <w:lang w:val="pt-PT"/>
        </w:rPr>
        <w:t>ntur cantica canticorum, vel sermo de canticis.</w:t>
      </w:r>
    </w:p>
    <w:p w:rsidR="0003523D" w:rsidRPr="0021481A" w:rsidRDefault="0003523D" w:rsidP="007F1DD4">
      <w:pPr>
        <w:rPr>
          <w:lang w:val="pt-PT"/>
        </w:rPr>
      </w:pPr>
      <w:r w:rsidRPr="0021481A">
        <w:rPr>
          <w:rStyle w:val="Time1"/>
          <w:lang w:val="pt-PT"/>
        </w:rPr>
        <w:t>Ad missam</w:t>
      </w:r>
      <w:r w:rsidRPr="0021481A">
        <w:rPr>
          <w:lang w:val="pt-PT"/>
        </w:rPr>
        <w:t xml:space="preserve"> cantetur officium de sancta die cum [GL] </w:t>
      </w:r>
      <w:r w:rsidRPr="0021481A">
        <w:rPr>
          <w:rStyle w:val="Incipit"/>
          <w:lang w:val="pt-PT"/>
        </w:rPr>
        <w:t>Gloria in excelsis</w:t>
      </w:r>
      <w:r w:rsidRPr="0021481A">
        <w:rPr>
          <w:lang w:val="pt-PT"/>
        </w:rPr>
        <w:t xml:space="preserve"> et [SA] </w:t>
      </w:r>
      <w:r w:rsidRPr="0021481A">
        <w:rPr>
          <w:rStyle w:val="Incipit"/>
          <w:lang w:val="pt-PT"/>
        </w:rPr>
        <w:t>Sanctus</w:t>
      </w:r>
      <w:r w:rsidRPr="0021481A">
        <w:rPr>
          <w:lang w:val="pt-PT"/>
        </w:rPr>
        <w:t xml:space="preserve"> cum [AG] </w:t>
      </w:r>
      <w:r w:rsidRPr="0021481A">
        <w:rPr>
          <w:rStyle w:val="Incipit"/>
          <w:lang w:val="pt-PT"/>
        </w:rPr>
        <w:t>Agnus dei</w:t>
      </w:r>
      <w:r w:rsidRPr="0021481A">
        <w:rPr>
          <w:lang w:val="pt-PT"/>
        </w:rPr>
        <w:t xml:space="preserve"> dominicalibus</w:t>
      </w:r>
      <w:r w:rsidR="00724088" w:rsidRPr="0021481A">
        <w:rPr>
          <w:lang w:val="pt-PT"/>
        </w:rPr>
        <w:t>, sed s</w:t>
      </w:r>
      <w:r w:rsidR="00105E1B" w:rsidRPr="0021481A">
        <w:rPr>
          <w:lang w:val="pt-PT"/>
        </w:rPr>
        <w:t>equentia omitta</w:t>
      </w:r>
      <w:r w:rsidR="00724088" w:rsidRPr="0021481A">
        <w:rPr>
          <w:lang w:val="pt-PT"/>
        </w:rPr>
        <w:t>tur.</w:t>
      </w:r>
    </w:p>
    <w:p w:rsidR="00724088" w:rsidRPr="0021481A" w:rsidRDefault="00271512" w:rsidP="00724088">
      <w:pPr>
        <w:pStyle w:val="Titolo1"/>
        <w:rPr>
          <w:lang w:val="pt-PT"/>
        </w:rPr>
      </w:pPr>
      <w:r w:rsidRPr="0021481A">
        <w:rPr>
          <w:lang w:val="pt-PT"/>
        </w:rPr>
        <w:t>KOMMENTAR</w:t>
      </w:r>
    </w:p>
    <w:p w:rsidR="00724088" w:rsidRPr="0021481A" w:rsidRDefault="00271512" w:rsidP="007F1DD4">
      <w:pPr>
        <w:rPr>
          <w:shd w:val="clear" w:color="auto" w:fill="8DB3E2" w:themeFill="text2" w:themeFillTint="66"/>
          <w:lang w:val="pt-PT"/>
        </w:rPr>
      </w:pPr>
      <w:r w:rsidRPr="0021481A">
        <w:rPr>
          <w:lang w:val="pt-PT"/>
        </w:rPr>
        <w:t>I</w:t>
      </w:r>
      <w:r w:rsidR="00724088" w:rsidRPr="0021481A">
        <w:rPr>
          <w:lang w:val="pt-PT"/>
        </w:rPr>
        <w:t>n sabbato fiant novem lectiones p</w:t>
      </w:r>
      <w:r w:rsidR="00105E1B" w:rsidRPr="0021481A">
        <w:rPr>
          <w:lang w:val="pt-PT"/>
        </w:rPr>
        <w:t>er omnia ut in die sancto</w:t>
      </w:r>
      <w:r w:rsidRPr="0021481A">
        <w:rPr>
          <w:lang w:val="pt-PT"/>
        </w:rPr>
        <w:t xml:space="preserve">, </w:t>
      </w:r>
      <w:r w:rsidR="00105E1B" w:rsidRPr="0021481A">
        <w:rPr>
          <w:lang w:val="pt-PT"/>
        </w:rPr>
        <w:t xml:space="preserve">tantum </w:t>
      </w:r>
      <w:r w:rsidR="00724088" w:rsidRPr="0021481A">
        <w:rPr>
          <w:lang w:val="pt-PT"/>
        </w:rPr>
        <w:t xml:space="preserve">[GL] </w:t>
      </w:r>
      <w:r w:rsidR="00724088" w:rsidRPr="0021481A">
        <w:rPr>
          <w:rStyle w:val="Incipit"/>
          <w:lang w:val="pt-PT"/>
        </w:rPr>
        <w:t>Gloria in excelsis</w:t>
      </w:r>
      <w:r w:rsidR="00724088" w:rsidRPr="0021481A">
        <w:rPr>
          <w:lang w:val="pt-PT"/>
        </w:rPr>
        <w:t xml:space="preserve">, [SA] </w:t>
      </w:r>
      <w:r w:rsidR="00724088" w:rsidRPr="0021481A">
        <w:rPr>
          <w:rStyle w:val="Incipit"/>
          <w:lang w:val="pt-PT"/>
        </w:rPr>
        <w:t>Sanctus</w:t>
      </w:r>
      <w:r w:rsidR="00724088" w:rsidRPr="0021481A">
        <w:rPr>
          <w:lang w:val="pt-PT"/>
        </w:rPr>
        <w:t xml:space="preserve"> et [AG] </w:t>
      </w:r>
      <w:r w:rsidR="00724088" w:rsidRPr="0021481A">
        <w:rPr>
          <w:rStyle w:val="Incipit"/>
          <w:lang w:val="pt-PT"/>
        </w:rPr>
        <w:t>Agnus dei</w:t>
      </w:r>
      <w:r w:rsidR="00724088" w:rsidRPr="0021481A">
        <w:rPr>
          <w:lang w:val="pt-PT"/>
        </w:rPr>
        <w:t xml:space="preserve">, [IM] </w:t>
      </w:r>
      <w:r w:rsidR="00724088" w:rsidRPr="0021481A">
        <w:rPr>
          <w:rStyle w:val="Incipit"/>
          <w:lang w:val="pt-PT"/>
        </w:rPr>
        <w:t>Ite missa est</w:t>
      </w:r>
      <w:r w:rsidR="00724088" w:rsidRPr="0021481A">
        <w:rPr>
          <w:lang w:val="pt-PT"/>
        </w:rPr>
        <w:t xml:space="preserve"> dominicalia fiant. </w:t>
      </w:r>
    </w:p>
    <w:p w:rsidR="00724088" w:rsidRPr="0021481A" w:rsidRDefault="00271512" w:rsidP="007F1DD4">
      <w:pPr>
        <w:rPr>
          <w:lang w:val="it-IT"/>
        </w:rPr>
      </w:pPr>
      <w:r w:rsidRPr="0021481A">
        <w:rPr>
          <w:lang w:val="it-IT"/>
        </w:rPr>
        <w:t>I</w:t>
      </w:r>
      <w:r w:rsidR="00724088" w:rsidRPr="0021481A">
        <w:rPr>
          <w:lang w:val="it-IT"/>
        </w:rPr>
        <w:t xml:space="preserve">n dominica dicitur historia de nativitate sanctae Mariae. </w:t>
      </w:r>
      <w:r w:rsidRPr="0021481A">
        <w:rPr>
          <w:lang w:val="it-IT"/>
        </w:rPr>
        <w:t xml:space="preserve"> </w:t>
      </w:r>
      <w:r w:rsidR="00724088" w:rsidRPr="0021481A">
        <w:rPr>
          <w:lang w:val="it-IT"/>
        </w:rPr>
        <w:t xml:space="preserve">Ad vesperas et ad matutinas per totum sicut in die. In vesperis cantetur antiphona de historia dominicali et OR </w:t>
      </w:r>
      <w:r w:rsidR="00724088" w:rsidRPr="0021481A">
        <w:rPr>
          <w:rStyle w:val="Incipit"/>
          <w:lang w:val="it-IT"/>
        </w:rPr>
        <w:t>Omnipotens sempiterne deus vespere et mane</w:t>
      </w:r>
      <w:r w:rsidR="00724088" w:rsidRPr="0021481A">
        <w:rPr>
          <w:lang w:val="it-IT"/>
        </w:rPr>
        <w:t xml:space="preserve">. </w:t>
      </w:r>
    </w:p>
    <w:p w:rsidR="00724088" w:rsidRPr="0021481A" w:rsidRDefault="00724088" w:rsidP="00271512">
      <w:pPr>
        <w:rPr>
          <w:lang w:val="it-IT"/>
        </w:rPr>
      </w:pPr>
      <w:r w:rsidRPr="0021481A">
        <w:rPr>
          <w:lang w:val="it-IT"/>
        </w:rPr>
        <w:t>Ad matutinam evangelium dominicale</w:t>
      </w:r>
      <w:r w:rsidR="00DF51EE" w:rsidRPr="0021481A">
        <w:rPr>
          <w:lang w:val="it-IT"/>
        </w:rPr>
        <w:t>.</w:t>
      </w:r>
      <w:r w:rsidRPr="0021481A">
        <w:rPr>
          <w:lang w:val="it-IT"/>
        </w:rPr>
        <w:t xml:space="preserve"> </w:t>
      </w:r>
      <w:r w:rsidR="00DF51EE" w:rsidRPr="0021481A">
        <w:rPr>
          <w:lang w:val="it-IT"/>
        </w:rPr>
        <w:t>E</w:t>
      </w:r>
      <w:r w:rsidRPr="0021481A">
        <w:rPr>
          <w:lang w:val="it-IT"/>
        </w:rPr>
        <w:t>t in suffragi</w:t>
      </w:r>
      <w:r w:rsidR="00DF51EE" w:rsidRPr="0021481A">
        <w:rPr>
          <w:lang w:val="it-IT"/>
        </w:rPr>
        <w:t>um</w:t>
      </w:r>
      <w:r w:rsidRPr="0021481A">
        <w:rPr>
          <w:lang w:val="it-IT"/>
        </w:rPr>
        <w:t xml:space="preserve"> </w:t>
      </w:r>
      <w:r w:rsidR="000F2700" w:rsidRPr="0021481A">
        <w:rPr>
          <w:lang w:val="it-IT"/>
        </w:rPr>
        <w:t>oratio et antiphona de dominica</w:t>
      </w:r>
      <w:r w:rsidRPr="0021481A">
        <w:rPr>
          <w:lang w:val="it-IT"/>
        </w:rPr>
        <w:t xml:space="preserve">. </w:t>
      </w:r>
    </w:p>
    <w:p w:rsidR="00724088" w:rsidRPr="0021481A" w:rsidRDefault="00724088" w:rsidP="00271512">
      <w:pPr>
        <w:rPr>
          <w:lang w:val="it-IT"/>
        </w:rPr>
      </w:pPr>
      <w:r w:rsidRPr="0021481A">
        <w:rPr>
          <w:lang w:val="it-IT"/>
        </w:rPr>
        <w:t>Ad missam (205va) dominica per totum. Secunda OR</w:t>
      </w:r>
      <w:r w:rsidR="000641AB" w:rsidRPr="0021481A">
        <w:rPr>
          <w:lang w:val="it-IT"/>
        </w:rPr>
        <w:t>C</w:t>
      </w:r>
      <w:r w:rsidRPr="0021481A">
        <w:rPr>
          <w:lang w:val="it-IT"/>
        </w:rPr>
        <w:t>CL</w:t>
      </w:r>
      <w:r w:rsidR="000641AB" w:rsidRPr="0021481A">
        <w:rPr>
          <w:lang w:val="it-IT"/>
        </w:rPr>
        <w:t>C</w:t>
      </w:r>
      <w:r w:rsidRPr="0021481A">
        <w:rPr>
          <w:lang w:val="it-IT"/>
        </w:rPr>
        <w:t xml:space="preserve"> </w:t>
      </w:r>
      <w:r w:rsidRPr="0021481A">
        <w:rPr>
          <w:rStyle w:val="Incipit"/>
          <w:lang w:val="it-IT"/>
        </w:rPr>
        <w:t>Famulis tuis</w:t>
      </w:r>
      <w:r w:rsidRPr="0021481A">
        <w:rPr>
          <w:lang w:val="it-IT"/>
        </w:rPr>
        <w:t>.</w:t>
      </w:r>
    </w:p>
    <w:p w:rsidR="00724088" w:rsidRPr="0021481A" w:rsidRDefault="00724088" w:rsidP="00724088">
      <w:pPr>
        <w:pStyle w:val="Titolo1"/>
        <w:rPr>
          <w:lang w:val="it-IT"/>
        </w:rPr>
      </w:pPr>
      <w:r w:rsidRPr="0021481A">
        <w:rPr>
          <w:lang w:val="it-IT"/>
        </w:rPr>
        <w:t>IN NATIVITATE SANCTI GORGONII</w:t>
      </w:r>
    </w:p>
    <w:p w:rsidR="00724088" w:rsidRPr="0021481A" w:rsidRDefault="00363AAC" w:rsidP="007F1DD4">
      <w:pPr>
        <w:rPr>
          <w:lang w:val="it-IT"/>
        </w:rPr>
      </w:pPr>
      <w:r w:rsidRPr="0021481A">
        <w:rPr>
          <w:rStyle w:val="Time1"/>
          <w:lang w:val="it-IT"/>
        </w:rPr>
        <w:t>Ad vesperas</w:t>
      </w:r>
      <w:r w:rsidRPr="0021481A">
        <w:rPr>
          <w:lang w:val="it-IT"/>
        </w:rPr>
        <w:t xml:space="preserve"> nihil dicitur propter secundam vesperam nativitatis sanctae Mariae.</w:t>
      </w:r>
    </w:p>
    <w:p w:rsidR="00363AAC" w:rsidRPr="0021481A" w:rsidRDefault="00363AAC" w:rsidP="007F1DD4">
      <w:pPr>
        <w:rPr>
          <w:lang w:val="it-IT"/>
        </w:rPr>
      </w:pPr>
      <w:r w:rsidRPr="0021481A">
        <w:rPr>
          <w:rStyle w:val="Time1"/>
          <w:lang w:val="it-IT"/>
        </w:rPr>
        <w:t>Ad matutinam</w:t>
      </w:r>
      <w:r w:rsidRPr="0021481A">
        <w:rPr>
          <w:lang w:val="it-IT"/>
        </w:rPr>
        <w:t xml:space="preserve"> INV </w:t>
      </w:r>
      <w:r w:rsidRPr="0021481A">
        <w:rPr>
          <w:rStyle w:val="Incipit"/>
          <w:lang w:val="it-IT"/>
        </w:rPr>
        <w:t>Regem martyrum</w:t>
      </w:r>
      <w:r w:rsidRPr="0021481A">
        <w:rPr>
          <w:lang w:val="it-IT"/>
        </w:rPr>
        <w:t xml:space="preserve"> cum tribus antiphonis et psalmis de uno martyre. VS </w:t>
      </w:r>
      <w:r w:rsidRPr="0021481A">
        <w:rPr>
          <w:rStyle w:val="Incipit"/>
          <w:lang w:val="it-IT"/>
        </w:rPr>
        <w:t>Posuisti domine</w:t>
      </w:r>
      <w:r w:rsidRPr="0021481A">
        <w:rPr>
          <w:lang w:val="it-IT"/>
        </w:rPr>
        <w:t>. Legitur eius passio cum tribus responsoriis de uno martyre.</w:t>
      </w:r>
    </w:p>
    <w:p w:rsidR="00363AAC" w:rsidRPr="0021481A" w:rsidRDefault="00363AAC" w:rsidP="007F1DD4">
      <w:pPr>
        <w:rPr>
          <w:lang w:val="pt-PT"/>
        </w:rPr>
      </w:pPr>
      <w:r w:rsidRPr="0021481A">
        <w:rPr>
          <w:rStyle w:val="Time1"/>
          <w:lang w:val="fr-FR"/>
        </w:rPr>
        <w:t>Ad laudes</w:t>
      </w:r>
      <w:r w:rsidRPr="0021481A">
        <w:rPr>
          <w:lang w:val="fr-FR"/>
        </w:rPr>
        <w:t xml:space="preserve"> AN </w:t>
      </w:r>
      <w:r w:rsidRPr="0021481A">
        <w:rPr>
          <w:rStyle w:val="Incipit"/>
          <w:lang w:val="fr-FR"/>
        </w:rPr>
        <w:t>Qui me confessus</w:t>
      </w:r>
      <w:r w:rsidRPr="0021481A">
        <w:rPr>
          <w:lang w:val="fr-FR"/>
        </w:rPr>
        <w:t xml:space="preserve">. CP </w:t>
      </w:r>
      <w:r w:rsidRPr="0021481A">
        <w:rPr>
          <w:rStyle w:val="Incipit"/>
          <w:lang w:val="fr-FR"/>
        </w:rPr>
        <w:t>Qui timet deum</w:t>
      </w:r>
      <w:r w:rsidRPr="0021481A">
        <w:rPr>
          <w:lang w:val="fr-FR"/>
        </w:rPr>
        <w:t xml:space="preserve">. VS </w:t>
      </w:r>
      <w:r w:rsidRPr="0021481A">
        <w:rPr>
          <w:rStyle w:val="Incipit"/>
          <w:lang w:val="fr-FR"/>
        </w:rPr>
        <w:t>Magna est gloria</w:t>
      </w:r>
      <w:r w:rsidRPr="0021481A">
        <w:rPr>
          <w:lang w:val="fr-FR"/>
        </w:rPr>
        <w:t xml:space="preserve">. AM </w:t>
      </w:r>
      <w:r w:rsidRPr="0021481A">
        <w:rPr>
          <w:rStyle w:val="Incipit"/>
          <w:lang w:val="fr-FR"/>
        </w:rPr>
        <w:t>Hic vir despiciens</w:t>
      </w:r>
      <w:r w:rsidRPr="0021481A">
        <w:rPr>
          <w:lang w:val="fr-FR"/>
        </w:rPr>
        <w:t xml:space="preserve">. [KY] </w:t>
      </w:r>
      <w:r w:rsidRPr="0021481A">
        <w:rPr>
          <w:rStyle w:val="Incipit"/>
          <w:lang w:val="fr-FR"/>
        </w:rPr>
        <w:t>Kyrie</w:t>
      </w:r>
      <w:r w:rsidRPr="0021481A">
        <w:rPr>
          <w:lang w:val="fr-FR"/>
        </w:rPr>
        <w:t xml:space="preserve"> nec [PN] </w:t>
      </w:r>
      <w:r w:rsidRPr="0021481A">
        <w:rPr>
          <w:rStyle w:val="Incipit"/>
          <w:lang w:val="fr-FR"/>
        </w:rPr>
        <w:t>Pater noster</w:t>
      </w:r>
      <w:r w:rsidRPr="0021481A">
        <w:rPr>
          <w:lang w:val="fr-FR"/>
        </w:rPr>
        <w:t xml:space="preserve">. Et oratio ut supra. </w:t>
      </w:r>
      <w:r w:rsidRPr="0021481A">
        <w:rPr>
          <w:lang w:val="pt-PT"/>
        </w:rPr>
        <w:t>Deinde antiphona et oratio de sancta Maria.</w:t>
      </w:r>
    </w:p>
    <w:p w:rsidR="00363AAC" w:rsidRPr="0021481A" w:rsidRDefault="00363AAC" w:rsidP="007F1DD4">
      <w:pPr>
        <w:rPr>
          <w:lang w:val="it-IT"/>
        </w:rPr>
      </w:pPr>
      <w:r w:rsidRPr="0021481A">
        <w:rPr>
          <w:rStyle w:val="Time1"/>
          <w:lang w:val="pt-PT"/>
        </w:rPr>
        <w:lastRenderedPageBreak/>
        <w:t>Ad horas</w:t>
      </w:r>
      <w:r w:rsidRPr="0021481A">
        <w:rPr>
          <w:lang w:val="pt-PT"/>
        </w:rPr>
        <w:t xml:space="preserve"> laudes. </w:t>
      </w:r>
      <w:r w:rsidRPr="0021481A">
        <w:rPr>
          <w:lang w:val="it-IT"/>
        </w:rPr>
        <w:t>Et responsoria de uno martyre.</w:t>
      </w:r>
    </w:p>
    <w:p w:rsidR="00363AAC" w:rsidRPr="0021481A" w:rsidRDefault="00363AAC" w:rsidP="007F1DD4">
      <w:pPr>
        <w:rPr>
          <w:lang w:val="fr-FR"/>
        </w:rPr>
      </w:pPr>
      <w:r w:rsidRPr="0021481A">
        <w:rPr>
          <w:rStyle w:val="Time1"/>
          <w:lang w:val="it-IT"/>
        </w:rPr>
        <w:t>Ad missam</w:t>
      </w:r>
      <w:r w:rsidRPr="0021481A">
        <w:rPr>
          <w:lang w:val="it-IT"/>
        </w:rPr>
        <w:t xml:space="preserve"> IN </w:t>
      </w:r>
      <w:r w:rsidRPr="0021481A">
        <w:rPr>
          <w:rStyle w:val="Incipit"/>
          <w:lang w:val="it-IT"/>
        </w:rPr>
        <w:t>Gloria et honore</w:t>
      </w:r>
      <w:r w:rsidRPr="0021481A">
        <w:rPr>
          <w:lang w:val="it-IT"/>
        </w:rPr>
        <w:t xml:space="preserve">. </w:t>
      </w:r>
      <w:r w:rsidR="006C2F0E" w:rsidRPr="0021481A">
        <w:rPr>
          <w:lang w:val="pt-PT"/>
        </w:rPr>
        <w:t xml:space="preserve">[KY] </w:t>
      </w:r>
      <w:r w:rsidR="006C2F0E" w:rsidRPr="0021481A">
        <w:rPr>
          <w:rStyle w:val="Incipit"/>
          <w:lang w:val="pt-PT"/>
        </w:rPr>
        <w:t>Kyrie</w:t>
      </w:r>
      <w:r w:rsidR="006C2F0E" w:rsidRPr="0021481A">
        <w:rPr>
          <w:lang w:val="pt-PT"/>
        </w:rPr>
        <w:t xml:space="preserve">. </w:t>
      </w:r>
      <w:r w:rsidRPr="0021481A">
        <w:rPr>
          <w:lang w:val="pt-PT"/>
        </w:rPr>
        <w:t xml:space="preserve">[GL] </w:t>
      </w:r>
      <w:r w:rsidRPr="0021481A">
        <w:rPr>
          <w:rStyle w:val="Incipit"/>
          <w:lang w:val="pt-PT"/>
        </w:rPr>
        <w:t>Gloria in excelsis</w:t>
      </w:r>
      <w:r w:rsidRPr="0021481A">
        <w:rPr>
          <w:lang w:val="pt-PT"/>
        </w:rPr>
        <w:t xml:space="preserve">. (205vb) Secunda oratio de sancta Maria. </w:t>
      </w:r>
      <w:r w:rsidRPr="0021481A">
        <w:rPr>
          <w:lang w:val="it-IT"/>
        </w:rPr>
        <w:t xml:space="preserve">Tertia de dominica. EP </w:t>
      </w:r>
      <w:r w:rsidRPr="0021481A">
        <w:rPr>
          <w:rStyle w:val="Incipit"/>
          <w:lang w:val="it-IT"/>
        </w:rPr>
        <w:t>Qui timet deum</w:t>
      </w:r>
      <w:r w:rsidRPr="0021481A">
        <w:rPr>
          <w:lang w:val="it-IT"/>
        </w:rPr>
        <w:t xml:space="preserve">. GR </w:t>
      </w:r>
      <w:r w:rsidRPr="0021481A">
        <w:rPr>
          <w:rStyle w:val="Incipit"/>
          <w:lang w:val="it-IT"/>
        </w:rPr>
        <w:t>Posuisti domine</w:t>
      </w:r>
      <w:r w:rsidRPr="0021481A">
        <w:rPr>
          <w:lang w:val="it-IT"/>
        </w:rPr>
        <w:t xml:space="preserve">. </w:t>
      </w:r>
      <w:r w:rsidRPr="0021481A">
        <w:rPr>
          <w:lang w:val="fr-FR"/>
        </w:rPr>
        <w:t xml:space="preserve">ALV </w:t>
      </w:r>
      <w:r w:rsidRPr="0021481A">
        <w:rPr>
          <w:rStyle w:val="Incipit"/>
          <w:lang w:val="fr-FR"/>
        </w:rPr>
        <w:t>Beatus vir qui suffert</w:t>
      </w:r>
      <w:r w:rsidRPr="0021481A">
        <w:rPr>
          <w:lang w:val="fr-FR"/>
        </w:rPr>
        <w:t xml:space="preserve">. EV </w:t>
      </w:r>
      <w:r w:rsidRPr="0021481A">
        <w:rPr>
          <w:rStyle w:val="Incipit"/>
          <w:lang w:val="fr-FR"/>
        </w:rPr>
        <w:t>Si quis venit</w:t>
      </w:r>
      <w:r w:rsidRPr="0021481A">
        <w:rPr>
          <w:lang w:val="fr-FR"/>
        </w:rPr>
        <w:t xml:space="preserve">. OF </w:t>
      </w:r>
      <w:r w:rsidRPr="0021481A">
        <w:rPr>
          <w:rStyle w:val="Incipit"/>
          <w:lang w:val="fr-FR"/>
        </w:rPr>
        <w:t>Posuisti domine</w:t>
      </w:r>
      <w:r w:rsidRPr="0021481A">
        <w:rPr>
          <w:lang w:val="fr-FR"/>
        </w:rPr>
        <w:t xml:space="preserve">. CO </w:t>
      </w:r>
      <w:r w:rsidRPr="0021481A">
        <w:rPr>
          <w:rStyle w:val="Incipit"/>
          <w:lang w:val="fr-FR"/>
        </w:rPr>
        <w:t>Magna est gloria eius</w:t>
      </w:r>
      <w:r w:rsidRPr="0021481A">
        <w:rPr>
          <w:lang w:val="fr-FR"/>
        </w:rPr>
        <w:t xml:space="preserve">. [IM] </w:t>
      </w:r>
      <w:r w:rsidRPr="0021481A">
        <w:rPr>
          <w:rStyle w:val="Incipit"/>
          <w:lang w:val="fr-FR"/>
        </w:rPr>
        <w:t>Ite missa est</w:t>
      </w:r>
      <w:r w:rsidRPr="0021481A">
        <w:rPr>
          <w:lang w:val="fr-FR"/>
        </w:rPr>
        <w:t>.</w:t>
      </w:r>
    </w:p>
    <w:p w:rsidR="00363AAC" w:rsidRPr="0021481A" w:rsidRDefault="00363AAC" w:rsidP="00DF51EE">
      <w:pPr>
        <w:pStyle w:val="Titolo1"/>
        <w:rPr>
          <w:lang w:val="fr-FR"/>
        </w:rPr>
      </w:pPr>
      <w:r w:rsidRPr="0021481A">
        <w:rPr>
          <w:lang w:val="fr-FR"/>
        </w:rPr>
        <w:t>IN NATIVITATE SANCTORUM PROTI ET IACINCTI</w:t>
      </w:r>
    </w:p>
    <w:p w:rsidR="00363AAC" w:rsidRPr="0021481A" w:rsidRDefault="003A49DC" w:rsidP="007F1DD4">
      <w:pPr>
        <w:rPr>
          <w:lang w:val="fr-FR"/>
        </w:rPr>
      </w:pPr>
      <w:r w:rsidRPr="0021481A">
        <w:rPr>
          <w:rStyle w:val="Time1"/>
          <w:lang w:val="fr-FR"/>
        </w:rPr>
        <w:t>Ad vesperas</w:t>
      </w:r>
      <w:r w:rsidR="00363AAC" w:rsidRPr="0021481A">
        <w:rPr>
          <w:lang w:val="fr-FR"/>
        </w:rPr>
        <w:t xml:space="preserve"> super feriales psalmos AN </w:t>
      </w:r>
      <w:r w:rsidR="00363AAC" w:rsidRPr="0021481A">
        <w:rPr>
          <w:rStyle w:val="Incipit"/>
          <w:lang w:val="fr-FR"/>
        </w:rPr>
        <w:t>Nativitas gloriosae</w:t>
      </w:r>
      <w:r w:rsidR="00363AAC" w:rsidRPr="0021481A">
        <w:rPr>
          <w:lang w:val="fr-FR"/>
        </w:rPr>
        <w:t>. Capitulum require de serie martyrum.</w:t>
      </w:r>
      <w:r w:rsidRPr="0021481A">
        <w:rPr>
          <w:lang w:val="fr-FR"/>
        </w:rPr>
        <w:t xml:space="preserve"> HY </w:t>
      </w:r>
      <w:r w:rsidRPr="0021481A">
        <w:rPr>
          <w:rStyle w:val="Incipit"/>
          <w:lang w:val="fr-FR"/>
        </w:rPr>
        <w:t>Rex gloriose</w:t>
      </w:r>
      <w:r w:rsidRPr="0021481A">
        <w:rPr>
          <w:lang w:val="fr-FR"/>
        </w:rPr>
        <w:t xml:space="preserve">. VS </w:t>
      </w:r>
      <w:r w:rsidRPr="0021481A">
        <w:rPr>
          <w:rStyle w:val="Incipit"/>
          <w:lang w:val="fr-FR"/>
        </w:rPr>
        <w:t>Laetamini in domino</w:t>
      </w:r>
      <w:r w:rsidRPr="0021481A">
        <w:rPr>
          <w:lang w:val="fr-FR"/>
        </w:rPr>
        <w:t xml:space="preserve">. AM </w:t>
      </w:r>
      <w:r w:rsidRPr="0021481A">
        <w:rPr>
          <w:rStyle w:val="Incipit"/>
          <w:lang w:val="fr-FR"/>
        </w:rPr>
        <w:t>Absterget deus</w:t>
      </w:r>
      <w:r w:rsidRPr="0021481A">
        <w:rPr>
          <w:lang w:val="fr-FR"/>
        </w:rPr>
        <w:t xml:space="preserve">. [KY] </w:t>
      </w:r>
      <w:r w:rsidRPr="0021481A">
        <w:rPr>
          <w:rStyle w:val="Incipit"/>
          <w:lang w:val="fr-FR"/>
        </w:rPr>
        <w:t>Kyrie</w:t>
      </w:r>
      <w:r w:rsidRPr="0021481A">
        <w:rPr>
          <w:lang w:val="fr-FR"/>
        </w:rPr>
        <w:t xml:space="preserve"> nec [PN] </w:t>
      </w:r>
      <w:r w:rsidRPr="0021481A">
        <w:rPr>
          <w:rStyle w:val="Incipit"/>
          <w:lang w:val="fr-FR"/>
        </w:rPr>
        <w:t>Pater noster</w:t>
      </w:r>
      <w:r w:rsidRPr="0021481A">
        <w:rPr>
          <w:lang w:val="fr-FR"/>
        </w:rPr>
        <w:t xml:space="preserve">. OR </w:t>
      </w:r>
      <w:r w:rsidR="00CF0652" w:rsidRPr="0021481A">
        <w:rPr>
          <w:rStyle w:val="Incipit"/>
          <w:lang w:val="fr-FR"/>
        </w:rPr>
        <w:t xml:space="preserve">Ä+Beati+Ä </w:t>
      </w:r>
      <w:r w:rsidRPr="0021481A">
        <w:rPr>
          <w:rStyle w:val="Incipit"/>
          <w:lang w:val="fr-FR"/>
        </w:rPr>
        <w:t>Proti nos domine et Iacincti</w:t>
      </w:r>
      <w:r w:rsidRPr="0021481A">
        <w:rPr>
          <w:lang w:val="fr-FR"/>
        </w:rPr>
        <w:t>.</w:t>
      </w:r>
      <w:r w:rsidR="00CF0652" w:rsidRPr="0021481A">
        <w:rPr>
          <w:lang w:val="fr-FR"/>
        </w:rPr>
        <w:t xml:space="preserve"> Deinde AC </w:t>
      </w:r>
      <w:r w:rsidR="00CF0652" w:rsidRPr="0021481A">
        <w:rPr>
          <w:rStyle w:val="Incipit"/>
          <w:lang w:val="fr-FR"/>
        </w:rPr>
        <w:t>Nativitas tua</w:t>
      </w:r>
      <w:r w:rsidR="00CF0652" w:rsidRPr="0021481A">
        <w:rPr>
          <w:lang w:val="fr-FR"/>
        </w:rPr>
        <w:t xml:space="preserve">. ORC </w:t>
      </w:r>
      <w:r w:rsidR="00CF0652" w:rsidRPr="0021481A">
        <w:rPr>
          <w:rStyle w:val="Incipit"/>
          <w:lang w:val="fr-FR"/>
        </w:rPr>
        <w:t>Famulis tuis</w:t>
      </w:r>
      <w:r w:rsidR="00CF0652" w:rsidRPr="0021481A">
        <w:rPr>
          <w:lang w:val="fr-FR"/>
        </w:rPr>
        <w:t>. Deinde suffragia.</w:t>
      </w:r>
    </w:p>
    <w:p w:rsidR="00CF0652" w:rsidRPr="0021481A" w:rsidRDefault="00CF0652" w:rsidP="007F1DD4">
      <w:pPr>
        <w:rPr>
          <w:lang w:val="fr-FR"/>
        </w:rPr>
      </w:pPr>
      <w:r w:rsidRPr="0021481A">
        <w:rPr>
          <w:rStyle w:val="Time1"/>
          <w:lang w:val="fr-FR"/>
        </w:rPr>
        <w:t>Ad matutinam</w:t>
      </w:r>
      <w:r w:rsidRPr="0021481A">
        <w:rPr>
          <w:lang w:val="fr-FR"/>
        </w:rPr>
        <w:t xml:space="preserve"> INV </w:t>
      </w:r>
      <w:r w:rsidRPr="0021481A">
        <w:rPr>
          <w:rStyle w:val="Incipit"/>
          <w:lang w:val="fr-FR"/>
        </w:rPr>
        <w:t>Regem martyrum</w:t>
      </w:r>
      <w:r w:rsidRPr="0021481A">
        <w:rPr>
          <w:lang w:val="fr-FR"/>
        </w:rPr>
        <w:t xml:space="preserve"> cum tribus psalmis de martyribus. </w:t>
      </w:r>
      <w:r w:rsidRPr="0021481A">
        <w:rPr>
          <w:lang w:val="pt-PT"/>
        </w:rPr>
        <w:t xml:space="preserve">VS </w:t>
      </w:r>
      <w:r w:rsidRPr="0021481A">
        <w:rPr>
          <w:rStyle w:val="Incipit"/>
          <w:lang w:val="pt-PT"/>
        </w:rPr>
        <w:t>Exultent (206ra) iusti</w:t>
      </w:r>
      <w:r w:rsidRPr="0021481A">
        <w:rPr>
          <w:lang w:val="pt-PT"/>
        </w:rPr>
        <w:t xml:space="preserve">. Legitur passio eorum cum tribus responsoriis. </w:t>
      </w:r>
      <w:r w:rsidRPr="0021481A">
        <w:rPr>
          <w:lang w:val="fr-FR"/>
        </w:rPr>
        <w:t xml:space="preserve">Cantatur [TD] </w:t>
      </w:r>
      <w:r w:rsidRPr="0021481A">
        <w:rPr>
          <w:rStyle w:val="Incipit"/>
          <w:lang w:val="fr-FR"/>
        </w:rPr>
        <w:t>Te deum laudamus</w:t>
      </w:r>
      <w:r w:rsidRPr="0021481A">
        <w:rPr>
          <w:lang w:val="fr-FR"/>
        </w:rPr>
        <w:t>.</w:t>
      </w:r>
    </w:p>
    <w:p w:rsidR="00CF0652" w:rsidRPr="0021481A" w:rsidRDefault="00CF0652" w:rsidP="007F1DD4">
      <w:pPr>
        <w:rPr>
          <w:lang w:val="fr-FR"/>
        </w:rPr>
      </w:pPr>
      <w:r w:rsidRPr="0021481A">
        <w:rPr>
          <w:rStyle w:val="Time1"/>
          <w:lang w:val="fr-FR"/>
        </w:rPr>
        <w:t>Ad laudes</w:t>
      </w:r>
      <w:r w:rsidRPr="0021481A">
        <w:rPr>
          <w:lang w:val="fr-FR"/>
        </w:rPr>
        <w:t xml:space="preserve"> AN </w:t>
      </w:r>
      <w:r w:rsidRPr="0021481A">
        <w:rPr>
          <w:rStyle w:val="Incipit"/>
          <w:lang w:val="fr-FR"/>
        </w:rPr>
        <w:t>Omnes sancti</w:t>
      </w:r>
      <w:r w:rsidRPr="0021481A">
        <w:rPr>
          <w:lang w:val="fr-FR"/>
        </w:rPr>
        <w:t xml:space="preserve">. Capitulum require de sanctis. VS </w:t>
      </w:r>
      <w:r w:rsidRPr="0021481A">
        <w:rPr>
          <w:rStyle w:val="Incipit"/>
          <w:lang w:val="fr-FR"/>
        </w:rPr>
        <w:t>Mirabilis deus</w:t>
      </w:r>
      <w:r w:rsidRPr="0021481A">
        <w:rPr>
          <w:lang w:val="fr-FR"/>
        </w:rPr>
        <w:t xml:space="preserve">. AB </w:t>
      </w:r>
      <w:r w:rsidRPr="0021481A">
        <w:rPr>
          <w:rStyle w:val="Incipit"/>
          <w:lang w:val="fr-FR"/>
        </w:rPr>
        <w:t>Fulgebunt iusti</w:t>
      </w:r>
      <w:r w:rsidRPr="0021481A">
        <w:rPr>
          <w:lang w:val="fr-FR"/>
        </w:rPr>
        <w:t xml:space="preserve">. [KY] </w:t>
      </w:r>
      <w:r w:rsidRPr="0021481A">
        <w:rPr>
          <w:rStyle w:val="Incipit"/>
          <w:lang w:val="fr-FR"/>
        </w:rPr>
        <w:t>Kyrie</w:t>
      </w:r>
      <w:r w:rsidRPr="0021481A">
        <w:rPr>
          <w:lang w:val="fr-FR"/>
        </w:rPr>
        <w:t xml:space="preserve"> nec [PN] </w:t>
      </w:r>
      <w:r w:rsidRPr="0021481A">
        <w:rPr>
          <w:rStyle w:val="Incipit"/>
          <w:lang w:val="fr-FR"/>
        </w:rPr>
        <w:t>Pater noster</w:t>
      </w:r>
      <w:r w:rsidRPr="0021481A">
        <w:rPr>
          <w:lang w:val="fr-FR"/>
        </w:rPr>
        <w:t xml:space="preserve">. Oratio ut supra. Deinde AC </w:t>
      </w:r>
      <w:r w:rsidRPr="0021481A">
        <w:rPr>
          <w:rStyle w:val="Incipit"/>
          <w:lang w:val="fr-FR"/>
        </w:rPr>
        <w:t>Nativitatem hodiernam</w:t>
      </w:r>
      <w:r w:rsidRPr="0021481A">
        <w:rPr>
          <w:lang w:val="fr-FR"/>
        </w:rPr>
        <w:t xml:space="preserve">. ORC </w:t>
      </w:r>
      <w:r w:rsidRPr="0021481A">
        <w:rPr>
          <w:rStyle w:val="Incipit"/>
          <w:lang w:val="fr-FR"/>
        </w:rPr>
        <w:t>Famulis tuis</w:t>
      </w:r>
      <w:r w:rsidRPr="0021481A">
        <w:rPr>
          <w:lang w:val="fr-FR"/>
        </w:rPr>
        <w:t>.</w:t>
      </w:r>
    </w:p>
    <w:p w:rsidR="00CF0652" w:rsidRPr="0021481A" w:rsidRDefault="00CF0652" w:rsidP="007F1DD4">
      <w:pPr>
        <w:rPr>
          <w:lang w:val="fr-FR"/>
        </w:rPr>
      </w:pPr>
      <w:r w:rsidRPr="0021481A">
        <w:rPr>
          <w:rStyle w:val="Time1"/>
          <w:lang w:val="fr-FR"/>
        </w:rPr>
        <w:t>Ad horas</w:t>
      </w:r>
      <w:r w:rsidRPr="0021481A">
        <w:rPr>
          <w:lang w:val="fr-FR"/>
        </w:rPr>
        <w:t xml:space="preserve"> cantentur laudes. Et responsoria de martyribus.</w:t>
      </w:r>
    </w:p>
    <w:p w:rsidR="00CF0652" w:rsidRPr="0021481A" w:rsidRDefault="00CF0652" w:rsidP="007F1DD4">
      <w:pPr>
        <w:rPr>
          <w:lang w:val="fr-FR"/>
        </w:rPr>
      </w:pPr>
      <w:r w:rsidRPr="0021481A">
        <w:rPr>
          <w:rStyle w:val="Time1"/>
          <w:lang w:val="fr-FR"/>
        </w:rPr>
        <w:t>Ad missam</w:t>
      </w:r>
      <w:r w:rsidRPr="0021481A">
        <w:rPr>
          <w:lang w:val="fr-FR"/>
        </w:rPr>
        <w:t xml:space="preserve"> IN </w:t>
      </w:r>
      <w:r w:rsidRPr="0021481A">
        <w:rPr>
          <w:rStyle w:val="Incipit"/>
          <w:lang w:val="fr-FR"/>
        </w:rPr>
        <w:t>Iudicant sancti</w:t>
      </w:r>
      <w:r w:rsidRPr="0021481A">
        <w:rPr>
          <w:lang w:val="fr-FR"/>
        </w:rPr>
        <w:t xml:space="preserve">. [KY] </w:t>
      </w:r>
      <w:r w:rsidRPr="0021481A">
        <w:rPr>
          <w:rStyle w:val="Incipit"/>
          <w:lang w:val="fr-FR"/>
        </w:rPr>
        <w:t>Kyrie</w:t>
      </w:r>
      <w:r w:rsidRPr="0021481A">
        <w:rPr>
          <w:lang w:val="fr-FR"/>
        </w:rPr>
        <w:t xml:space="preserve"> cum [GL] </w:t>
      </w:r>
      <w:r w:rsidRPr="0021481A">
        <w:rPr>
          <w:rStyle w:val="Incipit"/>
          <w:lang w:val="fr-FR"/>
        </w:rPr>
        <w:t>Gloria in excelsis</w:t>
      </w:r>
      <w:r w:rsidRPr="0021481A">
        <w:rPr>
          <w:lang w:val="fr-FR"/>
        </w:rPr>
        <w:t>. %D::Graduale% ORCL</w:t>
      </w:r>
      <w:r w:rsidR="001B12CB" w:rsidRPr="0021481A">
        <w:rPr>
          <w:lang w:val="fr-FR"/>
        </w:rPr>
        <w:t xml:space="preserve"> </w:t>
      </w:r>
      <w:r w:rsidR="001B12CB" w:rsidRPr="0021481A">
        <w:rPr>
          <w:rStyle w:val="Incipit"/>
          <w:lang w:val="fr-FR"/>
        </w:rPr>
        <w:t>Beati Proti</w:t>
      </w:r>
      <w:r w:rsidR="001B12CB" w:rsidRPr="0021481A">
        <w:rPr>
          <w:lang w:val="fr-FR"/>
        </w:rPr>
        <w:t>. Secunda OR</w:t>
      </w:r>
      <w:r w:rsidR="006C2F0E" w:rsidRPr="0021481A">
        <w:rPr>
          <w:lang w:val="fr-FR"/>
        </w:rPr>
        <w:t>C</w:t>
      </w:r>
      <w:r w:rsidR="001B12CB" w:rsidRPr="0021481A">
        <w:rPr>
          <w:lang w:val="fr-FR"/>
        </w:rPr>
        <w:t>CL</w:t>
      </w:r>
      <w:r w:rsidR="006C2F0E" w:rsidRPr="0021481A">
        <w:rPr>
          <w:lang w:val="fr-FR"/>
        </w:rPr>
        <w:t>C</w:t>
      </w:r>
      <w:r w:rsidR="001B12CB" w:rsidRPr="0021481A">
        <w:rPr>
          <w:lang w:val="fr-FR"/>
        </w:rPr>
        <w:t xml:space="preserve"> </w:t>
      </w:r>
      <w:r w:rsidR="001B12CB" w:rsidRPr="0021481A">
        <w:rPr>
          <w:rStyle w:val="Incipit"/>
          <w:lang w:val="fr-FR"/>
        </w:rPr>
        <w:t>Famulis tuis</w:t>
      </w:r>
      <w:r w:rsidR="001B12CB" w:rsidRPr="0021481A">
        <w:rPr>
          <w:lang w:val="fr-FR"/>
        </w:rPr>
        <w:t xml:space="preserve">. Tertia de dominica. EP </w:t>
      </w:r>
      <w:r w:rsidR="001B12CB" w:rsidRPr="0021481A">
        <w:rPr>
          <w:rStyle w:val="Incipit"/>
          <w:lang w:val="fr-FR"/>
        </w:rPr>
        <w:t>Ego sapientia habito in |alt::consilio|</w:t>
      </w:r>
      <w:r w:rsidR="001B12CB" w:rsidRPr="0021481A">
        <w:rPr>
          <w:lang w:val="fr-FR"/>
        </w:rPr>
        <w:t xml:space="preserve">. GR </w:t>
      </w:r>
      <w:r w:rsidR="001B12CB" w:rsidRPr="0021481A">
        <w:rPr>
          <w:rStyle w:val="Incipit"/>
          <w:lang w:val="fr-FR"/>
        </w:rPr>
        <w:t>Vindica domine</w:t>
      </w:r>
      <w:r w:rsidR="001B12CB" w:rsidRPr="0021481A">
        <w:rPr>
          <w:lang w:val="fr-FR"/>
        </w:rPr>
        <w:t xml:space="preserve">. ALV </w:t>
      </w:r>
      <w:r w:rsidR="001B12CB" w:rsidRPr="0021481A">
        <w:rPr>
          <w:rStyle w:val="Incipit"/>
          <w:lang w:val="fr-FR"/>
        </w:rPr>
        <w:t>Exultent iusti</w:t>
      </w:r>
      <w:r w:rsidR="001B12CB" w:rsidRPr="0021481A">
        <w:rPr>
          <w:lang w:val="fr-FR"/>
        </w:rPr>
        <w:t xml:space="preserve">. EV </w:t>
      </w:r>
      <w:r w:rsidR="001B12CB" w:rsidRPr="0021481A">
        <w:rPr>
          <w:rStyle w:val="Incipit"/>
          <w:lang w:val="fr-FR"/>
        </w:rPr>
        <w:t>Cum persequentur</w:t>
      </w:r>
      <w:r w:rsidR="001B12CB" w:rsidRPr="0021481A">
        <w:rPr>
          <w:lang w:val="fr-FR"/>
        </w:rPr>
        <w:t xml:space="preserve">. OF </w:t>
      </w:r>
      <w:r w:rsidR="001B12CB" w:rsidRPr="0021481A">
        <w:rPr>
          <w:rStyle w:val="Incipit"/>
          <w:lang w:val="fr-FR"/>
        </w:rPr>
        <w:t>Gloriabuntur</w:t>
      </w:r>
      <w:r w:rsidR="001B12CB" w:rsidRPr="0021481A">
        <w:rPr>
          <w:lang w:val="fr-FR"/>
        </w:rPr>
        <w:t xml:space="preserve">. CO </w:t>
      </w:r>
      <w:r w:rsidR="001B12CB" w:rsidRPr="0021481A">
        <w:rPr>
          <w:rStyle w:val="Incipit"/>
          <w:lang w:val="fr-FR"/>
        </w:rPr>
        <w:t>Anima nostra</w:t>
      </w:r>
      <w:r w:rsidR="001B12CB" w:rsidRPr="0021481A">
        <w:rPr>
          <w:lang w:val="fr-FR"/>
        </w:rPr>
        <w:t xml:space="preserve">. [IM] </w:t>
      </w:r>
      <w:r w:rsidR="001B12CB" w:rsidRPr="0021481A">
        <w:rPr>
          <w:rStyle w:val="Incipit"/>
          <w:lang w:val="fr-FR"/>
        </w:rPr>
        <w:t>Ite missa est</w:t>
      </w:r>
      <w:r w:rsidR="001B12CB" w:rsidRPr="0021481A">
        <w:rPr>
          <w:lang w:val="fr-FR"/>
        </w:rPr>
        <w:t>.</w:t>
      </w:r>
    </w:p>
    <w:p w:rsidR="001B12CB" w:rsidRPr="0021481A" w:rsidRDefault="001B12CB" w:rsidP="001B12CB">
      <w:pPr>
        <w:pStyle w:val="Titolo1"/>
        <w:rPr>
          <w:lang w:val="fr-FR"/>
        </w:rPr>
      </w:pPr>
      <w:r w:rsidRPr="0021481A">
        <w:rPr>
          <w:lang w:val="fr-FR"/>
        </w:rPr>
        <w:t>IN NATIVITATE SEPTEM DORMIENTIUM</w:t>
      </w:r>
    </w:p>
    <w:p w:rsidR="001B12CB" w:rsidRPr="0021481A" w:rsidRDefault="001B12CB" w:rsidP="007F1DD4">
      <w:pPr>
        <w:rPr>
          <w:lang w:val="pt-PT"/>
        </w:rPr>
      </w:pPr>
      <w:r w:rsidRPr="0021481A">
        <w:rPr>
          <w:rStyle w:val="Time1"/>
          <w:lang w:val="fr-FR"/>
        </w:rPr>
        <w:t>Ad vesperas</w:t>
      </w:r>
      <w:r w:rsidRPr="0021481A">
        <w:rPr>
          <w:lang w:val="fr-FR"/>
        </w:rPr>
        <w:t xml:space="preserve"> (206rb) super feriales psalmos AN </w:t>
      </w:r>
      <w:r w:rsidRPr="0021481A">
        <w:rPr>
          <w:rStyle w:val="Incipit"/>
          <w:lang w:val="fr-FR"/>
        </w:rPr>
        <w:t>Nativitas gloriosae</w:t>
      </w:r>
      <w:r w:rsidRPr="0021481A">
        <w:rPr>
          <w:lang w:val="fr-FR"/>
        </w:rPr>
        <w:t xml:space="preserve">. Capitulum [et] cetera omnia require in serie sanctorum. </w:t>
      </w:r>
      <w:r w:rsidRPr="0021481A">
        <w:rPr>
          <w:lang w:val="pt-PT"/>
        </w:rPr>
        <w:t>Antip</w:t>
      </w:r>
      <w:r w:rsidR="00BE661E" w:rsidRPr="0021481A">
        <w:rPr>
          <w:lang w:val="pt-PT"/>
        </w:rPr>
        <w:t>hona et oratio de sancta Maria.</w:t>
      </w:r>
      <w:r w:rsidRPr="0021481A">
        <w:rPr>
          <w:lang w:val="pt-PT"/>
        </w:rPr>
        <w:t xml:space="preserve"> Deinde suffragia.</w:t>
      </w:r>
    </w:p>
    <w:p w:rsidR="001B12CB" w:rsidRPr="0021481A" w:rsidRDefault="001B12CB"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tribus responsoriis </w:t>
      </w:r>
      <w:r w:rsidR="00461380" w:rsidRPr="0021481A">
        <w:rPr>
          <w:lang w:val="pt-PT"/>
        </w:rPr>
        <w:t xml:space="preserve">de martyribus. Legitur passio eorum cum tribus responsoriis </w:t>
      </w:r>
      <w:r w:rsidRPr="0021481A">
        <w:rPr>
          <w:lang w:val="pt-PT"/>
        </w:rPr>
        <w:t>de serie martyrum.</w:t>
      </w:r>
    </w:p>
    <w:p w:rsidR="001B12CB" w:rsidRPr="0021481A" w:rsidRDefault="001B12CB" w:rsidP="007F1DD4">
      <w:pPr>
        <w:rPr>
          <w:lang w:val="pt-PT"/>
        </w:rPr>
      </w:pPr>
      <w:r w:rsidRPr="0021481A">
        <w:rPr>
          <w:rStyle w:val="Time1"/>
          <w:lang w:val="pt-PT"/>
        </w:rPr>
        <w:t>Ad laudes</w:t>
      </w:r>
      <w:r w:rsidRPr="0021481A">
        <w:rPr>
          <w:lang w:val="pt-PT"/>
        </w:rPr>
        <w:t xml:space="preserve"> AN </w:t>
      </w:r>
      <w:r w:rsidRPr="0021481A">
        <w:rPr>
          <w:rStyle w:val="Incipit"/>
          <w:lang w:val="pt-PT"/>
        </w:rPr>
        <w:t>Omnes sancti</w:t>
      </w:r>
      <w:r w:rsidRPr="0021481A">
        <w:rPr>
          <w:lang w:val="pt-PT"/>
        </w:rPr>
        <w:t>. Capitulum et cetera require de martyribus. Deinde suffragia.</w:t>
      </w:r>
    </w:p>
    <w:p w:rsidR="001B12CB" w:rsidRPr="0021481A" w:rsidRDefault="001B12CB" w:rsidP="007F1DD4">
      <w:pPr>
        <w:rPr>
          <w:lang w:val="pt-PT"/>
        </w:rPr>
      </w:pPr>
      <w:r w:rsidRPr="0021481A">
        <w:rPr>
          <w:rStyle w:val="Time1"/>
          <w:lang w:val="pt-PT"/>
        </w:rPr>
        <w:t>Ad horas</w:t>
      </w:r>
      <w:r w:rsidRPr="0021481A">
        <w:rPr>
          <w:lang w:val="pt-PT"/>
        </w:rPr>
        <w:t xml:space="preserve"> cantentur laudes. Et responsoria de martyribus.</w:t>
      </w:r>
    </w:p>
    <w:p w:rsidR="001B12CB" w:rsidRPr="0021481A" w:rsidRDefault="001B12CB" w:rsidP="007F1DD4">
      <w:pPr>
        <w:rPr>
          <w:lang w:val="pt-PT"/>
        </w:rPr>
      </w:pPr>
      <w:r w:rsidRPr="0021481A">
        <w:rPr>
          <w:rStyle w:val="Time1"/>
          <w:lang w:val="pt-PT"/>
        </w:rPr>
        <w:t>Ad missam</w:t>
      </w:r>
      <w:r w:rsidR="00461380" w:rsidRPr="0021481A">
        <w:rPr>
          <w:lang w:val="pt-PT"/>
        </w:rPr>
        <w:t xml:space="preserve"> de sancta Maria per</w:t>
      </w:r>
      <w:r w:rsidRPr="0021481A">
        <w:rPr>
          <w:lang w:val="pt-PT"/>
        </w:rPr>
        <w:t xml:space="preserve"> totum. Secunda oratio de sanctis. Tertia generalis. Epistula.</w:t>
      </w:r>
    </w:p>
    <w:p w:rsidR="001B12CB" w:rsidRPr="0021481A" w:rsidRDefault="001B12CB" w:rsidP="007F1DD4">
      <w:pPr>
        <w:rPr>
          <w:lang w:val="pt-PT"/>
        </w:rPr>
      </w:pPr>
      <w:r w:rsidRPr="0021481A">
        <w:rPr>
          <w:rStyle w:val="Time1"/>
          <w:lang w:val="pt-PT"/>
        </w:rPr>
        <w:t>Sexta et nona</w:t>
      </w:r>
      <w:r w:rsidRPr="0021481A">
        <w:rPr>
          <w:lang w:val="pt-PT"/>
        </w:rPr>
        <w:t xml:space="preserve"> ut supra.</w:t>
      </w:r>
    </w:p>
    <w:p w:rsidR="001B12CB" w:rsidRPr="0021481A" w:rsidRDefault="001B12CB" w:rsidP="005A7D4E">
      <w:pPr>
        <w:pStyle w:val="Titolo1"/>
        <w:rPr>
          <w:lang w:val="en-US"/>
        </w:rPr>
      </w:pPr>
      <w:r w:rsidRPr="0021481A">
        <w:rPr>
          <w:lang w:val="en-US"/>
        </w:rPr>
        <w:t>IN EX</w:t>
      </w:r>
      <w:r w:rsidR="005A7D4E" w:rsidRPr="0021481A">
        <w:rPr>
          <w:lang w:val="en-US"/>
        </w:rPr>
        <w:t>A</w:t>
      </w:r>
      <w:r w:rsidRPr="0021481A">
        <w:rPr>
          <w:lang w:val="en-US"/>
        </w:rPr>
        <w:t>LTATIONE SANCTAE CRUCIS</w:t>
      </w:r>
    </w:p>
    <w:p w:rsidR="001B12CB" w:rsidRPr="0021481A" w:rsidRDefault="001B12CB" w:rsidP="007F1DD4">
      <w:pPr>
        <w:rPr>
          <w:lang w:val="pt-PT"/>
        </w:rPr>
      </w:pPr>
      <w:r w:rsidRPr="0021481A">
        <w:rPr>
          <w:rStyle w:val="Time1"/>
          <w:lang w:val="en-US"/>
        </w:rPr>
        <w:t>Ad vesperas</w:t>
      </w:r>
      <w:r w:rsidRPr="0021481A">
        <w:rPr>
          <w:lang w:val="en-US"/>
        </w:rPr>
        <w:t xml:space="preserve"> super feriales psalmos AN </w:t>
      </w:r>
      <w:r w:rsidRPr="0021481A">
        <w:rPr>
          <w:rStyle w:val="Incipit"/>
          <w:lang w:val="en-US"/>
        </w:rPr>
        <w:t>Ecce crucem</w:t>
      </w:r>
      <w:r w:rsidRPr="0021481A">
        <w:rPr>
          <w:lang w:val="en-US"/>
        </w:rPr>
        <w:t xml:space="preserve">. </w:t>
      </w:r>
      <w:r w:rsidRPr="0021481A">
        <w:rPr>
          <w:lang w:val="pt-PT"/>
        </w:rPr>
        <w:t>C</w:t>
      </w:r>
      <w:r w:rsidR="004C072C" w:rsidRPr="0021481A">
        <w:rPr>
          <w:lang w:val="pt-PT"/>
        </w:rPr>
        <w:t>P</w:t>
      </w:r>
      <w:r w:rsidRPr="0021481A">
        <w:rPr>
          <w:lang w:val="pt-PT"/>
        </w:rPr>
        <w:t xml:space="preserve"> </w:t>
      </w:r>
      <w:r w:rsidRPr="0021481A">
        <w:rPr>
          <w:rStyle w:val="Incipit"/>
          <w:lang w:val="pt-PT"/>
        </w:rPr>
        <w:t>(206va)</w:t>
      </w:r>
      <w:r w:rsidR="004C072C" w:rsidRPr="0021481A">
        <w:rPr>
          <w:rStyle w:val="Incipit"/>
          <w:lang w:val="pt-PT"/>
        </w:rPr>
        <w:t xml:space="preserve"> Verbum crucis</w:t>
      </w:r>
      <w:r w:rsidR="004C072C" w:rsidRPr="0021481A">
        <w:rPr>
          <w:lang w:val="pt-PT"/>
        </w:rPr>
        <w:t xml:space="preserve">. RP </w:t>
      </w:r>
      <w:r w:rsidR="004C072C" w:rsidRPr="0021481A">
        <w:rPr>
          <w:rStyle w:val="Incipit"/>
          <w:lang w:val="pt-PT"/>
        </w:rPr>
        <w:t>O crux benedicta</w:t>
      </w:r>
      <w:r w:rsidR="004C072C" w:rsidRPr="0021481A">
        <w:rPr>
          <w:lang w:val="pt-PT"/>
        </w:rPr>
        <w:t xml:space="preserve">. HY </w:t>
      </w:r>
      <w:r w:rsidR="004C072C" w:rsidRPr="0021481A">
        <w:rPr>
          <w:rStyle w:val="Incipit"/>
          <w:lang w:val="pt-PT"/>
        </w:rPr>
        <w:t>Salve crux sancta</w:t>
      </w:r>
      <w:r w:rsidR="004C072C" w:rsidRPr="0021481A">
        <w:rPr>
          <w:lang w:val="pt-PT"/>
        </w:rPr>
        <w:t xml:space="preserve">. VS </w:t>
      </w:r>
      <w:r w:rsidR="004C072C" w:rsidRPr="0021481A">
        <w:rPr>
          <w:rStyle w:val="Incipit"/>
          <w:lang w:val="pt-PT"/>
        </w:rPr>
        <w:t>Mihi autem absit</w:t>
      </w:r>
      <w:r w:rsidR="004C072C" w:rsidRPr="0021481A">
        <w:rPr>
          <w:lang w:val="pt-PT"/>
        </w:rPr>
        <w:t xml:space="preserve">. AM </w:t>
      </w:r>
      <w:r w:rsidR="004C072C" w:rsidRPr="0021481A">
        <w:rPr>
          <w:rStyle w:val="Incipit"/>
          <w:lang w:val="pt-PT"/>
        </w:rPr>
        <w:t>O crux splendidior</w:t>
      </w:r>
      <w:r w:rsidR="004C072C" w:rsidRPr="0021481A">
        <w:rPr>
          <w:lang w:val="pt-PT"/>
        </w:rPr>
        <w:t xml:space="preserve">. [KY] </w:t>
      </w:r>
      <w:r w:rsidR="004C072C" w:rsidRPr="0021481A">
        <w:rPr>
          <w:rStyle w:val="Incipit"/>
          <w:lang w:val="pt-PT"/>
        </w:rPr>
        <w:t>Kyrie</w:t>
      </w:r>
      <w:r w:rsidR="004C072C" w:rsidRPr="0021481A">
        <w:rPr>
          <w:lang w:val="pt-PT"/>
        </w:rPr>
        <w:t xml:space="preserve"> nec [PN] </w:t>
      </w:r>
      <w:r w:rsidR="004C072C" w:rsidRPr="0021481A">
        <w:rPr>
          <w:rStyle w:val="Incipit"/>
          <w:lang w:val="pt-PT"/>
        </w:rPr>
        <w:lastRenderedPageBreak/>
        <w:t>Pater noster</w:t>
      </w:r>
      <w:r w:rsidR="004C072C" w:rsidRPr="0021481A">
        <w:rPr>
          <w:lang w:val="pt-PT"/>
        </w:rPr>
        <w:t xml:space="preserve">. OR </w:t>
      </w:r>
      <w:r w:rsidR="004C072C" w:rsidRPr="0021481A">
        <w:rPr>
          <w:rStyle w:val="Incipit"/>
          <w:lang w:val="pt-PT"/>
        </w:rPr>
        <w:t>Deus qui unigeniti filii tui</w:t>
      </w:r>
      <w:r w:rsidR="004C072C" w:rsidRPr="0021481A">
        <w:rPr>
          <w:lang w:val="pt-PT"/>
        </w:rPr>
        <w:t xml:space="preserve">. Sequitur AC </w:t>
      </w:r>
      <w:r w:rsidR="004C072C" w:rsidRPr="0021481A">
        <w:rPr>
          <w:rStyle w:val="Incipit"/>
          <w:lang w:val="pt-PT"/>
        </w:rPr>
        <w:t>Adest namque</w:t>
      </w:r>
      <w:r w:rsidR="004C072C" w:rsidRPr="0021481A">
        <w:rPr>
          <w:lang w:val="pt-PT"/>
        </w:rPr>
        <w:t xml:space="preserve">. Et oratio de sancta Maria [ORC] </w:t>
      </w:r>
      <w:r w:rsidR="009B3F65" w:rsidRPr="0021481A">
        <w:rPr>
          <w:rStyle w:val="Incipit"/>
          <w:lang w:val="pt-PT"/>
        </w:rPr>
        <w:t>Famulis tuis</w:t>
      </w:r>
      <w:r w:rsidR="009B3F65" w:rsidRPr="0021481A">
        <w:rPr>
          <w:lang w:val="pt-PT"/>
        </w:rPr>
        <w:t xml:space="preserve">. </w:t>
      </w:r>
      <w:r w:rsidR="004C072C" w:rsidRPr="0021481A">
        <w:rPr>
          <w:lang w:val="pt-PT"/>
        </w:rPr>
        <w:t>Deinde suffragia.</w:t>
      </w:r>
    </w:p>
    <w:p w:rsidR="008D4451" w:rsidRPr="0021481A" w:rsidRDefault="004C072C"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w:t>
      </w:r>
    </w:p>
    <w:p w:rsidR="004C072C" w:rsidRPr="0021481A" w:rsidRDefault="008D4451" w:rsidP="007F1DD4">
      <w:pPr>
        <w:rPr>
          <w:lang w:val="pt-PT"/>
        </w:rPr>
      </w:pPr>
      <w:r w:rsidRPr="0021481A">
        <w:rPr>
          <w:rStyle w:val="Time2"/>
          <w:lang w:val="pt-PT"/>
        </w:rPr>
        <w:t>[In primo et secundo nocturno]</w:t>
      </w:r>
      <w:r w:rsidRPr="0021481A">
        <w:rPr>
          <w:lang w:val="pt-PT"/>
        </w:rPr>
        <w:t xml:space="preserve"> </w:t>
      </w:r>
      <w:r w:rsidR="004C072C" w:rsidRPr="0021481A">
        <w:rPr>
          <w:lang w:val="pt-PT"/>
        </w:rPr>
        <w:t>Duos nocturnos primos de serie sanctorum. Legitur passio sanctorum Cornelii et Cypriani.</w:t>
      </w:r>
    </w:p>
    <w:p w:rsidR="004C072C" w:rsidRPr="0021481A" w:rsidRDefault="004C072C" w:rsidP="007F1DD4">
      <w:pPr>
        <w:rPr>
          <w:lang w:val="pt-PT"/>
        </w:rPr>
      </w:pPr>
      <w:r w:rsidRPr="0021481A">
        <w:rPr>
          <w:rStyle w:val="Time2"/>
          <w:lang w:val="pt-PT"/>
        </w:rPr>
        <w:t>In tertio nocturno</w:t>
      </w:r>
      <w:r w:rsidR="008D4451" w:rsidRPr="0021481A">
        <w:rPr>
          <w:lang w:val="pt-PT"/>
        </w:rPr>
        <w:t xml:space="preserve"> AN </w:t>
      </w:r>
      <w:r w:rsidR="008D4451" w:rsidRPr="0021481A">
        <w:rPr>
          <w:rStyle w:val="Incipit"/>
          <w:lang w:val="pt-PT"/>
        </w:rPr>
        <w:t>Ecce crucem</w:t>
      </w:r>
      <w:r w:rsidR="008D4451" w:rsidRPr="0021481A">
        <w:rPr>
          <w:lang w:val="pt-PT"/>
        </w:rPr>
        <w:t xml:space="preserve"> super tres psalmos. </w:t>
      </w:r>
      <w:r w:rsidR="008D4451" w:rsidRPr="0021481A">
        <w:rPr>
          <w:lang w:val="fr-FR"/>
        </w:rPr>
        <w:t xml:space="preserve">PS </w:t>
      </w:r>
      <w:r w:rsidR="008D4451" w:rsidRPr="0021481A">
        <w:rPr>
          <w:rStyle w:val="Incipit"/>
          <w:lang w:val="fr-FR"/>
        </w:rPr>
        <w:t>Cantate domino</w:t>
      </w:r>
      <w:r w:rsidR="008D4451" w:rsidRPr="0021481A">
        <w:rPr>
          <w:lang w:val="fr-FR"/>
        </w:rPr>
        <w:t xml:space="preserve">. </w:t>
      </w:r>
      <w:r w:rsidR="009B3F65" w:rsidRPr="0021481A">
        <w:rPr>
          <w:lang w:val="fr-FR"/>
        </w:rPr>
        <w:t xml:space="preserve">PS </w:t>
      </w:r>
      <w:r w:rsidR="009B3F65" w:rsidRPr="0021481A">
        <w:rPr>
          <w:rStyle w:val="Incipit"/>
          <w:lang w:val="fr-FR"/>
        </w:rPr>
        <w:t>Dominus regnavit exultet</w:t>
      </w:r>
      <w:r w:rsidR="009B3F65" w:rsidRPr="0021481A">
        <w:rPr>
          <w:lang w:val="fr-FR"/>
        </w:rPr>
        <w:t xml:space="preserve">. </w:t>
      </w:r>
      <w:r w:rsidR="008D4451" w:rsidRPr="0021481A">
        <w:rPr>
          <w:lang w:val="pt-PT"/>
        </w:rPr>
        <w:t xml:space="preserve">PS </w:t>
      </w:r>
      <w:r w:rsidR="008D4451" w:rsidRPr="0021481A">
        <w:rPr>
          <w:rStyle w:val="Incipit"/>
          <w:lang w:val="pt-PT"/>
        </w:rPr>
        <w:t>Dominus r</w:t>
      </w:r>
      <w:r w:rsidR="009B3F65" w:rsidRPr="0021481A">
        <w:rPr>
          <w:rStyle w:val="Incipit"/>
          <w:lang w:val="pt-PT"/>
        </w:rPr>
        <w:t>egnavit |irascentur::irascantur</w:t>
      </w:r>
      <w:r w:rsidR="008D4451" w:rsidRPr="0021481A">
        <w:rPr>
          <w:rStyle w:val="Incipit"/>
          <w:lang w:val="pt-PT"/>
        </w:rPr>
        <w:t>|</w:t>
      </w:r>
      <w:r w:rsidR="009B3F65" w:rsidRPr="0021481A">
        <w:rPr>
          <w:lang w:val="pt-PT"/>
        </w:rPr>
        <w:t>.</w:t>
      </w:r>
      <w:r w:rsidR="008D4451" w:rsidRPr="0021481A">
        <w:rPr>
          <w:lang w:val="pt-PT"/>
        </w:rPr>
        <w:t xml:space="preserve">VS </w:t>
      </w:r>
      <w:r w:rsidR="008D4451" w:rsidRPr="0021481A">
        <w:rPr>
          <w:rStyle w:val="Incipit"/>
          <w:lang w:val="pt-PT"/>
        </w:rPr>
        <w:t>Omnis terra adoret te</w:t>
      </w:r>
      <w:r w:rsidR="008D4451" w:rsidRPr="0021481A">
        <w:rPr>
          <w:lang w:val="pt-PT"/>
        </w:rPr>
        <w:t xml:space="preserve">. (206vb) EV </w:t>
      </w:r>
      <w:r w:rsidR="008D4451" w:rsidRPr="0021481A">
        <w:rPr>
          <w:rStyle w:val="Incipit"/>
          <w:lang w:val="pt-PT"/>
        </w:rPr>
        <w:t xml:space="preserve">Sicut Moyses </w:t>
      </w:r>
      <w:r w:rsidR="009B3F65" w:rsidRPr="0021481A">
        <w:rPr>
          <w:rStyle w:val="Incipit"/>
          <w:lang w:val="pt-PT"/>
        </w:rPr>
        <w:t>|exultavit::</w:t>
      </w:r>
      <w:r w:rsidR="008D4451" w:rsidRPr="0021481A">
        <w:rPr>
          <w:rStyle w:val="Incipit"/>
          <w:lang w:val="pt-PT"/>
        </w:rPr>
        <w:t>exaltavit</w:t>
      </w:r>
      <w:r w:rsidR="009B3F65" w:rsidRPr="0021481A">
        <w:rPr>
          <w:rStyle w:val="Incipit"/>
          <w:lang w:val="pt-PT"/>
        </w:rPr>
        <w:t>|</w:t>
      </w:r>
      <w:r w:rsidR="008D4451" w:rsidRPr="0021481A">
        <w:rPr>
          <w:rStyle w:val="Incipit"/>
          <w:lang w:val="pt-PT"/>
        </w:rPr>
        <w:t xml:space="preserve"> serpen</w:t>
      </w:r>
      <w:r w:rsidR="009B3F65" w:rsidRPr="0021481A">
        <w:rPr>
          <w:rStyle w:val="Incipit"/>
          <w:lang w:val="pt-PT"/>
        </w:rPr>
        <w:t>tem</w:t>
      </w:r>
      <w:r w:rsidR="008D4451" w:rsidRPr="0021481A">
        <w:rPr>
          <w:lang w:val="pt-PT"/>
        </w:rPr>
        <w:t xml:space="preserve"> cum tribus responsoriis. RP </w:t>
      </w:r>
      <w:r w:rsidR="008D4451" w:rsidRPr="0021481A">
        <w:rPr>
          <w:rStyle w:val="Incipit"/>
          <w:lang w:val="pt-PT"/>
        </w:rPr>
        <w:t>Dulce |lingnum::lignum|</w:t>
      </w:r>
      <w:r w:rsidR="008D4451" w:rsidRPr="0021481A">
        <w:rPr>
          <w:lang w:val="pt-PT"/>
        </w:rPr>
        <w:t xml:space="preserve">. RP </w:t>
      </w:r>
      <w:r w:rsidR="008D4451" w:rsidRPr="0021481A">
        <w:rPr>
          <w:rStyle w:val="Incipit"/>
          <w:lang w:val="pt-PT"/>
        </w:rPr>
        <w:t>|Ho</w:t>
      </w:r>
      <w:r w:rsidR="009B3F65" w:rsidRPr="0021481A">
        <w:rPr>
          <w:rStyle w:val="Incipit"/>
          <w:lang w:val="pt-PT"/>
        </w:rPr>
        <w:t xml:space="preserve"> singnum</w:t>
      </w:r>
      <w:r w:rsidR="008D4451" w:rsidRPr="0021481A">
        <w:rPr>
          <w:rStyle w:val="Incipit"/>
          <w:lang w:val="pt-PT"/>
        </w:rPr>
        <w:t>::Hoc</w:t>
      </w:r>
      <w:r w:rsidR="009B3F65" w:rsidRPr="0021481A">
        <w:rPr>
          <w:rStyle w:val="Incipit"/>
          <w:lang w:val="pt-PT"/>
        </w:rPr>
        <w:t xml:space="preserve"> signum</w:t>
      </w:r>
      <w:r w:rsidR="008D4451" w:rsidRPr="0021481A">
        <w:rPr>
          <w:rStyle w:val="Incipit"/>
          <w:lang w:val="pt-PT"/>
        </w:rPr>
        <w:t>| crucis</w:t>
      </w:r>
      <w:r w:rsidR="008D4451" w:rsidRPr="0021481A">
        <w:rPr>
          <w:lang w:val="pt-PT"/>
        </w:rPr>
        <w:t xml:space="preserve">. </w:t>
      </w:r>
      <w:r w:rsidR="00BE661E" w:rsidRPr="0021481A">
        <w:rPr>
          <w:lang w:val="pt-PT"/>
        </w:rPr>
        <w:t xml:space="preserve">RP </w:t>
      </w:r>
      <w:r w:rsidR="008D4451" w:rsidRPr="0021481A">
        <w:rPr>
          <w:rStyle w:val="Incipit"/>
          <w:lang w:val="pt-PT"/>
        </w:rPr>
        <w:t>O crux benedicta</w:t>
      </w:r>
      <w:r w:rsidR="008D4451" w:rsidRPr="0021481A">
        <w:rPr>
          <w:lang w:val="pt-PT"/>
        </w:rPr>
        <w:t>.</w:t>
      </w:r>
    </w:p>
    <w:p w:rsidR="005A7D4E" w:rsidRPr="0021481A" w:rsidRDefault="005A7D4E" w:rsidP="007F1DD4">
      <w:pPr>
        <w:rPr>
          <w:lang w:val="pt-PT"/>
        </w:rPr>
      </w:pPr>
      <w:r w:rsidRPr="0021481A">
        <w:rPr>
          <w:rStyle w:val="Time1"/>
          <w:lang w:val="pt-PT"/>
        </w:rPr>
        <w:t>Ad laudes</w:t>
      </w:r>
      <w:r w:rsidRPr="0021481A">
        <w:rPr>
          <w:lang w:val="pt-PT"/>
        </w:rPr>
        <w:t xml:space="preserve"> AN </w:t>
      </w:r>
      <w:r w:rsidRPr="0021481A">
        <w:rPr>
          <w:rStyle w:val="Incipit"/>
          <w:lang w:val="pt-PT"/>
        </w:rPr>
        <w:t>O magnum pietatis</w:t>
      </w:r>
      <w:r w:rsidRPr="0021481A">
        <w:rPr>
          <w:lang w:val="pt-PT"/>
        </w:rPr>
        <w:t xml:space="preserve">. AN </w:t>
      </w:r>
      <w:r w:rsidRPr="0021481A">
        <w:rPr>
          <w:rStyle w:val="Incipit"/>
          <w:lang w:val="pt-PT"/>
        </w:rPr>
        <w:t>Per |singnum::signum| crucis</w:t>
      </w:r>
      <w:r w:rsidRPr="0021481A">
        <w:rPr>
          <w:lang w:val="pt-PT"/>
        </w:rPr>
        <w:t xml:space="preserve">. AN </w:t>
      </w:r>
      <w:r w:rsidRPr="0021481A">
        <w:rPr>
          <w:rStyle w:val="Incipit"/>
          <w:lang w:val="pt-PT"/>
        </w:rPr>
        <w:t>Salva nos</w:t>
      </w:r>
      <w:r w:rsidRPr="0021481A">
        <w:rPr>
          <w:lang w:val="pt-PT"/>
        </w:rPr>
        <w:t xml:space="preserve">. AN </w:t>
      </w:r>
      <w:r w:rsidRPr="0021481A">
        <w:rPr>
          <w:rStyle w:val="Incipit"/>
          <w:lang w:val="pt-PT"/>
        </w:rPr>
        <w:t>Adoramus te Christe</w:t>
      </w:r>
      <w:r w:rsidRPr="0021481A">
        <w:rPr>
          <w:lang w:val="pt-PT"/>
        </w:rPr>
        <w:t xml:space="preserve">. AN </w:t>
      </w:r>
      <w:r w:rsidRPr="0021481A">
        <w:rPr>
          <w:rStyle w:val="Incipit"/>
          <w:lang w:val="pt-PT"/>
        </w:rPr>
        <w:t>Adoremus crucis</w:t>
      </w:r>
      <w:r w:rsidRPr="0021481A">
        <w:rPr>
          <w:lang w:val="pt-PT"/>
        </w:rPr>
        <w:t xml:space="preserve">. CP </w:t>
      </w:r>
      <w:r w:rsidRPr="0021481A">
        <w:rPr>
          <w:rStyle w:val="Incipit"/>
          <w:lang w:val="pt-PT"/>
        </w:rPr>
        <w:t>Nos praedicamus Christum</w:t>
      </w:r>
      <w:r w:rsidRPr="0021481A">
        <w:rPr>
          <w:lang w:val="pt-PT"/>
        </w:rPr>
        <w:t xml:space="preserve">. VS </w:t>
      </w:r>
      <w:r w:rsidRPr="0021481A">
        <w:rPr>
          <w:rStyle w:val="Incipit"/>
          <w:lang w:val="pt-PT"/>
        </w:rPr>
        <w:t>Mihi autem absit</w:t>
      </w:r>
      <w:r w:rsidRPr="0021481A">
        <w:rPr>
          <w:lang w:val="pt-PT"/>
        </w:rPr>
        <w:t xml:space="preserve">. AB </w:t>
      </w:r>
      <w:r w:rsidR="002F2257" w:rsidRPr="0021481A">
        <w:rPr>
          <w:rStyle w:val="Incipit"/>
          <w:lang w:val="pt-PT"/>
        </w:rPr>
        <w:t xml:space="preserve">Super omnia </w:t>
      </w:r>
      <w:r w:rsidR="009B3F65" w:rsidRPr="0021481A">
        <w:rPr>
          <w:rStyle w:val="Incipit"/>
          <w:lang w:val="pt-PT"/>
        </w:rPr>
        <w:t>|lingna::</w:t>
      </w:r>
      <w:r w:rsidR="002F2257" w:rsidRPr="0021481A">
        <w:rPr>
          <w:rStyle w:val="Incipit"/>
          <w:lang w:val="pt-PT"/>
        </w:rPr>
        <w:t>lign</w:t>
      </w:r>
      <w:r w:rsidRPr="0021481A">
        <w:rPr>
          <w:rStyle w:val="Incipit"/>
          <w:lang w:val="pt-PT"/>
        </w:rPr>
        <w:t>a</w:t>
      </w:r>
      <w:r w:rsidR="009B3F65" w:rsidRPr="0021481A">
        <w:rPr>
          <w:rStyle w:val="Incipit"/>
          <w:lang w:val="pt-PT"/>
        </w:rPr>
        <w:t>|</w:t>
      </w:r>
      <w:r w:rsidRPr="0021481A">
        <w:rPr>
          <w:lang w:val="pt-PT"/>
        </w:rPr>
        <w:t xml:space="preserve">. [KY] </w:t>
      </w:r>
      <w:r w:rsidRPr="0021481A">
        <w:rPr>
          <w:rStyle w:val="Incipit"/>
          <w:lang w:val="pt-PT"/>
        </w:rPr>
        <w:t>Kyrie</w:t>
      </w:r>
      <w:r w:rsidRPr="0021481A">
        <w:rPr>
          <w:lang w:val="pt-PT"/>
        </w:rPr>
        <w:t xml:space="preserve"> nec [PN] </w:t>
      </w:r>
      <w:r w:rsidRPr="0021481A">
        <w:rPr>
          <w:rStyle w:val="Incipit"/>
          <w:lang w:val="pt-PT"/>
        </w:rPr>
        <w:t>Pater noster</w:t>
      </w:r>
      <w:r w:rsidRPr="0021481A">
        <w:rPr>
          <w:lang w:val="pt-PT"/>
        </w:rPr>
        <w:t xml:space="preserve">. OR </w:t>
      </w:r>
      <w:r w:rsidRPr="0021481A">
        <w:rPr>
          <w:rStyle w:val="Incipit"/>
          <w:lang w:val="pt-PT"/>
        </w:rPr>
        <w:t>Deus qui hodierna die</w:t>
      </w:r>
      <w:r w:rsidRPr="0021481A">
        <w:rPr>
          <w:lang w:val="pt-PT"/>
        </w:rPr>
        <w:t>. Deinde de sanctis cantetur antiphona et oratio.</w:t>
      </w:r>
    </w:p>
    <w:p w:rsidR="005A7D4E" w:rsidRPr="0021481A" w:rsidRDefault="005A7D4E" w:rsidP="007F1DD4">
      <w:pPr>
        <w:rPr>
          <w:lang w:val="pt-PT"/>
        </w:rPr>
      </w:pPr>
      <w:r w:rsidRPr="0021481A">
        <w:rPr>
          <w:rStyle w:val="Time1"/>
          <w:lang w:val="pt-PT"/>
        </w:rPr>
        <w:t>Ad horas</w:t>
      </w:r>
      <w:r w:rsidRPr="0021481A">
        <w:rPr>
          <w:lang w:val="pt-PT"/>
        </w:rPr>
        <w:t xml:space="preserve"> cantentur laudes de sanctis [AN] </w:t>
      </w:r>
      <w:r w:rsidRPr="0021481A">
        <w:rPr>
          <w:rStyle w:val="Incipit"/>
          <w:lang w:val="pt-PT"/>
        </w:rPr>
        <w:t>Iustorum autem</w:t>
      </w:r>
      <w:r w:rsidRPr="0021481A">
        <w:rPr>
          <w:lang w:val="pt-PT"/>
        </w:rPr>
        <w:t>.</w:t>
      </w:r>
    </w:p>
    <w:p w:rsidR="005A7D4E" w:rsidRPr="0021481A" w:rsidRDefault="005A7D4E" w:rsidP="007F1DD4">
      <w:pPr>
        <w:rPr>
          <w:lang w:val="pt-PT"/>
        </w:rPr>
      </w:pPr>
      <w:r w:rsidRPr="0021481A">
        <w:rPr>
          <w:rStyle w:val="Time1"/>
          <w:lang w:val="pt-PT"/>
        </w:rPr>
        <w:t>Ad missam</w:t>
      </w:r>
      <w:r w:rsidRPr="0021481A">
        <w:rPr>
          <w:lang w:val="pt-PT"/>
        </w:rPr>
        <w:t xml:space="preserve"> IN </w:t>
      </w:r>
      <w:r w:rsidRPr="0021481A">
        <w:rPr>
          <w:rStyle w:val="Incipit"/>
          <w:lang w:val="pt-PT"/>
        </w:rPr>
        <w:t>Nos autem</w:t>
      </w:r>
      <w:r w:rsidRPr="0021481A">
        <w:rPr>
          <w:lang w:val="pt-P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w:t>
      </w:r>
      <w:r w:rsidRPr="0021481A">
        <w:rPr>
          <w:lang w:val="pt-PT"/>
        </w:rPr>
        <w:t xml:space="preserve">Prima oratio de sancta cruce. Secunda de sanctis. Tertia de sancta (207ra) Maria [CLC] </w:t>
      </w:r>
      <w:r w:rsidRPr="0021481A">
        <w:rPr>
          <w:rStyle w:val="Incipit"/>
          <w:lang w:val="pt-PT"/>
        </w:rPr>
        <w:t>Famulis tuis</w:t>
      </w:r>
      <w:r w:rsidRPr="0021481A">
        <w:rPr>
          <w:lang w:val="pt-PT"/>
        </w:rPr>
        <w:t xml:space="preserve">. EV </w:t>
      </w:r>
      <w:r w:rsidRPr="0021481A">
        <w:rPr>
          <w:rStyle w:val="Incipit"/>
          <w:lang w:val="pt-PT"/>
        </w:rPr>
        <w:t>Verbum crucis pereuntibus</w:t>
      </w:r>
      <w:r w:rsidRPr="0021481A">
        <w:rPr>
          <w:lang w:val="pt-PT"/>
        </w:rPr>
        <w:t xml:space="preserve">. GR </w:t>
      </w:r>
      <w:r w:rsidRPr="0021481A">
        <w:rPr>
          <w:rStyle w:val="Incipit"/>
          <w:lang w:val="pt-PT"/>
        </w:rPr>
        <w:t>Christus factus</w:t>
      </w:r>
      <w:r w:rsidRPr="0021481A">
        <w:rPr>
          <w:lang w:val="pt-PT"/>
        </w:rPr>
        <w:t>. AL</w:t>
      </w:r>
      <w:r w:rsidR="00CF5AB2" w:rsidRPr="0021481A">
        <w:rPr>
          <w:lang w:val="pt-PT"/>
        </w:rPr>
        <w:t>V</w:t>
      </w:r>
      <w:r w:rsidRPr="0021481A">
        <w:rPr>
          <w:lang w:val="pt-PT"/>
        </w:rPr>
        <w:t xml:space="preserve"> </w:t>
      </w:r>
      <w:r w:rsidRPr="0021481A">
        <w:rPr>
          <w:rStyle w:val="Incipit"/>
          <w:lang w:val="pt-PT"/>
        </w:rPr>
        <w:t>Dulce lignum</w:t>
      </w:r>
      <w:r w:rsidRPr="0021481A">
        <w:rPr>
          <w:lang w:val="pt-PT"/>
        </w:rPr>
        <w:t xml:space="preserve">. EV </w:t>
      </w:r>
      <w:r w:rsidRPr="0021481A">
        <w:rPr>
          <w:rStyle w:val="Incipit"/>
          <w:lang w:val="pt-PT"/>
        </w:rPr>
        <w:t>Ego si exaltatus</w:t>
      </w:r>
      <w:r w:rsidRPr="0021481A">
        <w:rPr>
          <w:lang w:val="pt-PT"/>
        </w:rPr>
        <w:t xml:space="preserve">. </w:t>
      </w:r>
      <w:r w:rsidRPr="0021481A">
        <w:rPr>
          <w:lang w:val="it-IT"/>
        </w:rPr>
        <w:t xml:space="preserve">[CR] </w:t>
      </w:r>
      <w:r w:rsidRPr="0021481A">
        <w:rPr>
          <w:rStyle w:val="Incipit"/>
          <w:lang w:val="it-IT"/>
        </w:rPr>
        <w:t>Credo in unum</w:t>
      </w:r>
      <w:r w:rsidRPr="0021481A">
        <w:rPr>
          <w:lang w:val="it-IT"/>
        </w:rPr>
        <w:t xml:space="preserve"> dicitur. OF </w:t>
      </w:r>
      <w:r w:rsidRPr="0021481A">
        <w:rPr>
          <w:rStyle w:val="Incipit"/>
          <w:lang w:val="it-IT"/>
        </w:rPr>
        <w:t>Protege domine</w:t>
      </w:r>
      <w:r w:rsidRPr="0021481A">
        <w:rPr>
          <w:lang w:val="it-IT"/>
        </w:rPr>
        <w:t xml:space="preserve">. Praefatio de sancta cruce. </w:t>
      </w:r>
      <w:r w:rsidRPr="0021481A">
        <w:rPr>
          <w:lang w:val="pt-PT"/>
        </w:rPr>
        <w:t xml:space="preserve">CO </w:t>
      </w:r>
      <w:r w:rsidRPr="0021481A">
        <w:rPr>
          <w:rStyle w:val="Incipit"/>
          <w:lang w:val="pt-PT"/>
        </w:rPr>
        <w:t>Nos autem</w:t>
      </w:r>
      <w:r w:rsidRPr="0021481A">
        <w:rPr>
          <w:lang w:val="pt-PT"/>
        </w:rPr>
        <w:t xml:space="preserve"> cum [IM] </w:t>
      </w:r>
      <w:r w:rsidRPr="0021481A">
        <w:rPr>
          <w:rStyle w:val="Incipit"/>
          <w:lang w:val="pt-PT"/>
        </w:rPr>
        <w:t>Ite missa est</w:t>
      </w:r>
      <w:r w:rsidRPr="0021481A">
        <w:rPr>
          <w:lang w:val="pt-PT"/>
        </w:rPr>
        <w:t>.</w:t>
      </w:r>
    </w:p>
    <w:p w:rsidR="00BE661E" w:rsidRPr="0021481A" w:rsidRDefault="00BE661E" w:rsidP="007F1DD4">
      <w:pPr>
        <w:rPr>
          <w:lang w:val="pt-PT"/>
        </w:rPr>
      </w:pPr>
      <w:r w:rsidRPr="0021481A">
        <w:rPr>
          <w:rStyle w:val="Time1"/>
          <w:lang w:val="pt-PT"/>
        </w:rPr>
        <w:t>Sexta et nona</w:t>
      </w:r>
      <w:r w:rsidRPr="0021481A">
        <w:rPr>
          <w:lang w:val="pt-PT"/>
        </w:rPr>
        <w:t xml:space="preserve"> ut supra.</w:t>
      </w:r>
    </w:p>
    <w:p w:rsidR="00BE661E" w:rsidRPr="0021481A" w:rsidRDefault="00BE661E" w:rsidP="007F1DD4">
      <w:pPr>
        <w:rPr>
          <w:lang w:val="fr-FR"/>
        </w:rPr>
      </w:pPr>
      <w:r w:rsidRPr="0021481A">
        <w:rPr>
          <w:rStyle w:val="Time1"/>
          <w:lang w:val="pt-PT"/>
        </w:rPr>
        <w:t>In secunda vespera</w:t>
      </w:r>
      <w:r w:rsidRPr="0021481A">
        <w:rPr>
          <w:lang w:val="pt-PT"/>
        </w:rPr>
        <w:t xml:space="preserve"> [AN] </w:t>
      </w:r>
      <w:r w:rsidRPr="0021481A">
        <w:rPr>
          <w:rStyle w:val="Incipit"/>
          <w:lang w:val="pt-PT"/>
        </w:rPr>
        <w:t>O magnum pietatis</w:t>
      </w:r>
      <w:r w:rsidRPr="0021481A">
        <w:rPr>
          <w:lang w:val="pt-PT"/>
        </w:rPr>
        <w:t xml:space="preserve"> super feriales psalmos. Capitulum, hymnus, versiculus ut in priori nocte. AM </w:t>
      </w:r>
      <w:r w:rsidRPr="0021481A">
        <w:rPr>
          <w:rStyle w:val="Incipit"/>
          <w:lang w:val="pt-PT"/>
        </w:rPr>
        <w:t>|Lingnum::Lignum| vitae</w:t>
      </w:r>
      <w:r w:rsidRPr="0021481A">
        <w:rPr>
          <w:lang w:val="pt-PT"/>
        </w:rPr>
        <w:t xml:space="preserve">. </w:t>
      </w:r>
      <w:r w:rsidRPr="0021481A">
        <w:rPr>
          <w:lang w:val="fr-FR"/>
        </w:rPr>
        <w:t xml:space="preserve">Deinde AC </w:t>
      </w:r>
      <w:r w:rsidRPr="0021481A">
        <w:rPr>
          <w:rStyle w:val="Incipit"/>
          <w:lang w:val="fr-FR"/>
        </w:rPr>
        <w:t>Adest namque</w:t>
      </w:r>
      <w:r w:rsidRPr="0021481A">
        <w:rPr>
          <w:lang w:val="fr-FR"/>
        </w:rPr>
        <w:t xml:space="preserve">. Et ORC </w:t>
      </w:r>
      <w:r w:rsidR="002F2257" w:rsidRPr="0021481A">
        <w:rPr>
          <w:rStyle w:val="Incipit"/>
          <w:lang w:val="fr-FR"/>
        </w:rPr>
        <w:t>Famu</w:t>
      </w:r>
      <w:r w:rsidRPr="0021481A">
        <w:rPr>
          <w:rStyle w:val="Incipit"/>
          <w:lang w:val="fr-FR"/>
        </w:rPr>
        <w:t>lis tuis</w:t>
      </w:r>
      <w:r w:rsidRPr="0021481A">
        <w:rPr>
          <w:lang w:val="fr-FR"/>
        </w:rPr>
        <w:t>. Deinde suffragia.</w:t>
      </w:r>
    </w:p>
    <w:p w:rsidR="00BE661E" w:rsidRPr="0021481A" w:rsidRDefault="00BE661E" w:rsidP="00BE661E">
      <w:pPr>
        <w:pStyle w:val="Titolo1"/>
        <w:rPr>
          <w:lang w:val="fr-FR"/>
        </w:rPr>
      </w:pPr>
      <w:r w:rsidRPr="0021481A">
        <w:rPr>
          <w:lang w:val="fr-FR"/>
        </w:rPr>
        <w:t>IN OCTAVA NATIVITATIS BEATAE VIRGINIS</w:t>
      </w:r>
    </w:p>
    <w:p w:rsidR="00BE661E" w:rsidRPr="0021481A" w:rsidRDefault="00BE661E" w:rsidP="007F1DD4">
      <w:pPr>
        <w:rPr>
          <w:lang w:val="fr-FR"/>
        </w:rPr>
      </w:pPr>
      <w:r w:rsidRPr="0021481A">
        <w:rPr>
          <w:rStyle w:val="Time1"/>
          <w:lang w:val="fr-FR"/>
        </w:rPr>
        <w:t>Ad matutinam</w:t>
      </w:r>
      <w:r w:rsidRPr="0021481A">
        <w:rPr>
          <w:lang w:val="fr-FR"/>
        </w:rPr>
        <w:t xml:space="preserve"> omnia ut in die sancto.</w:t>
      </w:r>
    </w:p>
    <w:p w:rsidR="00BE661E" w:rsidRPr="0021481A" w:rsidRDefault="00BE661E" w:rsidP="007F1DD4">
      <w:pPr>
        <w:rPr>
          <w:lang w:val="pt-PT"/>
        </w:rPr>
      </w:pPr>
      <w:r w:rsidRPr="0021481A">
        <w:rPr>
          <w:rStyle w:val="Time1"/>
          <w:lang w:val="fr-FR"/>
        </w:rPr>
        <w:t>Ad laudes</w:t>
      </w:r>
      <w:r w:rsidRPr="0021481A">
        <w:rPr>
          <w:lang w:val="fr-FR"/>
        </w:rPr>
        <w:t xml:space="preserve"> tantum sola cantetur AN </w:t>
      </w:r>
      <w:r w:rsidRPr="0021481A">
        <w:rPr>
          <w:rStyle w:val="Incipit"/>
          <w:lang w:val="fr-FR"/>
        </w:rPr>
        <w:t>Nativitas gloriosae</w:t>
      </w:r>
      <w:r w:rsidRPr="0021481A">
        <w:rPr>
          <w:lang w:val="fr-FR"/>
        </w:rPr>
        <w:t xml:space="preserve">. </w:t>
      </w:r>
      <w:r w:rsidRPr="0021481A">
        <w:rPr>
          <w:lang w:val="pt-PT"/>
        </w:rPr>
        <w:t>In suffragiis</w:t>
      </w:r>
      <w:r w:rsidR="002F2257" w:rsidRPr="0021481A">
        <w:rPr>
          <w:lang w:val="pt-PT"/>
        </w:rPr>
        <w:t xml:space="preserve"> de sancto Nicomede AC </w:t>
      </w:r>
      <w:r w:rsidR="002F2257" w:rsidRPr="0021481A">
        <w:rPr>
          <w:rStyle w:val="Incipit"/>
          <w:lang w:val="pt-PT"/>
        </w:rPr>
        <w:t>Hic vir despiciens</w:t>
      </w:r>
      <w:r w:rsidR="002F2257" w:rsidRPr="0021481A">
        <w:rPr>
          <w:lang w:val="pt-PT"/>
        </w:rPr>
        <w:t xml:space="preserve">. ORC </w:t>
      </w:r>
      <w:r w:rsidR="002F2257" w:rsidRPr="0021481A">
        <w:rPr>
          <w:rStyle w:val="Incipit"/>
          <w:lang w:val="pt-PT"/>
        </w:rPr>
        <w:t>(207rb) Adesto domine populo tuo</w:t>
      </w:r>
      <w:r w:rsidR="002F2257" w:rsidRPr="0021481A">
        <w:rPr>
          <w:lang w:val="pt-PT"/>
        </w:rPr>
        <w:t>.</w:t>
      </w:r>
    </w:p>
    <w:p w:rsidR="002F2257" w:rsidRPr="0021481A" w:rsidRDefault="002F2257" w:rsidP="007F1DD4">
      <w:pPr>
        <w:rPr>
          <w:lang w:val="fr-FR"/>
        </w:rPr>
      </w:pPr>
      <w:r w:rsidRPr="0021481A">
        <w:rPr>
          <w:rStyle w:val="Time1"/>
          <w:lang w:val="pt-PT"/>
        </w:rPr>
        <w:t>Ad priorem missam</w:t>
      </w:r>
      <w:r w:rsidRPr="0021481A">
        <w:rPr>
          <w:lang w:val="pt-PT"/>
        </w:rPr>
        <w:t xml:space="preserve"> cantetur officium de sancto Nicomede per totum. IN </w:t>
      </w:r>
      <w:r w:rsidRPr="0021481A">
        <w:rPr>
          <w:rStyle w:val="Incipit"/>
          <w:lang w:val="pt-PT"/>
        </w:rPr>
        <w:t>Laetabitur iustus</w:t>
      </w:r>
      <w:r w:rsidRPr="0021481A">
        <w:rPr>
          <w:lang w:val="pt-PT"/>
        </w:rPr>
        <w:t xml:space="preserve">. [KY] </w:t>
      </w:r>
      <w:r w:rsidRPr="0021481A">
        <w:rPr>
          <w:rStyle w:val="Incipit"/>
          <w:lang w:val="pt-PT"/>
        </w:rPr>
        <w:t>Kyrie</w:t>
      </w:r>
      <w:r w:rsidRPr="0021481A">
        <w:rPr>
          <w:lang w:val="pt-PT"/>
        </w:rPr>
        <w:t xml:space="preserve"> dominicale cum [GL] </w:t>
      </w:r>
      <w:r w:rsidRPr="0021481A">
        <w:rPr>
          <w:rStyle w:val="Incipit"/>
          <w:lang w:val="pt-PT"/>
        </w:rPr>
        <w:t>Gloria in excelsis</w:t>
      </w:r>
      <w:r w:rsidRPr="0021481A">
        <w:rPr>
          <w:lang w:val="pt-PT"/>
        </w:rPr>
        <w:t xml:space="preserve">. Secunda oratio de sancta Maria. Tertia de dominica. EP </w:t>
      </w:r>
      <w:r w:rsidRPr="0021481A">
        <w:rPr>
          <w:rStyle w:val="Incipit"/>
          <w:lang w:val="pt-PT"/>
        </w:rPr>
        <w:t>Nolite erubescere</w:t>
      </w:r>
      <w:r w:rsidRPr="0021481A">
        <w:rPr>
          <w:lang w:val="pt-PT"/>
        </w:rPr>
        <w:t xml:space="preserve">. GR </w:t>
      </w:r>
      <w:r w:rsidRPr="0021481A">
        <w:rPr>
          <w:rStyle w:val="Incipit"/>
          <w:lang w:val="pt-PT"/>
        </w:rPr>
        <w:t>Posuisti domine</w:t>
      </w:r>
      <w:r w:rsidRPr="0021481A">
        <w:rPr>
          <w:lang w:val="pt-PT"/>
        </w:rPr>
        <w:t xml:space="preserve">. ALV </w:t>
      </w:r>
      <w:r w:rsidRPr="0021481A">
        <w:rPr>
          <w:rStyle w:val="Incipit"/>
          <w:lang w:val="pt-PT"/>
        </w:rPr>
        <w:t>Laetabitur iustus</w:t>
      </w:r>
      <w:r w:rsidRPr="0021481A">
        <w:rPr>
          <w:lang w:val="pt-PT"/>
        </w:rPr>
        <w:t xml:space="preserve">. EV </w:t>
      </w:r>
      <w:r w:rsidRPr="0021481A">
        <w:rPr>
          <w:rStyle w:val="Incipit"/>
          <w:lang w:val="pt-PT"/>
        </w:rPr>
        <w:t>Si quis vult post me</w:t>
      </w:r>
      <w:r w:rsidRPr="0021481A">
        <w:rPr>
          <w:lang w:val="pt-PT"/>
        </w:rPr>
        <w:t xml:space="preserve">. OF </w:t>
      </w:r>
      <w:r w:rsidRPr="0021481A">
        <w:rPr>
          <w:rStyle w:val="Incipit"/>
          <w:lang w:val="pt-PT"/>
        </w:rPr>
        <w:t>Gloria et honore</w:t>
      </w:r>
      <w:r w:rsidRPr="0021481A">
        <w:rPr>
          <w:lang w:val="pt-PT"/>
        </w:rPr>
        <w:t xml:space="preserve">. </w:t>
      </w:r>
      <w:r w:rsidRPr="0021481A">
        <w:rPr>
          <w:lang w:val="fr-FR"/>
        </w:rPr>
        <w:t xml:space="preserve">CO </w:t>
      </w:r>
      <w:r w:rsidRPr="0021481A">
        <w:rPr>
          <w:rStyle w:val="Incipit"/>
          <w:lang w:val="fr-FR"/>
        </w:rPr>
        <w:t>Qui vult venire</w:t>
      </w:r>
      <w:r w:rsidRPr="0021481A">
        <w:rPr>
          <w:lang w:val="fr-FR"/>
        </w:rPr>
        <w:t>.</w:t>
      </w:r>
    </w:p>
    <w:p w:rsidR="002F2257" w:rsidRPr="0021481A" w:rsidRDefault="002F2257" w:rsidP="007F1DD4">
      <w:pPr>
        <w:rPr>
          <w:lang w:val="fr-FR"/>
        </w:rPr>
      </w:pPr>
      <w:r w:rsidRPr="0021481A">
        <w:rPr>
          <w:rStyle w:val="Time1"/>
          <w:lang w:val="fr-FR"/>
        </w:rPr>
        <w:t>Ad horas</w:t>
      </w:r>
      <w:r w:rsidRPr="0021481A">
        <w:rPr>
          <w:lang w:val="fr-FR"/>
        </w:rPr>
        <w:t xml:space="preserve"> cantentur l</w:t>
      </w:r>
      <w:r w:rsidR="0048716D" w:rsidRPr="0021481A">
        <w:rPr>
          <w:lang w:val="fr-FR"/>
        </w:rPr>
        <w:t>audes de beata virgine ut supra</w:t>
      </w:r>
      <w:r w:rsidRPr="0021481A">
        <w:rPr>
          <w:lang w:val="fr-FR"/>
        </w:rPr>
        <w:t>.</w:t>
      </w:r>
    </w:p>
    <w:p w:rsidR="002F2257" w:rsidRPr="0021481A" w:rsidRDefault="002F2257" w:rsidP="007F1DD4">
      <w:pPr>
        <w:rPr>
          <w:lang w:val="pt-PT"/>
        </w:rPr>
      </w:pPr>
      <w:r w:rsidRPr="0021481A">
        <w:rPr>
          <w:rStyle w:val="Time1"/>
          <w:lang w:val="fr-FR"/>
        </w:rPr>
        <w:t>Ad publicam missam</w:t>
      </w:r>
      <w:r w:rsidRPr="0021481A">
        <w:rPr>
          <w:lang w:val="fr-FR"/>
        </w:rPr>
        <w:t xml:space="preserve"> per totum ut in die sancto, sed [</w:t>
      </w:r>
      <w:r w:rsidR="000F2700" w:rsidRPr="0021481A">
        <w:rPr>
          <w:lang w:val="fr-FR"/>
        </w:rPr>
        <w:t>GL</w:t>
      </w:r>
      <w:r w:rsidRPr="0021481A">
        <w:rPr>
          <w:lang w:val="fr-FR"/>
        </w:rPr>
        <w:t>]</w:t>
      </w:r>
      <w:r w:rsidR="000F2700" w:rsidRPr="0021481A">
        <w:rPr>
          <w:lang w:val="fr-FR"/>
        </w:rPr>
        <w:t xml:space="preserve"> </w:t>
      </w:r>
      <w:r w:rsidR="000F2700" w:rsidRPr="0021481A">
        <w:rPr>
          <w:rStyle w:val="Incipit"/>
          <w:lang w:val="fr-FR"/>
        </w:rPr>
        <w:t>Gloria in excelsis</w:t>
      </w:r>
      <w:r w:rsidR="000F2700" w:rsidRPr="0021481A">
        <w:rPr>
          <w:lang w:val="fr-FR"/>
        </w:rPr>
        <w:t xml:space="preserve">, </w:t>
      </w:r>
      <w:r w:rsidRPr="0021481A">
        <w:rPr>
          <w:lang w:val="fr-FR"/>
        </w:rPr>
        <w:t>[</w:t>
      </w:r>
      <w:r w:rsidR="000F2700" w:rsidRPr="0021481A">
        <w:rPr>
          <w:lang w:val="fr-FR"/>
        </w:rPr>
        <w:t>SA</w:t>
      </w:r>
      <w:r w:rsidRPr="0021481A">
        <w:rPr>
          <w:lang w:val="fr-FR"/>
        </w:rPr>
        <w:t>]</w:t>
      </w:r>
      <w:r w:rsidR="000F2700" w:rsidRPr="0021481A">
        <w:rPr>
          <w:lang w:val="fr-FR"/>
        </w:rPr>
        <w:t xml:space="preserve"> </w:t>
      </w:r>
      <w:r w:rsidR="000F2700" w:rsidRPr="0021481A">
        <w:rPr>
          <w:rStyle w:val="Incipit"/>
          <w:lang w:val="fr-FR"/>
        </w:rPr>
        <w:t>Sanctus</w:t>
      </w:r>
      <w:r w:rsidR="000F2700" w:rsidRPr="0021481A">
        <w:rPr>
          <w:lang w:val="fr-FR"/>
        </w:rPr>
        <w:t xml:space="preserve">, </w:t>
      </w:r>
      <w:r w:rsidRPr="0021481A">
        <w:rPr>
          <w:lang w:val="fr-FR"/>
        </w:rPr>
        <w:t>[</w:t>
      </w:r>
      <w:r w:rsidR="000F2700" w:rsidRPr="0021481A">
        <w:rPr>
          <w:lang w:val="fr-FR"/>
        </w:rPr>
        <w:t>AG</w:t>
      </w:r>
      <w:r w:rsidRPr="0021481A">
        <w:rPr>
          <w:lang w:val="fr-FR"/>
        </w:rPr>
        <w:t>]</w:t>
      </w:r>
      <w:r w:rsidR="000F2700" w:rsidRPr="0021481A">
        <w:rPr>
          <w:lang w:val="fr-FR"/>
        </w:rPr>
        <w:t xml:space="preserve"> </w:t>
      </w:r>
      <w:r w:rsidR="000F2700" w:rsidRPr="0021481A">
        <w:rPr>
          <w:rStyle w:val="Incipit"/>
          <w:lang w:val="fr-FR"/>
        </w:rPr>
        <w:t>Agnus dei</w:t>
      </w:r>
      <w:r w:rsidR="000F2700" w:rsidRPr="0021481A">
        <w:rPr>
          <w:lang w:val="fr-FR"/>
        </w:rPr>
        <w:t xml:space="preserve"> dominicalia fiant. </w:t>
      </w:r>
      <w:r w:rsidR="000F2700" w:rsidRPr="0021481A">
        <w:rPr>
          <w:lang w:val="pt-PT"/>
        </w:rPr>
        <w:t>Et secunda oratio de sancto Nicomede.</w:t>
      </w:r>
    </w:p>
    <w:p w:rsidR="000F2700" w:rsidRPr="0021481A" w:rsidRDefault="000F2700" w:rsidP="007F1DD4">
      <w:pPr>
        <w:rPr>
          <w:lang w:val="pt-PT"/>
        </w:rPr>
      </w:pPr>
      <w:r w:rsidRPr="0021481A">
        <w:rPr>
          <w:rStyle w:val="Time1"/>
          <w:lang w:val="pt-PT"/>
        </w:rPr>
        <w:t>Sexta (207va) et nona</w:t>
      </w:r>
      <w:r w:rsidRPr="0021481A">
        <w:rPr>
          <w:lang w:val="pt-PT"/>
        </w:rPr>
        <w:t xml:space="preserve"> ut supra.</w:t>
      </w:r>
    </w:p>
    <w:p w:rsidR="000F2700" w:rsidRPr="0021481A" w:rsidRDefault="000F2700" w:rsidP="007F1DD4">
      <w:pPr>
        <w:rPr>
          <w:lang w:val="pt-PT"/>
        </w:rPr>
      </w:pPr>
      <w:r w:rsidRPr="0021481A">
        <w:rPr>
          <w:rStyle w:val="Time1"/>
          <w:lang w:val="pt-PT"/>
        </w:rPr>
        <w:t>Secundam vesperam</w:t>
      </w:r>
      <w:r w:rsidRPr="0021481A">
        <w:rPr>
          <w:lang w:val="pt-PT"/>
        </w:rPr>
        <w:t xml:space="preserve"> non habet.</w:t>
      </w:r>
    </w:p>
    <w:p w:rsidR="000F2700" w:rsidRPr="0021481A" w:rsidRDefault="000F2700" w:rsidP="000F2700">
      <w:pPr>
        <w:pStyle w:val="Titolo1"/>
        <w:rPr>
          <w:lang w:val="it-IT"/>
        </w:rPr>
      </w:pPr>
      <w:r w:rsidRPr="0021481A">
        <w:rPr>
          <w:lang w:val="it-IT"/>
        </w:rPr>
        <w:lastRenderedPageBreak/>
        <w:t>IN NATIVITATE SANCTI LAMBERTI</w:t>
      </w:r>
    </w:p>
    <w:p w:rsidR="000F2700" w:rsidRPr="0021481A" w:rsidRDefault="000F2700" w:rsidP="007F1DD4">
      <w:pPr>
        <w:rPr>
          <w:lang w:val="it-IT"/>
        </w:rPr>
      </w:pPr>
      <w:r w:rsidRPr="0021481A">
        <w:rPr>
          <w:rStyle w:val="Time1"/>
          <w:lang w:val="it-IT"/>
        </w:rPr>
        <w:t>Ad vesperas</w:t>
      </w:r>
      <w:r w:rsidRPr="0021481A">
        <w:rPr>
          <w:lang w:val="it-IT"/>
        </w:rPr>
        <w:t xml:space="preserve"> feriales |psalmos::psalmi|. Capitulum de uno martyre. VS </w:t>
      </w:r>
      <w:r w:rsidRPr="0021481A">
        <w:rPr>
          <w:rStyle w:val="Incipit"/>
          <w:lang w:val="it-IT"/>
        </w:rPr>
        <w:t>Gloria et honore</w:t>
      </w:r>
      <w:r w:rsidRPr="0021481A">
        <w:rPr>
          <w:lang w:val="it-IT"/>
        </w:rPr>
        <w:t xml:space="preserve">. AM </w:t>
      </w:r>
      <w:r w:rsidRPr="0021481A">
        <w:rPr>
          <w:rStyle w:val="Incipit"/>
          <w:lang w:val="it-IT"/>
        </w:rPr>
        <w:t>Magna vox</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Orationem require de uno martyre. Deinde suffragia.</w:t>
      </w:r>
    </w:p>
    <w:p w:rsidR="000F2700" w:rsidRPr="0021481A" w:rsidRDefault="000F2700" w:rsidP="007F1DD4">
      <w:pPr>
        <w:rPr>
          <w:lang w:val="it-IT"/>
        </w:rPr>
      </w:pPr>
      <w:r w:rsidRPr="0021481A">
        <w:rPr>
          <w:rStyle w:val="Time1"/>
          <w:lang w:val="it-IT"/>
        </w:rPr>
        <w:t>Ad matutinam</w:t>
      </w:r>
      <w:r w:rsidRPr="0021481A">
        <w:rPr>
          <w:lang w:val="it-IT"/>
        </w:rPr>
        <w:t xml:space="preserve"> INV </w:t>
      </w:r>
      <w:r w:rsidRPr="0021481A">
        <w:rPr>
          <w:rStyle w:val="Incipit"/>
          <w:lang w:val="it-IT"/>
        </w:rPr>
        <w:t>Regem martyrum</w:t>
      </w:r>
      <w:r w:rsidRPr="0021481A">
        <w:rPr>
          <w:lang w:val="it-IT"/>
        </w:rPr>
        <w:t xml:space="preserve"> cum nocturno. VS </w:t>
      </w:r>
      <w:r w:rsidRPr="0021481A">
        <w:rPr>
          <w:rStyle w:val="Incipit"/>
          <w:lang w:val="it-IT"/>
        </w:rPr>
        <w:t>Posuisti domine</w:t>
      </w:r>
      <w:r w:rsidRPr="0021481A">
        <w:rPr>
          <w:lang w:val="it-IT"/>
        </w:rPr>
        <w:t>. Leg</w:t>
      </w:r>
      <w:r w:rsidR="00200BF6" w:rsidRPr="0021481A">
        <w:rPr>
          <w:lang w:val="it-IT"/>
        </w:rPr>
        <w:t>itur [passio</w:t>
      </w:r>
      <w:r w:rsidRPr="0021481A">
        <w:rPr>
          <w:lang w:val="it-IT"/>
        </w:rPr>
        <w:t>] eius cum tribus responsoriis de uno martyre.</w:t>
      </w:r>
    </w:p>
    <w:p w:rsidR="000F2700" w:rsidRPr="0021481A" w:rsidRDefault="000F2700" w:rsidP="007F1DD4">
      <w:pPr>
        <w:rPr>
          <w:lang w:val="fr-FR"/>
        </w:rPr>
      </w:pPr>
      <w:r w:rsidRPr="0021481A">
        <w:rPr>
          <w:rStyle w:val="Time1"/>
          <w:lang w:val="fr-FR"/>
        </w:rPr>
        <w:t>Ad laudes</w:t>
      </w:r>
      <w:r w:rsidRPr="0021481A">
        <w:rPr>
          <w:lang w:val="fr-FR"/>
        </w:rPr>
        <w:t xml:space="preserve"> AN </w:t>
      </w:r>
      <w:r w:rsidRPr="0021481A">
        <w:rPr>
          <w:rStyle w:val="Incipit"/>
          <w:lang w:val="fr-FR"/>
        </w:rPr>
        <w:t>Qui me confessus</w:t>
      </w:r>
      <w:r w:rsidRPr="0021481A">
        <w:rPr>
          <w:lang w:val="fr-FR"/>
        </w:rPr>
        <w:t xml:space="preserve">. Capitulum de uno martyre. [VS] </w:t>
      </w:r>
      <w:r w:rsidRPr="0021481A">
        <w:rPr>
          <w:rStyle w:val="Incipit"/>
          <w:lang w:val="fr-FR"/>
        </w:rPr>
        <w:t>%D::Gloria et honore%</w:t>
      </w:r>
      <w:r w:rsidRPr="0021481A">
        <w:rPr>
          <w:lang w:val="fr-FR"/>
        </w:rPr>
        <w:t xml:space="preserve">. VS </w:t>
      </w:r>
      <w:r w:rsidRPr="0021481A">
        <w:rPr>
          <w:rStyle w:val="Incipit"/>
          <w:lang w:val="fr-FR"/>
        </w:rPr>
        <w:t>Magna est gloria</w:t>
      </w:r>
      <w:r w:rsidRPr="0021481A">
        <w:rPr>
          <w:lang w:val="fr-FR"/>
        </w:rPr>
        <w:t xml:space="preserve">. AB </w:t>
      </w:r>
      <w:r w:rsidRPr="0021481A">
        <w:rPr>
          <w:rStyle w:val="Incipit"/>
          <w:lang w:val="fr-FR"/>
        </w:rPr>
        <w:t>Hic vir despiciens</w:t>
      </w:r>
      <w:r w:rsidRPr="0021481A">
        <w:rPr>
          <w:lang w:val="fr-FR"/>
        </w:rPr>
        <w:t xml:space="preserve">. [KY] </w:t>
      </w:r>
      <w:r w:rsidRPr="0021481A">
        <w:rPr>
          <w:rStyle w:val="Incipit"/>
          <w:lang w:val="fr-FR"/>
        </w:rPr>
        <w:t>Kyrie</w:t>
      </w:r>
      <w:r w:rsidRPr="0021481A">
        <w:rPr>
          <w:lang w:val="fr-FR"/>
        </w:rPr>
        <w:t xml:space="preserve">. [PN] </w:t>
      </w:r>
      <w:r w:rsidRPr="0021481A">
        <w:rPr>
          <w:rStyle w:val="Incipit"/>
          <w:lang w:val="fr-FR"/>
        </w:rPr>
        <w:t>Pater noster</w:t>
      </w:r>
      <w:r w:rsidRPr="0021481A">
        <w:rPr>
          <w:lang w:val="fr-FR"/>
        </w:rPr>
        <w:t>. Orationem require [de uno martyre]. Deinde suffragia.</w:t>
      </w:r>
    </w:p>
    <w:p w:rsidR="000F2700" w:rsidRPr="0021481A" w:rsidRDefault="000F2700" w:rsidP="007F1DD4">
      <w:pPr>
        <w:rPr>
          <w:lang w:val="fr-FR"/>
        </w:rPr>
      </w:pPr>
      <w:r w:rsidRPr="0021481A">
        <w:rPr>
          <w:rStyle w:val="Time1"/>
          <w:lang w:val="fr-FR"/>
        </w:rPr>
        <w:t>Ad horas</w:t>
      </w:r>
      <w:r w:rsidRPr="0021481A">
        <w:rPr>
          <w:lang w:val="fr-FR"/>
        </w:rPr>
        <w:t xml:space="preserve"> cantentur laudes. Et responsoria de uno martyre.</w:t>
      </w:r>
    </w:p>
    <w:p w:rsidR="000F2700" w:rsidRPr="0021481A" w:rsidRDefault="000F2700" w:rsidP="007F1DD4">
      <w:pPr>
        <w:rPr>
          <w:lang w:val="fr-FR"/>
        </w:rPr>
      </w:pPr>
      <w:r w:rsidRPr="0021481A">
        <w:rPr>
          <w:rStyle w:val="Time1"/>
          <w:lang w:val="fr-FR"/>
        </w:rPr>
        <w:t>Ad missam</w:t>
      </w:r>
      <w:r w:rsidRPr="0021481A">
        <w:rPr>
          <w:lang w:val="fr-FR"/>
        </w:rPr>
        <w:t xml:space="preserve"> dominica per totum, (207vb) sed dic secundam orationem de sancto Lamberto.</w:t>
      </w:r>
    </w:p>
    <w:p w:rsidR="000F2700" w:rsidRPr="0021481A" w:rsidRDefault="000F2700" w:rsidP="00351481">
      <w:pPr>
        <w:pStyle w:val="Titolo1"/>
        <w:rPr>
          <w:lang w:val="fr-FR"/>
        </w:rPr>
      </w:pPr>
      <w:r w:rsidRPr="0021481A">
        <w:rPr>
          <w:lang w:val="fr-FR"/>
        </w:rPr>
        <w:t>IN VIGILIA MATTHAEI APOSTOLI</w:t>
      </w:r>
    </w:p>
    <w:p w:rsidR="000F2700" w:rsidRPr="0021481A" w:rsidRDefault="000F2700" w:rsidP="007F1DD4">
      <w:pPr>
        <w:rPr>
          <w:lang w:val="fr-FR"/>
        </w:rPr>
      </w:pPr>
      <w:r w:rsidRPr="0021481A">
        <w:rPr>
          <w:rStyle w:val="Time1"/>
          <w:lang w:val="fr-FR"/>
        </w:rPr>
        <w:t>Ad matutinam</w:t>
      </w:r>
      <w:r w:rsidRPr="0021481A">
        <w:rPr>
          <w:lang w:val="fr-FR"/>
        </w:rPr>
        <w:t xml:space="preserve"> omnia de dominica.</w:t>
      </w:r>
    </w:p>
    <w:p w:rsidR="000F2700" w:rsidRPr="0021481A" w:rsidRDefault="000F2700" w:rsidP="007F1DD4">
      <w:pPr>
        <w:rPr>
          <w:lang w:val="pt-PT"/>
        </w:rPr>
      </w:pPr>
      <w:r w:rsidRPr="0021481A">
        <w:rPr>
          <w:rStyle w:val="Time1"/>
          <w:lang w:val="fr-FR"/>
        </w:rPr>
        <w:t>Ad missam</w:t>
      </w:r>
      <w:r w:rsidRPr="0021481A">
        <w:rPr>
          <w:lang w:val="fr-FR"/>
        </w:rPr>
        <w:t xml:space="preserve"> IN </w:t>
      </w:r>
      <w:r w:rsidRPr="0021481A">
        <w:rPr>
          <w:rStyle w:val="Incipit"/>
          <w:lang w:val="fr-FR"/>
        </w:rPr>
        <w:t>Ego autem</w:t>
      </w:r>
      <w:r w:rsidRPr="0021481A">
        <w:rPr>
          <w:lang w:val="fr-FR"/>
        </w:rPr>
        <w:t xml:space="preserve">. [KY] </w:t>
      </w:r>
      <w:r w:rsidRPr="0021481A">
        <w:rPr>
          <w:rStyle w:val="Incipit"/>
          <w:lang w:val="fr-FR"/>
        </w:rPr>
        <w:t>Kyrie</w:t>
      </w:r>
      <w:r w:rsidRPr="0021481A">
        <w:rPr>
          <w:lang w:val="fr-FR"/>
        </w:rPr>
        <w:t xml:space="preserve"> feriale. Prima oratio de vigilia. Secunda de dominica. </w:t>
      </w:r>
      <w:r w:rsidRPr="0021481A">
        <w:rPr>
          <w:lang w:val="pt-PT"/>
        </w:rPr>
        <w:t xml:space="preserve">Tertia quam velis. </w:t>
      </w:r>
      <w:r w:rsidR="009C7DC9" w:rsidRPr="0021481A">
        <w:rPr>
          <w:lang w:val="pt-PT"/>
        </w:rPr>
        <w:t xml:space="preserve">EP </w:t>
      </w:r>
      <w:r w:rsidR="009C7DC9" w:rsidRPr="0021481A">
        <w:rPr>
          <w:rStyle w:val="Incipit"/>
          <w:lang w:val="pt-PT"/>
        </w:rPr>
        <w:t>Unicuique data est</w:t>
      </w:r>
      <w:r w:rsidR="009C7DC9" w:rsidRPr="0021481A">
        <w:rPr>
          <w:lang w:val="pt-PT"/>
        </w:rPr>
        <w:t xml:space="preserve">. GR </w:t>
      </w:r>
      <w:r w:rsidR="009C7DC9" w:rsidRPr="0021481A">
        <w:rPr>
          <w:rStyle w:val="Incipit"/>
          <w:lang w:val="pt-PT"/>
        </w:rPr>
        <w:t>Iustus ut palma</w:t>
      </w:r>
      <w:r w:rsidR="009C7DC9" w:rsidRPr="0021481A">
        <w:rPr>
          <w:lang w:val="pt-PT"/>
        </w:rPr>
        <w:t xml:space="preserve">. EV </w:t>
      </w:r>
      <w:r w:rsidR="009C7DC9" w:rsidRPr="0021481A">
        <w:rPr>
          <w:rStyle w:val="Incipit"/>
          <w:lang w:val="pt-PT"/>
        </w:rPr>
        <w:t>Ecce nos relinquimus</w:t>
      </w:r>
      <w:r w:rsidR="009C7DC9" w:rsidRPr="0021481A">
        <w:rPr>
          <w:lang w:val="pt-PT"/>
        </w:rPr>
        <w:t xml:space="preserve">. OF </w:t>
      </w:r>
      <w:r w:rsidR="009C7DC9" w:rsidRPr="0021481A">
        <w:rPr>
          <w:rStyle w:val="Incipit"/>
          <w:lang w:val="pt-PT"/>
        </w:rPr>
        <w:t>Gloria et honore</w:t>
      </w:r>
      <w:r w:rsidR="009C7DC9" w:rsidRPr="0021481A">
        <w:rPr>
          <w:lang w:val="pt-PT"/>
        </w:rPr>
        <w:t xml:space="preserve">. CO </w:t>
      </w:r>
      <w:r w:rsidR="009C7DC9" w:rsidRPr="0021481A">
        <w:rPr>
          <w:rStyle w:val="Incipit"/>
          <w:lang w:val="pt-PT"/>
        </w:rPr>
        <w:t>Posuisti domine</w:t>
      </w:r>
      <w:r w:rsidR="009C7DC9" w:rsidRPr="0021481A">
        <w:rPr>
          <w:lang w:val="pt-PT"/>
        </w:rPr>
        <w:t>.</w:t>
      </w:r>
    </w:p>
    <w:p w:rsidR="009C7DC9" w:rsidRPr="0021481A" w:rsidRDefault="009C7DC9" w:rsidP="007F1DD4">
      <w:pPr>
        <w:rPr>
          <w:lang w:val="pt-PT"/>
        </w:rPr>
      </w:pPr>
      <w:r w:rsidRPr="0021481A">
        <w:rPr>
          <w:rStyle w:val="Time1"/>
          <w:lang w:val="pt-PT"/>
        </w:rPr>
        <w:t>Ad vesperas</w:t>
      </w:r>
      <w:r w:rsidRPr="0021481A">
        <w:rPr>
          <w:lang w:val="pt-PT"/>
        </w:rPr>
        <w:t xml:space="preserve"> AN </w:t>
      </w:r>
      <w:r w:rsidRPr="0021481A">
        <w:rPr>
          <w:rStyle w:val="Incipit"/>
          <w:lang w:val="pt-PT"/>
        </w:rPr>
        <w:t>Estote fortes</w:t>
      </w:r>
      <w:r w:rsidRPr="0021481A">
        <w:rPr>
          <w:lang w:val="pt-PT"/>
        </w:rPr>
        <w:t xml:space="preserve">. PS </w:t>
      </w:r>
      <w:r w:rsidRPr="0021481A">
        <w:rPr>
          <w:rStyle w:val="Incipit"/>
          <w:lang w:val="pt-PT"/>
        </w:rPr>
        <w:t>Laudate pueri</w:t>
      </w:r>
      <w:r w:rsidRPr="0021481A">
        <w:rPr>
          <w:lang w:val="pt-PT"/>
        </w:rPr>
        <w:t xml:space="preserve"> cum ceteris. </w:t>
      </w:r>
      <w:r w:rsidRPr="0021481A">
        <w:rPr>
          <w:lang w:val="fr-FR"/>
        </w:rPr>
        <w:t xml:space="preserve">CP </w:t>
      </w:r>
      <w:r w:rsidRPr="0021481A">
        <w:rPr>
          <w:rStyle w:val="Incipit"/>
          <w:lang w:val="fr-FR"/>
        </w:rPr>
        <w:t>Dixit quosdam</w:t>
      </w:r>
      <w:r w:rsidRPr="0021481A">
        <w:rPr>
          <w:lang w:val="fr-FR"/>
        </w:rPr>
        <w:t xml:space="preserve">. RP </w:t>
      </w:r>
      <w:r w:rsidRPr="0021481A">
        <w:rPr>
          <w:rStyle w:val="Incipit"/>
          <w:lang w:val="fr-FR"/>
        </w:rPr>
        <w:t>Qui sunt hi</w:t>
      </w:r>
      <w:r w:rsidRPr="0021481A">
        <w:rPr>
          <w:lang w:val="fr-FR"/>
        </w:rPr>
        <w:t xml:space="preserve">. HY </w:t>
      </w:r>
      <w:r w:rsidRPr="0021481A">
        <w:rPr>
          <w:rStyle w:val="Incipit"/>
          <w:lang w:val="fr-FR"/>
        </w:rPr>
        <w:t>Exultet caelum</w:t>
      </w:r>
      <w:r w:rsidRPr="0021481A">
        <w:rPr>
          <w:lang w:val="fr-FR"/>
        </w:rPr>
        <w:t xml:space="preserve">. VS </w:t>
      </w:r>
      <w:r w:rsidRPr="0021481A">
        <w:rPr>
          <w:rStyle w:val="Incipit"/>
          <w:lang w:val="fr-FR"/>
        </w:rPr>
        <w:t>In omnem terram</w:t>
      </w:r>
      <w:r w:rsidRPr="0021481A">
        <w:rPr>
          <w:lang w:val="fr-FR"/>
        </w:rPr>
        <w:t xml:space="preserve">. AM </w:t>
      </w:r>
      <w:r w:rsidRPr="0021481A">
        <w:rPr>
          <w:rStyle w:val="Incipit"/>
          <w:lang w:val="fr-FR"/>
        </w:rPr>
        <w:t>Ecce ego Ioannes</w:t>
      </w:r>
      <w:r w:rsidRPr="0021481A">
        <w:rPr>
          <w:lang w:val="fr-FR"/>
        </w:rPr>
        <w:t xml:space="preserve">. OR </w:t>
      </w:r>
      <w:r w:rsidRPr="0021481A">
        <w:rPr>
          <w:rStyle w:val="Incipit"/>
          <w:lang w:val="fr-FR"/>
        </w:rPr>
        <w:t>Da quaesumus nobis omnipotens deus</w:t>
      </w:r>
      <w:r w:rsidRPr="0021481A">
        <w:rPr>
          <w:lang w:val="fr-FR"/>
        </w:rPr>
        <w:t xml:space="preserve">. </w:t>
      </w:r>
      <w:r w:rsidRPr="0021481A">
        <w:rPr>
          <w:lang w:val="pt-PT"/>
        </w:rPr>
        <w:t>Deinde suffragia.</w:t>
      </w:r>
    </w:p>
    <w:p w:rsidR="009C7DC9" w:rsidRPr="0021481A" w:rsidRDefault="009C7DC9"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(208ra) apostolorum</w:t>
      </w:r>
      <w:r w:rsidRPr="0021481A">
        <w:rPr>
          <w:lang w:val="pt-PT"/>
        </w:rPr>
        <w:t xml:space="preserve">. Et cetera de apostolis. VS </w:t>
      </w:r>
      <w:r w:rsidRPr="0021481A">
        <w:rPr>
          <w:rStyle w:val="Incipit"/>
          <w:lang w:val="pt-PT"/>
        </w:rPr>
        <w:t>In omnem terram</w:t>
      </w:r>
      <w:r w:rsidRPr="0021481A">
        <w:rPr>
          <w:lang w:val="pt-PT"/>
        </w:rPr>
        <w:t xml:space="preserve">. Legitur EV </w:t>
      </w:r>
      <w:r w:rsidRPr="0021481A">
        <w:rPr>
          <w:rStyle w:val="Incipit"/>
          <w:lang w:val="pt-PT"/>
        </w:rPr>
        <w:t>Dum transiret Iesus vidit hominem</w:t>
      </w:r>
      <w:r w:rsidR="00351481" w:rsidRPr="0021481A">
        <w:rPr>
          <w:lang w:val="pt-PT"/>
        </w:rPr>
        <w:t>@</w:t>
      </w:r>
      <w:r w:rsidRPr="0021481A">
        <w:rPr>
          <w:lang w:val="pt-PT"/>
        </w:rPr>
        <w:t xml:space="preserve">%D::in evangelio% cum historia [RP] </w:t>
      </w:r>
      <w:r w:rsidRPr="0021481A">
        <w:rPr>
          <w:rStyle w:val="Incipit"/>
          <w:lang w:val="pt-PT"/>
        </w:rPr>
        <w:t>Ecce ego mitto vos</w:t>
      </w:r>
      <w:r w:rsidRPr="0021481A">
        <w:rPr>
          <w:lang w:val="pt-PT"/>
        </w:rPr>
        <w:t xml:space="preserve">. Pro ultimo RP </w:t>
      </w:r>
      <w:r w:rsidRPr="0021481A">
        <w:rPr>
          <w:rStyle w:val="Incipit"/>
          <w:lang w:val="pt-PT"/>
        </w:rPr>
        <w:t>Qui sunt hi qui</w:t>
      </w:r>
      <w:r w:rsidRPr="0021481A">
        <w:rPr>
          <w:lang w:val="pt-PT"/>
        </w:rPr>
        <w:t>.</w:t>
      </w:r>
    </w:p>
    <w:p w:rsidR="009C7DC9" w:rsidRPr="0021481A" w:rsidRDefault="009C7DC9" w:rsidP="007F1DD4">
      <w:pPr>
        <w:rPr>
          <w:lang w:val="pt-PT"/>
        </w:rPr>
      </w:pPr>
      <w:r w:rsidRPr="0021481A">
        <w:rPr>
          <w:rStyle w:val="Time1"/>
          <w:lang w:val="pt-PT"/>
        </w:rPr>
        <w:t>Ad laudes</w:t>
      </w:r>
      <w:r w:rsidRPr="0021481A">
        <w:rPr>
          <w:lang w:val="pt-PT"/>
        </w:rPr>
        <w:t xml:space="preserve"> AN </w:t>
      </w:r>
      <w:r w:rsidRPr="0021481A">
        <w:rPr>
          <w:rStyle w:val="Incipit"/>
          <w:lang w:val="pt-PT"/>
        </w:rPr>
        <w:t>Hoc est praeceptum</w:t>
      </w:r>
      <w:r w:rsidRPr="0021481A">
        <w:rPr>
          <w:lang w:val="pt-PT"/>
        </w:rPr>
        <w:t xml:space="preserve"> cum ceteris. CP </w:t>
      </w:r>
      <w:r w:rsidRPr="0021481A">
        <w:rPr>
          <w:rStyle w:val="Incipit"/>
          <w:lang w:val="pt-PT"/>
        </w:rPr>
        <w:t>Similitudo vultus animalium</w:t>
      </w:r>
      <w:r w:rsidRPr="0021481A">
        <w:rPr>
          <w:lang w:val="pt-PT"/>
        </w:rPr>
        <w:t xml:space="preserve">. VS </w:t>
      </w:r>
      <w:r w:rsidRPr="0021481A">
        <w:rPr>
          <w:rStyle w:val="Incipit"/>
          <w:lang w:val="pt-PT"/>
        </w:rPr>
        <w:t>Annuntiaverunt opera dei</w:t>
      </w:r>
      <w:r w:rsidRPr="0021481A">
        <w:rPr>
          <w:lang w:val="pt-PT"/>
        </w:rPr>
        <w:t xml:space="preserve">. AB </w:t>
      </w:r>
      <w:r w:rsidRPr="0021481A">
        <w:rPr>
          <w:rStyle w:val="Incipit"/>
          <w:lang w:val="pt-PT"/>
        </w:rPr>
        <w:t>Conspicit in caelis</w:t>
      </w:r>
      <w:r w:rsidRPr="0021481A">
        <w:rPr>
          <w:lang w:val="pt-PT"/>
        </w:rPr>
        <w:t xml:space="preserve">. Et OR </w:t>
      </w:r>
      <w:r w:rsidRPr="0021481A">
        <w:rPr>
          <w:rStyle w:val="Incipit"/>
          <w:lang w:val="pt-PT"/>
        </w:rPr>
        <w:t>Beati Matthaei evangelistae</w:t>
      </w:r>
      <w:r w:rsidRPr="0021481A">
        <w:rPr>
          <w:lang w:val="pt-PT"/>
        </w:rPr>
        <w:t>.</w:t>
      </w:r>
    </w:p>
    <w:p w:rsidR="009C7DC9" w:rsidRPr="0021481A" w:rsidRDefault="009C7DC9" w:rsidP="007F1DD4">
      <w:pPr>
        <w:rPr>
          <w:lang w:val="pt-PT"/>
        </w:rPr>
      </w:pPr>
      <w:r w:rsidRPr="0021481A">
        <w:rPr>
          <w:rStyle w:val="Time1"/>
          <w:lang w:val="pt-PT"/>
        </w:rPr>
        <w:t>Ad horas</w:t>
      </w:r>
      <w:r w:rsidRPr="0021481A">
        <w:rPr>
          <w:lang w:val="pt-PT"/>
        </w:rPr>
        <w:t xml:space="preserve"> cantentur laudes. Et responsoria de apostolis.</w:t>
      </w:r>
    </w:p>
    <w:p w:rsidR="009C7DC9" w:rsidRPr="0021481A" w:rsidRDefault="009C7DC9" w:rsidP="007F1DD4">
      <w:pPr>
        <w:rPr>
          <w:lang w:val="it-IT"/>
        </w:rPr>
      </w:pPr>
      <w:r w:rsidRPr="0021481A">
        <w:rPr>
          <w:rStyle w:val="Time1"/>
          <w:lang w:val="pt-PT"/>
        </w:rPr>
        <w:t>Ad missam</w:t>
      </w:r>
      <w:r w:rsidRPr="0021481A">
        <w:rPr>
          <w:lang w:val="pt-PT"/>
        </w:rPr>
        <w:t xml:space="preserve"> IN </w:t>
      </w:r>
      <w:r w:rsidRPr="0021481A">
        <w:rPr>
          <w:rStyle w:val="Incipit"/>
          <w:lang w:val="pt-PT"/>
        </w:rPr>
        <w:t>Os iusti</w:t>
      </w:r>
      <w:r w:rsidRPr="0021481A">
        <w:rPr>
          <w:lang w:val="pt-PT"/>
        </w:rPr>
        <w:t xml:space="preserve">. ORCL </w:t>
      </w:r>
      <w:r w:rsidRPr="0021481A">
        <w:rPr>
          <w:rStyle w:val="Incipit"/>
          <w:lang w:val="pt-PT"/>
        </w:rPr>
        <w:t>Beati Matthaei</w:t>
      </w:r>
      <w:r w:rsidRPr="0021481A">
        <w:rPr>
          <w:lang w:val="pt-PT"/>
        </w:rPr>
        <w:t xml:space="preserve"> tantum sola. EP </w:t>
      </w:r>
      <w:r w:rsidRPr="0021481A">
        <w:rPr>
          <w:rStyle w:val="Incipit"/>
          <w:lang w:val="pt-PT"/>
        </w:rPr>
        <w:t>Similitu</w:t>
      </w:r>
      <w:r w:rsidR="00CE781F" w:rsidRPr="0021481A">
        <w:rPr>
          <w:rStyle w:val="Incipit"/>
          <w:lang w:val="pt-PT"/>
        </w:rPr>
        <w:t>do quattuor animalium</w:t>
      </w:r>
      <w:r w:rsidR="00CE781F" w:rsidRPr="0021481A">
        <w:rPr>
          <w:lang w:val="pt-PT"/>
        </w:rPr>
        <w:t xml:space="preserve">, vel [EP] </w:t>
      </w:r>
      <w:r w:rsidR="00CE781F" w:rsidRPr="0021481A">
        <w:rPr>
          <w:rStyle w:val="Incipit"/>
          <w:lang w:val="pt-PT"/>
        </w:rPr>
        <w:t>|Vicit::Vidit| et ecce ventus turbinis</w:t>
      </w:r>
      <w:r w:rsidR="00CE781F" w:rsidRPr="0021481A">
        <w:rPr>
          <w:lang w:val="pt-PT"/>
        </w:rPr>
        <w:t xml:space="preserve">. GR </w:t>
      </w:r>
      <w:r w:rsidR="00CE781F" w:rsidRPr="0021481A">
        <w:rPr>
          <w:rStyle w:val="Incipit"/>
          <w:lang w:val="pt-PT"/>
        </w:rPr>
        <w:t>Beatus vir</w:t>
      </w:r>
      <w:r w:rsidR="00CE781F" w:rsidRPr="0021481A">
        <w:rPr>
          <w:lang w:val="pt-PT"/>
        </w:rPr>
        <w:t xml:space="preserve">. ALV </w:t>
      </w:r>
      <w:r w:rsidR="00CE781F" w:rsidRPr="0021481A">
        <w:rPr>
          <w:rStyle w:val="Incipit"/>
          <w:lang w:val="pt-PT"/>
        </w:rPr>
        <w:t>Dorsa eorum</w:t>
      </w:r>
      <w:r w:rsidR="00CE781F" w:rsidRPr="0021481A">
        <w:rPr>
          <w:lang w:val="pt-PT"/>
        </w:rPr>
        <w:t>. SE</w:t>
      </w:r>
      <w:r w:rsidR="00451C7F" w:rsidRPr="0021481A">
        <w:rPr>
          <w:lang w:val="pt-PT"/>
        </w:rPr>
        <w:t xml:space="preserve"> </w:t>
      </w:r>
      <w:r w:rsidR="00451C7F" w:rsidRPr="0021481A">
        <w:rPr>
          <w:rStyle w:val="Incipit"/>
          <w:lang w:val="pt-PT"/>
        </w:rPr>
        <w:t>Plausu chorus</w:t>
      </w:r>
      <w:r w:rsidR="00451C7F" w:rsidRPr="0021481A">
        <w:rPr>
          <w:lang w:val="pt-PT"/>
        </w:rPr>
        <w:t xml:space="preserve">. EV </w:t>
      </w:r>
      <w:r w:rsidR="00451C7F" w:rsidRPr="0021481A">
        <w:rPr>
          <w:rStyle w:val="Incipit"/>
          <w:lang w:val="pt-PT"/>
        </w:rPr>
        <w:t>(208rb) Dum transisset Iesus</w:t>
      </w:r>
      <w:r w:rsidR="00834B87" w:rsidRPr="0021481A">
        <w:rPr>
          <w:rStyle w:val="Incipit"/>
          <w:lang w:val="pt-PT"/>
        </w:rPr>
        <w:t xml:space="preserve"> vidit</w:t>
      </w:r>
      <w:r w:rsidR="00451C7F" w:rsidRPr="0021481A">
        <w:rPr>
          <w:lang w:val="pt-PT"/>
        </w:rPr>
        <w:t xml:space="preserve">. OF </w:t>
      </w:r>
      <w:r w:rsidR="00451C7F" w:rsidRPr="0021481A">
        <w:rPr>
          <w:rStyle w:val="Incipit"/>
          <w:lang w:val="pt-PT"/>
        </w:rPr>
        <w:t>Inveni David</w:t>
      </w:r>
      <w:r w:rsidR="00451C7F" w:rsidRPr="0021481A">
        <w:rPr>
          <w:lang w:val="pt-PT"/>
        </w:rPr>
        <w:t xml:space="preserve">. PF </w:t>
      </w:r>
      <w:r w:rsidR="00451C7F" w:rsidRPr="0021481A">
        <w:rPr>
          <w:rStyle w:val="Incipit"/>
          <w:lang w:val="pt-PT"/>
        </w:rPr>
        <w:t>Te domine suppliciter</w:t>
      </w:r>
      <w:r w:rsidR="00451C7F" w:rsidRPr="0021481A">
        <w:rPr>
          <w:lang w:val="pt-PT"/>
        </w:rPr>
        <w:t xml:space="preserve">. </w:t>
      </w:r>
      <w:r w:rsidR="00451C7F" w:rsidRPr="0021481A">
        <w:rPr>
          <w:lang w:val="it-IT"/>
        </w:rPr>
        <w:t xml:space="preserve">CO </w:t>
      </w:r>
      <w:r w:rsidR="00451C7F" w:rsidRPr="0021481A">
        <w:rPr>
          <w:rStyle w:val="Incipit"/>
          <w:lang w:val="it-IT"/>
        </w:rPr>
        <w:t>Magna est gloria</w:t>
      </w:r>
      <w:r w:rsidR="00451C7F" w:rsidRPr="0021481A">
        <w:rPr>
          <w:lang w:val="it-IT"/>
        </w:rPr>
        <w:t>.</w:t>
      </w:r>
    </w:p>
    <w:p w:rsidR="00451C7F" w:rsidRPr="0021481A" w:rsidRDefault="00451C7F" w:rsidP="007F1DD4">
      <w:pPr>
        <w:rPr>
          <w:lang w:val="pt-PT"/>
        </w:rPr>
      </w:pPr>
      <w:r w:rsidRPr="0021481A">
        <w:rPr>
          <w:rStyle w:val="Time1"/>
          <w:lang w:val="it-IT"/>
        </w:rPr>
        <w:t>In secunda vespera</w:t>
      </w:r>
      <w:r w:rsidRPr="0021481A">
        <w:rPr>
          <w:lang w:val="it-IT"/>
        </w:rPr>
        <w:t xml:space="preserve"> AN </w:t>
      </w:r>
      <w:r w:rsidRPr="0021481A">
        <w:rPr>
          <w:rStyle w:val="Incipit"/>
          <w:lang w:val="it-IT"/>
        </w:rPr>
        <w:t>Iuravit dominus</w:t>
      </w:r>
      <w:r w:rsidRPr="0021481A">
        <w:rPr>
          <w:lang w:val="it-IT"/>
        </w:rPr>
        <w:t xml:space="preserve">. </w:t>
      </w:r>
      <w:r w:rsidRPr="0021481A">
        <w:rPr>
          <w:lang w:val="fr-FR"/>
        </w:rPr>
        <w:t xml:space="preserve">PS </w:t>
      </w:r>
      <w:r w:rsidRPr="0021481A">
        <w:rPr>
          <w:rStyle w:val="Incipit"/>
          <w:lang w:val="fr-FR"/>
        </w:rPr>
        <w:t>Dixit dominus</w:t>
      </w:r>
      <w:r w:rsidRPr="0021481A">
        <w:rPr>
          <w:lang w:val="fr-FR"/>
        </w:rPr>
        <w:t xml:space="preserve"> cum ceteris. </w:t>
      </w:r>
      <w:r w:rsidR="00BD58D2" w:rsidRPr="0021481A">
        <w:rPr>
          <w:lang w:val="fr-FR"/>
        </w:rPr>
        <w:t>Capitulum, hymnus, versi</w:t>
      </w:r>
      <w:r w:rsidRPr="0021481A">
        <w:rPr>
          <w:lang w:val="fr-FR"/>
        </w:rPr>
        <w:t>c</w:t>
      </w:r>
      <w:r w:rsidR="00BD58D2" w:rsidRPr="0021481A">
        <w:rPr>
          <w:lang w:val="fr-FR"/>
        </w:rPr>
        <w:t>u</w:t>
      </w:r>
      <w:r w:rsidRPr="0021481A">
        <w:rPr>
          <w:lang w:val="fr-FR"/>
        </w:rPr>
        <w:t xml:space="preserve">lus ut supra. AM </w:t>
      </w:r>
      <w:r w:rsidRPr="0021481A">
        <w:rPr>
          <w:rStyle w:val="Incipit"/>
          <w:lang w:val="fr-FR"/>
        </w:rPr>
        <w:t>Beati eritis</w:t>
      </w:r>
      <w:r w:rsidRPr="0021481A">
        <w:rPr>
          <w:lang w:val="fr-FR"/>
        </w:rPr>
        <w:t xml:space="preserve">. ORCL </w:t>
      </w:r>
      <w:r w:rsidRPr="0021481A">
        <w:rPr>
          <w:rStyle w:val="Incipit"/>
          <w:lang w:val="fr-FR"/>
        </w:rPr>
        <w:t>Beati Matthaei</w:t>
      </w:r>
      <w:r w:rsidRPr="0021481A">
        <w:rPr>
          <w:lang w:val="fr-FR"/>
        </w:rPr>
        <w:t xml:space="preserve">. Deinde antiphona de sancto Mauritio et sociorum eius [AC] </w:t>
      </w:r>
      <w:r w:rsidRPr="0021481A">
        <w:rPr>
          <w:rStyle w:val="Incipit"/>
          <w:lang w:val="fr-FR"/>
        </w:rPr>
        <w:t xml:space="preserve">O vere </w:t>
      </w:r>
      <w:r w:rsidR="000E62B1" w:rsidRPr="0021481A">
        <w:rPr>
          <w:rStyle w:val="Incipit"/>
          <w:lang w:val="fr-FR"/>
        </w:rPr>
        <w:t>Ä+</w:t>
      </w:r>
      <w:r w:rsidRPr="0021481A">
        <w:rPr>
          <w:rStyle w:val="Incipit"/>
          <w:lang w:val="fr-FR"/>
        </w:rPr>
        <w:t>sancti</w:t>
      </w:r>
      <w:r w:rsidR="000E62B1" w:rsidRPr="0021481A">
        <w:rPr>
          <w:rStyle w:val="Incipit"/>
          <w:lang w:val="fr-FR"/>
        </w:rPr>
        <w:t xml:space="preserve">+Ä </w:t>
      </w:r>
      <w:r w:rsidR="00834B87" w:rsidRPr="0021481A">
        <w:rPr>
          <w:rStyle w:val="Incipit"/>
          <w:lang w:val="fr-FR"/>
        </w:rPr>
        <w:t>|militum::</w:t>
      </w:r>
      <w:r w:rsidR="000E62B1" w:rsidRPr="0021481A">
        <w:rPr>
          <w:rStyle w:val="Incipit"/>
          <w:lang w:val="fr-FR"/>
        </w:rPr>
        <w:t>milites</w:t>
      </w:r>
      <w:r w:rsidR="00834B87" w:rsidRPr="0021481A">
        <w:rPr>
          <w:rStyle w:val="Incipit"/>
          <w:lang w:val="fr-FR"/>
        </w:rPr>
        <w:t>|</w:t>
      </w:r>
      <w:r w:rsidRPr="0021481A">
        <w:rPr>
          <w:lang w:val="fr-FR"/>
        </w:rPr>
        <w:t>.</w:t>
      </w:r>
      <w:r w:rsidR="000E62B1" w:rsidRPr="0021481A">
        <w:rPr>
          <w:lang w:val="fr-FR"/>
        </w:rPr>
        <w:t xml:space="preserve"> </w:t>
      </w:r>
      <w:r w:rsidR="000E62B1" w:rsidRPr="0021481A">
        <w:rPr>
          <w:lang w:val="pt-PT"/>
        </w:rPr>
        <w:t xml:space="preserve">ORC </w:t>
      </w:r>
      <w:r w:rsidR="000E62B1" w:rsidRPr="0021481A">
        <w:rPr>
          <w:rStyle w:val="Incipit"/>
          <w:lang w:val="pt-PT"/>
        </w:rPr>
        <w:t>|Anime::Annue| quaesumus omnipotens deus</w:t>
      </w:r>
      <w:r w:rsidR="000E62B1" w:rsidRPr="0021481A">
        <w:rPr>
          <w:lang w:val="pt-PT"/>
        </w:rPr>
        <w:t xml:space="preserve">. Sequitur antiphona de sancto Emmeramo [AC] </w:t>
      </w:r>
      <w:r w:rsidR="000E62B1" w:rsidRPr="0021481A">
        <w:rPr>
          <w:rStyle w:val="Incipit"/>
          <w:lang w:val="pt-PT"/>
        </w:rPr>
        <w:t>Ave sacerdos apostolice</w:t>
      </w:r>
      <w:r w:rsidR="000E62B1" w:rsidRPr="0021481A">
        <w:rPr>
          <w:lang w:val="pt-PT"/>
        </w:rPr>
        <w:t xml:space="preserve">. ORC </w:t>
      </w:r>
      <w:r w:rsidR="000E62B1" w:rsidRPr="0021481A">
        <w:rPr>
          <w:rStyle w:val="Incipit"/>
          <w:lang w:val="pt-PT"/>
        </w:rPr>
        <w:t>Omnipotens sempiterne deus qui beatum Emmeramum</w:t>
      </w:r>
      <w:r w:rsidR="000E62B1" w:rsidRPr="0021481A">
        <w:rPr>
          <w:lang w:val="pt-PT"/>
        </w:rPr>
        <w:t>.</w:t>
      </w:r>
      <w:r w:rsidR="00BD58D2" w:rsidRPr="0021481A">
        <w:rPr>
          <w:lang w:val="pt-PT"/>
        </w:rPr>
        <w:t xml:space="preserve"> Deinde suffagia.</w:t>
      </w:r>
    </w:p>
    <w:p w:rsidR="00BD58D2" w:rsidRPr="0021481A" w:rsidRDefault="00BD58D2" w:rsidP="007F1DD4">
      <w:pPr>
        <w:rPr>
          <w:lang w:val="pt-PT"/>
        </w:rPr>
      </w:pPr>
      <w:r w:rsidRPr="0021481A">
        <w:rPr>
          <w:rStyle w:val="Time1"/>
          <w:lang w:val="pt-PT"/>
        </w:rPr>
        <w:t>Ad completorium</w:t>
      </w:r>
      <w:r w:rsidRPr="0021481A">
        <w:rPr>
          <w:lang w:val="pt-PT"/>
        </w:rPr>
        <w:t xml:space="preserve"> AD </w:t>
      </w:r>
      <w:r w:rsidRPr="0021481A">
        <w:rPr>
          <w:rStyle w:val="Incipit"/>
          <w:lang w:val="pt-PT"/>
        </w:rPr>
        <w:t>Pacem tuam</w:t>
      </w:r>
      <w:r w:rsidRPr="0021481A">
        <w:rPr>
          <w:lang w:val="pt-PT"/>
        </w:rPr>
        <w:t>.</w:t>
      </w:r>
    </w:p>
    <w:p w:rsidR="00BD58D2" w:rsidRPr="0021481A" w:rsidRDefault="00BD58D2" w:rsidP="00351481">
      <w:pPr>
        <w:pStyle w:val="Titolo1"/>
        <w:rPr>
          <w:lang w:val="pt-PT"/>
        </w:rPr>
      </w:pPr>
      <w:r w:rsidRPr="0021481A">
        <w:rPr>
          <w:lang w:val="pt-PT"/>
        </w:rPr>
        <w:lastRenderedPageBreak/>
        <w:t>[</w:t>
      </w:r>
      <w:r w:rsidR="00351481" w:rsidRPr="0021481A">
        <w:rPr>
          <w:lang w:val="pt-PT"/>
        </w:rPr>
        <w:t>IN NATIVITATE SANCTI EMMERA</w:t>
      </w:r>
      <w:r w:rsidRPr="0021481A">
        <w:rPr>
          <w:lang w:val="pt-PT"/>
        </w:rPr>
        <w:t>MI MARTYRIS</w:t>
      </w:r>
      <w:r w:rsidR="00834B87" w:rsidRPr="0021481A">
        <w:rPr>
          <w:lang w:val="pt-PT"/>
        </w:rPr>
        <w:t xml:space="preserve"> ATQUE MAURITII CUM SOCIIS SUIS</w:t>
      </w:r>
      <w:r w:rsidRPr="0021481A">
        <w:rPr>
          <w:lang w:val="pt-PT"/>
        </w:rPr>
        <w:t>]</w:t>
      </w:r>
    </w:p>
    <w:p w:rsidR="00BD58D2" w:rsidRPr="0021481A" w:rsidRDefault="00BD58D2"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Cetera omnia de sanctis. Legitur passio sancti Emmerami (208va) ad primas tres lectiones. Et passio sanctorum Mauritii et sociorum eius ad sequen</w:t>
      </w:r>
      <w:r w:rsidR="00351481" w:rsidRPr="0021481A">
        <w:rPr>
          <w:lang w:val="pt-PT"/>
        </w:rPr>
        <w:t xml:space="preserve">tes tres lectiones. Et EV </w:t>
      </w:r>
      <w:r w:rsidR="00351481" w:rsidRPr="0021481A">
        <w:rPr>
          <w:rStyle w:val="Incipit"/>
          <w:lang w:val="pt-PT"/>
        </w:rPr>
        <w:t>Vide</w:t>
      </w:r>
      <w:r w:rsidRPr="0021481A">
        <w:rPr>
          <w:rStyle w:val="Incipit"/>
          <w:lang w:val="pt-PT"/>
        </w:rPr>
        <w:t>ns Iesus turbas</w:t>
      </w:r>
      <w:r w:rsidRPr="0021481A">
        <w:rPr>
          <w:lang w:val="pt-PT"/>
        </w:rPr>
        <w:t xml:space="preserve"> cum historia [RP] </w:t>
      </w:r>
      <w:r w:rsidRPr="0021481A">
        <w:rPr>
          <w:rStyle w:val="Incipit"/>
          <w:lang w:val="pt-PT"/>
        </w:rPr>
        <w:t>Absterget deus</w:t>
      </w:r>
      <w:r w:rsidRPr="0021481A">
        <w:rPr>
          <w:lang w:val="pt-PT"/>
        </w:rPr>
        <w:t>.</w:t>
      </w:r>
    </w:p>
    <w:p w:rsidR="00BD58D2" w:rsidRPr="0021481A" w:rsidRDefault="00BD58D2" w:rsidP="007F1DD4">
      <w:pPr>
        <w:rPr>
          <w:lang w:val="fr-FR"/>
        </w:rPr>
      </w:pPr>
      <w:r w:rsidRPr="0021481A">
        <w:rPr>
          <w:rStyle w:val="Time1"/>
          <w:lang w:val="en-US"/>
        </w:rPr>
        <w:t>Ad laudes</w:t>
      </w:r>
      <w:r w:rsidRPr="0021481A">
        <w:rPr>
          <w:lang w:val="en-US"/>
        </w:rPr>
        <w:t xml:space="preserve"> AN </w:t>
      </w:r>
      <w:r w:rsidRPr="0021481A">
        <w:rPr>
          <w:rStyle w:val="Incipit"/>
          <w:lang w:val="en-US"/>
        </w:rPr>
        <w:t>Sanctus Mauritius</w:t>
      </w:r>
      <w:r w:rsidRPr="0021481A">
        <w:rPr>
          <w:lang w:val="en-US"/>
        </w:rPr>
        <w:t xml:space="preserve"> cum ceteris. </w:t>
      </w:r>
      <w:r w:rsidRPr="0021481A">
        <w:rPr>
          <w:lang w:val="pt-PT"/>
        </w:rPr>
        <w:t xml:space="preserve">CP </w:t>
      </w:r>
      <w:r w:rsidRPr="0021481A">
        <w:rPr>
          <w:rStyle w:val="Incipit"/>
          <w:lang w:val="pt-PT"/>
        </w:rPr>
        <w:t>Vidi</w:t>
      </w:r>
      <w:r w:rsidR="00351481" w:rsidRPr="0021481A">
        <w:rPr>
          <w:rStyle w:val="Incipit"/>
          <w:lang w:val="pt-PT"/>
        </w:rPr>
        <w:t xml:space="preserve"> ostium apertum</w:t>
      </w:r>
      <w:r w:rsidR="00351481" w:rsidRPr="0021481A">
        <w:rPr>
          <w:lang w:val="pt-PT"/>
        </w:rPr>
        <w:t xml:space="preserve">. VS </w:t>
      </w:r>
      <w:r w:rsidR="00351481" w:rsidRPr="0021481A">
        <w:rPr>
          <w:rStyle w:val="Incipit"/>
          <w:lang w:val="pt-PT"/>
        </w:rPr>
        <w:t>Mirabilis deus</w:t>
      </w:r>
      <w:r w:rsidR="00351481" w:rsidRPr="0021481A">
        <w:rPr>
          <w:lang w:val="pt-PT"/>
        </w:rPr>
        <w:t xml:space="preserve">. </w:t>
      </w:r>
      <w:r w:rsidR="00351481" w:rsidRPr="0021481A">
        <w:rPr>
          <w:lang w:val="fr-FR"/>
        </w:rPr>
        <w:t xml:space="preserve">AB </w:t>
      </w:r>
      <w:r w:rsidR="00351481" w:rsidRPr="0021481A">
        <w:rPr>
          <w:rStyle w:val="Incipit"/>
          <w:lang w:val="fr-FR"/>
        </w:rPr>
        <w:t>Fulgebunt in beatissimis</w:t>
      </w:r>
      <w:r w:rsidR="00351481" w:rsidRPr="0021481A">
        <w:rPr>
          <w:lang w:val="fr-FR"/>
        </w:rPr>
        <w:t xml:space="preserve">. Oratio de sanctis [OR] </w:t>
      </w:r>
      <w:r w:rsidR="00351481" w:rsidRPr="0021481A">
        <w:rPr>
          <w:rStyle w:val="Incipit"/>
          <w:lang w:val="fr-FR"/>
        </w:rPr>
        <w:t>Annue quaesumus domine</w:t>
      </w:r>
      <w:r w:rsidR="00351481" w:rsidRPr="0021481A">
        <w:rPr>
          <w:lang w:val="fr-FR"/>
        </w:rPr>
        <w:t xml:space="preserve">. Deinde cantetur AC </w:t>
      </w:r>
      <w:r w:rsidR="00351481" w:rsidRPr="0021481A">
        <w:rPr>
          <w:rStyle w:val="Incipit"/>
          <w:lang w:val="fr-FR"/>
        </w:rPr>
        <w:t>Sancte Emmerame</w:t>
      </w:r>
      <w:r w:rsidR="00351481" w:rsidRPr="0021481A">
        <w:rPr>
          <w:lang w:val="fr-FR"/>
        </w:rPr>
        <w:t xml:space="preserve">. ORC </w:t>
      </w:r>
      <w:r w:rsidR="00351481" w:rsidRPr="0021481A">
        <w:rPr>
          <w:rStyle w:val="Incipit"/>
          <w:lang w:val="fr-FR"/>
        </w:rPr>
        <w:t>Omnipotens sempiterne deus</w:t>
      </w:r>
      <w:r w:rsidR="00351481" w:rsidRPr="0021481A">
        <w:rPr>
          <w:lang w:val="fr-FR"/>
        </w:rPr>
        <w:t>.</w:t>
      </w:r>
    </w:p>
    <w:p w:rsidR="00351481" w:rsidRPr="0021481A" w:rsidRDefault="00351481" w:rsidP="007F1DD4">
      <w:pPr>
        <w:rPr>
          <w:lang w:val="fr-FR"/>
        </w:rPr>
      </w:pPr>
      <w:r w:rsidRPr="0021481A">
        <w:rPr>
          <w:rStyle w:val="Time1"/>
          <w:lang w:val="fr-FR"/>
        </w:rPr>
        <w:t>Ad horas</w:t>
      </w:r>
      <w:r w:rsidR="00DE20EB" w:rsidRPr="0021481A">
        <w:rPr>
          <w:lang w:val="fr-FR"/>
        </w:rPr>
        <w:t xml:space="preserve"> cantentur laudes. Et responsoria de martyribus. Et dicantur ad omnes cursus orationes de sancto Emmeramo et de sancto Mauritio continue.</w:t>
      </w:r>
    </w:p>
    <w:p w:rsidR="00DE20EB" w:rsidRPr="0021481A" w:rsidRDefault="00DE20EB" w:rsidP="007F1DD4">
      <w:pPr>
        <w:rPr>
          <w:lang w:val="en-US"/>
        </w:rPr>
      </w:pPr>
      <w:r w:rsidRPr="0021481A">
        <w:rPr>
          <w:rStyle w:val="Time1"/>
          <w:lang w:val="en-US"/>
        </w:rPr>
        <w:t>Ad missam</w:t>
      </w:r>
      <w:r w:rsidRPr="0021481A">
        <w:rPr>
          <w:lang w:val="en-US"/>
        </w:rPr>
        <w:t xml:space="preserve"> IN </w:t>
      </w:r>
      <w:r w:rsidRPr="0021481A">
        <w:rPr>
          <w:rStyle w:val="Incipit"/>
          <w:lang w:val="en-US"/>
        </w:rPr>
        <w:t>Multae tribulationes</w:t>
      </w:r>
      <w:r w:rsidRPr="0021481A">
        <w:rPr>
          <w:lang w:val="en-US"/>
        </w:rPr>
        <w:t xml:space="preserve">. [KY] </w:t>
      </w:r>
      <w:r w:rsidRPr="0021481A">
        <w:rPr>
          <w:rStyle w:val="Incipit"/>
          <w:lang w:val="en-US"/>
        </w:rPr>
        <w:t>Kyrie</w:t>
      </w:r>
      <w:r w:rsidRPr="0021481A">
        <w:rPr>
          <w:lang w:val="en-US"/>
        </w:rPr>
        <w:t xml:space="preserve">. [GL] </w:t>
      </w:r>
      <w:r w:rsidRPr="0021481A">
        <w:rPr>
          <w:rStyle w:val="Incipit"/>
          <w:lang w:val="en-US"/>
        </w:rPr>
        <w:t>Gloria in excelsis</w:t>
      </w:r>
      <w:r w:rsidRPr="0021481A">
        <w:rPr>
          <w:lang w:val="en-US"/>
        </w:rPr>
        <w:t xml:space="preserve">. (208vb) Oratio de sancto Emmeramo et de sanctis sub una conclusione. EP </w:t>
      </w:r>
      <w:r w:rsidRPr="0021481A">
        <w:rPr>
          <w:rStyle w:val="Incipit"/>
          <w:lang w:val="en-US"/>
        </w:rPr>
        <w:t>Sancti per fidem</w:t>
      </w:r>
      <w:r w:rsidRPr="0021481A">
        <w:rPr>
          <w:lang w:val="en-US"/>
        </w:rPr>
        <w:t xml:space="preserve">. GR </w:t>
      </w:r>
      <w:r w:rsidRPr="0021481A">
        <w:rPr>
          <w:rStyle w:val="Incipit"/>
          <w:lang w:val="en-US"/>
        </w:rPr>
        <w:t>Clamaverunt iusti</w:t>
      </w:r>
      <w:r w:rsidRPr="0021481A">
        <w:rPr>
          <w:lang w:val="en-US"/>
        </w:rPr>
        <w:t xml:space="preserve">. ALV </w:t>
      </w:r>
      <w:r w:rsidRPr="0021481A">
        <w:rPr>
          <w:rStyle w:val="Incipit"/>
          <w:lang w:val="en-US"/>
        </w:rPr>
        <w:t>Vox exultationis</w:t>
      </w:r>
      <w:r w:rsidRPr="0021481A">
        <w:rPr>
          <w:lang w:val="en-US"/>
        </w:rPr>
        <w:t xml:space="preserve">. SE </w:t>
      </w:r>
      <w:r w:rsidRPr="0021481A">
        <w:rPr>
          <w:rStyle w:val="Incipit"/>
          <w:lang w:val="en-US"/>
        </w:rPr>
        <w:t>Agone triumphali</w:t>
      </w:r>
      <w:r w:rsidRPr="0021481A">
        <w:rPr>
          <w:lang w:val="en-US"/>
        </w:rPr>
        <w:t xml:space="preserve">. EV </w:t>
      </w:r>
      <w:r w:rsidRPr="0021481A">
        <w:rPr>
          <w:rStyle w:val="Incipit"/>
          <w:lang w:val="en-US"/>
        </w:rPr>
        <w:t>Videns Iesus turbas</w:t>
      </w:r>
      <w:r w:rsidRPr="0021481A">
        <w:rPr>
          <w:lang w:val="en-US"/>
        </w:rPr>
        <w:t xml:space="preserve">. OF </w:t>
      </w:r>
      <w:r w:rsidRPr="0021481A">
        <w:rPr>
          <w:rStyle w:val="Incipit"/>
          <w:lang w:val="en-US"/>
        </w:rPr>
        <w:t>Laetamini in domino</w:t>
      </w:r>
      <w:r w:rsidRPr="0021481A">
        <w:rPr>
          <w:lang w:val="en-US"/>
        </w:rPr>
        <w:t xml:space="preserve">. CO </w:t>
      </w:r>
      <w:r w:rsidRPr="0021481A">
        <w:rPr>
          <w:rStyle w:val="Incipit"/>
          <w:lang w:val="en-US"/>
        </w:rPr>
        <w:t>Et si coram</w:t>
      </w:r>
      <w:r w:rsidRPr="0021481A">
        <w:rPr>
          <w:lang w:val="en-US"/>
        </w:rPr>
        <w:t>.</w:t>
      </w:r>
    </w:p>
    <w:p w:rsidR="00DE20EB" w:rsidRPr="0021481A" w:rsidRDefault="00DE20EB" w:rsidP="007F1DD4">
      <w:pPr>
        <w:rPr>
          <w:lang w:val="it-IT"/>
        </w:rPr>
      </w:pPr>
      <w:r w:rsidRPr="0021481A">
        <w:rPr>
          <w:rStyle w:val="Time1"/>
          <w:lang w:val="en-US"/>
        </w:rPr>
        <w:t>In secunda vespera</w:t>
      </w:r>
      <w:r w:rsidRPr="0021481A">
        <w:rPr>
          <w:lang w:val="en-US"/>
        </w:rPr>
        <w:t xml:space="preserve"> antiphona super feriales psalmos [AN] </w:t>
      </w:r>
      <w:r w:rsidRPr="0021481A">
        <w:rPr>
          <w:rStyle w:val="Incipit"/>
          <w:lang w:val="en-US"/>
        </w:rPr>
        <w:t>Sanctus Mauritius</w:t>
      </w:r>
      <w:r w:rsidRPr="0021481A">
        <w:rPr>
          <w:lang w:val="en-US"/>
        </w:rPr>
        <w:t xml:space="preserve">. CP </w:t>
      </w:r>
      <w:r w:rsidRPr="0021481A">
        <w:rPr>
          <w:rStyle w:val="Incipit"/>
          <w:lang w:val="en-US"/>
        </w:rPr>
        <w:t>Obscuraverunt sancti ora leonum</w:t>
      </w:r>
      <w:r w:rsidRPr="0021481A">
        <w:rPr>
          <w:lang w:val="en-US"/>
        </w:rPr>
        <w:t xml:space="preserve">. HY </w:t>
      </w:r>
      <w:r w:rsidRPr="0021481A">
        <w:rPr>
          <w:rStyle w:val="Incipit"/>
          <w:lang w:val="en-US"/>
        </w:rPr>
        <w:t>Rex gloriose</w:t>
      </w:r>
      <w:r w:rsidRPr="0021481A">
        <w:rPr>
          <w:lang w:val="en-US"/>
        </w:rPr>
        <w:t xml:space="preserve">. VS </w:t>
      </w:r>
      <w:r w:rsidRPr="0021481A">
        <w:rPr>
          <w:rStyle w:val="Incipit"/>
          <w:lang w:val="en-US"/>
        </w:rPr>
        <w:t>Laetamini in domino</w:t>
      </w:r>
      <w:r w:rsidRPr="0021481A">
        <w:rPr>
          <w:lang w:val="en-US"/>
        </w:rPr>
        <w:t xml:space="preserve">. AM </w:t>
      </w:r>
      <w:r w:rsidRPr="0021481A">
        <w:rPr>
          <w:rStyle w:val="Incipit"/>
          <w:lang w:val="en-US"/>
        </w:rPr>
        <w:t>Triumphabant</w:t>
      </w:r>
      <w:r w:rsidRPr="0021481A">
        <w:rPr>
          <w:lang w:val="en-US"/>
        </w:rPr>
        <w:t xml:space="preserve">. OR </w:t>
      </w:r>
      <w:r w:rsidRPr="0021481A">
        <w:rPr>
          <w:rStyle w:val="Incipit"/>
          <w:lang w:val="en-US"/>
        </w:rPr>
        <w:t>Annue quaesumus omnipotens deus</w:t>
      </w:r>
      <w:r w:rsidRPr="0021481A">
        <w:rPr>
          <w:lang w:val="en-US"/>
        </w:rPr>
        <w:t xml:space="preserve">. </w:t>
      </w:r>
      <w:r w:rsidRPr="0021481A">
        <w:rPr>
          <w:lang w:val="it-IT"/>
        </w:rPr>
        <w:t xml:space="preserve">Oratio de sancto Emmeramo [OR] </w:t>
      </w:r>
      <w:r w:rsidRPr="0021481A">
        <w:rPr>
          <w:rStyle w:val="Incipit"/>
          <w:lang w:val="it-IT"/>
        </w:rPr>
        <w:t>Omnipotens sempiterne deus</w:t>
      </w:r>
      <w:r w:rsidRPr="0021481A">
        <w:rPr>
          <w:lang w:val="it-IT"/>
        </w:rPr>
        <w:t xml:space="preserve"> sub una conclusione. Deinde suffragia.</w:t>
      </w:r>
    </w:p>
    <w:p w:rsidR="00DE20EB" w:rsidRPr="0021481A" w:rsidRDefault="00DE20EB" w:rsidP="00174775">
      <w:pPr>
        <w:pStyle w:val="Titolo1"/>
        <w:rPr>
          <w:lang w:val="it-IT"/>
        </w:rPr>
      </w:pPr>
      <w:r w:rsidRPr="0021481A">
        <w:rPr>
          <w:lang w:val="it-IT"/>
        </w:rPr>
        <w:t>IN NATIVITATE SANCTAE TECLAE</w:t>
      </w:r>
    </w:p>
    <w:p w:rsidR="00DE20EB" w:rsidRPr="0021481A" w:rsidRDefault="00DE20EB" w:rsidP="007F1DD4">
      <w:pPr>
        <w:rPr>
          <w:lang w:val="it-IT"/>
        </w:rPr>
      </w:pPr>
      <w:r w:rsidRPr="0021481A">
        <w:rPr>
          <w:rStyle w:val="Time1"/>
          <w:lang w:val="it-IT"/>
        </w:rPr>
        <w:t>Ad vesperas</w:t>
      </w:r>
      <w:r w:rsidRPr="0021481A">
        <w:rPr>
          <w:lang w:val="it-IT"/>
        </w:rPr>
        <w:t xml:space="preserve"> nihil dicitur propter secundam [vesperam] sancti Emmerami (209ra) [et] Mauritii.</w:t>
      </w:r>
    </w:p>
    <w:p w:rsidR="00DE20EB" w:rsidRPr="0021481A" w:rsidRDefault="00DE20EB" w:rsidP="007F1DD4">
      <w:pPr>
        <w:rPr>
          <w:lang w:val="pt-PT"/>
        </w:rPr>
      </w:pPr>
      <w:r w:rsidRPr="0021481A">
        <w:rPr>
          <w:rStyle w:val="Time1"/>
          <w:lang w:val="it-IT"/>
        </w:rPr>
        <w:t>Ad matutinam</w:t>
      </w:r>
      <w:r w:rsidRPr="0021481A">
        <w:rPr>
          <w:lang w:val="it-IT"/>
        </w:rPr>
        <w:t xml:space="preserve"> INV </w:t>
      </w:r>
      <w:r w:rsidRPr="0021481A">
        <w:rPr>
          <w:rStyle w:val="Incipit"/>
          <w:lang w:val="it-IT"/>
        </w:rPr>
        <w:t>Regem virginum</w:t>
      </w:r>
      <w:r w:rsidRPr="0021481A">
        <w:rPr>
          <w:lang w:val="it-IT"/>
        </w:rPr>
        <w:t xml:space="preserve"> cum nocturno. </w:t>
      </w:r>
      <w:r w:rsidRPr="0021481A">
        <w:rPr>
          <w:lang w:val="pt-PT"/>
        </w:rPr>
        <w:t xml:space="preserve">VS </w:t>
      </w:r>
      <w:r w:rsidRPr="0021481A">
        <w:rPr>
          <w:rStyle w:val="Incipit"/>
          <w:lang w:val="pt-PT"/>
        </w:rPr>
        <w:t>Specie tua</w:t>
      </w:r>
      <w:r w:rsidRPr="0021481A">
        <w:rPr>
          <w:lang w:val="pt-PT"/>
        </w:rPr>
        <w:t>. Legitur eius passio cum tribus responsoriis de virginibus.</w:t>
      </w:r>
    </w:p>
    <w:p w:rsidR="00DE20EB" w:rsidRPr="0021481A" w:rsidRDefault="00DE20EB" w:rsidP="007F1DD4">
      <w:pPr>
        <w:rPr>
          <w:lang w:val="en-US"/>
        </w:rPr>
      </w:pPr>
      <w:r w:rsidRPr="0021481A">
        <w:rPr>
          <w:rStyle w:val="Time1"/>
          <w:lang w:val="en-US"/>
        </w:rPr>
        <w:t>Ad laudes</w:t>
      </w:r>
      <w:r w:rsidRPr="0021481A">
        <w:rPr>
          <w:lang w:val="en-US"/>
        </w:rPr>
        <w:t xml:space="preserve"> AN </w:t>
      </w:r>
      <w:r w:rsidRPr="0021481A">
        <w:rPr>
          <w:rStyle w:val="Incipit"/>
          <w:lang w:val="en-US"/>
        </w:rPr>
        <w:t>Haec est virgo</w:t>
      </w:r>
      <w:r w:rsidRPr="0021481A">
        <w:rPr>
          <w:lang w:val="en-US"/>
        </w:rPr>
        <w:t xml:space="preserve"> tantum sola. Capitulum de virginibus. AB </w:t>
      </w:r>
      <w:r w:rsidRPr="0021481A">
        <w:rPr>
          <w:rStyle w:val="Incipit"/>
          <w:lang w:val="en-US"/>
        </w:rPr>
        <w:t>Quinque prudentes</w:t>
      </w:r>
      <w:r w:rsidRPr="0021481A">
        <w:rPr>
          <w:lang w:val="en-US"/>
        </w:rPr>
        <w:t xml:space="preserve">. [KY] </w:t>
      </w:r>
      <w:r w:rsidRPr="0021481A">
        <w:rPr>
          <w:rStyle w:val="Incipit"/>
          <w:lang w:val="en-US"/>
        </w:rPr>
        <w:t>Kyrie</w:t>
      </w:r>
      <w:r w:rsidRPr="0021481A">
        <w:rPr>
          <w:lang w:val="en-US"/>
        </w:rPr>
        <w:t xml:space="preserve"> cum [PN] </w:t>
      </w:r>
      <w:r w:rsidRPr="0021481A">
        <w:rPr>
          <w:rStyle w:val="Incipit"/>
          <w:lang w:val="en-US"/>
        </w:rPr>
        <w:t>Pater noster</w:t>
      </w:r>
      <w:r w:rsidRPr="0021481A">
        <w:rPr>
          <w:lang w:val="en-US"/>
        </w:rPr>
        <w:t xml:space="preserve">. </w:t>
      </w:r>
      <w:r w:rsidR="00603D32" w:rsidRPr="0021481A">
        <w:rPr>
          <w:lang w:val="en-US"/>
        </w:rPr>
        <w:t xml:space="preserve">Oratio de una virgine. </w:t>
      </w:r>
      <w:r w:rsidRPr="0021481A">
        <w:rPr>
          <w:lang w:val="en-US"/>
        </w:rPr>
        <w:t xml:space="preserve">Sequitur AC </w:t>
      </w:r>
      <w:r w:rsidRPr="0021481A">
        <w:rPr>
          <w:rStyle w:val="Incipit"/>
          <w:lang w:val="en-US"/>
        </w:rPr>
        <w:t>Quae est ista</w:t>
      </w:r>
      <w:r w:rsidRPr="0021481A">
        <w:rPr>
          <w:lang w:val="en-US"/>
        </w:rPr>
        <w:t>. Et oratio de assumptione sanctae Mariae. Deinde suffragia.</w:t>
      </w:r>
    </w:p>
    <w:p w:rsidR="00DE20EB" w:rsidRPr="0021481A" w:rsidRDefault="00DE20EB" w:rsidP="007F1DD4">
      <w:pPr>
        <w:rPr>
          <w:lang w:val="en-US"/>
        </w:rPr>
      </w:pPr>
      <w:r w:rsidRPr="0021481A">
        <w:rPr>
          <w:rStyle w:val="Time1"/>
          <w:lang w:val="en-US"/>
        </w:rPr>
        <w:t>Ad horas</w:t>
      </w:r>
      <w:r w:rsidRPr="0021481A">
        <w:rPr>
          <w:lang w:val="en-US"/>
        </w:rPr>
        <w:t xml:space="preserve"> cantentur laudes. Et responsoria de virginibus.</w:t>
      </w:r>
    </w:p>
    <w:p w:rsidR="00DE20EB" w:rsidRPr="0021481A" w:rsidRDefault="00174775" w:rsidP="007F1DD4">
      <w:pPr>
        <w:rPr>
          <w:lang w:val="it-IT"/>
        </w:rPr>
      </w:pPr>
      <w:r w:rsidRPr="0021481A">
        <w:rPr>
          <w:rStyle w:val="Time1"/>
          <w:lang w:val="en-US"/>
        </w:rPr>
        <w:t>Ad missam</w:t>
      </w:r>
      <w:r w:rsidRPr="0021481A">
        <w:rPr>
          <w:lang w:val="en-US"/>
        </w:rPr>
        <w:t xml:space="preserve"> dominica per totum. </w:t>
      </w:r>
      <w:r w:rsidRPr="0021481A">
        <w:rPr>
          <w:lang w:val="pt-PT"/>
        </w:rPr>
        <w:t xml:space="preserve">Secunda oratio de assumptione sanctae Mariae. </w:t>
      </w:r>
      <w:r w:rsidRPr="0021481A">
        <w:rPr>
          <w:lang w:val="it-IT"/>
        </w:rPr>
        <w:t>Tertia de sancta Tecla.</w:t>
      </w:r>
    </w:p>
    <w:p w:rsidR="00174775" w:rsidRPr="0021481A" w:rsidRDefault="00174775" w:rsidP="00174775">
      <w:pPr>
        <w:pStyle w:val="Titolo1"/>
        <w:rPr>
          <w:lang w:val="it-IT"/>
        </w:rPr>
      </w:pPr>
      <w:r w:rsidRPr="0021481A">
        <w:rPr>
          <w:lang w:val="it-IT"/>
        </w:rPr>
        <w:t>IN NATIVITATE SANCTI RUPERTI</w:t>
      </w:r>
    </w:p>
    <w:p w:rsidR="00174775" w:rsidRPr="0021481A" w:rsidRDefault="00174775" w:rsidP="007F1DD4">
      <w:pPr>
        <w:rPr>
          <w:lang w:val="it-IT"/>
        </w:rPr>
      </w:pPr>
      <w:r w:rsidRPr="0021481A">
        <w:rPr>
          <w:rStyle w:val="Time1"/>
          <w:lang w:val="it-IT"/>
        </w:rPr>
        <w:t>Ad vesperas</w:t>
      </w:r>
      <w:r w:rsidRPr="0021481A">
        <w:rPr>
          <w:lang w:val="it-IT"/>
        </w:rPr>
        <w:t xml:space="preserve"> feriales psalmi. </w:t>
      </w:r>
      <w:r w:rsidR="00603D32" w:rsidRPr="0021481A">
        <w:rPr>
          <w:lang w:val="it-IT"/>
        </w:rPr>
        <w:t>[EVI]</w:t>
      </w:r>
      <w:r w:rsidRPr="0021481A">
        <w:rPr>
          <w:lang w:val="it-IT"/>
        </w:rPr>
        <w:t xml:space="preserve"> </w:t>
      </w:r>
      <w:r w:rsidRPr="0021481A">
        <w:rPr>
          <w:rStyle w:val="Incipit"/>
          <w:lang w:val="it-IT"/>
        </w:rPr>
        <w:t>Haec dicit dominus</w:t>
      </w:r>
      <w:r w:rsidRPr="0021481A">
        <w:rPr>
          <w:lang w:val="it-IT"/>
        </w:rPr>
        <w:t xml:space="preserve">. </w:t>
      </w:r>
      <w:r w:rsidR="00603D32" w:rsidRPr="0021481A">
        <w:rPr>
          <w:lang w:val="it-IT"/>
        </w:rPr>
        <w:t xml:space="preserve">CP </w:t>
      </w:r>
      <w:r w:rsidRPr="0021481A">
        <w:rPr>
          <w:rStyle w:val="Incipit"/>
          <w:lang w:val="it-IT"/>
        </w:rPr>
        <w:t xml:space="preserve">Ego </w:t>
      </w:r>
      <w:r w:rsidR="00603D32" w:rsidRPr="0021481A">
        <w:rPr>
          <w:rStyle w:val="Incipit"/>
          <w:lang w:val="it-IT"/>
        </w:rPr>
        <w:t>|</w:t>
      </w:r>
      <w:r w:rsidRPr="0021481A">
        <w:rPr>
          <w:rStyle w:val="Incipit"/>
          <w:lang w:val="it-IT"/>
        </w:rPr>
        <w:t>te tuli</w:t>
      </w:r>
      <w:r w:rsidR="00603D32" w:rsidRPr="0021481A">
        <w:rPr>
          <w:rStyle w:val="Incipit"/>
          <w:lang w:val="it-IT"/>
        </w:rPr>
        <w:t>::tuli te|</w:t>
      </w:r>
      <w:r w:rsidRPr="0021481A">
        <w:rPr>
          <w:lang w:val="it-IT"/>
        </w:rPr>
        <w:t xml:space="preserve">. </w:t>
      </w:r>
      <w:r w:rsidRPr="0021481A">
        <w:rPr>
          <w:lang w:val="pt-PT"/>
        </w:rPr>
        <w:t xml:space="preserve">RP </w:t>
      </w:r>
      <w:r w:rsidRPr="0021481A">
        <w:rPr>
          <w:rStyle w:val="Incipit"/>
          <w:lang w:val="pt-PT"/>
        </w:rPr>
        <w:t>Sint lumbi</w:t>
      </w:r>
      <w:r w:rsidRPr="0021481A">
        <w:rPr>
          <w:lang w:val="pt-PT"/>
        </w:rPr>
        <w:t xml:space="preserve">. HY </w:t>
      </w:r>
      <w:r w:rsidRPr="0021481A">
        <w:rPr>
          <w:rStyle w:val="Incipit"/>
          <w:lang w:val="pt-PT"/>
        </w:rPr>
        <w:t>Iste confessor</w:t>
      </w:r>
      <w:r w:rsidRPr="0021481A">
        <w:rPr>
          <w:lang w:val="pt-PT"/>
        </w:rPr>
        <w:t xml:space="preserve">. AM </w:t>
      </w:r>
      <w:r w:rsidRPr="0021481A">
        <w:rPr>
          <w:rStyle w:val="Incipit"/>
          <w:lang w:val="pt-PT"/>
        </w:rPr>
        <w:t>Sacerdos (209rb) et pontifex</w:t>
      </w:r>
      <w:r w:rsidRPr="0021481A">
        <w:rPr>
          <w:lang w:val="pt-PT"/>
        </w:rPr>
        <w:t xml:space="preserve">. </w:t>
      </w:r>
      <w:r w:rsidRPr="0021481A">
        <w:rPr>
          <w:lang w:val="it-IT"/>
        </w:rPr>
        <w:t xml:space="preserve">OR </w:t>
      </w:r>
      <w:r w:rsidRPr="0021481A">
        <w:rPr>
          <w:rStyle w:val="Incipit"/>
          <w:lang w:val="it-IT"/>
        </w:rPr>
        <w:t>Beati Ruperti</w:t>
      </w:r>
      <w:r w:rsidRPr="0021481A">
        <w:rPr>
          <w:lang w:val="it-IT"/>
        </w:rPr>
        <w:t>. Deinde suffragia.</w:t>
      </w:r>
    </w:p>
    <w:p w:rsidR="00174775" w:rsidRPr="0021481A" w:rsidRDefault="00174775" w:rsidP="007F1DD4">
      <w:pPr>
        <w:rPr>
          <w:lang w:val="it-IT"/>
        </w:rPr>
      </w:pPr>
      <w:r w:rsidRPr="0021481A">
        <w:rPr>
          <w:rStyle w:val="Time1"/>
          <w:lang w:val="it-IT"/>
        </w:rPr>
        <w:t>Ad matutinum</w:t>
      </w:r>
      <w:r w:rsidRPr="0021481A">
        <w:rPr>
          <w:lang w:val="it-IT"/>
        </w:rPr>
        <w:t xml:space="preserve"> INV </w:t>
      </w:r>
      <w:r w:rsidRPr="0021481A">
        <w:rPr>
          <w:rStyle w:val="Incipit"/>
          <w:lang w:val="it-IT"/>
        </w:rPr>
        <w:t>Regem confessorum</w:t>
      </w:r>
      <w:r w:rsidRPr="0021481A">
        <w:rPr>
          <w:lang w:val="it-IT"/>
        </w:rPr>
        <w:t xml:space="preserve">. Legitur eius vita [LHI] </w:t>
      </w:r>
      <w:r w:rsidRPr="0021481A">
        <w:rPr>
          <w:rStyle w:val="Incipit"/>
          <w:lang w:val="it-IT"/>
        </w:rPr>
        <w:t>Tempore |Hilbert</w:t>
      </w:r>
      <w:r w:rsidR="00A01B81" w:rsidRPr="0021481A">
        <w:rPr>
          <w:rStyle w:val="Incipit"/>
          <w:lang w:val="it-IT"/>
        </w:rPr>
        <w:t>i</w:t>
      </w:r>
      <w:r w:rsidRPr="0021481A">
        <w:rPr>
          <w:rStyle w:val="Incipit"/>
          <w:lang w:val="it-IT"/>
        </w:rPr>
        <w:t>::Hildeberti|</w:t>
      </w:r>
      <w:r w:rsidR="00A01B81" w:rsidRPr="0021481A">
        <w:rPr>
          <w:lang w:val="it-IT"/>
        </w:rPr>
        <w:t xml:space="preserve"> cum historia [RP] </w:t>
      </w:r>
      <w:r w:rsidR="00A01B81" w:rsidRPr="0021481A">
        <w:rPr>
          <w:rStyle w:val="Incipit"/>
          <w:lang w:val="it-IT"/>
        </w:rPr>
        <w:t>Euge serve</w:t>
      </w:r>
      <w:r w:rsidR="00A01B81" w:rsidRPr="0021481A">
        <w:rPr>
          <w:lang w:val="it-IT"/>
        </w:rPr>
        <w:t xml:space="preserve"> per totum. EV </w:t>
      </w:r>
      <w:r w:rsidR="00A01B81" w:rsidRPr="0021481A">
        <w:rPr>
          <w:rStyle w:val="Incipit"/>
          <w:lang w:val="it-IT"/>
        </w:rPr>
        <w:t>Sint lumbi vestri</w:t>
      </w:r>
      <w:r w:rsidR="00A01B81" w:rsidRPr="0021481A">
        <w:rPr>
          <w:lang w:val="it-IT"/>
        </w:rPr>
        <w:t>.</w:t>
      </w:r>
    </w:p>
    <w:p w:rsidR="00A01B81" w:rsidRPr="0021481A" w:rsidRDefault="00A01B81" w:rsidP="007F1DD4">
      <w:pPr>
        <w:rPr>
          <w:lang w:val="it-IT"/>
        </w:rPr>
      </w:pPr>
      <w:r w:rsidRPr="0021481A">
        <w:rPr>
          <w:rStyle w:val="Time1"/>
          <w:lang w:val="it-IT"/>
        </w:rPr>
        <w:lastRenderedPageBreak/>
        <w:t>Ad laudes</w:t>
      </w:r>
      <w:r w:rsidRPr="0021481A">
        <w:rPr>
          <w:lang w:val="it-IT"/>
        </w:rPr>
        <w:t xml:space="preserve"> AN </w:t>
      </w:r>
      <w:r w:rsidRPr="0021481A">
        <w:rPr>
          <w:rStyle w:val="Incipit"/>
          <w:lang w:val="it-IT"/>
        </w:rPr>
        <w:t>Ecce sacerdos</w:t>
      </w:r>
      <w:r w:rsidRPr="0021481A">
        <w:rPr>
          <w:lang w:val="it-IT"/>
        </w:rPr>
        <w:t xml:space="preserve"> cum reliquis. CP </w:t>
      </w:r>
      <w:r w:rsidRPr="0021481A">
        <w:rPr>
          <w:rStyle w:val="Incipit"/>
          <w:lang w:val="it-IT"/>
        </w:rPr>
        <w:t>|Interfice::Interfeci| universos inimicos tuos</w:t>
      </w:r>
      <w:r w:rsidRPr="0021481A">
        <w:rPr>
          <w:lang w:val="it-IT"/>
        </w:rPr>
        <w:t xml:space="preserve">. VS </w:t>
      </w:r>
      <w:r w:rsidRPr="0021481A">
        <w:rPr>
          <w:rStyle w:val="Incipit"/>
          <w:lang w:val="it-IT"/>
        </w:rPr>
        <w:t>Magna est gloria eius</w:t>
      </w:r>
      <w:r w:rsidRPr="0021481A">
        <w:rPr>
          <w:lang w:val="it-IT"/>
        </w:rPr>
        <w:t xml:space="preserve">. AB </w:t>
      </w:r>
      <w:r w:rsidRPr="0021481A">
        <w:rPr>
          <w:rStyle w:val="Incipit"/>
          <w:lang w:val="it-IT"/>
        </w:rPr>
        <w:t>Euge serve</w:t>
      </w:r>
      <w:r w:rsidRPr="0021481A">
        <w:rPr>
          <w:lang w:val="it-IT"/>
        </w:rPr>
        <w:t xml:space="preserve">. OR </w:t>
      </w:r>
      <w:r w:rsidRPr="0021481A">
        <w:rPr>
          <w:rStyle w:val="Incipit"/>
          <w:lang w:val="it-IT"/>
        </w:rPr>
        <w:t>Deus qui beato Ruperto</w:t>
      </w:r>
      <w:r w:rsidRPr="0021481A">
        <w:rPr>
          <w:lang w:val="it-IT"/>
        </w:rPr>
        <w:t>.</w:t>
      </w:r>
    </w:p>
    <w:p w:rsidR="00A01B81" w:rsidRPr="0021481A" w:rsidRDefault="00A01B81" w:rsidP="007F1DD4">
      <w:pPr>
        <w:rPr>
          <w:lang w:val="it-IT"/>
        </w:rPr>
      </w:pPr>
      <w:r w:rsidRPr="0021481A">
        <w:rPr>
          <w:rStyle w:val="Time1"/>
          <w:lang w:val="it-IT"/>
        </w:rPr>
        <w:t>Ad horas</w:t>
      </w:r>
      <w:r w:rsidRPr="0021481A">
        <w:rPr>
          <w:lang w:val="it-IT"/>
        </w:rPr>
        <w:t xml:space="preserve"> cantentur laudes. Et responsoria de confessoribus.</w:t>
      </w:r>
    </w:p>
    <w:p w:rsidR="00A01B81" w:rsidRPr="00276593" w:rsidRDefault="00A01B81" w:rsidP="007F1DD4">
      <w:pPr>
        <w:rPr>
          <w:lang w:val="pt-PT"/>
        </w:rPr>
      </w:pPr>
      <w:r w:rsidRPr="0021481A">
        <w:rPr>
          <w:rStyle w:val="Time1"/>
          <w:lang w:val="it-IT"/>
        </w:rPr>
        <w:t>Ad missam</w:t>
      </w:r>
      <w:r w:rsidRPr="0021481A">
        <w:rPr>
          <w:lang w:val="it-IT"/>
        </w:rPr>
        <w:t xml:space="preserve"> IN </w:t>
      </w:r>
      <w:r w:rsidRPr="0021481A">
        <w:rPr>
          <w:rStyle w:val="Incipit"/>
          <w:lang w:val="it-IT"/>
        </w:rPr>
        <w:t>Statuit ei dominus</w:t>
      </w:r>
      <w:r w:rsidRPr="0021481A">
        <w:rPr>
          <w:lang w:val="it-IT"/>
        </w:rPr>
        <w:t xml:space="preserve">. [KY] </w:t>
      </w:r>
      <w:r w:rsidRPr="0021481A">
        <w:rPr>
          <w:rStyle w:val="Incipit"/>
          <w:lang w:val="it-IT"/>
        </w:rPr>
        <w:t>Kyrie</w:t>
      </w:r>
      <w:r w:rsidRPr="0021481A">
        <w:rPr>
          <w:lang w:val="it-IT"/>
        </w:rPr>
        <w:t xml:space="preserve">. </w:t>
      </w:r>
      <w:r w:rsidRPr="00276593">
        <w:rPr>
          <w:lang w:val="pt-PT"/>
        </w:rPr>
        <w:t xml:space="preserve">[GL] </w:t>
      </w:r>
      <w:r w:rsidRPr="00276593">
        <w:rPr>
          <w:rStyle w:val="Incipit"/>
          <w:lang w:val="pt-PT"/>
        </w:rPr>
        <w:t>Gloria in excelsis</w:t>
      </w:r>
      <w:r w:rsidRPr="00276593">
        <w:rPr>
          <w:lang w:val="pt-PT"/>
        </w:rPr>
        <w:t xml:space="preserve">. ORCL </w:t>
      </w:r>
      <w:r w:rsidRPr="00276593">
        <w:rPr>
          <w:rStyle w:val="Incipit"/>
          <w:lang w:val="pt-PT"/>
        </w:rPr>
        <w:t>Deus qui beato</w:t>
      </w:r>
      <w:r w:rsidRPr="00276593">
        <w:rPr>
          <w:lang w:val="pt-PT"/>
        </w:rPr>
        <w:t xml:space="preserve"> Ruperto. Secunda ad placitum. Tertia de dominica. EP </w:t>
      </w:r>
      <w:r w:rsidRPr="00276593">
        <w:rPr>
          <w:rStyle w:val="Incipit"/>
          <w:lang w:val="pt-PT"/>
        </w:rPr>
        <w:t>Ecce (209va) sacerdos</w:t>
      </w:r>
      <w:r w:rsidRPr="00276593">
        <w:rPr>
          <w:lang w:val="pt-PT"/>
        </w:rPr>
        <w:t xml:space="preserve">. GR </w:t>
      </w:r>
      <w:r w:rsidRPr="00276593">
        <w:rPr>
          <w:rStyle w:val="Incipit"/>
          <w:lang w:val="pt-PT"/>
        </w:rPr>
        <w:t>Iuravit dominus</w:t>
      </w:r>
      <w:r w:rsidRPr="00276593">
        <w:rPr>
          <w:lang w:val="pt-PT"/>
        </w:rPr>
        <w:t xml:space="preserve">. SE </w:t>
      </w:r>
      <w:r w:rsidRPr="00276593">
        <w:rPr>
          <w:rStyle w:val="Incipit"/>
          <w:lang w:val="pt-PT"/>
        </w:rPr>
        <w:t>Rex regum</w:t>
      </w:r>
      <w:r w:rsidRPr="00276593">
        <w:rPr>
          <w:lang w:val="pt-PT"/>
        </w:rPr>
        <w:t xml:space="preserve">. EV </w:t>
      </w:r>
      <w:r w:rsidRPr="00276593">
        <w:rPr>
          <w:rStyle w:val="Incipit"/>
          <w:lang w:val="pt-PT"/>
        </w:rPr>
        <w:t>Sint lumbi</w:t>
      </w:r>
      <w:r w:rsidRPr="00276593">
        <w:rPr>
          <w:lang w:val="pt-PT"/>
        </w:rPr>
        <w:t xml:space="preserve">. OF </w:t>
      </w:r>
      <w:r w:rsidRPr="00276593">
        <w:rPr>
          <w:rStyle w:val="Incipit"/>
          <w:lang w:val="pt-PT"/>
        </w:rPr>
        <w:t>Veritas mea</w:t>
      </w:r>
      <w:r w:rsidRPr="00276593">
        <w:rPr>
          <w:lang w:val="pt-PT"/>
        </w:rPr>
        <w:t xml:space="preserve">. CO </w:t>
      </w:r>
      <w:r w:rsidRPr="00276593">
        <w:rPr>
          <w:rStyle w:val="Incipit"/>
          <w:lang w:val="pt-PT"/>
        </w:rPr>
        <w:t>Beatus servus</w:t>
      </w:r>
      <w:r w:rsidRPr="00276593">
        <w:rPr>
          <w:lang w:val="pt-PT"/>
        </w:rPr>
        <w:t>.</w:t>
      </w:r>
    </w:p>
    <w:p w:rsidR="0053260E" w:rsidRPr="0021481A" w:rsidRDefault="0053260E" w:rsidP="007F1DD4">
      <w:pPr>
        <w:rPr>
          <w:lang w:val="it-IT"/>
        </w:rPr>
      </w:pPr>
      <w:r w:rsidRPr="00276593">
        <w:rPr>
          <w:rStyle w:val="Time1"/>
          <w:lang w:val="pt-PT"/>
        </w:rPr>
        <w:t>In secunda vespera</w:t>
      </w:r>
      <w:r w:rsidRPr="00276593">
        <w:rPr>
          <w:lang w:val="pt-PT"/>
        </w:rPr>
        <w:t xml:space="preserve"> AN </w:t>
      </w:r>
      <w:r w:rsidRPr="00276593">
        <w:rPr>
          <w:rStyle w:val="Incipit"/>
          <w:lang w:val="pt-PT"/>
        </w:rPr>
        <w:t>Ecce saerdos</w:t>
      </w:r>
      <w:r w:rsidRPr="00276593">
        <w:rPr>
          <w:lang w:val="pt-PT"/>
        </w:rPr>
        <w:t xml:space="preserve"> super feriales psalmos. </w:t>
      </w:r>
      <w:r w:rsidRPr="00276593">
        <w:rPr>
          <w:lang w:val="fr-FR"/>
        </w:rPr>
        <w:t xml:space="preserve">Capitulum, hymnus, versiculus ut in priori nocte. </w:t>
      </w:r>
      <w:r w:rsidRPr="0021481A">
        <w:rPr>
          <w:lang w:val="it-IT"/>
        </w:rPr>
        <w:t xml:space="preserve">AM </w:t>
      </w:r>
      <w:r w:rsidRPr="0021481A">
        <w:rPr>
          <w:rStyle w:val="Incipit"/>
          <w:lang w:val="it-IT"/>
        </w:rPr>
        <w:t>Amavit eum</w:t>
      </w:r>
      <w:r w:rsidRPr="0021481A">
        <w:rPr>
          <w:lang w:val="it-IT"/>
        </w:rPr>
        <w:t>. Oratio ut supra. Suffragia.</w:t>
      </w:r>
    </w:p>
    <w:p w:rsidR="0053260E" w:rsidRPr="0021481A" w:rsidRDefault="0053260E" w:rsidP="0053260E">
      <w:pPr>
        <w:pStyle w:val="Titolo1"/>
        <w:rPr>
          <w:lang w:val="it-IT"/>
        </w:rPr>
      </w:pPr>
      <w:r w:rsidRPr="0021481A">
        <w:rPr>
          <w:lang w:val="it-IT"/>
        </w:rPr>
        <w:t>IN NATIVITATE SANCTORUM COSMAE ET DAMIANI</w:t>
      </w:r>
    </w:p>
    <w:p w:rsidR="0053260E" w:rsidRPr="0021481A" w:rsidRDefault="0053260E" w:rsidP="007F1DD4">
      <w:pPr>
        <w:rPr>
          <w:lang w:val="pt-PT"/>
        </w:rPr>
      </w:pPr>
      <w:r w:rsidRPr="0021481A">
        <w:rPr>
          <w:rStyle w:val="Time1"/>
          <w:lang w:val="it-IT"/>
        </w:rPr>
        <w:t>Ad vesperas</w:t>
      </w:r>
      <w:r w:rsidRPr="0021481A">
        <w:rPr>
          <w:lang w:val="it-IT"/>
        </w:rPr>
        <w:t xml:space="preserve"> CP </w:t>
      </w:r>
      <w:r w:rsidRPr="0021481A">
        <w:rPr>
          <w:rStyle w:val="Incipit"/>
          <w:lang w:val="it-IT"/>
        </w:rPr>
        <w:t>Qui timet dominum</w:t>
      </w:r>
      <w:r w:rsidRPr="0021481A">
        <w:rPr>
          <w:lang w:val="it-IT"/>
        </w:rPr>
        <w:t>.</w:t>
      </w:r>
      <w:r w:rsidR="00984DDD" w:rsidRPr="0021481A">
        <w:rPr>
          <w:lang w:val="it-IT"/>
        </w:rPr>
        <w:t xml:space="preserve"> VS </w:t>
      </w:r>
      <w:r w:rsidR="00984DDD" w:rsidRPr="0021481A">
        <w:rPr>
          <w:rStyle w:val="Incipit"/>
          <w:lang w:val="it-IT"/>
        </w:rPr>
        <w:t>Laetamini in domino</w:t>
      </w:r>
      <w:r w:rsidR="00984DDD" w:rsidRPr="0021481A">
        <w:rPr>
          <w:lang w:val="it-IT"/>
        </w:rPr>
        <w:t xml:space="preserve">. AM </w:t>
      </w:r>
      <w:r w:rsidR="00984DDD" w:rsidRPr="0021481A">
        <w:rPr>
          <w:rStyle w:val="Incipit"/>
          <w:lang w:val="it-IT"/>
        </w:rPr>
        <w:t>Cosmas et Damianus</w:t>
      </w:r>
      <w:r w:rsidR="00984DDD" w:rsidRPr="0021481A">
        <w:rPr>
          <w:lang w:val="it-IT"/>
        </w:rPr>
        <w:t xml:space="preserve">. [KY] </w:t>
      </w:r>
      <w:r w:rsidR="00984DDD" w:rsidRPr="0021481A">
        <w:rPr>
          <w:rStyle w:val="Incipit"/>
          <w:lang w:val="it-IT"/>
        </w:rPr>
        <w:t>Kyrie</w:t>
      </w:r>
      <w:r w:rsidR="00984DDD" w:rsidRPr="0021481A">
        <w:rPr>
          <w:lang w:val="it-IT"/>
        </w:rPr>
        <w:t xml:space="preserve"> cum [PN] </w:t>
      </w:r>
      <w:r w:rsidR="00984DDD" w:rsidRPr="0021481A">
        <w:rPr>
          <w:rStyle w:val="Incipit"/>
          <w:lang w:val="it-IT"/>
        </w:rPr>
        <w:t>Pater noster</w:t>
      </w:r>
      <w:r w:rsidR="00984DDD" w:rsidRPr="0021481A">
        <w:rPr>
          <w:lang w:val="it-IT"/>
        </w:rPr>
        <w:t xml:space="preserve">. </w:t>
      </w:r>
      <w:r w:rsidR="00984DDD" w:rsidRPr="0021481A">
        <w:rPr>
          <w:lang w:val="pt-PT"/>
        </w:rPr>
        <w:t xml:space="preserve">OR </w:t>
      </w:r>
      <w:r w:rsidR="00984DDD" w:rsidRPr="0021481A">
        <w:rPr>
          <w:rStyle w:val="Incipit"/>
          <w:lang w:val="pt-PT"/>
        </w:rPr>
        <w:t>Adesto domine</w:t>
      </w:r>
      <w:r w:rsidR="00984DDD" w:rsidRPr="0021481A">
        <w:rPr>
          <w:lang w:val="pt-PT"/>
        </w:rPr>
        <w:t>. Deinde suffragia.</w:t>
      </w:r>
    </w:p>
    <w:p w:rsidR="00984DDD" w:rsidRPr="0021481A" w:rsidRDefault="00984DDD"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nocturno. Legitur ipsorum passio [LHI] </w:t>
      </w:r>
      <w:r w:rsidRPr="0021481A">
        <w:rPr>
          <w:rStyle w:val="Incipit"/>
          <w:lang w:val="pt-PT"/>
        </w:rPr>
        <w:t>Tempore Diocletiani</w:t>
      </w:r>
      <w:r w:rsidRPr="0021481A">
        <w:rPr>
          <w:lang w:val="pt-PT"/>
        </w:rPr>
        <w:t xml:space="preserve"> cum tribus responsoriis de martyribus. </w:t>
      </w:r>
    </w:p>
    <w:p w:rsidR="00984DDD" w:rsidRPr="0021481A" w:rsidRDefault="00984DDD" w:rsidP="007F1DD4">
      <w:pPr>
        <w:rPr>
          <w:lang w:val="pt-PT"/>
        </w:rPr>
      </w:pPr>
      <w:r w:rsidRPr="0021481A">
        <w:rPr>
          <w:lang w:val="pt-PT"/>
        </w:rPr>
        <w:t xml:space="preserve">(209vb) </w:t>
      </w:r>
      <w:r w:rsidRPr="0021481A">
        <w:rPr>
          <w:rStyle w:val="Time1"/>
          <w:lang w:val="pt-PT"/>
        </w:rPr>
        <w:t>Ad laudes</w:t>
      </w:r>
      <w:r w:rsidRPr="0021481A">
        <w:rPr>
          <w:lang w:val="pt-PT"/>
        </w:rPr>
        <w:t xml:space="preserve"> AN </w:t>
      </w:r>
      <w:r w:rsidRPr="0021481A">
        <w:rPr>
          <w:rStyle w:val="Incipit"/>
          <w:lang w:val="pt-PT"/>
        </w:rPr>
        <w:t>Iustorum autem</w:t>
      </w:r>
      <w:r w:rsidRPr="0021481A">
        <w:rPr>
          <w:lang w:val="pt-PT"/>
        </w:rPr>
        <w:t xml:space="preserve"> sola tantum. Capitulum ut supra. VS </w:t>
      </w:r>
      <w:r w:rsidRPr="0021481A">
        <w:rPr>
          <w:rStyle w:val="Incipit"/>
          <w:lang w:val="pt-PT"/>
        </w:rPr>
        <w:t>Mirabilis deus</w:t>
      </w:r>
      <w:r w:rsidRPr="0021481A">
        <w:rPr>
          <w:lang w:val="pt-PT"/>
        </w:rPr>
        <w:t xml:space="preserve">. AB </w:t>
      </w:r>
      <w:r w:rsidRPr="0021481A">
        <w:rPr>
          <w:rStyle w:val="Incipit"/>
          <w:lang w:val="pt-PT"/>
        </w:rPr>
        <w:t>Fulgebunt iusti</w:t>
      </w:r>
      <w:r w:rsidRPr="0021481A">
        <w:rPr>
          <w:lang w:val="pt-PT"/>
        </w:rPr>
        <w:t>. [KY]</w:t>
      </w:r>
      <w:r w:rsidR="001414A4" w:rsidRPr="0021481A">
        <w:rPr>
          <w:lang w:val="pt-PT"/>
        </w:rPr>
        <w:t xml:space="preserve"> </w:t>
      </w:r>
      <w:r w:rsidR="001414A4" w:rsidRPr="0021481A">
        <w:rPr>
          <w:rStyle w:val="Incipit"/>
          <w:lang w:val="pt-PT"/>
        </w:rPr>
        <w:t>Kyri</w:t>
      </w:r>
      <w:r w:rsidRPr="0021481A">
        <w:rPr>
          <w:rStyle w:val="Incipit"/>
          <w:lang w:val="pt-PT"/>
        </w:rPr>
        <w:t>e</w:t>
      </w:r>
      <w:r w:rsidRPr="0021481A">
        <w:rPr>
          <w:lang w:val="pt-PT"/>
        </w:rPr>
        <w:t xml:space="preserve"> cum [PN] </w:t>
      </w:r>
      <w:r w:rsidRPr="0021481A">
        <w:rPr>
          <w:rStyle w:val="Incipit"/>
          <w:lang w:val="pt-PT"/>
        </w:rPr>
        <w:t>Pater noster</w:t>
      </w:r>
      <w:r w:rsidRPr="0021481A">
        <w:rPr>
          <w:lang w:val="pt-PT"/>
        </w:rPr>
        <w:t xml:space="preserve">. OR </w:t>
      </w:r>
      <w:r w:rsidRPr="0021481A">
        <w:rPr>
          <w:rStyle w:val="Incipit"/>
          <w:lang w:val="pt-PT"/>
        </w:rPr>
        <w:t>Adesto domine</w:t>
      </w:r>
      <w:r w:rsidRPr="0021481A">
        <w:rPr>
          <w:lang w:val="pt-PT"/>
        </w:rPr>
        <w:t>. Deinde suffragia.</w:t>
      </w:r>
    </w:p>
    <w:p w:rsidR="00984DDD" w:rsidRPr="0021481A" w:rsidRDefault="00984DDD" w:rsidP="007F1DD4">
      <w:pPr>
        <w:rPr>
          <w:lang w:val="pt-PT"/>
        </w:rPr>
      </w:pPr>
      <w:r w:rsidRPr="0021481A">
        <w:rPr>
          <w:rStyle w:val="Time1"/>
          <w:lang w:val="pt-PT"/>
        </w:rPr>
        <w:t>Ad horas</w:t>
      </w:r>
      <w:r w:rsidRPr="0021481A">
        <w:rPr>
          <w:lang w:val="pt-PT"/>
        </w:rPr>
        <w:t xml:space="preserve"> cantentur laudes. Et responsoria de martyribus.</w:t>
      </w:r>
    </w:p>
    <w:p w:rsidR="00984DDD" w:rsidRPr="0021481A" w:rsidRDefault="00984DDD" w:rsidP="007F1DD4">
      <w:pPr>
        <w:rPr>
          <w:lang w:val="pt-PT"/>
        </w:rPr>
      </w:pPr>
      <w:r w:rsidRPr="0021481A">
        <w:rPr>
          <w:rStyle w:val="Time1"/>
          <w:lang w:val="pt-PT"/>
        </w:rPr>
        <w:t>Ad missam</w:t>
      </w:r>
      <w:r w:rsidRPr="0021481A">
        <w:rPr>
          <w:lang w:val="pt-PT"/>
        </w:rPr>
        <w:t xml:space="preserve"> IN </w:t>
      </w:r>
      <w:r w:rsidRPr="0021481A">
        <w:rPr>
          <w:rStyle w:val="Incipit"/>
          <w:lang w:val="pt-PT"/>
        </w:rPr>
        <w:t>Sapientia sanctorum</w:t>
      </w:r>
      <w:r w:rsidRPr="0021481A">
        <w:rPr>
          <w:lang w:val="pt-PT"/>
        </w:rPr>
        <w:t xml:space="preserve">. [KY] </w:t>
      </w:r>
      <w:r w:rsidRPr="0021481A">
        <w:rPr>
          <w:rStyle w:val="Incipit"/>
          <w:lang w:val="pt-PT"/>
        </w:rPr>
        <w:t>Kyrie</w:t>
      </w:r>
      <w:r w:rsidRPr="0021481A">
        <w:rPr>
          <w:lang w:val="pt-PT"/>
        </w:rPr>
        <w:t xml:space="preserve"> feriale. ORCL </w:t>
      </w:r>
      <w:r w:rsidRPr="0021481A">
        <w:rPr>
          <w:rStyle w:val="Incipit"/>
          <w:lang w:val="pt-PT"/>
        </w:rPr>
        <w:t>Adesto domine</w:t>
      </w:r>
      <w:r w:rsidRPr="0021481A">
        <w:rPr>
          <w:lang w:val="pt-PT"/>
        </w:rPr>
        <w:t xml:space="preserve">. Secunda de dominica. Tertia quam velis. EP </w:t>
      </w:r>
      <w:r w:rsidRPr="0021481A">
        <w:rPr>
          <w:rStyle w:val="Incipit"/>
          <w:lang w:val="pt-PT"/>
        </w:rPr>
        <w:t>Reddet deus mercedem</w:t>
      </w:r>
      <w:r w:rsidRPr="0021481A">
        <w:rPr>
          <w:lang w:val="pt-PT"/>
        </w:rPr>
        <w:t xml:space="preserve">. GR </w:t>
      </w:r>
      <w:r w:rsidRPr="0021481A">
        <w:rPr>
          <w:rStyle w:val="Incipit"/>
          <w:lang w:val="pt-PT"/>
        </w:rPr>
        <w:t>Clamaverunt iusti</w:t>
      </w:r>
      <w:r w:rsidRPr="0021481A">
        <w:rPr>
          <w:lang w:val="pt-PT"/>
        </w:rPr>
        <w:t xml:space="preserve">. ALV </w:t>
      </w:r>
      <w:r w:rsidRPr="0021481A">
        <w:rPr>
          <w:rStyle w:val="Incipit"/>
          <w:lang w:val="pt-PT"/>
        </w:rPr>
        <w:t>Pretiosa</w:t>
      </w:r>
      <w:r w:rsidRPr="0021481A">
        <w:rPr>
          <w:lang w:val="pt-PT"/>
        </w:rPr>
        <w:t xml:space="preserve">. EV </w:t>
      </w:r>
      <w:r w:rsidRPr="0021481A">
        <w:rPr>
          <w:rStyle w:val="Incipit"/>
          <w:lang w:val="pt-PT"/>
        </w:rPr>
        <w:t>Nolite arbitrari</w:t>
      </w:r>
      <w:r w:rsidRPr="0021481A">
        <w:rPr>
          <w:lang w:val="pt-PT"/>
        </w:rPr>
        <w:t xml:space="preserve">. OF </w:t>
      </w:r>
      <w:r w:rsidRPr="0021481A">
        <w:rPr>
          <w:rStyle w:val="Incipit"/>
          <w:lang w:val="pt-PT"/>
        </w:rPr>
        <w:t>Gloriabunt in te</w:t>
      </w:r>
      <w:r w:rsidRPr="0021481A">
        <w:rPr>
          <w:lang w:val="pt-PT"/>
        </w:rPr>
        <w:t>.</w:t>
      </w:r>
      <w:r w:rsidR="001414A4" w:rsidRPr="0021481A">
        <w:rPr>
          <w:lang w:val="pt-PT"/>
        </w:rPr>
        <w:t xml:space="preserve"> CO </w:t>
      </w:r>
      <w:r w:rsidR="001414A4" w:rsidRPr="0021481A">
        <w:rPr>
          <w:rStyle w:val="Incipit"/>
          <w:lang w:val="pt-PT"/>
        </w:rPr>
        <w:t>Posu%D::uist%erunt mortalia</w:t>
      </w:r>
      <w:r w:rsidR="001414A4" w:rsidRPr="0021481A">
        <w:rPr>
          <w:lang w:val="pt-PT"/>
        </w:rPr>
        <w:t xml:space="preserve"> cum [IM] </w:t>
      </w:r>
      <w:r w:rsidR="001414A4" w:rsidRPr="0021481A">
        <w:rPr>
          <w:rStyle w:val="Incipit"/>
          <w:lang w:val="pt-PT"/>
        </w:rPr>
        <w:t>Item missa est</w:t>
      </w:r>
      <w:r w:rsidR="001414A4" w:rsidRPr="0021481A">
        <w:rPr>
          <w:lang w:val="pt-PT"/>
        </w:rPr>
        <w:t>.</w:t>
      </w:r>
    </w:p>
    <w:p w:rsidR="001414A4" w:rsidRPr="0021481A" w:rsidRDefault="001414A4" w:rsidP="001414A4">
      <w:pPr>
        <w:pStyle w:val="Titolo1"/>
        <w:rPr>
          <w:lang w:val="pt-PT"/>
        </w:rPr>
      </w:pPr>
      <w:r w:rsidRPr="0021481A">
        <w:rPr>
          <w:lang w:val="pt-PT"/>
        </w:rPr>
        <w:t>IN NATIVITATE SANCTI WENZESLAI</w:t>
      </w:r>
    </w:p>
    <w:p w:rsidR="001414A4" w:rsidRPr="0021481A" w:rsidRDefault="001414A4" w:rsidP="007F1DD4">
      <w:pPr>
        <w:rPr>
          <w:lang w:val="fr-FR"/>
        </w:rPr>
      </w:pPr>
      <w:r w:rsidRPr="0021481A">
        <w:rPr>
          <w:rStyle w:val="Time1"/>
          <w:lang w:val="pt-PT"/>
        </w:rPr>
        <w:t>Ad vesperas</w:t>
      </w:r>
      <w:r w:rsidRPr="0021481A">
        <w:rPr>
          <w:lang w:val="pt-PT"/>
        </w:rPr>
        <w:t xml:space="preserve"> feriales |psalmos::psalmi|. </w:t>
      </w:r>
      <w:r w:rsidRPr="0021481A">
        <w:rPr>
          <w:lang w:val="fr-FR"/>
        </w:rPr>
        <w:t xml:space="preserve">Capitulum, versiculus et oratio de uno martyre. [KY] </w:t>
      </w:r>
      <w:r w:rsidRPr="0021481A">
        <w:rPr>
          <w:rStyle w:val="Incipit"/>
          <w:lang w:val="fr-FR"/>
        </w:rPr>
        <w:t>Kyrie</w:t>
      </w:r>
      <w:r w:rsidRPr="0021481A">
        <w:rPr>
          <w:lang w:val="fr-FR"/>
        </w:rPr>
        <w:t xml:space="preserve"> et [PN] </w:t>
      </w:r>
      <w:r w:rsidRPr="0021481A">
        <w:rPr>
          <w:rStyle w:val="Incipit"/>
          <w:lang w:val="fr-FR"/>
        </w:rPr>
        <w:t>Pater noster</w:t>
      </w:r>
      <w:r w:rsidRPr="0021481A">
        <w:rPr>
          <w:lang w:val="fr-FR"/>
        </w:rPr>
        <w:t xml:space="preserve"> dicitur. Et (210ra) suffragia ut supra.</w:t>
      </w:r>
    </w:p>
    <w:p w:rsidR="001414A4" w:rsidRPr="0021481A" w:rsidRDefault="001414A4"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nocturno. VS </w:t>
      </w:r>
      <w:r w:rsidRPr="0021481A">
        <w:rPr>
          <w:rStyle w:val="Incipit"/>
          <w:lang w:val="pt-PT"/>
        </w:rPr>
        <w:t>Gloria et honore</w:t>
      </w:r>
      <w:r w:rsidRPr="0021481A">
        <w:rPr>
          <w:lang w:val="pt-PT"/>
        </w:rPr>
        <w:t>. Legitur passio eius cum tribus responsoriis de uno martyre.</w:t>
      </w:r>
    </w:p>
    <w:p w:rsidR="001414A4" w:rsidRPr="0021481A" w:rsidRDefault="001414A4" w:rsidP="007F1DD4">
      <w:pPr>
        <w:rPr>
          <w:lang w:val="it-IT"/>
        </w:rPr>
      </w:pPr>
      <w:r w:rsidRPr="0021481A">
        <w:rPr>
          <w:rStyle w:val="Time1"/>
          <w:lang w:val="pt-PT"/>
        </w:rPr>
        <w:t>Ad laudes</w:t>
      </w:r>
      <w:r w:rsidRPr="0021481A">
        <w:rPr>
          <w:lang w:val="pt-PT"/>
        </w:rPr>
        <w:t xml:space="preserve"> AN </w:t>
      </w:r>
      <w:r w:rsidRPr="0021481A">
        <w:rPr>
          <w:rStyle w:val="Incipit"/>
          <w:lang w:val="pt-PT"/>
        </w:rPr>
        <w:t>Qui me confessus</w:t>
      </w:r>
      <w:r w:rsidRPr="0021481A">
        <w:rPr>
          <w:lang w:val="pt-PT"/>
        </w:rPr>
        <w:t xml:space="preserve">. Capitulum, versiculum et in evangelio antiphonam require de serie unius martyris. </w:t>
      </w:r>
      <w:r w:rsidRPr="0021481A">
        <w:rPr>
          <w:lang w:val="it-IT"/>
        </w:rPr>
        <w:t xml:space="preserve">[KY] </w:t>
      </w:r>
      <w:r w:rsidRPr="0021481A">
        <w:rPr>
          <w:rStyle w:val="Incipit"/>
          <w:lang w:val="it-IT"/>
        </w:rPr>
        <w:t>Kyrie</w:t>
      </w:r>
      <w:r w:rsidRPr="0021481A">
        <w:rPr>
          <w:lang w:val="it-IT"/>
        </w:rPr>
        <w:t xml:space="preserve">. [PN] </w:t>
      </w:r>
      <w:r w:rsidRPr="0021481A">
        <w:rPr>
          <w:rStyle w:val="Incipit"/>
          <w:lang w:val="it-IT"/>
        </w:rPr>
        <w:t>Pater noster</w:t>
      </w:r>
      <w:r w:rsidRPr="0021481A">
        <w:rPr>
          <w:lang w:val="it-IT"/>
        </w:rPr>
        <w:t>. Oratio de uno martyre. Deinde suffragia.</w:t>
      </w:r>
    </w:p>
    <w:p w:rsidR="001414A4" w:rsidRDefault="001414A4" w:rsidP="007F1DD4">
      <w:pPr>
        <w:rPr>
          <w:lang w:val="es-ES"/>
        </w:rPr>
      </w:pPr>
      <w:r w:rsidRPr="0021481A">
        <w:rPr>
          <w:rStyle w:val="Time1"/>
          <w:lang w:val="es-ES"/>
        </w:rPr>
        <w:t>Ad horas</w:t>
      </w:r>
      <w:r>
        <w:rPr>
          <w:lang w:val="es-ES"/>
        </w:rPr>
        <w:t xml:space="preserve"> dicantur laudes. Et responsoria de uno martyre.</w:t>
      </w:r>
    </w:p>
    <w:p w:rsidR="001414A4" w:rsidRPr="0021481A" w:rsidRDefault="001414A4" w:rsidP="007F1DD4">
      <w:pPr>
        <w:rPr>
          <w:lang w:val="it-IT"/>
        </w:rPr>
      </w:pPr>
      <w:r w:rsidRPr="0021481A">
        <w:rPr>
          <w:rStyle w:val="Time1"/>
          <w:lang w:val="it-IT"/>
        </w:rPr>
        <w:t>Ad missam</w:t>
      </w:r>
      <w:r w:rsidRPr="0021481A">
        <w:rPr>
          <w:lang w:val="it-IT"/>
        </w:rPr>
        <w:t xml:space="preserve"> de dominica per totum.</w:t>
      </w:r>
    </w:p>
    <w:p w:rsidR="001414A4" w:rsidRPr="0021481A" w:rsidRDefault="001414A4" w:rsidP="00C7270F">
      <w:pPr>
        <w:pStyle w:val="Titolo1"/>
        <w:rPr>
          <w:lang w:val="it-IT"/>
        </w:rPr>
      </w:pPr>
      <w:r w:rsidRPr="0021481A">
        <w:rPr>
          <w:lang w:val="it-IT"/>
        </w:rPr>
        <w:lastRenderedPageBreak/>
        <w:t>IN FESTO</w:t>
      </w:r>
      <w:r w:rsidR="00C7270F" w:rsidRPr="0021481A">
        <w:rPr>
          <w:lang w:val="it-IT"/>
        </w:rPr>
        <w:t xml:space="preserve"> MICHAELIS</w:t>
      </w:r>
    </w:p>
    <w:p w:rsidR="00C7270F" w:rsidRPr="0021481A" w:rsidRDefault="00C7270F" w:rsidP="007F1DD4">
      <w:pPr>
        <w:rPr>
          <w:lang w:val="it-IT"/>
        </w:rPr>
      </w:pPr>
      <w:r w:rsidRPr="0021481A">
        <w:rPr>
          <w:rStyle w:val="Time1"/>
          <w:lang w:val="en-US"/>
        </w:rPr>
        <w:t>Ad vesperas</w:t>
      </w:r>
      <w:r w:rsidRPr="0021481A">
        <w:rPr>
          <w:lang w:val="en-US"/>
        </w:rPr>
        <w:t xml:space="preserve"> super psalmos AN </w:t>
      </w:r>
      <w:r w:rsidRPr="0021481A">
        <w:rPr>
          <w:rStyle w:val="Incipit"/>
          <w:lang w:val="en-US"/>
        </w:rPr>
        <w:t>Omnes fideles Christi</w:t>
      </w:r>
      <w:r w:rsidRPr="0021481A">
        <w:rPr>
          <w:lang w:val="en-US"/>
        </w:rPr>
        <w:t xml:space="preserve">. </w:t>
      </w:r>
      <w:r w:rsidRPr="0021481A">
        <w:rPr>
          <w:lang w:val="it-IT"/>
        </w:rPr>
        <w:t xml:space="preserve">PS </w:t>
      </w:r>
      <w:r w:rsidRPr="0021481A">
        <w:rPr>
          <w:rStyle w:val="Incipit"/>
          <w:lang w:val="it-IT"/>
        </w:rPr>
        <w:t>Laudate pueri</w:t>
      </w:r>
      <w:r w:rsidRPr="0021481A">
        <w:rPr>
          <w:lang w:val="it-IT"/>
        </w:rPr>
        <w:t xml:space="preserve"> cum ceteris. CP </w:t>
      </w:r>
      <w:r w:rsidRPr="0021481A">
        <w:rPr>
          <w:rStyle w:val="Incipit"/>
          <w:lang w:val="it-IT"/>
        </w:rPr>
        <w:t>Factum est proelium</w:t>
      </w:r>
      <w:r w:rsidRPr="0021481A">
        <w:rPr>
          <w:lang w:val="it-IT"/>
        </w:rPr>
        <w:t xml:space="preserve">. RP </w:t>
      </w:r>
      <w:r w:rsidRPr="0021481A">
        <w:rPr>
          <w:rStyle w:val="Incipit"/>
          <w:lang w:val="it-IT"/>
        </w:rPr>
        <w:t>Te sanctum dominum</w:t>
      </w:r>
      <w:r w:rsidRPr="0021481A">
        <w:rPr>
          <w:lang w:val="it-IT"/>
        </w:rPr>
        <w:t xml:space="preserve">. HY </w:t>
      </w:r>
      <w:r w:rsidRPr="0021481A">
        <w:rPr>
          <w:rStyle w:val="Incipit"/>
          <w:lang w:val="it-IT"/>
        </w:rPr>
        <w:t>Christe sanctorum</w:t>
      </w:r>
      <w:r w:rsidRPr="0021481A">
        <w:rPr>
          <w:lang w:val="it-IT"/>
        </w:rPr>
        <w:t xml:space="preserve">. VS </w:t>
      </w:r>
      <w:r w:rsidRPr="0021481A">
        <w:rPr>
          <w:rStyle w:val="Incipit"/>
          <w:lang w:val="it-IT"/>
        </w:rPr>
        <w:t>Stetit angelus</w:t>
      </w:r>
      <w:r w:rsidRPr="0021481A">
        <w:rPr>
          <w:lang w:val="it-IT"/>
        </w:rPr>
        <w:t xml:space="preserve">. AM </w:t>
      </w:r>
      <w:r w:rsidRPr="0021481A">
        <w:rPr>
          <w:rStyle w:val="Incipit"/>
          <w:lang w:val="it-IT"/>
        </w:rPr>
        <w:t>Dum sacrum</w:t>
      </w:r>
      <w:r w:rsidRPr="0021481A">
        <w:rPr>
          <w:lang w:val="it-IT"/>
        </w:rPr>
        <w:t xml:space="preserve">. OR </w:t>
      </w:r>
      <w:r w:rsidRPr="0021481A">
        <w:rPr>
          <w:rStyle w:val="Incipit"/>
          <w:lang w:val="it-IT"/>
        </w:rPr>
        <w:t>Deus qui miro ordine</w:t>
      </w:r>
      <w:r w:rsidRPr="0021481A">
        <w:rPr>
          <w:lang w:val="it-IT"/>
        </w:rPr>
        <w:t xml:space="preserve">. Deinde suffragia. </w:t>
      </w:r>
    </w:p>
    <w:p w:rsidR="00C7270F" w:rsidRPr="0021481A" w:rsidRDefault="00C7270F" w:rsidP="007F1DD4">
      <w:pPr>
        <w:rPr>
          <w:lang w:val="it-IT"/>
        </w:rPr>
      </w:pPr>
      <w:r w:rsidRPr="0021481A">
        <w:rPr>
          <w:lang w:val="it-IT"/>
        </w:rPr>
        <w:t xml:space="preserve">(210rb) </w:t>
      </w:r>
      <w:r w:rsidR="00E47D06" w:rsidRPr="0021481A">
        <w:rPr>
          <w:rStyle w:val="Time1"/>
          <w:lang w:val="it-IT"/>
        </w:rPr>
        <w:t>Ad completorium</w:t>
      </w:r>
      <w:r w:rsidR="00E47D06" w:rsidRPr="0021481A">
        <w:rPr>
          <w:lang w:val="it-IT"/>
        </w:rPr>
        <w:t xml:space="preserve"> AD </w:t>
      </w:r>
      <w:r w:rsidR="00E47D06" w:rsidRPr="0021481A">
        <w:rPr>
          <w:rStyle w:val="Incipit"/>
          <w:lang w:val="it-IT"/>
        </w:rPr>
        <w:t>Pacem tuam</w:t>
      </w:r>
      <w:r w:rsidR="00E47D06" w:rsidRPr="0021481A">
        <w:rPr>
          <w:lang w:val="it-IT"/>
        </w:rPr>
        <w:t>.</w:t>
      </w:r>
    </w:p>
    <w:p w:rsidR="00E47D06" w:rsidRPr="0021481A" w:rsidRDefault="00E47D06" w:rsidP="007F1DD4">
      <w:pPr>
        <w:rPr>
          <w:lang w:val="it-IT"/>
        </w:rPr>
      </w:pPr>
      <w:r w:rsidRPr="0021481A">
        <w:rPr>
          <w:rStyle w:val="Time1"/>
          <w:lang w:val="it-IT"/>
        </w:rPr>
        <w:t>Ad matutinam</w:t>
      </w:r>
      <w:r w:rsidRPr="0021481A">
        <w:rPr>
          <w:lang w:val="it-IT"/>
        </w:rPr>
        <w:t xml:space="preserve"> INV </w:t>
      </w:r>
      <w:r w:rsidRPr="0021481A">
        <w:rPr>
          <w:rStyle w:val="Incipit"/>
          <w:lang w:val="it-IT"/>
        </w:rPr>
        <w:t>Angelorum regi</w:t>
      </w:r>
      <w:r w:rsidRPr="0021481A">
        <w:rPr>
          <w:lang w:val="it-IT"/>
        </w:rPr>
        <w:t>.</w:t>
      </w:r>
    </w:p>
    <w:p w:rsidR="00E47D06" w:rsidRPr="0021481A" w:rsidRDefault="00E47D06" w:rsidP="007F1DD4">
      <w:pPr>
        <w:rPr>
          <w:lang w:val="it-IT"/>
        </w:rPr>
      </w:pPr>
      <w:r w:rsidRPr="0021481A">
        <w:rPr>
          <w:rStyle w:val="Time2"/>
          <w:lang w:val="it-IT"/>
        </w:rPr>
        <w:t>In primo nocturno</w:t>
      </w:r>
      <w:r w:rsidRPr="0021481A">
        <w:rPr>
          <w:lang w:val="it-IT"/>
        </w:rPr>
        <w:t xml:space="preserve"> AN </w:t>
      </w:r>
      <w:r w:rsidRPr="0021481A">
        <w:rPr>
          <w:rStyle w:val="Incipit"/>
          <w:lang w:val="it-IT"/>
        </w:rPr>
        <w:t>Introibo in domum</w:t>
      </w:r>
      <w:r w:rsidRPr="0021481A">
        <w:rPr>
          <w:lang w:val="it-IT"/>
        </w:rPr>
        <w:t xml:space="preserve">. </w:t>
      </w:r>
      <w:r w:rsidRPr="0021481A">
        <w:rPr>
          <w:lang w:val="de-AT"/>
        </w:rPr>
        <w:t xml:space="preserve">PS </w:t>
      </w:r>
      <w:r w:rsidRPr="00BE288F">
        <w:rPr>
          <w:rStyle w:val="Incipit"/>
        </w:rPr>
        <w:t>Verba mea auribus</w:t>
      </w:r>
      <w:r w:rsidRPr="0021481A">
        <w:rPr>
          <w:lang w:val="de-AT"/>
        </w:rPr>
        <w:t xml:space="preserve">. AN </w:t>
      </w:r>
      <w:r w:rsidRPr="00BE288F">
        <w:rPr>
          <w:rStyle w:val="Incipit"/>
        </w:rPr>
        <w:t>Stetit angelus</w:t>
      </w:r>
      <w:r w:rsidRPr="0021481A">
        <w:rPr>
          <w:lang w:val="de-AT"/>
        </w:rPr>
        <w:t xml:space="preserve">. </w:t>
      </w:r>
      <w:r w:rsidRPr="0021481A">
        <w:rPr>
          <w:lang w:val="it-IT"/>
        </w:rPr>
        <w:t xml:space="preserve">PS </w:t>
      </w:r>
      <w:r w:rsidRPr="0021481A">
        <w:rPr>
          <w:rStyle w:val="Incipit"/>
          <w:lang w:val="it-IT"/>
        </w:rPr>
        <w:t>Domine dominus noster</w:t>
      </w:r>
      <w:r w:rsidRPr="0021481A">
        <w:rPr>
          <w:lang w:val="it-IT"/>
        </w:rPr>
        <w:t xml:space="preserve">. AN </w:t>
      </w:r>
      <w:r w:rsidRPr="0021481A">
        <w:rPr>
          <w:rStyle w:val="Incipit"/>
          <w:lang w:val="it-IT"/>
        </w:rPr>
        <w:t>Data sunt ei</w:t>
      </w:r>
      <w:r w:rsidRPr="0021481A">
        <w:rPr>
          <w:lang w:val="it-IT"/>
        </w:rPr>
        <w:t xml:space="preserve">. PS </w:t>
      </w:r>
      <w:r w:rsidRPr="0021481A">
        <w:rPr>
          <w:rStyle w:val="Incipit"/>
          <w:lang w:val="it-IT"/>
        </w:rPr>
        <w:t>In domino confido</w:t>
      </w:r>
      <w:r w:rsidRPr="0021481A">
        <w:rPr>
          <w:lang w:val="it-IT"/>
        </w:rPr>
        <w:t xml:space="preserve">. VS </w:t>
      </w:r>
      <w:r w:rsidRPr="0021481A">
        <w:rPr>
          <w:rStyle w:val="Incipit"/>
          <w:lang w:val="it-IT"/>
        </w:rPr>
        <w:t>Stetit angelus</w:t>
      </w:r>
      <w:r w:rsidRPr="0021481A">
        <w:rPr>
          <w:lang w:val="it-IT"/>
        </w:rPr>
        <w:t xml:space="preserve">. Legitur sermo in |tertio::tertia| dominica post pentecosten, vel de homilia ubi invenies [LH] </w:t>
      </w:r>
      <w:r w:rsidRPr="0021481A">
        <w:rPr>
          <w:rStyle w:val="Incipit"/>
          <w:lang w:val="it-IT"/>
        </w:rPr>
        <w:t xml:space="preserve">Novem ordines angelorum </w:t>
      </w:r>
      <w:r w:rsidR="0021282A" w:rsidRPr="0021481A">
        <w:rPr>
          <w:rStyle w:val="Incipit"/>
          <w:lang w:val="it-IT"/>
        </w:rPr>
        <w:t>|M::</w:t>
      </w:r>
      <w:r w:rsidRPr="0021481A">
        <w:rPr>
          <w:rStyle w:val="Incipit"/>
          <w:lang w:val="it-IT"/>
        </w:rPr>
        <w:t>esse</w:t>
      </w:r>
      <w:r w:rsidR="0021282A" w:rsidRPr="0021481A">
        <w:rPr>
          <w:rStyle w:val="Incipit"/>
          <w:lang w:val="it-IT"/>
        </w:rPr>
        <w:t>|</w:t>
      </w:r>
      <w:r w:rsidRPr="0021481A">
        <w:rPr>
          <w:rStyle w:val="Incipit"/>
          <w:lang w:val="it-IT"/>
        </w:rPr>
        <w:t xml:space="preserve"> diximus</w:t>
      </w:r>
      <w:r w:rsidRPr="0021481A">
        <w:rPr>
          <w:lang w:val="it-IT"/>
        </w:rPr>
        <w:t xml:space="preserve"> cum historia [RP] </w:t>
      </w:r>
      <w:r w:rsidRPr="0021481A">
        <w:rPr>
          <w:rStyle w:val="Incipit"/>
          <w:lang w:val="it-IT"/>
        </w:rPr>
        <w:t>Factum est silentium</w:t>
      </w:r>
      <w:r w:rsidRPr="0021481A">
        <w:rPr>
          <w:lang w:val="it-IT"/>
        </w:rPr>
        <w:t>.</w:t>
      </w:r>
    </w:p>
    <w:p w:rsidR="00E47D06" w:rsidRPr="0021481A" w:rsidRDefault="00E47D06" w:rsidP="007F1DD4">
      <w:pPr>
        <w:rPr>
          <w:lang w:val="pt-PT"/>
        </w:rPr>
      </w:pPr>
      <w:r w:rsidRPr="0021481A">
        <w:rPr>
          <w:rStyle w:val="Time2"/>
          <w:lang w:val="it-IT"/>
        </w:rPr>
        <w:t>In secundo nocturno</w:t>
      </w:r>
      <w:r w:rsidRPr="0021481A">
        <w:rPr>
          <w:lang w:val="it-IT"/>
        </w:rPr>
        <w:t xml:space="preserve"> AN </w:t>
      </w:r>
      <w:r w:rsidRPr="0021481A">
        <w:rPr>
          <w:rStyle w:val="Incipit"/>
          <w:lang w:val="it-IT"/>
        </w:rPr>
        <w:t>Ascendit fumus</w:t>
      </w:r>
      <w:r w:rsidRPr="0021481A">
        <w:rPr>
          <w:lang w:val="it-IT"/>
        </w:rPr>
        <w:t xml:space="preserve">. </w:t>
      </w:r>
      <w:r w:rsidRPr="0021481A">
        <w:rPr>
          <w:lang w:val="fr-FR"/>
        </w:rPr>
        <w:t xml:space="preserve">PS </w:t>
      </w:r>
      <w:r w:rsidRPr="0021481A">
        <w:rPr>
          <w:rStyle w:val="Incipit"/>
          <w:lang w:val="fr-FR"/>
        </w:rPr>
        <w:t>Domine quis habitabit</w:t>
      </w:r>
      <w:r w:rsidRPr="0021481A">
        <w:rPr>
          <w:lang w:val="fr-FR"/>
        </w:rPr>
        <w:t>. A</w:t>
      </w:r>
      <w:r w:rsidR="0021282A" w:rsidRPr="0021481A">
        <w:rPr>
          <w:lang w:val="fr-FR"/>
        </w:rPr>
        <w:t xml:space="preserve">N </w:t>
      </w:r>
      <w:r w:rsidR="0021282A" w:rsidRPr="0021481A">
        <w:rPr>
          <w:rStyle w:val="Incipit"/>
          <w:lang w:val="fr-FR"/>
        </w:rPr>
        <w:t>Michael</w:t>
      </w:r>
      <w:r w:rsidR="0021282A" w:rsidRPr="0021481A">
        <w:rPr>
          <w:lang w:val="fr-FR"/>
        </w:rPr>
        <w:t xml:space="preserve">. PS </w:t>
      </w:r>
      <w:r w:rsidR="0021282A" w:rsidRPr="0021481A">
        <w:rPr>
          <w:rStyle w:val="Incipit"/>
          <w:lang w:val="fr-FR"/>
        </w:rPr>
        <w:t>Caeli enarrant</w:t>
      </w:r>
      <w:r w:rsidR="0021282A" w:rsidRPr="0021481A">
        <w:rPr>
          <w:lang w:val="fr-FR"/>
        </w:rPr>
        <w:t xml:space="preserve">. AN </w:t>
      </w:r>
      <w:r w:rsidR="0021282A" w:rsidRPr="0021481A">
        <w:rPr>
          <w:rStyle w:val="Incipit"/>
          <w:lang w:val="fr-FR"/>
        </w:rPr>
        <w:t>Michael</w:t>
      </w:r>
      <w:r w:rsidR="0021282A" w:rsidRPr="0021481A">
        <w:rPr>
          <w:lang w:val="fr-FR"/>
        </w:rPr>
        <w:t xml:space="preserve">. PS </w:t>
      </w:r>
      <w:r w:rsidR="0021282A" w:rsidRPr="0021481A">
        <w:rPr>
          <w:rStyle w:val="Incipit"/>
          <w:lang w:val="fr-FR"/>
        </w:rPr>
        <w:t>Domini est terra</w:t>
      </w:r>
      <w:r w:rsidR="0021282A" w:rsidRPr="0021481A">
        <w:rPr>
          <w:lang w:val="fr-FR"/>
        </w:rPr>
        <w:t xml:space="preserve">. VS </w:t>
      </w:r>
      <w:r w:rsidR="0021282A" w:rsidRPr="0021481A">
        <w:rPr>
          <w:rStyle w:val="Incipit"/>
          <w:lang w:val="fr-FR"/>
        </w:rPr>
        <w:t>Ascendit (210va) fumus aromatum</w:t>
      </w:r>
      <w:r w:rsidR="0021282A" w:rsidRPr="0021481A">
        <w:rPr>
          <w:lang w:val="fr-FR"/>
        </w:rPr>
        <w:t xml:space="preserve">. </w:t>
      </w:r>
      <w:r w:rsidR="0021282A" w:rsidRPr="0021481A">
        <w:rPr>
          <w:lang w:val="pt-PT"/>
        </w:rPr>
        <w:t>Legitur de eodem sermone cum responsoriis.</w:t>
      </w:r>
    </w:p>
    <w:p w:rsidR="0021282A" w:rsidRPr="0021481A" w:rsidRDefault="0021282A" w:rsidP="007F1DD4">
      <w:pPr>
        <w:rPr>
          <w:lang w:val="fr-FR"/>
        </w:rPr>
      </w:pPr>
      <w:r w:rsidRPr="0021481A">
        <w:rPr>
          <w:rStyle w:val="Time2"/>
          <w:lang w:val="pt-PT"/>
        </w:rPr>
        <w:t>In tertio nocturno</w:t>
      </w:r>
      <w:r w:rsidRPr="0021481A">
        <w:rPr>
          <w:lang w:val="pt-PT"/>
        </w:rPr>
        <w:t xml:space="preserve"> AN </w:t>
      </w:r>
      <w:r w:rsidRPr="0021481A">
        <w:rPr>
          <w:rStyle w:val="Incipit"/>
          <w:lang w:val="pt-PT"/>
        </w:rPr>
        <w:t>Concussum est</w:t>
      </w:r>
      <w:r w:rsidRPr="0021481A">
        <w:rPr>
          <w:lang w:val="pt-PT"/>
        </w:rPr>
        <w:t xml:space="preserve">. </w:t>
      </w:r>
      <w:r w:rsidRPr="0021481A">
        <w:rPr>
          <w:lang w:val="fr-FR"/>
        </w:rPr>
        <w:t xml:space="preserve">PS </w:t>
      </w:r>
      <w:r w:rsidRPr="0021481A">
        <w:rPr>
          <w:rStyle w:val="Incipit"/>
          <w:lang w:val="fr-FR"/>
        </w:rPr>
        <w:t>Dominus noster refugium</w:t>
      </w:r>
      <w:r w:rsidRPr="0021481A">
        <w:rPr>
          <w:lang w:val="fr-FR"/>
        </w:rPr>
        <w:t xml:space="preserve">. AN </w:t>
      </w:r>
      <w:r w:rsidRPr="0021481A">
        <w:rPr>
          <w:rStyle w:val="Incipit"/>
          <w:lang w:val="fr-FR"/>
        </w:rPr>
        <w:t>Laudemus dominum</w:t>
      </w:r>
      <w:r w:rsidRPr="0021481A">
        <w:rPr>
          <w:lang w:val="fr-FR"/>
        </w:rPr>
        <w:t>.</w:t>
      </w:r>
      <w:r w:rsidR="00BA77B2" w:rsidRPr="0021481A">
        <w:rPr>
          <w:lang w:val="fr-FR"/>
        </w:rPr>
        <w:t xml:space="preserve"> </w:t>
      </w:r>
      <w:r w:rsidRPr="0021481A">
        <w:rPr>
          <w:lang w:val="fr-FR"/>
        </w:rPr>
        <w:t xml:space="preserve">PS </w:t>
      </w:r>
      <w:r w:rsidRPr="0021481A">
        <w:rPr>
          <w:rStyle w:val="Incipit"/>
          <w:lang w:val="fr-FR"/>
        </w:rPr>
        <w:t>Dominus regnavit exultet</w:t>
      </w:r>
      <w:r w:rsidRPr="0021481A">
        <w:rPr>
          <w:lang w:val="fr-FR"/>
        </w:rPr>
        <w:t xml:space="preserve">. AN </w:t>
      </w:r>
      <w:r w:rsidRPr="0021481A">
        <w:rPr>
          <w:rStyle w:val="Incipit"/>
          <w:lang w:val="fr-FR"/>
        </w:rPr>
        <w:t>Gloriosus</w:t>
      </w:r>
      <w:r w:rsidRPr="0021481A">
        <w:rPr>
          <w:lang w:val="fr-FR"/>
        </w:rPr>
        <w:t xml:space="preserve">. PS </w:t>
      </w:r>
      <w:r w:rsidRPr="0021481A">
        <w:rPr>
          <w:rStyle w:val="Incipit"/>
          <w:lang w:val="fr-FR"/>
        </w:rPr>
        <w:t>Benedic</w:t>
      </w:r>
      <w:r w:rsidRPr="0021481A">
        <w:rPr>
          <w:lang w:val="fr-FR"/>
        </w:rPr>
        <w:t xml:space="preserve">. VS </w:t>
      </w:r>
      <w:r w:rsidRPr="0021481A">
        <w:rPr>
          <w:rStyle w:val="Incipit"/>
          <w:lang w:val="fr-FR"/>
        </w:rPr>
        <w:t>In conspectu angelorum</w:t>
      </w:r>
      <w:r w:rsidRPr="0021481A">
        <w:rPr>
          <w:lang w:val="fr-FR"/>
        </w:rPr>
        <w:t xml:space="preserve">. Legitur EV </w:t>
      </w:r>
      <w:r w:rsidRPr="0021481A">
        <w:rPr>
          <w:rStyle w:val="Incipit"/>
          <w:lang w:val="fr-FR"/>
        </w:rPr>
        <w:t>Accesserunt ad Iesum discipuli dicentes</w:t>
      </w:r>
      <w:r w:rsidRPr="0021481A">
        <w:rPr>
          <w:lang w:val="fr-FR"/>
        </w:rPr>
        <w:t xml:space="preserve">. [TD] </w:t>
      </w:r>
      <w:r w:rsidRPr="0021481A">
        <w:rPr>
          <w:rStyle w:val="Incipit"/>
          <w:lang w:val="fr-FR"/>
        </w:rPr>
        <w:t>Te deum laudamus</w:t>
      </w:r>
      <w:r w:rsidRPr="0021481A">
        <w:rPr>
          <w:lang w:val="fr-FR"/>
        </w:rPr>
        <w:t xml:space="preserve"> dicitur.</w:t>
      </w:r>
    </w:p>
    <w:p w:rsidR="0021282A" w:rsidRPr="0021481A" w:rsidRDefault="0021282A" w:rsidP="007F1DD4">
      <w:pPr>
        <w:rPr>
          <w:lang w:val="fr-FR"/>
        </w:rPr>
      </w:pPr>
      <w:r w:rsidRPr="0021481A">
        <w:rPr>
          <w:rStyle w:val="Funktion"/>
          <w:lang w:val="fr-FR"/>
        </w:rPr>
        <w:t>Sacerdos</w:t>
      </w:r>
      <w:r w:rsidRPr="0021481A">
        <w:rPr>
          <w:lang w:val="fr-FR"/>
        </w:rPr>
        <w:t xml:space="preserve"> subiungit VS </w:t>
      </w:r>
      <w:r w:rsidRPr="0021481A">
        <w:rPr>
          <w:rStyle w:val="Incipit"/>
          <w:lang w:val="fr-FR"/>
        </w:rPr>
        <w:t>Stetit angelus iuxta aram templi</w:t>
      </w:r>
      <w:r w:rsidRPr="0021481A">
        <w:rPr>
          <w:lang w:val="fr-FR"/>
        </w:rPr>
        <w:t>.</w:t>
      </w:r>
    </w:p>
    <w:p w:rsidR="0021282A" w:rsidRPr="0021481A" w:rsidRDefault="0021282A" w:rsidP="007F1DD4">
      <w:pPr>
        <w:rPr>
          <w:lang w:val="pt-PT"/>
        </w:rPr>
      </w:pPr>
      <w:r w:rsidRPr="0021481A">
        <w:rPr>
          <w:rStyle w:val="Time1"/>
          <w:lang w:val="pt-PT"/>
        </w:rPr>
        <w:t>Ad laudes</w:t>
      </w:r>
      <w:r w:rsidRPr="0021481A">
        <w:rPr>
          <w:lang w:val="pt-PT"/>
        </w:rPr>
        <w:t xml:space="preserve"> AN </w:t>
      </w:r>
      <w:r w:rsidRPr="0021481A">
        <w:rPr>
          <w:rStyle w:val="Incipit"/>
          <w:lang w:val="pt-PT"/>
        </w:rPr>
        <w:t>Dum proeliaretur</w:t>
      </w:r>
      <w:r w:rsidRPr="0021481A">
        <w:rPr>
          <w:lang w:val="pt-PT"/>
        </w:rPr>
        <w:t xml:space="preserve"> cum reliquis. CP </w:t>
      </w:r>
      <w:r w:rsidRPr="0021481A">
        <w:rPr>
          <w:rStyle w:val="Incipit"/>
          <w:lang w:val="pt-PT"/>
        </w:rPr>
        <w:t>Audivi vocem magnam</w:t>
      </w:r>
      <w:r w:rsidRPr="0021481A">
        <w:rPr>
          <w:lang w:val="pt-PT"/>
        </w:rPr>
        <w:t xml:space="preserve">. VS </w:t>
      </w:r>
      <w:r w:rsidRPr="0021481A">
        <w:rPr>
          <w:rStyle w:val="Incipit"/>
          <w:lang w:val="pt-PT"/>
        </w:rPr>
        <w:t>Adorate dominum</w:t>
      </w:r>
      <w:r w:rsidRPr="0021481A">
        <w:rPr>
          <w:lang w:val="pt-PT"/>
        </w:rPr>
        <w:t xml:space="preserve">. AB </w:t>
      </w:r>
      <w:r w:rsidRPr="0021481A">
        <w:rPr>
          <w:rStyle w:val="Incipit"/>
          <w:lang w:val="pt-PT"/>
        </w:rPr>
        <w:t>Factum est silentium</w:t>
      </w:r>
      <w:r w:rsidRPr="0021481A">
        <w:rPr>
          <w:lang w:val="pt-PT"/>
        </w:rPr>
        <w:t xml:space="preserve">. OR </w:t>
      </w:r>
      <w:r w:rsidRPr="0021481A">
        <w:rPr>
          <w:rStyle w:val="Incipit"/>
          <w:lang w:val="pt-PT"/>
        </w:rPr>
        <w:t>Deus qui miro ordine</w:t>
      </w:r>
      <w:r w:rsidRPr="0021481A">
        <w:rPr>
          <w:lang w:val="pt-PT"/>
        </w:rPr>
        <w:t>.</w:t>
      </w:r>
    </w:p>
    <w:p w:rsidR="0021282A" w:rsidRPr="0021481A" w:rsidRDefault="0021282A" w:rsidP="007F1DD4">
      <w:pPr>
        <w:rPr>
          <w:lang w:val="pt-PT"/>
        </w:rPr>
      </w:pPr>
      <w:r w:rsidRPr="0021481A">
        <w:rPr>
          <w:rStyle w:val="Time1"/>
          <w:lang w:val="pt-PT"/>
        </w:rPr>
        <w:t>Ad horas</w:t>
      </w:r>
      <w:r w:rsidRPr="0021481A">
        <w:rPr>
          <w:lang w:val="pt-PT"/>
        </w:rPr>
        <w:t xml:space="preserve"> can</w:t>
      </w:r>
      <w:r w:rsidR="00BA77B2" w:rsidRPr="0021481A">
        <w:rPr>
          <w:lang w:val="pt-PT"/>
        </w:rPr>
        <w:t>tentur laudes. Et</w:t>
      </w:r>
      <w:r w:rsidRPr="0021481A">
        <w:rPr>
          <w:lang w:val="pt-PT"/>
        </w:rPr>
        <w:t xml:space="preserve"> responsoria secundum versiculos matutinales.</w:t>
      </w:r>
    </w:p>
    <w:p w:rsidR="0021282A" w:rsidRPr="0021481A" w:rsidRDefault="0021282A" w:rsidP="007F1DD4">
      <w:pPr>
        <w:rPr>
          <w:lang w:val="it-IT"/>
        </w:rPr>
      </w:pPr>
      <w:r w:rsidRPr="0021481A">
        <w:rPr>
          <w:rStyle w:val="Time1"/>
          <w:lang w:val="pt-PT"/>
        </w:rPr>
        <w:t>Ad (210vb) tertiam</w:t>
      </w:r>
      <w:r w:rsidRPr="0021481A">
        <w:rPr>
          <w:lang w:val="pt-PT"/>
        </w:rPr>
        <w:t xml:space="preserve"> RB </w:t>
      </w:r>
      <w:r w:rsidRPr="0021481A">
        <w:rPr>
          <w:rStyle w:val="Incipit"/>
          <w:lang w:val="pt-PT"/>
        </w:rPr>
        <w:t>Stetit angelus</w:t>
      </w:r>
      <w:r w:rsidRPr="0021481A">
        <w:rPr>
          <w:lang w:val="pt-PT"/>
        </w:rPr>
        <w:t xml:space="preserve">. RV </w:t>
      </w:r>
      <w:r w:rsidRPr="0021481A">
        <w:rPr>
          <w:rStyle w:val="Incipit"/>
          <w:lang w:val="pt-PT"/>
        </w:rPr>
        <w:t>Habens turibulum</w:t>
      </w:r>
      <w:r w:rsidRPr="0021481A">
        <w:rPr>
          <w:lang w:val="pt-PT"/>
        </w:rPr>
        <w:t xml:space="preserve">. RV </w:t>
      </w:r>
      <w:r w:rsidRPr="0021481A">
        <w:rPr>
          <w:rStyle w:val="Incipit"/>
          <w:lang w:val="pt-PT"/>
        </w:rPr>
        <w:t>Gloria patri</w:t>
      </w:r>
      <w:r w:rsidRPr="0021481A">
        <w:rPr>
          <w:lang w:val="pt-PT"/>
        </w:rPr>
        <w:t xml:space="preserve">. </w:t>
      </w:r>
      <w:r w:rsidRPr="0021481A">
        <w:rPr>
          <w:lang w:val="it-IT"/>
        </w:rPr>
        <w:t xml:space="preserve">VS </w:t>
      </w:r>
      <w:r w:rsidRPr="0021481A">
        <w:rPr>
          <w:rStyle w:val="Incipit"/>
          <w:lang w:val="it-IT"/>
        </w:rPr>
        <w:t>In conspectu angelorum</w:t>
      </w:r>
      <w:r w:rsidRPr="0021481A">
        <w:rPr>
          <w:lang w:val="it-IT"/>
        </w:rPr>
        <w:t>.</w:t>
      </w:r>
    </w:p>
    <w:p w:rsidR="0021282A" w:rsidRPr="0021481A" w:rsidRDefault="0021282A" w:rsidP="007F1DD4">
      <w:pPr>
        <w:rPr>
          <w:lang w:val="pt-PT"/>
        </w:rPr>
      </w:pPr>
      <w:r w:rsidRPr="0021481A">
        <w:rPr>
          <w:rStyle w:val="Time1"/>
          <w:lang w:val="it-IT"/>
        </w:rPr>
        <w:t>Ad missam</w:t>
      </w:r>
      <w:r w:rsidRPr="0021481A">
        <w:rPr>
          <w:lang w:val="it-IT"/>
        </w:rPr>
        <w:t xml:space="preserve"> IN </w:t>
      </w:r>
      <w:r w:rsidRPr="0021481A">
        <w:rPr>
          <w:rStyle w:val="Incipit"/>
          <w:lang w:val="it-IT"/>
        </w:rPr>
        <w:t>Benedicite domino</w:t>
      </w:r>
      <w:r w:rsidRPr="0021481A">
        <w:rPr>
          <w:lang w:val="it-IT"/>
        </w:rPr>
        <w:t xml:space="preserve">. ORCL </w:t>
      </w:r>
      <w:r w:rsidRPr="0021481A">
        <w:rPr>
          <w:rStyle w:val="Incipit"/>
          <w:lang w:val="it-IT"/>
        </w:rPr>
        <w:t>Deus qui miro ordine</w:t>
      </w:r>
      <w:r w:rsidRPr="0021481A">
        <w:rPr>
          <w:lang w:val="it-IT"/>
        </w:rPr>
        <w:t xml:space="preserve"> tantum sola. </w:t>
      </w:r>
      <w:r w:rsidRPr="0021481A">
        <w:rPr>
          <w:lang w:val="pt-PT"/>
        </w:rPr>
        <w:t xml:space="preserve">EP </w:t>
      </w:r>
      <w:r w:rsidRPr="0021481A">
        <w:rPr>
          <w:rStyle w:val="Incipit"/>
          <w:lang w:val="pt-PT"/>
        </w:rPr>
        <w:t>Factum est proelium</w:t>
      </w:r>
      <w:r w:rsidRPr="0021481A">
        <w:rPr>
          <w:lang w:val="pt-PT"/>
        </w:rPr>
        <w:t xml:space="preserve">. GR </w:t>
      </w:r>
      <w:r w:rsidRPr="0021481A">
        <w:rPr>
          <w:rStyle w:val="Incipit"/>
          <w:lang w:val="pt-PT"/>
        </w:rPr>
        <w:t>Benedic</w:t>
      </w:r>
      <w:r w:rsidR="00BE288F" w:rsidRPr="0021481A">
        <w:rPr>
          <w:rStyle w:val="Incipit"/>
          <w:lang w:val="pt-PT"/>
        </w:rPr>
        <w:t>i</w:t>
      </w:r>
      <w:r w:rsidRPr="0021481A">
        <w:rPr>
          <w:rStyle w:val="Incipit"/>
          <w:lang w:val="pt-PT"/>
        </w:rPr>
        <w:t>te domin</w:t>
      </w:r>
      <w:r w:rsidR="00BA77B2" w:rsidRPr="0021481A">
        <w:rPr>
          <w:rStyle w:val="Incipit"/>
          <w:lang w:val="pt-PT"/>
        </w:rPr>
        <w:t>o</w:t>
      </w:r>
      <w:r w:rsidRPr="0021481A">
        <w:rPr>
          <w:lang w:val="pt-PT"/>
        </w:rPr>
        <w:t xml:space="preserve">. ALV </w:t>
      </w:r>
      <w:r w:rsidRPr="0021481A">
        <w:rPr>
          <w:rStyle w:val="Incipit"/>
          <w:lang w:val="pt-PT"/>
        </w:rPr>
        <w:t>Concussum est</w:t>
      </w:r>
      <w:r w:rsidRPr="0021481A">
        <w:rPr>
          <w:lang w:val="pt-PT"/>
        </w:rPr>
        <w:t xml:space="preserve">. SE </w:t>
      </w:r>
      <w:r w:rsidRPr="0021481A">
        <w:rPr>
          <w:rStyle w:val="Incipit"/>
          <w:lang w:val="pt-PT"/>
        </w:rPr>
        <w:t>Magnum te Michaelem</w:t>
      </w:r>
      <w:r w:rsidRPr="0021481A">
        <w:rPr>
          <w:lang w:val="pt-PT"/>
        </w:rPr>
        <w:t xml:space="preserve">. EV </w:t>
      </w:r>
      <w:r w:rsidRPr="0021481A">
        <w:rPr>
          <w:rStyle w:val="Incipit"/>
          <w:lang w:val="pt-PT"/>
        </w:rPr>
        <w:t>Accesserunt discipuli ad Iesum</w:t>
      </w:r>
      <w:r w:rsidRPr="0021481A">
        <w:rPr>
          <w:lang w:val="pt-PT"/>
        </w:rPr>
        <w:t xml:space="preserve">. OF </w:t>
      </w:r>
      <w:r w:rsidRPr="0021481A">
        <w:rPr>
          <w:rStyle w:val="Incipit"/>
          <w:lang w:val="pt-PT"/>
        </w:rPr>
        <w:t>Stetit angelus</w:t>
      </w:r>
      <w:r w:rsidRPr="0021481A">
        <w:rPr>
          <w:lang w:val="pt-PT"/>
        </w:rPr>
        <w:t xml:space="preserve">. CO </w:t>
      </w:r>
      <w:r w:rsidRPr="0021481A">
        <w:rPr>
          <w:rStyle w:val="Incipit"/>
          <w:lang w:val="pt-PT"/>
        </w:rPr>
        <w:t>Benedicite deum</w:t>
      </w:r>
      <w:r w:rsidRPr="0021481A">
        <w:rPr>
          <w:lang w:val="pt-PT"/>
        </w:rPr>
        <w:t>.</w:t>
      </w:r>
    </w:p>
    <w:p w:rsidR="0021282A" w:rsidRPr="0021481A" w:rsidRDefault="0021282A" w:rsidP="007F1DD4">
      <w:pPr>
        <w:rPr>
          <w:lang w:val="pt-PT"/>
        </w:rPr>
      </w:pPr>
      <w:r w:rsidRPr="0021481A">
        <w:rPr>
          <w:rStyle w:val="Time1"/>
          <w:lang w:val="en-US"/>
        </w:rPr>
        <w:t>Ad sextam</w:t>
      </w:r>
      <w:r w:rsidRPr="0021481A">
        <w:rPr>
          <w:lang w:val="en-US"/>
        </w:rPr>
        <w:t xml:space="preserve"> RB </w:t>
      </w:r>
      <w:r w:rsidRPr="0021481A">
        <w:rPr>
          <w:rStyle w:val="Incipit"/>
          <w:lang w:val="en-US"/>
        </w:rPr>
        <w:t>In conspectu angelorum</w:t>
      </w:r>
      <w:r w:rsidRPr="0021481A">
        <w:rPr>
          <w:lang w:val="en-US"/>
        </w:rPr>
        <w:t xml:space="preserve">. </w:t>
      </w:r>
      <w:r w:rsidRPr="0021481A">
        <w:rPr>
          <w:lang w:val="da-DK"/>
        </w:rPr>
        <w:t xml:space="preserve">RV </w:t>
      </w:r>
      <w:r w:rsidRPr="0021481A">
        <w:rPr>
          <w:rStyle w:val="Incipit"/>
          <w:lang w:val="da-DK"/>
        </w:rPr>
        <w:t>Et adorabo ad templum</w:t>
      </w:r>
      <w:r w:rsidRPr="0021481A">
        <w:rPr>
          <w:lang w:val="da-DK"/>
        </w:rPr>
        <w:t xml:space="preserve">. </w:t>
      </w:r>
      <w:r w:rsidRPr="0021481A">
        <w:rPr>
          <w:lang w:val="pt-PT"/>
        </w:rPr>
        <w:t xml:space="preserve">RV </w:t>
      </w:r>
      <w:r w:rsidRPr="0021481A">
        <w:rPr>
          <w:rStyle w:val="Incipit"/>
          <w:lang w:val="pt-PT"/>
        </w:rPr>
        <w:t>Gloria patri</w:t>
      </w:r>
      <w:r w:rsidRPr="0021481A">
        <w:rPr>
          <w:lang w:val="pt-PT"/>
        </w:rPr>
        <w:t xml:space="preserve">. VS </w:t>
      </w:r>
      <w:r w:rsidRPr="0021481A">
        <w:rPr>
          <w:rStyle w:val="Incipit"/>
          <w:lang w:val="pt-PT"/>
        </w:rPr>
        <w:t>Adorate dominum</w:t>
      </w:r>
      <w:r w:rsidRPr="0021481A">
        <w:rPr>
          <w:lang w:val="pt-PT"/>
        </w:rPr>
        <w:t xml:space="preserve">. </w:t>
      </w:r>
    </w:p>
    <w:p w:rsidR="0021282A" w:rsidRPr="0021481A" w:rsidRDefault="0021282A" w:rsidP="007F1DD4">
      <w:pPr>
        <w:rPr>
          <w:lang w:val="pt-PT"/>
        </w:rPr>
      </w:pPr>
      <w:r w:rsidRPr="0021481A">
        <w:rPr>
          <w:rStyle w:val="Time1"/>
          <w:lang w:val="pt-PT"/>
        </w:rPr>
        <w:t>Ad nonam</w:t>
      </w:r>
      <w:r w:rsidRPr="0021481A">
        <w:rPr>
          <w:lang w:val="pt-PT"/>
        </w:rPr>
        <w:t xml:space="preserve"> RB </w:t>
      </w:r>
      <w:r w:rsidRPr="0021481A">
        <w:rPr>
          <w:rStyle w:val="Incipit"/>
          <w:lang w:val="pt-PT"/>
        </w:rPr>
        <w:t>Adorate dominum</w:t>
      </w:r>
      <w:r w:rsidRPr="0021481A">
        <w:rPr>
          <w:lang w:val="pt-PT"/>
        </w:rPr>
        <w:t xml:space="preserve">. RV </w:t>
      </w:r>
      <w:r w:rsidRPr="0021481A">
        <w:rPr>
          <w:rStyle w:val="Incipit"/>
          <w:lang w:val="pt-PT"/>
        </w:rPr>
        <w:t>Omnes angeli</w:t>
      </w:r>
      <w:r w:rsidRPr="0021481A">
        <w:rPr>
          <w:lang w:val="pt-PT"/>
        </w:rPr>
        <w:t xml:space="preserve">. RV </w:t>
      </w:r>
      <w:r w:rsidRPr="0021481A">
        <w:rPr>
          <w:rStyle w:val="Incipit"/>
          <w:lang w:val="pt-PT"/>
        </w:rPr>
        <w:t>Gloria patri</w:t>
      </w:r>
      <w:r w:rsidRPr="0021481A">
        <w:rPr>
          <w:lang w:val="pt-PT"/>
        </w:rPr>
        <w:t xml:space="preserve">. VS </w:t>
      </w:r>
      <w:r w:rsidRPr="0021481A">
        <w:rPr>
          <w:rStyle w:val="Incipit"/>
          <w:lang w:val="pt-PT"/>
        </w:rPr>
        <w:t>Ascendit fumus aromatum</w:t>
      </w:r>
      <w:r w:rsidRPr="0021481A">
        <w:rPr>
          <w:lang w:val="pt-PT"/>
        </w:rPr>
        <w:t>.</w:t>
      </w:r>
    </w:p>
    <w:p w:rsidR="008F3869" w:rsidRPr="0021481A" w:rsidRDefault="0021282A" w:rsidP="007F1DD4">
      <w:pPr>
        <w:rPr>
          <w:lang w:val="it-IT"/>
        </w:rPr>
      </w:pPr>
      <w:r w:rsidRPr="0021481A">
        <w:rPr>
          <w:lang w:val="pt-PT"/>
        </w:rPr>
        <w:t xml:space="preserve">(211ra) </w:t>
      </w:r>
      <w:r w:rsidRPr="0021481A">
        <w:rPr>
          <w:rStyle w:val="Time1"/>
          <w:lang w:val="pt-PT"/>
        </w:rPr>
        <w:t>Secundas vesperas</w:t>
      </w:r>
      <w:r w:rsidRPr="0021481A">
        <w:rPr>
          <w:lang w:val="pt-PT"/>
        </w:rPr>
        <w:t xml:space="preserve"> non habet propter primam [vesperam]</w:t>
      </w:r>
      <w:r w:rsidR="008F3869" w:rsidRPr="0021481A">
        <w:rPr>
          <w:lang w:val="pt-PT"/>
        </w:rPr>
        <w:t xml:space="preserve"> sancti Hieronymi. </w:t>
      </w:r>
      <w:r w:rsidR="008F3869" w:rsidRPr="0021481A">
        <w:rPr>
          <w:lang w:val="it-IT"/>
        </w:rPr>
        <w:t>Tamen qui dicere velit, dicat hoc modo</w:t>
      </w:r>
      <w:r w:rsidR="00AB20A9" w:rsidRPr="0021481A">
        <w:rPr>
          <w:lang w:val="it-IT"/>
        </w:rPr>
        <w:t>: in secunda vespera</w:t>
      </w:r>
      <w:r w:rsidR="008F3869" w:rsidRPr="0021481A">
        <w:rPr>
          <w:lang w:val="it-IT"/>
        </w:rPr>
        <w:t xml:space="preserve"> AN </w:t>
      </w:r>
      <w:r w:rsidR="008F3869" w:rsidRPr="0021481A">
        <w:rPr>
          <w:rStyle w:val="Incipit"/>
          <w:lang w:val="it-IT"/>
        </w:rPr>
        <w:t>Dum proeliaretur</w:t>
      </w:r>
      <w:r w:rsidR="008F3869" w:rsidRPr="0021481A">
        <w:rPr>
          <w:lang w:val="it-IT"/>
        </w:rPr>
        <w:t xml:space="preserve"> super feriales psalmos. CP </w:t>
      </w:r>
      <w:r w:rsidR="008F3869" w:rsidRPr="0021481A">
        <w:rPr>
          <w:rStyle w:val="Incipit"/>
          <w:lang w:val="it-IT"/>
        </w:rPr>
        <w:t>Angelus tuba cecinit</w:t>
      </w:r>
      <w:r w:rsidR="008F3869" w:rsidRPr="0021481A">
        <w:rPr>
          <w:lang w:val="it-IT"/>
        </w:rPr>
        <w:t xml:space="preserve">. Hymnus, </w:t>
      </w:r>
      <w:r w:rsidR="00AB20A9" w:rsidRPr="0021481A">
        <w:rPr>
          <w:lang w:val="it-IT"/>
        </w:rPr>
        <w:t>|</w:t>
      </w:r>
      <w:r w:rsidR="008F3869" w:rsidRPr="0021481A">
        <w:rPr>
          <w:lang w:val="it-IT"/>
        </w:rPr>
        <w:t>versiculi</w:t>
      </w:r>
      <w:r w:rsidR="00AB20A9" w:rsidRPr="0021481A">
        <w:rPr>
          <w:lang w:val="it-IT"/>
        </w:rPr>
        <w:t>::versiculus|</w:t>
      </w:r>
      <w:r w:rsidR="008F3869" w:rsidRPr="0021481A">
        <w:rPr>
          <w:lang w:val="it-IT"/>
        </w:rPr>
        <w:t xml:space="preserve"> ut in priori nocte. AM </w:t>
      </w:r>
      <w:r w:rsidR="008F3869" w:rsidRPr="0021481A">
        <w:rPr>
          <w:rStyle w:val="Incipit"/>
          <w:lang w:val="it-IT"/>
        </w:rPr>
        <w:t>Archangele Christi</w:t>
      </w:r>
      <w:r w:rsidR="008F3869" w:rsidRPr="0021481A">
        <w:rPr>
          <w:lang w:val="it-IT"/>
        </w:rPr>
        <w:t xml:space="preserve">. OR </w:t>
      </w:r>
      <w:r w:rsidR="008F3869" w:rsidRPr="0021481A">
        <w:rPr>
          <w:rStyle w:val="Incipit"/>
          <w:lang w:val="it-IT"/>
        </w:rPr>
        <w:t>Deus qui miro ordine</w:t>
      </w:r>
      <w:r w:rsidR="008F3869" w:rsidRPr="0021481A">
        <w:rPr>
          <w:lang w:val="it-IT"/>
        </w:rPr>
        <w:t>. Deinde suffragia.</w:t>
      </w:r>
    </w:p>
    <w:p w:rsidR="008F3869" w:rsidRPr="0021481A" w:rsidRDefault="008F3869" w:rsidP="00BE288F">
      <w:pPr>
        <w:pStyle w:val="Titolo1"/>
        <w:rPr>
          <w:lang w:val="it-IT"/>
        </w:rPr>
      </w:pPr>
      <w:r w:rsidRPr="0021481A">
        <w:rPr>
          <w:lang w:val="it-IT"/>
        </w:rPr>
        <w:lastRenderedPageBreak/>
        <w:t>IN NATIVITATE SANCTI HIERONYMI</w:t>
      </w:r>
    </w:p>
    <w:p w:rsidR="008F3869" w:rsidRPr="0021481A" w:rsidRDefault="008F3869" w:rsidP="007F1DD4">
      <w:pPr>
        <w:rPr>
          <w:lang w:val="it-IT"/>
        </w:rPr>
      </w:pPr>
      <w:r w:rsidRPr="0021481A">
        <w:rPr>
          <w:rStyle w:val="Time1"/>
          <w:lang w:val="it-IT"/>
        </w:rPr>
        <w:t>Ad vesperas</w:t>
      </w:r>
      <w:r w:rsidRPr="0021481A">
        <w:rPr>
          <w:lang w:val="it-IT"/>
        </w:rPr>
        <w:t xml:space="preserve"> AN </w:t>
      </w:r>
      <w:r w:rsidRPr="0021481A">
        <w:rPr>
          <w:rStyle w:val="Incipit"/>
          <w:lang w:val="it-IT"/>
        </w:rPr>
        <w:t>Sancte |Hieronymi::Hieronyme|</w:t>
      </w:r>
      <w:r w:rsidRPr="0021481A">
        <w:rPr>
          <w:lang w:val="it-IT"/>
        </w:rPr>
        <w:t>. PS</w:t>
      </w:r>
      <w:r w:rsidR="00FF60FA" w:rsidRPr="0021481A">
        <w:rPr>
          <w:lang w:val="it-IT"/>
        </w:rPr>
        <w:t xml:space="preserve"> </w:t>
      </w:r>
      <w:r w:rsidR="00FF60FA" w:rsidRPr="0021481A">
        <w:rPr>
          <w:rStyle w:val="Incipit"/>
          <w:lang w:val="it-IT"/>
        </w:rPr>
        <w:t>Laudate pueri</w:t>
      </w:r>
      <w:r w:rsidR="00FF60FA" w:rsidRPr="0021481A">
        <w:rPr>
          <w:lang w:val="it-IT"/>
        </w:rPr>
        <w:t xml:space="preserve"> cum ceteris. CP </w:t>
      </w:r>
      <w:r w:rsidR="00FF60FA" w:rsidRPr="0021481A">
        <w:rPr>
          <w:rStyle w:val="Incipit"/>
          <w:lang w:val="it-IT"/>
        </w:rPr>
        <w:t>Labia sacerdotis</w:t>
      </w:r>
      <w:r w:rsidR="00FF60FA" w:rsidRPr="0021481A">
        <w:rPr>
          <w:lang w:val="it-IT"/>
        </w:rPr>
        <w:t xml:space="preserve">. RP </w:t>
      </w:r>
      <w:r w:rsidR="00FF60FA" w:rsidRPr="0021481A">
        <w:rPr>
          <w:rStyle w:val="Incipit"/>
          <w:lang w:val="it-IT"/>
        </w:rPr>
        <w:t>Iustum deduxit</w:t>
      </w:r>
      <w:r w:rsidR="00FF60FA" w:rsidRPr="0021481A">
        <w:rPr>
          <w:lang w:val="it-IT"/>
        </w:rPr>
        <w:t xml:space="preserve">. HY </w:t>
      </w:r>
      <w:r w:rsidR="00FF60FA" w:rsidRPr="0021481A">
        <w:rPr>
          <w:rStyle w:val="Incipit"/>
          <w:lang w:val="it-IT"/>
        </w:rPr>
        <w:t>Iste confessor</w:t>
      </w:r>
      <w:r w:rsidR="00FF60FA" w:rsidRPr="0021481A">
        <w:rPr>
          <w:lang w:val="it-IT"/>
        </w:rPr>
        <w:t xml:space="preserve">. VS </w:t>
      </w:r>
      <w:r w:rsidR="00FF60FA" w:rsidRPr="0021481A">
        <w:rPr>
          <w:rStyle w:val="Incipit"/>
          <w:lang w:val="it-IT"/>
        </w:rPr>
        <w:t>Gloria et honore</w:t>
      </w:r>
      <w:r w:rsidR="00FF60FA" w:rsidRPr="0021481A">
        <w:rPr>
          <w:lang w:val="it-IT"/>
        </w:rPr>
        <w:t xml:space="preserve">. AM </w:t>
      </w:r>
      <w:r w:rsidR="00FF60FA" w:rsidRPr="0021481A">
        <w:rPr>
          <w:rStyle w:val="Incipit"/>
          <w:lang w:val="it-IT"/>
        </w:rPr>
        <w:t>Iste homo</w:t>
      </w:r>
      <w:r w:rsidR="00FF60FA" w:rsidRPr="0021481A">
        <w:rPr>
          <w:lang w:val="it-IT"/>
        </w:rPr>
        <w:t xml:space="preserve">. OR </w:t>
      </w:r>
      <w:r w:rsidR="00FF60FA" w:rsidRPr="0021481A">
        <w:rPr>
          <w:rStyle w:val="Incipit"/>
          <w:lang w:val="it-IT"/>
        </w:rPr>
        <w:t>Sancti nos Hieronymi</w:t>
      </w:r>
      <w:r w:rsidR="00FF60FA" w:rsidRPr="0021481A">
        <w:rPr>
          <w:lang w:val="it-IT"/>
        </w:rPr>
        <w:t xml:space="preserve">. </w:t>
      </w:r>
      <w:r w:rsidRPr="0021481A">
        <w:rPr>
          <w:lang w:val="it-IT"/>
        </w:rPr>
        <w:t xml:space="preserve">Deinde </w:t>
      </w:r>
      <w:r w:rsidR="00FF60FA" w:rsidRPr="0021481A">
        <w:rPr>
          <w:lang w:val="it-IT"/>
        </w:rPr>
        <w:t xml:space="preserve">AC </w:t>
      </w:r>
      <w:r w:rsidR="00FF60FA" w:rsidRPr="0021481A">
        <w:rPr>
          <w:rStyle w:val="Incipit"/>
          <w:lang w:val="it-IT"/>
        </w:rPr>
        <w:t>Archangele Christi</w:t>
      </w:r>
      <w:r w:rsidR="00FF60FA" w:rsidRPr="0021481A">
        <w:rPr>
          <w:lang w:val="it-IT"/>
        </w:rPr>
        <w:t xml:space="preserve">. Et ORC </w:t>
      </w:r>
      <w:r w:rsidR="00FF60FA" w:rsidRPr="0021481A">
        <w:rPr>
          <w:rStyle w:val="Incipit"/>
          <w:lang w:val="it-IT"/>
        </w:rPr>
        <w:t>Deus qui miro ordine</w:t>
      </w:r>
      <w:r w:rsidR="00FF60FA" w:rsidRPr="0021481A">
        <w:rPr>
          <w:lang w:val="it-IT"/>
        </w:rPr>
        <w:t>. Deinde suffragia.</w:t>
      </w:r>
    </w:p>
    <w:p w:rsidR="00FF60FA" w:rsidRPr="0021481A" w:rsidRDefault="00FF60FA" w:rsidP="007F1DD4">
      <w:pPr>
        <w:rPr>
          <w:lang w:val="it-IT"/>
        </w:rPr>
      </w:pPr>
      <w:r w:rsidRPr="0021481A">
        <w:rPr>
          <w:rStyle w:val="Time1"/>
          <w:lang w:val="it-IT"/>
        </w:rPr>
        <w:t>Ad matutinum</w:t>
      </w:r>
      <w:r w:rsidRPr="0021481A">
        <w:rPr>
          <w:lang w:val="it-IT"/>
        </w:rPr>
        <w:t xml:space="preserve"> INV </w:t>
      </w:r>
      <w:r w:rsidRPr="0021481A">
        <w:rPr>
          <w:rStyle w:val="Incipit"/>
          <w:lang w:val="it-IT"/>
        </w:rPr>
        <w:t>Regem confessorum</w:t>
      </w:r>
      <w:r w:rsidRPr="0021481A">
        <w:rPr>
          <w:lang w:val="it-IT"/>
        </w:rPr>
        <w:t>. Antiphonae, psalmi et versiculi de uno confessore.</w:t>
      </w:r>
    </w:p>
    <w:p w:rsidR="008F3869" w:rsidRPr="0021481A" w:rsidRDefault="00FF60FA" w:rsidP="007F1DD4">
      <w:pPr>
        <w:rPr>
          <w:lang w:val="it-IT"/>
        </w:rPr>
      </w:pPr>
      <w:r w:rsidRPr="0021481A">
        <w:rPr>
          <w:rStyle w:val="Time1"/>
          <w:lang w:val="it-IT"/>
        </w:rPr>
        <w:t>Ad laudes</w:t>
      </w:r>
      <w:r w:rsidRPr="0021481A">
        <w:rPr>
          <w:lang w:val="it-IT"/>
        </w:rPr>
        <w:t xml:space="preserve"> (211rb) AN </w:t>
      </w:r>
      <w:r w:rsidRPr="0021481A">
        <w:rPr>
          <w:rStyle w:val="Incipit"/>
          <w:lang w:val="it-IT"/>
        </w:rPr>
        <w:t>Iustum deduxit</w:t>
      </w:r>
      <w:r w:rsidRPr="0021481A">
        <w:rPr>
          <w:lang w:val="it-IT"/>
        </w:rPr>
        <w:t xml:space="preserve"> cum reliquis. Capitulum require de uno confessore. VS </w:t>
      </w:r>
      <w:r w:rsidRPr="0021481A">
        <w:rPr>
          <w:rStyle w:val="Incipit"/>
          <w:lang w:val="it-IT"/>
        </w:rPr>
        <w:t>Magna est gloria</w:t>
      </w:r>
      <w:r w:rsidRPr="0021481A">
        <w:rPr>
          <w:lang w:val="it-IT"/>
        </w:rPr>
        <w:t xml:space="preserve">. AB </w:t>
      </w:r>
      <w:r w:rsidRPr="0021481A">
        <w:rPr>
          <w:rStyle w:val="Incipit"/>
          <w:lang w:val="it-IT"/>
        </w:rPr>
        <w:t>Similabo eum</w:t>
      </w:r>
      <w:r w:rsidRPr="0021481A">
        <w:rPr>
          <w:lang w:val="it-IT"/>
        </w:rPr>
        <w:t xml:space="preserve">. OR </w:t>
      </w:r>
      <w:r w:rsidRPr="0021481A">
        <w:rPr>
          <w:rStyle w:val="Incipit"/>
          <w:lang w:val="it-IT"/>
        </w:rPr>
        <w:t>Sancti nos Hieronymi</w:t>
      </w:r>
      <w:r w:rsidRPr="0021481A">
        <w:rPr>
          <w:lang w:val="it-IT"/>
        </w:rPr>
        <w:t>.</w:t>
      </w:r>
    </w:p>
    <w:p w:rsidR="00FF60FA" w:rsidRPr="0021481A" w:rsidRDefault="00FF60FA" w:rsidP="007F1DD4">
      <w:pPr>
        <w:rPr>
          <w:lang w:val="it-IT"/>
        </w:rPr>
      </w:pPr>
      <w:r w:rsidRPr="0021481A">
        <w:rPr>
          <w:rStyle w:val="Time1"/>
          <w:lang w:val="it-IT"/>
        </w:rPr>
        <w:t>Ad horas</w:t>
      </w:r>
      <w:r w:rsidRPr="0021481A">
        <w:rPr>
          <w:lang w:val="it-IT"/>
        </w:rPr>
        <w:t xml:space="preserve"> cantentur laudes. Et responsoria de uno confessore.</w:t>
      </w:r>
    </w:p>
    <w:p w:rsidR="00FF60FA" w:rsidRPr="0021481A" w:rsidRDefault="00FF60FA" w:rsidP="007F1DD4">
      <w:pPr>
        <w:rPr>
          <w:lang w:val="pt-PT"/>
        </w:rPr>
      </w:pPr>
      <w:r w:rsidRPr="0021481A">
        <w:rPr>
          <w:rStyle w:val="Time1"/>
          <w:lang w:val="it-IT"/>
        </w:rPr>
        <w:t>Ad missam</w:t>
      </w:r>
      <w:r w:rsidRPr="0021481A">
        <w:rPr>
          <w:lang w:val="it-IT"/>
        </w:rPr>
        <w:t xml:space="preserve"> officium [IN] </w:t>
      </w:r>
      <w:r w:rsidRPr="0021481A">
        <w:rPr>
          <w:rStyle w:val="Incipit"/>
          <w:lang w:val="it-IT"/>
        </w:rPr>
        <w:t>Os iusti</w:t>
      </w:r>
      <w:r w:rsidRPr="0021481A">
        <w:rPr>
          <w:lang w:val="it-IT"/>
        </w:rPr>
        <w:t xml:space="preserve"> per totum [ut] de sancto Aegidio cantetur. </w:t>
      </w:r>
      <w:r w:rsidRPr="0021481A">
        <w:rPr>
          <w:lang w:val="pt-PT"/>
        </w:rPr>
        <w:t xml:space="preserve">SE </w:t>
      </w:r>
      <w:r w:rsidRPr="0021481A">
        <w:rPr>
          <w:rStyle w:val="Incipit"/>
          <w:lang w:val="pt-PT"/>
        </w:rPr>
        <w:t>Rex regum</w:t>
      </w:r>
      <w:r w:rsidRPr="0021481A">
        <w:rPr>
          <w:lang w:val="pt-PT"/>
        </w:rPr>
        <w:t>.</w:t>
      </w:r>
    </w:p>
    <w:p w:rsidR="00FF60FA" w:rsidRPr="0021481A" w:rsidRDefault="00FF60FA" w:rsidP="007F1DD4">
      <w:pPr>
        <w:rPr>
          <w:lang w:val="pt-PT"/>
        </w:rPr>
      </w:pPr>
      <w:r w:rsidRPr="0021481A">
        <w:rPr>
          <w:rStyle w:val="Time1"/>
          <w:lang w:val="pt-PT"/>
        </w:rPr>
        <w:t>Sexta et nona</w:t>
      </w:r>
      <w:r w:rsidRPr="0021481A">
        <w:rPr>
          <w:lang w:val="pt-PT"/>
        </w:rPr>
        <w:t xml:space="preserve"> ut supra.</w:t>
      </w:r>
    </w:p>
    <w:p w:rsidR="00FF60FA" w:rsidRPr="0021481A" w:rsidRDefault="00FF60FA" w:rsidP="007F1DD4">
      <w:pPr>
        <w:rPr>
          <w:lang w:val="pt-PT"/>
        </w:rPr>
      </w:pPr>
      <w:r w:rsidRPr="0021481A">
        <w:rPr>
          <w:rStyle w:val="Time1"/>
          <w:lang w:val="pt-PT"/>
        </w:rPr>
        <w:t>In secunda vespera</w:t>
      </w:r>
      <w:r w:rsidRPr="0021481A">
        <w:rPr>
          <w:lang w:val="pt-PT"/>
        </w:rPr>
        <w:t xml:space="preserve"> AN </w:t>
      </w:r>
      <w:r w:rsidRPr="0021481A">
        <w:rPr>
          <w:rStyle w:val="Incipit"/>
          <w:lang w:val="pt-PT"/>
        </w:rPr>
        <w:t>Iustum deduxit</w:t>
      </w:r>
      <w:r w:rsidRPr="0021481A">
        <w:rPr>
          <w:lang w:val="pt-PT"/>
        </w:rPr>
        <w:t xml:space="preserve"> cum ferialibus psalmis. HY </w:t>
      </w:r>
      <w:r w:rsidRPr="0021481A">
        <w:rPr>
          <w:rStyle w:val="Incipit"/>
          <w:lang w:val="pt-PT"/>
        </w:rPr>
        <w:t>Iste confessor</w:t>
      </w:r>
      <w:r w:rsidRPr="0021481A">
        <w:rPr>
          <w:lang w:val="pt-PT"/>
        </w:rPr>
        <w:t xml:space="preserve">. AM </w:t>
      </w:r>
      <w:r w:rsidRPr="0021481A">
        <w:rPr>
          <w:rStyle w:val="Incipit"/>
          <w:lang w:val="pt-PT"/>
        </w:rPr>
        <w:t>Amavit</w:t>
      </w:r>
      <w:r w:rsidR="00AB20A9" w:rsidRPr="0021481A">
        <w:rPr>
          <w:rStyle w:val="Incipit"/>
          <w:lang w:val="pt-PT"/>
        </w:rPr>
        <w:t xml:space="preserve"> eum</w:t>
      </w:r>
      <w:r w:rsidRPr="0021481A">
        <w:rPr>
          <w:lang w:val="pt-PT"/>
        </w:rPr>
        <w:t>. Oratio ut supra.</w:t>
      </w:r>
    </w:p>
    <w:p w:rsidR="00FF60FA" w:rsidRPr="0021481A" w:rsidRDefault="00BE288F" w:rsidP="007F1DD4">
      <w:pPr>
        <w:rPr>
          <w:lang w:val="pt-PT"/>
        </w:rPr>
      </w:pPr>
      <w:r w:rsidRPr="0021481A">
        <w:rPr>
          <w:rStyle w:val="Time1"/>
          <w:lang w:val="pt-PT"/>
        </w:rPr>
        <w:t>Secundam vesperam</w:t>
      </w:r>
      <w:r w:rsidRPr="0021481A">
        <w:rPr>
          <w:lang w:val="pt-PT"/>
        </w:rPr>
        <w:t xml:space="preserve"> non habet</w:t>
      </w:r>
      <w:r w:rsidR="00FF60FA" w:rsidRPr="0021481A">
        <w:rPr>
          <w:lang w:val="pt-PT"/>
        </w:rPr>
        <w:t xml:space="preserve"> propter primam vesperam sancti Remigii.</w:t>
      </w:r>
    </w:p>
    <w:p w:rsidR="00FF60FA" w:rsidRPr="0021481A" w:rsidRDefault="00FF60FA" w:rsidP="00BE288F">
      <w:pPr>
        <w:pStyle w:val="Titolo1"/>
        <w:rPr>
          <w:lang w:val="it-IT"/>
        </w:rPr>
      </w:pPr>
      <w:r w:rsidRPr="0021481A">
        <w:rPr>
          <w:lang w:val="it-IT"/>
        </w:rPr>
        <w:t>IN NATIVITATE SANCTI REMIGII GERMANI VEDASTI</w:t>
      </w:r>
    </w:p>
    <w:p w:rsidR="00FF60FA" w:rsidRPr="0021481A" w:rsidRDefault="00FF60FA" w:rsidP="007F1DD4">
      <w:pPr>
        <w:rPr>
          <w:lang w:val="it-IT"/>
        </w:rPr>
      </w:pPr>
      <w:r w:rsidRPr="0021481A">
        <w:rPr>
          <w:rStyle w:val="Time1"/>
          <w:lang w:val="it-IT"/>
        </w:rPr>
        <w:t>Ad vesperas</w:t>
      </w:r>
      <w:r w:rsidRPr="0021481A">
        <w:rPr>
          <w:lang w:val="it-IT"/>
        </w:rPr>
        <w:t xml:space="preserve"> feriales |psalmos::psalmi|. (211va) CP </w:t>
      </w:r>
      <w:r w:rsidRPr="0021481A">
        <w:rPr>
          <w:rStyle w:val="Incipit"/>
          <w:lang w:val="it-IT"/>
        </w:rPr>
        <w:t>Homines isti magni erant</w:t>
      </w:r>
      <w:r w:rsidRPr="0021481A">
        <w:rPr>
          <w:lang w:val="it-IT"/>
        </w:rPr>
        <w:t>.</w:t>
      </w:r>
      <w:r w:rsidR="00BE288F" w:rsidRPr="0021481A">
        <w:rPr>
          <w:lang w:val="it-IT"/>
        </w:rPr>
        <w:t xml:space="preserve"> RP </w:t>
      </w:r>
      <w:r w:rsidR="00BE288F" w:rsidRPr="0021481A">
        <w:rPr>
          <w:rStyle w:val="Incipit"/>
          <w:lang w:val="it-IT"/>
        </w:rPr>
        <w:t>Sint lumbi</w:t>
      </w:r>
      <w:r w:rsidR="00BE288F" w:rsidRPr="0021481A">
        <w:rPr>
          <w:lang w:val="it-IT"/>
        </w:rPr>
        <w:t xml:space="preserve">. HY </w:t>
      </w:r>
      <w:r w:rsidR="00BE288F" w:rsidRPr="0021481A">
        <w:rPr>
          <w:rStyle w:val="Incipit"/>
          <w:lang w:val="it-IT"/>
        </w:rPr>
        <w:t>Iste confessor</w:t>
      </w:r>
      <w:r w:rsidR="00BE288F" w:rsidRPr="0021481A">
        <w:rPr>
          <w:lang w:val="it-IT"/>
        </w:rPr>
        <w:t xml:space="preserve">. VS </w:t>
      </w:r>
      <w:r w:rsidR="00BE288F" w:rsidRPr="0021481A">
        <w:rPr>
          <w:rStyle w:val="Incipit"/>
          <w:lang w:val="it-IT"/>
        </w:rPr>
        <w:t>Gloria et honore</w:t>
      </w:r>
      <w:r w:rsidR="00BE288F" w:rsidRPr="0021481A">
        <w:rPr>
          <w:lang w:val="it-IT"/>
        </w:rPr>
        <w:t xml:space="preserve">. OR </w:t>
      </w:r>
      <w:r w:rsidR="00BE288F" w:rsidRPr="0021481A">
        <w:rPr>
          <w:rStyle w:val="Incipit"/>
          <w:lang w:val="it-IT"/>
        </w:rPr>
        <w:t>Beatorum confessorum</w:t>
      </w:r>
      <w:r w:rsidR="00BE288F" w:rsidRPr="0021481A">
        <w:rPr>
          <w:lang w:val="it-IT"/>
        </w:rPr>
        <w:t xml:space="preserve">. Deinde AC </w:t>
      </w:r>
      <w:r w:rsidR="00BE288F" w:rsidRPr="0021481A">
        <w:rPr>
          <w:rStyle w:val="Incipit"/>
          <w:lang w:val="it-IT"/>
        </w:rPr>
        <w:t>Amavit eum</w:t>
      </w:r>
      <w:r w:rsidR="00BE288F" w:rsidRPr="0021481A">
        <w:rPr>
          <w:lang w:val="it-IT"/>
        </w:rPr>
        <w:t>. Et oratio de sancto Hieronymo. Deinde suffragia.</w:t>
      </w:r>
    </w:p>
    <w:p w:rsidR="00BE288F" w:rsidRPr="0021481A" w:rsidRDefault="00BE288F" w:rsidP="007F1DD4">
      <w:pPr>
        <w:rPr>
          <w:lang w:val="it-IT"/>
        </w:rPr>
      </w:pPr>
      <w:r w:rsidRPr="0021481A">
        <w:rPr>
          <w:rStyle w:val="Time1"/>
          <w:lang w:val="it-IT"/>
        </w:rPr>
        <w:t>Ad matutinam</w:t>
      </w:r>
      <w:r w:rsidRPr="0021481A">
        <w:rPr>
          <w:lang w:val="it-IT"/>
        </w:rPr>
        <w:t xml:space="preserve"> INV </w:t>
      </w:r>
      <w:r w:rsidRPr="0021481A">
        <w:rPr>
          <w:rStyle w:val="Incipit"/>
          <w:lang w:val="it-IT"/>
        </w:rPr>
        <w:t>Regem confessorum</w:t>
      </w:r>
      <w:r w:rsidRPr="0021481A">
        <w:rPr>
          <w:lang w:val="it-IT"/>
        </w:rPr>
        <w:t xml:space="preserve">. Cetera omnia de uno confessore. VS </w:t>
      </w:r>
      <w:r w:rsidRPr="0021481A">
        <w:rPr>
          <w:rStyle w:val="Incipit"/>
          <w:lang w:val="it-IT"/>
        </w:rPr>
        <w:t>Gloria et honore</w:t>
      </w:r>
      <w:r w:rsidRPr="0021481A">
        <w:rPr>
          <w:lang w:val="it-IT"/>
        </w:rPr>
        <w:t xml:space="preserve">. Legitur vita ipsorum et EV </w:t>
      </w:r>
      <w:r w:rsidRPr="0021481A">
        <w:rPr>
          <w:rStyle w:val="Incipit"/>
          <w:lang w:val="it-IT"/>
        </w:rPr>
        <w:t>Sint lumbi</w:t>
      </w:r>
      <w:r w:rsidRPr="0021481A">
        <w:rPr>
          <w:lang w:val="it-IT"/>
        </w:rPr>
        <w:t xml:space="preserve"> cum historia [RP] </w:t>
      </w:r>
      <w:r w:rsidRPr="0021481A">
        <w:rPr>
          <w:rStyle w:val="Incipit"/>
          <w:lang w:val="it-IT"/>
        </w:rPr>
        <w:t>Euge serve</w:t>
      </w:r>
      <w:r w:rsidRPr="0021481A">
        <w:rPr>
          <w:lang w:val="it-IT"/>
        </w:rPr>
        <w:t>.</w:t>
      </w:r>
    </w:p>
    <w:p w:rsidR="00BE288F" w:rsidRPr="0021481A" w:rsidRDefault="00BE288F" w:rsidP="007F1DD4">
      <w:pPr>
        <w:rPr>
          <w:lang w:val="it-IT"/>
        </w:rPr>
      </w:pPr>
      <w:r w:rsidRPr="0021481A">
        <w:rPr>
          <w:rStyle w:val="Time1"/>
          <w:lang w:val="en-US"/>
        </w:rPr>
        <w:t>Ad laudes</w:t>
      </w:r>
      <w:r w:rsidRPr="0021481A">
        <w:rPr>
          <w:lang w:val="en-US"/>
        </w:rPr>
        <w:t xml:space="preserve"> AN </w:t>
      </w:r>
      <w:r w:rsidRPr="0021481A">
        <w:rPr>
          <w:rStyle w:val="Incipit"/>
          <w:lang w:val="en-US"/>
        </w:rPr>
        <w:t>Ecce sacerdos magnus</w:t>
      </w:r>
      <w:r w:rsidRPr="0021481A">
        <w:rPr>
          <w:lang w:val="en-US"/>
        </w:rPr>
        <w:t xml:space="preserve"> cum ceteris. </w:t>
      </w:r>
      <w:r w:rsidRPr="0021481A">
        <w:rPr>
          <w:lang w:val="it-IT"/>
        </w:rPr>
        <w:t xml:space="preserve">CP </w:t>
      </w:r>
      <w:r w:rsidRPr="0021481A">
        <w:rPr>
          <w:rStyle w:val="Incipit"/>
          <w:lang w:val="it-IT"/>
        </w:rPr>
        <w:t>Homines isti magni erant</w:t>
      </w:r>
      <w:r w:rsidRPr="0021481A">
        <w:rPr>
          <w:lang w:val="it-IT"/>
        </w:rPr>
        <w:t xml:space="preserve">. VS </w:t>
      </w:r>
      <w:r w:rsidRPr="0021481A">
        <w:rPr>
          <w:rStyle w:val="Incipit"/>
          <w:lang w:val="it-IT"/>
        </w:rPr>
        <w:t>Magna est gloria</w:t>
      </w:r>
      <w:r w:rsidRPr="0021481A">
        <w:rPr>
          <w:lang w:val="it-IT"/>
        </w:rPr>
        <w:t xml:space="preserve">. AB </w:t>
      </w:r>
      <w:r w:rsidRPr="0021481A">
        <w:rPr>
          <w:rStyle w:val="Incipit"/>
          <w:lang w:val="it-IT"/>
        </w:rPr>
        <w:t>Euge serve</w:t>
      </w:r>
      <w:r w:rsidRPr="0021481A">
        <w:rPr>
          <w:lang w:val="it-IT"/>
        </w:rPr>
        <w:t xml:space="preserve">. [KY] </w:t>
      </w:r>
      <w:r w:rsidRPr="0021481A">
        <w:rPr>
          <w:rStyle w:val="Incipit"/>
          <w:lang w:val="it-IT"/>
        </w:rPr>
        <w:t>Kyrie</w:t>
      </w:r>
      <w:r w:rsidRPr="0021481A">
        <w:rPr>
          <w:lang w:val="it-IT"/>
        </w:rPr>
        <w:t xml:space="preserve"> nec [PN] </w:t>
      </w:r>
      <w:r w:rsidRPr="0021481A">
        <w:rPr>
          <w:rStyle w:val="Incipit"/>
          <w:lang w:val="it-IT"/>
        </w:rPr>
        <w:t>Pater noster</w:t>
      </w:r>
      <w:r w:rsidRPr="0021481A">
        <w:rPr>
          <w:lang w:val="it-IT"/>
        </w:rPr>
        <w:t xml:space="preserve">. OR </w:t>
      </w:r>
      <w:r w:rsidRPr="0021481A">
        <w:rPr>
          <w:rStyle w:val="Incipit"/>
          <w:lang w:val="it-IT"/>
        </w:rPr>
        <w:t>Beatorum confessorum</w:t>
      </w:r>
      <w:r w:rsidRPr="0021481A">
        <w:rPr>
          <w:lang w:val="it-IT"/>
        </w:rPr>
        <w:t>.</w:t>
      </w:r>
    </w:p>
    <w:p w:rsidR="00BE288F" w:rsidRPr="0021481A" w:rsidRDefault="00BE288F" w:rsidP="007F1DD4">
      <w:pPr>
        <w:rPr>
          <w:lang w:val="it-IT"/>
        </w:rPr>
      </w:pPr>
      <w:r w:rsidRPr="0021481A">
        <w:rPr>
          <w:rStyle w:val="Time1"/>
          <w:lang w:val="it-IT"/>
        </w:rPr>
        <w:t>Ad horas</w:t>
      </w:r>
      <w:r w:rsidRPr="0021481A">
        <w:rPr>
          <w:lang w:val="it-IT"/>
        </w:rPr>
        <w:t xml:space="preserve"> cantentur laudes. Et responsoria de uno confessore.</w:t>
      </w:r>
    </w:p>
    <w:p w:rsidR="00BE288F" w:rsidRPr="0021481A" w:rsidRDefault="00BE288F" w:rsidP="007F1DD4">
      <w:pPr>
        <w:rPr>
          <w:lang w:val="pt-PT"/>
        </w:rPr>
      </w:pPr>
      <w:r w:rsidRPr="0021481A">
        <w:rPr>
          <w:lang w:val="it-IT"/>
        </w:rPr>
        <w:t xml:space="preserve">(211vb) </w:t>
      </w:r>
      <w:r w:rsidRPr="0021481A">
        <w:rPr>
          <w:rStyle w:val="Time1"/>
          <w:lang w:val="it-IT"/>
        </w:rPr>
        <w:t>Ad missam</w:t>
      </w:r>
      <w:r w:rsidRPr="0021481A">
        <w:rPr>
          <w:lang w:val="it-IT"/>
        </w:rPr>
        <w:t xml:space="preserve"> IN </w:t>
      </w:r>
      <w:r w:rsidRPr="0021481A">
        <w:rPr>
          <w:rStyle w:val="Incipit"/>
          <w:lang w:val="it-IT"/>
        </w:rPr>
        <w:t>Statuit ei</w:t>
      </w:r>
      <w:r w:rsidRPr="0021481A">
        <w:rPr>
          <w:lang w:val="it-I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w:t>
      </w:r>
      <w:r w:rsidRPr="0021481A">
        <w:rPr>
          <w:lang w:val="pt-PT"/>
        </w:rPr>
        <w:t xml:space="preserve">Secunda oratio de dominica. Tertia quam velis. EP </w:t>
      </w:r>
      <w:r w:rsidRPr="0021481A">
        <w:rPr>
          <w:rStyle w:val="Incipit"/>
          <w:lang w:val="pt-PT"/>
        </w:rPr>
        <w:t>Homines isti magni</w:t>
      </w:r>
      <w:r w:rsidRPr="0021481A">
        <w:rPr>
          <w:lang w:val="pt-PT"/>
        </w:rPr>
        <w:t xml:space="preserve">. GR </w:t>
      </w:r>
      <w:r w:rsidRPr="0021481A">
        <w:rPr>
          <w:rStyle w:val="Incipit"/>
          <w:lang w:val="pt-PT"/>
        </w:rPr>
        <w:t>Ecce sacerdos</w:t>
      </w:r>
      <w:r w:rsidRPr="0021481A">
        <w:rPr>
          <w:lang w:val="pt-PT"/>
        </w:rPr>
        <w:t xml:space="preserve">. ALV </w:t>
      </w:r>
      <w:r w:rsidRPr="0021481A">
        <w:rPr>
          <w:rStyle w:val="Incipit"/>
          <w:lang w:val="pt-PT"/>
        </w:rPr>
        <w:t>Iuravit dominus</w:t>
      </w:r>
      <w:r w:rsidRPr="0021481A">
        <w:rPr>
          <w:lang w:val="pt-PT"/>
        </w:rPr>
        <w:t xml:space="preserve">. SE </w:t>
      </w:r>
      <w:r w:rsidRPr="0021481A">
        <w:rPr>
          <w:rStyle w:val="Incipit"/>
          <w:lang w:val="pt-PT"/>
        </w:rPr>
        <w:t>Rex regum</w:t>
      </w:r>
      <w:r w:rsidRPr="0021481A">
        <w:rPr>
          <w:lang w:val="pt-PT"/>
        </w:rPr>
        <w:t xml:space="preserve">. EV </w:t>
      </w:r>
      <w:r w:rsidRPr="0021481A">
        <w:rPr>
          <w:rStyle w:val="Incipit"/>
          <w:lang w:val="pt-PT"/>
        </w:rPr>
        <w:t>Sint lumbi</w:t>
      </w:r>
      <w:r w:rsidRPr="0021481A">
        <w:rPr>
          <w:lang w:val="pt-PT"/>
        </w:rPr>
        <w:t>. [CR]</w:t>
      </w:r>
      <w:r w:rsidR="00BD581E" w:rsidRPr="0021481A">
        <w:rPr>
          <w:lang w:val="pt-PT"/>
        </w:rPr>
        <w:t xml:space="preserve"> </w:t>
      </w:r>
      <w:r w:rsidR="00BD581E" w:rsidRPr="0021481A">
        <w:rPr>
          <w:rStyle w:val="Incipit"/>
          <w:lang w:val="pt-PT"/>
        </w:rPr>
        <w:t>Credo in unum</w:t>
      </w:r>
      <w:r w:rsidR="00BD581E" w:rsidRPr="0021481A">
        <w:rPr>
          <w:lang w:val="pt-PT"/>
        </w:rPr>
        <w:t xml:space="preserve"> non dicitur. OF </w:t>
      </w:r>
      <w:r w:rsidR="00BD581E" w:rsidRPr="0021481A">
        <w:rPr>
          <w:rStyle w:val="Incipit"/>
          <w:lang w:val="pt-PT"/>
        </w:rPr>
        <w:t>Inveni David</w:t>
      </w:r>
      <w:r w:rsidR="00BD581E" w:rsidRPr="0021481A">
        <w:rPr>
          <w:lang w:val="pt-PT"/>
        </w:rPr>
        <w:t xml:space="preserve">. CO </w:t>
      </w:r>
      <w:r w:rsidR="00BD581E" w:rsidRPr="0021481A">
        <w:rPr>
          <w:rStyle w:val="Incipit"/>
          <w:lang w:val="pt-PT"/>
        </w:rPr>
        <w:t>Beatus servus</w:t>
      </w:r>
      <w:r w:rsidR="00BD581E" w:rsidRPr="0021481A">
        <w:rPr>
          <w:lang w:val="pt-PT"/>
        </w:rPr>
        <w:t>.</w:t>
      </w:r>
    </w:p>
    <w:p w:rsidR="00BD581E" w:rsidRPr="0021481A" w:rsidRDefault="00BD581E" w:rsidP="007F1DD4">
      <w:pPr>
        <w:rPr>
          <w:lang w:val="it-IT"/>
        </w:rPr>
      </w:pPr>
      <w:r w:rsidRPr="0021481A">
        <w:rPr>
          <w:rStyle w:val="Time1"/>
          <w:lang w:val="pt-PT"/>
        </w:rPr>
        <w:t>In secunda vespera</w:t>
      </w:r>
      <w:r w:rsidRPr="0021481A">
        <w:rPr>
          <w:lang w:val="pt-PT"/>
        </w:rPr>
        <w:t xml:space="preserve"> AN </w:t>
      </w:r>
      <w:r w:rsidRPr="0021481A">
        <w:rPr>
          <w:rStyle w:val="Incipit"/>
          <w:lang w:val="pt-PT"/>
        </w:rPr>
        <w:t>Ecce sacerdos</w:t>
      </w:r>
      <w:r w:rsidRPr="0021481A">
        <w:rPr>
          <w:lang w:val="pt-PT"/>
        </w:rPr>
        <w:t xml:space="preserve"> [super] feriales psalmos. </w:t>
      </w:r>
      <w:r w:rsidRPr="0021481A">
        <w:rPr>
          <w:lang w:val="it-IT"/>
        </w:rPr>
        <w:t xml:space="preserve">CP </w:t>
      </w:r>
      <w:r w:rsidRPr="0021481A">
        <w:rPr>
          <w:rStyle w:val="Incipit"/>
          <w:lang w:val="it-IT"/>
        </w:rPr>
        <w:t>Homines isti magni</w:t>
      </w:r>
      <w:r w:rsidRPr="0021481A">
        <w:rPr>
          <w:lang w:val="it-IT"/>
        </w:rPr>
        <w:t xml:space="preserve">. HY </w:t>
      </w:r>
      <w:r w:rsidRPr="0021481A">
        <w:rPr>
          <w:rStyle w:val="Incipit"/>
          <w:lang w:val="it-IT"/>
        </w:rPr>
        <w:t>Iste confessor</w:t>
      </w:r>
      <w:r w:rsidRPr="0021481A">
        <w:rPr>
          <w:lang w:val="it-IT"/>
        </w:rPr>
        <w:t xml:space="preserve">. VS </w:t>
      </w:r>
      <w:r w:rsidRPr="0021481A">
        <w:rPr>
          <w:rStyle w:val="Incipit"/>
          <w:lang w:val="it-IT"/>
        </w:rPr>
        <w:t>Gloria et honore</w:t>
      </w:r>
      <w:r w:rsidRPr="0021481A">
        <w:rPr>
          <w:lang w:val="it-IT"/>
        </w:rPr>
        <w:t xml:space="preserve">. AM </w:t>
      </w:r>
      <w:r w:rsidRPr="0021481A">
        <w:rPr>
          <w:rStyle w:val="Incipit"/>
          <w:lang w:val="it-IT"/>
        </w:rPr>
        <w:t>Amavit eum dominus</w:t>
      </w:r>
      <w:r w:rsidRPr="0021481A">
        <w:rPr>
          <w:lang w:val="it-IT"/>
        </w:rPr>
        <w:t xml:space="preserve">. [KY] </w:t>
      </w:r>
      <w:r w:rsidRPr="0021481A">
        <w:rPr>
          <w:rStyle w:val="Incipit"/>
          <w:lang w:val="it-IT"/>
        </w:rPr>
        <w:t>Kyrie</w:t>
      </w:r>
      <w:r w:rsidRPr="0021481A">
        <w:rPr>
          <w:lang w:val="it-IT"/>
        </w:rPr>
        <w:t xml:space="preserve"> nec [PN] </w:t>
      </w:r>
      <w:r w:rsidRPr="0021481A">
        <w:rPr>
          <w:rStyle w:val="Incipit"/>
          <w:lang w:val="it-IT"/>
        </w:rPr>
        <w:t>Pater noster</w:t>
      </w:r>
      <w:r w:rsidRPr="0021481A">
        <w:rPr>
          <w:lang w:val="it-IT"/>
        </w:rPr>
        <w:t xml:space="preserve">. OR </w:t>
      </w:r>
      <w:r w:rsidRPr="0021481A">
        <w:rPr>
          <w:rStyle w:val="Incipit"/>
          <w:lang w:val="it-IT"/>
        </w:rPr>
        <w:t>Beatorum confessorum</w:t>
      </w:r>
      <w:r w:rsidRPr="0021481A">
        <w:rPr>
          <w:lang w:val="it-IT"/>
        </w:rPr>
        <w:t>. Deinde suffragia.</w:t>
      </w:r>
    </w:p>
    <w:p w:rsidR="00BD581E" w:rsidRPr="0021481A" w:rsidRDefault="00BD581E" w:rsidP="00BD581E">
      <w:pPr>
        <w:pStyle w:val="Titolo1"/>
        <w:rPr>
          <w:lang w:val="it-IT"/>
        </w:rPr>
      </w:pPr>
      <w:r w:rsidRPr="0021481A">
        <w:rPr>
          <w:lang w:val="it-IT"/>
        </w:rPr>
        <w:t>IN NATIVITATE SANCTI LEODEGARII</w:t>
      </w:r>
    </w:p>
    <w:p w:rsidR="00BD581E" w:rsidRPr="0021481A" w:rsidRDefault="00BD581E" w:rsidP="007F1DD4">
      <w:pPr>
        <w:rPr>
          <w:lang w:val="it-IT"/>
        </w:rPr>
      </w:pPr>
      <w:r w:rsidRPr="0021481A">
        <w:rPr>
          <w:rStyle w:val="Time1"/>
          <w:lang w:val="it-IT"/>
        </w:rPr>
        <w:t>Ad vesperas</w:t>
      </w:r>
      <w:r w:rsidRPr="0021481A">
        <w:rPr>
          <w:lang w:val="it-IT"/>
        </w:rPr>
        <w:t xml:space="preserve"> nihil dicitur propter secundam [vesperam] |sancti::sanctorum| confessorum.</w:t>
      </w:r>
    </w:p>
    <w:p w:rsidR="00BD581E" w:rsidRPr="0021481A" w:rsidRDefault="00BD581E"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(212ra) martyrum</w:t>
      </w:r>
      <w:r w:rsidRPr="0021481A">
        <w:rPr>
          <w:lang w:val="pt-PT"/>
        </w:rPr>
        <w:t xml:space="preserve"> cum nocturno. Legitur eius passio cum tribus responsoriis de uno martyre.</w:t>
      </w:r>
    </w:p>
    <w:p w:rsidR="00BD581E" w:rsidRPr="0021481A" w:rsidRDefault="00BD581E" w:rsidP="007F1DD4">
      <w:pPr>
        <w:rPr>
          <w:lang w:val="fr-FR"/>
        </w:rPr>
      </w:pPr>
      <w:r w:rsidRPr="0021481A">
        <w:rPr>
          <w:rStyle w:val="Time1"/>
          <w:lang w:val="fr-FR"/>
        </w:rPr>
        <w:lastRenderedPageBreak/>
        <w:t>Ad laudes</w:t>
      </w:r>
      <w:r w:rsidRPr="0021481A">
        <w:rPr>
          <w:lang w:val="fr-FR"/>
        </w:rPr>
        <w:t xml:space="preserve"> AN </w:t>
      </w:r>
      <w:r w:rsidRPr="0021481A">
        <w:rPr>
          <w:rStyle w:val="Incipit"/>
          <w:lang w:val="fr-FR"/>
        </w:rPr>
        <w:t>Qui me confessus</w:t>
      </w:r>
      <w:r w:rsidRPr="0021481A">
        <w:rPr>
          <w:lang w:val="fr-FR"/>
        </w:rPr>
        <w:t xml:space="preserve">. CP </w:t>
      </w:r>
      <w:r w:rsidRPr="0021481A">
        <w:rPr>
          <w:rStyle w:val="Incipit"/>
          <w:lang w:val="fr-FR"/>
        </w:rPr>
        <w:t>Beatus vir</w:t>
      </w:r>
      <w:r w:rsidRPr="0021481A">
        <w:rPr>
          <w:lang w:val="fr-FR"/>
        </w:rPr>
        <w:t xml:space="preserve">. VS </w:t>
      </w:r>
      <w:r w:rsidRPr="0021481A">
        <w:rPr>
          <w:rStyle w:val="Incipit"/>
          <w:lang w:val="fr-FR"/>
        </w:rPr>
        <w:t>Magna est gloria</w:t>
      </w:r>
      <w:r w:rsidRPr="0021481A">
        <w:rPr>
          <w:lang w:val="fr-FR"/>
        </w:rPr>
        <w:t xml:space="preserve">. AB </w:t>
      </w:r>
      <w:r w:rsidRPr="0021481A">
        <w:rPr>
          <w:rStyle w:val="Incipit"/>
          <w:lang w:val="fr-FR"/>
        </w:rPr>
        <w:t>Hic vir despiciens</w:t>
      </w:r>
      <w:r w:rsidRPr="0021481A">
        <w:rPr>
          <w:lang w:val="fr-FR"/>
        </w:rPr>
        <w:t xml:space="preserve">. [KY] </w:t>
      </w:r>
      <w:r w:rsidRPr="0021481A">
        <w:rPr>
          <w:rStyle w:val="Incipit"/>
          <w:lang w:val="fr-FR"/>
        </w:rPr>
        <w:t>Kyrie</w:t>
      </w:r>
      <w:r w:rsidRPr="0021481A">
        <w:rPr>
          <w:lang w:val="fr-FR"/>
        </w:rPr>
        <w:t xml:space="preserve"> cum [PN] </w:t>
      </w:r>
      <w:r w:rsidRPr="0021481A">
        <w:rPr>
          <w:rStyle w:val="Incipit"/>
          <w:lang w:val="fr-FR"/>
        </w:rPr>
        <w:t>Pater noster</w:t>
      </w:r>
      <w:r w:rsidRPr="0021481A">
        <w:rPr>
          <w:lang w:val="fr-FR"/>
        </w:rPr>
        <w:t>. Oratio de uno martyre. Deinde suffragia.</w:t>
      </w:r>
    </w:p>
    <w:p w:rsidR="00BD581E" w:rsidRPr="0021481A" w:rsidRDefault="00BD581E" w:rsidP="007F1DD4">
      <w:pPr>
        <w:rPr>
          <w:lang w:val="it-IT"/>
        </w:rPr>
      </w:pPr>
      <w:r w:rsidRPr="0021481A">
        <w:rPr>
          <w:rStyle w:val="Time1"/>
          <w:lang w:val="it-IT"/>
        </w:rPr>
        <w:t>Ad horas</w:t>
      </w:r>
      <w:r w:rsidRPr="0021481A">
        <w:rPr>
          <w:lang w:val="it-IT"/>
        </w:rPr>
        <w:t xml:space="preserve"> cantentur laudes. Et responsoria de uno martyre.</w:t>
      </w:r>
    </w:p>
    <w:p w:rsidR="00BD581E" w:rsidRPr="0021481A" w:rsidRDefault="00BD581E" w:rsidP="007F1DD4">
      <w:pPr>
        <w:rPr>
          <w:lang w:val="pt-PT"/>
        </w:rPr>
      </w:pPr>
      <w:r w:rsidRPr="0021481A">
        <w:rPr>
          <w:rStyle w:val="Time1"/>
          <w:lang w:val="it-IT"/>
        </w:rPr>
        <w:t>Ad missam</w:t>
      </w:r>
      <w:r w:rsidRPr="0021481A">
        <w:rPr>
          <w:lang w:val="it-IT"/>
        </w:rPr>
        <w:t xml:space="preserve"> dominica per totum. </w:t>
      </w:r>
      <w:r w:rsidRPr="0021481A">
        <w:rPr>
          <w:lang w:val="pt-PT"/>
        </w:rPr>
        <w:t>Secunda oratio de sancto Leodegario. Tertia quam velis.</w:t>
      </w:r>
    </w:p>
    <w:p w:rsidR="00BD581E" w:rsidRPr="0021481A" w:rsidRDefault="00BD581E" w:rsidP="00BD581E">
      <w:pPr>
        <w:pStyle w:val="Titolo1"/>
        <w:rPr>
          <w:lang w:val="it-IT"/>
        </w:rPr>
      </w:pPr>
      <w:r w:rsidRPr="0021481A">
        <w:rPr>
          <w:lang w:val="it-IT"/>
        </w:rPr>
        <w:t>IN NATIVITATE SANCTI FRANCISCI</w:t>
      </w:r>
    </w:p>
    <w:p w:rsidR="00BD581E" w:rsidRPr="0021481A" w:rsidRDefault="00BD581E" w:rsidP="007F1DD4">
      <w:pPr>
        <w:rPr>
          <w:lang w:val="it-IT"/>
        </w:rPr>
      </w:pPr>
      <w:r w:rsidRPr="0021481A">
        <w:rPr>
          <w:rStyle w:val="Time1"/>
          <w:lang w:val="it-IT"/>
        </w:rPr>
        <w:t>Ad vesperas</w:t>
      </w:r>
      <w:r w:rsidRPr="0021481A">
        <w:rPr>
          <w:lang w:val="it-IT"/>
        </w:rPr>
        <w:t xml:space="preserve"> ferial</w:t>
      </w:r>
      <w:r w:rsidR="00686DAB" w:rsidRPr="0021481A">
        <w:rPr>
          <w:lang w:val="it-IT"/>
        </w:rPr>
        <w:t>e</w:t>
      </w:r>
      <w:r w:rsidRPr="0021481A">
        <w:rPr>
          <w:lang w:val="it-IT"/>
        </w:rPr>
        <w:t xml:space="preserve">s psalmi. </w:t>
      </w:r>
      <w:r w:rsidRPr="0021481A">
        <w:rPr>
          <w:lang w:val="fr-FR"/>
        </w:rPr>
        <w:t xml:space="preserve">CP </w:t>
      </w:r>
      <w:r w:rsidRPr="0021481A">
        <w:rPr>
          <w:rStyle w:val="Incipit"/>
          <w:lang w:val="fr-FR"/>
        </w:rPr>
        <w:t>Dilectus deo et hominibus</w:t>
      </w:r>
      <w:r w:rsidRPr="0021481A">
        <w:rPr>
          <w:lang w:val="fr-FR"/>
        </w:rPr>
        <w:t xml:space="preserve">. </w:t>
      </w:r>
      <w:r w:rsidRPr="0021481A">
        <w:rPr>
          <w:lang w:val="pt-PT"/>
        </w:rPr>
        <w:t xml:space="preserve">RP </w:t>
      </w:r>
      <w:r w:rsidRPr="0021481A">
        <w:rPr>
          <w:rStyle w:val="Incipit"/>
          <w:lang w:val="pt-PT"/>
        </w:rPr>
        <w:t>Iustum deduxit</w:t>
      </w:r>
      <w:r w:rsidRPr="0021481A">
        <w:rPr>
          <w:lang w:val="pt-PT"/>
        </w:rPr>
        <w:t xml:space="preserve">. HY </w:t>
      </w:r>
      <w:r w:rsidRPr="0021481A">
        <w:rPr>
          <w:rStyle w:val="Incipit"/>
          <w:lang w:val="pt-PT"/>
        </w:rPr>
        <w:t>Iste confessor</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Iste homo</w:t>
      </w:r>
      <w:r w:rsidRPr="0021481A">
        <w:rPr>
          <w:lang w:val="pt-PT"/>
        </w:rPr>
        <w:t xml:space="preserve">. OR </w:t>
      </w:r>
      <w:r w:rsidRPr="0021481A">
        <w:rPr>
          <w:rStyle w:val="Incipit"/>
          <w:lang w:val="pt-PT"/>
        </w:rPr>
        <w:t>Deus qui ecclesia</w:t>
      </w:r>
      <w:r w:rsidR="00686DAB" w:rsidRPr="0021481A">
        <w:rPr>
          <w:rStyle w:val="Incipit"/>
          <w:lang w:val="pt-PT"/>
        </w:rPr>
        <w:t>m</w:t>
      </w:r>
      <w:r w:rsidRPr="0021481A">
        <w:rPr>
          <w:rStyle w:val="Incipit"/>
          <w:lang w:val="pt-PT"/>
        </w:rPr>
        <w:t xml:space="preserve"> tua</w:t>
      </w:r>
      <w:r w:rsidR="00686DAB" w:rsidRPr="0021481A">
        <w:rPr>
          <w:rStyle w:val="Incipit"/>
          <w:lang w:val="pt-PT"/>
        </w:rPr>
        <w:t>m</w:t>
      </w:r>
      <w:r w:rsidRPr="0021481A">
        <w:rPr>
          <w:lang w:val="pt-PT"/>
        </w:rPr>
        <w:t xml:space="preserve">. </w:t>
      </w:r>
      <w:r w:rsidRPr="0021481A">
        <w:rPr>
          <w:lang w:val="it-IT"/>
        </w:rPr>
        <w:t>Deinde suffragia.</w:t>
      </w:r>
    </w:p>
    <w:p w:rsidR="00BD581E" w:rsidRPr="0021481A" w:rsidRDefault="00BD581E" w:rsidP="007F1DD4">
      <w:pPr>
        <w:rPr>
          <w:lang w:val="it-IT"/>
        </w:rPr>
      </w:pPr>
      <w:r w:rsidRPr="0021481A">
        <w:rPr>
          <w:rStyle w:val="Time1"/>
          <w:lang w:val="it-IT"/>
        </w:rPr>
        <w:t>Ad matutinam</w:t>
      </w:r>
      <w:r w:rsidRPr="0021481A">
        <w:rPr>
          <w:lang w:val="it-IT"/>
        </w:rPr>
        <w:t xml:space="preserve"> invitatorium,</w:t>
      </w:r>
      <w:r w:rsidR="004671D3" w:rsidRPr="0021481A">
        <w:rPr>
          <w:lang w:val="it-IT"/>
        </w:rPr>
        <w:t xml:space="preserve"> antiphonae, psalmi, versiculi de uno confessore non pontifice. Legitur eius vita [LHI] </w:t>
      </w:r>
      <w:r w:rsidR="004671D3" w:rsidRPr="0021481A">
        <w:rPr>
          <w:rStyle w:val="Incipit"/>
          <w:lang w:val="it-IT"/>
        </w:rPr>
        <w:t>Beatus Franciscus</w:t>
      </w:r>
      <w:r w:rsidR="004671D3" w:rsidRPr="0021481A">
        <w:rPr>
          <w:lang w:val="it-IT"/>
        </w:rPr>
        <w:t xml:space="preserve"> (212rb) cum EV </w:t>
      </w:r>
      <w:r w:rsidR="004671D3" w:rsidRPr="0021481A">
        <w:rPr>
          <w:rStyle w:val="Incipit"/>
          <w:lang w:val="it-IT"/>
        </w:rPr>
        <w:t>Nemo lucernam</w:t>
      </w:r>
      <w:r w:rsidR="004671D3" w:rsidRPr="0021481A">
        <w:rPr>
          <w:lang w:val="it-IT"/>
        </w:rPr>
        <w:t>.</w:t>
      </w:r>
    </w:p>
    <w:p w:rsidR="004671D3" w:rsidRPr="0021481A" w:rsidRDefault="004671D3" w:rsidP="007F1DD4">
      <w:pPr>
        <w:rPr>
          <w:lang w:val="pt-PT"/>
        </w:rPr>
      </w:pPr>
      <w:r w:rsidRPr="0021481A">
        <w:rPr>
          <w:rStyle w:val="Time1"/>
          <w:lang w:val="en-US"/>
        </w:rPr>
        <w:t>Ad laudes</w:t>
      </w:r>
      <w:r w:rsidRPr="0021481A">
        <w:rPr>
          <w:lang w:val="en-US"/>
        </w:rPr>
        <w:t xml:space="preserve"> AN </w:t>
      </w:r>
      <w:r w:rsidRPr="0021481A">
        <w:rPr>
          <w:rStyle w:val="Incipit"/>
          <w:lang w:val="en-US"/>
        </w:rPr>
        <w:t>Iustum deduxit dominus</w:t>
      </w:r>
      <w:r w:rsidRPr="0021481A">
        <w:rPr>
          <w:lang w:val="en-US"/>
        </w:rPr>
        <w:t xml:space="preserve">. AB </w:t>
      </w:r>
      <w:r w:rsidRPr="0021481A">
        <w:rPr>
          <w:rStyle w:val="Incipit"/>
          <w:lang w:val="en-US"/>
        </w:rPr>
        <w:t>Similabo eum</w:t>
      </w:r>
      <w:r w:rsidRPr="0021481A">
        <w:rPr>
          <w:lang w:val="en-US"/>
        </w:rPr>
        <w:t xml:space="preserve">. </w:t>
      </w:r>
      <w:r w:rsidRPr="0021481A">
        <w:rPr>
          <w:lang w:val="pt-PT"/>
        </w:rPr>
        <w:t>Oratio ut supra.</w:t>
      </w:r>
    </w:p>
    <w:p w:rsidR="004671D3" w:rsidRPr="0021481A" w:rsidRDefault="004671D3" w:rsidP="007F1DD4">
      <w:pPr>
        <w:rPr>
          <w:lang w:val="pt-PT"/>
        </w:rPr>
      </w:pPr>
      <w:r w:rsidRPr="0021481A">
        <w:rPr>
          <w:rStyle w:val="Time1"/>
          <w:lang w:val="pt-PT"/>
        </w:rPr>
        <w:t>Ad horas</w:t>
      </w:r>
      <w:r w:rsidRPr="0021481A">
        <w:rPr>
          <w:lang w:val="pt-PT"/>
        </w:rPr>
        <w:t xml:space="preserve"> cantentur laudes. Et responsoria de confessoribus.</w:t>
      </w:r>
    </w:p>
    <w:p w:rsidR="004671D3" w:rsidRPr="0021481A" w:rsidRDefault="004671D3" w:rsidP="007F1DD4">
      <w:pPr>
        <w:rPr>
          <w:lang w:val="en-US"/>
        </w:rPr>
      </w:pPr>
      <w:r w:rsidRPr="0021481A">
        <w:rPr>
          <w:rStyle w:val="Time1"/>
          <w:lang w:val="it-IT"/>
        </w:rPr>
        <w:t>Ad missam</w:t>
      </w:r>
      <w:r w:rsidRPr="0021481A">
        <w:rPr>
          <w:lang w:val="it-IT"/>
        </w:rPr>
        <w:t xml:space="preserve"> IN </w:t>
      </w:r>
      <w:r w:rsidRPr="0021481A">
        <w:rPr>
          <w:rStyle w:val="Incipit"/>
          <w:lang w:val="it-IT"/>
        </w:rPr>
        <w:t>Os iusti meditabitur</w:t>
      </w:r>
      <w:r w:rsidRPr="0021481A">
        <w:rPr>
          <w:lang w:val="it-IT"/>
        </w:rPr>
        <w:t xml:space="preserve">. </w:t>
      </w:r>
      <w:r w:rsidRPr="0021481A">
        <w:rPr>
          <w:lang w:val="en-US"/>
        </w:rPr>
        <w:t xml:space="preserve">[KY] </w:t>
      </w:r>
      <w:r w:rsidRPr="0021481A">
        <w:rPr>
          <w:rStyle w:val="Incipit"/>
          <w:lang w:val="en-US"/>
        </w:rPr>
        <w:t>Kyrie</w:t>
      </w:r>
      <w:r w:rsidRPr="0021481A">
        <w:rPr>
          <w:lang w:val="en-US"/>
        </w:rPr>
        <w:t xml:space="preserve"> cum [GL] </w:t>
      </w:r>
      <w:r w:rsidRPr="0021481A">
        <w:rPr>
          <w:rStyle w:val="Incipit"/>
          <w:lang w:val="en-US"/>
        </w:rPr>
        <w:t>Gloria in excelsis</w:t>
      </w:r>
      <w:r w:rsidRPr="0021481A">
        <w:rPr>
          <w:lang w:val="en-US"/>
        </w:rPr>
        <w:t xml:space="preserve">. ORCL </w:t>
      </w:r>
      <w:r w:rsidRPr="0021481A">
        <w:rPr>
          <w:rStyle w:val="Incipit"/>
          <w:lang w:val="en-US"/>
        </w:rPr>
        <w:t>Deus qui ecclesiam tuam</w:t>
      </w:r>
      <w:r w:rsidRPr="0021481A">
        <w:rPr>
          <w:lang w:val="en-US"/>
        </w:rPr>
        <w:t xml:space="preserve">. EP </w:t>
      </w:r>
      <w:r w:rsidRPr="0021481A">
        <w:rPr>
          <w:rStyle w:val="Incipit"/>
          <w:lang w:val="en-US"/>
        </w:rPr>
        <w:t>Dilectus deo et hominibus</w:t>
      </w:r>
      <w:r w:rsidRPr="0021481A">
        <w:rPr>
          <w:lang w:val="en-US"/>
        </w:rPr>
        <w:t xml:space="preserve">. GR </w:t>
      </w:r>
      <w:r w:rsidRPr="0021481A">
        <w:rPr>
          <w:rStyle w:val="Incipit"/>
          <w:lang w:val="en-US"/>
        </w:rPr>
        <w:t>Domine pra</w:t>
      </w:r>
      <w:r w:rsidR="00686DAB" w:rsidRPr="0021481A">
        <w:rPr>
          <w:rStyle w:val="Incipit"/>
          <w:lang w:val="en-US"/>
        </w:rPr>
        <w:t>e</w:t>
      </w:r>
      <w:r w:rsidRPr="0021481A">
        <w:rPr>
          <w:rStyle w:val="Incipit"/>
          <w:lang w:val="en-US"/>
        </w:rPr>
        <w:t>venisti</w:t>
      </w:r>
      <w:r w:rsidRPr="0021481A">
        <w:rPr>
          <w:lang w:val="en-US"/>
        </w:rPr>
        <w:t xml:space="preserve">. ALV </w:t>
      </w:r>
      <w:r w:rsidRPr="0021481A">
        <w:rPr>
          <w:rStyle w:val="Incipit"/>
          <w:lang w:val="en-US"/>
        </w:rPr>
        <w:t>Iustum deduxit</w:t>
      </w:r>
      <w:r w:rsidRPr="0021481A">
        <w:rPr>
          <w:lang w:val="en-US"/>
        </w:rPr>
        <w:t xml:space="preserve">. SE </w:t>
      </w:r>
      <w:r w:rsidRPr="0021481A">
        <w:rPr>
          <w:rStyle w:val="Incipit"/>
          <w:lang w:val="en-US"/>
        </w:rPr>
        <w:t>Rex regum</w:t>
      </w:r>
      <w:r w:rsidRPr="0021481A">
        <w:rPr>
          <w:lang w:val="en-US"/>
        </w:rPr>
        <w:t xml:space="preserve">. EV </w:t>
      </w:r>
      <w:r w:rsidRPr="0021481A">
        <w:rPr>
          <w:rStyle w:val="Incipit"/>
          <w:lang w:val="en-US"/>
        </w:rPr>
        <w:t>Nemo lucernam</w:t>
      </w:r>
      <w:r w:rsidRPr="0021481A">
        <w:rPr>
          <w:lang w:val="en-US"/>
        </w:rPr>
        <w:t xml:space="preserve">. OF </w:t>
      </w:r>
      <w:r w:rsidRPr="0021481A">
        <w:rPr>
          <w:rStyle w:val="Incipit"/>
          <w:lang w:val="en-US"/>
        </w:rPr>
        <w:t>Iustus ut palma</w:t>
      </w:r>
      <w:r w:rsidRPr="0021481A">
        <w:rPr>
          <w:lang w:val="en-US"/>
        </w:rPr>
        <w:t xml:space="preserve">. CO </w:t>
      </w:r>
      <w:r w:rsidRPr="0021481A">
        <w:rPr>
          <w:rStyle w:val="Incipit"/>
          <w:lang w:val="en-US"/>
        </w:rPr>
        <w:t>Fidelis servus</w:t>
      </w:r>
      <w:r w:rsidRPr="0021481A">
        <w:rPr>
          <w:lang w:val="en-US"/>
        </w:rPr>
        <w:t>.</w:t>
      </w:r>
    </w:p>
    <w:p w:rsidR="004671D3" w:rsidRPr="0021481A" w:rsidRDefault="004671D3" w:rsidP="007F1DD4">
      <w:pPr>
        <w:rPr>
          <w:lang w:val="en-US"/>
        </w:rPr>
      </w:pPr>
      <w:r w:rsidRPr="0021481A">
        <w:rPr>
          <w:rStyle w:val="Time1"/>
          <w:lang w:val="en-US"/>
        </w:rPr>
        <w:t>In secunda vespera</w:t>
      </w:r>
      <w:r w:rsidRPr="0021481A">
        <w:rPr>
          <w:lang w:val="en-US"/>
        </w:rPr>
        <w:t xml:space="preserve"> AN </w:t>
      </w:r>
      <w:r w:rsidRPr="0021481A">
        <w:rPr>
          <w:rStyle w:val="Incipit"/>
          <w:lang w:val="en-US"/>
        </w:rPr>
        <w:t xml:space="preserve">Iustum deduxit </w:t>
      </w:r>
      <w:r w:rsidRPr="0021481A">
        <w:rPr>
          <w:lang w:val="en-US"/>
        </w:rPr>
        <w:t xml:space="preserve">super feriales psalmos. Capitulum, hymnus, versiculus ut supra. AM </w:t>
      </w:r>
      <w:r w:rsidRPr="0021481A">
        <w:rPr>
          <w:rStyle w:val="Incipit"/>
          <w:lang w:val="en-US"/>
        </w:rPr>
        <w:t>Amavit eum</w:t>
      </w:r>
      <w:r w:rsidRPr="0021481A">
        <w:rPr>
          <w:lang w:val="en-US"/>
        </w:rPr>
        <w:t>.</w:t>
      </w:r>
    </w:p>
    <w:p w:rsidR="004671D3" w:rsidRPr="0021481A" w:rsidRDefault="004671D3" w:rsidP="004671D3">
      <w:pPr>
        <w:pStyle w:val="Titolo1"/>
        <w:rPr>
          <w:lang w:val="en-US"/>
        </w:rPr>
      </w:pPr>
      <w:r w:rsidRPr="0021481A">
        <w:rPr>
          <w:lang w:val="en-US"/>
        </w:rPr>
        <w:t>IN TRANSLATIONE SANCTI WOLFGANGI</w:t>
      </w:r>
    </w:p>
    <w:p w:rsidR="004671D3" w:rsidRPr="0021481A" w:rsidRDefault="004671D3" w:rsidP="007F1DD4">
      <w:pPr>
        <w:rPr>
          <w:lang w:val="fr-FR"/>
        </w:rPr>
      </w:pPr>
      <w:r w:rsidRPr="0021481A">
        <w:rPr>
          <w:rStyle w:val="Time1"/>
          <w:lang w:val="en-US"/>
        </w:rPr>
        <w:t>Ad vesperas</w:t>
      </w:r>
      <w:r w:rsidRPr="0021481A">
        <w:rPr>
          <w:lang w:val="en-US"/>
        </w:rPr>
        <w:t xml:space="preserve"> feriales psalmi. </w:t>
      </w:r>
      <w:r w:rsidRPr="0021481A">
        <w:rPr>
          <w:lang w:val="fr-FR"/>
        </w:rPr>
        <w:t xml:space="preserve">CP </w:t>
      </w:r>
      <w:r w:rsidRPr="0021481A">
        <w:rPr>
          <w:rStyle w:val="Incipit"/>
          <w:lang w:val="fr-FR"/>
        </w:rPr>
        <w:t>Suscitavit illum dominus</w:t>
      </w:r>
      <w:r w:rsidRPr="0021481A">
        <w:rPr>
          <w:lang w:val="fr-FR"/>
        </w:rPr>
        <w:t xml:space="preserve">. RP </w:t>
      </w:r>
      <w:r w:rsidRPr="0021481A">
        <w:rPr>
          <w:rStyle w:val="Incipit"/>
          <w:lang w:val="fr-FR"/>
        </w:rPr>
        <w:t>Sint lumbi</w:t>
      </w:r>
      <w:r w:rsidRPr="0021481A">
        <w:rPr>
          <w:lang w:val="fr-FR"/>
        </w:rPr>
        <w:t xml:space="preserve">. HY </w:t>
      </w:r>
      <w:r w:rsidRPr="0021481A">
        <w:rPr>
          <w:rStyle w:val="Incipit"/>
          <w:lang w:val="fr-FR"/>
        </w:rPr>
        <w:t>(212va) Iste confessor</w:t>
      </w:r>
      <w:r w:rsidRPr="0021481A">
        <w:rPr>
          <w:lang w:val="fr-FR"/>
        </w:rPr>
        <w:t xml:space="preserve">. VS </w:t>
      </w:r>
      <w:r w:rsidRPr="0021481A">
        <w:rPr>
          <w:rStyle w:val="Incipit"/>
          <w:lang w:val="fr-FR"/>
        </w:rPr>
        <w:t>Gloria et honore</w:t>
      </w:r>
      <w:r w:rsidRPr="0021481A">
        <w:rPr>
          <w:lang w:val="fr-FR"/>
        </w:rPr>
        <w:t xml:space="preserve">. AM </w:t>
      </w:r>
      <w:r w:rsidRPr="0021481A">
        <w:rPr>
          <w:rStyle w:val="Incipit"/>
          <w:lang w:val="fr-FR"/>
        </w:rPr>
        <w:t>Beate pontifex</w:t>
      </w:r>
      <w:r w:rsidRPr="0021481A">
        <w:rPr>
          <w:lang w:val="fr-FR"/>
        </w:rPr>
        <w:t xml:space="preserve">. OR </w:t>
      </w:r>
      <w:r w:rsidRPr="0021481A">
        <w:rPr>
          <w:rStyle w:val="Incipit"/>
          <w:lang w:val="fr-FR"/>
        </w:rPr>
        <w:t>Deus qui nobis</w:t>
      </w:r>
      <w:r w:rsidRPr="0021481A">
        <w:rPr>
          <w:lang w:val="fr-FR"/>
        </w:rPr>
        <w:t>. Deinde suffragia.</w:t>
      </w:r>
    </w:p>
    <w:p w:rsidR="004671D3" w:rsidRPr="0021481A" w:rsidRDefault="004671D3" w:rsidP="007F1DD4">
      <w:pPr>
        <w:rPr>
          <w:lang w:val="pt-PT"/>
        </w:rPr>
      </w:pPr>
      <w:r w:rsidRPr="0021481A">
        <w:rPr>
          <w:rStyle w:val="Time1"/>
          <w:lang w:val="fr-FR"/>
        </w:rPr>
        <w:t>Ad matutinam</w:t>
      </w:r>
      <w:r w:rsidRPr="0021481A">
        <w:rPr>
          <w:lang w:val="fr-FR"/>
        </w:rPr>
        <w:t xml:space="preserve"> historia [RP] </w:t>
      </w:r>
      <w:r w:rsidRPr="0021481A">
        <w:rPr>
          <w:rStyle w:val="Incipit"/>
          <w:lang w:val="fr-FR"/>
        </w:rPr>
        <w:t>Euge serve</w:t>
      </w:r>
      <w:r w:rsidRPr="0021481A">
        <w:rPr>
          <w:lang w:val="fr-FR"/>
        </w:rPr>
        <w:t xml:space="preserve"> per totum. </w:t>
      </w:r>
      <w:r w:rsidRPr="0021481A">
        <w:rPr>
          <w:lang w:val="pt-PT"/>
        </w:rPr>
        <w:t xml:space="preserve">Legitur eius vita [LHI] </w:t>
      </w:r>
      <w:r w:rsidRPr="0021481A">
        <w:rPr>
          <w:rStyle w:val="Incipit"/>
          <w:lang w:val="pt-PT"/>
        </w:rPr>
        <w:t>Sanctus Wolfgangus</w:t>
      </w:r>
      <w:r w:rsidRPr="0021481A">
        <w:rPr>
          <w:lang w:val="pt-PT"/>
        </w:rPr>
        <w:t xml:space="preserve"> cum EV </w:t>
      </w:r>
      <w:r w:rsidRPr="0021481A">
        <w:rPr>
          <w:rStyle w:val="Incipit"/>
          <w:lang w:val="pt-PT"/>
        </w:rPr>
        <w:t>Sint lumbi</w:t>
      </w:r>
      <w:r w:rsidRPr="0021481A">
        <w:rPr>
          <w:lang w:val="pt-PT"/>
        </w:rPr>
        <w:t>.</w:t>
      </w:r>
    </w:p>
    <w:p w:rsidR="004671D3" w:rsidRDefault="004671D3" w:rsidP="007F1DD4">
      <w:pPr>
        <w:rPr>
          <w:lang w:val="es-ES"/>
        </w:rPr>
      </w:pPr>
      <w:r w:rsidRPr="0021481A">
        <w:rPr>
          <w:rStyle w:val="Time1"/>
          <w:lang w:val="es-ES"/>
        </w:rPr>
        <w:t>Ad laudes</w:t>
      </w:r>
      <w:r>
        <w:rPr>
          <w:lang w:val="es-ES"/>
        </w:rPr>
        <w:t xml:space="preserve"> AN </w:t>
      </w:r>
      <w:r w:rsidRPr="0021481A">
        <w:rPr>
          <w:rStyle w:val="Incipit"/>
          <w:lang w:val="es-ES"/>
        </w:rPr>
        <w:t>Ecce sacerdos</w:t>
      </w:r>
      <w:r>
        <w:rPr>
          <w:lang w:val="es-ES"/>
        </w:rPr>
        <w:t xml:space="preserve"> cum reliquis. CP </w:t>
      </w:r>
      <w:r w:rsidRPr="0021481A">
        <w:rPr>
          <w:rStyle w:val="Incipit"/>
          <w:lang w:val="es-ES"/>
        </w:rPr>
        <w:t>Ecce sacerdos</w:t>
      </w:r>
      <w:r>
        <w:rPr>
          <w:lang w:val="es-ES"/>
        </w:rPr>
        <w:t xml:space="preserve">. VS </w:t>
      </w:r>
      <w:r w:rsidRPr="0021481A">
        <w:rPr>
          <w:rStyle w:val="Incipit"/>
          <w:lang w:val="es-ES"/>
        </w:rPr>
        <w:t>Magna est gloria</w:t>
      </w:r>
      <w:r>
        <w:rPr>
          <w:lang w:val="es-ES"/>
        </w:rPr>
        <w:t xml:space="preserve">. AB </w:t>
      </w:r>
      <w:r w:rsidRPr="0021481A">
        <w:rPr>
          <w:rStyle w:val="Incipit"/>
          <w:lang w:val="es-ES"/>
        </w:rPr>
        <w:t>Euge serve</w:t>
      </w:r>
      <w:r>
        <w:rPr>
          <w:lang w:val="es-ES"/>
        </w:rPr>
        <w:t xml:space="preserve">. Oratio ut supra. Deinde AC </w:t>
      </w:r>
      <w:r w:rsidRPr="0021481A">
        <w:rPr>
          <w:rStyle w:val="Incipit"/>
          <w:lang w:val="es-ES"/>
        </w:rPr>
        <w:t>Fulgebunt iusti</w:t>
      </w:r>
      <w:r>
        <w:rPr>
          <w:lang w:val="es-ES"/>
        </w:rPr>
        <w:t xml:space="preserve">. Sequuntur orationes de sancto Marco papa et de sanctis Sergio et </w:t>
      </w:r>
      <w:r w:rsidR="007E35FF" w:rsidRPr="007E35FF">
        <w:rPr>
          <w:lang w:val="es-ES"/>
        </w:rPr>
        <w:t>|</w:t>
      </w:r>
      <w:r w:rsidR="007E35FF">
        <w:rPr>
          <w:lang w:val="es-ES"/>
        </w:rPr>
        <w:t>Bacchio::Baccho</w:t>
      </w:r>
      <w:r w:rsidR="007E35FF" w:rsidRPr="007E35FF">
        <w:rPr>
          <w:lang w:val="es-ES"/>
        </w:rPr>
        <w:t>|</w:t>
      </w:r>
      <w:r w:rsidR="007E35FF">
        <w:rPr>
          <w:lang w:val="es-ES"/>
        </w:rPr>
        <w:t xml:space="preserve"> sub una conclusione.</w:t>
      </w:r>
    </w:p>
    <w:p w:rsidR="007E35FF" w:rsidRDefault="007E35FF" w:rsidP="007F1DD4">
      <w:pPr>
        <w:rPr>
          <w:lang w:val="es-ES"/>
        </w:rPr>
      </w:pPr>
      <w:r w:rsidRPr="0021481A">
        <w:rPr>
          <w:rStyle w:val="Time1"/>
          <w:lang w:val="es-ES"/>
        </w:rPr>
        <w:t>Ad horas</w:t>
      </w:r>
      <w:r>
        <w:rPr>
          <w:lang w:val="es-ES"/>
        </w:rPr>
        <w:t xml:space="preserve"> cantentur laudes. Et responsoria de confessoribus.</w:t>
      </w:r>
    </w:p>
    <w:p w:rsidR="007E35FF" w:rsidRPr="0021481A" w:rsidRDefault="007E35FF" w:rsidP="007F1DD4">
      <w:pPr>
        <w:rPr>
          <w:lang w:val="en-US"/>
        </w:rPr>
      </w:pPr>
      <w:r w:rsidRPr="0021481A">
        <w:rPr>
          <w:rStyle w:val="Time1"/>
          <w:lang w:val="es-ES"/>
        </w:rPr>
        <w:t>Ad missam</w:t>
      </w:r>
      <w:r>
        <w:rPr>
          <w:lang w:val="es-ES"/>
        </w:rPr>
        <w:t xml:space="preserve"> IN </w:t>
      </w:r>
      <w:r w:rsidRPr="0021481A">
        <w:rPr>
          <w:rStyle w:val="Incipit"/>
          <w:lang w:val="es-ES"/>
        </w:rPr>
        <w:t>Statuit ei</w:t>
      </w:r>
      <w:r>
        <w:rPr>
          <w:lang w:val="es-ES"/>
        </w:rPr>
        <w:t xml:space="preserve">. [KY] </w:t>
      </w:r>
      <w:r w:rsidRPr="0021481A">
        <w:rPr>
          <w:rStyle w:val="Incipit"/>
          <w:lang w:val="es-ES"/>
        </w:rPr>
        <w:t>Kyrie</w:t>
      </w:r>
      <w:r>
        <w:rPr>
          <w:lang w:val="es-ES"/>
        </w:rPr>
        <w:t xml:space="preserve"> cum [GL] </w:t>
      </w:r>
      <w:r w:rsidRPr="0021481A">
        <w:rPr>
          <w:rStyle w:val="Incipit"/>
          <w:lang w:val="es-ES"/>
        </w:rPr>
        <w:t>Gloria in excelsis</w:t>
      </w:r>
      <w:r>
        <w:rPr>
          <w:lang w:val="es-ES"/>
        </w:rPr>
        <w:t xml:space="preserve">. </w:t>
      </w:r>
      <w:r w:rsidRPr="0021481A">
        <w:rPr>
          <w:lang w:val="pt-PT"/>
        </w:rPr>
        <w:t xml:space="preserve">ORCL </w:t>
      </w:r>
      <w:r w:rsidRPr="0021481A">
        <w:rPr>
          <w:rStyle w:val="Incipit"/>
          <w:lang w:val="pt-PT"/>
        </w:rPr>
        <w:t>Deus qui pro nobis</w:t>
      </w:r>
      <w:r w:rsidRPr="0021481A">
        <w:rPr>
          <w:lang w:val="pt-PT"/>
        </w:rPr>
        <w:t xml:space="preserve">. Secunda oratio ad placitum. Tertia de sancto Marco (212vb) papa. Quarta de sanctis Sergio et Baccho. EP </w:t>
      </w:r>
      <w:r w:rsidRPr="0021481A">
        <w:rPr>
          <w:rStyle w:val="Incipit"/>
          <w:lang w:val="pt-PT"/>
        </w:rPr>
        <w:t>Testificor</w:t>
      </w:r>
      <w:r w:rsidRPr="0021481A">
        <w:rPr>
          <w:lang w:val="pt-PT"/>
        </w:rPr>
        <w:t xml:space="preserve">. GR </w:t>
      </w:r>
      <w:r w:rsidRPr="0021481A">
        <w:rPr>
          <w:rStyle w:val="Incipit"/>
          <w:lang w:val="pt-PT"/>
        </w:rPr>
        <w:t>Ecce sacerdos</w:t>
      </w:r>
      <w:r w:rsidRPr="0021481A">
        <w:rPr>
          <w:lang w:val="pt-PT"/>
        </w:rPr>
        <w:t xml:space="preserve">. ALV </w:t>
      </w:r>
      <w:r w:rsidRPr="0021481A">
        <w:rPr>
          <w:rStyle w:val="Incipit"/>
          <w:lang w:val="pt-PT"/>
        </w:rPr>
        <w:t>Iuravit dominus</w:t>
      </w:r>
      <w:r w:rsidRPr="0021481A">
        <w:rPr>
          <w:lang w:val="pt-PT"/>
        </w:rPr>
        <w:t xml:space="preserve">. </w:t>
      </w:r>
      <w:r w:rsidRPr="0021481A">
        <w:rPr>
          <w:lang w:val="en-US"/>
        </w:rPr>
        <w:t xml:space="preserve">SE </w:t>
      </w:r>
      <w:r w:rsidRPr="0021481A">
        <w:rPr>
          <w:rStyle w:val="Incipit"/>
          <w:lang w:val="en-US"/>
        </w:rPr>
        <w:t>Rex regum</w:t>
      </w:r>
      <w:r w:rsidRPr="0021481A">
        <w:rPr>
          <w:lang w:val="en-US"/>
        </w:rPr>
        <w:t xml:space="preserve">. EV </w:t>
      </w:r>
      <w:r w:rsidRPr="0021481A">
        <w:rPr>
          <w:rStyle w:val="Incipit"/>
          <w:lang w:val="en-US"/>
        </w:rPr>
        <w:t>Sint lumbi</w:t>
      </w:r>
      <w:r w:rsidRPr="0021481A">
        <w:rPr>
          <w:lang w:val="en-US"/>
        </w:rPr>
        <w:t xml:space="preserve">. OF </w:t>
      </w:r>
      <w:r w:rsidRPr="0021481A">
        <w:rPr>
          <w:rStyle w:val="Incipit"/>
          <w:lang w:val="en-US"/>
        </w:rPr>
        <w:t>Inveni David</w:t>
      </w:r>
      <w:r w:rsidRPr="0021481A">
        <w:rPr>
          <w:lang w:val="en-US"/>
        </w:rPr>
        <w:t xml:space="preserve">. CO </w:t>
      </w:r>
      <w:r w:rsidRPr="0021481A">
        <w:rPr>
          <w:rStyle w:val="Incipit"/>
          <w:lang w:val="en-US"/>
        </w:rPr>
        <w:t>Beatus servus</w:t>
      </w:r>
      <w:r w:rsidRPr="0021481A">
        <w:rPr>
          <w:lang w:val="en-US"/>
        </w:rPr>
        <w:t>.</w:t>
      </w:r>
    </w:p>
    <w:p w:rsidR="007E35FF" w:rsidRPr="0021481A" w:rsidRDefault="007E35FF" w:rsidP="007F1DD4">
      <w:pPr>
        <w:rPr>
          <w:lang w:val="it-IT"/>
        </w:rPr>
      </w:pPr>
      <w:r w:rsidRPr="0021481A">
        <w:rPr>
          <w:rStyle w:val="Time1"/>
          <w:lang w:val="en-US"/>
        </w:rPr>
        <w:t>In secunda vespera</w:t>
      </w:r>
      <w:r w:rsidRPr="0021481A">
        <w:rPr>
          <w:lang w:val="en-US"/>
        </w:rPr>
        <w:t xml:space="preserve"> [AN] </w:t>
      </w:r>
      <w:r w:rsidRPr="0021481A">
        <w:rPr>
          <w:rStyle w:val="Incipit"/>
          <w:lang w:val="en-US"/>
        </w:rPr>
        <w:t>Ecce sacerdos</w:t>
      </w:r>
      <w:r w:rsidRPr="0021481A">
        <w:rPr>
          <w:lang w:val="en-US"/>
        </w:rPr>
        <w:t xml:space="preserve"> super feriales psalmos. Capitulum, hymnus, versiculus ut in priore nocte. AM </w:t>
      </w:r>
      <w:r w:rsidRPr="0021481A">
        <w:rPr>
          <w:rStyle w:val="Incipit"/>
          <w:lang w:val="en-US"/>
        </w:rPr>
        <w:t>Amavit eum</w:t>
      </w:r>
      <w:r w:rsidRPr="0021481A">
        <w:rPr>
          <w:lang w:val="en-US"/>
        </w:rPr>
        <w:t xml:space="preserve">. Oratio ut supra. </w:t>
      </w:r>
      <w:r w:rsidRPr="0021481A">
        <w:rPr>
          <w:lang w:val="it-IT"/>
        </w:rPr>
        <w:t>Deinde suffragia.</w:t>
      </w:r>
    </w:p>
    <w:p w:rsidR="007E35FF" w:rsidRPr="0021481A" w:rsidRDefault="007E35FF" w:rsidP="00240D94">
      <w:pPr>
        <w:pStyle w:val="Titolo1"/>
        <w:rPr>
          <w:lang w:val="it-IT"/>
        </w:rPr>
      </w:pPr>
      <w:r w:rsidRPr="0021481A">
        <w:rPr>
          <w:lang w:val="it-IT"/>
        </w:rPr>
        <w:lastRenderedPageBreak/>
        <w:t>TRANSLATIO SANCTI ERHARDI</w:t>
      </w:r>
    </w:p>
    <w:p w:rsidR="007E35FF" w:rsidRPr="0021481A" w:rsidRDefault="007E35FF" w:rsidP="007F1DD4">
      <w:pPr>
        <w:rPr>
          <w:lang w:val="fr-FR"/>
        </w:rPr>
      </w:pPr>
      <w:r w:rsidRPr="0021481A">
        <w:rPr>
          <w:lang w:val="it-IT"/>
        </w:rPr>
        <w:t xml:space="preserve">erit in vigilia sancti Dionysii. </w:t>
      </w:r>
      <w:r w:rsidRPr="0021481A">
        <w:rPr>
          <w:lang w:val="fr-FR"/>
        </w:rPr>
        <w:t>Si placet habeatur memoria cum antiphona et collecta. Et in missa cum collecta.</w:t>
      </w:r>
    </w:p>
    <w:p w:rsidR="007E35FF" w:rsidRPr="0021481A" w:rsidRDefault="007E35FF" w:rsidP="00240D94">
      <w:pPr>
        <w:pStyle w:val="Titolo1"/>
        <w:rPr>
          <w:lang w:val="fr-FR"/>
        </w:rPr>
      </w:pPr>
      <w:r w:rsidRPr="0021481A">
        <w:rPr>
          <w:lang w:val="fr-FR"/>
        </w:rPr>
        <w:t>IN NAT</w:t>
      </w:r>
      <w:r w:rsidR="003476E3" w:rsidRPr="0021481A">
        <w:rPr>
          <w:lang w:val="fr-FR"/>
        </w:rPr>
        <w:t>IVITATE SANCTI DIONYSII ET SOCIORUM EIUS</w:t>
      </w:r>
    </w:p>
    <w:p w:rsidR="003476E3" w:rsidRPr="0021481A" w:rsidRDefault="003476E3" w:rsidP="007F1DD4">
      <w:pPr>
        <w:rPr>
          <w:lang w:val="fr-FR"/>
        </w:rPr>
      </w:pPr>
      <w:r w:rsidRPr="0021481A">
        <w:rPr>
          <w:rStyle w:val="Time1"/>
          <w:lang w:val="fr-FR"/>
        </w:rPr>
        <w:t>Ad vesperas</w:t>
      </w:r>
      <w:r w:rsidR="00360A5F" w:rsidRPr="0021481A">
        <w:rPr>
          <w:lang w:val="fr-FR"/>
        </w:rPr>
        <w:t xml:space="preserve"> feriales |psalmos::psalmi|. CP </w:t>
      </w:r>
      <w:r w:rsidR="00360A5F" w:rsidRPr="0021481A">
        <w:rPr>
          <w:rStyle w:val="Incipit"/>
          <w:lang w:val="fr-FR"/>
        </w:rPr>
        <w:t>Spiritus timentium deum</w:t>
      </w:r>
      <w:r w:rsidR="00360A5F" w:rsidRPr="0021481A">
        <w:rPr>
          <w:lang w:val="fr-FR"/>
        </w:rPr>
        <w:t xml:space="preserve">. RP </w:t>
      </w:r>
      <w:r w:rsidR="00360A5F" w:rsidRPr="0021481A">
        <w:rPr>
          <w:rStyle w:val="Incipit"/>
          <w:lang w:val="fr-FR"/>
        </w:rPr>
        <w:t>Ist</w:t>
      </w:r>
      <w:r w:rsidR="005259D3" w:rsidRPr="0021481A">
        <w:rPr>
          <w:rStyle w:val="Incipit"/>
          <w:lang w:val="fr-FR"/>
        </w:rPr>
        <w:t>i</w:t>
      </w:r>
      <w:r w:rsidR="00360A5F" w:rsidRPr="0021481A">
        <w:rPr>
          <w:rStyle w:val="Incipit"/>
          <w:lang w:val="fr-FR"/>
        </w:rPr>
        <w:t xml:space="preserve"> sunt sancti</w:t>
      </w:r>
      <w:r w:rsidR="00360A5F" w:rsidRPr="0021481A">
        <w:rPr>
          <w:lang w:val="fr-FR"/>
        </w:rPr>
        <w:t xml:space="preserve">. HY </w:t>
      </w:r>
      <w:r w:rsidR="00360A5F" w:rsidRPr="0021481A">
        <w:rPr>
          <w:rStyle w:val="Incipit"/>
          <w:lang w:val="fr-FR"/>
        </w:rPr>
        <w:t>Rex gloriose</w:t>
      </w:r>
      <w:r w:rsidR="00360A5F" w:rsidRPr="0021481A">
        <w:rPr>
          <w:lang w:val="fr-FR"/>
        </w:rPr>
        <w:t xml:space="preserve">. VS </w:t>
      </w:r>
      <w:r w:rsidR="00360A5F" w:rsidRPr="0021481A">
        <w:rPr>
          <w:rStyle w:val="Incipit"/>
          <w:lang w:val="fr-FR"/>
        </w:rPr>
        <w:t>Laetamini (213ra) in domino</w:t>
      </w:r>
      <w:r w:rsidR="00360A5F" w:rsidRPr="0021481A">
        <w:rPr>
          <w:lang w:val="fr-FR"/>
        </w:rPr>
        <w:t xml:space="preserve">. AM </w:t>
      </w:r>
      <w:r w:rsidR="00360A5F" w:rsidRPr="0021481A">
        <w:rPr>
          <w:rStyle w:val="Incipit"/>
          <w:lang w:val="fr-FR"/>
        </w:rPr>
        <w:t>Sanctum est verum</w:t>
      </w:r>
      <w:r w:rsidR="00360A5F" w:rsidRPr="0021481A">
        <w:rPr>
          <w:lang w:val="fr-FR"/>
        </w:rPr>
        <w:t xml:space="preserve">. OR </w:t>
      </w:r>
      <w:r w:rsidR="00360A5F" w:rsidRPr="0021481A">
        <w:rPr>
          <w:rStyle w:val="Incipit"/>
          <w:lang w:val="fr-FR"/>
        </w:rPr>
        <w:t>Deus qui hodierna die</w:t>
      </w:r>
      <w:r w:rsidR="00360A5F" w:rsidRPr="0021481A">
        <w:rPr>
          <w:lang w:val="fr-FR"/>
        </w:rPr>
        <w:t>. Deinde suffragia.</w:t>
      </w:r>
    </w:p>
    <w:p w:rsidR="00360A5F" w:rsidRPr="0021481A" w:rsidRDefault="00360A5F" w:rsidP="007F1DD4">
      <w:pPr>
        <w:rPr>
          <w:lang w:val="pt-PT"/>
        </w:rPr>
      </w:pPr>
      <w:r w:rsidRPr="0021481A">
        <w:rPr>
          <w:rStyle w:val="Time1"/>
          <w:lang w:val="fr-FR"/>
        </w:rPr>
        <w:t>Ad matutinam</w:t>
      </w:r>
      <w:r w:rsidRPr="0021481A">
        <w:rPr>
          <w:lang w:val="fr-FR"/>
        </w:rPr>
        <w:t xml:space="preserve"> INV </w:t>
      </w:r>
      <w:r w:rsidRPr="0021481A">
        <w:rPr>
          <w:rStyle w:val="Incipit"/>
          <w:lang w:val="fr-FR"/>
        </w:rPr>
        <w:t>Regem martyrum</w:t>
      </w:r>
      <w:r w:rsidRPr="0021481A">
        <w:rPr>
          <w:lang w:val="fr-FR"/>
        </w:rPr>
        <w:t xml:space="preserve">. Et cetera de martyribus. </w:t>
      </w:r>
      <w:r w:rsidRPr="0021481A">
        <w:rPr>
          <w:lang w:val="pt-PT"/>
        </w:rPr>
        <w:t xml:space="preserve">VS </w:t>
      </w:r>
      <w:r w:rsidRPr="0021481A">
        <w:rPr>
          <w:rStyle w:val="Incipit"/>
          <w:lang w:val="pt-PT"/>
        </w:rPr>
        <w:t>Laetamini in domino</w:t>
      </w:r>
      <w:r w:rsidRPr="0021481A">
        <w:rPr>
          <w:lang w:val="pt-PT"/>
        </w:rPr>
        <w:t xml:space="preserve">. Legitur passio eorum cum EV </w:t>
      </w:r>
      <w:r w:rsidRPr="0021481A">
        <w:rPr>
          <w:rStyle w:val="Incipit"/>
          <w:lang w:val="pt-PT"/>
        </w:rPr>
        <w:t>Descendens Iesus de monte</w:t>
      </w:r>
      <w:r w:rsidRPr="0021481A">
        <w:rPr>
          <w:lang w:val="pt-PT"/>
        </w:rPr>
        <w:t xml:space="preserve"> cum historia [RP] </w:t>
      </w:r>
      <w:r w:rsidRPr="0021481A">
        <w:rPr>
          <w:rStyle w:val="Incipit"/>
          <w:lang w:val="pt-PT"/>
        </w:rPr>
        <w:t>Absterget deus</w:t>
      </w:r>
      <w:r w:rsidRPr="0021481A">
        <w:rPr>
          <w:lang w:val="pt-PT"/>
        </w:rPr>
        <w:t>.</w:t>
      </w:r>
    </w:p>
    <w:p w:rsidR="00360A5F" w:rsidRPr="0021481A" w:rsidRDefault="00360A5F" w:rsidP="007F1DD4">
      <w:pPr>
        <w:rPr>
          <w:lang w:val="fr-FR"/>
        </w:rPr>
      </w:pPr>
      <w:r w:rsidRPr="0021481A">
        <w:rPr>
          <w:rStyle w:val="Time1"/>
          <w:lang w:val="en-US"/>
        </w:rPr>
        <w:t>Ad laudes</w:t>
      </w:r>
      <w:r w:rsidRPr="0021481A">
        <w:rPr>
          <w:lang w:val="en-US"/>
        </w:rPr>
        <w:t xml:space="preserve"> </w:t>
      </w:r>
      <w:r w:rsidR="005259D3" w:rsidRPr="0021481A">
        <w:rPr>
          <w:lang w:val="en-US"/>
        </w:rPr>
        <w:t xml:space="preserve">AN </w:t>
      </w:r>
      <w:r w:rsidR="005259D3" w:rsidRPr="0021481A">
        <w:rPr>
          <w:rStyle w:val="Incipit"/>
          <w:lang w:val="en-US"/>
        </w:rPr>
        <w:t>Iustorum autem</w:t>
      </w:r>
      <w:r w:rsidR="005259D3" w:rsidRPr="0021481A">
        <w:rPr>
          <w:lang w:val="en-US"/>
        </w:rPr>
        <w:t xml:space="preserve"> cum ceteris. </w:t>
      </w:r>
      <w:r w:rsidR="005259D3" w:rsidRPr="0021481A">
        <w:rPr>
          <w:lang w:val="pt-PT"/>
        </w:rPr>
        <w:t xml:space="preserve">CP </w:t>
      </w:r>
      <w:r w:rsidR="005259D3" w:rsidRPr="0021481A">
        <w:rPr>
          <w:rStyle w:val="Incipit"/>
          <w:lang w:val="pt-PT"/>
        </w:rPr>
        <w:t>Spiritus timentium deum</w:t>
      </w:r>
      <w:r w:rsidR="005259D3" w:rsidRPr="0021481A">
        <w:rPr>
          <w:lang w:val="pt-PT"/>
        </w:rPr>
        <w:t xml:space="preserve">. VS </w:t>
      </w:r>
      <w:r w:rsidR="005259D3" w:rsidRPr="0021481A">
        <w:rPr>
          <w:rStyle w:val="Incipit"/>
          <w:lang w:val="pt-PT"/>
        </w:rPr>
        <w:t>Mirabilis deus</w:t>
      </w:r>
      <w:r w:rsidR="005259D3" w:rsidRPr="0021481A">
        <w:rPr>
          <w:lang w:val="pt-PT"/>
        </w:rPr>
        <w:t xml:space="preserve">. </w:t>
      </w:r>
      <w:r w:rsidRPr="0021481A">
        <w:rPr>
          <w:lang w:val="fr-FR"/>
        </w:rPr>
        <w:t>A</w:t>
      </w:r>
      <w:r w:rsidR="005259D3" w:rsidRPr="0021481A">
        <w:rPr>
          <w:lang w:val="fr-FR"/>
        </w:rPr>
        <w:t>B</w:t>
      </w:r>
      <w:r w:rsidRPr="0021481A">
        <w:rPr>
          <w:lang w:val="fr-FR"/>
        </w:rPr>
        <w:t xml:space="preserve"> </w:t>
      </w:r>
      <w:r w:rsidRPr="0021481A">
        <w:rPr>
          <w:rStyle w:val="Incipit"/>
          <w:lang w:val="fr-FR"/>
        </w:rPr>
        <w:t>Et facta est</w:t>
      </w:r>
      <w:r w:rsidRPr="0021481A">
        <w:rPr>
          <w:lang w:val="fr-FR"/>
        </w:rPr>
        <w:t xml:space="preserve">. OR </w:t>
      </w:r>
      <w:r w:rsidRPr="0021481A">
        <w:rPr>
          <w:rStyle w:val="Incipit"/>
          <w:lang w:val="fr-FR"/>
        </w:rPr>
        <w:t>Deus qui hodierna die</w:t>
      </w:r>
      <w:r w:rsidRPr="0021481A">
        <w:rPr>
          <w:lang w:val="fr-FR"/>
        </w:rPr>
        <w:t>.</w:t>
      </w:r>
    </w:p>
    <w:p w:rsidR="00360A5F" w:rsidRPr="0021481A" w:rsidRDefault="00360A5F" w:rsidP="007F1DD4">
      <w:pPr>
        <w:rPr>
          <w:lang w:val="pt-PT"/>
        </w:rPr>
      </w:pPr>
      <w:r w:rsidRPr="0021481A">
        <w:rPr>
          <w:rStyle w:val="Time1"/>
          <w:lang w:val="fr-FR"/>
        </w:rPr>
        <w:t>Ad horas</w:t>
      </w:r>
      <w:r w:rsidRPr="0021481A">
        <w:rPr>
          <w:lang w:val="fr-FR"/>
        </w:rPr>
        <w:t xml:space="preserve"> cantentur laudes. </w:t>
      </w:r>
      <w:r w:rsidRPr="0021481A">
        <w:rPr>
          <w:lang w:val="pt-PT"/>
        </w:rPr>
        <w:t>Et responsoria de martyribus.</w:t>
      </w:r>
    </w:p>
    <w:p w:rsidR="00360A5F" w:rsidRPr="0021481A" w:rsidRDefault="00360A5F" w:rsidP="007F1DD4">
      <w:pPr>
        <w:rPr>
          <w:lang w:val="pt-PT"/>
        </w:rPr>
      </w:pPr>
      <w:r w:rsidRPr="0021481A">
        <w:rPr>
          <w:rStyle w:val="Time1"/>
          <w:lang w:val="pt-PT"/>
        </w:rPr>
        <w:t>Ad missam</w:t>
      </w:r>
      <w:r w:rsidRPr="0021481A">
        <w:rPr>
          <w:lang w:val="pt-PT"/>
        </w:rPr>
        <w:t xml:space="preserve"> IN </w:t>
      </w:r>
      <w:r w:rsidRPr="0021481A">
        <w:rPr>
          <w:rStyle w:val="Incipit"/>
          <w:lang w:val="pt-PT"/>
        </w:rPr>
        <w:t>Salus autem</w:t>
      </w:r>
      <w:r w:rsidRPr="0021481A">
        <w:rPr>
          <w:lang w:val="pt-PT"/>
        </w:rPr>
        <w:t xml:space="preserve">. [KY]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Secunda oratio de dominica. </w:t>
      </w:r>
      <w:r w:rsidR="006E0D62" w:rsidRPr="0021481A">
        <w:rPr>
          <w:lang w:val="pt-PT"/>
        </w:rPr>
        <w:t xml:space="preserve">Tertia quam velis. </w:t>
      </w:r>
      <w:r w:rsidRPr="0021481A">
        <w:rPr>
          <w:lang w:val="pt-PT"/>
        </w:rPr>
        <w:t xml:space="preserve">EP </w:t>
      </w:r>
      <w:r w:rsidRPr="0021481A">
        <w:rPr>
          <w:rStyle w:val="Incipit"/>
          <w:lang w:val="pt-PT"/>
        </w:rPr>
        <w:t>Spiritus timentium deum</w:t>
      </w:r>
      <w:r w:rsidRPr="0021481A">
        <w:rPr>
          <w:lang w:val="pt-PT"/>
        </w:rPr>
        <w:t xml:space="preserve">. GR </w:t>
      </w:r>
      <w:r w:rsidRPr="0021481A">
        <w:rPr>
          <w:rStyle w:val="Incipit"/>
          <w:lang w:val="pt-PT"/>
        </w:rPr>
        <w:t>Vindica domine</w:t>
      </w:r>
      <w:r w:rsidRPr="0021481A">
        <w:rPr>
          <w:lang w:val="pt-PT"/>
        </w:rPr>
        <w:t xml:space="preserve">. ALV </w:t>
      </w:r>
      <w:r w:rsidRPr="0021481A">
        <w:rPr>
          <w:rStyle w:val="Incipit"/>
          <w:lang w:val="pt-PT"/>
        </w:rPr>
        <w:t>Exultent iusti</w:t>
      </w:r>
      <w:r w:rsidRPr="0021481A">
        <w:rPr>
          <w:lang w:val="pt-PT"/>
        </w:rPr>
        <w:t xml:space="preserve">. SE </w:t>
      </w:r>
      <w:r w:rsidRPr="0021481A">
        <w:rPr>
          <w:rStyle w:val="Incipit"/>
          <w:lang w:val="pt-PT"/>
        </w:rPr>
        <w:t>Agone triumphali</w:t>
      </w:r>
      <w:r w:rsidRPr="0021481A">
        <w:rPr>
          <w:lang w:val="pt-PT"/>
        </w:rPr>
        <w:t xml:space="preserve">. EV </w:t>
      </w:r>
      <w:r w:rsidRPr="0021481A">
        <w:rPr>
          <w:rStyle w:val="Incipit"/>
          <w:lang w:val="pt-PT"/>
        </w:rPr>
        <w:t>Descendens Iesus de monte</w:t>
      </w:r>
      <w:r w:rsidRPr="0021481A">
        <w:rPr>
          <w:lang w:val="pt-PT"/>
        </w:rPr>
        <w:t xml:space="preserve">. OF </w:t>
      </w:r>
      <w:r w:rsidRPr="0021481A">
        <w:rPr>
          <w:rStyle w:val="Incipit"/>
          <w:lang w:val="pt-PT"/>
        </w:rPr>
        <w:t>(213rb) Mirabilis deus</w:t>
      </w:r>
      <w:r w:rsidRPr="0021481A">
        <w:rPr>
          <w:lang w:val="pt-PT"/>
        </w:rPr>
        <w:t xml:space="preserve">. CO </w:t>
      </w:r>
      <w:r w:rsidRPr="0021481A">
        <w:rPr>
          <w:rStyle w:val="Incipit"/>
          <w:lang w:val="pt-PT"/>
        </w:rPr>
        <w:t>Ego vos elegi</w:t>
      </w:r>
      <w:r w:rsidRPr="0021481A">
        <w:rPr>
          <w:lang w:val="pt-PT"/>
        </w:rPr>
        <w:t xml:space="preserve">. [IM] </w:t>
      </w:r>
      <w:r w:rsidRPr="0021481A">
        <w:rPr>
          <w:rStyle w:val="Incipit"/>
          <w:lang w:val="pt-PT"/>
        </w:rPr>
        <w:t>Ite missa est</w:t>
      </w:r>
      <w:r w:rsidRPr="0021481A">
        <w:rPr>
          <w:lang w:val="pt-PT"/>
        </w:rPr>
        <w:t>.</w:t>
      </w:r>
    </w:p>
    <w:p w:rsidR="00360A5F" w:rsidRPr="0021481A" w:rsidRDefault="00360A5F" w:rsidP="007F1DD4">
      <w:pPr>
        <w:rPr>
          <w:lang w:val="pt-PT"/>
        </w:rPr>
      </w:pPr>
      <w:r w:rsidRPr="0021481A">
        <w:rPr>
          <w:rStyle w:val="Time1"/>
          <w:lang w:val="pt-PT"/>
        </w:rPr>
        <w:t>Sexta et nona</w:t>
      </w:r>
      <w:r w:rsidRPr="0021481A">
        <w:rPr>
          <w:lang w:val="pt-PT"/>
        </w:rPr>
        <w:t xml:space="preserve"> ut supra.</w:t>
      </w:r>
    </w:p>
    <w:p w:rsidR="00360A5F" w:rsidRPr="0021481A" w:rsidRDefault="00360A5F" w:rsidP="007F1DD4">
      <w:pPr>
        <w:rPr>
          <w:lang w:val="it-IT"/>
        </w:rPr>
      </w:pPr>
      <w:r w:rsidRPr="0021481A">
        <w:rPr>
          <w:rStyle w:val="Time1"/>
          <w:lang w:val="pt-PT"/>
        </w:rPr>
        <w:t>In secunda vespera</w:t>
      </w:r>
      <w:r w:rsidRPr="0021481A">
        <w:rPr>
          <w:lang w:val="pt-PT"/>
        </w:rPr>
        <w:t xml:space="preserve"> AN </w:t>
      </w:r>
      <w:r w:rsidRPr="0021481A">
        <w:rPr>
          <w:rStyle w:val="Incipit"/>
          <w:lang w:val="pt-PT"/>
        </w:rPr>
        <w:t>Iustorum autem</w:t>
      </w:r>
      <w:r w:rsidRPr="0021481A">
        <w:rPr>
          <w:lang w:val="pt-PT"/>
        </w:rPr>
        <w:t xml:space="preserve">. CP </w:t>
      </w:r>
      <w:r w:rsidRPr="0021481A">
        <w:rPr>
          <w:rStyle w:val="Incipit"/>
          <w:lang w:val="pt-PT"/>
        </w:rPr>
        <w:t>Spiritus timentium deum</w:t>
      </w:r>
      <w:r w:rsidRPr="0021481A">
        <w:rPr>
          <w:lang w:val="pt-PT"/>
        </w:rPr>
        <w:t xml:space="preserve">. </w:t>
      </w:r>
      <w:r w:rsidRPr="0021481A">
        <w:rPr>
          <w:lang w:val="it-IT"/>
        </w:rPr>
        <w:t xml:space="preserve">HY </w:t>
      </w:r>
      <w:r w:rsidRPr="0021481A">
        <w:rPr>
          <w:rStyle w:val="Incipit"/>
          <w:lang w:val="it-IT"/>
        </w:rPr>
        <w:t>Rex gloriose</w:t>
      </w:r>
      <w:r w:rsidRPr="0021481A">
        <w:rPr>
          <w:lang w:val="it-IT"/>
        </w:rPr>
        <w:t xml:space="preserve">. VS </w:t>
      </w:r>
      <w:r w:rsidRPr="0021481A">
        <w:rPr>
          <w:rStyle w:val="Incipit"/>
          <w:lang w:val="it-IT"/>
        </w:rPr>
        <w:t>Laetamini in domino</w:t>
      </w:r>
      <w:r w:rsidRPr="0021481A">
        <w:rPr>
          <w:lang w:val="it-IT"/>
        </w:rPr>
        <w:t xml:space="preserve">. AM </w:t>
      </w:r>
      <w:r w:rsidRPr="0021481A">
        <w:rPr>
          <w:rStyle w:val="Incipit"/>
          <w:lang w:val="it-IT"/>
        </w:rPr>
        <w:t>Verbera carnificum</w:t>
      </w:r>
      <w:r w:rsidRPr="0021481A">
        <w:rPr>
          <w:lang w:val="it-IT"/>
        </w:rPr>
        <w:t>. Oratio ut supra. Deinde suffragia.</w:t>
      </w:r>
    </w:p>
    <w:p w:rsidR="00360A5F" w:rsidRPr="0021481A" w:rsidRDefault="00360A5F" w:rsidP="005259D3">
      <w:pPr>
        <w:pStyle w:val="Titolo1"/>
        <w:rPr>
          <w:lang w:val="it-IT"/>
        </w:rPr>
      </w:pPr>
      <w:r w:rsidRPr="0021481A">
        <w:rPr>
          <w:lang w:val="it-IT"/>
        </w:rPr>
        <w:t>IN NATIVITATE SANCTI GEREONIS ET SOCIORUM EIUS</w:t>
      </w:r>
    </w:p>
    <w:p w:rsidR="00360A5F" w:rsidRPr="0021481A" w:rsidRDefault="00360A5F" w:rsidP="007F1DD4">
      <w:pPr>
        <w:rPr>
          <w:lang w:val="it-IT"/>
        </w:rPr>
      </w:pPr>
      <w:r w:rsidRPr="0021481A">
        <w:rPr>
          <w:rStyle w:val="Time1"/>
          <w:lang w:val="it-IT"/>
        </w:rPr>
        <w:t>Ad vesperas</w:t>
      </w:r>
      <w:r w:rsidRPr="0021481A">
        <w:rPr>
          <w:lang w:val="it-IT"/>
        </w:rPr>
        <w:t xml:space="preserve"> nihil dicitur propter secundam vesperam sancti</w:t>
      </w:r>
      <w:r w:rsidR="005259D3" w:rsidRPr="0021481A">
        <w:rPr>
          <w:lang w:val="it-IT"/>
        </w:rPr>
        <w:t xml:space="preserve"> Dionysii.</w:t>
      </w:r>
    </w:p>
    <w:p w:rsidR="005259D3" w:rsidRPr="0021481A" w:rsidRDefault="005259D3"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nocturno. VS </w:t>
      </w:r>
      <w:r w:rsidRPr="0021481A">
        <w:rPr>
          <w:rStyle w:val="Incipit"/>
          <w:lang w:val="pt-PT"/>
        </w:rPr>
        <w:t>Laetamini in domino</w:t>
      </w:r>
      <w:r w:rsidRPr="0021481A">
        <w:rPr>
          <w:lang w:val="pt-PT"/>
        </w:rPr>
        <w:t>. Legitur passio eius cum tribus responsoriis</w:t>
      </w:r>
      <w:r w:rsidR="006E0D62" w:rsidRPr="0021481A">
        <w:rPr>
          <w:lang w:val="pt-PT"/>
        </w:rPr>
        <w:t xml:space="preserve"> de martyribus</w:t>
      </w:r>
      <w:r w:rsidRPr="0021481A">
        <w:rPr>
          <w:lang w:val="pt-PT"/>
        </w:rPr>
        <w:t>.</w:t>
      </w:r>
    </w:p>
    <w:p w:rsidR="005259D3" w:rsidRPr="0021481A" w:rsidRDefault="005259D3" w:rsidP="007F1DD4">
      <w:pPr>
        <w:rPr>
          <w:lang w:val="de-AT"/>
        </w:rPr>
      </w:pPr>
      <w:r w:rsidRPr="0021481A">
        <w:rPr>
          <w:rStyle w:val="Time1"/>
          <w:lang w:val="pt-PT"/>
        </w:rPr>
        <w:t>Ad laudes</w:t>
      </w:r>
      <w:r w:rsidRPr="0021481A">
        <w:rPr>
          <w:lang w:val="pt-PT"/>
        </w:rPr>
        <w:t xml:space="preserve"> AN </w:t>
      </w:r>
      <w:r w:rsidRPr="0021481A">
        <w:rPr>
          <w:rStyle w:val="Incipit"/>
          <w:lang w:val="pt-PT"/>
        </w:rPr>
        <w:t>Iustorum autem</w:t>
      </w:r>
      <w:r w:rsidRPr="0021481A">
        <w:rPr>
          <w:lang w:val="pt-PT"/>
        </w:rPr>
        <w:t xml:space="preserve">. Capitulum require de martyribus. </w:t>
      </w:r>
      <w:r w:rsidRPr="0021481A">
        <w:rPr>
          <w:lang w:val="de-AT"/>
        </w:rPr>
        <w:t xml:space="preserve">VS </w:t>
      </w:r>
      <w:r w:rsidRPr="007A7DC3">
        <w:rPr>
          <w:rStyle w:val="Incipit"/>
        </w:rPr>
        <w:t>Mirabilis deus</w:t>
      </w:r>
      <w:r w:rsidRPr="0021481A">
        <w:rPr>
          <w:lang w:val="de-AT"/>
        </w:rPr>
        <w:t xml:space="preserve">. AB </w:t>
      </w:r>
      <w:r w:rsidRPr="007A7DC3">
        <w:rPr>
          <w:rStyle w:val="Incipit"/>
        </w:rPr>
        <w:t>Fulgebunt iusti</w:t>
      </w:r>
      <w:r w:rsidRPr="0021481A">
        <w:rPr>
          <w:lang w:val="de-AT"/>
        </w:rPr>
        <w:t xml:space="preserve">. [KY] </w:t>
      </w:r>
      <w:r w:rsidRPr="007A7DC3">
        <w:rPr>
          <w:rStyle w:val="Incipit"/>
        </w:rPr>
        <w:t>Kyrie</w:t>
      </w:r>
      <w:r w:rsidRPr="0021481A">
        <w:rPr>
          <w:lang w:val="de-AT"/>
        </w:rPr>
        <w:t xml:space="preserve">. [PN] </w:t>
      </w:r>
      <w:r w:rsidRPr="007A7DC3">
        <w:rPr>
          <w:rStyle w:val="Incipit"/>
        </w:rPr>
        <w:t>Pater noster</w:t>
      </w:r>
      <w:r w:rsidRPr="0021481A">
        <w:rPr>
          <w:lang w:val="de-AT"/>
        </w:rPr>
        <w:t>. Oratio de martyribus. Deinde suffragia.</w:t>
      </w:r>
    </w:p>
    <w:p w:rsidR="005259D3" w:rsidRPr="0021481A" w:rsidRDefault="005259D3" w:rsidP="007F1DD4">
      <w:pPr>
        <w:rPr>
          <w:lang w:val="de-AT"/>
        </w:rPr>
      </w:pPr>
      <w:r w:rsidRPr="0021481A">
        <w:rPr>
          <w:lang w:val="de-AT"/>
        </w:rPr>
        <w:t xml:space="preserve">(213va) </w:t>
      </w:r>
      <w:r w:rsidRPr="007A7DC3">
        <w:rPr>
          <w:rStyle w:val="Time1"/>
        </w:rPr>
        <w:t>Ad horas</w:t>
      </w:r>
      <w:r w:rsidRPr="0021481A">
        <w:rPr>
          <w:lang w:val="de-AT"/>
        </w:rPr>
        <w:t xml:space="preserve"> cantentur laudes. Et responsoria de martyribus.</w:t>
      </w:r>
    </w:p>
    <w:p w:rsidR="005259D3" w:rsidRPr="0021481A" w:rsidRDefault="005259D3" w:rsidP="007F1DD4">
      <w:pPr>
        <w:rPr>
          <w:lang w:val="de-AT"/>
        </w:rPr>
      </w:pPr>
      <w:r w:rsidRPr="007A7DC3">
        <w:rPr>
          <w:rStyle w:val="Time1"/>
        </w:rPr>
        <w:t>Ad missam</w:t>
      </w:r>
      <w:r w:rsidRPr="0021481A">
        <w:rPr>
          <w:lang w:val="de-AT"/>
        </w:rPr>
        <w:t xml:space="preserve"> dominica per totum.</w:t>
      </w:r>
    </w:p>
    <w:p w:rsidR="005259D3" w:rsidRPr="0021481A" w:rsidRDefault="005259D3" w:rsidP="007A7DC3">
      <w:pPr>
        <w:pStyle w:val="Titolo1"/>
        <w:rPr>
          <w:lang w:val="de-AT"/>
        </w:rPr>
      </w:pPr>
      <w:r w:rsidRPr="0021481A">
        <w:rPr>
          <w:lang w:val="de-AT"/>
        </w:rPr>
        <w:t>IN TRANSLATIONE BEATI AUGUSTINI</w:t>
      </w:r>
    </w:p>
    <w:p w:rsidR="005D06B6" w:rsidRPr="0021481A" w:rsidRDefault="005259D3" w:rsidP="007F1DD4">
      <w:pPr>
        <w:rPr>
          <w:lang w:val="it-IT"/>
        </w:rPr>
      </w:pPr>
      <w:r w:rsidRPr="0021481A">
        <w:rPr>
          <w:lang w:val="de-AT"/>
        </w:rPr>
        <w:t>fiant novem lectiones. Cetera omnia in matutinis et in missa fiant de uno confessore</w:t>
      </w:r>
      <w:r w:rsidR="007A7DC3" w:rsidRPr="0021481A">
        <w:rPr>
          <w:lang w:val="de-AT"/>
        </w:rPr>
        <w:t xml:space="preserve"> et pontifice. </w:t>
      </w:r>
      <w:r w:rsidR="007A7DC3" w:rsidRPr="0021481A">
        <w:rPr>
          <w:lang w:val="it-IT"/>
        </w:rPr>
        <w:t xml:space="preserve">Et sequentia cantabitur [SE] </w:t>
      </w:r>
      <w:r w:rsidR="007A7DC3" w:rsidRPr="0021481A">
        <w:rPr>
          <w:rStyle w:val="Incipit"/>
          <w:lang w:val="it-IT"/>
        </w:rPr>
        <w:t>Rex regum</w:t>
      </w:r>
      <w:r w:rsidR="007A7DC3" w:rsidRPr="0021481A">
        <w:rPr>
          <w:lang w:val="it-IT"/>
        </w:rPr>
        <w:t>.</w:t>
      </w:r>
    </w:p>
    <w:p w:rsidR="007A7DC3" w:rsidRPr="0021481A" w:rsidRDefault="006F2982" w:rsidP="007A7DC3">
      <w:pPr>
        <w:pStyle w:val="Titolo1"/>
        <w:rPr>
          <w:lang w:val="it-IT"/>
        </w:rPr>
      </w:pPr>
      <w:r>
        <w:rPr>
          <w:lang w:val="it-IT"/>
        </w:rPr>
        <w:lastRenderedPageBreak/>
        <w:t>IN NATIVITATE</w:t>
      </w:r>
      <w:r w:rsidR="007A7DC3" w:rsidRPr="0021481A">
        <w:rPr>
          <w:lang w:val="it-IT"/>
        </w:rPr>
        <w:t xml:space="preserve"> SANCTI COLOMANI</w:t>
      </w:r>
    </w:p>
    <w:p w:rsidR="007A7DC3" w:rsidRPr="0021481A" w:rsidRDefault="007A7DC3" w:rsidP="007F1DD4">
      <w:pPr>
        <w:rPr>
          <w:lang w:val="pt-PT"/>
        </w:rPr>
      </w:pPr>
      <w:r w:rsidRPr="0021481A">
        <w:rPr>
          <w:rStyle w:val="Time1"/>
          <w:lang w:val="it-IT"/>
        </w:rPr>
        <w:t>Ad vesperas</w:t>
      </w:r>
      <w:r w:rsidRPr="0021481A">
        <w:rPr>
          <w:lang w:val="it-IT"/>
        </w:rPr>
        <w:t xml:space="preserve"> feriales psalmi. CP </w:t>
      </w:r>
      <w:r w:rsidRPr="0021481A">
        <w:rPr>
          <w:rStyle w:val="Incipit"/>
          <w:lang w:val="it-IT"/>
        </w:rPr>
        <w:t>Iustus si morte</w:t>
      </w:r>
      <w:r w:rsidRPr="0021481A">
        <w:rPr>
          <w:lang w:val="it-IT"/>
        </w:rPr>
        <w:t xml:space="preserve">. RP </w:t>
      </w:r>
      <w:r w:rsidRPr="0021481A">
        <w:rPr>
          <w:rStyle w:val="Incipit"/>
          <w:lang w:val="it-IT"/>
        </w:rPr>
        <w:t>Iustum deduxit</w:t>
      </w:r>
      <w:r w:rsidRPr="0021481A">
        <w:rPr>
          <w:lang w:val="it-IT"/>
        </w:rPr>
        <w:t xml:space="preserve">. </w:t>
      </w:r>
      <w:r w:rsidRPr="0021481A">
        <w:rPr>
          <w:lang w:val="pt-PT"/>
        </w:rPr>
        <w:t xml:space="preserve">HY </w:t>
      </w:r>
      <w:r w:rsidRPr="0021481A">
        <w:rPr>
          <w:rStyle w:val="Incipit"/>
          <w:lang w:val="pt-PT"/>
        </w:rPr>
        <w:t>Deus tuorum</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Beatus vir</w:t>
      </w:r>
      <w:r w:rsidRPr="0021481A">
        <w:rPr>
          <w:lang w:val="pt-PT"/>
        </w:rPr>
        <w:t xml:space="preserve">. OR </w:t>
      </w:r>
      <w:r w:rsidRPr="0021481A">
        <w:rPr>
          <w:rStyle w:val="Incipit"/>
          <w:lang w:val="pt-PT"/>
        </w:rPr>
        <w:t>Infirmitatem nostram</w:t>
      </w:r>
      <w:r w:rsidRPr="0021481A">
        <w:rPr>
          <w:lang w:val="pt-PT"/>
        </w:rPr>
        <w:t>.</w:t>
      </w:r>
    </w:p>
    <w:p w:rsidR="004103CF" w:rsidRPr="0021481A" w:rsidRDefault="004103CF" w:rsidP="004103CF">
      <w:pPr>
        <w:rPr>
          <w:lang w:val="pt-PT"/>
        </w:rPr>
      </w:pPr>
      <w:r w:rsidRPr="0021481A">
        <w:rPr>
          <w:rStyle w:val="Time1"/>
          <w:lang w:val="pt-PT"/>
        </w:rPr>
        <w:t>Ad matutinam</w:t>
      </w:r>
      <w:r w:rsidRPr="0021481A">
        <w:rPr>
          <w:lang w:val="pt-PT"/>
        </w:rPr>
        <w:t xml:space="preserve"> legitur eius passio [LHI] </w:t>
      </w:r>
      <w:r w:rsidR="000F7F97" w:rsidRPr="0021481A">
        <w:rPr>
          <w:rStyle w:val="Incipit"/>
          <w:lang w:val="pt-PT"/>
        </w:rPr>
        <w:t>Accedit quen</w:t>
      </w:r>
      <w:r w:rsidRPr="0021481A">
        <w:rPr>
          <w:rStyle w:val="Incipit"/>
          <w:lang w:val="pt-PT"/>
        </w:rPr>
        <w:t>dam</w:t>
      </w:r>
      <w:r w:rsidRPr="0021481A">
        <w:rPr>
          <w:lang w:val="pt-PT"/>
        </w:rPr>
        <w:t xml:space="preserve"> et cum EV </w:t>
      </w:r>
      <w:r w:rsidRPr="0021481A">
        <w:rPr>
          <w:rStyle w:val="Incipit"/>
          <w:lang w:val="pt-PT"/>
        </w:rPr>
        <w:t>Si quis vult</w:t>
      </w:r>
      <w:r w:rsidRPr="0021481A">
        <w:rPr>
          <w:lang w:val="pt-PT"/>
        </w:rPr>
        <w:t xml:space="preserve"> cum historia [RP] </w:t>
      </w:r>
      <w:r w:rsidRPr="0021481A">
        <w:rPr>
          <w:rStyle w:val="Incipit"/>
          <w:lang w:val="pt-PT"/>
        </w:rPr>
        <w:t>Iste sanctus</w:t>
      </w:r>
      <w:r w:rsidRPr="0021481A">
        <w:rPr>
          <w:lang w:val="pt-PT"/>
        </w:rPr>
        <w:t xml:space="preserve"> per totum.</w:t>
      </w:r>
    </w:p>
    <w:p w:rsidR="004103CF" w:rsidRPr="0021481A" w:rsidRDefault="004103CF" w:rsidP="004103CF">
      <w:pPr>
        <w:rPr>
          <w:lang w:val="it-IT"/>
        </w:rPr>
      </w:pPr>
      <w:r w:rsidRPr="0021481A">
        <w:rPr>
          <w:rStyle w:val="Time1"/>
          <w:lang w:val="fr-FR"/>
        </w:rPr>
        <w:t>Ad laudes</w:t>
      </w:r>
      <w:r w:rsidRPr="0021481A">
        <w:rPr>
          <w:lang w:val="fr-FR"/>
        </w:rPr>
        <w:t xml:space="preserve"> AN </w:t>
      </w:r>
      <w:r w:rsidRPr="0021481A">
        <w:rPr>
          <w:rStyle w:val="Incipit"/>
          <w:lang w:val="fr-FR"/>
        </w:rPr>
        <w:t>Qui me confessus</w:t>
      </w:r>
      <w:r w:rsidRPr="0021481A">
        <w:rPr>
          <w:lang w:val="fr-FR"/>
        </w:rPr>
        <w:t xml:space="preserve"> cum ceteris. </w:t>
      </w:r>
      <w:r w:rsidRPr="0021481A">
        <w:rPr>
          <w:lang w:val="pt-PT"/>
        </w:rPr>
        <w:t xml:space="preserve">CP </w:t>
      </w:r>
      <w:r w:rsidRPr="0021481A">
        <w:rPr>
          <w:rStyle w:val="Incipit"/>
          <w:lang w:val="pt-PT"/>
        </w:rPr>
        <w:t>Iustus (213vb) de angustia</w:t>
      </w:r>
      <w:r w:rsidRPr="0021481A">
        <w:rPr>
          <w:lang w:val="pt-PT"/>
        </w:rPr>
        <w:t xml:space="preserve">. VS </w:t>
      </w:r>
      <w:r w:rsidRPr="0021481A">
        <w:rPr>
          <w:rStyle w:val="Incipit"/>
          <w:lang w:val="pt-PT"/>
        </w:rPr>
        <w:t>Magna est gloria</w:t>
      </w:r>
      <w:r w:rsidRPr="0021481A">
        <w:rPr>
          <w:lang w:val="pt-PT"/>
        </w:rPr>
        <w:t xml:space="preserve">. AB </w:t>
      </w:r>
      <w:r w:rsidRPr="0021481A">
        <w:rPr>
          <w:rStyle w:val="Incipit"/>
          <w:lang w:val="pt-PT"/>
        </w:rPr>
        <w:t>Hic vir despiciens</w:t>
      </w:r>
      <w:r w:rsidRPr="0021481A">
        <w:rPr>
          <w:lang w:val="pt-PT"/>
        </w:rPr>
        <w:t xml:space="preserve">. </w:t>
      </w:r>
      <w:r w:rsidRPr="0021481A">
        <w:rPr>
          <w:lang w:val="it-IT"/>
        </w:rPr>
        <w:t>Oratio ut supra.</w:t>
      </w:r>
    </w:p>
    <w:p w:rsidR="004103CF" w:rsidRPr="0021481A" w:rsidRDefault="004103CF" w:rsidP="004103CF">
      <w:pPr>
        <w:rPr>
          <w:lang w:val="it-IT"/>
        </w:rPr>
      </w:pPr>
      <w:r w:rsidRPr="0021481A">
        <w:rPr>
          <w:rStyle w:val="Time1"/>
          <w:lang w:val="it-IT"/>
        </w:rPr>
        <w:t>Ad horas</w:t>
      </w:r>
      <w:r w:rsidRPr="0021481A">
        <w:rPr>
          <w:lang w:val="it-IT"/>
        </w:rPr>
        <w:t xml:space="preserve"> cantentur laudes. Et responsoria de uno martyre.</w:t>
      </w:r>
    </w:p>
    <w:p w:rsidR="004103CF" w:rsidRPr="0021481A" w:rsidRDefault="004103CF" w:rsidP="004103CF">
      <w:pPr>
        <w:rPr>
          <w:lang w:val="it-IT"/>
        </w:rPr>
      </w:pPr>
      <w:r w:rsidRPr="0021481A">
        <w:rPr>
          <w:rStyle w:val="Time1"/>
          <w:lang w:val="it-IT"/>
        </w:rPr>
        <w:t>Ad missam</w:t>
      </w:r>
      <w:r w:rsidRPr="0021481A">
        <w:rPr>
          <w:lang w:val="it-IT"/>
        </w:rPr>
        <w:t xml:space="preserve"> IN </w:t>
      </w:r>
      <w:r w:rsidRPr="0021481A">
        <w:rPr>
          <w:rStyle w:val="Incipit"/>
          <w:lang w:val="it-IT"/>
        </w:rPr>
        <w:t>In virtute tua</w:t>
      </w:r>
      <w:r w:rsidRPr="0021481A">
        <w:rPr>
          <w:lang w:val="it-IT"/>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ORCL </w:t>
      </w:r>
      <w:r w:rsidRPr="0021481A">
        <w:rPr>
          <w:rStyle w:val="Incipit"/>
          <w:lang w:val="pt-PT"/>
        </w:rPr>
        <w:t>Infirmitatem nostram</w:t>
      </w:r>
      <w:r w:rsidRPr="0021481A">
        <w:rPr>
          <w:lang w:val="pt-PT"/>
        </w:rPr>
        <w:t xml:space="preserve">. Secunda ad placitum. Tertia de dominica. </w:t>
      </w:r>
      <w:r w:rsidRPr="0021481A">
        <w:rPr>
          <w:lang w:val="it-IT"/>
        </w:rPr>
        <w:t xml:space="preserve">EP </w:t>
      </w:r>
      <w:r w:rsidRPr="0021481A">
        <w:rPr>
          <w:rStyle w:val="Incipit"/>
          <w:lang w:val="it-IT"/>
        </w:rPr>
        <w:t>Iustus si morte</w:t>
      </w:r>
      <w:r w:rsidRPr="0021481A">
        <w:rPr>
          <w:lang w:val="it-IT"/>
        </w:rPr>
        <w:t xml:space="preserve">. GR </w:t>
      </w:r>
      <w:r w:rsidRPr="0021481A">
        <w:rPr>
          <w:rStyle w:val="Incipit"/>
          <w:lang w:val="it-IT"/>
        </w:rPr>
        <w:t>Domine praevenisti</w:t>
      </w:r>
      <w:r w:rsidRPr="0021481A">
        <w:rPr>
          <w:lang w:val="it-IT"/>
        </w:rPr>
        <w:t xml:space="preserve">. ALV </w:t>
      </w:r>
      <w:r w:rsidRPr="0021481A">
        <w:rPr>
          <w:rStyle w:val="Incipit"/>
          <w:lang w:val="it-IT"/>
        </w:rPr>
        <w:t>Laetabitur</w:t>
      </w:r>
      <w:r w:rsidRPr="0021481A">
        <w:rPr>
          <w:lang w:val="it-IT"/>
        </w:rPr>
        <w:t xml:space="preserve">. SE </w:t>
      </w:r>
      <w:r w:rsidRPr="0021481A">
        <w:rPr>
          <w:rStyle w:val="Incipit"/>
          <w:lang w:val="it-IT"/>
        </w:rPr>
        <w:t>Agone triumphali</w:t>
      </w:r>
      <w:r w:rsidRPr="0021481A">
        <w:rPr>
          <w:lang w:val="it-IT"/>
        </w:rPr>
        <w:t xml:space="preserve">. EV </w:t>
      </w:r>
      <w:r w:rsidRPr="0021481A">
        <w:rPr>
          <w:rStyle w:val="Incipit"/>
          <w:lang w:val="it-IT"/>
        </w:rPr>
        <w:t>Si quis vult</w:t>
      </w:r>
      <w:r w:rsidRPr="0021481A">
        <w:rPr>
          <w:lang w:val="it-IT"/>
        </w:rPr>
        <w:t xml:space="preserve">. OF </w:t>
      </w:r>
      <w:r w:rsidRPr="0021481A">
        <w:rPr>
          <w:rStyle w:val="Incipit"/>
          <w:lang w:val="it-IT"/>
        </w:rPr>
        <w:t>Gloria et honore</w:t>
      </w:r>
      <w:r w:rsidRPr="0021481A">
        <w:rPr>
          <w:lang w:val="it-IT"/>
        </w:rPr>
        <w:t xml:space="preserve">. CO </w:t>
      </w:r>
      <w:r w:rsidRPr="0021481A">
        <w:rPr>
          <w:rStyle w:val="Incipit"/>
          <w:lang w:val="it-IT"/>
        </w:rPr>
        <w:t>Posuisti domine</w:t>
      </w:r>
      <w:r w:rsidRPr="0021481A">
        <w:rPr>
          <w:lang w:val="it-IT"/>
        </w:rPr>
        <w:t>.</w:t>
      </w:r>
    </w:p>
    <w:p w:rsidR="004103CF" w:rsidRPr="0021481A" w:rsidRDefault="004103CF" w:rsidP="004103CF">
      <w:pPr>
        <w:rPr>
          <w:lang w:val="it-IT"/>
        </w:rPr>
      </w:pPr>
      <w:r w:rsidRPr="0021481A">
        <w:rPr>
          <w:rStyle w:val="Time1"/>
          <w:lang w:val="it-IT"/>
        </w:rPr>
        <w:t>In secunda vespera</w:t>
      </w:r>
      <w:r w:rsidRPr="0021481A">
        <w:rPr>
          <w:lang w:val="it-IT"/>
        </w:rPr>
        <w:t xml:space="preserve"> AN </w:t>
      </w:r>
      <w:r w:rsidRPr="0021481A">
        <w:rPr>
          <w:rStyle w:val="Incipit"/>
          <w:lang w:val="it-IT"/>
        </w:rPr>
        <w:t>Qui me confessus</w:t>
      </w:r>
      <w:r w:rsidRPr="0021481A">
        <w:rPr>
          <w:lang w:val="it-IT"/>
        </w:rPr>
        <w:t xml:space="preserve"> super feriales psalmos. </w:t>
      </w:r>
      <w:r w:rsidRPr="0021481A">
        <w:rPr>
          <w:lang w:val="fr-FR"/>
        </w:rPr>
        <w:t xml:space="preserve">Capitulum, hymnus, versiculus ut in priori nocte. </w:t>
      </w:r>
      <w:r w:rsidRPr="0021481A">
        <w:rPr>
          <w:lang w:val="it-IT"/>
        </w:rPr>
        <w:t xml:space="preserve">AM </w:t>
      </w:r>
      <w:r w:rsidRPr="0021481A">
        <w:rPr>
          <w:rStyle w:val="Incipit"/>
          <w:lang w:val="it-IT"/>
        </w:rPr>
        <w:t>Hic est vere</w:t>
      </w:r>
      <w:r w:rsidRPr="0021481A">
        <w:rPr>
          <w:lang w:val="it-IT"/>
        </w:rPr>
        <w:t>. Oratio ut supra. Deinde suffragia.</w:t>
      </w:r>
    </w:p>
    <w:p w:rsidR="004103CF" w:rsidRPr="0021481A" w:rsidRDefault="004103CF" w:rsidP="008F49CF">
      <w:pPr>
        <w:pStyle w:val="Titolo1"/>
        <w:rPr>
          <w:lang w:val="it-IT"/>
        </w:rPr>
      </w:pPr>
      <w:r w:rsidRPr="0021481A">
        <w:rPr>
          <w:lang w:val="it-IT"/>
        </w:rPr>
        <w:t>IN NATIVITATE SANCTI CALLISTI</w:t>
      </w:r>
    </w:p>
    <w:p w:rsidR="004103CF" w:rsidRPr="0021481A" w:rsidRDefault="004103CF" w:rsidP="004103CF">
      <w:pPr>
        <w:rPr>
          <w:lang w:val="pt-PT"/>
        </w:rPr>
      </w:pPr>
      <w:r w:rsidRPr="0021481A">
        <w:rPr>
          <w:rStyle w:val="Time1"/>
          <w:lang w:val="pt-PT"/>
        </w:rPr>
        <w:t>Ad vesperas</w:t>
      </w:r>
      <w:r w:rsidRPr="0021481A">
        <w:rPr>
          <w:lang w:val="pt-PT"/>
        </w:rPr>
        <w:t xml:space="preserve"> nihil habet prop</w:t>
      </w:r>
      <w:r w:rsidR="00B33AB4" w:rsidRPr="0021481A">
        <w:rPr>
          <w:lang w:val="pt-PT"/>
        </w:rPr>
        <w:t>ter secundam vesperam sancti (21</w:t>
      </w:r>
      <w:r w:rsidRPr="0021481A">
        <w:rPr>
          <w:lang w:val="pt-PT"/>
        </w:rPr>
        <w:t>4ra) Colomani.</w:t>
      </w:r>
    </w:p>
    <w:p w:rsidR="004103CF" w:rsidRPr="0021481A" w:rsidRDefault="004103CF" w:rsidP="004103CF">
      <w:pPr>
        <w:rPr>
          <w:lang w:val="pt-P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cum nocturno. Legitur eius passio vel vita [LHI] </w:t>
      </w:r>
      <w:r w:rsidR="008F49CF" w:rsidRPr="0021481A">
        <w:rPr>
          <w:rStyle w:val="Incipit"/>
          <w:lang w:val="pt-PT"/>
        </w:rPr>
        <w:t>Temporibus Materni et Alexandri</w:t>
      </w:r>
      <w:r w:rsidR="008F49CF" w:rsidRPr="0021481A">
        <w:rPr>
          <w:lang w:val="pt-PT"/>
        </w:rPr>
        <w:t xml:space="preserve"> cum tribus responsoriis de historia [RP] </w:t>
      </w:r>
      <w:r w:rsidR="008F49CF" w:rsidRPr="0021481A">
        <w:rPr>
          <w:rStyle w:val="Incipit"/>
          <w:lang w:val="pt-PT"/>
        </w:rPr>
        <w:t>E</w:t>
      </w:r>
      <w:r w:rsidR="00DB2ED5" w:rsidRPr="0021481A">
        <w:rPr>
          <w:rStyle w:val="Incipit"/>
          <w:lang w:val="pt-PT"/>
        </w:rPr>
        <w:t>uge serve</w:t>
      </w:r>
      <w:r w:rsidR="008F49CF" w:rsidRPr="0021481A">
        <w:rPr>
          <w:lang w:val="pt-PT"/>
        </w:rPr>
        <w:t>.</w:t>
      </w:r>
    </w:p>
    <w:p w:rsidR="008F49CF" w:rsidRDefault="008F49CF" w:rsidP="004103CF">
      <w:pPr>
        <w:rPr>
          <w:lang w:val="es-ES"/>
        </w:rPr>
      </w:pPr>
      <w:r w:rsidRPr="0021481A">
        <w:rPr>
          <w:rStyle w:val="Time1"/>
          <w:lang w:val="es-ES"/>
        </w:rPr>
        <w:t>Ad laudes</w:t>
      </w:r>
      <w:r>
        <w:rPr>
          <w:lang w:val="es-ES"/>
        </w:rPr>
        <w:t xml:space="preserve"> AN </w:t>
      </w:r>
      <w:r w:rsidRPr="0021481A">
        <w:rPr>
          <w:rStyle w:val="Incipit"/>
          <w:lang w:val="es-ES"/>
        </w:rPr>
        <w:t>Ecce sacerdos</w:t>
      </w:r>
      <w:r>
        <w:rPr>
          <w:lang w:val="es-ES"/>
        </w:rPr>
        <w:t xml:space="preserve"> sola tantum. Capitulum de confessoribus. VS </w:t>
      </w:r>
      <w:r w:rsidRPr="0021481A">
        <w:rPr>
          <w:rStyle w:val="Incipit"/>
          <w:lang w:val="es-ES"/>
        </w:rPr>
        <w:t>Magna est gloria</w:t>
      </w:r>
      <w:r>
        <w:rPr>
          <w:lang w:val="es-ES"/>
        </w:rPr>
        <w:t xml:space="preserve">. AB </w:t>
      </w:r>
      <w:r w:rsidRPr="0021481A">
        <w:rPr>
          <w:rStyle w:val="Incipit"/>
          <w:lang w:val="es-ES"/>
        </w:rPr>
        <w:t>Euge serve</w:t>
      </w:r>
      <w:r>
        <w:rPr>
          <w:lang w:val="es-ES"/>
        </w:rPr>
        <w:t xml:space="preserve">. [KY] </w:t>
      </w:r>
      <w:r w:rsidRPr="0021481A">
        <w:rPr>
          <w:rStyle w:val="Incipit"/>
          <w:lang w:val="es-ES"/>
        </w:rPr>
        <w:t>Kyrie</w:t>
      </w:r>
      <w:r>
        <w:rPr>
          <w:lang w:val="es-ES"/>
        </w:rPr>
        <w:t xml:space="preserve">. [PN] </w:t>
      </w:r>
      <w:r w:rsidRPr="0021481A">
        <w:rPr>
          <w:rStyle w:val="Incipit"/>
          <w:lang w:val="es-ES"/>
        </w:rPr>
        <w:t>Pater noster</w:t>
      </w:r>
      <w:r>
        <w:rPr>
          <w:lang w:val="es-ES"/>
        </w:rPr>
        <w:t xml:space="preserve">. OR </w:t>
      </w:r>
      <w:r w:rsidRPr="0021481A">
        <w:rPr>
          <w:rStyle w:val="Incipit"/>
          <w:lang w:val="es-ES"/>
        </w:rPr>
        <w:t>Deus qui nos conspicis</w:t>
      </w:r>
      <w:r>
        <w:rPr>
          <w:lang w:val="es-ES"/>
        </w:rPr>
        <w:t>. Deinde suffragia.</w:t>
      </w:r>
    </w:p>
    <w:p w:rsidR="008F49CF" w:rsidRDefault="008F49CF" w:rsidP="004103CF">
      <w:pPr>
        <w:rPr>
          <w:lang w:val="es-ES"/>
        </w:rPr>
      </w:pPr>
      <w:r w:rsidRPr="0021481A">
        <w:rPr>
          <w:rStyle w:val="Time1"/>
          <w:lang w:val="es-ES"/>
        </w:rPr>
        <w:t>Ad horas</w:t>
      </w:r>
      <w:r>
        <w:rPr>
          <w:lang w:val="es-ES"/>
        </w:rPr>
        <w:t xml:space="preserve"> cantentur laudes. Et responsoria de confessoribus.</w:t>
      </w:r>
    </w:p>
    <w:p w:rsidR="008F49CF" w:rsidRPr="0021481A" w:rsidRDefault="008F49CF" w:rsidP="004103CF">
      <w:pPr>
        <w:rPr>
          <w:lang w:val="pt-PT"/>
        </w:rPr>
      </w:pPr>
      <w:r w:rsidRPr="0021481A">
        <w:rPr>
          <w:rStyle w:val="Time1"/>
          <w:lang w:val="es-ES"/>
        </w:rPr>
        <w:t>Ad missam</w:t>
      </w:r>
      <w:r>
        <w:rPr>
          <w:lang w:val="es-ES"/>
        </w:rPr>
        <w:t xml:space="preserve"> IN </w:t>
      </w:r>
      <w:r w:rsidRPr="0021481A">
        <w:rPr>
          <w:rStyle w:val="Incipit"/>
          <w:lang w:val="es-ES"/>
        </w:rPr>
        <w:t>Sacerdotes</w:t>
      </w:r>
      <w:r>
        <w:rPr>
          <w:lang w:val="es-ES"/>
        </w:rPr>
        <w:t xml:space="preserve">. [KY] </w:t>
      </w:r>
      <w:r w:rsidRPr="0021481A">
        <w:rPr>
          <w:rStyle w:val="Incipit"/>
          <w:lang w:val="es-ES"/>
        </w:rPr>
        <w:t>Kyrie</w:t>
      </w:r>
      <w:r>
        <w:rPr>
          <w:lang w:val="es-ES"/>
        </w:rPr>
        <w:t xml:space="preserve">. ORCL </w:t>
      </w:r>
      <w:r w:rsidRPr="0021481A">
        <w:rPr>
          <w:rStyle w:val="Incipit"/>
          <w:lang w:val="es-ES"/>
        </w:rPr>
        <w:t>Deus qui nos</w:t>
      </w:r>
      <w:r>
        <w:rPr>
          <w:lang w:val="es-ES"/>
        </w:rPr>
        <w:t xml:space="preserve">. </w:t>
      </w:r>
      <w:r w:rsidRPr="0021481A">
        <w:rPr>
          <w:lang w:val="pt-PT"/>
        </w:rPr>
        <w:t xml:space="preserve">Secunda oratio de dominica. Tertia quam velis. EP </w:t>
      </w:r>
      <w:r w:rsidRPr="0021481A">
        <w:rPr>
          <w:rStyle w:val="Incipit"/>
          <w:lang w:val="pt-PT"/>
        </w:rPr>
        <w:t>Iustus cor suum</w:t>
      </w:r>
      <w:r w:rsidRPr="0021481A">
        <w:rPr>
          <w:lang w:val="pt-PT"/>
        </w:rPr>
        <w:t xml:space="preserve">. GR </w:t>
      </w:r>
      <w:r w:rsidRPr="0021481A">
        <w:rPr>
          <w:rStyle w:val="Incipit"/>
          <w:lang w:val="pt-PT"/>
        </w:rPr>
        <w:t>Sacerdotes eius</w:t>
      </w:r>
      <w:r w:rsidRPr="0021481A">
        <w:rPr>
          <w:lang w:val="pt-PT"/>
        </w:rPr>
        <w:t xml:space="preserve">. ALV </w:t>
      </w:r>
      <w:r w:rsidRPr="0021481A">
        <w:rPr>
          <w:rStyle w:val="Incipit"/>
          <w:lang w:val="pt-PT"/>
        </w:rPr>
        <w:t>Elegit te dominus</w:t>
      </w:r>
      <w:r w:rsidRPr="0021481A">
        <w:rPr>
          <w:lang w:val="pt-PT"/>
        </w:rPr>
        <w:t xml:space="preserve">. EV </w:t>
      </w:r>
      <w:r w:rsidRPr="0021481A">
        <w:rPr>
          <w:rStyle w:val="Incipit"/>
          <w:lang w:val="pt-PT"/>
        </w:rPr>
        <w:t>Vigilate et orate</w:t>
      </w:r>
      <w:r w:rsidRPr="0021481A">
        <w:rPr>
          <w:lang w:val="pt-PT"/>
        </w:rPr>
        <w:t xml:space="preserve">. OF </w:t>
      </w:r>
      <w:r w:rsidR="00B33AB4" w:rsidRPr="0021481A">
        <w:rPr>
          <w:rStyle w:val="Incipit"/>
          <w:lang w:val="pt-PT"/>
        </w:rPr>
        <w:t>Veritas (21</w:t>
      </w:r>
      <w:r w:rsidRPr="0021481A">
        <w:rPr>
          <w:rStyle w:val="Incipit"/>
          <w:lang w:val="pt-PT"/>
        </w:rPr>
        <w:t>4rb) mea</w:t>
      </w:r>
      <w:r w:rsidRPr="0021481A">
        <w:rPr>
          <w:lang w:val="pt-PT"/>
        </w:rPr>
        <w:t xml:space="preserve">. CO </w:t>
      </w:r>
      <w:r w:rsidRPr="0021481A">
        <w:rPr>
          <w:rStyle w:val="Incipit"/>
          <w:lang w:val="pt-PT"/>
        </w:rPr>
        <w:t>Fidelis servus</w:t>
      </w:r>
      <w:r w:rsidRPr="0021481A">
        <w:rPr>
          <w:lang w:val="pt-PT"/>
        </w:rPr>
        <w:t>.</w:t>
      </w:r>
    </w:p>
    <w:p w:rsidR="008F49CF" w:rsidRPr="0021481A" w:rsidRDefault="008F49CF" w:rsidP="004103CF">
      <w:pPr>
        <w:rPr>
          <w:lang w:val="pt-PT"/>
        </w:rPr>
      </w:pPr>
      <w:r w:rsidRPr="0021481A">
        <w:rPr>
          <w:rStyle w:val="Time1"/>
          <w:lang w:val="pt-PT"/>
        </w:rPr>
        <w:t>Sexta et nona</w:t>
      </w:r>
      <w:r w:rsidRPr="0021481A">
        <w:rPr>
          <w:lang w:val="pt-PT"/>
        </w:rPr>
        <w:t xml:space="preserve"> ut supra.</w:t>
      </w:r>
    </w:p>
    <w:p w:rsidR="008F49CF" w:rsidRPr="0021481A" w:rsidRDefault="008F49CF" w:rsidP="008F49CF">
      <w:pPr>
        <w:pStyle w:val="Titolo1"/>
        <w:rPr>
          <w:lang w:val="pt-PT"/>
        </w:rPr>
      </w:pPr>
      <w:r w:rsidRPr="0021481A">
        <w:rPr>
          <w:lang w:val="pt-PT"/>
        </w:rPr>
        <w:t>IN NATIVITATE SANCTI GALLI</w:t>
      </w:r>
    </w:p>
    <w:p w:rsidR="008F49CF" w:rsidRPr="0021481A" w:rsidRDefault="008F49CF" w:rsidP="004103CF">
      <w:pPr>
        <w:rPr>
          <w:lang w:val="fr-FR"/>
        </w:rPr>
      </w:pPr>
      <w:r w:rsidRPr="0021481A">
        <w:rPr>
          <w:rStyle w:val="Time1"/>
          <w:lang w:val="pt-PT"/>
        </w:rPr>
        <w:t>Ad vesperas</w:t>
      </w:r>
      <w:r w:rsidRPr="0021481A">
        <w:rPr>
          <w:lang w:val="pt-PT"/>
        </w:rPr>
        <w:t xml:space="preserve"> feriales |psalmos::psalmi|.</w:t>
      </w:r>
      <w:r w:rsidR="00D05F3C" w:rsidRPr="0021481A">
        <w:rPr>
          <w:lang w:val="pt-PT"/>
        </w:rPr>
        <w:t xml:space="preserve"> </w:t>
      </w:r>
      <w:r w:rsidR="00D05F3C" w:rsidRPr="0021481A">
        <w:rPr>
          <w:lang w:val="fr-FR"/>
        </w:rPr>
        <w:t xml:space="preserve">CP </w:t>
      </w:r>
      <w:r w:rsidR="00D05F3C" w:rsidRPr="0021481A">
        <w:rPr>
          <w:rStyle w:val="Incipit"/>
          <w:lang w:val="fr-FR"/>
        </w:rPr>
        <w:t>Dilectus deo et hominibus</w:t>
      </w:r>
      <w:r w:rsidR="00D05F3C" w:rsidRPr="0021481A">
        <w:rPr>
          <w:lang w:val="fr-FR"/>
        </w:rPr>
        <w:t xml:space="preserve">. RP </w:t>
      </w:r>
      <w:r w:rsidR="00D05F3C" w:rsidRPr="0021481A">
        <w:rPr>
          <w:rStyle w:val="Incipit"/>
          <w:lang w:val="fr-FR"/>
        </w:rPr>
        <w:t>Beatus Gallus</w:t>
      </w:r>
      <w:r w:rsidR="00D05F3C" w:rsidRPr="0021481A">
        <w:rPr>
          <w:lang w:val="fr-FR"/>
        </w:rPr>
        <w:t xml:space="preserve">. [KY] </w:t>
      </w:r>
      <w:r w:rsidR="00D05F3C" w:rsidRPr="0021481A">
        <w:rPr>
          <w:rStyle w:val="Incipit"/>
          <w:lang w:val="fr-FR"/>
        </w:rPr>
        <w:t>Kyrie</w:t>
      </w:r>
      <w:r w:rsidR="00D05F3C" w:rsidRPr="0021481A">
        <w:rPr>
          <w:lang w:val="fr-FR"/>
        </w:rPr>
        <w:t xml:space="preserve"> nec [PN] </w:t>
      </w:r>
      <w:r w:rsidR="00D05F3C" w:rsidRPr="0021481A">
        <w:rPr>
          <w:rStyle w:val="Incipit"/>
          <w:lang w:val="fr-FR"/>
        </w:rPr>
        <w:t>Pater noster</w:t>
      </w:r>
      <w:r w:rsidR="00D05F3C" w:rsidRPr="0021481A">
        <w:rPr>
          <w:lang w:val="fr-FR"/>
        </w:rPr>
        <w:t xml:space="preserve">. OR </w:t>
      </w:r>
      <w:r w:rsidR="00C34D8B" w:rsidRPr="0021481A">
        <w:rPr>
          <w:rStyle w:val="Incipit"/>
          <w:lang w:val="fr-FR"/>
        </w:rPr>
        <w:t>|</w:t>
      </w:r>
      <w:r w:rsidR="00D05F3C" w:rsidRPr="0021481A">
        <w:rPr>
          <w:rStyle w:val="Incipit"/>
          <w:lang w:val="fr-FR"/>
        </w:rPr>
        <w:t>Intercessio nos</w:t>
      </w:r>
      <w:r w:rsidR="00C34D8B" w:rsidRPr="0021481A">
        <w:rPr>
          <w:rStyle w:val="Incipit"/>
          <w:lang w:val="fr-FR"/>
        </w:rPr>
        <w:t>::Intercessio|</w:t>
      </w:r>
      <w:r w:rsidR="00D05F3C" w:rsidRPr="0021481A">
        <w:rPr>
          <w:rStyle w:val="Incipit"/>
          <w:lang w:val="fr-FR"/>
        </w:rPr>
        <w:t xml:space="preserve"> quaesumus</w:t>
      </w:r>
      <w:r w:rsidR="00D05F3C" w:rsidRPr="0021481A">
        <w:rPr>
          <w:lang w:val="fr-FR"/>
        </w:rPr>
        <w:t>. Deinde suffragia.</w:t>
      </w:r>
    </w:p>
    <w:p w:rsidR="00D05F3C" w:rsidRPr="0021481A" w:rsidRDefault="00D05F3C" w:rsidP="004103CF">
      <w:pPr>
        <w:rPr>
          <w:lang w:val="pt-P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w:t>
      </w:r>
    </w:p>
    <w:p w:rsidR="00D05F3C" w:rsidRPr="0021481A" w:rsidRDefault="00D05F3C" w:rsidP="004103CF">
      <w:pPr>
        <w:rPr>
          <w:lang w:val="it-IT"/>
        </w:rPr>
      </w:pPr>
      <w:r w:rsidRPr="0021481A">
        <w:rPr>
          <w:rStyle w:val="Time2"/>
          <w:lang w:val="it-IT"/>
        </w:rPr>
        <w:t>In primo nocturno</w:t>
      </w:r>
      <w:r w:rsidRPr="0021481A">
        <w:rPr>
          <w:lang w:val="it-IT"/>
        </w:rPr>
        <w:t xml:space="preserve"> AN</w:t>
      </w:r>
      <w:r w:rsidR="0039344B" w:rsidRPr="0021481A">
        <w:rPr>
          <w:lang w:val="it-IT"/>
        </w:rPr>
        <w:t xml:space="preserve"> </w:t>
      </w:r>
      <w:r w:rsidR="0039344B" w:rsidRPr="0021481A">
        <w:rPr>
          <w:rStyle w:val="Incipit"/>
          <w:lang w:val="it-IT"/>
        </w:rPr>
        <w:t>Parentes vero</w:t>
      </w:r>
      <w:r w:rsidR="0039344B" w:rsidRPr="0021481A">
        <w:rPr>
          <w:lang w:val="it-IT"/>
        </w:rPr>
        <w:t xml:space="preserve"> cum reliquis. VS </w:t>
      </w:r>
      <w:r w:rsidR="0039344B" w:rsidRPr="0021481A">
        <w:rPr>
          <w:rStyle w:val="Incipit"/>
          <w:lang w:val="it-IT"/>
        </w:rPr>
        <w:t>Glor</w:t>
      </w:r>
      <w:r w:rsidR="00E951E4" w:rsidRPr="0021481A">
        <w:rPr>
          <w:rStyle w:val="Incipit"/>
          <w:lang w:val="it-IT"/>
        </w:rPr>
        <w:t>ia et honore</w:t>
      </w:r>
      <w:r w:rsidR="00E951E4" w:rsidRPr="0021481A">
        <w:rPr>
          <w:lang w:val="it-IT"/>
        </w:rPr>
        <w:t xml:space="preserve">. Legitur vita sua cum historia propria [RP] </w:t>
      </w:r>
      <w:r w:rsidR="00E951E4" w:rsidRPr="0021481A">
        <w:rPr>
          <w:rStyle w:val="Incipit"/>
          <w:lang w:val="it-IT"/>
        </w:rPr>
        <w:t>Parentes vero</w:t>
      </w:r>
      <w:r w:rsidR="00E951E4" w:rsidRPr="0021481A">
        <w:rPr>
          <w:lang w:val="it-IT"/>
        </w:rPr>
        <w:t xml:space="preserve"> cum </w:t>
      </w:r>
      <w:r w:rsidR="0039344B" w:rsidRPr="0021481A">
        <w:rPr>
          <w:lang w:val="it-IT"/>
        </w:rPr>
        <w:t xml:space="preserve">EV </w:t>
      </w:r>
      <w:r w:rsidR="0039344B" w:rsidRPr="0021481A">
        <w:rPr>
          <w:rStyle w:val="Incipit"/>
          <w:lang w:val="it-IT"/>
        </w:rPr>
        <w:t>Vigilate et o</w:t>
      </w:r>
      <w:r w:rsidR="00E951E4" w:rsidRPr="0021481A">
        <w:rPr>
          <w:rStyle w:val="Incipit"/>
          <w:lang w:val="it-IT"/>
        </w:rPr>
        <w:t>rate</w:t>
      </w:r>
      <w:r w:rsidR="00E951E4" w:rsidRPr="0021481A">
        <w:rPr>
          <w:lang w:val="it-IT"/>
        </w:rPr>
        <w:t>.</w:t>
      </w:r>
    </w:p>
    <w:p w:rsidR="00E951E4" w:rsidRPr="0021481A" w:rsidRDefault="00E951E4" w:rsidP="004103CF">
      <w:pPr>
        <w:rPr>
          <w:lang w:val="fr-FR"/>
        </w:rPr>
      </w:pPr>
      <w:r w:rsidRPr="0021481A">
        <w:rPr>
          <w:rStyle w:val="Time1"/>
          <w:lang w:val="it-IT"/>
        </w:rPr>
        <w:t>Ad laudes</w:t>
      </w:r>
      <w:r w:rsidRPr="0021481A">
        <w:rPr>
          <w:lang w:val="it-IT"/>
        </w:rPr>
        <w:t xml:space="preserve"> AN </w:t>
      </w:r>
      <w:r w:rsidRPr="0021481A">
        <w:rPr>
          <w:rStyle w:val="Incipit"/>
          <w:lang w:val="it-IT"/>
        </w:rPr>
        <w:t>Habuit vir dei</w:t>
      </w:r>
      <w:r w:rsidRPr="0021481A">
        <w:rPr>
          <w:lang w:val="it-IT"/>
        </w:rPr>
        <w:t xml:space="preserve"> cum reliquis. </w:t>
      </w:r>
      <w:r w:rsidRPr="0021481A">
        <w:rPr>
          <w:lang w:val="fr-FR"/>
        </w:rPr>
        <w:t xml:space="preserve">CP </w:t>
      </w:r>
      <w:r w:rsidRPr="0021481A">
        <w:rPr>
          <w:rStyle w:val="Incipit"/>
          <w:lang w:val="fr-FR"/>
        </w:rPr>
        <w:t>Dilectus deo</w:t>
      </w:r>
      <w:r w:rsidRPr="0021481A">
        <w:rPr>
          <w:lang w:val="fr-FR"/>
        </w:rPr>
        <w:t xml:space="preserve">. VS </w:t>
      </w:r>
      <w:r w:rsidRPr="0021481A">
        <w:rPr>
          <w:rStyle w:val="Incipit"/>
          <w:lang w:val="fr-FR"/>
        </w:rPr>
        <w:t>Magna est gloria</w:t>
      </w:r>
      <w:r w:rsidRPr="0021481A">
        <w:rPr>
          <w:lang w:val="fr-FR"/>
        </w:rPr>
        <w:t xml:space="preserve">. AB </w:t>
      </w:r>
      <w:r w:rsidR="00041F5E" w:rsidRPr="0021481A">
        <w:rPr>
          <w:rStyle w:val="Incipit"/>
          <w:lang w:val="fr-FR"/>
        </w:rPr>
        <w:t>Superposito equis</w:t>
      </w:r>
      <w:r w:rsidR="00B33AB4" w:rsidRPr="0021481A">
        <w:rPr>
          <w:lang w:val="fr-FR"/>
        </w:rPr>
        <w:t>. (21</w:t>
      </w:r>
      <w:r w:rsidR="00041F5E" w:rsidRPr="0021481A">
        <w:rPr>
          <w:lang w:val="fr-FR"/>
        </w:rPr>
        <w:t>4va)</w:t>
      </w:r>
      <w:r w:rsidR="00A2387A" w:rsidRPr="0021481A">
        <w:rPr>
          <w:lang w:val="fr-FR"/>
        </w:rPr>
        <w:t xml:space="preserve"> [KY] </w:t>
      </w:r>
      <w:r w:rsidR="00A2387A" w:rsidRPr="0021481A">
        <w:rPr>
          <w:rStyle w:val="Incipit"/>
          <w:lang w:val="fr-FR"/>
        </w:rPr>
        <w:t>Ky</w:t>
      </w:r>
      <w:r w:rsidR="00266B56" w:rsidRPr="0021481A">
        <w:rPr>
          <w:rStyle w:val="Incipit"/>
          <w:lang w:val="fr-FR"/>
        </w:rPr>
        <w:t>rie</w:t>
      </w:r>
      <w:r w:rsidR="00266B56" w:rsidRPr="0021481A">
        <w:rPr>
          <w:lang w:val="fr-FR"/>
        </w:rPr>
        <w:t xml:space="preserve">. </w:t>
      </w:r>
      <w:r w:rsidR="00A2387A" w:rsidRPr="0021481A">
        <w:rPr>
          <w:lang w:val="fr-FR"/>
        </w:rPr>
        <w:t>[</w:t>
      </w:r>
      <w:r w:rsidR="00266B56" w:rsidRPr="0021481A">
        <w:rPr>
          <w:lang w:val="fr-FR"/>
        </w:rPr>
        <w:t>PN</w:t>
      </w:r>
      <w:r w:rsidR="00A2387A" w:rsidRPr="0021481A">
        <w:rPr>
          <w:lang w:val="fr-FR"/>
        </w:rPr>
        <w:t>]</w:t>
      </w:r>
      <w:r w:rsidR="00266B56" w:rsidRPr="0021481A">
        <w:rPr>
          <w:lang w:val="fr-FR"/>
        </w:rPr>
        <w:t xml:space="preserve"> </w:t>
      </w:r>
      <w:r w:rsidR="00266B56" w:rsidRPr="0021481A">
        <w:rPr>
          <w:rStyle w:val="Incipit"/>
          <w:lang w:val="fr-FR"/>
        </w:rPr>
        <w:t>Pater noster</w:t>
      </w:r>
      <w:r w:rsidR="00266B56" w:rsidRPr="0021481A">
        <w:rPr>
          <w:lang w:val="fr-FR"/>
        </w:rPr>
        <w:t xml:space="preserve">. OR </w:t>
      </w:r>
      <w:r w:rsidR="00266B56" w:rsidRPr="0021481A">
        <w:rPr>
          <w:rStyle w:val="Incipit"/>
          <w:lang w:val="fr-FR"/>
        </w:rPr>
        <w:t>Intercessio</w:t>
      </w:r>
      <w:r w:rsidR="00C34D8B" w:rsidRPr="0021481A">
        <w:rPr>
          <w:rStyle w:val="Incipit"/>
          <w:lang w:val="fr-FR"/>
        </w:rPr>
        <w:t xml:space="preserve"> %D::nos% quaesumus domine</w:t>
      </w:r>
      <w:r w:rsidR="00C34D8B" w:rsidRPr="0021481A">
        <w:rPr>
          <w:lang w:val="fr-FR"/>
        </w:rPr>
        <w:t>.</w:t>
      </w:r>
    </w:p>
    <w:p w:rsidR="00C34D8B" w:rsidRPr="0021481A" w:rsidRDefault="00C34D8B" w:rsidP="004103CF">
      <w:pPr>
        <w:rPr>
          <w:lang w:val="fr-FR"/>
        </w:rPr>
      </w:pPr>
      <w:r w:rsidRPr="0021481A">
        <w:rPr>
          <w:rStyle w:val="Time1"/>
          <w:lang w:val="fr-FR"/>
        </w:rPr>
        <w:lastRenderedPageBreak/>
        <w:t>Ad horas</w:t>
      </w:r>
      <w:r w:rsidRPr="0021481A">
        <w:rPr>
          <w:lang w:val="fr-FR"/>
        </w:rPr>
        <w:t xml:space="preserve"> cantentur laudes. Et responsoria de uno confessore.</w:t>
      </w:r>
    </w:p>
    <w:p w:rsidR="00C34D8B" w:rsidRPr="0021481A" w:rsidRDefault="00C34D8B" w:rsidP="004103CF">
      <w:pPr>
        <w:rPr>
          <w:lang w:val="it-IT"/>
        </w:rPr>
      </w:pPr>
      <w:r w:rsidRPr="0021481A">
        <w:rPr>
          <w:rStyle w:val="Time1"/>
          <w:lang w:val="it-IT"/>
        </w:rPr>
        <w:t>Ad missam</w:t>
      </w:r>
      <w:r w:rsidRPr="0021481A">
        <w:rPr>
          <w:lang w:val="it-IT"/>
        </w:rPr>
        <w:t xml:space="preserve"> IN </w:t>
      </w:r>
      <w:r w:rsidRPr="0021481A">
        <w:rPr>
          <w:rStyle w:val="Incipit"/>
          <w:lang w:val="it-IT"/>
        </w:rPr>
        <w:t>Os iusti</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w:t>
      </w:r>
      <w:r w:rsidRPr="0021481A">
        <w:rPr>
          <w:lang w:val="it-IT"/>
        </w:rPr>
        <w:t xml:space="preserve">. Secunda de dominica. Tertia generalis. EP </w:t>
      </w:r>
      <w:r w:rsidRPr="0021481A">
        <w:rPr>
          <w:rStyle w:val="Incipit"/>
          <w:lang w:val="it-IT"/>
        </w:rPr>
        <w:t>Dilectus deo</w:t>
      </w:r>
      <w:r w:rsidRPr="0021481A">
        <w:rPr>
          <w:lang w:val="it-IT"/>
        </w:rPr>
        <w:t xml:space="preserve">. GR </w:t>
      </w:r>
      <w:r w:rsidRPr="0021481A">
        <w:rPr>
          <w:rStyle w:val="Incipit"/>
          <w:lang w:val="it-IT"/>
        </w:rPr>
        <w:t>Domine praevenisti</w:t>
      </w:r>
      <w:r w:rsidRPr="0021481A">
        <w:rPr>
          <w:lang w:val="it-IT"/>
        </w:rPr>
        <w:t xml:space="preserve">. ALV </w:t>
      </w:r>
      <w:r w:rsidRPr="0021481A">
        <w:rPr>
          <w:rStyle w:val="Incipit"/>
          <w:lang w:val="it-IT"/>
        </w:rPr>
        <w:t>Iustus ut palma</w:t>
      </w:r>
      <w:r w:rsidRPr="0021481A">
        <w:rPr>
          <w:lang w:val="it-IT"/>
        </w:rPr>
        <w:t xml:space="preserve">. EV </w:t>
      </w:r>
      <w:r w:rsidRPr="0021481A">
        <w:rPr>
          <w:rStyle w:val="Incipit"/>
          <w:lang w:val="it-IT"/>
        </w:rPr>
        <w:t>Vigilate et orate</w:t>
      </w:r>
      <w:r w:rsidRPr="0021481A">
        <w:rPr>
          <w:lang w:val="it-IT"/>
        </w:rPr>
        <w:t xml:space="preserve">. OF </w:t>
      </w:r>
      <w:r w:rsidRPr="0021481A">
        <w:rPr>
          <w:rStyle w:val="Incipit"/>
          <w:lang w:val="it-IT"/>
        </w:rPr>
        <w:t>Posuisti domine</w:t>
      </w:r>
      <w:r w:rsidRPr="0021481A">
        <w:rPr>
          <w:lang w:val="it-IT"/>
        </w:rPr>
        <w:t xml:space="preserve">. CO </w:t>
      </w:r>
      <w:r w:rsidRPr="0021481A">
        <w:rPr>
          <w:rStyle w:val="Incipit"/>
          <w:lang w:val="it-IT"/>
        </w:rPr>
        <w:t>Magna est gloria</w:t>
      </w:r>
      <w:r w:rsidRPr="0021481A">
        <w:rPr>
          <w:lang w:val="it-IT"/>
        </w:rPr>
        <w:t>.</w:t>
      </w:r>
    </w:p>
    <w:p w:rsidR="00C34D8B" w:rsidRPr="0021481A" w:rsidRDefault="00C34D8B" w:rsidP="004103CF">
      <w:pPr>
        <w:rPr>
          <w:lang w:val="it-IT"/>
        </w:rPr>
      </w:pPr>
      <w:r w:rsidRPr="0021481A">
        <w:rPr>
          <w:rStyle w:val="Time1"/>
          <w:lang w:val="it-IT"/>
        </w:rPr>
        <w:t>In secunda vespera</w:t>
      </w:r>
      <w:r w:rsidRPr="0021481A">
        <w:rPr>
          <w:lang w:val="it-IT"/>
        </w:rPr>
        <w:t xml:space="preserve"> AN </w:t>
      </w:r>
      <w:r w:rsidRPr="0021481A">
        <w:rPr>
          <w:rStyle w:val="Incipit"/>
          <w:lang w:val="it-IT"/>
        </w:rPr>
        <w:t>Habuit vir dei</w:t>
      </w:r>
      <w:r w:rsidRPr="0021481A">
        <w:rPr>
          <w:lang w:val="it-IT"/>
        </w:rPr>
        <w:t xml:space="preserve"> super feriales psalmos. Cetera omnia ut priori nocte. Deinde suffragia.</w:t>
      </w:r>
    </w:p>
    <w:p w:rsidR="00C34D8B" w:rsidRPr="0021481A" w:rsidRDefault="00C34D8B" w:rsidP="00C34D8B">
      <w:pPr>
        <w:pStyle w:val="Titolo1"/>
        <w:rPr>
          <w:lang w:val="it-IT"/>
        </w:rPr>
      </w:pPr>
      <w:r w:rsidRPr="0021481A">
        <w:rPr>
          <w:lang w:val="it-IT"/>
        </w:rPr>
        <w:t>IN NATIVITATE |SANCTAE::SANCTI| LUCAE</w:t>
      </w:r>
      <w:r w:rsidR="00B56CAC" w:rsidRPr="0021481A">
        <w:rPr>
          <w:lang w:val="it-IT"/>
        </w:rPr>
        <w:t xml:space="preserve"> EVANGELISTAE</w:t>
      </w:r>
    </w:p>
    <w:p w:rsidR="00C34D8B" w:rsidRPr="0021481A" w:rsidRDefault="00C34D8B" w:rsidP="004103CF">
      <w:pPr>
        <w:rPr>
          <w:lang w:val="pt-PT"/>
        </w:rPr>
      </w:pPr>
      <w:r w:rsidRPr="0021481A">
        <w:rPr>
          <w:rStyle w:val="Time1"/>
          <w:lang w:val="it-IT"/>
        </w:rPr>
        <w:t>Ad vesperas</w:t>
      </w:r>
      <w:r w:rsidRPr="0021481A">
        <w:rPr>
          <w:lang w:val="it-IT"/>
        </w:rPr>
        <w:t xml:space="preserve"> feriales |psalmos::psalmi|. CP </w:t>
      </w:r>
      <w:r w:rsidRPr="0021481A">
        <w:rPr>
          <w:rStyle w:val="Incipit"/>
          <w:lang w:val="it-IT"/>
        </w:rPr>
        <w:t>Misimus ad vos</w:t>
      </w:r>
      <w:r w:rsidRPr="0021481A">
        <w:rPr>
          <w:lang w:val="it-IT"/>
        </w:rPr>
        <w:t xml:space="preserve">. RP </w:t>
      </w:r>
      <w:r w:rsidRPr="0021481A">
        <w:rPr>
          <w:rStyle w:val="Incipit"/>
          <w:lang w:val="it-IT"/>
        </w:rPr>
        <w:t>Qui sunt hi</w:t>
      </w:r>
      <w:r w:rsidRPr="0021481A">
        <w:rPr>
          <w:lang w:val="it-IT"/>
        </w:rPr>
        <w:t xml:space="preserve">. HY </w:t>
      </w:r>
      <w:r w:rsidRPr="0021481A">
        <w:rPr>
          <w:rStyle w:val="Incipit"/>
          <w:lang w:val="it-IT"/>
        </w:rPr>
        <w:t>|Exultent::Exultet| caelum</w:t>
      </w:r>
      <w:r w:rsidR="005738D9" w:rsidRPr="0021481A">
        <w:rPr>
          <w:lang w:val="it-IT"/>
        </w:rPr>
        <w:t xml:space="preserve">. </w:t>
      </w:r>
      <w:r w:rsidR="005738D9" w:rsidRPr="00276593">
        <w:rPr>
          <w:lang w:val="it-IT"/>
        </w:rPr>
        <w:t xml:space="preserve">VS </w:t>
      </w:r>
      <w:r w:rsidR="00B33AB4" w:rsidRPr="00276593">
        <w:rPr>
          <w:rStyle w:val="Incipit"/>
          <w:lang w:val="it-IT"/>
        </w:rPr>
        <w:t>In omnem (21</w:t>
      </w:r>
      <w:r w:rsidR="005738D9" w:rsidRPr="00276593">
        <w:rPr>
          <w:rStyle w:val="Incipit"/>
          <w:lang w:val="it-IT"/>
        </w:rPr>
        <w:t>4vb) terram</w:t>
      </w:r>
      <w:r w:rsidR="005738D9" w:rsidRPr="00276593">
        <w:rPr>
          <w:lang w:val="it-IT"/>
        </w:rPr>
        <w:t xml:space="preserve">. AM </w:t>
      </w:r>
      <w:r w:rsidR="005738D9" w:rsidRPr="00276593">
        <w:rPr>
          <w:rStyle w:val="Incipit"/>
          <w:lang w:val="it-IT"/>
        </w:rPr>
        <w:t>Ecce ego Ioannes</w:t>
      </w:r>
      <w:r w:rsidR="005738D9" w:rsidRPr="00276593">
        <w:rPr>
          <w:lang w:val="it-IT"/>
        </w:rPr>
        <w:t xml:space="preserve">. </w:t>
      </w:r>
      <w:r w:rsidR="005738D9" w:rsidRPr="00276593">
        <w:rPr>
          <w:lang w:val="pt-PT"/>
        </w:rPr>
        <w:t xml:space="preserve">OR </w:t>
      </w:r>
      <w:r w:rsidR="005738D9" w:rsidRPr="00276593">
        <w:rPr>
          <w:rStyle w:val="Incipit"/>
          <w:lang w:val="pt-PT"/>
        </w:rPr>
        <w:t>Interveniat pro nobis</w:t>
      </w:r>
      <w:r w:rsidR="005738D9" w:rsidRPr="00276593">
        <w:rPr>
          <w:lang w:val="pt-PT"/>
        </w:rPr>
        <w:t xml:space="preserve">. </w:t>
      </w:r>
      <w:r w:rsidR="005738D9" w:rsidRPr="0021481A">
        <w:rPr>
          <w:lang w:val="pt-PT"/>
        </w:rPr>
        <w:t>Deinde suffragia.</w:t>
      </w:r>
    </w:p>
    <w:p w:rsidR="005738D9" w:rsidRPr="0021481A" w:rsidRDefault="005738D9" w:rsidP="004103CF">
      <w:pPr>
        <w:rPr>
          <w:lang w:val="pt-PT"/>
        </w:rPr>
      </w:pPr>
      <w:r w:rsidRPr="0021481A">
        <w:rPr>
          <w:rStyle w:val="Time1"/>
          <w:lang w:val="pt-PT"/>
        </w:rPr>
        <w:t>Ad matutinam</w:t>
      </w:r>
      <w:r w:rsidRPr="0021481A">
        <w:rPr>
          <w:lang w:val="pt-PT"/>
        </w:rPr>
        <w:t xml:space="preserve"> INV </w:t>
      </w:r>
      <w:r w:rsidRPr="0021481A">
        <w:rPr>
          <w:rStyle w:val="Incipit"/>
          <w:lang w:val="pt-PT"/>
        </w:rPr>
        <w:t>Regem apostolorum</w:t>
      </w:r>
      <w:r w:rsidRPr="0021481A">
        <w:rPr>
          <w:lang w:val="pt-PT"/>
        </w:rPr>
        <w:t xml:space="preserve">. Et cetera de apostolis. VS </w:t>
      </w:r>
      <w:r w:rsidRPr="0021481A">
        <w:rPr>
          <w:rStyle w:val="Incipit"/>
          <w:lang w:val="pt-PT"/>
        </w:rPr>
        <w:t>In omnem terram</w:t>
      </w:r>
      <w:r w:rsidRPr="0021481A">
        <w:rPr>
          <w:lang w:val="pt-PT"/>
        </w:rPr>
        <w:t xml:space="preserve">. Legitur LS </w:t>
      </w:r>
      <w:r w:rsidRPr="0021481A">
        <w:rPr>
          <w:rStyle w:val="Incipit"/>
          <w:lang w:val="pt-PT"/>
        </w:rPr>
        <w:t>Per sanctum prophetiae spiritum</w:t>
      </w:r>
      <w:r w:rsidRPr="0021481A">
        <w:rPr>
          <w:lang w:val="pt-PT"/>
        </w:rPr>
        <w:t xml:space="preserve">. EV </w:t>
      </w:r>
      <w:r w:rsidRPr="0021481A">
        <w:rPr>
          <w:rStyle w:val="Incipit"/>
          <w:lang w:val="pt-PT"/>
        </w:rPr>
        <w:t>Designavit dominus</w:t>
      </w:r>
      <w:r w:rsidRPr="0021481A">
        <w:rPr>
          <w:lang w:val="pt-PT"/>
        </w:rPr>
        <w:t xml:space="preserve"> cum historia [RP] </w:t>
      </w:r>
      <w:r w:rsidRPr="0021481A">
        <w:rPr>
          <w:rStyle w:val="Incipit"/>
          <w:lang w:val="pt-PT"/>
        </w:rPr>
        <w:t>Ecce ego mitto vos</w:t>
      </w:r>
      <w:r w:rsidRPr="0021481A">
        <w:rPr>
          <w:lang w:val="pt-PT"/>
        </w:rPr>
        <w:t>.</w:t>
      </w:r>
    </w:p>
    <w:p w:rsidR="005738D9" w:rsidRPr="0021481A" w:rsidRDefault="005738D9" w:rsidP="004103CF">
      <w:pPr>
        <w:rPr>
          <w:lang w:val="it-IT"/>
        </w:rPr>
      </w:pPr>
      <w:r w:rsidRPr="0021481A">
        <w:rPr>
          <w:rStyle w:val="Time1"/>
          <w:lang w:val="en-US"/>
        </w:rPr>
        <w:t>Ad laudes</w:t>
      </w:r>
      <w:r w:rsidRPr="0021481A">
        <w:rPr>
          <w:lang w:val="en-US"/>
        </w:rPr>
        <w:t xml:space="preserve"> AN </w:t>
      </w:r>
      <w:r w:rsidRPr="0021481A">
        <w:rPr>
          <w:rStyle w:val="Incipit"/>
          <w:lang w:val="en-US"/>
        </w:rPr>
        <w:t>Hoc est praeceptum</w:t>
      </w:r>
      <w:r w:rsidRPr="0021481A">
        <w:rPr>
          <w:lang w:val="en-US"/>
        </w:rPr>
        <w:t xml:space="preserve"> cum ceteris. </w:t>
      </w:r>
      <w:r w:rsidRPr="0021481A">
        <w:rPr>
          <w:lang w:val="it-IT"/>
        </w:rPr>
        <w:t xml:space="preserve">CP </w:t>
      </w:r>
      <w:r w:rsidRPr="0021481A">
        <w:rPr>
          <w:rStyle w:val="Incipit"/>
          <w:lang w:val="it-IT"/>
        </w:rPr>
        <w:t>Nolite erubescere</w:t>
      </w:r>
      <w:r w:rsidRPr="0021481A">
        <w:rPr>
          <w:lang w:val="it-IT"/>
        </w:rPr>
        <w:t xml:space="preserve">. VS </w:t>
      </w:r>
      <w:r w:rsidRPr="0021481A">
        <w:rPr>
          <w:rStyle w:val="Incipit"/>
          <w:lang w:val="it-IT"/>
        </w:rPr>
        <w:t>Annuntiaverunt opera dei</w:t>
      </w:r>
      <w:r w:rsidRPr="0021481A">
        <w:rPr>
          <w:lang w:val="it-IT"/>
        </w:rPr>
        <w:t xml:space="preserve">. AB </w:t>
      </w:r>
      <w:r w:rsidRPr="0021481A">
        <w:rPr>
          <w:rStyle w:val="Incipit"/>
          <w:lang w:val="it-IT"/>
        </w:rPr>
        <w:t>Tradent enim vos</w:t>
      </w:r>
      <w:r w:rsidRPr="0021481A">
        <w:rPr>
          <w:lang w:val="it-IT"/>
        </w:rPr>
        <w:t xml:space="preserve">. [KY] </w:t>
      </w:r>
      <w:r w:rsidRPr="0021481A">
        <w:rPr>
          <w:rStyle w:val="Incipit"/>
          <w:lang w:val="it-IT"/>
        </w:rPr>
        <w:t>Kyrie</w:t>
      </w:r>
      <w:r w:rsidRPr="0021481A">
        <w:rPr>
          <w:lang w:val="it-IT"/>
        </w:rPr>
        <w:t xml:space="preserve"> nec [PN] </w:t>
      </w:r>
      <w:r w:rsidRPr="0021481A">
        <w:rPr>
          <w:rStyle w:val="Incipit"/>
          <w:lang w:val="it-IT"/>
        </w:rPr>
        <w:t>Pater noster</w:t>
      </w:r>
      <w:r w:rsidRPr="0021481A">
        <w:rPr>
          <w:lang w:val="it-IT"/>
        </w:rPr>
        <w:t xml:space="preserve">. OR </w:t>
      </w:r>
      <w:r w:rsidRPr="0021481A">
        <w:rPr>
          <w:rStyle w:val="Incipit"/>
          <w:lang w:val="it-IT"/>
        </w:rPr>
        <w:t>Interveniat pro nobis</w:t>
      </w:r>
      <w:r w:rsidRPr="0021481A">
        <w:rPr>
          <w:lang w:val="it-IT"/>
        </w:rPr>
        <w:t>.</w:t>
      </w:r>
    </w:p>
    <w:p w:rsidR="005738D9" w:rsidRPr="0021481A" w:rsidRDefault="005738D9" w:rsidP="004103CF">
      <w:pPr>
        <w:rPr>
          <w:lang w:val="it-IT"/>
        </w:rPr>
      </w:pPr>
      <w:r w:rsidRPr="0021481A">
        <w:rPr>
          <w:rStyle w:val="Time1"/>
          <w:lang w:val="it-IT"/>
        </w:rPr>
        <w:t>Ad horas</w:t>
      </w:r>
      <w:r w:rsidRPr="0021481A">
        <w:rPr>
          <w:lang w:val="it-IT"/>
        </w:rPr>
        <w:t xml:space="preserve"> cantentur laudes. Et responsoria de apostolis.</w:t>
      </w:r>
    </w:p>
    <w:p w:rsidR="005738D9" w:rsidRPr="0021481A" w:rsidRDefault="005738D9" w:rsidP="004103CF">
      <w:pPr>
        <w:rPr>
          <w:lang w:val="en-US"/>
        </w:rPr>
      </w:pPr>
      <w:r w:rsidRPr="0021481A">
        <w:rPr>
          <w:rStyle w:val="Time1"/>
          <w:lang w:val="it-IT"/>
        </w:rPr>
        <w:t>Ad missam</w:t>
      </w:r>
      <w:r w:rsidRPr="0021481A">
        <w:rPr>
          <w:lang w:val="it-IT"/>
        </w:rPr>
        <w:t xml:space="preserve"> IN </w:t>
      </w:r>
      <w:r w:rsidRPr="0021481A">
        <w:rPr>
          <w:rStyle w:val="Incipit"/>
          <w:lang w:val="it-IT"/>
        </w:rPr>
        <w:t>Os iusti</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w:t>
      </w:r>
      <w:r w:rsidRPr="0021481A">
        <w:rPr>
          <w:lang w:val="it-IT"/>
        </w:rPr>
        <w:t xml:space="preserve">. </w:t>
      </w:r>
      <w:r w:rsidRPr="00276593">
        <w:rPr>
          <w:lang w:val="pt-PT"/>
        </w:rPr>
        <w:t xml:space="preserve">ORCL </w:t>
      </w:r>
      <w:r w:rsidRPr="00276593">
        <w:rPr>
          <w:rStyle w:val="Incipit"/>
          <w:lang w:val="pt-PT"/>
        </w:rPr>
        <w:t>Interveniat pro nobis</w:t>
      </w:r>
      <w:r w:rsidRPr="00276593">
        <w:rPr>
          <w:lang w:val="pt-PT"/>
        </w:rPr>
        <w:t xml:space="preserve">. </w:t>
      </w:r>
      <w:r w:rsidRPr="0021481A">
        <w:rPr>
          <w:lang w:val="pt-PT"/>
        </w:rPr>
        <w:t>Se</w:t>
      </w:r>
      <w:r w:rsidR="00F93ECB" w:rsidRPr="0021481A">
        <w:rPr>
          <w:lang w:val="pt-PT"/>
        </w:rPr>
        <w:t>cunda oratio de dominica. (215-1ra</w:t>
      </w:r>
      <w:r w:rsidRPr="0021481A">
        <w:rPr>
          <w:lang w:val="pt-PT"/>
        </w:rPr>
        <w:t xml:space="preserve">) Tertia quam velis. EP </w:t>
      </w:r>
      <w:r w:rsidRPr="0021481A">
        <w:rPr>
          <w:rStyle w:val="Incipit"/>
          <w:lang w:val="pt-PT"/>
        </w:rPr>
        <w:t>Ecce ego Ioannes</w:t>
      </w:r>
      <w:r w:rsidRPr="0021481A">
        <w:rPr>
          <w:lang w:val="pt-PT"/>
        </w:rPr>
        <w:t xml:space="preserve">. GR </w:t>
      </w:r>
      <w:r w:rsidRPr="0021481A">
        <w:rPr>
          <w:rStyle w:val="Incipit"/>
          <w:lang w:val="pt-PT"/>
        </w:rPr>
        <w:t>Beatus vir</w:t>
      </w:r>
      <w:r w:rsidRPr="0021481A">
        <w:rPr>
          <w:lang w:val="pt-PT"/>
        </w:rPr>
        <w:t xml:space="preserve">. ALV </w:t>
      </w:r>
      <w:r w:rsidRPr="0021481A">
        <w:rPr>
          <w:rStyle w:val="Incipit"/>
          <w:lang w:val="pt-PT"/>
        </w:rPr>
        <w:t>Dorsa eorum</w:t>
      </w:r>
      <w:r w:rsidRPr="0021481A">
        <w:rPr>
          <w:lang w:val="pt-PT"/>
        </w:rPr>
        <w:t xml:space="preserve">. SE </w:t>
      </w:r>
      <w:r w:rsidRPr="0021481A">
        <w:rPr>
          <w:rStyle w:val="Incipit"/>
          <w:lang w:val="pt-PT"/>
        </w:rPr>
        <w:t>Plausu chorus</w:t>
      </w:r>
      <w:r w:rsidRPr="0021481A">
        <w:rPr>
          <w:lang w:val="pt-PT"/>
        </w:rPr>
        <w:t xml:space="preserve">. EV </w:t>
      </w:r>
      <w:r w:rsidRPr="0021481A">
        <w:rPr>
          <w:rStyle w:val="Incipit"/>
          <w:lang w:val="pt-PT"/>
        </w:rPr>
        <w:t>Designavit dominus</w:t>
      </w:r>
      <w:r w:rsidRPr="0021481A">
        <w:rPr>
          <w:lang w:val="pt-PT"/>
        </w:rPr>
        <w:t xml:space="preserve">. </w:t>
      </w:r>
      <w:r w:rsidRPr="00276593">
        <w:rPr>
          <w:lang w:val="pt-PT"/>
        </w:rPr>
        <w:t xml:space="preserve">[CR] </w:t>
      </w:r>
      <w:r w:rsidRPr="00276593">
        <w:rPr>
          <w:rStyle w:val="Incipit"/>
          <w:lang w:val="pt-PT"/>
        </w:rPr>
        <w:t>Credo in unum</w:t>
      </w:r>
      <w:r w:rsidRPr="00276593">
        <w:rPr>
          <w:lang w:val="pt-PT"/>
        </w:rPr>
        <w:t xml:space="preserve"> dicitur. </w:t>
      </w:r>
      <w:r w:rsidRPr="0021481A">
        <w:rPr>
          <w:lang w:val="en-US"/>
        </w:rPr>
        <w:t xml:space="preserve">OF </w:t>
      </w:r>
      <w:r w:rsidRPr="0021481A">
        <w:rPr>
          <w:rStyle w:val="Incipit"/>
          <w:lang w:val="en-US"/>
        </w:rPr>
        <w:t>Inveni David</w:t>
      </w:r>
      <w:r w:rsidRPr="0021481A">
        <w:rPr>
          <w:lang w:val="en-US"/>
        </w:rPr>
        <w:t xml:space="preserve">. CO </w:t>
      </w:r>
      <w:r w:rsidRPr="0021481A">
        <w:rPr>
          <w:rStyle w:val="Incipit"/>
          <w:lang w:val="en-US"/>
        </w:rPr>
        <w:t>Beatus servus</w:t>
      </w:r>
      <w:r w:rsidRPr="0021481A">
        <w:rPr>
          <w:lang w:val="en-US"/>
        </w:rPr>
        <w:t>.</w:t>
      </w:r>
    </w:p>
    <w:p w:rsidR="005738D9" w:rsidRPr="0021481A" w:rsidRDefault="005738D9" w:rsidP="004103CF">
      <w:pPr>
        <w:rPr>
          <w:lang w:val="en-US"/>
        </w:rPr>
      </w:pPr>
      <w:r w:rsidRPr="0021481A">
        <w:rPr>
          <w:rStyle w:val="Time1"/>
          <w:lang w:val="en-US"/>
        </w:rPr>
        <w:t>In secunda vespera</w:t>
      </w:r>
      <w:r w:rsidRPr="0021481A">
        <w:rPr>
          <w:lang w:val="en-US"/>
        </w:rPr>
        <w:t xml:space="preserve"> [super] feriales psalmi AN </w:t>
      </w:r>
      <w:r w:rsidRPr="0021481A">
        <w:rPr>
          <w:rStyle w:val="Incipit"/>
          <w:lang w:val="en-US"/>
        </w:rPr>
        <w:t>Hoc est praeceptum</w:t>
      </w:r>
      <w:r w:rsidRPr="0021481A">
        <w:rPr>
          <w:lang w:val="en-US"/>
        </w:rPr>
        <w:t xml:space="preserve">. CP </w:t>
      </w:r>
      <w:r w:rsidRPr="0021481A">
        <w:rPr>
          <w:rStyle w:val="Incipit"/>
          <w:lang w:val="en-US"/>
        </w:rPr>
        <w:t>Misimus ad vos</w:t>
      </w:r>
      <w:r w:rsidRPr="0021481A">
        <w:rPr>
          <w:lang w:val="en-US"/>
        </w:rPr>
        <w:t xml:space="preserve">. HY </w:t>
      </w:r>
      <w:r w:rsidRPr="0021481A">
        <w:rPr>
          <w:rStyle w:val="Incipit"/>
          <w:lang w:val="en-US"/>
        </w:rPr>
        <w:t>Exultet caelum</w:t>
      </w:r>
      <w:r w:rsidRPr="0021481A">
        <w:rPr>
          <w:lang w:val="en-US"/>
        </w:rPr>
        <w:t xml:space="preserve">. VS </w:t>
      </w:r>
      <w:r w:rsidRPr="0021481A">
        <w:rPr>
          <w:rStyle w:val="Incipit"/>
          <w:lang w:val="en-US"/>
        </w:rPr>
        <w:t>In omnem terram</w:t>
      </w:r>
      <w:r w:rsidRPr="0021481A">
        <w:rPr>
          <w:lang w:val="en-US"/>
        </w:rPr>
        <w:t xml:space="preserve">. AM </w:t>
      </w:r>
      <w:r w:rsidRPr="0021481A">
        <w:rPr>
          <w:rStyle w:val="Incipit"/>
          <w:lang w:val="en-US"/>
        </w:rPr>
        <w:t>Beati eritis</w:t>
      </w:r>
      <w:r w:rsidRPr="0021481A">
        <w:rPr>
          <w:lang w:val="en-US"/>
        </w:rPr>
        <w:t xml:space="preserve">. OR </w:t>
      </w:r>
      <w:r w:rsidRPr="0021481A">
        <w:rPr>
          <w:rStyle w:val="Incipit"/>
          <w:lang w:val="en-US"/>
        </w:rPr>
        <w:t>Interveniat pro vobis</w:t>
      </w:r>
      <w:r w:rsidRPr="0021481A">
        <w:rPr>
          <w:lang w:val="en-US"/>
        </w:rPr>
        <w:t>. Deinde suffragia.</w:t>
      </w:r>
    </w:p>
    <w:p w:rsidR="005738D9" w:rsidRPr="0021481A" w:rsidRDefault="005738D9" w:rsidP="004055DC">
      <w:pPr>
        <w:pStyle w:val="Titolo1"/>
        <w:rPr>
          <w:lang w:val="en-US"/>
        </w:rPr>
      </w:pPr>
      <w:r w:rsidRPr="0021481A">
        <w:rPr>
          <w:lang w:val="en-US"/>
        </w:rPr>
        <w:t>IN NATIVITATE SANCTI IANUARII</w:t>
      </w:r>
      <w:r w:rsidR="00EA4409" w:rsidRPr="0021481A">
        <w:rPr>
          <w:lang w:val="en-US"/>
        </w:rPr>
        <w:t xml:space="preserve"> ET SOCIORUM EIUS</w:t>
      </w:r>
    </w:p>
    <w:p w:rsidR="00EA4409" w:rsidRPr="00276593" w:rsidRDefault="00EA4409" w:rsidP="004103CF">
      <w:pPr>
        <w:rPr>
          <w:lang w:val="en-US"/>
        </w:rPr>
      </w:pPr>
      <w:r w:rsidRPr="00276593">
        <w:rPr>
          <w:rStyle w:val="Time1"/>
          <w:lang w:val="en-US"/>
        </w:rPr>
        <w:t>Ad vesperas</w:t>
      </w:r>
      <w:r w:rsidRPr="00276593">
        <w:rPr>
          <w:lang w:val="en-US"/>
        </w:rPr>
        <w:t xml:space="preserve"> feriales |psalmos::psalmi|. Capitulum require de sanctis. AM</w:t>
      </w:r>
      <w:r w:rsidR="00F21DF8" w:rsidRPr="00276593">
        <w:rPr>
          <w:lang w:val="en-US"/>
        </w:rPr>
        <w:t xml:space="preserve"> </w:t>
      </w:r>
      <w:r w:rsidR="00F21DF8" w:rsidRPr="00276593">
        <w:rPr>
          <w:rStyle w:val="Incipit"/>
          <w:lang w:val="en-US"/>
        </w:rPr>
        <w:t>Absterget deus</w:t>
      </w:r>
      <w:r w:rsidR="00F21DF8" w:rsidRPr="00276593">
        <w:rPr>
          <w:lang w:val="en-US"/>
        </w:rPr>
        <w:t>. Orationem require in serie sanctorum. Deinde suffragia.</w:t>
      </w:r>
    </w:p>
    <w:p w:rsidR="00F21DF8" w:rsidRPr="0021481A" w:rsidRDefault="00F21DF8" w:rsidP="004103CF">
      <w:pPr>
        <w:rPr>
          <w:lang w:val="pt-PT"/>
        </w:rPr>
      </w:pPr>
      <w:r w:rsidRPr="00276593">
        <w:rPr>
          <w:rStyle w:val="Time1"/>
          <w:lang w:val="en-US"/>
        </w:rPr>
        <w:t>Ad matutinam</w:t>
      </w:r>
      <w:r w:rsidRPr="00276593">
        <w:rPr>
          <w:lang w:val="en-US"/>
        </w:rPr>
        <w:t xml:space="preserve"> INV </w:t>
      </w:r>
      <w:r w:rsidRPr="00276593">
        <w:rPr>
          <w:rStyle w:val="Incipit"/>
          <w:lang w:val="en-US"/>
        </w:rPr>
        <w:t>Regem martyrum</w:t>
      </w:r>
      <w:r w:rsidRPr="00276593">
        <w:rPr>
          <w:lang w:val="en-US"/>
        </w:rPr>
        <w:t xml:space="preserve"> cum nocturno. </w:t>
      </w:r>
      <w:r w:rsidRPr="00276593">
        <w:rPr>
          <w:lang w:val="it-IT"/>
        </w:rPr>
        <w:t xml:space="preserve">VS </w:t>
      </w:r>
      <w:r w:rsidRPr="00276593">
        <w:rPr>
          <w:rStyle w:val="Incipit"/>
          <w:lang w:val="it-IT"/>
        </w:rPr>
        <w:t>Laetamini (215</w:t>
      </w:r>
      <w:r w:rsidR="00F93ECB" w:rsidRPr="00276593">
        <w:rPr>
          <w:rStyle w:val="Incipit"/>
          <w:lang w:val="it-IT"/>
        </w:rPr>
        <w:t>-1</w:t>
      </w:r>
      <w:r w:rsidRPr="00276593">
        <w:rPr>
          <w:rStyle w:val="Incipit"/>
          <w:lang w:val="it-IT"/>
        </w:rPr>
        <w:t>rb) in domino</w:t>
      </w:r>
      <w:r w:rsidRPr="00276593">
        <w:rPr>
          <w:lang w:val="it-IT"/>
        </w:rPr>
        <w:t xml:space="preserve">. </w:t>
      </w:r>
      <w:r w:rsidRPr="0021481A">
        <w:rPr>
          <w:lang w:val="pt-PT"/>
        </w:rPr>
        <w:t>Legitur passio eorum cum tribus responsoriis de martyribus.</w:t>
      </w:r>
    </w:p>
    <w:p w:rsidR="00F21DF8" w:rsidRPr="0021481A" w:rsidRDefault="00F21DF8" w:rsidP="004103CF">
      <w:pPr>
        <w:rPr>
          <w:lang w:val="pt-PT"/>
        </w:rPr>
      </w:pPr>
      <w:r w:rsidRPr="0021481A">
        <w:rPr>
          <w:rStyle w:val="Time1"/>
          <w:lang w:val="pt-PT"/>
        </w:rPr>
        <w:t>Ad laudes</w:t>
      </w:r>
      <w:r w:rsidRPr="0021481A">
        <w:rPr>
          <w:lang w:val="pt-PT"/>
        </w:rPr>
        <w:t xml:space="preserve"> AN </w:t>
      </w:r>
      <w:r w:rsidRPr="0021481A">
        <w:rPr>
          <w:rStyle w:val="Incipit"/>
          <w:lang w:val="pt-PT"/>
        </w:rPr>
        <w:t>Iustorum autem</w:t>
      </w:r>
      <w:r w:rsidRPr="0021481A">
        <w:rPr>
          <w:lang w:val="pt-PT"/>
        </w:rPr>
        <w:t xml:space="preserve">. </w:t>
      </w:r>
      <w:r w:rsidRPr="0021481A">
        <w:rPr>
          <w:lang w:val="fr-FR"/>
        </w:rPr>
        <w:t xml:space="preserve">Capitulum et versiculum require de serie sanctorum. AB </w:t>
      </w:r>
      <w:r w:rsidRPr="0021481A">
        <w:rPr>
          <w:rStyle w:val="Incipit"/>
          <w:lang w:val="fr-FR"/>
        </w:rPr>
        <w:t>Fulgebunt iusti</w:t>
      </w:r>
      <w:r w:rsidRPr="0021481A">
        <w:rPr>
          <w:lang w:val="fr-FR"/>
        </w:rPr>
        <w:t xml:space="preserve">. [KY] </w:t>
      </w:r>
      <w:r w:rsidRPr="0021481A">
        <w:rPr>
          <w:rStyle w:val="Incipit"/>
          <w:lang w:val="fr-FR"/>
        </w:rPr>
        <w:t>Kyrie</w:t>
      </w:r>
      <w:r w:rsidRPr="0021481A">
        <w:rPr>
          <w:lang w:val="fr-FR"/>
        </w:rPr>
        <w:t xml:space="preserve">. [PN] </w:t>
      </w:r>
      <w:r w:rsidRPr="0021481A">
        <w:rPr>
          <w:rStyle w:val="Incipit"/>
          <w:lang w:val="fr-FR"/>
        </w:rPr>
        <w:t>Pater noster</w:t>
      </w:r>
      <w:r w:rsidRPr="0021481A">
        <w:rPr>
          <w:lang w:val="fr-FR"/>
        </w:rPr>
        <w:t xml:space="preserve">. Oratio de sanctis. </w:t>
      </w:r>
      <w:r w:rsidRPr="0021481A">
        <w:rPr>
          <w:lang w:val="pt-PT"/>
        </w:rPr>
        <w:t>Deinde suffragia.</w:t>
      </w:r>
    </w:p>
    <w:p w:rsidR="00F21DF8" w:rsidRPr="0021481A" w:rsidRDefault="00F21DF8" w:rsidP="004103CF">
      <w:pPr>
        <w:rPr>
          <w:lang w:val="pt-PT"/>
        </w:rPr>
      </w:pPr>
      <w:r w:rsidRPr="0021481A">
        <w:rPr>
          <w:rStyle w:val="Time1"/>
          <w:lang w:val="pt-PT"/>
        </w:rPr>
        <w:t>Ad horas</w:t>
      </w:r>
      <w:r w:rsidRPr="0021481A">
        <w:rPr>
          <w:lang w:val="pt-PT"/>
        </w:rPr>
        <w:t xml:space="preserve"> cantentur laudes. Et responsoria de martyribus.</w:t>
      </w:r>
    </w:p>
    <w:p w:rsidR="00F21DF8" w:rsidRPr="0021481A" w:rsidRDefault="00F21DF8" w:rsidP="004103CF">
      <w:pPr>
        <w:rPr>
          <w:lang w:val="pt-PT"/>
        </w:rPr>
      </w:pPr>
      <w:r w:rsidRPr="0021481A">
        <w:rPr>
          <w:rStyle w:val="Time1"/>
          <w:lang w:val="pt-PT"/>
        </w:rPr>
        <w:t>Ad missam</w:t>
      </w:r>
      <w:r w:rsidRPr="0021481A">
        <w:rPr>
          <w:lang w:val="pt-PT"/>
        </w:rPr>
        <w:t xml:space="preserve"> dominica per totum. Secunda oratio de sanctis.</w:t>
      </w:r>
    </w:p>
    <w:p w:rsidR="00F21DF8" w:rsidRPr="0021481A" w:rsidRDefault="00F21DF8" w:rsidP="004055DC">
      <w:pPr>
        <w:pStyle w:val="Titolo1"/>
        <w:rPr>
          <w:lang w:val="pt-PT"/>
        </w:rPr>
      </w:pPr>
      <w:r w:rsidRPr="0021481A">
        <w:rPr>
          <w:lang w:val="pt-PT"/>
        </w:rPr>
        <w:lastRenderedPageBreak/>
        <w:t xml:space="preserve">IN NATIVITATE </w:t>
      </w:r>
      <w:r w:rsidR="004055DC" w:rsidRPr="0021481A">
        <w:rPr>
          <w:lang w:val="pt-PT"/>
        </w:rPr>
        <w:t>UNDECIM MILIUM VIRGINUM</w:t>
      </w:r>
    </w:p>
    <w:p w:rsidR="004055DC" w:rsidRPr="0021481A" w:rsidRDefault="004055DC" w:rsidP="004103CF">
      <w:pPr>
        <w:rPr>
          <w:lang w:val="fr-FR"/>
        </w:rPr>
      </w:pPr>
      <w:r w:rsidRPr="0021481A">
        <w:rPr>
          <w:rStyle w:val="Time1"/>
          <w:lang w:val="pt-PT"/>
        </w:rPr>
        <w:t>Ad vesperas</w:t>
      </w:r>
      <w:r w:rsidRPr="0021481A">
        <w:rPr>
          <w:lang w:val="pt-PT"/>
        </w:rPr>
        <w:t xml:space="preserve"> feriales |psalmos::psalmi|. CP </w:t>
      </w:r>
      <w:r w:rsidRPr="0021481A">
        <w:rPr>
          <w:rStyle w:val="Incipit"/>
          <w:lang w:val="pt-PT"/>
        </w:rPr>
        <w:t>Reddet deus</w:t>
      </w:r>
      <w:r w:rsidRPr="0021481A">
        <w:rPr>
          <w:lang w:val="pt-PT"/>
        </w:rPr>
        <w:t xml:space="preserve">. RP </w:t>
      </w:r>
      <w:r w:rsidRPr="0021481A">
        <w:rPr>
          <w:rStyle w:val="Incipit"/>
          <w:lang w:val="pt-PT"/>
        </w:rPr>
        <w:t>Isti sunt sancti</w:t>
      </w:r>
      <w:r w:rsidRPr="0021481A">
        <w:rPr>
          <w:lang w:val="pt-PT"/>
        </w:rPr>
        <w:t xml:space="preserve">. HY </w:t>
      </w:r>
      <w:r w:rsidRPr="0021481A">
        <w:rPr>
          <w:rStyle w:val="Incipit"/>
          <w:lang w:val="pt-PT"/>
        </w:rPr>
        <w:t>Rex gloriose</w:t>
      </w:r>
      <w:r w:rsidRPr="0021481A">
        <w:rPr>
          <w:lang w:val="pt-PT"/>
        </w:rPr>
        <w:t xml:space="preserve">. VS </w:t>
      </w:r>
      <w:r w:rsidRPr="0021481A">
        <w:rPr>
          <w:rStyle w:val="Incipit"/>
          <w:lang w:val="pt-PT"/>
        </w:rPr>
        <w:t>Laetamini in domino</w:t>
      </w:r>
      <w:r w:rsidRPr="0021481A">
        <w:rPr>
          <w:lang w:val="pt-PT"/>
        </w:rPr>
        <w:t xml:space="preserve">. AM </w:t>
      </w:r>
      <w:r w:rsidRPr="0021481A">
        <w:rPr>
          <w:rStyle w:val="Incipit"/>
          <w:lang w:val="pt-PT"/>
        </w:rPr>
        <w:t>Sanctum est verum</w:t>
      </w:r>
      <w:r w:rsidRPr="0021481A">
        <w:rPr>
          <w:lang w:val="pt-PT"/>
        </w:rPr>
        <w:t xml:space="preserve">. </w:t>
      </w:r>
      <w:r w:rsidRPr="0021481A">
        <w:rPr>
          <w:lang w:val="fr-FR"/>
        </w:rPr>
        <w:t xml:space="preserve">[KY] </w:t>
      </w:r>
      <w:r w:rsidRPr="0021481A">
        <w:rPr>
          <w:rStyle w:val="Incipit"/>
          <w:lang w:val="fr-FR"/>
        </w:rPr>
        <w:t>Kyrie</w:t>
      </w:r>
      <w:r w:rsidR="000E5049" w:rsidRPr="0021481A">
        <w:rPr>
          <w:lang w:val="fr-FR"/>
        </w:rPr>
        <w:t>.</w:t>
      </w:r>
      <w:r w:rsidRPr="0021481A">
        <w:rPr>
          <w:lang w:val="fr-FR"/>
        </w:rPr>
        <w:t xml:space="preserve"> [PN] </w:t>
      </w:r>
      <w:r w:rsidRPr="0021481A">
        <w:rPr>
          <w:rStyle w:val="Incipit"/>
          <w:lang w:val="fr-FR"/>
        </w:rPr>
        <w:t>Pater noster</w:t>
      </w:r>
      <w:r w:rsidRPr="0021481A">
        <w:rPr>
          <w:lang w:val="fr-FR"/>
        </w:rPr>
        <w:t xml:space="preserve"> </w:t>
      </w:r>
      <w:r w:rsidR="000E5049" w:rsidRPr="0021481A">
        <w:rPr>
          <w:lang w:val="fr-FR"/>
        </w:rPr>
        <w:t xml:space="preserve">non </w:t>
      </w:r>
      <w:r w:rsidRPr="0021481A">
        <w:rPr>
          <w:lang w:val="fr-FR"/>
        </w:rPr>
        <w:t xml:space="preserve">dicitur. OR </w:t>
      </w:r>
      <w:r w:rsidRPr="0021481A">
        <w:rPr>
          <w:rStyle w:val="Incipit"/>
          <w:lang w:val="fr-FR"/>
        </w:rPr>
        <w:t xml:space="preserve">Deus qui </w:t>
      </w:r>
      <w:r w:rsidR="00D35BFF" w:rsidRPr="0021481A">
        <w:rPr>
          <w:rStyle w:val="Incipit"/>
          <w:lang w:val="fr-FR"/>
        </w:rPr>
        <w:t>|digne::</w:t>
      </w:r>
      <w:r w:rsidRPr="0021481A">
        <w:rPr>
          <w:rStyle w:val="Incipit"/>
          <w:lang w:val="fr-FR"/>
        </w:rPr>
        <w:t>digne</w:t>
      </w:r>
      <w:r w:rsidR="00D35BFF" w:rsidRPr="0021481A">
        <w:rPr>
          <w:rStyle w:val="Incipit"/>
          <w:lang w:val="fr-FR"/>
        </w:rPr>
        <w:t>|</w:t>
      </w:r>
      <w:r w:rsidRPr="0021481A">
        <w:rPr>
          <w:lang w:val="fr-FR"/>
        </w:rPr>
        <w:t>.</w:t>
      </w:r>
    </w:p>
    <w:p w:rsidR="004055DC" w:rsidRPr="0021481A" w:rsidRDefault="004055DC" w:rsidP="004103CF">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historia [RP] </w:t>
      </w:r>
      <w:r w:rsidRPr="0021481A">
        <w:rPr>
          <w:rStyle w:val="Incipit"/>
          <w:lang w:val="pt-PT"/>
        </w:rPr>
        <w:t>Absterget (215</w:t>
      </w:r>
      <w:r w:rsidR="00F93ECB" w:rsidRPr="0021481A">
        <w:rPr>
          <w:rStyle w:val="Incipit"/>
          <w:lang w:val="pt-PT"/>
        </w:rPr>
        <w:t>-1</w:t>
      </w:r>
      <w:r w:rsidRPr="0021481A">
        <w:rPr>
          <w:rStyle w:val="Incipit"/>
          <w:lang w:val="pt-PT"/>
        </w:rPr>
        <w:t>va) deus</w:t>
      </w:r>
      <w:r w:rsidRPr="0021481A">
        <w:rPr>
          <w:lang w:val="pt-PT"/>
        </w:rPr>
        <w:t xml:space="preserve">. Legitur passio eius [LHI] </w:t>
      </w:r>
      <w:r w:rsidRPr="0021481A">
        <w:rPr>
          <w:rStyle w:val="Incipit"/>
          <w:lang w:val="pt-PT"/>
        </w:rPr>
        <w:t>Regnante domino nostro</w:t>
      </w:r>
      <w:r w:rsidRPr="0021481A">
        <w:rPr>
          <w:lang w:val="pt-PT"/>
        </w:rPr>
        <w:t xml:space="preserve"> cum EV </w:t>
      </w:r>
      <w:r w:rsidRPr="0021481A">
        <w:rPr>
          <w:rStyle w:val="Incipit"/>
          <w:lang w:val="pt-PT"/>
        </w:rPr>
        <w:t>Cum audieritis</w:t>
      </w:r>
      <w:r w:rsidRPr="0021481A">
        <w:rPr>
          <w:lang w:val="pt-PT"/>
        </w:rPr>
        <w:t>.</w:t>
      </w:r>
    </w:p>
    <w:p w:rsidR="004055DC" w:rsidRPr="0021481A" w:rsidRDefault="004055DC" w:rsidP="004103CF">
      <w:pPr>
        <w:rPr>
          <w:lang w:val="fr-FR"/>
        </w:rPr>
      </w:pPr>
      <w:r w:rsidRPr="0021481A">
        <w:rPr>
          <w:rStyle w:val="Time1"/>
          <w:lang w:val="pt-PT"/>
        </w:rPr>
        <w:t>Ad laudes</w:t>
      </w:r>
      <w:r w:rsidRPr="0021481A">
        <w:rPr>
          <w:lang w:val="pt-PT"/>
        </w:rPr>
        <w:t xml:space="preserve"> AN </w:t>
      </w:r>
      <w:r w:rsidRPr="0021481A">
        <w:rPr>
          <w:rStyle w:val="Incipit"/>
          <w:lang w:val="pt-PT"/>
        </w:rPr>
        <w:t>Omnes sancti</w:t>
      </w:r>
      <w:r w:rsidRPr="0021481A">
        <w:rPr>
          <w:lang w:val="pt-PT"/>
        </w:rPr>
        <w:t xml:space="preserve"> cum ceteris. </w:t>
      </w:r>
      <w:r w:rsidRPr="0021481A">
        <w:rPr>
          <w:lang w:val="fr-FR"/>
        </w:rPr>
        <w:t xml:space="preserve">Capitulum et versiculus ut supra. AB </w:t>
      </w:r>
      <w:r w:rsidRPr="0021481A">
        <w:rPr>
          <w:rStyle w:val="Incipit"/>
          <w:lang w:val="fr-FR"/>
        </w:rPr>
        <w:t>Fulgebunt iusti</w:t>
      </w:r>
      <w:r w:rsidRPr="0021481A">
        <w:rPr>
          <w:lang w:val="fr-FR"/>
        </w:rPr>
        <w:t xml:space="preserve">. [KY] </w:t>
      </w:r>
      <w:r w:rsidRPr="0021481A">
        <w:rPr>
          <w:rStyle w:val="Incipit"/>
          <w:lang w:val="fr-FR"/>
        </w:rPr>
        <w:t>Kyrie</w:t>
      </w:r>
      <w:r w:rsidRPr="0021481A">
        <w:rPr>
          <w:lang w:val="fr-FR"/>
        </w:rPr>
        <w:t xml:space="preserve"> nec [PN] </w:t>
      </w:r>
      <w:r w:rsidRPr="0021481A">
        <w:rPr>
          <w:rStyle w:val="Incipit"/>
          <w:lang w:val="fr-FR"/>
        </w:rPr>
        <w:t>Pater noster</w:t>
      </w:r>
      <w:r w:rsidRPr="0021481A">
        <w:rPr>
          <w:lang w:val="fr-FR"/>
        </w:rPr>
        <w:t xml:space="preserve">. OR </w:t>
      </w:r>
      <w:r w:rsidRPr="0021481A">
        <w:rPr>
          <w:rStyle w:val="Incipit"/>
          <w:lang w:val="fr-FR"/>
        </w:rPr>
        <w:t>Deus qui digne</w:t>
      </w:r>
      <w:r w:rsidRPr="0021481A">
        <w:rPr>
          <w:lang w:val="fr-FR"/>
        </w:rPr>
        <w:t>.</w:t>
      </w:r>
    </w:p>
    <w:p w:rsidR="004055DC" w:rsidRPr="0021481A" w:rsidRDefault="004055DC" w:rsidP="004103CF">
      <w:pPr>
        <w:rPr>
          <w:lang w:val="fr-FR"/>
        </w:rPr>
      </w:pPr>
      <w:r w:rsidRPr="0021481A">
        <w:rPr>
          <w:rStyle w:val="Time1"/>
          <w:lang w:val="fr-FR"/>
        </w:rPr>
        <w:t>Ad horas</w:t>
      </w:r>
      <w:r w:rsidRPr="0021481A">
        <w:rPr>
          <w:lang w:val="fr-FR"/>
        </w:rPr>
        <w:t xml:space="preserve"> cantentur laudes. Et responsoria de martyribus.</w:t>
      </w:r>
    </w:p>
    <w:p w:rsidR="004055DC" w:rsidRPr="0021481A" w:rsidRDefault="004055DC" w:rsidP="004103CF">
      <w:pPr>
        <w:rPr>
          <w:lang w:val="pt-PT"/>
        </w:rPr>
      </w:pPr>
      <w:r w:rsidRPr="0021481A">
        <w:rPr>
          <w:rStyle w:val="Time1"/>
          <w:lang w:val="fr-FR"/>
        </w:rPr>
        <w:t>Ad missam</w:t>
      </w:r>
      <w:r w:rsidRPr="0021481A">
        <w:rPr>
          <w:lang w:val="fr-FR"/>
        </w:rPr>
        <w:t xml:space="preserve"> IN </w:t>
      </w:r>
      <w:r w:rsidRPr="0021481A">
        <w:rPr>
          <w:rStyle w:val="Incipit"/>
          <w:lang w:val="fr-FR"/>
        </w:rPr>
        <w:t>Gaudeamus</w:t>
      </w:r>
      <w:r w:rsidRPr="0021481A">
        <w:rPr>
          <w:lang w:val="fr-FR"/>
        </w:rPr>
        <w:t xml:space="preserve">. [KY] </w:t>
      </w:r>
      <w:r w:rsidRPr="0021481A">
        <w:rPr>
          <w:rStyle w:val="Incipit"/>
          <w:lang w:val="fr-FR"/>
        </w:rPr>
        <w:t>Kyrie</w:t>
      </w:r>
      <w:r w:rsidRPr="0021481A">
        <w:rPr>
          <w:lang w:val="fr-FR"/>
        </w:rPr>
        <w:t xml:space="preserve">. [GL] </w:t>
      </w:r>
      <w:r w:rsidRPr="0021481A">
        <w:rPr>
          <w:rStyle w:val="Incipit"/>
          <w:lang w:val="fr-FR"/>
        </w:rPr>
        <w:t>Gloria in excelsis</w:t>
      </w:r>
      <w:r w:rsidRPr="0021481A">
        <w:rPr>
          <w:lang w:val="fr-FR"/>
        </w:rPr>
        <w:t xml:space="preserve">. ORCL </w:t>
      </w:r>
      <w:r w:rsidRPr="0021481A">
        <w:rPr>
          <w:rStyle w:val="Incipit"/>
          <w:lang w:val="fr-FR"/>
        </w:rPr>
        <w:t>Deus qui digne</w:t>
      </w:r>
      <w:r w:rsidRPr="0021481A">
        <w:rPr>
          <w:lang w:val="fr-FR"/>
        </w:rPr>
        <w:t xml:space="preserve">. </w:t>
      </w:r>
      <w:r w:rsidRPr="0021481A">
        <w:rPr>
          <w:lang w:val="pt-PT"/>
        </w:rPr>
        <w:t xml:space="preserve">Secunda ad placitum. Tertia de dominica. EP </w:t>
      </w:r>
      <w:r w:rsidRPr="0021481A">
        <w:rPr>
          <w:rStyle w:val="Incipit"/>
          <w:lang w:val="pt-PT"/>
        </w:rPr>
        <w:t>Reddet deus</w:t>
      </w:r>
      <w:r w:rsidRPr="0021481A">
        <w:rPr>
          <w:lang w:val="pt-PT"/>
        </w:rPr>
        <w:t xml:space="preserve">. GR </w:t>
      </w:r>
      <w:r w:rsidRPr="0021481A">
        <w:rPr>
          <w:rStyle w:val="Incipit"/>
          <w:lang w:val="pt-PT"/>
        </w:rPr>
        <w:t>Gloriosus deus</w:t>
      </w:r>
      <w:r w:rsidRPr="0021481A">
        <w:rPr>
          <w:lang w:val="pt-PT"/>
        </w:rPr>
        <w:t xml:space="preserve">. ALV </w:t>
      </w:r>
      <w:r w:rsidRPr="0021481A">
        <w:rPr>
          <w:rStyle w:val="Incipit"/>
          <w:lang w:val="pt-PT"/>
        </w:rPr>
        <w:t>Vox exultationis</w:t>
      </w:r>
      <w:r w:rsidRPr="0021481A">
        <w:rPr>
          <w:lang w:val="pt-PT"/>
        </w:rPr>
        <w:t xml:space="preserve">. SE </w:t>
      </w:r>
      <w:r w:rsidRPr="0021481A">
        <w:rPr>
          <w:rStyle w:val="Incipit"/>
          <w:lang w:val="pt-PT"/>
        </w:rPr>
        <w:t>Agone triumphali</w:t>
      </w:r>
      <w:r w:rsidRPr="0021481A">
        <w:rPr>
          <w:lang w:val="pt-PT"/>
        </w:rPr>
        <w:t xml:space="preserve">. EV </w:t>
      </w:r>
      <w:r w:rsidRPr="0021481A">
        <w:rPr>
          <w:rStyle w:val="Incipit"/>
          <w:lang w:val="pt-PT"/>
        </w:rPr>
        <w:t>Cum audieritis</w:t>
      </w:r>
      <w:r w:rsidRPr="0021481A">
        <w:rPr>
          <w:lang w:val="pt-PT"/>
        </w:rPr>
        <w:t xml:space="preserve">. OF </w:t>
      </w:r>
      <w:r w:rsidRPr="0021481A">
        <w:rPr>
          <w:rStyle w:val="Incipit"/>
          <w:lang w:val="pt-PT"/>
        </w:rPr>
        <w:t>Laetamini in domino</w:t>
      </w:r>
      <w:r w:rsidRPr="0021481A">
        <w:rPr>
          <w:lang w:val="pt-PT"/>
        </w:rPr>
        <w:t xml:space="preserve">. CO </w:t>
      </w:r>
      <w:r w:rsidRPr="0021481A">
        <w:rPr>
          <w:rStyle w:val="Incipit"/>
          <w:lang w:val="pt-PT"/>
        </w:rPr>
        <w:t>Et si coram</w:t>
      </w:r>
      <w:r w:rsidRPr="0021481A">
        <w:rPr>
          <w:lang w:val="pt-PT"/>
        </w:rPr>
        <w:t>.</w:t>
      </w:r>
    </w:p>
    <w:p w:rsidR="004055DC" w:rsidRPr="0021481A" w:rsidRDefault="004055DC" w:rsidP="004103CF">
      <w:pPr>
        <w:rPr>
          <w:lang w:val="it-IT"/>
        </w:rPr>
      </w:pPr>
      <w:r w:rsidRPr="0021481A">
        <w:rPr>
          <w:rStyle w:val="Time1"/>
          <w:lang w:val="pt-PT"/>
        </w:rPr>
        <w:t>In secunda vespera</w:t>
      </w:r>
      <w:r w:rsidRPr="0021481A">
        <w:rPr>
          <w:lang w:val="pt-PT"/>
        </w:rPr>
        <w:t xml:space="preserve"> AN </w:t>
      </w:r>
      <w:r w:rsidRPr="0021481A">
        <w:rPr>
          <w:rStyle w:val="Incipit"/>
          <w:lang w:val="pt-PT"/>
        </w:rPr>
        <w:t>Omnes sancti</w:t>
      </w:r>
      <w:r w:rsidRPr="0021481A">
        <w:rPr>
          <w:lang w:val="pt-PT"/>
        </w:rPr>
        <w:t xml:space="preserve"> super feriales psalmos. (215</w:t>
      </w:r>
      <w:r w:rsidR="00F93ECB" w:rsidRPr="0021481A">
        <w:rPr>
          <w:lang w:val="pt-PT"/>
        </w:rPr>
        <w:t>-1</w:t>
      </w:r>
      <w:r w:rsidRPr="0021481A">
        <w:rPr>
          <w:lang w:val="pt-PT"/>
        </w:rPr>
        <w:t xml:space="preserve">vb) Capitulum, hymnus, versiculus ut in priori nocte. </w:t>
      </w:r>
      <w:r w:rsidRPr="0021481A">
        <w:rPr>
          <w:lang w:val="it-IT"/>
        </w:rPr>
        <w:t xml:space="preserve">AM </w:t>
      </w:r>
      <w:r w:rsidRPr="0021481A">
        <w:rPr>
          <w:rStyle w:val="Incipit"/>
          <w:lang w:val="it-IT"/>
        </w:rPr>
        <w:t>Verbera carnificum</w:t>
      </w:r>
      <w:r w:rsidRPr="0021481A">
        <w:rPr>
          <w:lang w:val="it-IT"/>
        </w:rPr>
        <w:t>. Oratio ut supra. Deinde suffragia.</w:t>
      </w:r>
    </w:p>
    <w:p w:rsidR="004055DC" w:rsidRPr="0021481A" w:rsidRDefault="004055DC" w:rsidP="004055DC">
      <w:pPr>
        <w:pStyle w:val="Titolo1"/>
        <w:rPr>
          <w:lang w:val="it-IT"/>
        </w:rPr>
      </w:pPr>
      <w:r w:rsidRPr="0021481A">
        <w:rPr>
          <w:lang w:val="it-IT"/>
        </w:rPr>
        <w:t>IN NATIVITATE SANCTI SEVERI</w:t>
      </w:r>
    </w:p>
    <w:p w:rsidR="004055DC" w:rsidRPr="0021481A" w:rsidRDefault="004055DC" w:rsidP="004103CF">
      <w:pPr>
        <w:rPr>
          <w:lang w:val="pt-PT"/>
        </w:rPr>
      </w:pPr>
      <w:r w:rsidRPr="0021481A">
        <w:rPr>
          <w:rStyle w:val="Time1"/>
          <w:lang w:val="pt-PT"/>
        </w:rPr>
        <w:t>Ad vesperas</w:t>
      </w:r>
      <w:r w:rsidRPr="0021481A">
        <w:rPr>
          <w:lang w:val="pt-PT"/>
        </w:rPr>
        <w:t xml:space="preserve"> nihil dicitur propter </w:t>
      </w:r>
      <w:r w:rsidR="00D35BFF" w:rsidRPr="0021481A">
        <w:rPr>
          <w:lang w:val="pt-PT"/>
        </w:rPr>
        <w:t>secund</w:t>
      </w:r>
      <w:r w:rsidRPr="0021481A">
        <w:rPr>
          <w:lang w:val="pt-PT"/>
        </w:rPr>
        <w:t>am vesperam undecim milium virginum.</w:t>
      </w:r>
    </w:p>
    <w:p w:rsidR="004055DC" w:rsidRPr="0021481A" w:rsidRDefault="00552185" w:rsidP="004103CF">
      <w:pPr>
        <w:rPr>
          <w:lang w:val="pt-PT"/>
        </w:rPr>
      </w:pPr>
      <w:r w:rsidRPr="0021481A">
        <w:rPr>
          <w:rStyle w:val="Time1"/>
          <w:lang w:val="pt-PT"/>
        </w:rPr>
        <w:t>Ad matutina</w:t>
      </w:r>
      <w:r w:rsidR="004055DC" w:rsidRPr="0021481A">
        <w:rPr>
          <w:rStyle w:val="Time1"/>
          <w:lang w:val="pt-PT"/>
        </w:rPr>
        <w:t>m</w:t>
      </w:r>
      <w:r w:rsidR="004055DC" w:rsidRPr="0021481A">
        <w:rPr>
          <w:lang w:val="pt-PT"/>
        </w:rPr>
        <w:t xml:space="preserve"> INV </w:t>
      </w:r>
      <w:r w:rsidR="004055DC" w:rsidRPr="0021481A">
        <w:rPr>
          <w:rStyle w:val="Incipit"/>
          <w:lang w:val="pt-PT"/>
        </w:rPr>
        <w:t>Regem confessorum</w:t>
      </w:r>
      <w:r w:rsidR="000E5049" w:rsidRPr="0021481A">
        <w:rPr>
          <w:lang w:val="pt-PT"/>
        </w:rPr>
        <w:t xml:space="preserve"> cum nocturno. VS </w:t>
      </w:r>
      <w:r w:rsidR="000E5049" w:rsidRPr="0021481A">
        <w:rPr>
          <w:rStyle w:val="Incipit"/>
          <w:lang w:val="pt-PT"/>
        </w:rPr>
        <w:t>Posuisti domine</w:t>
      </w:r>
      <w:r w:rsidR="000E5049" w:rsidRPr="0021481A">
        <w:rPr>
          <w:lang w:val="pt-PT"/>
        </w:rPr>
        <w:t>. Legitur vita sua cum tribus responsoriis de uno confessore.</w:t>
      </w:r>
    </w:p>
    <w:p w:rsidR="000E5049" w:rsidRPr="0021481A" w:rsidRDefault="000E5049" w:rsidP="004103CF">
      <w:pPr>
        <w:rPr>
          <w:lang w:val="pt-PT"/>
        </w:rPr>
      </w:pPr>
      <w:r w:rsidRPr="0021481A">
        <w:rPr>
          <w:rStyle w:val="Time1"/>
          <w:lang w:val="pt-PT"/>
        </w:rPr>
        <w:t>Ad missam</w:t>
      </w:r>
      <w:r w:rsidRPr="0021481A">
        <w:rPr>
          <w:lang w:val="pt-PT"/>
        </w:rPr>
        <w:t xml:space="preserve"> dominica.</w:t>
      </w:r>
    </w:p>
    <w:p w:rsidR="000E5049" w:rsidRPr="0021481A" w:rsidRDefault="000E5049" w:rsidP="004103CF">
      <w:pPr>
        <w:rPr>
          <w:lang w:val="it-IT"/>
        </w:rPr>
      </w:pPr>
      <w:r w:rsidRPr="0021481A">
        <w:rPr>
          <w:rStyle w:val="Time1"/>
          <w:lang w:val="pt-PT"/>
        </w:rPr>
        <w:t>[</w:t>
      </w:r>
      <w:r w:rsidR="00552185" w:rsidRPr="0021481A">
        <w:rPr>
          <w:rStyle w:val="Time1"/>
          <w:lang w:val="pt-PT"/>
        </w:rPr>
        <w:t>Ad laudes</w:t>
      </w:r>
      <w:r w:rsidRPr="0021481A">
        <w:rPr>
          <w:rStyle w:val="Time1"/>
          <w:lang w:val="pt-PT"/>
        </w:rPr>
        <w:t>]</w:t>
      </w:r>
      <w:r w:rsidR="00552185" w:rsidRPr="0021481A">
        <w:rPr>
          <w:lang w:val="pt-PT"/>
        </w:rPr>
        <w:t xml:space="preserve"> AB </w:t>
      </w:r>
      <w:r w:rsidR="00552185" w:rsidRPr="0021481A">
        <w:rPr>
          <w:rStyle w:val="Incipit"/>
          <w:lang w:val="pt-PT"/>
        </w:rPr>
        <w:t>Verbera carnificum</w:t>
      </w:r>
      <w:r w:rsidR="00552185" w:rsidRPr="0021481A">
        <w:rPr>
          <w:lang w:val="pt-PT"/>
        </w:rPr>
        <w:t xml:space="preserve">. </w:t>
      </w:r>
      <w:r w:rsidR="00552185" w:rsidRPr="0021481A">
        <w:rPr>
          <w:lang w:val="it-IT"/>
        </w:rPr>
        <w:t>Oratio ut supra. Deinde suffragia.</w:t>
      </w:r>
    </w:p>
    <w:p w:rsidR="00552185" w:rsidRPr="0021481A" w:rsidRDefault="00552185" w:rsidP="00D36506">
      <w:pPr>
        <w:pStyle w:val="Titolo1"/>
        <w:rPr>
          <w:lang w:val="it-IT"/>
        </w:rPr>
      </w:pPr>
      <w:r w:rsidRPr="0021481A">
        <w:rPr>
          <w:lang w:val="it-IT"/>
        </w:rPr>
        <w:t>IN NATIVITATE SANCTORUM CRISPINI ET CRISPINIANI</w:t>
      </w:r>
    </w:p>
    <w:p w:rsidR="00552185" w:rsidRPr="0021481A" w:rsidRDefault="00552185" w:rsidP="004103CF">
      <w:pPr>
        <w:rPr>
          <w:lang w:val="it-IT"/>
        </w:rPr>
      </w:pPr>
      <w:r w:rsidRPr="0021481A">
        <w:rPr>
          <w:rStyle w:val="Time1"/>
          <w:lang w:val="it-IT"/>
        </w:rPr>
        <w:t>Ad vesperas</w:t>
      </w:r>
      <w:r w:rsidRPr="0021481A">
        <w:rPr>
          <w:lang w:val="it-IT"/>
        </w:rPr>
        <w:t xml:space="preserve"> feriales |psalmos::psalmi|. Capitulum require de serie sanctorum. VS </w:t>
      </w:r>
      <w:r w:rsidRPr="0021481A">
        <w:rPr>
          <w:rStyle w:val="Incipit"/>
          <w:lang w:val="it-IT"/>
        </w:rPr>
        <w:t>Laetamini in domino</w:t>
      </w:r>
      <w:r w:rsidRPr="0021481A">
        <w:rPr>
          <w:lang w:val="it-IT"/>
        </w:rPr>
        <w:t xml:space="preserve">. AM </w:t>
      </w:r>
      <w:r w:rsidRPr="0021481A">
        <w:rPr>
          <w:rStyle w:val="Incipit"/>
          <w:lang w:val="it-IT"/>
        </w:rPr>
        <w:t>Absterget deus</w:t>
      </w:r>
      <w:r w:rsidRPr="0021481A">
        <w:rPr>
          <w:lang w:val="it-IT"/>
        </w:rPr>
        <w:t xml:space="preserve">. [KY] </w:t>
      </w:r>
      <w:r w:rsidRPr="0021481A">
        <w:rPr>
          <w:rStyle w:val="Incipit"/>
          <w:lang w:val="it-IT"/>
        </w:rPr>
        <w:t>Kyrie</w:t>
      </w:r>
      <w:r w:rsidRPr="0021481A">
        <w:rPr>
          <w:lang w:val="it-IT"/>
        </w:rPr>
        <w:t xml:space="preserve">. [PN] </w:t>
      </w:r>
      <w:r w:rsidRPr="0021481A">
        <w:rPr>
          <w:rStyle w:val="Incipit"/>
          <w:lang w:val="it-IT"/>
        </w:rPr>
        <w:t>Pater noster</w:t>
      </w:r>
      <w:r w:rsidRPr="0021481A">
        <w:rPr>
          <w:lang w:val="it-IT"/>
        </w:rPr>
        <w:t xml:space="preserve">. OR </w:t>
      </w:r>
      <w:r w:rsidRPr="0021481A">
        <w:rPr>
          <w:rStyle w:val="Incipit"/>
          <w:lang w:val="it-IT"/>
        </w:rPr>
        <w:t>Sanctorum martyrum Crispini</w:t>
      </w:r>
      <w:r w:rsidRPr="0021481A">
        <w:rPr>
          <w:lang w:val="it-IT"/>
        </w:rPr>
        <w:t>. Deinde suffragia.</w:t>
      </w:r>
    </w:p>
    <w:p w:rsidR="00552185" w:rsidRPr="0021481A" w:rsidRDefault="00552185" w:rsidP="004103CF">
      <w:pPr>
        <w:rPr>
          <w:lang w:val="pt-PT"/>
        </w:rPr>
      </w:pPr>
      <w:r w:rsidRPr="0021481A">
        <w:rPr>
          <w:rStyle w:val="Time1"/>
          <w:lang w:val="it-IT"/>
        </w:rPr>
        <w:t>Ad m</w:t>
      </w:r>
      <w:r w:rsidR="000F30D6" w:rsidRPr="0021481A">
        <w:rPr>
          <w:rStyle w:val="Time1"/>
          <w:lang w:val="it-IT"/>
        </w:rPr>
        <w:t>atutina</w:t>
      </w:r>
      <w:r w:rsidR="00330A8A" w:rsidRPr="0021481A">
        <w:rPr>
          <w:rStyle w:val="Time1"/>
          <w:lang w:val="it-IT"/>
        </w:rPr>
        <w:t>m</w:t>
      </w:r>
      <w:r w:rsidR="00330A8A" w:rsidRPr="0021481A">
        <w:rPr>
          <w:lang w:val="it-IT"/>
        </w:rPr>
        <w:t xml:space="preserve"> INV </w:t>
      </w:r>
      <w:r w:rsidR="00330A8A" w:rsidRPr="0021481A">
        <w:rPr>
          <w:rStyle w:val="Incipit"/>
          <w:lang w:val="it-IT"/>
        </w:rPr>
        <w:t>Regem martyrum</w:t>
      </w:r>
      <w:r w:rsidR="00F93ECB" w:rsidRPr="0021481A">
        <w:rPr>
          <w:lang w:val="it-IT"/>
        </w:rPr>
        <w:t xml:space="preserve"> (215-2ra</w:t>
      </w:r>
      <w:r w:rsidRPr="0021481A">
        <w:rPr>
          <w:lang w:val="it-IT"/>
        </w:rPr>
        <w:t>)</w:t>
      </w:r>
      <w:r w:rsidR="00D36506" w:rsidRPr="0021481A">
        <w:rPr>
          <w:lang w:val="it-IT"/>
        </w:rPr>
        <w:t xml:space="preserve"> cum nocturno. </w:t>
      </w:r>
      <w:r w:rsidR="00D36506" w:rsidRPr="0021481A">
        <w:rPr>
          <w:lang w:val="pt-PT"/>
        </w:rPr>
        <w:t xml:space="preserve">VS </w:t>
      </w:r>
      <w:r w:rsidR="00D36506" w:rsidRPr="0021481A">
        <w:rPr>
          <w:rStyle w:val="Incipit"/>
          <w:lang w:val="pt-PT"/>
        </w:rPr>
        <w:t>Ex</w:t>
      </w:r>
      <w:r w:rsidRPr="0021481A">
        <w:rPr>
          <w:rStyle w:val="Incipit"/>
          <w:lang w:val="pt-PT"/>
        </w:rPr>
        <w:t>ultent iusti</w:t>
      </w:r>
      <w:r w:rsidRPr="0021481A">
        <w:rPr>
          <w:lang w:val="pt-PT"/>
        </w:rPr>
        <w:t>. Legitur passio eorum cum tribus responsoriis</w:t>
      </w:r>
      <w:r w:rsidR="00330A8A" w:rsidRPr="0021481A">
        <w:rPr>
          <w:lang w:val="pt-PT"/>
        </w:rPr>
        <w:t xml:space="preserve"> de martyribus.</w:t>
      </w:r>
    </w:p>
    <w:p w:rsidR="00330A8A" w:rsidRPr="0021481A" w:rsidRDefault="00330A8A" w:rsidP="004103CF">
      <w:pPr>
        <w:rPr>
          <w:lang w:val="pt-PT"/>
        </w:rPr>
      </w:pPr>
      <w:r w:rsidRPr="0021481A">
        <w:rPr>
          <w:rStyle w:val="Time1"/>
          <w:lang w:val="pt-PT"/>
        </w:rPr>
        <w:t>Ad laudes</w:t>
      </w:r>
      <w:r w:rsidRPr="0021481A">
        <w:rPr>
          <w:lang w:val="pt-PT"/>
        </w:rPr>
        <w:t xml:space="preserve"> AN </w:t>
      </w:r>
      <w:r w:rsidRPr="0021481A">
        <w:rPr>
          <w:rStyle w:val="Incipit"/>
          <w:lang w:val="pt-PT"/>
        </w:rPr>
        <w:t>Iustorum autem</w:t>
      </w:r>
      <w:r w:rsidRPr="0021481A">
        <w:rPr>
          <w:lang w:val="pt-PT"/>
        </w:rPr>
        <w:t xml:space="preserve">. Capitulum require de sanctis. VS </w:t>
      </w:r>
      <w:r w:rsidRPr="0021481A">
        <w:rPr>
          <w:rStyle w:val="Incipit"/>
          <w:lang w:val="pt-PT"/>
        </w:rPr>
        <w:t>Mirabilis deus</w:t>
      </w:r>
      <w:r w:rsidRPr="0021481A">
        <w:rPr>
          <w:lang w:val="pt-PT"/>
        </w:rPr>
        <w:t xml:space="preserve">. AB </w:t>
      </w:r>
      <w:r w:rsidRPr="0021481A">
        <w:rPr>
          <w:rStyle w:val="Incipit"/>
          <w:lang w:val="pt-PT"/>
        </w:rPr>
        <w:t>Fulgebunt iusti</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OR </w:t>
      </w:r>
      <w:r w:rsidRPr="0021481A">
        <w:rPr>
          <w:rStyle w:val="Incipit"/>
          <w:lang w:val="pt-PT"/>
        </w:rPr>
        <w:t>Sanctorum martyrum Crispini</w:t>
      </w:r>
      <w:r w:rsidRPr="0021481A">
        <w:rPr>
          <w:lang w:val="pt-PT"/>
        </w:rPr>
        <w:t>. Deinde suffragia.</w:t>
      </w:r>
    </w:p>
    <w:p w:rsidR="00330A8A" w:rsidRPr="0021481A" w:rsidRDefault="00330A8A" w:rsidP="004103CF">
      <w:pPr>
        <w:rPr>
          <w:lang w:val="pt-PT"/>
        </w:rPr>
      </w:pPr>
      <w:r w:rsidRPr="0021481A">
        <w:rPr>
          <w:rStyle w:val="Time1"/>
          <w:lang w:val="pt-PT"/>
        </w:rPr>
        <w:t>Ad horas</w:t>
      </w:r>
      <w:r w:rsidRPr="0021481A">
        <w:rPr>
          <w:lang w:val="pt-PT"/>
        </w:rPr>
        <w:t xml:space="preserve"> cantentur laudes. Et responsoria de martyribus.</w:t>
      </w:r>
    </w:p>
    <w:p w:rsidR="00330A8A" w:rsidRPr="0021481A" w:rsidRDefault="00330A8A" w:rsidP="004103CF">
      <w:pPr>
        <w:rPr>
          <w:lang w:val="pt-PT"/>
        </w:rPr>
      </w:pPr>
      <w:r w:rsidRPr="0021481A">
        <w:rPr>
          <w:rStyle w:val="Time1"/>
          <w:lang w:val="pt-PT"/>
        </w:rPr>
        <w:t>Ad missam</w:t>
      </w:r>
      <w:r w:rsidRPr="0021481A">
        <w:rPr>
          <w:lang w:val="pt-PT"/>
        </w:rPr>
        <w:t xml:space="preserve"> dominica per totum. Secunda oratio de sanctis.</w:t>
      </w:r>
    </w:p>
    <w:p w:rsidR="00330A8A" w:rsidRPr="0021481A" w:rsidRDefault="00330A8A" w:rsidP="00D36506">
      <w:pPr>
        <w:pStyle w:val="Titolo1"/>
        <w:rPr>
          <w:lang w:val="it-IT"/>
        </w:rPr>
      </w:pPr>
      <w:r w:rsidRPr="0021481A">
        <w:rPr>
          <w:lang w:val="it-IT"/>
        </w:rPr>
        <w:lastRenderedPageBreak/>
        <w:t>IN NATIVITATE SANCTI AMANDI</w:t>
      </w:r>
    </w:p>
    <w:p w:rsidR="00330A8A" w:rsidRPr="0021481A" w:rsidRDefault="00330A8A" w:rsidP="004103CF">
      <w:pPr>
        <w:rPr>
          <w:lang w:val="pt-PT"/>
        </w:rPr>
      </w:pPr>
      <w:r w:rsidRPr="0021481A">
        <w:rPr>
          <w:rStyle w:val="Time1"/>
          <w:lang w:val="it-IT"/>
        </w:rPr>
        <w:t>Ad vesperas</w:t>
      </w:r>
      <w:r w:rsidRPr="0021481A">
        <w:rPr>
          <w:lang w:val="it-IT"/>
        </w:rPr>
        <w:t xml:space="preserve"> feriales |psalmos::psalmi|. </w:t>
      </w:r>
      <w:r w:rsidRPr="0021481A">
        <w:rPr>
          <w:lang w:val="pt-PT"/>
        </w:rPr>
        <w:t>Capitulum require de serie sanctorum. Deinde suffragia.</w:t>
      </w:r>
    </w:p>
    <w:p w:rsidR="00330A8A" w:rsidRPr="0021481A" w:rsidRDefault="00330A8A" w:rsidP="004103CF">
      <w:pPr>
        <w:rPr>
          <w:lang w:val="it-I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cum nocturno. </w:t>
      </w:r>
      <w:r w:rsidRPr="0021481A">
        <w:rPr>
          <w:lang w:val="it-IT"/>
        </w:rPr>
        <w:t xml:space="preserve">VS </w:t>
      </w:r>
      <w:r w:rsidRPr="0021481A">
        <w:rPr>
          <w:rStyle w:val="Incipit"/>
          <w:lang w:val="it-IT"/>
        </w:rPr>
        <w:t>Posuisti domine</w:t>
      </w:r>
      <w:r w:rsidRPr="0021481A">
        <w:rPr>
          <w:lang w:val="it-IT"/>
        </w:rPr>
        <w:t>. Legitur vita sua cum tribus responsoriis de uno confessore (</w:t>
      </w:r>
      <w:r w:rsidR="00F93ECB" w:rsidRPr="0021481A">
        <w:rPr>
          <w:lang w:val="it-IT"/>
        </w:rPr>
        <w:t>215-2rb</w:t>
      </w:r>
      <w:r w:rsidRPr="0021481A">
        <w:rPr>
          <w:lang w:val="it-IT"/>
        </w:rPr>
        <w:t>) non pontifice.</w:t>
      </w:r>
    </w:p>
    <w:p w:rsidR="006277D9" w:rsidRPr="00276593" w:rsidRDefault="00330A8A" w:rsidP="004103CF">
      <w:pPr>
        <w:rPr>
          <w:lang w:val="de-AT"/>
        </w:rPr>
      </w:pPr>
      <w:r w:rsidRPr="0021481A">
        <w:rPr>
          <w:rStyle w:val="Time1"/>
          <w:lang w:val="it-IT"/>
        </w:rPr>
        <w:t>Ad laudes</w:t>
      </w:r>
      <w:r w:rsidRPr="0021481A">
        <w:rPr>
          <w:lang w:val="it-IT"/>
        </w:rPr>
        <w:t xml:space="preserve"> AN </w:t>
      </w:r>
      <w:r w:rsidRPr="0021481A">
        <w:rPr>
          <w:rStyle w:val="Incipit"/>
          <w:lang w:val="it-IT"/>
        </w:rPr>
        <w:t>Iustum deduxit</w:t>
      </w:r>
      <w:r w:rsidRPr="0021481A">
        <w:rPr>
          <w:lang w:val="it-IT"/>
        </w:rPr>
        <w:t xml:space="preserve"> tantum sola. Ca</w:t>
      </w:r>
      <w:r w:rsidR="00D36506" w:rsidRPr="0021481A">
        <w:rPr>
          <w:lang w:val="it-IT"/>
        </w:rPr>
        <w:t>p</w:t>
      </w:r>
      <w:r w:rsidRPr="0021481A">
        <w:rPr>
          <w:lang w:val="it-IT"/>
        </w:rPr>
        <w:t xml:space="preserve">itulum require </w:t>
      </w:r>
      <w:r w:rsidR="006277D9" w:rsidRPr="0021481A">
        <w:rPr>
          <w:lang w:val="it-IT"/>
        </w:rPr>
        <w:t>|I::es folgt keine Anweisung|</w:t>
      </w:r>
      <w:r w:rsidR="00D36506" w:rsidRPr="0021481A">
        <w:rPr>
          <w:lang w:val="it-IT"/>
        </w:rPr>
        <w:t>.</w:t>
      </w:r>
      <w:r w:rsidR="006277D9" w:rsidRPr="0021481A">
        <w:rPr>
          <w:lang w:val="it-IT"/>
        </w:rPr>
        <w:t xml:space="preserve"> VS </w:t>
      </w:r>
      <w:r w:rsidR="006277D9" w:rsidRPr="0021481A">
        <w:rPr>
          <w:rStyle w:val="Incipit"/>
          <w:lang w:val="it-IT"/>
        </w:rPr>
        <w:t>Magna est gloria eius</w:t>
      </w:r>
      <w:r w:rsidR="006277D9" w:rsidRPr="0021481A">
        <w:rPr>
          <w:lang w:val="it-IT"/>
        </w:rPr>
        <w:t xml:space="preserve">. AB </w:t>
      </w:r>
      <w:r w:rsidR="006277D9" w:rsidRPr="0021481A">
        <w:rPr>
          <w:rStyle w:val="Incipit"/>
          <w:lang w:val="it-IT"/>
        </w:rPr>
        <w:t>Similabo eum</w:t>
      </w:r>
      <w:r w:rsidR="006277D9" w:rsidRPr="0021481A">
        <w:rPr>
          <w:lang w:val="it-IT"/>
        </w:rPr>
        <w:t xml:space="preserve">. [KY] </w:t>
      </w:r>
      <w:r w:rsidR="006277D9" w:rsidRPr="0021481A">
        <w:rPr>
          <w:rStyle w:val="Incipit"/>
          <w:lang w:val="it-IT"/>
        </w:rPr>
        <w:t>Kyrie</w:t>
      </w:r>
      <w:r w:rsidR="006277D9" w:rsidRPr="0021481A">
        <w:rPr>
          <w:lang w:val="it-IT"/>
        </w:rPr>
        <w:t xml:space="preserve">. </w:t>
      </w:r>
      <w:r w:rsidR="006277D9" w:rsidRPr="00276593">
        <w:rPr>
          <w:lang w:val="de-AT"/>
        </w:rPr>
        <w:t xml:space="preserve">[PN] </w:t>
      </w:r>
      <w:r w:rsidR="006277D9" w:rsidRPr="00276593">
        <w:rPr>
          <w:rStyle w:val="Incipit"/>
          <w:lang w:val="de-AT"/>
        </w:rPr>
        <w:t>Pater noster</w:t>
      </w:r>
      <w:r w:rsidR="006277D9" w:rsidRPr="00276593">
        <w:rPr>
          <w:lang w:val="de-AT"/>
        </w:rPr>
        <w:t>. Orationem require |I::es folgt keine Anweisung|</w:t>
      </w:r>
      <w:r w:rsidR="00DC30E3" w:rsidRPr="00276593">
        <w:rPr>
          <w:lang w:val="de-AT"/>
        </w:rPr>
        <w:t>. Deinde suffragia.</w:t>
      </w:r>
    </w:p>
    <w:p w:rsidR="00DC30E3" w:rsidRPr="00276593" w:rsidRDefault="00DC30E3" w:rsidP="004103CF">
      <w:pPr>
        <w:rPr>
          <w:lang w:val="de-AT"/>
        </w:rPr>
      </w:pPr>
      <w:r w:rsidRPr="00276593">
        <w:rPr>
          <w:rStyle w:val="Time1"/>
          <w:lang w:val="de-AT"/>
        </w:rPr>
        <w:t>Ad horas</w:t>
      </w:r>
      <w:r w:rsidRPr="00276593">
        <w:rPr>
          <w:lang w:val="de-AT"/>
        </w:rPr>
        <w:t xml:space="preserve"> cantentur de uno confessore.</w:t>
      </w:r>
    </w:p>
    <w:p w:rsidR="00DC30E3" w:rsidRPr="00276593" w:rsidRDefault="00DC30E3" w:rsidP="004103CF">
      <w:pPr>
        <w:rPr>
          <w:lang w:val="de-AT"/>
        </w:rPr>
      </w:pPr>
      <w:r w:rsidRPr="00276593">
        <w:rPr>
          <w:rStyle w:val="Time1"/>
          <w:lang w:val="de-AT"/>
        </w:rPr>
        <w:t>Ad missam</w:t>
      </w:r>
      <w:r w:rsidRPr="00276593">
        <w:rPr>
          <w:lang w:val="de-AT"/>
        </w:rPr>
        <w:t xml:space="preserve"> |introitus dominica::dominica| per totum. S</w:t>
      </w:r>
      <w:r w:rsidR="008C7455" w:rsidRPr="00276593">
        <w:rPr>
          <w:lang w:val="de-AT"/>
        </w:rPr>
        <w:t>ecunda oratio de sancto Amando.</w:t>
      </w:r>
    </w:p>
    <w:p w:rsidR="008C7455" w:rsidRPr="0021481A" w:rsidRDefault="008C7455" w:rsidP="00C50457">
      <w:pPr>
        <w:pStyle w:val="Titolo1"/>
        <w:rPr>
          <w:lang w:val="it-IT"/>
        </w:rPr>
      </w:pPr>
      <w:r w:rsidRPr="0021481A">
        <w:rPr>
          <w:lang w:val="it-IT"/>
        </w:rPr>
        <w:t>IN VIGILIA SIMONIS ET IUDAE APOSTOLORUM</w:t>
      </w:r>
    </w:p>
    <w:p w:rsidR="003B002D" w:rsidRPr="0021481A" w:rsidRDefault="003B002D" w:rsidP="004103CF">
      <w:pPr>
        <w:rPr>
          <w:lang w:val="pt-PT"/>
        </w:rPr>
      </w:pPr>
      <w:r w:rsidRPr="0021481A">
        <w:rPr>
          <w:rStyle w:val="Time1"/>
          <w:lang w:val="en-US"/>
        </w:rPr>
        <w:t>Ad missam</w:t>
      </w:r>
      <w:r w:rsidRPr="0021481A">
        <w:rPr>
          <w:lang w:val="en-US"/>
        </w:rPr>
        <w:t xml:space="preserve"> IN </w:t>
      </w:r>
      <w:r w:rsidRPr="0021481A">
        <w:rPr>
          <w:rStyle w:val="Incipit"/>
          <w:lang w:val="en-US"/>
        </w:rPr>
        <w:t>Intret in conspectu</w:t>
      </w:r>
      <w:r w:rsidRPr="0021481A">
        <w:rPr>
          <w:lang w:val="en-US"/>
        </w:rPr>
        <w:t xml:space="preserve">. Ferialis [KY] </w:t>
      </w:r>
      <w:r w:rsidRPr="0021481A">
        <w:rPr>
          <w:rStyle w:val="Incipit"/>
          <w:lang w:val="en-US"/>
        </w:rPr>
        <w:t>Kyrie</w:t>
      </w:r>
      <w:r w:rsidRPr="0021481A">
        <w:rPr>
          <w:lang w:val="en-US"/>
        </w:rPr>
        <w:t xml:space="preserve">. </w:t>
      </w:r>
      <w:r w:rsidRPr="0021481A">
        <w:rPr>
          <w:lang w:val="pt-PT"/>
        </w:rPr>
        <w:t xml:space="preserve">Secunda oratio de dominica. Tertia quam velis. EP </w:t>
      </w:r>
      <w:r w:rsidRPr="0021481A">
        <w:rPr>
          <w:rStyle w:val="Incipit"/>
          <w:lang w:val="pt-PT"/>
        </w:rPr>
        <w:t>Surgens in diebus illis</w:t>
      </w:r>
      <w:r w:rsidRPr="0021481A">
        <w:rPr>
          <w:lang w:val="pt-PT"/>
        </w:rPr>
        <w:t xml:space="preserve">. GR </w:t>
      </w:r>
      <w:r w:rsidRPr="0021481A">
        <w:rPr>
          <w:rStyle w:val="Incipit"/>
          <w:lang w:val="pt-PT"/>
        </w:rPr>
        <w:t>Vindica domine</w:t>
      </w:r>
      <w:r w:rsidRPr="0021481A">
        <w:rPr>
          <w:lang w:val="pt-PT"/>
        </w:rPr>
        <w:t xml:space="preserve">. EV </w:t>
      </w:r>
      <w:r w:rsidRPr="0021481A">
        <w:rPr>
          <w:rStyle w:val="Incipit"/>
          <w:lang w:val="pt-PT"/>
        </w:rPr>
        <w:t>Qui habet mandata</w:t>
      </w:r>
      <w:r w:rsidRPr="0021481A">
        <w:rPr>
          <w:lang w:val="pt-PT"/>
        </w:rPr>
        <w:t xml:space="preserve">. OF </w:t>
      </w:r>
      <w:r w:rsidRPr="0021481A">
        <w:rPr>
          <w:rStyle w:val="Incipit"/>
          <w:lang w:val="pt-PT"/>
        </w:rPr>
        <w:t>Exultabunt sancti</w:t>
      </w:r>
      <w:r w:rsidRPr="0021481A">
        <w:rPr>
          <w:lang w:val="pt-PT"/>
        </w:rPr>
        <w:t xml:space="preserve">. CO </w:t>
      </w:r>
      <w:r w:rsidRPr="0021481A">
        <w:rPr>
          <w:rStyle w:val="Incipit"/>
          <w:lang w:val="pt-PT"/>
        </w:rPr>
        <w:t>Iustorum animae</w:t>
      </w:r>
      <w:r w:rsidR="00F93ECB" w:rsidRPr="0021481A">
        <w:rPr>
          <w:lang w:val="pt-PT"/>
        </w:rPr>
        <w:t>. Clauditur (215-2va</w:t>
      </w:r>
      <w:r w:rsidRPr="0021481A">
        <w:rPr>
          <w:lang w:val="pt-PT"/>
        </w:rPr>
        <w:t xml:space="preserve">) </w:t>
      </w:r>
      <w:r w:rsidR="00C50457" w:rsidRPr="0021481A">
        <w:rPr>
          <w:lang w:val="pt-PT"/>
        </w:rPr>
        <w:t xml:space="preserve">[cum] </w:t>
      </w:r>
      <w:r w:rsidRPr="0021481A">
        <w:rPr>
          <w:lang w:val="pt-PT"/>
        </w:rPr>
        <w:t xml:space="preserve">[BD] </w:t>
      </w:r>
      <w:r w:rsidRPr="0021481A">
        <w:rPr>
          <w:rStyle w:val="Incipit"/>
          <w:lang w:val="pt-PT"/>
        </w:rPr>
        <w:t>Benedicamus domino</w:t>
      </w:r>
      <w:r w:rsidRPr="0021481A">
        <w:rPr>
          <w:lang w:val="pt-PT"/>
        </w:rPr>
        <w:t>.</w:t>
      </w:r>
    </w:p>
    <w:p w:rsidR="003B002D" w:rsidRPr="0021481A" w:rsidRDefault="003B002D" w:rsidP="004103CF">
      <w:pPr>
        <w:rPr>
          <w:lang w:val="pt-PT"/>
        </w:rPr>
      </w:pPr>
      <w:r w:rsidRPr="0021481A">
        <w:rPr>
          <w:rStyle w:val="Time1"/>
          <w:lang w:val="pt-PT"/>
        </w:rPr>
        <w:t>Ad vesperas</w:t>
      </w:r>
      <w:r w:rsidRPr="0021481A">
        <w:rPr>
          <w:lang w:val="pt-PT"/>
        </w:rPr>
        <w:t xml:space="preserve"> AN </w:t>
      </w:r>
      <w:r w:rsidRPr="0021481A">
        <w:rPr>
          <w:rStyle w:val="Incipit"/>
          <w:lang w:val="pt-PT"/>
        </w:rPr>
        <w:t>Estote fortes</w:t>
      </w:r>
      <w:r w:rsidRPr="0021481A">
        <w:rPr>
          <w:lang w:val="pt-PT"/>
        </w:rPr>
        <w:t xml:space="preserve"> super psalmos</w:t>
      </w:r>
      <w:r w:rsidR="000F30D6" w:rsidRPr="0021481A">
        <w:rPr>
          <w:lang w:val="pt-PT"/>
        </w:rPr>
        <w:t>.</w:t>
      </w:r>
      <w:r w:rsidRPr="0021481A">
        <w:rPr>
          <w:lang w:val="pt-PT"/>
        </w:rPr>
        <w:t xml:space="preserve"> [PS] </w:t>
      </w:r>
      <w:r w:rsidRPr="0021481A">
        <w:rPr>
          <w:rStyle w:val="Incipit"/>
          <w:lang w:val="pt-PT"/>
        </w:rPr>
        <w:t>Laudate pueri</w:t>
      </w:r>
      <w:r w:rsidRPr="0021481A">
        <w:rPr>
          <w:lang w:val="pt-PT"/>
        </w:rPr>
        <w:t xml:space="preserve"> cum ceteris. CP </w:t>
      </w:r>
      <w:r w:rsidRPr="0021481A">
        <w:rPr>
          <w:rStyle w:val="Incipit"/>
          <w:lang w:val="pt-PT"/>
        </w:rPr>
        <w:t>Scimus quoniam diligentibus</w:t>
      </w:r>
      <w:r w:rsidRPr="0021481A">
        <w:rPr>
          <w:lang w:val="pt-PT"/>
        </w:rPr>
        <w:t xml:space="preserve">. RP </w:t>
      </w:r>
      <w:r w:rsidRPr="0021481A">
        <w:rPr>
          <w:rStyle w:val="Incipit"/>
          <w:lang w:val="pt-PT"/>
        </w:rPr>
        <w:t>Fuerunt sine querela</w:t>
      </w:r>
      <w:r w:rsidRPr="0021481A">
        <w:rPr>
          <w:lang w:val="pt-PT"/>
        </w:rPr>
        <w:t xml:space="preserve">. HY </w:t>
      </w:r>
      <w:r w:rsidRPr="0021481A">
        <w:rPr>
          <w:rStyle w:val="Incipit"/>
          <w:lang w:val="pt-PT"/>
        </w:rPr>
        <w:t>Exultet caelum</w:t>
      </w:r>
      <w:r w:rsidRPr="0021481A">
        <w:rPr>
          <w:lang w:val="pt-PT"/>
        </w:rPr>
        <w:t xml:space="preserve">. VS </w:t>
      </w:r>
      <w:r w:rsidRPr="0021481A">
        <w:rPr>
          <w:rStyle w:val="Incipit"/>
          <w:lang w:val="pt-PT"/>
        </w:rPr>
        <w:t>In omnem terram</w:t>
      </w:r>
      <w:r w:rsidRPr="0021481A">
        <w:rPr>
          <w:lang w:val="pt-PT"/>
        </w:rPr>
        <w:t xml:space="preserve">. AM </w:t>
      </w:r>
      <w:r w:rsidRPr="0021481A">
        <w:rPr>
          <w:rStyle w:val="Incipit"/>
          <w:lang w:val="pt-PT"/>
        </w:rPr>
        <w:t>Isti sunt viri sancti</w:t>
      </w:r>
      <w:r w:rsidRPr="0021481A">
        <w:rPr>
          <w:lang w:val="pt-PT"/>
        </w:rPr>
        <w:t xml:space="preserve">. OR </w:t>
      </w:r>
      <w:r w:rsidRPr="0021481A">
        <w:rPr>
          <w:rStyle w:val="Incipit"/>
          <w:lang w:val="pt-PT"/>
        </w:rPr>
        <w:t>Concede quaesumus omnipotens deus</w:t>
      </w:r>
      <w:r w:rsidRPr="0021481A">
        <w:rPr>
          <w:lang w:val="pt-PT"/>
        </w:rPr>
        <w:t>. Deinde suffragia.</w:t>
      </w:r>
    </w:p>
    <w:p w:rsidR="003B002D" w:rsidRPr="0021481A" w:rsidRDefault="003B002D" w:rsidP="004103CF">
      <w:pPr>
        <w:rPr>
          <w:lang w:val="pt-PT"/>
        </w:rPr>
      </w:pPr>
      <w:r w:rsidRPr="0021481A">
        <w:rPr>
          <w:rStyle w:val="Time1"/>
          <w:lang w:val="pt-PT"/>
        </w:rPr>
        <w:t>Ad matutinam</w:t>
      </w:r>
      <w:r w:rsidRPr="0021481A">
        <w:rPr>
          <w:lang w:val="pt-PT"/>
        </w:rPr>
        <w:t xml:space="preserve"> INV </w:t>
      </w:r>
      <w:r w:rsidRPr="0021481A">
        <w:rPr>
          <w:rStyle w:val="Incipit"/>
          <w:lang w:val="pt-PT"/>
        </w:rPr>
        <w:t>Regem apostolorum</w:t>
      </w:r>
      <w:r w:rsidRPr="0021481A">
        <w:rPr>
          <w:lang w:val="pt-PT"/>
        </w:rPr>
        <w:t xml:space="preserve">. Cetera omnia de apostolis. VS </w:t>
      </w:r>
      <w:r w:rsidRPr="0021481A">
        <w:rPr>
          <w:rStyle w:val="Incipit"/>
          <w:lang w:val="pt-PT"/>
        </w:rPr>
        <w:t>In omnem terram</w:t>
      </w:r>
      <w:r w:rsidRPr="0021481A">
        <w:rPr>
          <w:lang w:val="pt-PT"/>
        </w:rPr>
        <w:t xml:space="preserve">. Legitur passio eorum, et evangelium secundum Ioannem [EV] </w:t>
      </w:r>
      <w:r w:rsidRPr="0021481A">
        <w:rPr>
          <w:rStyle w:val="Incipit"/>
          <w:lang w:val="pt-PT"/>
        </w:rPr>
        <w:t>|Hoc::Haec| mando vobis</w:t>
      </w:r>
      <w:r w:rsidRPr="0021481A">
        <w:rPr>
          <w:lang w:val="pt-PT"/>
        </w:rPr>
        <w:t xml:space="preserve">. Homilia lectionis eiusdem. Tunc legitur proximum </w:t>
      </w:r>
      <w:r w:rsidR="00C50457" w:rsidRPr="0021481A">
        <w:rPr>
          <w:lang w:val="pt-PT"/>
        </w:rPr>
        <w:t>|</w:t>
      </w:r>
      <w:r w:rsidRPr="0021481A">
        <w:rPr>
          <w:lang w:val="pt-PT"/>
        </w:rPr>
        <w:t>serm</w:t>
      </w:r>
      <w:r w:rsidR="00C50457" w:rsidRPr="0021481A">
        <w:rPr>
          <w:lang w:val="pt-PT"/>
        </w:rPr>
        <w:t xml:space="preserve">onem::sermo| post EV </w:t>
      </w:r>
      <w:r w:rsidR="00C50457" w:rsidRPr="0021481A">
        <w:rPr>
          <w:rStyle w:val="Incipit"/>
          <w:lang w:val="pt-PT"/>
        </w:rPr>
        <w:t>Hoc est praeceptum meum</w:t>
      </w:r>
      <w:r w:rsidR="00C50457" w:rsidRPr="0021481A">
        <w:rPr>
          <w:lang w:val="pt-PT"/>
        </w:rPr>
        <w:t xml:space="preserve"> %D::cum reliquis% qui sic incipit [LS] </w:t>
      </w:r>
      <w:r w:rsidR="00C50457" w:rsidRPr="0021481A">
        <w:rPr>
          <w:rStyle w:val="Incipit"/>
          <w:lang w:val="pt-PT"/>
        </w:rPr>
        <w:t>In lectione evangelica</w:t>
      </w:r>
      <w:r w:rsidR="00C50457" w:rsidRPr="0021481A">
        <w:rPr>
          <w:lang w:val="pt-PT"/>
        </w:rPr>
        <w:t xml:space="preserve"> cum historia [RP] </w:t>
      </w:r>
      <w:r w:rsidR="00F93ECB" w:rsidRPr="0021481A">
        <w:rPr>
          <w:rStyle w:val="Incipit"/>
          <w:lang w:val="pt-PT"/>
        </w:rPr>
        <w:t>Ecce (215-2vb</w:t>
      </w:r>
      <w:r w:rsidR="00C50457" w:rsidRPr="0021481A">
        <w:rPr>
          <w:rStyle w:val="Incipit"/>
          <w:lang w:val="pt-PT"/>
        </w:rPr>
        <w:t>) ego mitto</w:t>
      </w:r>
      <w:r w:rsidR="00144186" w:rsidRPr="0021481A">
        <w:rPr>
          <w:rStyle w:val="Incipit"/>
          <w:lang w:val="pt-PT"/>
        </w:rPr>
        <w:t xml:space="preserve"> vo</w:t>
      </w:r>
      <w:r w:rsidR="00C50457" w:rsidRPr="0021481A">
        <w:rPr>
          <w:rStyle w:val="Incipit"/>
          <w:lang w:val="pt-PT"/>
        </w:rPr>
        <w:t>s</w:t>
      </w:r>
      <w:r w:rsidR="00C50457" w:rsidRPr="0021481A">
        <w:rPr>
          <w:lang w:val="pt-PT"/>
        </w:rPr>
        <w:t>.</w:t>
      </w:r>
    </w:p>
    <w:p w:rsidR="00C50457" w:rsidRPr="0021481A" w:rsidRDefault="00C50457" w:rsidP="004103CF">
      <w:pPr>
        <w:rPr>
          <w:lang w:val="fr-FR"/>
        </w:rPr>
      </w:pPr>
      <w:r w:rsidRPr="0021481A">
        <w:rPr>
          <w:rStyle w:val="Time1"/>
          <w:lang w:val="fr-FR"/>
        </w:rPr>
        <w:t>Ad laudes</w:t>
      </w:r>
      <w:r w:rsidRPr="0021481A">
        <w:rPr>
          <w:lang w:val="fr-FR"/>
        </w:rPr>
        <w:t xml:space="preserve"> AN </w:t>
      </w:r>
      <w:r w:rsidRPr="0021481A">
        <w:rPr>
          <w:rStyle w:val="Incipit"/>
          <w:lang w:val="fr-FR"/>
        </w:rPr>
        <w:t>Hoc est praeceptum</w:t>
      </w:r>
      <w:r w:rsidRPr="0021481A">
        <w:rPr>
          <w:lang w:val="fr-FR"/>
        </w:rPr>
        <w:t xml:space="preserve"> cum reliquis. CP </w:t>
      </w:r>
      <w:r w:rsidRPr="0021481A">
        <w:rPr>
          <w:rStyle w:val="Incipit"/>
          <w:lang w:val="fr-FR"/>
        </w:rPr>
        <w:t>Scimus quoniam diligentibus</w:t>
      </w:r>
      <w:r w:rsidRPr="0021481A">
        <w:rPr>
          <w:lang w:val="fr-FR"/>
        </w:rPr>
        <w:t xml:space="preserve">. VS </w:t>
      </w:r>
      <w:r w:rsidRPr="0021481A">
        <w:rPr>
          <w:rStyle w:val="Incipit"/>
          <w:lang w:val="fr-FR"/>
        </w:rPr>
        <w:t>Annuntiaverunt opera dei</w:t>
      </w:r>
      <w:r w:rsidRPr="0021481A">
        <w:rPr>
          <w:lang w:val="fr-FR"/>
        </w:rPr>
        <w:t xml:space="preserve">. AB </w:t>
      </w:r>
      <w:r w:rsidRPr="0021481A">
        <w:rPr>
          <w:rStyle w:val="Incipit"/>
          <w:lang w:val="fr-FR"/>
        </w:rPr>
        <w:t>Tradent enim vos</w:t>
      </w:r>
      <w:r w:rsidRPr="0021481A">
        <w:rPr>
          <w:lang w:val="fr-FR"/>
        </w:rPr>
        <w:t xml:space="preserve">. OR </w:t>
      </w:r>
      <w:r w:rsidRPr="0021481A">
        <w:rPr>
          <w:rStyle w:val="Incipit"/>
          <w:lang w:val="fr-FR"/>
        </w:rPr>
        <w:t>Deus qui nos per beatos</w:t>
      </w:r>
      <w:r w:rsidRPr="0021481A">
        <w:rPr>
          <w:lang w:val="fr-FR"/>
        </w:rPr>
        <w:t>.</w:t>
      </w:r>
    </w:p>
    <w:p w:rsidR="00C50457" w:rsidRPr="0021481A" w:rsidRDefault="00C50457" w:rsidP="004103CF">
      <w:pPr>
        <w:rPr>
          <w:lang w:val="fr-FR"/>
        </w:rPr>
      </w:pPr>
      <w:r w:rsidRPr="0021481A">
        <w:rPr>
          <w:rStyle w:val="Time1"/>
          <w:lang w:val="fr-FR"/>
        </w:rPr>
        <w:t>Ad horas</w:t>
      </w:r>
      <w:r w:rsidRPr="0021481A">
        <w:rPr>
          <w:lang w:val="fr-FR"/>
        </w:rPr>
        <w:t xml:space="preserve"> cantentur laudes. Et responsoria de apostolis.</w:t>
      </w:r>
    </w:p>
    <w:p w:rsidR="00C50457" w:rsidRPr="0021481A" w:rsidRDefault="00C50457" w:rsidP="004103CF">
      <w:pPr>
        <w:rPr>
          <w:lang w:val="fr-FR"/>
        </w:rPr>
      </w:pPr>
      <w:r w:rsidRPr="0021481A">
        <w:rPr>
          <w:rStyle w:val="Time1"/>
          <w:lang w:val="fr-FR"/>
        </w:rPr>
        <w:t>Ad missam</w:t>
      </w:r>
      <w:r w:rsidRPr="0021481A">
        <w:rPr>
          <w:lang w:val="fr-FR"/>
        </w:rPr>
        <w:t xml:space="preserve"> IN </w:t>
      </w:r>
      <w:r w:rsidRPr="0021481A">
        <w:rPr>
          <w:rStyle w:val="Incipit"/>
          <w:lang w:val="fr-FR"/>
        </w:rPr>
        <w:t>Mihi autem</w:t>
      </w:r>
      <w:r w:rsidRPr="0021481A">
        <w:rPr>
          <w:lang w:val="fr-FR"/>
        </w:rPr>
        <w:t xml:space="preserve">. ORCL </w:t>
      </w:r>
      <w:r w:rsidRPr="0021481A">
        <w:rPr>
          <w:rStyle w:val="Incipit"/>
          <w:lang w:val="fr-FR"/>
        </w:rPr>
        <w:t xml:space="preserve">Deus qui nos </w:t>
      </w:r>
      <w:r w:rsidR="000F30D6" w:rsidRPr="0021481A">
        <w:rPr>
          <w:rStyle w:val="Incipit"/>
          <w:lang w:val="fr-FR"/>
        </w:rPr>
        <w:t>Ä+</w:t>
      </w:r>
      <w:r w:rsidRPr="0021481A">
        <w:rPr>
          <w:rStyle w:val="Incipit"/>
          <w:lang w:val="fr-FR"/>
        </w:rPr>
        <w:t>per</w:t>
      </w:r>
      <w:r w:rsidR="000F30D6" w:rsidRPr="0021481A">
        <w:rPr>
          <w:rStyle w:val="Incipit"/>
          <w:lang w:val="fr-FR"/>
        </w:rPr>
        <w:t>+Ä</w:t>
      </w:r>
      <w:r w:rsidRPr="0021481A">
        <w:rPr>
          <w:rStyle w:val="Incipit"/>
          <w:lang w:val="fr-FR"/>
        </w:rPr>
        <w:t xml:space="preserve"> beatos</w:t>
      </w:r>
      <w:r w:rsidRPr="0021481A">
        <w:rPr>
          <w:lang w:val="fr-FR"/>
        </w:rPr>
        <w:t xml:space="preserve"> tantum sola. EP </w:t>
      </w:r>
      <w:r w:rsidRPr="0021481A">
        <w:rPr>
          <w:rStyle w:val="Incipit"/>
          <w:lang w:val="fr-FR"/>
        </w:rPr>
        <w:t>Scimus quoniam diligentibus</w:t>
      </w:r>
      <w:r w:rsidRPr="0021481A">
        <w:rPr>
          <w:lang w:val="fr-FR"/>
        </w:rPr>
        <w:t xml:space="preserve">. GR </w:t>
      </w:r>
      <w:r w:rsidRPr="0021481A">
        <w:rPr>
          <w:rStyle w:val="Incipit"/>
          <w:lang w:val="fr-FR"/>
        </w:rPr>
        <w:t>Nimis honorati</w:t>
      </w:r>
      <w:r w:rsidRPr="0021481A">
        <w:rPr>
          <w:lang w:val="fr-FR"/>
        </w:rPr>
        <w:t xml:space="preserve">. ALV </w:t>
      </w:r>
      <w:r w:rsidRPr="0021481A">
        <w:rPr>
          <w:rStyle w:val="Incipit"/>
          <w:lang w:val="fr-FR"/>
        </w:rPr>
        <w:t xml:space="preserve">Non vos me </w:t>
      </w:r>
      <w:r w:rsidR="00144186" w:rsidRPr="0021481A">
        <w:rPr>
          <w:rStyle w:val="Incipit"/>
          <w:lang w:val="fr-FR"/>
        </w:rPr>
        <w:t>e</w:t>
      </w:r>
      <w:r w:rsidRPr="0021481A">
        <w:rPr>
          <w:rStyle w:val="Incipit"/>
          <w:lang w:val="fr-FR"/>
        </w:rPr>
        <w:t>legistis</w:t>
      </w:r>
      <w:r w:rsidRPr="0021481A">
        <w:rPr>
          <w:lang w:val="fr-FR"/>
        </w:rPr>
        <w:t xml:space="preserve">. SE </w:t>
      </w:r>
      <w:r w:rsidRPr="0021481A">
        <w:rPr>
          <w:rStyle w:val="Incipit"/>
          <w:lang w:val="fr-FR"/>
        </w:rPr>
        <w:t>Clare sanctorum</w:t>
      </w:r>
      <w:r w:rsidRPr="0021481A">
        <w:rPr>
          <w:lang w:val="fr-FR"/>
        </w:rPr>
        <w:t xml:space="preserve">. EV </w:t>
      </w:r>
      <w:r w:rsidRPr="0021481A">
        <w:rPr>
          <w:rStyle w:val="Incipit"/>
          <w:lang w:val="fr-FR"/>
        </w:rPr>
        <w:t>|Hoc::Haec| mando vobis</w:t>
      </w:r>
      <w:r w:rsidRPr="0021481A">
        <w:rPr>
          <w:lang w:val="fr-FR"/>
        </w:rPr>
        <w:t xml:space="preserve">. OF </w:t>
      </w:r>
      <w:r w:rsidRPr="0021481A">
        <w:rPr>
          <w:rStyle w:val="Incipit"/>
          <w:lang w:val="fr-FR"/>
        </w:rPr>
        <w:t>In omnem terram</w:t>
      </w:r>
      <w:r w:rsidRPr="0021481A">
        <w:rPr>
          <w:lang w:val="fr-FR"/>
        </w:rPr>
        <w:t xml:space="preserve">. PF </w:t>
      </w:r>
      <w:r w:rsidRPr="0021481A">
        <w:rPr>
          <w:rStyle w:val="Incipit"/>
          <w:lang w:val="fr-FR"/>
        </w:rPr>
        <w:t>Te domine suppliciter</w:t>
      </w:r>
      <w:r w:rsidRPr="0021481A">
        <w:rPr>
          <w:lang w:val="fr-FR"/>
        </w:rPr>
        <w:t xml:space="preserve">. CO </w:t>
      </w:r>
      <w:r w:rsidRPr="0021481A">
        <w:rPr>
          <w:rStyle w:val="Incipit"/>
          <w:lang w:val="fr-FR"/>
        </w:rPr>
        <w:t>Vos qui secuti</w:t>
      </w:r>
      <w:r w:rsidRPr="0021481A">
        <w:rPr>
          <w:lang w:val="fr-FR"/>
        </w:rPr>
        <w:t>.</w:t>
      </w:r>
    </w:p>
    <w:p w:rsidR="00C50457" w:rsidRPr="0021481A" w:rsidRDefault="00C50457" w:rsidP="004103CF">
      <w:pPr>
        <w:rPr>
          <w:lang w:val="pt-PT"/>
        </w:rPr>
      </w:pPr>
      <w:r w:rsidRPr="0021481A">
        <w:rPr>
          <w:rStyle w:val="Time1"/>
          <w:lang w:val="fr-FR"/>
        </w:rPr>
        <w:t>In secunda vespera</w:t>
      </w:r>
      <w:r w:rsidRPr="0021481A">
        <w:rPr>
          <w:lang w:val="fr-FR"/>
        </w:rPr>
        <w:t xml:space="preserve"> AN </w:t>
      </w:r>
      <w:r w:rsidRPr="0021481A">
        <w:rPr>
          <w:rStyle w:val="Incipit"/>
          <w:lang w:val="fr-FR"/>
        </w:rPr>
        <w:t>Iuravit dominus</w:t>
      </w:r>
      <w:r w:rsidRPr="0021481A">
        <w:rPr>
          <w:lang w:val="fr-FR"/>
        </w:rPr>
        <w:t xml:space="preserve">. PS </w:t>
      </w:r>
      <w:r w:rsidRPr="0021481A">
        <w:rPr>
          <w:rStyle w:val="Incipit"/>
          <w:lang w:val="fr-FR"/>
        </w:rPr>
        <w:t>Dixit dominus</w:t>
      </w:r>
      <w:r w:rsidRPr="0021481A">
        <w:rPr>
          <w:lang w:val="fr-FR"/>
        </w:rPr>
        <w:t xml:space="preserve"> cum ceteris. </w:t>
      </w:r>
      <w:r w:rsidRPr="0021481A">
        <w:rPr>
          <w:lang w:val="pt-PT"/>
        </w:rPr>
        <w:t xml:space="preserve">(216ra) CP </w:t>
      </w:r>
      <w:r w:rsidRPr="0021481A">
        <w:rPr>
          <w:rStyle w:val="Incipit"/>
          <w:lang w:val="pt-PT"/>
        </w:rPr>
        <w:t>Quos deus praedestinavit</w:t>
      </w:r>
      <w:r w:rsidRPr="0021481A">
        <w:rPr>
          <w:lang w:val="pt-PT"/>
        </w:rPr>
        <w:t xml:space="preserve">. HY </w:t>
      </w:r>
      <w:r w:rsidRPr="0021481A">
        <w:rPr>
          <w:rStyle w:val="Incipit"/>
          <w:lang w:val="pt-PT"/>
        </w:rPr>
        <w:t>Exultet caelum</w:t>
      </w:r>
      <w:r w:rsidRPr="0021481A">
        <w:rPr>
          <w:lang w:val="pt-PT"/>
        </w:rPr>
        <w:t xml:space="preserve">. VS </w:t>
      </w:r>
      <w:r w:rsidRPr="0021481A">
        <w:rPr>
          <w:rStyle w:val="Incipit"/>
          <w:lang w:val="pt-PT"/>
        </w:rPr>
        <w:t>In omnem terram</w:t>
      </w:r>
      <w:r w:rsidRPr="0021481A">
        <w:rPr>
          <w:lang w:val="pt-PT"/>
        </w:rPr>
        <w:t xml:space="preserve">. AM </w:t>
      </w:r>
      <w:r w:rsidRPr="0021481A">
        <w:rPr>
          <w:rStyle w:val="Incipit"/>
          <w:lang w:val="pt-PT"/>
        </w:rPr>
        <w:t>Beati eritis</w:t>
      </w:r>
      <w:r w:rsidRPr="0021481A">
        <w:rPr>
          <w:lang w:val="pt-PT"/>
        </w:rPr>
        <w:t xml:space="preserve">. OR </w:t>
      </w:r>
      <w:r w:rsidRPr="0021481A">
        <w:rPr>
          <w:rStyle w:val="Incipit"/>
          <w:lang w:val="pt-PT"/>
        </w:rPr>
        <w:t>Deus qui nos Ä+per+Ä beatos</w:t>
      </w:r>
      <w:r w:rsidRPr="0021481A">
        <w:rPr>
          <w:lang w:val="pt-PT"/>
        </w:rPr>
        <w:t>. Deinde suffragia.</w:t>
      </w:r>
    </w:p>
    <w:p w:rsidR="00C50457" w:rsidRPr="0021481A" w:rsidRDefault="00C50457" w:rsidP="00C50457">
      <w:pPr>
        <w:pStyle w:val="Titolo1"/>
        <w:rPr>
          <w:lang w:val="pt-PT"/>
        </w:rPr>
      </w:pPr>
      <w:r w:rsidRPr="0021481A">
        <w:rPr>
          <w:lang w:val="pt-PT"/>
        </w:rPr>
        <w:t>IN VIGILIA OMNIUM SANCTORUM</w:t>
      </w:r>
    </w:p>
    <w:p w:rsidR="008C7455" w:rsidRPr="0021481A" w:rsidRDefault="00C50457" w:rsidP="004103CF">
      <w:pPr>
        <w:rPr>
          <w:lang w:val="pt-PT"/>
        </w:rPr>
      </w:pPr>
      <w:r w:rsidRPr="0021481A">
        <w:rPr>
          <w:rStyle w:val="Time1"/>
          <w:lang w:val="pt-PT"/>
        </w:rPr>
        <w:t>Ad missam</w:t>
      </w:r>
      <w:r w:rsidRPr="0021481A">
        <w:rPr>
          <w:lang w:val="pt-PT"/>
        </w:rPr>
        <w:t xml:space="preserve"> IN </w:t>
      </w:r>
      <w:r w:rsidRPr="0021481A">
        <w:rPr>
          <w:rStyle w:val="Incipit"/>
          <w:lang w:val="pt-PT"/>
        </w:rPr>
        <w:t>Timete dominum</w:t>
      </w:r>
      <w:r w:rsidRPr="0021481A">
        <w:rPr>
          <w:lang w:val="pt-PT"/>
        </w:rPr>
        <w:t>.</w:t>
      </w:r>
      <w:r w:rsidR="00144186" w:rsidRPr="0021481A">
        <w:rPr>
          <w:lang w:val="pt-PT"/>
        </w:rPr>
        <w:t xml:space="preserve"> [KY] </w:t>
      </w:r>
      <w:r w:rsidR="00144186" w:rsidRPr="0021481A">
        <w:rPr>
          <w:rStyle w:val="Incipit"/>
          <w:lang w:val="pt-PT"/>
        </w:rPr>
        <w:t>Kyrie</w:t>
      </w:r>
      <w:r w:rsidR="00144186" w:rsidRPr="0021481A">
        <w:rPr>
          <w:lang w:val="pt-PT"/>
        </w:rPr>
        <w:t xml:space="preserve">. ORCL </w:t>
      </w:r>
      <w:r w:rsidR="00144186" w:rsidRPr="0021481A">
        <w:rPr>
          <w:rStyle w:val="Incipit"/>
          <w:lang w:val="pt-PT"/>
        </w:rPr>
        <w:t>Domine |dominus::deus| noster</w:t>
      </w:r>
      <w:r w:rsidR="00144186" w:rsidRPr="0021481A">
        <w:rPr>
          <w:lang w:val="pt-PT"/>
        </w:rPr>
        <w:t xml:space="preserve">. Secunda oratio de dominica. Tertia quam velis. EP </w:t>
      </w:r>
      <w:r w:rsidR="00144186" w:rsidRPr="0021481A">
        <w:rPr>
          <w:rStyle w:val="Incipit"/>
          <w:lang w:val="pt-PT"/>
        </w:rPr>
        <w:t>Ecce ego Ioannes</w:t>
      </w:r>
      <w:r w:rsidR="00144186" w:rsidRPr="0021481A">
        <w:rPr>
          <w:lang w:val="pt-PT"/>
        </w:rPr>
        <w:t xml:space="preserve">. GR </w:t>
      </w:r>
      <w:r w:rsidR="00144186" w:rsidRPr="0021481A">
        <w:rPr>
          <w:rStyle w:val="Incipit"/>
          <w:lang w:val="pt-PT"/>
        </w:rPr>
        <w:t>Exultabunt sancti</w:t>
      </w:r>
      <w:r w:rsidR="00144186" w:rsidRPr="0021481A">
        <w:rPr>
          <w:lang w:val="pt-PT"/>
        </w:rPr>
        <w:t xml:space="preserve">. EV </w:t>
      </w:r>
      <w:r w:rsidR="00144186" w:rsidRPr="0021481A">
        <w:rPr>
          <w:rStyle w:val="Incipit"/>
          <w:lang w:val="pt-PT"/>
        </w:rPr>
        <w:t xml:space="preserve">Descendens Iesus de </w:t>
      </w:r>
      <w:r w:rsidR="00144186" w:rsidRPr="0021481A">
        <w:rPr>
          <w:rStyle w:val="Incipit"/>
          <w:lang w:val="pt-PT"/>
        </w:rPr>
        <w:lastRenderedPageBreak/>
        <w:t>monte</w:t>
      </w:r>
      <w:r w:rsidR="00144186" w:rsidRPr="0021481A">
        <w:rPr>
          <w:lang w:val="pt-PT"/>
        </w:rPr>
        <w:t xml:space="preserve">. OF </w:t>
      </w:r>
      <w:r w:rsidR="00144186" w:rsidRPr="0021481A">
        <w:rPr>
          <w:rStyle w:val="Incipit"/>
          <w:lang w:val="pt-PT"/>
        </w:rPr>
        <w:t>Mirabilis deus</w:t>
      </w:r>
      <w:r w:rsidR="00144186" w:rsidRPr="0021481A">
        <w:rPr>
          <w:lang w:val="pt-PT"/>
        </w:rPr>
        <w:t xml:space="preserve">. CO </w:t>
      </w:r>
      <w:r w:rsidR="00144186" w:rsidRPr="0021481A">
        <w:rPr>
          <w:rStyle w:val="Incipit"/>
          <w:lang w:val="pt-PT"/>
        </w:rPr>
        <w:t>Amen dico vobis quod uni ex minimis</w:t>
      </w:r>
      <w:r w:rsidR="00144186" w:rsidRPr="0021481A">
        <w:rPr>
          <w:lang w:val="pt-PT"/>
        </w:rPr>
        <w:t xml:space="preserve">. Clauditur cum [BD] </w:t>
      </w:r>
      <w:r w:rsidR="00144186" w:rsidRPr="0021481A">
        <w:rPr>
          <w:rStyle w:val="Incipit"/>
          <w:lang w:val="pt-PT"/>
        </w:rPr>
        <w:t>Benedicamus domino</w:t>
      </w:r>
      <w:r w:rsidR="00144186" w:rsidRPr="0021481A">
        <w:rPr>
          <w:lang w:val="pt-PT"/>
        </w:rPr>
        <w:t>.</w:t>
      </w:r>
    </w:p>
    <w:p w:rsidR="00FD23ED" w:rsidRPr="0021481A" w:rsidRDefault="00FD23ED" w:rsidP="004103CF">
      <w:pPr>
        <w:pStyle w:val="Titolo1"/>
        <w:rPr>
          <w:lang w:val="pt-PT"/>
        </w:rPr>
      </w:pPr>
      <w:r w:rsidRPr="0021481A">
        <w:rPr>
          <w:lang w:val="pt-PT"/>
        </w:rPr>
        <w:t>IN NATIVITATE SANCTI WOLFGANGI EPISCOPI</w:t>
      </w:r>
    </w:p>
    <w:p w:rsidR="00FD23ED" w:rsidRPr="0021481A" w:rsidRDefault="00FD23ED" w:rsidP="007F1DD4">
      <w:pPr>
        <w:rPr>
          <w:lang w:val="it-IT"/>
        </w:rPr>
      </w:pPr>
      <w:r w:rsidRPr="0021481A">
        <w:rPr>
          <w:rStyle w:val="Time1"/>
          <w:lang w:val="pt-PT"/>
        </w:rPr>
        <w:t>Ad vesperas</w:t>
      </w:r>
      <w:r w:rsidRPr="0021481A">
        <w:rPr>
          <w:lang w:val="pt-PT"/>
        </w:rPr>
        <w:t xml:space="preserve"> AN </w:t>
      </w:r>
      <w:r w:rsidRPr="0021481A">
        <w:rPr>
          <w:rStyle w:val="Incipit"/>
          <w:lang w:val="pt-PT"/>
        </w:rPr>
        <w:t>Sancte Wolfgange</w:t>
      </w:r>
      <w:r w:rsidRPr="0021481A">
        <w:rPr>
          <w:lang w:val="pt-PT"/>
        </w:rPr>
        <w:t xml:space="preserve">. PS </w:t>
      </w:r>
      <w:r w:rsidRPr="0021481A">
        <w:rPr>
          <w:rStyle w:val="Incipit"/>
          <w:lang w:val="pt-PT"/>
        </w:rPr>
        <w:t>Laudate pueri</w:t>
      </w:r>
      <w:r w:rsidRPr="0021481A">
        <w:rPr>
          <w:lang w:val="pt-PT"/>
        </w:rPr>
        <w:t xml:space="preserve"> cum reliquis. </w:t>
      </w:r>
      <w:r w:rsidRPr="0021481A">
        <w:rPr>
          <w:lang w:val="it-IT"/>
        </w:rPr>
        <w:t xml:space="preserve">CP </w:t>
      </w:r>
      <w:r w:rsidRPr="0021481A">
        <w:rPr>
          <w:rStyle w:val="Incipit"/>
          <w:lang w:val="it-IT"/>
        </w:rPr>
        <w:t>Ecce sacerdos</w:t>
      </w:r>
      <w:r w:rsidRPr="0021481A">
        <w:rPr>
          <w:lang w:val="it-IT"/>
        </w:rPr>
        <w:t xml:space="preserve">. RP </w:t>
      </w:r>
      <w:r w:rsidRPr="0021481A">
        <w:rPr>
          <w:rStyle w:val="Incipit"/>
          <w:lang w:val="it-IT"/>
        </w:rPr>
        <w:t>Sint lumbi vestri</w:t>
      </w:r>
      <w:r w:rsidRPr="0021481A">
        <w:rPr>
          <w:lang w:val="it-IT"/>
        </w:rPr>
        <w:t xml:space="preserve">. HY </w:t>
      </w:r>
      <w:r w:rsidRPr="0021481A">
        <w:rPr>
          <w:rStyle w:val="Incipit"/>
          <w:lang w:val="it-IT"/>
        </w:rPr>
        <w:t>Iste (216rb) confessor</w:t>
      </w:r>
      <w:r w:rsidRPr="0021481A">
        <w:rPr>
          <w:lang w:val="it-IT"/>
        </w:rPr>
        <w:t xml:space="preserve">. VS </w:t>
      </w:r>
      <w:r w:rsidRPr="0021481A">
        <w:rPr>
          <w:rStyle w:val="Incipit"/>
          <w:lang w:val="it-IT"/>
        </w:rPr>
        <w:t>Gloria et honore</w:t>
      </w:r>
      <w:r w:rsidRPr="0021481A">
        <w:rPr>
          <w:lang w:val="it-IT"/>
        </w:rPr>
        <w:t xml:space="preserve">. AM </w:t>
      </w:r>
      <w:r w:rsidRPr="0021481A">
        <w:rPr>
          <w:rStyle w:val="Incipit"/>
          <w:lang w:val="it-IT"/>
        </w:rPr>
        <w:t>Gaudeat |toto::tota| virgo</w:t>
      </w:r>
      <w:r w:rsidRPr="0021481A">
        <w:rPr>
          <w:lang w:val="it-IT"/>
        </w:rPr>
        <w:t xml:space="preserve">. OR </w:t>
      </w:r>
      <w:r w:rsidRPr="0021481A">
        <w:rPr>
          <w:rStyle w:val="Incipit"/>
          <w:lang w:val="it-IT"/>
        </w:rPr>
        <w:t>Deus qui nobis per beatum</w:t>
      </w:r>
      <w:r w:rsidRPr="0021481A">
        <w:rPr>
          <w:lang w:val="it-IT"/>
        </w:rPr>
        <w:t>. Deinde suffragia.</w:t>
      </w:r>
    </w:p>
    <w:p w:rsidR="00FD23ED" w:rsidRPr="0021481A" w:rsidRDefault="00FD23ED" w:rsidP="007F1DD4">
      <w:pPr>
        <w:rPr>
          <w:lang w:val="en-US"/>
        </w:rPr>
      </w:pPr>
      <w:r w:rsidRPr="0021481A">
        <w:rPr>
          <w:rStyle w:val="Time1"/>
          <w:lang w:val="en-US"/>
        </w:rPr>
        <w:t>Ad completorium</w:t>
      </w:r>
      <w:r w:rsidRPr="0021481A">
        <w:rPr>
          <w:lang w:val="en-US"/>
        </w:rPr>
        <w:t xml:space="preserve"> AD </w:t>
      </w:r>
      <w:r w:rsidRPr="0021481A">
        <w:rPr>
          <w:rStyle w:val="Incipit"/>
          <w:lang w:val="en-US"/>
        </w:rPr>
        <w:t>Pacem tuam</w:t>
      </w:r>
      <w:r w:rsidRPr="0021481A">
        <w:rPr>
          <w:lang w:val="en-US"/>
        </w:rPr>
        <w:t>.</w:t>
      </w:r>
    </w:p>
    <w:p w:rsidR="00FD23ED" w:rsidRPr="0021481A" w:rsidRDefault="00FD23ED" w:rsidP="007F1DD4">
      <w:pPr>
        <w:rPr>
          <w:lang w:val="en-US"/>
        </w:rPr>
      </w:pPr>
      <w:r w:rsidRPr="0021481A">
        <w:rPr>
          <w:rStyle w:val="Time1"/>
          <w:lang w:val="pt-PT"/>
        </w:rPr>
        <w:t>Ad mat</w:t>
      </w:r>
      <w:r w:rsidR="004671D3" w:rsidRPr="0021481A">
        <w:rPr>
          <w:rStyle w:val="Time1"/>
          <w:lang w:val="pt-PT"/>
        </w:rPr>
        <w:t>utinam</w:t>
      </w:r>
      <w:r w:rsidR="004671D3" w:rsidRPr="0021481A">
        <w:rPr>
          <w:lang w:val="pt-PT"/>
        </w:rPr>
        <w:t xml:space="preserve"> INV </w:t>
      </w:r>
      <w:r w:rsidR="004671D3" w:rsidRPr="0021481A">
        <w:rPr>
          <w:rStyle w:val="Incipit"/>
          <w:lang w:val="pt-PT"/>
        </w:rPr>
        <w:t>Regem confessorum</w:t>
      </w:r>
      <w:r w:rsidR="004671D3" w:rsidRPr="0021481A">
        <w:rPr>
          <w:lang w:val="pt-PT"/>
        </w:rPr>
        <w:t>. C</w:t>
      </w:r>
      <w:r w:rsidRPr="0021481A">
        <w:rPr>
          <w:lang w:val="pt-PT"/>
        </w:rPr>
        <w:t xml:space="preserve">etera omnia de uno confessore. VS </w:t>
      </w:r>
      <w:r w:rsidRPr="0021481A">
        <w:rPr>
          <w:rStyle w:val="Incipit"/>
          <w:lang w:val="pt-PT"/>
        </w:rPr>
        <w:t>Gloria et honore</w:t>
      </w:r>
      <w:r w:rsidRPr="0021481A">
        <w:rPr>
          <w:lang w:val="pt-PT"/>
        </w:rPr>
        <w:t>. Legitur LS</w:t>
      </w:r>
      <w:r w:rsidR="004671D3" w:rsidRPr="0021481A">
        <w:rPr>
          <w:lang w:val="pt-PT"/>
        </w:rPr>
        <w:t>LHI</w:t>
      </w:r>
      <w:r w:rsidRPr="0021481A">
        <w:rPr>
          <w:lang w:val="pt-PT"/>
        </w:rPr>
        <w:t xml:space="preserve"> </w:t>
      </w:r>
      <w:r w:rsidRPr="0021481A">
        <w:rPr>
          <w:rStyle w:val="Incipit"/>
          <w:lang w:val="pt-PT"/>
        </w:rPr>
        <w:t>Sanctus Wolfgangus</w:t>
      </w:r>
      <w:r w:rsidRPr="0021481A">
        <w:rPr>
          <w:lang w:val="pt-PT"/>
        </w:rPr>
        <w:t xml:space="preserve"> et EV </w:t>
      </w:r>
      <w:r w:rsidRPr="0021481A">
        <w:rPr>
          <w:rStyle w:val="Incipit"/>
          <w:lang w:val="pt-PT"/>
        </w:rPr>
        <w:t>Sint lumbi</w:t>
      </w:r>
      <w:r w:rsidRPr="0021481A">
        <w:rPr>
          <w:lang w:val="pt-PT"/>
        </w:rPr>
        <w:t xml:space="preserve"> cum historia [RP] </w:t>
      </w:r>
      <w:r w:rsidRPr="0021481A">
        <w:rPr>
          <w:rStyle w:val="Incipit"/>
          <w:lang w:val="pt-PT"/>
        </w:rPr>
        <w:t>Euge serve</w:t>
      </w:r>
      <w:r w:rsidRPr="0021481A">
        <w:rPr>
          <w:lang w:val="pt-PT"/>
        </w:rPr>
        <w:t xml:space="preserve">. </w:t>
      </w:r>
      <w:r w:rsidRPr="0021481A">
        <w:rPr>
          <w:lang w:val="en-US"/>
        </w:rPr>
        <w:t xml:space="preserve">Ad ultimum RP </w:t>
      </w:r>
      <w:r w:rsidRPr="0021481A">
        <w:rPr>
          <w:rStyle w:val="Incipit"/>
          <w:lang w:val="en-US"/>
        </w:rPr>
        <w:t>Sint lumbi</w:t>
      </w:r>
      <w:r w:rsidRPr="0021481A">
        <w:rPr>
          <w:lang w:val="en-US"/>
        </w:rPr>
        <w:t>.</w:t>
      </w:r>
    </w:p>
    <w:p w:rsidR="00FD23ED" w:rsidRPr="0021481A" w:rsidRDefault="00FD23ED" w:rsidP="007F1DD4">
      <w:pPr>
        <w:rPr>
          <w:lang w:val="pt-PT"/>
        </w:rPr>
      </w:pPr>
      <w:r w:rsidRPr="0021481A">
        <w:rPr>
          <w:rStyle w:val="Time1"/>
          <w:lang w:val="en-US"/>
        </w:rPr>
        <w:t>Ad laudes</w:t>
      </w:r>
      <w:r w:rsidRPr="0021481A">
        <w:rPr>
          <w:lang w:val="en-US"/>
        </w:rPr>
        <w:t xml:space="preserve"> AN </w:t>
      </w:r>
      <w:r w:rsidRPr="0021481A">
        <w:rPr>
          <w:rStyle w:val="Incipit"/>
          <w:lang w:val="en-US"/>
        </w:rPr>
        <w:t>Ecce sacerdos</w:t>
      </w:r>
      <w:r w:rsidRPr="0021481A">
        <w:rPr>
          <w:lang w:val="en-US"/>
        </w:rPr>
        <w:t xml:space="preserve"> cum ceteris. </w:t>
      </w:r>
      <w:r w:rsidRPr="0021481A">
        <w:rPr>
          <w:lang w:val="pt-PT"/>
        </w:rPr>
        <w:t xml:space="preserve">[CP] </w:t>
      </w:r>
      <w:r w:rsidRPr="0021481A">
        <w:rPr>
          <w:rStyle w:val="Incipit"/>
          <w:lang w:val="pt-PT"/>
        </w:rPr>
        <w:t>Testificor coram deo</w:t>
      </w:r>
      <w:r w:rsidRPr="0021481A">
        <w:rPr>
          <w:lang w:val="pt-PT"/>
        </w:rPr>
        <w:t xml:space="preserve">. VS </w:t>
      </w:r>
      <w:r w:rsidRPr="0021481A">
        <w:rPr>
          <w:rStyle w:val="Incipit"/>
          <w:lang w:val="pt-PT"/>
        </w:rPr>
        <w:t>Magna est gloria</w:t>
      </w:r>
      <w:r w:rsidRPr="0021481A">
        <w:rPr>
          <w:lang w:val="pt-PT"/>
        </w:rPr>
        <w:t xml:space="preserve">. AB </w:t>
      </w:r>
      <w:r w:rsidRPr="0021481A">
        <w:rPr>
          <w:rStyle w:val="Incipit"/>
          <w:lang w:val="pt-PT"/>
        </w:rPr>
        <w:t>Beate pontifex</w:t>
      </w:r>
      <w:r w:rsidRPr="0021481A">
        <w:rPr>
          <w:lang w:val="pt-PT"/>
        </w:rPr>
        <w:t>.</w:t>
      </w:r>
      <w:r w:rsidR="001571CA" w:rsidRPr="0021481A">
        <w:rPr>
          <w:lang w:val="pt-PT"/>
        </w:rPr>
        <w:t xml:space="preserve"> OR </w:t>
      </w:r>
      <w:r w:rsidR="001571CA" w:rsidRPr="0021481A">
        <w:rPr>
          <w:rStyle w:val="Incipit"/>
          <w:lang w:val="pt-PT"/>
        </w:rPr>
        <w:t>Deus qui nobis aeternae</w:t>
      </w:r>
      <w:r w:rsidR="001571CA" w:rsidRPr="0021481A">
        <w:rPr>
          <w:lang w:val="pt-PT"/>
        </w:rPr>
        <w:t>.</w:t>
      </w:r>
    </w:p>
    <w:p w:rsidR="001571CA" w:rsidRPr="0021481A" w:rsidRDefault="001571CA" w:rsidP="007F1DD4">
      <w:pPr>
        <w:rPr>
          <w:lang w:val="it-IT"/>
        </w:rPr>
      </w:pPr>
      <w:r w:rsidRPr="0021481A">
        <w:rPr>
          <w:rStyle w:val="Time1"/>
          <w:lang w:val="it-IT"/>
        </w:rPr>
        <w:t>Ad horas</w:t>
      </w:r>
      <w:r w:rsidRPr="0021481A">
        <w:rPr>
          <w:lang w:val="it-IT"/>
        </w:rPr>
        <w:t xml:space="preserve"> cantentur laudes. Et responsoria de uno confessore.</w:t>
      </w:r>
    </w:p>
    <w:p w:rsidR="001571CA" w:rsidRPr="0021481A" w:rsidRDefault="00240D94" w:rsidP="007F1DD4">
      <w:pPr>
        <w:rPr>
          <w:lang w:val="it-IT"/>
        </w:rPr>
      </w:pPr>
      <w:r w:rsidRPr="0021481A">
        <w:rPr>
          <w:rStyle w:val="Time1"/>
          <w:lang w:val="it-IT"/>
        </w:rPr>
        <w:t>[Prima missa]</w:t>
      </w:r>
      <w:r w:rsidRPr="0021481A">
        <w:rPr>
          <w:lang w:val="it-IT"/>
        </w:rPr>
        <w:t xml:space="preserve"> </w:t>
      </w:r>
      <w:r w:rsidR="001571CA" w:rsidRPr="0021481A">
        <w:rPr>
          <w:lang w:val="it-IT"/>
        </w:rPr>
        <w:t xml:space="preserve">Illa die post primam cantatur (216va) missa pro salute vivorum. IN </w:t>
      </w:r>
      <w:r w:rsidR="001571CA" w:rsidRPr="0021481A">
        <w:rPr>
          <w:rStyle w:val="Incipit"/>
          <w:lang w:val="it-IT"/>
        </w:rPr>
        <w:t>Salus populi</w:t>
      </w:r>
      <w:r w:rsidR="001571CA" w:rsidRPr="0021481A">
        <w:rPr>
          <w:lang w:val="it-IT"/>
        </w:rPr>
        <w:t xml:space="preserve">. [KY] </w:t>
      </w:r>
      <w:r w:rsidR="001571CA" w:rsidRPr="0021481A">
        <w:rPr>
          <w:rStyle w:val="Incipit"/>
          <w:lang w:val="it-IT"/>
        </w:rPr>
        <w:t>Kyrie</w:t>
      </w:r>
      <w:r w:rsidR="001571CA" w:rsidRPr="0021481A">
        <w:rPr>
          <w:lang w:val="it-IT"/>
        </w:rPr>
        <w:t xml:space="preserve"> feriale. Oratio pro salute vivorum %D::introitus% tantum una. EP </w:t>
      </w:r>
      <w:r w:rsidR="001571CA" w:rsidRPr="0021481A">
        <w:rPr>
          <w:rStyle w:val="Incipit"/>
          <w:lang w:val="it-IT"/>
        </w:rPr>
        <w:t>Orationem faciebant</w:t>
      </w:r>
      <w:r w:rsidR="001571CA" w:rsidRPr="0021481A">
        <w:rPr>
          <w:lang w:val="it-IT"/>
        </w:rPr>
        <w:t xml:space="preserve">. GR </w:t>
      </w:r>
      <w:r w:rsidR="001571CA" w:rsidRPr="0021481A">
        <w:rPr>
          <w:rStyle w:val="Incipit"/>
          <w:lang w:val="it-IT"/>
        </w:rPr>
        <w:t>Propitius esto</w:t>
      </w:r>
      <w:r w:rsidR="001571CA" w:rsidRPr="0021481A">
        <w:rPr>
          <w:lang w:val="it-IT"/>
        </w:rPr>
        <w:t xml:space="preserve">. ALV </w:t>
      </w:r>
      <w:r w:rsidR="001571CA" w:rsidRPr="0021481A">
        <w:rPr>
          <w:rStyle w:val="Incipit"/>
          <w:lang w:val="it-IT"/>
        </w:rPr>
        <w:t>Ostende nobis domine</w:t>
      </w:r>
      <w:r w:rsidR="001571CA" w:rsidRPr="0021481A">
        <w:rPr>
          <w:lang w:val="it-IT"/>
        </w:rPr>
        <w:t xml:space="preserve">. EV </w:t>
      </w:r>
      <w:r w:rsidR="001571CA" w:rsidRPr="0021481A">
        <w:rPr>
          <w:rStyle w:val="Incipit"/>
          <w:lang w:val="it-IT"/>
        </w:rPr>
        <w:t>Petite et dabitur vobis</w:t>
      </w:r>
      <w:r w:rsidR="001571CA" w:rsidRPr="0021481A">
        <w:rPr>
          <w:lang w:val="it-IT"/>
        </w:rPr>
        <w:t xml:space="preserve">. OF </w:t>
      </w:r>
      <w:r w:rsidR="001571CA" w:rsidRPr="0021481A">
        <w:rPr>
          <w:rStyle w:val="Incipit"/>
          <w:lang w:val="it-IT"/>
        </w:rPr>
        <w:t>Redime nos deus</w:t>
      </w:r>
      <w:r w:rsidR="001571CA" w:rsidRPr="0021481A">
        <w:rPr>
          <w:lang w:val="it-IT"/>
        </w:rPr>
        <w:t xml:space="preserve">. Clauditur cum [BD] </w:t>
      </w:r>
      <w:r w:rsidR="001571CA" w:rsidRPr="0021481A">
        <w:rPr>
          <w:rStyle w:val="Incipit"/>
          <w:lang w:val="it-IT"/>
        </w:rPr>
        <w:t>Benedicamus domino</w:t>
      </w:r>
      <w:r w:rsidR="001571CA" w:rsidRPr="0021481A">
        <w:rPr>
          <w:lang w:val="it-IT"/>
        </w:rPr>
        <w:t>.</w:t>
      </w:r>
    </w:p>
    <w:p w:rsidR="001571CA" w:rsidRPr="0021481A" w:rsidRDefault="001571CA" w:rsidP="007F1DD4">
      <w:pPr>
        <w:rPr>
          <w:lang w:val="en-US"/>
        </w:rPr>
      </w:pPr>
      <w:r w:rsidRPr="0021481A">
        <w:rPr>
          <w:rStyle w:val="Time1"/>
          <w:lang w:val="it-IT"/>
        </w:rPr>
        <w:t>Secunda missa</w:t>
      </w:r>
      <w:r w:rsidRPr="0021481A">
        <w:rPr>
          <w:lang w:val="it-IT"/>
        </w:rPr>
        <w:t xml:space="preserve"> fiat post tertiam. IN </w:t>
      </w:r>
      <w:r w:rsidRPr="0021481A">
        <w:rPr>
          <w:rStyle w:val="Incipit"/>
          <w:lang w:val="it-IT"/>
        </w:rPr>
        <w:t>Statuit ei dominus</w:t>
      </w:r>
      <w:r w:rsidRPr="0021481A">
        <w:rPr>
          <w:lang w:val="it-IT"/>
        </w:rPr>
        <w:t xml:space="preserve">. Sollemne [KY] </w:t>
      </w:r>
      <w:r w:rsidRPr="0021481A">
        <w:rPr>
          <w:rStyle w:val="Incipit"/>
          <w:lang w:val="it-IT"/>
        </w:rPr>
        <w:t>Kyrie</w:t>
      </w:r>
      <w:r w:rsidRPr="0021481A">
        <w:rPr>
          <w:lang w:val="it-IT"/>
        </w:rPr>
        <w:t xml:space="preserve">. [GL] </w:t>
      </w:r>
      <w:r w:rsidRPr="0021481A">
        <w:rPr>
          <w:rStyle w:val="Incipit"/>
          <w:lang w:val="it-IT"/>
        </w:rPr>
        <w:t>Gloria in exclesis</w:t>
      </w:r>
      <w:r w:rsidRPr="0021481A">
        <w:rPr>
          <w:lang w:val="it-IT"/>
        </w:rPr>
        <w:t xml:space="preserve">. ORCL </w:t>
      </w:r>
      <w:r w:rsidRPr="0021481A">
        <w:rPr>
          <w:rStyle w:val="Incipit"/>
          <w:lang w:val="it-IT"/>
        </w:rPr>
        <w:t>Deus qui beatum</w:t>
      </w:r>
      <w:r w:rsidRPr="0021481A">
        <w:rPr>
          <w:lang w:val="it-IT"/>
        </w:rPr>
        <w:t xml:space="preserve"> una tantum. EP </w:t>
      </w:r>
      <w:r w:rsidRPr="0021481A">
        <w:rPr>
          <w:rStyle w:val="Incipit"/>
          <w:lang w:val="it-IT"/>
        </w:rPr>
        <w:t>Testificor coram deo</w:t>
      </w:r>
      <w:r w:rsidRPr="0021481A">
        <w:rPr>
          <w:lang w:val="it-IT"/>
        </w:rPr>
        <w:t xml:space="preserve">. GR </w:t>
      </w:r>
      <w:r w:rsidRPr="0021481A">
        <w:rPr>
          <w:rStyle w:val="Incipit"/>
          <w:lang w:val="it-IT"/>
        </w:rPr>
        <w:t>Ecce sacerdos</w:t>
      </w:r>
      <w:r w:rsidRPr="0021481A">
        <w:rPr>
          <w:lang w:val="it-IT"/>
        </w:rPr>
        <w:t xml:space="preserve">. ALV </w:t>
      </w:r>
      <w:r w:rsidRPr="0021481A">
        <w:rPr>
          <w:rStyle w:val="Incipit"/>
          <w:lang w:val="it-IT"/>
        </w:rPr>
        <w:t>Iuravit dominus</w:t>
      </w:r>
      <w:r w:rsidRPr="0021481A">
        <w:rPr>
          <w:lang w:val="it-IT"/>
        </w:rPr>
        <w:t xml:space="preserve">. SE </w:t>
      </w:r>
      <w:r w:rsidRPr="0021481A">
        <w:rPr>
          <w:rStyle w:val="Incipit"/>
          <w:lang w:val="it-IT"/>
        </w:rPr>
        <w:t>In Wolfgangi</w:t>
      </w:r>
      <w:r w:rsidRPr="0021481A">
        <w:rPr>
          <w:lang w:val="it-IT"/>
        </w:rPr>
        <w:t xml:space="preserve">. EV </w:t>
      </w:r>
      <w:r w:rsidRPr="0021481A">
        <w:rPr>
          <w:rStyle w:val="Incipit"/>
          <w:lang w:val="it-IT"/>
        </w:rPr>
        <w:t>Sint lumbi</w:t>
      </w:r>
      <w:r w:rsidRPr="0021481A">
        <w:rPr>
          <w:lang w:val="it-IT"/>
        </w:rPr>
        <w:t xml:space="preserve">. OF </w:t>
      </w:r>
      <w:r w:rsidRPr="0021481A">
        <w:rPr>
          <w:rStyle w:val="Incipit"/>
          <w:lang w:val="it-IT"/>
        </w:rPr>
        <w:t>Veritas mea</w:t>
      </w:r>
      <w:r w:rsidRPr="0021481A">
        <w:rPr>
          <w:lang w:val="it-IT"/>
        </w:rPr>
        <w:t xml:space="preserve">. CO </w:t>
      </w:r>
      <w:r w:rsidRPr="0021481A">
        <w:rPr>
          <w:rStyle w:val="Incipit"/>
          <w:lang w:val="it-IT"/>
        </w:rPr>
        <w:t>Beatus servus</w:t>
      </w:r>
      <w:r w:rsidRPr="0021481A">
        <w:rPr>
          <w:lang w:val="it-IT"/>
        </w:rPr>
        <w:t xml:space="preserve">. </w:t>
      </w:r>
      <w:r w:rsidR="009E4C9D">
        <w:rPr>
          <w:lang w:val="en-US"/>
        </w:rPr>
        <w:t>Clauditur cum [IM</w:t>
      </w:r>
      <w:r w:rsidRPr="0021481A">
        <w:rPr>
          <w:lang w:val="en-US"/>
        </w:rPr>
        <w:t xml:space="preserve">] </w:t>
      </w:r>
      <w:r w:rsidRPr="0021481A">
        <w:rPr>
          <w:rStyle w:val="Incipit"/>
          <w:lang w:val="en-US"/>
        </w:rPr>
        <w:t>Ite</w:t>
      </w:r>
      <w:r w:rsidRPr="0021481A">
        <w:rPr>
          <w:lang w:val="en-US"/>
        </w:rPr>
        <w:t xml:space="preserve">. [TP] </w:t>
      </w:r>
      <w:r w:rsidRPr="0021481A">
        <w:rPr>
          <w:rStyle w:val="Incipit"/>
          <w:lang w:val="en-US"/>
        </w:rPr>
        <w:t>Deo dignas</w:t>
      </w:r>
      <w:r w:rsidRPr="0021481A">
        <w:rPr>
          <w:lang w:val="en-US"/>
        </w:rPr>
        <w:t>.</w:t>
      </w:r>
    </w:p>
    <w:p w:rsidR="001571CA" w:rsidRPr="0021481A" w:rsidRDefault="001571CA" w:rsidP="00240D94">
      <w:pPr>
        <w:pStyle w:val="Titolo1"/>
        <w:rPr>
          <w:lang w:val="en-US"/>
        </w:rPr>
      </w:pPr>
      <w:r w:rsidRPr="0021481A">
        <w:rPr>
          <w:lang w:val="en-US"/>
        </w:rPr>
        <w:t>IN FESTIVITATE OMNIUM (216vb) SANCTORUM</w:t>
      </w:r>
    </w:p>
    <w:p w:rsidR="00240D94" w:rsidRPr="0021481A" w:rsidRDefault="00240D94" w:rsidP="007F1DD4">
      <w:pPr>
        <w:rPr>
          <w:lang w:val="pt-PT"/>
        </w:rPr>
      </w:pPr>
      <w:r w:rsidRPr="0021481A">
        <w:rPr>
          <w:rStyle w:val="Time1"/>
          <w:lang w:val="en-US"/>
        </w:rPr>
        <w:t>Ad vesperas</w:t>
      </w:r>
      <w:r w:rsidR="004C6631" w:rsidRPr="0021481A">
        <w:rPr>
          <w:lang w:val="en-US"/>
        </w:rPr>
        <w:t xml:space="preserve"> AN </w:t>
      </w:r>
      <w:r w:rsidR="004C6631" w:rsidRPr="0021481A">
        <w:rPr>
          <w:rStyle w:val="Incipit"/>
          <w:lang w:val="en-US"/>
        </w:rPr>
        <w:t>Isti sunt viri sancti</w:t>
      </w:r>
      <w:r w:rsidR="004C6631" w:rsidRPr="0021481A">
        <w:rPr>
          <w:lang w:val="en-US"/>
        </w:rPr>
        <w:t xml:space="preserve">. </w:t>
      </w:r>
      <w:r w:rsidR="004C6631" w:rsidRPr="0021481A">
        <w:rPr>
          <w:lang w:val="it-IT"/>
        </w:rPr>
        <w:t xml:space="preserve">PS </w:t>
      </w:r>
      <w:r w:rsidR="004C6631" w:rsidRPr="0021481A">
        <w:rPr>
          <w:rStyle w:val="Incipit"/>
          <w:lang w:val="it-IT"/>
        </w:rPr>
        <w:t>Laudate pueri</w:t>
      </w:r>
      <w:r w:rsidR="004C6631" w:rsidRPr="0021481A">
        <w:rPr>
          <w:lang w:val="it-IT"/>
        </w:rPr>
        <w:t xml:space="preserve">. AN </w:t>
      </w:r>
      <w:r w:rsidR="004C6631" w:rsidRPr="0021481A">
        <w:rPr>
          <w:rStyle w:val="Incipit"/>
          <w:lang w:val="it-IT"/>
        </w:rPr>
        <w:t>Isti sunt viri sancti</w:t>
      </w:r>
      <w:r w:rsidR="004C6631" w:rsidRPr="0021481A">
        <w:rPr>
          <w:lang w:val="it-IT"/>
        </w:rPr>
        <w:t xml:space="preserve">. PS </w:t>
      </w:r>
      <w:r w:rsidR="004C6631" w:rsidRPr="0021481A">
        <w:rPr>
          <w:rStyle w:val="Incipit"/>
          <w:lang w:val="it-IT"/>
        </w:rPr>
        <w:t>Laudate dominum omnes gentes</w:t>
      </w:r>
      <w:r w:rsidR="004C6631" w:rsidRPr="0021481A">
        <w:rPr>
          <w:lang w:val="it-IT"/>
        </w:rPr>
        <w:t xml:space="preserve">. AN </w:t>
      </w:r>
      <w:r w:rsidR="004C6631" w:rsidRPr="0021481A">
        <w:rPr>
          <w:rStyle w:val="Incipit"/>
          <w:lang w:val="it-IT"/>
        </w:rPr>
        <w:t>Sanctum est verum</w:t>
      </w:r>
      <w:r w:rsidR="004C6631" w:rsidRPr="0021481A">
        <w:rPr>
          <w:lang w:val="it-IT"/>
        </w:rPr>
        <w:t xml:space="preserve">. PS </w:t>
      </w:r>
      <w:r w:rsidR="004C6631" w:rsidRPr="0021481A">
        <w:rPr>
          <w:rStyle w:val="Incipit"/>
          <w:lang w:val="it-IT"/>
        </w:rPr>
        <w:t>Lauda anima mea</w:t>
      </w:r>
      <w:r w:rsidR="004C6631" w:rsidRPr="0021481A">
        <w:rPr>
          <w:lang w:val="it-IT"/>
        </w:rPr>
        <w:t xml:space="preserve">. AN </w:t>
      </w:r>
      <w:r w:rsidR="004C6631" w:rsidRPr="0021481A">
        <w:rPr>
          <w:rStyle w:val="Incipit"/>
          <w:lang w:val="it-IT"/>
        </w:rPr>
        <w:t>Gaudent in caelis</w:t>
      </w:r>
      <w:r w:rsidR="004C6631" w:rsidRPr="0021481A">
        <w:rPr>
          <w:lang w:val="it-IT"/>
        </w:rPr>
        <w:t xml:space="preserve">. PS </w:t>
      </w:r>
      <w:r w:rsidR="004C6631" w:rsidRPr="0021481A">
        <w:rPr>
          <w:rStyle w:val="Incipit"/>
          <w:lang w:val="it-IT"/>
        </w:rPr>
        <w:t>Laudate dominum</w:t>
      </w:r>
      <w:r w:rsidR="004C6631" w:rsidRPr="0021481A">
        <w:rPr>
          <w:lang w:val="it-IT"/>
        </w:rPr>
        <w:t xml:space="preserve">. </w:t>
      </w:r>
      <w:r w:rsidR="004C6631" w:rsidRPr="0021481A">
        <w:rPr>
          <w:lang w:val="pt-PT"/>
        </w:rPr>
        <w:t xml:space="preserve">AN </w:t>
      </w:r>
      <w:r w:rsidR="004C6631" w:rsidRPr="0021481A">
        <w:rPr>
          <w:rStyle w:val="Incipit"/>
          <w:lang w:val="pt-PT"/>
        </w:rPr>
        <w:t>Omnipotens deus</w:t>
      </w:r>
      <w:r w:rsidR="004C6631" w:rsidRPr="0021481A">
        <w:rPr>
          <w:lang w:val="pt-PT"/>
        </w:rPr>
        <w:t xml:space="preserve">. PS </w:t>
      </w:r>
      <w:r w:rsidR="004C6631" w:rsidRPr="0021481A">
        <w:rPr>
          <w:rStyle w:val="Incipit"/>
          <w:lang w:val="pt-PT"/>
        </w:rPr>
        <w:t>Lauda Hierusalem</w:t>
      </w:r>
      <w:r w:rsidR="004C6631" w:rsidRPr="0021481A">
        <w:rPr>
          <w:lang w:val="pt-PT"/>
        </w:rPr>
        <w:t xml:space="preserve">. CP </w:t>
      </w:r>
      <w:r w:rsidR="004C6631" w:rsidRPr="0021481A">
        <w:rPr>
          <w:rStyle w:val="Incipit"/>
          <w:lang w:val="pt-PT"/>
        </w:rPr>
        <w:t>Vidi turbam magnam</w:t>
      </w:r>
      <w:r w:rsidR="004C6631" w:rsidRPr="0021481A">
        <w:rPr>
          <w:lang w:val="pt-PT"/>
        </w:rPr>
        <w:t xml:space="preserve">. </w:t>
      </w:r>
      <w:r w:rsidR="004C6631" w:rsidRPr="0021481A">
        <w:rPr>
          <w:lang w:val="it-IT"/>
        </w:rPr>
        <w:t xml:space="preserve">RP </w:t>
      </w:r>
      <w:r w:rsidR="004C6631" w:rsidRPr="0021481A">
        <w:rPr>
          <w:rStyle w:val="Incipit"/>
          <w:lang w:val="it-IT"/>
        </w:rPr>
        <w:t>Beati estis</w:t>
      </w:r>
      <w:r w:rsidR="004C6631" w:rsidRPr="0021481A">
        <w:rPr>
          <w:lang w:val="it-IT"/>
        </w:rPr>
        <w:t xml:space="preserve">. HY </w:t>
      </w:r>
      <w:r w:rsidR="004C6631" w:rsidRPr="0021481A">
        <w:rPr>
          <w:rStyle w:val="Incipit"/>
          <w:lang w:val="it-IT"/>
        </w:rPr>
        <w:t>Omnes superni</w:t>
      </w:r>
      <w:r w:rsidR="004C6631" w:rsidRPr="0021481A">
        <w:rPr>
          <w:lang w:val="it-IT"/>
        </w:rPr>
        <w:t xml:space="preserve">. VS </w:t>
      </w:r>
      <w:r w:rsidR="004C6631" w:rsidRPr="0021481A">
        <w:rPr>
          <w:rStyle w:val="Incipit"/>
          <w:lang w:val="it-IT"/>
        </w:rPr>
        <w:t>Laetamini in domino</w:t>
      </w:r>
      <w:r w:rsidR="004C6631" w:rsidRPr="0021481A">
        <w:rPr>
          <w:lang w:val="it-IT"/>
        </w:rPr>
        <w:t xml:space="preserve">. </w:t>
      </w:r>
      <w:r w:rsidR="004C6631" w:rsidRPr="0021481A">
        <w:rPr>
          <w:lang w:val="pt-PT"/>
        </w:rPr>
        <w:t xml:space="preserve">AM </w:t>
      </w:r>
      <w:r w:rsidR="004C6631" w:rsidRPr="0021481A">
        <w:rPr>
          <w:rStyle w:val="Incipit"/>
          <w:lang w:val="pt-PT"/>
        </w:rPr>
        <w:t>O quam gloriosum</w:t>
      </w:r>
      <w:r w:rsidR="004C6631" w:rsidRPr="0021481A">
        <w:rPr>
          <w:lang w:val="pt-PT"/>
        </w:rPr>
        <w:t xml:space="preserve">. OR </w:t>
      </w:r>
      <w:r w:rsidR="00C26909" w:rsidRPr="0021481A">
        <w:rPr>
          <w:rStyle w:val="Incipit"/>
          <w:lang w:val="pt-PT"/>
        </w:rPr>
        <w:t>|</w:t>
      </w:r>
      <w:r w:rsidR="004C6631" w:rsidRPr="0021481A">
        <w:rPr>
          <w:rStyle w:val="Incipit"/>
          <w:lang w:val="pt-PT"/>
        </w:rPr>
        <w:t>Deus domine</w:t>
      </w:r>
      <w:r w:rsidR="00C26909" w:rsidRPr="0021481A">
        <w:rPr>
          <w:rStyle w:val="Incipit"/>
          <w:lang w:val="pt-PT"/>
        </w:rPr>
        <w:t>::Domine deus|</w:t>
      </w:r>
      <w:r w:rsidR="004C6631" w:rsidRPr="0021481A">
        <w:rPr>
          <w:rStyle w:val="Incipit"/>
          <w:lang w:val="pt-PT"/>
        </w:rPr>
        <w:t xml:space="preserve"> </w:t>
      </w:r>
      <w:r w:rsidR="007B51CD" w:rsidRPr="0021481A">
        <w:rPr>
          <w:rStyle w:val="Incipit"/>
          <w:lang w:val="pt-PT"/>
        </w:rPr>
        <w:t>Ä+noster</w:t>
      </w:r>
      <w:r w:rsidR="00C26909" w:rsidRPr="0021481A">
        <w:rPr>
          <w:rStyle w:val="Incipit"/>
          <w:lang w:val="pt-PT"/>
        </w:rPr>
        <w:t xml:space="preserve">+Ä </w:t>
      </w:r>
      <w:r w:rsidR="004C6631" w:rsidRPr="0021481A">
        <w:rPr>
          <w:rStyle w:val="Incipit"/>
          <w:lang w:val="pt-PT"/>
        </w:rPr>
        <w:t>multiplica</w:t>
      </w:r>
      <w:r w:rsidR="004C6631" w:rsidRPr="0021481A">
        <w:rPr>
          <w:lang w:val="pt-PT"/>
        </w:rPr>
        <w:t>.</w:t>
      </w:r>
      <w:r w:rsidR="00C26909" w:rsidRPr="0021481A">
        <w:rPr>
          <w:lang w:val="pt-PT"/>
        </w:rPr>
        <w:t xml:space="preserve"> Deinde antiphona de sancto Wolfgango [AC] </w:t>
      </w:r>
      <w:r w:rsidR="00C26909" w:rsidRPr="0021481A">
        <w:rPr>
          <w:rStyle w:val="Incipit"/>
          <w:lang w:val="pt-PT"/>
        </w:rPr>
        <w:t>Beate pontifex</w:t>
      </w:r>
      <w:r w:rsidR="00C26909" w:rsidRPr="0021481A">
        <w:rPr>
          <w:lang w:val="pt-PT"/>
        </w:rPr>
        <w:t>. Et oratio propria. Deinde suffragia.</w:t>
      </w:r>
    </w:p>
    <w:p w:rsidR="00C26909" w:rsidRPr="0021481A" w:rsidRDefault="00C26909" w:rsidP="007F1DD4">
      <w:pPr>
        <w:rPr>
          <w:lang w:val="pt-PT"/>
        </w:rPr>
      </w:pPr>
      <w:r w:rsidRPr="0021481A">
        <w:rPr>
          <w:lang w:val="pt-PT"/>
        </w:rPr>
        <w:t xml:space="preserve">Et </w:t>
      </w:r>
      <w:r w:rsidRPr="0021481A">
        <w:rPr>
          <w:rStyle w:val="Time1"/>
          <w:lang w:val="pt-PT"/>
        </w:rPr>
        <w:t>ad completorium</w:t>
      </w:r>
      <w:r w:rsidRPr="0021481A">
        <w:rPr>
          <w:lang w:val="pt-PT"/>
        </w:rPr>
        <w:t xml:space="preserve"> AD </w:t>
      </w:r>
      <w:r w:rsidRPr="0021481A">
        <w:rPr>
          <w:rStyle w:val="Incipit"/>
          <w:lang w:val="pt-PT"/>
        </w:rPr>
        <w:t>Pacem tuam</w:t>
      </w:r>
      <w:r w:rsidRPr="0021481A">
        <w:rPr>
          <w:lang w:val="pt-PT"/>
        </w:rPr>
        <w:t>.</w:t>
      </w:r>
    </w:p>
    <w:p w:rsidR="00C26909" w:rsidRPr="0021481A" w:rsidRDefault="00C26909"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omnium sanctorum</w:t>
      </w:r>
      <w:r w:rsidRPr="0021481A">
        <w:rPr>
          <w:lang w:val="pt-PT"/>
        </w:rPr>
        <w:t>.</w:t>
      </w:r>
    </w:p>
    <w:p w:rsidR="00C26909" w:rsidRPr="0021481A" w:rsidRDefault="00C26909" w:rsidP="007F1DD4">
      <w:pPr>
        <w:rPr>
          <w:lang w:val="pt-PT"/>
        </w:rPr>
      </w:pPr>
      <w:r w:rsidRPr="0021481A">
        <w:rPr>
          <w:rStyle w:val="Time2"/>
          <w:lang w:val="it-IT"/>
        </w:rPr>
        <w:t>In primo nocturno</w:t>
      </w:r>
      <w:r w:rsidRPr="0021481A">
        <w:rPr>
          <w:lang w:val="it-IT"/>
        </w:rPr>
        <w:t xml:space="preserve"> AN </w:t>
      </w:r>
      <w:r w:rsidRPr="0021481A">
        <w:rPr>
          <w:rStyle w:val="Incipit"/>
          <w:lang w:val="it-IT"/>
        </w:rPr>
        <w:t>Novit dominus</w:t>
      </w:r>
      <w:r w:rsidRPr="0021481A">
        <w:rPr>
          <w:lang w:val="it-IT"/>
        </w:rPr>
        <w:t xml:space="preserve">. </w:t>
      </w:r>
      <w:r w:rsidRPr="0021481A">
        <w:rPr>
          <w:lang w:val="pt-PT"/>
        </w:rPr>
        <w:t xml:space="preserve">PS </w:t>
      </w:r>
      <w:r w:rsidRPr="0021481A">
        <w:rPr>
          <w:rStyle w:val="Incipit"/>
          <w:lang w:val="pt-PT"/>
        </w:rPr>
        <w:t>Beatus vir</w:t>
      </w:r>
      <w:r w:rsidRPr="0021481A">
        <w:rPr>
          <w:lang w:val="pt-PT"/>
        </w:rPr>
        <w:t xml:space="preserve">. AN </w:t>
      </w:r>
      <w:r w:rsidRPr="0021481A">
        <w:rPr>
          <w:rStyle w:val="Incipit"/>
          <w:lang w:val="pt-PT"/>
        </w:rPr>
        <w:t>Mirificavit dominus</w:t>
      </w:r>
      <w:r w:rsidRPr="0021481A">
        <w:rPr>
          <w:lang w:val="pt-PT"/>
        </w:rPr>
        <w:t xml:space="preserve">. PS </w:t>
      </w:r>
      <w:r w:rsidRPr="0021481A">
        <w:rPr>
          <w:rStyle w:val="Incipit"/>
          <w:lang w:val="pt-PT"/>
        </w:rPr>
        <w:t>Cum invocarem</w:t>
      </w:r>
      <w:r w:rsidR="000E2EC6" w:rsidRPr="0021481A">
        <w:rPr>
          <w:lang w:val="pt-PT"/>
        </w:rPr>
        <w:t>.</w:t>
      </w:r>
      <w:r w:rsidRPr="0021481A">
        <w:rPr>
          <w:lang w:val="pt-PT"/>
        </w:rPr>
        <w:t xml:space="preserve"> AN </w:t>
      </w:r>
      <w:r w:rsidRPr="0021481A">
        <w:rPr>
          <w:rStyle w:val="Incipit"/>
          <w:lang w:val="pt-PT"/>
        </w:rPr>
        <w:t>Admirabile est</w:t>
      </w:r>
      <w:r w:rsidRPr="0021481A">
        <w:rPr>
          <w:lang w:val="pt-PT"/>
        </w:rPr>
        <w:t>. (</w:t>
      </w:r>
      <w:r w:rsidR="00D01866" w:rsidRPr="0021481A">
        <w:rPr>
          <w:lang w:val="pt-PT"/>
        </w:rPr>
        <w:t xml:space="preserve">217ra) PS </w:t>
      </w:r>
      <w:r w:rsidR="00D01866" w:rsidRPr="0021481A">
        <w:rPr>
          <w:rStyle w:val="Incipit"/>
          <w:lang w:val="pt-PT"/>
        </w:rPr>
        <w:t>Domine dominus noster</w:t>
      </w:r>
      <w:r w:rsidR="00D01866" w:rsidRPr="0021481A">
        <w:rPr>
          <w:lang w:val="pt-PT"/>
        </w:rPr>
        <w:t xml:space="preserve">. VS </w:t>
      </w:r>
      <w:r w:rsidR="00D01866" w:rsidRPr="0021481A">
        <w:rPr>
          <w:rStyle w:val="Incipit"/>
          <w:lang w:val="pt-PT"/>
        </w:rPr>
        <w:t>Laetamini in domino</w:t>
      </w:r>
      <w:r w:rsidR="00D01866" w:rsidRPr="0021481A">
        <w:rPr>
          <w:lang w:val="pt-PT"/>
        </w:rPr>
        <w:t xml:space="preserve">. Leguntur sermones subscripti cum responsoriis competentibus. Sermo primum [LS] </w:t>
      </w:r>
      <w:r w:rsidR="00D01866" w:rsidRPr="0021481A">
        <w:rPr>
          <w:rStyle w:val="Incipit"/>
          <w:lang w:val="pt-PT"/>
        </w:rPr>
        <w:t>Nunc ergo fratres carissimi</w:t>
      </w:r>
      <w:r w:rsidR="00D01866" w:rsidRPr="0021481A">
        <w:rPr>
          <w:lang w:val="pt-PT"/>
        </w:rPr>
        <w:t xml:space="preserve">. RP </w:t>
      </w:r>
      <w:r w:rsidR="00D01866" w:rsidRPr="0021481A">
        <w:rPr>
          <w:rStyle w:val="Incipit"/>
          <w:lang w:val="pt-PT"/>
        </w:rPr>
        <w:lastRenderedPageBreak/>
        <w:t>Benedicamus</w:t>
      </w:r>
      <w:r w:rsidR="00D01866" w:rsidRPr="0021481A">
        <w:rPr>
          <w:lang w:val="pt-PT"/>
        </w:rPr>
        <w:t xml:space="preserve">. Item LS </w:t>
      </w:r>
      <w:r w:rsidR="00D01866" w:rsidRPr="0021481A">
        <w:rPr>
          <w:rStyle w:val="Incipit"/>
          <w:lang w:val="pt-PT"/>
        </w:rPr>
        <w:t>Beata igitur dei genitrix</w:t>
      </w:r>
      <w:r w:rsidR="00D01866" w:rsidRPr="0021481A">
        <w:rPr>
          <w:lang w:val="pt-PT"/>
        </w:rPr>
        <w:t xml:space="preserve">. RP </w:t>
      </w:r>
      <w:r w:rsidR="00D01866" w:rsidRPr="0021481A">
        <w:rPr>
          <w:rStyle w:val="Incipit"/>
          <w:lang w:val="pt-PT"/>
        </w:rPr>
        <w:t>Felix namque</w:t>
      </w:r>
      <w:r w:rsidR="00D01866" w:rsidRPr="0021481A">
        <w:rPr>
          <w:lang w:val="pt-PT"/>
        </w:rPr>
        <w:t xml:space="preserve">. Item LS </w:t>
      </w:r>
      <w:r w:rsidR="00D01866" w:rsidRPr="0021481A">
        <w:rPr>
          <w:rStyle w:val="Incipit"/>
          <w:lang w:val="pt-PT"/>
        </w:rPr>
        <w:t>Deus superna caelorum</w:t>
      </w:r>
      <w:r w:rsidR="00D01866" w:rsidRPr="0021481A">
        <w:rPr>
          <w:lang w:val="pt-PT"/>
        </w:rPr>
        <w:t xml:space="preserve">. RP </w:t>
      </w:r>
      <w:r w:rsidR="00D01866" w:rsidRPr="0021481A">
        <w:rPr>
          <w:rStyle w:val="Incipit"/>
          <w:lang w:val="pt-PT"/>
        </w:rPr>
        <w:t>Te sanctum dominum</w:t>
      </w:r>
      <w:r w:rsidR="00D01866" w:rsidRPr="0021481A">
        <w:rPr>
          <w:lang w:val="pt-PT"/>
        </w:rPr>
        <w:t>.</w:t>
      </w:r>
    </w:p>
    <w:p w:rsidR="00D01866" w:rsidRPr="0021481A" w:rsidRDefault="00D01866" w:rsidP="007F1DD4">
      <w:pPr>
        <w:rPr>
          <w:lang w:val="it-IT"/>
        </w:rPr>
      </w:pPr>
      <w:r w:rsidRPr="0021481A">
        <w:rPr>
          <w:rStyle w:val="Time2"/>
          <w:lang w:val="pt-PT"/>
        </w:rPr>
        <w:t>In secundo nocturno</w:t>
      </w:r>
      <w:r w:rsidRPr="0021481A">
        <w:rPr>
          <w:lang w:val="pt-PT"/>
        </w:rPr>
        <w:t xml:space="preserve"> AN </w:t>
      </w:r>
      <w:r w:rsidRPr="0021481A">
        <w:rPr>
          <w:rStyle w:val="Incipit"/>
          <w:lang w:val="pt-PT"/>
        </w:rPr>
        <w:t>Domine qui operati</w:t>
      </w:r>
      <w:r w:rsidRPr="0021481A">
        <w:rPr>
          <w:lang w:val="pt-PT"/>
        </w:rPr>
        <w:t xml:space="preserve">. PS </w:t>
      </w:r>
      <w:r w:rsidRPr="0021481A">
        <w:rPr>
          <w:rStyle w:val="Incipit"/>
          <w:lang w:val="pt-PT"/>
        </w:rPr>
        <w:t>Domine quis habitabit</w:t>
      </w:r>
      <w:r w:rsidRPr="0021481A">
        <w:rPr>
          <w:lang w:val="pt-PT"/>
        </w:rPr>
        <w:t xml:space="preserve">. AN </w:t>
      </w:r>
      <w:r w:rsidRPr="0021481A">
        <w:rPr>
          <w:rStyle w:val="Incipit"/>
          <w:lang w:val="pt-PT"/>
        </w:rPr>
        <w:t>Haec est generatio</w:t>
      </w:r>
      <w:r w:rsidRPr="0021481A">
        <w:rPr>
          <w:lang w:val="pt-PT"/>
        </w:rPr>
        <w:t xml:space="preserve">. PS </w:t>
      </w:r>
      <w:r w:rsidRPr="0021481A">
        <w:rPr>
          <w:rStyle w:val="Incipit"/>
          <w:lang w:val="pt-PT"/>
        </w:rPr>
        <w:t>Domini est terra</w:t>
      </w:r>
      <w:r w:rsidRPr="0021481A">
        <w:rPr>
          <w:lang w:val="pt-PT"/>
        </w:rPr>
        <w:t xml:space="preserve">. </w:t>
      </w:r>
      <w:r w:rsidRPr="0021481A">
        <w:rPr>
          <w:lang w:val="it-IT"/>
        </w:rPr>
        <w:t xml:space="preserve">AN </w:t>
      </w:r>
      <w:r w:rsidRPr="0021481A">
        <w:rPr>
          <w:rStyle w:val="Incipit"/>
          <w:lang w:val="it-IT"/>
        </w:rPr>
        <w:t>Laetamini in domino</w:t>
      </w:r>
      <w:r w:rsidRPr="0021481A">
        <w:rPr>
          <w:lang w:val="it-IT"/>
        </w:rPr>
        <w:t xml:space="preserve">. PS </w:t>
      </w:r>
      <w:r w:rsidRPr="0021481A">
        <w:rPr>
          <w:rStyle w:val="Incipit"/>
          <w:lang w:val="it-IT"/>
        </w:rPr>
        <w:t>Beati quorum</w:t>
      </w:r>
      <w:r w:rsidRPr="0021481A">
        <w:rPr>
          <w:lang w:val="it-IT"/>
        </w:rPr>
        <w:t xml:space="preserve">. VS </w:t>
      </w:r>
      <w:r w:rsidRPr="0021481A">
        <w:rPr>
          <w:rStyle w:val="Incipit"/>
          <w:lang w:val="it-IT"/>
        </w:rPr>
        <w:t>Exultent iusti</w:t>
      </w:r>
      <w:r w:rsidRPr="0021481A">
        <w:rPr>
          <w:lang w:val="it-IT"/>
        </w:rPr>
        <w:t xml:space="preserve">. Leguntur sermones subscriptis cum responsoriis. LS </w:t>
      </w:r>
      <w:r w:rsidRPr="0021481A">
        <w:rPr>
          <w:rStyle w:val="Incipit"/>
          <w:lang w:val="it-IT"/>
        </w:rPr>
        <w:t>Nunc vero revertamur</w:t>
      </w:r>
      <w:r w:rsidR="002A56C0" w:rsidRPr="0021481A">
        <w:rPr>
          <w:lang w:val="it-IT"/>
        </w:rPr>
        <w:t xml:space="preserve">. RP </w:t>
      </w:r>
      <w:r w:rsidR="002A56C0" w:rsidRPr="0021481A">
        <w:rPr>
          <w:rStyle w:val="Incipit"/>
          <w:lang w:val="it-IT"/>
        </w:rPr>
        <w:t>Inter natos mulierum</w:t>
      </w:r>
      <w:r w:rsidR="002A56C0" w:rsidRPr="0021481A">
        <w:rPr>
          <w:lang w:val="it-IT"/>
        </w:rPr>
        <w:t xml:space="preserve">. LS </w:t>
      </w:r>
      <w:r w:rsidR="002A56C0" w:rsidRPr="0021481A">
        <w:rPr>
          <w:rStyle w:val="Incipit"/>
          <w:lang w:val="it-IT"/>
        </w:rPr>
        <w:t>Huic |alchlete::atlethae|</w:t>
      </w:r>
      <w:r w:rsidR="002A56C0" w:rsidRPr="0021481A">
        <w:rPr>
          <w:lang w:val="it-IT"/>
        </w:rPr>
        <w:t xml:space="preserve">. RP </w:t>
      </w:r>
      <w:r w:rsidR="002A56C0" w:rsidRPr="0021481A">
        <w:rPr>
          <w:rStyle w:val="Incipit"/>
          <w:lang w:val="it-IT"/>
        </w:rPr>
        <w:t>Petre amas me</w:t>
      </w:r>
      <w:r w:rsidR="000E2EC6" w:rsidRPr="0021481A">
        <w:rPr>
          <w:lang w:val="it-IT"/>
        </w:rPr>
        <w:t xml:space="preserve">. LS </w:t>
      </w:r>
      <w:r w:rsidR="000E2EC6" w:rsidRPr="0021481A">
        <w:rPr>
          <w:rStyle w:val="Incipit"/>
          <w:lang w:val="it-IT"/>
        </w:rPr>
        <w:t>His ergo subiectum</w:t>
      </w:r>
      <w:r w:rsidR="000E2EC6" w:rsidRPr="0021481A">
        <w:rPr>
          <w:lang w:val="it-IT"/>
        </w:rPr>
        <w:t>.</w:t>
      </w:r>
      <w:r w:rsidR="002A56C0" w:rsidRPr="0021481A">
        <w:rPr>
          <w:lang w:val="it-IT"/>
        </w:rPr>
        <w:t xml:space="preserve"> RP </w:t>
      </w:r>
      <w:r w:rsidR="002A56C0" w:rsidRPr="0021481A">
        <w:rPr>
          <w:rStyle w:val="Incipit"/>
          <w:lang w:val="it-IT"/>
        </w:rPr>
        <w:t>Isti sunt sancti</w:t>
      </w:r>
      <w:r w:rsidR="002A56C0" w:rsidRPr="0021481A">
        <w:rPr>
          <w:lang w:val="it-IT"/>
        </w:rPr>
        <w:t>.</w:t>
      </w:r>
    </w:p>
    <w:p w:rsidR="002A56C0" w:rsidRPr="0021481A" w:rsidRDefault="002A56C0" w:rsidP="007F1DD4">
      <w:pPr>
        <w:rPr>
          <w:lang w:val="it-IT"/>
        </w:rPr>
      </w:pPr>
      <w:r w:rsidRPr="0021481A">
        <w:rPr>
          <w:rStyle w:val="Time2"/>
          <w:lang w:val="it-IT"/>
        </w:rPr>
        <w:t>In tertio nocturno</w:t>
      </w:r>
      <w:r w:rsidRPr="0021481A">
        <w:rPr>
          <w:lang w:val="it-IT"/>
        </w:rPr>
        <w:t xml:space="preserve"> AN </w:t>
      </w:r>
      <w:r w:rsidRPr="0021481A">
        <w:rPr>
          <w:rStyle w:val="Incipit"/>
          <w:lang w:val="it-IT"/>
        </w:rPr>
        <w:t>Timete dominum</w:t>
      </w:r>
      <w:r w:rsidRPr="0021481A">
        <w:rPr>
          <w:lang w:val="it-IT"/>
        </w:rPr>
        <w:t xml:space="preserve">. PS </w:t>
      </w:r>
      <w:r w:rsidRPr="0021481A">
        <w:rPr>
          <w:rStyle w:val="Incipit"/>
          <w:lang w:val="it-IT"/>
        </w:rPr>
        <w:t>Benedicam dominum</w:t>
      </w:r>
      <w:r w:rsidRPr="0021481A">
        <w:rPr>
          <w:lang w:val="it-IT"/>
        </w:rPr>
        <w:t xml:space="preserve">. AN </w:t>
      </w:r>
      <w:r w:rsidRPr="0021481A">
        <w:rPr>
          <w:rStyle w:val="Incipit"/>
          <w:lang w:val="it-IT"/>
        </w:rPr>
        <w:t>Domine spes</w:t>
      </w:r>
      <w:r w:rsidRPr="0021481A">
        <w:rPr>
          <w:lang w:val="it-IT"/>
        </w:rPr>
        <w:t xml:space="preserve">. PS </w:t>
      </w:r>
      <w:r w:rsidRPr="0021481A">
        <w:rPr>
          <w:rStyle w:val="Incipit"/>
          <w:lang w:val="it-IT"/>
        </w:rPr>
        <w:t>(217rb) Exaudi deus deprecationem</w:t>
      </w:r>
      <w:r w:rsidRPr="0021481A">
        <w:rPr>
          <w:lang w:val="it-IT"/>
        </w:rPr>
        <w:t xml:space="preserve">. %D::Psalmus% AN </w:t>
      </w:r>
      <w:r w:rsidRPr="0021481A">
        <w:rPr>
          <w:rStyle w:val="Incipit"/>
          <w:lang w:val="it-IT"/>
        </w:rPr>
        <w:t>Beati quos elegit</w:t>
      </w:r>
      <w:r w:rsidRPr="0021481A">
        <w:rPr>
          <w:lang w:val="it-IT"/>
        </w:rPr>
        <w:t xml:space="preserve">. PS </w:t>
      </w:r>
      <w:r w:rsidRPr="0021481A">
        <w:rPr>
          <w:rStyle w:val="Incipit"/>
          <w:lang w:val="it-IT"/>
        </w:rPr>
        <w:t>Te decet hymnus</w:t>
      </w:r>
      <w:r w:rsidRPr="0021481A">
        <w:rPr>
          <w:lang w:val="it-IT"/>
        </w:rPr>
        <w:t xml:space="preserve">. VS </w:t>
      </w:r>
      <w:r w:rsidRPr="0021481A">
        <w:rPr>
          <w:rStyle w:val="Incipit"/>
          <w:lang w:val="it-IT"/>
        </w:rPr>
        <w:t>Isti autem</w:t>
      </w:r>
      <w:r w:rsidRPr="0021481A">
        <w:rPr>
          <w:lang w:val="it-IT"/>
        </w:rPr>
        <w:t>. L</w:t>
      </w:r>
      <w:r w:rsidR="000E2EC6" w:rsidRPr="0021481A">
        <w:rPr>
          <w:lang w:val="it-IT"/>
        </w:rPr>
        <w:t>e</w:t>
      </w:r>
      <w:r w:rsidRPr="0021481A">
        <w:rPr>
          <w:lang w:val="it-IT"/>
        </w:rPr>
        <w:t xml:space="preserve">gitur EV </w:t>
      </w:r>
      <w:r w:rsidRPr="0021481A">
        <w:rPr>
          <w:rStyle w:val="Incipit"/>
          <w:lang w:val="it-IT"/>
        </w:rPr>
        <w:t>Videns Iesus |turba::turbas|</w:t>
      </w:r>
      <w:r w:rsidRPr="0021481A">
        <w:rPr>
          <w:lang w:val="it-IT"/>
        </w:rPr>
        <w:t xml:space="preserve">. RP </w:t>
      </w:r>
      <w:r w:rsidRPr="0021481A">
        <w:rPr>
          <w:rStyle w:val="Incipit"/>
          <w:lang w:val="it-IT"/>
        </w:rPr>
        <w:t>Beati estis</w:t>
      </w:r>
      <w:r w:rsidRPr="0021481A">
        <w:rPr>
          <w:lang w:val="it-IT"/>
        </w:rPr>
        <w:t xml:space="preserve">. RP </w:t>
      </w:r>
      <w:r w:rsidRPr="0021481A">
        <w:rPr>
          <w:rStyle w:val="Incipit"/>
          <w:lang w:val="it-IT"/>
        </w:rPr>
        <w:t>Beati qui persecutionem</w:t>
      </w:r>
      <w:r w:rsidRPr="0021481A">
        <w:rPr>
          <w:lang w:val="it-IT"/>
        </w:rPr>
        <w:t xml:space="preserve">. RP </w:t>
      </w:r>
      <w:r w:rsidRPr="0021481A">
        <w:rPr>
          <w:rStyle w:val="Incipit"/>
          <w:lang w:val="it-IT"/>
        </w:rPr>
        <w:t>Beati pauperes</w:t>
      </w:r>
      <w:r w:rsidRPr="0021481A">
        <w:rPr>
          <w:lang w:val="it-IT"/>
        </w:rPr>
        <w:t>.</w:t>
      </w:r>
    </w:p>
    <w:p w:rsidR="002A56C0" w:rsidRPr="0021481A" w:rsidRDefault="002A56C0" w:rsidP="007F1DD4">
      <w:pPr>
        <w:rPr>
          <w:lang w:val="pt-PT"/>
        </w:rPr>
      </w:pPr>
      <w:r w:rsidRPr="0021481A">
        <w:rPr>
          <w:rStyle w:val="Time1"/>
          <w:lang w:val="it-IT"/>
        </w:rPr>
        <w:t>Ad laudes</w:t>
      </w:r>
      <w:r w:rsidRPr="0021481A">
        <w:rPr>
          <w:lang w:val="it-IT"/>
        </w:rPr>
        <w:t xml:space="preserve"> AN </w:t>
      </w:r>
      <w:r w:rsidRPr="0021481A">
        <w:rPr>
          <w:rStyle w:val="Incipit"/>
          <w:lang w:val="it-IT"/>
        </w:rPr>
        <w:t>Scimus quoniam</w:t>
      </w:r>
      <w:r w:rsidRPr="0021481A">
        <w:rPr>
          <w:lang w:val="it-IT"/>
        </w:rPr>
        <w:t xml:space="preserve">. PS </w:t>
      </w:r>
      <w:r w:rsidRPr="0021481A">
        <w:rPr>
          <w:rStyle w:val="Incipit"/>
          <w:lang w:val="it-IT"/>
        </w:rPr>
        <w:t>Dominus regnavit</w:t>
      </w:r>
      <w:r w:rsidRPr="0021481A">
        <w:rPr>
          <w:lang w:val="it-IT"/>
        </w:rPr>
        <w:t xml:space="preserve"> cum ceteris. AN </w:t>
      </w:r>
      <w:r w:rsidRPr="0021481A">
        <w:rPr>
          <w:rStyle w:val="Incipit"/>
          <w:lang w:val="it-IT"/>
        </w:rPr>
        <w:t>Sapientia sanctorum</w:t>
      </w:r>
      <w:r w:rsidRPr="0021481A">
        <w:rPr>
          <w:lang w:val="it-IT"/>
        </w:rPr>
        <w:t xml:space="preserve">. AN </w:t>
      </w:r>
      <w:r w:rsidRPr="0021481A">
        <w:rPr>
          <w:rStyle w:val="Incipit"/>
          <w:lang w:val="it-IT"/>
        </w:rPr>
        <w:t>Reddet deus</w:t>
      </w:r>
      <w:r w:rsidRPr="0021481A">
        <w:rPr>
          <w:lang w:val="it-IT"/>
        </w:rPr>
        <w:t xml:space="preserve">. AN </w:t>
      </w:r>
      <w:r w:rsidRPr="0021481A">
        <w:rPr>
          <w:rStyle w:val="Incipit"/>
          <w:lang w:val="it-IT"/>
        </w:rPr>
        <w:t>Spiritus et animae</w:t>
      </w:r>
      <w:r w:rsidRPr="0021481A">
        <w:rPr>
          <w:lang w:val="it-IT"/>
        </w:rPr>
        <w:t xml:space="preserve">. AN </w:t>
      </w:r>
      <w:r w:rsidRPr="0021481A">
        <w:rPr>
          <w:rStyle w:val="Incipit"/>
          <w:lang w:val="it-IT"/>
        </w:rPr>
        <w:t>Gloria haec est</w:t>
      </w:r>
      <w:r w:rsidRPr="0021481A">
        <w:rPr>
          <w:lang w:val="it-IT"/>
        </w:rPr>
        <w:t xml:space="preserve">. CP </w:t>
      </w:r>
      <w:r w:rsidRPr="0021481A">
        <w:rPr>
          <w:rStyle w:val="Incipit"/>
          <w:lang w:val="it-IT"/>
        </w:rPr>
        <w:t>Ego Ioannes vidi</w:t>
      </w:r>
      <w:r w:rsidR="00F93ECB" w:rsidRPr="0021481A">
        <w:rPr>
          <w:lang w:val="it-IT"/>
        </w:rPr>
        <w:t xml:space="preserve">. VS </w:t>
      </w:r>
      <w:r w:rsidR="00F93ECB" w:rsidRPr="0021481A">
        <w:rPr>
          <w:rStyle w:val="Incipit"/>
          <w:lang w:val="it-IT"/>
        </w:rPr>
        <w:t>Mirabilis deus</w:t>
      </w:r>
      <w:r w:rsidR="00F93ECB" w:rsidRPr="0021481A">
        <w:rPr>
          <w:lang w:val="it-IT"/>
        </w:rPr>
        <w:t xml:space="preserve">. AB </w:t>
      </w:r>
      <w:r w:rsidR="00F93ECB" w:rsidRPr="0021481A">
        <w:rPr>
          <w:rStyle w:val="Incipit"/>
          <w:lang w:val="it-IT"/>
        </w:rPr>
        <w:t>In civitate domini</w:t>
      </w:r>
      <w:r w:rsidR="00F93ECB" w:rsidRPr="0021481A">
        <w:rPr>
          <w:lang w:val="it-IT"/>
        </w:rPr>
        <w:t xml:space="preserve">. OR </w:t>
      </w:r>
      <w:r w:rsidR="00F93ECB" w:rsidRPr="0021481A">
        <w:rPr>
          <w:rStyle w:val="Incipit"/>
          <w:lang w:val="it-IT"/>
        </w:rPr>
        <w:t>Omnipotens sempiterne deus qui nos omnium</w:t>
      </w:r>
      <w:r w:rsidR="00F93ECB" w:rsidRPr="0021481A">
        <w:rPr>
          <w:lang w:val="it-IT"/>
        </w:rPr>
        <w:t xml:space="preserve">. </w:t>
      </w:r>
      <w:r w:rsidR="00F93ECB" w:rsidRPr="0021481A">
        <w:rPr>
          <w:lang w:val="pt-PT"/>
        </w:rPr>
        <w:t xml:space="preserve">Deinde AC </w:t>
      </w:r>
      <w:r w:rsidR="00F93ECB" w:rsidRPr="0021481A">
        <w:rPr>
          <w:rStyle w:val="Incipit"/>
          <w:lang w:val="pt-PT"/>
        </w:rPr>
        <w:t>Hic vir despiciens</w:t>
      </w:r>
      <w:r w:rsidR="00F93ECB" w:rsidRPr="0021481A">
        <w:rPr>
          <w:lang w:val="pt-PT"/>
        </w:rPr>
        <w:t>. Et oratio de sancto Caesario.</w:t>
      </w:r>
    </w:p>
    <w:p w:rsidR="00F93ECB" w:rsidRPr="0021481A" w:rsidRDefault="00F93ECB" w:rsidP="007F1DD4">
      <w:pPr>
        <w:rPr>
          <w:lang w:val="pt-PT"/>
        </w:rPr>
      </w:pPr>
      <w:r w:rsidRPr="0021481A">
        <w:rPr>
          <w:rStyle w:val="Time1"/>
          <w:lang w:val="pt-PT"/>
        </w:rPr>
        <w:t>Ad horas</w:t>
      </w:r>
      <w:r w:rsidRPr="0021481A">
        <w:rPr>
          <w:lang w:val="pt-PT"/>
        </w:rPr>
        <w:t xml:space="preserve"> </w:t>
      </w:r>
      <w:r w:rsidR="000E2EC6" w:rsidRPr="0021481A">
        <w:rPr>
          <w:lang w:val="pt-PT"/>
        </w:rPr>
        <w:t>cantentur la</w:t>
      </w:r>
      <w:r w:rsidRPr="0021481A">
        <w:rPr>
          <w:lang w:val="pt-PT"/>
        </w:rPr>
        <w:t xml:space="preserve">udes. Et responsoria de martyribus. </w:t>
      </w:r>
    </w:p>
    <w:p w:rsidR="00F93ECB" w:rsidRPr="0021481A" w:rsidRDefault="00F93ECB" w:rsidP="007F1DD4">
      <w:pPr>
        <w:rPr>
          <w:lang w:val="pt-PT"/>
        </w:rPr>
      </w:pPr>
      <w:r w:rsidRPr="0021481A">
        <w:rPr>
          <w:lang w:val="pt-PT"/>
        </w:rPr>
        <w:t>Et notandum quod hoc festum celebrabitur sollemniter (217va) per octavam</w:t>
      </w:r>
      <w:r w:rsidR="000E2EC6" w:rsidRPr="0021481A">
        <w:rPr>
          <w:lang w:val="pt-PT"/>
        </w:rPr>
        <w:t>. Et in octa</w:t>
      </w:r>
      <w:r w:rsidRPr="0021481A">
        <w:rPr>
          <w:lang w:val="pt-PT"/>
        </w:rPr>
        <w:t>v</w:t>
      </w:r>
      <w:r w:rsidR="000E2EC6" w:rsidRPr="0021481A">
        <w:rPr>
          <w:lang w:val="pt-PT"/>
        </w:rPr>
        <w:t>a</w:t>
      </w:r>
      <w:r w:rsidRPr="0021481A">
        <w:rPr>
          <w:lang w:val="pt-PT"/>
        </w:rPr>
        <w:t xml:space="preserve"> novem lectiones fiant.</w:t>
      </w:r>
    </w:p>
    <w:p w:rsidR="00F93ECB" w:rsidRPr="0021481A" w:rsidRDefault="00F93ECB" w:rsidP="007F1DD4">
      <w:pPr>
        <w:rPr>
          <w:lang w:val="pt-PT"/>
        </w:rPr>
      </w:pPr>
      <w:r w:rsidRPr="0021481A">
        <w:rPr>
          <w:rStyle w:val="Time1"/>
          <w:lang w:val="pt-PT"/>
        </w:rPr>
        <w:t>Ad missam</w:t>
      </w:r>
      <w:r w:rsidRPr="0021481A">
        <w:rPr>
          <w:lang w:val="pt-PT"/>
        </w:rPr>
        <w:t xml:space="preserve"> IN </w:t>
      </w:r>
      <w:r w:rsidRPr="0021481A">
        <w:rPr>
          <w:rStyle w:val="Incipit"/>
          <w:lang w:val="pt-PT"/>
        </w:rPr>
        <w:t>Gaudeamus omnes</w:t>
      </w:r>
      <w:r w:rsidRPr="0021481A">
        <w:rPr>
          <w:lang w:val="pt-PT"/>
        </w:rPr>
        <w:t xml:space="preserve">. [KY]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Una tantum dicatur oratio de die et de sancto Caesario sub una conclusione. EP </w:t>
      </w:r>
      <w:r w:rsidRPr="0021481A">
        <w:rPr>
          <w:rStyle w:val="Incipit"/>
          <w:lang w:val="pt-PT"/>
        </w:rPr>
        <w:t>Ecce ego Ioannes</w:t>
      </w:r>
      <w:r w:rsidRPr="0021481A">
        <w:rPr>
          <w:lang w:val="pt-PT"/>
        </w:rPr>
        <w:t xml:space="preserve">. GR </w:t>
      </w:r>
      <w:r w:rsidRPr="0021481A">
        <w:rPr>
          <w:rStyle w:val="Incipit"/>
          <w:lang w:val="pt-PT"/>
        </w:rPr>
        <w:t>Timete dominum</w:t>
      </w:r>
      <w:r w:rsidRPr="0021481A">
        <w:rPr>
          <w:lang w:val="pt-PT"/>
        </w:rPr>
        <w:t xml:space="preserve">. ALV </w:t>
      </w:r>
      <w:r w:rsidRPr="0021481A">
        <w:rPr>
          <w:rStyle w:val="Incipit"/>
          <w:lang w:val="pt-PT"/>
        </w:rPr>
        <w:t>Vox exultationis</w:t>
      </w:r>
      <w:r w:rsidRPr="0021481A">
        <w:rPr>
          <w:lang w:val="pt-PT"/>
        </w:rPr>
        <w:t xml:space="preserve">. SE </w:t>
      </w:r>
      <w:r w:rsidRPr="0021481A">
        <w:rPr>
          <w:rStyle w:val="Incipit"/>
          <w:lang w:val="pt-PT"/>
        </w:rPr>
        <w:t>Omnes sancti seraphin</w:t>
      </w:r>
      <w:r w:rsidRPr="0021481A">
        <w:rPr>
          <w:lang w:val="pt-PT"/>
        </w:rPr>
        <w:t xml:space="preserve">. </w:t>
      </w:r>
      <w:r w:rsidRPr="0021481A">
        <w:rPr>
          <w:lang w:val="it-IT"/>
        </w:rPr>
        <w:t xml:space="preserve">EV </w:t>
      </w:r>
      <w:r w:rsidRPr="0021481A">
        <w:rPr>
          <w:rStyle w:val="Incipit"/>
          <w:lang w:val="it-IT"/>
        </w:rPr>
        <w:t>Videns Iesus turbas</w:t>
      </w:r>
      <w:r w:rsidRPr="0021481A">
        <w:rPr>
          <w:lang w:val="it-IT"/>
        </w:rPr>
        <w:t xml:space="preserve">. [CR] </w:t>
      </w:r>
      <w:r w:rsidRPr="0021481A">
        <w:rPr>
          <w:rStyle w:val="Incipit"/>
          <w:lang w:val="it-IT"/>
        </w:rPr>
        <w:t>Credo in unum</w:t>
      </w:r>
      <w:r w:rsidRPr="0021481A">
        <w:rPr>
          <w:lang w:val="it-IT"/>
        </w:rPr>
        <w:t xml:space="preserve"> dicitur. OF </w:t>
      </w:r>
      <w:r w:rsidRPr="0021481A">
        <w:rPr>
          <w:rStyle w:val="Incipit"/>
          <w:lang w:val="it-IT"/>
        </w:rPr>
        <w:t>Laetamini in domino</w:t>
      </w:r>
      <w:r w:rsidRPr="0021481A">
        <w:rPr>
          <w:lang w:val="it-IT"/>
        </w:rPr>
        <w:t xml:space="preserve">. </w:t>
      </w:r>
      <w:r w:rsidRPr="0021481A">
        <w:rPr>
          <w:lang w:val="pt-PT"/>
        </w:rPr>
        <w:t xml:space="preserve">Praefatio de sancta trinitate. CO </w:t>
      </w:r>
      <w:r w:rsidRPr="0021481A">
        <w:rPr>
          <w:rStyle w:val="Incipit"/>
          <w:lang w:val="pt-PT"/>
        </w:rPr>
        <w:t>Et si coram</w:t>
      </w:r>
      <w:r w:rsidR="009E4C9D">
        <w:rPr>
          <w:lang w:val="pt-PT"/>
        </w:rPr>
        <w:t xml:space="preserve"> cum [IM</w:t>
      </w:r>
      <w:r w:rsidR="00E96A9D" w:rsidRPr="0021481A">
        <w:rPr>
          <w:lang w:val="pt-PT"/>
        </w:rPr>
        <w:t xml:space="preserve">] </w:t>
      </w:r>
      <w:r w:rsidR="00E96A9D" w:rsidRPr="0021481A">
        <w:rPr>
          <w:rStyle w:val="Incipit"/>
          <w:lang w:val="pt-PT"/>
        </w:rPr>
        <w:t>Ite</w:t>
      </w:r>
      <w:r w:rsidR="00920D54">
        <w:rPr>
          <w:lang w:val="pt-PT"/>
        </w:rPr>
        <w:t>. [TP</w:t>
      </w:r>
      <w:r w:rsidR="00E96A9D" w:rsidRPr="0021481A">
        <w:rPr>
          <w:lang w:val="pt-PT"/>
        </w:rPr>
        <w:t xml:space="preserve">] </w:t>
      </w:r>
      <w:r w:rsidR="00E96A9D" w:rsidRPr="0021481A">
        <w:rPr>
          <w:rStyle w:val="Incipit"/>
          <w:lang w:val="pt-PT"/>
        </w:rPr>
        <w:t>Brachio</w:t>
      </w:r>
      <w:r w:rsidR="00E96A9D" w:rsidRPr="0021481A">
        <w:rPr>
          <w:lang w:val="pt-PT"/>
        </w:rPr>
        <w:t>.</w:t>
      </w:r>
    </w:p>
    <w:p w:rsidR="00D20FD2" w:rsidRPr="0021481A" w:rsidRDefault="00D20FD2" w:rsidP="007F1DD4">
      <w:pPr>
        <w:rPr>
          <w:lang w:val="pt-PT"/>
        </w:rPr>
      </w:pPr>
      <w:r w:rsidRPr="0021481A">
        <w:rPr>
          <w:rStyle w:val="Time1"/>
          <w:lang w:val="pt-PT"/>
        </w:rPr>
        <w:t>In secunda vespera</w:t>
      </w:r>
      <w:r w:rsidRPr="0021481A">
        <w:rPr>
          <w:lang w:val="pt-PT"/>
        </w:rPr>
        <w:t xml:space="preserve"> AN </w:t>
      </w:r>
      <w:r w:rsidRPr="0021481A">
        <w:rPr>
          <w:rStyle w:val="Incipit"/>
          <w:lang w:val="pt-PT"/>
        </w:rPr>
        <w:t>Virgam virtutis</w:t>
      </w:r>
      <w:r w:rsidRPr="0021481A">
        <w:rPr>
          <w:lang w:val="pt-PT"/>
        </w:rPr>
        <w:t xml:space="preserve">. PS </w:t>
      </w:r>
      <w:r w:rsidRPr="0021481A">
        <w:rPr>
          <w:rStyle w:val="Incipit"/>
          <w:lang w:val="pt-PT"/>
        </w:rPr>
        <w:t>Dixit dominus</w:t>
      </w:r>
      <w:r w:rsidRPr="0021481A">
        <w:rPr>
          <w:lang w:val="pt-PT"/>
        </w:rPr>
        <w:t xml:space="preserve">. AN </w:t>
      </w:r>
      <w:r w:rsidRPr="0021481A">
        <w:rPr>
          <w:rStyle w:val="Incipit"/>
          <w:lang w:val="pt-PT"/>
        </w:rPr>
        <w:t>Generatio</w:t>
      </w:r>
      <w:r w:rsidRPr="0021481A">
        <w:rPr>
          <w:lang w:val="pt-PT"/>
        </w:rPr>
        <w:t xml:space="preserve">. PS </w:t>
      </w:r>
      <w:r w:rsidRPr="0021481A">
        <w:rPr>
          <w:rStyle w:val="Incipit"/>
          <w:lang w:val="pt-PT"/>
        </w:rPr>
        <w:t>Beatus vir</w:t>
      </w:r>
      <w:r w:rsidRPr="0021481A">
        <w:rPr>
          <w:lang w:val="pt-PT"/>
        </w:rPr>
        <w:t xml:space="preserve">. AN </w:t>
      </w:r>
      <w:r w:rsidRPr="0021481A">
        <w:rPr>
          <w:rStyle w:val="Incipit"/>
          <w:lang w:val="pt-PT"/>
        </w:rPr>
        <w:t>Venientes venient</w:t>
      </w:r>
      <w:r w:rsidRPr="0021481A">
        <w:rPr>
          <w:lang w:val="pt-PT"/>
        </w:rPr>
        <w:t xml:space="preserve">. PS </w:t>
      </w:r>
      <w:r w:rsidRPr="0021481A">
        <w:rPr>
          <w:rStyle w:val="Incipit"/>
          <w:lang w:val="pt-PT"/>
        </w:rPr>
        <w:t>In convertendo</w:t>
      </w:r>
      <w:r w:rsidRPr="0021481A">
        <w:rPr>
          <w:lang w:val="pt-PT"/>
        </w:rPr>
        <w:t xml:space="preserve">. AN </w:t>
      </w:r>
      <w:r w:rsidRPr="0021481A">
        <w:rPr>
          <w:rStyle w:val="Incipit"/>
          <w:lang w:val="pt-PT"/>
        </w:rPr>
        <w:t>Iusti confitebuntur</w:t>
      </w:r>
      <w:r w:rsidRPr="0021481A">
        <w:rPr>
          <w:lang w:val="pt-PT"/>
        </w:rPr>
        <w:t xml:space="preserve">. PS </w:t>
      </w:r>
      <w:r w:rsidRPr="0021481A">
        <w:rPr>
          <w:rStyle w:val="Incipit"/>
          <w:lang w:val="pt-PT"/>
        </w:rPr>
        <w:t>Eripe me domine</w:t>
      </w:r>
      <w:r w:rsidRPr="0021481A">
        <w:rPr>
          <w:lang w:val="pt-PT"/>
        </w:rPr>
        <w:t xml:space="preserve">. AN </w:t>
      </w:r>
      <w:r w:rsidRPr="0021481A">
        <w:rPr>
          <w:rStyle w:val="Incipit"/>
          <w:lang w:val="pt-PT"/>
        </w:rPr>
        <w:t>Lauda Hierusalem</w:t>
      </w:r>
      <w:r w:rsidRPr="0021481A">
        <w:rPr>
          <w:lang w:val="pt-PT"/>
        </w:rPr>
        <w:t xml:space="preserve">. (217vb) Psalmum ipsum. CP </w:t>
      </w:r>
      <w:r w:rsidRPr="0021481A">
        <w:rPr>
          <w:rStyle w:val="Incipit"/>
          <w:lang w:val="pt-PT"/>
        </w:rPr>
        <w:t>Sancti non esurient neque sitient</w:t>
      </w:r>
      <w:r w:rsidRPr="0021481A">
        <w:rPr>
          <w:lang w:val="pt-PT"/>
        </w:rPr>
        <w:t xml:space="preserve">. HY </w:t>
      </w:r>
      <w:r w:rsidRPr="0021481A">
        <w:rPr>
          <w:rStyle w:val="Incipit"/>
          <w:lang w:val="pt-PT"/>
        </w:rPr>
        <w:t>Omnes superni</w:t>
      </w:r>
      <w:r w:rsidRPr="0021481A">
        <w:rPr>
          <w:lang w:val="pt-PT"/>
        </w:rPr>
        <w:t xml:space="preserve">. VS </w:t>
      </w:r>
      <w:r w:rsidRPr="0021481A">
        <w:rPr>
          <w:rStyle w:val="Incipit"/>
          <w:lang w:val="pt-PT"/>
        </w:rPr>
        <w:t>Laetamini in domino</w:t>
      </w:r>
      <w:r w:rsidRPr="0021481A">
        <w:rPr>
          <w:lang w:val="pt-PT"/>
        </w:rPr>
        <w:t xml:space="preserve">. AM </w:t>
      </w:r>
      <w:r w:rsidRPr="0021481A">
        <w:rPr>
          <w:rStyle w:val="Incipit"/>
          <w:lang w:val="pt-PT"/>
        </w:rPr>
        <w:t>Laudem dicite</w:t>
      </w:r>
      <w:r w:rsidRPr="0021481A">
        <w:rPr>
          <w:lang w:val="pt-PT"/>
        </w:rPr>
        <w:t xml:space="preserve">. OR </w:t>
      </w:r>
      <w:r w:rsidRPr="0021481A">
        <w:rPr>
          <w:rStyle w:val="Incipit"/>
          <w:lang w:val="pt-PT"/>
        </w:rPr>
        <w:t>Omnipotens sempiterne deus</w:t>
      </w:r>
      <w:r w:rsidRPr="0021481A">
        <w:rPr>
          <w:lang w:val="pt-PT"/>
        </w:rPr>
        <w:t>. Deinde suffragia.</w:t>
      </w:r>
    </w:p>
    <w:p w:rsidR="00D20FD2" w:rsidRPr="0021481A" w:rsidRDefault="000E2EC6" w:rsidP="000E2EC6">
      <w:pPr>
        <w:pStyle w:val="Titolo1"/>
        <w:rPr>
          <w:lang w:val="pt-PT"/>
        </w:rPr>
      </w:pPr>
      <w:r w:rsidRPr="0021481A">
        <w:rPr>
          <w:lang w:val="pt-PT"/>
        </w:rPr>
        <w:t>[INFRA OCTAVAM OMNI</w:t>
      </w:r>
      <w:r w:rsidR="00D20FD2" w:rsidRPr="0021481A">
        <w:rPr>
          <w:lang w:val="pt-PT"/>
        </w:rPr>
        <w:t>UM SANCTORUM]</w:t>
      </w:r>
    </w:p>
    <w:p w:rsidR="00D20FD2" w:rsidRPr="0021481A" w:rsidRDefault="000E2EC6" w:rsidP="007F1DD4">
      <w:pPr>
        <w:rPr>
          <w:lang w:val="pt-PT"/>
        </w:rPr>
      </w:pPr>
      <w:r w:rsidRPr="0021481A">
        <w:rPr>
          <w:rStyle w:val="Time1"/>
          <w:lang w:val="pt-PT"/>
        </w:rPr>
        <w:t>[Ad matutinam]</w:t>
      </w:r>
      <w:r w:rsidRPr="0021481A">
        <w:rPr>
          <w:lang w:val="pt-PT"/>
        </w:rPr>
        <w:t xml:space="preserve"> </w:t>
      </w:r>
      <w:r w:rsidR="00D20FD2" w:rsidRPr="0021481A">
        <w:rPr>
          <w:lang w:val="pt-PT"/>
        </w:rPr>
        <w:t>Nota quod per totam se</w:t>
      </w:r>
      <w:r w:rsidRPr="0021481A">
        <w:rPr>
          <w:lang w:val="pt-PT"/>
        </w:rPr>
        <w:t xml:space="preserve">ptimanam, quando opus est, erit plenum officium cum tribus responsoriis et tribus lectionibus de sancta nocte cum responsoriis ultimis puta: RP </w:t>
      </w:r>
      <w:r w:rsidRPr="0021481A">
        <w:rPr>
          <w:rStyle w:val="Incipit"/>
          <w:lang w:val="pt-PT"/>
        </w:rPr>
        <w:t>Beati estis</w:t>
      </w:r>
      <w:r w:rsidRPr="0021481A">
        <w:rPr>
          <w:lang w:val="pt-PT"/>
        </w:rPr>
        <w:t xml:space="preserve">. RP </w:t>
      </w:r>
      <w:r w:rsidRPr="0021481A">
        <w:rPr>
          <w:rStyle w:val="Incipit"/>
          <w:lang w:val="pt-PT"/>
        </w:rPr>
        <w:t>Beati qui persecutionem</w:t>
      </w:r>
      <w:r w:rsidRPr="0021481A">
        <w:rPr>
          <w:lang w:val="pt-PT"/>
        </w:rPr>
        <w:t xml:space="preserve">. RP </w:t>
      </w:r>
      <w:r w:rsidRPr="0021481A">
        <w:rPr>
          <w:rStyle w:val="Incipit"/>
          <w:lang w:val="pt-PT"/>
        </w:rPr>
        <w:t>Beati pauperes</w:t>
      </w:r>
      <w:r w:rsidRPr="0021481A">
        <w:rPr>
          <w:lang w:val="pt-PT"/>
        </w:rPr>
        <w:t>.</w:t>
      </w:r>
    </w:p>
    <w:p w:rsidR="000E2EC6" w:rsidRPr="0021481A" w:rsidRDefault="000E2EC6" w:rsidP="007F1DD4">
      <w:pPr>
        <w:rPr>
          <w:lang w:val="pt-PT"/>
        </w:rPr>
      </w:pPr>
      <w:r w:rsidRPr="0021481A">
        <w:rPr>
          <w:rStyle w:val="Time1"/>
          <w:lang w:val="pt-PT"/>
        </w:rPr>
        <w:t>[Ad missam]</w:t>
      </w:r>
      <w:r w:rsidRPr="0021481A">
        <w:rPr>
          <w:lang w:val="pt-PT"/>
        </w:rPr>
        <w:t xml:space="preserve"> Et nota quod per totam ebdomadam canitur praefatio cottidiana. </w:t>
      </w:r>
    </w:p>
    <w:p w:rsidR="000E2EC6" w:rsidRPr="0021481A" w:rsidRDefault="00753A4E" w:rsidP="000E2EC6">
      <w:pPr>
        <w:pStyle w:val="Titolo1"/>
        <w:rPr>
          <w:lang w:val="pt-PT"/>
        </w:rPr>
      </w:pPr>
      <w:r w:rsidRPr="0021481A">
        <w:rPr>
          <w:lang w:val="pt-PT"/>
        </w:rPr>
        <w:t>KOMMENTAR</w:t>
      </w:r>
    </w:p>
    <w:p w:rsidR="000E2EC6" w:rsidRPr="0021481A" w:rsidRDefault="000E2EC6" w:rsidP="007F1DD4">
      <w:pPr>
        <w:rPr>
          <w:lang w:val="pt-PT"/>
        </w:rPr>
      </w:pPr>
      <w:r w:rsidRPr="0021481A">
        <w:rPr>
          <w:lang w:val="pt-PT"/>
        </w:rPr>
        <w:t>Item</w:t>
      </w:r>
      <w:r w:rsidR="00621B67" w:rsidRPr="0021481A">
        <w:rPr>
          <w:lang w:val="pt-PT"/>
        </w:rPr>
        <w:t xml:space="preserve"> in octava legitur legenda</w:t>
      </w:r>
      <w:r w:rsidRPr="0021481A">
        <w:rPr>
          <w:lang w:val="pt-PT"/>
        </w:rPr>
        <w:t xml:space="preserve"> sicut in die cum historia [RP] </w:t>
      </w:r>
      <w:r w:rsidRPr="0021481A">
        <w:rPr>
          <w:rStyle w:val="Incipit"/>
          <w:lang w:val="pt-PT"/>
        </w:rPr>
        <w:t>Absterget</w:t>
      </w:r>
      <w:r w:rsidR="00753A4E" w:rsidRPr="0021481A">
        <w:rPr>
          <w:lang w:val="pt-PT"/>
        </w:rPr>
        <w:t xml:space="preserve"> et cetera. </w:t>
      </w:r>
      <w:r w:rsidRPr="0021481A">
        <w:rPr>
          <w:lang w:val="pt-PT"/>
        </w:rPr>
        <w:t>Et ad missam cantetur officium de sancta die per totum dominicaliter, sed sequentia omittatur.</w:t>
      </w:r>
    </w:p>
    <w:p w:rsidR="000E2EC6" w:rsidRPr="0021481A" w:rsidRDefault="000E2EC6" w:rsidP="000E2EC6">
      <w:pPr>
        <w:pStyle w:val="Titolo1"/>
        <w:rPr>
          <w:lang w:val="pt-PT"/>
        </w:rPr>
      </w:pPr>
      <w:r w:rsidRPr="0021481A">
        <w:rPr>
          <w:lang w:val="pt-PT"/>
        </w:rPr>
        <w:lastRenderedPageBreak/>
        <w:t>[IN NATIVITATE SANCTI EUSTACHII ET SOCIORUM EIUS]</w:t>
      </w:r>
    </w:p>
    <w:p w:rsidR="000E2EC6" w:rsidRPr="0021481A" w:rsidRDefault="000E2EC6" w:rsidP="007F1DD4">
      <w:pPr>
        <w:rPr>
          <w:lang w:val="pt-PT"/>
        </w:rPr>
      </w:pPr>
      <w:r w:rsidRPr="0021481A">
        <w:rPr>
          <w:lang w:val="pt-PT"/>
        </w:rPr>
        <w:t xml:space="preserve">Sequenti die scilicet omnium animarum cantabuntur matutinae de sancto Eustachio </w:t>
      </w:r>
      <w:r w:rsidR="00753A4E" w:rsidRPr="0021481A">
        <w:rPr>
          <w:lang w:val="pt-PT"/>
        </w:rPr>
        <w:t xml:space="preserve">(218ra) </w:t>
      </w:r>
      <w:r w:rsidRPr="0021481A">
        <w:rPr>
          <w:lang w:val="pt-PT"/>
        </w:rPr>
        <w:t>et sociorum eius.</w:t>
      </w:r>
    </w:p>
    <w:p w:rsidR="000E2EC6" w:rsidRPr="0021481A" w:rsidRDefault="000E2EC6"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tribus psalmis de martyribus.</w:t>
      </w:r>
      <w:r w:rsidR="00753A4E" w:rsidRPr="0021481A">
        <w:rPr>
          <w:lang w:val="pt-PT"/>
        </w:rPr>
        <w:t xml:space="preserve"> VS </w:t>
      </w:r>
      <w:r w:rsidR="00753A4E" w:rsidRPr="0021481A">
        <w:rPr>
          <w:rStyle w:val="Incipit"/>
          <w:lang w:val="pt-PT"/>
        </w:rPr>
        <w:t>Laetamini in domino</w:t>
      </w:r>
      <w:r w:rsidR="00753A4E" w:rsidRPr="0021481A">
        <w:rPr>
          <w:lang w:val="pt-PT"/>
        </w:rPr>
        <w:t xml:space="preserve">. Legitur passio eorum cum tribus responsoriis de martyribus. [TD] </w:t>
      </w:r>
      <w:r w:rsidR="00753A4E" w:rsidRPr="0021481A">
        <w:rPr>
          <w:rStyle w:val="Incipit"/>
          <w:lang w:val="pt-PT"/>
        </w:rPr>
        <w:t>Te deum laudamus</w:t>
      </w:r>
      <w:r w:rsidR="00753A4E" w:rsidRPr="0021481A">
        <w:rPr>
          <w:lang w:val="pt-PT"/>
        </w:rPr>
        <w:t xml:space="preserve"> canitur propter octavam omnium sanctorum.</w:t>
      </w:r>
    </w:p>
    <w:p w:rsidR="00753A4E" w:rsidRPr="0021481A" w:rsidRDefault="00753A4E" w:rsidP="007F1DD4">
      <w:pPr>
        <w:rPr>
          <w:lang w:val="de-AT"/>
        </w:rPr>
      </w:pPr>
      <w:r w:rsidRPr="0021481A">
        <w:rPr>
          <w:rStyle w:val="Time1"/>
          <w:lang w:val="fr-FR"/>
        </w:rPr>
        <w:t>Ad laudes</w:t>
      </w:r>
      <w:r w:rsidRPr="0021481A">
        <w:rPr>
          <w:lang w:val="fr-FR"/>
        </w:rPr>
        <w:t xml:space="preserve"> AN </w:t>
      </w:r>
      <w:r w:rsidRPr="0021481A">
        <w:rPr>
          <w:rStyle w:val="Incipit"/>
          <w:lang w:val="fr-FR"/>
        </w:rPr>
        <w:t>Omnes sancti</w:t>
      </w:r>
      <w:r w:rsidRPr="0021481A">
        <w:rPr>
          <w:lang w:val="fr-FR"/>
        </w:rPr>
        <w:t xml:space="preserve">. Capitulum de sanctis require. </w:t>
      </w:r>
      <w:r w:rsidRPr="0021481A">
        <w:rPr>
          <w:lang w:val="de-AT"/>
        </w:rPr>
        <w:t xml:space="preserve">VS </w:t>
      </w:r>
      <w:r w:rsidRPr="00125350">
        <w:rPr>
          <w:rStyle w:val="Incipit"/>
        </w:rPr>
        <w:t>Mirabilis deus</w:t>
      </w:r>
      <w:r w:rsidRPr="0021481A">
        <w:rPr>
          <w:lang w:val="de-AT"/>
        </w:rPr>
        <w:t xml:space="preserve">. AB </w:t>
      </w:r>
      <w:r w:rsidRPr="00125350">
        <w:rPr>
          <w:rStyle w:val="Incipit"/>
        </w:rPr>
        <w:t>Fulgebunt iusti</w:t>
      </w:r>
      <w:r w:rsidRPr="0021481A">
        <w:rPr>
          <w:lang w:val="de-AT"/>
        </w:rPr>
        <w:t xml:space="preserve">. [KY] </w:t>
      </w:r>
      <w:r w:rsidRPr="00125350">
        <w:rPr>
          <w:rStyle w:val="Incipit"/>
        </w:rPr>
        <w:t>Kyrie</w:t>
      </w:r>
      <w:r w:rsidRPr="0021481A">
        <w:rPr>
          <w:lang w:val="de-AT"/>
        </w:rPr>
        <w:t xml:space="preserve"> nec [PN] </w:t>
      </w:r>
      <w:r w:rsidRPr="00125350">
        <w:rPr>
          <w:rStyle w:val="Incipit"/>
        </w:rPr>
        <w:t>Pater noster</w:t>
      </w:r>
      <w:r w:rsidRPr="0021481A">
        <w:rPr>
          <w:lang w:val="de-AT"/>
        </w:rPr>
        <w:t>. Orationem require de sanctis. Deinde antiphona et oratio de omnibus sanctis.</w:t>
      </w:r>
    </w:p>
    <w:p w:rsidR="00753A4E" w:rsidRPr="0021481A" w:rsidRDefault="00753A4E" w:rsidP="007F1DD4">
      <w:pPr>
        <w:rPr>
          <w:lang w:val="de-AT"/>
        </w:rPr>
      </w:pPr>
      <w:r w:rsidRPr="00125350">
        <w:rPr>
          <w:rStyle w:val="Time1"/>
        </w:rPr>
        <w:t>Ad horas</w:t>
      </w:r>
      <w:r w:rsidRPr="0021481A">
        <w:rPr>
          <w:lang w:val="de-AT"/>
        </w:rPr>
        <w:t xml:space="preserve"> laudes. Et responsoria de martyribus.</w:t>
      </w:r>
    </w:p>
    <w:p w:rsidR="00753A4E" w:rsidRPr="0021481A" w:rsidRDefault="00753A4E" w:rsidP="00125350">
      <w:pPr>
        <w:pStyle w:val="Titolo1"/>
        <w:rPr>
          <w:lang w:val="de-AT"/>
        </w:rPr>
      </w:pPr>
      <w:r w:rsidRPr="0021481A">
        <w:rPr>
          <w:lang w:val="de-AT"/>
        </w:rPr>
        <w:t>IN NATIVITATE SANCTI LEONARDI</w:t>
      </w:r>
    </w:p>
    <w:p w:rsidR="00753A4E" w:rsidRPr="0021481A" w:rsidRDefault="00753A4E" w:rsidP="007F1DD4">
      <w:pPr>
        <w:rPr>
          <w:lang w:val="pt-PT"/>
        </w:rPr>
      </w:pPr>
      <w:r w:rsidRPr="00125350">
        <w:rPr>
          <w:rStyle w:val="Time1"/>
        </w:rPr>
        <w:t>Ad vesperas</w:t>
      </w:r>
      <w:r w:rsidRPr="0021481A">
        <w:rPr>
          <w:lang w:val="de-AT"/>
        </w:rPr>
        <w:t xml:space="preserve"> super feriales psalmos AN </w:t>
      </w:r>
      <w:r w:rsidRPr="009629DA">
        <w:rPr>
          <w:rStyle w:val="Incipit"/>
        </w:rPr>
        <w:t>Scimus quoniam</w:t>
      </w:r>
      <w:r w:rsidRPr="0021481A">
        <w:rPr>
          <w:lang w:val="de-AT"/>
        </w:rPr>
        <w:t xml:space="preserve">. Capitulum require de sanctis. </w:t>
      </w:r>
      <w:r w:rsidRPr="0021481A">
        <w:rPr>
          <w:lang w:val="pt-PT"/>
        </w:rPr>
        <w:t xml:space="preserve">HY </w:t>
      </w:r>
      <w:r w:rsidRPr="0021481A">
        <w:rPr>
          <w:rStyle w:val="Incipit"/>
          <w:lang w:val="pt-PT"/>
        </w:rPr>
        <w:t>Iste confessor</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Iste homo</w:t>
      </w:r>
      <w:r w:rsidRPr="0021481A">
        <w:rPr>
          <w:lang w:val="pt-PT"/>
        </w:rPr>
        <w:t xml:space="preserve">. </w:t>
      </w:r>
      <w:r w:rsidRPr="0021481A">
        <w:rPr>
          <w:lang w:val="it-IT"/>
        </w:rPr>
        <w:t xml:space="preserve">[KY] </w:t>
      </w:r>
      <w:r w:rsidRPr="0021481A">
        <w:rPr>
          <w:rStyle w:val="Incipit"/>
          <w:lang w:val="it-IT"/>
        </w:rPr>
        <w:t>Kyrie</w:t>
      </w:r>
      <w:r w:rsidRPr="0021481A">
        <w:rPr>
          <w:lang w:val="it-IT"/>
        </w:rPr>
        <w:t xml:space="preserve"> nec [PN] </w:t>
      </w:r>
      <w:r w:rsidRPr="0021481A">
        <w:rPr>
          <w:rStyle w:val="Incipit"/>
          <w:lang w:val="it-IT"/>
        </w:rPr>
        <w:t>Pater noster</w:t>
      </w:r>
      <w:r w:rsidRPr="0021481A">
        <w:rPr>
          <w:lang w:val="it-IT"/>
        </w:rPr>
        <w:t xml:space="preserve">. Orationem require de uno confessore. </w:t>
      </w:r>
      <w:r w:rsidRPr="0021481A">
        <w:rPr>
          <w:lang w:val="pt-PT"/>
        </w:rPr>
        <w:t>Deinde antiphona et oratio de omnibus sanctis.</w:t>
      </w:r>
    </w:p>
    <w:p w:rsidR="00753A4E" w:rsidRPr="0021481A" w:rsidRDefault="00753A4E" w:rsidP="007F1DD4">
      <w:pPr>
        <w:rPr>
          <w:lang w:val="pt-PT"/>
        </w:rPr>
      </w:pPr>
      <w:r w:rsidRPr="0021481A">
        <w:rPr>
          <w:rStyle w:val="Time1"/>
          <w:lang w:val="pt-PT"/>
        </w:rPr>
        <w:t>Ad matutinam</w:t>
      </w:r>
      <w:r w:rsidRPr="0021481A">
        <w:rPr>
          <w:lang w:val="pt-PT"/>
        </w:rPr>
        <w:t xml:space="preserve"> INV </w:t>
      </w:r>
      <w:r w:rsidRPr="0021481A">
        <w:rPr>
          <w:rStyle w:val="Incipit"/>
          <w:lang w:val="pt-PT"/>
        </w:rPr>
        <w:t>(218rb) Regem confessorum</w:t>
      </w:r>
      <w:r w:rsidRPr="0021481A">
        <w:rPr>
          <w:lang w:val="pt-PT"/>
        </w:rPr>
        <w:t xml:space="preserve"> cum tribus psalmis de confessori</w:t>
      </w:r>
      <w:r w:rsidR="00621B67" w:rsidRPr="0021481A">
        <w:rPr>
          <w:lang w:val="pt-PT"/>
        </w:rPr>
        <w:t>bu</w:t>
      </w:r>
      <w:r w:rsidRPr="0021481A">
        <w:rPr>
          <w:lang w:val="pt-PT"/>
        </w:rPr>
        <w:t xml:space="preserve">s. VS </w:t>
      </w:r>
      <w:r w:rsidRPr="0021481A">
        <w:rPr>
          <w:rStyle w:val="Incipit"/>
          <w:lang w:val="pt-PT"/>
        </w:rPr>
        <w:t>Posuisti domine</w:t>
      </w:r>
      <w:r w:rsidRPr="0021481A">
        <w:rPr>
          <w:lang w:val="pt-PT"/>
        </w:rPr>
        <w:t>. Legitur vita sua cum tribus responsoriis de uno confessore.</w:t>
      </w:r>
    </w:p>
    <w:p w:rsidR="00753A4E" w:rsidRPr="0021481A" w:rsidRDefault="00753A4E" w:rsidP="007F1DD4">
      <w:pPr>
        <w:rPr>
          <w:lang w:val="pt-PT"/>
        </w:rPr>
      </w:pPr>
      <w:r w:rsidRPr="0021481A">
        <w:rPr>
          <w:rStyle w:val="Time1"/>
          <w:lang w:val="pt-PT"/>
        </w:rPr>
        <w:t>Ad laudes</w:t>
      </w:r>
      <w:r w:rsidRPr="0021481A">
        <w:rPr>
          <w:lang w:val="pt-PT"/>
        </w:rPr>
        <w:t xml:space="preserve"> AN </w:t>
      </w:r>
      <w:r w:rsidRPr="0021481A">
        <w:rPr>
          <w:rStyle w:val="Incipit"/>
          <w:lang w:val="pt-PT"/>
        </w:rPr>
        <w:t>Iustum deduxit</w:t>
      </w:r>
      <w:r w:rsidRPr="0021481A">
        <w:rPr>
          <w:lang w:val="pt-PT"/>
        </w:rPr>
        <w:t xml:space="preserve">. Capitulum require de uno confessore. VS </w:t>
      </w:r>
      <w:r w:rsidRPr="0021481A">
        <w:rPr>
          <w:rStyle w:val="Incipit"/>
          <w:lang w:val="pt-PT"/>
        </w:rPr>
        <w:t>Magna est gloria eius</w:t>
      </w:r>
      <w:r w:rsidRPr="0021481A">
        <w:rPr>
          <w:lang w:val="pt-PT"/>
        </w:rPr>
        <w:t xml:space="preserve">. AB </w:t>
      </w:r>
      <w:r w:rsidRPr="0021481A">
        <w:rPr>
          <w:rStyle w:val="Incipit"/>
          <w:lang w:val="pt-PT"/>
        </w:rPr>
        <w:t>Similabo eum</w:t>
      </w:r>
      <w:r w:rsidRPr="0021481A">
        <w:rPr>
          <w:lang w:val="pt-PT"/>
        </w:rPr>
        <w:t xml:space="preserve">. [KY] </w:t>
      </w:r>
      <w:r w:rsidRPr="0021481A">
        <w:rPr>
          <w:rStyle w:val="Incipit"/>
          <w:lang w:val="pt-PT"/>
        </w:rPr>
        <w:t>Kyrie</w:t>
      </w:r>
      <w:r w:rsidRPr="0021481A">
        <w:rPr>
          <w:lang w:val="pt-PT"/>
        </w:rPr>
        <w:t xml:space="preserve"> nec [PN] </w:t>
      </w:r>
      <w:r w:rsidRPr="0021481A">
        <w:rPr>
          <w:rStyle w:val="Incipit"/>
          <w:lang w:val="pt-PT"/>
        </w:rPr>
        <w:t>Pater noster</w:t>
      </w:r>
      <w:r w:rsidR="009629DA" w:rsidRPr="0021481A">
        <w:rPr>
          <w:lang w:val="pt-PT"/>
        </w:rPr>
        <w:t>. Orationem require de sanctis</w:t>
      </w:r>
      <w:r w:rsidR="00621B67" w:rsidRPr="0021481A">
        <w:rPr>
          <w:lang w:val="pt-PT"/>
        </w:rPr>
        <w:t xml:space="preserve"> ut supra. Deinde antiphona et oratio de omnibus sanctis</w:t>
      </w:r>
      <w:r w:rsidR="009629DA" w:rsidRPr="0021481A">
        <w:rPr>
          <w:lang w:val="pt-PT"/>
        </w:rPr>
        <w:t>.</w:t>
      </w:r>
    </w:p>
    <w:p w:rsidR="00753A4E" w:rsidRPr="0021481A" w:rsidRDefault="00753A4E" w:rsidP="007F1DD4">
      <w:pPr>
        <w:rPr>
          <w:lang w:val="pt-PT"/>
        </w:rPr>
      </w:pPr>
      <w:r w:rsidRPr="0021481A">
        <w:rPr>
          <w:rStyle w:val="Time1"/>
          <w:lang w:val="pt-PT"/>
        </w:rPr>
        <w:t>Ad horas</w:t>
      </w:r>
      <w:r w:rsidRPr="0021481A">
        <w:rPr>
          <w:lang w:val="pt-PT"/>
        </w:rPr>
        <w:t xml:space="preserve"> cantentur laudes. Et responsoria de uno confessore.</w:t>
      </w:r>
    </w:p>
    <w:p w:rsidR="00753A4E" w:rsidRPr="0021481A" w:rsidRDefault="00753A4E" w:rsidP="007F1DD4">
      <w:pPr>
        <w:rPr>
          <w:lang w:val="pt-PT"/>
        </w:rPr>
      </w:pPr>
      <w:r w:rsidRPr="0021481A">
        <w:rPr>
          <w:rStyle w:val="Time1"/>
          <w:lang w:val="pt-PT"/>
        </w:rPr>
        <w:t>Ad missam</w:t>
      </w:r>
      <w:r w:rsidRPr="0021481A">
        <w:rPr>
          <w:lang w:val="pt-PT"/>
        </w:rPr>
        <w:t xml:space="preserve"> per totum cantetur de omnibus sanctis. Secunda oratio de sancto Leonardo.</w:t>
      </w:r>
    </w:p>
    <w:p w:rsidR="00753A4E" w:rsidRPr="0021481A" w:rsidRDefault="00753A4E" w:rsidP="00125350">
      <w:pPr>
        <w:pStyle w:val="Titolo1"/>
        <w:rPr>
          <w:lang w:val="pt-PT"/>
        </w:rPr>
      </w:pPr>
      <w:r w:rsidRPr="0021481A">
        <w:rPr>
          <w:lang w:val="pt-PT"/>
        </w:rPr>
        <w:t>IN OCTAVA OMNIUM SANCTORUM</w:t>
      </w:r>
    </w:p>
    <w:p w:rsidR="00753A4E" w:rsidRPr="0021481A" w:rsidRDefault="00753A4E" w:rsidP="007F1DD4">
      <w:pPr>
        <w:rPr>
          <w:lang w:val="pt-PT"/>
        </w:rPr>
      </w:pPr>
      <w:r w:rsidRPr="0021481A">
        <w:rPr>
          <w:rStyle w:val="Time1"/>
          <w:lang w:val="pt-PT"/>
        </w:rPr>
        <w:t>Ad vesperas</w:t>
      </w:r>
      <w:r w:rsidRPr="0021481A">
        <w:rPr>
          <w:lang w:val="pt-PT"/>
        </w:rPr>
        <w:t xml:space="preserve"> super psalmos AN </w:t>
      </w:r>
      <w:r w:rsidRPr="0021481A">
        <w:rPr>
          <w:rStyle w:val="Incipit"/>
          <w:lang w:val="pt-PT"/>
        </w:rPr>
        <w:t>Scimus quoniam</w:t>
      </w:r>
      <w:r w:rsidRPr="0021481A">
        <w:rPr>
          <w:lang w:val="pt-PT"/>
        </w:rPr>
        <w:t>. Alia omnia ut in die sancto.</w:t>
      </w:r>
    </w:p>
    <w:p w:rsidR="00753A4E" w:rsidRPr="0021481A" w:rsidRDefault="00753A4E" w:rsidP="007F1DD4">
      <w:pPr>
        <w:rPr>
          <w:lang w:val="pt-PT"/>
        </w:rPr>
      </w:pPr>
      <w:r w:rsidRPr="0021481A">
        <w:rPr>
          <w:rStyle w:val="Time1"/>
          <w:lang w:val="pt-PT"/>
        </w:rPr>
        <w:t>Ad matutinam</w:t>
      </w:r>
      <w:r w:rsidRPr="0021481A">
        <w:rPr>
          <w:lang w:val="pt-PT"/>
        </w:rPr>
        <w:t xml:space="preserve"> omnia ut in die sancto, sed </w:t>
      </w:r>
      <w:r w:rsidRPr="0021481A">
        <w:rPr>
          <w:rStyle w:val="Time1"/>
          <w:lang w:val="pt-PT"/>
        </w:rPr>
        <w:t>ad laudes</w:t>
      </w:r>
      <w:r w:rsidRPr="0021481A">
        <w:rPr>
          <w:lang w:val="pt-PT"/>
        </w:rPr>
        <w:t xml:space="preserve"> (218va) tantum una cantetur AN </w:t>
      </w:r>
      <w:r w:rsidRPr="0021481A">
        <w:rPr>
          <w:rStyle w:val="Incipit"/>
          <w:lang w:val="pt-PT"/>
        </w:rPr>
        <w:t>Scimus quoniam</w:t>
      </w:r>
      <w:r w:rsidRPr="0021481A">
        <w:rPr>
          <w:lang w:val="pt-PT"/>
        </w:rPr>
        <w:t xml:space="preserve">. Post orationem una cantetur AC </w:t>
      </w:r>
      <w:r w:rsidRPr="0021481A">
        <w:rPr>
          <w:rStyle w:val="Incipit"/>
          <w:lang w:val="pt-PT"/>
        </w:rPr>
        <w:t>Fulgebunt iusti</w:t>
      </w:r>
      <w:r w:rsidRPr="0021481A">
        <w:rPr>
          <w:lang w:val="pt-PT"/>
        </w:rPr>
        <w:t xml:space="preserve">. Et oratio </w:t>
      </w:r>
      <w:r w:rsidR="008869A2" w:rsidRPr="0021481A">
        <w:rPr>
          <w:lang w:val="pt-PT"/>
        </w:rPr>
        <w:t xml:space="preserve">[de] Quattuor Coronatis [ORC] </w:t>
      </w:r>
      <w:r w:rsidR="008869A2" w:rsidRPr="0021481A">
        <w:rPr>
          <w:rStyle w:val="Incipit"/>
          <w:lang w:val="pt-PT"/>
        </w:rPr>
        <w:t>Praesta quaesumus omnipotens</w:t>
      </w:r>
      <w:r w:rsidR="008869A2" w:rsidRPr="0021481A">
        <w:rPr>
          <w:lang w:val="pt-PT"/>
        </w:rPr>
        <w:t>.</w:t>
      </w:r>
    </w:p>
    <w:p w:rsidR="008869A2" w:rsidRPr="0021481A" w:rsidRDefault="008869A2" w:rsidP="007F1DD4">
      <w:pPr>
        <w:rPr>
          <w:lang w:val="pt-PT"/>
        </w:rPr>
      </w:pPr>
      <w:r w:rsidRPr="0021481A">
        <w:rPr>
          <w:rStyle w:val="Time1"/>
          <w:lang w:val="pt-PT"/>
        </w:rPr>
        <w:t>Ad priorem missam</w:t>
      </w:r>
      <w:r w:rsidRPr="0021481A">
        <w:rPr>
          <w:lang w:val="pt-PT"/>
        </w:rPr>
        <w:t xml:space="preserve"> cantetur officium de sanctis. IN </w:t>
      </w:r>
      <w:r w:rsidRPr="0021481A">
        <w:rPr>
          <w:rStyle w:val="Incipit"/>
          <w:lang w:val="pt-PT"/>
        </w:rPr>
        <w:t>Intret in conspectu</w:t>
      </w:r>
      <w:r w:rsidRPr="0021481A">
        <w:rPr>
          <w:lang w:val="pt-PT"/>
        </w:rPr>
        <w:t xml:space="preserve">. ORCL </w:t>
      </w:r>
      <w:r w:rsidRPr="0021481A">
        <w:rPr>
          <w:rStyle w:val="Incipit"/>
          <w:lang w:val="pt-PT"/>
        </w:rPr>
        <w:t>Praesta quaesumus</w:t>
      </w:r>
      <w:r w:rsidR="00125350" w:rsidRPr="0021481A">
        <w:rPr>
          <w:rStyle w:val="Incipit"/>
          <w:lang w:val="pt-PT"/>
        </w:rPr>
        <w:t xml:space="preserve"> </w:t>
      </w:r>
      <w:r w:rsidRPr="0021481A">
        <w:rPr>
          <w:rStyle w:val="Incipit"/>
          <w:lang w:val="pt-PT"/>
        </w:rPr>
        <w:t>omnipotens deus</w:t>
      </w:r>
      <w:r w:rsidRPr="0021481A">
        <w:rPr>
          <w:lang w:val="pt-PT"/>
        </w:rPr>
        <w:t xml:space="preserve">. Secunda de dominica. Tertia quam velis. EP </w:t>
      </w:r>
      <w:r w:rsidRPr="0021481A">
        <w:rPr>
          <w:rStyle w:val="Incipit"/>
          <w:lang w:val="pt-PT"/>
        </w:rPr>
        <w:t>Audite me</w:t>
      </w:r>
      <w:r w:rsidRPr="0021481A">
        <w:rPr>
          <w:lang w:val="pt-PT"/>
        </w:rPr>
        <w:t xml:space="preserve">. GR </w:t>
      </w:r>
      <w:r w:rsidRPr="0021481A">
        <w:rPr>
          <w:rStyle w:val="Incipit"/>
          <w:lang w:val="pt-PT"/>
        </w:rPr>
        <w:t>Vindica domine</w:t>
      </w:r>
      <w:r w:rsidRPr="0021481A">
        <w:rPr>
          <w:lang w:val="pt-PT"/>
        </w:rPr>
        <w:t xml:space="preserve">. ALV </w:t>
      </w:r>
      <w:r w:rsidRPr="0021481A">
        <w:rPr>
          <w:rStyle w:val="Incipit"/>
          <w:lang w:val="pt-PT"/>
        </w:rPr>
        <w:t>Pretiosa in conspectu</w:t>
      </w:r>
      <w:r w:rsidRPr="0021481A">
        <w:rPr>
          <w:lang w:val="pt-PT"/>
        </w:rPr>
        <w:t xml:space="preserve">. EV </w:t>
      </w:r>
      <w:r w:rsidRPr="0021481A">
        <w:rPr>
          <w:rStyle w:val="Incipit"/>
          <w:lang w:val="pt-PT"/>
        </w:rPr>
        <w:t>Descendens Iesus</w:t>
      </w:r>
      <w:r w:rsidRPr="0021481A">
        <w:rPr>
          <w:lang w:val="pt-PT"/>
        </w:rPr>
        <w:t xml:space="preserve">. OF </w:t>
      </w:r>
      <w:r w:rsidRPr="0021481A">
        <w:rPr>
          <w:rStyle w:val="Incipit"/>
          <w:lang w:val="pt-PT"/>
        </w:rPr>
        <w:t>Anima nostra</w:t>
      </w:r>
      <w:r w:rsidRPr="0021481A">
        <w:rPr>
          <w:lang w:val="pt-PT"/>
        </w:rPr>
        <w:t xml:space="preserve">. CO </w:t>
      </w:r>
      <w:r w:rsidRPr="0021481A">
        <w:rPr>
          <w:rStyle w:val="Incipit"/>
          <w:lang w:val="pt-PT"/>
        </w:rPr>
        <w:t>Posuerunt mortalia</w:t>
      </w:r>
      <w:r w:rsidRPr="0021481A">
        <w:rPr>
          <w:lang w:val="pt-PT"/>
        </w:rPr>
        <w:t>.</w:t>
      </w:r>
    </w:p>
    <w:p w:rsidR="008869A2" w:rsidRPr="0021481A" w:rsidRDefault="008869A2" w:rsidP="007F1DD4">
      <w:pPr>
        <w:rPr>
          <w:lang w:val="pt-PT"/>
        </w:rPr>
      </w:pPr>
      <w:r w:rsidRPr="0021481A">
        <w:rPr>
          <w:rStyle w:val="Time1"/>
          <w:lang w:val="pt-PT"/>
        </w:rPr>
        <w:t>Ad missam publicam</w:t>
      </w:r>
      <w:r w:rsidRPr="0021481A">
        <w:rPr>
          <w:lang w:val="pt-PT"/>
        </w:rPr>
        <w:t xml:space="preserve"> totum ut in die sancto. [KY] </w:t>
      </w:r>
      <w:r w:rsidRPr="0021481A">
        <w:rPr>
          <w:rStyle w:val="Incipit"/>
          <w:lang w:val="pt-PT"/>
        </w:rPr>
        <w:t>Kyrie</w:t>
      </w:r>
      <w:r w:rsidRPr="0021481A">
        <w:rPr>
          <w:lang w:val="pt-PT"/>
        </w:rPr>
        <w:t xml:space="preserve">, [SA] </w:t>
      </w:r>
      <w:r w:rsidRPr="0021481A">
        <w:rPr>
          <w:rStyle w:val="Incipit"/>
          <w:lang w:val="pt-PT"/>
        </w:rPr>
        <w:t>Sanctus</w:t>
      </w:r>
      <w:r w:rsidRPr="0021481A">
        <w:rPr>
          <w:lang w:val="pt-PT"/>
        </w:rPr>
        <w:t xml:space="preserve"> et [AG] </w:t>
      </w:r>
      <w:r w:rsidRPr="0021481A">
        <w:rPr>
          <w:rStyle w:val="Incipit"/>
          <w:lang w:val="pt-PT"/>
        </w:rPr>
        <w:t>Agnus dei</w:t>
      </w:r>
      <w:r w:rsidRPr="0021481A">
        <w:rPr>
          <w:lang w:val="pt-PT"/>
        </w:rPr>
        <w:t xml:space="preserve"> dominicaliter fiant.</w:t>
      </w:r>
    </w:p>
    <w:p w:rsidR="008869A2" w:rsidRPr="0021481A" w:rsidRDefault="008869A2" w:rsidP="007F1DD4">
      <w:pPr>
        <w:rPr>
          <w:lang w:val="it-IT"/>
        </w:rPr>
      </w:pPr>
      <w:r w:rsidRPr="0021481A">
        <w:rPr>
          <w:rStyle w:val="Time1"/>
          <w:lang w:val="it-IT"/>
        </w:rPr>
        <w:t>Secunda vesperam</w:t>
      </w:r>
      <w:r w:rsidRPr="0021481A">
        <w:rPr>
          <w:lang w:val="it-IT"/>
        </w:rPr>
        <w:t xml:space="preserve"> non habet.</w:t>
      </w:r>
    </w:p>
    <w:p w:rsidR="008869A2" w:rsidRPr="0021481A" w:rsidRDefault="008869A2" w:rsidP="00125350">
      <w:pPr>
        <w:pStyle w:val="Titolo1"/>
        <w:rPr>
          <w:lang w:val="it-IT"/>
        </w:rPr>
      </w:pPr>
      <w:r w:rsidRPr="0021481A">
        <w:rPr>
          <w:lang w:val="it-IT"/>
        </w:rPr>
        <w:lastRenderedPageBreak/>
        <w:t>IN NATIVITATE SANCTI THEODORI</w:t>
      </w:r>
    </w:p>
    <w:p w:rsidR="008869A2" w:rsidRPr="0021481A" w:rsidRDefault="008869A2" w:rsidP="007F1DD4">
      <w:pPr>
        <w:rPr>
          <w:lang w:val="it-IT"/>
        </w:rPr>
      </w:pPr>
      <w:r w:rsidRPr="0021481A">
        <w:rPr>
          <w:rStyle w:val="Time1"/>
          <w:lang w:val="it-IT"/>
        </w:rPr>
        <w:t>Ad vesperas</w:t>
      </w:r>
      <w:r w:rsidRPr="0021481A">
        <w:rPr>
          <w:lang w:val="it-IT"/>
        </w:rPr>
        <w:t xml:space="preserve"> [super] feriales (218vb) psalmos AN </w:t>
      </w:r>
      <w:r w:rsidRPr="0021481A">
        <w:rPr>
          <w:rStyle w:val="Incipit"/>
          <w:lang w:val="it-IT"/>
        </w:rPr>
        <w:t>Timete dominum</w:t>
      </w:r>
      <w:r w:rsidRPr="0021481A">
        <w:rPr>
          <w:lang w:val="it-IT"/>
        </w:rPr>
        <w:t xml:space="preserve">. VS </w:t>
      </w:r>
      <w:r w:rsidRPr="0021481A">
        <w:rPr>
          <w:rStyle w:val="Incipit"/>
          <w:lang w:val="it-IT"/>
        </w:rPr>
        <w:t>Gloria et honore</w:t>
      </w:r>
      <w:r w:rsidRPr="0021481A">
        <w:rPr>
          <w:lang w:val="it-IT"/>
        </w:rPr>
        <w:t xml:space="preserve">. AM </w:t>
      </w:r>
      <w:r w:rsidRPr="0021481A">
        <w:rPr>
          <w:rStyle w:val="Incipit"/>
          <w:lang w:val="it-IT"/>
        </w:rPr>
        <w:t>Beatus vir</w:t>
      </w:r>
      <w:r w:rsidRPr="0021481A">
        <w:rPr>
          <w:lang w:val="it-IT"/>
        </w:rPr>
        <w:t xml:space="preserve">. [KY] </w:t>
      </w:r>
      <w:r w:rsidRPr="0021481A">
        <w:rPr>
          <w:rStyle w:val="Incipit"/>
          <w:lang w:val="it-IT"/>
        </w:rPr>
        <w:t>Kyrie</w:t>
      </w:r>
      <w:r w:rsidRPr="0021481A">
        <w:rPr>
          <w:lang w:val="it-IT"/>
        </w:rPr>
        <w:t xml:space="preserve"> cum [PN] </w:t>
      </w:r>
      <w:r w:rsidRPr="0021481A">
        <w:rPr>
          <w:rStyle w:val="Incipit"/>
          <w:lang w:val="it-IT"/>
        </w:rPr>
        <w:t>Pater noster</w:t>
      </w:r>
      <w:r w:rsidRPr="0021481A">
        <w:rPr>
          <w:lang w:val="it-IT"/>
        </w:rPr>
        <w:t xml:space="preserve">. OR </w:t>
      </w:r>
      <w:r w:rsidRPr="0021481A">
        <w:rPr>
          <w:rStyle w:val="Incipit"/>
          <w:lang w:val="it-IT"/>
        </w:rPr>
        <w:t>Deus qui nos beati Theodori</w:t>
      </w:r>
      <w:r w:rsidRPr="0021481A">
        <w:rPr>
          <w:lang w:val="it-IT"/>
        </w:rPr>
        <w:t xml:space="preserve">. Deinde suffragia. </w:t>
      </w:r>
    </w:p>
    <w:p w:rsidR="008869A2" w:rsidRPr="0021481A" w:rsidRDefault="008869A2" w:rsidP="007F1DD4">
      <w:pPr>
        <w:rPr>
          <w:lang w:val="it-IT"/>
        </w:rPr>
      </w:pPr>
      <w:r w:rsidRPr="0021481A">
        <w:rPr>
          <w:rStyle w:val="Time1"/>
          <w:lang w:val="it-IT"/>
        </w:rPr>
        <w:t>Ad matutinam</w:t>
      </w:r>
      <w:r w:rsidRPr="0021481A">
        <w:rPr>
          <w:lang w:val="it-IT"/>
        </w:rPr>
        <w:t xml:space="preserve"> legatur passio eorum cu</w:t>
      </w:r>
      <w:r w:rsidR="00C21D8F" w:rsidRPr="0021481A">
        <w:rPr>
          <w:lang w:val="it-IT"/>
        </w:rPr>
        <w:t>m</w:t>
      </w:r>
      <w:r w:rsidRPr="0021481A">
        <w:rPr>
          <w:lang w:val="it-IT"/>
        </w:rPr>
        <w:t xml:space="preserve"> tribus responsoriis de uno martyre cum nocturno.</w:t>
      </w:r>
    </w:p>
    <w:p w:rsidR="008869A2" w:rsidRPr="0021481A" w:rsidRDefault="008869A2" w:rsidP="007F1DD4">
      <w:pPr>
        <w:rPr>
          <w:lang w:val="fr-FR"/>
        </w:rPr>
      </w:pPr>
      <w:r w:rsidRPr="0021481A">
        <w:rPr>
          <w:rStyle w:val="Time1"/>
          <w:lang w:val="fr-FR"/>
        </w:rPr>
        <w:t>Ad laudes</w:t>
      </w:r>
      <w:r w:rsidRPr="0021481A">
        <w:rPr>
          <w:lang w:val="fr-FR"/>
        </w:rPr>
        <w:t xml:space="preserve"> AN </w:t>
      </w:r>
      <w:r w:rsidRPr="0021481A">
        <w:rPr>
          <w:rStyle w:val="Incipit"/>
          <w:lang w:val="fr-FR"/>
        </w:rPr>
        <w:t>Qui me confessus</w:t>
      </w:r>
      <w:r w:rsidRPr="0021481A">
        <w:rPr>
          <w:lang w:val="fr-FR"/>
        </w:rPr>
        <w:t xml:space="preserve"> sola tantum. CP </w:t>
      </w:r>
      <w:r w:rsidRPr="0021481A">
        <w:rPr>
          <w:rStyle w:val="Incipit"/>
          <w:lang w:val="fr-FR"/>
        </w:rPr>
        <w:t>Beatus vir qui excogitat</w:t>
      </w:r>
      <w:r w:rsidRPr="0021481A">
        <w:rPr>
          <w:lang w:val="fr-FR"/>
        </w:rPr>
        <w:t xml:space="preserve">. VS </w:t>
      </w:r>
      <w:r w:rsidRPr="0021481A">
        <w:rPr>
          <w:rStyle w:val="Incipit"/>
          <w:lang w:val="fr-FR"/>
        </w:rPr>
        <w:t>Magna est gloria</w:t>
      </w:r>
      <w:r w:rsidRPr="0021481A">
        <w:rPr>
          <w:lang w:val="fr-FR"/>
        </w:rPr>
        <w:t xml:space="preserve">. AB </w:t>
      </w:r>
      <w:r w:rsidRPr="0021481A">
        <w:rPr>
          <w:rStyle w:val="Incipit"/>
          <w:lang w:val="fr-FR"/>
        </w:rPr>
        <w:t>Hic vir despiciens</w:t>
      </w:r>
      <w:r w:rsidRPr="0021481A">
        <w:rPr>
          <w:lang w:val="fr-FR"/>
        </w:rPr>
        <w:t xml:space="preserve">. [KY] </w:t>
      </w:r>
      <w:r w:rsidRPr="0021481A">
        <w:rPr>
          <w:rStyle w:val="Incipit"/>
          <w:lang w:val="fr-FR"/>
        </w:rPr>
        <w:t>Kyrie</w:t>
      </w:r>
      <w:r w:rsidRPr="0021481A">
        <w:rPr>
          <w:lang w:val="fr-FR"/>
        </w:rPr>
        <w:t xml:space="preserve">. [PN] </w:t>
      </w:r>
      <w:r w:rsidRPr="0021481A">
        <w:rPr>
          <w:rStyle w:val="Incipit"/>
          <w:lang w:val="fr-FR"/>
        </w:rPr>
        <w:t>Pater noster</w:t>
      </w:r>
      <w:r w:rsidRPr="0021481A">
        <w:rPr>
          <w:lang w:val="fr-FR"/>
        </w:rPr>
        <w:t xml:space="preserve">. OR </w:t>
      </w:r>
      <w:r w:rsidRPr="0021481A">
        <w:rPr>
          <w:rStyle w:val="Incipit"/>
          <w:lang w:val="fr-FR"/>
        </w:rPr>
        <w:t>Deus qui beati Theodori</w:t>
      </w:r>
      <w:r w:rsidRPr="0021481A">
        <w:rPr>
          <w:lang w:val="fr-FR"/>
        </w:rPr>
        <w:t xml:space="preserve">. Deinde </w:t>
      </w:r>
      <w:r w:rsidR="00125350" w:rsidRPr="0021481A">
        <w:rPr>
          <w:lang w:val="fr-FR"/>
        </w:rPr>
        <w:t>|</w:t>
      </w:r>
      <w:r w:rsidRPr="0021481A">
        <w:rPr>
          <w:lang w:val="fr-FR"/>
        </w:rPr>
        <w:t>antiphona</w:t>
      </w:r>
      <w:r w:rsidR="00125350" w:rsidRPr="0021481A">
        <w:rPr>
          <w:lang w:val="fr-FR"/>
        </w:rPr>
        <w:t>::suffragia|</w:t>
      </w:r>
      <w:r w:rsidRPr="0021481A">
        <w:rPr>
          <w:lang w:val="fr-FR"/>
        </w:rPr>
        <w:t>.</w:t>
      </w:r>
    </w:p>
    <w:p w:rsidR="008869A2" w:rsidRPr="0021481A" w:rsidRDefault="008869A2" w:rsidP="007F1DD4">
      <w:pPr>
        <w:rPr>
          <w:lang w:val="it-IT"/>
        </w:rPr>
      </w:pPr>
      <w:r w:rsidRPr="0021481A">
        <w:rPr>
          <w:rStyle w:val="Time1"/>
          <w:lang w:val="it-IT"/>
        </w:rPr>
        <w:t>Ad horas</w:t>
      </w:r>
      <w:r w:rsidRPr="0021481A">
        <w:rPr>
          <w:lang w:val="it-IT"/>
        </w:rPr>
        <w:t xml:space="preserve"> cantentur laudes. Et responsoria de uno martyre.</w:t>
      </w:r>
    </w:p>
    <w:p w:rsidR="008869A2" w:rsidRPr="00276593" w:rsidRDefault="008869A2" w:rsidP="007F1DD4">
      <w:pPr>
        <w:rPr>
          <w:lang w:val="it-IT"/>
        </w:rPr>
      </w:pPr>
      <w:r w:rsidRPr="0021481A">
        <w:rPr>
          <w:rStyle w:val="Time1"/>
          <w:lang w:val="it-IT"/>
        </w:rPr>
        <w:t>Ad missam</w:t>
      </w:r>
      <w:r w:rsidRPr="0021481A">
        <w:rPr>
          <w:lang w:val="it-IT"/>
        </w:rPr>
        <w:t xml:space="preserve"> IN </w:t>
      </w:r>
      <w:r w:rsidRPr="0021481A">
        <w:rPr>
          <w:rStyle w:val="Incipit"/>
          <w:lang w:val="it-IT"/>
        </w:rPr>
        <w:t>%D::</w:t>
      </w:r>
      <w:r w:rsidR="00125350" w:rsidRPr="0021481A">
        <w:rPr>
          <w:rStyle w:val="Incipit"/>
          <w:lang w:val="it-IT"/>
        </w:rPr>
        <w:t>Kyrie%</w:t>
      </w:r>
      <w:r w:rsidR="00C21D8F" w:rsidRPr="0021481A">
        <w:rPr>
          <w:lang w:val="it-IT"/>
        </w:rPr>
        <w:t>.</w:t>
      </w:r>
      <w:r w:rsidR="00125350" w:rsidRPr="0021481A">
        <w:rPr>
          <w:lang w:val="it-IT"/>
        </w:rPr>
        <w:t xml:space="preserve"> </w:t>
      </w:r>
      <w:r w:rsidR="00C21D8F" w:rsidRPr="0021481A">
        <w:rPr>
          <w:lang w:val="it-IT"/>
        </w:rPr>
        <w:t xml:space="preserve">[IN] </w:t>
      </w:r>
      <w:r w:rsidR="00125350" w:rsidRPr="0021481A">
        <w:rPr>
          <w:rStyle w:val="Incipit"/>
          <w:lang w:val="it-IT"/>
        </w:rPr>
        <w:t>In virtute tua</w:t>
      </w:r>
      <w:r w:rsidR="00125350" w:rsidRPr="0021481A">
        <w:rPr>
          <w:lang w:val="it-IT"/>
        </w:rPr>
        <w:t xml:space="preserve">. </w:t>
      </w:r>
      <w:r w:rsidR="00125350" w:rsidRPr="00276593">
        <w:rPr>
          <w:lang w:val="pt-PT"/>
        </w:rPr>
        <w:t xml:space="preserve">[KY] </w:t>
      </w:r>
      <w:r w:rsidR="00125350" w:rsidRPr="00276593">
        <w:rPr>
          <w:rStyle w:val="Incipit"/>
          <w:lang w:val="pt-PT"/>
        </w:rPr>
        <w:t>Kyrie</w:t>
      </w:r>
      <w:r w:rsidR="00125350" w:rsidRPr="00276593">
        <w:rPr>
          <w:lang w:val="pt-PT"/>
        </w:rPr>
        <w:t xml:space="preserve"> feriale. </w:t>
      </w:r>
      <w:r w:rsidR="00125350" w:rsidRPr="0021481A">
        <w:rPr>
          <w:lang w:val="pt-PT"/>
        </w:rPr>
        <w:t xml:space="preserve">Secunda oratio de dominica. Tertia quam velis. EP </w:t>
      </w:r>
      <w:r w:rsidR="00125350" w:rsidRPr="0021481A">
        <w:rPr>
          <w:rStyle w:val="Incipit"/>
          <w:lang w:val="pt-PT"/>
        </w:rPr>
        <w:t>Qui credit</w:t>
      </w:r>
      <w:r w:rsidR="00125350" w:rsidRPr="0021481A">
        <w:rPr>
          <w:lang w:val="pt-PT"/>
        </w:rPr>
        <w:t xml:space="preserve">. GR </w:t>
      </w:r>
      <w:r w:rsidR="00125350" w:rsidRPr="0021481A">
        <w:rPr>
          <w:rStyle w:val="Incipit"/>
          <w:lang w:val="pt-PT"/>
        </w:rPr>
        <w:t>Domine praevenisti</w:t>
      </w:r>
      <w:r w:rsidR="00125350" w:rsidRPr="0021481A">
        <w:rPr>
          <w:lang w:val="pt-PT"/>
        </w:rPr>
        <w:t xml:space="preserve">. ALV </w:t>
      </w:r>
      <w:r w:rsidR="00125350" w:rsidRPr="0021481A">
        <w:rPr>
          <w:rStyle w:val="Incipit"/>
          <w:lang w:val="pt-PT"/>
        </w:rPr>
        <w:t>Beatus vir</w:t>
      </w:r>
      <w:r w:rsidR="00125350" w:rsidRPr="0021481A">
        <w:rPr>
          <w:lang w:val="pt-PT"/>
        </w:rPr>
        <w:t xml:space="preserve">. (219ra) EV </w:t>
      </w:r>
      <w:r w:rsidR="00125350" w:rsidRPr="0021481A">
        <w:rPr>
          <w:rStyle w:val="Incipit"/>
          <w:lang w:val="pt-PT"/>
        </w:rPr>
        <w:t>Cum audieritis proelia</w:t>
      </w:r>
      <w:r w:rsidR="00125350" w:rsidRPr="0021481A">
        <w:rPr>
          <w:lang w:val="pt-PT"/>
        </w:rPr>
        <w:t xml:space="preserve">. </w:t>
      </w:r>
      <w:r w:rsidR="00125350" w:rsidRPr="00276593">
        <w:rPr>
          <w:lang w:val="it-IT"/>
        </w:rPr>
        <w:t xml:space="preserve">OF </w:t>
      </w:r>
      <w:r w:rsidR="00125350" w:rsidRPr="00276593">
        <w:rPr>
          <w:rStyle w:val="Incipit"/>
          <w:lang w:val="it-IT"/>
        </w:rPr>
        <w:t>Gloria et honore</w:t>
      </w:r>
      <w:r w:rsidR="00125350" w:rsidRPr="00276593">
        <w:rPr>
          <w:lang w:val="it-IT"/>
        </w:rPr>
        <w:t xml:space="preserve">. CO </w:t>
      </w:r>
      <w:r w:rsidR="00125350" w:rsidRPr="00276593">
        <w:rPr>
          <w:rStyle w:val="Incipit"/>
          <w:lang w:val="it-IT"/>
        </w:rPr>
        <w:t>Posuisti domine</w:t>
      </w:r>
      <w:r w:rsidR="00125350" w:rsidRPr="00276593">
        <w:rPr>
          <w:lang w:val="it-IT"/>
        </w:rPr>
        <w:t>.</w:t>
      </w:r>
    </w:p>
    <w:p w:rsidR="00125350" w:rsidRPr="00276593" w:rsidRDefault="00125350" w:rsidP="00125350">
      <w:pPr>
        <w:pStyle w:val="Titolo1"/>
        <w:rPr>
          <w:lang w:val="it-IT"/>
        </w:rPr>
      </w:pPr>
      <w:r w:rsidRPr="00276593">
        <w:rPr>
          <w:lang w:val="it-IT"/>
        </w:rPr>
        <w:t>IN NATIVITATE SANCTI MARTINI EPISCOPI</w:t>
      </w:r>
    </w:p>
    <w:p w:rsidR="00125350" w:rsidRPr="0021481A" w:rsidRDefault="00125350" w:rsidP="007F1DD4">
      <w:pPr>
        <w:rPr>
          <w:lang w:val="pt-PT"/>
        </w:rPr>
      </w:pPr>
      <w:r w:rsidRPr="0021481A">
        <w:rPr>
          <w:rStyle w:val="Time1"/>
          <w:lang w:val="pt-PT"/>
        </w:rPr>
        <w:t>Ad vesperas</w:t>
      </w:r>
      <w:r w:rsidRPr="0021481A">
        <w:rPr>
          <w:lang w:val="pt-PT"/>
        </w:rPr>
        <w:t xml:space="preserve"> super feriales psalmos AN </w:t>
      </w:r>
      <w:r w:rsidRPr="0021481A">
        <w:rPr>
          <w:rStyle w:val="Incipit"/>
          <w:lang w:val="pt-PT"/>
        </w:rPr>
        <w:t>Domine deus noster</w:t>
      </w:r>
      <w:r w:rsidRPr="0021481A">
        <w:rPr>
          <w:lang w:val="pt-PT"/>
        </w:rPr>
        <w:t xml:space="preserve">. CP </w:t>
      </w:r>
      <w:r w:rsidRPr="0021481A">
        <w:rPr>
          <w:rStyle w:val="Incipit"/>
          <w:lang w:val="pt-PT"/>
        </w:rPr>
        <w:t>Ecce sacerdos</w:t>
      </w:r>
      <w:r w:rsidRPr="0021481A">
        <w:rPr>
          <w:lang w:val="pt-PT"/>
        </w:rPr>
        <w:t xml:space="preserve">. RP </w:t>
      </w:r>
      <w:r w:rsidRPr="0021481A">
        <w:rPr>
          <w:rStyle w:val="Incipit"/>
          <w:lang w:val="pt-PT"/>
        </w:rPr>
        <w:t>Beatus Martinus</w:t>
      </w:r>
      <w:r w:rsidRPr="0021481A">
        <w:rPr>
          <w:lang w:val="pt-PT"/>
        </w:rPr>
        <w:t xml:space="preserve">. HY </w:t>
      </w:r>
      <w:r w:rsidRPr="0021481A">
        <w:rPr>
          <w:rStyle w:val="Incipit"/>
          <w:lang w:val="pt-PT"/>
        </w:rPr>
        <w:t>Iste confessor</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O beatum virum</w:t>
      </w:r>
      <w:r w:rsidRPr="0021481A">
        <w:rPr>
          <w:lang w:val="pt-PT"/>
        </w:rPr>
        <w:t xml:space="preserve">. OR </w:t>
      </w:r>
      <w:r w:rsidRPr="0021481A">
        <w:rPr>
          <w:rStyle w:val="Incipit"/>
          <w:lang w:val="pt-PT"/>
        </w:rPr>
        <w:t>Deus qui conspicis</w:t>
      </w:r>
      <w:r w:rsidRPr="0021481A">
        <w:rPr>
          <w:lang w:val="pt-PT"/>
        </w:rPr>
        <w:t>.</w:t>
      </w:r>
      <w:r w:rsidR="00ED4B22" w:rsidRPr="0021481A">
        <w:rPr>
          <w:lang w:val="pt-PT"/>
        </w:rPr>
        <w:t xml:space="preserve"> Deinde suffragia.</w:t>
      </w:r>
    </w:p>
    <w:p w:rsidR="00ED4B22" w:rsidRPr="0021481A" w:rsidRDefault="00ED4B22"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w:t>
      </w:r>
    </w:p>
    <w:p w:rsidR="00ED4B22" w:rsidRPr="0021481A" w:rsidRDefault="00ED4B22" w:rsidP="007F1DD4">
      <w:pPr>
        <w:rPr>
          <w:lang w:val="fr-FR"/>
        </w:rPr>
      </w:pPr>
      <w:r w:rsidRPr="0021481A">
        <w:rPr>
          <w:rStyle w:val="Time2"/>
          <w:lang w:val="pt-PT"/>
        </w:rPr>
        <w:t>In primo nocturno</w:t>
      </w:r>
      <w:r w:rsidRPr="0021481A">
        <w:rPr>
          <w:lang w:val="pt-PT"/>
        </w:rPr>
        <w:t xml:space="preserve"> AN </w:t>
      </w:r>
      <w:r w:rsidRPr="0021481A">
        <w:rPr>
          <w:rStyle w:val="Incipit"/>
          <w:lang w:val="pt-PT"/>
        </w:rPr>
        <w:t>Martinus adhuc</w:t>
      </w:r>
      <w:r w:rsidRPr="0021481A">
        <w:rPr>
          <w:lang w:val="pt-PT"/>
        </w:rPr>
        <w:t xml:space="preserve"> cum reliquis. VS </w:t>
      </w:r>
      <w:r w:rsidRPr="0021481A">
        <w:rPr>
          <w:rStyle w:val="Incipit"/>
          <w:lang w:val="pt-PT"/>
        </w:rPr>
        <w:t>Gloria et honore</w:t>
      </w:r>
      <w:r w:rsidRPr="0021481A">
        <w:rPr>
          <w:lang w:val="pt-PT"/>
        </w:rPr>
        <w:t xml:space="preserve">. Legitur vita sua cum historia propria [RP] </w:t>
      </w:r>
      <w:r w:rsidRPr="0021481A">
        <w:rPr>
          <w:rStyle w:val="Incipit"/>
          <w:lang w:val="pt-PT"/>
        </w:rPr>
        <w:t>Hic est Martinus</w:t>
      </w:r>
      <w:r w:rsidRPr="0021481A">
        <w:rPr>
          <w:lang w:val="pt-PT"/>
        </w:rPr>
        <w:t xml:space="preserve">. </w:t>
      </w:r>
      <w:r w:rsidRPr="0021481A">
        <w:rPr>
          <w:lang w:val="fr-FR"/>
        </w:rPr>
        <w:t xml:space="preserve">EV </w:t>
      </w:r>
      <w:r w:rsidRPr="0021481A">
        <w:rPr>
          <w:rStyle w:val="Incipit"/>
          <w:lang w:val="fr-FR"/>
        </w:rPr>
        <w:t>Sint lumbi</w:t>
      </w:r>
      <w:r w:rsidRPr="0021481A">
        <w:rPr>
          <w:lang w:val="fr-FR"/>
        </w:rPr>
        <w:t>.</w:t>
      </w:r>
    </w:p>
    <w:p w:rsidR="00ED4B22" w:rsidRPr="0021481A" w:rsidRDefault="00ED4B22" w:rsidP="007F1DD4">
      <w:pPr>
        <w:rPr>
          <w:lang w:val="it-IT"/>
        </w:rPr>
      </w:pPr>
      <w:r w:rsidRPr="0021481A">
        <w:rPr>
          <w:rStyle w:val="Time1"/>
          <w:lang w:val="fr-FR"/>
        </w:rPr>
        <w:t>Ad laudes</w:t>
      </w:r>
      <w:r w:rsidRPr="0021481A">
        <w:rPr>
          <w:lang w:val="fr-FR"/>
        </w:rPr>
        <w:t xml:space="preserve"> AN </w:t>
      </w:r>
      <w:r w:rsidRPr="0021481A">
        <w:rPr>
          <w:rStyle w:val="Incipit"/>
          <w:lang w:val="fr-FR"/>
        </w:rPr>
        <w:t>Dixerunt discipuli</w:t>
      </w:r>
      <w:r w:rsidRPr="0021481A">
        <w:rPr>
          <w:lang w:val="fr-FR"/>
        </w:rPr>
        <w:t xml:space="preserve"> cum reliquis. </w:t>
      </w:r>
      <w:r w:rsidRPr="0021481A">
        <w:rPr>
          <w:lang w:val="it-IT"/>
        </w:rPr>
        <w:t xml:space="preserve">CP </w:t>
      </w:r>
      <w:r w:rsidRPr="0021481A">
        <w:rPr>
          <w:rStyle w:val="Incipit"/>
          <w:lang w:val="it-IT"/>
        </w:rPr>
        <w:t>Quasi stella</w:t>
      </w:r>
      <w:r w:rsidRPr="0021481A">
        <w:rPr>
          <w:lang w:val="it-IT"/>
        </w:rPr>
        <w:t xml:space="preserve">. VS </w:t>
      </w:r>
      <w:r w:rsidRPr="0021481A">
        <w:rPr>
          <w:rStyle w:val="Incipit"/>
          <w:lang w:val="it-IT"/>
        </w:rPr>
        <w:t>Magna est gloria</w:t>
      </w:r>
      <w:r w:rsidRPr="0021481A">
        <w:rPr>
          <w:lang w:val="it-IT"/>
        </w:rPr>
        <w:t xml:space="preserve">. AB </w:t>
      </w:r>
      <w:r w:rsidRPr="0021481A">
        <w:rPr>
          <w:rStyle w:val="Incipit"/>
          <w:lang w:val="it-IT"/>
        </w:rPr>
        <w:t>O quantus luctus</w:t>
      </w:r>
      <w:r w:rsidRPr="0021481A">
        <w:rPr>
          <w:lang w:val="it-IT"/>
        </w:rPr>
        <w:t xml:space="preserve">. OR </w:t>
      </w:r>
      <w:r w:rsidRPr="0021481A">
        <w:rPr>
          <w:rStyle w:val="Incipit"/>
          <w:lang w:val="it-IT"/>
        </w:rPr>
        <w:t>Deus qui conspicis</w:t>
      </w:r>
      <w:r w:rsidRPr="0021481A">
        <w:rPr>
          <w:lang w:val="it-IT"/>
        </w:rPr>
        <w:t>. (219rb) Deinde antiphona de |sancta::sancto| Menna.</w:t>
      </w:r>
    </w:p>
    <w:p w:rsidR="00ED4B22" w:rsidRPr="0021481A" w:rsidRDefault="00ED4B22" w:rsidP="007F1DD4">
      <w:pPr>
        <w:rPr>
          <w:lang w:val="it-IT"/>
        </w:rPr>
      </w:pPr>
      <w:r w:rsidRPr="0021481A">
        <w:rPr>
          <w:rStyle w:val="Time1"/>
          <w:lang w:val="it-IT"/>
        </w:rPr>
        <w:t>Ad horas</w:t>
      </w:r>
      <w:r w:rsidRPr="0021481A">
        <w:rPr>
          <w:lang w:val="it-IT"/>
        </w:rPr>
        <w:t xml:space="preserve"> cantentur laudes. Et responsoria de uno confessore.</w:t>
      </w:r>
    </w:p>
    <w:p w:rsidR="00ED4B22" w:rsidRPr="0021481A" w:rsidRDefault="00ED4B22" w:rsidP="007F1DD4">
      <w:pPr>
        <w:rPr>
          <w:lang w:val="it-IT"/>
        </w:rPr>
      </w:pPr>
      <w:r w:rsidRPr="0021481A">
        <w:rPr>
          <w:rStyle w:val="Time1"/>
          <w:lang w:val="it-IT"/>
        </w:rPr>
        <w:t>Ad missam</w:t>
      </w:r>
      <w:r w:rsidRPr="0021481A">
        <w:rPr>
          <w:lang w:val="it-IT"/>
        </w:rPr>
        <w:t xml:space="preserve"> IN </w:t>
      </w:r>
      <w:r w:rsidRPr="0021481A">
        <w:rPr>
          <w:rStyle w:val="Incipit"/>
          <w:lang w:val="it-IT"/>
        </w:rPr>
        <w:t>Sacerdotes tui</w:t>
      </w:r>
      <w:r w:rsidRPr="0021481A">
        <w:rPr>
          <w:lang w:val="it-IT"/>
        </w:rPr>
        <w:t xml:space="preserve">. [KY] </w:t>
      </w:r>
      <w:r w:rsidRPr="0021481A">
        <w:rPr>
          <w:rStyle w:val="Incipit"/>
          <w:lang w:val="it-IT"/>
        </w:rPr>
        <w:t>Kyrie</w:t>
      </w:r>
      <w:r w:rsidRPr="0021481A">
        <w:rPr>
          <w:lang w:val="it-IT"/>
        </w:rPr>
        <w:t xml:space="preserve"> paschale. [GL] </w:t>
      </w:r>
      <w:r w:rsidRPr="0021481A">
        <w:rPr>
          <w:rStyle w:val="Incipit"/>
          <w:lang w:val="it-IT"/>
        </w:rPr>
        <w:t>Gloria in excelsis</w:t>
      </w:r>
      <w:r w:rsidRPr="0021481A">
        <w:rPr>
          <w:lang w:val="it-IT"/>
        </w:rPr>
        <w:t xml:space="preserve">. Secunda oratio de |sancta::sancto| Menna. Tertia quam velis. EP </w:t>
      </w:r>
      <w:r w:rsidRPr="0021481A">
        <w:rPr>
          <w:rStyle w:val="Incipit"/>
          <w:lang w:val="it-IT"/>
        </w:rPr>
        <w:t>Ecce sacerdos</w:t>
      </w:r>
      <w:r w:rsidRPr="0021481A">
        <w:rPr>
          <w:lang w:val="it-IT"/>
        </w:rPr>
        <w:t xml:space="preserve">. GR </w:t>
      </w:r>
      <w:r w:rsidRPr="0021481A">
        <w:rPr>
          <w:rStyle w:val="Incipit"/>
          <w:lang w:val="it-IT"/>
        </w:rPr>
        <w:t>Ecce sacerdos</w:t>
      </w:r>
      <w:r w:rsidRPr="0021481A">
        <w:rPr>
          <w:lang w:val="it-IT"/>
        </w:rPr>
        <w:t xml:space="preserve">. ALV </w:t>
      </w:r>
      <w:r w:rsidRPr="0021481A">
        <w:rPr>
          <w:rStyle w:val="Incipit"/>
          <w:lang w:val="it-IT"/>
        </w:rPr>
        <w:t>Iuravit dominus</w:t>
      </w:r>
      <w:r w:rsidRPr="0021481A">
        <w:rPr>
          <w:lang w:val="it-IT"/>
        </w:rPr>
        <w:t xml:space="preserve">. SE </w:t>
      </w:r>
      <w:r w:rsidRPr="0021481A">
        <w:rPr>
          <w:rStyle w:val="Incipit"/>
          <w:lang w:val="it-IT"/>
        </w:rPr>
        <w:t>Sacerdotem Christi</w:t>
      </w:r>
      <w:r w:rsidRPr="0021481A">
        <w:rPr>
          <w:lang w:val="it-IT"/>
        </w:rPr>
        <w:t xml:space="preserve">. EV </w:t>
      </w:r>
      <w:r w:rsidRPr="0021481A">
        <w:rPr>
          <w:rStyle w:val="Incipit"/>
          <w:lang w:val="it-IT"/>
        </w:rPr>
        <w:t>Sint lumbi</w:t>
      </w:r>
      <w:r w:rsidRPr="0021481A">
        <w:rPr>
          <w:lang w:val="it-IT"/>
        </w:rPr>
        <w:t xml:space="preserve">. [CR] </w:t>
      </w:r>
      <w:r w:rsidRPr="0021481A">
        <w:rPr>
          <w:rStyle w:val="Incipit"/>
          <w:lang w:val="it-IT"/>
        </w:rPr>
        <w:t>Credo in unum</w:t>
      </w:r>
      <w:r w:rsidRPr="0021481A">
        <w:rPr>
          <w:lang w:val="it-IT"/>
        </w:rPr>
        <w:t xml:space="preserve"> %D::dicitur% non dicitur. OF </w:t>
      </w:r>
      <w:r w:rsidRPr="0021481A">
        <w:rPr>
          <w:rStyle w:val="Incipit"/>
          <w:lang w:val="it-IT"/>
        </w:rPr>
        <w:t>Inveni David</w:t>
      </w:r>
      <w:r w:rsidRPr="0021481A">
        <w:rPr>
          <w:lang w:val="it-IT"/>
        </w:rPr>
        <w:t xml:space="preserve">. CO </w:t>
      </w:r>
      <w:r w:rsidRPr="0021481A">
        <w:rPr>
          <w:rStyle w:val="Incipit"/>
          <w:lang w:val="it-IT"/>
        </w:rPr>
        <w:t>Domine quinque</w:t>
      </w:r>
      <w:r w:rsidRPr="0021481A">
        <w:rPr>
          <w:lang w:val="it-IT"/>
        </w:rPr>
        <w:t xml:space="preserve"> cum [IM] </w:t>
      </w:r>
      <w:r w:rsidRPr="0021481A">
        <w:rPr>
          <w:rStyle w:val="Incipit"/>
          <w:lang w:val="it-IT"/>
        </w:rPr>
        <w:t>Ite missa est</w:t>
      </w:r>
      <w:r w:rsidRPr="0021481A">
        <w:rPr>
          <w:lang w:val="it-IT"/>
        </w:rPr>
        <w:t>.</w:t>
      </w:r>
    </w:p>
    <w:p w:rsidR="002513C1" w:rsidRPr="0021481A" w:rsidRDefault="00ED4B22" w:rsidP="007F1DD4">
      <w:pPr>
        <w:rPr>
          <w:lang w:val="pt-PT"/>
        </w:rPr>
      </w:pPr>
      <w:r w:rsidRPr="0021481A">
        <w:rPr>
          <w:rStyle w:val="Time1"/>
          <w:lang w:val="it-IT"/>
        </w:rPr>
        <w:t>In secunda vespera</w:t>
      </w:r>
      <w:r w:rsidRPr="0021481A">
        <w:rPr>
          <w:lang w:val="it-IT"/>
        </w:rPr>
        <w:t xml:space="preserve"> AN </w:t>
      </w:r>
      <w:r w:rsidRPr="0021481A">
        <w:rPr>
          <w:rStyle w:val="Incipit"/>
          <w:lang w:val="it-IT"/>
        </w:rPr>
        <w:t>Dixerunt discipuli</w:t>
      </w:r>
      <w:r w:rsidRPr="0021481A">
        <w:rPr>
          <w:lang w:val="it-IT"/>
        </w:rPr>
        <w:t xml:space="preserve"> tantum una super feriales psalmos. CP </w:t>
      </w:r>
      <w:r w:rsidRPr="0021481A">
        <w:rPr>
          <w:rStyle w:val="Incipit"/>
          <w:lang w:val="it-IT"/>
        </w:rPr>
        <w:t>Ecce sacerdos</w:t>
      </w:r>
      <w:r w:rsidRPr="0021481A">
        <w:rPr>
          <w:lang w:val="it-IT"/>
        </w:rPr>
        <w:t xml:space="preserve">. </w:t>
      </w:r>
      <w:r w:rsidRPr="0021481A">
        <w:rPr>
          <w:lang w:val="pt-PT"/>
        </w:rPr>
        <w:t xml:space="preserve">HY </w:t>
      </w:r>
      <w:r w:rsidRPr="0021481A">
        <w:rPr>
          <w:rStyle w:val="Incipit"/>
          <w:lang w:val="pt-PT"/>
        </w:rPr>
        <w:t>Iste confessor</w:t>
      </w:r>
      <w:r w:rsidRPr="0021481A">
        <w:rPr>
          <w:lang w:val="pt-PT"/>
        </w:rPr>
        <w:t xml:space="preserve">. VS </w:t>
      </w:r>
      <w:r w:rsidRPr="0021481A">
        <w:rPr>
          <w:rStyle w:val="Incipit"/>
          <w:lang w:val="pt-PT"/>
        </w:rPr>
        <w:t>Gloria et honore</w:t>
      </w:r>
      <w:r w:rsidRPr="0021481A">
        <w:rPr>
          <w:lang w:val="pt-PT"/>
        </w:rPr>
        <w:t xml:space="preserve">. AM </w:t>
      </w:r>
      <w:r w:rsidR="00CF0258" w:rsidRPr="0021481A">
        <w:rPr>
          <w:rStyle w:val="Incipit"/>
          <w:lang w:val="pt-PT"/>
        </w:rPr>
        <w:t xml:space="preserve">(219va) </w:t>
      </w:r>
      <w:r w:rsidRPr="0021481A">
        <w:rPr>
          <w:rStyle w:val="Incipit"/>
          <w:lang w:val="pt-PT"/>
        </w:rPr>
        <w:t>O beatum pontificem</w:t>
      </w:r>
      <w:r w:rsidRPr="0021481A">
        <w:rPr>
          <w:lang w:val="pt-PT"/>
        </w:rPr>
        <w:t xml:space="preserve">. OR </w:t>
      </w:r>
      <w:r w:rsidRPr="0021481A">
        <w:rPr>
          <w:rStyle w:val="Incipit"/>
          <w:lang w:val="pt-PT"/>
        </w:rPr>
        <w:t>Deus qui conspicis</w:t>
      </w:r>
      <w:r w:rsidRPr="0021481A">
        <w:rPr>
          <w:lang w:val="pt-PT"/>
        </w:rPr>
        <w:t>.</w:t>
      </w:r>
      <w:r w:rsidR="00A40F14" w:rsidRPr="0021481A">
        <w:rPr>
          <w:lang w:val="pt-PT"/>
        </w:rPr>
        <w:t xml:space="preserve"> </w:t>
      </w:r>
    </w:p>
    <w:p w:rsidR="002513C1" w:rsidRPr="0021481A" w:rsidRDefault="002513C1" w:rsidP="002513C1">
      <w:pPr>
        <w:pStyle w:val="Titolo1"/>
        <w:rPr>
          <w:lang w:val="pt-PT"/>
        </w:rPr>
      </w:pPr>
      <w:r w:rsidRPr="0021481A">
        <w:rPr>
          <w:lang w:val="pt-PT"/>
        </w:rPr>
        <w:t>DE SANCTO ARSACIO</w:t>
      </w:r>
      <w:r w:rsidR="00A40F14" w:rsidRPr="0021481A">
        <w:rPr>
          <w:lang w:val="pt-PT"/>
        </w:rPr>
        <w:t xml:space="preserve"> </w:t>
      </w:r>
    </w:p>
    <w:p w:rsidR="00A40F14" w:rsidRPr="0021481A" w:rsidRDefault="00ED4B22" w:rsidP="007F1DD4">
      <w:pPr>
        <w:rPr>
          <w:lang w:val="pt-PT"/>
        </w:rPr>
      </w:pPr>
      <w:r w:rsidRPr="0021481A">
        <w:rPr>
          <w:lang w:val="pt-PT"/>
        </w:rPr>
        <w:t>si placet habeatur memoria cum antiphona et collecta</w:t>
      </w:r>
      <w:r w:rsidR="00A40F14" w:rsidRPr="0021481A">
        <w:rPr>
          <w:lang w:val="pt-PT"/>
        </w:rPr>
        <w:t>. Suffragia.</w:t>
      </w:r>
      <w:r w:rsidR="002513C1" w:rsidRPr="0021481A">
        <w:rPr>
          <w:lang w:val="pt-PT"/>
        </w:rPr>
        <w:t xml:space="preserve"> </w:t>
      </w:r>
      <w:r w:rsidR="00A40F14" w:rsidRPr="0021481A">
        <w:rPr>
          <w:lang w:val="pt-PT"/>
        </w:rPr>
        <w:t>|M::De sancto Arsacio habeatur plenum officium|.</w:t>
      </w:r>
    </w:p>
    <w:p w:rsidR="00A40F14" w:rsidRPr="0021481A" w:rsidRDefault="00A40F14" w:rsidP="00A40F14">
      <w:pPr>
        <w:pStyle w:val="Titolo1"/>
        <w:rPr>
          <w:lang w:val="it-IT"/>
        </w:rPr>
      </w:pPr>
      <w:r w:rsidRPr="0021481A">
        <w:rPr>
          <w:lang w:val="it-IT"/>
        </w:rPr>
        <w:lastRenderedPageBreak/>
        <w:t>IN NATIVITATE SANCTI BRICTII</w:t>
      </w:r>
    </w:p>
    <w:p w:rsidR="00A40F14" w:rsidRPr="0021481A" w:rsidRDefault="00A40F14" w:rsidP="007F1DD4">
      <w:pPr>
        <w:rPr>
          <w:lang w:val="it-IT"/>
        </w:rPr>
      </w:pPr>
      <w:r w:rsidRPr="0021481A">
        <w:rPr>
          <w:rStyle w:val="Time1"/>
          <w:lang w:val="it-IT"/>
        </w:rPr>
        <w:t>Ad vesperas</w:t>
      </w:r>
      <w:r w:rsidRPr="0021481A">
        <w:rPr>
          <w:lang w:val="it-IT"/>
        </w:rPr>
        <w:t xml:space="preserve"> feriales |psalmos::psalmi|.</w:t>
      </w:r>
      <w:r w:rsidR="0076148D" w:rsidRPr="0021481A">
        <w:rPr>
          <w:lang w:val="it-IT"/>
        </w:rPr>
        <w:t xml:space="preserve"> Capitulum require de uno pontifice. HY </w:t>
      </w:r>
      <w:r w:rsidR="0076148D" w:rsidRPr="0021481A">
        <w:rPr>
          <w:rStyle w:val="Incipit"/>
          <w:lang w:val="it-IT"/>
        </w:rPr>
        <w:t>Iste confessor</w:t>
      </w:r>
      <w:r w:rsidR="0076148D" w:rsidRPr="0021481A">
        <w:rPr>
          <w:lang w:val="it-IT"/>
        </w:rPr>
        <w:t xml:space="preserve">. VS </w:t>
      </w:r>
      <w:r w:rsidR="0076148D" w:rsidRPr="0021481A">
        <w:rPr>
          <w:rStyle w:val="Incipit"/>
          <w:lang w:val="it-IT"/>
        </w:rPr>
        <w:t>Gloria et honore</w:t>
      </w:r>
      <w:r w:rsidR="0076148D" w:rsidRPr="0021481A">
        <w:rPr>
          <w:lang w:val="it-IT"/>
        </w:rPr>
        <w:t xml:space="preserve">. AM </w:t>
      </w:r>
      <w:r w:rsidR="0076148D" w:rsidRPr="0021481A">
        <w:rPr>
          <w:rStyle w:val="Incipit"/>
          <w:lang w:val="it-IT"/>
        </w:rPr>
        <w:t>Sacerdos et pontifex</w:t>
      </w:r>
      <w:r w:rsidR="0076148D" w:rsidRPr="0021481A">
        <w:rPr>
          <w:lang w:val="it-IT"/>
        </w:rPr>
        <w:t xml:space="preserve">. [KY] </w:t>
      </w:r>
      <w:r w:rsidR="0076148D" w:rsidRPr="0021481A">
        <w:rPr>
          <w:rStyle w:val="Incipit"/>
          <w:lang w:val="it-IT"/>
        </w:rPr>
        <w:t>Kyrie</w:t>
      </w:r>
      <w:r w:rsidR="0076148D" w:rsidRPr="0021481A">
        <w:rPr>
          <w:lang w:val="it-IT"/>
        </w:rPr>
        <w:t xml:space="preserve">. [PN] </w:t>
      </w:r>
      <w:r w:rsidR="0076148D" w:rsidRPr="0021481A">
        <w:rPr>
          <w:rStyle w:val="Incipit"/>
          <w:lang w:val="it-IT"/>
        </w:rPr>
        <w:t>Pater noster</w:t>
      </w:r>
      <w:r w:rsidR="0076148D" w:rsidRPr="0021481A">
        <w:rPr>
          <w:lang w:val="it-IT"/>
        </w:rPr>
        <w:t xml:space="preserve">. OR </w:t>
      </w:r>
      <w:r w:rsidR="0076148D" w:rsidRPr="0021481A">
        <w:rPr>
          <w:rStyle w:val="Incipit"/>
          <w:lang w:val="it-IT"/>
        </w:rPr>
        <w:t>Deprecationem nostram</w:t>
      </w:r>
      <w:r w:rsidR="0076148D" w:rsidRPr="0021481A">
        <w:rPr>
          <w:lang w:val="it-IT"/>
        </w:rPr>
        <w:t>. Deinde suffragia.</w:t>
      </w:r>
    </w:p>
    <w:p w:rsidR="0076148D" w:rsidRPr="0021481A" w:rsidRDefault="0076148D" w:rsidP="007F1DD4">
      <w:pPr>
        <w:rPr>
          <w:lang w:val="it-IT"/>
        </w:rPr>
      </w:pPr>
      <w:r w:rsidRPr="0021481A">
        <w:rPr>
          <w:rStyle w:val="Time1"/>
          <w:lang w:val="it-IT"/>
        </w:rPr>
        <w:t>Ad matutinam</w:t>
      </w:r>
      <w:r w:rsidRPr="0021481A">
        <w:rPr>
          <w:lang w:val="it-IT"/>
        </w:rPr>
        <w:t xml:space="preserve"> INV </w:t>
      </w:r>
      <w:r w:rsidRPr="0021481A">
        <w:rPr>
          <w:rStyle w:val="Incipit"/>
          <w:lang w:val="it-IT"/>
        </w:rPr>
        <w:t>Regem %D::martyrum% confessorum</w:t>
      </w:r>
      <w:r w:rsidRPr="0021481A">
        <w:rPr>
          <w:lang w:val="it-IT"/>
        </w:rPr>
        <w:t xml:space="preserve">. Cantantur novem psalmi </w:t>
      </w:r>
      <w:r w:rsidR="006F2D94" w:rsidRPr="0021481A">
        <w:rPr>
          <w:lang w:val="it-IT"/>
        </w:rPr>
        <w:t>|et::</w:t>
      </w:r>
      <w:r w:rsidRPr="0021481A">
        <w:rPr>
          <w:lang w:val="it-IT"/>
        </w:rPr>
        <w:t>cum</w:t>
      </w:r>
      <w:r w:rsidR="006F2D94" w:rsidRPr="0021481A">
        <w:rPr>
          <w:lang w:val="it-IT"/>
        </w:rPr>
        <w:t>|</w:t>
      </w:r>
      <w:r w:rsidRPr="0021481A">
        <w:rPr>
          <w:lang w:val="it-IT"/>
        </w:rPr>
        <w:t xml:space="preserve"> antiphonis sibi competentibus de uno pontifice. VS </w:t>
      </w:r>
      <w:r w:rsidRPr="0021481A">
        <w:rPr>
          <w:rStyle w:val="Incipit"/>
          <w:lang w:val="it-IT"/>
        </w:rPr>
        <w:t>Posuisti domine</w:t>
      </w:r>
      <w:r w:rsidRPr="0021481A">
        <w:rPr>
          <w:lang w:val="it-IT"/>
        </w:rPr>
        <w:t>. Legitur vita cum tribus responsoriis de uno pontifice.</w:t>
      </w:r>
    </w:p>
    <w:p w:rsidR="0076148D" w:rsidRPr="0021481A" w:rsidRDefault="0076148D" w:rsidP="007F1DD4">
      <w:pPr>
        <w:rPr>
          <w:lang w:val="it-IT"/>
        </w:rPr>
      </w:pPr>
      <w:r w:rsidRPr="0021481A">
        <w:rPr>
          <w:rStyle w:val="Time1"/>
          <w:lang w:val="it-IT"/>
        </w:rPr>
        <w:t>Ad laudes</w:t>
      </w:r>
      <w:r w:rsidRPr="0021481A">
        <w:rPr>
          <w:lang w:val="it-IT"/>
        </w:rPr>
        <w:t xml:space="preserve"> AN </w:t>
      </w:r>
      <w:r w:rsidRPr="0021481A">
        <w:rPr>
          <w:rStyle w:val="Incipit"/>
          <w:lang w:val="it-IT"/>
        </w:rPr>
        <w:t>Post discessum</w:t>
      </w:r>
      <w:r w:rsidR="00CF0258" w:rsidRPr="0021481A">
        <w:rPr>
          <w:lang w:val="it-IT"/>
        </w:rPr>
        <w:t xml:space="preserve"> (2</w:t>
      </w:r>
      <w:r w:rsidRPr="0021481A">
        <w:rPr>
          <w:lang w:val="it-IT"/>
        </w:rPr>
        <w:t>19vb) cum</w:t>
      </w:r>
      <w:r w:rsidR="005E7C1B" w:rsidRPr="0021481A">
        <w:rPr>
          <w:lang w:val="it-IT"/>
        </w:rPr>
        <w:t xml:space="preserve"> reliquis. Capitulum require [de uno pontifice]. VS </w:t>
      </w:r>
      <w:r w:rsidR="005E7C1B" w:rsidRPr="0021481A">
        <w:rPr>
          <w:rStyle w:val="Incipit"/>
          <w:lang w:val="it-IT"/>
        </w:rPr>
        <w:t>Magna est gloria</w:t>
      </w:r>
      <w:r w:rsidR="005E7C1B" w:rsidRPr="0021481A">
        <w:rPr>
          <w:lang w:val="it-IT"/>
        </w:rPr>
        <w:t xml:space="preserve">. AB </w:t>
      </w:r>
      <w:r w:rsidR="005E7C1B" w:rsidRPr="0021481A">
        <w:rPr>
          <w:rStyle w:val="Incipit"/>
          <w:lang w:val="it-IT"/>
        </w:rPr>
        <w:t>Populis autem</w:t>
      </w:r>
      <w:r w:rsidR="005E7C1B" w:rsidRPr="0021481A">
        <w:rPr>
          <w:lang w:val="it-IT"/>
        </w:rPr>
        <w:t xml:space="preserve">. [KY] </w:t>
      </w:r>
      <w:r w:rsidR="005E7C1B" w:rsidRPr="0021481A">
        <w:rPr>
          <w:rStyle w:val="Incipit"/>
          <w:lang w:val="it-IT"/>
        </w:rPr>
        <w:t>Kyrie</w:t>
      </w:r>
      <w:r w:rsidR="005E7C1B" w:rsidRPr="0021481A">
        <w:rPr>
          <w:lang w:val="it-IT"/>
        </w:rPr>
        <w:t xml:space="preserve">. [PN] </w:t>
      </w:r>
      <w:r w:rsidR="005E7C1B" w:rsidRPr="0021481A">
        <w:rPr>
          <w:rStyle w:val="Incipit"/>
          <w:lang w:val="it-IT"/>
        </w:rPr>
        <w:t>Pater noster</w:t>
      </w:r>
      <w:r w:rsidR="005E7C1B" w:rsidRPr="0021481A">
        <w:rPr>
          <w:lang w:val="it-IT"/>
        </w:rPr>
        <w:t xml:space="preserve">. OR </w:t>
      </w:r>
      <w:r w:rsidR="005E7C1B" w:rsidRPr="0021481A">
        <w:rPr>
          <w:rStyle w:val="Incipit"/>
          <w:lang w:val="it-IT"/>
        </w:rPr>
        <w:t>Deprecationem nostram</w:t>
      </w:r>
      <w:r w:rsidR="005E7C1B" w:rsidRPr="0021481A">
        <w:rPr>
          <w:lang w:val="it-IT"/>
        </w:rPr>
        <w:t>. Deinde suffragia.</w:t>
      </w:r>
    </w:p>
    <w:p w:rsidR="005E7C1B" w:rsidRPr="0021481A" w:rsidRDefault="005E7C1B" w:rsidP="007F1DD4">
      <w:pPr>
        <w:rPr>
          <w:lang w:val="it-IT"/>
        </w:rPr>
      </w:pPr>
      <w:r w:rsidRPr="0021481A">
        <w:rPr>
          <w:rStyle w:val="Time1"/>
          <w:lang w:val="it-IT"/>
        </w:rPr>
        <w:t>Ad horas</w:t>
      </w:r>
      <w:r w:rsidRPr="0021481A">
        <w:rPr>
          <w:lang w:val="it-IT"/>
        </w:rPr>
        <w:t xml:space="preserve"> cantentur laudes. Responsoria de uno confessore et pontifice.</w:t>
      </w:r>
    </w:p>
    <w:p w:rsidR="005E7C1B" w:rsidRPr="0021481A" w:rsidRDefault="005E7C1B" w:rsidP="007F1DD4">
      <w:pPr>
        <w:rPr>
          <w:lang w:val="pt-PT"/>
        </w:rPr>
      </w:pPr>
      <w:r w:rsidRPr="0021481A">
        <w:rPr>
          <w:rStyle w:val="Time1"/>
          <w:lang w:val="it-IT"/>
        </w:rPr>
        <w:t>Ad missam</w:t>
      </w:r>
      <w:r w:rsidRPr="0021481A">
        <w:rPr>
          <w:lang w:val="it-IT"/>
        </w:rPr>
        <w:t xml:space="preserve"> IN </w:t>
      </w:r>
      <w:r w:rsidRPr="0021481A">
        <w:rPr>
          <w:rStyle w:val="Incipit"/>
          <w:lang w:val="it-IT"/>
        </w:rPr>
        <w:t>Statuit ei dominus</w:t>
      </w:r>
      <w:r w:rsidRPr="0021481A">
        <w:rPr>
          <w:lang w:val="it-IT"/>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Secunda oratio de dominica. Tertia quam velis. EP </w:t>
      </w:r>
      <w:r w:rsidRPr="0021481A">
        <w:rPr>
          <w:rStyle w:val="Incipit"/>
          <w:lang w:val="pt-PT"/>
        </w:rPr>
        <w:t>Sapientiam omnium</w:t>
      </w:r>
      <w:r w:rsidRPr="0021481A">
        <w:rPr>
          <w:lang w:val="pt-PT"/>
        </w:rPr>
        <w:t xml:space="preserve">. GR </w:t>
      </w:r>
      <w:r w:rsidRPr="0021481A">
        <w:rPr>
          <w:rStyle w:val="Incipit"/>
          <w:lang w:val="pt-PT"/>
        </w:rPr>
        <w:t>Ecce sacerdos</w:t>
      </w:r>
      <w:r w:rsidRPr="0021481A">
        <w:rPr>
          <w:lang w:val="pt-PT"/>
        </w:rPr>
        <w:t xml:space="preserve">. ALV </w:t>
      </w:r>
      <w:r w:rsidRPr="0021481A">
        <w:rPr>
          <w:rStyle w:val="Incipit"/>
          <w:lang w:val="pt-PT"/>
        </w:rPr>
        <w:t>Elegit te dominus</w:t>
      </w:r>
      <w:r w:rsidRPr="0021481A">
        <w:rPr>
          <w:lang w:val="pt-PT"/>
        </w:rPr>
        <w:t xml:space="preserve">. EV </w:t>
      </w:r>
      <w:r w:rsidRPr="0021481A">
        <w:rPr>
          <w:rStyle w:val="Incipit"/>
          <w:lang w:val="pt-PT"/>
        </w:rPr>
        <w:t>Homo quidam</w:t>
      </w:r>
      <w:r w:rsidRPr="0021481A">
        <w:rPr>
          <w:lang w:val="pt-PT"/>
        </w:rPr>
        <w:t xml:space="preserve">. OF </w:t>
      </w:r>
      <w:r w:rsidRPr="0021481A">
        <w:rPr>
          <w:rStyle w:val="Incipit"/>
          <w:lang w:val="pt-PT"/>
        </w:rPr>
        <w:t>Veritas mea</w:t>
      </w:r>
      <w:r w:rsidRPr="0021481A">
        <w:rPr>
          <w:lang w:val="pt-PT"/>
        </w:rPr>
        <w:t xml:space="preserve">. CO </w:t>
      </w:r>
      <w:r w:rsidRPr="0021481A">
        <w:rPr>
          <w:rStyle w:val="Incipit"/>
          <w:lang w:val="pt-PT"/>
        </w:rPr>
        <w:t>Beatus servus</w:t>
      </w:r>
      <w:r w:rsidRPr="0021481A">
        <w:rPr>
          <w:lang w:val="pt-PT"/>
        </w:rPr>
        <w:t xml:space="preserve"> cum [IM] </w:t>
      </w:r>
      <w:r w:rsidRPr="0021481A">
        <w:rPr>
          <w:rStyle w:val="Incipit"/>
          <w:lang w:val="pt-PT"/>
        </w:rPr>
        <w:t>Ite missa est</w:t>
      </w:r>
      <w:r w:rsidRPr="0021481A">
        <w:rPr>
          <w:lang w:val="pt-PT"/>
        </w:rPr>
        <w:t>.</w:t>
      </w:r>
    </w:p>
    <w:p w:rsidR="005E7C1B" w:rsidRPr="0021481A" w:rsidRDefault="005E7C1B" w:rsidP="005E7C1B">
      <w:pPr>
        <w:pStyle w:val="Titolo1"/>
        <w:rPr>
          <w:lang w:val="pt-PT"/>
        </w:rPr>
      </w:pPr>
      <w:r w:rsidRPr="0021481A">
        <w:rPr>
          <w:lang w:val="pt-PT"/>
        </w:rPr>
        <w:t>IN NATIVTATE SANCTI OTHMARI ABBATIS</w:t>
      </w:r>
    </w:p>
    <w:p w:rsidR="005E7C1B" w:rsidRPr="0021481A" w:rsidRDefault="005E7C1B" w:rsidP="007F1DD4">
      <w:pPr>
        <w:rPr>
          <w:lang w:val="it-IT"/>
        </w:rPr>
      </w:pPr>
      <w:r w:rsidRPr="0021481A">
        <w:rPr>
          <w:rStyle w:val="Time1"/>
          <w:lang w:val="pt-PT"/>
        </w:rPr>
        <w:t>Ad vesperas</w:t>
      </w:r>
      <w:r w:rsidRPr="0021481A">
        <w:rPr>
          <w:lang w:val="pt-PT"/>
        </w:rPr>
        <w:t xml:space="preserve"> feriales |psalmos::psalmi|. Capitulum require de uno confessore. HY </w:t>
      </w:r>
      <w:r w:rsidRPr="0021481A">
        <w:rPr>
          <w:rStyle w:val="Incipit"/>
          <w:lang w:val="pt-PT"/>
        </w:rPr>
        <w:t>Iste confessor</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(220ra) Mendaces ostendit</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w:t>
      </w:r>
      <w:r w:rsidRPr="0021481A">
        <w:rPr>
          <w:lang w:val="it-IT"/>
        </w:rPr>
        <w:t xml:space="preserve">OR </w:t>
      </w:r>
      <w:r w:rsidRPr="0021481A">
        <w:rPr>
          <w:rStyle w:val="Incipit"/>
          <w:lang w:val="it-IT"/>
        </w:rPr>
        <w:t>Beati Othmari</w:t>
      </w:r>
      <w:r w:rsidRPr="0021481A">
        <w:rPr>
          <w:lang w:val="it-IT"/>
        </w:rPr>
        <w:t>. Deinde suffragia.</w:t>
      </w:r>
    </w:p>
    <w:p w:rsidR="005E7C1B" w:rsidRPr="0021481A" w:rsidRDefault="005E7C1B" w:rsidP="007F1DD4">
      <w:pPr>
        <w:rPr>
          <w:lang w:val="pt-PT"/>
        </w:rPr>
      </w:pPr>
      <w:r w:rsidRPr="0021481A">
        <w:rPr>
          <w:rStyle w:val="Time1"/>
          <w:lang w:val="it-IT"/>
        </w:rPr>
        <w:t>Ad matutinam</w:t>
      </w:r>
      <w:r w:rsidRPr="0021481A">
        <w:rPr>
          <w:lang w:val="it-IT"/>
        </w:rPr>
        <w:t xml:space="preserve"> INV </w:t>
      </w:r>
      <w:r w:rsidRPr="0021481A">
        <w:rPr>
          <w:rStyle w:val="Incipit"/>
          <w:lang w:val="it-IT"/>
        </w:rPr>
        <w:t>Regem confessorum</w:t>
      </w:r>
      <w:r w:rsidRPr="0021481A">
        <w:rPr>
          <w:lang w:val="it-IT"/>
        </w:rPr>
        <w:t>.</w:t>
      </w:r>
      <w:r w:rsidR="005D097B" w:rsidRPr="0021481A">
        <w:rPr>
          <w:lang w:val="it-IT"/>
        </w:rPr>
        <w:t xml:space="preserve"> </w:t>
      </w:r>
      <w:r w:rsidR="005D097B" w:rsidRPr="0021481A">
        <w:rPr>
          <w:lang w:val="pt-PT"/>
        </w:rPr>
        <w:t>Cantantur novem antiphonae cum suis psalmis</w:t>
      </w:r>
      <w:r w:rsidR="00DE16A8" w:rsidRPr="0021481A">
        <w:rPr>
          <w:lang w:val="pt-PT"/>
        </w:rPr>
        <w:t xml:space="preserve"> competentibus de uno confessore. VS </w:t>
      </w:r>
      <w:r w:rsidR="00DE16A8" w:rsidRPr="0021481A">
        <w:rPr>
          <w:rStyle w:val="Incipit"/>
          <w:lang w:val="pt-PT"/>
        </w:rPr>
        <w:t>Posuisti domine</w:t>
      </w:r>
      <w:r w:rsidR="00DE16A8" w:rsidRPr="0021481A">
        <w:rPr>
          <w:lang w:val="pt-PT"/>
        </w:rPr>
        <w:t>. Legitur vita sua cum tribus responsoriis de uno confessore.</w:t>
      </w:r>
    </w:p>
    <w:p w:rsidR="00DE16A8" w:rsidRPr="0021481A" w:rsidRDefault="00DE16A8" w:rsidP="007F1DD4">
      <w:pPr>
        <w:rPr>
          <w:lang w:val="it-IT"/>
        </w:rPr>
      </w:pPr>
      <w:r w:rsidRPr="0021481A">
        <w:rPr>
          <w:rStyle w:val="Time1"/>
          <w:lang w:val="pt-PT"/>
        </w:rPr>
        <w:t>Ad laudes</w:t>
      </w:r>
      <w:r w:rsidRPr="0021481A">
        <w:rPr>
          <w:lang w:val="pt-PT"/>
        </w:rPr>
        <w:t xml:space="preserve"> AN </w:t>
      </w:r>
      <w:r w:rsidRPr="0021481A">
        <w:rPr>
          <w:rStyle w:val="Incipit"/>
          <w:lang w:val="pt-PT"/>
        </w:rPr>
        <w:t>Beatus Othmarus</w:t>
      </w:r>
      <w:r w:rsidRPr="0021481A">
        <w:rPr>
          <w:lang w:val="pt-PT"/>
        </w:rPr>
        <w:t xml:space="preserve"> cum reliquis. Capitulum require [de uno confessore]. </w:t>
      </w:r>
      <w:r w:rsidRPr="0021481A">
        <w:rPr>
          <w:lang w:val="it-IT"/>
        </w:rPr>
        <w:t xml:space="preserve">Versiculus </w:t>
      </w:r>
      <w:r w:rsidR="006F2D94" w:rsidRPr="0021481A">
        <w:rPr>
          <w:lang w:val="it-IT"/>
        </w:rPr>
        <w:t>[de uno confessore]</w:t>
      </w:r>
      <w:r w:rsidRPr="0021481A">
        <w:rPr>
          <w:lang w:val="it-IT"/>
        </w:rPr>
        <w:t xml:space="preserve">. AB </w:t>
      </w:r>
      <w:r w:rsidRPr="0021481A">
        <w:rPr>
          <w:rStyle w:val="Incipit"/>
          <w:lang w:val="it-IT"/>
        </w:rPr>
        <w:t>Beati ergo</w:t>
      </w:r>
      <w:r w:rsidRPr="0021481A">
        <w:rPr>
          <w:lang w:val="it-IT"/>
        </w:rPr>
        <w:t xml:space="preserve">. [KY] </w:t>
      </w:r>
      <w:r w:rsidRPr="0021481A">
        <w:rPr>
          <w:rStyle w:val="Incipit"/>
          <w:lang w:val="it-IT"/>
        </w:rPr>
        <w:t>Kyrie</w:t>
      </w:r>
      <w:r w:rsidRPr="0021481A">
        <w:rPr>
          <w:lang w:val="it-IT"/>
        </w:rPr>
        <w:t xml:space="preserve">. [PN] </w:t>
      </w:r>
      <w:r w:rsidRPr="0021481A">
        <w:rPr>
          <w:rStyle w:val="Incipit"/>
          <w:lang w:val="it-IT"/>
        </w:rPr>
        <w:t>Pater noster</w:t>
      </w:r>
      <w:r w:rsidRPr="0021481A">
        <w:rPr>
          <w:lang w:val="it-IT"/>
        </w:rPr>
        <w:t xml:space="preserve">. OR </w:t>
      </w:r>
      <w:r w:rsidRPr="0021481A">
        <w:rPr>
          <w:rStyle w:val="Incipit"/>
          <w:lang w:val="it-IT"/>
        </w:rPr>
        <w:t>Beati Othamari</w:t>
      </w:r>
      <w:r w:rsidRPr="0021481A">
        <w:rPr>
          <w:lang w:val="it-IT"/>
        </w:rPr>
        <w:t>. Deinde suffragia.</w:t>
      </w:r>
    </w:p>
    <w:p w:rsidR="00DE16A8" w:rsidRPr="0021481A" w:rsidRDefault="00DE16A8" w:rsidP="007F1DD4">
      <w:pPr>
        <w:rPr>
          <w:lang w:val="it-IT"/>
        </w:rPr>
      </w:pPr>
      <w:r w:rsidRPr="0021481A">
        <w:rPr>
          <w:rStyle w:val="Time1"/>
          <w:lang w:val="it-IT"/>
        </w:rPr>
        <w:t>Ad horas</w:t>
      </w:r>
      <w:r w:rsidRPr="0021481A">
        <w:rPr>
          <w:lang w:val="it-IT"/>
        </w:rPr>
        <w:t xml:space="preserve"> cantentur laudes. Et responsoria de uno confessore.</w:t>
      </w:r>
    </w:p>
    <w:p w:rsidR="00DE16A8" w:rsidRPr="0021481A" w:rsidRDefault="00DE16A8" w:rsidP="007F1DD4">
      <w:pPr>
        <w:rPr>
          <w:lang w:val="en-US"/>
        </w:rPr>
      </w:pPr>
      <w:r w:rsidRPr="0021481A">
        <w:rPr>
          <w:rStyle w:val="Time1"/>
          <w:lang w:val="it-IT"/>
        </w:rPr>
        <w:t>Ad missam</w:t>
      </w:r>
      <w:r w:rsidRPr="0021481A">
        <w:rPr>
          <w:lang w:val="it-IT"/>
        </w:rPr>
        <w:t xml:space="preserve"> IN </w:t>
      </w:r>
      <w:r w:rsidRPr="0021481A">
        <w:rPr>
          <w:rStyle w:val="Incipit"/>
          <w:lang w:val="it-IT"/>
        </w:rPr>
        <w:t>Os iusti</w:t>
      </w:r>
      <w:r w:rsidRPr="0021481A">
        <w:rPr>
          <w:lang w:val="it-IT"/>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Secunda oratio de dominica. Tertia quam velis. EP </w:t>
      </w:r>
      <w:r w:rsidRPr="0021481A">
        <w:rPr>
          <w:rStyle w:val="Incipit"/>
          <w:lang w:val="pt-PT"/>
        </w:rPr>
        <w:t>Beatus |homo::vir| qui</w:t>
      </w:r>
      <w:r w:rsidRPr="0021481A">
        <w:rPr>
          <w:lang w:val="pt-PT"/>
        </w:rPr>
        <w:t xml:space="preserve">. GR </w:t>
      </w:r>
      <w:r w:rsidRPr="0021481A">
        <w:rPr>
          <w:rStyle w:val="Incipit"/>
          <w:lang w:val="pt-PT"/>
        </w:rPr>
        <w:t>Os iusti</w:t>
      </w:r>
      <w:r w:rsidRPr="0021481A">
        <w:rPr>
          <w:lang w:val="pt-PT"/>
        </w:rPr>
        <w:t xml:space="preserve">. (220rb) ALV </w:t>
      </w:r>
      <w:r w:rsidRPr="0021481A">
        <w:rPr>
          <w:rStyle w:val="Incipit"/>
          <w:lang w:val="pt-PT"/>
        </w:rPr>
        <w:t>Beatus vir qui suffert</w:t>
      </w:r>
      <w:r w:rsidRPr="0021481A">
        <w:rPr>
          <w:lang w:val="pt-PT"/>
        </w:rPr>
        <w:t xml:space="preserve">. </w:t>
      </w:r>
      <w:r w:rsidRPr="0021481A">
        <w:rPr>
          <w:lang w:val="en-US"/>
        </w:rPr>
        <w:t xml:space="preserve">EV </w:t>
      </w:r>
      <w:r w:rsidRPr="0021481A">
        <w:rPr>
          <w:rStyle w:val="Incipit"/>
          <w:lang w:val="en-US"/>
        </w:rPr>
        <w:t>Vigilate et orate</w:t>
      </w:r>
      <w:r w:rsidRPr="0021481A">
        <w:rPr>
          <w:lang w:val="en-US"/>
        </w:rPr>
        <w:t xml:space="preserve">. OF </w:t>
      </w:r>
      <w:r w:rsidRPr="0021481A">
        <w:rPr>
          <w:rStyle w:val="Incipit"/>
          <w:lang w:val="en-US"/>
        </w:rPr>
        <w:t>Posuisti domine</w:t>
      </w:r>
      <w:r w:rsidRPr="0021481A">
        <w:rPr>
          <w:lang w:val="en-US"/>
        </w:rPr>
        <w:t xml:space="preserve">. CO </w:t>
      </w:r>
      <w:r w:rsidRPr="0021481A">
        <w:rPr>
          <w:rStyle w:val="Incipit"/>
          <w:lang w:val="en-US"/>
        </w:rPr>
        <w:t>Beatus servus</w:t>
      </w:r>
      <w:r w:rsidRPr="0021481A">
        <w:rPr>
          <w:lang w:val="en-US"/>
        </w:rPr>
        <w:t>.</w:t>
      </w:r>
    </w:p>
    <w:p w:rsidR="00DE16A8" w:rsidRPr="0021481A" w:rsidRDefault="00DE16A8" w:rsidP="00DE16A8">
      <w:pPr>
        <w:pStyle w:val="Titolo1"/>
        <w:rPr>
          <w:lang w:val="it-IT"/>
        </w:rPr>
      </w:pPr>
      <w:r w:rsidRPr="0021481A">
        <w:rPr>
          <w:lang w:val="it-IT"/>
        </w:rPr>
        <w:t>IN NATIVITATE SANCTI FLORINI</w:t>
      </w:r>
    </w:p>
    <w:p w:rsidR="00DE16A8" w:rsidRPr="0021481A" w:rsidRDefault="00DE16A8" w:rsidP="007F1DD4">
      <w:pPr>
        <w:rPr>
          <w:lang w:val="it-IT"/>
        </w:rPr>
      </w:pPr>
      <w:r w:rsidRPr="0021481A">
        <w:rPr>
          <w:rStyle w:val="Time1"/>
          <w:lang w:val="it-IT"/>
        </w:rPr>
        <w:t>Ad vesperas</w:t>
      </w:r>
      <w:r w:rsidRPr="0021481A">
        <w:rPr>
          <w:lang w:val="it-IT"/>
        </w:rPr>
        <w:t xml:space="preserve"> feriales |psalmos::psalmi|.</w:t>
      </w:r>
      <w:r w:rsidR="00D807F6" w:rsidRPr="0021481A">
        <w:rPr>
          <w:lang w:val="it-IT"/>
        </w:rPr>
        <w:t xml:space="preserve"> Capitulum require de uno confessore. RP </w:t>
      </w:r>
      <w:r w:rsidR="00D807F6" w:rsidRPr="0021481A">
        <w:rPr>
          <w:rStyle w:val="Incipit"/>
          <w:lang w:val="it-IT"/>
        </w:rPr>
        <w:t>Iustum deduxit</w:t>
      </w:r>
      <w:r w:rsidR="00D807F6" w:rsidRPr="0021481A">
        <w:rPr>
          <w:lang w:val="it-IT"/>
        </w:rPr>
        <w:t xml:space="preserve">. HY </w:t>
      </w:r>
      <w:r w:rsidR="00D807F6" w:rsidRPr="0021481A">
        <w:rPr>
          <w:rStyle w:val="Incipit"/>
          <w:lang w:val="it-IT"/>
        </w:rPr>
        <w:t>Iste confessor</w:t>
      </w:r>
      <w:r w:rsidR="00D807F6" w:rsidRPr="0021481A">
        <w:rPr>
          <w:lang w:val="it-IT"/>
        </w:rPr>
        <w:t xml:space="preserve">. VS </w:t>
      </w:r>
      <w:r w:rsidR="00D807F6" w:rsidRPr="0021481A">
        <w:rPr>
          <w:rStyle w:val="Incipit"/>
          <w:lang w:val="it-IT"/>
        </w:rPr>
        <w:t>Gloria et honore</w:t>
      </w:r>
      <w:r w:rsidR="00D807F6" w:rsidRPr="0021481A">
        <w:rPr>
          <w:lang w:val="it-IT"/>
        </w:rPr>
        <w:t xml:space="preserve">. AM </w:t>
      </w:r>
      <w:r w:rsidR="00D807F6" w:rsidRPr="0021481A">
        <w:rPr>
          <w:rStyle w:val="Incipit"/>
          <w:lang w:val="it-IT"/>
        </w:rPr>
        <w:t>O beate Florine</w:t>
      </w:r>
      <w:r w:rsidR="00D807F6" w:rsidRPr="0021481A">
        <w:rPr>
          <w:lang w:val="it-IT"/>
        </w:rPr>
        <w:t xml:space="preserve">. [KY] </w:t>
      </w:r>
      <w:r w:rsidR="00D807F6" w:rsidRPr="0021481A">
        <w:rPr>
          <w:rStyle w:val="Incipit"/>
          <w:lang w:val="it-IT"/>
        </w:rPr>
        <w:t>Kyrie</w:t>
      </w:r>
      <w:r w:rsidR="00D807F6" w:rsidRPr="0021481A">
        <w:rPr>
          <w:lang w:val="it-IT"/>
        </w:rPr>
        <w:t xml:space="preserve">. [PN] </w:t>
      </w:r>
      <w:r w:rsidR="00D807F6" w:rsidRPr="0021481A">
        <w:rPr>
          <w:rStyle w:val="Incipit"/>
          <w:lang w:val="it-IT"/>
        </w:rPr>
        <w:t>Pater noster</w:t>
      </w:r>
      <w:r w:rsidR="00D807F6" w:rsidRPr="0021481A">
        <w:rPr>
          <w:lang w:val="it-IT"/>
        </w:rPr>
        <w:t>. Orationem require de uno confessore. Deinde suffragia.</w:t>
      </w:r>
    </w:p>
    <w:p w:rsidR="00D807F6" w:rsidRPr="0021481A" w:rsidRDefault="00D807F6" w:rsidP="007F1DD4">
      <w:pPr>
        <w:rPr>
          <w:lang w:val="pt-PT"/>
        </w:rPr>
      </w:pPr>
      <w:r w:rsidRPr="0021481A">
        <w:rPr>
          <w:rStyle w:val="Time1"/>
          <w:lang w:val="it-IT"/>
        </w:rPr>
        <w:lastRenderedPageBreak/>
        <w:t>Ad matutinam</w:t>
      </w:r>
      <w:r w:rsidRPr="0021481A">
        <w:rPr>
          <w:lang w:val="it-IT"/>
        </w:rPr>
        <w:t xml:space="preserve"> INV </w:t>
      </w:r>
      <w:r w:rsidRPr="0021481A">
        <w:rPr>
          <w:rStyle w:val="Incipit"/>
          <w:lang w:val="it-IT"/>
        </w:rPr>
        <w:t>Regem confessorum</w:t>
      </w:r>
      <w:r w:rsidRPr="0021481A">
        <w:rPr>
          <w:lang w:val="it-IT"/>
        </w:rPr>
        <w:t xml:space="preserve">. </w:t>
      </w:r>
      <w:r w:rsidRPr="0021481A">
        <w:rPr>
          <w:rStyle w:val="Time2"/>
          <w:lang w:val="it-IT"/>
        </w:rPr>
        <w:t>In nocturno</w:t>
      </w:r>
      <w:r w:rsidRPr="0021481A">
        <w:rPr>
          <w:lang w:val="it-IT"/>
        </w:rPr>
        <w:t xml:space="preserve"> omnia fiant de uno confessore qui non fuit pontifex. </w:t>
      </w:r>
      <w:r w:rsidRPr="0021481A">
        <w:rPr>
          <w:lang w:val="pt-PT"/>
        </w:rPr>
        <w:t xml:space="preserve">Vita sua legitur cum EV </w:t>
      </w:r>
      <w:r w:rsidRPr="0021481A">
        <w:rPr>
          <w:rStyle w:val="Incipit"/>
          <w:lang w:val="pt-PT"/>
        </w:rPr>
        <w:t>Nemo lucernam</w:t>
      </w:r>
      <w:r w:rsidRPr="0021481A">
        <w:rPr>
          <w:lang w:val="pt-PT"/>
        </w:rPr>
        <w:t>.</w:t>
      </w:r>
    </w:p>
    <w:p w:rsidR="00D807F6" w:rsidRPr="0021481A" w:rsidRDefault="00D807F6" w:rsidP="007F1DD4">
      <w:pPr>
        <w:rPr>
          <w:lang w:val="it-IT"/>
        </w:rPr>
      </w:pPr>
      <w:r w:rsidRPr="0021481A">
        <w:rPr>
          <w:rStyle w:val="Time1"/>
          <w:lang w:val="pt-PT"/>
        </w:rPr>
        <w:t>Ad laudes</w:t>
      </w:r>
      <w:r w:rsidRPr="0021481A">
        <w:rPr>
          <w:lang w:val="pt-PT"/>
        </w:rPr>
        <w:t xml:space="preserve"> AN </w:t>
      </w:r>
      <w:r w:rsidRPr="0021481A">
        <w:rPr>
          <w:rStyle w:val="Incipit"/>
          <w:lang w:val="pt-PT"/>
        </w:rPr>
        <w:t>Sanctus %D::lucernam% Florinus</w:t>
      </w:r>
      <w:r w:rsidRPr="0021481A">
        <w:rPr>
          <w:lang w:val="pt-PT"/>
        </w:rPr>
        <w:t xml:space="preserve"> cum ceteris. </w:t>
      </w:r>
      <w:r w:rsidRPr="0021481A">
        <w:rPr>
          <w:lang w:val="it-IT"/>
        </w:rPr>
        <w:t xml:space="preserve">Capitulum (220va) require [de uno confessore]. VS </w:t>
      </w:r>
      <w:r w:rsidRPr="0021481A">
        <w:rPr>
          <w:rStyle w:val="Incipit"/>
          <w:lang w:val="it-IT"/>
        </w:rPr>
        <w:t>Magna est gloria</w:t>
      </w:r>
      <w:r w:rsidRPr="0021481A">
        <w:rPr>
          <w:lang w:val="it-IT"/>
        </w:rPr>
        <w:t xml:space="preserve">. AB </w:t>
      </w:r>
      <w:r w:rsidRPr="0021481A">
        <w:rPr>
          <w:rStyle w:val="Incipit"/>
          <w:lang w:val="it-IT"/>
        </w:rPr>
        <w:t>Beatus Florinus</w:t>
      </w:r>
      <w:r w:rsidRPr="0021481A">
        <w:rPr>
          <w:lang w:val="it-IT"/>
        </w:rPr>
        <w:t>. Orationem require [de uno confessore].</w:t>
      </w:r>
    </w:p>
    <w:p w:rsidR="00D807F6" w:rsidRPr="0021481A" w:rsidRDefault="00D807F6" w:rsidP="007F1DD4">
      <w:pPr>
        <w:rPr>
          <w:lang w:val="it-IT"/>
        </w:rPr>
      </w:pPr>
      <w:r w:rsidRPr="0021481A">
        <w:rPr>
          <w:rStyle w:val="Time1"/>
          <w:lang w:val="it-IT"/>
        </w:rPr>
        <w:t>Ad horas</w:t>
      </w:r>
      <w:r w:rsidRPr="0021481A">
        <w:rPr>
          <w:lang w:val="it-IT"/>
        </w:rPr>
        <w:t xml:space="preserve"> cantentur laudes. Et responsoria de uno confessore.</w:t>
      </w:r>
    </w:p>
    <w:p w:rsidR="00D807F6" w:rsidRPr="0021481A" w:rsidRDefault="00D807F6" w:rsidP="007F1DD4">
      <w:pPr>
        <w:rPr>
          <w:lang w:val="pt-PT"/>
        </w:rPr>
      </w:pPr>
      <w:r w:rsidRPr="0021481A">
        <w:rPr>
          <w:rStyle w:val="Time1"/>
          <w:lang w:val="it-IT"/>
        </w:rPr>
        <w:t>Ad missam</w:t>
      </w:r>
      <w:r w:rsidRPr="0021481A">
        <w:rPr>
          <w:lang w:val="it-IT"/>
        </w:rPr>
        <w:t xml:space="preserve"> IN </w:t>
      </w:r>
      <w:r w:rsidRPr="0021481A">
        <w:rPr>
          <w:rStyle w:val="Incipit"/>
          <w:lang w:val="it-IT"/>
        </w:rPr>
        <w:t>Statuit ei dominus</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w:t>
      </w:r>
      <w:r w:rsidRPr="0021481A">
        <w:rPr>
          <w:lang w:val="it-IT"/>
        </w:rPr>
        <w:t xml:space="preserve">. Orationem require de uno confessore. </w:t>
      </w:r>
      <w:r w:rsidRPr="0021481A">
        <w:rPr>
          <w:lang w:val="pt-PT"/>
        </w:rPr>
        <w:t xml:space="preserve">Secunda de dominica. Tertia quam velis. EP </w:t>
      </w:r>
      <w:r w:rsidRPr="0021481A">
        <w:rPr>
          <w:rStyle w:val="Incipit"/>
          <w:lang w:val="pt-PT"/>
        </w:rPr>
        <w:t>Iustum deduxit</w:t>
      </w:r>
      <w:r w:rsidRPr="0021481A">
        <w:rPr>
          <w:lang w:val="pt-PT"/>
        </w:rPr>
        <w:t xml:space="preserve">. GR </w:t>
      </w:r>
      <w:r w:rsidRPr="0021481A">
        <w:rPr>
          <w:rStyle w:val="Incipit"/>
          <w:lang w:val="pt-PT"/>
        </w:rPr>
        <w:t>Os iusti</w:t>
      </w:r>
      <w:r w:rsidRPr="0021481A">
        <w:rPr>
          <w:lang w:val="pt-PT"/>
        </w:rPr>
        <w:t xml:space="preserve">. ALV </w:t>
      </w:r>
      <w:r w:rsidRPr="0021481A">
        <w:rPr>
          <w:rStyle w:val="Incipit"/>
          <w:lang w:val="pt-PT"/>
        </w:rPr>
        <w:t>Iustum deduxit</w:t>
      </w:r>
      <w:r w:rsidRPr="0021481A">
        <w:rPr>
          <w:lang w:val="pt-PT"/>
        </w:rPr>
        <w:t xml:space="preserve">. EV </w:t>
      </w:r>
      <w:r w:rsidRPr="0021481A">
        <w:rPr>
          <w:rStyle w:val="Incipit"/>
          <w:lang w:val="pt-PT"/>
        </w:rPr>
        <w:t>Nemo lucernam</w:t>
      </w:r>
      <w:r w:rsidRPr="0021481A">
        <w:rPr>
          <w:lang w:val="pt-PT"/>
        </w:rPr>
        <w:t xml:space="preserve">. OF </w:t>
      </w:r>
      <w:r w:rsidRPr="0021481A">
        <w:rPr>
          <w:rStyle w:val="Incipit"/>
          <w:lang w:val="pt-PT"/>
        </w:rPr>
        <w:t>Posuisti domine</w:t>
      </w:r>
      <w:r w:rsidRPr="0021481A">
        <w:rPr>
          <w:lang w:val="pt-PT"/>
        </w:rPr>
        <w:t xml:space="preserve">. CO </w:t>
      </w:r>
      <w:r w:rsidRPr="0021481A">
        <w:rPr>
          <w:rStyle w:val="Incipit"/>
          <w:lang w:val="pt-PT"/>
        </w:rPr>
        <w:t>Beatus servus</w:t>
      </w:r>
      <w:r w:rsidRPr="0021481A">
        <w:rPr>
          <w:lang w:val="pt-PT"/>
        </w:rPr>
        <w:t>.</w:t>
      </w:r>
    </w:p>
    <w:p w:rsidR="00D807F6" w:rsidRPr="0021481A" w:rsidRDefault="00D807F6" w:rsidP="007F1DD4">
      <w:pPr>
        <w:rPr>
          <w:lang w:val="pt-PT"/>
        </w:rPr>
      </w:pPr>
      <w:r w:rsidRPr="0021481A">
        <w:rPr>
          <w:rStyle w:val="Time1"/>
          <w:lang w:val="pt-PT"/>
        </w:rPr>
        <w:t>In secunda vespera</w:t>
      </w:r>
      <w:r w:rsidRPr="0021481A">
        <w:rPr>
          <w:lang w:val="pt-PT"/>
        </w:rPr>
        <w:t xml:space="preserve"> antiphonam super feriales psalmos et capitulum require [de uno confessore]. HY </w:t>
      </w:r>
      <w:r w:rsidRPr="0021481A">
        <w:rPr>
          <w:rStyle w:val="Incipit"/>
          <w:lang w:val="pt-PT"/>
        </w:rPr>
        <w:t>Iste confessor</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Iste homo</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Orationem require [de uno confessore]. Deinde suffragia.</w:t>
      </w:r>
    </w:p>
    <w:p w:rsidR="00D807F6" w:rsidRPr="0021481A" w:rsidRDefault="00845FDC" w:rsidP="00845FDC">
      <w:pPr>
        <w:pStyle w:val="Titolo1"/>
        <w:rPr>
          <w:lang w:val="pt-PT"/>
        </w:rPr>
      </w:pPr>
      <w:r w:rsidRPr="0021481A">
        <w:rPr>
          <w:lang w:val="pt-PT"/>
        </w:rPr>
        <w:t>IN NATIVITATE SANCTAE ELIS</w:t>
      </w:r>
      <w:r w:rsidR="00D807F6" w:rsidRPr="0021481A">
        <w:rPr>
          <w:lang w:val="pt-PT"/>
        </w:rPr>
        <w:t>ABETH</w:t>
      </w:r>
    </w:p>
    <w:p w:rsidR="00845FDC" w:rsidRPr="0021481A" w:rsidRDefault="00845FDC" w:rsidP="007F1DD4">
      <w:pPr>
        <w:rPr>
          <w:lang w:val="it-IT"/>
        </w:rPr>
      </w:pPr>
      <w:r w:rsidRPr="0021481A">
        <w:rPr>
          <w:rStyle w:val="Time1"/>
          <w:lang w:val="pt-PT"/>
        </w:rPr>
        <w:t>Ad vesperas</w:t>
      </w:r>
      <w:r w:rsidRPr="0021481A">
        <w:rPr>
          <w:lang w:val="pt-PT"/>
        </w:rPr>
        <w:t xml:space="preserve"> feriales [psalmi]. CP </w:t>
      </w:r>
      <w:r w:rsidRPr="0021481A">
        <w:rPr>
          <w:rStyle w:val="Incipit"/>
          <w:lang w:val="pt-PT"/>
        </w:rPr>
        <w:t>(220vb) Mulierem fortem</w:t>
      </w:r>
      <w:r w:rsidRPr="0021481A">
        <w:rPr>
          <w:lang w:val="pt-PT"/>
        </w:rPr>
        <w:t>.</w:t>
      </w:r>
      <w:r w:rsidR="00EC4227" w:rsidRPr="0021481A">
        <w:rPr>
          <w:lang w:val="pt-PT"/>
        </w:rPr>
        <w:t xml:space="preserve"> RP </w:t>
      </w:r>
      <w:r w:rsidR="00EC4227" w:rsidRPr="0021481A">
        <w:rPr>
          <w:rStyle w:val="Incipit"/>
          <w:lang w:val="pt-PT"/>
        </w:rPr>
        <w:t>Regnum mundi</w:t>
      </w:r>
      <w:r w:rsidR="00EC4227" w:rsidRPr="0021481A">
        <w:rPr>
          <w:lang w:val="pt-PT"/>
        </w:rPr>
        <w:t xml:space="preserve">. HYHV </w:t>
      </w:r>
      <w:r w:rsidR="00EC4227" w:rsidRPr="0021481A">
        <w:rPr>
          <w:rStyle w:val="Incipit"/>
          <w:lang w:val="pt-PT"/>
        </w:rPr>
        <w:t>Huius obtentu</w:t>
      </w:r>
      <w:r w:rsidR="00EC4227" w:rsidRPr="0021481A">
        <w:rPr>
          <w:lang w:val="pt-PT"/>
        </w:rPr>
        <w:t xml:space="preserve">. VS </w:t>
      </w:r>
      <w:r w:rsidR="00EC4227" w:rsidRPr="0021481A">
        <w:rPr>
          <w:rStyle w:val="Incipit"/>
          <w:lang w:val="pt-PT"/>
        </w:rPr>
        <w:t>Specie</w:t>
      </w:r>
      <w:r w:rsidR="00EC4227" w:rsidRPr="0021481A">
        <w:rPr>
          <w:lang w:val="pt-PT"/>
        </w:rPr>
        <w:t xml:space="preserve">. AM </w:t>
      </w:r>
      <w:r w:rsidR="00EC4227" w:rsidRPr="0021481A">
        <w:rPr>
          <w:rStyle w:val="Incipit"/>
          <w:lang w:val="pt-PT"/>
        </w:rPr>
        <w:t>Vidi speciosam</w:t>
      </w:r>
      <w:r w:rsidR="00EC4227" w:rsidRPr="0021481A">
        <w:rPr>
          <w:lang w:val="pt-PT"/>
        </w:rPr>
        <w:t xml:space="preserve">. </w:t>
      </w:r>
      <w:r w:rsidR="00EC4227" w:rsidRPr="0021481A">
        <w:rPr>
          <w:lang w:val="it-IT"/>
        </w:rPr>
        <w:t xml:space="preserve">OR </w:t>
      </w:r>
      <w:r w:rsidR="00EC4227" w:rsidRPr="0021481A">
        <w:rPr>
          <w:rStyle w:val="Incipit"/>
          <w:lang w:val="it-IT"/>
        </w:rPr>
        <w:t>Tuorum corda</w:t>
      </w:r>
      <w:r w:rsidR="00EC4227" w:rsidRPr="0021481A">
        <w:rPr>
          <w:lang w:val="it-IT"/>
        </w:rPr>
        <w:t>.</w:t>
      </w:r>
    </w:p>
    <w:p w:rsidR="00EC4227" w:rsidRPr="0021481A" w:rsidRDefault="00EC4227" w:rsidP="007F1DD4">
      <w:pPr>
        <w:rPr>
          <w:lang w:val="it-IT"/>
        </w:rPr>
      </w:pPr>
      <w:r w:rsidRPr="0021481A">
        <w:rPr>
          <w:rStyle w:val="Time1"/>
          <w:lang w:val="it-IT"/>
        </w:rPr>
        <w:t>Ad matutinum</w:t>
      </w:r>
      <w:r w:rsidRPr="0021481A">
        <w:rPr>
          <w:lang w:val="it-IT"/>
        </w:rPr>
        <w:t xml:space="preserve"> INV </w:t>
      </w:r>
      <w:r w:rsidRPr="0021481A">
        <w:rPr>
          <w:rStyle w:val="Incipit"/>
          <w:lang w:val="it-IT"/>
        </w:rPr>
        <w:t>Adoremus regem</w:t>
      </w:r>
      <w:r w:rsidRPr="0021481A">
        <w:rPr>
          <w:lang w:val="it-IT"/>
        </w:rPr>
        <w:t>. Require in propria historia.</w:t>
      </w:r>
    </w:p>
    <w:p w:rsidR="00EC4227" w:rsidRPr="0021481A" w:rsidRDefault="00EC4227" w:rsidP="007F1DD4">
      <w:pPr>
        <w:rPr>
          <w:lang w:val="pt-PT"/>
        </w:rPr>
      </w:pPr>
      <w:r w:rsidRPr="0021481A">
        <w:rPr>
          <w:rStyle w:val="Time2"/>
          <w:lang w:val="it-IT"/>
        </w:rPr>
        <w:t>In primo nocturno</w:t>
      </w:r>
      <w:r w:rsidRPr="0021481A">
        <w:rPr>
          <w:lang w:val="it-IT"/>
        </w:rPr>
        <w:t xml:space="preserve"> AN </w:t>
      </w:r>
      <w:r w:rsidRPr="0021481A">
        <w:rPr>
          <w:rStyle w:val="Incipit"/>
          <w:lang w:val="it-IT"/>
        </w:rPr>
        <w:t>Veni speciosa</w:t>
      </w:r>
      <w:r w:rsidRPr="0021481A">
        <w:rPr>
          <w:lang w:val="it-IT"/>
        </w:rPr>
        <w:t xml:space="preserve">. </w:t>
      </w:r>
      <w:r w:rsidRPr="0021481A">
        <w:rPr>
          <w:lang w:val="pt-PT"/>
        </w:rPr>
        <w:t xml:space="preserve">PS </w:t>
      </w:r>
      <w:r w:rsidRPr="0021481A">
        <w:rPr>
          <w:rStyle w:val="Incipit"/>
          <w:lang w:val="pt-PT"/>
        </w:rPr>
        <w:t>Domine dominus noster</w:t>
      </w:r>
      <w:r w:rsidRPr="0021481A">
        <w:rPr>
          <w:lang w:val="pt-PT"/>
        </w:rPr>
        <w:t xml:space="preserve">. AN </w:t>
      </w:r>
      <w:r w:rsidRPr="0021481A">
        <w:rPr>
          <w:rStyle w:val="Incipit"/>
          <w:lang w:val="pt-PT"/>
        </w:rPr>
        <w:t>Veni electa mea</w:t>
      </w:r>
      <w:r w:rsidRPr="0021481A">
        <w:rPr>
          <w:lang w:val="pt-PT"/>
        </w:rPr>
        <w:t xml:space="preserve">. PS </w:t>
      </w:r>
      <w:r w:rsidRPr="0021481A">
        <w:rPr>
          <w:rStyle w:val="Incipit"/>
          <w:lang w:val="pt-PT"/>
        </w:rPr>
        <w:t>Caeli enarrant</w:t>
      </w:r>
      <w:r w:rsidRPr="0021481A">
        <w:rPr>
          <w:lang w:val="pt-PT"/>
        </w:rPr>
        <w:t xml:space="preserve">. AN </w:t>
      </w:r>
      <w:r w:rsidRPr="0021481A">
        <w:rPr>
          <w:rStyle w:val="Incipit"/>
          <w:lang w:val="pt-PT"/>
        </w:rPr>
        <w:t>O quam pulchra est</w:t>
      </w:r>
      <w:r w:rsidRPr="0021481A">
        <w:rPr>
          <w:lang w:val="pt-PT"/>
        </w:rPr>
        <w:t xml:space="preserve">. PS </w:t>
      </w:r>
      <w:r w:rsidRPr="0021481A">
        <w:rPr>
          <w:rStyle w:val="Incipit"/>
          <w:lang w:val="pt-PT"/>
        </w:rPr>
        <w:t>Domini est terra</w:t>
      </w:r>
      <w:r w:rsidRPr="0021481A">
        <w:rPr>
          <w:lang w:val="pt-PT"/>
        </w:rPr>
        <w:t xml:space="preserve">. VS </w:t>
      </w:r>
      <w:r w:rsidRPr="0021481A">
        <w:rPr>
          <w:rStyle w:val="Incipit"/>
          <w:lang w:val="pt-PT"/>
        </w:rPr>
        <w:t>Specie tua</w:t>
      </w:r>
      <w:r w:rsidRPr="0021481A">
        <w:rPr>
          <w:lang w:val="pt-PT"/>
        </w:rPr>
        <w:t xml:space="preserve">. Legitur eius legenda [LHI] </w:t>
      </w:r>
      <w:r w:rsidRPr="0021481A">
        <w:rPr>
          <w:rStyle w:val="Incipit"/>
          <w:lang w:val="pt-PT"/>
        </w:rPr>
        <w:t>Gaude</w:t>
      </w:r>
      <w:r w:rsidR="009A4FA6" w:rsidRPr="0021481A">
        <w:rPr>
          <w:rStyle w:val="Incipit"/>
          <w:lang w:val="pt-PT"/>
        </w:rPr>
        <w:t xml:space="preserve"> igitur</w:t>
      </w:r>
      <w:r w:rsidR="009A4FA6" w:rsidRPr="0021481A">
        <w:rPr>
          <w:lang w:val="pt-PT"/>
        </w:rPr>
        <w:t xml:space="preserve">. RP </w:t>
      </w:r>
      <w:r w:rsidR="009A4FA6" w:rsidRPr="0021481A">
        <w:rPr>
          <w:rStyle w:val="Incipit"/>
          <w:lang w:val="pt-PT"/>
        </w:rPr>
        <w:t>Ornatam in monilibus</w:t>
      </w:r>
      <w:r w:rsidR="009A4FA6" w:rsidRPr="0021481A">
        <w:rPr>
          <w:lang w:val="pt-PT"/>
        </w:rPr>
        <w:t xml:space="preserve">. RP </w:t>
      </w:r>
      <w:r w:rsidR="009A4FA6" w:rsidRPr="0021481A">
        <w:rPr>
          <w:rStyle w:val="Incipit"/>
          <w:lang w:val="pt-PT"/>
        </w:rPr>
        <w:t>Dexteram meam</w:t>
      </w:r>
      <w:r w:rsidR="009A4FA6" w:rsidRPr="0021481A">
        <w:rPr>
          <w:lang w:val="pt-PT"/>
        </w:rPr>
        <w:t xml:space="preserve">. RP </w:t>
      </w:r>
      <w:r w:rsidR="009A4FA6" w:rsidRPr="0021481A">
        <w:rPr>
          <w:rStyle w:val="Incipit"/>
          <w:lang w:val="pt-PT"/>
        </w:rPr>
        <w:t>Veni electa</w:t>
      </w:r>
      <w:r w:rsidR="009A4FA6" w:rsidRPr="0021481A">
        <w:rPr>
          <w:lang w:val="pt-PT"/>
        </w:rPr>
        <w:t>.</w:t>
      </w:r>
    </w:p>
    <w:p w:rsidR="009A4FA6" w:rsidRPr="0021481A" w:rsidRDefault="009A4FA6" w:rsidP="007F1DD4">
      <w:pPr>
        <w:rPr>
          <w:lang w:val="it-IT"/>
        </w:rPr>
      </w:pPr>
      <w:r w:rsidRPr="0021481A">
        <w:rPr>
          <w:rStyle w:val="Time2"/>
          <w:lang w:val="pt-PT"/>
        </w:rPr>
        <w:t>In secundo nocturno</w:t>
      </w:r>
      <w:r w:rsidRPr="0021481A">
        <w:rPr>
          <w:lang w:val="pt-PT"/>
        </w:rPr>
        <w:t xml:space="preserve"> AN </w:t>
      </w:r>
      <w:r w:rsidRPr="0021481A">
        <w:rPr>
          <w:rStyle w:val="Incipit"/>
          <w:lang w:val="pt-PT"/>
        </w:rPr>
        <w:t>Specie tua</w:t>
      </w:r>
      <w:r w:rsidRPr="0021481A">
        <w:rPr>
          <w:lang w:val="pt-PT"/>
        </w:rPr>
        <w:t xml:space="preserve">. PS </w:t>
      </w:r>
      <w:r w:rsidRPr="0021481A">
        <w:rPr>
          <w:rStyle w:val="Incipit"/>
          <w:lang w:val="pt-PT"/>
        </w:rPr>
        <w:t>Eructavit</w:t>
      </w:r>
      <w:r w:rsidRPr="0021481A">
        <w:rPr>
          <w:lang w:val="pt-PT"/>
        </w:rPr>
        <w:t xml:space="preserve">. AN </w:t>
      </w:r>
      <w:r w:rsidRPr="0021481A">
        <w:rPr>
          <w:rStyle w:val="Incipit"/>
          <w:lang w:val="pt-PT"/>
        </w:rPr>
        <w:t>Adiuvabit eam</w:t>
      </w:r>
      <w:r w:rsidRPr="0021481A">
        <w:rPr>
          <w:lang w:val="pt-PT"/>
        </w:rPr>
        <w:t xml:space="preserve">. PS </w:t>
      </w:r>
      <w:r w:rsidRPr="0021481A">
        <w:rPr>
          <w:rStyle w:val="Incipit"/>
          <w:lang w:val="pt-PT"/>
        </w:rPr>
        <w:t>Deus noster refugium</w:t>
      </w:r>
      <w:r w:rsidRPr="0021481A">
        <w:rPr>
          <w:lang w:val="pt-PT"/>
        </w:rPr>
        <w:t xml:space="preserve">. AN </w:t>
      </w:r>
      <w:r w:rsidRPr="0021481A">
        <w:rPr>
          <w:rStyle w:val="Incipit"/>
          <w:lang w:val="pt-PT"/>
        </w:rPr>
        <w:t>Sicut laetantium</w:t>
      </w:r>
      <w:r w:rsidRPr="0021481A">
        <w:rPr>
          <w:lang w:val="pt-PT"/>
        </w:rPr>
        <w:t xml:space="preserve">. (221ra) PS </w:t>
      </w:r>
      <w:r w:rsidRPr="0021481A">
        <w:rPr>
          <w:rStyle w:val="Incipit"/>
          <w:lang w:val="pt-PT"/>
        </w:rPr>
        <w:t>Fundamenta</w:t>
      </w:r>
      <w:r w:rsidRPr="0021481A">
        <w:rPr>
          <w:lang w:val="pt-PT"/>
        </w:rPr>
        <w:t xml:space="preserve">. </w:t>
      </w:r>
      <w:r w:rsidRPr="0021481A">
        <w:rPr>
          <w:lang w:val="it-IT"/>
        </w:rPr>
        <w:t xml:space="preserve">VS </w:t>
      </w:r>
      <w:r w:rsidRPr="0021481A">
        <w:rPr>
          <w:rStyle w:val="Incipit"/>
          <w:lang w:val="it-IT"/>
        </w:rPr>
        <w:t>Diffusa est gratia</w:t>
      </w:r>
      <w:r w:rsidRPr="0021481A">
        <w:rPr>
          <w:lang w:val="it-IT"/>
        </w:rPr>
        <w:t xml:space="preserve">. Legitur eius vita ut supra. [RP] </w:t>
      </w:r>
      <w:r w:rsidRPr="0021481A">
        <w:rPr>
          <w:rStyle w:val="Incipit"/>
          <w:lang w:val="it-IT"/>
        </w:rPr>
        <w:t>Ipsi sum desponsata</w:t>
      </w:r>
      <w:r w:rsidRPr="0021481A">
        <w:rPr>
          <w:lang w:val="it-IT"/>
        </w:rPr>
        <w:t xml:space="preserve">. RP </w:t>
      </w:r>
      <w:r w:rsidRPr="0021481A">
        <w:rPr>
          <w:rStyle w:val="Incipit"/>
          <w:lang w:val="it-IT"/>
        </w:rPr>
        <w:t>Induit me</w:t>
      </w:r>
      <w:r w:rsidRPr="0021481A">
        <w:rPr>
          <w:lang w:val="it-IT"/>
        </w:rPr>
        <w:t xml:space="preserve">. RP </w:t>
      </w:r>
      <w:r w:rsidRPr="0021481A">
        <w:rPr>
          <w:rStyle w:val="Incipit"/>
          <w:lang w:val="it-IT"/>
        </w:rPr>
        <w:t>Pulchra facie</w:t>
      </w:r>
      <w:r w:rsidRPr="0021481A">
        <w:rPr>
          <w:lang w:val="it-IT"/>
        </w:rPr>
        <w:t>.</w:t>
      </w:r>
    </w:p>
    <w:p w:rsidR="009A4FA6" w:rsidRPr="0021481A" w:rsidRDefault="009A4FA6" w:rsidP="007F1DD4">
      <w:pPr>
        <w:rPr>
          <w:lang w:val="pt-PT"/>
        </w:rPr>
      </w:pPr>
      <w:r w:rsidRPr="0021481A">
        <w:rPr>
          <w:rStyle w:val="Time2"/>
          <w:lang w:val="it-IT"/>
        </w:rPr>
        <w:t>In tertio nocturno</w:t>
      </w:r>
      <w:r w:rsidRPr="0021481A">
        <w:rPr>
          <w:lang w:val="it-IT"/>
        </w:rPr>
        <w:t xml:space="preserve"> AN </w:t>
      </w:r>
      <w:r w:rsidRPr="0021481A">
        <w:rPr>
          <w:rStyle w:val="Incipit"/>
          <w:lang w:val="it-IT"/>
        </w:rPr>
        <w:t>Ipsi sum desponsata</w:t>
      </w:r>
      <w:r w:rsidRPr="0021481A">
        <w:rPr>
          <w:lang w:val="it-IT"/>
        </w:rPr>
        <w:t xml:space="preserve">. PS </w:t>
      </w:r>
      <w:r w:rsidRPr="0021481A">
        <w:rPr>
          <w:rStyle w:val="Incipit"/>
          <w:lang w:val="it-IT"/>
        </w:rPr>
        <w:t>Cantate</w:t>
      </w:r>
      <w:r w:rsidRPr="0021481A">
        <w:rPr>
          <w:lang w:val="it-IT"/>
        </w:rPr>
        <w:t xml:space="preserve"> primum. AN </w:t>
      </w:r>
      <w:r w:rsidRPr="0021481A">
        <w:rPr>
          <w:rStyle w:val="Incipit"/>
          <w:lang w:val="it-IT"/>
        </w:rPr>
        <w:t xml:space="preserve">Cuius </w:t>
      </w:r>
      <w:r w:rsidR="009744C9" w:rsidRPr="0021481A">
        <w:rPr>
          <w:rStyle w:val="Incipit"/>
          <w:lang w:val="it-IT"/>
        </w:rPr>
        <w:t>|</w:t>
      </w:r>
      <w:r w:rsidRPr="0021481A">
        <w:rPr>
          <w:rStyle w:val="Incipit"/>
          <w:lang w:val="it-IT"/>
        </w:rPr>
        <w:t>pulchritudine</w:t>
      </w:r>
      <w:r w:rsidR="009744C9" w:rsidRPr="0021481A">
        <w:rPr>
          <w:rStyle w:val="Incipit"/>
          <w:lang w:val="it-IT"/>
        </w:rPr>
        <w:t>::pulchritudinem|</w:t>
      </w:r>
      <w:r w:rsidRPr="0021481A">
        <w:rPr>
          <w:lang w:val="it-IT"/>
        </w:rPr>
        <w:t xml:space="preserve">. PS </w:t>
      </w:r>
      <w:r w:rsidRPr="0021481A">
        <w:rPr>
          <w:rStyle w:val="Incipit"/>
          <w:lang w:val="it-IT"/>
        </w:rPr>
        <w:t>Dominus regnavit exultet</w:t>
      </w:r>
      <w:r w:rsidRPr="0021481A">
        <w:rPr>
          <w:lang w:val="it-IT"/>
        </w:rPr>
        <w:t xml:space="preserve">. AN </w:t>
      </w:r>
      <w:r w:rsidRPr="0021481A">
        <w:rPr>
          <w:rStyle w:val="Incipit"/>
          <w:lang w:val="it-IT"/>
        </w:rPr>
        <w:t>Mel et lac</w:t>
      </w:r>
      <w:r w:rsidRPr="0021481A">
        <w:rPr>
          <w:lang w:val="it-IT"/>
        </w:rPr>
        <w:t xml:space="preserve">. PS </w:t>
      </w:r>
      <w:r w:rsidRPr="0021481A">
        <w:rPr>
          <w:rStyle w:val="Incipit"/>
          <w:lang w:val="it-IT"/>
        </w:rPr>
        <w:t>Cantate</w:t>
      </w:r>
      <w:r w:rsidRPr="0021481A">
        <w:rPr>
          <w:lang w:val="it-IT"/>
        </w:rPr>
        <w:t xml:space="preserve"> secundum. Legitur EV </w:t>
      </w:r>
      <w:r w:rsidRPr="0021481A">
        <w:rPr>
          <w:rStyle w:val="Incipit"/>
          <w:lang w:val="it-IT"/>
        </w:rPr>
        <w:t>Simile est regnum caelorum thesauro</w:t>
      </w:r>
      <w:r w:rsidRPr="0021481A">
        <w:rPr>
          <w:lang w:val="it-IT"/>
        </w:rPr>
        <w:t xml:space="preserve">. </w:t>
      </w:r>
      <w:r w:rsidRPr="0021481A">
        <w:rPr>
          <w:lang w:val="pt-PT"/>
        </w:rPr>
        <w:t xml:space="preserve">RP </w:t>
      </w:r>
      <w:r w:rsidRPr="0021481A">
        <w:rPr>
          <w:rStyle w:val="Incipit"/>
          <w:lang w:val="pt-PT"/>
        </w:rPr>
        <w:t>Diffusa est gratia</w:t>
      </w:r>
      <w:r w:rsidRPr="0021481A">
        <w:rPr>
          <w:lang w:val="pt-PT"/>
        </w:rPr>
        <w:t xml:space="preserve">. RP </w:t>
      </w:r>
      <w:r w:rsidRPr="0021481A">
        <w:rPr>
          <w:rStyle w:val="Incipit"/>
          <w:lang w:val="pt-PT"/>
        </w:rPr>
        <w:t>Ista est speciosa</w:t>
      </w:r>
      <w:r w:rsidRPr="0021481A">
        <w:rPr>
          <w:lang w:val="pt-PT"/>
        </w:rPr>
        <w:t xml:space="preserve">. RP </w:t>
      </w:r>
      <w:r w:rsidRPr="0021481A">
        <w:rPr>
          <w:rStyle w:val="Incipit"/>
          <w:lang w:val="pt-PT"/>
        </w:rPr>
        <w:t>Regnum mundi</w:t>
      </w:r>
      <w:r w:rsidRPr="0021481A">
        <w:rPr>
          <w:lang w:val="pt-PT"/>
        </w:rPr>
        <w:t>.</w:t>
      </w:r>
    </w:p>
    <w:p w:rsidR="009A4FA6" w:rsidRPr="0021481A" w:rsidRDefault="009A4FA6" w:rsidP="007F1DD4">
      <w:pPr>
        <w:rPr>
          <w:lang w:val="de-AT"/>
        </w:rPr>
      </w:pPr>
      <w:r w:rsidRPr="0021481A">
        <w:rPr>
          <w:rStyle w:val="Time1"/>
          <w:lang w:val="pt-PT"/>
        </w:rPr>
        <w:t>Ad laudes</w:t>
      </w:r>
      <w:r w:rsidRPr="0021481A">
        <w:rPr>
          <w:lang w:val="pt-PT"/>
        </w:rPr>
        <w:t xml:space="preserve"> AN </w:t>
      </w:r>
      <w:r w:rsidRPr="0021481A">
        <w:rPr>
          <w:rStyle w:val="Incipit"/>
          <w:lang w:val="pt-PT"/>
        </w:rPr>
        <w:t>Surge aquilo</w:t>
      </w:r>
      <w:r w:rsidRPr="0021481A">
        <w:rPr>
          <w:lang w:val="pt-PT"/>
        </w:rPr>
        <w:t xml:space="preserve">. </w:t>
      </w:r>
      <w:r w:rsidRPr="0021481A">
        <w:rPr>
          <w:lang w:val="de-AT"/>
        </w:rPr>
        <w:t xml:space="preserve">AN </w:t>
      </w:r>
      <w:r w:rsidRPr="00502B3D">
        <w:rPr>
          <w:rStyle w:val="Incipit"/>
        </w:rPr>
        <w:t>Veni in hortum</w:t>
      </w:r>
      <w:r w:rsidRPr="0021481A">
        <w:rPr>
          <w:lang w:val="de-AT"/>
        </w:rPr>
        <w:t xml:space="preserve">. AN </w:t>
      </w:r>
      <w:r w:rsidRPr="00502B3D">
        <w:rPr>
          <w:rStyle w:val="Incipit"/>
        </w:rPr>
        <w:t>Haec est quae nescit</w:t>
      </w:r>
      <w:r w:rsidRPr="0021481A">
        <w:rPr>
          <w:lang w:val="de-AT"/>
        </w:rPr>
        <w:t xml:space="preserve">. AN </w:t>
      </w:r>
      <w:r w:rsidRPr="00502B3D">
        <w:rPr>
          <w:rStyle w:val="Incipit"/>
        </w:rPr>
        <w:t>Benedico te pater</w:t>
      </w:r>
      <w:r w:rsidRPr="0021481A">
        <w:rPr>
          <w:lang w:val="de-AT"/>
        </w:rPr>
        <w:t xml:space="preserve">. AN </w:t>
      </w:r>
      <w:r w:rsidRPr="00502B3D">
        <w:rPr>
          <w:rStyle w:val="Incipit"/>
        </w:rPr>
        <w:t>Quam pulchra es</w:t>
      </w:r>
      <w:r w:rsidRPr="0021481A">
        <w:rPr>
          <w:lang w:val="de-AT"/>
        </w:rPr>
        <w:t xml:space="preserve">. CP </w:t>
      </w:r>
      <w:r w:rsidRPr="00502B3D">
        <w:rPr>
          <w:rStyle w:val="Incipit"/>
        </w:rPr>
        <w:t>In lectulo meo</w:t>
      </w:r>
      <w:r w:rsidRPr="0021481A">
        <w:rPr>
          <w:lang w:val="de-AT"/>
        </w:rPr>
        <w:t xml:space="preserve">. VS </w:t>
      </w:r>
      <w:r w:rsidRPr="00502B3D">
        <w:rPr>
          <w:rStyle w:val="Incipit"/>
        </w:rPr>
        <w:t>Elegit eam deus</w:t>
      </w:r>
      <w:r w:rsidRPr="0021481A">
        <w:rPr>
          <w:lang w:val="de-AT"/>
        </w:rPr>
        <w:t xml:space="preserve">. (221rb) AB </w:t>
      </w:r>
      <w:r w:rsidRPr="00502B3D">
        <w:rPr>
          <w:rStyle w:val="Incipit"/>
        </w:rPr>
        <w:t>Descendi in hortum</w:t>
      </w:r>
      <w:r w:rsidRPr="0021481A">
        <w:rPr>
          <w:lang w:val="de-AT"/>
        </w:rPr>
        <w:t>. Oratio ut supra.</w:t>
      </w:r>
    </w:p>
    <w:p w:rsidR="009A4FA6" w:rsidRPr="0021481A" w:rsidRDefault="009A4FA6" w:rsidP="007F1DD4">
      <w:pPr>
        <w:rPr>
          <w:lang w:val="de-AT"/>
        </w:rPr>
      </w:pPr>
      <w:r w:rsidRPr="00502B3D">
        <w:rPr>
          <w:rStyle w:val="Time1"/>
        </w:rPr>
        <w:t>Ad horas</w:t>
      </w:r>
      <w:r w:rsidRPr="0021481A">
        <w:rPr>
          <w:lang w:val="de-AT"/>
        </w:rPr>
        <w:t xml:space="preserve"> cantentur laudes. Et responsoria de virginibus.</w:t>
      </w:r>
    </w:p>
    <w:p w:rsidR="009A4FA6" w:rsidRPr="0021481A" w:rsidRDefault="009A4FA6" w:rsidP="007F1DD4">
      <w:pPr>
        <w:rPr>
          <w:lang w:val="it-IT"/>
        </w:rPr>
      </w:pPr>
      <w:r w:rsidRPr="00502B3D">
        <w:rPr>
          <w:rStyle w:val="Time1"/>
        </w:rPr>
        <w:t>Ad missam</w:t>
      </w:r>
      <w:r w:rsidRPr="0021481A">
        <w:rPr>
          <w:lang w:val="de-AT"/>
        </w:rPr>
        <w:t xml:space="preserve"> IN </w:t>
      </w:r>
      <w:r w:rsidRPr="00502B3D">
        <w:rPr>
          <w:rStyle w:val="Incipit"/>
        </w:rPr>
        <w:t>Cognovi dominum</w:t>
      </w:r>
      <w:r w:rsidRPr="0021481A">
        <w:rPr>
          <w:lang w:val="de-AT"/>
        </w:rPr>
        <w:t xml:space="preserve">. [KY] </w:t>
      </w:r>
      <w:r w:rsidRPr="00502B3D">
        <w:rPr>
          <w:rStyle w:val="Incipit"/>
        </w:rPr>
        <w:t>Kyrie</w:t>
      </w:r>
      <w:r w:rsidRPr="0021481A">
        <w:rPr>
          <w:lang w:val="de-AT"/>
        </w:rPr>
        <w:t xml:space="preserve">. [GL] </w:t>
      </w:r>
      <w:r w:rsidRPr="00502B3D">
        <w:rPr>
          <w:rStyle w:val="Incipit"/>
        </w:rPr>
        <w:t>Gloria in excelsis</w:t>
      </w:r>
      <w:r w:rsidRPr="0021481A">
        <w:rPr>
          <w:lang w:val="de-AT"/>
        </w:rPr>
        <w:t xml:space="preserve">. </w:t>
      </w:r>
      <w:r w:rsidRPr="0021481A">
        <w:rPr>
          <w:lang w:val="pt-PT"/>
        </w:rPr>
        <w:t xml:space="preserve">ORCL </w:t>
      </w:r>
      <w:r w:rsidRPr="0021481A">
        <w:rPr>
          <w:rStyle w:val="Incipit"/>
          <w:lang w:val="pt-PT"/>
        </w:rPr>
        <w:t>Deus tuorum corda</w:t>
      </w:r>
      <w:r w:rsidRPr="0021481A">
        <w:rPr>
          <w:lang w:val="pt-PT"/>
        </w:rPr>
        <w:t xml:space="preserve">. Secunda ad placitum. Tertia de dominica. EP </w:t>
      </w:r>
      <w:r w:rsidRPr="0021481A">
        <w:rPr>
          <w:rStyle w:val="Incipit"/>
          <w:lang w:val="pt-PT"/>
        </w:rPr>
        <w:t>In lectulo meo</w:t>
      </w:r>
      <w:r w:rsidRPr="0021481A">
        <w:rPr>
          <w:lang w:val="pt-PT"/>
        </w:rPr>
        <w:t xml:space="preserve">. GR </w:t>
      </w:r>
      <w:r w:rsidRPr="0021481A">
        <w:rPr>
          <w:rStyle w:val="Incipit"/>
          <w:lang w:val="pt-PT"/>
        </w:rPr>
        <w:t>Dilexisti</w:t>
      </w:r>
      <w:r w:rsidRPr="0021481A">
        <w:rPr>
          <w:lang w:val="pt-PT"/>
        </w:rPr>
        <w:t xml:space="preserve">. ALV </w:t>
      </w:r>
      <w:r w:rsidR="00502B3D" w:rsidRPr="0021481A">
        <w:rPr>
          <w:rStyle w:val="Incipit"/>
          <w:lang w:val="pt-PT"/>
        </w:rPr>
        <w:t>Omnis gloria</w:t>
      </w:r>
      <w:r w:rsidR="00502B3D" w:rsidRPr="0021481A">
        <w:rPr>
          <w:lang w:val="pt-PT"/>
        </w:rPr>
        <w:t xml:space="preserve">. SE </w:t>
      </w:r>
      <w:r w:rsidR="00502B3D" w:rsidRPr="0021481A">
        <w:rPr>
          <w:rStyle w:val="Incipit"/>
          <w:lang w:val="pt-PT"/>
        </w:rPr>
        <w:t>Gaude Sion</w:t>
      </w:r>
      <w:r w:rsidR="00502B3D" w:rsidRPr="0021481A">
        <w:rPr>
          <w:lang w:val="pt-PT"/>
        </w:rPr>
        <w:t xml:space="preserve">. EV </w:t>
      </w:r>
      <w:r w:rsidR="00502B3D" w:rsidRPr="0021481A">
        <w:rPr>
          <w:rStyle w:val="Incipit"/>
          <w:lang w:val="pt-PT"/>
        </w:rPr>
        <w:t>Simile est regnum caelorum thesauro</w:t>
      </w:r>
      <w:r w:rsidR="00502B3D" w:rsidRPr="0021481A">
        <w:rPr>
          <w:lang w:val="pt-PT"/>
        </w:rPr>
        <w:t xml:space="preserve">. OF </w:t>
      </w:r>
      <w:r w:rsidR="00502B3D" w:rsidRPr="0021481A">
        <w:rPr>
          <w:rStyle w:val="Incipit"/>
          <w:lang w:val="pt-PT"/>
        </w:rPr>
        <w:t>Filiae regum</w:t>
      </w:r>
      <w:r w:rsidR="00502B3D" w:rsidRPr="0021481A">
        <w:rPr>
          <w:lang w:val="pt-PT"/>
        </w:rPr>
        <w:t xml:space="preserve">. </w:t>
      </w:r>
      <w:r w:rsidR="00502B3D" w:rsidRPr="0021481A">
        <w:rPr>
          <w:lang w:val="it-IT"/>
        </w:rPr>
        <w:t xml:space="preserve">CO </w:t>
      </w:r>
      <w:r w:rsidR="00502B3D" w:rsidRPr="0021481A">
        <w:rPr>
          <w:rStyle w:val="Incipit"/>
          <w:lang w:val="it-IT"/>
        </w:rPr>
        <w:t>Feci iudicium</w:t>
      </w:r>
      <w:r w:rsidR="00502B3D" w:rsidRPr="0021481A">
        <w:rPr>
          <w:lang w:val="it-IT"/>
        </w:rPr>
        <w:t>.</w:t>
      </w:r>
    </w:p>
    <w:p w:rsidR="00502B3D" w:rsidRPr="0021481A" w:rsidRDefault="00502B3D" w:rsidP="007F1DD4">
      <w:pPr>
        <w:rPr>
          <w:lang w:val="it-IT"/>
        </w:rPr>
      </w:pPr>
      <w:r w:rsidRPr="0021481A">
        <w:rPr>
          <w:rStyle w:val="Time1"/>
          <w:lang w:val="it-IT"/>
        </w:rPr>
        <w:t>In secunda vespera</w:t>
      </w:r>
      <w:r w:rsidRPr="0021481A">
        <w:rPr>
          <w:lang w:val="it-IT"/>
        </w:rPr>
        <w:t xml:space="preserve"> nihil habet propter primam [vespera</w:t>
      </w:r>
      <w:r w:rsidR="002A1266" w:rsidRPr="0021481A">
        <w:rPr>
          <w:lang w:val="it-IT"/>
        </w:rPr>
        <w:t>m</w:t>
      </w:r>
      <w:r w:rsidRPr="0021481A">
        <w:rPr>
          <w:lang w:val="it-IT"/>
        </w:rPr>
        <w:t>] sancti Corbiniani.</w:t>
      </w:r>
    </w:p>
    <w:p w:rsidR="00502B3D" w:rsidRPr="0021481A" w:rsidRDefault="00502B3D" w:rsidP="00502B3D">
      <w:pPr>
        <w:pStyle w:val="Titolo1"/>
        <w:rPr>
          <w:lang w:val="it-IT"/>
        </w:rPr>
      </w:pPr>
      <w:r w:rsidRPr="0021481A">
        <w:rPr>
          <w:lang w:val="it-IT"/>
        </w:rPr>
        <w:lastRenderedPageBreak/>
        <w:t>IN TRANSLATIONE SANCTI CORBINIANI</w:t>
      </w:r>
    </w:p>
    <w:p w:rsidR="00502B3D" w:rsidRPr="0021481A" w:rsidRDefault="00502B3D" w:rsidP="007F1DD4">
      <w:pPr>
        <w:rPr>
          <w:lang w:val="it-IT"/>
        </w:rPr>
      </w:pPr>
      <w:r w:rsidRPr="0021481A">
        <w:rPr>
          <w:rStyle w:val="Time1"/>
          <w:lang w:val="it-IT"/>
        </w:rPr>
        <w:t>Ad vesperas</w:t>
      </w:r>
      <w:r w:rsidRPr="0021481A">
        <w:rPr>
          <w:lang w:val="it-IT"/>
        </w:rPr>
        <w:t xml:space="preserve"> feriales |psalmos::psalmi|. Cetera omnia de uno pontifice. Post primam orationem sequitur AC </w:t>
      </w:r>
      <w:r w:rsidRPr="0021481A">
        <w:rPr>
          <w:rStyle w:val="Incipit"/>
          <w:lang w:val="it-IT"/>
        </w:rPr>
        <w:t>Anima mea</w:t>
      </w:r>
      <w:r w:rsidRPr="0021481A">
        <w:rPr>
          <w:lang w:val="it-IT"/>
        </w:rPr>
        <w:t xml:space="preserve"> (221va) minor. Et oratio de sancta Elisabeth. Deinde suffragia.</w:t>
      </w:r>
    </w:p>
    <w:p w:rsidR="00EF12AD" w:rsidRPr="0021481A" w:rsidRDefault="00EF12AD" w:rsidP="007F1DD4">
      <w:pPr>
        <w:rPr>
          <w:lang w:val="pt-PT"/>
        </w:rPr>
      </w:pPr>
      <w:r w:rsidRPr="0021481A">
        <w:rPr>
          <w:rStyle w:val="Time1"/>
          <w:lang w:val="it-IT"/>
        </w:rPr>
        <w:t>Ad matutinam</w:t>
      </w:r>
      <w:r w:rsidRPr="0021481A">
        <w:rPr>
          <w:lang w:val="it-IT"/>
        </w:rPr>
        <w:t xml:space="preserve"> [historia] INVRP </w:t>
      </w:r>
      <w:r w:rsidRPr="0021481A">
        <w:rPr>
          <w:rStyle w:val="Incipit"/>
          <w:lang w:val="it-IT"/>
        </w:rPr>
        <w:t>Euge serve</w:t>
      </w:r>
      <w:r w:rsidRPr="0021481A">
        <w:rPr>
          <w:lang w:val="it-IT"/>
        </w:rPr>
        <w:t xml:space="preserve"> per totum. </w:t>
      </w:r>
      <w:r w:rsidRPr="0021481A">
        <w:rPr>
          <w:lang w:val="pt-PT"/>
        </w:rPr>
        <w:t xml:space="preserve">Legitur eius vita cum EV </w:t>
      </w:r>
      <w:r w:rsidRPr="0021481A">
        <w:rPr>
          <w:rStyle w:val="Incipit"/>
          <w:lang w:val="pt-PT"/>
        </w:rPr>
        <w:t>Homo quidam peregre</w:t>
      </w:r>
      <w:r w:rsidRPr="0021481A">
        <w:rPr>
          <w:lang w:val="pt-PT"/>
        </w:rPr>
        <w:t>.</w:t>
      </w:r>
    </w:p>
    <w:p w:rsidR="00EF12AD" w:rsidRPr="0021481A" w:rsidRDefault="00EF12AD" w:rsidP="007F1DD4">
      <w:pPr>
        <w:rPr>
          <w:lang w:val="it-IT"/>
        </w:rPr>
      </w:pPr>
      <w:r w:rsidRPr="0021481A">
        <w:rPr>
          <w:rStyle w:val="Time1"/>
          <w:lang w:val="it-IT"/>
        </w:rPr>
        <w:t>Ad cursus et ad laudes</w:t>
      </w:r>
      <w:r w:rsidRPr="0021481A">
        <w:rPr>
          <w:lang w:val="it-IT"/>
        </w:rPr>
        <w:t xml:space="preserve"> omnia de uno pontifice.</w:t>
      </w:r>
    </w:p>
    <w:p w:rsidR="00EF12AD" w:rsidRPr="0021481A" w:rsidRDefault="00EF12AD" w:rsidP="007F1DD4">
      <w:pPr>
        <w:rPr>
          <w:lang w:val="pt-PT"/>
        </w:rPr>
      </w:pPr>
      <w:r w:rsidRPr="0021481A">
        <w:rPr>
          <w:rStyle w:val="Time1"/>
          <w:lang w:val="it-IT"/>
        </w:rPr>
        <w:t>Ad missam</w:t>
      </w:r>
      <w:r w:rsidRPr="0021481A">
        <w:rPr>
          <w:lang w:val="it-IT"/>
        </w:rPr>
        <w:t xml:space="preserve"> IN </w:t>
      </w:r>
      <w:r w:rsidRPr="0021481A">
        <w:rPr>
          <w:rStyle w:val="Incipit"/>
          <w:lang w:val="it-IT"/>
        </w:rPr>
        <w:t>Statuit ei dominus</w:t>
      </w:r>
      <w:r w:rsidRPr="0021481A">
        <w:rPr>
          <w:lang w:val="it-IT"/>
        </w:rPr>
        <w:t xml:space="preserve">. [KY] </w:t>
      </w:r>
      <w:r w:rsidRPr="0021481A">
        <w:rPr>
          <w:rStyle w:val="Incipit"/>
          <w:lang w:val="it-IT"/>
        </w:rPr>
        <w:t>Kyrie</w:t>
      </w:r>
      <w:r w:rsidRPr="0021481A">
        <w:rPr>
          <w:lang w:val="it-IT"/>
        </w:rPr>
        <w:t xml:space="preserve">. [GL] </w:t>
      </w:r>
      <w:r w:rsidRPr="0021481A">
        <w:rPr>
          <w:rStyle w:val="Incipit"/>
          <w:lang w:val="it-IT"/>
        </w:rPr>
        <w:t>Gloria in excelsis</w:t>
      </w:r>
      <w:r w:rsidRPr="0021481A">
        <w:rPr>
          <w:lang w:val="it-IT"/>
        </w:rPr>
        <w:t xml:space="preserve">. ORCL </w:t>
      </w:r>
      <w:r w:rsidRPr="0021481A">
        <w:rPr>
          <w:rStyle w:val="Incipit"/>
          <w:lang w:val="it-IT"/>
        </w:rPr>
        <w:t>Deus qui nos beati Corbiniani</w:t>
      </w:r>
      <w:r w:rsidRPr="0021481A">
        <w:rPr>
          <w:lang w:val="it-IT"/>
        </w:rPr>
        <w:t xml:space="preserve">. </w:t>
      </w:r>
      <w:r w:rsidRPr="0021481A">
        <w:rPr>
          <w:lang w:val="pt-PT"/>
        </w:rPr>
        <w:t xml:space="preserve">Secunda ad placitum. Tertia de dominica. EP </w:t>
      </w:r>
      <w:r w:rsidRPr="0021481A">
        <w:rPr>
          <w:rStyle w:val="Incipit"/>
          <w:lang w:val="pt-PT"/>
        </w:rPr>
        <w:t>Omnis pontifex</w:t>
      </w:r>
      <w:r w:rsidRPr="0021481A">
        <w:rPr>
          <w:lang w:val="pt-PT"/>
        </w:rPr>
        <w:t xml:space="preserve">. GR </w:t>
      </w:r>
      <w:r w:rsidRPr="0021481A">
        <w:rPr>
          <w:rStyle w:val="Incipit"/>
          <w:lang w:val="pt-PT"/>
        </w:rPr>
        <w:t>Ecce sacerdos</w:t>
      </w:r>
      <w:r w:rsidRPr="0021481A">
        <w:rPr>
          <w:lang w:val="pt-PT"/>
        </w:rPr>
        <w:t xml:space="preserve">. ALV </w:t>
      </w:r>
      <w:r w:rsidRPr="0021481A">
        <w:rPr>
          <w:rStyle w:val="Incipit"/>
          <w:lang w:val="pt-PT"/>
        </w:rPr>
        <w:t>Iuravit dominus</w:t>
      </w:r>
      <w:r w:rsidRPr="0021481A">
        <w:rPr>
          <w:lang w:val="pt-PT"/>
        </w:rPr>
        <w:t xml:space="preserve">. SE </w:t>
      </w:r>
      <w:r w:rsidRPr="0021481A">
        <w:rPr>
          <w:rStyle w:val="Incipit"/>
          <w:lang w:val="pt-PT"/>
        </w:rPr>
        <w:t>Rex regum</w:t>
      </w:r>
      <w:r w:rsidRPr="0021481A">
        <w:rPr>
          <w:lang w:val="pt-PT"/>
        </w:rPr>
        <w:t xml:space="preserve">. EV </w:t>
      </w:r>
      <w:r w:rsidRPr="0021481A">
        <w:rPr>
          <w:rStyle w:val="Incipit"/>
          <w:lang w:val="pt-PT"/>
        </w:rPr>
        <w:t>Homo quidam peregre</w:t>
      </w:r>
      <w:r w:rsidRPr="0021481A">
        <w:rPr>
          <w:lang w:val="pt-PT"/>
        </w:rPr>
        <w:t xml:space="preserve">. OF </w:t>
      </w:r>
      <w:r w:rsidRPr="0021481A">
        <w:rPr>
          <w:rStyle w:val="Incipit"/>
          <w:lang w:val="pt-PT"/>
        </w:rPr>
        <w:t>Veritas mea</w:t>
      </w:r>
      <w:r w:rsidRPr="0021481A">
        <w:rPr>
          <w:lang w:val="pt-PT"/>
        </w:rPr>
        <w:t xml:space="preserve">. CO </w:t>
      </w:r>
      <w:r w:rsidRPr="0021481A">
        <w:rPr>
          <w:rStyle w:val="Incipit"/>
          <w:lang w:val="pt-PT"/>
        </w:rPr>
        <w:t>Domine quinque talenta</w:t>
      </w:r>
      <w:r w:rsidRPr="0021481A">
        <w:rPr>
          <w:lang w:val="pt-PT"/>
        </w:rPr>
        <w:t>.</w:t>
      </w:r>
    </w:p>
    <w:p w:rsidR="00EF12AD" w:rsidRPr="0021481A" w:rsidRDefault="00EF12AD" w:rsidP="007F1DD4">
      <w:pPr>
        <w:rPr>
          <w:lang w:val="en-US"/>
        </w:rPr>
      </w:pPr>
      <w:r w:rsidRPr="0021481A">
        <w:rPr>
          <w:rStyle w:val="Time1"/>
          <w:lang w:val="pt-PT"/>
        </w:rPr>
        <w:t>In secunda vespera</w:t>
      </w:r>
      <w:r w:rsidRPr="0021481A">
        <w:rPr>
          <w:lang w:val="pt-PT"/>
        </w:rPr>
        <w:t xml:space="preserve"> AN </w:t>
      </w:r>
      <w:r w:rsidRPr="0021481A">
        <w:rPr>
          <w:rStyle w:val="Incipit"/>
          <w:lang w:val="pt-PT"/>
        </w:rPr>
        <w:t>Ecce sacerdos</w:t>
      </w:r>
      <w:r w:rsidRPr="0021481A">
        <w:rPr>
          <w:lang w:val="pt-PT"/>
        </w:rPr>
        <w:t xml:space="preserve"> super feriales psalmos. Capitulum, hymnus, versiculus de uno confessore. </w:t>
      </w:r>
      <w:r w:rsidRPr="0021481A">
        <w:rPr>
          <w:lang w:val="en-US"/>
        </w:rPr>
        <w:t xml:space="preserve">AM </w:t>
      </w:r>
      <w:r w:rsidRPr="0021481A">
        <w:rPr>
          <w:rStyle w:val="Incipit"/>
          <w:lang w:val="en-US"/>
        </w:rPr>
        <w:t>Amavit eum</w:t>
      </w:r>
      <w:r w:rsidRPr="0021481A">
        <w:rPr>
          <w:lang w:val="en-US"/>
        </w:rPr>
        <w:t>. Oratio ut supra. (221vb)</w:t>
      </w:r>
    </w:p>
    <w:p w:rsidR="00EF12AD" w:rsidRPr="0021481A" w:rsidRDefault="00EF12AD" w:rsidP="00EF12AD">
      <w:pPr>
        <w:pStyle w:val="Titolo1"/>
        <w:rPr>
          <w:lang w:val="en-US"/>
        </w:rPr>
      </w:pPr>
      <w:r w:rsidRPr="0021481A">
        <w:rPr>
          <w:lang w:val="en-US"/>
        </w:rPr>
        <w:t>IN NATIVITATE SANCTAE CAECILIAE</w:t>
      </w:r>
    </w:p>
    <w:p w:rsidR="00EF12AD" w:rsidRPr="0021481A" w:rsidRDefault="00EF12AD" w:rsidP="007F1DD4">
      <w:pPr>
        <w:rPr>
          <w:lang w:val="pt-PT"/>
        </w:rPr>
      </w:pPr>
      <w:r w:rsidRPr="0021481A">
        <w:rPr>
          <w:rStyle w:val="Time1"/>
          <w:lang w:val="en-US"/>
        </w:rPr>
        <w:t>Ad vesperas</w:t>
      </w:r>
      <w:r w:rsidRPr="0021481A">
        <w:rPr>
          <w:lang w:val="en-US"/>
        </w:rPr>
        <w:t xml:space="preserve"> feriales psalmi. CP </w:t>
      </w:r>
      <w:r w:rsidRPr="0021481A">
        <w:rPr>
          <w:rStyle w:val="Incipit"/>
          <w:lang w:val="en-US"/>
        </w:rPr>
        <w:t>Felix sterilis</w:t>
      </w:r>
      <w:r w:rsidRPr="0021481A">
        <w:rPr>
          <w:lang w:val="en-US"/>
        </w:rPr>
        <w:t xml:space="preserve">. RP </w:t>
      </w:r>
      <w:r w:rsidRPr="0021481A">
        <w:rPr>
          <w:rStyle w:val="Incipit"/>
          <w:lang w:val="en-US"/>
        </w:rPr>
        <w:t>O beata Caecilia</w:t>
      </w:r>
      <w:r w:rsidRPr="0021481A">
        <w:rPr>
          <w:lang w:val="en-US"/>
        </w:rPr>
        <w:t xml:space="preserve">. HY </w:t>
      </w:r>
      <w:r w:rsidRPr="0021481A">
        <w:rPr>
          <w:rStyle w:val="Incipit"/>
          <w:lang w:val="en-US"/>
        </w:rPr>
        <w:t>Virginis proles</w:t>
      </w:r>
      <w:r w:rsidRPr="0021481A">
        <w:rPr>
          <w:lang w:val="en-US"/>
        </w:rPr>
        <w:t xml:space="preserve">. VS </w:t>
      </w:r>
      <w:r w:rsidRPr="0021481A">
        <w:rPr>
          <w:rStyle w:val="Incipit"/>
          <w:lang w:val="en-US"/>
        </w:rPr>
        <w:t>Specie tua</w:t>
      </w:r>
      <w:r w:rsidRPr="0021481A">
        <w:rPr>
          <w:lang w:val="en-US"/>
        </w:rPr>
        <w:t xml:space="preserve">. AM </w:t>
      </w:r>
      <w:r w:rsidRPr="0021481A">
        <w:rPr>
          <w:rStyle w:val="Incipit"/>
          <w:lang w:val="en-US"/>
        </w:rPr>
        <w:t>Virgo gloriosa</w:t>
      </w:r>
      <w:r w:rsidRPr="0021481A">
        <w:rPr>
          <w:lang w:val="en-US"/>
        </w:rPr>
        <w:t xml:space="preserve">. </w:t>
      </w:r>
      <w:r w:rsidRPr="0021481A">
        <w:rPr>
          <w:lang w:val="pt-PT"/>
        </w:rPr>
        <w:t xml:space="preserve">OR </w:t>
      </w:r>
      <w:r w:rsidRPr="0021481A">
        <w:rPr>
          <w:rStyle w:val="Incipit"/>
          <w:lang w:val="pt-PT"/>
        </w:rPr>
        <w:t>Deus qui nos annua</w:t>
      </w:r>
      <w:r w:rsidRPr="0021481A">
        <w:rPr>
          <w:lang w:val="pt-PT"/>
        </w:rPr>
        <w:t>. Deinde suffragia.</w:t>
      </w:r>
    </w:p>
    <w:p w:rsidR="00EF12AD" w:rsidRPr="0021481A" w:rsidRDefault="00EF12AD"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virginum</w:t>
      </w:r>
      <w:r w:rsidRPr="0021481A">
        <w:rPr>
          <w:lang w:val="pt-PT"/>
        </w:rPr>
        <w:t>.</w:t>
      </w:r>
    </w:p>
    <w:p w:rsidR="00EF12AD" w:rsidRPr="0021481A" w:rsidRDefault="00EF12AD" w:rsidP="007F1DD4">
      <w:pPr>
        <w:rPr>
          <w:lang w:val="pt-PT"/>
        </w:rPr>
      </w:pPr>
      <w:r w:rsidRPr="0021481A">
        <w:rPr>
          <w:rStyle w:val="Time2"/>
          <w:lang w:val="it-IT"/>
        </w:rPr>
        <w:t>In primo nocturno</w:t>
      </w:r>
      <w:r w:rsidRPr="0021481A">
        <w:rPr>
          <w:lang w:val="it-IT"/>
        </w:rPr>
        <w:t xml:space="preserve"> AN </w:t>
      </w:r>
      <w:r w:rsidRPr="0021481A">
        <w:rPr>
          <w:rStyle w:val="Incipit"/>
          <w:lang w:val="it-IT"/>
        </w:rPr>
        <w:t>Caecilia virgo</w:t>
      </w:r>
      <w:r w:rsidRPr="0021481A">
        <w:rPr>
          <w:lang w:val="it-IT"/>
        </w:rPr>
        <w:t xml:space="preserve"> cum reliquis. </w:t>
      </w:r>
      <w:r w:rsidRPr="0021481A">
        <w:rPr>
          <w:lang w:val="pt-PT"/>
        </w:rPr>
        <w:t xml:space="preserve">VS </w:t>
      </w:r>
      <w:r w:rsidRPr="0021481A">
        <w:rPr>
          <w:rStyle w:val="Incipit"/>
          <w:lang w:val="pt-PT"/>
        </w:rPr>
        <w:t>Specie tua</w:t>
      </w:r>
      <w:r w:rsidRPr="0021481A">
        <w:rPr>
          <w:lang w:val="pt-PT"/>
        </w:rPr>
        <w:t xml:space="preserve">. Legitur passio eius cum historia propria [RP] </w:t>
      </w:r>
      <w:r w:rsidRPr="0021481A">
        <w:rPr>
          <w:rStyle w:val="Incipit"/>
          <w:lang w:val="pt-PT"/>
        </w:rPr>
        <w:t>Cantantibus organis</w:t>
      </w:r>
      <w:r w:rsidRPr="0021481A">
        <w:rPr>
          <w:lang w:val="pt-PT"/>
        </w:rPr>
        <w:t xml:space="preserve">. EV </w:t>
      </w:r>
      <w:r w:rsidRPr="0021481A">
        <w:rPr>
          <w:rStyle w:val="Incipit"/>
          <w:lang w:val="pt-PT"/>
        </w:rPr>
        <w:t>Simile est regnum caelorum</w:t>
      </w:r>
      <w:r w:rsidR="00804030" w:rsidRPr="0021481A">
        <w:rPr>
          <w:rStyle w:val="Incipit"/>
          <w:lang w:val="pt-PT"/>
        </w:rPr>
        <w:t xml:space="preserve"> decem</w:t>
      </w:r>
      <w:r w:rsidR="00804030" w:rsidRPr="0021481A">
        <w:rPr>
          <w:lang w:val="pt-PT"/>
        </w:rPr>
        <w:t>.</w:t>
      </w:r>
    </w:p>
    <w:p w:rsidR="00804030" w:rsidRPr="0021481A" w:rsidRDefault="00804030" w:rsidP="007F1DD4">
      <w:pPr>
        <w:rPr>
          <w:lang w:val="en-US"/>
        </w:rPr>
      </w:pPr>
      <w:r w:rsidRPr="0021481A">
        <w:rPr>
          <w:rStyle w:val="Time1"/>
          <w:lang w:val="en-US"/>
        </w:rPr>
        <w:t>Ad laudes</w:t>
      </w:r>
      <w:r w:rsidRPr="0021481A">
        <w:rPr>
          <w:lang w:val="en-US"/>
        </w:rPr>
        <w:t xml:space="preserve"> AN </w:t>
      </w:r>
      <w:r w:rsidRPr="0021481A">
        <w:rPr>
          <w:rStyle w:val="Incipit"/>
          <w:lang w:val="en-US"/>
        </w:rPr>
        <w:t>Dum aurora</w:t>
      </w:r>
      <w:r w:rsidRPr="0021481A">
        <w:rPr>
          <w:lang w:val="en-US"/>
        </w:rPr>
        <w:t xml:space="preserve"> [</w:t>
      </w:r>
      <w:r w:rsidR="0055093A" w:rsidRPr="0021481A">
        <w:rPr>
          <w:lang w:val="en-US"/>
        </w:rPr>
        <w:t>cum ceteris</w:t>
      </w:r>
      <w:r w:rsidRPr="0021481A">
        <w:rPr>
          <w:lang w:val="en-US"/>
        </w:rPr>
        <w:t xml:space="preserve">]. [KY] </w:t>
      </w:r>
      <w:r w:rsidRPr="0021481A">
        <w:rPr>
          <w:rStyle w:val="Incipit"/>
          <w:lang w:val="en-US"/>
        </w:rPr>
        <w:t>Kyrie</w:t>
      </w:r>
      <w:r w:rsidRPr="0021481A">
        <w:rPr>
          <w:lang w:val="en-US"/>
        </w:rPr>
        <w:t xml:space="preserve">. [PN] </w:t>
      </w:r>
      <w:r w:rsidRPr="0021481A">
        <w:rPr>
          <w:rStyle w:val="Incipit"/>
          <w:lang w:val="en-US"/>
        </w:rPr>
        <w:t>Pater noster</w:t>
      </w:r>
      <w:r w:rsidRPr="0021481A">
        <w:rPr>
          <w:lang w:val="en-US"/>
        </w:rPr>
        <w:t xml:space="preserve">. OR </w:t>
      </w:r>
      <w:r w:rsidRPr="0021481A">
        <w:rPr>
          <w:rStyle w:val="Incipit"/>
          <w:lang w:val="en-US"/>
        </w:rPr>
        <w:t>Deus qui nos annua</w:t>
      </w:r>
      <w:r w:rsidRPr="0021481A">
        <w:rPr>
          <w:lang w:val="en-US"/>
        </w:rPr>
        <w:t>.</w:t>
      </w:r>
    </w:p>
    <w:p w:rsidR="00804030" w:rsidRPr="0021481A" w:rsidRDefault="00804030" w:rsidP="007F1DD4">
      <w:pPr>
        <w:rPr>
          <w:lang w:val="en-US"/>
        </w:rPr>
      </w:pPr>
      <w:r w:rsidRPr="0021481A">
        <w:rPr>
          <w:rStyle w:val="Time1"/>
          <w:lang w:val="en-US"/>
        </w:rPr>
        <w:t>Ad horas</w:t>
      </w:r>
      <w:r w:rsidRPr="0021481A">
        <w:rPr>
          <w:lang w:val="en-US"/>
        </w:rPr>
        <w:t xml:space="preserve"> cantentur laudes. Et responsoria de virginibus.</w:t>
      </w:r>
    </w:p>
    <w:p w:rsidR="00804030" w:rsidRPr="0021481A" w:rsidRDefault="00804030" w:rsidP="007F1DD4">
      <w:pPr>
        <w:rPr>
          <w:lang w:val="pt-PT"/>
        </w:rPr>
      </w:pPr>
      <w:r w:rsidRPr="0021481A">
        <w:rPr>
          <w:rStyle w:val="Time1"/>
          <w:lang w:val="en-US"/>
        </w:rPr>
        <w:t>Ad missam</w:t>
      </w:r>
      <w:r w:rsidRPr="0021481A">
        <w:rPr>
          <w:lang w:val="en-US"/>
        </w:rPr>
        <w:t xml:space="preserve"> IN </w:t>
      </w:r>
      <w:r w:rsidRPr="0021481A">
        <w:rPr>
          <w:rStyle w:val="Incipit"/>
          <w:lang w:val="en-US"/>
        </w:rPr>
        <w:t>Loquebar</w:t>
      </w:r>
      <w:r w:rsidRPr="0021481A">
        <w:rPr>
          <w:lang w:val="en-US"/>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(222ra) Secunda oratio de dominica. Tertia quam velis. EP </w:t>
      </w:r>
      <w:r w:rsidRPr="0021481A">
        <w:rPr>
          <w:rStyle w:val="Incipit"/>
          <w:lang w:val="pt-PT"/>
        </w:rPr>
        <w:t>De virginibus praeceptum non habeo</w:t>
      </w:r>
      <w:r w:rsidRPr="0021481A">
        <w:rPr>
          <w:lang w:val="pt-PT"/>
        </w:rPr>
        <w:t xml:space="preserve">. GR </w:t>
      </w:r>
      <w:r w:rsidRPr="0021481A">
        <w:rPr>
          <w:rStyle w:val="Incipit"/>
          <w:lang w:val="pt-PT"/>
        </w:rPr>
        <w:t>Audi filia</w:t>
      </w:r>
      <w:r w:rsidRPr="0021481A">
        <w:rPr>
          <w:lang w:val="pt-PT"/>
        </w:rPr>
        <w:t xml:space="preserve">. ALV </w:t>
      </w:r>
      <w:r w:rsidRPr="0021481A">
        <w:rPr>
          <w:rStyle w:val="Incipit"/>
          <w:lang w:val="pt-PT"/>
        </w:rPr>
        <w:t>Diffusa est gratia</w:t>
      </w:r>
      <w:r w:rsidRPr="0021481A">
        <w:rPr>
          <w:lang w:val="pt-PT"/>
        </w:rPr>
        <w:t xml:space="preserve">. EV </w:t>
      </w:r>
      <w:r w:rsidRPr="0021481A">
        <w:rPr>
          <w:rStyle w:val="Incipit"/>
          <w:lang w:val="pt-PT"/>
        </w:rPr>
        <w:t>Simile est regnum caelorum decem</w:t>
      </w:r>
      <w:r w:rsidRPr="0021481A">
        <w:rPr>
          <w:lang w:val="pt-PT"/>
        </w:rPr>
        <w:t xml:space="preserve">. OF </w:t>
      </w:r>
      <w:r w:rsidRPr="0021481A">
        <w:rPr>
          <w:rStyle w:val="Incipit"/>
          <w:lang w:val="pt-PT"/>
        </w:rPr>
        <w:t>Offerentur</w:t>
      </w:r>
      <w:r w:rsidRPr="0021481A">
        <w:rPr>
          <w:lang w:val="pt-PT"/>
        </w:rPr>
        <w:t xml:space="preserve"> minus. CO </w:t>
      </w:r>
      <w:r w:rsidRPr="0021481A">
        <w:rPr>
          <w:rStyle w:val="Incipit"/>
          <w:lang w:val="pt-PT"/>
        </w:rPr>
        <w:t>Confundantur superbi</w:t>
      </w:r>
      <w:r w:rsidRPr="0021481A">
        <w:rPr>
          <w:lang w:val="pt-PT"/>
        </w:rPr>
        <w:t>.</w:t>
      </w:r>
    </w:p>
    <w:p w:rsidR="00804030" w:rsidRPr="0021481A" w:rsidRDefault="00804030" w:rsidP="007F1DD4">
      <w:pPr>
        <w:rPr>
          <w:lang w:val="pt-PT"/>
        </w:rPr>
      </w:pPr>
      <w:r w:rsidRPr="0021481A">
        <w:rPr>
          <w:rStyle w:val="Time1"/>
          <w:lang w:val="pt-PT"/>
        </w:rPr>
        <w:t>In secunda vespera</w:t>
      </w:r>
      <w:r w:rsidRPr="0021481A">
        <w:rPr>
          <w:lang w:val="pt-PT"/>
        </w:rPr>
        <w:t xml:space="preserve"> super feriales psalmos AN</w:t>
      </w:r>
      <w:r w:rsidR="0055093A" w:rsidRPr="0021481A">
        <w:rPr>
          <w:lang w:val="pt-PT"/>
        </w:rPr>
        <w:t xml:space="preserve"> </w:t>
      </w:r>
      <w:r w:rsidRPr="0021481A">
        <w:rPr>
          <w:rStyle w:val="Incipit"/>
          <w:lang w:val="pt-PT"/>
        </w:rPr>
        <w:t>Cantantibus</w:t>
      </w:r>
      <w:r w:rsidRPr="0021481A">
        <w:rPr>
          <w:lang w:val="pt-PT"/>
        </w:rPr>
        <w:t xml:space="preserve">. CP </w:t>
      </w:r>
      <w:r w:rsidRPr="0021481A">
        <w:rPr>
          <w:rStyle w:val="Incipit"/>
          <w:lang w:val="pt-PT"/>
        </w:rPr>
        <w:t>Felix sterilis</w:t>
      </w:r>
      <w:r w:rsidRPr="0021481A">
        <w:rPr>
          <w:lang w:val="pt-PT"/>
        </w:rPr>
        <w:t xml:space="preserve">. Hymnus ut supra. VS </w:t>
      </w:r>
      <w:r w:rsidRPr="0021481A">
        <w:rPr>
          <w:rStyle w:val="Incipit"/>
          <w:lang w:val="pt-PT"/>
        </w:rPr>
        <w:t>Specie tua</w:t>
      </w:r>
      <w:r w:rsidRPr="0021481A">
        <w:rPr>
          <w:lang w:val="pt-PT"/>
        </w:rPr>
        <w:t xml:space="preserve">. AM </w:t>
      </w:r>
      <w:r w:rsidRPr="0021481A">
        <w:rPr>
          <w:rStyle w:val="Incipit"/>
          <w:lang w:val="pt-PT"/>
        </w:rPr>
        <w:t>O beata Caecilia</w:t>
      </w:r>
      <w:r w:rsidRPr="0021481A">
        <w:rPr>
          <w:lang w:val="pt-PT"/>
        </w:rPr>
        <w:t xml:space="preserve">. OR </w:t>
      </w:r>
      <w:r w:rsidRPr="0021481A">
        <w:rPr>
          <w:rStyle w:val="Incipit"/>
          <w:lang w:val="pt-PT"/>
        </w:rPr>
        <w:t>Deus qui nos annua</w:t>
      </w:r>
      <w:r w:rsidRPr="0021481A">
        <w:rPr>
          <w:lang w:val="pt-PT"/>
        </w:rPr>
        <w:t>. Deinde antiphona et oratio de sancto Clemente. Suffragia.</w:t>
      </w:r>
    </w:p>
    <w:p w:rsidR="00804030" w:rsidRPr="0021481A" w:rsidRDefault="00804030" w:rsidP="0055093A">
      <w:pPr>
        <w:pStyle w:val="Titolo1"/>
        <w:rPr>
          <w:lang w:val="pt-PT"/>
        </w:rPr>
      </w:pPr>
      <w:r w:rsidRPr="0021481A">
        <w:rPr>
          <w:lang w:val="pt-PT"/>
        </w:rPr>
        <w:t>IN NATIVITATE SANCTI |</w:t>
      </w:r>
      <w:r w:rsidR="0055093A" w:rsidRPr="0021481A">
        <w:rPr>
          <w:lang w:val="pt-PT"/>
        </w:rPr>
        <w:t>CLE</w:t>
      </w:r>
      <w:r w:rsidRPr="0021481A">
        <w:rPr>
          <w:lang w:val="pt-PT"/>
        </w:rPr>
        <w:t>M</w:t>
      </w:r>
      <w:r w:rsidR="0055093A" w:rsidRPr="0021481A">
        <w:rPr>
          <w:lang w:val="pt-PT"/>
        </w:rPr>
        <w:t>E</w:t>
      </w:r>
      <w:r w:rsidRPr="0021481A">
        <w:rPr>
          <w:lang w:val="pt-PT"/>
        </w:rPr>
        <w:t>NTI</w:t>
      </w:r>
      <w:r w:rsidR="0055093A" w:rsidRPr="0021481A">
        <w:rPr>
          <w:lang w:val="pt-PT"/>
        </w:rPr>
        <w:t>::</w:t>
      </w:r>
      <w:r w:rsidRPr="0021481A">
        <w:rPr>
          <w:lang w:val="pt-PT"/>
        </w:rPr>
        <w:t>CLEMENTIS|</w:t>
      </w:r>
    </w:p>
    <w:p w:rsidR="00804030" w:rsidRPr="0021481A" w:rsidRDefault="00804030"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confessorum</w:t>
      </w:r>
      <w:r w:rsidRPr="0021481A">
        <w:rPr>
          <w:lang w:val="pt-PT"/>
        </w:rPr>
        <w:t xml:space="preserve">. Cantantur novem antiphonae cum suis psalmis competentibus de confessoribus. VS </w:t>
      </w:r>
      <w:r w:rsidRPr="0021481A">
        <w:rPr>
          <w:rStyle w:val="Incipit"/>
          <w:lang w:val="pt-PT"/>
        </w:rPr>
        <w:t>Gloria et honore</w:t>
      </w:r>
      <w:r w:rsidRPr="0021481A">
        <w:rPr>
          <w:lang w:val="pt-PT"/>
        </w:rPr>
        <w:t xml:space="preserve">. Legitur passio eius cum tribus responsoriis. [RP] </w:t>
      </w:r>
      <w:r w:rsidRPr="0021481A">
        <w:rPr>
          <w:rStyle w:val="Incipit"/>
          <w:lang w:val="pt-PT"/>
        </w:rPr>
        <w:t>Orante sancto (222rb) Clemente</w:t>
      </w:r>
      <w:r w:rsidRPr="0021481A">
        <w:rPr>
          <w:lang w:val="pt-PT"/>
        </w:rPr>
        <w:t xml:space="preserve">. RP </w:t>
      </w:r>
      <w:r w:rsidRPr="0021481A">
        <w:rPr>
          <w:rStyle w:val="Incipit"/>
          <w:lang w:val="pt-PT"/>
        </w:rPr>
        <w:t>Dedisti domine</w:t>
      </w:r>
      <w:r w:rsidRPr="0021481A">
        <w:rPr>
          <w:lang w:val="pt-PT"/>
        </w:rPr>
        <w:t xml:space="preserve">. RP </w:t>
      </w:r>
      <w:r w:rsidRPr="0021481A">
        <w:rPr>
          <w:rStyle w:val="Incipit"/>
          <w:lang w:val="pt-PT"/>
        </w:rPr>
        <w:t>Ora pro nobis</w:t>
      </w:r>
      <w:r w:rsidRPr="0021481A">
        <w:rPr>
          <w:lang w:val="pt-PT"/>
        </w:rPr>
        <w:t>.</w:t>
      </w:r>
    </w:p>
    <w:p w:rsidR="00804030" w:rsidRPr="0021481A" w:rsidRDefault="00804030" w:rsidP="007F1DD4">
      <w:pPr>
        <w:rPr>
          <w:lang w:val="fr-FR"/>
        </w:rPr>
      </w:pPr>
      <w:r w:rsidRPr="0021481A">
        <w:rPr>
          <w:rStyle w:val="Time1"/>
          <w:lang w:val="pt-PT"/>
        </w:rPr>
        <w:lastRenderedPageBreak/>
        <w:t>Ad laudes</w:t>
      </w:r>
      <w:r w:rsidRPr="0021481A">
        <w:rPr>
          <w:lang w:val="pt-PT"/>
        </w:rPr>
        <w:t xml:space="preserve"> AN </w:t>
      </w:r>
      <w:r w:rsidR="0055093A" w:rsidRPr="0021481A">
        <w:rPr>
          <w:rStyle w:val="Incipit"/>
          <w:lang w:val="pt-PT"/>
        </w:rPr>
        <w:t>O</w:t>
      </w:r>
      <w:r w:rsidRPr="0021481A">
        <w:rPr>
          <w:rStyle w:val="Incipit"/>
          <w:lang w:val="pt-PT"/>
        </w:rPr>
        <w:t>rante sancte Clemente</w:t>
      </w:r>
      <w:r w:rsidRPr="0021481A">
        <w:rPr>
          <w:lang w:val="pt-PT"/>
        </w:rPr>
        <w:t xml:space="preserve"> cum ceteris. CP </w:t>
      </w:r>
      <w:r w:rsidRPr="0021481A">
        <w:rPr>
          <w:rStyle w:val="Incipit"/>
          <w:lang w:val="pt-PT"/>
        </w:rPr>
        <w:t>Rogo te Germane</w:t>
      </w:r>
      <w:r w:rsidRPr="0021481A">
        <w:rPr>
          <w:lang w:val="pt-PT"/>
        </w:rPr>
        <w:t xml:space="preserve">. VS </w:t>
      </w:r>
      <w:r w:rsidRPr="0021481A">
        <w:rPr>
          <w:rStyle w:val="Incipit"/>
          <w:lang w:val="pt-PT"/>
        </w:rPr>
        <w:t>Magna est gloria eius</w:t>
      </w:r>
      <w:r w:rsidRPr="0021481A">
        <w:rPr>
          <w:lang w:val="pt-PT"/>
        </w:rPr>
        <w:t xml:space="preserve">. AB </w:t>
      </w:r>
      <w:r w:rsidRPr="0021481A">
        <w:rPr>
          <w:rStyle w:val="Incipit"/>
          <w:lang w:val="pt-PT"/>
        </w:rPr>
        <w:t>Dedisti domine</w:t>
      </w:r>
      <w:r w:rsidRPr="0021481A">
        <w:rPr>
          <w:lang w:val="pt-PT"/>
        </w:rPr>
        <w:t xml:space="preserve">. </w:t>
      </w:r>
      <w:r w:rsidRPr="0021481A">
        <w:rPr>
          <w:lang w:val="fr-FR"/>
        </w:rPr>
        <w:t xml:space="preserve">[KY] </w:t>
      </w:r>
      <w:r w:rsidRPr="0021481A">
        <w:rPr>
          <w:rStyle w:val="Incipit"/>
          <w:lang w:val="fr-FR"/>
        </w:rPr>
        <w:t>Kyrie</w:t>
      </w:r>
      <w:r w:rsidRPr="0021481A">
        <w:rPr>
          <w:lang w:val="fr-FR"/>
        </w:rPr>
        <w:t xml:space="preserve">. [PN] </w:t>
      </w:r>
      <w:r w:rsidRPr="0021481A">
        <w:rPr>
          <w:rStyle w:val="Incipit"/>
          <w:lang w:val="fr-FR"/>
        </w:rPr>
        <w:t>Pater noster</w:t>
      </w:r>
      <w:r w:rsidRPr="0021481A">
        <w:rPr>
          <w:lang w:val="fr-FR"/>
        </w:rPr>
        <w:t xml:space="preserve">. OR </w:t>
      </w:r>
      <w:r w:rsidRPr="0021481A">
        <w:rPr>
          <w:rStyle w:val="Incipit"/>
          <w:lang w:val="fr-FR"/>
        </w:rPr>
        <w:t>Omnipotens sempiterne deus</w:t>
      </w:r>
      <w:r w:rsidRPr="0021481A">
        <w:rPr>
          <w:lang w:val="fr-FR"/>
        </w:rPr>
        <w:t>. Deinde suffragia.</w:t>
      </w:r>
    </w:p>
    <w:p w:rsidR="00804030" w:rsidRPr="0021481A" w:rsidRDefault="00804030" w:rsidP="007F1DD4">
      <w:pPr>
        <w:rPr>
          <w:lang w:val="it-IT"/>
        </w:rPr>
      </w:pPr>
      <w:r w:rsidRPr="0021481A">
        <w:rPr>
          <w:rStyle w:val="Time1"/>
          <w:lang w:val="it-IT"/>
        </w:rPr>
        <w:t>Ad horas</w:t>
      </w:r>
      <w:r w:rsidRPr="0021481A">
        <w:rPr>
          <w:lang w:val="it-IT"/>
        </w:rPr>
        <w:t xml:space="preserve"> cantentur laudes. Et responsoria de uno confessore.</w:t>
      </w:r>
    </w:p>
    <w:p w:rsidR="00804030" w:rsidRPr="0021481A" w:rsidRDefault="00804030" w:rsidP="007F1DD4">
      <w:pPr>
        <w:rPr>
          <w:lang w:val="fr-FR"/>
        </w:rPr>
      </w:pPr>
      <w:r w:rsidRPr="0021481A">
        <w:rPr>
          <w:rStyle w:val="Time1"/>
          <w:lang w:val="it-IT"/>
        </w:rPr>
        <w:t>Ad missam</w:t>
      </w:r>
      <w:r w:rsidRPr="0021481A">
        <w:rPr>
          <w:lang w:val="it-IT"/>
        </w:rPr>
        <w:t xml:space="preserve"> IN </w:t>
      </w:r>
      <w:r w:rsidRPr="0021481A">
        <w:rPr>
          <w:rStyle w:val="Incipit"/>
          <w:lang w:val="it-IT"/>
        </w:rPr>
        <w:t>Dicit dominus sermones</w:t>
      </w:r>
      <w:r w:rsidRPr="0021481A">
        <w:rPr>
          <w:lang w:val="it-IT"/>
        </w:rPr>
        <w:t xml:space="preserve">. [KY] </w:t>
      </w:r>
      <w:r w:rsidRPr="0021481A">
        <w:rPr>
          <w:rStyle w:val="Incipit"/>
          <w:lang w:val="it-IT"/>
        </w:rPr>
        <w:t>Kyrie</w:t>
      </w:r>
      <w:r w:rsidRPr="0021481A">
        <w:rPr>
          <w:lang w:val="it-IT"/>
        </w:rPr>
        <w:t xml:space="preserve">. </w:t>
      </w:r>
      <w:r w:rsidRPr="0021481A">
        <w:rPr>
          <w:lang w:val="pt-PT"/>
        </w:rPr>
        <w:t xml:space="preserve">[GL] </w:t>
      </w:r>
      <w:r w:rsidRPr="0021481A">
        <w:rPr>
          <w:rStyle w:val="Incipit"/>
          <w:lang w:val="pt-PT"/>
        </w:rPr>
        <w:t>Gloria in excelsis</w:t>
      </w:r>
      <w:r w:rsidRPr="0021481A">
        <w:rPr>
          <w:lang w:val="pt-PT"/>
        </w:rPr>
        <w:t xml:space="preserve">. Secunda oratio de dominica. Tertia quam velis. </w:t>
      </w:r>
      <w:r w:rsidRPr="0021481A">
        <w:rPr>
          <w:lang w:val="fr-FR"/>
        </w:rPr>
        <w:t xml:space="preserve">CP </w:t>
      </w:r>
      <w:r w:rsidRPr="0021481A">
        <w:rPr>
          <w:rStyle w:val="Incipit"/>
          <w:lang w:val="fr-FR"/>
        </w:rPr>
        <w:t>Itaque fratres carissimi</w:t>
      </w:r>
      <w:r w:rsidRPr="0021481A">
        <w:rPr>
          <w:lang w:val="fr-FR"/>
        </w:rPr>
        <w:t xml:space="preserve">. GR </w:t>
      </w:r>
      <w:r w:rsidRPr="0021481A">
        <w:rPr>
          <w:rStyle w:val="Incipit"/>
          <w:lang w:val="fr-FR"/>
        </w:rPr>
        <w:t>Iuravit dominus</w:t>
      </w:r>
      <w:r w:rsidRPr="0021481A">
        <w:rPr>
          <w:lang w:val="fr-FR"/>
        </w:rPr>
        <w:t xml:space="preserve">. ALV </w:t>
      </w:r>
      <w:r w:rsidRPr="0021481A">
        <w:rPr>
          <w:rStyle w:val="Incipit"/>
          <w:lang w:val="fr-FR"/>
        </w:rPr>
        <w:t>Elegit te dominus</w:t>
      </w:r>
      <w:r w:rsidRPr="0021481A">
        <w:rPr>
          <w:lang w:val="fr-FR"/>
        </w:rPr>
        <w:t xml:space="preserve">. EV </w:t>
      </w:r>
      <w:r w:rsidRPr="0021481A">
        <w:rPr>
          <w:rStyle w:val="Incipit"/>
          <w:lang w:val="fr-FR"/>
        </w:rPr>
        <w:t>Homo quidam nobilis</w:t>
      </w:r>
      <w:r w:rsidRPr="0021481A">
        <w:rPr>
          <w:lang w:val="fr-FR"/>
        </w:rPr>
        <w:t xml:space="preserve">. OF </w:t>
      </w:r>
      <w:r w:rsidRPr="0021481A">
        <w:rPr>
          <w:rStyle w:val="Incipit"/>
          <w:lang w:val="fr-FR"/>
        </w:rPr>
        <w:t>Veritas mea</w:t>
      </w:r>
      <w:r w:rsidRPr="0021481A">
        <w:rPr>
          <w:lang w:val="fr-FR"/>
        </w:rPr>
        <w:t xml:space="preserve">. CO </w:t>
      </w:r>
      <w:r w:rsidRPr="0021481A">
        <w:rPr>
          <w:rStyle w:val="Incipit"/>
          <w:lang w:val="fr-FR"/>
        </w:rPr>
        <w:t>Beatus servus</w:t>
      </w:r>
      <w:r w:rsidRPr="0021481A">
        <w:rPr>
          <w:lang w:val="fr-FR"/>
        </w:rPr>
        <w:t>.</w:t>
      </w:r>
    </w:p>
    <w:p w:rsidR="00804030" w:rsidRPr="0021481A" w:rsidRDefault="00804030" w:rsidP="0055093A">
      <w:pPr>
        <w:pStyle w:val="Titolo1"/>
        <w:rPr>
          <w:lang w:val="fr-FR"/>
        </w:rPr>
      </w:pPr>
      <w:r w:rsidRPr="0021481A">
        <w:rPr>
          <w:lang w:val="fr-FR"/>
        </w:rPr>
        <w:t xml:space="preserve">IN NATIVITATE SANCTI </w:t>
      </w:r>
      <w:r w:rsidR="0055093A" w:rsidRPr="0021481A">
        <w:rPr>
          <w:lang w:val="fr-FR"/>
        </w:rPr>
        <w:t>CHRYSOGONI</w:t>
      </w:r>
    </w:p>
    <w:p w:rsidR="0055093A" w:rsidRPr="0021481A" w:rsidRDefault="0055093A" w:rsidP="007F1DD4">
      <w:pPr>
        <w:rPr>
          <w:lang w:val="pt-PT"/>
        </w:rPr>
      </w:pPr>
      <w:r w:rsidRPr="0021481A">
        <w:rPr>
          <w:rStyle w:val="Time1"/>
          <w:lang w:val="fr-FR"/>
        </w:rPr>
        <w:t>Ad vesperas</w:t>
      </w:r>
      <w:r w:rsidRPr="0021481A">
        <w:rPr>
          <w:lang w:val="fr-FR"/>
        </w:rPr>
        <w:t xml:space="preserve"> feriales |psalmos::psalmi|.</w:t>
      </w:r>
      <w:r w:rsidR="006D6E21" w:rsidRPr="0021481A">
        <w:rPr>
          <w:lang w:val="fr-FR"/>
        </w:rPr>
        <w:t xml:space="preserve"> Capitulum require de uno martyre. VS </w:t>
      </w:r>
      <w:r w:rsidR="006D6E21" w:rsidRPr="0021481A">
        <w:rPr>
          <w:rStyle w:val="Incipit"/>
          <w:lang w:val="fr-FR"/>
        </w:rPr>
        <w:t>Gloria et honore</w:t>
      </w:r>
      <w:r w:rsidR="006D6E21" w:rsidRPr="0021481A">
        <w:rPr>
          <w:lang w:val="fr-FR"/>
        </w:rPr>
        <w:t xml:space="preserve">. AM </w:t>
      </w:r>
      <w:r w:rsidR="006D6E21" w:rsidRPr="0021481A">
        <w:rPr>
          <w:rStyle w:val="Incipit"/>
          <w:lang w:val="fr-FR"/>
        </w:rPr>
        <w:t>Beatus vir qui suffert</w:t>
      </w:r>
      <w:r w:rsidR="006D6E21" w:rsidRPr="0021481A">
        <w:rPr>
          <w:lang w:val="fr-FR"/>
        </w:rPr>
        <w:t xml:space="preserve">. (222va) [KY] </w:t>
      </w:r>
      <w:r w:rsidR="006D6E21" w:rsidRPr="0021481A">
        <w:rPr>
          <w:rStyle w:val="Incipit"/>
          <w:lang w:val="fr-FR"/>
        </w:rPr>
        <w:t>Kyrie</w:t>
      </w:r>
      <w:r w:rsidR="006D6E21" w:rsidRPr="0021481A">
        <w:rPr>
          <w:lang w:val="fr-FR"/>
        </w:rPr>
        <w:t xml:space="preserve">. </w:t>
      </w:r>
      <w:r w:rsidR="006D6E21" w:rsidRPr="0021481A">
        <w:rPr>
          <w:lang w:val="pt-PT"/>
        </w:rPr>
        <w:t xml:space="preserve">[PN] </w:t>
      </w:r>
      <w:r w:rsidR="006D6E21" w:rsidRPr="0021481A">
        <w:rPr>
          <w:rStyle w:val="Incipit"/>
          <w:lang w:val="pt-PT"/>
        </w:rPr>
        <w:t>Pater noster</w:t>
      </w:r>
      <w:r w:rsidR="006D6E21" w:rsidRPr="0021481A">
        <w:rPr>
          <w:lang w:val="pt-PT"/>
        </w:rPr>
        <w:t xml:space="preserve">. OR </w:t>
      </w:r>
      <w:r w:rsidR="006D6E21" w:rsidRPr="0021481A">
        <w:rPr>
          <w:rStyle w:val="Incipit"/>
          <w:lang w:val="pt-PT"/>
        </w:rPr>
        <w:t>Adesto quaesumus domine</w:t>
      </w:r>
      <w:r w:rsidR="006D6E21" w:rsidRPr="0021481A">
        <w:rPr>
          <w:lang w:val="pt-PT"/>
        </w:rPr>
        <w:t>. Deinde suffragia.</w:t>
      </w:r>
    </w:p>
    <w:p w:rsidR="006D6E21" w:rsidRPr="00276593" w:rsidRDefault="006D6E21" w:rsidP="007F1DD4">
      <w:pPr>
        <w:rPr>
          <w:lang w:val="pt-PT"/>
        </w:rPr>
      </w:pPr>
      <w:r w:rsidRPr="0021481A">
        <w:rPr>
          <w:rStyle w:val="Time1"/>
          <w:lang w:val="pt-PT"/>
        </w:rPr>
        <w:t>Ad matutinam</w:t>
      </w:r>
      <w:r w:rsidRPr="0021481A">
        <w:rPr>
          <w:lang w:val="pt-PT"/>
        </w:rPr>
        <w:t xml:space="preserve"> INV </w:t>
      </w:r>
      <w:r w:rsidRPr="0021481A">
        <w:rPr>
          <w:rStyle w:val="Incipit"/>
          <w:lang w:val="pt-PT"/>
        </w:rPr>
        <w:t>Regem martyrum</w:t>
      </w:r>
      <w:r w:rsidRPr="0021481A">
        <w:rPr>
          <w:lang w:val="pt-PT"/>
        </w:rPr>
        <w:t xml:space="preserve"> cum nocturno. </w:t>
      </w:r>
      <w:r w:rsidRPr="00276593">
        <w:rPr>
          <w:lang w:val="pt-PT"/>
        </w:rPr>
        <w:t xml:space="preserve">VS </w:t>
      </w:r>
      <w:r w:rsidRPr="00276593">
        <w:rPr>
          <w:rStyle w:val="Incipit"/>
          <w:lang w:val="pt-PT"/>
        </w:rPr>
        <w:t>Posuisti domine</w:t>
      </w:r>
      <w:r w:rsidRPr="00276593">
        <w:rPr>
          <w:lang w:val="pt-PT"/>
        </w:rPr>
        <w:t>. Legitur passio cum tribus responsoriis de uno martyre.</w:t>
      </w:r>
    </w:p>
    <w:p w:rsidR="006D6E21" w:rsidRPr="00276593" w:rsidRDefault="006D6E21" w:rsidP="007F1DD4">
      <w:pPr>
        <w:rPr>
          <w:lang w:val="it-IT"/>
        </w:rPr>
      </w:pPr>
      <w:r w:rsidRPr="00276593">
        <w:rPr>
          <w:rStyle w:val="Time1"/>
          <w:lang w:val="pt-PT"/>
        </w:rPr>
        <w:t>Ad laudes</w:t>
      </w:r>
      <w:r w:rsidRPr="00276593">
        <w:rPr>
          <w:lang w:val="pt-PT"/>
        </w:rPr>
        <w:t xml:space="preserve"> AN </w:t>
      </w:r>
      <w:r w:rsidRPr="00276593">
        <w:rPr>
          <w:rStyle w:val="Incipit"/>
          <w:lang w:val="pt-PT"/>
        </w:rPr>
        <w:t>Qui me confessus</w:t>
      </w:r>
      <w:r w:rsidRPr="00276593">
        <w:rPr>
          <w:lang w:val="pt-PT"/>
        </w:rPr>
        <w:t xml:space="preserve"> tantum una. Capitulum require de uno martyre. VS </w:t>
      </w:r>
      <w:r w:rsidRPr="00276593">
        <w:rPr>
          <w:rStyle w:val="Incipit"/>
          <w:lang w:val="pt-PT"/>
        </w:rPr>
        <w:t>Magna est gloria eius</w:t>
      </w:r>
      <w:r w:rsidRPr="00276593">
        <w:rPr>
          <w:lang w:val="pt-PT"/>
        </w:rPr>
        <w:t xml:space="preserve">. AB </w:t>
      </w:r>
      <w:r w:rsidRPr="00276593">
        <w:rPr>
          <w:rStyle w:val="Incipit"/>
          <w:lang w:val="pt-PT"/>
        </w:rPr>
        <w:t>Hic vir despiciens</w:t>
      </w:r>
      <w:r w:rsidRPr="00276593">
        <w:rPr>
          <w:lang w:val="pt-PT"/>
        </w:rPr>
        <w:t xml:space="preserve">. [KY] </w:t>
      </w:r>
      <w:r w:rsidRPr="00276593">
        <w:rPr>
          <w:rStyle w:val="Incipit"/>
          <w:lang w:val="pt-PT"/>
        </w:rPr>
        <w:t>Kyrie</w:t>
      </w:r>
      <w:r w:rsidRPr="00276593">
        <w:rPr>
          <w:lang w:val="pt-PT"/>
        </w:rPr>
        <w:t xml:space="preserve">. [PN] </w:t>
      </w:r>
      <w:r w:rsidRPr="00276593">
        <w:rPr>
          <w:rStyle w:val="Incipit"/>
          <w:lang w:val="pt-PT"/>
        </w:rPr>
        <w:t>Pater noster</w:t>
      </w:r>
      <w:r w:rsidRPr="00276593">
        <w:rPr>
          <w:lang w:val="pt-PT"/>
        </w:rPr>
        <w:t xml:space="preserve">. </w:t>
      </w:r>
      <w:r w:rsidRPr="00276593">
        <w:rPr>
          <w:lang w:val="it-IT"/>
        </w:rPr>
        <w:t xml:space="preserve">OR </w:t>
      </w:r>
      <w:r w:rsidRPr="00276593">
        <w:rPr>
          <w:rStyle w:val="Incipit"/>
          <w:lang w:val="it-IT"/>
        </w:rPr>
        <w:t>Adesto quaesumus domine</w:t>
      </w:r>
      <w:r w:rsidRPr="00276593">
        <w:rPr>
          <w:lang w:val="it-IT"/>
        </w:rPr>
        <w:t>. Deinde suffragia.</w:t>
      </w:r>
    </w:p>
    <w:p w:rsidR="006D6E21" w:rsidRPr="00276593" w:rsidRDefault="006D6E21" w:rsidP="007F1DD4">
      <w:pPr>
        <w:rPr>
          <w:lang w:val="it-IT"/>
        </w:rPr>
      </w:pPr>
      <w:r w:rsidRPr="00276593">
        <w:rPr>
          <w:rStyle w:val="Time1"/>
          <w:lang w:val="it-IT"/>
        </w:rPr>
        <w:t>Ad horas</w:t>
      </w:r>
      <w:r w:rsidRPr="00276593">
        <w:rPr>
          <w:lang w:val="it-IT"/>
        </w:rPr>
        <w:t xml:space="preserve"> cantentur laudes. Et responsoria de uno martyre.</w:t>
      </w:r>
    </w:p>
    <w:p w:rsidR="006D6E21" w:rsidRPr="0021481A" w:rsidRDefault="006D6E21" w:rsidP="007F1DD4">
      <w:pPr>
        <w:rPr>
          <w:lang w:val="it-IT"/>
        </w:rPr>
      </w:pPr>
      <w:r w:rsidRPr="0021481A">
        <w:rPr>
          <w:rStyle w:val="Time1"/>
          <w:lang w:val="it-IT"/>
        </w:rPr>
        <w:t>Ad missam</w:t>
      </w:r>
      <w:r w:rsidRPr="0021481A">
        <w:rPr>
          <w:lang w:val="it-IT"/>
        </w:rPr>
        <w:t xml:space="preserve"> IN </w:t>
      </w:r>
      <w:r w:rsidRPr="0021481A">
        <w:rPr>
          <w:rStyle w:val="Incipit"/>
          <w:lang w:val="it-IT"/>
        </w:rPr>
        <w:t>Iustus non conturbabitur</w:t>
      </w:r>
      <w:r w:rsidRPr="0021481A">
        <w:rPr>
          <w:lang w:val="it-IT"/>
        </w:rPr>
        <w:t xml:space="preserve">. </w:t>
      </w:r>
      <w:r w:rsidRPr="0021481A">
        <w:rPr>
          <w:lang w:val="pt-PT"/>
        </w:rPr>
        <w:t xml:space="preserve">Feriale [KY] </w:t>
      </w:r>
      <w:r w:rsidRPr="0021481A">
        <w:rPr>
          <w:rStyle w:val="Incipit"/>
          <w:lang w:val="pt-PT"/>
        </w:rPr>
        <w:t>Kyrie</w:t>
      </w:r>
      <w:r w:rsidRPr="0021481A">
        <w:rPr>
          <w:lang w:val="pt-PT"/>
        </w:rPr>
        <w:t xml:space="preserve">. Secunda oratio de dominica. </w:t>
      </w:r>
      <w:r w:rsidRPr="0021481A">
        <w:rPr>
          <w:lang w:val="it-IT"/>
        </w:rPr>
        <w:t xml:space="preserve">Tertia quam velis. EP </w:t>
      </w:r>
      <w:r w:rsidRPr="0021481A">
        <w:rPr>
          <w:rStyle w:val="Incipit"/>
          <w:lang w:val="it-IT"/>
        </w:rPr>
        <w:t>Iustus si morte</w:t>
      </w:r>
      <w:r w:rsidRPr="0021481A">
        <w:rPr>
          <w:lang w:val="it-IT"/>
        </w:rPr>
        <w:t xml:space="preserve">. GR </w:t>
      </w:r>
      <w:r w:rsidRPr="0021481A">
        <w:rPr>
          <w:rStyle w:val="Incipit"/>
          <w:lang w:val="it-IT"/>
        </w:rPr>
        <w:t>Gloria et honore</w:t>
      </w:r>
      <w:r w:rsidRPr="0021481A">
        <w:rPr>
          <w:lang w:val="it-IT"/>
        </w:rPr>
        <w:t xml:space="preserve">. EV </w:t>
      </w:r>
      <w:r w:rsidRPr="0021481A">
        <w:rPr>
          <w:rStyle w:val="Incipit"/>
          <w:lang w:val="it-IT"/>
        </w:rPr>
        <w:t>Convocata turba</w:t>
      </w:r>
      <w:r w:rsidRPr="0021481A">
        <w:rPr>
          <w:lang w:val="it-IT"/>
        </w:rPr>
        <w:t xml:space="preserve">. OF </w:t>
      </w:r>
      <w:r w:rsidRPr="0021481A">
        <w:rPr>
          <w:rStyle w:val="Incipit"/>
          <w:lang w:val="it-IT"/>
        </w:rPr>
        <w:t>Posuisti domine</w:t>
      </w:r>
      <w:r w:rsidRPr="0021481A">
        <w:rPr>
          <w:lang w:val="it-IT"/>
        </w:rPr>
        <w:t xml:space="preserve">. CO </w:t>
      </w:r>
      <w:r w:rsidRPr="0021481A">
        <w:rPr>
          <w:rStyle w:val="Incipit"/>
          <w:lang w:val="it-IT"/>
        </w:rPr>
        <w:t>Magna est gloria</w:t>
      </w:r>
      <w:r w:rsidRPr="0021481A">
        <w:rPr>
          <w:lang w:val="it-IT"/>
        </w:rPr>
        <w:t>.</w:t>
      </w:r>
    </w:p>
    <w:p w:rsidR="006D6E21" w:rsidRPr="0021481A" w:rsidRDefault="006D6E21" w:rsidP="006D6E21">
      <w:pPr>
        <w:pStyle w:val="Titolo1"/>
        <w:rPr>
          <w:lang w:val="it-IT"/>
        </w:rPr>
      </w:pPr>
      <w:r w:rsidRPr="0021481A">
        <w:rPr>
          <w:lang w:val="it-IT"/>
        </w:rPr>
        <w:t>IN NATIVITATE SANCTAE KATHARINAE VIRGINIS AC MARTYRIS</w:t>
      </w:r>
    </w:p>
    <w:p w:rsidR="006D6E21" w:rsidRPr="0021481A" w:rsidRDefault="006D6E21" w:rsidP="007F1DD4">
      <w:pPr>
        <w:rPr>
          <w:lang w:val="pt-PT"/>
        </w:rPr>
      </w:pPr>
      <w:r w:rsidRPr="0021481A">
        <w:rPr>
          <w:rStyle w:val="Time1"/>
          <w:lang w:val="it-IT"/>
        </w:rPr>
        <w:t>Ad (222vb) vesperas</w:t>
      </w:r>
      <w:r w:rsidRPr="0021481A">
        <w:rPr>
          <w:lang w:val="it-IT"/>
        </w:rPr>
        <w:t xml:space="preserve"> AN </w:t>
      </w:r>
      <w:r w:rsidRPr="0021481A">
        <w:rPr>
          <w:rStyle w:val="Incipit"/>
          <w:lang w:val="it-IT"/>
        </w:rPr>
        <w:t>Inclita sanctae</w:t>
      </w:r>
      <w:r w:rsidRPr="0021481A">
        <w:rPr>
          <w:lang w:val="it-IT"/>
        </w:rPr>
        <w:t xml:space="preserve">. </w:t>
      </w:r>
      <w:r w:rsidRPr="0021481A">
        <w:rPr>
          <w:lang w:val="pt-PT"/>
        </w:rPr>
        <w:t xml:space="preserve">CP </w:t>
      </w:r>
      <w:r w:rsidRPr="0021481A">
        <w:rPr>
          <w:rStyle w:val="Incipit"/>
          <w:lang w:val="pt-PT"/>
        </w:rPr>
        <w:t>Confitebor</w:t>
      </w:r>
      <w:r w:rsidRPr="0021481A">
        <w:rPr>
          <w:lang w:val="pt-PT"/>
        </w:rPr>
        <w:t xml:space="preserve">. RP </w:t>
      </w:r>
      <w:r w:rsidRPr="0021481A">
        <w:rPr>
          <w:rStyle w:val="Incipit"/>
          <w:lang w:val="pt-PT"/>
        </w:rPr>
        <w:t>Surge virgo</w:t>
      </w:r>
      <w:r w:rsidRPr="0021481A">
        <w:rPr>
          <w:lang w:val="pt-PT"/>
        </w:rPr>
        <w:t>. HY</w:t>
      </w:r>
      <w:r w:rsidR="00CD7B84" w:rsidRPr="0021481A">
        <w:rPr>
          <w:lang w:val="pt-PT"/>
        </w:rPr>
        <w:t>HV</w:t>
      </w:r>
      <w:r w:rsidRPr="0021481A">
        <w:rPr>
          <w:lang w:val="pt-PT"/>
        </w:rPr>
        <w:t xml:space="preserve"> </w:t>
      </w:r>
      <w:r w:rsidR="00CD7B84" w:rsidRPr="0021481A">
        <w:rPr>
          <w:rStyle w:val="Incipit"/>
          <w:lang w:val="pt-PT"/>
        </w:rPr>
        <w:t>Tu nos virgo</w:t>
      </w:r>
      <w:r w:rsidR="00CD7B84" w:rsidRPr="0021481A">
        <w:rPr>
          <w:lang w:val="pt-PT"/>
        </w:rPr>
        <w:t xml:space="preserve">. VS </w:t>
      </w:r>
      <w:r w:rsidR="00CD7B84" w:rsidRPr="0021481A">
        <w:rPr>
          <w:rStyle w:val="Incipit"/>
          <w:lang w:val="pt-PT"/>
        </w:rPr>
        <w:t>Specie tua</w:t>
      </w:r>
      <w:r w:rsidR="00CD7B84" w:rsidRPr="0021481A">
        <w:rPr>
          <w:lang w:val="pt-PT"/>
        </w:rPr>
        <w:t xml:space="preserve">. AM </w:t>
      </w:r>
      <w:r w:rsidR="00CD7B84" w:rsidRPr="0021481A">
        <w:rPr>
          <w:rStyle w:val="Incipit"/>
          <w:lang w:val="pt-PT"/>
        </w:rPr>
        <w:t>Ave gemma</w:t>
      </w:r>
      <w:r w:rsidR="00CD7B84" w:rsidRPr="0021481A">
        <w:rPr>
          <w:lang w:val="pt-PT"/>
        </w:rPr>
        <w:t xml:space="preserve">. OR </w:t>
      </w:r>
      <w:r w:rsidR="00CD7B84" w:rsidRPr="0021481A">
        <w:rPr>
          <w:rStyle w:val="Incipit"/>
          <w:lang w:val="pt-PT"/>
        </w:rPr>
        <w:t>Deus qui dedisti legem</w:t>
      </w:r>
      <w:r w:rsidR="00CD7B84" w:rsidRPr="0021481A">
        <w:rPr>
          <w:lang w:val="pt-PT"/>
        </w:rPr>
        <w:t>. Deinde suffragia.</w:t>
      </w:r>
    </w:p>
    <w:p w:rsidR="00CD7B84" w:rsidRPr="0021481A" w:rsidRDefault="00CD7B84" w:rsidP="007F1DD4">
      <w:pPr>
        <w:rPr>
          <w:lang w:val="pt-PT"/>
        </w:rPr>
      </w:pPr>
      <w:r w:rsidRPr="0021481A">
        <w:rPr>
          <w:rStyle w:val="Time1"/>
          <w:lang w:val="pt-PT"/>
        </w:rPr>
        <w:t>Ad completorium</w:t>
      </w:r>
      <w:r w:rsidRPr="0021481A">
        <w:rPr>
          <w:lang w:val="pt-PT"/>
        </w:rPr>
        <w:t xml:space="preserve"> AD </w:t>
      </w:r>
      <w:r w:rsidRPr="0021481A">
        <w:rPr>
          <w:rStyle w:val="Incipit"/>
          <w:lang w:val="pt-PT"/>
        </w:rPr>
        <w:t>Ave virgo</w:t>
      </w:r>
      <w:r w:rsidRPr="0021481A">
        <w:rPr>
          <w:lang w:val="pt-PT"/>
        </w:rPr>
        <w:t>.</w:t>
      </w:r>
    </w:p>
    <w:p w:rsidR="00CD7B84" w:rsidRPr="0021481A" w:rsidRDefault="00CD7B84" w:rsidP="007F1DD4">
      <w:pPr>
        <w:rPr>
          <w:lang w:val="pt-PT"/>
        </w:rPr>
      </w:pPr>
      <w:r w:rsidRPr="0021481A">
        <w:rPr>
          <w:rStyle w:val="Time1"/>
          <w:lang w:val="pt-PT"/>
        </w:rPr>
        <w:t>Ad matutinam</w:t>
      </w:r>
      <w:r w:rsidRPr="0021481A">
        <w:rPr>
          <w:lang w:val="pt-PT"/>
        </w:rPr>
        <w:t xml:space="preserve"> INV </w:t>
      </w:r>
      <w:r w:rsidRPr="0021481A">
        <w:rPr>
          <w:rStyle w:val="Incipit"/>
          <w:lang w:val="pt-PT"/>
        </w:rPr>
        <w:t>Adoremus</w:t>
      </w:r>
      <w:r w:rsidRPr="0021481A">
        <w:rPr>
          <w:lang w:val="pt-PT"/>
        </w:rPr>
        <w:t>.</w:t>
      </w:r>
    </w:p>
    <w:p w:rsidR="006D6E21" w:rsidRPr="0021481A" w:rsidRDefault="00CD7B84" w:rsidP="007F1DD4">
      <w:pPr>
        <w:rPr>
          <w:lang w:val="pt-PT"/>
        </w:rPr>
      </w:pPr>
      <w:r w:rsidRPr="0021481A">
        <w:rPr>
          <w:rStyle w:val="Time2"/>
          <w:lang w:val="pt-PT"/>
        </w:rPr>
        <w:t>In primo nocturno</w:t>
      </w:r>
      <w:r w:rsidRPr="0021481A">
        <w:rPr>
          <w:lang w:val="pt-PT"/>
        </w:rPr>
        <w:t xml:space="preserve"> AN </w:t>
      </w:r>
      <w:r w:rsidRPr="0021481A">
        <w:rPr>
          <w:rStyle w:val="Incipit"/>
          <w:lang w:val="pt-PT"/>
        </w:rPr>
        <w:t>Virgo sancta</w:t>
      </w:r>
      <w:r w:rsidRPr="0021481A">
        <w:rPr>
          <w:lang w:val="pt-PT"/>
        </w:rPr>
        <w:t xml:space="preserve"> cum ceteris. VS </w:t>
      </w:r>
      <w:r w:rsidRPr="0021481A">
        <w:rPr>
          <w:rStyle w:val="Incipit"/>
          <w:lang w:val="pt-PT"/>
        </w:rPr>
        <w:t>Specie tua</w:t>
      </w:r>
      <w:r w:rsidRPr="0021481A">
        <w:rPr>
          <w:lang w:val="pt-PT"/>
        </w:rPr>
        <w:t xml:space="preserve">. Legitur passio eius [LHI] </w:t>
      </w:r>
      <w:r w:rsidRPr="0021481A">
        <w:rPr>
          <w:rStyle w:val="Incipit"/>
          <w:lang w:val="pt-PT"/>
        </w:rPr>
        <w:t xml:space="preserve">Tradent </w:t>
      </w:r>
      <w:r w:rsidR="00813436" w:rsidRPr="0021481A">
        <w:rPr>
          <w:rStyle w:val="Incipit"/>
          <w:lang w:val="pt-PT"/>
        </w:rPr>
        <w:t>%D::enim vos% antiales</w:t>
      </w:r>
      <w:r w:rsidR="00813436" w:rsidRPr="0021481A">
        <w:rPr>
          <w:lang w:val="pt-PT"/>
        </w:rPr>
        <w:t>?</w:t>
      </w:r>
      <w:r w:rsidR="000336C9" w:rsidRPr="0021481A">
        <w:rPr>
          <w:lang w:val="pt-PT"/>
        </w:rPr>
        <w:t>.</w:t>
      </w:r>
      <w:r w:rsidR="00813436" w:rsidRPr="0021481A">
        <w:rPr>
          <w:lang w:val="pt-PT"/>
        </w:rPr>
        <w:t xml:space="preserve"> EV </w:t>
      </w:r>
      <w:r w:rsidR="00813436" w:rsidRPr="0021481A">
        <w:rPr>
          <w:rStyle w:val="Incipit"/>
          <w:lang w:val="pt-PT"/>
        </w:rPr>
        <w:t>Simile est regnum caelorum thesauro</w:t>
      </w:r>
      <w:r w:rsidR="00813436" w:rsidRPr="0021481A">
        <w:rPr>
          <w:lang w:val="pt-PT"/>
        </w:rPr>
        <w:t>.</w:t>
      </w:r>
    </w:p>
    <w:p w:rsidR="00813436" w:rsidRPr="0021481A" w:rsidRDefault="00813436" w:rsidP="007F1DD4">
      <w:pPr>
        <w:rPr>
          <w:lang w:val="pt-PT"/>
        </w:rPr>
      </w:pPr>
      <w:r w:rsidRPr="0021481A">
        <w:rPr>
          <w:rStyle w:val="Time1"/>
          <w:lang w:val="pt-PT"/>
        </w:rPr>
        <w:t>Ad laudes</w:t>
      </w:r>
      <w:r w:rsidRPr="0021481A">
        <w:rPr>
          <w:lang w:val="pt-PT"/>
        </w:rPr>
        <w:t xml:space="preserve"> AN </w:t>
      </w:r>
      <w:r w:rsidRPr="0021481A">
        <w:rPr>
          <w:rStyle w:val="Incipit"/>
          <w:lang w:val="pt-PT"/>
        </w:rPr>
        <w:t>Passionem gloriosae</w:t>
      </w:r>
      <w:r w:rsidRPr="0021481A">
        <w:rPr>
          <w:lang w:val="pt-PT"/>
        </w:rPr>
        <w:t xml:space="preserve">. CP </w:t>
      </w:r>
      <w:r w:rsidRPr="0021481A">
        <w:rPr>
          <w:rStyle w:val="Incipit"/>
          <w:lang w:val="pt-PT"/>
        </w:rPr>
        <w:t>Liberasti corpus</w:t>
      </w:r>
      <w:r w:rsidRPr="0021481A">
        <w:rPr>
          <w:lang w:val="pt-PT"/>
        </w:rPr>
        <w:t xml:space="preserve">. VS </w:t>
      </w:r>
      <w:r w:rsidRPr="0021481A">
        <w:rPr>
          <w:rStyle w:val="Incipit"/>
          <w:lang w:val="pt-PT"/>
        </w:rPr>
        <w:t>Elegit eam deus</w:t>
      </w:r>
      <w:r w:rsidRPr="0021481A">
        <w:rPr>
          <w:lang w:val="pt-PT"/>
        </w:rPr>
        <w:t xml:space="preserve">. AB </w:t>
      </w:r>
      <w:r w:rsidRPr="0021481A">
        <w:rPr>
          <w:rStyle w:val="Incipit"/>
          <w:lang w:val="pt-PT"/>
        </w:rPr>
        <w:t>Prudens et</w:t>
      </w:r>
      <w:r w:rsidRPr="0021481A">
        <w:rPr>
          <w:lang w:val="pt-PT"/>
        </w:rPr>
        <w:t>. Oratio ut supra.</w:t>
      </w:r>
    </w:p>
    <w:p w:rsidR="00813436" w:rsidRPr="0021481A" w:rsidRDefault="00813436" w:rsidP="007F1DD4">
      <w:pPr>
        <w:rPr>
          <w:lang w:val="pt-PT"/>
        </w:rPr>
      </w:pPr>
      <w:r w:rsidRPr="0021481A">
        <w:rPr>
          <w:rStyle w:val="Time1"/>
          <w:lang w:val="pt-PT"/>
        </w:rPr>
        <w:t>Ad horas</w:t>
      </w:r>
      <w:r w:rsidRPr="0021481A">
        <w:rPr>
          <w:lang w:val="pt-PT"/>
        </w:rPr>
        <w:t xml:space="preserve"> cantentur laudes. Et responsoria de virginibus.</w:t>
      </w:r>
    </w:p>
    <w:p w:rsidR="00813436" w:rsidRPr="0021481A" w:rsidRDefault="00813436" w:rsidP="007F1DD4">
      <w:pPr>
        <w:rPr>
          <w:lang w:val="pt-PT"/>
        </w:rPr>
      </w:pPr>
      <w:r w:rsidRPr="0021481A">
        <w:rPr>
          <w:rStyle w:val="Time1"/>
          <w:lang w:val="pt-PT"/>
        </w:rPr>
        <w:t>Ad missam</w:t>
      </w:r>
      <w:r w:rsidRPr="0021481A">
        <w:rPr>
          <w:lang w:val="pt-PT"/>
        </w:rPr>
        <w:t xml:space="preserve"> IN </w:t>
      </w:r>
      <w:r w:rsidRPr="0021481A">
        <w:rPr>
          <w:rStyle w:val="Incipit"/>
          <w:lang w:val="pt-PT"/>
        </w:rPr>
        <w:t>Gaudeamus omnes</w:t>
      </w:r>
      <w:r w:rsidRPr="0021481A">
        <w:rPr>
          <w:lang w:val="pt-PT"/>
        </w:rPr>
        <w:t xml:space="preserve">. </w:t>
      </w:r>
      <w:r w:rsidRPr="0021481A">
        <w:rPr>
          <w:lang w:val="en-US"/>
        </w:rPr>
        <w:t xml:space="preserve">[KY] </w:t>
      </w:r>
      <w:r w:rsidRPr="0021481A">
        <w:rPr>
          <w:rStyle w:val="Incipit"/>
          <w:lang w:val="en-US"/>
        </w:rPr>
        <w:t>Kyrie</w:t>
      </w:r>
      <w:r w:rsidRPr="0021481A">
        <w:rPr>
          <w:lang w:val="en-US"/>
        </w:rPr>
        <w:t xml:space="preserve">. [GL] </w:t>
      </w:r>
      <w:r w:rsidRPr="0021481A">
        <w:rPr>
          <w:rStyle w:val="Incipit"/>
          <w:lang w:val="en-US"/>
        </w:rPr>
        <w:t>Gloria in excelsis</w:t>
      </w:r>
      <w:r w:rsidRPr="0021481A">
        <w:rPr>
          <w:lang w:val="en-US"/>
        </w:rPr>
        <w:t xml:space="preserve">. Oratio ut supra. </w:t>
      </w:r>
      <w:r w:rsidRPr="0021481A">
        <w:rPr>
          <w:lang w:val="pt-PT"/>
        </w:rPr>
        <w:t xml:space="preserve">Secunda ad placitum. Tertia de dominica. (223ra) EP </w:t>
      </w:r>
      <w:r w:rsidRPr="0021481A">
        <w:rPr>
          <w:rStyle w:val="Incipit"/>
          <w:lang w:val="pt-PT"/>
        </w:rPr>
        <w:t>Confitebor tibi</w:t>
      </w:r>
      <w:r w:rsidRPr="0021481A">
        <w:rPr>
          <w:lang w:val="pt-PT"/>
        </w:rPr>
        <w:t xml:space="preserve">. GR </w:t>
      </w:r>
      <w:r w:rsidRPr="0021481A">
        <w:rPr>
          <w:rStyle w:val="Incipit"/>
          <w:lang w:val="pt-PT"/>
        </w:rPr>
        <w:t>Audi filia</w:t>
      </w:r>
      <w:r w:rsidRPr="0021481A">
        <w:rPr>
          <w:lang w:val="pt-PT"/>
        </w:rPr>
        <w:t xml:space="preserve">. ALV </w:t>
      </w:r>
      <w:r w:rsidRPr="0021481A">
        <w:rPr>
          <w:rStyle w:val="Incipit"/>
          <w:lang w:val="pt-PT"/>
        </w:rPr>
        <w:t>Beata virgo</w:t>
      </w:r>
      <w:r w:rsidRPr="0021481A">
        <w:rPr>
          <w:lang w:val="pt-PT"/>
        </w:rPr>
        <w:t xml:space="preserve">. SE </w:t>
      </w:r>
      <w:r w:rsidRPr="0021481A">
        <w:rPr>
          <w:rStyle w:val="Incipit"/>
          <w:lang w:val="pt-PT"/>
        </w:rPr>
        <w:t>Sanctissimae</w:t>
      </w:r>
      <w:r w:rsidRPr="0021481A">
        <w:rPr>
          <w:lang w:val="pt-PT"/>
        </w:rPr>
        <w:t xml:space="preserve">. EV </w:t>
      </w:r>
      <w:r w:rsidRPr="0021481A">
        <w:rPr>
          <w:rStyle w:val="Incipit"/>
          <w:lang w:val="pt-PT"/>
        </w:rPr>
        <w:t>Simile est regnum caelorum thesauro</w:t>
      </w:r>
      <w:r w:rsidRPr="0021481A">
        <w:rPr>
          <w:lang w:val="pt-PT"/>
        </w:rPr>
        <w:t xml:space="preserve">. OF </w:t>
      </w:r>
      <w:r w:rsidRPr="0021481A">
        <w:rPr>
          <w:rStyle w:val="Incipit"/>
          <w:lang w:val="pt-PT"/>
        </w:rPr>
        <w:t>Filiae regum</w:t>
      </w:r>
      <w:r w:rsidRPr="0021481A">
        <w:rPr>
          <w:lang w:val="pt-PT"/>
        </w:rPr>
        <w:t xml:space="preserve">. CO </w:t>
      </w:r>
      <w:r w:rsidRPr="0021481A">
        <w:rPr>
          <w:rStyle w:val="Incipit"/>
          <w:lang w:val="pt-PT"/>
        </w:rPr>
        <w:t>Simile est regnum</w:t>
      </w:r>
      <w:r w:rsidRPr="0021481A">
        <w:rPr>
          <w:lang w:val="pt-PT"/>
        </w:rPr>
        <w:t>.</w:t>
      </w:r>
    </w:p>
    <w:p w:rsidR="00813436" w:rsidRPr="0021481A" w:rsidRDefault="00813436" w:rsidP="007F1DD4">
      <w:pPr>
        <w:rPr>
          <w:lang w:val="pt-PT"/>
        </w:rPr>
      </w:pPr>
      <w:r w:rsidRPr="0021481A">
        <w:rPr>
          <w:rStyle w:val="Time1"/>
          <w:lang w:val="pt-PT"/>
        </w:rPr>
        <w:lastRenderedPageBreak/>
        <w:t>In secunda vespera</w:t>
      </w:r>
      <w:r w:rsidRPr="0021481A">
        <w:rPr>
          <w:lang w:val="pt-PT"/>
        </w:rPr>
        <w:t xml:space="preserve"> AN </w:t>
      </w:r>
      <w:r w:rsidRPr="0021481A">
        <w:rPr>
          <w:rStyle w:val="Incipit"/>
          <w:lang w:val="pt-PT"/>
        </w:rPr>
        <w:t>Passionem gloriosae</w:t>
      </w:r>
      <w:r w:rsidRPr="0021481A">
        <w:rPr>
          <w:lang w:val="pt-PT"/>
        </w:rPr>
        <w:t xml:space="preserve"> super feriales psalmos. Capitulum, hymnus, versiculus ut in priori nocte. AM </w:t>
      </w:r>
      <w:r w:rsidRPr="0021481A">
        <w:rPr>
          <w:rStyle w:val="Incipit"/>
          <w:lang w:val="pt-PT"/>
        </w:rPr>
        <w:t>Negotiator verus</w:t>
      </w:r>
      <w:r w:rsidRPr="0021481A">
        <w:rPr>
          <w:lang w:val="pt-PT"/>
        </w:rPr>
        <w:t>. Oratio ut supra. Deinde suffragia.</w:t>
      </w:r>
    </w:p>
    <w:p w:rsidR="00813436" w:rsidRPr="0021481A" w:rsidRDefault="00813436" w:rsidP="00813436">
      <w:pPr>
        <w:pStyle w:val="Titolo1"/>
        <w:rPr>
          <w:lang w:val="pt-PT"/>
        </w:rPr>
      </w:pPr>
      <w:r w:rsidRPr="0021481A">
        <w:rPr>
          <w:lang w:val="pt-PT"/>
        </w:rPr>
        <w:t>IN NATIVITATE SANCTI VIRGILII</w:t>
      </w:r>
    </w:p>
    <w:p w:rsidR="00813436" w:rsidRPr="0021481A" w:rsidRDefault="00813436" w:rsidP="007F1DD4">
      <w:pPr>
        <w:rPr>
          <w:lang w:val="pt-PT"/>
        </w:rPr>
      </w:pPr>
      <w:r w:rsidRPr="0021481A">
        <w:rPr>
          <w:rStyle w:val="Time1"/>
          <w:lang w:val="pt-PT"/>
        </w:rPr>
        <w:t>Ad vesperas</w:t>
      </w:r>
      <w:r w:rsidRPr="0021481A">
        <w:rPr>
          <w:lang w:val="pt-PT"/>
        </w:rPr>
        <w:t xml:space="preserve"> super feriales psalmos AN </w:t>
      </w:r>
      <w:r w:rsidRPr="0021481A">
        <w:rPr>
          <w:rStyle w:val="Incipit"/>
          <w:lang w:val="pt-PT"/>
        </w:rPr>
        <w:t>Sancte Virgili</w:t>
      </w:r>
      <w:r w:rsidRPr="0021481A">
        <w:rPr>
          <w:lang w:val="pt-PT"/>
        </w:rPr>
        <w:t xml:space="preserve">. CP </w:t>
      </w:r>
      <w:r w:rsidRPr="0021481A">
        <w:rPr>
          <w:rStyle w:val="Incipit"/>
          <w:lang w:val="pt-PT"/>
        </w:rPr>
        <w:t>Iustum dedux</w:t>
      </w:r>
      <w:r w:rsidR="000A0903" w:rsidRPr="0021481A">
        <w:rPr>
          <w:rStyle w:val="Incipit"/>
          <w:lang w:val="pt-PT"/>
        </w:rPr>
        <w:t>i</w:t>
      </w:r>
      <w:r w:rsidRPr="0021481A">
        <w:rPr>
          <w:rStyle w:val="Incipit"/>
          <w:lang w:val="pt-PT"/>
        </w:rPr>
        <w:t>t</w:t>
      </w:r>
      <w:r w:rsidRPr="0021481A">
        <w:rPr>
          <w:lang w:val="pt-PT"/>
        </w:rPr>
        <w:t xml:space="preserve">. RP </w:t>
      </w:r>
      <w:r w:rsidRPr="0021481A">
        <w:rPr>
          <w:rStyle w:val="Incipit"/>
          <w:lang w:val="pt-PT"/>
        </w:rPr>
        <w:t>Sint lumbi</w:t>
      </w:r>
      <w:r w:rsidRPr="0021481A">
        <w:rPr>
          <w:lang w:val="pt-PT"/>
        </w:rPr>
        <w:t xml:space="preserve">. HY </w:t>
      </w:r>
      <w:r w:rsidRPr="0021481A">
        <w:rPr>
          <w:rStyle w:val="Incipit"/>
          <w:lang w:val="pt-PT"/>
        </w:rPr>
        <w:t>Iste confessor</w:t>
      </w:r>
      <w:r w:rsidRPr="0021481A">
        <w:rPr>
          <w:lang w:val="pt-PT"/>
        </w:rPr>
        <w:t xml:space="preserve">. VS </w:t>
      </w:r>
      <w:r w:rsidRPr="0021481A">
        <w:rPr>
          <w:rStyle w:val="Incipit"/>
          <w:lang w:val="pt-PT"/>
        </w:rPr>
        <w:t>Gloria et honore</w:t>
      </w:r>
      <w:r w:rsidRPr="0021481A">
        <w:rPr>
          <w:lang w:val="pt-PT"/>
        </w:rPr>
        <w:t xml:space="preserve">. AM </w:t>
      </w:r>
      <w:r w:rsidRPr="0021481A">
        <w:rPr>
          <w:rStyle w:val="Incipit"/>
          <w:lang w:val="pt-PT"/>
        </w:rPr>
        <w:t>Sacerdos et pontifex</w:t>
      </w:r>
      <w:r w:rsidRPr="0021481A">
        <w:rPr>
          <w:lang w:val="pt-PT"/>
        </w:rPr>
        <w:t>. Oratio de uno pontifice. Deinde suffragia.</w:t>
      </w:r>
    </w:p>
    <w:p w:rsidR="00813436" w:rsidRPr="0021481A" w:rsidRDefault="00813436" w:rsidP="007F1DD4">
      <w:pPr>
        <w:rPr>
          <w:lang w:val="pt-PT"/>
        </w:rPr>
      </w:pPr>
      <w:r w:rsidRPr="0021481A">
        <w:rPr>
          <w:rStyle w:val="Time1"/>
          <w:lang w:val="pt-PT"/>
        </w:rPr>
        <w:t>Ad matutinam</w:t>
      </w:r>
      <w:r w:rsidRPr="0021481A">
        <w:rPr>
          <w:lang w:val="pt-PT"/>
        </w:rPr>
        <w:t xml:space="preserve"> totum ut de uno pontifice. </w:t>
      </w:r>
      <w:r w:rsidRPr="0021481A">
        <w:rPr>
          <w:lang w:val="it-IT"/>
        </w:rPr>
        <w:t xml:space="preserve">Legitur eius vita [LHI] </w:t>
      </w:r>
      <w:r w:rsidRPr="0021481A">
        <w:rPr>
          <w:rStyle w:val="Incipit"/>
          <w:lang w:val="it-IT"/>
        </w:rPr>
        <w:t>Ad praesentem beati</w:t>
      </w:r>
      <w:r w:rsidR="000336C9" w:rsidRPr="0021481A">
        <w:rPr>
          <w:lang w:val="it-IT"/>
        </w:rPr>
        <w:t xml:space="preserve">. </w:t>
      </w:r>
      <w:r w:rsidR="000336C9" w:rsidRPr="0021481A">
        <w:rPr>
          <w:lang w:val="pt-PT"/>
        </w:rPr>
        <w:t>E</w:t>
      </w:r>
      <w:r w:rsidRPr="0021481A">
        <w:rPr>
          <w:lang w:val="pt-PT"/>
        </w:rPr>
        <w:t>t EV</w:t>
      </w:r>
      <w:r w:rsidR="00E51A60" w:rsidRPr="0021481A">
        <w:rPr>
          <w:lang w:val="pt-PT"/>
        </w:rPr>
        <w:t xml:space="preserve"> </w:t>
      </w:r>
      <w:r w:rsidR="00E51A60" w:rsidRPr="0021481A">
        <w:rPr>
          <w:rStyle w:val="Incipit"/>
          <w:lang w:val="pt-PT"/>
        </w:rPr>
        <w:t>Homo quidam nobilis</w:t>
      </w:r>
      <w:r w:rsidR="00E51A60" w:rsidRPr="0021481A">
        <w:rPr>
          <w:lang w:val="pt-PT"/>
        </w:rPr>
        <w:t>.</w:t>
      </w:r>
    </w:p>
    <w:p w:rsidR="00E51A60" w:rsidRPr="0021481A" w:rsidRDefault="00E51A60" w:rsidP="007F1DD4">
      <w:pPr>
        <w:rPr>
          <w:lang w:val="it-IT"/>
        </w:rPr>
      </w:pPr>
      <w:r w:rsidRPr="0021481A">
        <w:rPr>
          <w:rStyle w:val="Time1"/>
          <w:lang w:val="pt-PT"/>
        </w:rPr>
        <w:t>Ad laudes</w:t>
      </w:r>
      <w:r w:rsidRPr="0021481A">
        <w:rPr>
          <w:lang w:val="pt-PT"/>
        </w:rPr>
        <w:t xml:space="preserve"> AN </w:t>
      </w:r>
      <w:r w:rsidRPr="0021481A">
        <w:rPr>
          <w:rStyle w:val="Incipit"/>
          <w:lang w:val="pt-PT"/>
        </w:rPr>
        <w:t>Ecce sacerdos</w:t>
      </w:r>
      <w:r w:rsidRPr="0021481A">
        <w:rPr>
          <w:lang w:val="pt-PT"/>
        </w:rPr>
        <w:t xml:space="preserve"> (223rb) cum reliquis. </w:t>
      </w:r>
      <w:r w:rsidRPr="0021481A">
        <w:rPr>
          <w:lang w:val="it-IT"/>
        </w:rPr>
        <w:t>Cetera omnia de uno pontifice.</w:t>
      </w:r>
    </w:p>
    <w:p w:rsidR="00E51A60" w:rsidRPr="0021481A" w:rsidRDefault="00E51A60" w:rsidP="007F1DD4">
      <w:pPr>
        <w:rPr>
          <w:lang w:val="it-IT"/>
        </w:rPr>
      </w:pPr>
      <w:r w:rsidRPr="0021481A">
        <w:rPr>
          <w:rStyle w:val="Time1"/>
          <w:lang w:val="it-IT"/>
        </w:rPr>
        <w:t>Ad horas</w:t>
      </w:r>
      <w:r w:rsidRPr="0021481A">
        <w:rPr>
          <w:lang w:val="it-IT"/>
        </w:rPr>
        <w:t xml:space="preserve"> cantentur laudes. Et responsoria de uno pontifice.</w:t>
      </w:r>
    </w:p>
    <w:p w:rsidR="00E51A60" w:rsidRPr="0021481A" w:rsidRDefault="00E51A60" w:rsidP="007F1DD4">
      <w:pPr>
        <w:rPr>
          <w:lang w:val="pt-PT"/>
        </w:rPr>
      </w:pPr>
      <w:r w:rsidRPr="0021481A">
        <w:rPr>
          <w:rStyle w:val="Time1"/>
          <w:lang w:val="it-IT"/>
        </w:rPr>
        <w:t>Ad missam</w:t>
      </w:r>
      <w:r w:rsidRPr="0021481A">
        <w:rPr>
          <w:lang w:val="it-IT"/>
        </w:rPr>
        <w:t xml:space="preserve"> IN </w:t>
      </w:r>
      <w:r w:rsidRPr="0021481A">
        <w:rPr>
          <w:rStyle w:val="Incipit"/>
          <w:lang w:val="it-IT"/>
        </w:rPr>
        <w:t>Statuit ei dominus</w:t>
      </w:r>
      <w:r w:rsidRPr="0021481A">
        <w:rPr>
          <w:lang w:val="it-IT"/>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Oratio de uno pontifice. Secunda de dominica. Tertia quam velis. EP </w:t>
      </w:r>
      <w:r w:rsidRPr="0021481A">
        <w:rPr>
          <w:rStyle w:val="Incipit"/>
          <w:lang w:val="pt-PT"/>
        </w:rPr>
        <w:t>Dedit dominus confessionem</w:t>
      </w:r>
      <w:r w:rsidRPr="0021481A">
        <w:rPr>
          <w:lang w:val="pt-PT"/>
        </w:rPr>
        <w:t xml:space="preserve">. GR </w:t>
      </w:r>
      <w:r w:rsidRPr="0021481A">
        <w:rPr>
          <w:rStyle w:val="Incipit"/>
          <w:lang w:val="pt-PT"/>
        </w:rPr>
        <w:t>Ecce sacerdos</w:t>
      </w:r>
      <w:r w:rsidRPr="0021481A">
        <w:rPr>
          <w:lang w:val="pt-PT"/>
        </w:rPr>
        <w:t xml:space="preserve">. ALV </w:t>
      </w:r>
      <w:r w:rsidRPr="0021481A">
        <w:rPr>
          <w:rStyle w:val="Incipit"/>
          <w:lang w:val="pt-PT"/>
        </w:rPr>
        <w:t>Iuravit dominus</w:t>
      </w:r>
      <w:r w:rsidRPr="0021481A">
        <w:rPr>
          <w:lang w:val="pt-PT"/>
        </w:rPr>
        <w:t xml:space="preserve">. Sequentia non cantetur. EV </w:t>
      </w:r>
      <w:r w:rsidRPr="0021481A">
        <w:rPr>
          <w:rStyle w:val="Incipit"/>
          <w:lang w:val="pt-PT"/>
        </w:rPr>
        <w:t>Homo quidam nobilis</w:t>
      </w:r>
      <w:r w:rsidRPr="0021481A">
        <w:rPr>
          <w:lang w:val="pt-PT"/>
        </w:rPr>
        <w:t xml:space="preserve">. OF </w:t>
      </w:r>
      <w:r w:rsidRPr="0021481A">
        <w:rPr>
          <w:rStyle w:val="Incipit"/>
          <w:lang w:val="pt-PT"/>
        </w:rPr>
        <w:t>Veritas mea</w:t>
      </w:r>
      <w:r w:rsidRPr="0021481A">
        <w:rPr>
          <w:lang w:val="pt-PT"/>
        </w:rPr>
        <w:t xml:space="preserve">. CO </w:t>
      </w:r>
      <w:r w:rsidRPr="0021481A">
        <w:rPr>
          <w:rStyle w:val="Incipit"/>
          <w:lang w:val="pt-PT"/>
        </w:rPr>
        <w:t>Beatus servus</w:t>
      </w:r>
      <w:r w:rsidRPr="0021481A">
        <w:rPr>
          <w:lang w:val="pt-PT"/>
        </w:rPr>
        <w:t>.</w:t>
      </w:r>
    </w:p>
    <w:p w:rsidR="00E51A60" w:rsidRPr="0021481A" w:rsidRDefault="00E51A60" w:rsidP="007F1DD4">
      <w:pPr>
        <w:rPr>
          <w:lang w:val="it-IT"/>
        </w:rPr>
      </w:pPr>
      <w:r w:rsidRPr="0021481A">
        <w:rPr>
          <w:rStyle w:val="Time1"/>
          <w:lang w:val="pt-PT"/>
        </w:rPr>
        <w:t>In secunda vespera</w:t>
      </w:r>
      <w:r w:rsidRPr="0021481A">
        <w:rPr>
          <w:lang w:val="pt-PT"/>
        </w:rPr>
        <w:t xml:space="preserve"> AN </w:t>
      </w:r>
      <w:r w:rsidRPr="0021481A">
        <w:rPr>
          <w:rStyle w:val="Incipit"/>
          <w:lang w:val="pt-PT"/>
        </w:rPr>
        <w:t>Ecce sacerdos</w:t>
      </w:r>
      <w:r w:rsidRPr="0021481A">
        <w:rPr>
          <w:lang w:val="pt-PT"/>
        </w:rPr>
        <w:t xml:space="preserve"> super feriales psalmos. Capitulum, hymnus, versiculus ut in priori nocte. AM </w:t>
      </w:r>
      <w:r w:rsidRPr="0021481A">
        <w:rPr>
          <w:rStyle w:val="Incipit"/>
          <w:lang w:val="pt-PT"/>
        </w:rPr>
        <w:t>Amavit eum dominus</w:t>
      </w:r>
      <w:r w:rsidRPr="0021481A">
        <w:rPr>
          <w:lang w:val="pt-PT"/>
        </w:rPr>
        <w:t xml:space="preserve">. </w:t>
      </w:r>
      <w:r w:rsidRPr="0021481A">
        <w:rPr>
          <w:lang w:val="it-IT"/>
        </w:rPr>
        <w:t>Oratio ut supra.</w:t>
      </w:r>
    </w:p>
    <w:p w:rsidR="00E51A60" w:rsidRPr="0021481A" w:rsidRDefault="00E51A60" w:rsidP="000A0903">
      <w:pPr>
        <w:pStyle w:val="Titolo1"/>
        <w:rPr>
          <w:lang w:val="it-IT"/>
        </w:rPr>
      </w:pPr>
      <w:r w:rsidRPr="0021481A">
        <w:rPr>
          <w:lang w:val="it-IT"/>
        </w:rPr>
        <w:t>IN NATIVITATE SANCTORUM SATURNINI CHRYSANTHI MAURI ET DARIAE</w:t>
      </w:r>
    </w:p>
    <w:p w:rsidR="00E51A60" w:rsidRPr="0021481A" w:rsidRDefault="00E51A60" w:rsidP="007F1DD4">
      <w:pPr>
        <w:rPr>
          <w:lang w:val="it-IT"/>
        </w:rPr>
      </w:pPr>
      <w:r w:rsidRPr="0021481A">
        <w:rPr>
          <w:rStyle w:val="Time1"/>
          <w:lang w:val="it-IT"/>
        </w:rPr>
        <w:t>Ad vesperas</w:t>
      </w:r>
      <w:r w:rsidRPr="0021481A">
        <w:rPr>
          <w:lang w:val="it-IT"/>
        </w:rPr>
        <w:t xml:space="preserve"> feriales |psalmos::psalmi|. Capitulum require de martyribus. VS </w:t>
      </w:r>
      <w:r w:rsidRPr="0021481A">
        <w:rPr>
          <w:rStyle w:val="Incipit"/>
          <w:lang w:val="it-IT"/>
        </w:rPr>
        <w:t>Laetamini in domino</w:t>
      </w:r>
      <w:r w:rsidRPr="0021481A">
        <w:rPr>
          <w:lang w:val="it-IT"/>
        </w:rPr>
        <w:t xml:space="preserve">. AM </w:t>
      </w:r>
      <w:r w:rsidRPr="0021481A">
        <w:rPr>
          <w:rStyle w:val="Incipit"/>
          <w:lang w:val="it-IT"/>
        </w:rPr>
        <w:t>(223va) Absterget deus</w:t>
      </w:r>
      <w:r w:rsidRPr="0021481A">
        <w:rPr>
          <w:lang w:val="it-IT"/>
        </w:rPr>
        <w:t xml:space="preserve">. [KY] </w:t>
      </w:r>
      <w:r w:rsidRPr="0021481A">
        <w:rPr>
          <w:rStyle w:val="Incipit"/>
          <w:lang w:val="it-IT"/>
        </w:rPr>
        <w:t>Kyrie</w:t>
      </w:r>
      <w:r w:rsidRPr="0021481A">
        <w:rPr>
          <w:lang w:val="it-IT"/>
        </w:rPr>
        <w:t xml:space="preserve">. [PN] </w:t>
      </w:r>
      <w:r w:rsidRPr="0021481A">
        <w:rPr>
          <w:rStyle w:val="Incipit"/>
          <w:lang w:val="it-IT"/>
        </w:rPr>
        <w:t>Pater noster</w:t>
      </w:r>
      <w:r w:rsidRPr="0021481A">
        <w:rPr>
          <w:lang w:val="it-IT"/>
        </w:rPr>
        <w:t xml:space="preserve">. OR </w:t>
      </w:r>
      <w:r w:rsidRPr="0021481A">
        <w:rPr>
          <w:rStyle w:val="Incipit"/>
          <w:lang w:val="it-IT"/>
        </w:rPr>
        <w:t>Beatorum martyrum</w:t>
      </w:r>
      <w:r w:rsidRPr="0021481A">
        <w:rPr>
          <w:lang w:val="it-IT"/>
        </w:rPr>
        <w:t>. Deinde suffragia.</w:t>
      </w:r>
    </w:p>
    <w:p w:rsidR="00E51A60" w:rsidRPr="0021481A" w:rsidRDefault="00B116F0" w:rsidP="007F1DD4">
      <w:pPr>
        <w:rPr>
          <w:lang w:val="pt-PT"/>
        </w:rPr>
      </w:pPr>
      <w:r w:rsidRPr="0021481A">
        <w:rPr>
          <w:rStyle w:val="Time1"/>
          <w:lang w:val="it-IT"/>
        </w:rPr>
        <w:t>Ad matutinam</w:t>
      </w:r>
      <w:r w:rsidRPr="0021481A">
        <w:rPr>
          <w:lang w:val="it-IT"/>
        </w:rPr>
        <w:t xml:space="preserve"> INV </w:t>
      </w:r>
      <w:r w:rsidRPr="0021481A">
        <w:rPr>
          <w:rStyle w:val="Incipit"/>
          <w:lang w:val="it-IT"/>
        </w:rPr>
        <w:t>Regem martyrum</w:t>
      </w:r>
      <w:r w:rsidRPr="0021481A">
        <w:rPr>
          <w:lang w:val="it-IT"/>
        </w:rPr>
        <w:t xml:space="preserve"> cum nocturno. </w:t>
      </w:r>
      <w:r w:rsidRPr="0021481A">
        <w:rPr>
          <w:lang w:val="pt-PT"/>
        </w:rPr>
        <w:t xml:space="preserve">VS </w:t>
      </w:r>
      <w:r w:rsidRPr="0021481A">
        <w:rPr>
          <w:rStyle w:val="Incipit"/>
          <w:lang w:val="pt-PT"/>
        </w:rPr>
        <w:t>Exultent iusti</w:t>
      </w:r>
      <w:r w:rsidRPr="0021481A">
        <w:rPr>
          <w:lang w:val="pt-PT"/>
        </w:rPr>
        <w:t>. Legitur evangelium de vigilia sancti Andreae cum tribus responsoriis de martyribus.</w:t>
      </w:r>
    </w:p>
    <w:p w:rsidR="00B116F0" w:rsidRPr="0021481A" w:rsidRDefault="00B116F0" w:rsidP="007F1DD4">
      <w:pPr>
        <w:rPr>
          <w:lang w:val="pt-PT"/>
        </w:rPr>
      </w:pPr>
      <w:r w:rsidRPr="0021481A">
        <w:rPr>
          <w:rStyle w:val="Time1"/>
          <w:lang w:val="pt-PT"/>
        </w:rPr>
        <w:t>Ad laudes</w:t>
      </w:r>
      <w:r w:rsidRPr="0021481A">
        <w:rPr>
          <w:lang w:val="pt-PT"/>
        </w:rPr>
        <w:t xml:space="preserve"> AN </w:t>
      </w:r>
      <w:r w:rsidRPr="0021481A">
        <w:rPr>
          <w:rStyle w:val="Incipit"/>
          <w:lang w:val="pt-PT"/>
        </w:rPr>
        <w:t>Omnes sancti</w:t>
      </w:r>
      <w:r w:rsidRPr="0021481A">
        <w:rPr>
          <w:lang w:val="pt-PT"/>
        </w:rPr>
        <w:t xml:space="preserve"> tantum una. Capitulum require de martyribus. VS </w:t>
      </w:r>
      <w:r w:rsidRPr="0021481A">
        <w:rPr>
          <w:rStyle w:val="Incipit"/>
          <w:lang w:val="pt-PT"/>
        </w:rPr>
        <w:t>Mirabilis deus</w:t>
      </w:r>
      <w:r w:rsidRPr="0021481A">
        <w:rPr>
          <w:lang w:val="pt-PT"/>
        </w:rPr>
        <w:t xml:space="preserve">. AB </w:t>
      </w:r>
      <w:r w:rsidRPr="0021481A">
        <w:rPr>
          <w:rStyle w:val="Incipit"/>
          <w:lang w:val="pt-PT"/>
        </w:rPr>
        <w:t>Fulgebunt iusti</w:t>
      </w:r>
      <w:r w:rsidRPr="0021481A">
        <w:rPr>
          <w:lang w:val="pt-PT"/>
        </w:rPr>
        <w:t xml:space="preserve">. [KY] </w:t>
      </w:r>
      <w:r w:rsidRPr="0021481A">
        <w:rPr>
          <w:rStyle w:val="Incipit"/>
          <w:lang w:val="pt-PT"/>
        </w:rPr>
        <w:t>Kyrie</w:t>
      </w:r>
      <w:r w:rsidRPr="0021481A">
        <w:rPr>
          <w:lang w:val="pt-PT"/>
        </w:rPr>
        <w:t xml:space="preserve">. [PN] </w:t>
      </w:r>
      <w:r w:rsidRPr="0021481A">
        <w:rPr>
          <w:rStyle w:val="Incipit"/>
          <w:lang w:val="pt-PT"/>
        </w:rPr>
        <w:t>Pater noster</w:t>
      </w:r>
      <w:r w:rsidRPr="0021481A">
        <w:rPr>
          <w:lang w:val="pt-PT"/>
        </w:rPr>
        <w:t xml:space="preserve">. OR </w:t>
      </w:r>
      <w:r w:rsidRPr="0021481A">
        <w:rPr>
          <w:rStyle w:val="Incipit"/>
          <w:lang w:val="pt-PT"/>
        </w:rPr>
        <w:t>Beatorum martyrum</w:t>
      </w:r>
      <w:r w:rsidRPr="0021481A">
        <w:rPr>
          <w:lang w:val="pt-PT"/>
        </w:rPr>
        <w:t>. Deinde suffragia.</w:t>
      </w:r>
    </w:p>
    <w:p w:rsidR="00B116F0" w:rsidRPr="0021481A" w:rsidRDefault="00B116F0" w:rsidP="007F1DD4">
      <w:pPr>
        <w:rPr>
          <w:lang w:val="pt-PT"/>
        </w:rPr>
      </w:pPr>
      <w:r w:rsidRPr="0021481A">
        <w:rPr>
          <w:rStyle w:val="Time1"/>
          <w:lang w:val="pt-PT"/>
        </w:rPr>
        <w:t>Ad horas</w:t>
      </w:r>
      <w:r w:rsidRPr="0021481A">
        <w:rPr>
          <w:lang w:val="pt-PT"/>
        </w:rPr>
        <w:t xml:space="preserve"> cantentur laudes. Et responsoria de martyribus.</w:t>
      </w:r>
    </w:p>
    <w:p w:rsidR="00B116F0" w:rsidRPr="0021481A" w:rsidRDefault="00B116F0" w:rsidP="007F1DD4">
      <w:pPr>
        <w:rPr>
          <w:lang w:val="en-US"/>
        </w:rPr>
      </w:pPr>
      <w:r w:rsidRPr="0021481A">
        <w:rPr>
          <w:rStyle w:val="Time1"/>
          <w:lang w:val="pt-PT"/>
        </w:rPr>
        <w:t>Ad missam</w:t>
      </w:r>
      <w:r w:rsidRPr="0021481A">
        <w:rPr>
          <w:lang w:val="pt-PT"/>
        </w:rPr>
        <w:t xml:space="preserve"> IN </w:t>
      </w:r>
      <w:r w:rsidRPr="0021481A">
        <w:rPr>
          <w:rStyle w:val="Incipit"/>
          <w:lang w:val="pt-PT"/>
        </w:rPr>
        <w:t>Dominus secus mare</w:t>
      </w:r>
      <w:r w:rsidRPr="0021481A">
        <w:rPr>
          <w:lang w:val="pt-PT"/>
        </w:rPr>
        <w:t xml:space="preserve">. [KY] </w:t>
      </w:r>
      <w:r w:rsidRPr="0021481A">
        <w:rPr>
          <w:rStyle w:val="Incipit"/>
          <w:lang w:val="pt-PT"/>
        </w:rPr>
        <w:t>Kyrie</w:t>
      </w:r>
      <w:r w:rsidRPr="0021481A">
        <w:rPr>
          <w:lang w:val="pt-PT"/>
        </w:rPr>
        <w:t xml:space="preserve">. Secunda oratio de sanctis. Tertia de dominica. EP </w:t>
      </w:r>
      <w:r w:rsidRPr="0021481A">
        <w:rPr>
          <w:rStyle w:val="Incipit"/>
          <w:lang w:val="pt-PT"/>
        </w:rPr>
        <w:t>Benedictio domini super caput</w:t>
      </w:r>
      <w:r w:rsidRPr="0021481A">
        <w:rPr>
          <w:lang w:val="pt-PT"/>
        </w:rPr>
        <w:t xml:space="preserve">. GR </w:t>
      </w:r>
      <w:r w:rsidRPr="0021481A">
        <w:rPr>
          <w:rStyle w:val="Incipit"/>
          <w:lang w:val="pt-PT"/>
        </w:rPr>
        <w:t>Nimis honorati</w:t>
      </w:r>
      <w:r w:rsidRPr="0021481A">
        <w:rPr>
          <w:lang w:val="pt-PT"/>
        </w:rPr>
        <w:t xml:space="preserve">. EV </w:t>
      </w:r>
      <w:r w:rsidRPr="0021481A">
        <w:rPr>
          <w:rStyle w:val="Incipit"/>
          <w:lang w:val="pt-PT"/>
        </w:rPr>
        <w:t>Stabat Ioannes</w:t>
      </w:r>
      <w:r w:rsidRPr="0021481A">
        <w:rPr>
          <w:lang w:val="pt-PT"/>
        </w:rPr>
        <w:t xml:space="preserve">. </w:t>
      </w:r>
      <w:r w:rsidRPr="0021481A">
        <w:rPr>
          <w:lang w:val="en-US"/>
        </w:rPr>
        <w:t xml:space="preserve">OF </w:t>
      </w:r>
      <w:r w:rsidRPr="0021481A">
        <w:rPr>
          <w:rStyle w:val="Incipit"/>
          <w:lang w:val="en-US"/>
        </w:rPr>
        <w:t>Gloria et honore</w:t>
      </w:r>
      <w:r w:rsidRPr="0021481A">
        <w:rPr>
          <w:lang w:val="en-US"/>
        </w:rPr>
        <w:t xml:space="preserve">. CO </w:t>
      </w:r>
      <w:r w:rsidRPr="0021481A">
        <w:rPr>
          <w:rStyle w:val="Incipit"/>
          <w:lang w:val="en-US"/>
        </w:rPr>
        <w:t>Dicit Andreas</w:t>
      </w:r>
      <w:r w:rsidRPr="0021481A">
        <w:rPr>
          <w:lang w:val="en-US"/>
        </w:rPr>
        <w:t xml:space="preserve">. </w:t>
      </w:r>
      <w:r w:rsidR="000A0903" w:rsidRPr="0021481A">
        <w:rPr>
          <w:lang w:val="en-US"/>
        </w:rPr>
        <w:t>Clauditu</w:t>
      </w:r>
      <w:r w:rsidRPr="0021481A">
        <w:rPr>
          <w:lang w:val="en-US"/>
        </w:rPr>
        <w:t xml:space="preserve">r cum [BD] </w:t>
      </w:r>
      <w:r w:rsidRPr="0021481A">
        <w:rPr>
          <w:rStyle w:val="Incipit"/>
          <w:lang w:val="en-US"/>
        </w:rPr>
        <w:t>Benedicamus domino</w:t>
      </w:r>
      <w:r w:rsidRPr="0021481A">
        <w:rPr>
          <w:lang w:val="en-US"/>
        </w:rPr>
        <w:t>. (223vb)</w:t>
      </w:r>
    </w:p>
    <w:p w:rsidR="00B116F0" w:rsidRPr="0021481A" w:rsidRDefault="00B116F0" w:rsidP="000A0903">
      <w:pPr>
        <w:pStyle w:val="Titolo1"/>
        <w:rPr>
          <w:lang w:val="en-US"/>
        </w:rPr>
      </w:pPr>
      <w:r w:rsidRPr="0021481A">
        <w:rPr>
          <w:lang w:val="en-US"/>
        </w:rPr>
        <w:t>IN NATIVITATE SANCTI ANDREAE APOSTOLI</w:t>
      </w:r>
    </w:p>
    <w:p w:rsidR="00B116F0" w:rsidRPr="0021481A" w:rsidRDefault="00B116F0" w:rsidP="007F1DD4">
      <w:pPr>
        <w:rPr>
          <w:lang w:val="pt-PT"/>
        </w:rPr>
      </w:pPr>
      <w:r w:rsidRPr="0021481A">
        <w:rPr>
          <w:rStyle w:val="Time1"/>
          <w:lang w:val="en-US"/>
        </w:rPr>
        <w:t>Ad vesperas</w:t>
      </w:r>
      <w:r w:rsidRPr="0021481A">
        <w:rPr>
          <w:lang w:val="en-US"/>
        </w:rPr>
        <w:t xml:space="preserve"> AN </w:t>
      </w:r>
      <w:r w:rsidRPr="0021481A">
        <w:rPr>
          <w:rStyle w:val="Incipit"/>
          <w:lang w:val="en-US"/>
        </w:rPr>
        <w:t>Unus ex duobus</w:t>
      </w:r>
      <w:r w:rsidRPr="0021481A">
        <w:rPr>
          <w:lang w:val="en-US"/>
        </w:rPr>
        <w:t xml:space="preserve">. PS </w:t>
      </w:r>
      <w:r w:rsidRPr="0021481A">
        <w:rPr>
          <w:rStyle w:val="Incipit"/>
          <w:lang w:val="en-US"/>
        </w:rPr>
        <w:t>Laudate pueri</w:t>
      </w:r>
      <w:r w:rsidRPr="0021481A">
        <w:rPr>
          <w:lang w:val="en-US"/>
        </w:rPr>
        <w:t xml:space="preserve"> </w:t>
      </w:r>
      <w:r w:rsidR="000A0903" w:rsidRPr="0021481A">
        <w:rPr>
          <w:lang w:val="en-US"/>
        </w:rPr>
        <w:t xml:space="preserve">cum reliquis. </w:t>
      </w:r>
      <w:r w:rsidR="000A0903" w:rsidRPr="0021481A">
        <w:rPr>
          <w:lang w:val="it-IT"/>
        </w:rPr>
        <w:t>CP</w:t>
      </w:r>
      <w:r w:rsidRPr="0021481A">
        <w:rPr>
          <w:lang w:val="it-IT"/>
        </w:rPr>
        <w:t xml:space="preserve"> </w:t>
      </w:r>
      <w:r w:rsidRPr="0021481A">
        <w:rPr>
          <w:rStyle w:val="Incipit"/>
          <w:lang w:val="it-IT"/>
        </w:rPr>
        <w:t>Benedictio domini</w:t>
      </w:r>
      <w:r w:rsidRPr="0021481A">
        <w:rPr>
          <w:lang w:val="it-IT"/>
        </w:rPr>
        <w:t xml:space="preserve">. RP </w:t>
      </w:r>
      <w:r w:rsidRPr="0021481A">
        <w:rPr>
          <w:rStyle w:val="Incipit"/>
          <w:lang w:val="it-IT"/>
        </w:rPr>
        <w:t>Homo dei</w:t>
      </w:r>
      <w:r w:rsidRPr="0021481A">
        <w:rPr>
          <w:lang w:val="it-IT"/>
        </w:rPr>
        <w:t xml:space="preserve">. HY </w:t>
      </w:r>
      <w:r w:rsidRPr="0021481A">
        <w:rPr>
          <w:rStyle w:val="Incipit"/>
          <w:lang w:val="it-IT"/>
        </w:rPr>
        <w:t>Exultet caelum</w:t>
      </w:r>
      <w:r w:rsidRPr="0021481A">
        <w:rPr>
          <w:lang w:val="it-IT"/>
        </w:rPr>
        <w:t xml:space="preserve">. VS </w:t>
      </w:r>
      <w:r w:rsidRPr="0021481A">
        <w:rPr>
          <w:rStyle w:val="Incipit"/>
          <w:lang w:val="it-IT"/>
        </w:rPr>
        <w:t>In omnem terram</w:t>
      </w:r>
      <w:r w:rsidRPr="0021481A">
        <w:rPr>
          <w:lang w:val="it-IT"/>
        </w:rPr>
        <w:t xml:space="preserve">. AM </w:t>
      </w:r>
      <w:r w:rsidRPr="0021481A">
        <w:rPr>
          <w:rStyle w:val="Incipit"/>
          <w:lang w:val="it-IT"/>
        </w:rPr>
        <w:t>Mox ut vocem domini</w:t>
      </w:r>
      <w:r w:rsidRPr="0021481A">
        <w:rPr>
          <w:lang w:val="it-IT"/>
        </w:rPr>
        <w:t xml:space="preserve">. [KY] </w:t>
      </w:r>
      <w:r w:rsidRPr="0021481A">
        <w:rPr>
          <w:rStyle w:val="Incipit"/>
          <w:lang w:val="it-IT"/>
        </w:rPr>
        <w:t>Kyrie</w:t>
      </w:r>
      <w:r w:rsidRPr="0021481A">
        <w:rPr>
          <w:lang w:val="it-IT"/>
        </w:rPr>
        <w:t xml:space="preserve"> nec [PN] </w:t>
      </w:r>
      <w:r w:rsidRPr="0021481A">
        <w:rPr>
          <w:rStyle w:val="Incipit"/>
          <w:lang w:val="it-IT"/>
        </w:rPr>
        <w:t xml:space="preserve">Pater </w:t>
      </w:r>
      <w:r w:rsidRPr="0021481A">
        <w:rPr>
          <w:rStyle w:val="Incipit"/>
          <w:lang w:val="it-IT"/>
        </w:rPr>
        <w:lastRenderedPageBreak/>
        <w:t>noster</w:t>
      </w:r>
      <w:r w:rsidRPr="0021481A">
        <w:rPr>
          <w:lang w:val="it-IT"/>
        </w:rPr>
        <w:t xml:space="preserve">. OR </w:t>
      </w:r>
      <w:r w:rsidRPr="0021481A">
        <w:rPr>
          <w:rStyle w:val="Incipit"/>
          <w:lang w:val="it-IT"/>
        </w:rPr>
        <w:t>Quaesumus omnipotens deus</w:t>
      </w:r>
      <w:r w:rsidRPr="0021481A">
        <w:rPr>
          <w:lang w:val="it-IT"/>
        </w:rPr>
        <w:t xml:space="preserve">. Deinde suffragia sicut in aliis festivitatibus apostolorum, vel si infra adventum advenerit ad suffragia RP </w:t>
      </w:r>
      <w:r w:rsidRPr="0021481A">
        <w:rPr>
          <w:rStyle w:val="Incipit"/>
          <w:lang w:val="it-IT"/>
        </w:rPr>
        <w:t>Missus est</w:t>
      </w:r>
      <w:r w:rsidRPr="0021481A">
        <w:rPr>
          <w:lang w:val="it-IT"/>
        </w:rPr>
        <w:t xml:space="preserve"> cum oratione [ORC] </w:t>
      </w:r>
      <w:r w:rsidRPr="0021481A">
        <w:rPr>
          <w:rStyle w:val="Incipit"/>
          <w:lang w:val="it-IT"/>
        </w:rPr>
        <w:t>Deus qui de beatae</w:t>
      </w:r>
      <w:r w:rsidRPr="0021481A">
        <w:rPr>
          <w:lang w:val="it-IT"/>
        </w:rPr>
        <w:t xml:space="preserve">. </w:t>
      </w:r>
      <w:r w:rsidRPr="0021481A">
        <w:rPr>
          <w:lang w:val="pt-PT"/>
        </w:rPr>
        <w:t xml:space="preserve">RP </w:t>
      </w:r>
      <w:r w:rsidRPr="0021481A">
        <w:rPr>
          <w:rStyle w:val="Incipit"/>
          <w:lang w:val="pt-PT"/>
        </w:rPr>
        <w:t>Ecce dominus veniet</w:t>
      </w:r>
      <w:r w:rsidRPr="0021481A">
        <w:rPr>
          <w:lang w:val="pt-PT"/>
        </w:rPr>
        <w:t xml:space="preserve"> cum ORC </w:t>
      </w:r>
      <w:r w:rsidRPr="0021481A">
        <w:rPr>
          <w:rStyle w:val="Incipit"/>
          <w:lang w:val="pt-PT"/>
        </w:rPr>
        <w:t>Conscientias nostras</w:t>
      </w:r>
      <w:r w:rsidRPr="0021481A">
        <w:rPr>
          <w:lang w:val="pt-PT"/>
        </w:rPr>
        <w:t>.</w:t>
      </w:r>
    </w:p>
    <w:p w:rsidR="00B116F0" w:rsidRPr="0021481A" w:rsidRDefault="00B116F0" w:rsidP="007F1DD4">
      <w:pPr>
        <w:rPr>
          <w:lang w:val="en-US"/>
        </w:rPr>
      </w:pPr>
      <w:r w:rsidRPr="0021481A">
        <w:rPr>
          <w:rStyle w:val="Time1"/>
          <w:lang w:val="pt-PT"/>
        </w:rPr>
        <w:t>Ad matutinam</w:t>
      </w:r>
      <w:r w:rsidRPr="0021481A">
        <w:rPr>
          <w:lang w:val="pt-PT"/>
        </w:rPr>
        <w:t xml:space="preserve"> INV </w:t>
      </w:r>
      <w:r w:rsidRPr="0021481A">
        <w:rPr>
          <w:rStyle w:val="Incipit"/>
          <w:lang w:val="pt-PT"/>
        </w:rPr>
        <w:t>Adoremus victoriosissimum</w:t>
      </w:r>
      <w:r w:rsidRPr="0021481A">
        <w:rPr>
          <w:lang w:val="pt-PT"/>
        </w:rPr>
        <w:t xml:space="preserve"> cum historia [RP] </w:t>
      </w:r>
      <w:r w:rsidRPr="0021481A">
        <w:rPr>
          <w:rStyle w:val="Incipit"/>
          <w:lang w:val="pt-PT"/>
        </w:rPr>
        <w:t>Dum a</w:t>
      </w:r>
      <w:r w:rsidR="000A0903" w:rsidRPr="0021481A">
        <w:rPr>
          <w:rStyle w:val="Incipit"/>
          <w:lang w:val="pt-PT"/>
        </w:rPr>
        <w:t>m</w:t>
      </w:r>
      <w:r w:rsidRPr="0021481A">
        <w:rPr>
          <w:rStyle w:val="Incipit"/>
          <w:lang w:val="pt-PT"/>
        </w:rPr>
        <w:t>bularet dominus</w:t>
      </w:r>
      <w:r w:rsidRPr="0021481A">
        <w:rPr>
          <w:lang w:val="pt-PT"/>
        </w:rPr>
        <w:t xml:space="preserve">. </w:t>
      </w:r>
      <w:r w:rsidRPr="0021481A">
        <w:rPr>
          <w:lang w:val="en-US"/>
        </w:rPr>
        <w:t xml:space="preserve">EV </w:t>
      </w:r>
      <w:r w:rsidRPr="0021481A">
        <w:rPr>
          <w:rStyle w:val="Incipit"/>
          <w:lang w:val="en-US"/>
        </w:rPr>
        <w:t>Ambulans Iesus</w:t>
      </w:r>
      <w:r w:rsidRPr="0021481A">
        <w:rPr>
          <w:lang w:val="en-US"/>
        </w:rPr>
        <w:t>.</w:t>
      </w:r>
    </w:p>
    <w:p w:rsidR="00B116F0" w:rsidRPr="0021481A" w:rsidRDefault="00B116F0" w:rsidP="007F1DD4">
      <w:pPr>
        <w:rPr>
          <w:lang w:val="pt-PT"/>
        </w:rPr>
      </w:pPr>
      <w:r w:rsidRPr="0021481A">
        <w:rPr>
          <w:rStyle w:val="Time1"/>
          <w:lang w:val="en-US"/>
        </w:rPr>
        <w:t>Ad laudes</w:t>
      </w:r>
      <w:r w:rsidRPr="0021481A">
        <w:rPr>
          <w:lang w:val="en-US"/>
        </w:rPr>
        <w:t xml:space="preserve"> AN </w:t>
      </w:r>
      <w:r w:rsidRPr="0021481A">
        <w:rPr>
          <w:rStyle w:val="Incipit"/>
          <w:lang w:val="en-US"/>
        </w:rPr>
        <w:t>Salve crux</w:t>
      </w:r>
      <w:r w:rsidRPr="0021481A">
        <w:rPr>
          <w:lang w:val="en-US"/>
        </w:rPr>
        <w:t xml:space="preserve"> cum ceteris. CP </w:t>
      </w:r>
      <w:r w:rsidRPr="0021481A">
        <w:rPr>
          <w:rStyle w:val="Incipit"/>
          <w:lang w:val="en-US"/>
        </w:rPr>
        <w:t>Corde creditur</w:t>
      </w:r>
      <w:r w:rsidRPr="0021481A">
        <w:rPr>
          <w:lang w:val="en-US"/>
        </w:rPr>
        <w:t xml:space="preserve">. </w:t>
      </w:r>
      <w:r w:rsidRPr="0021481A">
        <w:rPr>
          <w:lang w:val="it-IT"/>
        </w:rPr>
        <w:t xml:space="preserve">VS </w:t>
      </w:r>
      <w:r w:rsidRPr="0021481A">
        <w:rPr>
          <w:rStyle w:val="Incipit"/>
          <w:lang w:val="it-IT"/>
        </w:rPr>
        <w:t>Annuntiaverunt opera dei</w:t>
      </w:r>
      <w:r w:rsidRPr="0021481A">
        <w:rPr>
          <w:lang w:val="it-IT"/>
        </w:rPr>
        <w:t xml:space="preserve">. AB </w:t>
      </w:r>
      <w:r w:rsidRPr="0021481A">
        <w:rPr>
          <w:rStyle w:val="Incipit"/>
          <w:lang w:val="it-IT"/>
        </w:rPr>
        <w:t>(224ra) Concede nobis</w:t>
      </w:r>
      <w:r w:rsidRPr="0021481A">
        <w:rPr>
          <w:lang w:val="it-IT"/>
        </w:rPr>
        <w:t xml:space="preserve">. </w:t>
      </w:r>
      <w:r w:rsidRPr="0021481A">
        <w:rPr>
          <w:lang w:val="pt-PT"/>
        </w:rPr>
        <w:t xml:space="preserve">OR </w:t>
      </w:r>
      <w:r w:rsidRPr="0021481A">
        <w:rPr>
          <w:rStyle w:val="Incipit"/>
          <w:lang w:val="pt-PT"/>
        </w:rPr>
        <w:t>Maiestatem tuam</w:t>
      </w:r>
      <w:r w:rsidRPr="0021481A">
        <w:rPr>
          <w:lang w:val="pt-PT"/>
        </w:rPr>
        <w:t>.</w:t>
      </w:r>
    </w:p>
    <w:p w:rsidR="00B116F0" w:rsidRPr="0021481A" w:rsidRDefault="00B116F0" w:rsidP="007F1DD4">
      <w:pPr>
        <w:rPr>
          <w:lang w:val="pt-PT"/>
        </w:rPr>
      </w:pPr>
      <w:r w:rsidRPr="0021481A">
        <w:rPr>
          <w:rStyle w:val="Time1"/>
          <w:lang w:val="pt-PT"/>
        </w:rPr>
        <w:t>Ad horas</w:t>
      </w:r>
      <w:r w:rsidRPr="0021481A">
        <w:rPr>
          <w:lang w:val="pt-PT"/>
        </w:rPr>
        <w:t xml:space="preserve"> cantentur laudes. Et responsoria de apostolis.</w:t>
      </w:r>
    </w:p>
    <w:p w:rsidR="00B116F0" w:rsidRPr="0021481A" w:rsidRDefault="00B116F0" w:rsidP="007F1DD4">
      <w:pPr>
        <w:rPr>
          <w:lang w:val="en-US"/>
        </w:rPr>
      </w:pPr>
      <w:r w:rsidRPr="0021481A">
        <w:rPr>
          <w:rStyle w:val="Time1"/>
          <w:lang w:val="it-IT"/>
        </w:rPr>
        <w:t>Ad missam</w:t>
      </w:r>
      <w:r w:rsidRPr="0021481A">
        <w:rPr>
          <w:lang w:val="it-IT"/>
        </w:rPr>
        <w:t xml:space="preserve"> IN </w:t>
      </w:r>
      <w:r w:rsidRPr="0021481A">
        <w:rPr>
          <w:rStyle w:val="Incipit"/>
          <w:lang w:val="it-IT"/>
        </w:rPr>
        <w:t>Mihi autem</w:t>
      </w:r>
      <w:r w:rsidRPr="0021481A">
        <w:rPr>
          <w:lang w:val="it-IT"/>
        </w:rPr>
        <w:t xml:space="preserve">. </w:t>
      </w:r>
      <w:r w:rsidRPr="0021481A">
        <w:rPr>
          <w:lang w:val="pt-PT"/>
        </w:rPr>
        <w:t xml:space="preserve">[KY] </w:t>
      </w:r>
      <w:r w:rsidRPr="0021481A">
        <w:rPr>
          <w:rStyle w:val="Incipit"/>
          <w:lang w:val="pt-PT"/>
        </w:rPr>
        <w:t>Kyrie</w:t>
      </w:r>
      <w:r w:rsidRPr="0021481A">
        <w:rPr>
          <w:lang w:val="pt-PT"/>
        </w:rPr>
        <w:t xml:space="preserve">. [GL] </w:t>
      </w:r>
      <w:r w:rsidRPr="0021481A">
        <w:rPr>
          <w:rStyle w:val="Incipit"/>
          <w:lang w:val="pt-PT"/>
        </w:rPr>
        <w:t>Gloria in excelsis</w:t>
      </w:r>
      <w:r w:rsidRPr="0021481A">
        <w:rPr>
          <w:lang w:val="pt-PT"/>
        </w:rPr>
        <w:t xml:space="preserve">. Tantum una oratio. Si volueris secundam de adventu domini dicito. Tertia de sancta Maria. EP </w:t>
      </w:r>
      <w:r w:rsidRPr="0021481A">
        <w:rPr>
          <w:rStyle w:val="Incipit"/>
          <w:lang w:val="pt-PT"/>
        </w:rPr>
        <w:t>Corde creditur ad iustitiam</w:t>
      </w:r>
      <w:r w:rsidRPr="0021481A">
        <w:rPr>
          <w:lang w:val="pt-PT"/>
        </w:rPr>
        <w:t xml:space="preserve">. GR </w:t>
      </w:r>
      <w:r w:rsidRPr="0021481A">
        <w:rPr>
          <w:rStyle w:val="Incipit"/>
          <w:lang w:val="pt-PT"/>
        </w:rPr>
        <w:t>Constitue</w:t>
      </w:r>
      <w:r w:rsidR="000A0903" w:rsidRPr="0021481A">
        <w:rPr>
          <w:rStyle w:val="Incipit"/>
          <w:lang w:val="pt-PT"/>
        </w:rPr>
        <w:t>s</w:t>
      </w:r>
      <w:r w:rsidRPr="0021481A">
        <w:rPr>
          <w:rStyle w:val="Incipit"/>
          <w:lang w:val="pt-PT"/>
        </w:rPr>
        <w:t xml:space="preserve"> eos</w:t>
      </w:r>
      <w:r w:rsidRPr="0021481A">
        <w:rPr>
          <w:lang w:val="pt-PT"/>
        </w:rPr>
        <w:t xml:space="preserve">. ALV </w:t>
      </w:r>
      <w:r w:rsidRPr="0021481A">
        <w:rPr>
          <w:rStyle w:val="Incipit"/>
          <w:lang w:val="pt-PT"/>
        </w:rPr>
        <w:t>Dilexit Andream</w:t>
      </w:r>
      <w:r w:rsidRPr="0021481A">
        <w:rPr>
          <w:lang w:val="pt-PT"/>
        </w:rPr>
        <w:t xml:space="preserve">. SE </w:t>
      </w:r>
      <w:r w:rsidRPr="0021481A">
        <w:rPr>
          <w:rStyle w:val="Incipit"/>
          <w:lang w:val="pt-PT"/>
        </w:rPr>
        <w:t>Deus in tua virtute</w:t>
      </w:r>
      <w:r w:rsidRPr="0021481A">
        <w:rPr>
          <w:lang w:val="pt-PT"/>
        </w:rPr>
        <w:t xml:space="preserve">. </w:t>
      </w:r>
      <w:r w:rsidRPr="0021481A">
        <w:rPr>
          <w:lang w:val="en-US"/>
        </w:rPr>
        <w:t xml:space="preserve">EV </w:t>
      </w:r>
      <w:r w:rsidRPr="0021481A">
        <w:rPr>
          <w:rStyle w:val="Incipit"/>
          <w:lang w:val="en-US"/>
        </w:rPr>
        <w:t>Ambulans Iesus</w:t>
      </w:r>
      <w:r w:rsidRPr="0021481A">
        <w:rPr>
          <w:lang w:val="en-US"/>
        </w:rPr>
        <w:t xml:space="preserve">. [CR] </w:t>
      </w:r>
      <w:r w:rsidRPr="0021481A">
        <w:rPr>
          <w:rStyle w:val="Incipit"/>
          <w:lang w:val="en-US"/>
        </w:rPr>
        <w:t>Credo in unum</w:t>
      </w:r>
      <w:r w:rsidRPr="0021481A">
        <w:rPr>
          <w:lang w:val="en-US"/>
        </w:rPr>
        <w:t xml:space="preserve">. OF </w:t>
      </w:r>
      <w:r w:rsidRPr="0021481A">
        <w:rPr>
          <w:rStyle w:val="Incipit"/>
          <w:lang w:val="en-US"/>
        </w:rPr>
        <w:t>Mihi autem</w:t>
      </w:r>
      <w:r w:rsidRPr="0021481A">
        <w:rPr>
          <w:lang w:val="en-US"/>
        </w:rPr>
        <w:t xml:space="preserve">. PF </w:t>
      </w:r>
      <w:r w:rsidRPr="0021481A">
        <w:rPr>
          <w:rStyle w:val="Incipit"/>
          <w:lang w:val="en-US"/>
        </w:rPr>
        <w:t>Te domine suppliciter</w:t>
      </w:r>
      <w:r w:rsidRPr="0021481A">
        <w:rPr>
          <w:lang w:val="en-US"/>
        </w:rPr>
        <w:t xml:space="preserve">. CO </w:t>
      </w:r>
      <w:r w:rsidRPr="0021481A">
        <w:rPr>
          <w:rStyle w:val="Incipit"/>
          <w:lang w:val="en-US"/>
        </w:rPr>
        <w:t>Venite post me</w:t>
      </w:r>
      <w:r w:rsidR="009E4C9D">
        <w:rPr>
          <w:lang w:val="en-US"/>
        </w:rPr>
        <w:t>. Clauditur cum [IM</w:t>
      </w:r>
      <w:r w:rsidRPr="0021481A">
        <w:rPr>
          <w:lang w:val="en-US"/>
        </w:rPr>
        <w:t xml:space="preserve">] </w:t>
      </w:r>
      <w:r w:rsidRPr="0021481A">
        <w:rPr>
          <w:rStyle w:val="Incipit"/>
          <w:lang w:val="en-US"/>
        </w:rPr>
        <w:t>Ite</w:t>
      </w:r>
      <w:r w:rsidR="00920D54">
        <w:rPr>
          <w:lang w:val="en-US"/>
        </w:rPr>
        <w:t>. [TP</w:t>
      </w:r>
      <w:r w:rsidRPr="0021481A">
        <w:rPr>
          <w:lang w:val="en-US"/>
        </w:rPr>
        <w:t xml:space="preserve">] </w:t>
      </w:r>
      <w:r w:rsidRPr="0021481A">
        <w:rPr>
          <w:rStyle w:val="Incipit"/>
          <w:lang w:val="en-US"/>
        </w:rPr>
        <w:t>Pax vobis vitae</w:t>
      </w:r>
      <w:r w:rsidRPr="0021481A">
        <w:rPr>
          <w:lang w:val="en-US"/>
        </w:rPr>
        <w:t>.</w:t>
      </w:r>
    </w:p>
    <w:p w:rsidR="00B116F0" w:rsidRPr="0021481A" w:rsidRDefault="00B116F0" w:rsidP="007F1DD4">
      <w:pPr>
        <w:rPr>
          <w:lang w:val="en-US"/>
        </w:rPr>
      </w:pPr>
      <w:r w:rsidRPr="0021481A">
        <w:rPr>
          <w:rStyle w:val="Time1"/>
          <w:lang w:val="en-US"/>
        </w:rPr>
        <w:t>Sexta et nona</w:t>
      </w:r>
      <w:r w:rsidRPr="0021481A">
        <w:rPr>
          <w:lang w:val="en-US"/>
        </w:rPr>
        <w:t xml:space="preserve"> ca</w:t>
      </w:r>
      <w:r w:rsidR="00505291" w:rsidRPr="0021481A">
        <w:rPr>
          <w:lang w:val="en-US"/>
        </w:rPr>
        <w:t>ntetur ut supra.</w:t>
      </w:r>
    </w:p>
    <w:p w:rsidR="00505291" w:rsidRPr="0021481A" w:rsidRDefault="00505291" w:rsidP="007F1DD4">
      <w:pPr>
        <w:rPr>
          <w:lang w:val="fr-FR"/>
        </w:rPr>
      </w:pPr>
      <w:r w:rsidRPr="0021481A">
        <w:rPr>
          <w:rStyle w:val="Time1"/>
          <w:lang w:val="en-US"/>
        </w:rPr>
        <w:t>In secunda vespera</w:t>
      </w:r>
      <w:r w:rsidRPr="0021481A">
        <w:rPr>
          <w:lang w:val="en-US"/>
        </w:rPr>
        <w:t xml:space="preserve"> AN </w:t>
      </w:r>
      <w:r w:rsidRPr="0021481A">
        <w:rPr>
          <w:rStyle w:val="Incipit"/>
          <w:lang w:val="en-US"/>
        </w:rPr>
        <w:t>Iuravit dominus</w:t>
      </w:r>
      <w:r w:rsidRPr="0021481A">
        <w:rPr>
          <w:lang w:val="en-US"/>
        </w:rPr>
        <w:t xml:space="preserve">. PS </w:t>
      </w:r>
      <w:r w:rsidRPr="0021481A">
        <w:rPr>
          <w:rStyle w:val="Incipit"/>
          <w:lang w:val="en-US"/>
        </w:rPr>
        <w:t>Dixit dominus</w:t>
      </w:r>
      <w:r w:rsidRPr="0021481A">
        <w:rPr>
          <w:lang w:val="en-US"/>
        </w:rPr>
        <w:t xml:space="preserve">. AN </w:t>
      </w:r>
      <w:r w:rsidRPr="0021481A">
        <w:rPr>
          <w:rStyle w:val="Incipit"/>
          <w:lang w:val="en-US"/>
        </w:rPr>
        <w:t>Collocet eum dominus</w:t>
      </w:r>
      <w:r w:rsidRPr="0021481A">
        <w:rPr>
          <w:lang w:val="en-US"/>
        </w:rPr>
        <w:t xml:space="preserve">. PS </w:t>
      </w:r>
      <w:r w:rsidRPr="0021481A">
        <w:rPr>
          <w:rStyle w:val="Incipit"/>
          <w:lang w:val="en-US"/>
        </w:rPr>
        <w:t>Laudate pueri</w:t>
      </w:r>
      <w:r w:rsidRPr="0021481A">
        <w:rPr>
          <w:lang w:val="en-US"/>
        </w:rPr>
        <w:t xml:space="preserve">. </w:t>
      </w:r>
      <w:r w:rsidRPr="0021481A">
        <w:rPr>
          <w:lang w:val="fr-FR"/>
        </w:rPr>
        <w:t xml:space="preserve">AN </w:t>
      </w:r>
      <w:r w:rsidRPr="0021481A">
        <w:rPr>
          <w:rStyle w:val="Incipit"/>
          <w:lang w:val="fr-FR"/>
        </w:rPr>
        <w:t>Dirupisti domine</w:t>
      </w:r>
      <w:r w:rsidRPr="0021481A">
        <w:rPr>
          <w:lang w:val="fr-FR"/>
        </w:rPr>
        <w:t xml:space="preserve">. PS </w:t>
      </w:r>
      <w:r w:rsidRPr="0021481A">
        <w:rPr>
          <w:rStyle w:val="Incipit"/>
          <w:lang w:val="fr-FR"/>
        </w:rPr>
        <w:t>Credidi propter</w:t>
      </w:r>
      <w:r w:rsidRPr="0021481A">
        <w:rPr>
          <w:lang w:val="fr-FR"/>
        </w:rPr>
        <w:t xml:space="preserve">. AN </w:t>
      </w:r>
      <w:r w:rsidRPr="0021481A">
        <w:rPr>
          <w:rStyle w:val="Incipit"/>
          <w:lang w:val="fr-FR"/>
        </w:rPr>
        <w:t>Euntes ibant</w:t>
      </w:r>
      <w:r w:rsidRPr="0021481A">
        <w:rPr>
          <w:lang w:val="fr-FR"/>
        </w:rPr>
        <w:t xml:space="preserve">. PS </w:t>
      </w:r>
      <w:r w:rsidRPr="0021481A">
        <w:rPr>
          <w:rStyle w:val="Incipit"/>
          <w:lang w:val="fr-FR"/>
        </w:rPr>
        <w:t>(224rb) In convertendo</w:t>
      </w:r>
      <w:r w:rsidRPr="0021481A">
        <w:rPr>
          <w:lang w:val="fr-FR"/>
        </w:rPr>
        <w:t xml:space="preserve">. AN </w:t>
      </w:r>
      <w:r w:rsidRPr="0021481A">
        <w:rPr>
          <w:rStyle w:val="Incipit"/>
          <w:lang w:val="fr-FR"/>
        </w:rPr>
        <w:t>Confortatus est</w:t>
      </w:r>
      <w:r w:rsidRPr="0021481A">
        <w:rPr>
          <w:lang w:val="fr-FR"/>
        </w:rPr>
        <w:t xml:space="preserve">. PS </w:t>
      </w:r>
      <w:r w:rsidRPr="0021481A">
        <w:rPr>
          <w:rStyle w:val="Incipit"/>
          <w:lang w:val="fr-FR"/>
        </w:rPr>
        <w:t>Domine probasti</w:t>
      </w:r>
      <w:r w:rsidRPr="0021481A">
        <w:rPr>
          <w:lang w:val="fr-FR"/>
        </w:rPr>
        <w:t xml:space="preserve">. CP </w:t>
      </w:r>
      <w:r w:rsidRPr="0021481A">
        <w:rPr>
          <w:rStyle w:val="Incipit"/>
          <w:lang w:val="fr-FR"/>
        </w:rPr>
        <w:t>Non enim est distinctio</w:t>
      </w:r>
      <w:r w:rsidRPr="0021481A">
        <w:rPr>
          <w:lang w:val="fr-FR"/>
        </w:rPr>
        <w:t xml:space="preserve">. HY </w:t>
      </w:r>
      <w:r w:rsidRPr="0021481A">
        <w:rPr>
          <w:rStyle w:val="Incipit"/>
          <w:lang w:val="fr-FR"/>
        </w:rPr>
        <w:t>Exultet caelum</w:t>
      </w:r>
      <w:r w:rsidRPr="0021481A">
        <w:rPr>
          <w:lang w:val="fr-FR"/>
        </w:rPr>
        <w:t xml:space="preserve">. VS </w:t>
      </w:r>
      <w:r w:rsidRPr="0021481A">
        <w:rPr>
          <w:rStyle w:val="Incipit"/>
          <w:lang w:val="fr-FR"/>
        </w:rPr>
        <w:t>In omnem terram</w:t>
      </w:r>
      <w:r w:rsidRPr="0021481A">
        <w:rPr>
          <w:lang w:val="fr-FR"/>
        </w:rPr>
        <w:t xml:space="preserve">. AM </w:t>
      </w:r>
      <w:r w:rsidRPr="0021481A">
        <w:rPr>
          <w:rStyle w:val="Incipit"/>
          <w:lang w:val="fr-FR"/>
        </w:rPr>
        <w:t>Cum pervenisset</w:t>
      </w:r>
      <w:r w:rsidRPr="0021481A">
        <w:rPr>
          <w:lang w:val="fr-FR"/>
        </w:rPr>
        <w:t xml:space="preserve">. OR </w:t>
      </w:r>
      <w:r w:rsidRPr="0021481A">
        <w:rPr>
          <w:rStyle w:val="Incipit"/>
          <w:lang w:val="fr-FR"/>
        </w:rPr>
        <w:t>Maiestatem tuam</w:t>
      </w:r>
      <w:r w:rsidRPr="0021481A">
        <w:rPr>
          <w:lang w:val="fr-FR"/>
        </w:rPr>
        <w:t>. Deinde suffragia.</w:t>
      </w:r>
    </w:p>
    <w:p w:rsidR="00505291" w:rsidRPr="0021481A" w:rsidRDefault="00505291" w:rsidP="000A0903">
      <w:pPr>
        <w:pStyle w:val="Titolo1"/>
        <w:rPr>
          <w:lang w:val="fr-FR"/>
        </w:rPr>
      </w:pPr>
      <w:r w:rsidRPr="0021481A">
        <w:rPr>
          <w:lang w:val="fr-FR"/>
        </w:rPr>
        <w:t>KOMMENTAR</w:t>
      </w:r>
    </w:p>
    <w:p w:rsidR="00505291" w:rsidRPr="0021481A" w:rsidRDefault="00505291" w:rsidP="007F1DD4">
      <w:pPr>
        <w:rPr>
          <w:lang w:val="fr-FR"/>
        </w:rPr>
      </w:pPr>
      <w:r w:rsidRPr="0021481A">
        <w:rPr>
          <w:lang w:val="fr-FR"/>
        </w:rPr>
        <w:t>Explicit breviarium per manus et non per pedes.</w:t>
      </w:r>
    </w:p>
    <w:p w:rsidR="00505291" w:rsidRPr="0021481A" w:rsidRDefault="00505291" w:rsidP="007F1DD4">
      <w:pPr>
        <w:rPr>
          <w:lang w:val="fr-FR"/>
        </w:rPr>
      </w:pPr>
      <w:r w:rsidRPr="0021481A">
        <w:rPr>
          <w:lang w:val="fr-FR"/>
        </w:rPr>
        <w:t>Notandum quod post circu</w:t>
      </w:r>
      <w:r w:rsidR="00512E93" w:rsidRPr="0021481A">
        <w:rPr>
          <w:lang w:val="fr-FR"/>
        </w:rPr>
        <w:t>m</w:t>
      </w:r>
      <w:r w:rsidRPr="0021481A">
        <w:rPr>
          <w:lang w:val="fr-FR"/>
        </w:rPr>
        <w:t xml:space="preserve">cisionem domini usque ad purificationem beatae virginis Mariae subscripta responsoria cantantur in matutinis: RP </w:t>
      </w:r>
      <w:r w:rsidRPr="0021481A">
        <w:rPr>
          <w:rStyle w:val="Incipit"/>
          <w:lang w:val="fr-FR"/>
        </w:rPr>
        <w:t>Congratulamini mihi</w:t>
      </w:r>
      <w:r w:rsidRPr="0021481A">
        <w:rPr>
          <w:lang w:val="fr-FR"/>
        </w:rPr>
        <w:t xml:space="preserve">. RP </w:t>
      </w:r>
      <w:r w:rsidRPr="0021481A">
        <w:rPr>
          <w:rStyle w:val="Incipit"/>
          <w:lang w:val="fr-FR"/>
        </w:rPr>
        <w:t>Continet in gremio</w:t>
      </w:r>
      <w:r w:rsidRPr="0021481A">
        <w:rPr>
          <w:lang w:val="fr-FR"/>
        </w:rPr>
        <w:t xml:space="preserve">. RP </w:t>
      </w:r>
      <w:r w:rsidRPr="0021481A">
        <w:rPr>
          <w:rStyle w:val="Incipit"/>
          <w:lang w:val="fr-FR"/>
        </w:rPr>
        <w:t>Confirmatum est</w:t>
      </w:r>
      <w:r w:rsidRPr="0021481A">
        <w:rPr>
          <w:lang w:val="fr-FR"/>
        </w:rPr>
        <w:t xml:space="preserve">. RP </w:t>
      </w:r>
      <w:r w:rsidRPr="0021481A">
        <w:rPr>
          <w:rStyle w:val="Incipit"/>
          <w:lang w:val="fr-FR"/>
        </w:rPr>
        <w:t>Nescens mater</w:t>
      </w:r>
      <w:r w:rsidRPr="0021481A">
        <w:rPr>
          <w:lang w:val="fr-FR"/>
        </w:rPr>
        <w:t xml:space="preserve">. RP </w:t>
      </w:r>
      <w:r w:rsidRPr="0021481A">
        <w:rPr>
          <w:rStyle w:val="Incipit"/>
          <w:lang w:val="fr-FR"/>
        </w:rPr>
        <w:t>Sancta et immaculata</w:t>
      </w:r>
      <w:r w:rsidRPr="0021481A">
        <w:rPr>
          <w:lang w:val="fr-FR"/>
        </w:rPr>
        <w:t xml:space="preserve">. RP </w:t>
      </w:r>
      <w:r w:rsidRPr="0021481A">
        <w:rPr>
          <w:rStyle w:val="Incipit"/>
          <w:lang w:val="fr-FR"/>
        </w:rPr>
        <w:t>Videte miraculum</w:t>
      </w:r>
      <w:r w:rsidRPr="0021481A">
        <w:rPr>
          <w:lang w:val="fr-FR"/>
        </w:rPr>
        <w:t xml:space="preserve">. RP </w:t>
      </w:r>
      <w:r w:rsidRPr="0021481A">
        <w:rPr>
          <w:rStyle w:val="Incipit"/>
          <w:lang w:val="fr-FR"/>
        </w:rPr>
        <w:t>Felix namque</w:t>
      </w:r>
      <w:r w:rsidRPr="0021481A">
        <w:rPr>
          <w:lang w:val="fr-FR"/>
        </w:rPr>
        <w:t xml:space="preserve">. RP </w:t>
      </w:r>
      <w:r w:rsidRPr="0021481A">
        <w:rPr>
          <w:rStyle w:val="Incipit"/>
          <w:lang w:val="fr-FR"/>
        </w:rPr>
        <w:t>Gaude Maria</w:t>
      </w:r>
      <w:r w:rsidRPr="0021481A">
        <w:rPr>
          <w:lang w:val="fr-FR"/>
        </w:rPr>
        <w:t xml:space="preserve">. </w:t>
      </w:r>
    </w:p>
    <w:p w:rsidR="00505291" w:rsidRPr="0021481A" w:rsidRDefault="00505291" w:rsidP="007F1DD4">
      <w:pPr>
        <w:rPr>
          <w:lang w:val="en-US"/>
        </w:rPr>
      </w:pPr>
      <w:r w:rsidRPr="0021481A">
        <w:rPr>
          <w:lang w:val="fr-FR"/>
        </w:rPr>
        <w:t xml:space="preserve">Et officium [IN] </w:t>
      </w:r>
      <w:r w:rsidRPr="0021481A">
        <w:rPr>
          <w:rStyle w:val="Incipit"/>
          <w:lang w:val="fr-FR"/>
        </w:rPr>
        <w:t>Vultum tuum</w:t>
      </w:r>
      <w:r w:rsidRPr="0021481A">
        <w:rPr>
          <w:lang w:val="fr-FR"/>
        </w:rPr>
        <w:t xml:space="preserve">. </w:t>
      </w:r>
      <w:r w:rsidRPr="0021481A">
        <w:rPr>
          <w:lang w:val="it-IT"/>
        </w:rPr>
        <w:t xml:space="preserve">(224va) EP </w:t>
      </w:r>
      <w:r w:rsidRPr="0021481A">
        <w:rPr>
          <w:rStyle w:val="Incipit"/>
          <w:lang w:val="it-IT"/>
        </w:rPr>
        <w:t>Quanto tempore heres</w:t>
      </w:r>
      <w:r w:rsidRPr="0021481A">
        <w:rPr>
          <w:lang w:val="it-IT"/>
        </w:rPr>
        <w:t xml:space="preserve">. </w:t>
      </w:r>
      <w:r w:rsidRPr="0021481A">
        <w:rPr>
          <w:lang w:val="nb-NO"/>
        </w:rPr>
        <w:t xml:space="preserve">GR </w:t>
      </w:r>
      <w:r w:rsidRPr="0021481A">
        <w:rPr>
          <w:rStyle w:val="Incipit"/>
          <w:lang w:val="nb-NO"/>
        </w:rPr>
        <w:t>Diffusa est</w:t>
      </w:r>
      <w:r w:rsidRPr="0021481A">
        <w:rPr>
          <w:lang w:val="nb-NO"/>
        </w:rPr>
        <w:t xml:space="preserve">. GV </w:t>
      </w:r>
      <w:r w:rsidRPr="0021481A">
        <w:rPr>
          <w:rStyle w:val="Incipit"/>
          <w:lang w:val="nb-NO"/>
        </w:rPr>
        <w:t>Propter veritatem</w:t>
      </w:r>
      <w:r w:rsidRPr="0021481A">
        <w:rPr>
          <w:lang w:val="nb-NO"/>
        </w:rPr>
        <w:t xml:space="preserve">. ALV </w:t>
      </w:r>
      <w:r w:rsidRPr="0021481A">
        <w:rPr>
          <w:rStyle w:val="Incipit"/>
          <w:lang w:val="nb-NO"/>
        </w:rPr>
        <w:t>Post partum</w:t>
      </w:r>
      <w:r w:rsidRPr="0021481A">
        <w:rPr>
          <w:lang w:val="nb-NO"/>
        </w:rPr>
        <w:t xml:space="preserve">. </w:t>
      </w:r>
      <w:r w:rsidRPr="0021481A">
        <w:rPr>
          <w:lang w:val="en-US"/>
        </w:rPr>
        <w:t xml:space="preserve">EV </w:t>
      </w:r>
      <w:r w:rsidRPr="0021481A">
        <w:rPr>
          <w:rStyle w:val="Incipit"/>
          <w:lang w:val="en-US"/>
        </w:rPr>
        <w:t>Erat Ioseph et Maria</w:t>
      </w:r>
      <w:r w:rsidRPr="0021481A">
        <w:rPr>
          <w:lang w:val="en-US"/>
        </w:rPr>
        <w:t xml:space="preserve">. OF </w:t>
      </w:r>
      <w:r w:rsidRPr="0021481A">
        <w:rPr>
          <w:rStyle w:val="Incipit"/>
          <w:lang w:val="en-US"/>
        </w:rPr>
        <w:t>Offerentur maius</w:t>
      </w:r>
      <w:r w:rsidRPr="0021481A">
        <w:rPr>
          <w:lang w:val="en-US"/>
        </w:rPr>
        <w:t xml:space="preserve">. CO </w:t>
      </w:r>
      <w:r w:rsidRPr="0021481A">
        <w:rPr>
          <w:rStyle w:val="Incipit"/>
          <w:lang w:val="en-US"/>
        </w:rPr>
        <w:t>Simile est</w:t>
      </w:r>
      <w:r w:rsidRPr="0021481A">
        <w:rPr>
          <w:lang w:val="en-US"/>
        </w:rPr>
        <w:t xml:space="preserve">. ORCL </w:t>
      </w:r>
      <w:r w:rsidRPr="0021481A">
        <w:rPr>
          <w:rStyle w:val="Incipit"/>
          <w:lang w:val="en-US"/>
        </w:rPr>
        <w:t>Deus qui salutis aeternae</w:t>
      </w:r>
      <w:r w:rsidRPr="0021481A">
        <w:rPr>
          <w:lang w:val="en-US"/>
        </w:rPr>
        <w:t xml:space="preserve">. SEC </w:t>
      </w:r>
      <w:r w:rsidRPr="0021481A">
        <w:rPr>
          <w:rStyle w:val="Incipit"/>
          <w:lang w:val="en-US"/>
        </w:rPr>
        <w:t>Sacrificia</w:t>
      </w:r>
      <w:r w:rsidRPr="0021481A">
        <w:rPr>
          <w:lang w:val="en-US"/>
        </w:rPr>
        <w:t xml:space="preserve">. PC </w:t>
      </w:r>
      <w:r w:rsidRPr="0021481A">
        <w:rPr>
          <w:rStyle w:val="Incipit"/>
          <w:lang w:val="en-US"/>
        </w:rPr>
        <w:t>Haec nos communio</w:t>
      </w:r>
      <w:r w:rsidRPr="0021481A">
        <w:rPr>
          <w:lang w:val="en-US"/>
        </w:rPr>
        <w:t>.</w:t>
      </w:r>
    </w:p>
    <w:p w:rsidR="00505291" w:rsidRPr="0021481A" w:rsidRDefault="00505291" w:rsidP="007F1DD4">
      <w:pPr>
        <w:rPr>
          <w:lang w:val="en-US"/>
        </w:rPr>
      </w:pPr>
      <w:r w:rsidRPr="0021481A">
        <w:rPr>
          <w:lang w:val="en-US"/>
        </w:rPr>
        <w:t xml:space="preserve">Et sciendum quod a purificatione beatae virginis Mariae usque ad quinquagesimam cantabitur historia [RP] </w:t>
      </w:r>
      <w:r w:rsidRPr="0021481A">
        <w:rPr>
          <w:rStyle w:val="Incipit"/>
          <w:lang w:val="en-US"/>
        </w:rPr>
        <w:t>Vidi speciosam</w:t>
      </w:r>
      <w:r w:rsidRPr="0021481A">
        <w:rPr>
          <w:lang w:val="en-US"/>
        </w:rPr>
        <w:t xml:space="preserve"> cum suis responsoriis.</w:t>
      </w:r>
    </w:p>
    <w:p w:rsidR="00505291" w:rsidRDefault="00505291" w:rsidP="007F1DD4">
      <w:pPr>
        <w:rPr>
          <w:lang w:val="es-ES"/>
        </w:rPr>
      </w:pPr>
      <w:r w:rsidRPr="0021481A">
        <w:rPr>
          <w:lang w:val="en-US"/>
        </w:rPr>
        <w:t>Notandum quod in omni semipleno officio</w:t>
      </w:r>
      <w:r w:rsidR="000A0903" w:rsidRPr="0021481A">
        <w:rPr>
          <w:lang w:val="en-US"/>
        </w:rPr>
        <w:t xml:space="preserve"> in vesperis |psalmos::psalmi| feriales habentur. </w:t>
      </w:r>
      <w:r w:rsidR="000A0903" w:rsidRPr="0021481A">
        <w:rPr>
          <w:lang w:val="fr-FR"/>
        </w:rPr>
        <w:t xml:space="preserve">Capitulum vero de festo et hymnus et versiculus et antiphona et oratio. In matutinam invitatorium, novem psalmi cum suis antiphonis. Et tres lectiones cum tribus responsoriis de festo. Ad laudes antiphona. (224vb) Et nota quod in prima vespera et in omnibus horis dicitur [KY] </w:t>
      </w:r>
      <w:r w:rsidR="000A0903" w:rsidRPr="0021481A">
        <w:rPr>
          <w:rStyle w:val="Incipit"/>
          <w:lang w:val="fr-FR"/>
        </w:rPr>
        <w:t>Kyrie</w:t>
      </w:r>
      <w:r w:rsidR="000A0903" w:rsidRPr="0021481A">
        <w:rPr>
          <w:lang w:val="fr-FR"/>
        </w:rPr>
        <w:t xml:space="preserve">, et in matutinam [TD] </w:t>
      </w:r>
      <w:r w:rsidR="000A0903" w:rsidRPr="0021481A">
        <w:rPr>
          <w:rStyle w:val="Incipit"/>
          <w:lang w:val="fr-FR"/>
        </w:rPr>
        <w:t>Te deum laudamus</w:t>
      </w:r>
      <w:r w:rsidR="000A0903" w:rsidRPr="0021481A">
        <w:rPr>
          <w:lang w:val="fr-FR"/>
        </w:rPr>
        <w:t xml:space="preserve">. </w:t>
      </w:r>
      <w:r w:rsidR="000A0903">
        <w:rPr>
          <w:lang w:val="es-ES"/>
        </w:rPr>
        <w:t>Secundam vesperam non habet.</w:t>
      </w:r>
    </w:p>
    <w:p w:rsidR="000A0903" w:rsidRPr="00556F0C" w:rsidRDefault="000A0903" w:rsidP="007F1DD4">
      <w:pPr>
        <w:rPr>
          <w:lang w:val="es-ES"/>
        </w:rPr>
      </w:pPr>
      <w:r>
        <w:rPr>
          <w:lang w:val="es-ES"/>
        </w:rPr>
        <w:t>Si vis habere breviarium de dedicatione templi quaere post festum sancti Petri.</w:t>
      </w:r>
    </w:p>
    <w:sectPr w:rsidR="000A0903" w:rsidRPr="00556F0C" w:rsidSect="001C2850">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592" w:rsidRDefault="00064592" w:rsidP="00F559CC">
      <w:pPr>
        <w:spacing w:line="240" w:lineRule="auto"/>
      </w:pPr>
      <w:r>
        <w:separator/>
      </w:r>
    </w:p>
  </w:endnote>
  <w:endnote w:type="continuationSeparator" w:id="0">
    <w:p w:rsidR="00064592" w:rsidRDefault="00064592" w:rsidP="00F559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592" w:rsidRDefault="00064592" w:rsidP="00F559CC">
      <w:pPr>
        <w:spacing w:line="240" w:lineRule="auto"/>
      </w:pPr>
      <w:r>
        <w:separator/>
      </w:r>
    </w:p>
  </w:footnote>
  <w:footnote w:type="continuationSeparator" w:id="0">
    <w:p w:rsidR="00064592" w:rsidRDefault="00064592" w:rsidP="00F559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104850"/>
      <w:docPartObj>
        <w:docPartGallery w:val="Page Numbers (Top of Page)"/>
        <w:docPartUnique/>
      </w:docPartObj>
    </w:sdtPr>
    <w:sdtContent>
      <w:p w:rsidR="00D27FBB" w:rsidRDefault="00D27FBB">
        <w:pPr>
          <w:pStyle w:val="Intestazione"/>
        </w:pPr>
        <w:fldSimple w:instr="PAGE   \* MERGEFORMAT">
          <w:r w:rsidR="0074638D">
            <w:t>1</w:t>
          </w:r>
        </w:fldSimple>
      </w:p>
    </w:sdtContent>
  </w:sdt>
  <w:p w:rsidR="00D27FBB" w:rsidRDefault="00D27FB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B8F458"/>
    <w:lvl w:ilvl="0">
      <w:start w:val="1"/>
      <w:numFmt w:val="decimal"/>
      <w:lvlText w:val="%1."/>
      <w:lvlJc w:val="left"/>
      <w:pPr>
        <w:tabs>
          <w:tab w:val="num" w:pos="1492"/>
        </w:tabs>
        <w:ind w:left="1492" w:hanging="360"/>
      </w:pPr>
    </w:lvl>
  </w:abstractNum>
  <w:abstractNum w:abstractNumId="1">
    <w:nsid w:val="FFFFFF7D"/>
    <w:multiLevelType w:val="singleLevel"/>
    <w:tmpl w:val="8646B9B0"/>
    <w:lvl w:ilvl="0">
      <w:start w:val="1"/>
      <w:numFmt w:val="decimal"/>
      <w:lvlText w:val="%1."/>
      <w:lvlJc w:val="left"/>
      <w:pPr>
        <w:tabs>
          <w:tab w:val="num" w:pos="1209"/>
        </w:tabs>
        <w:ind w:left="1209" w:hanging="360"/>
      </w:pPr>
    </w:lvl>
  </w:abstractNum>
  <w:abstractNum w:abstractNumId="2">
    <w:nsid w:val="FFFFFF7E"/>
    <w:multiLevelType w:val="singleLevel"/>
    <w:tmpl w:val="C8444EA8"/>
    <w:lvl w:ilvl="0">
      <w:start w:val="1"/>
      <w:numFmt w:val="decimal"/>
      <w:lvlText w:val="%1."/>
      <w:lvlJc w:val="left"/>
      <w:pPr>
        <w:tabs>
          <w:tab w:val="num" w:pos="926"/>
        </w:tabs>
        <w:ind w:left="926" w:hanging="360"/>
      </w:pPr>
    </w:lvl>
  </w:abstractNum>
  <w:abstractNum w:abstractNumId="3">
    <w:nsid w:val="FFFFFF7F"/>
    <w:multiLevelType w:val="singleLevel"/>
    <w:tmpl w:val="1D3E154C"/>
    <w:lvl w:ilvl="0">
      <w:start w:val="1"/>
      <w:numFmt w:val="decimal"/>
      <w:lvlText w:val="%1."/>
      <w:lvlJc w:val="left"/>
      <w:pPr>
        <w:tabs>
          <w:tab w:val="num" w:pos="643"/>
        </w:tabs>
        <w:ind w:left="643" w:hanging="360"/>
      </w:pPr>
    </w:lvl>
  </w:abstractNum>
  <w:abstractNum w:abstractNumId="4">
    <w:nsid w:val="FFFFFF80"/>
    <w:multiLevelType w:val="singleLevel"/>
    <w:tmpl w:val="F06861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40FC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8A77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D8AB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0D441C8"/>
    <w:lvl w:ilvl="0">
      <w:start w:val="1"/>
      <w:numFmt w:val="decimal"/>
      <w:lvlText w:val="%1."/>
      <w:lvlJc w:val="left"/>
      <w:pPr>
        <w:tabs>
          <w:tab w:val="num" w:pos="360"/>
        </w:tabs>
        <w:ind w:left="360" w:hanging="360"/>
      </w:pPr>
    </w:lvl>
  </w:abstractNum>
  <w:abstractNum w:abstractNumId="9">
    <w:nsid w:val="FFFFFF89"/>
    <w:multiLevelType w:val="singleLevel"/>
    <w:tmpl w:val="69CE922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1B4BC1"/>
    <w:rsid w:val="00000532"/>
    <w:rsid w:val="00000FDC"/>
    <w:rsid w:val="0000259F"/>
    <w:rsid w:val="00002E15"/>
    <w:rsid w:val="00006435"/>
    <w:rsid w:val="00007557"/>
    <w:rsid w:val="00011210"/>
    <w:rsid w:val="00013382"/>
    <w:rsid w:val="000135C2"/>
    <w:rsid w:val="000137FA"/>
    <w:rsid w:val="000140B6"/>
    <w:rsid w:val="0001536A"/>
    <w:rsid w:val="000179D7"/>
    <w:rsid w:val="000201E6"/>
    <w:rsid w:val="00023D87"/>
    <w:rsid w:val="00025631"/>
    <w:rsid w:val="00026F46"/>
    <w:rsid w:val="00030250"/>
    <w:rsid w:val="000319CC"/>
    <w:rsid w:val="00031FD6"/>
    <w:rsid w:val="000320FF"/>
    <w:rsid w:val="00033117"/>
    <w:rsid w:val="000334FC"/>
    <w:rsid w:val="000336BF"/>
    <w:rsid w:val="000336C9"/>
    <w:rsid w:val="00033B87"/>
    <w:rsid w:val="00034AA1"/>
    <w:rsid w:val="0003523D"/>
    <w:rsid w:val="00036556"/>
    <w:rsid w:val="00036C1E"/>
    <w:rsid w:val="000373EF"/>
    <w:rsid w:val="00037D61"/>
    <w:rsid w:val="00037F7E"/>
    <w:rsid w:val="000414AD"/>
    <w:rsid w:val="00041F5E"/>
    <w:rsid w:val="000421C3"/>
    <w:rsid w:val="000439F4"/>
    <w:rsid w:val="000444FF"/>
    <w:rsid w:val="000457D0"/>
    <w:rsid w:val="000467B8"/>
    <w:rsid w:val="00047FF9"/>
    <w:rsid w:val="00050DA5"/>
    <w:rsid w:val="0005127F"/>
    <w:rsid w:val="000520DD"/>
    <w:rsid w:val="000532DA"/>
    <w:rsid w:val="000539D6"/>
    <w:rsid w:val="00053C46"/>
    <w:rsid w:val="00054042"/>
    <w:rsid w:val="00054398"/>
    <w:rsid w:val="00054B58"/>
    <w:rsid w:val="0005661C"/>
    <w:rsid w:val="00056BF2"/>
    <w:rsid w:val="00056DA0"/>
    <w:rsid w:val="00060E5B"/>
    <w:rsid w:val="00061019"/>
    <w:rsid w:val="00061DB0"/>
    <w:rsid w:val="00063A40"/>
    <w:rsid w:val="000641AB"/>
    <w:rsid w:val="00064592"/>
    <w:rsid w:val="0006500F"/>
    <w:rsid w:val="00071099"/>
    <w:rsid w:val="000716D1"/>
    <w:rsid w:val="00071D6F"/>
    <w:rsid w:val="00071E4D"/>
    <w:rsid w:val="0007393D"/>
    <w:rsid w:val="0007602C"/>
    <w:rsid w:val="00076868"/>
    <w:rsid w:val="000825A7"/>
    <w:rsid w:val="00082A79"/>
    <w:rsid w:val="00083E1E"/>
    <w:rsid w:val="0008402F"/>
    <w:rsid w:val="000843DD"/>
    <w:rsid w:val="00084D20"/>
    <w:rsid w:val="000854A0"/>
    <w:rsid w:val="00087871"/>
    <w:rsid w:val="0009019F"/>
    <w:rsid w:val="00091466"/>
    <w:rsid w:val="00091D33"/>
    <w:rsid w:val="000922E0"/>
    <w:rsid w:val="000927AA"/>
    <w:rsid w:val="00092BC6"/>
    <w:rsid w:val="00092CA2"/>
    <w:rsid w:val="00094F55"/>
    <w:rsid w:val="00095E9B"/>
    <w:rsid w:val="0009607C"/>
    <w:rsid w:val="0009639D"/>
    <w:rsid w:val="000965EA"/>
    <w:rsid w:val="00097537"/>
    <w:rsid w:val="00097E77"/>
    <w:rsid w:val="00097F78"/>
    <w:rsid w:val="000A0794"/>
    <w:rsid w:val="000A0903"/>
    <w:rsid w:val="000A0A9A"/>
    <w:rsid w:val="000A0BC1"/>
    <w:rsid w:val="000A123B"/>
    <w:rsid w:val="000A30B9"/>
    <w:rsid w:val="000A3267"/>
    <w:rsid w:val="000A397B"/>
    <w:rsid w:val="000A506E"/>
    <w:rsid w:val="000A61CE"/>
    <w:rsid w:val="000B1453"/>
    <w:rsid w:val="000B1AA2"/>
    <w:rsid w:val="000B1C9E"/>
    <w:rsid w:val="000B1E00"/>
    <w:rsid w:val="000B2CDF"/>
    <w:rsid w:val="000B3366"/>
    <w:rsid w:val="000B3585"/>
    <w:rsid w:val="000B3EE1"/>
    <w:rsid w:val="000B4BD9"/>
    <w:rsid w:val="000B5910"/>
    <w:rsid w:val="000B60A9"/>
    <w:rsid w:val="000B61CA"/>
    <w:rsid w:val="000B7444"/>
    <w:rsid w:val="000C0362"/>
    <w:rsid w:val="000C109F"/>
    <w:rsid w:val="000C377C"/>
    <w:rsid w:val="000C417D"/>
    <w:rsid w:val="000C5404"/>
    <w:rsid w:val="000C6016"/>
    <w:rsid w:val="000C693D"/>
    <w:rsid w:val="000D02B1"/>
    <w:rsid w:val="000D18A6"/>
    <w:rsid w:val="000D19B5"/>
    <w:rsid w:val="000D2920"/>
    <w:rsid w:val="000D3781"/>
    <w:rsid w:val="000D3A49"/>
    <w:rsid w:val="000D4EFA"/>
    <w:rsid w:val="000D5454"/>
    <w:rsid w:val="000D5695"/>
    <w:rsid w:val="000D668D"/>
    <w:rsid w:val="000E0385"/>
    <w:rsid w:val="000E2302"/>
    <w:rsid w:val="000E2EC6"/>
    <w:rsid w:val="000E2ED2"/>
    <w:rsid w:val="000E31F0"/>
    <w:rsid w:val="000E3C29"/>
    <w:rsid w:val="000E444F"/>
    <w:rsid w:val="000E4493"/>
    <w:rsid w:val="000E4BDD"/>
    <w:rsid w:val="000E5049"/>
    <w:rsid w:val="000E62B1"/>
    <w:rsid w:val="000F14B1"/>
    <w:rsid w:val="000F1D04"/>
    <w:rsid w:val="000F2700"/>
    <w:rsid w:val="000F2843"/>
    <w:rsid w:val="000F30D6"/>
    <w:rsid w:val="000F4D7E"/>
    <w:rsid w:val="000F5C69"/>
    <w:rsid w:val="000F6FC9"/>
    <w:rsid w:val="000F7F97"/>
    <w:rsid w:val="001004DE"/>
    <w:rsid w:val="001025D0"/>
    <w:rsid w:val="001026C9"/>
    <w:rsid w:val="00102854"/>
    <w:rsid w:val="00102D65"/>
    <w:rsid w:val="001030DC"/>
    <w:rsid w:val="00103CB0"/>
    <w:rsid w:val="00104DEA"/>
    <w:rsid w:val="0010551F"/>
    <w:rsid w:val="00105E1B"/>
    <w:rsid w:val="00106E00"/>
    <w:rsid w:val="00107080"/>
    <w:rsid w:val="00111286"/>
    <w:rsid w:val="00112548"/>
    <w:rsid w:val="00113711"/>
    <w:rsid w:val="001139DA"/>
    <w:rsid w:val="00114363"/>
    <w:rsid w:val="001157F2"/>
    <w:rsid w:val="00115AC7"/>
    <w:rsid w:val="00116A26"/>
    <w:rsid w:val="00116E6B"/>
    <w:rsid w:val="00120180"/>
    <w:rsid w:val="00120580"/>
    <w:rsid w:val="001205E2"/>
    <w:rsid w:val="001208E1"/>
    <w:rsid w:val="00121973"/>
    <w:rsid w:val="00122351"/>
    <w:rsid w:val="001230A0"/>
    <w:rsid w:val="00123717"/>
    <w:rsid w:val="001239F2"/>
    <w:rsid w:val="00125350"/>
    <w:rsid w:val="00126335"/>
    <w:rsid w:val="00126602"/>
    <w:rsid w:val="001268F8"/>
    <w:rsid w:val="00126A62"/>
    <w:rsid w:val="00126F8E"/>
    <w:rsid w:val="001274FE"/>
    <w:rsid w:val="00127612"/>
    <w:rsid w:val="0013351E"/>
    <w:rsid w:val="0013415F"/>
    <w:rsid w:val="00134363"/>
    <w:rsid w:val="001375A4"/>
    <w:rsid w:val="00140B88"/>
    <w:rsid w:val="001414A4"/>
    <w:rsid w:val="001416CD"/>
    <w:rsid w:val="0014224C"/>
    <w:rsid w:val="00144186"/>
    <w:rsid w:val="0014559F"/>
    <w:rsid w:val="0014607B"/>
    <w:rsid w:val="0014660C"/>
    <w:rsid w:val="00151122"/>
    <w:rsid w:val="00151B75"/>
    <w:rsid w:val="00151D74"/>
    <w:rsid w:val="001523FB"/>
    <w:rsid w:val="00152C19"/>
    <w:rsid w:val="0015573B"/>
    <w:rsid w:val="00155F2F"/>
    <w:rsid w:val="001562D4"/>
    <w:rsid w:val="0015644F"/>
    <w:rsid w:val="00156DD1"/>
    <w:rsid w:val="001571CA"/>
    <w:rsid w:val="001615CF"/>
    <w:rsid w:val="00164AD4"/>
    <w:rsid w:val="00165B68"/>
    <w:rsid w:val="001665B0"/>
    <w:rsid w:val="00166E29"/>
    <w:rsid w:val="0016767E"/>
    <w:rsid w:val="001676A0"/>
    <w:rsid w:val="001678CE"/>
    <w:rsid w:val="001701C7"/>
    <w:rsid w:val="001707B1"/>
    <w:rsid w:val="00170C2D"/>
    <w:rsid w:val="00171EA9"/>
    <w:rsid w:val="001725EC"/>
    <w:rsid w:val="00172FF0"/>
    <w:rsid w:val="00173810"/>
    <w:rsid w:val="00174775"/>
    <w:rsid w:val="0017565E"/>
    <w:rsid w:val="00176454"/>
    <w:rsid w:val="001800BF"/>
    <w:rsid w:val="001804DB"/>
    <w:rsid w:val="00180CA6"/>
    <w:rsid w:val="00182B16"/>
    <w:rsid w:val="00183CE3"/>
    <w:rsid w:val="001850EA"/>
    <w:rsid w:val="00187D1F"/>
    <w:rsid w:val="00187E91"/>
    <w:rsid w:val="00190146"/>
    <w:rsid w:val="00190860"/>
    <w:rsid w:val="00191541"/>
    <w:rsid w:val="00194FCF"/>
    <w:rsid w:val="00195F32"/>
    <w:rsid w:val="001A2A97"/>
    <w:rsid w:val="001A2B07"/>
    <w:rsid w:val="001A33D3"/>
    <w:rsid w:val="001A42F6"/>
    <w:rsid w:val="001A5FC4"/>
    <w:rsid w:val="001A6608"/>
    <w:rsid w:val="001B02BB"/>
    <w:rsid w:val="001B0786"/>
    <w:rsid w:val="001B12CB"/>
    <w:rsid w:val="001B2AC4"/>
    <w:rsid w:val="001B4BC1"/>
    <w:rsid w:val="001B6A19"/>
    <w:rsid w:val="001C024D"/>
    <w:rsid w:val="001C0DEB"/>
    <w:rsid w:val="001C1C11"/>
    <w:rsid w:val="001C1EF7"/>
    <w:rsid w:val="001C2850"/>
    <w:rsid w:val="001C2D6C"/>
    <w:rsid w:val="001C32C3"/>
    <w:rsid w:val="001C57DE"/>
    <w:rsid w:val="001C67CB"/>
    <w:rsid w:val="001C6F06"/>
    <w:rsid w:val="001C703D"/>
    <w:rsid w:val="001D0E89"/>
    <w:rsid w:val="001D16DA"/>
    <w:rsid w:val="001D2070"/>
    <w:rsid w:val="001D3C2B"/>
    <w:rsid w:val="001D5700"/>
    <w:rsid w:val="001D7505"/>
    <w:rsid w:val="001D78B7"/>
    <w:rsid w:val="001D7AF2"/>
    <w:rsid w:val="001D7F90"/>
    <w:rsid w:val="001E098D"/>
    <w:rsid w:val="001E1E04"/>
    <w:rsid w:val="001E21CA"/>
    <w:rsid w:val="001E2BF9"/>
    <w:rsid w:val="001E719D"/>
    <w:rsid w:val="001E7AD4"/>
    <w:rsid w:val="001E7CF6"/>
    <w:rsid w:val="001F0297"/>
    <w:rsid w:val="001F45F9"/>
    <w:rsid w:val="001F6B23"/>
    <w:rsid w:val="001F79A7"/>
    <w:rsid w:val="00200BF6"/>
    <w:rsid w:val="00201AC1"/>
    <w:rsid w:val="00201D4E"/>
    <w:rsid w:val="00206221"/>
    <w:rsid w:val="002071BF"/>
    <w:rsid w:val="002071F2"/>
    <w:rsid w:val="0020778A"/>
    <w:rsid w:val="00211151"/>
    <w:rsid w:val="0021141E"/>
    <w:rsid w:val="002115C3"/>
    <w:rsid w:val="00212379"/>
    <w:rsid w:val="0021282A"/>
    <w:rsid w:val="002135F3"/>
    <w:rsid w:val="002139A0"/>
    <w:rsid w:val="00213FED"/>
    <w:rsid w:val="00214426"/>
    <w:rsid w:val="0021481A"/>
    <w:rsid w:val="0021531B"/>
    <w:rsid w:val="002153E6"/>
    <w:rsid w:val="00216630"/>
    <w:rsid w:val="00220099"/>
    <w:rsid w:val="002209E9"/>
    <w:rsid w:val="00220B93"/>
    <w:rsid w:val="00220DED"/>
    <w:rsid w:val="002220EC"/>
    <w:rsid w:val="00222DEB"/>
    <w:rsid w:val="00223978"/>
    <w:rsid w:val="00224CB4"/>
    <w:rsid w:val="00225446"/>
    <w:rsid w:val="0023079B"/>
    <w:rsid w:val="00230CBA"/>
    <w:rsid w:val="00230E16"/>
    <w:rsid w:val="00231F91"/>
    <w:rsid w:val="00232E53"/>
    <w:rsid w:val="00233BA1"/>
    <w:rsid w:val="00233CF9"/>
    <w:rsid w:val="00234BBC"/>
    <w:rsid w:val="00234FA1"/>
    <w:rsid w:val="0023520F"/>
    <w:rsid w:val="0023524C"/>
    <w:rsid w:val="00235B6F"/>
    <w:rsid w:val="00237BDE"/>
    <w:rsid w:val="00240582"/>
    <w:rsid w:val="00240D94"/>
    <w:rsid w:val="00241F00"/>
    <w:rsid w:val="002426E4"/>
    <w:rsid w:val="00243DF1"/>
    <w:rsid w:val="0024431A"/>
    <w:rsid w:val="00244929"/>
    <w:rsid w:val="00246A6D"/>
    <w:rsid w:val="00246B2F"/>
    <w:rsid w:val="00246C21"/>
    <w:rsid w:val="002471E0"/>
    <w:rsid w:val="00247333"/>
    <w:rsid w:val="002476AD"/>
    <w:rsid w:val="002513C1"/>
    <w:rsid w:val="002514AE"/>
    <w:rsid w:val="002527BA"/>
    <w:rsid w:val="00253FD5"/>
    <w:rsid w:val="0025438C"/>
    <w:rsid w:val="002547AF"/>
    <w:rsid w:val="00255215"/>
    <w:rsid w:val="002553AF"/>
    <w:rsid w:val="00255E78"/>
    <w:rsid w:val="002564B0"/>
    <w:rsid w:val="00256F95"/>
    <w:rsid w:val="002575C5"/>
    <w:rsid w:val="00257774"/>
    <w:rsid w:val="00260178"/>
    <w:rsid w:val="002602DE"/>
    <w:rsid w:val="00262623"/>
    <w:rsid w:val="0026368B"/>
    <w:rsid w:val="0026390B"/>
    <w:rsid w:val="00263B24"/>
    <w:rsid w:val="0026407F"/>
    <w:rsid w:val="0026457D"/>
    <w:rsid w:val="002649FB"/>
    <w:rsid w:val="00264D13"/>
    <w:rsid w:val="00265085"/>
    <w:rsid w:val="0026693B"/>
    <w:rsid w:val="00266B56"/>
    <w:rsid w:val="00267CD1"/>
    <w:rsid w:val="00267FB0"/>
    <w:rsid w:val="00270D2A"/>
    <w:rsid w:val="00271512"/>
    <w:rsid w:val="0027199B"/>
    <w:rsid w:val="00274101"/>
    <w:rsid w:val="00274E1C"/>
    <w:rsid w:val="00275C37"/>
    <w:rsid w:val="00276593"/>
    <w:rsid w:val="002803C1"/>
    <w:rsid w:val="0028305C"/>
    <w:rsid w:val="002838CC"/>
    <w:rsid w:val="00283AE7"/>
    <w:rsid w:val="00285C67"/>
    <w:rsid w:val="00290695"/>
    <w:rsid w:val="00291F88"/>
    <w:rsid w:val="00293E3F"/>
    <w:rsid w:val="00295ED1"/>
    <w:rsid w:val="002A1228"/>
    <w:rsid w:val="002A1266"/>
    <w:rsid w:val="002A2DC3"/>
    <w:rsid w:val="002A33B4"/>
    <w:rsid w:val="002A354E"/>
    <w:rsid w:val="002A3760"/>
    <w:rsid w:val="002A3D86"/>
    <w:rsid w:val="002A434F"/>
    <w:rsid w:val="002A56C0"/>
    <w:rsid w:val="002A67A3"/>
    <w:rsid w:val="002A69FC"/>
    <w:rsid w:val="002A777F"/>
    <w:rsid w:val="002B3C84"/>
    <w:rsid w:val="002C1168"/>
    <w:rsid w:val="002C23BB"/>
    <w:rsid w:val="002C2446"/>
    <w:rsid w:val="002C249C"/>
    <w:rsid w:val="002C29EF"/>
    <w:rsid w:val="002C321B"/>
    <w:rsid w:val="002C3E42"/>
    <w:rsid w:val="002C4E7A"/>
    <w:rsid w:val="002C512F"/>
    <w:rsid w:val="002C5D7D"/>
    <w:rsid w:val="002C61E5"/>
    <w:rsid w:val="002C7179"/>
    <w:rsid w:val="002C7893"/>
    <w:rsid w:val="002D1A26"/>
    <w:rsid w:val="002D24F4"/>
    <w:rsid w:val="002D2CD6"/>
    <w:rsid w:val="002D4203"/>
    <w:rsid w:val="002D4665"/>
    <w:rsid w:val="002D5142"/>
    <w:rsid w:val="002D6F66"/>
    <w:rsid w:val="002E124E"/>
    <w:rsid w:val="002E1281"/>
    <w:rsid w:val="002E1C5F"/>
    <w:rsid w:val="002E37C0"/>
    <w:rsid w:val="002E3AB6"/>
    <w:rsid w:val="002E5D9B"/>
    <w:rsid w:val="002E691D"/>
    <w:rsid w:val="002F2257"/>
    <w:rsid w:val="002F5721"/>
    <w:rsid w:val="002F5EA8"/>
    <w:rsid w:val="002F61B9"/>
    <w:rsid w:val="003000B4"/>
    <w:rsid w:val="0030059A"/>
    <w:rsid w:val="00301D3B"/>
    <w:rsid w:val="003024AD"/>
    <w:rsid w:val="00303BE0"/>
    <w:rsid w:val="00305A99"/>
    <w:rsid w:val="003065F2"/>
    <w:rsid w:val="00307576"/>
    <w:rsid w:val="00310CB8"/>
    <w:rsid w:val="00310FFB"/>
    <w:rsid w:val="00311A0D"/>
    <w:rsid w:val="00312C39"/>
    <w:rsid w:val="0031308D"/>
    <w:rsid w:val="00313398"/>
    <w:rsid w:val="00314037"/>
    <w:rsid w:val="003179BA"/>
    <w:rsid w:val="00317C06"/>
    <w:rsid w:val="00321803"/>
    <w:rsid w:val="0032249E"/>
    <w:rsid w:val="0032478F"/>
    <w:rsid w:val="00324B1E"/>
    <w:rsid w:val="00324FA5"/>
    <w:rsid w:val="00326C1D"/>
    <w:rsid w:val="00330A8A"/>
    <w:rsid w:val="00331CB4"/>
    <w:rsid w:val="00331DE6"/>
    <w:rsid w:val="00332001"/>
    <w:rsid w:val="00332D1B"/>
    <w:rsid w:val="003334B5"/>
    <w:rsid w:val="003336EC"/>
    <w:rsid w:val="00334E53"/>
    <w:rsid w:val="0033693F"/>
    <w:rsid w:val="003371C5"/>
    <w:rsid w:val="00337B19"/>
    <w:rsid w:val="00337FCC"/>
    <w:rsid w:val="00340364"/>
    <w:rsid w:val="003404D2"/>
    <w:rsid w:val="00340A4F"/>
    <w:rsid w:val="00340D5B"/>
    <w:rsid w:val="00341166"/>
    <w:rsid w:val="00341956"/>
    <w:rsid w:val="00341AD8"/>
    <w:rsid w:val="00341E80"/>
    <w:rsid w:val="00342A07"/>
    <w:rsid w:val="00342BAA"/>
    <w:rsid w:val="00343FF1"/>
    <w:rsid w:val="0034617E"/>
    <w:rsid w:val="00346AF2"/>
    <w:rsid w:val="003476E3"/>
    <w:rsid w:val="00347FB6"/>
    <w:rsid w:val="00350AA7"/>
    <w:rsid w:val="00351481"/>
    <w:rsid w:val="00351680"/>
    <w:rsid w:val="00351CF7"/>
    <w:rsid w:val="00352675"/>
    <w:rsid w:val="00352ABC"/>
    <w:rsid w:val="00352D29"/>
    <w:rsid w:val="003538FD"/>
    <w:rsid w:val="00353F96"/>
    <w:rsid w:val="00354427"/>
    <w:rsid w:val="0035502C"/>
    <w:rsid w:val="00356277"/>
    <w:rsid w:val="00356337"/>
    <w:rsid w:val="0035643C"/>
    <w:rsid w:val="00356EE7"/>
    <w:rsid w:val="003579E4"/>
    <w:rsid w:val="00357F23"/>
    <w:rsid w:val="00360390"/>
    <w:rsid w:val="00360788"/>
    <w:rsid w:val="00360A5F"/>
    <w:rsid w:val="003612AE"/>
    <w:rsid w:val="00361AF4"/>
    <w:rsid w:val="00362501"/>
    <w:rsid w:val="00362D8C"/>
    <w:rsid w:val="00363AAC"/>
    <w:rsid w:val="003646C1"/>
    <w:rsid w:val="00364F15"/>
    <w:rsid w:val="0036584D"/>
    <w:rsid w:val="00365B14"/>
    <w:rsid w:val="003661D8"/>
    <w:rsid w:val="00366593"/>
    <w:rsid w:val="00367BEF"/>
    <w:rsid w:val="0037091A"/>
    <w:rsid w:val="003717CC"/>
    <w:rsid w:val="0037183D"/>
    <w:rsid w:val="003733B5"/>
    <w:rsid w:val="0037400B"/>
    <w:rsid w:val="003746C2"/>
    <w:rsid w:val="00374E13"/>
    <w:rsid w:val="00375582"/>
    <w:rsid w:val="003768A3"/>
    <w:rsid w:val="00377DE7"/>
    <w:rsid w:val="0038032F"/>
    <w:rsid w:val="00381673"/>
    <w:rsid w:val="00381DE5"/>
    <w:rsid w:val="0038276F"/>
    <w:rsid w:val="00382D2B"/>
    <w:rsid w:val="0038575A"/>
    <w:rsid w:val="00386CF3"/>
    <w:rsid w:val="0039150A"/>
    <w:rsid w:val="00391703"/>
    <w:rsid w:val="00391BD3"/>
    <w:rsid w:val="0039344B"/>
    <w:rsid w:val="00396D99"/>
    <w:rsid w:val="003A00BB"/>
    <w:rsid w:val="003A3D9B"/>
    <w:rsid w:val="003A3FE0"/>
    <w:rsid w:val="003A4959"/>
    <w:rsid w:val="003A49DC"/>
    <w:rsid w:val="003A6E77"/>
    <w:rsid w:val="003B002D"/>
    <w:rsid w:val="003B0272"/>
    <w:rsid w:val="003B3098"/>
    <w:rsid w:val="003B3544"/>
    <w:rsid w:val="003B4E17"/>
    <w:rsid w:val="003B50EF"/>
    <w:rsid w:val="003B53EE"/>
    <w:rsid w:val="003B63F8"/>
    <w:rsid w:val="003B650D"/>
    <w:rsid w:val="003B7833"/>
    <w:rsid w:val="003B790C"/>
    <w:rsid w:val="003C11EE"/>
    <w:rsid w:val="003C1F80"/>
    <w:rsid w:val="003C4017"/>
    <w:rsid w:val="003C592D"/>
    <w:rsid w:val="003C5FD7"/>
    <w:rsid w:val="003C6197"/>
    <w:rsid w:val="003C74CE"/>
    <w:rsid w:val="003C78FF"/>
    <w:rsid w:val="003D0889"/>
    <w:rsid w:val="003D21D9"/>
    <w:rsid w:val="003D2CE9"/>
    <w:rsid w:val="003D2F7A"/>
    <w:rsid w:val="003D396B"/>
    <w:rsid w:val="003D4A49"/>
    <w:rsid w:val="003D5215"/>
    <w:rsid w:val="003D5F7A"/>
    <w:rsid w:val="003D6E03"/>
    <w:rsid w:val="003D6ECB"/>
    <w:rsid w:val="003D7895"/>
    <w:rsid w:val="003D7901"/>
    <w:rsid w:val="003D7AEC"/>
    <w:rsid w:val="003D7D54"/>
    <w:rsid w:val="003D7D7B"/>
    <w:rsid w:val="003E4FF0"/>
    <w:rsid w:val="003E5109"/>
    <w:rsid w:val="003E5CCA"/>
    <w:rsid w:val="003E603F"/>
    <w:rsid w:val="003E6D8E"/>
    <w:rsid w:val="003E703F"/>
    <w:rsid w:val="003E7E6E"/>
    <w:rsid w:val="003F0F7A"/>
    <w:rsid w:val="003F1550"/>
    <w:rsid w:val="003F226A"/>
    <w:rsid w:val="003F3EAF"/>
    <w:rsid w:val="003F4464"/>
    <w:rsid w:val="003F4A8D"/>
    <w:rsid w:val="003F63BF"/>
    <w:rsid w:val="003F6F25"/>
    <w:rsid w:val="003F6FD7"/>
    <w:rsid w:val="003F766C"/>
    <w:rsid w:val="003F7779"/>
    <w:rsid w:val="00400CAB"/>
    <w:rsid w:val="00400DFD"/>
    <w:rsid w:val="00400E2E"/>
    <w:rsid w:val="004017C7"/>
    <w:rsid w:val="00401E3C"/>
    <w:rsid w:val="004021D6"/>
    <w:rsid w:val="004025DF"/>
    <w:rsid w:val="00403120"/>
    <w:rsid w:val="004031DF"/>
    <w:rsid w:val="004055DC"/>
    <w:rsid w:val="00405AC5"/>
    <w:rsid w:val="004103CF"/>
    <w:rsid w:val="00412777"/>
    <w:rsid w:val="004129F9"/>
    <w:rsid w:val="004132F7"/>
    <w:rsid w:val="00414BBB"/>
    <w:rsid w:val="00416658"/>
    <w:rsid w:val="004166FC"/>
    <w:rsid w:val="00416D5D"/>
    <w:rsid w:val="004209AE"/>
    <w:rsid w:val="004217CB"/>
    <w:rsid w:val="00423735"/>
    <w:rsid w:val="00423FB6"/>
    <w:rsid w:val="00425781"/>
    <w:rsid w:val="004275F3"/>
    <w:rsid w:val="004317E2"/>
    <w:rsid w:val="00433440"/>
    <w:rsid w:val="0043360B"/>
    <w:rsid w:val="00433CBD"/>
    <w:rsid w:val="00434C43"/>
    <w:rsid w:val="00434DE3"/>
    <w:rsid w:val="004364EA"/>
    <w:rsid w:val="004379B7"/>
    <w:rsid w:val="00441DF0"/>
    <w:rsid w:val="004426A8"/>
    <w:rsid w:val="0044391B"/>
    <w:rsid w:val="004456A5"/>
    <w:rsid w:val="0044594A"/>
    <w:rsid w:val="0044671F"/>
    <w:rsid w:val="0044779C"/>
    <w:rsid w:val="00447F19"/>
    <w:rsid w:val="00450162"/>
    <w:rsid w:val="0045042E"/>
    <w:rsid w:val="004507F1"/>
    <w:rsid w:val="00451C7F"/>
    <w:rsid w:val="00451E5C"/>
    <w:rsid w:val="004524FD"/>
    <w:rsid w:val="00453702"/>
    <w:rsid w:val="00453704"/>
    <w:rsid w:val="00453D2B"/>
    <w:rsid w:val="004540CA"/>
    <w:rsid w:val="00454819"/>
    <w:rsid w:val="00454A96"/>
    <w:rsid w:val="00454B06"/>
    <w:rsid w:val="00454DDE"/>
    <w:rsid w:val="00455DA7"/>
    <w:rsid w:val="00456F64"/>
    <w:rsid w:val="00460EBA"/>
    <w:rsid w:val="00461045"/>
    <w:rsid w:val="00461380"/>
    <w:rsid w:val="0046181E"/>
    <w:rsid w:val="00462EE9"/>
    <w:rsid w:val="00463CF6"/>
    <w:rsid w:val="0046443A"/>
    <w:rsid w:val="00466E44"/>
    <w:rsid w:val="004671D3"/>
    <w:rsid w:val="004677DF"/>
    <w:rsid w:val="004709EE"/>
    <w:rsid w:val="0047184C"/>
    <w:rsid w:val="00471A20"/>
    <w:rsid w:val="004721AB"/>
    <w:rsid w:val="00473CFF"/>
    <w:rsid w:val="0047561E"/>
    <w:rsid w:val="004775B1"/>
    <w:rsid w:val="00481BBD"/>
    <w:rsid w:val="004821AB"/>
    <w:rsid w:val="00483B71"/>
    <w:rsid w:val="00483E83"/>
    <w:rsid w:val="00484011"/>
    <w:rsid w:val="00484B5E"/>
    <w:rsid w:val="00486583"/>
    <w:rsid w:val="00486C4E"/>
    <w:rsid w:val="00486D3F"/>
    <w:rsid w:val="0048716D"/>
    <w:rsid w:val="0049003E"/>
    <w:rsid w:val="004901A2"/>
    <w:rsid w:val="00491298"/>
    <w:rsid w:val="00495810"/>
    <w:rsid w:val="00496792"/>
    <w:rsid w:val="00497CF0"/>
    <w:rsid w:val="004A3478"/>
    <w:rsid w:val="004A4342"/>
    <w:rsid w:val="004A4E63"/>
    <w:rsid w:val="004A67A8"/>
    <w:rsid w:val="004A7BA5"/>
    <w:rsid w:val="004B0D00"/>
    <w:rsid w:val="004B119A"/>
    <w:rsid w:val="004B119F"/>
    <w:rsid w:val="004B258B"/>
    <w:rsid w:val="004B2DC9"/>
    <w:rsid w:val="004B41EE"/>
    <w:rsid w:val="004B45C8"/>
    <w:rsid w:val="004B4EDA"/>
    <w:rsid w:val="004B5958"/>
    <w:rsid w:val="004B793D"/>
    <w:rsid w:val="004C05C2"/>
    <w:rsid w:val="004C06EF"/>
    <w:rsid w:val="004C072C"/>
    <w:rsid w:val="004C39A1"/>
    <w:rsid w:val="004C3C8A"/>
    <w:rsid w:val="004C45FA"/>
    <w:rsid w:val="004C4C6D"/>
    <w:rsid w:val="004C5D54"/>
    <w:rsid w:val="004C6631"/>
    <w:rsid w:val="004C67BF"/>
    <w:rsid w:val="004D5290"/>
    <w:rsid w:val="004D5378"/>
    <w:rsid w:val="004D5FAD"/>
    <w:rsid w:val="004D6261"/>
    <w:rsid w:val="004D6B65"/>
    <w:rsid w:val="004E2383"/>
    <w:rsid w:val="004E29F7"/>
    <w:rsid w:val="004E2CF7"/>
    <w:rsid w:val="004E589A"/>
    <w:rsid w:val="004E5E16"/>
    <w:rsid w:val="004E7420"/>
    <w:rsid w:val="004F0547"/>
    <w:rsid w:val="004F06B8"/>
    <w:rsid w:val="004F0753"/>
    <w:rsid w:val="004F1010"/>
    <w:rsid w:val="004F13FF"/>
    <w:rsid w:val="004F19A6"/>
    <w:rsid w:val="004F1C7F"/>
    <w:rsid w:val="004F273A"/>
    <w:rsid w:val="004F28D9"/>
    <w:rsid w:val="004F29AF"/>
    <w:rsid w:val="004F64EE"/>
    <w:rsid w:val="004F6501"/>
    <w:rsid w:val="004F7C76"/>
    <w:rsid w:val="005016C3"/>
    <w:rsid w:val="00501788"/>
    <w:rsid w:val="00502B3D"/>
    <w:rsid w:val="00502E88"/>
    <w:rsid w:val="00502F4F"/>
    <w:rsid w:val="00505291"/>
    <w:rsid w:val="00505BD3"/>
    <w:rsid w:val="0051016E"/>
    <w:rsid w:val="00511A42"/>
    <w:rsid w:val="00512087"/>
    <w:rsid w:val="00512487"/>
    <w:rsid w:val="00512E93"/>
    <w:rsid w:val="00513B38"/>
    <w:rsid w:val="005160C5"/>
    <w:rsid w:val="00516360"/>
    <w:rsid w:val="00517714"/>
    <w:rsid w:val="00517E02"/>
    <w:rsid w:val="005201CA"/>
    <w:rsid w:val="00520BB2"/>
    <w:rsid w:val="00521763"/>
    <w:rsid w:val="005259D3"/>
    <w:rsid w:val="00526B2B"/>
    <w:rsid w:val="00527267"/>
    <w:rsid w:val="00530280"/>
    <w:rsid w:val="0053075D"/>
    <w:rsid w:val="00531358"/>
    <w:rsid w:val="0053260E"/>
    <w:rsid w:val="005330CF"/>
    <w:rsid w:val="00533571"/>
    <w:rsid w:val="005339F2"/>
    <w:rsid w:val="0053652C"/>
    <w:rsid w:val="00540487"/>
    <w:rsid w:val="00540621"/>
    <w:rsid w:val="00541EA3"/>
    <w:rsid w:val="0054734A"/>
    <w:rsid w:val="00547B71"/>
    <w:rsid w:val="00550525"/>
    <w:rsid w:val="0055093A"/>
    <w:rsid w:val="00552185"/>
    <w:rsid w:val="00552EC4"/>
    <w:rsid w:val="005533B6"/>
    <w:rsid w:val="00555312"/>
    <w:rsid w:val="0055561F"/>
    <w:rsid w:val="00556F0C"/>
    <w:rsid w:val="005575F6"/>
    <w:rsid w:val="00560B2A"/>
    <w:rsid w:val="005629B2"/>
    <w:rsid w:val="00562BB5"/>
    <w:rsid w:val="00562FC2"/>
    <w:rsid w:val="005631D2"/>
    <w:rsid w:val="00563E0F"/>
    <w:rsid w:val="0056471F"/>
    <w:rsid w:val="00564958"/>
    <w:rsid w:val="005649CA"/>
    <w:rsid w:val="00564B6E"/>
    <w:rsid w:val="00564BCA"/>
    <w:rsid w:val="00564BF0"/>
    <w:rsid w:val="00564C9E"/>
    <w:rsid w:val="00570132"/>
    <w:rsid w:val="00570BAB"/>
    <w:rsid w:val="0057140B"/>
    <w:rsid w:val="00571DED"/>
    <w:rsid w:val="005720F2"/>
    <w:rsid w:val="00572130"/>
    <w:rsid w:val="005738D9"/>
    <w:rsid w:val="0057478B"/>
    <w:rsid w:val="00575DCB"/>
    <w:rsid w:val="00576049"/>
    <w:rsid w:val="00576323"/>
    <w:rsid w:val="00576FF8"/>
    <w:rsid w:val="0057746A"/>
    <w:rsid w:val="005774D5"/>
    <w:rsid w:val="0058000C"/>
    <w:rsid w:val="00580B24"/>
    <w:rsid w:val="00582359"/>
    <w:rsid w:val="0058258D"/>
    <w:rsid w:val="00582937"/>
    <w:rsid w:val="00584269"/>
    <w:rsid w:val="005858C2"/>
    <w:rsid w:val="0059239C"/>
    <w:rsid w:val="00592485"/>
    <w:rsid w:val="00592B7F"/>
    <w:rsid w:val="00593C3C"/>
    <w:rsid w:val="00595580"/>
    <w:rsid w:val="0059583A"/>
    <w:rsid w:val="00597355"/>
    <w:rsid w:val="00597649"/>
    <w:rsid w:val="005A31F4"/>
    <w:rsid w:val="005A33FF"/>
    <w:rsid w:val="005A64AC"/>
    <w:rsid w:val="005A6DAA"/>
    <w:rsid w:val="005A7D4E"/>
    <w:rsid w:val="005B0DDD"/>
    <w:rsid w:val="005B342A"/>
    <w:rsid w:val="005B3471"/>
    <w:rsid w:val="005B3C62"/>
    <w:rsid w:val="005B44C7"/>
    <w:rsid w:val="005B606A"/>
    <w:rsid w:val="005B7556"/>
    <w:rsid w:val="005B77AE"/>
    <w:rsid w:val="005C0636"/>
    <w:rsid w:val="005C09F2"/>
    <w:rsid w:val="005C0DB9"/>
    <w:rsid w:val="005C20F2"/>
    <w:rsid w:val="005C4025"/>
    <w:rsid w:val="005C516B"/>
    <w:rsid w:val="005C715A"/>
    <w:rsid w:val="005D03E7"/>
    <w:rsid w:val="005D06B6"/>
    <w:rsid w:val="005D097B"/>
    <w:rsid w:val="005D2F74"/>
    <w:rsid w:val="005D34AC"/>
    <w:rsid w:val="005D3670"/>
    <w:rsid w:val="005D38E8"/>
    <w:rsid w:val="005D4172"/>
    <w:rsid w:val="005D47F6"/>
    <w:rsid w:val="005D4926"/>
    <w:rsid w:val="005D514A"/>
    <w:rsid w:val="005D56B1"/>
    <w:rsid w:val="005D5C0A"/>
    <w:rsid w:val="005D65FB"/>
    <w:rsid w:val="005E24E1"/>
    <w:rsid w:val="005E2563"/>
    <w:rsid w:val="005E5951"/>
    <w:rsid w:val="005E71D3"/>
    <w:rsid w:val="005E7C1B"/>
    <w:rsid w:val="005F0267"/>
    <w:rsid w:val="005F17AF"/>
    <w:rsid w:val="005F1AA9"/>
    <w:rsid w:val="005F1F13"/>
    <w:rsid w:val="005F2BE3"/>
    <w:rsid w:val="005F309E"/>
    <w:rsid w:val="005F60DC"/>
    <w:rsid w:val="005F6A0D"/>
    <w:rsid w:val="005F6B64"/>
    <w:rsid w:val="00601101"/>
    <w:rsid w:val="00601EF9"/>
    <w:rsid w:val="00601F09"/>
    <w:rsid w:val="00603141"/>
    <w:rsid w:val="0060359E"/>
    <w:rsid w:val="00603A4F"/>
    <w:rsid w:val="00603D32"/>
    <w:rsid w:val="00604CC8"/>
    <w:rsid w:val="00604D15"/>
    <w:rsid w:val="006056B9"/>
    <w:rsid w:val="0061013D"/>
    <w:rsid w:val="00611974"/>
    <w:rsid w:val="00611C0B"/>
    <w:rsid w:val="00613763"/>
    <w:rsid w:val="00613D67"/>
    <w:rsid w:val="0061493B"/>
    <w:rsid w:val="00615592"/>
    <w:rsid w:val="00615E9E"/>
    <w:rsid w:val="006179AA"/>
    <w:rsid w:val="00621B67"/>
    <w:rsid w:val="00621EFE"/>
    <w:rsid w:val="00623569"/>
    <w:rsid w:val="00624B73"/>
    <w:rsid w:val="00625133"/>
    <w:rsid w:val="00626642"/>
    <w:rsid w:val="00626AB3"/>
    <w:rsid w:val="00626E16"/>
    <w:rsid w:val="006277D9"/>
    <w:rsid w:val="00627CF4"/>
    <w:rsid w:val="00631DE2"/>
    <w:rsid w:val="00635711"/>
    <w:rsid w:val="00635944"/>
    <w:rsid w:val="00640B82"/>
    <w:rsid w:val="0064217B"/>
    <w:rsid w:val="0064375A"/>
    <w:rsid w:val="0064403D"/>
    <w:rsid w:val="006440D4"/>
    <w:rsid w:val="006440EE"/>
    <w:rsid w:val="00645BB7"/>
    <w:rsid w:val="006472BA"/>
    <w:rsid w:val="00650240"/>
    <w:rsid w:val="00650E12"/>
    <w:rsid w:val="0065210C"/>
    <w:rsid w:val="006546E1"/>
    <w:rsid w:val="006567A8"/>
    <w:rsid w:val="00656E9D"/>
    <w:rsid w:val="00657741"/>
    <w:rsid w:val="00657D11"/>
    <w:rsid w:val="006600AC"/>
    <w:rsid w:val="00661192"/>
    <w:rsid w:val="0066211A"/>
    <w:rsid w:val="00664120"/>
    <w:rsid w:val="00666740"/>
    <w:rsid w:val="00670901"/>
    <w:rsid w:val="00672538"/>
    <w:rsid w:val="00672C64"/>
    <w:rsid w:val="00673165"/>
    <w:rsid w:val="00673391"/>
    <w:rsid w:val="00674285"/>
    <w:rsid w:val="006747A2"/>
    <w:rsid w:val="00675034"/>
    <w:rsid w:val="0067596A"/>
    <w:rsid w:val="0068035A"/>
    <w:rsid w:val="006806FF"/>
    <w:rsid w:val="00682C06"/>
    <w:rsid w:val="00683C92"/>
    <w:rsid w:val="006843EC"/>
    <w:rsid w:val="006846C5"/>
    <w:rsid w:val="00684CBC"/>
    <w:rsid w:val="00684D07"/>
    <w:rsid w:val="00685BF3"/>
    <w:rsid w:val="00685CF1"/>
    <w:rsid w:val="00686640"/>
    <w:rsid w:val="00686CD6"/>
    <w:rsid w:val="00686DAB"/>
    <w:rsid w:val="00690A39"/>
    <w:rsid w:val="00690BD2"/>
    <w:rsid w:val="006931FB"/>
    <w:rsid w:val="00695008"/>
    <w:rsid w:val="0069568C"/>
    <w:rsid w:val="00696B41"/>
    <w:rsid w:val="006A058E"/>
    <w:rsid w:val="006A1965"/>
    <w:rsid w:val="006A27F6"/>
    <w:rsid w:val="006A2E3E"/>
    <w:rsid w:val="006A2FF8"/>
    <w:rsid w:val="006A3093"/>
    <w:rsid w:val="006A4FD2"/>
    <w:rsid w:val="006A5E53"/>
    <w:rsid w:val="006A7597"/>
    <w:rsid w:val="006B0221"/>
    <w:rsid w:val="006B2A86"/>
    <w:rsid w:val="006B3421"/>
    <w:rsid w:val="006B38F4"/>
    <w:rsid w:val="006B4FE8"/>
    <w:rsid w:val="006B6DF3"/>
    <w:rsid w:val="006C1545"/>
    <w:rsid w:val="006C21AE"/>
    <w:rsid w:val="006C2A7B"/>
    <w:rsid w:val="006C2F0E"/>
    <w:rsid w:val="006C373E"/>
    <w:rsid w:val="006C3C4D"/>
    <w:rsid w:val="006C4076"/>
    <w:rsid w:val="006C4594"/>
    <w:rsid w:val="006C6A0F"/>
    <w:rsid w:val="006D05D6"/>
    <w:rsid w:val="006D0B85"/>
    <w:rsid w:val="006D2C8E"/>
    <w:rsid w:val="006D40C8"/>
    <w:rsid w:val="006D565E"/>
    <w:rsid w:val="006D606D"/>
    <w:rsid w:val="006D696F"/>
    <w:rsid w:val="006D6E21"/>
    <w:rsid w:val="006D782F"/>
    <w:rsid w:val="006D7DBF"/>
    <w:rsid w:val="006E0D62"/>
    <w:rsid w:val="006E1177"/>
    <w:rsid w:val="006E2179"/>
    <w:rsid w:val="006E2275"/>
    <w:rsid w:val="006E4FAE"/>
    <w:rsid w:val="006E5F7B"/>
    <w:rsid w:val="006E74BD"/>
    <w:rsid w:val="006E7705"/>
    <w:rsid w:val="006F00FD"/>
    <w:rsid w:val="006F04FB"/>
    <w:rsid w:val="006F1306"/>
    <w:rsid w:val="006F1FD8"/>
    <w:rsid w:val="006F2982"/>
    <w:rsid w:val="006F2D94"/>
    <w:rsid w:val="006F53E8"/>
    <w:rsid w:val="006F5607"/>
    <w:rsid w:val="006F5E79"/>
    <w:rsid w:val="006F6171"/>
    <w:rsid w:val="006F6F15"/>
    <w:rsid w:val="007000AB"/>
    <w:rsid w:val="00700C55"/>
    <w:rsid w:val="00701746"/>
    <w:rsid w:val="00703097"/>
    <w:rsid w:val="007036F0"/>
    <w:rsid w:val="0070451F"/>
    <w:rsid w:val="0070575F"/>
    <w:rsid w:val="007075C6"/>
    <w:rsid w:val="0070772D"/>
    <w:rsid w:val="00710F02"/>
    <w:rsid w:val="00711716"/>
    <w:rsid w:val="0071337A"/>
    <w:rsid w:val="007167D4"/>
    <w:rsid w:val="00716C39"/>
    <w:rsid w:val="007175BF"/>
    <w:rsid w:val="007201E6"/>
    <w:rsid w:val="0072075B"/>
    <w:rsid w:val="007212B0"/>
    <w:rsid w:val="007218A1"/>
    <w:rsid w:val="00723125"/>
    <w:rsid w:val="00723C9B"/>
    <w:rsid w:val="00724088"/>
    <w:rsid w:val="0072472B"/>
    <w:rsid w:val="00725F33"/>
    <w:rsid w:val="007261BB"/>
    <w:rsid w:val="007314A5"/>
    <w:rsid w:val="00734A9B"/>
    <w:rsid w:val="00735170"/>
    <w:rsid w:val="00736A97"/>
    <w:rsid w:val="00736B80"/>
    <w:rsid w:val="00736C5C"/>
    <w:rsid w:val="007405F0"/>
    <w:rsid w:val="00740B55"/>
    <w:rsid w:val="0074241C"/>
    <w:rsid w:val="00743267"/>
    <w:rsid w:val="00743482"/>
    <w:rsid w:val="00743827"/>
    <w:rsid w:val="00745148"/>
    <w:rsid w:val="00745539"/>
    <w:rsid w:val="0074638D"/>
    <w:rsid w:val="00751D97"/>
    <w:rsid w:val="00751FA2"/>
    <w:rsid w:val="007527B6"/>
    <w:rsid w:val="00752D5C"/>
    <w:rsid w:val="00752DC8"/>
    <w:rsid w:val="007531EA"/>
    <w:rsid w:val="00753A4E"/>
    <w:rsid w:val="0075482C"/>
    <w:rsid w:val="00754B32"/>
    <w:rsid w:val="00754E92"/>
    <w:rsid w:val="007552A6"/>
    <w:rsid w:val="00756DED"/>
    <w:rsid w:val="00760073"/>
    <w:rsid w:val="00760259"/>
    <w:rsid w:val="007609CD"/>
    <w:rsid w:val="00760A58"/>
    <w:rsid w:val="00760C88"/>
    <w:rsid w:val="0076148D"/>
    <w:rsid w:val="00761A43"/>
    <w:rsid w:val="00762741"/>
    <w:rsid w:val="0076294D"/>
    <w:rsid w:val="0076369E"/>
    <w:rsid w:val="0076493C"/>
    <w:rsid w:val="00764B72"/>
    <w:rsid w:val="00764B9D"/>
    <w:rsid w:val="007705D7"/>
    <w:rsid w:val="007713A7"/>
    <w:rsid w:val="00774855"/>
    <w:rsid w:val="00774ADF"/>
    <w:rsid w:val="00775C43"/>
    <w:rsid w:val="007817A7"/>
    <w:rsid w:val="00781985"/>
    <w:rsid w:val="007824B4"/>
    <w:rsid w:val="00782B73"/>
    <w:rsid w:val="0078358D"/>
    <w:rsid w:val="007856F8"/>
    <w:rsid w:val="00791AA0"/>
    <w:rsid w:val="0079260F"/>
    <w:rsid w:val="00794447"/>
    <w:rsid w:val="00795EAE"/>
    <w:rsid w:val="00797219"/>
    <w:rsid w:val="00797927"/>
    <w:rsid w:val="00797F18"/>
    <w:rsid w:val="007A05B0"/>
    <w:rsid w:val="007A6D18"/>
    <w:rsid w:val="007A7DC3"/>
    <w:rsid w:val="007B0568"/>
    <w:rsid w:val="007B2AE6"/>
    <w:rsid w:val="007B3003"/>
    <w:rsid w:val="007B343F"/>
    <w:rsid w:val="007B4E0F"/>
    <w:rsid w:val="007B4FF6"/>
    <w:rsid w:val="007B51CD"/>
    <w:rsid w:val="007B5EDC"/>
    <w:rsid w:val="007B7096"/>
    <w:rsid w:val="007B7A07"/>
    <w:rsid w:val="007C060E"/>
    <w:rsid w:val="007C0C82"/>
    <w:rsid w:val="007C0E0C"/>
    <w:rsid w:val="007C45B1"/>
    <w:rsid w:val="007C56AB"/>
    <w:rsid w:val="007C5DAA"/>
    <w:rsid w:val="007C6244"/>
    <w:rsid w:val="007C690F"/>
    <w:rsid w:val="007C7EEE"/>
    <w:rsid w:val="007D0218"/>
    <w:rsid w:val="007D09E0"/>
    <w:rsid w:val="007D113F"/>
    <w:rsid w:val="007D1BFD"/>
    <w:rsid w:val="007D1E34"/>
    <w:rsid w:val="007D27DD"/>
    <w:rsid w:val="007D401C"/>
    <w:rsid w:val="007D5444"/>
    <w:rsid w:val="007D63C8"/>
    <w:rsid w:val="007D69E1"/>
    <w:rsid w:val="007D761B"/>
    <w:rsid w:val="007E04D5"/>
    <w:rsid w:val="007E051A"/>
    <w:rsid w:val="007E0773"/>
    <w:rsid w:val="007E0F52"/>
    <w:rsid w:val="007E116C"/>
    <w:rsid w:val="007E30AE"/>
    <w:rsid w:val="007E35FF"/>
    <w:rsid w:val="007E5454"/>
    <w:rsid w:val="007E613F"/>
    <w:rsid w:val="007E64D0"/>
    <w:rsid w:val="007E7D3E"/>
    <w:rsid w:val="007F1066"/>
    <w:rsid w:val="007F1DD4"/>
    <w:rsid w:val="007F1F09"/>
    <w:rsid w:val="007F29BD"/>
    <w:rsid w:val="007F3012"/>
    <w:rsid w:val="007F4852"/>
    <w:rsid w:val="007F5517"/>
    <w:rsid w:val="007F55C0"/>
    <w:rsid w:val="007F6DED"/>
    <w:rsid w:val="00800172"/>
    <w:rsid w:val="008005B2"/>
    <w:rsid w:val="0080094C"/>
    <w:rsid w:val="008030E6"/>
    <w:rsid w:val="008035BE"/>
    <w:rsid w:val="00804030"/>
    <w:rsid w:val="00805C9F"/>
    <w:rsid w:val="00805EF1"/>
    <w:rsid w:val="00806A9F"/>
    <w:rsid w:val="00807CA6"/>
    <w:rsid w:val="00810E48"/>
    <w:rsid w:val="008112C4"/>
    <w:rsid w:val="008116AF"/>
    <w:rsid w:val="008120BE"/>
    <w:rsid w:val="00813436"/>
    <w:rsid w:val="0081348A"/>
    <w:rsid w:val="008134DC"/>
    <w:rsid w:val="00813E7B"/>
    <w:rsid w:val="00814FEB"/>
    <w:rsid w:val="00815096"/>
    <w:rsid w:val="00815665"/>
    <w:rsid w:val="00815D47"/>
    <w:rsid w:val="008161F9"/>
    <w:rsid w:val="008173DB"/>
    <w:rsid w:val="00820EF4"/>
    <w:rsid w:val="00821F5E"/>
    <w:rsid w:val="00821F6F"/>
    <w:rsid w:val="00824C9E"/>
    <w:rsid w:val="00831B6E"/>
    <w:rsid w:val="00832849"/>
    <w:rsid w:val="00833F13"/>
    <w:rsid w:val="00834B87"/>
    <w:rsid w:val="00834B88"/>
    <w:rsid w:val="008352BC"/>
    <w:rsid w:val="00835FF2"/>
    <w:rsid w:val="008402FE"/>
    <w:rsid w:val="0084183F"/>
    <w:rsid w:val="008429F8"/>
    <w:rsid w:val="00842F14"/>
    <w:rsid w:val="00844905"/>
    <w:rsid w:val="00845FDC"/>
    <w:rsid w:val="00847456"/>
    <w:rsid w:val="00847936"/>
    <w:rsid w:val="00847D8C"/>
    <w:rsid w:val="0085078E"/>
    <w:rsid w:val="00850D72"/>
    <w:rsid w:val="008529F7"/>
    <w:rsid w:val="00854861"/>
    <w:rsid w:val="00855C16"/>
    <w:rsid w:val="008561AE"/>
    <w:rsid w:val="008573FA"/>
    <w:rsid w:val="00857557"/>
    <w:rsid w:val="00860209"/>
    <w:rsid w:val="0086056D"/>
    <w:rsid w:val="00861BC2"/>
    <w:rsid w:val="0086313B"/>
    <w:rsid w:val="00864AD5"/>
    <w:rsid w:val="00866B87"/>
    <w:rsid w:val="00866DB7"/>
    <w:rsid w:val="0086755D"/>
    <w:rsid w:val="00870405"/>
    <w:rsid w:val="0087057C"/>
    <w:rsid w:val="00870632"/>
    <w:rsid w:val="00871294"/>
    <w:rsid w:val="00871344"/>
    <w:rsid w:val="00873AF4"/>
    <w:rsid w:val="00875EA6"/>
    <w:rsid w:val="00875F11"/>
    <w:rsid w:val="00876AC2"/>
    <w:rsid w:val="008775E4"/>
    <w:rsid w:val="008802BE"/>
    <w:rsid w:val="00881293"/>
    <w:rsid w:val="0088219A"/>
    <w:rsid w:val="0088428C"/>
    <w:rsid w:val="00885A47"/>
    <w:rsid w:val="008869A2"/>
    <w:rsid w:val="0089006E"/>
    <w:rsid w:val="00890344"/>
    <w:rsid w:val="00890E5E"/>
    <w:rsid w:val="0089112D"/>
    <w:rsid w:val="008913BF"/>
    <w:rsid w:val="0089145D"/>
    <w:rsid w:val="00893227"/>
    <w:rsid w:val="00896D4B"/>
    <w:rsid w:val="008977E9"/>
    <w:rsid w:val="008A00B1"/>
    <w:rsid w:val="008A04BB"/>
    <w:rsid w:val="008A0A23"/>
    <w:rsid w:val="008A238A"/>
    <w:rsid w:val="008A2EB5"/>
    <w:rsid w:val="008A44E0"/>
    <w:rsid w:val="008A4BA6"/>
    <w:rsid w:val="008A4F3A"/>
    <w:rsid w:val="008A51B0"/>
    <w:rsid w:val="008A5237"/>
    <w:rsid w:val="008A59D9"/>
    <w:rsid w:val="008A69BA"/>
    <w:rsid w:val="008A7122"/>
    <w:rsid w:val="008B020A"/>
    <w:rsid w:val="008B02BD"/>
    <w:rsid w:val="008B437B"/>
    <w:rsid w:val="008B561A"/>
    <w:rsid w:val="008B7D81"/>
    <w:rsid w:val="008C166C"/>
    <w:rsid w:val="008C2452"/>
    <w:rsid w:val="008C3406"/>
    <w:rsid w:val="008C3D64"/>
    <w:rsid w:val="008C4ADF"/>
    <w:rsid w:val="008C7455"/>
    <w:rsid w:val="008D13F5"/>
    <w:rsid w:val="008D2469"/>
    <w:rsid w:val="008D4451"/>
    <w:rsid w:val="008D5FDC"/>
    <w:rsid w:val="008D7FB9"/>
    <w:rsid w:val="008E0FFA"/>
    <w:rsid w:val="008E234C"/>
    <w:rsid w:val="008E2BA6"/>
    <w:rsid w:val="008E353A"/>
    <w:rsid w:val="008E391D"/>
    <w:rsid w:val="008E4E37"/>
    <w:rsid w:val="008E54A3"/>
    <w:rsid w:val="008E61D8"/>
    <w:rsid w:val="008E65F2"/>
    <w:rsid w:val="008E71F9"/>
    <w:rsid w:val="008E761F"/>
    <w:rsid w:val="008F1B9F"/>
    <w:rsid w:val="008F3869"/>
    <w:rsid w:val="008F49CF"/>
    <w:rsid w:val="008F5CC2"/>
    <w:rsid w:val="008F690C"/>
    <w:rsid w:val="008F73A3"/>
    <w:rsid w:val="009015E1"/>
    <w:rsid w:val="00901B58"/>
    <w:rsid w:val="0090275E"/>
    <w:rsid w:val="00903D7B"/>
    <w:rsid w:val="00903E52"/>
    <w:rsid w:val="00904649"/>
    <w:rsid w:val="009059A5"/>
    <w:rsid w:val="009072D3"/>
    <w:rsid w:val="00910542"/>
    <w:rsid w:val="00911240"/>
    <w:rsid w:val="00911B15"/>
    <w:rsid w:val="00912022"/>
    <w:rsid w:val="00912899"/>
    <w:rsid w:val="00913FE4"/>
    <w:rsid w:val="009165A2"/>
    <w:rsid w:val="00917C33"/>
    <w:rsid w:val="00920D54"/>
    <w:rsid w:val="00922ACE"/>
    <w:rsid w:val="009250DC"/>
    <w:rsid w:val="009259F5"/>
    <w:rsid w:val="00925D70"/>
    <w:rsid w:val="00926E00"/>
    <w:rsid w:val="009276CF"/>
    <w:rsid w:val="0093029D"/>
    <w:rsid w:val="009304CF"/>
    <w:rsid w:val="009329DF"/>
    <w:rsid w:val="009334E6"/>
    <w:rsid w:val="009362C0"/>
    <w:rsid w:val="00940075"/>
    <w:rsid w:val="0094182A"/>
    <w:rsid w:val="00943BDA"/>
    <w:rsid w:val="00943C8B"/>
    <w:rsid w:val="009459D0"/>
    <w:rsid w:val="00947B45"/>
    <w:rsid w:val="009514EF"/>
    <w:rsid w:val="00953074"/>
    <w:rsid w:val="009539CB"/>
    <w:rsid w:val="00953D61"/>
    <w:rsid w:val="00953E1E"/>
    <w:rsid w:val="0095512D"/>
    <w:rsid w:val="00955BDE"/>
    <w:rsid w:val="00957F59"/>
    <w:rsid w:val="009606ED"/>
    <w:rsid w:val="00960F6D"/>
    <w:rsid w:val="0096107F"/>
    <w:rsid w:val="0096253E"/>
    <w:rsid w:val="009629DA"/>
    <w:rsid w:val="00962CD7"/>
    <w:rsid w:val="00963EF2"/>
    <w:rsid w:val="009644D8"/>
    <w:rsid w:val="00965EC6"/>
    <w:rsid w:val="00966041"/>
    <w:rsid w:val="00966D10"/>
    <w:rsid w:val="00966F67"/>
    <w:rsid w:val="00967308"/>
    <w:rsid w:val="00967C9D"/>
    <w:rsid w:val="0097130E"/>
    <w:rsid w:val="00972B6F"/>
    <w:rsid w:val="0097316B"/>
    <w:rsid w:val="009744C9"/>
    <w:rsid w:val="00974854"/>
    <w:rsid w:val="0097581A"/>
    <w:rsid w:val="00976472"/>
    <w:rsid w:val="00980ABC"/>
    <w:rsid w:val="00981821"/>
    <w:rsid w:val="00982590"/>
    <w:rsid w:val="00983188"/>
    <w:rsid w:val="00984BB3"/>
    <w:rsid w:val="00984C63"/>
    <w:rsid w:val="00984D01"/>
    <w:rsid w:val="00984DDD"/>
    <w:rsid w:val="0098789B"/>
    <w:rsid w:val="00990AB8"/>
    <w:rsid w:val="0099264F"/>
    <w:rsid w:val="00992FB8"/>
    <w:rsid w:val="00994477"/>
    <w:rsid w:val="00995F03"/>
    <w:rsid w:val="009961C3"/>
    <w:rsid w:val="00996C9A"/>
    <w:rsid w:val="009A0D52"/>
    <w:rsid w:val="009A12B8"/>
    <w:rsid w:val="009A1F72"/>
    <w:rsid w:val="009A23A0"/>
    <w:rsid w:val="009A30E5"/>
    <w:rsid w:val="009A344F"/>
    <w:rsid w:val="009A3FE9"/>
    <w:rsid w:val="009A4FA6"/>
    <w:rsid w:val="009A5CC3"/>
    <w:rsid w:val="009A713E"/>
    <w:rsid w:val="009B198B"/>
    <w:rsid w:val="009B2BBB"/>
    <w:rsid w:val="009B3365"/>
    <w:rsid w:val="009B3B70"/>
    <w:rsid w:val="009B3E78"/>
    <w:rsid w:val="009B3F65"/>
    <w:rsid w:val="009B5C7D"/>
    <w:rsid w:val="009B7400"/>
    <w:rsid w:val="009C19C1"/>
    <w:rsid w:val="009C3E16"/>
    <w:rsid w:val="009C470E"/>
    <w:rsid w:val="009C7C35"/>
    <w:rsid w:val="009C7DC9"/>
    <w:rsid w:val="009D0417"/>
    <w:rsid w:val="009D190D"/>
    <w:rsid w:val="009D215A"/>
    <w:rsid w:val="009D383C"/>
    <w:rsid w:val="009D4041"/>
    <w:rsid w:val="009D418A"/>
    <w:rsid w:val="009D52A3"/>
    <w:rsid w:val="009D734D"/>
    <w:rsid w:val="009E03DC"/>
    <w:rsid w:val="009E2818"/>
    <w:rsid w:val="009E2DF1"/>
    <w:rsid w:val="009E3594"/>
    <w:rsid w:val="009E3D87"/>
    <w:rsid w:val="009E466C"/>
    <w:rsid w:val="009E4C9D"/>
    <w:rsid w:val="009E5D6B"/>
    <w:rsid w:val="009E66CB"/>
    <w:rsid w:val="009E6940"/>
    <w:rsid w:val="009E7AD1"/>
    <w:rsid w:val="009F0835"/>
    <w:rsid w:val="009F0C9D"/>
    <w:rsid w:val="009F322C"/>
    <w:rsid w:val="009F340D"/>
    <w:rsid w:val="009F3BB5"/>
    <w:rsid w:val="009F3DFE"/>
    <w:rsid w:val="009F4915"/>
    <w:rsid w:val="009F4FFC"/>
    <w:rsid w:val="009F677E"/>
    <w:rsid w:val="009F6ABA"/>
    <w:rsid w:val="009F718C"/>
    <w:rsid w:val="009F7B2C"/>
    <w:rsid w:val="00A00732"/>
    <w:rsid w:val="00A01B81"/>
    <w:rsid w:val="00A02CED"/>
    <w:rsid w:val="00A02E3D"/>
    <w:rsid w:val="00A03D84"/>
    <w:rsid w:val="00A0458A"/>
    <w:rsid w:val="00A062A8"/>
    <w:rsid w:val="00A06686"/>
    <w:rsid w:val="00A072EB"/>
    <w:rsid w:val="00A10D1D"/>
    <w:rsid w:val="00A11BE9"/>
    <w:rsid w:val="00A11DE6"/>
    <w:rsid w:val="00A12DDD"/>
    <w:rsid w:val="00A13ADB"/>
    <w:rsid w:val="00A149C2"/>
    <w:rsid w:val="00A22A8A"/>
    <w:rsid w:val="00A23804"/>
    <w:rsid w:val="00A2387A"/>
    <w:rsid w:val="00A2412B"/>
    <w:rsid w:val="00A25D83"/>
    <w:rsid w:val="00A26BA4"/>
    <w:rsid w:val="00A26C03"/>
    <w:rsid w:val="00A30707"/>
    <w:rsid w:val="00A307CA"/>
    <w:rsid w:val="00A33E9D"/>
    <w:rsid w:val="00A35DCB"/>
    <w:rsid w:val="00A37173"/>
    <w:rsid w:val="00A37A39"/>
    <w:rsid w:val="00A40872"/>
    <w:rsid w:val="00A40F14"/>
    <w:rsid w:val="00A418E7"/>
    <w:rsid w:val="00A42236"/>
    <w:rsid w:val="00A423F0"/>
    <w:rsid w:val="00A44B19"/>
    <w:rsid w:val="00A45E2D"/>
    <w:rsid w:val="00A51AD9"/>
    <w:rsid w:val="00A51D6D"/>
    <w:rsid w:val="00A539FD"/>
    <w:rsid w:val="00A54AFF"/>
    <w:rsid w:val="00A57D40"/>
    <w:rsid w:val="00A611A8"/>
    <w:rsid w:val="00A63D4E"/>
    <w:rsid w:val="00A65992"/>
    <w:rsid w:val="00A66C7D"/>
    <w:rsid w:val="00A7024C"/>
    <w:rsid w:val="00A706B6"/>
    <w:rsid w:val="00A7170C"/>
    <w:rsid w:val="00A72584"/>
    <w:rsid w:val="00A73289"/>
    <w:rsid w:val="00A762BF"/>
    <w:rsid w:val="00A76DF1"/>
    <w:rsid w:val="00A8055D"/>
    <w:rsid w:val="00A80DA0"/>
    <w:rsid w:val="00A827BA"/>
    <w:rsid w:val="00A85869"/>
    <w:rsid w:val="00A905B8"/>
    <w:rsid w:val="00A92F11"/>
    <w:rsid w:val="00AA1E91"/>
    <w:rsid w:val="00AA48D4"/>
    <w:rsid w:val="00AA4ECC"/>
    <w:rsid w:val="00AA5406"/>
    <w:rsid w:val="00AA677E"/>
    <w:rsid w:val="00AA682D"/>
    <w:rsid w:val="00AA6A84"/>
    <w:rsid w:val="00AA6E56"/>
    <w:rsid w:val="00AA780A"/>
    <w:rsid w:val="00AB0E0F"/>
    <w:rsid w:val="00AB155B"/>
    <w:rsid w:val="00AB20A9"/>
    <w:rsid w:val="00AB3088"/>
    <w:rsid w:val="00AB3DF5"/>
    <w:rsid w:val="00AB5AA8"/>
    <w:rsid w:val="00AB67CC"/>
    <w:rsid w:val="00AC0273"/>
    <w:rsid w:val="00AC03C4"/>
    <w:rsid w:val="00AC0EBE"/>
    <w:rsid w:val="00AC3607"/>
    <w:rsid w:val="00AC4391"/>
    <w:rsid w:val="00AC5405"/>
    <w:rsid w:val="00AC5FAB"/>
    <w:rsid w:val="00AC6373"/>
    <w:rsid w:val="00AC637D"/>
    <w:rsid w:val="00AC6613"/>
    <w:rsid w:val="00AD0B09"/>
    <w:rsid w:val="00AD16E5"/>
    <w:rsid w:val="00AD29DD"/>
    <w:rsid w:val="00AD2ABD"/>
    <w:rsid w:val="00AD4CC4"/>
    <w:rsid w:val="00AD4EEB"/>
    <w:rsid w:val="00AD67BE"/>
    <w:rsid w:val="00AD71E1"/>
    <w:rsid w:val="00AE088F"/>
    <w:rsid w:val="00AE10F7"/>
    <w:rsid w:val="00AE2BD2"/>
    <w:rsid w:val="00AE39C9"/>
    <w:rsid w:val="00AE3A5F"/>
    <w:rsid w:val="00AE4ACB"/>
    <w:rsid w:val="00AE5502"/>
    <w:rsid w:val="00AE638E"/>
    <w:rsid w:val="00AE7273"/>
    <w:rsid w:val="00AE7D4D"/>
    <w:rsid w:val="00AF05DF"/>
    <w:rsid w:val="00AF155A"/>
    <w:rsid w:val="00AF17B3"/>
    <w:rsid w:val="00AF1C29"/>
    <w:rsid w:val="00AF21C7"/>
    <w:rsid w:val="00AF4B3C"/>
    <w:rsid w:val="00B00A38"/>
    <w:rsid w:val="00B03DE6"/>
    <w:rsid w:val="00B053C1"/>
    <w:rsid w:val="00B0547A"/>
    <w:rsid w:val="00B05507"/>
    <w:rsid w:val="00B0630A"/>
    <w:rsid w:val="00B0674F"/>
    <w:rsid w:val="00B06E16"/>
    <w:rsid w:val="00B0794D"/>
    <w:rsid w:val="00B10730"/>
    <w:rsid w:val="00B10C8B"/>
    <w:rsid w:val="00B116F0"/>
    <w:rsid w:val="00B118BF"/>
    <w:rsid w:val="00B12508"/>
    <w:rsid w:val="00B12E8D"/>
    <w:rsid w:val="00B14634"/>
    <w:rsid w:val="00B14708"/>
    <w:rsid w:val="00B149DF"/>
    <w:rsid w:val="00B169EA"/>
    <w:rsid w:val="00B16ED6"/>
    <w:rsid w:val="00B17331"/>
    <w:rsid w:val="00B21879"/>
    <w:rsid w:val="00B219BD"/>
    <w:rsid w:val="00B22102"/>
    <w:rsid w:val="00B239B6"/>
    <w:rsid w:val="00B26AF7"/>
    <w:rsid w:val="00B26CC5"/>
    <w:rsid w:val="00B26FD9"/>
    <w:rsid w:val="00B30187"/>
    <w:rsid w:val="00B30BC4"/>
    <w:rsid w:val="00B3117F"/>
    <w:rsid w:val="00B31185"/>
    <w:rsid w:val="00B33237"/>
    <w:rsid w:val="00B33AB4"/>
    <w:rsid w:val="00B33B28"/>
    <w:rsid w:val="00B3458C"/>
    <w:rsid w:val="00B35AC4"/>
    <w:rsid w:val="00B400EC"/>
    <w:rsid w:val="00B407EA"/>
    <w:rsid w:val="00B41C78"/>
    <w:rsid w:val="00B428B7"/>
    <w:rsid w:val="00B4424B"/>
    <w:rsid w:val="00B443C8"/>
    <w:rsid w:val="00B45554"/>
    <w:rsid w:val="00B460A6"/>
    <w:rsid w:val="00B47CB4"/>
    <w:rsid w:val="00B50BA6"/>
    <w:rsid w:val="00B51221"/>
    <w:rsid w:val="00B522CC"/>
    <w:rsid w:val="00B52B59"/>
    <w:rsid w:val="00B5416F"/>
    <w:rsid w:val="00B5509D"/>
    <w:rsid w:val="00B55D5C"/>
    <w:rsid w:val="00B56CAC"/>
    <w:rsid w:val="00B60C06"/>
    <w:rsid w:val="00B61E49"/>
    <w:rsid w:val="00B623E4"/>
    <w:rsid w:val="00B635B8"/>
    <w:rsid w:val="00B63F19"/>
    <w:rsid w:val="00B64202"/>
    <w:rsid w:val="00B659DD"/>
    <w:rsid w:val="00B67A6E"/>
    <w:rsid w:val="00B7099D"/>
    <w:rsid w:val="00B71B5D"/>
    <w:rsid w:val="00B7205F"/>
    <w:rsid w:val="00B723A2"/>
    <w:rsid w:val="00B72580"/>
    <w:rsid w:val="00B733F9"/>
    <w:rsid w:val="00B77AF8"/>
    <w:rsid w:val="00B80267"/>
    <w:rsid w:val="00B8549A"/>
    <w:rsid w:val="00B85918"/>
    <w:rsid w:val="00B8669A"/>
    <w:rsid w:val="00B91623"/>
    <w:rsid w:val="00B9165F"/>
    <w:rsid w:val="00B93F5A"/>
    <w:rsid w:val="00B94613"/>
    <w:rsid w:val="00B95F5D"/>
    <w:rsid w:val="00B96624"/>
    <w:rsid w:val="00B96846"/>
    <w:rsid w:val="00B970B9"/>
    <w:rsid w:val="00B97983"/>
    <w:rsid w:val="00BA0114"/>
    <w:rsid w:val="00BA08A1"/>
    <w:rsid w:val="00BA23F6"/>
    <w:rsid w:val="00BA3237"/>
    <w:rsid w:val="00BA4BFF"/>
    <w:rsid w:val="00BA4CC0"/>
    <w:rsid w:val="00BA4CE7"/>
    <w:rsid w:val="00BA5769"/>
    <w:rsid w:val="00BA5CF9"/>
    <w:rsid w:val="00BA5E1E"/>
    <w:rsid w:val="00BA71C4"/>
    <w:rsid w:val="00BA77B2"/>
    <w:rsid w:val="00BB15A5"/>
    <w:rsid w:val="00BB19A3"/>
    <w:rsid w:val="00BB3316"/>
    <w:rsid w:val="00BB402F"/>
    <w:rsid w:val="00BB5411"/>
    <w:rsid w:val="00BB6B12"/>
    <w:rsid w:val="00BB77FD"/>
    <w:rsid w:val="00BB7DFB"/>
    <w:rsid w:val="00BC0151"/>
    <w:rsid w:val="00BC1561"/>
    <w:rsid w:val="00BC3264"/>
    <w:rsid w:val="00BC37B7"/>
    <w:rsid w:val="00BC4070"/>
    <w:rsid w:val="00BC58AB"/>
    <w:rsid w:val="00BD2FC9"/>
    <w:rsid w:val="00BD4B0C"/>
    <w:rsid w:val="00BD4B88"/>
    <w:rsid w:val="00BD581E"/>
    <w:rsid w:val="00BD58D2"/>
    <w:rsid w:val="00BD5ACA"/>
    <w:rsid w:val="00BD659F"/>
    <w:rsid w:val="00BD7AC6"/>
    <w:rsid w:val="00BE1ECA"/>
    <w:rsid w:val="00BE288F"/>
    <w:rsid w:val="00BE3C8B"/>
    <w:rsid w:val="00BE48A0"/>
    <w:rsid w:val="00BE661E"/>
    <w:rsid w:val="00BE6BE9"/>
    <w:rsid w:val="00BE7079"/>
    <w:rsid w:val="00BF036F"/>
    <w:rsid w:val="00BF26B0"/>
    <w:rsid w:val="00BF3234"/>
    <w:rsid w:val="00BF67B9"/>
    <w:rsid w:val="00BF6863"/>
    <w:rsid w:val="00C020F7"/>
    <w:rsid w:val="00C0306D"/>
    <w:rsid w:val="00C04200"/>
    <w:rsid w:val="00C055A3"/>
    <w:rsid w:val="00C057F1"/>
    <w:rsid w:val="00C05B3D"/>
    <w:rsid w:val="00C06E7D"/>
    <w:rsid w:val="00C073FB"/>
    <w:rsid w:val="00C11062"/>
    <w:rsid w:val="00C14ACB"/>
    <w:rsid w:val="00C15E31"/>
    <w:rsid w:val="00C1649A"/>
    <w:rsid w:val="00C167ED"/>
    <w:rsid w:val="00C172D8"/>
    <w:rsid w:val="00C2181E"/>
    <w:rsid w:val="00C21BA5"/>
    <w:rsid w:val="00C21D8F"/>
    <w:rsid w:val="00C2468D"/>
    <w:rsid w:val="00C24F04"/>
    <w:rsid w:val="00C252CD"/>
    <w:rsid w:val="00C25EBB"/>
    <w:rsid w:val="00C26909"/>
    <w:rsid w:val="00C30B56"/>
    <w:rsid w:val="00C30F37"/>
    <w:rsid w:val="00C31F10"/>
    <w:rsid w:val="00C33C4C"/>
    <w:rsid w:val="00C34D8B"/>
    <w:rsid w:val="00C35708"/>
    <w:rsid w:val="00C35A4C"/>
    <w:rsid w:val="00C374FE"/>
    <w:rsid w:val="00C3750E"/>
    <w:rsid w:val="00C415B0"/>
    <w:rsid w:val="00C41F4D"/>
    <w:rsid w:val="00C43672"/>
    <w:rsid w:val="00C44C3E"/>
    <w:rsid w:val="00C4511B"/>
    <w:rsid w:val="00C456F6"/>
    <w:rsid w:val="00C50457"/>
    <w:rsid w:val="00C50804"/>
    <w:rsid w:val="00C50935"/>
    <w:rsid w:val="00C5296F"/>
    <w:rsid w:val="00C52B71"/>
    <w:rsid w:val="00C53143"/>
    <w:rsid w:val="00C54909"/>
    <w:rsid w:val="00C55A83"/>
    <w:rsid w:val="00C57196"/>
    <w:rsid w:val="00C60816"/>
    <w:rsid w:val="00C61B46"/>
    <w:rsid w:val="00C61EB1"/>
    <w:rsid w:val="00C63F0B"/>
    <w:rsid w:val="00C64269"/>
    <w:rsid w:val="00C64AFD"/>
    <w:rsid w:val="00C65232"/>
    <w:rsid w:val="00C653BA"/>
    <w:rsid w:val="00C65C0F"/>
    <w:rsid w:val="00C663A9"/>
    <w:rsid w:val="00C66B30"/>
    <w:rsid w:val="00C6706B"/>
    <w:rsid w:val="00C67AFE"/>
    <w:rsid w:val="00C7270F"/>
    <w:rsid w:val="00C73254"/>
    <w:rsid w:val="00C733FA"/>
    <w:rsid w:val="00C7345F"/>
    <w:rsid w:val="00C7428F"/>
    <w:rsid w:val="00C7462F"/>
    <w:rsid w:val="00C74B2A"/>
    <w:rsid w:val="00C77727"/>
    <w:rsid w:val="00C81E3A"/>
    <w:rsid w:val="00C821F4"/>
    <w:rsid w:val="00C85418"/>
    <w:rsid w:val="00C86D1C"/>
    <w:rsid w:val="00C87484"/>
    <w:rsid w:val="00C90372"/>
    <w:rsid w:val="00C917CB"/>
    <w:rsid w:val="00C92314"/>
    <w:rsid w:val="00C9407D"/>
    <w:rsid w:val="00C9549F"/>
    <w:rsid w:val="00C96012"/>
    <w:rsid w:val="00C962E6"/>
    <w:rsid w:val="00C96A8A"/>
    <w:rsid w:val="00C96CD3"/>
    <w:rsid w:val="00CA075D"/>
    <w:rsid w:val="00CA08BE"/>
    <w:rsid w:val="00CA3B83"/>
    <w:rsid w:val="00CA6B96"/>
    <w:rsid w:val="00CB0C61"/>
    <w:rsid w:val="00CB2881"/>
    <w:rsid w:val="00CB2C75"/>
    <w:rsid w:val="00CB348C"/>
    <w:rsid w:val="00CB3A79"/>
    <w:rsid w:val="00CB4421"/>
    <w:rsid w:val="00CB5AB8"/>
    <w:rsid w:val="00CB5BF6"/>
    <w:rsid w:val="00CB5E47"/>
    <w:rsid w:val="00CB67EA"/>
    <w:rsid w:val="00CC08CB"/>
    <w:rsid w:val="00CC2A9C"/>
    <w:rsid w:val="00CC41EB"/>
    <w:rsid w:val="00CC496A"/>
    <w:rsid w:val="00CC4FD2"/>
    <w:rsid w:val="00CC5897"/>
    <w:rsid w:val="00CC728B"/>
    <w:rsid w:val="00CD0E72"/>
    <w:rsid w:val="00CD202B"/>
    <w:rsid w:val="00CD2A04"/>
    <w:rsid w:val="00CD31EB"/>
    <w:rsid w:val="00CD3612"/>
    <w:rsid w:val="00CD4647"/>
    <w:rsid w:val="00CD4A09"/>
    <w:rsid w:val="00CD5062"/>
    <w:rsid w:val="00CD5E07"/>
    <w:rsid w:val="00CD5E13"/>
    <w:rsid w:val="00CD7320"/>
    <w:rsid w:val="00CD7B84"/>
    <w:rsid w:val="00CD7E78"/>
    <w:rsid w:val="00CE0874"/>
    <w:rsid w:val="00CE17B1"/>
    <w:rsid w:val="00CE3EA9"/>
    <w:rsid w:val="00CE4E70"/>
    <w:rsid w:val="00CE5754"/>
    <w:rsid w:val="00CE781F"/>
    <w:rsid w:val="00CE7ACA"/>
    <w:rsid w:val="00CF0258"/>
    <w:rsid w:val="00CF0652"/>
    <w:rsid w:val="00CF1241"/>
    <w:rsid w:val="00CF20BE"/>
    <w:rsid w:val="00CF2369"/>
    <w:rsid w:val="00CF3C9A"/>
    <w:rsid w:val="00CF5AB2"/>
    <w:rsid w:val="00CF72E3"/>
    <w:rsid w:val="00CF7457"/>
    <w:rsid w:val="00D0064F"/>
    <w:rsid w:val="00D007C5"/>
    <w:rsid w:val="00D01866"/>
    <w:rsid w:val="00D05F3C"/>
    <w:rsid w:val="00D06711"/>
    <w:rsid w:val="00D105EE"/>
    <w:rsid w:val="00D1116C"/>
    <w:rsid w:val="00D118B9"/>
    <w:rsid w:val="00D118C6"/>
    <w:rsid w:val="00D11DF2"/>
    <w:rsid w:val="00D127F1"/>
    <w:rsid w:val="00D13238"/>
    <w:rsid w:val="00D13663"/>
    <w:rsid w:val="00D1746E"/>
    <w:rsid w:val="00D17F7F"/>
    <w:rsid w:val="00D20295"/>
    <w:rsid w:val="00D20A0F"/>
    <w:rsid w:val="00D20FD2"/>
    <w:rsid w:val="00D21DB9"/>
    <w:rsid w:val="00D22253"/>
    <w:rsid w:val="00D22862"/>
    <w:rsid w:val="00D238DD"/>
    <w:rsid w:val="00D24CA3"/>
    <w:rsid w:val="00D27FBB"/>
    <w:rsid w:val="00D3237E"/>
    <w:rsid w:val="00D356FF"/>
    <w:rsid w:val="00D35BFF"/>
    <w:rsid w:val="00D36506"/>
    <w:rsid w:val="00D37CF2"/>
    <w:rsid w:val="00D40891"/>
    <w:rsid w:val="00D4204B"/>
    <w:rsid w:val="00D42C03"/>
    <w:rsid w:val="00D44AB4"/>
    <w:rsid w:val="00D452C1"/>
    <w:rsid w:val="00D467B8"/>
    <w:rsid w:val="00D5244A"/>
    <w:rsid w:val="00D52500"/>
    <w:rsid w:val="00D530DD"/>
    <w:rsid w:val="00D53D7E"/>
    <w:rsid w:val="00D53DE2"/>
    <w:rsid w:val="00D54323"/>
    <w:rsid w:val="00D54CEE"/>
    <w:rsid w:val="00D54F9F"/>
    <w:rsid w:val="00D6019F"/>
    <w:rsid w:val="00D604A3"/>
    <w:rsid w:val="00D609D6"/>
    <w:rsid w:val="00D61CF4"/>
    <w:rsid w:val="00D62F0B"/>
    <w:rsid w:val="00D63A39"/>
    <w:rsid w:val="00D63EB5"/>
    <w:rsid w:val="00D65CA4"/>
    <w:rsid w:val="00D66364"/>
    <w:rsid w:val="00D709B3"/>
    <w:rsid w:val="00D70A8A"/>
    <w:rsid w:val="00D71D05"/>
    <w:rsid w:val="00D72EC8"/>
    <w:rsid w:val="00D746D6"/>
    <w:rsid w:val="00D74DC5"/>
    <w:rsid w:val="00D75435"/>
    <w:rsid w:val="00D775F3"/>
    <w:rsid w:val="00D775F6"/>
    <w:rsid w:val="00D807F6"/>
    <w:rsid w:val="00D81027"/>
    <w:rsid w:val="00D8153C"/>
    <w:rsid w:val="00D82A56"/>
    <w:rsid w:val="00D839E9"/>
    <w:rsid w:val="00D8478A"/>
    <w:rsid w:val="00D8722A"/>
    <w:rsid w:val="00DA0ADA"/>
    <w:rsid w:val="00DA15E5"/>
    <w:rsid w:val="00DA3882"/>
    <w:rsid w:val="00DA46EF"/>
    <w:rsid w:val="00DA4D2F"/>
    <w:rsid w:val="00DA5A73"/>
    <w:rsid w:val="00DA5CD5"/>
    <w:rsid w:val="00DA6D5B"/>
    <w:rsid w:val="00DA7386"/>
    <w:rsid w:val="00DA7D6C"/>
    <w:rsid w:val="00DB0A96"/>
    <w:rsid w:val="00DB0B86"/>
    <w:rsid w:val="00DB0D27"/>
    <w:rsid w:val="00DB262C"/>
    <w:rsid w:val="00DB2ED5"/>
    <w:rsid w:val="00DB3222"/>
    <w:rsid w:val="00DB5011"/>
    <w:rsid w:val="00DB516D"/>
    <w:rsid w:val="00DB564C"/>
    <w:rsid w:val="00DB7F7C"/>
    <w:rsid w:val="00DC0052"/>
    <w:rsid w:val="00DC07AE"/>
    <w:rsid w:val="00DC178B"/>
    <w:rsid w:val="00DC22B7"/>
    <w:rsid w:val="00DC30E3"/>
    <w:rsid w:val="00DC30FE"/>
    <w:rsid w:val="00DC31F2"/>
    <w:rsid w:val="00DC46EE"/>
    <w:rsid w:val="00DC55B1"/>
    <w:rsid w:val="00DC6CE2"/>
    <w:rsid w:val="00DD2A4E"/>
    <w:rsid w:val="00DD39E6"/>
    <w:rsid w:val="00DD480A"/>
    <w:rsid w:val="00DD4C76"/>
    <w:rsid w:val="00DD5B61"/>
    <w:rsid w:val="00DD5C79"/>
    <w:rsid w:val="00DD6ED9"/>
    <w:rsid w:val="00DE0D4A"/>
    <w:rsid w:val="00DE16A8"/>
    <w:rsid w:val="00DE1B1A"/>
    <w:rsid w:val="00DE1F4D"/>
    <w:rsid w:val="00DE20EB"/>
    <w:rsid w:val="00DE2974"/>
    <w:rsid w:val="00DE56F2"/>
    <w:rsid w:val="00DE579F"/>
    <w:rsid w:val="00DE6D01"/>
    <w:rsid w:val="00DE7F61"/>
    <w:rsid w:val="00DF024C"/>
    <w:rsid w:val="00DF2223"/>
    <w:rsid w:val="00DF51EE"/>
    <w:rsid w:val="00DF66D9"/>
    <w:rsid w:val="00DF6F5B"/>
    <w:rsid w:val="00DF705C"/>
    <w:rsid w:val="00DF7CE6"/>
    <w:rsid w:val="00DF7F9D"/>
    <w:rsid w:val="00E003BD"/>
    <w:rsid w:val="00E012E9"/>
    <w:rsid w:val="00E034B4"/>
    <w:rsid w:val="00E037C9"/>
    <w:rsid w:val="00E03E34"/>
    <w:rsid w:val="00E054EE"/>
    <w:rsid w:val="00E07270"/>
    <w:rsid w:val="00E10AF9"/>
    <w:rsid w:val="00E123D6"/>
    <w:rsid w:val="00E12816"/>
    <w:rsid w:val="00E1368A"/>
    <w:rsid w:val="00E14339"/>
    <w:rsid w:val="00E146F5"/>
    <w:rsid w:val="00E14715"/>
    <w:rsid w:val="00E156EB"/>
    <w:rsid w:val="00E15D7C"/>
    <w:rsid w:val="00E20AA4"/>
    <w:rsid w:val="00E20CBF"/>
    <w:rsid w:val="00E21EC4"/>
    <w:rsid w:val="00E22F1C"/>
    <w:rsid w:val="00E24677"/>
    <w:rsid w:val="00E25A35"/>
    <w:rsid w:val="00E25C84"/>
    <w:rsid w:val="00E274C7"/>
    <w:rsid w:val="00E34DF4"/>
    <w:rsid w:val="00E35E02"/>
    <w:rsid w:val="00E36683"/>
    <w:rsid w:val="00E36845"/>
    <w:rsid w:val="00E36E1C"/>
    <w:rsid w:val="00E400BA"/>
    <w:rsid w:val="00E42873"/>
    <w:rsid w:val="00E44834"/>
    <w:rsid w:val="00E45DA2"/>
    <w:rsid w:val="00E47250"/>
    <w:rsid w:val="00E47D06"/>
    <w:rsid w:val="00E5065C"/>
    <w:rsid w:val="00E5175C"/>
    <w:rsid w:val="00E51A60"/>
    <w:rsid w:val="00E52242"/>
    <w:rsid w:val="00E531AB"/>
    <w:rsid w:val="00E54980"/>
    <w:rsid w:val="00E601B2"/>
    <w:rsid w:val="00E622AE"/>
    <w:rsid w:val="00E6243E"/>
    <w:rsid w:val="00E6354B"/>
    <w:rsid w:val="00E6430D"/>
    <w:rsid w:val="00E6437D"/>
    <w:rsid w:val="00E64664"/>
    <w:rsid w:val="00E64B3F"/>
    <w:rsid w:val="00E66F3E"/>
    <w:rsid w:val="00E67126"/>
    <w:rsid w:val="00E6768B"/>
    <w:rsid w:val="00E70B16"/>
    <w:rsid w:val="00E717DB"/>
    <w:rsid w:val="00E72F3F"/>
    <w:rsid w:val="00E73FE4"/>
    <w:rsid w:val="00E76394"/>
    <w:rsid w:val="00E76D5D"/>
    <w:rsid w:val="00E8014A"/>
    <w:rsid w:val="00E802C4"/>
    <w:rsid w:val="00E806F6"/>
    <w:rsid w:val="00E80E4E"/>
    <w:rsid w:val="00E81913"/>
    <w:rsid w:val="00E819F2"/>
    <w:rsid w:val="00E81A04"/>
    <w:rsid w:val="00E81A3B"/>
    <w:rsid w:val="00E82872"/>
    <w:rsid w:val="00E838A1"/>
    <w:rsid w:val="00E84982"/>
    <w:rsid w:val="00E878F7"/>
    <w:rsid w:val="00E9061E"/>
    <w:rsid w:val="00E90D9C"/>
    <w:rsid w:val="00E920BB"/>
    <w:rsid w:val="00E9369E"/>
    <w:rsid w:val="00E93E61"/>
    <w:rsid w:val="00E951E4"/>
    <w:rsid w:val="00E95D6A"/>
    <w:rsid w:val="00E96839"/>
    <w:rsid w:val="00E96A9D"/>
    <w:rsid w:val="00E972DF"/>
    <w:rsid w:val="00E9797B"/>
    <w:rsid w:val="00EA2EB2"/>
    <w:rsid w:val="00EA3A29"/>
    <w:rsid w:val="00EA4409"/>
    <w:rsid w:val="00EA52EA"/>
    <w:rsid w:val="00EB14B8"/>
    <w:rsid w:val="00EB20F3"/>
    <w:rsid w:val="00EB2D6C"/>
    <w:rsid w:val="00EB3D04"/>
    <w:rsid w:val="00EB4A29"/>
    <w:rsid w:val="00EB5275"/>
    <w:rsid w:val="00EB629C"/>
    <w:rsid w:val="00EB7B11"/>
    <w:rsid w:val="00EC171E"/>
    <w:rsid w:val="00EC299D"/>
    <w:rsid w:val="00EC3ECF"/>
    <w:rsid w:val="00EC4227"/>
    <w:rsid w:val="00EC4FCC"/>
    <w:rsid w:val="00EC5B17"/>
    <w:rsid w:val="00EC5ED5"/>
    <w:rsid w:val="00EC6213"/>
    <w:rsid w:val="00EC756B"/>
    <w:rsid w:val="00ED099E"/>
    <w:rsid w:val="00ED28A4"/>
    <w:rsid w:val="00ED47B4"/>
    <w:rsid w:val="00ED4B22"/>
    <w:rsid w:val="00ED6EE6"/>
    <w:rsid w:val="00EE0FCB"/>
    <w:rsid w:val="00EE1273"/>
    <w:rsid w:val="00EE39D8"/>
    <w:rsid w:val="00EE4DC9"/>
    <w:rsid w:val="00EE6BDE"/>
    <w:rsid w:val="00EE7597"/>
    <w:rsid w:val="00EE766F"/>
    <w:rsid w:val="00EE792C"/>
    <w:rsid w:val="00EF0BE4"/>
    <w:rsid w:val="00EF119A"/>
    <w:rsid w:val="00EF12AD"/>
    <w:rsid w:val="00EF195E"/>
    <w:rsid w:val="00EF20D2"/>
    <w:rsid w:val="00EF2218"/>
    <w:rsid w:val="00EF3318"/>
    <w:rsid w:val="00EF3F65"/>
    <w:rsid w:val="00EF5732"/>
    <w:rsid w:val="00F014D1"/>
    <w:rsid w:val="00F02854"/>
    <w:rsid w:val="00F04057"/>
    <w:rsid w:val="00F0463B"/>
    <w:rsid w:val="00F0576A"/>
    <w:rsid w:val="00F05D3F"/>
    <w:rsid w:val="00F07DF2"/>
    <w:rsid w:val="00F104DD"/>
    <w:rsid w:val="00F11B13"/>
    <w:rsid w:val="00F15305"/>
    <w:rsid w:val="00F15C3A"/>
    <w:rsid w:val="00F17E15"/>
    <w:rsid w:val="00F20824"/>
    <w:rsid w:val="00F20AEA"/>
    <w:rsid w:val="00F216C7"/>
    <w:rsid w:val="00F21DF8"/>
    <w:rsid w:val="00F21E3F"/>
    <w:rsid w:val="00F21F00"/>
    <w:rsid w:val="00F2239B"/>
    <w:rsid w:val="00F230A4"/>
    <w:rsid w:val="00F24713"/>
    <w:rsid w:val="00F25186"/>
    <w:rsid w:val="00F2641B"/>
    <w:rsid w:val="00F309B3"/>
    <w:rsid w:val="00F313A8"/>
    <w:rsid w:val="00F314F3"/>
    <w:rsid w:val="00F32B76"/>
    <w:rsid w:val="00F33D27"/>
    <w:rsid w:val="00F34D35"/>
    <w:rsid w:val="00F3506D"/>
    <w:rsid w:val="00F3537C"/>
    <w:rsid w:val="00F36C88"/>
    <w:rsid w:val="00F377BF"/>
    <w:rsid w:val="00F37BF3"/>
    <w:rsid w:val="00F405E9"/>
    <w:rsid w:val="00F413BD"/>
    <w:rsid w:val="00F438DA"/>
    <w:rsid w:val="00F44A60"/>
    <w:rsid w:val="00F44E49"/>
    <w:rsid w:val="00F465F6"/>
    <w:rsid w:val="00F47603"/>
    <w:rsid w:val="00F524F2"/>
    <w:rsid w:val="00F53F9E"/>
    <w:rsid w:val="00F54EAA"/>
    <w:rsid w:val="00F55331"/>
    <w:rsid w:val="00F559CC"/>
    <w:rsid w:val="00F63193"/>
    <w:rsid w:val="00F63EBA"/>
    <w:rsid w:val="00F647DC"/>
    <w:rsid w:val="00F707E1"/>
    <w:rsid w:val="00F7344B"/>
    <w:rsid w:val="00F742AE"/>
    <w:rsid w:val="00F743FC"/>
    <w:rsid w:val="00F75328"/>
    <w:rsid w:val="00F808C5"/>
    <w:rsid w:val="00F81DB4"/>
    <w:rsid w:val="00F822AC"/>
    <w:rsid w:val="00F82378"/>
    <w:rsid w:val="00F83FB3"/>
    <w:rsid w:val="00F84B09"/>
    <w:rsid w:val="00F84EA9"/>
    <w:rsid w:val="00F8596F"/>
    <w:rsid w:val="00F87B50"/>
    <w:rsid w:val="00F87B59"/>
    <w:rsid w:val="00F913BD"/>
    <w:rsid w:val="00F9271F"/>
    <w:rsid w:val="00F92960"/>
    <w:rsid w:val="00F93A0E"/>
    <w:rsid w:val="00F93ECB"/>
    <w:rsid w:val="00F944F5"/>
    <w:rsid w:val="00F95A5F"/>
    <w:rsid w:val="00F971FA"/>
    <w:rsid w:val="00F97AB2"/>
    <w:rsid w:val="00F97D22"/>
    <w:rsid w:val="00FA0519"/>
    <w:rsid w:val="00FA090B"/>
    <w:rsid w:val="00FA1161"/>
    <w:rsid w:val="00FA42D1"/>
    <w:rsid w:val="00FA4523"/>
    <w:rsid w:val="00FA5535"/>
    <w:rsid w:val="00FA5D5A"/>
    <w:rsid w:val="00FA7CC0"/>
    <w:rsid w:val="00FB0B29"/>
    <w:rsid w:val="00FB0F12"/>
    <w:rsid w:val="00FB3D71"/>
    <w:rsid w:val="00FB4EEF"/>
    <w:rsid w:val="00FB6E23"/>
    <w:rsid w:val="00FB7636"/>
    <w:rsid w:val="00FC06D5"/>
    <w:rsid w:val="00FC0DC3"/>
    <w:rsid w:val="00FC0EA3"/>
    <w:rsid w:val="00FC14DB"/>
    <w:rsid w:val="00FC2EBD"/>
    <w:rsid w:val="00FC388F"/>
    <w:rsid w:val="00FC3B7A"/>
    <w:rsid w:val="00FC4150"/>
    <w:rsid w:val="00FC4DE2"/>
    <w:rsid w:val="00FC5AAE"/>
    <w:rsid w:val="00FC5F9A"/>
    <w:rsid w:val="00FC68C9"/>
    <w:rsid w:val="00FC6D62"/>
    <w:rsid w:val="00FC70F3"/>
    <w:rsid w:val="00FD0BAC"/>
    <w:rsid w:val="00FD23ED"/>
    <w:rsid w:val="00FD3F6A"/>
    <w:rsid w:val="00FD6AFD"/>
    <w:rsid w:val="00FD7E26"/>
    <w:rsid w:val="00FE0C18"/>
    <w:rsid w:val="00FE1858"/>
    <w:rsid w:val="00FE40B2"/>
    <w:rsid w:val="00FE4D31"/>
    <w:rsid w:val="00FE554E"/>
    <w:rsid w:val="00FF1F63"/>
    <w:rsid w:val="00FF266F"/>
    <w:rsid w:val="00FF2996"/>
    <w:rsid w:val="00FF3F6D"/>
    <w:rsid w:val="00FF58D1"/>
    <w:rsid w:val="00FF60FA"/>
    <w:rsid w:val="00FF6608"/>
    <w:rsid w:val="00FF6C06"/>
    <w:rsid w:val="00FF6D51"/>
    <w:rsid w:val="00FF736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autoRedefine/>
    <w:qFormat/>
    <w:rsid w:val="004275F3"/>
    <w:pPr>
      <w:spacing w:line="360" w:lineRule="auto"/>
    </w:pPr>
    <w:rPr>
      <w:noProof/>
      <w:sz w:val="22"/>
      <w:szCs w:val="22"/>
      <w:lang w:val="de-DE" w:eastAsia="de-DE"/>
    </w:rPr>
  </w:style>
  <w:style w:type="paragraph" w:styleId="Titolo1">
    <w:name w:val="heading 1"/>
    <w:basedOn w:val="Normale"/>
    <w:next w:val="Normale"/>
    <w:autoRedefine/>
    <w:qFormat/>
    <w:rsid w:val="008C3406"/>
    <w:pPr>
      <w:keepNext/>
      <w:spacing w:before="360" w:after="360"/>
      <w:outlineLvl w:val="0"/>
    </w:pPr>
    <w:rPr>
      <w:rFonts w:cs="Arial"/>
      <w:b/>
      <w:bCs/>
      <w:color w:val="000000"/>
      <w:kern w:val="32"/>
      <w:sz w:val="26"/>
      <w:szCs w:val="24"/>
    </w:rPr>
  </w:style>
  <w:style w:type="paragraph" w:styleId="Titolo2">
    <w:name w:val="heading 2"/>
    <w:basedOn w:val="Normale"/>
    <w:next w:val="Normale"/>
    <w:qFormat/>
    <w:rsid w:val="003F7779"/>
    <w:p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cipit">
    <w:name w:val="Incipit"/>
    <w:qFormat/>
    <w:rsid w:val="005D4926"/>
    <w:rPr>
      <w:rFonts w:ascii="Times New Roman" w:hAnsi="Times New Roman"/>
      <w:i/>
      <w:sz w:val="22"/>
      <w:szCs w:val="22"/>
      <w:bdr w:val="none" w:sz="0" w:space="0" w:color="auto"/>
      <w:shd w:val="clear" w:color="auto" w:fill="CCFFCC"/>
    </w:rPr>
  </w:style>
  <w:style w:type="character" w:customStyle="1" w:styleId="Person">
    <w:name w:val="Person"/>
    <w:qFormat/>
    <w:rsid w:val="005D4926"/>
    <w:rPr>
      <w:rFonts w:ascii="Times New Roman" w:hAnsi="Times New Roman"/>
      <w:sz w:val="22"/>
      <w:szCs w:val="22"/>
      <w:bdr w:val="none" w:sz="0" w:space="0" w:color="auto"/>
      <w:shd w:val="clear" w:color="auto" w:fill="FFCC99"/>
    </w:rPr>
  </w:style>
  <w:style w:type="character" w:customStyle="1" w:styleId="Ort">
    <w:name w:val="Ort"/>
    <w:qFormat/>
    <w:rsid w:val="005D4926"/>
    <w:rPr>
      <w:rFonts w:ascii="Times New Roman" w:hAnsi="Times New Roman"/>
      <w:sz w:val="22"/>
      <w:szCs w:val="22"/>
      <w:bdr w:val="none" w:sz="0" w:space="0" w:color="auto"/>
      <w:shd w:val="clear" w:color="auto" w:fill="FFFF99"/>
    </w:rPr>
  </w:style>
  <w:style w:type="character" w:customStyle="1" w:styleId="Funktion">
    <w:name w:val="Funktion"/>
    <w:qFormat/>
    <w:rsid w:val="005D4926"/>
    <w:rPr>
      <w:rFonts w:ascii="Times New Roman" w:hAnsi="Times New Roman"/>
      <w:sz w:val="22"/>
      <w:szCs w:val="22"/>
      <w:bdr w:val="none" w:sz="0" w:space="0" w:color="auto"/>
      <w:shd w:val="clear" w:color="auto" w:fill="CCFFFF"/>
    </w:rPr>
  </w:style>
  <w:style w:type="character" w:customStyle="1" w:styleId="IncipitTextansicht">
    <w:name w:val="Incipit (Textansicht)"/>
    <w:rsid w:val="008F690C"/>
    <w:rPr>
      <w:rFonts w:ascii="Times New Roman" w:hAnsi="Times New Roman"/>
      <w:i/>
      <w:sz w:val="22"/>
      <w:szCs w:val="22"/>
      <w:bdr w:val="none" w:sz="0" w:space="0" w:color="auto"/>
      <w:shd w:val="clear" w:color="auto" w:fill="auto"/>
    </w:rPr>
  </w:style>
  <w:style w:type="character" w:customStyle="1" w:styleId="OrtTextansicht">
    <w:name w:val="Ort (Textansicht)"/>
    <w:rsid w:val="00955BDE"/>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955BD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955BDE"/>
    <w:rPr>
      <w:rFonts w:ascii="Times New Roman" w:hAnsi="Times New Roman"/>
      <w:color w:val="808080"/>
      <w:sz w:val="22"/>
      <w:szCs w:val="22"/>
      <w:bdr w:val="none" w:sz="0" w:space="0" w:color="auto"/>
      <w:shd w:val="clear" w:color="auto" w:fill="auto"/>
    </w:rPr>
  </w:style>
  <w:style w:type="character" w:customStyle="1" w:styleId="Neume">
    <w:name w:val="Neume"/>
    <w:qFormat/>
    <w:rsid w:val="005D4926"/>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955BDE"/>
    <w:rPr>
      <w:rFonts w:ascii="Times New Roman" w:hAnsi="Times New Roman"/>
      <w:i/>
      <w:sz w:val="22"/>
      <w:szCs w:val="22"/>
      <w:u w:val="single"/>
      <w:bdr w:val="none" w:sz="0" w:space="0" w:color="auto"/>
      <w:shd w:val="clear" w:color="auto" w:fill="auto"/>
    </w:rPr>
  </w:style>
  <w:style w:type="character" w:customStyle="1" w:styleId="Time1">
    <w:name w:val="Time:1"/>
    <w:qFormat/>
    <w:rsid w:val="00155F2F"/>
    <w:rPr>
      <w:bdr w:val="none" w:sz="0" w:space="0" w:color="auto"/>
      <w:shd w:val="clear" w:color="auto" w:fill="8DB3E2" w:themeFill="text2" w:themeFillTint="66"/>
    </w:rPr>
  </w:style>
  <w:style w:type="character" w:customStyle="1" w:styleId="Time2">
    <w:name w:val="Time:2"/>
    <w:qFormat/>
    <w:rsid w:val="005D4926"/>
    <w:rPr>
      <w:shd w:val="clear" w:color="auto" w:fill="B2A1C7" w:themeFill="accent4" w:themeFillTint="99"/>
    </w:rPr>
  </w:style>
  <w:style w:type="paragraph" w:styleId="Testofumetto">
    <w:name w:val="Balloon Text"/>
    <w:basedOn w:val="Normale"/>
    <w:link w:val="TestofumettoCarattere"/>
    <w:semiHidden/>
    <w:unhideWhenUsed/>
    <w:rsid w:val="008E2BA6"/>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8E2BA6"/>
    <w:rPr>
      <w:rFonts w:ascii="Tahoma" w:hAnsi="Tahoma" w:cs="Tahoma"/>
      <w:noProof/>
      <w:sz w:val="16"/>
      <w:szCs w:val="16"/>
      <w:lang w:val="de-DE" w:eastAsia="de-DE"/>
    </w:rPr>
  </w:style>
  <w:style w:type="paragraph" w:styleId="Citazione">
    <w:name w:val="Quote"/>
    <w:basedOn w:val="Normale"/>
    <w:next w:val="Normale"/>
    <w:link w:val="CitazioneCarattere"/>
    <w:uiPriority w:val="29"/>
    <w:qFormat/>
    <w:rsid w:val="00DE1B1A"/>
    <w:rPr>
      <w:i/>
      <w:iCs/>
      <w:color w:val="000000" w:themeColor="text1"/>
    </w:rPr>
  </w:style>
  <w:style w:type="character" w:customStyle="1" w:styleId="CitazioneCarattere">
    <w:name w:val="Citazione Carattere"/>
    <w:basedOn w:val="Carpredefinitoparagrafo"/>
    <w:link w:val="Citazione"/>
    <w:uiPriority w:val="29"/>
    <w:rsid w:val="00DE1B1A"/>
    <w:rPr>
      <w:i/>
      <w:iCs/>
      <w:noProof/>
      <w:color w:val="000000" w:themeColor="text1"/>
      <w:sz w:val="22"/>
      <w:szCs w:val="22"/>
      <w:lang w:val="de-DE" w:eastAsia="de-DE"/>
    </w:rPr>
  </w:style>
  <w:style w:type="paragraph" w:styleId="Intestazione">
    <w:name w:val="header"/>
    <w:basedOn w:val="Normale"/>
    <w:link w:val="IntestazioneCarattere"/>
    <w:uiPriority w:val="99"/>
    <w:unhideWhenUsed/>
    <w:rsid w:val="00F559CC"/>
    <w:pPr>
      <w:tabs>
        <w:tab w:val="center" w:pos="4536"/>
        <w:tab w:val="right" w:pos="9072"/>
      </w:tabs>
      <w:spacing w:line="240" w:lineRule="auto"/>
    </w:pPr>
  </w:style>
  <w:style w:type="character" w:customStyle="1" w:styleId="IntestazioneCarattere">
    <w:name w:val="Intestazione Carattere"/>
    <w:basedOn w:val="Carpredefinitoparagrafo"/>
    <w:link w:val="Intestazione"/>
    <w:uiPriority w:val="99"/>
    <w:rsid w:val="00F559CC"/>
    <w:rPr>
      <w:noProof/>
      <w:sz w:val="22"/>
      <w:szCs w:val="22"/>
      <w:lang w:val="de-DE" w:eastAsia="de-DE"/>
    </w:rPr>
  </w:style>
  <w:style w:type="paragraph" w:styleId="Pidipagina">
    <w:name w:val="footer"/>
    <w:basedOn w:val="Normale"/>
    <w:link w:val="PidipaginaCarattere"/>
    <w:unhideWhenUsed/>
    <w:rsid w:val="00F559CC"/>
    <w:pPr>
      <w:tabs>
        <w:tab w:val="center" w:pos="4536"/>
        <w:tab w:val="right" w:pos="9072"/>
      </w:tabs>
      <w:spacing w:line="240" w:lineRule="auto"/>
    </w:pPr>
  </w:style>
  <w:style w:type="character" w:customStyle="1" w:styleId="PidipaginaCarattere">
    <w:name w:val="Piè di pagina Carattere"/>
    <w:basedOn w:val="Carpredefinitoparagrafo"/>
    <w:link w:val="Pidipagina"/>
    <w:rsid w:val="00F559CC"/>
    <w:rPr>
      <w:noProof/>
      <w:sz w:val="22"/>
      <w:szCs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4275F3"/>
    <w:pPr>
      <w:spacing w:line="360" w:lineRule="auto"/>
    </w:pPr>
    <w:rPr>
      <w:noProof/>
      <w:sz w:val="22"/>
      <w:szCs w:val="22"/>
      <w:lang w:val="de-DE" w:eastAsia="de-DE"/>
    </w:rPr>
  </w:style>
  <w:style w:type="paragraph" w:styleId="berschrift1">
    <w:name w:val="heading 1"/>
    <w:basedOn w:val="Standard"/>
    <w:next w:val="Standard"/>
    <w:autoRedefine/>
    <w:qFormat/>
    <w:rsid w:val="008C3406"/>
    <w:pPr>
      <w:keepNext/>
      <w:spacing w:before="360" w:after="360"/>
      <w:outlineLvl w:val="0"/>
    </w:pPr>
    <w:rPr>
      <w:rFonts w:cs="Arial"/>
      <w:b/>
      <w:bCs/>
      <w:color w:val="000000"/>
      <w:kern w:val="32"/>
      <w:sz w:val="26"/>
      <w:szCs w:val="24"/>
    </w:rPr>
  </w:style>
  <w:style w:type="paragraph" w:styleId="berschrift2">
    <w:name w:val="heading 2"/>
    <w:basedOn w:val="Standard"/>
    <w:next w:val="Standard"/>
    <w:qFormat/>
    <w:rsid w:val="003F7779"/>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cipit">
    <w:name w:val="Incipit"/>
    <w:qFormat/>
    <w:rsid w:val="005D4926"/>
    <w:rPr>
      <w:rFonts w:ascii="Times New Roman" w:hAnsi="Times New Roman"/>
      <w:i/>
      <w:sz w:val="22"/>
      <w:szCs w:val="22"/>
      <w:bdr w:val="none" w:sz="0" w:space="0" w:color="auto"/>
      <w:shd w:val="clear" w:color="auto" w:fill="CCFFCC"/>
    </w:rPr>
  </w:style>
  <w:style w:type="character" w:customStyle="1" w:styleId="Person">
    <w:name w:val="Person"/>
    <w:qFormat/>
    <w:rsid w:val="005D4926"/>
    <w:rPr>
      <w:rFonts w:ascii="Times New Roman" w:hAnsi="Times New Roman"/>
      <w:sz w:val="22"/>
      <w:szCs w:val="22"/>
      <w:bdr w:val="none" w:sz="0" w:space="0" w:color="auto"/>
      <w:shd w:val="clear" w:color="auto" w:fill="FFCC99"/>
    </w:rPr>
  </w:style>
  <w:style w:type="character" w:customStyle="1" w:styleId="Ort">
    <w:name w:val="Ort"/>
    <w:qFormat/>
    <w:rsid w:val="005D4926"/>
    <w:rPr>
      <w:rFonts w:ascii="Times New Roman" w:hAnsi="Times New Roman"/>
      <w:sz w:val="22"/>
      <w:szCs w:val="22"/>
      <w:bdr w:val="none" w:sz="0" w:space="0" w:color="auto"/>
      <w:shd w:val="clear" w:color="auto" w:fill="FFFF99"/>
    </w:rPr>
  </w:style>
  <w:style w:type="character" w:customStyle="1" w:styleId="Funktion">
    <w:name w:val="Funktion"/>
    <w:qFormat/>
    <w:rsid w:val="005D4926"/>
    <w:rPr>
      <w:rFonts w:ascii="Times New Roman" w:hAnsi="Times New Roman"/>
      <w:sz w:val="22"/>
      <w:szCs w:val="22"/>
      <w:bdr w:val="none" w:sz="0" w:space="0" w:color="auto"/>
      <w:shd w:val="clear" w:color="auto" w:fill="CCFFFF"/>
    </w:rPr>
  </w:style>
  <w:style w:type="character" w:customStyle="1" w:styleId="IncipitTextansicht">
    <w:name w:val="Incipit (Textansicht)"/>
    <w:rsid w:val="008F690C"/>
    <w:rPr>
      <w:rFonts w:ascii="Times New Roman" w:hAnsi="Times New Roman"/>
      <w:i/>
      <w:sz w:val="22"/>
      <w:szCs w:val="22"/>
      <w:bdr w:val="none" w:sz="0" w:space="0" w:color="auto"/>
      <w:shd w:val="clear" w:color="auto" w:fill="auto"/>
    </w:rPr>
  </w:style>
  <w:style w:type="character" w:customStyle="1" w:styleId="OrtTextansicht">
    <w:name w:val="Ort (Textansicht)"/>
    <w:rsid w:val="00955BDE"/>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955BD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955BDE"/>
    <w:rPr>
      <w:rFonts w:ascii="Times New Roman" w:hAnsi="Times New Roman"/>
      <w:color w:val="808080"/>
      <w:sz w:val="22"/>
      <w:szCs w:val="22"/>
      <w:bdr w:val="none" w:sz="0" w:space="0" w:color="auto"/>
      <w:shd w:val="clear" w:color="auto" w:fill="auto"/>
    </w:rPr>
  </w:style>
  <w:style w:type="character" w:customStyle="1" w:styleId="Neume">
    <w:name w:val="Neume"/>
    <w:qFormat/>
    <w:rsid w:val="005D4926"/>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955BDE"/>
    <w:rPr>
      <w:rFonts w:ascii="Times New Roman" w:hAnsi="Times New Roman"/>
      <w:i/>
      <w:sz w:val="22"/>
      <w:szCs w:val="22"/>
      <w:u w:val="single"/>
      <w:bdr w:val="none" w:sz="0" w:space="0" w:color="auto"/>
      <w:shd w:val="clear" w:color="auto" w:fill="auto"/>
    </w:rPr>
  </w:style>
  <w:style w:type="character" w:customStyle="1" w:styleId="Time1">
    <w:name w:val="Time:1"/>
    <w:qFormat/>
    <w:rsid w:val="00155F2F"/>
    <w:rPr>
      <w:bdr w:val="none" w:sz="0" w:space="0" w:color="auto"/>
      <w:shd w:val="clear" w:color="auto" w:fill="8DB3E2" w:themeFill="text2" w:themeFillTint="66"/>
    </w:rPr>
  </w:style>
  <w:style w:type="character" w:customStyle="1" w:styleId="Time2">
    <w:name w:val="Time:2"/>
    <w:qFormat/>
    <w:rsid w:val="005D4926"/>
    <w:rPr>
      <w:shd w:val="clear" w:color="auto" w:fill="B2A1C7" w:themeFill="accent4" w:themeFillTint="99"/>
    </w:rPr>
  </w:style>
  <w:style w:type="paragraph" w:styleId="Sprechblasentext">
    <w:name w:val="Balloon Text"/>
    <w:basedOn w:val="Standard"/>
    <w:link w:val="SprechblasentextZchn"/>
    <w:semiHidden/>
    <w:unhideWhenUsed/>
    <w:rsid w:val="008E2BA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8E2BA6"/>
    <w:rPr>
      <w:rFonts w:ascii="Tahoma" w:hAnsi="Tahoma" w:cs="Tahoma"/>
      <w:noProof/>
      <w:sz w:val="16"/>
      <w:szCs w:val="16"/>
      <w:lang w:val="de-DE" w:eastAsia="de-DE"/>
    </w:rPr>
  </w:style>
  <w:style w:type="paragraph" w:styleId="Zitat">
    <w:name w:val="Quote"/>
    <w:basedOn w:val="Standard"/>
    <w:next w:val="Standard"/>
    <w:link w:val="ZitatZchn"/>
    <w:uiPriority w:val="29"/>
    <w:qFormat/>
    <w:rsid w:val="00DE1B1A"/>
    <w:rPr>
      <w:i/>
      <w:iCs/>
      <w:color w:val="000000" w:themeColor="text1"/>
    </w:rPr>
  </w:style>
  <w:style w:type="character" w:customStyle="1" w:styleId="ZitatZchn">
    <w:name w:val="Zitat Zchn"/>
    <w:basedOn w:val="Absatz-Standardschriftart"/>
    <w:link w:val="Zitat"/>
    <w:uiPriority w:val="29"/>
    <w:rsid w:val="00DE1B1A"/>
    <w:rPr>
      <w:i/>
      <w:iCs/>
      <w:noProof/>
      <w:color w:val="000000" w:themeColor="text1"/>
      <w:sz w:val="22"/>
      <w:szCs w:val="22"/>
      <w:lang w:val="de-DE" w:eastAsia="de-DE"/>
    </w:rPr>
  </w:style>
  <w:style w:type="paragraph" w:styleId="Kopfzeile">
    <w:name w:val="header"/>
    <w:basedOn w:val="Standard"/>
    <w:link w:val="KopfzeileZchn"/>
    <w:uiPriority w:val="99"/>
    <w:unhideWhenUsed/>
    <w:rsid w:val="00F559C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559CC"/>
    <w:rPr>
      <w:noProof/>
      <w:sz w:val="22"/>
      <w:szCs w:val="22"/>
      <w:lang w:val="de-DE" w:eastAsia="de-DE"/>
    </w:rPr>
  </w:style>
  <w:style w:type="paragraph" w:styleId="Fuzeile">
    <w:name w:val="footer"/>
    <w:basedOn w:val="Standard"/>
    <w:link w:val="FuzeileZchn"/>
    <w:unhideWhenUsed/>
    <w:rsid w:val="00F559CC"/>
    <w:pPr>
      <w:tabs>
        <w:tab w:val="center" w:pos="4536"/>
        <w:tab w:val="right" w:pos="9072"/>
      </w:tabs>
      <w:spacing w:line="240" w:lineRule="auto"/>
    </w:pPr>
  </w:style>
  <w:style w:type="character" w:customStyle="1" w:styleId="FuzeileZchn">
    <w:name w:val="Fußzeile Zchn"/>
    <w:basedOn w:val="Absatz-Standardschriftart"/>
    <w:link w:val="Fuzeile"/>
    <w:rsid w:val="00F559CC"/>
    <w:rPr>
      <w:noProof/>
      <w:sz w:val="22"/>
      <w:szCs w:val="22"/>
      <w:lang w:val="de-DE" w:eastAsia="de-DE"/>
    </w:rPr>
  </w:style>
</w:styles>
</file>

<file path=word/webSettings.xml><?xml version="1.0" encoding="utf-8"?>
<w:webSettings xmlns:r="http://schemas.openxmlformats.org/officeDocument/2006/relationships" xmlns:w="http://schemas.openxmlformats.org/wordprocessingml/2006/main">
  <w:divs>
    <w:div w:id="682122564">
      <w:bodyDiv w:val="1"/>
      <w:marLeft w:val="0"/>
      <w:marRight w:val="0"/>
      <w:marTop w:val="0"/>
      <w:marBottom w:val="0"/>
      <w:divBdr>
        <w:top w:val="none" w:sz="0" w:space="0" w:color="auto"/>
        <w:left w:val="none" w:sz="0" w:space="0" w:color="auto"/>
        <w:bottom w:val="none" w:sz="0" w:space="0" w:color="auto"/>
        <w:right w:val="none" w:sz="0" w:space="0" w:color="auto"/>
      </w:divBdr>
      <w:divsChild>
        <w:div w:id="1984431783">
          <w:marLeft w:val="0"/>
          <w:marRight w:val="0"/>
          <w:marTop w:val="0"/>
          <w:marBottom w:val="225"/>
          <w:divBdr>
            <w:top w:val="none" w:sz="0" w:space="0" w:color="auto"/>
            <w:left w:val="none" w:sz="0" w:space="0" w:color="auto"/>
            <w:bottom w:val="none" w:sz="0" w:space="0" w:color="auto"/>
            <w:right w:val="none" w:sz="0" w:space="0" w:color="auto"/>
          </w:divBdr>
          <w:divsChild>
            <w:div w:id="330104998">
              <w:marLeft w:val="0"/>
              <w:marRight w:val="0"/>
              <w:marTop w:val="0"/>
              <w:marBottom w:val="75"/>
              <w:divBdr>
                <w:top w:val="none" w:sz="0" w:space="0" w:color="auto"/>
                <w:left w:val="none" w:sz="0" w:space="0" w:color="auto"/>
                <w:bottom w:val="none" w:sz="0" w:space="0" w:color="auto"/>
                <w:right w:val="none" w:sz="0" w:space="0" w:color="auto"/>
              </w:divBdr>
            </w:div>
          </w:divsChild>
        </w:div>
        <w:div w:id="1883789418">
          <w:marLeft w:val="88"/>
          <w:marRight w:val="0"/>
          <w:marTop w:val="0"/>
          <w:marBottom w:val="225"/>
          <w:divBdr>
            <w:top w:val="none" w:sz="0" w:space="0" w:color="auto"/>
            <w:left w:val="none" w:sz="0" w:space="0" w:color="auto"/>
            <w:bottom w:val="none" w:sz="0" w:space="0" w:color="auto"/>
            <w:right w:val="none" w:sz="0" w:space="0" w:color="auto"/>
          </w:divBdr>
          <w:divsChild>
            <w:div w:id="1109855779">
              <w:marLeft w:val="0"/>
              <w:marRight w:val="0"/>
              <w:marTop w:val="0"/>
              <w:marBottom w:val="75"/>
              <w:divBdr>
                <w:top w:val="none" w:sz="0" w:space="0" w:color="auto"/>
                <w:left w:val="none" w:sz="0" w:space="0" w:color="auto"/>
                <w:bottom w:val="none" w:sz="0" w:space="0" w:color="auto"/>
                <w:right w:val="none" w:sz="0" w:space="0" w:color="auto"/>
              </w:divBdr>
            </w:div>
          </w:divsChild>
        </w:div>
        <w:div w:id="376052592">
          <w:marLeft w:val="88"/>
          <w:marRight w:val="0"/>
          <w:marTop w:val="0"/>
          <w:marBottom w:val="225"/>
          <w:divBdr>
            <w:top w:val="none" w:sz="0" w:space="0" w:color="auto"/>
            <w:left w:val="none" w:sz="0" w:space="0" w:color="auto"/>
            <w:bottom w:val="none" w:sz="0" w:space="0" w:color="auto"/>
            <w:right w:val="none" w:sz="0" w:space="0" w:color="auto"/>
          </w:divBdr>
          <w:divsChild>
            <w:div w:id="19772235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79983278">
      <w:bodyDiv w:val="1"/>
      <w:marLeft w:val="0"/>
      <w:marRight w:val="0"/>
      <w:marTop w:val="0"/>
      <w:marBottom w:val="0"/>
      <w:divBdr>
        <w:top w:val="none" w:sz="0" w:space="0" w:color="auto"/>
        <w:left w:val="none" w:sz="0" w:space="0" w:color="auto"/>
        <w:bottom w:val="none" w:sz="0" w:space="0" w:color="auto"/>
        <w:right w:val="none" w:sz="0" w:space="0" w:color="auto"/>
      </w:divBdr>
    </w:div>
    <w:div w:id="1249344324">
      <w:bodyDiv w:val="1"/>
      <w:marLeft w:val="0"/>
      <w:marRight w:val="0"/>
      <w:marTop w:val="0"/>
      <w:marBottom w:val="0"/>
      <w:divBdr>
        <w:top w:val="none" w:sz="0" w:space="0" w:color="auto"/>
        <w:left w:val="none" w:sz="0" w:space="0" w:color="auto"/>
        <w:bottom w:val="none" w:sz="0" w:space="0" w:color="auto"/>
        <w:right w:val="none" w:sz="0" w:space="0" w:color="auto"/>
      </w:divBdr>
    </w:div>
    <w:div w:id="2062122817">
      <w:bodyDiv w:val="1"/>
      <w:marLeft w:val="0"/>
      <w:marRight w:val="0"/>
      <w:marTop w:val="0"/>
      <w:marBottom w:val="0"/>
      <w:divBdr>
        <w:top w:val="none" w:sz="0" w:space="0" w:color="auto"/>
        <w:left w:val="none" w:sz="0" w:space="0" w:color="auto"/>
        <w:bottom w:val="none" w:sz="0" w:space="0" w:color="auto"/>
        <w:right w:val="none" w:sz="0" w:space="0" w:color="auto"/>
      </w:divBdr>
      <w:divsChild>
        <w:div w:id="1482304553">
          <w:marLeft w:val="0"/>
          <w:marRight w:val="0"/>
          <w:marTop w:val="0"/>
          <w:marBottom w:val="0"/>
          <w:divBdr>
            <w:top w:val="none" w:sz="0" w:space="0" w:color="auto"/>
            <w:left w:val="none" w:sz="0" w:space="0" w:color="auto"/>
            <w:bottom w:val="none" w:sz="0" w:space="0" w:color="auto"/>
            <w:right w:val="none" w:sz="0" w:space="0" w:color="auto"/>
          </w:divBdr>
        </w:div>
        <w:div w:id="1160079796">
          <w:marLeft w:val="0"/>
          <w:marRight w:val="0"/>
          <w:marTop w:val="0"/>
          <w:marBottom w:val="0"/>
          <w:divBdr>
            <w:top w:val="none" w:sz="0" w:space="0" w:color="auto"/>
            <w:left w:val="none" w:sz="0" w:space="0" w:color="auto"/>
            <w:bottom w:val="none" w:sz="0" w:space="0" w:color="auto"/>
            <w:right w:val="none" w:sz="0" w:space="0" w:color="auto"/>
          </w:divBdr>
        </w:div>
        <w:div w:id="1130900753">
          <w:marLeft w:val="0"/>
          <w:marRight w:val="0"/>
          <w:marTop w:val="0"/>
          <w:marBottom w:val="0"/>
          <w:divBdr>
            <w:top w:val="none" w:sz="0" w:space="0" w:color="auto"/>
            <w:left w:val="none" w:sz="0" w:space="0" w:color="auto"/>
            <w:bottom w:val="none" w:sz="0" w:space="0" w:color="auto"/>
            <w:right w:val="none" w:sz="0" w:space="0" w:color="auto"/>
          </w:divBdr>
        </w:div>
        <w:div w:id="195968255">
          <w:marLeft w:val="0"/>
          <w:marRight w:val="0"/>
          <w:marTop w:val="0"/>
          <w:marBottom w:val="0"/>
          <w:divBdr>
            <w:top w:val="none" w:sz="0" w:space="0" w:color="auto"/>
            <w:left w:val="none" w:sz="0" w:space="0" w:color="auto"/>
            <w:bottom w:val="none" w:sz="0" w:space="0" w:color="auto"/>
            <w:right w:val="none" w:sz="0" w:space="0" w:color="auto"/>
          </w:divBdr>
        </w:div>
        <w:div w:id="762993848">
          <w:marLeft w:val="0"/>
          <w:marRight w:val="0"/>
          <w:marTop w:val="0"/>
          <w:marBottom w:val="0"/>
          <w:divBdr>
            <w:top w:val="none" w:sz="0" w:space="0" w:color="auto"/>
            <w:left w:val="none" w:sz="0" w:space="0" w:color="auto"/>
            <w:bottom w:val="none" w:sz="0" w:space="0" w:color="auto"/>
            <w:right w:val="none" w:sz="0" w:space="0" w:color="auto"/>
          </w:divBdr>
        </w:div>
        <w:div w:id="794445015">
          <w:marLeft w:val="0"/>
          <w:marRight w:val="0"/>
          <w:marTop w:val="0"/>
          <w:marBottom w:val="0"/>
          <w:divBdr>
            <w:top w:val="none" w:sz="0" w:space="0" w:color="auto"/>
            <w:left w:val="none" w:sz="0" w:space="0" w:color="auto"/>
            <w:bottom w:val="none" w:sz="0" w:space="0" w:color="auto"/>
            <w:right w:val="none" w:sz="0" w:space="0" w:color="auto"/>
          </w:divBdr>
        </w:div>
        <w:div w:id="230504127">
          <w:marLeft w:val="0"/>
          <w:marRight w:val="0"/>
          <w:marTop w:val="0"/>
          <w:marBottom w:val="0"/>
          <w:divBdr>
            <w:top w:val="none" w:sz="0" w:space="0" w:color="auto"/>
            <w:left w:val="none" w:sz="0" w:space="0" w:color="auto"/>
            <w:bottom w:val="none" w:sz="0" w:space="0" w:color="auto"/>
            <w:right w:val="none" w:sz="0" w:space="0" w:color="auto"/>
          </w:divBdr>
        </w:div>
        <w:div w:id="1460758322">
          <w:marLeft w:val="0"/>
          <w:marRight w:val="0"/>
          <w:marTop w:val="0"/>
          <w:marBottom w:val="0"/>
          <w:divBdr>
            <w:top w:val="none" w:sz="0" w:space="0" w:color="auto"/>
            <w:left w:val="none" w:sz="0" w:space="0" w:color="auto"/>
            <w:bottom w:val="none" w:sz="0" w:space="0" w:color="auto"/>
            <w:right w:val="none" w:sz="0" w:space="0" w:color="auto"/>
          </w:divBdr>
        </w:div>
        <w:div w:id="5713152">
          <w:marLeft w:val="0"/>
          <w:marRight w:val="0"/>
          <w:marTop w:val="0"/>
          <w:marBottom w:val="0"/>
          <w:divBdr>
            <w:top w:val="none" w:sz="0" w:space="0" w:color="auto"/>
            <w:left w:val="none" w:sz="0" w:space="0" w:color="auto"/>
            <w:bottom w:val="none" w:sz="0" w:space="0" w:color="auto"/>
            <w:right w:val="none" w:sz="0" w:space="0" w:color="auto"/>
          </w:divBdr>
        </w:div>
        <w:div w:id="2139909490">
          <w:marLeft w:val="0"/>
          <w:marRight w:val="0"/>
          <w:marTop w:val="0"/>
          <w:marBottom w:val="0"/>
          <w:divBdr>
            <w:top w:val="none" w:sz="0" w:space="0" w:color="auto"/>
            <w:left w:val="none" w:sz="0" w:space="0" w:color="auto"/>
            <w:bottom w:val="none" w:sz="0" w:space="0" w:color="auto"/>
            <w:right w:val="none" w:sz="0" w:space="0" w:color="auto"/>
          </w:divBdr>
        </w:div>
        <w:div w:id="1442452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rusa\Desktop\LOr%20Regensbur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185CE-EDA7-4F76-998A-902774F1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 Regensburg</Template>
  <TotalTime>130</TotalTime>
  <Pages>215</Pages>
  <Words>76349</Words>
  <Characters>435190</Characters>
  <Application>Microsoft Office Word</Application>
  <DocSecurity>0</DocSecurity>
  <Lines>3626</Lines>
  <Paragraphs>1021</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(15ra) INCIPIT BREVIARIUM SECUNDUM ORDINEM [ECCLESIAE] RATISPONENSIS</vt:lpstr>
      <vt:lpstr>(15ra) INCIPIT BREVIARIUM SECUNDUM ORDINEM [ECCLESIAE] RATISPONENSIS</vt:lpstr>
    </vt:vector>
  </TitlesOfParts>
  <Company>Karl-Franzens-Universität Graz</Company>
  <LinksUpToDate>false</LinksUpToDate>
  <CharactersWithSpaces>510518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(15ra) INCIPIT BREVIARIUM SECUNDUM ORDINEM [ECCLESIAE] RATISPONENSIS</dc:title>
  <dc:creator>cantus</dc:creator>
  <cp:lastModifiedBy>Gionata Brusa</cp:lastModifiedBy>
  <cp:revision>12</cp:revision>
  <cp:lastPrinted>2017-06-09T12:35:00Z</cp:lastPrinted>
  <dcterms:created xsi:type="dcterms:W3CDTF">2017-06-23T11:47:00Z</dcterms:created>
  <dcterms:modified xsi:type="dcterms:W3CDTF">2017-06-28T04:35:00Z</dcterms:modified>
</cp:coreProperties>
</file>